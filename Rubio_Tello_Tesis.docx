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074B99" w:rsidRDefault="00992B30" w:rsidP="00983CCE">
      <w:pPr>
        <w:tabs>
          <w:tab w:val="left" w:pos="8550"/>
        </w:tabs>
        <w:ind w:right="297"/>
        <w:jc w:val="center"/>
        <w:rPr>
          <w:rFonts w:cs="Times New Roman"/>
        </w:rPr>
      </w:pPr>
      <w:r w:rsidRPr="00074B99">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074B99" w:rsidRDefault="00740E74" w:rsidP="00740E74">
      <w:pPr>
        <w:ind w:firstLine="0"/>
        <w:rPr>
          <w:rFonts w:cs="Times New Roman"/>
        </w:rPr>
      </w:pPr>
    </w:p>
    <w:p w14:paraId="3C7D3BA6" w14:textId="03E3E6AC" w:rsidR="00740E74" w:rsidRPr="00074B99" w:rsidRDefault="00983CCE" w:rsidP="00740E74">
      <w:pPr>
        <w:spacing w:line="240" w:lineRule="auto"/>
        <w:jc w:val="center"/>
        <w:rPr>
          <w:rFonts w:cs="Times New Roman"/>
          <w:b/>
        </w:rPr>
      </w:pPr>
      <w:r w:rsidRPr="00074B99">
        <w:rPr>
          <w:rFonts w:cs="Times New Roman"/>
          <w:b/>
        </w:rPr>
        <w:t>FACULTAD DE INGENIERÍA ELÉCTRICA Y ELECTRÓNICA</w:t>
      </w:r>
    </w:p>
    <w:p w14:paraId="392E2B14" w14:textId="77777777" w:rsidR="00983CCE" w:rsidRPr="00074B99" w:rsidRDefault="00983CCE" w:rsidP="00740E74">
      <w:pPr>
        <w:jc w:val="center"/>
        <w:rPr>
          <w:rFonts w:cs="Times New Roman"/>
          <w:b/>
        </w:rPr>
      </w:pPr>
    </w:p>
    <w:p w14:paraId="5914F706" w14:textId="2A33066F" w:rsidR="00983CCE" w:rsidRPr="00074B99" w:rsidRDefault="00983CCE" w:rsidP="00740E74">
      <w:pPr>
        <w:jc w:val="center"/>
        <w:rPr>
          <w:rFonts w:cs="Times New Roman"/>
          <w:b/>
        </w:rPr>
      </w:pPr>
      <w:r w:rsidRPr="00074B99">
        <w:rPr>
          <w:rFonts w:cs="Times New Roman"/>
          <w:b/>
        </w:rPr>
        <w:t>DESARROLLO DE UN MÓDULO QUE IMPLEMENTE LAS FUNCIONALIDADES DEL PROTOCOLO RTPS PARA SER UTILIZADO EN APLICACIONES DISTRIBUIDAS DE TIEMPO REAL</w:t>
      </w:r>
    </w:p>
    <w:p w14:paraId="6A2E0455" w14:textId="77777777" w:rsidR="00740E74" w:rsidRPr="00074B99" w:rsidRDefault="00740E74" w:rsidP="00740E74">
      <w:pPr>
        <w:jc w:val="center"/>
        <w:rPr>
          <w:rFonts w:cs="Times New Roman"/>
          <w:b/>
        </w:rPr>
      </w:pPr>
    </w:p>
    <w:p w14:paraId="026926D2" w14:textId="05AE1DFD" w:rsidR="00740E74" w:rsidRPr="00074B99" w:rsidRDefault="004278D2" w:rsidP="00740E74">
      <w:pPr>
        <w:spacing w:line="240" w:lineRule="auto"/>
        <w:jc w:val="center"/>
        <w:rPr>
          <w:rFonts w:cs="Times New Roman"/>
        </w:rPr>
      </w:pPr>
      <w:r w:rsidRPr="00074B99">
        <w:rPr>
          <w:rFonts w:cs="Times New Roman"/>
        </w:rPr>
        <w:t>PROYECTO PREVIO A LA OBTENCIÓN DEL TÍTULO DE INGENIERO EN ELECTRÓNICA Y REDES DE INFORMACIÓN</w:t>
      </w:r>
    </w:p>
    <w:p w14:paraId="1702F605" w14:textId="77777777" w:rsidR="00740E74" w:rsidRPr="00074B99" w:rsidRDefault="00740E74" w:rsidP="00740E74">
      <w:pPr>
        <w:jc w:val="center"/>
        <w:rPr>
          <w:rFonts w:cs="Times New Roman"/>
        </w:rPr>
      </w:pPr>
    </w:p>
    <w:p w14:paraId="67A4EC57" w14:textId="2D9F84F4" w:rsidR="00740E74" w:rsidRPr="00074B99" w:rsidRDefault="004278D2" w:rsidP="004278D2">
      <w:pPr>
        <w:spacing w:line="240" w:lineRule="auto"/>
        <w:jc w:val="center"/>
        <w:rPr>
          <w:rFonts w:cs="Times New Roman"/>
        </w:rPr>
      </w:pPr>
      <w:r w:rsidRPr="00074B99">
        <w:rPr>
          <w:rFonts w:cs="Times New Roman"/>
        </w:rPr>
        <w:t>ALEJANDRA BEATRIZ TELLO GONZÁLEZ</w:t>
      </w:r>
    </w:p>
    <w:p w14:paraId="789CACD6" w14:textId="730DB5DF" w:rsidR="004278D2" w:rsidRPr="00074B99" w:rsidRDefault="00655EB6" w:rsidP="004278D2">
      <w:pPr>
        <w:spacing w:line="240" w:lineRule="auto"/>
        <w:jc w:val="center"/>
        <w:rPr>
          <w:rFonts w:cs="Times New Roman"/>
          <w:color w:val="000000" w:themeColor="text1"/>
        </w:rPr>
      </w:pPr>
      <w:hyperlink r:id="rId10" w:history="1">
        <w:r w:rsidR="004278D2" w:rsidRPr="00074B99">
          <w:rPr>
            <w:rStyle w:val="Hipervnculo"/>
            <w:rFonts w:cs="Times New Roman"/>
            <w:color w:val="000000" w:themeColor="text1"/>
            <w:u w:val="none"/>
          </w:rPr>
          <w:t>alejitat_28@hotmail.com</w:t>
        </w:r>
      </w:hyperlink>
    </w:p>
    <w:p w14:paraId="3A1E7E17" w14:textId="77777777" w:rsidR="004278D2" w:rsidRPr="00074B99" w:rsidRDefault="004278D2" w:rsidP="004278D2">
      <w:pPr>
        <w:spacing w:line="240" w:lineRule="auto"/>
        <w:jc w:val="center"/>
        <w:rPr>
          <w:rFonts w:cs="Times New Roman"/>
          <w:color w:val="000000" w:themeColor="text1"/>
        </w:rPr>
      </w:pPr>
    </w:p>
    <w:p w14:paraId="5B9031A3" w14:textId="043B244F" w:rsidR="004278D2" w:rsidRPr="00074B99" w:rsidRDefault="004278D2" w:rsidP="004278D2">
      <w:pPr>
        <w:spacing w:line="240" w:lineRule="auto"/>
        <w:jc w:val="center"/>
        <w:rPr>
          <w:rFonts w:cs="Times New Roman"/>
        </w:rPr>
      </w:pPr>
      <w:r w:rsidRPr="00074B99">
        <w:rPr>
          <w:rFonts w:cs="Times New Roman"/>
        </w:rPr>
        <w:t>ANDRÉS XAVIER RUBIO PROAÑO</w:t>
      </w:r>
    </w:p>
    <w:p w14:paraId="0135B3B0" w14:textId="6E8C09D9" w:rsidR="004278D2" w:rsidRPr="00074B99" w:rsidRDefault="00655EB6" w:rsidP="004278D2">
      <w:pPr>
        <w:spacing w:line="240" w:lineRule="auto"/>
        <w:jc w:val="center"/>
        <w:rPr>
          <w:rFonts w:cs="Times New Roman"/>
          <w:color w:val="000000" w:themeColor="text1"/>
        </w:rPr>
      </w:pPr>
      <w:hyperlink r:id="rId11" w:history="1">
        <w:r w:rsidR="004278D2" w:rsidRPr="00074B99">
          <w:rPr>
            <w:rStyle w:val="Hipervnculo"/>
            <w:rFonts w:cs="Times New Roman"/>
            <w:color w:val="000000" w:themeColor="text1"/>
            <w:u w:val="none"/>
          </w:rPr>
          <w:t>andresrubiop@msn.com</w:t>
        </w:r>
      </w:hyperlink>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Pr="00074B99" w:rsidRDefault="00740E74" w:rsidP="004278D2">
      <w:pPr>
        <w:spacing w:line="240" w:lineRule="auto"/>
        <w:jc w:val="center"/>
        <w:rPr>
          <w:rFonts w:cs="Times New Roman"/>
        </w:rPr>
      </w:pPr>
      <w:r w:rsidRPr="00074B99">
        <w:rPr>
          <w:rFonts w:cs="Times New Roman"/>
        </w:rPr>
        <w:t xml:space="preserve">DIRECTOR: ING. </w:t>
      </w:r>
      <w:r w:rsidR="004278D2" w:rsidRPr="00074B99">
        <w:rPr>
          <w:rFonts w:cs="Times New Roman"/>
        </w:rPr>
        <w:t>XAVIER CALDERÓN, MSc.</w:t>
      </w:r>
    </w:p>
    <w:p w14:paraId="1DFAC23B" w14:textId="52A79063" w:rsidR="004278D2" w:rsidRPr="00074B99" w:rsidRDefault="004278D2" w:rsidP="004278D2">
      <w:pPr>
        <w:spacing w:line="240" w:lineRule="auto"/>
        <w:jc w:val="center"/>
        <w:rPr>
          <w:rFonts w:cs="Times New Roman"/>
        </w:rPr>
      </w:pPr>
      <w:r w:rsidRPr="00074B99">
        <w:rPr>
          <w:rFonts w:cs="Times New Roman"/>
          <w:color w:val="000000" w:themeColor="text1"/>
        </w:rPr>
        <w:t>xavier.calderon@epn.edu.ec</w:t>
      </w:r>
    </w:p>
    <w:p w14:paraId="5288C637" w14:textId="77777777" w:rsidR="00740E74" w:rsidRPr="00074B99" w:rsidRDefault="00740E74" w:rsidP="00740E74">
      <w:pPr>
        <w:jc w:val="center"/>
        <w:rPr>
          <w:rFonts w:cs="Times New Roman"/>
        </w:rPr>
      </w:pPr>
    </w:p>
    <w:p w14:paraId="64291900"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618220B4" w:rsidR="00740E74" w:rsidRPr="00074B99" w:rsidRDefault="004278D2" w:rsidP="00740E74">
      <w:pPr>
        <w:jc w:val="center"/>
        <w:rPr>
          <w:rFonts w:cs="Times New Roman"/>
        </w:rPr>
      </w:pPr>
      <w:r w:rsidRPr="00074B99">
        <w:rPr>
          <w:rFonts w:cs="Times New Roman"/>
        </w:rPr>
        <w:t>Quito</w:t>
      </w:r>
      <w:r w:rsidR="00740E74" w:rsidRPr="00074B99">
        <w:rPr>
          <w:rFonts w:cs="Times New Roman"/>
        </w:rPr>
        <w:t xml:space="preserve">, </w:t>
      </w:r>
      <w:r w:rsidR="005C083D" w:rsidRPr="00074B99">
        <w:rPr>
          <w:rFonts w:cs="Times New Roman"/>
        </w:rPr>
        <w:t>Agosto</w:t>
      </w:r>
      <w:r w:rsidRPr="00074B99">
        <w:rPr>
          <w:rFonts w:cs="Times New Roman"/>
        </w:rPr>
        <w:t xml:space="preserve"> 2015</w:t>
      </w:r>
    </w:p>
    <w:p w14:paraId="55B5DC16" w14:textId="77777777" w:rsidR="00813AA0" w:rsidRPr="00074B99" w:rsidRDefault="00813AA0">
      <w:pPr>
        <w:jc w:val="left"/>
        <w:rPr>
          <w:rFonts w:cs="Times New Roman"/>
          <w:b/>
        </w:rPr>
        <w:sectPr w:rsidR="00813AA0" w:rsidRPr="00074B99"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074B99" w:rsidRDefault="00A51EEB" w:rsidP="00A51EEB">
      <w:pPr>
        <w:jc w:val="center"/>
        <w:rPr>
          <w:rFonts w:cs="Times New Roman"/>
        </w:rPr>
      </w:pPr>
      <w:r w:rsidRPr="00074B99">
        <w:rPr>
          <w:rFonts w:cs="Times New Roman"/>
        </w:rPr>
        <w:lastRenderedPageBreak/>
        <w:t>ESCUELA POLITÉCNICA NACIONAL – EPN</w:t>
      </w:r>
    </w:p>
    <w:p w14:paraId="2870192A" w14:textId="77777777" w:rsidR="00A51EEB" w:rsidRPr="00074B99" w:rsidRDefault="00A51EEB" w:rsidP="00A51EEB">
      <w:pPr>
        <w:jc w:val="center"/>
        <w:rPr>
          <w:rFonts w:cs="Times New Roman"/>
        </w:rPr>
      </w:pPr>
      <w:r w:rsidRPr="00074B99">
        <w:rPr>
          <w:rFonts w:cs="Times New Roman"/>
        </w:rPr>
        <w:t>CARRERA DE INGENIERÍA EN ELECTRÓNICA Y REDES DE INFORMACIÓN</w:t>
      </w:r>
    </w:p>
    <w:p w14:paraId="6F821827" w14:textId="77777777" w:rsidR="00A51EEB" w:rsidRPr="00074B99" w:rsidRDefault="00A51EEB" w:rsidP="00A51EEB">
      <w:pPr>
        <w:jc w:val="center"/>
        <w:rPr>
          <w:rFonts w:cs="Times New Roman"/>
        </w:rPr>
      </w:pPr>
    </w:p>
    <w:p w14:paraId="6CE57D56" w14:textId="77777777" w:rsidR="00A51EEB" w:rsidRPr="00074B99" w:rsidRDefault="00A51EEB" w:rsidP="00A51EEB">
      <w:pPr>
        <w:jc w:val="center"/>
        <w:rPr>
          <w:rFonts w:cs="Times New Roman"/>
        </w:rPr>
      </w:pPr>
      <w:r w:rsidRPr="00074B99">
        <w:rPr>
          <w:rFonts w:cs="Times New Roman"/>
        </w:rPr>
        <w:t>AUTORÍA DE RESPONSABILIDAD</w:t>
      </w:r>
    </w:p>
    <w:p w14:paraId="3B063F1C" w14:textId="77777777" w:rsidR="00A51EEB" w:rsidRPr="00074B99" w:rsidRDefault="00A51EEB" w:rsidP="00A51EEB">
      <w:pPr>
        <w:rPr>
          <w:rFonts w:cs="Times New Roman"/>
        </w:rPr>
      </w:pPr>
    </w:p>
    <w:p w14:paraId="79AFDA2D" w14:textId="77777777" w:rsidR="00A51EEB" w:rsidRPr="00074B99" w:rsidRDefault="00A51EEB" w:rsidP="00A51EEB">
      <w:pPr>
        <w:rPr>
          <w:rFonts w:cs="Times New Roman"/>
        </w:rPr>
      </w:pPr>
      <w:r w:rsidRPr="00074B99">
        <w:rPr>
          <w:rFonts w:cs="Times New Roman"/>
        </w:rPr>
        <w:t>Alejandra Beatriz Tello González</w:t>
      </w:r>
    </w:p>
    <w:p w14:paraId="6A51FBB6" w14:textId="77777777" w:rsidR="00A51EEB" w:rsidRPr="00074B99" w:rsidRDefault="00A51EEB" w:rsidP="00A51EEB">
      <w:pPr>
        <w:rPr>
          <w:rFonts w:cs="Times New Roman"/>
        </w:rPr>
      </w:pPr>
      <w:r w:rsidRPr="00074B99">
        <w:rPr>
          <w:rFonts w:cs="Times New Roman"/>
        </w:rPr>
        <w:t>Andrés Xavier Rubio Proaño</w:t>
      </w:r>
    </w:p>
    <w:p w14:paraId="66326F9F" w14:textId="77777777" w:rsidR="00A51EEB" w:rsidRPr="00074B99" w:rsidRDefault="00A51EEB" w:rsidP="00A51EEB">
      <w:pPr>
        <w:rPr>
          <w:rFonts w:cs="Times New Roman"/>
        </w:rPr>
      </w:pPr>
    </w:p>
    <w:p w14:paraId="37F1264A" w14:textId="77777777" w:rsidR="00A51EEB" w:rsidRPr="00074B99" w:rsidRDefault="00A51EEB" w:rsidP="00A51EEB">
      <w:pPr>
        <w:rPr>
          <w:rFonts w:cs="Times New Roman"/>
        </w:rPr>
      </w:pPr>
      <w:r w:rsidRPr="00074B99">
        <w:rPr>
          <w:rFonts w:cs="Times New Roman"/>
        </w:rPr>
        <w:t xml:space="preserve">El proyecto de titulación denominado </w:t>
      </w:r>
      <w:r w:rsidRPr="00074B99">
        <w:rPr>
          <w:rFonts w:cs="Times New Roman"/>
          <w:b/>
        </w:rPr>
        <w:t xml:space="preserve">“Desarrollo de un módulo que implemente las funcionalidades del protocolo RTPS para ser utilizado en aplicaciones distribuidas de tiempo real.” </w:t>
      </w:r>
      <w:r w:rsidRPr="00074B99">
        <w:rPr>
          <w:rFonts w:cs="Times New Roman"/>
        </w:rPr>
        <w:t>ha sido desarrollado con base a una investigación exhaustiva,  respetando derechos intelectuales de terceros, cuyas fuentes se incorporan en la bibliografía.</w:t>
      </w:r>
    </w:p>
    <w:p w14:paraId="3956C491" w14:textId="77777777" w:rsidR="00A51EEB" w:rsidRPr="00074B99" w:rsidRDefault="00A51EEB" w:rsidP="00A51EEB">
      <w:pPr>
        <w:rPr>
          <w:rFonts w:cs="Times New Roman"/>
        </w:rPr>
      </w:pPr>
    </w:p>
    <w:p w14:paraId="50BFC6CA" w14:textId="77777777" w:rsidR="00A51EEB" w:rsidRPr="00074B99" w:rsidRDefault="00A51EEB" w:rsidP="00A51EEB">
      <w:pPr>
        <w:rPr>
          <w:rFonts w:cs="Times New Roman"/>
        </w:rPr>
      </w:pPr>
      <w:r w:rsidRPr="00074B99">
        <w:rPr>
          <w:rFonts w:cs="Times New Roman"/>
        </w:rPr>
        <w:t>Consecuentemente este trabajo es de nuestra autoría.</w:t>
      </w:r>
    </w:p>
    <w:p w14:paraId="683A2499" w14:textId="77777777" w:rsidR="00A51EEB" w:rsidRPr="00074B99" w:rsidRDefault="00A51EEB" w:rsidP="00A51EEB">
      <w:pPr>
        <w:rPr>
          <w:rFonts w:cs="Times New Roman"/>
        </w:rPr>
      </w:pPr>
    </w:p>
    <w:p w14:paraId="199AED08" w14:textId="77777777" w:rsidR="00A51EEB" w:rsidRPr="00074B99" w:rsidRDefault="00A51EEB" w:rsidP="00A51EEB">
      <w:pPr>
        <w:rPr>
          <w:rFonts w:cs="Times New Roman"/>
        </w:rPr>
      </w:pPr>
      <w:r w:rsidRPr="00074B99">
        <w:rPr>
          <w:rFonts w:cs="Times New Roman"/>
        </w:rPr>
        <w:t>En virtud de esta declaración,  nos responsabilizamos del contenido, veracidad y alcance científico del proyecto de grado en mención.</w:t>
      </w:r>
    </w:p>
    <w:p w14:paraId="67841183" w14:textId="77777777" w:rsidR="00A51EEB" w:rsidRPr="00074B99" w:rsidRDefault="00A51EEB" w:rsidP="00A51EEB">
      <w:pPr>
        <w:rPr>
          <w:rFonts w:cs="Times New Roman"/>
        </w:rPr>
      </w:pPr>
    </w:p>
    <w:p w14:paraId="50A0C4FA" w14:textId="77777777" w:rsidR="00A51EEB" w:rsidRPr="00074B99" w:rsidRDefault="00A51EEB" w:rsidP="00A51EEB">
      <w:pPr>
        <w:rPr>
          <w:rFonts w:cs="Times New Roman"/>
        </w:rPr>
      </w:pPr>
      <w:r w:rsidRPr="00074B99">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074B99" w:rsidRDefault="00A51EEB" w:rsidP="00A51EEB">
      <w:pPr>
        <w:rPr>
          <w:rFonts w:cs="Times New Roman"/>
        </w:rPr>
      </w:pPr>
    </w:p>
    <w:p w14:paraId="2F2F9996" w14:textId="513C26B2" w:rsidR="00A51EEB" w:rsidRPr="00074B99" w:rsidRDefault="00A51EEB" w:rsidP="00A51EEB">
      <w:pPr>
        <w:rPr>
          <w:rFonts w:cs="Times New Roman"/>
        </w:rPr>
      </w:pPr>
      <w:r w:rsidRPr="00074B99">
        <w:rPr>
          <w:rFonts w:cs="Times New Roman"/>
        </w:rPr>
        <w:t xml:space="preserve">Quito, </w:t>
      </w:r>
      <w:r w:rsidR="005C083D" w:rsidRPr="00074B99">
        <w:rPr>
          <w:rFonts w:cs="Times New Roman"/>
        </w:rPr>
        <w:t>Agosto</w:t>
      </w:r>
      <w:r w:rsidRPr="00074B99">
        <w:rPr>
          <w:rFonts w:cs="Times New Roman"/>
        </w:rPr>
        <w:t xml:space="preserve"> de 2015</w:t>
      </w:r>
    </w:p>
    <w:p w14:paraId="5023D300" w14:textId="77777777" w:rsidR="00A51EEB" w:rsidRPr="00074B99" w:rsidRDefault="00A51EEB" w:rsidP="00A51EEB">
      <w:pPr>
        <w:rPr>
          <w:rFonts w:cs="Times New Roman"/>
        </w:rPr>
      </w:pPr>
      <w:r w:rsidRPr="00074B99">
        <w:rPr>
          <w:rFonts w:cs="Times New Roman"/>
          <w:noProof/>
          <w:lang w:eastAsia="es-EC"/>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074B99">
        <w:rPr>
          <w:rFonts w:cs="Times New Roman"/>
          <w:noProof/>
          <w:lang w:eastAsia="es-EC"/>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r>
      <w:r w:rsidRPr="00074B99">
        <w:rPr>
          <w:rFonts w:cs="Times New Roman"/>
        </w:rPr>
        <w:tab/>
      </w:r>
      <w:r w:rsidRPr="00074B99">
        <w:rPr>
          <w:rFonts w:cs="Times New Roman"/>
        </w:rPr>
        <w:tab/>
        <w:t>Alejandra Beatriz Tello González</w:t>
      </w:r>
    </w:p>
    <w:p w14:paraId="4EFDF837" w14:textId="36935093" w:rsidR="00740E74" w:rsidRPr="00074B99" w:rsidRDefault="00705096" w:rsidP="00740E74">
      <w:pPr>
        <w:jc w:val="center"/>
        <w:rPr>
          <w:rFonts w:cs="Times New Roman"/>
        </w:rPr>
      </w:pPr>
      <w:r w:rsidRPr="00074B99">
        <w:rPr>
          <w:rFonts w:cs="Times New Roman"/>
        </w:rPr>
        <w:lastRenderedPageBreak/>
        <w:t>ESCUELA POLITÉCNICA NACIONAL - EPN</w:t>
      </w:r>
    </w:p>
    <w:p w14:paraId="00283957" w14:textId="2F25A5DE" w:rsidR="00740E74" w:rsidRPr="00074B99" w:rsidRDefault="00740E74" w:rsidP="00740E74">
      <w:pPr>
        <w:jc w:val="center"/>
        <w:rPr>
          <w:rFonts w:cs="Times New Roman"/>
        </w:rPr>
      </w:pPr>
      <w:r w:rsidRPr="00074B99">
        <w:rPr>
          <w:rFonts w:cs="Times New Roman"/>
        </w:rPr>
        <w:t xml:space="preserve">CARRERA DE INGENIERÍA </w:t>
      </w:r>
      <w:r w:rsidR="00705096" w:rsidRPr="00074B99">
        <w:rPr>
          <w:rFonts w:cs="Times New Roman"/>
        </w:rPr>
        <w:t>EN ELECTRÓNICA Y REDES DE INFORMACIÓN</w:t>
      </w:r>
    </w:p>
    <w:p w14:paraId="222C6C8A" w14:textId="77777777" w:rsidR="00740E74" w:rsidRPr="00074B99" w:rsidRDefault="00740E74" w:rsidP="00740E74">
      <w:pPr>
        <w:jc w:val="center"/>
        <w:rPr>
          <w:rFonts w:cs="Times New Roman"/>
        </w:rPr>
      </w:pPr>
    </w:p>
    <w:p w14:paraId="1D4CAAE0" w14:textId="77777777" w:rsidR="00740E74" w:rsidRPr="00074B99" w:rsidRDefault="00740E74" w:rsidP="00740E74">
      <w:pPr>
        <w:jc w:val="center"/>
        <w:rPr>
          <w:rFonts w:cs="Times New Roman"/>
        </w:rPr>
      </w:pPr>
      <w:r w:rsidRPr="00074B99">
        <w:rPr>
          <w:rFonts w:cs="Times New Roman"/>
        </w:rPr>
        <w:t>CERTIFICADO</w:t>
      </w:r>
    </w:p>
    <w:p w14:paraId="4B93962D" w14:textId="398719C9" w:rsidR="00740E74" w:rsidRPr="00074B99" w:rsidRDefault="00740E74" w:rsidP="00705096">
      <w:pPr>
        <w:jc w:val="center"/>
        <w:rPr>
          <w:rFonts w:cs="Times New Roman"/>
        </w:rPr>
      </w:pPr>
      <w:r w:rsidRPr="00074B99">
        <w:rPr>
          <w:rFonts w:cs="Times New Roman"/>
        </w:rPr>
        <w:t>I</w:t>
      </w:r>
      <w:r w:rsidR="00720606" w:rsidRPr="00074B99">
        <w:rPr>
          <w:rFonts w:cs="Times New Roman"/>
        </w:rPr>
        <w:t xml:space="preserve">ng. </w:t>
      </w:r>
      <w:r w:rsidR="00705096" w:rsidRPr="00074B99">
        <w:rPr>
          <w:rFonts w:cs="Times New Roman"/>
        </w:rPr>
        <w:t>Xavier Calderón, MSc.</w:t>
      </w:r>
    </w:p>
    <w:p w14:paraId="05F40E46" w14:textId="77777777" w:rsidR="00740E74" w:rsidRPr="00074B99" w:rsidRDefault="00740E74" w:rsidP="00740E74">
      <w:pPr>
        <w:jc w:val="center"/>
        <w:rPr>
          <w:rFonts w:cs="Times New Roman"/>
        </w:rPr>
      </w:pPr>
    </w:p>
    <w:p w14:paraId="77F50E8A" w14:textId="42406B76" w:rsidR="00740E74" w:rsidRPr="00074B99" w:rsidRDefault="00C71EBE" w:rsidP="00740E74">
      <w:pPr>
        <w:jc w:val="center"/>
        <w:rPr>
          <w:rFonts w:cs="Times New Roman"/>
        </w:rPr>
      </w:pPr>
      <w:r w:rsidRPr="00074B99">
        <w:rPr>
          <w:rFonts w:cs="Times New Roman"/>
        </w:rPr>
        <w:t>CERTIFICA</w:t>
      </w:r>
    </w:p>
    <w:p w14:paraId="0F3BCE4E" w14:textId="299E826E" w:rsidR="00740E74" w:rsidRPr="00074B99" w:rsidRDefault="00740E74" w:rsidP="00C71EBE">
      <w:pPr>
        <w:rPr>
          <w:rFonts w:cs="Times New Roman"/>
        </w:rPr>
      </w:pPr>
      <w:r w:rsidRPr="00074B99">
        <w:rPr>
          <w:rFonts w:cs="Times New Roman"/>
        </w:rPr>
        <w:t xml:space="preserve">Que el trabajo titulado </w:t>
      </w:r>
      <w:r w:rsidR="00C71EBE" w:rsidRPr="00074B99">
        <w:rPr>
          <w:rFonts w:cs="Times New Roman"/>
          <w:b/>
        </w:rPr>
        <w:t>“Desarrollo de un módulo que implemente las funcionalidades del protocolo RTPS para ser utilizado en aplicaciones distribuidas de tiempo real</w:t>
      </w:r>
      <w:r w:rsidRPr="00074B99">
        <w:rPr>
          <w:rFonts w:cs="Times New Roman"/>
          <w:b/>
        </w:rPr>
        <w:t>.”</w:t>
      </w:r>
      <w:r w:rsidRPr="00074B99">
        <w:rPr>
          <w:rFonts w:cs="Times New Roman"/>
        </w:rPr>
        <w:t xml:space="preserve">, realizado por </w:t>
      </w:r>
      <w:r w:rsidR="00C71EBE" w:rsidRPr="00074B99">
        <w:rPr>
          <w:rFonts w:cs="Times New Roman"/>
        </w:rPr>
        <w:t>Alejandra Beatriz Tello González y Andrés Xavier Rubio Proaño</w:t>
      </w:r>
      <w:r w:rsidRPr="00074B99">
        <w:rPr>
          <w:rFonts w:cs="Times New Roman"/>
        </w:rPr>
        <w:t xml:space="preserve">, ha sido guiado y revisado periódicamente y cumple normas estatuarias establecidas por la </w:t>
      </w:r>
      <w:r w:rsidR="00C71EBE" w:rsidRPr="00074B99">
        <w:rPr>
          <w:rFonts w:cs="Times New Roman"/>
        </w:rPr>
        <w:t>EPN</w:t>
      </w:r>
      <w:r w:rsidRPr="00074B99">
        <w:rPr>
          <w:rFonts w:cs="Times New Roman"/>
        </w:rPr>
        <w:t xml:space="preserve">, en el Reglamento de Estudiantes de la </w:t>
      </w:r>
      <w:r w:rsidR="00C71EBE" w:rsidRPr="00074B99">
        <w:rPr>
          <w:rFonts w:cs="Times New Roman"/>
        </w:rPr>
        <w:t>Escuela Politécnica Nacional - EPN</w:t>
      </w:r>
      <w:r w:rsidRPr="00074B99">
        <w:rPr>
          <w:rFonts w:cs="Times New Roman"/>
        </w:rPr>
        <w:t>.</w:t>
      </w:r>
    </w:p>
    <w:p w14:paraId="046637B8" w14:textId="77777777" w:rsidR="00740E74" w:rsidRPr="00074B99" w:rsidRDefault="00740E74" w:rsidP="00740E74">
      <w:pPr>
        <w:rPr>
          <w:rFonts w:cs="Times New Roman"/>
        </w:rPr>
      </w:pPr>
      <w:r w:rsidRPr="00074B99">
        <w:rPr>
          <w:rFonts w:cs="Times New Roman"/>
        </w:rPr>
        <w:t>Debido a que este trabajo cumple con los requisitos establecidos por la institución, se recomienda su publicación.</w:t>
      </w:r>
    </w:p>
    <w:p w14:paraId="607435DB" w14:textId="2243C592" w:rsidR="00740E74" w:rsidRPr="00074B99" w:rsidRDefault="00740E74" w:rsidP="00740E74">
      <w:pPr>
        <w:rPr>
          <w:rFonts w:cs="Times New Roman"/>
        </w:rPr>
      </w:pPr>
      <w:r w:rsidRPr="00074B99">
        <w:rPr>
          <w:rFonts w:cs="Times New Roman"/>
        </w:rPr>
        <w:t xml:space="preserve">El mencionado trabajo consta de dos documentos empastados y dos discos compactos (CD) los cuales contienen los archivos en formato PDF. Autorizan a </w:t>
      </w:r>
      <w:r w:rsidR="00C71EBE" w:rsidRPr="00074B99">
        <w:rPr>
          <w:rFonts w:cs="Times New Roman"/>
        </w:rPr>
        <w:t>Alejandra Beatriz Tello González y Andrés Xavier Rubio Proaño</w:t>
      </w:r>
      <w:r w:rsidR="00720606" w:rsidRPr="00074B99">
        <w:rPr>
          <w:rFonts w:cs="Times New Roman"/>
        </w:rPr>
        <w:t xml:space="preserve"> que lo entregue al </w:t>
      </w:r>
      <w:r w:rsidR="00C71EBE" w:rsidRPr="00074B99">
        <w:rPr>
          <w:rFonts w:cs="Times New Roman"/>
        </w:rPr>
        <w:t>Ing. David Mejía</w:t>
      </w:r>
      <w:r w:rsidRPr="00074B99">
        <w:rPr>
          <w:rFonts w:cs="Times New Roman"/>
        </w:rPr>
        <w:t xml:space="preserve">, en su calidad de </w:t>
      </w:r>
      <w:r w:rsidR="00C71EBE" w:rsidRPr="00074B99">
        <w:rPr>
          <w:rFonts w:cs="Times New Roman"/>
        </w:rPr>
        <w:t>Coordinador</w:t>
      </w:r>
      <w:r w:rsidRPr="00074B99">
        <w:rPr>
          <w:rFonts w:cs="Times New Roman"/>
        </w:rPr>
        <w:t xml:space="preserve"> de la Carrera </w:t>
      </w:r>
      <w:r w:rsidR="00C71EBE" w:rsidRPr="00074B99">
        <w:rPr>
          <w:rFonts w:cs="Times New Roman"/>
        </w:rPr>
        <w:t>de Ingeniería en Electrónica y Redes de Información</w:t>
      </w:r>
      <w:r w:rsidRPr="00074B99">
        <w:rPr>
          <w:rFonts w:cs="Times New Roman"/>
        </w:rPr>
        <w:t>.</w:t>
      </w:r>
    </w:p>
    <w:p w14:paraId="6542EC3F" w14:textId="77777777" w:rsidR="00740E74" w:rsidRPr="00074B99" w:rsidRDefault="00740E74" w:rsidP="00740E74">
      <w:pPr>
        <w:rPr>
          <w:rFonts w:cs="Times New Roman"/>
        </w:rPr>
      </w:pPr>
    </w:p>
    <w:p w14:paraId="536E16FC" w14:textId="34EDF1F3" w:rsidR="00740E74" w:rsidRPr="00074B99" w:rsidRDefault="00C71EBE" w:rsidP="00740E74">
      <w:pPr>
        <w:rPr>
          <w:rFonts w:cs="Times New Roman"/>
        </w:rPr>
      </w:pPr>
      <w:r w:rsidRPr="00074B99">
        <w:rPr>
          <w:rFonts w:cs="Times New Roman"/>
        </w:rPr>
        <w:t>Quito</w:t>
      </w:r>
      <w:r w:rsidR="00720606" w:rsidRPr="00074B99">
        <w:rPr>
          <w:rFonts w:cs="Times New Roman"/>
        </w:rPr>
        <w:t xml:space="preserve">, </w:t>
      </w:r>
      <w:r w:rsidR="005C083D" w:rsidRPr="00074B99">
        <w:rPr>
          <w:rFonts w:cs="Times New Roman"/>
        </w:rPr>
        <w:t>Agosto</w:t>
      </w:r>
      <w:r w:rsidR="00740E74" w:rsidRPr="00074B99">
        <w:rPr>
          <w:rFonts w:cs="Times New Roman"/>
        </w:rPr>
        <w:t xml:space="preserve"> de 201</w:t>
      </w:r>
      <w:r w:rsidRPr="00074B99">
        <w:rPr>
          <w:rFonts w:cs="Times New Roman"/>
        </w:rPr>
        <w:t>5</w:t>
      </w:r>
    </w:p>
    <w:p w14:paraId="4174A32E" w14:textId="77777777" w:rsidR="00740E74" w:rsidRPr="00074B99" w:rsidRDefault="00740E74"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eastAsia="es-EC"/>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074B99" w:rsidRDefault="00720606" w:rsidP="00C71EBE">
      <w:pPr>
        <w:ind w:firstLine="0"/>
        <w:jc w:val="center"/>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1A050E30" w14:textId="2076CFE7" w:rsidR="00740E74" w:rsidRPr="00074B99" w:rsidRDefault="00720606" w:rsidP="00C71EBE">
      <w:pPr>
        <w:jc w:val="center"/>
        <w:rPr>
          <w:rFonts w:cs="Times New Roman"/>
        </w:rPr>
      </w:pPr>
      <w:r w:rsidRPr="00074B99">
        <w:rPr>
          <w:rFonts w:cs="Times New Roman"/>
        </w:rPr>
        <w:t>Director</w:t>
      </w:r>
    </w:p>
    <w:p w14:paraId="28222CE0" w14:textId="77777777" w:rsidR="00C71EBE" w:rsidRPr="00074B99" w:rsidRDefault="00C71EBE" w:rsidP="00C71EBE">
      <w:pPr>
        <w:jc w:val="center"/>
        <w:rPr>
          <w:rFonts w:cs="Times New Roman"/>
        </w:rPr>
      </w:pPr>
    </w:p>
    <w:p w14:paraId="0497AF26" w14:textId="77777777" w:rsidR="00F71265" w:rsidRPr="00074B99" w:rsidRDefault="00F71265" w:rsidP="00740E74">
      <w:pPr>
        <w:ind w:firstLine="0"/>
      </w:pPr>
    </w:p>
    <w:p w14:paraId="7C6B4BA1" w14:textId="0DAA534F" w:rsidR="009D5A94" w:rsidRPr="00074B99" w:rsidRDefault="005C083D" w:rsidP="006437CC">
      <w:pPr>
        <w:jc w:val="center"/>
        <w:rPr>
          <w:rFonts w:cs="Times New Roman"/>
        </w:rPr>
      </w:pPr>
      <w:r w:rsidRPr="00074B99">
        <w:rPr>
          <w:rFonts w:cs="Times New Roman"/>
        </w:rPr>
        <w:t>ESCUELA POLITÉCNICA NACIONAL</w:t>
      </w:r>
      <w:r w:rsidR="009D5A94" w:rsidRPr="00074B99">
        <w:rPr>
          <w:rFonts w:cs="Times New Roman"/>
        </w:rPr>
        <w:t xml:space="preserve"> – E</w:t>
      </w:r>
      <w:r w:rsidRPr="00074B99">
        <w:rPr>
          <w:rFonts w:cs="Times New Roman"/>
        </w:rPr>
        <w:t>PN</w:t>
      </w:r>
    </w:p>
    <w:p w14:paraId="3B416589" w14:textId="284507BD" w:rsidR="00334E3B" w:rsidRPr="00074B99" w:rsidRDefault="009D5A94" w:rsidP="006437CC">
      <w:pPr>
        <w:jc w:val="center"/>
        <w:rPr>
          <w:rFonts w:cs="Times New Roman"/>
        </w:rPr>
      </w:pPr>
      <w:r w:rsidRPr="00074B99">
        <w:rPr>
          <w:rFonts w:cs="Times New Roman"/>
        </w:rPr>
        <w:t xml:space="preserve">CARRERA DE INGENIERÍA </w:t>
      </w:r>
      <w:r w:rsidR="005C083D" w:rsidRPr="00074B99">
        <w:rPr>
          <w:rFonts w:cs="Times New Roman"/>
        </w:rPr>
        <w:t>ELECTRÓNICA Y REDES DE INFORMACIÓN</w:t>
      </w:r>
    </w:p>
    <w:p w14:paraId="56E110F6" w14:textId="77777777" w:rsidR="009D5A94" w:rsidRPr="00074B99" w:rsidRDefault="009D5A94" w:rsidP="006437CC">
      <w:pPr>
        <w:jc w:val="center"/>
        <w:rPr>
          <w:rFonts w:cs="Times New Roman"/>
        </w:rPr>
      </w:pPr>
    </w:p>
    <w:p w14:paraId="13547F31" w14:textId="77777777" w:rsidR="009D5A94" w:rsidRPr="00074B99" w:rsidRDefault="009D5A94" w:rsidP="006437CC">
      <w:pPr>
        <w:jc w:val="center"/>
        <w:rPr>
          <w:rFonts w:cs="Times New Roman"/>
        </w:rPr>
      </w:pPr>
    </w:p>
    <w:p w14:paraId="2BA03BC4" w14:textId="77777777" w:rsidR="009D5A94" w:rsidRPr="00074B99" w:rsidRDefault="009D5A94" w:rsidP="006437CC">
      <w:pPr>
        <w:jc w:val="center"/>
        <w:rPr>
          <w:rFonts w:cs="Times New Roman"/>
        </w:rPr>
      </w:pPr>
      <w:r w:rsidRPr="00074B99">
        <w:rPr>
          <w:rFonts w:cs="Times New Roman"/>
        </w:rPr>
        <w:t>AUTORIZACIÓN</w:t>
      </w:r>
    </w:p>
    <w:p w14:paraId="3D219430" w14:textId="77777777" w:rsidR="009D5A94" w:rsidRPr="00074B99" w:rsidRDefault="009D5A94" w:rsidP="00877E1E">
      <w:pPr>
        <w:rPr>
          <w:rFonts w:cs="Times New Roman"/>
        </w:rPr>
      </w:pPr>
    </w:p>
    <w:p w14:paraId="4C3EC1F0" w14:textId="4CCE3628" w:rsidR="009D5A94" w:rsidRPr="00074B99" w:rsidRDefault="00A51EEB" w:rsidP="00877E1E">
      <w:pPr>
        <w:rPr>
          <w:rFonts w:cs="Times New Roman"/>
        </w:rPr>
      </w:pPr>
      <w:r w:rsidRPr="00074B99">
        <w:rPr>
          <w:rFonts w:cs="Times New Roman"/>
        </w:rPr>
        <w:t>Nosotros</w:t>
      </w:r>
      <w:r w:rsidR="009D5A94" w:rsidRPr="00074B99">
        <w:rPr>
          <w:rFonts w:cs="Times New Roman"/>
        </w:rPr>
        <w:t xml:space="preserve">, </w:t>
      </w:r>
      <w:r w:rsidRPr="00074B99">
        <w:rPr>
          <w:rFonts w:cs="Times New Roman"/>
        </w:rPr>
        <w:t>Alejandra Beatriz Tello González y Andrés Xavier Rubio Proaño</w:t>
      </w:r>
    </w:p>
    <w:p w14:paraId="1EA2FF7D" w14:textId="77777777" w:rsidR="009D5A94" w:rsidRPr="00074B99" w:rsidRDefault="009D5A94" w:rsidP="00877E1E">
      <w:pPr>
        <w:rPr>
          <w:rFonts w:cs="Times New Roman"/>
        </w:rPr>
      </w:pPr>
    </w:p>
    <w:p w14:paraId="6E301614" w14:textId="049E863C" w:rsidR="009D5A94" w:rsidRPr="00074B99" w:rsidRDefault="00A51EEB" w:rsidP="00877E1E">
      <w:pPr>
        <w:rPr>
          <w:rFonts w:cs="Times New Roman"/>
        </w:rPr>
      </w:pPr>
      <w:r w:rsidRPr="00074B99">
        <w:rPr>
          <w:rFonts w:cs="Times New Roman"/>
        </w:rPr>
        <w:t>Autorizamos</w:t>
      </w:r>
      <w:r w:rsidR="009D5A94" w:rsidRPr="00074B99">
        <w:rPr>
          <w:rFonts w:cs="Times New Roman"/>
        </w:rPr>
        <w:t xml:space="preserve"> a la </w:t>
      </w:r>
      <w:r w:rsidRPr="00074B99">
        <w:rPr>
          <w:rFonts w:cs="Times New Roman"/>
        </w:rPr>
        <w:t>Escuela Politécnica Nacional - EPN</w:t>
      </w:r>
      <w:r w:rsidR="009D5A94" w:rsidRPr="00074B99">
        <w:rPr>
          <w:rFonts w:cs="Times New Roman"/>
        </w:rPr>
        <w:t xml:space="preserve"> la publicación, en la biblioteca virtual de la institución, el trabajo </w:t>
      </w:r>
      <w:r w:rsidR="009D5A94" w:rsidRPr="00074B99">
        <w:rPr>
          <w:rFonts w:cs="Times New Roman"/>
          <w:b/>
        </w:rPr>
        <w:t>“</w:t>
      </w:r>
      <w:r w:rsidRPr="00074B99">
        <w:rPr>
          <w:rFonts w:cs="Times New Roman"/>
          <w:b/>
        </w:rPr>
        <w:t>Desarrollo de un módulo que implemente las funcionalidades del protocolo RTPS para ser utilizado en aplicaciones distribuidas de tiempo real.</w:t>
      </w:r>
      <w:r w:rsidR="009D5A94" w:rsidRPr="00074B99">
        <w:rPr>
          <w:rFonts w:cs="Times New Roman"/>
          <w:b/>
        </w:rPr>
        <w:t>”</w:t>
      </w:r>
      <w:r w:rsidR="009D5A94" w:rsidRPr="00074B99">
        <w:rPr>
          <w:rFonts w:cs="Times New Roman"/>
        </w:rPr>
        <w:t xml:space="preserve">, cuyo contenido, ideas y criterios son de </w:t>
      </w:r>
      <w:r w:rsidRPr="00074B99">
        <w:rPr>
          <w:rFonts w:cs="Times New Roman"/>
        </w:rPr>
        <w:t>nuestra</w:t>
      </w:r>
      <w:r w:rsidR="009D5A94" w:rsidRPr="00074B99">
        <w:rPr>
          <w:rFonts w:cs="Times New Roman"/>
        </w:rPr>
        <w:t xml:space="preserve"> exclusiva responsabilidad y autoría.</w:t>
      </w:r>
    </w:p>
    <w:p w14:paraId="45CBFBE5" w14:textId="77777777" w:rsidR="009D5A94" w:rsidRPr="00074B99" w:rsidRDefault="009D5A94" w:rsidP="00877E1E">
      <w:pPr>
        <w:rPr>
          <w:rFonts w:cs="Times New Roman"/>
        </w:rPr>
      </w:pPr>
    </w:p>
    <w:p w14:paraId="3D8B5922" w14:textId="77777777" w:rsidR="009D5A94" w:rsidRPr="00074B99" w:rsidRDefault="009D5A94" w:rsidP="00877E1E">
      <w:pPr>
        <w:rPr>
          <w:rFonts w:cs="Times New Roman"/>
        </w:rPr>
      </w:pPr>
    </w:p>
    <w:p w14:paraId="18DC12B4" w14:textId="5DB937B2" w:rsidR="00A51EEB" w:rsidRPr="00074B99" w:rsidRDefault="00A51EEB" w:rsidP="00A51EEB">
      <w:pPr>
        <w:rPr>
          <w:rFonts w:cs="Times New Roman"/>
        </w:rPr>
      </w:pPr>
      <w:r w:rsidRPr="00074B99">
        <w:rPr>
          <w:rFonts w:cs="Times New Roman"/>
        </w:rPr>
        <w:t xml:space="preserve">Quito, </w:t>
      </w:r>
      <w:r w:rsidR="005C083D" w:rsidRPr="00074B99">
        <w:rPr>
          <w:rFonts w:cs="Times New Roman"/>
        </w:rPr>
        <w:t>Agosto</w:t>
      </w:r>
      <w:r w:rsidRPr="00074B99">
        <w:rPr>
          <w:rFonts w:cs="Times New Roman"/>
        </w:rPr>
        <w:t xml:space="preserve"> de 2015</w:t>
      </w:r>
    </w:p>
    <w:p w14:paraId="58CDCF0B" w14:textId="77777777" w:rsidR="00A51EEB" w:rsidRPr="00074B99" w:rsidRDefault="00A51EEB" w:rsidP="00A51EEB">
      <w:pPr>
        <w:rPr>
          <w:rFonts w:cs="Times New Roman"/>
        </w:rPr>
      </w:pPr>
    </w:p>
    <w:p w14:paraId="6A8CBBF9" w14:textId="77777777" w:rsidR="00A51EEB" w:rsidRPr="00074B99" w:rsidRDefault="00A51EEB" w:rsidP="00A51EEB">
      <w:pPr>
        <w:rPr>
          <w:rFonts w:cs="Times New Roman"/>
        </w:rPr>
      </w:pPr>
    </w:p>
    <w:p w14:paraId="34143DA3" w14:textId="77777777" w:rsidR="00A51EEB" w:rsidRPr="00074B99" w:rsidRDefault="00A51EEB" w:rsidP="00A51EEB">
      <w:pPr>
        <w:rPr>
          <w:rFonts w:cs="Times New Roman"/>
        </w:rPr>
      </w:pPr>
    </w:p>
    <w:p w14:paraId="078D6B90" w14:textId="77777777" w:rsidR="00A51EEB" w:rsidRPr="00074B99" w:rsidRDefault="00A51EEB" w:rsidP="00A51EEB">
      <w:pPr>
        <w:rPr>
          <w:rFonts w:cs="Times New Roman"/>
        </w:rPr>
      </w:pPr>
    </w:p>
    <w:p w14:paraId="4DC64BD9" w14:textId="77777777" w:rsidR="00A51EEB" w:rsidRPr="00074B99" w:rsidRDefault="00A51EEB" w:rsidP="00A51EEB">
      <w:pPr>
        <w:rPr>
          <w:rFonts w:cs="Times New Roman"/>
        </w:rPr>
      </w:pPr>
      <w:r w:rsidRPr="00074B99">
        <w:rPr>
          <w:rFonts w:cs="Times New Roman"/>
          <w:noProof/>
          <w:lang w:eastAsia="es-EC"/>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074B99">
        <w:rPr>
          <w:rFonts w:cs="Times New Roman"/>
          <w:noProof/>
          <w:lang w:eastAsia="es-EC"/>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r>
      <w:r w:rsidRPr="00074B99">
        <w:rPr>
          <w:rFonts w:cs="Times New Roman"/>
        </w:rPr>
        <w:tab/>
      </w:r>
      <w:r w:rsidRPr="00074B99">
        <w:rPr>
          <w:rFonts w:cs="Times New Roman"/>
        </w:rPr>
        <w:tab/>
        <w:t>Alejandra Beatriz Tello González</w:t>
      </w:r>
    </w:p>
    <w:p w14:paraId="571274E2" w14:textId="077E71B0" w:rsidR="009D5A94" w:rsidRPr="00074B99" w:rsidRDefault="009D5A94" w:rsidP="00A51EEB">
      <w:pPr>
        <w:rPr>
          <w:rFonts w:cs="Times New Roman"/>
        </w:rPr>
      </w:pPr>
    </w:p>
    <w:p w14:paraId="7A1AED2C" w14:textId="77777777" w:rsidR="00D72509" w:rsidRPr="00074B99" w:rsidRDefault="00D72509" w:rsidP="00877E1E">
      <w:pPr>
        <w:rPr>
          <w:rFonts w:cs="Times New Roman"/>
        </w:rPr>
      </w:pPr>
    </w:p>
    <w:p w14:paraId="7B556087" w14:textId="77777777" w:rsidR="005C083D" w:rsidRPr="00074B99" w:rsidRDefault="005C083D" w:rsidP="005C083D">
      <w:pPr>
        <w:jc w:val="right"/>
      </w:pPr>
      <w:r w:rsidRPr="00074B99">
        <w:rPr>
          <w:rFonts w:cs="Times New Roman"/>
        </w:rPr>
        <w:lastRenderedPageBreak/>
        <w:t>Andrés Xavier Rubio Proaño</w:t>
      </w:r>
    </w:p>
    <w:p w14:paraId="156516AD" w14:textId="782E1CF6" w:rsidR="005C083D" w:rsidRPr="00074B99" w:rsidRDefault="005C083D" w:rsidP="005C083D">
      <w:pPr>
        <w:rPr>
          <w:rFonts w:cs="Times New Roman"/>
        </w:rPr>
      </w:pPr>
      <w:r w:rsidRPr="00074B99">
        <w:rPr>
          <w:rFonts w:cs="Times New Roman"/>
        </w:rPr>
        <w:t>DEDICATORIA</w:t>
      </w:r>
    </w:p>
    <w:p w14:paraId="6223B998" w14:textId="77777777" w:rsidR="005C083D" w:rsidRPr="00074B99" w:rsidRDefault="005C083D" w:rsidP="005C083D">
      <w:pPr>
        <w:widowControl w:val="0"/>
        <w:autoSpaceDE w:val="0"/>
        <w:autoSpaceDN w:val="0"/>
        <w:adjustRightInd w:val="0"/>
        <w:spacing w:after="240"/>
        <w:rPr>
          <w:rFonts w:cs="Times New Roman"/>
        </w:rPr>
      </w:pPr>
    </w:p>
    <w:p w14:paraId="0F93F8C1" w14:textId="77777777" w:rsidR="005C083D" w:rsidRPr="00074B99" w:rsidRDefault="005C083D" w:rsidP="005C083D">
      <w:pPr>
        <w:widowControl w:val="0"/>
        <w:autoSpaceDE w:val="0"/>
        <w:autoSpaceDN w:val="0"/>
        <w:adjustRightInd w:val="0"/>
        <w:spacing w:after="240"/>
        <w:rPr>
          <w:rFonts w:cs="Times New Roman"/>
        </w:rPr>
      </w:pPr>
    </w:p>
    <w:p w14:paraId="3ABAB33E" w14:textId="77777777" w:rsidR="005C083D" w:rsidRPr="00074B99" w:rsidRDefault="005C083D" w:rsidP="005C083D">
      <w:pPr>
        <w:widowControl w:val="0"/>
        <w:autoSpaceDE w:val="0"/>
        <w:autoSpaceDN w:val="0"/>
        <w:adjustRightInd w:val="0"/>
        <w:spacing w:after="240"/>
        <w:rPr>
          <w:rFonts w:cs="Times New Roman"/>
        </w:rPr>
      </w:pPr>
    </w:p>
    <w:p w14:paraId="277B3508" w14:textId="77777777" w:rsidR="005C083D" w:rsidRPr="00074B99" w:rsidRDefault="005C083D" w:rsidP="005C083D">
      <w:pPr>
        <w:widowControl w:val="0"/>
        <w:autoSpaceDE w:val="0"/>
        <w:autoSpaceDN w:val="0"/>
        <w:adjustRightInd w:val="0"/>
        <w:spacing w:after="240"/>
        <w:rPr>
          <w:rFonts w:cs="Times New Roman"/>
        </w:rPr>
      </w:pPr>
    </w:p>
    <w:p w14:paraId="3CAE2FC6" w14:textId="77777777" w:rsidR="005C083D" w:rsidRPr="00074B99" w:rsidRDefault="005C083D" w:rsidP="005C083D">
      <w:pPr>
        <w:widowControl w:val="0"/>
        <w:autoSpaceDE w:val="0"/>
        <w:autoSpaceDN w:val="0"/>
        <w:adjustRightInd w:val="0"/>
        <w:spacing w:after="240"/>
        <w:rPr>
          <w:rFonts w:cs="Times New Roman"/>
        </w:rPr>
      </w:pPr>
    </w:p>
    <w:p w14:paraId="016B9DCB" w14:textId="77777777" w:rsidR="005C083D" w:rsidRPr="00074B99" w:rsidRDefault="005C083D" w:rsidP="005C083D">
      <w:pPr>
        <w:widowControl w:val="0"/>
        <w:autoSpaceDE w:val="0"/>
        <w:autoSpaceDN w:val="0"/>
        <w:adjustRightInd w:val="0"/>
        <w:spacing w:after="240"/>
        <w:rPr>
          <w:rFonts w:cs="Times New Roman"/>
        </w:rPr>
      </w:pPr>
    </w:p>
    <w:p w14:paraId="18912693" w14:textId="77777777" w:rsidR="005C083D" w:rsidRPr="00074B99" w:rsidRDefault="005C083D" w:rsidP="005C083D">
      <w:pPr>
        <w:widowControl w:val="0"/>
        <w:autoSpaceDE w:val="0"/>
        <w:autoSpaceDN w:val="0"/>
        <w:adjustRightInd w:val="0"/>
        <w:spacing w:after="240"/>
        <w:rPr>
          <w:rFonts w:cs="Times New Roman"/>
        </w:rPr>
      </w:pPr>
    </w:p>
    <w:p w14:paraId="1381A73A" w14:textId="77777777" w:rsidR="005C083D" w:rsidRPr="00074B99" w:rsidRDefault="005C083D" w:rsidP="005C083D">
      <w:pPr>
        <w:widowControl w:val="0"/>
        <w:autoSpaceDE w:val="0"/>
        <w:autoSpaceDN w:val="0"/>
        <w:adjustRightInd w:val="0"/>
        <w:spacing w:after="240"/>
        <w:rPr>
          <w:rFonts w:cs="Times New Roman"/>
        </w:rPr>
      </w:pPr>
    </w:p>
    <w:p w14:paraId="6FF92888" w14:textId="77777777" w:rsidR="005C083D" w:rsidRPr="00074B99" w:rsidRDefault="005C083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185E82CA" w14:textId="77777777" w:rsidR="005C083D" w:rsidRPr="00074B99" w:rsidRDefault="005C083D" w:rsidP="005C083D">
      <w:pPr>
        <w:jc w:val="right"/>
      </w:pPr>
      <w:r w:rsidRPr="00074B99">
        <w:rPr>
          <w:rFonts w:cs="Times New Roman"/>
        </w:rPr>
        <w:lastRenderedPageBreak/>
        <w:t>Alejandra Beatriz Tello González</w:t>
      </w:r>
    </w:p>
    <w:p w14:paraId="7CCC497C" w14:textId="2D69BDBC" w:rsidR="005C083D" w:rsidRPr="00074B99" w:rsidRDefault="005C083D" w:rsidP="005C083D">
      <w:pPr>
        <w:rPr>
          <w:rFonts w:cs="Times New Roman"/>
        </w:rPr>
      </w:pPr>
      <w:r w:rsidRPr="00074B99">
        <w:rPr>
          <w:rFonts w:cs="Times New Roman"/>
        </w:rPr>
        <w:t>DEDICATORIA</w:t>
      </w:r>
    </w:p>
    <w:p w14:paraId="442C0C8A" w14:textId="77777777" w:rsidR="005C083D" w:rsidRPr="00074B99" w:rsidRDefault="005C083D" w:rsidP="005C083D">
      <w:pPr>
        <w:widowControl w:val="0"/>
        <w:autoSpaceDE w:val="0"/>
        <w:autoSpaceDN w:val="0"/>
        <w:adjustRightInd w:val="0"/>
        <w:spacing w:after="240"/>
        <w:rPr>
          <w:rFonts w:cs="Times New Roman"/>
        </w:rPr>
      </w:pP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5386658E" w14:textId="77777777" w:rsidR="005C083D" w:rsidRPr="00074B99" w:rsidRDefault="005C083D" w:rsidP="005C083D">
      <w:pPr>
        <w:jc w:val="right"/>
      </w:pPr>
      <w:r w:rsidRPr="00074B99">
        <w:rPr>
          <w:rFonts w:cs="Times New Roman"/>
        </w:rPr>
        <w:t>Alejandra Beatriz Tello González</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3D009BF3" w14:textId="7BB2EEAA" w:rsidR="00276D28" w:rsidRPr="00074B99" w:rsidRDefault="005C083D" w:rsidP="006437CC">
      <w:pPr>
        <w:jc w:val="right"/>
      </w:pPr>
      <w:r w:rsidRPr="00074B99">
        <w:rPr>
          <w:rFonts w:cs="Times New Roman"/>
        </w:rPr>
        <w:lastRenderedPageBreak/>
        <w:t>Andrés Xavier Rubio Proaño</w:t>
      </w:r>
    </w:p>
    <w:p w14:paraId="5B6B8807" w14:textId="77777777" w:rsidR="00276D28" w:rsidRPr="00074B99" w:rsidRDefault="00276D28" w:rsidP="00877E1E">
      <w:pPr>
        <w:rPr>
          <w:rFonts w:cs="Times New Roman"/>
        </w:rPr>
      </w:pPr>
      <w:r w:rsidRPr="00074B99">
        <w:rPr>
          <w:rFonts w:cs="Times New Roman"/>
        </w:rPr>
        <w:t>AGRADECIMIENTO</w:t>
      </w:r>
    </w:p>
    <w:p w14:paraId="541F7A4E" w14:textId="77777777" w:rsidR="00D72509" w:rsidRPr="00074B99" w:rsidRDefault="00D72509" w:rsidP="003263C4">
      <w:pPr>
        <w:widowControl w:val="0"/>
        <w:autoSpaceDE w:val="0"/>
        <w:autoSpaceDN w:val="0"/>
        <w:adjustRightInd w:val="0"/>
        <w:spacing w:after="240"/>
        <w:rPr>
          <w:rFonts w:cs="Times New Roman"/>
        </w:rPr>
      </w:pPr>
    </w:p>
    <w:p w14:paraId="3D36971A" w14:textId="77777777" w:rsidR="005C083D" w:rsidRPr="00074B99" w:rsidRDefault="005C083D" w:rsidP="003263C4">
      <w:pPr>
        <w:widowControl w:val="0"/>
        <w:autoSpaceDE w:val="0"/>
        <w:autoSpaceDN w:val="0"/>
        <w:adjustRightInd w:val="0"/>
        <w:spacing w:after="240"/>
        <w:rPr>
          <w:rFonts w:cs="Times New Roman"/>
        </w:rPr>
      </w:pPr>
    </w:p>
    <w:p w14:paraId="724F9CE7" w14:textId="77777777" w:rsidR="005C083D" w:rsidRPr="00074B99" w:rsidRDefault="005C083D" w:rsidP="003263C4">
      <w:pPr>
        <w:widowControl w:val="0"/>
        <w:autoSpaceDE w:val="0"/>
        <w:autoSpaceDN w:val="0"/>
        <w:adjustRightInd w:val="0"/>
        <w:spacing w:after="240"/>
        <w:rPr>
          <w:rFonts w:cs="Times New Roman"/>
        </w:rPr>
      </w:pPr>
    </w:p>
    <w:p w14:paraId="73434FAA" w14:textId="77777777" w:rsidR="005C083D" w:rsidRPr="00074B99" w:rsidRDefault="005C083D" w:rsidP="003263C4">
      <w:pPr>
        <w:widowControl w:val="0"/>
        <w:autoSpaceDE w:val="0"/>
        <w:autoSpaceDN w:val="0"/>
        <w:adjustRightInd w:val="0"/>
        <w:spacing w:after="240"/>
        <w:rPr>
          <w:rFonts w:cs="Times New Roman"/>
        </w:rPr>
      </w:pPr>
    </w:p>
    <w:p w14:paraId="78540F6F" w14:textId="77777777" w:rsidR="005C083D" w:rsidRPr="00074B99" w:rsidRDefault="005C083D" w:rsidP="003263C4">
      <w:pPr>
        <w:widowControl w:val="0"/>
        <w:autoSpaceDE w:val="0"/>
        <w:autoSpaceDN w:val="0"/>
        <w:adjustRightInd w:val="0"/>
        <w:spacing w:after="240"/>
        <w:rPr>
          <w:rFonts w:cs="Times New Roman"/>
        </w:rPr>
      </w:pPr>
    </w:p>
    <w:p w14:paraId="4BE11E11" w14:textId="77777777" w:rsidR="005C083D" w:rsidRPr="00074B99" w:rsidRDefault="005C083D" w:rsidP="003263C4">
      <w:pPr>
        <w:widowControl w:val="0"/>
        <w:autoSpaceDE w:val="0"/>
        <w:autoSpaceDN w:val="0"/>
        <w:adjustRightInd w:val="0"/>
        <w:spacing w:after="240"/>
        <w:rPr>
          <w:rFonts w:cs="Times New Roman"/>
        </w:rPr>
      </w:pPr>
    </w:p>
    <w:p w14:paraId="164B5F0D" w14:textId="77777777" w:rsidR="005C083D" w:rsidRPr="00074B99" w:rsidRDefault="005C083D" w:rsidP="003263C4">
      <w:pPr>
        <w:widowControl w:val="0"/>
        <w:autoSpaceDE w:val="0"/>
        <w:autoSpaceDN w:val="0"/>
        <w:adjustRightInd w:val="0"/>
        <w:spacing w:after="240"/>
        <w:rPr>
          <w:rFonts w:cs="Times New Roman"/>
        </w:rPr>
      </w:pPr>
    </w:p>
    <w:p w14:paraId="648A2646" w14:textId="77777777" w:rsidR="005C083D" w:rsidRPr="00074B99" w:rsidRDefault="005C083D" w:rsidP="003263C4">
      <w:pPr>
        <w:widowControl w:val="0"/>
        <w:autoSpaceDE w:val="0"/>
        <w:autoSpaceDN w:val="0"/>
        <w:adjustRightInd w:val="0"/>
        <w:spacing w:after="240"/>
        <w:rPr>
          <w:rFonts w:cs="Times New Roman"/>
        </w:rPr>
      </w:pPr>
    </w:p>
    <w:p w14:paraId="22EB403F" w14:textId="77777777" w:rsidR="005C083D" w:rsidRPr="00074B99" w:rsidRDefault="005C083D" w:rsidP="003263C4">
      <w:pPr>
        <w:widowControl w:val="0"/>
        <w:autoSpaceDE w:val="0"/>
        <w:autoSpaceDN w:val="0"/>
        <w:adjustRightInd w:val="0"/>
        <w:spacing w:after="240"/>
        <w:rPr>
          <w:rFonts w:cs="Times New Roman"/>
        </w:rPr>
      </w:pPr>
    </w:p>
    <w:p w14:paraId="360C6B2F" w14:textId="77777777" w:rsidR="005C083D" w:rsidRPr="00074B99" w:rsidRDefault="005C083D" w:rsidP="003263C4">
      <w:pPr>
        <w:widowControl w:val="0"/>
        <w:autoSpaceDE w:val="0"/>
        <w:autoSpaceDN w:val="0"/>
        <w:adjustRightInd w:val="0"/>
        <w:spacing w:after="240"/>
        <w:rPr>
          <w:rFonts w:cs="Times New Roman"/>
        </w:rPr>
      </w:pPr>
    </w:p>
    <w:p w14:paraId="1578A9B1" w14:textId="77777777" w:rsidR="005C083D" w:rsidRPr="00074B99" w:rsidRDefault="005C083D" w:rsidP="003263C4">
      <w:pPr>
        <w:widowControl w:val="0"/>
        <w:autoSpaceDE w:val="0"/>
        <w:autoSpaceDN w:val="0"/>
        <w:adjustRightInd w:val="0"/>
        <w:spacing w:after="240"/>
        <w:rPr>
          <w:rFonts w:cs="Times New Roman"/>
        </w:rPr>
      </w:pPr>
    </w:p>
    <w:p w14:paraId="5112A6F1" w14:textId="77777777" w:rsidR="005C083D" w:rsidRPr="00074B99" w:rsidRDefault="005C083D" w:rsidP="003263C4">
      <w:pPr>
        <w:widowControl w:val="0"/>
        <w:autoSpaceDE w:val="0"/>
        <w:autoSpaceDN w:val="0"/>
        <w:adjustRightInd w:val="0"/>
        <w:spacing w:after="240"/>
        <w:rPr>
          <w:rFonts w:cs="Times New Roman"/>
        </w:rPr>
      </w:pPr>
    </w:p>
    <w:p w14:paraId="539B5BDE" w14:textId="77777777" w:rsidR="005C083D" w:rsidRPr="00074B99" w:rsidRDefault="005C083D" w:rsidP="003263C4">
      <w:pPr>
        <w:widowControl w:val="0"/>
        <w:autoSpaceDE w:val="0"/>
        <w:autoSpaceDN w:val="0"/>
        <w:adjustRightInd w:val="0"/>
        <w:spacing w:after="240"/>
        <w:rPr>
          <w:rFonts w:cs="Times New Roman"/>
        </w:rPr>
      </w:pPr>
    </w:p>
    <w:p w14:paraId="0A203835" w14:textId="77777777" w:rsidR="005C083D" w:rsidRPr="00074B99" w:rsidRDefault="005C083D" w:rsidP="003263C4">
      <w:pPr>
        <w:widowControl w:val="0"/>
        <w:autoSpaceDE w:val="0"/>
        <w:autoSpaceDN w:val="0"/>
        <w:adjustRightInd w:val="0"/>
        <w:spacing w:after="240"/>
        <w:rPr>
          <w:rFonts w:cs="Times New Roman"/>
        </w:rPr>
      </w:pPr>
    </w:p>
    <w:p w14:paraId="56A3EB9C" w14:textId="12CF7E8D" w:rsidR="00276D28" w:rsidRPr="00074B99" w:rsidRDefault="005C083D" w:rsidP="006437CC">
      <w:pPr>
        <w:jc w:val="right"/>
        <w:rPr>
          <w:rFonts w:cs="Times New Roman"/>
        </w:rPr>
      </w:pPr>
      <w:r w:rsidRPr="00074B99">
        <w:rPr>
          <w:rFonts w:cs="Times New Roman"/>
        </w:rPr>
        <w:t>Andrés Xavier Rubio Proaño</w:t>
      </w:r>
    </w:p>
    <w:p w14:paraId="4D2C8C89" w14:textId="77777777" w:rsidR="005C083D" w:rsidRPr="00074B99" w:rsidRDefault="005C083D" w:rsidP="006437CC">
      <w:pPr>
        <w:jc w:val="right"/>
        <w:rPr>
          <w:rFonts w:cs="Times New Roman"/>
        </w:rPr>
      </w:pPr>
    </w:p>
    <w:p w14:paraId="41183A3D" w14:textId="77777777" w:rsidR="005C083D" w:rsidRPr="00074B99" w:rsidRDefault="005C083D" w:rsidP="006437CC">
      <w:pPr>
        <w:jc w:val="right"/>
        <w:rPr>
          <w:rFonts w:cs="Times New Roman"/>
        </w:rPr>
      </w:pPr>
    </w:p>
    <w:p w14:paraId="785C7B46" w14:textId="7508E486" w:rsidR="005C083D" w:rsidRPr="00074B99" w:rsidRDefault="005C083D" w:rsidP="005C083D">
      <w:pPr>
        <w:jc w:val="right"/>
      </w:pPr>
      <w:r w:rsidRPr="00074B99">
        <w:rPr>
          <w:rFonts w:cs="Times New Roman"/>
        </w:rPr>
        <w:lastRenderedPageBreak/>
        <w:t>Alejandra Beatriz Tello González</w:t>
      </w:r>
    </w:p>
    <w:p w14:paraId="0EF23687" w14:textId="77777777" w:rsidR="005C083D" w:rsidRPr="00074B99" w:rsidRDefault="005C083D" w:rsidP="005C083D">
      <w:pPr>
        <w:rPr>
          <w:rFonts w:cs="Times New Roman"/>
        </w:rPr>
      </w:pPr>
      <w:r w:rsidRPr="00074B99">
        <w:rPr>
          <w:rFonts w:cs="Times New Roman"/>
        </w:rPr>
        <w:t>AGRADECIMIENTO</w:t>
      </w:r>
    </w:p>
    <w:p w14:paraId="7D228386" w14:textId="77777777" w:rsidR="005C083D" w:rsidRPr="00074B99" w:rsidRDefault="005C083D" w:rsidP="005C083D">
      <w:pPr>
        <w:widowControl w:val="0"/>
        <w:autoSpaceDE w:val="0"/>
        <w:autoSpaceDN w:val="0"/>
        <w:adjustRightInd w:val="0"/>
        <w:spacing w:after="240"/>
        <w:rPr>
          <w:rFonts w:cs="Times New Roman"/>
        </w:rPr>
      </w:pPr>
    </w:p>
    <w:p w14:paraId="301CAB82" w14:textId="77777777" w:rsidR="005C083D" w:rsidRPr="00074B99" w:rsidRDefault="005C083D" w:rsidP="005C083D">
      <w:pPr>
        <w:widowControl w:val="0"/>
        <w:autoSpaceDE w:val="0"/>
        <w:autoSpaceDN w:val="0"/>
        <w:adjustRightInd w:val="0"/>
        <w:spacing w:after="240"/>
        <w:rPr>
          <w:rFonts w:cs="Times New Roman"/>
        </w:rPr>
      </w:pPr>
    </w:p>
    <w:p w14:paraId="56EC6F92" w14:textId="77777777" w:rsidR="005C083D" w:rsidRPr="00074B99" w:rsidRDefault="005C083D" w:rsidP="005C083D">
      <w:pPr>
        <w:widowControl w:val="0"/>
        <w:autoSpaceDE w:val="0"/>
        <w:autoSpaceDN w:val="0"/>
        <w:adjustRightInd w:val="0"/>
        <w:spacing w:after="240"/>
        <w:rPr>
          <w:rFonts w:cs="Times New Roman"/>
        </w:rPr>
      </w:pPr>
    </w:p>
    <w:p w14:paraId="4781099B" w14:textId="77777777" w:rsidR="005C083D" w:rsidRPr="00074B99" w:rsidRDefault="005C083D" w:rsidP="005C083D">
      <w:pPr>
        <w:widowControl w:val="0"/>
        <w:autoSpaceDE w:val="0"/>
        <w:autoSpaceDN w:val="0"/>
        <w:adjustRightInd w:val="0"/>
        <w:spacing w:after="240"/>
        <w:rPr>
          <w:rFonts w:cs="Times New Roman"/>
        </w:rPr>
      </w:pPr>
    </w:p>
    <w:p w14:paraId="3C5A69C8" w14:textId="77777777" w:rsidR="005C083D" w:rsidRPr="00074B99" w:rsidRDefault="005C083D" w:rsidP="005C083D">
      <w:pPr>
        <w:widowControl w:val="0"/>
        <w:autoSpaceDE w:val="0"/>
        <w:autoSpaceDN w:val="0"/>
        <w:adjustRightInd w:val="0"/>
        <w:spacing w:after="240"/>
        <w:rPr>
          <w:rFonts w:cs="Times New Roman"/>
        </w:rPr>
      </w:pPr>
    </w:p>
    <w:p w14:paraId="7398FBC3" w14:textId="77777777" w:rsidR="005C083D" w:rsidRPr="00074B99" w:rsidRDefault="005C083D" w:rsidP="005C083D">
      <w:pPr>
        <w:widowControl w:val="0"/>
        <w:autoSpaceDE w:val="0"/>
        <w:autoSpaceDN w:val="0"/>
        <w:adjustRightInd w:val="0"/>
        <w:spacing w:after="240"/>
        <w:rPr>
          <w:rFonts w:cs="Times New Roman"/>
        </w:rPr>
      </w:pP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Pr="00074B99" w:rsidRDefault="005C083D" w:rsidP="005C083D">
      <w:pPr>
        <w:widowControl w:val="0"/>
        <w:autoSpaceDE w:val="0"/>
        <w:autoSpaceDN w:val="0"/>
        <w:adjustRightInd w:val="0"/>
        <w:spacing w:after="240"/>
        <w:rPr>
          <w:rFonts w:cs="Times New Roman"/>
        </w:rPr>
      </w:pPr>
    </w:p>
    <w:p w14:paraId="70688D30" w14:textId="77777777" w:rsidR="005C083D" w:rsidRPr="00074B99" w:rsidRDefault="005C083D" w:rsidP="005C083D">
      <w:pPr>
        <w:jc w:val="right"/>
      </w:pPr>
      <w:r w:rsidRPr="00074B99">
        <w:rPr>
          <w:rFonts w:cs="Times New Roman"/>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Pr="00074B99" w:rsidRDefault="00005D01" w:rsidP="006437CC">
      <w:pPr>
        <w:jc w:val="right"/>
        <w:rPr>
          <w:rFonts w:cs="Times New Roman"/>
        </w:rPr>
      </w:pPr>
    </w:p>
    <w:bookmarkStart w:id="0" w:name="_Toc425414458"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074B99" w:rsidRDefault="00441209" w:rsidP="006D0FD6">
          <w:pPr>
            <w:pStyle w:val="Ttulo1"/>
            <w:numPr>
              <w:ilvl w:val="0"/>
              <w:numId w:val="0"/>
            </w:numPr>
            <w:ind w:left="360"/>
          </w:pPr>
          <w:r w:rsidRPr="00074B99">
            <w:t>ÍNDICE DE CONTENIDO</w:t>
          </w:r>
          <w:bookmarkEnd w:id="0"/>
        </w:p>
        <w:p w14:paraId="76D73A1B" w14:textId="77777777" w:rsidR="005F47D5" w:rsidRDefault="00FB1031">
          <w:pPr>
            <w:pStyle w:val="TDC1"/>
            <w:tabs>
              <w:tab w:val="right" w:leader="dot" w:pos="9017"/>
            </w:tabs>
            <w:rPr>
              <w:rFonts w:asciiTheme="minorHAnsi" w:hAnsiTheme="minorHAnsi"/>
              <w:noProof/>
              <w:kern w:val="0"/>
              <w:sz w:val="22"/>
              <w:szCs w:val="22"/>
              <w:lang w:eastAsia="es-EC"/>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5414458" w:history="1">
            <w:r w:rsidR="005F47D5" w:rsidRPr="0068438C">
              <w:rPr>
                <w:rStyle w:val="Hipervnculo"/>
                <w:noProof/>
              </w:rPr>
              <w:t>ÍNDICE DE CONTENIDO</w:t>
            </w:r>
            <w:r w:rsidR="005F47D5">
              <w:rPr>
                <w:noProof/>
                <w:webHidden/>
              </w:rPr>
              <w:tab/>
            </w:r>
            <w:r w:rsidR="005F47D5">
              <w:rPr>
                <w:noProof/>
                <w:webHidden/>
              </w:rPr>
              <w:fldChar w:fldCharType="begin"/>
            </w:r>
            <w:r w:rsidR="005F47D5">
              <w:rPr>
                <w:noProof/>
                <w:webHidden/>
              </w:rPr>
              <w:instrText xml:space="preserve"> PAGEREF _Toc425414458 \h </w:instrText>
            </w:r>
            <w:r w:rsidR="005F47D5">
              <w:rPr>
                <w:noProof/>
                <w:webHidden/>
              </w:rPr>
            </w:r>
            <w:r w:rsidR="005F47D5">
              <w:rPr>
                <w:noProof/>
                <w:webHidden/>
              </w:rPr>
              <w:fldChar w:fldCharType="separate"/>
            </w:r>
            <w:r w:rsidR="005F47D5">
              <w:rPr>
                <w:noProof/>
                <w:webHidden/>
              </w:rPr>
              <w:t>viii</w:t>
            </w:r>
            <w:r w:rsidR="005F47D5">
              <w:rPr>
                <w:noProof/>
                <w:webHidden/>
              </w:rPr>
              <w:fldChar w:fldCharType="end"/>
            </w:r>
          </w:hyperlink>
        </w:p>
        <w:p w14:paraId="39DD13F9" w14:textId="77777777" w:rsidR="005F47D5" w:rsidRDefault="00655EB6">
          <w:pPr>
            <w:pStyle w:val="TDC1"/>
            <w:tabs>
              <w:tab w:val="right" w:leader="dot" w:pos="9017"/>
            </w:tabs>
            <w:rPr>
              <w:rFonts w:asciiTheme="minorHAnsi" w:hAnsiTheme="minorHAnsi"/>
              <w:noProof/>
              <w:kern w:val="0"/>
              <w:sz w:val="22"/>
              <w:szCs w:val="22"/>
              <w:lang w:eastAsia="es-EC"/>
            </w:rPr>
          </w:pPr>
          <w:hyperlink w:anchor="_Toc425414459" w:history="1">
            <w:r w:rsidR="005F47D5" w:rsidRPr="0068438C">
              <w:rPr>
                <w:rStyle w:val="Hipervnculo"/>
                <w:noProof/>
              </w:rPr>
              <w:t>ÍNDICE DE TABLAS</w:t>
            </w:r>
            <w:r w:rsidR="005F47D5">
              <w:rPr>
                <w:noProof/>
                <w:webHidden/>
              </w:rPr>
              <w:tab/>
            </w:r>
            <w:r w:rsidR="005F47D5">
              <w:rPr>
                <w:noProof/>
                <w:webHidden/>
              </w:rPr>
              <w:fldChar w:fldCharType="begin"/>
            </w:r>
            <w:r w:rsidR="005F47D5">
              <w:rPr>
                <w:noProof/>
                <w:webHidden/>
              </w:rPr>
              <w:instrText xml:space="preserve"> PAGEREF _Toc425414459 \h </w:instrText>
            </w:r>
            <w:r w:rsidR="005F47D5">
              <w:rPr>
                <w:noProof/>
                <w:webHidden/>
              </w:rPr>
            </w:r>
            <w:r w:rsidR="005F47D5">
              <w:rPr>
                <w:noProof/>
                <w:webHidden/>
              </w:rPr>
              <w:fldChar w:fldCharType="separate"/>
            </w:r>
            <w:r w:rsidR="005F47D5">
              <w:rPr>
                <w:noProof/>
                <w:webHidden/>
              </w:rPr>
              <w:t>xiii</w:t>
            </w:r>
            <w:r w:rsidR="005F47D5">
              <w:rPr>
                <w:noProof/>
                <w:webHidden/>
              </w:rPr>
              <w:fldChar w:fldCharType="end"/>
            </w:r>
          </w:hyperlink>
        </w:p>
        <w:p w14:paraId="7153FC2A" w14:textId="77777777" w:rsidR="005F47D5" w:rsidRDefault="00655EB6">
          <w:pPr>
            <w:pStyle w:val="TDC1"/>
            <w:tabs>
              <w:tab w:val="right" w:leader="dot" w:pos="9017"/>
            </w:tabs>
            <w:rPr>
              <w:rFonts w:asciiTheme="minorHAnsi" w:hAnsiTheme="minorHAnsi"/>
              <w:noProof/>
              <w:kern w:val="0"/>
              <w:sz w:val="22"/>
              <w:szCs w:val="22"/>
              <w:lang w:eastAsia="es-EC"/>
            </w:rPr>
          </w:pPr>
          <w:hyperlink w:anchor="_Toc425414460" w:history="1">
            <w:r w:rsidR="005F47D5" w:rsidRPr="0068438C">
              <w:rPr>
                <w:rStyle w:val="Hipervnculo"/>
                <w:noProof/>
              </w:rPr>
              <w:t>ÍNDICE DE FIGURAS</w:t>
            </w:r>
            <w:r w:rsidR="005F47D5">
              <w:rPr>
                <w:noProof/>
                <w:webHidden/>
              </w:rPr>
              <w:tab/>
            </w:r>
            <w:r w:rsidR="005F47D5">
              <w:rPr>
                <w:noProof/>
                <w:webHidden/>
              </w:rPr>
              <w:fldChar w:fldCharType="begin"/>
            </w:r>
            <w:r w:rsidR="005F47D5">
              <w:rPr>
                <w:noProof/>
                <w:webHidden/>
              </w:rPr>
              <w:instrText xml:space="preserve"> PAGEREF _Toc425414460 \h </w:instrText>
            </w:r>
            <w:r w:rsidR="005F47D5">
              <w:rPr>
                <w:noProof/>
                <w:webHidden/>
              </w:rPr>
            </w:r>
            <w:r w:rsidR="005F47D5">
              <w:rPr>
                <w:noProof/>
                <w:webHidden/>
              </w:rPr>
              <w:fldChar w:fldCharType="separate"/>
            </w:r>
            <w:r w:rsidR="005F47D5">
              <w:rPr>
                <w:noProof/>
                <w:webHidden/>
              </w:rPr>
              <w:t>xx</w:t>
            </w:r>
            <w:r w:rsidR="005F47D5">
              <w:rPr>
                <w:noProof/>
                <w:webHidden/>
              </w:rPr>
              <w:fldChar w:fldCharType="end"/>
            </w:r>
          </w:hyperlink>
        </w:p>
        <w:p w14:paraId="3DFDC6C0" w14:textId="77777777" w:rsidR="005F47D5" w:rsidRDefault="00655EB6">
          <w:pPr>
            <w:pStyle w:val="TDC1"/>
            <w:tabs>
              <w:tab w:val="right" w:leader="dot" w:pos="9017"/>
            </w:tabs>
            <w:rPr>
              <w:rFonts w:asciiTheme="minorHAnsi" w:hAnsiTheme="minorHAnsi"/>
              <w:noProof/>
              <w:kern w:val="0"/>
              <w:sz w:val="22"/>
              <w:szCs w:val="22"/>
              <w:lang w:eastAsia="es-EC"/>
            </w:rPr>
          </w:pPr>
          <w:hyperlink w:anchor="_Toc425414461" w:history="1">
            <w:r w:rsidR="005F47D5" w:rsidRPr="0068438C">
              <w:rPr>
                <w:rStyle w:val="Hipervnculo"/>
                <w:noProof/>
              </w:rPr>
              <w:t>RESUMEN</w:t>
            </w:r>
            <w:r w:rsidR="005F47D5">
              <w:rPr>
                <w:noProof/>
                <w:webHidden/>
              </w:rPr>
              <w:tab/>
            </w:r>
            <w:r w:rsidR="005F47D5">
              <w:rPr>
                <w:noProof/>
                <w:webHidden/>
              </w:rPr>
              <w:fldChar w:fldCharType="begin"/>
            </w:r>
            <w:r w:rsidR="005F47D5">
              <w:rPr>
                <w:noProof/>
                <w:webHidden/>
              </w:rPr>
              <w:instrText xml:space="preserve"> PAGEREF _Toc425414461 \h </w:instrText>
            </w:r>
            <w:r w:rsidR="005F47D5">
              <w:rPr>
                <w:noProof/>
                <w:webHidden/>
              </w:rPr>
            </w:r>
            <w:r w:rsidR="005F47D5">
              <w:rPr>
                <w:noProof/>
                <w:webHidden/>
              </w:rPr>
              <w:fldChar w:fldCharType="separate"/>
            </w:r>
            <w:r w:rsidR="005F47D5">
              <w:rPr>
                <w:noProof/>
                <w:webHidden/>
              </w:rPr>
              <w:t>xxv</w:t>
            </w:r>
            <w:r w:rsidR="005F47D5">
              <w:rPr>
                <w:noProof/>
                <w:webHidden/>
              </w:rPr>
              <w:fldChar w:fldCharType="end"/>
            </w:r>
          </w:hyperlink>
        </w:p>
        <w:p w14:paraId="4BBE9861" w14:textId="77777777" w:rsidR="005F47D5" w:rsidRDefault="00655EB6">
          <w:pPr>
            <w:pStyle w:val="TDC1"/>
            <w:tabs>
              <w:tab w:val="left" w:pos="1350"/>
              <w:tab w:val="right" w:leader="dot" w:pos="9017"/>
            </w:tabs>
            <w:rPr>
              <w:rFonts w:asciiTheme="minorHAnsi" w:hAnsiTheme="minorHAnsi"/>
              <w:noProof/>
              <w:kern w:val="0"/>
              <w:sz w:val="22"/>
              <w:szCs w:val="22"/>
              <w:lang w:eastAsia="es-EC"/>
            </w:rPr>
          </w:pPr>
          <w:hyperlink w:anchor="_Toc425414462" w:history="1">
            <w:r w:rsidR="005F47D5" w:rsidRPr="0068438C">
              <w:rPr>
                <w:rStyle w:val="Hipervnculo"/>
                <w:rFonts w:cs="Times New Roman"/>
                <w:noProof/>
              </w:rPr>
              <w:t>1.</w:t>
            </w:r>
            <w:r w:rsidR="005F47D5">
              <w:rPr>
                <w:rFonts w:asciiTheme="minorHAnsi" w:hAnsiTheme="minorHAnsi"/>
                <w:noProof/>
                <w:kern w:val="0"/>
                <w:sz w:val="22"/>
                <w:szCs w:val="22"/>
                <w:lang w:eastAsia="es-EC"/>
              </w:rPr>
              <w:tab/>
            </w:r>
            <w:r w:rsidR="005F47D5" w:rsidRPr="0068438C">
              <w:rPr>
                <w:rStyle w:val="Hipervnculo"/>
                <w:rFonts w:cs="Times New Roman"/>
                <w:noProof/>
              </w:rPr>
              <w:t>CAPÍTULO I</w:t>
            </w:r>
            <w:r w:rsidR="005F47D5">
              <w:rPr>
                <w:noProof/>
                <w:webHidden/>
              </w:rPr>
              <w:tab/>
            </w:r>
            <w:r w:rsidR="005F47D5">
              <w:rPr>
                <w:noProof/>
                <w:webHidden/>
              </w:rPr>
              <w:fldChar w:fldCharType="begin"/>
            </w:r>
            <w:r w:rsidR="005F47D5">
              <w:rPr>
                <w:noProof/>
                <w:webHidden/>
              </w:rPr>
              <w:instrText xml:space="preserve"> PAGEREF _Toc425414462 \h </w:instrText>
            </w:r>
            <w:r w:rsidR="005F47D5">
              <w:rPr>
                <w:noProof/>
                <w:webHidden/>
              </w:rPr>
            </w:r>
            <w:r w:rsidR="005F47D5">
              <w:rPr>
                <w:noProof/>
                <w:webHidden/>
              </w:rPr>
              <w:fldChar w:fldCharType="separate"/>
            </w:r>
            <w:r w:rsidR="005F47D5">
              <w:rPr>
                <w:noProof/>
                <w:webHidden/>
              </w:rPr>
              <w:t>1</w:t>
            </w:r>
            <w:r w:rsidR="005F47D5">
              <w:rPr>
                <w:noProof/>
                <w:webHidden/>
              </w:rPr>
              <w:fldChar w:fldCharType="end"/>
            </w:r>
          </w:hyperlink>
        </w:p>
        <w:p w14:paraId="69E898E7" w14:textId="77777777" w:rsidR="005F47D5" w:rsidRDefault="00655EB6">
          <w:pPr>
            <w:pStyle w:val="TDC2"/>
            <w:rPr>
              <w:rFonts w:asciiTheme="minorHAnsi" w:hAnsiTheme="minorHAnsi"/>
              <w:noProof/>
              <w:kern w:val="0"/>
              <w:sz w:val="22"/>
              <w:szCs w:val="22"/>
              <w:lang w:eastAsia="es-EC"/>
            </w:rPr>
          </w:pPr>
          <w:hyperlink w:anchor="_Toc425414463" w:history="1">
            <w:r w:rsidR="005F47D5" w:rsidRPr="0068438C">
              <w:rPr>
                <w:rStyle w:val="Hipervnculo"/>
                <w:rFonts w:cs="Times New Roman"/>
                <w:noProof/>
              </w:rPr>
              <w:t>MARCO TEÓRICO</w:t>
            </w:r>
            <w:r w:rsidR="005F47D5">
              <w:rPr>
                <w:noProof/>
                <w:webHidden/>
              </w:rPr>
              <w:tab/>
            </w:r>
            <w:r w:rsidR="005F47D5">
              <w:rPr>
                <w:noProof/>
                <w:webHidden/>
              </w:rPr>
              <w:fldChar w:fldCharType="begin"/>
            </w:r>
            <w:r w:rsidR="005F47D5">
              <w:rPr>
                <w:noProof/>
                <w:webHidden/>
              </w:rPr>
              <w:instrText xml:space="preserve"> PAGEREF _Toc425414463 \h </w:instrText>
            </w:r>
            <w:r w:rsidR="005F47D5">
              <w:rPr>
                <w:noProof/>
                <w:webHidden/>
              </w:rPr>
            </w:r>
            <w:r w:rsidR="005F47D5">
              <w:rPr>
                <w:noProof/>
                <w:webHidden/>
              </w:rPr>
              <w:fldChar w:fldCharType="separate"/>
            </w:r>
            <w:r w:rsidR="005F47D5">
              <w:rPr>
                <w:noProof/>
                <w:webHidden/>
              </w:rPr>
              <w:t>1</w:t>
            </w:r>
            <w:r w:rsidR="005F47D5">
              <w:rPr>
                <w:noProof/>
                <w:webHidden/>
              </w:rPr>
              <w:fldChar w:fldCharType="end"/>
            </w:r>
          </w:hyperlink>
        </w:p>
        <w:p w14:paraId="1B3EC3B1" w14:textId="77777777" w:rsidR="005F47D5" w:rsidRDefault="00655EB6">
          <w:pPr>
            <w:pStyle w:val="TDC2"/>
            <w:rPr>
              <w:rFonts w:asciiTheme="minorHAnsi" w:hAnsiTheme="minorHAnsi"/>
              <w:noProof/>
              <w:kern w:val="0"/>
              <w:sz w:val="22"/>
              <w:szCs w:val="22"/>
              <w:lang w:eastAsia="es-EC"/>
            </w:rPr>
          </w:pPr>
          <w:hyperlink w:anchor="_Toc425414464" w:history="1">
            <w:r w:rsidR="005F47D5" w:rsidRPr="0068438C">
              <w:rPr>
                <w:rStyle w:val="Hipervnculo"/>
                <w:noProof/>
                <w14:scene3d>
                  <w14:camera w14:prst="orthographicFront"/>
                  <w14:lightRig w14:rig="threePt" w14:dir="t">
                    <w14:rot w14:lat="0" w14:lon="0" w14:rev="0"/>
                  </w14:lightRig>
                </w14:scene3d>
              </w:rPr>
              <w:t>1.1.</w:t>
            </w:r>
            <w:r w:rsidR="005F47D5">
              <w:rPr>
                <w:rFonts w:asciiTheme="minorHAnsi" w:hAnsiTheme="minorHAnsi"/>
                <w:noProof/>
                <w:kern w:val="0"/>
                <w:sz w:val="22"/>
                <w:szCs w:val="22"/>
                <w:lang w:eastAsia="es-EC"/>
              </w:rPr>
              <w:tab/>
            </w:r>
            <w:r w:rsidR="005F47D5" w:rsidRPr="0068438C">
              <w:rPr>
                <w:rStyle w:val="Hipervnculo"/>
                <w:noProof/>
              </w:rPr>
              <w:t>INTRODUCCIÓN</w:t>
            </w:r>
            <w:r w:rsidR="005F47D5">
              <w:rPr>
                <w:noProof/>
                <w:webHidden/>
              </w:rPr>
              <w:tab/>
            </w:r>
            <w:r w:rsidR="005F47D5">
              <w:rPr>
                <w:noProof/>
                <w:webHidden/>
              </w:rPr>
              <w:fldChar w:fldCharType="begin"/>
            </w:r>
            <w:r w:rsidR="005F47D5">
              <w:rPr>
                <w:noProof/>
                <w:webHidden/>
              </w:rPr>
              <w:instrText xml:space="preserve"> PAGEREF _Toc425414464 \h </w:instrText>
            </w:r>
            <w:r w:rsidR="005F47D5">
              <w:rPr>
                <w:noProof/>
                <w:webHidden/>
              </w:rPr>
            </w:r>
            <w:r w:rsidR="005F47D5">
              <w:rPr>
                <w:noProof/>
                <w:webHidden/>
              </w:rPr>
              <w:fldChar w:fldCharType="separate"/>
            </w:r>
            <w:r w:rsidR="005F47D5">
              <w:rPr>
                <w:noProof/>
                <w:webHidden/>
              </w:rPr>
              <w:t>1</w:t>
            </w:r>
            <w:r w:rsidR="005F47D5">
              <w:rPr>
                <w:noProof/>
                <w:webHidden/>
              </w:rPr>
              <w:fldChar w:fldCharType="end"/>
            </w:r>
          </w:hyperlink>
        </w:p>
        <w:p w14:paraId="51E614BF" w14:textId="77777777" w:rsidR="005F47D5" w:rsidRDefault="00655EB6">
          <w:pPr>
            <w:pStyle w:val="TDC2"/>
            <w:rPr>
              <w:rFonts w:asciiTheme="minorHAnsi" w:hAnsiTheme="minorHAnsi"/>
              <w:noProof/>
              <w:kern w:val="0"/>
              <w:sz w:val="22"/>
              <w:szCs w:val="22"/>
              <w:lang w:eastAsia="es-EC"/>
            </w:rPr>
          </w:pPr>
          <w:hyperlink w:anchor="_Toc425414465" w:history="1">
            <w:r w:rsidR="005F47D5" w:rsidRPr="0068438C">
              <w:rPr>
                <w:rStyle w:val="Hipervnculo"/>
                <w:noProof/>
                <w14:scene3d>
                  <w14:camera w14:prst="orthographicFront"/>
                  <w14:lightRig w14:rig="threePt" w14:dir="t">
                    <w14:rot w14:lat="0" w14:lon="0" w14:rev="0"/>
                  </w14:lightRig>
                </w14:scene3d>
              </w:rPr>
              <w:t>1.2.</w:t>
            </w:r>
            <w:r w:rsidR="005F47D5">
              <w:rPr>
                <w:rFonts w:asciiTheme="minorHAnsi" w:hAnsiTheme="minorHAnsi"/>
                <w:noProof/>
                <w:kern w:val="0"/>
                <w:sz w:val="22"/>
                <w:szCs w:val="22"/>
                <w:lang w:eastAsia="es-EC"/>
              </w:rPr>
              <w:tab/>
            </w:r>
            <w:r w:rsidR="005F47D5" w:rsidRPr="0068438C">
              <w:rPr>
                <w:rStyle w:val="Hipervnculo"/>
                <w:noProof/>
              </w:rPr>
              <w:t>MIDDLEWARES</w:t>
            </w:r>
            <w:r w:rsidR="005F47D5">
              <w:rPr>
                <w:noProof/>
                <w:webHidden/>
              </w:rPr>
              <w:tab/>
            </w:r>
            <w:r w:rsidR="005F47D5">
              <w:rPr>
                <w:noProof/>
                <w:webHidden/>
              </w:rPr>
              <w:fldChar w:fldCharType="begin"/>
            </w:r>
            <w:r w:rsidR="005F47D5">
              <w:rPr>
                <w:noProof/>
                <w:webHidden/>
              </w:rPr>
              <w:instrText xml:space="preserve"> PAGEREF _Toc425414465 \h </w:instrText>
            </w:r>
            <w:r w:rsidR="005F47D5">
              <w:rPr>
                <w:noProof/>
                <w:webHidden/>
              </w:rPr>
            </w:r>
            <w:r w:rsidR="005F47D5">
              <w:rPr>
                <w:noProof/>
                <w:webHidden/>
              </w:rPr>
              <w:fldChar w:fldCharType="separate"/>
            </w:r>
            <w:r w:rsidR="005F47D5">
              <w:rPr>
                <w:noProof/>
                <w:webHidden/>
              </w:rPr>
              <w:t>1</w:t>
            </w:r>
            <w:r w:rsidR="005F47D5">
              <w:rPr>
                <w:noProof/>
                <w:webHidden/>
              </w:rPr>
              <w:fldChar w:fldCharType="end"/>
            </w:r>
          </w:hyperlink>
        </w:p>
        <w:p w14:paraId="02B6CD1D" w14:textId="77777777" w:rsidR="005F47D5" w:rsidRDefault="00655EB6">
          <w:pPr>
            <w:pStyle w:val="TDC2"/>
            <w:rPr>
              <w:rFonts w:asciiTheme="minorHAnsi" w:hAnsiTheme="minorHAnsi"/>
              <w:noProof/>
              <w:kern w:val="0"/>
              <w:sz w:val="22"/>
              <w:szCs w:val="22"/>
              <w:lang w:eastAsia="es-EC"/>
            </w:rPr>
          </w:pPr>
          <w:hyperlink w:anchor="_Toc425414466" w:history="1">
            <w:r w:rsidR="005F47D5" w:rsidRPr="0068438C">
              <w:rPr>
                <w:rStyle w:val="Hipervnculo"/>
                <w:noProof/>
                <w14:scene3d>
                  <w14:camera w14:prst="orthographicFront"/>
                  <w14:lightRig w14:rig="threePt" w14:dir="t">
                    <w14:rot w14:lat="0" w14:lon="0" w14:rev="0"/>
                  </w14:lightRig>
                </w14:scene3d>
              </w:rPr>
              <w:t>1.3.</w:t>
            </w:r>
            <w:r w:rsidR="005F47D5">
              <w:rPr>
                <w:rFonts w:asciiTheme="minorHAnsi" w:hAnsiTheme="minorHAnsi"/>
                <w:noProof/>
                <w:kern w:val="0"/>
                <w:sz w:val="22"/>
                <w:szCs w:val="22"/>
                <w:lang w:eastAsia="es-EC"/>
              </w:rPr>
              <w:tab/>
            </w:r>
            <w:r w:rsidR="005F47D5" w:rsidRPr="0068438C">
              <w:rPr>
                <w:rStyle w:val="Hipervnculo"/>
                <w:noProof/>
              </w:rPr>
              <w:t>SISTEMAS DISTRIBUIDOS</w:t>
            </w:r>
            <w:r w:rsidR="005F47D5">
              <w:rPr>
                <w:noProof/>
                <w:webHidden/>
              </w:rPr>
              <w:tab/>
            </w:r>
            <w:r w:rsidR="005F47D5">
              <w:rPr>
                <w:noProof/>
                <w:webHidden/>
              </w:rPr>
              <w:fldChar w:fldCharType="begin"/>
            </w:r>
            <w:r w:rsidR="005F47D5">
              <w:rPr>
                <w:noProof/>
                <w:webHidden/>
              </w:rPr>
              <w:instrText xml:space="preserve"> PAGEREF _Toc425414466 \h </w:instrText>
            </w:r>
            <w:r w:rsidR="005F47D5">
              <w:rPr>
                <w:noProof/>
                <w:webHidden/>
              </w:rPr>
            </w:r>
            <w:r w:rsidR="005F47D5">
              <w:rPr>
                <w:noProof/>
                <w:webHidden/>
              </w:rPr>
              <w:fldChar w:fldCharType="separate"/>
            </w:r>
            <w:r w:rsidR="005F47D5">
              <w:rPr>
                <w:noProof/>
                <w:webHidden/>
              </w:rPr>
              <w:t>3</w:t>
            </w:r>
            <w:r w:rsidR="005F47D5">
              <w:rPr>
                <w:noProof/>
                <w:webHidden/>
              </w:rPr>
              <w:fldChar w:fldCharType="end"/>
            </w:r>
          </w:hyperlink>
        </w:p>
        <w:p w14:paraId="39E79053" w14:textId="77777777" w:rsidR="005F47D5" w:rsidRDefault="00655EB6">
          <w:pPr>
            <w:pStyle w:val="TDC2"/>
            <w:rPr>
              <w:rFonts w:asciiTheme="minorHAnsi" w:hAnsiTheme="minorHAnsi"/>
              <w:noProof/>
              <w:kern w:val="0"/>
              <w:sz w:val="22"/>
              <w:szCs w:val="22"/>
              <w:lang w:eastAsia="es-EC"/>
            </w:rPr>
          </w:pPr>
          <w:hyperlink w:anchor="_Toc425414467" w:history="1">
            <w:r w:rsidR="005F47D5" w:rsidRPr="0068438C">
              <w:rPr>
                <w:rStyle w:val="Hipervnculo"/>
                <w:noProof/>
                <w14:scene3d>
                  <w14:camera w14:prst="orthographicFront"/>
                  <w14:lightRig w14:rig="threePt" w14:dir="t">
                    <w14:rot w14:lat="0" w14:lon="0" w14:rev="0"/>
                  </w14:lightRig>
                </w14:scene3d>
              </w:rPr>
              <w:t>1.4.</w:t>
            </w:r>
            <w:r w:rsidR="005F47D5">
              <w:rPr>
                <w:rFonts w:asciiTheme="minorHAnsi" w:hAnsiTheme="minorHAnsi"/>
                <w:noProof/>
                <w:kern w:val="0"/>
                <w:sz w:val="22"/>
                <w:szCs w:val="22"/>
                <w:lang w:eastAsia="es-EC"/>
              </w:rPr>
              <w:tab/>
            </w:r>
            <w:r w:rsidR="005F47D5" w:rsidRPr="0068438C">
              <w:rPr>
                <w:rStyle w:val="Hipervnculo"/>
                <w:noProof/>
              </w:rPr>
              <w:t>MIDDLEWARES DE TIEMPO REAL</w:t>
            </w:r>
            <w:r w:rsidR="005F47D5">
              <w:rPr>
                <w:noProof/>
                <w:webHidden/>
              </w:rPr>
              <w:tab/>
            </w:r>
            <w:r w:rsidR="005F47D5">
              <w:rPr>
                <w:noProof/>
                <w:webHidden/>
              </w:rPr>
              <w:fldChar w:fldCharType="begin"/>
            </w:r>
            <w:r w:rsidR="005F47D5">
              <w:rPr>
                <w:noProof/>
                <w:webHidden/>
              </w:rPr>
              <w:instrText xml:space="preserve"> PAGEREF _Toc425414467 \h </w:instrText>
            </w:r>
            <w:r w:rsidR="005F47D5">
              <w:rPr>
                <w:noProof/>
                <w:webHidden/>
              </w:rPr>
            </w:r>
            <w:r w:rsidR="005F47D5">
              <w:rPr>
                <w:noProof/>
                <w:webHidden/>
              </w:rPr>
              <w:fldChar w:fldCharType="separate"/>
            </w:r>
            <w:r w:rsidR="005F47D5">
              <w:rPr>
                <w:noProof/>
                <w:webHidden/>
              </w:rPr>
              <w:t>5</w:t>
            </w:r>
            <w:r w:rsidR="005F47D5">
              <w:rPr>
                <w:noProof/>
                <w:webHidden/>
              </w:rPr>
              <w:fldChar w:fldCharType="end"/>
            </w:r>
          </w:hyperlink>
        </w:p>
        <w:p w14:paraId="0398A23D"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468" w:history="1">
            <w:r w:rsidR="005F47D5" w:rsidRPr="0068438C">
              <w:rPr>
                <w:rStyle w:val="Hipervnculo"/>
                <w:noProof/>
                <w14:scene3d>
                  <w14:camera w14:prst="orthographicFront"/>
                  <w14:lightRig w14:rig="threePt" w14:dir="t">
                    <w14:rot w14:lat="0" w14:lon="0" w14:rev="0"/>
                  </w14:lightRig>
                </w14:scene3d>
              </w:rPr>
              <w:t>1.4.1.</w:t>
            </w:r>
            <w:r w:rsidR="005F47D5">
              <w:rPr>
                <w:rFonts w:asciiTheme="minorHAnsi" w:hAnsiTheme="minorHAnsi"/>
                <w:noProof/>
                <w:kern w:val="0"/>
                <w:sz w:val="22"/>
                <w:szCs w:val="22"/>
                <w:lang w:eastAsia="es-EC"/>
              </w:rPr>
              <w:tab/>
            </w:r>
            <w:r w:rsidR="005F47D5" w:rsidRPr="0068438C">
              <w:rPr>
                <w:rStyle w:val="Hipervnculo"/>
                <w:noProof/>
              </w:rPr>
              <w:t>CORBA  y RT-CORBA</w:t>
            </w:r>
            <w:r w:rsidR="005F47D5">
              <w:rPr>
                <w:noProof/>
                <w:webHidden/>
              </w:rPr>
              <w:tab/>
            </w:r>
            <w:r w:rsidR="005F47D5">
              <w:rPr>
                <w:noProof/>
                <w:webHidden/>
              </w:rPr>
              <w:fldChar w:fldCharType="begin"/>
            </w:r>
            <w:r w:rsidR="005F47D5">
              <w:rPr>
                <w:noProof/>
                <w:webHidden/>
              </w:rPr>
              <w:instrText xml:space="preserve"> PAGEREF _Toc425414468 \h </w:instrText>
            </w:r>
            <w:r w:rsidR="005F47D5">
              <w:rPr>
                <w:noProof/>
                <w:webHidden/>
              </w:rPr>
            </w:r>
            <w:r w:rsidR="005F47D5">
              <w:rPr>
                <w:noProof/>
                <w:webHidden/>
              </w:rPr>
              <w:fldChar w:fldCharType="separate"/>
            </w:r>
            <w:r w:rsidR="005F47D5">
              <w:rPr>
                <w:noProof/>
                <w:webHidden/>
              </w:rPr>
              <w:t>6</w:t>
            </w:r>
            <w:r w:rsidR="005F47D5">
              <w:rPr>
                <w:noProof/>
                <w:webHidden/>
              </w:rPr>
              <w:fldChar w:fldCharType="end"/>
            </w:r>
          </w:hyperlink>
        </w:p>
        <w:p w14:paraId="1194BFBA"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469" w:history="1">
            <w:r w:rsidR="005F47D5" w:rsidRPr="0068438C">
              <w:rPr>
                <w:rStyle w:val="Hipervnculo"/>
                <w:noProof/>
                <w14:scene3d>
                  <w14:camera w14:prst="orthographicFront"/>
                  <w14:lightRig w14:rig="threePt" w14:dir="t">
                    <w14:rot w14:lat="0" w14:lon="0" w14:rev="0"/>
                  </w14:lightRig>
                </w14:scene3d>
              </w:rPr>
              <w:t>1.4.2.</w:t>
            </w:r>
            <w:r w:rsidR="005F47D5">
              <w:rPr>
                <w:rFonts w:asciiTheme="minorHAnsi" w:hAnsiTheme="minorHAnsi"/>
                <w:noProof/>
                <w:kern w:val="0"/>
                <w:sz w:val="22"/>
                <w:szCs w:val="22"/>
                <w:lang w:eastAsia="es-EC"/>
              </w:rPr>
              <w:tab/>
            </w:r>
            <w:r w:rsidR="005F47D5" w:rsidRPr="0068438C">
              <w:rPr>
                <w:rStyle w:val="Hipervnculo"/>
                <w:noProof/>
              </w:rPr>
              <w:t>The Ada Distributed Systems Annex</w:t>
            </w:r>
            <w:r w:rsidR="005F47D5">
              <w:rPr>
                <w:noProof/>
                <w:webHidden/>
              </w:rPr>
              <w:tab/>
            </w:r>
            <w:r w:rsidR="005F47D5">
              <w:rPr>
                <w:noProof/>
                <w:webHidden/>
              </w:rPr>
              <w:fldChar w:fldCharType="begin"/>
            </w:r>
            <w:r w:rsidR="005F47D5">
              <w:rPr>
                <w:noProof/>
                <w:webHidden/>
              </w:rPr>
              <w:instrText xml:space="preserve"> PAGEREF _Toc425414469 \h </w:instrText>
            </w:r>
            <w:r w:rsidR="005F47D5">
              <w:rPr>
                <w:noProof/>
                <w:webHidden/>
              </w:rPr>
            </w:r>
            <w:r w:rsidR="005F47D5">
              <w:rPr>
                <w:noProof/>
                <w:webHidden/>
              </w:rPr>
              <w:fldChar w:fldCharType="separate"/>
            </w:r>
            <w:r w:rsidR="005F47D5">
              <w:rPr>
                <w:noProof/>
                <w:webHidden/>
              </w:rPr>
              <w:t>11</w:t>
            </w:r>
            <w:r w:rsidR="005F47D5">
              <w:rPr>
                <w:noProof/>
                <w:webHidden/>
              </w:rPr>
              <w:fldChar w:fldCharType="end"/>
            </w:r>
          </w:hyperlink>
        </w:p>
        <w:p w14:paraId="128BF394"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470" w:history="1">
            <w:r w:rsidR="005F47D5" w:rsidRPr="0068438C">
              <w:rPr>
                <w:rStyle w:val="Hipervnculo"/>
                <w:noProof/>
                <w:lang w:val="en-GB"/>
                <w14:scene3d>
                  <w14:camera w14:prst="orthographicFront"/>
                  <w14:lightRig w14:rig="threePt" w14:dir="t">
                    <w14:rot w14:lat="0" w14:lon="0" w14:rev="0"/>
                  </w14:lightRig>
                </w14:scene3d>
              </w:rPr>
              <w:t>1.4.3.</w:t>
            </w:r>
            <w:r w:rsidR="005F47D5">
              <w:rPr>
                <w:rFonts w:asciiTheme="minorHAnsi" w:hAnsiTheme="minorHAnsi"/>
                <w:noProof/>
                <w:kern w:val="0"/>
                <w:sz w:val="22"/>
                <w:szCs w:val="22"/>
                <w:lang w:eastAsia="es-EC"/>
              </w:rPr>
              <w:tab/>
            </w:r>
            <w:r w:rsidR="005F47D5" w:rsidRPr="0068438C">
              <w:rPr>
                <w:rStyle w:val="Hipervnculo"/>
                <w:noProof/>
                <w:lang w:val="en-GB"/>
              </w:rPr>
              <w:t>The Distributed Real-Time Specification for Java</w:t>
            </w:r>
            <w:r w:rsidR="005F47D5">
              <w:rPr>
                <w:noProof/>
                <w:webHidden/>
              </w:rPr>
              <w:tab/>
            </w:r>
            <w:r w:rsidR="005F47D5">
              <w:rPr>
                <w:noProof/>
                <w:webHidden/>
              </w:rPr>
              <w:fldChar w:fldCharType="begin"/>
            </w:r>
            <w:r w:rsidR="005F47D5">
              <w:rPr>
                <w:noProof/>
                <w:webHidden/>
              </w:rPr>
              <w:instrText xml:space="preserve"> PAGEREF _Toc425414470 \h </w:instrText>
            </w:r>
            <w:r w:rsidR="005F47D5">
              <w:rPr>
                <w:noProof/>
                <w:webHidden/>
              </w:rPr>
            </w:r>
            <w:r w:rsidR="005F47D5">
              <w:rPr>
                <w:noProof/>
                <w:webHidden/>
              </w:rPr>
              <w:fldChar w:fldCharType="separate"/>
            </w:r>
            <w:r w:rsidR="005F47D5">
              <w:rPr>
                <w:noProof/>
                <w:webHidden/>
              </w:rPr>
              <w:t>14</w:t>
            </w:r>
            <w:r w:rsidR="005F47D5">
              <w:rPr>
                <w:noProof/>
                <w:webHidden/>
              </w:rPr>
              <w:fldChar w:fldCharType="end"/>
            </w:r>
          </w:hyperlink>
        </w:p>
        <w:p w14:paraId="1E0C204D"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471" w:history="1">
            <w:r w:rsidR="005F47D5" w:rsidRPr="0068438C">
              <w:rPr>
                <w:rStyle w:val="Hipervnculo"/>
                <w:noProof/>
                <w:lang w:val="en-GB"/>
                <w14:scene3d>
                  <w14:camera w14:prst="orthographicFront"/>
                  <w14:lightRig w14:rig="threePt" w14:dir="t">
                    <w14:rot w14:lat="0" w14:lon="0" w14:rev="0"/>
                  </w14:lightRig>
                </w14:scene3d>
              </w:rPr>
              <w:t>1.4.4.</w:t>
            </w:r>
            <w:r w:rsidR="005F47D5">
              <w:rPr>
                <w:rFonts w:asciiTheme="minorHAnsi" w:hAnsiTheme="minorHAnsi"/>
                <w:noProof/>
                <w:kern w:val="0"/>
                <w:sz w:val="22"/>
                <w:szCs w:val="22"/>
                <w:lang w:eastAsia="es-EC"/>
              </w:rPr>
              <w:tab/>
            </w:r>
            <w:r w:rsidR="005F47D5" w:rsidRPr="0068438C">
              <w:rPr>
                <w:rStyle w:val="Hipervnculo"/>
                <w:noProof/>
                <w:lang w:val="en-GB"/>
              </w:rPr>
              <w:t>The Data Distribution Service for Real-Time Systems</w:t>
            </w:r>
            <w:r w:rsidR="005F47D5">
              <w:rPr>
                <w:noProof/>
                <w:webHidden/>
              </w:rPr>
              <w:tab/>
            </w:r>
            <w:r w:rsidR="005F47D5">
              <w:rPr>
                <w:noProof/>
                <w:webHidden/>
              </w:rPr>
              <w:fldChar w:fldCharType="begin"/>
            </w:r>
            <w:r w:rsidR="005F47D5">
              <w:rPr>
                <w:noProof/>
                <w:webHidden/>
              </w:rPr>
              <w:instrText xml:space="preserve"> PAGEREF _Toc425414471 \h </w:instrText>
            </w:r>
            <w:r w:rsidR="005F47D5">
              <w:rPr>
                <w:noProof/>
                <w:webHidden/>
              </w:rPr>
            </w:r>
            <w:r w:rsidR="005F47D5">
              <w:rPr>
                <w:noProof/>
                <w:webHidden/>
              </w:rPr>
              <w:fldChar w:fldCharType="separate"/>
            </w:r>
            <w:r w:rsidR="005F47D5">
              <w:rPr>
                <w:noProof/>
                <w:webHidden/>
              </w:rPr>
              <w:t>16</w:t>
            </w:r>
            <w:r w:rsidR="005F47D5">
              <w:rPr>
                <w:noProof/>
                <w:webHidden/>
              </w:rPr>
              <w:fldChar w:fldCharType="end"/>
            </w:r>
          </w:hyperlink>
        </w:p>
        <w:p w14:paraId="523FF1E7" w14:textId="77777777" w:rsidR="005F47D5" w:rsidRDefault="00655EB6">
          <w:pPr>
            <w:pStyle w:val="TDC2"/>
            <w:rPr>
              <w:rFonts w:asciiTheme="minorHAnsi" w:hAnsiTheme="minorHAnsi"/>
              <w:noProof/>
              <w:kern w:val="0"/>
              <w:sz w:val="22"/>
              <w:szCs w:val="22"/>
              <w:lang w:eastAsia="es-EC"/>
            </w:rPr>
          </w:pPr>
          <w:hyperlink w:anchor="_Toc425414472" w:history="1">
            <w:r w:rsidR="005F47D5" w:rsidRPr="0068438C">
              <w:rPr>
                <w:rStyle w:val="Hipervnculo"/>
                <w:noProof/>
                <w14:scene3d>
                  <w14:camera w14:prst="orthographicFront"/>
                  <w14:lightRig w14:rig="threePt" w14:dir="t">
                    <w14:rot w14:lat="0" w14:lon="0" w14:rev="0"/>
                  </w14:lightRig>
                </w14:scene3d>
              </w:rPr>
              <w:t>1.5.</w:t>
            </w:r>
            <w:r w:rsidR="005F47D5">
              <w:rPr>
                <w:rFonts w:asciiTheme="minorHAnsi" w:hAnsiTheme="minorHAnsi"/>
                <w:noProof/>
                <w:kern w:val="0"/>
                <w:sz w:val="22"/>
                <w:szCs w:val="22"/>
                <w:lang w:eastAsia="es-EC"/>
              </w:rPr>
              <w:tab/>
            </w:r>
            <w:r w:rsidR="005F47D5" w:rsidRPr="0068438C">
              <w:rPr>
                <w:rStyle w:val="Hipervnculo"/>
                <w:noProof/>
              </w:rPr>
              <w:t>COMPARACIÓN ENTRE LAS DIFERENTES TECNOLOGÍAS DE MIDDLEWARES DE COMUNICACIÓN DE TIEMPO REAL.</w:t>
            </w:r>
            <w:r w:rsidR="005F47D5">
              <w:rPr>
                <w:noProof/>
                <w:webHidden/>
              </w:rPr>
              <w:tab/>
            </w:r>
            <w:r w:rsidR="005F47D5">
              <w:rPr>
                <w:noProof/>
                <w:webHidden/>
              </w:rPr>
              <w:fldChar w:fldCharType="begin"/>
            </w:r>
            <w:r w:rsidR="005F47D5">
              <w:rPr>
                <w:noProof/>
                <w:webHidden/>
              </w:rPr>
              <w:instrText xml:space="preserve"> PAGEREF _Toc425414472 \h </w:instrText>
            </w:r>
            <w:r w:rsidR="005F47D5">
              <w:rPr>
                <w:noProof/>
                <w:webHidden/>
              </w:rPr>
            </w:r>
            <w:r w:rsidR="005F47D5">
              <w:rPr>
                <w:noProof/>
                <w:webHidden/>
              </w:rPr>
              <w:fldChar w:fldCharType="separate"/>
            </w:r>
            <w:r w:rsidR="005F47D5">
              <w:rPr>
                <w:noProof/>
                <w:webHidden/>
              </w:rPr>
              <w:t>20</w:t>
            </w:r>
            <w:r w:rsidR="005F47D5">
              <w:rPr>
                <w:noProof/>
                <w:webHidden/>
              </w:rPr>
              <w:fldChar w:fldCharType="end"/>
            </w:r>
          </w:hyperlink>
        </w:p>
        <w:p w14:paraId="7A301324"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473" w:history="1">
            <w:r w:rsidR="005F47D5" w:rsidRPr="0068438C">
              <w:rPr>
                <w:rStyle w:val="Hipervnculo"/>
                <w:noProof/>
                <w14:scene3d>
                  <w14:camera w14:prst="orthographicFront"/>
                  <w14:lightRig w14:rig="threePt" w14:dir="t">
                    <w14:rot w14:lat="0" w14:lon="0" w14:rev="0"/>
                  </w14:lightRig>
                </w14:scene3d>
              </w:rPr>
              <w:t>1.5.1.</w:t>
            </w:r>
            <w:r w:rsidR="005F47D5">
              <w:rPr>
                <w:rFonts w:asciiTheme="minorHAnsi" w:hAnsiTheme="minorHAnsi"/>
                <w:noProof/>
                <w:kern w:val="0"/>
                <w:sz w:val="22"/>
                <w:szCs w:val="22"/>
                <w:lang w:eastAsia="es-EC"/>
              </w:rPr>
              <w:tab/>
            </w:r>
            <w:r w:rsidR="005F47D5" w:rsidRPr="0068438C">
              <w:rPr>
                <w:rStyle w:val="Hipervnculo"/>
                <w:noProof/>
              </w:rPr>
              <w:t>Gestión de los recursos del procesador</w:t>
            </w:r>
            <w:r w:rsidR="005F47D5">
              <w:rPr>
                <w:noProof/>
                <w:webHidden/>
              </w:rPr>
              <w:tab/>
            </w:r>
            <w:r w:rsidR="005F47D5">
              <w:rPr>
                <w:noProof/>
                <w:webHidden/>
              </w:rPr>
              <w:fldChar w:fldCharType="begin"/>
            </w:r>
            <w:r w:rsidR="005F47D5">
              <w:rPr>
                <w:noProof/>
                <w:webHidden/>
              </w:rPr>
              <w:instrText xml:space="preserve"> PAGEREF _Toc425414473 \h </w:instrText>
            </w:r>
            <w:r w:rsidR="005F47D5">
              <w:rPr>
                <w:noProof/>
                <w:webHidden/>
              </w:rPr>
            </w:r>
            <w:r w:rsidR="005F47D5">
              <w:rPr>
                <w:noProof/>
                <w:webHidden/>
              </w:rPr>
              <w:fldChar w:fldCharType="separate"/>
            </w:r>
            <w:r w:rsidR="005F47D5">
              <w:rPr>
                <w:noProof/>
                <w:webHidden/>
              </w:rPr>
              <w:t>21</w:t>
            </w:r>
            <w:r w:rsidR="005F47D5">
              <w:rPr>
                <w:noProof/>
                <w:webHidden/>
              </w:rPr>
              <w:fldChar w:fldCharType="end"/>
            </w:r>
          </w:hyperlink>
        </w:p>
        <w:p w14:paraId="215B3F52"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474" w:history="1">
            <w:r w:rsidR="005F47D5" w:rsidRPr="0068438C">
              <w:rPr>
                <w:rStyle w:val="Hipervnculo"/>
                <w:noProof/>
                <w14:scene3d>
                  <w14:camera w14:prst="orthographicFront"/>
                  <w14:lightRig w14:rig="threePt" w14:dir="t">
                    <w14:rot w14:lat="0" w14:lon="0" w14:rev="0"/>
                  </w14:lightRig>
                </w14:scene3d>
              </w:rPr>
              <w:t>1.5.2.</w:t>
            </w:r>
            <w:r w:rsidR="005F47D5">
              <w:rPr>
                <w:rFonts w:asciiTheme="minorHAnsi" w:hAnsiTheme="minorHAnsi"/>
                <w:noProof/>
                <w:kern w:val="0"/>
                <w:sz w:val="22"/>
                <w:szCs w:val="22"/>
                <w:lang w:eastAsia="es-EC"/>
              </w:rPr>
              <w:tab/>
            </w:r>
            <w:r w:rsidR="005F47D5" w:rsidRPr="0068438C">
              <w:rPr>
                <w:rStyle w:val="Hipervnculo"/>
                <w:noProof/>
              </w:rPr>
              <w:t>Gestión de recursos de red</w:t>
            </w:r>
            <w:r w:rsidR="005F47D5">
              <w:rPr>
                <w:noProof/>
                <w:webHidden/>
              </w:rPr>
              <w:tab/>
            </w:r>
            <w:r w:rsidR="005F47D5">
              <w:rPr>
                <w:noProof/>
                <w:webHidden/>
              </w:rPr>
              <w:fldChar w:fldCharType="begin"/>
            </w:r>
            <w:r w:rsidR="005F47D5">
              <w:rPr>
                <w:noProof/>
                <w:webHidden/>
              </w:rPr>
              <w:instrText xml:space="preserve"> PAGEREF _Toc425414474 \h </w:instrText>
            </w:r>
            <w:r w:rsidR="005F47D5">
              <w:rPr>
                <w:noProof/>
                <w:webHidden/>
              </w:rPr>
            </w:r>
            <w:r w:rsidR="005F47D5">
              <w:rPr>
                <w:noProof/>
                <w:webHidden/>
              </w:rPr>
              <w:fldChar w:fldCharType="separate"/>
            </w:r>
            <w:r w:rsidR="005F47D5">
              <w:rPr>
                <w:noProof/>
                <w:webHidden/>
              </w:rPr>
              <w:t>23</w:t>
            </w:r>
            <w:r w:rsidR="005F47D5">
              <w:rPr>
                <w:noProof/>
                <w:webHidden/>
              </w:rPr>
              <w:fldChar w:fldCharType="end"/>
            </w:r>
          </w:hyperlink>
        </w:p>
        <w:p w14:paraId="4498EE5A"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475" w:history="1">
            <w:r w:rsidR="005F47D5" w:rsidRPr="0068438C">
              <w:rPr>
                <w:rStyle w:val="Hipervnculo"/>
                <w:noProof/>
                <w14:scene3d>
                  <w14:camera w14:prst="orthographicFront"/>
                  <w14:lightRig w14:rig="threePt" w14:dir="t">
                    <w14:rot w14:lat="0" w14:lon="0" w14:rev="0"/>
                  </w14:lightRig>
                </w14:scene3d>
              </w:rPr>
              <w:t>1.5.3.</w:t>
            </w:r>
            <w:r w:rsidR="005F47D5">
              <w:rPr>
                <w:rFonts w:asciiTheme="minorHAnsi" w:hAnsiTheme="minorHAnsi"/>
                <w:noProof/>
                <w:kern w:val="0"/>
                <w:sz w:val="22"/>
                <w:szCs w:val="22"/>
                <w:lang w:eastAsia="es-EC"/>
              </w:rPr>
              <w:tab/>
            </w:r>
            <w:r w:rsidR="005F47D5" w:rsidRPr="0068438C">
              <w:rPr>
                <w:rStyle w:val="Hipervnculo"/>
                <w:noProof/>
              </w:rPr>
              <w:t>Cuadro Comparativo de las diferentes tecnologías</w:t>
            </w:r>
            <w:r w:rsidR="005F47D5">
              <w:rPr>
                <w:noProof/>
                <w:webHidden/>
              </w:rPr>
              <w:tab/>
            </w:r>
            <w:r w:rsidR="005F47D5">
              <w:rPr>
                <w:noProof/>
                <w:webHidden/>
              </w:rPr>
              <w:fldChar w:fldCharType="begin"/>
            </w:r>
            <w:r w:rsidR="005F47D5">
              <w:rPr>
                <w:noProof/>
                <w:webHidden/>
              </w:rPr>
              <w:instrText xml:space="preserve"> PAGEREF _Toc425414475 \h </w:instrText>
            </w:r>
            <w:r w:rsidR="005F47D5">
              <w:rPr>
                <w:noProof/>
                <w:webHidden/>
              </w:rPr>
            </w:r>
            <w:r w:rsidR="005F47D5">
              <w:rPr>
                <w:noProof/>
                <w:webHidden/>
              </w:rPr>
              <w:fldChar w:fldCharType="separate"/>
            </w:r>
            <w:r w:rsidR="005F47D5">
              <w:rPr>
                <w:noProof/>
                <w:webHidden/>
              </w:rPr>
              <w:t>25</w:t>
            </w:r>
            <w:r w:rsidR="005F47D5">
              <w:rPr>
                <w:noProof/>
                <w:webHidden/>
              </w:rPr>
              <w:fldChar w:fldCharType="end"/>
            </w:r>
          </w:hyperlink>
        </w:p>
        <w:p w14:paraId="39FCCA10" w14:textId="77777777" w:rsidR="005F47D5" w:rsidRDefault="00655EB6">
          <w:pPr>
            <w:pStyle w:val="TDC2"/>
            <w:rPr>
              <w:rFonts w:asciiTheme="minorHAnsi" w:hAnsiTheme="minorHAnsi"/>
              <w:noProof/>
              <w:kern w:val="0"/>
              <w:sz w:val="22"/>
              <w:szCs w:val="22"/>
              <w:lang w:eastAsia="es-EC"/>
            </w:rPr>
          </w:pPr>
          <w:hyperlink w:anchor="_Toc425414476" w:history="1">
            <w:r w:rsidR="005F47D5" w:rsidRPr="0068438C">
              <w:rPr>
                <w:rStyle w:val="Hipervnculo"/>
                <w:noProof/>
                <w14:scene3d>
                  <w14:camera w14:prst="orthographicFront"/>
                  <w14:lightRig w14:rig="threePt" w14:dir="t">
                    <w14:rot w14:lat="0" w14:lon="0" w14:rev="0"/>
                  </w14:lightRig>
                </w14:scene3d>
              </w:rPr>
              <w:t>1.6.</w:t>
            </w:r>
            <w:r w:rsidR="005F47D5">
              <w:rPr>
                <w:rFonts w:asciiTheme="minorHAnsi" w:hAnsiTheme="minorHAnsi"/>
                <w:noProof/>
                <w:kern w:val="0"/>
                <w:sz w:val="22"/>
                <w:szCs w:val="22"/>
                <w:lang w:eastAsia="es-EC"/>
              </w:rPr>
              <w:tab/>
            </w:r>
            <w:r w:rsidR="005F47D5" w:rsidRPr="0068438C">
              <w:rPr>
                <w:rStyle w:val="Hipervnculo"/>
                <w:noProof/>
              </w:rPr>
              <w:t>CARACTERÍSTICAS Y FUNCIONALIDADES DEL DDS</w:t>
            </w:r>
            <w:r w:rsidR="005F47D5">
              <w:rPr>
                <w:noProof/>
                <w:webHidden/>
              </w:rPr>
              <w:tab/>
            </w:r>
            <w:r w:rsidR="005F47D5">
              <w:rPr>
                <w:noProof/>
                <w:webHidden/>
              </w:rPr>
              <w:fldChar w:fldCharType="begin"/>
            </w:r>
            <w:r w:rsidR="005F47D5">
              <w:rPr>
                <w:noProof/>
                <w:webHidden/>
              </w:rPr>
              <w:instrText xml:space="preserve"> PAGEREF _Toc425414476 \h </w:instrText>
            </w:r>
            <w:r w:rsidR="005F47D5">
              <w:rPr>
                <w:noProof/>
                <w:webHidden/>
              </w:rPr>
            </w:r>
            <w:r w:rsidR="005F47D5">
              <w:rPr>
                <w:noProof/>
                <w:webHidden/>
              </w:rPr>
              <w:fldChar w:fldCharType="separate"/>
            </w:r>
            <w:r w:rsidR="005F47D5">
              <w:rPr>
                <w:noProof/>
                <w:webHidden/>
              </w:rPr>
              <w:t>27</w:t>
            </w:r>
            <w:r w:rsidR="005F47D5">
              <w:rPr>
                <w:noProof/>
                <w:webHidden/>
              </w:rPr>
              <w:fldChar w:fldCharType="end"/>
            </w:r>
          </w:hyperlink>
        </w:p>
        <w:p w14:paraId="31E099B6"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477" w:history="1">
            <w:r w:rsidR="005F47D5" w:rsidRPr="0068438C">
              <w:rPr>
                <w:rStyle w:val="Hipervnculo"/>
                <w:noProof/>
                <w14:scene3d>
                  <w14:camera w14:prst="orthographicFront"/>
                  <w14:lightRig w14:rig="threePt" w14:dir="t">
                    <w14:rot w14:lat="0" w14:lon="0" w14:rev="0"/>
                  </w14:lightRig>
                </w14:scene3d>
              </w:rPr>
              <w:t>1.6.1.</w:t>
            </w:r>
            <w:r w:rsidR="005F47D5">
              <w:rPr>
                <w:rFonts w:asciiTheme="minorHAnsi" w:hAnsiTheme="minorHAnsi"/>
                <w:noProof/>
                <w:kern w:val="0"/>
                <w:sz w:val="22"/>
                <w:szCs w:val="22"/>
                <w:lang w:eastAsia="es-EC"/>
              </w:rPr>
              <w:tab/>
            </w:r>
            <w:r w:rsidR="005F47D5" w:rsidRPr="0068438C">
              <w:rPr>
                <w:rStyle w:val="Hipervnculo"/>
                <w:noProof/>
              </w:rPr>
              <w:t>Características</w:t>
            </w:r>
            <w:r w:rsidR="005F47D5">
              <w:rPr>
                <w:noProof/>
                <w:webHidden/>
              </w:rPr>
              <w:tab/>
            </w:r>
            <w:r w:rsidR="005F47D5">
              <w:rPr>
                <w:noProof/>
                <w:webHidden/>
              </w:rPr>
              <w:fldChar w:fldCharType="begin"/>
            </w:r>
            <w:r w:rsidR="005F47D5">
              <w:rPr>
                <w:noProof/>
                <w:webHidden/>
              </w:rPr>
              <w:instrText xml:space="preserve"> PAGEREF _Toc425414477 \h </w:instrText>
            </w:r>
            <w:r w:rsidR="005F47D5">
              <w:rPr>
                <w:noProof/>
                <w:webHidden/>
              </w:rPr>
            </w:r>
            <w:r w:rsidR="005F47D5">
              <w:rPr>
                <w:noProof/>
                <w:webHidden/>
              </w:rPr>
              <w:fldChar w:fldCharType="separate"/>
            </w:r>
            <w:r w:rsidR="005F47D5">
              <w:rPr>
                <w:noProof/>
                <w:webHidden/>
              </w:rPr>
              <w:t>27</w:t>
            </w:r>
            <w:r w:rsidR="005F47D5">
              <w:rPr>
                <w:noProof/>
                <w:webHidden/>
              </w:rPr>
              <w:fldChar w:fldCharType="end"/>
            </w:r>
          </w:hyperlink>
        </w:p>
        <w:p w14:paraId="1075A30D"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478" w:history="1">
            <w:r w:rsidR="005F47D5" w:rsidRPr="0068438C">
              <w:rPr>
                <w:rStyle w:val="Hipervnculo"/>
                <w:noProof/>
                <w14:scene3d>
                  <w14:camera w14:prst="orthographicFront"/>
                  <w14:lightRig w14:rig="threePt" w14:dir="t">
                    <w14:rot w14:lat="0" w14:lon="0" w14:rev="0"/>
                  </w14:lightRig>
                </w14:scene3d>
              </w:rPr>
              <w:t>1.6.2.</w:t>
            </w:r>
            <w:r w:rsidR="005F47D5">
              <w:rPr>
                <w:rFonts w:asciiTheme="minorHAnsi" w:hAnsiTheme="minorHAnsi"/>
                <w:noProof/>
                <w:kern w:val="0"/>
                <w:sz w:val="22"/>
                <w:szCs w:val="22"/>
                <w:lang w:eastAsia="es-EC"/>
              </w:rPr>
              <w:tab/>
            </w:r>
            <w:r w:rsidR="005F47D5" w:rsidRPr="0068438C">
              <w:rPr>
                <w:rStyle w:val="Hipervnculo"/>
                <w:noProof/>
              </w:rPr>
              <w:t>Funcionalidades</w:t>
            </w:r>
            <w:r w:rsidR="005F47D5">
              <w:rPr>
                <w:noProof/>
                <w:webHidden/>
              </w:rPr>
              <w:tab/>
            </w:r>
            <w:r w:rsidR="005F47D5">
              <w:rPr>
                <w:noProof/>
                <w:webHidden/>
              </w:rPr>
              <w:fldChar w:fldCharType="begin"/>
            </w:r>
            <w:r w:rsidR="005F47D5">
              <w:rPr>
                <w:noProof/>
                <w:webHidden/>
              </w:rPr>
              <w:instrText xml:space="preserve"> PAGEREF _Toc425414478 \h </w:instrText>
            </w:r>
            <w:r w:rsidR="005F47D5">
              <w:rPr>
                <w:noProof/>
                <w:webHidden/>
              </w:rPr>
            </w:r>
            <w:r w:rsidR="005F47D5">
              <w:rPr>
                <w:noProof/>
                <w:webHidden/>
              </w:rPr>
              <w:fldChar w:fldCharType="separate"/>
            </w:r>
            <w:r w:rsidR="005F47D5">
              <w:rPr>
                <w:noProof/>
                <w:webHidden/>
              </w:rPr>
              <w:t>42</w:t>
            </w:r>
            <w:r w:rsidR="005F47D5">
              <w:rPr>
                <w:noProof/>
                <w:webHidden/>
              </w:rPr>
              <w:fldChar w:fldCharType="end"/>
            </w:r>
          </w:hyperlink>
        </w:p>
        <w:p w14:paraId="0BFCEB97" w14:textId="77777777" w:rsidR="005F47D5" w:rsidRDefault="00655EB6">
          <w:pPr>
            <w:pStyle w:val="TDC1"/>
            <w:tabs>
              <w:tab w:val="left" w:pos="1350"/>
              <w:tab w:val="right" w:leader="dot" w:pos="9017"/>
            </w:tabs>
            <w:rPr>
              <w:rFonts w:asciiTheme="minorHAnsi" w:hAnsiTheme="minorHAnsi"/>
              <w:noProof/>
              <w:kern w:val="0"/>
              <w:sz w:val="22"/>
              <w:szCs w:val="22"/>
              <w:lang w:eastAsia="es-EC"/>
            </w:rPr>
          </w:pPr>
          <w:hyperlink w:anchor="_Toc425414479" w:history="1">
            <w:r w:rsidR="005F47D5" w:rsidRPr="0068438C">
              <w:rPr>
                <w:rStyle w:val="Hipervnculo"/>
                <w:noProof/>
              </w:rPr>
              <w:t>2.</w:t>
            </w:r>
            <w:r w:rsidR="005F47D5">
              <w:rPr>
                <w:rFonts w:asciiTheme="minorHAnsi" w:hAnsiTheme="minorHAnsi"/>
                <w:noProof/>
                <w:kern w:val="0"/>
                <w:sz w:val="22"/>
                <w:szCs w:val="22"/>
                <w:lang w:eastAsia="es-EC"/>
              </w:rPr>
              <w:tab/>
            </w:r>
            <w:r w:rsidR="005F47D5" w:rsidRPr="0068438C">
              <w:rPr>
                <w:rStyle w:val="Hipervnculo"/>
                <w:noProof/>
              </w:rPr>
              <w:t>CAPÍTULO II</w:t>
            </w:r>
            <w:r w:rsidR="005F47D5">
              <w:rPr>
                <w:noProof/>
                <w:webHidden/>
              </w:rPr>
              <w:tab/>
            </w:r>
            <w:r w:rsidR="005F47D5">
              <w:rPr>
                <w:noProof/>
                <w:webHidden/>
              </w:rPr>
              <w:fldChar w:fldCharType="begin"/>
            </w:r>
            <w:r w:rsidR="005F47D5">
              <w:rPr>
                <w:noProof/>
                <w:webHidden/>
              </w:rPr>
              <w:instrText xml:space="preserve"> PAGEREF _Toc425414479 \h </w:instrText>
            </w:r>
            <w:r w:rsidR="005F47D5">
              <w:rPr>
                <w:noProof/>
                <w:webHidden/>
              </w:rPr>
            </w:r>
            <w:r w:rsidR="005F47D5">
              <w:rPr>
                <w:noProof/>
                <w:webHidden/>
              </w:rPr>
              <w:fldChar w:fldCharType="separate"/>
            </w:r>
            <w:r w:rsidR="005F47D5">
              <w:rPr>
                <w:noProof/>
                <w:webHidden/>
              </w:rPr>
              <w:t>48</w:t>
            </w:r>
            <w:r w:rsidR="005F47D5">
              <w:rPr>
                <w:noProof/>
                <w:webHidden/>
              </w:rPr>
              <w:fldChar w:fldCharType="end"/>
            </w:r>
          </w:hyperlink>
        </w:p>
        <w:p w14:paraId="00E6A65F" w14:textId="77777777" w:rsidR="005F47D5" w:rsidRDefault="00655EB6">
          <w:pPr>
            <w:pStyle w:val="TDC2"/>
            <w:rPr>
              <w:rFonts w:asciiTheme="minorHAnsi" w:hAnsiTheme="minorHAnsi"/>
              <w:noProof/>
              <w:kern w:val="0"/>
              <w:sz w:val="22"/>
              <w:szCs w:val="22"/>
              <w:lang w:eastAsia="es-EC"/>
            </w:rPr>
          </w:pPr>
          <w:hyperlink w:anchor="_Toc425414480" w:history="1">
            <w:r w:rsidR="005F47D5" w:rsidRPr="0068438C">
              <w:rPr>
                <w:rStyle w:val="Hipervnculo"/>
                <w:noProof/>
              </w:rPr>
              <w:t>ANÁLISIS DE REQUISITOS PARA LA IMPLEMENTACIÓN DE UN MÓDULO QUE SOPORTE EL PROTOCOLO RTPS</w:t>
            </w:r>
            <w:r w:rsidR="005F47D5">
              <w:rPr>
                <w:noProof/>
                <w:webHidden/>
              </w:rPr>
              <w:tab/>
            </w:r>
            <w:r w:rsidR="005F47D5">
              <w:rPr>
                <w:noProof/>
                <w:webHidden/>
              </w:rPr>
              <w:fldChar w:fldCharType="begin"/>
            </w:r>
            <w:r w:rsidR="005F47D5">
              <w:rPr>
                <w:noProof/>
                <w:webHidden/>
              </w:rPr>
              <w:instrText xml:space="preserve"> PAGEREF _Toc425414480 \h </w:instrText>
            </w:r>
            <w:r w:rsidR="005F47D5">
              <w:rPr>
                <w:noProof/>
                <w:webHidden/>
              </w:rPr>
            </w:r>
            <w:r w:rsidR="005F47D5">
              <w:rPr>
                <w:noProof/>
                <w:webHidden/>
              </w:rPr>
              <w:fldChar w:fldCharType="separate"/>
            </w:r>
            <w:r w:rsidR="005F47D5">
              <w:rPr>
                <w:noProof/>
                <w:webHidden/>
              </w:rPr>
              <w:t>48</w:t>
            </w:r>
            <w:r w:rsidR="005F47D5">
              <w:rPr>
                <w:noProof/>
                <w:webHidden/>
              </w:rPr>
              <w:fldChar w:fldCharType="end"/>
            </w:r>
          </w:hyperlink>
        </w:p>
        <w:p w14:paraId="2B894BED" w14:textId="77777777" w:rsidR="005F47D5" w:rsidRDefault="00655EB6">
          <w:pPr>
            <w:pStyle w:val="TDC2"/>
            <w:rPr>
              <w:rFonts w:asciiTheme="minorHAnsi" w:hAnsiTheme="minorHAnsi"/>
              <w:noProof/>
              <w:kern w:val="0"/>
              <w:sz w:val="22"/>
              <w:szCs w:val="22"/>
              <w:lang w:eastAsia="es-EC"/>
            </w:rPr>
          </w:pPr>
          <w:hyperlink w:anchor="_Toc425414481" w:history="1">
            <w:r w:rsidR="005F47D5" w:rsidRPr="0068438C">
              <w:rPr>
                <w:rStyle w:val="Hipervnculo"/>
                <w:noProof/>
                <w14:scene3d>
                  <w14:camera w14:prst="orthographicFront"/>
                  <w14:lightRig w14:rig="threePt" w14:dir="t">
                    <w14:rot w14:lat="0" w14:lon="0" w14:rev="0"/>
                  </w14:lightRig>
                </w14:scene3d>
              </w:rPr>
              <w:t>2.1.</w:t>
            </w:r>
            <w:r w:rsidR="005F47D5">
              <w:rPr>
                <w:rFonts w:asciiTheme="minorHAnsi" w:hAnsiTheme="minorHAnsi"/>
                <w:noProof/>
                <w:kern w:val="0"/>
                <w:sz w:val="22"/>
                <w:szCs w:val="22"/>
                <w:lang w:eastAsia="es-EC"/>
              </w:rPr>
              <w:tab/>
            </w:r>
            <w:r w:rsidR="005F47D5" w:rsidRPr="0068438C">
              <w:rPr>
                <w:rStyle w:val="Hipervnculo"/>
                <w:noProof/>
              </w:rPr>
              <w:t>INTRODUCCIÓN</w:t>
            </w:r>
            <w:r w:rsidR="005F47D5">
              <w:rPr>
                <w:noProof/>
                <w:webHidden/>
              </w:rPr>
              <w:tab/>
            </w:r>
            <w:r w:rsidR="005F47D5">
              <w:rPr>
                <w:noProof/>
                <w:webHidden/>
              </w:rPr>
              <w:fldChar w:fldCharType="begin"/>
            </w:r>
            <w:r w:rsidR="005F47D5">
              <w:rPr>
                <w:noProof/>
                <w:webHidden/>
              </w:rPr>
              <w:instrText xml:space="preserve"> PAGEREF _Toc425414481 \h </w:instrText>
            </w:r>
            <w:r w:rsidR="005F47D5">
              <w:rPr>
                <w:noProof/>
                <w:webHidden/>
              </w:rPr>
            </w:r>
            <w:r w:rsidR="005F47D5">
              <w:rPr>
                <w:noProof/>
                <w:webHidden/>
              </w:rPr>
              <w:fldChar w:fldCharType="separate"/>
            </w:r>
            <w:r w:rsidR="005F47D5">
              <w:rPr>
                <w:noProof/>
                <w:webHidden/>
              </w:rPr>
              <w:t>48</w:t>
            </w:r>
            <w:r w:rsidR="005F47D5">
              <w:rPr>
                <w:noProof/>
                <w:webHidden/>
              </w:rPr>
              <w:fldChar w:fldCharType="end"/>
            </w:r>
          </w:hyperlink>
        </w:p>
        <w:p w14:paraId="4D328C87" w14:textId="77777777" w:rsidR="005F47D5" w:rsidRDefault="00655EB6">
          <w:pPr>
            <w:pStyle w:val="TDC2"/>
            <w:rPr>
              <w:rFonts w:asciiTheme="minorHAnsi" w:hAnsiTheme="minorHAnsi"/>
              <w:noProof/>
              <w:kern w:val="0"/>
              <w:sz w:val="22"/>
              <w:szCs w:val="22"/>
              <w:lang w:eastAsia="es-EC"/>
            </w:rPr>
          </w:pPr>
          <w:hyperlink w:anchor="_Toc425414482" w:history="1">
            <w:r w:rsidR="005F47D5" w:rsidRPr="0068438C">
              <w:rPr>
                <w:rStyle w:val="Hipervnculo"/>
                <w:noProof/>
                <w14:scene3d>
                  <w14:camera w14:prst="orthographicFront"/>
                  <w14:lightRig w14:rig="threePt" w14:dir="t">
                    <w14:rot w14:lat="0" w14:lon="0" w14:rev="0"/>
                  </w14:lightRig>
                </w14:scene3d>
              </w:rPr>
              <w:t>2.2.</w:t>
            </w:r>
            <w:r w:rsidR="005F47D5">
              <w:rPr>
                <w:rFonts w:asciiTheme="minorHAnsi" w:hAnsiTheme="minorHAnsi"/>
                <w:noProof/>
                <w:kern w:val="0"/>
                <w:sz w:val="22"/>
                <w:szCs w:val="22"/>
                <w:lang w:eastAsia="es-EC"/>
              </w:rPr>
              <w:tab/>
            </w:r>
            <w:r w:rsidR="005F47D5" w:rsidRPr="0068438C">
              <w:rPr>
                <w:rStyle w:val="Hipervnculo"/>
                <w:noProof/>
              </w:rPr>
              <w:t>ANÁLISIS DE PAQUETES DE LOS DIFERENTES MENSAJES RTPS</w:t>
            </w:r>
            <w:r w:rsidR="005F47D5">
              <w:rPr>
                <w:noProof/>
                <w:webHidden/>
              </w:rPr>
              <w:tab/>
            </w:r>
            <w:r w:rsidR="005F47D5">
              <w:rPr>
                <w:noProof/>
                <w:webHidden/>
              </w:rPr>
              <w:fldChar w:fldCharType="begin"/>
            </w:r>
            <w:r w:rsidR="005F47D5">
              <w:rPr>
                <w:noProof/>
                <w:webHidden/>
              </w:rPr>
              <w:instrText xml:space="preserve"> PAGEREF _Toc425414482 \h </w:instrText>
            </w:r>
            <w:r w:rsidR="005F47D5">
              <w:rPr>
                <w:noProof/>
                <w:webHidden/>
              </w:rPr>
            </w:r>
            <w:r w:rsidR="005F47D5">
              <w:rPr>
                <w:noProof/>
                <w:webHidden/>
              </w:rPr>
              <w:fldChar w:fldCharType="separate"/>
            </w:r>
            <w:r w:rsidR="005F47D5">
              <w:rPr>
                <w:noProof/>
                <w:webHidden/>
              </w:rPr>
              <w:t>48</w:t>
            </w:r>
            <w:r w:rsidR="005F47D5">
              <w:rPr>
                <w:noProof/>
                <w:webHidden/>
              </w:rPr>
              <w:fldChar w:fldCharType="end"/>
            </w:r>
          </w:hyperlink>
        </w:p>
        <w:p w14:paraId="2745FCAF"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483" w:history="1">
            <w:r w:rsidR="005F47D5" w:rsidRPr="0068438C">
              <w:rPr>
                <w:rStyle w:val="Hipervnculo"/>
                <w:noProof/>
                <w14:scene3d>
                  <w14:camera w14:prst="orthographicFront"/>
                  <w14:lightRig w14:rig="threePt" w14:dir="t">
                    <w14:rot w14:lat="0" w14:lon="0" w14:rev="0"/>
                  </w14:lightRig>
                </w14:scene3d>
              </w:rPr>
              <w:t>2.2.1.</w:t>
            </w:r>
            <w:r w:rsidR="005F47D5">
              <w:rPr>
                <w:rFonts w:asciiTheme="minorHAnsi" w:hAnsiTheme="minorHAnsi"/>
                <w:noProof/>
                <w:kern w:val="0"/>
                <w:sz w:val="22"/>
                <w:szCs w:val="22"/>
                <w:lang w:eastAsia="es-EC"/>
              </w:rPr>
              <w:tab/>
            </w:r>
            <w:r w:rsidR="005F47D5" w:rsidRPr="0068438C">
              <w:rPr>
                <w:rStyle w:val="Hipervnculo"/>
                <w:noProof/>
              </w:rPr>
              <w:t>Estructura de los mensajes RTPS</w:t>
            </w:r>
            <w:r w:rsidR="005F47D5">
              <w:rPr>
                <w:noProof/>
                <w:webHidden/>
              </w:rPr>
              <w:tab/>
            </w:r>
            <w:r w:rsidR="005F47D5">
              <w:rPr>
                <w:noProof/>
                <w:webHidden/>
              </w:rPr>
              <w:fldChar w:fldCharType="begin"/>
            </w:r>
            <w:r w:rsidR="005F47D5">
              <w:rPr>
                <w:noProof/>
                <w:webHidden/>
              </w:rPr>
              <w:instrText xml:space="preserve"> PAGEREF _Toc425414483 \h </w:instrText>
            </w:r>
            <w:r w:rsidR="005F47D5">
              <w:rPr>
                <w:noProof/>
                <w:webHidden/>
              </w:rPr>
            </w:r>
            <w:r w:rsidR="005F47D5">
              <w:rPr>
                <w:noProof/>
                <w:webHidden/>
              </w:rPr>
              <w:fldChar w:fldCharType="separate"/>
            </w:r>
            <w:r w:rsidR="005F47D5">
              <w:rPr>
                <w:noProof/>
                <w:webHidden/>
              </w:rPr>
              <w:t>48</w:t>
            </w:r>
            <w:r w:rsidR="005F47D5">
              <w:rPr>
                <w:noProof/>
                <w:webHidden/>
              </w:rPr>
              <w:fldChar w:fldCharType="end"/>
            </w:r>
          </w:hyperlink>
        </w:p>
        <w:p w14:paraId="42FB9B71"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484" w:history="1">
            <w:r w:rsidR="005F47D5" w:rsidRPr="0068438C">
              <w:rPr>
                <w:rStyle w:val="Hipervnculo"/>
                <w:noProof/>
                <w14:scene3d>
                  <w14:camera w14:prst="orthographicFront"/>
                  <w14:lightRig w14:rig="threePt" w14:dir="t">
                    <w14:rot w14:lat="0" w14:lon="0" w14:rev="0"/>
                  </w14:lightRig>
                </w14:scene3d>
              </w:rPr>
              <w:t>2.2.2.</w:t>
            </w:r>
            <w:r w:rsidR="005F47D5">
              <w:rPr>
                <w:rFonts w:asciiTheme="minorHAnsi" w:hAnsiTheme="minorHAnsi"/>
                <w:noProof/>
                <w:kern w:val="0"/>
                <w:sz w:val="22"/>
                <w:szCs w:val="22"/>
                <w:lang w:eastAsia="es-EC"/>
              </w:rPr>
              <w:tab/>
            </w:r>
            <w:r w:rsidR="005F47D5" w:rsidRPr="0068438C">
              <w:rPr>
                <w:rStyle w:val="Hipervnculo"/>
                <w:noProof/>
              </w:rPr>
              <w:t>Estructura de los submensajes RTPS</w:t>
            </w:r>
            <w:r w:rsidR="005F47D5">
              <w:rPr>
                <w:noProof/>
                <w:webHidden/>
              </w:rPr>
              <w:tab/>
            </w:r>
            <w:r w:rsidR="005F47D5">
              <w:rPr>
                <w:noProof/>
                <w:webHidden/>
              </w:rPr>
              <w:fldChar w:fldCharType="begin"/>
            </w:r>
            <w:r w:rsidR="005F47D5">
              <w:rPr>
                <w:noProof/>
                <w:webHidden/>
              </w:rPr>
              <w:instrText xml:space="preserve"> PAGEREF _Toc425414484 \h </w:instrText>
            </w:r>
            <w:r w:rsidR="005F47D5">
              <w:rPr>
                <w:noProof/>
                <w:webHidden/>
              </w:rPr>
            </w:r>
            <w:r w:rsidR="005F47D5">
              <w:rPr>
                <w:noProof/>
                <w:webHidden/>
              </w:rPr>
              <w:fldChar w:fldCharType="separate"/>
            </w:r>
            <w:r w:rsidR="005F47D5">
              <w:rPr>
                <w:noProof/>
                <w:webHidden/>
              </w:rPr>
              <w:t>49</w:t>
            </w:r>
            <w:r w:rsidR="005F47D5">
              <w:rPr>
                <w:noProof/>
                <w:webHidden/>
              </w:rPr>
              <w:fldChar w:fldCharType="end"/>
            </w:r>
          </w:hyperlink>
        </w:p>
        <w:p w14:paraId="49871E09"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485" w:history="1">
            <w:r w:rsidR="005F47D5" w:rsidRPr="0068438C">
              <w:rPr>
                <w:rStyle w:val="Hipervnculo"/>
                <w:noProof/>
                <w14:scene3d>
                  <w14:camera w14:prst="orthographicFront"/>
                  <w14:lightRig w14:rig="threePt" w14:dir="t">
                    <w14:rot w14:lat="0" w14:lon="0" w14:rev="0"/>
                  </w14:lightRig>
                </w14:scene3d>
              </w:rPr>
              <w:t>2.2.3.</w:t>
            </w:r>
            <w:r w:rsidR="005F47D5">
              <w:rPr>
                <w:rFonts w:asciiTheme="minorHAnsi" w:hAnsiTheme="minorHAnsi"/>
                <w:noProof/>
                <w:kern w:val="0"/>
                <w:sz w:val="22"/>
                <w:szCs w:val="22"/>
                <w:lang w:eastAsia="es-EC"/>
              </w:rPr>
              <w:tab/>
            </w:r>
            <w:r w:rsidR="005F47D5" w:rsidRPr="0068438C">
              <w:rPr>
                <w:rStyle w:val="Hipervnculo"/>
                <w:noProof/>
              </w:rPr>
              <w:t>AckNackSubmessage</w:t>
            </w:r>
            <w:r w:rsidR="005F47D5">
              <w:rPr>
                <w:noProof/>
                <w:webHidden/>
              </w:rPr>
              <w:tab/>
            </w:r>
            <w:r w:rsidR="005F47D5">
              <w:rPr>
                <w:noProof/>
                <w:webHidden/>
              </w:rPr>
              <w:fldChar w:fldCharType="begin"/>
            </w:r>
            <w:r w:rsidR="005F47D5">
              <w:rPr>
                <w:noProof/>
                <w:webHidden/>
              </w:rPr>
              <w:instrText xml:space="preserve"> PAGEREF _Toc425414485 \h </w:instrText>
            </w:r>
            <w:r w:rsidR="005F47D5">
              <w:rPr>
                <w:noProof/>
                <w:webHidden/>
              </w:rPr>
            </w:r>
            <w:r w:rsidR="005F47D5">
              <w:rPr>
                <w:noProof/>
                <w:webHidden/>
              </w:rPr>
              <w:fldChar w:fldCharType="separate"/>
            </w:r>
            <w:r w:rsidR="005F47D5">
              <w:rPr>
                <w:noProof/>
                <w:webHidden/>
              </w:rPr>
              <w:t>50</w:t>
            </w:r>
            <w:r w:rsidR="005F47D5">
              <w:rPr>
                <w:noProof/>
                <w:webHidden/>
              </w:rPr>
              <w:fldChar w:fldCharType="end"/>
            </w:r>
          </w:hyperlink>
        </w:p>
        <w:p w14:paraId="5F980CE5"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486" w:history="1">
            <w:r w:rsidR="005F47D5" w:rsidRPr="0068438C">
              <w:rPr>
                <w:rStyle w:val="Hipervnculo"/>
                <w:noProof/>
                <w14:scene3d>
                  <w14:camera w14:prst="orthographicFront"/>
                  <w14:lightRig w14:rig="threePt" w14:dir="t">
                    <w14:rot w14:lat="0" w14:lon="0" w14:rev="0"/>
                  </w14:lightRig>
                </w14:scene3d>
              </w:rPr>
              <w:t>2.2.4.</w:t>
            </w:r>
            <w:r w:rsidR="005F47D5">
              <w:rPr>
                <w:rFonts w:asciiTheme="minorHAnsi" w:hAnsiTheme="minorHAnsi"/>
                <w:noProof/>
                <w:kern w:val="0"/>
                <w:sz w:val="22"/>
                <w:szCs w:val="22"/>
                <w:lang w:eastAsia="es-EC"/>
              </w:rPr>
              <w:tab/>
            </w:r>
            <w:r w:rsidR="005F47D5" w:rsidRPr="0068438C">
              <w:rPr>
                <w:rStyle w:val="Hipervnculo"/>
                <w:noProof/>
              </w:rPr>
              <w:t>DataSubmessage</w:t>
            </w:r>
            <w:r w:rsidR="005F47D5">
              <w:rPr>
                <w:noProof/>
                <w:webHidden/>
              </w:rPr>
              <w:tab/>
            </w:r>
            <w:r w:rsidR="005F47D5">
              <w:rPr>
                <w:noProof/>
                <w:webHidden/>
              </w:rPr>
              <w:fldChar w:fldCharType="begin"/>
            </w:r>
            <w:r w:rsidR="005F47D5">
              <w:rPr>
                <w:noProof/>
                <w:webHidden/>
              </w:rPr>
              <w:instrText xml:space="preserve"> PAGEREF _Toc425414486 \h </w:instrText>
            </w:r>
            <w:r w:rsidR="005F47D5">
              <w:rPr>
                <w:noProof/>
                <w:webHidden/>
              </w:rPr>
            </w:r>
            <w:r w:rsidR="005F47D5">
              <w:rPr>
                <w:noProof/>
                <w:webHidden/>
              </w:rPr>
              <w:fldChar w:fldCharType="separate"/>
            </w:r>
            <w:r w:rsidR="005F47D5">
              <w:rPr>
                <w:noProof/>
                <w:webHidden/>
              </w:rPr>
              <w:t>53</w:t>
            </w:r>
            <w:r w:rsidR="005F47D5">
              <w:rPr>
                <w:noProof/>
                <w:webHidden/>
              </w:rPr>
              <w:fldChar w:fldCharType="end"/>
            </w:r>
          </w:hyperlink>
        </w:p>
        <w:p w14:paraId="67338DEC"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487" w:history="1">
            <w:r w:rsidR="005F47D5" w:rsidRPr="0068438C">
              <w:rPr>
                <w:rStyle w:val="Hipervnculo"/>
                <w:noProof/>
                <w14:scene3d>
                  <w14:camera w14:prst="orthographicFront"/>
                  <w14:lightRig w14:rig="threePt" w14:dir="t">
                    <w14:rot w14:lat="0" w14:lon="0" w14:rev="0"/>
                  </w14:lightRig>
                </w14:scene3d>
              </w:rPr>
              <w:t>2.2.5.</w:t>
            </w:r>
            <w:r w:rsidR="005F47D5">
              <w:rPr>
                <w:rFonts w:asciiTheme="minorHAnsi" w:hAnsiTheme="minorHAnsi"/>
                <w:noProof/>
                <w:kern w:val="0"/>
                <w:sz w:val="22"/>
                <w:szCs w:val="22"/>
                <w:lang w:eastAsia="es-EC"/>
              </w:rPr>
              <w:tab/>
            </w:r>
            <w:r w:rsidR="005F47D5" w:rsidRPr="0068438C">
              <w:rPr>
                <w:rStyle w:val="Hipervnculo"/>
                <w:noProof/>
              </w:rPr>
              <w:t>DataFragSubmessage</w:t>
            </w:r>
            <w:r w:rsidR="005F47D5">
              <w:rPr>
                <w:noProof/>
                <w:webHidden/>
              </w:rPr>
              <w:tab/>
            </w:r>
            <w:r w:rsidR="005F47D5">
              <w:rPr>
                <w:noProof/>
                <w:webHidden/>
              </w:rPr>
              <w:fldChar w:fldCharType="begin"/>
            </w:r>
            <w:r w:rsidR="005F47D5">
              <w:rPr>
                <w:noProof/>
                <w:webHidden/>
              </w:rPr>
              <w:instrText xml:space="preserve"> PAGEREF _Toc425414487 \h </w:instrText>
            </w:r>
            <w:r w:rsidR="005F47D5">
              <w:rPr>
                <w:noProof/>
                <w:webHidden/>
              </w:rPr>
            </w:r>
            <w:r w:rsidR="005F47D5">
              <w:rPr>
                <w:noProof/>
                <w:webHidden/>
              </w:rPr>
              <w:fldChar w:fldCharType="separate"/>
            </w:r>
            <w:r w:rsidR="005F47D5">
              <w:rPr>
                <w:noProof/>
                <w:webHidden/>
              </w:rPr>
              <w:t>58</w:t>
            </w:r>
            <w:r w:rsidR="005F47D5">
              <w:rPr>
                <w:noProof/>
                <w:webHidden/>
              </w:rPr>
              <w:fldChar w:fldCharType="end"/>
            </w:r>
          </w:hyperlink>
        </w:p>
        <w:p w14:paraId="3FD883AE"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488" w:history="1">
            <w:r w:rsidR="005F47D5" w:rsidRPr="0068438C">
              <w:rPr>
                <w:rStyle w:val="Hipervnculo"/>
                <w:noProof/>
                <w14:scene3d>
                  <w14:camera w14:prst="orthographicFront"/>
                  <w14:lightRig w14:rig="threePt" w14:dir="t">
                    <w14:rot w14:lat="0" w14:lon="0" w14:rev="0"/>
                  </w14:lightRig>
                </w14:scene3d>
              </w:rPr>
              <w:t>2.2.6.</w:t>
            </w:r>
            <w:r w:rsidR="005F47D5">
              <w:rPr>
                <w:rFonts w:asciiTheme="minorHAnsi" w:hAnsiTheme="minorHAnsi"/>
                <w:noProof/>
                <w:kern w:val="0"/>
                <w:sz w:val="22"/>
                <w:szCs w:val="22"/>
                <w:lang w:eastAsia="es-EC"/>
              </w:rPr>
              <w:tab/>
            </w:r>
            <w:r w:rsidR="005F47D5" w:rsidRPr="0068438C">
              <w:rPr>
                <w:rStyle w:val="Hipervnculo"/>
                <w:noProof/>
              </w:rPr>
              <w:t>GapSubmessage</w:t>
            </w:r>
            <w:r w:rsidR="005F47D5">
              <w:rPr>
                <w:noProof/>
                <w:webHidden/>
              </w:rPr>
              <w:tab/>
            </w:r>
            <w:r w:rsidR="005F47D5">
              <w:rPr>
                <w:noProof/>
                <w:webHidden/>
              </w:rPr>
              <w:fldChar w:fldCharType="begin"/>
            </w:r>
            <w:r w:rsidR="005F47D5">
              <w:rPr>
                <w:noProof/>
                <w:webHidden/>
              </w:rPr>
              <w:instrText xml:space="preserve"> PAGEREF _Toc425414488 \h </w:instrText>
            </w:r>
            <w:r w:rsidR="005F47D5">
              <w:rPr>
                <w:noProof/>
                <w:webHidden/>
              </w:rPr>
            </w:r>
            <w:r w:rsidR="005F47D5">
              <w:rPr>
                <w:noProof/>
                <w:webHidden/>
              </w:rPr>
              <w:fldChar w:fldCharType="separate"/>
            </w:r>
            <w:r w:rsidR="005F47D5">
              <w:rPr>
                <w:noProof/>
                <w:webHidden/>
              </w:rPr>
              <w:t>64</w:t>
            </w:r>
            <w:r w:rsidR="005F47D5">
              <w:rPr>
                <w:noProof/>
                <w:webHidden/>
              </w:rPr>
              <w:fldChar w:fldCharType="end"/>
            </w:r>
          </w:hyperlink>
        </w:p>
        <w:p w14:paraId="70408818"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489" w:history="1">
            <w:r w:rsidR="005F47D5" w:rsidRPr="0068438C">
              <w:rPr>
                <w:rStyle w:val="Hipervnculo"/>
                <w:noProof/>
                <w14:scene3d>
                  <w14:camera w14:prst="orthographicFront"/>
                  <w14:lightRig w14:rig="threePt" w14:dir="t">
                    <w14:rot w14:lat="0" w14:lon="0" w14:rev="0"/>
                  </w14:lightRig>
                </w14:scene3d>
              </w:rPr>
              <w:t>2.2.7.</w:t>
            </w:r>
            <w:r w:rsidR="005F47D5">
              <w:rPr>
                <w:rFonts w:asciiTheme="minorHAnsi" w:hAnsiTheme="minorHAnsi"/>
                <w:noProof/>
                <w:kern w:val="0"/>
                <w:sz w:val="22"/>
                <w:szCs w:val="22"/>
                <w:lang w:eastAsia="es-EC"/>
              </w:rPr>
              <w:tab/>
            </w:r>
            <w:r w:rsidR="005F47D5" w:rsidRPr="0068438C">
              <w:rPr>
                <w:rStyle w:val="Hipervnculo"/>
                <w:noProof/>
              </w:rPr>
              <w:t>HeartbeatSubmessage</w:t>
            </w:r>
            <w:r w:rsidR="005F47D5">
              <w:rPr>
                <w:noProof/>
                <w:webHidden/>
              </w:rPr>
              <w:tab/>
            </w:r>
            <w:r w:rsidR="005F47D5">
              <w:rPr>
                <w:noProof/>
                <w:webHidden/>
              </w:rPr>
              <w:fldChar w:fldCharType="begin"/>
            </w:r>
            <w:r w:rsidR="005F47D5">
              <w:rPr>
                <w:noProof/>
                <w:webHidden/>
              </w:rPr>
              <w:instrText xml:space="preserve"> PAGEREF _Toc425414489 \h </w:instrText>
            </w:r>
            <w:r w:rsidR="005F47D5">
              <w:rPr>
                <w:noProof/>
                <w:webHidden/>
              </w:rPr>
            </w:r>
            <w:r w:rsidR="005F47D5">
              <w:rPr>
                <w:noProof/>
                <w:webHidden/>
              </w:rPr>
              <w:fldChar w:fldCharType="separate"/>
            </w:r>
            <w:r w:rsidR="005F47D5">
              <w:rPr>
                <w:noProof/>
                <w:webHidden/>
              </w:rPr>
              <w:t>66</w:t>
            </w:r>
            <w:r w:rsidR="005F47D5">
              <w:rPr>
                <w:noProof/>
                <w:webHidden/>
              </w:rPr>
              <w:fldChar w:fldCharType="end"/>
            </w:r>
          </w:hyperlink>
        </w:p>
        <w:p w14:paraId="76B1F168"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490" w:history="1">
            <w:r w:rsidR="005F47D5" w:rsidRPr="0068438C">
              <w:rPr>
                <w:rStyle w:val="Hipervnculo"/>
                <w:noProof/>
                <w14:scene3d>
                  <w14:camera w14:prst="orthographicFront"/>
                  <w14:lightRig w14:rig="threePt" w14:dir="t">
                    <w14:rot w14:lat="0" w14:lon="0" w14:rev="0"/>
                  </w14:lightRig>
                </w14:scene3d>
              </w:rPr>
              <w:t>2.2.8.</w:t>
            </w:r>
            <w:r w:rsidR="005F47D5">
              <w:rPr>
                <w:rFonts w:asciiTheme="minorHAnsi" w:hAnsiTheme="minorHAnsi"/>
                <w:noProof/>
                <w:kern w:val="0"/>
                <w:sz w:val="22"/>
                <w:szCs w:val="22"/>
                <w:lang w:eastAsia="es-EC"/>
              </w:rPr>
              <w:tab/>
            </w:r>
            <w:r w:rsidR="005F47D5" w:rsidRPr="0068438C">
              <w:rPr>
                <w:rStyle w:val="Hipervnculo"/>
                <w:noProof/>
              </w:rPr>
              <w:t>HeartBeatFragSubmessage</w:t>
            </w:r>
            <w:r w:rsidR="005F47D5">
              <w:rPr>
                <w:noProof/>
                <w:webHidden/>
              </w:rPr>
              <w:tab/>
            </w:r>
            <w:r w:rsidR="005F47D5">
              <w:rPr>
                <w:noProof/>
                <w:webHidden/>
              </w:rPr>
              <w:fldChar w:fldCharType="begin"/>
            </w:r>
            <w:r w:rsidR="005F47D5">
              <w:rPr>
                <w:noProof/>
                <w:webHidden/>
              </w:rPr>
              <w:instrText xml:space="preserve"> PAGEREF _Toc425414490 \h </w:instrText>
            </w:r>
            <w:r w:rsidR="005F47D5">
              <w:rPr>
                <w:noProof/>
                <w:webHidden/>
              </w:rPr>
            </w:r>
            <w:r w:rsidR="005F47D5">
              <w:rPr>
                <w:noProof/>
                <w:webHidden/>
              </w:rPr>
              <w:fldChar w:fldCharType="separate"/>
            </w:r>
            <w:r w:rsidR="005F47D5">
              <w:rPr>
                <w:noProof/>
                <w:webHidden/>
              </w:rPr>
              <w:t>70</w:t>
            </w:r>
            <w:r w:rsidR="005F47D5">
              <w:rPr>
                <w:noProof/>
                <w:webHidden/>
              </w:rPr>
              <w:fldChar w:fldCharType="end"/>
            </w:r>
          </w:hyperlink>
        </w:p>
        <w:p w14:paraId="23872A2E"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491" w:history="1">
            <w:r w:rsidR="005F47D5" w:rsidRPr="0068438C">
              <w:rPr>
                <w:rStyle w:val="Hipervnculo"/>
                <w:noProof/>
                <w14:scene3d>
                  <w14:camera w14:prst="orthographicFront"/>
                  <w14:lightRig w14:rig="threePt" w14:dir="t">
                    <w14:rot w14:lat="0" w14:lon="0" w14:rev="0"/>
                  </w14:lightRig>
                </w14:scene3d>
              </w:rPr>
              <w:t>2.2.9.</w:t>
            </w:r>
            <w:r w:rsidR="005F47D5">
              <w:rPr>
                <w:rFonts w:asciiTheme="minorHAnsi" w:hAnsiTheme="minorHAnsi"/>
                <w:noProof/>
                <w:kern w:val="0"/>
                <w:sz w:val="22"/>
                <w:szCs w:val="22"/>
                <w:lang w:eastAsia="es-EC"/>
              </w:rPr>
              <w:tab/>
            </w:r>
            <w:r w:rsidR="005F47D5" w:rsidRPr="0068438C">
              <w:rPr>
                <w:rStyle w:val="Hipervnculo"/>
                <w:noProof/>
              </w:rPr>
              <w:t>InfoDestinationSubmessage</w:t>
            </w:r>
            <w:r w:rsidR="005F47D5">
              <w:rPr>
                <w:noProof/>
                <w:webHidden/>
              </w:rPr>
              <w:tab/>
            </w:r>
            <w:r w:rsidR="005F47D5">
              <w:rPr>
                <w:noProof/>
                <w:webHidden/>
              </w:rPr>
              <w:fldChar w:fldCharType="begin"/>
            </w:r>
            <w:r w:rsidR="005F47D5">
              <w:rPr>
                <w:noProof/>
                <w:webHidden/>
              </w:rPr>
              <w:instrText xml:space="preserve"> PAGEREF _Toc425414491 \h </w:instrText>
            </w:r>
            <w:r w:rsidR="005F47D5">
              <w:rPr>
                <w:noProof/>
                <w:webHidden/>
              </w:rPr>
            </w:r>
            <w:r w:rsidR="005F47D5">
              <w:rPr>
                <w:noProof/>
                <w:webHidden/>
              </w:rPr>
              <w:fldChar w:fldCharType="separate"/>
            </w:r>
            <w:r w:rsidR="005F47D5">
              <w:rPr>
                <w:noProof/>
                <w:webHidden/>
              </w:rPr>
              <w:t>72</w:t>
            </w:r>
            <w:r w:rsidR="005F47D5">
              <w:rPr>
                <w:noProof/>
                <w:webHidden/>
              </w:rPr>
              <w:fldChar w:fldCharType="end"/>
            </w:r>
          </w:hyperlink>
        </w:p>
        <w:p w14:paraId="1369E2E2" w14:textId="77777777" w:rsidR="005F47D5" w:rsidRDefault="00655EB6">
          <w:pPr>
            <w:pStyle w:val="TDC3"/>
            <w:tabs>
              <w:tab w:val="left" w:pos="2080"/>
              <w:tab w:val="right" w:leader="dot" w:pos="9017"/>
            </w:tabs>
            <w:rPr>
              <w:rFonts w:asciiTheme="minorHAnsi" w:hAnsiTheme="minorHAnsi"/>
              <w:noProof/>
              <w:kern w:val="0"/>
              <w:sz w:val="22"/>
              <w:szCs w:val="22"/>
              <w:lang w:eastAsia="es-EC"/>
            </w:rPr>
          </w:pPr>
          <w:hyperlink w:anchor="_Toc425414492" w:history="1">
            <w:r w:rsidR="005F47D5" w:rsidRPr="0068438C">
              <w:rPr>
                <w:rStyle w:val="Hipervnculo"/>
                <w:noProof/>
                <w14:scene3d>
                  <w14:camera w14:prst="orthographicFront"/>
                  <w14:lightRig w14:rig="threePt" w14:dir="t">
                    <w14:rot w14:lat="0" w14:lon="0" w14:rev="0"/>
                  </w14:lightRig>
                </w14:scene3d>
              </w:rPr>
              <w:t>2.2.10.</w:t>
            </w:r>
            <w:r w:rsidR="005F47D5">
              <w:rPr>
                <w:rFonts w:asciiTheme="minorHAnsi" w:hAnsiTheme="minorHAnsi"/>
                <w:noProof/>
                <w:kern w:val="0"/>
                <w:sz w:val="22"/>
                <w:szCs w:val="22"/>
                <w:lang w:eastAsia="es-EC"/>
              </w:rPr>
              <w:tab/>
            </w:r>
            <w:r w:rsidR="005F47D5" w:rsidRPr="0068438C">
              <w:rPr>
                <w:rStyle w:val="Hipervnculo"/>
                <w:noProof/>
              </w:rPr>
              <w:t>InfoReplySubmessage</w:t>
            </w:r>
            <w:r w:rsidR="005F47D5">
              <w:rPr>
                <w:noProof/>
                <w:webHidden/>
              </w:rPr>
              <w:tab/>
            </w:r>
            <w:r w:rsidR="005F47D5">
              <w:rPr>
                <w:noProof/>
                <w:webHidden/>
              </w:rPr>
              <w:fldChar w:fldCharType="begin"/>
            </w:r>
            <w:r w:rsidR="005F47D5">
              <w:rPr>
                <w:noProof/>
                <w:webHidden/>
              </w:rPr>
              <w:instrText xml:space="preserve"> PAGEREF _Toc425414492 \h </w:instrText>
            </w:r>
            <w:r w:rsidR="005F47D5">
              <w:rPr>
                <w:noProof/>
                <w:webHidden/>
              </w:rPr>
            </w:r>
            <w:r w:rsidR="005F47D5">
              <w:rPr>
                <w:noProof/>
                <w:webHidden/>
              </w:rPr>
              <w:fldChar w:fldCharType="separate"/>
            </w:r>
            <w:r w:rsidR="005F47D5">
              <w:rPr>
                <w:noProof/>
                <w:webHidden/>
              </w:rPr>
              <w:t>74</w:t>
            </w:r>
            <w:r w:rsidR="005F47D5">
              <w:rPr>
                <w:noProof/>
                <w:webHidden/>
              </w:rPr>
              <w:fldChar w:fldCharType="end"/>
            </w:r>
          </w:hyperlink>
        </w:p>
        <w:p w14:paraId="6031A61B" w14:textId="77777777" w:rsidR="005F47D5" w:rsidRDefault="00655EB6">
          <w:pPr>
            <w:pStyle w:val="TDC3"/>
            <w:tabs>
              <w:tab w:val="left" w:pos="2071"/>
              <w:tab w:val="right" w:leader="dot" w:pos="9017"/>
            </w:tabs>
            <w:rPr>
              <w:rFonts w:asciiTheme="minorHAnsi" w:hAnsiTheme="minorHAnsi"/>
              <w:noProof/>
              <w:kern w:val="0"/>
              <w:sz w:val="22"/>
              <w:szCs w:val="22"/>
              <w:lang w:eastAsia="es-EC"/>
            </w:rPr>
          </w:pPr>
          <w:hyperlink w:anchor="_Toc425414493" w:history="1">
            <w:r w:rsidR="005F47D5" w:rsidRPr="0068438C">
              <w:rPr>
                <w:rStyle w:val="Hipervnculo"/>
                <w:noProof/>
                <w14:scene3d>
                  <w14:camera w14:prst="orthographicFront"/>
                  <w14:lightRig w14:rig="threePt" w14:dir="t">
                    <w14:rot w14:lat="0" w14:lon="0" w14:rev="0"/>
                  </w14:lightRig>
                </w14:scene3d>
              </w:rPr>
              <w:t>2.2.11.</w:t>
            </w:r>
            <w:r w:rsidR="005F47D5">
              <w:rPr>
                <w:rFonts w:asciiTheme="minorHAnsi" w:hAnsiTheme="minorHAnsi"/>
                <w:noProof/>
                <w:kern w:val="0"/>
                <w:sz w:val="22"/>
                <w:szCs w:val="22"/>
                <w:lang w:eastAsia="es-EC"/>
              </w:rPr>
              <w:tab/>
            </w:r>
            <w:r w:rsidR="005F47D5" w:rsidRPr="0068438C">
              <w:rPr>
                <w:rStyle w:val="Hipervnculo"/>
                <w:noProof/>
              </w:rPr>
              <w:t>InfoSourceSubmessage</w:t>
            </w:r>
            <w:r w:rsidR="005F47D5">
              <w:rPr>
                <w:noProof/>
                <w:webHidden/>
              </w:rPr>
              <w:tab/>
            </w:r>
            <w:r w:rsidR="005F47D5">
              <w:rPr>
                <w:noProof/>
                <w:webHidden/>
              </w:rPr>
              <w:fldChar w:fldCharType="begin"/>
            </w:r>
            <w:r w:rsidR="005F47D5">
              <w:rPr>
                <w:noProof/>
                <w:webHidden/>
              </w:rPr>
              <w:instrText xml:space="preserve"> PAGEREF _Toc425414493 \h </w:instrText>
            </w:r>
            <w:r w:rsidR="005F47D5">
              <w:rPr>
                <w:noProof/>
                <w:webHidden/>
              </w:rPr>
            </w:r>
            <w:r w:rsidR="005F47D5">
              <w:rPr>
                <w:noProof/>
                <w:webHidden/>
              </w:rPr>
              <w:fldChar w:fldCharType="separate"/>
            </w:r>
            <w:r w:rsidR="005F47D5">
              <w:rPr>
                <w:noProof/>
                <w:webHidden/>
              </w:rPr>
              <w:t>76</w:t>
            </w:r>
            <w:r w:rsidR="005F47D5">
              <w:rPr>
                <w:noProof/>
                <w:webHidden/>
              </w:rPr>
              <w:fldChar w:fldCharType="end"/>
            </w:r>
          </w:hyperlink>
        </w:p>
        <w:p w14:paraId="6BBE47E0" w14:textId="77777777" w:rsidR="005F47D5" w:rsidRDefault="00655EB6">
          <w:pPr>
            <w:pStyle w:val="TDC3"/>
            <w:tabs>
              <w:tab w:val="left" w:pos="2080"/>
              <w:tab w:val="right" w:leader="dot" w:pos="9017"/>
            </w:tabs>
            <w:rPr>
              <w:rFonts w:asciiTheme="minorHAnsi" w:hAnsiTheme="minorHAnsi"/>
              <w:noProof/>
              <w:kern w:val="0"/>
              <w:sz w:val="22"/>
              <w:szCs w:val="22"/>
              <w:lang w:eastAsia="es-EC"/>
            </w:rPr>
          </w:pPr>
          <w:hyperlink w:anchor="_Toc425414494" w:history="1">
            <w:r w:rsidR="005F47D5" w:rsidRPr="0068438C">
              <w:rPr>
                <w:rStyle w:val="Hipervnculo"/>
                <w:noProof/>
                <w14:scene3d>
                  <w14:camera w14:prst="orthographicFront"/>
                  <w14:lightRig w14:rig="threePt" w14:dir="t">
                    <w14:rot w14:lat="0" w14:lon="0" w14:rev="0"/>
                  </w14:lightRig>
                </w14:scene3d>
              </w:rPr>
              <w:t>2.2.12.</w:t>
            </w:r>
            <w:r w:rsidR="005F47D5">
              <w:rPr>
                <w:rFonts w:asciiTheme="minorHAnsi" w:hAnsiTheme="minorHAnsi"/>
                <w:noProof/>
                <w:kern w:val="0"/>
                <w:sz w:val="22"/>
                <w:szCs w:val="22"/>
                <w:lang w:eastAsia="es-EC"/>
              </w:rPr>
              <w:tab/>
            </w:r>
            <w:r w:rsidR="005F47D5" w:rsidRPr="0068438C">
              <w:rPr>
                <w:rStyle w:val="Hipervnculo"/>
                <w:noProof/>
              </w:rPr>
              <w:t>InfoTimestampSubmessage</w:t>
            </w:r>
            <w:r w:rsidR="005F47D5">
              <w:rPr>
                <w:noProof/>
                <w:webHidden/>
              </w:rPr>
              <w:tab/>
            </w:r>
            <w:r w:rsidR="005F47D5">
              <w:rPr>
                <w:noProof/>
                <w:webHidden/>
              </w:rPr>
              <w:fldChar w:fldCharType="begin"/>
            </w:r>
            <w:r w:rsidR="005F47D5">
              <w:rPr>
                <w:noProof/>
                <w:webHidden/>
              </w:rPr>
              <w:instrText xml:space="preserve"> PAGEREF _Toc425414494 \h </w:instrText>
            </w:r>
            <w:r w:rsidR="005F47D5">
              <w:rPr>
                <w:noProof/>
                <w:webHidden/>
              </w:rPr>
            </w:r>
            <w:r w:rsidR="005F47D5">
              <w:rPr>
                <w:noProof/>
                <w:webHidden/>
              </w:rPr>
              <w:fldChar w:fldCharType="separate"/>
            </w:r>
            <w:r w:rsidR="005F47D5">
              <w:rPr>
                <w:noProof/>
                <w:webHidden/>
              </w:rPr>
              <w:t>77</w:t>
            </w:r>
            <w:r w:rsidR="005F47D5">
              <w:rPr>
                <w:noProof/>
                <w:webHidden/>
              </w:rPr>
              <w:fldChar w:fldCharType="end"/>
            </w:r>
          </w:hyperlink>
        </w:p>
        <w:p w14:paraId="7DD8560E" w14:textId="77777777" w:rsidR="005F47D5" w:rsidRDefault="00655EB6">
          <w:pPr>
            <w:pStyle w:val="TDC3"/>
            <w:tabs>
              <w:tab w:val="left" w:pos="2080"/>
              <w:tab w:val="right" w:leader="dot" w:pos="9017"/>
            </w:tabs>
            <w:rPr>
              <w:rFonts w:asciiTheme="minorHAnsi" w:hAnsiTheme="minorHAnsi"/>
              <w:noProof/>
              <w:kern w:val="0"/>
              <w:sz w:val="22"/>
              <w:szCs w:val="22"/>
              <w:lang w:eastAsia="es-EC"/>
            </w:rPr>
          </w:pPr>
          <w:hyperlink w:anchor="_Toc425414495" w:history="1">
            <w:r w:rsidR="005F47D5" w:rsidRPr="0068438C">
              <w:rPr>
                <w:rStyle w:val="Hipervnculo"/>
                <w:noProof/>
                <w14:scene3d>
                  <w14:camera w14:prst="orthographicFront"/>
                  <w14:lightRig w14:rig="threePt" w14:dir="t">
                    <w14:rot w14:lat="0" w14:lon="0" w14:rev="0"/>
                  </w14:lightRig>
                </w14:scene3d>
              </w:rPr>
              <w:t>2.2.13.</w:t>
            </w:r>
            <w:r w:rsidR="005F47D5">
              <w:rPr>
                <w:rFonts w:asciiTheme="minorHAnsi" w:hAnsiTheme="minorHAnsi"/>
                <w:noProof/>
                <w:kern w:val="0"/>
                <w:sz w:val="22"/>
                <w:szCs w:val="22"/>
                <w:lang w:eastAsia="es-EC"/>
              </w:rPr>
              <w:tab/>
            </w:r>
            <w:r w:rsidR="005F47D5" w:rsidRPr="0068438C">
              <w:rPr>
                <w:rStyle w:val="Hipervnculo"/>
                <w:noProof/>
              </w:rPr>
              <w:t>NackFragSubmessage</w:t>
            </w:r>
            <w:r w:rsidR="005F47D5">
              <w:rPr>
                <w:noProof/>
                <w:webHidden/>
              </w:rPr>
              <w:tab/>
            </w:r>
            <w:r w:rsidR="005F47D5">
              <w:rPr>
                <w:noProof/>
                <w:webHidden/>
              </w:rPr>
              <w:fldChar w:fldCharType="begin"/>
            </w:r>
            <w:r w:rsidR="005F47D5">
              <w:rPr>
                <w:noProof/>
                <w:webHidden/>
              </w:rPr>
              <w:instrText xml:space="preserve"> PAGEREF _Toc425414495 \h </w:instrText>
            </w:r>
            <w:r w:rsidR="005F47D5">
              <w:rPr>
                <w:noProof/>
                <w:webHidden/>
              </w:rPr>
            </w:r>
            <w:r w:rsidR="005F47D5">
              <w:rPr>
                <w:noProof/>
                <w:webHidden/>
              </w:rPr>
              <w:fldChar w:fldCharType="separate"/>
            </w:r>
            <w:r w:rsidR="005F47D5">
              <w:rPr>
                <w:noProof/>
                <w:webHidden/>
              </w:rPr>
              <w:t>79</w:t>
            </w:r>
            <w:r w:rsidR="005F47D5">
              <w:rPr>
                <w:noProof/>
                <w:webHidden/>
              </w:rPr>
              <w:fldChar w:fldCharType="end"/>
            </w:r>
          </w:hyperlink>
        </w:p>
        <w:p w14:paraId="6F6A56B0" w14:textId="77777777" w:rsidR="005F47D5" w:rsidRDefault="00655EB6">
          <w:pPr>
            <w:pStyle w:val="TDC3"/>
            <w:tabs>
              <w:tab w:val="left" w:pos="2080"/>
              <w:tab w:val="right" w:leader="dot" w:pos="9017"/>
            </w:tabs>
            <w:rPr>
              <w:rFonts w:asciiTheme="minorHAnsi" w:hAnsiTheme="minorHAnsi"/>
              <w:noProof/>
              <w:kern w:val="0"/>
              <w:sz w:val="22"/>
              <w:szCs w:val="22"/>
              <w:lang w:eastAsia="es-EC"/>
            </w:rPr>
          </w:pPr>
          <w:hyperlink w:anchor="_Toc425414496" w:history="1">
            <w:r w:rsidR="005F47D5" w:rsidRPr="0068438C">
              <w:rPr>
                <w:rStyle w:val="Hipervnculo"/>
                <w:noProof/>
                <w14:scene3d>
                  <w14:camera w14:prst="orthographicFront"/>
                  <w14:lightRig w14:rig="threePt" w14:dir="t">
                    <w14:rot w14:lat="0" w14:lon="0" w14:rev="0"/>
                  </w14:lightRig>
                </w14:scene3d>
              </w:rPr>
              <w:t>2.2.14.</w:t>
            </w:r>
            <w:r w:rsidR="005F47D5">
              <w:rPr>
                <w:rFonts w:asciiTheme="minorHAnsi" w:hAnsiTheme="minorHAnsi"/>
                <w:noProof/>
                <w:kern w:val="0"/>
                <w:sz w:val="22"/>
                <w:szCs w:val="22"/>
                <w:lang w:eastAsia="es-EC"/>
              </w:rPr>
              <w:tab/>
            </w:r>
            <w:r w:rsidR="005F47D5" w:rsidRPr="0068438C">
              <w:rPr>
                <w:rStyle w:val="Hipervnculo"/>
                <w:noProof/>
              </w:rPr>
              <w:t>PadSubmessage</w:t>
            </w:r>
            <w:r w:rsidR="005F47D5">
              <w:rPr>
                <w:noProof/>
                <w:webHidden/>
              </w:rPr>
              <w:tab/>
            </w:r>
            <w:r w:rsidR="005F47D5">
              <w:rPr>
                <w:noProof/>
                <w:webHidden/>
              </w:rPr>
              <w:fldChar w:fldCharType="begin"/>
            </w:r>
            <w:r w:rsidR="005F47D5">
              <w:rPr>
                <w:noProof/>
                <w:webHidden/>
              </w:rPr>
              <w:instrText xml:space="preserve"> PAGEREF _Toc425414496 \h </w:instrText>
            </w:r>
            <w:r w:rsidR="005F47D5">
              <w:rPr>
                <w:noProof/>
                <w:webHidden/>
              </w:rPr>
            </w:r>
            <w:r w:rsidR="005F47D5">
              <w:rPr>
                <w:noProof/>
                <w:webHidden/>
              </w:rPr>
              <w:fldChar w:fldCharType="separate"/>
            </w:r>
            <w:r w:rsidR="005F47D5">
              <w:rPr>
                <w:noProof/>
                <w:webHidden/>
              </w:rPr>
              <w:t>82</w:t>
            </w:r>
            <w:r w:rsidR="005F47D5">
              <w:rPr>
                <w:noProof/>
                <w:webHidden/>
              </w:rPr>
              <w:fldChar w:fldCharType="end"/>
            </w:r>
          </w:hyperlink>
        </w:p>
        <w:p w14:paraId="5D8C84AA" w14:textId="77777777" w:rsidR="005F47D5" w:rsidRDefault="00655EB6">
          <w:pPr>
            <w:pStyle w:val="TDC3"/>
            <w:tabs>
              <w:tab w:val="left" w:pos="2080"/>
              <w:tab w:val="right" w:leader="dot" w:pos="9017"/>
            </w:tabs>
            <w:rPr>
              <w:rFonts w:asciiTheme="minorHAnsi" w:hAnsiTheme="minorHAnsi"/>
              <w:noProof/>
              <w:kern w:val="0"/>
              <w:sz w:val="22"/>
              <w:szCs w:val="22"/>
              <w:lang w:eastAsia="es-EC"/>
            </w:rPr>
          </w:pPr>
          <w:hyperlink w:anchor="_Toc425414497" w:history="1">
            <w:r w:rsidR="005F47D5" w:rsidRPr="0068438C">
              <w:rPr>
                <w:rStyle w:val="Hipervnculo"/>
                <w:noProof/>
                <w14:scene3d>
                  <w14:camera w14:prst="orthographicFront"/>
                  <w14:lightRig w14:rig="threePt" w14:dir="t">
                    <w14:rot w14:lat="0" w14:lon="0" w14:rev="0"/>
                  </w14:lightRig>
                </w14:scene3d>
              </w:rPr>
              <w:t>2.2.15.</w:t>
            </w:r>
            <w:r w:rsidR="005F47D5">
              <w:rPr>
                <w:rFonts w:asciiTheme="minorHAnsi" w:hAnsiTheme="minorHAnsi"/>
                <w:noProof/>
                <w:kern w:val="0"/>
                <w:sz w:val="22"/>
                <w:szCs w:val="22"/>
                <w:lang w:eastAsia="es-EC"/>
              </w:rPr>
              <w:tab/>
            </w:r>
            <w:r w:rsidR="005F47D5" w:rsidRPr="0068438C">
              <w:rPr>
                <w:rStyle w:val="Hipervnculo"/>
                <w:noProof/>
              </w:rPr>
              <w:t>InfoReplyIp4Submessage</w:t>
            </w:r>
            <w:r w:rsidR="005F47D5">
              <w:rPr>
                <w:noProof/>
                <w:webHidden/>
              </w:rPr>
              <w:tab/>
            </w:r>
            <w:r w:rsidR="005F47D5">
              <w:rPr>
                <w:noProof/>
                <w:webHidden/>
              </w:rPr>
              <w:fldChar w:fldCharType="begin"/>
            </w:r>
            <w:r w:rsidR="005F47D5">
              <w:rPr>
                <w:noProof/>
                <w:webHidden/>
              </w:rPr>
              <w:instrText xml:space="preserve"> PAGEREF _Toc425414497 \h </w:instrText>
            </w:r>
            <w:r w:rsidR="005F47D5">
              <w:rPr>
                <w:noProof/>
                <w:webHidden/>
              </w:rPr>
            </w:r>
            <w:r w:rsidR="005F47D5">
              <w:rPr>
                <w:noProof/>
                <w:webHidden/>
              </w:rPr>
              <w:fldChar w:fldCharType="separate"/>
            </w:r>
            <w:r w:rsidR="005F47D5">
              <w:rPr>
                <w:noProof/>
                <w:webHidden/>
              </w:rPr>
              <w:t>83</w:t>
            </w:r>
            <w:r w:rsidR="005F47D5">
              <w:rPr>
                <w:noProof/>
                <w:webHidden/>
              </w:rPr>
              <w:fldChar w:fldCharType="end"/>
            </w:r>
          </w:hyperlink>
        </w:p>
        <w:p w14:paraId="72CA48CB" w14:textId="77777777" w:rsidR="005F47D5" w:rsidRDefault="00655EB6">
          <w:pPr>
            <w:pStyle w:val="TDC2"/>
            <w:rPr>
              <w:rFonts w:asciiTheme="minorHAnsi" w:hAnsiTheme="minorHAnsi"/>
              <w:noProof/>
              <w:kern w:val="0"/>
              <w:sz w:val="22"/>
              <w:szCs w:val="22"/>
              <w:lang w:eastAsia="es-EC"/>
            </w:rPr>
          </w:pPr>
          <w:hyperlink w:anchor="_Toc425414498" w:history="1">
            <w:r w:rsidR="005F47D5" w:rsidRPr="0068438C">
              <w:rPr>
                <w:rStyle w:val="Hipervnculo"/>
                <w:noProof/>
                <w14:scene3d>
                  <w14:camera w14:prst="orthographicFront"/>
                  <w14:lightRig w14:rig="threePt" w14:dir="t">
                    <w14:rot w14:lat="0" w14:lon="0" w14:rev="0"/>
                  </w14:lightRig>
                </w14:scene3d>
              </w:rPr>
              <w:t>2.3.</w:t>
            </w:r>
            <w:r w:rsidR="005F47D5">
              <w:rPr>
                <w:rFonts w:asciiTheme="minorHAnsi" w:hAnsiTheme="minorHAnsi"/>
                <w:noProof/>
                <w:kern w:val="0"/>
                <w:sz w:val="22"/>
                <w:szCs w:val="22"/>
                <w:lang w:eastAsia="es-EC"/>
              </w:rPr>
              <w:tab/>
            </w:r>
            <w:r w:rsidR="005F47D5" w:rsidRPr="0068438C">
              <w:rPr>
                <w:rStyle w:val="Hipervnculo"/>
                <w:noProof/>
              </w:rPr>
              <w:t>ANÁLISIS DE REQUISITOS</w:t>
            </w:r>
            <w:r w:rsidR="005F47D5">
              <w:rPr>
                <w:noProof/>
                <w:webHidden/>
              </w:rPr>
              <w:tab/>
            </w:r>
            <w:r w:rsidR="005F47D5">
              <w:rPr>
                <w:noProof/>
                <w:webHidden/>
              </w:rPr>
              <w:fldChar w:fldCharType="begin"/>
            </w:r>
            <w:r w:rsidR="005F47D5">
              <w:rPr>
                <w:noProof/>
                <w:webHidden/>
              </w:rPr>
              <w:instrText xml:space="preserve"> PAGEREF _Toc425414498 \h </w:instrText>
            </w:r>
            <w:r w:rsidR="005F47D5">
              <w:rPr>
                <w:noProof/>
                <w:webHidden/>
              </w:rPr>
            </w:r>
            <w:r w:rsidR="005F47D5">
              <w:rPr>
                <w:noProof/>
                <w:webHidden/>
              </w:rPr>
              <w:fldChar w:fldCharType="separate"/>
            </w:r>
            <w:r w:rsidR="005F47D5">
              <w:rPr>
                <w:noProof/>
                <w:webHidden/>
              </w:rPr>
              <w:t>85</w:t>
            </w:r>
            <w:r w:rsidR="005F47D5">
              <w:rPr>
                <w:noProof/>
                <w:webHidden/>
              </w:rPr>
              <w:fldChar w:fldCharType="end"/>
            </w:r>
          </w:hyperlink>
        </w:p>
        <w:p w14:paraId="5557882F" w14:textId="77777777" w:rsidR="005F47D5" w:rsidRDefault="00655EB6">
          <w:pPr>
            <w:pStyle w:val="TDC2"/>
            <w:rPr>
              <w:rFonts w:asciiTheme="minorHAnsi" w:hAnsiTheme="minorHAnsi"/>
              <w:noProof/>
              <w:kern w:val="0"/>
              <w:sz w:val="22"/>
              <w:szCs w:val="22"/>
              <w:lang w:eastAsia="es-EC"/>
            </w:rPr>
          </w:pPr>
          <w:hyperlink w:anchor="_Toc425414499" w:history="1">
            <w:r w:rsidR="005F47D5" w:rsidRPr="0068438C">
              <w:rPr>
                <w:rStyle w:val="Hipervnculo"/>
                <w:noProof/>
                <w14:scene3d>
                  <w14:camera w14:prst="orthographicFront"/>
                  <w14:lightRig w14:rig="threePt" w14:dir="t">
                    <w14:rot w14:lat="0" w14:lon="0" w14:rev="0"/>
                  </w14:lightRig>
                </w14:scene3d>
              </w:rPr>
              <w:t>2.4.</w:t>
            </w:r>
            <w:r w:rsidR="005F47D5">
              <w:rPr>
                <w:rFonts w:asciiTheme="minorHAnsi" w:hAnsiTheme="minorHAnsi"/>
                <w:noProof/>
                <w:kern w:val="0"/>
                <w:sz w:val="22"/>
                <w:szCs w:val="22"/>
                <w:lang w:eastAsia="es-EC"/>
              </w:rPr>
              <w:tab/>
            </w:r>
            <w:r w:rsidR="005F47D5" w:rsidRPr="0068438C">
              <w:rPr>
                <w:rStyle w:val="Hipervnculo"/>
                <w:noProof/>
              </w:rPr>
              <w:t>MÓDULO DDS</w:t>
            </w:r>
            <w:r w:rsidR="005F47D5">
              <w:rPr>
                <w:noProof/>
                <w:webHidden/>
              </w:rPr>
              <w:tab/>
            </w:r>
            <w:r w:rsidR="005F47D5">
              <w:rPr>
                <w:noProof/>
                <w:webHidden/>
              </w:rPr>
              <w:fldChar w:fldCharType="begin"/>
            </w:r>
            <w:r w:rsidR="005F47D5">
              <w:rPr>
                <w:noProof/>
                <w:webHidden/>
              </w:rPr>
              <w:instrText xml:space="preserve"> PAGEREF _Toc425414499 \h </w:instrText>
            </w:r>
            <w:r w:rsidR="005F47D5">
              <w:rPr>
                <w:noProof/>
                <w:webHidden/>
              </w:rPr>
            </w:r>
            <w:r w:rsidR="005F47D5">
              <w:rPr>
                <w:noProof/>
                <w:webHidden/>
              </w:rPr>
              <w:fldChar w:fldCharType="separate"/>
            </w:r>
            <w:r w:rsidR="005F47D5">
              <w:rPr>
                <w:noProof/>
                <w:webHidden/>
              </w:rPr>
              <w:t>85</w:t>
            </w:r>
            <w:r w:rsidR="005F47D5">
              <w:rPr>
                <w:noProof/>
                <w:webHidden/>
              </w:rPr>
              <w:fldChar w:fldCharType="end"/>
            </w:r>
          </w:hyperlink>
        </w:p>
        <w:p w14:paraId="1A105768"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00" w:history="1">
            <w:r w:rsidR="005F47D5" w:rsidRPr="0068438C">
              <w:rPr>
                <w:rStyle w:val="Hipervnculo"/>
                <w:noProof/>
                <w14:scene3d>
                  <w14:camera w14:prst="orthographicFront"/>
                  <w14:lightRig w14:rig="threePt" w14:dir="t">
                    <w14:rot w14:lat="0" w14:lon="0" w14:rev="0"/>
                  </w14:lightRig>
                </w14:scene3d>
              </w:rPr>
              <w:t>2.4.1.</w:t>
            </w:r>
            <w:r w:rsidR="005F47D5">
              <w:rPr>
                <w:rFonts w:asciiTheme="minorHAnsi" w:hAnsiTheme="minorHAnsi"/>
                <w:noProof/>
                <w:kern w:val="0"/>
                <w:sz w:val="22"/>
                <w:szCs w:val="22"/>
                <w:lang w:eastAsia="es-EC"/>
              </w:rPr>
              <w:tab/>
            </w:r>
            <w:r w:rsidR="005F47D5" w:rsidRPr="0068438C">
              <w:rPr>
                <w:rStyle w:val="Hipervnculo"/>
                <w:noProof/>
              </w:rPr>
              <w:t>Publicador</w:t>
            </w:r>
            <w:r w:rsidR="005F47D5">
              <w:rPr>
                <w:noProof/>
                <w:webHidden/>
              </w:rPr>
              <w:tab/>
            </w:r>
            <w:r w:rsidR="005F47D5">
              <w:rPr>
                <w:noProof/>
                <w:webHidden/>
              </w:rPr>
              <w:fldChar w:fldCharType="begin"/>
            </w:r>
            <w:r w:rsidR="005F47D5">
              <w:rPr>
                <w:noProof/>
                <w:webHidden/>
              </w:rPr>
              <w:instrText xml:space="preserve"> PAGEREF _Toc425414500 \h </w:instrText>
            </w:r>
            <w:r w:rsidR="005F47D5">
              <w:rPr>
                <w:noProof/>
                <w:webHidden/>
              </w:rPr>
            </w:r>
            <w:r w:rsidR="005F47D5">
              <w:rPr>
                <w:noProof/>
                <w:webHidden/>
              </w:rPr>
              <w:fldChar w:fldCharType="separate"/>
            </w:r>
            <w:r w:rsidR="005F47D5">
              <w:rPr>
                <w:noProof/>
                <w:webHidden/>
              </w:rPr>
              <w:t>85</w:t>
            </w:r>
            <w:r w:rsidR="005F47D5">
              <w:rPr>
                <w:noProof/>
                <w:webHidden/>
              </w:rPr>
              <w:fldChar w:fldCharType="end"/>
            </w:r>
          </w:hyperlink>
        </w:p>
        <w:p w14:paraId="7FF5EC92"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01" w:history="1">
            <w:r w:rsidR="005F47D5" w:rsidRPr="0068438C">
              <w:rPr>
                <w:rStyle w:val="Hipervnculo"/>
                <w:noProof/>
                <w14:scene3d>
                  <w14:camera w14:prst="orthographicFront"/>
                  <w14:lightRig w14:rig="threePt" w14:dir="t">
                    <w14:rot w14:lat="0" w14:lon="0" w14:rev="0"/>
                  </w14:lightRig>
                </w14:scene3d>
              </w:rPr>
              <w:t>2.4.2.</w:t>
            </w:r>
            <w:r w:rsidR="005F47D5">
              <w:rPr>
                <w:rFonts w:asciiTheme="minorHAnsi" w:hAnsiTheme="minorHAnsi"/>
                <w:noProof/>
                <w:kern w:val="0"/>
                <w:sz w:val="22"/>
                <w:szCs w:val="22"/>
                <w:lang w:eastAsia="es-EC"/>
              </w:rPr>
              <w:tab/>
            </w:r>
            <w:r w:rsidR="005F47D5" w:rsidRPr="0068438C">
              <w:rPr>
                <w:rStyle w:val="Hipervnculo"/>
                <w:noProof/>
              </w:rPr>
              <w:t>Suscriptor</w:t>
            </w:r>
            <w:r w:rsidR="005F47D5">
              <w:rPr>
                <w:noProof/>
                <w:webHidden/>
              </w:rPr>
              <w:tab/>
            </w:r>
            <w:r w:rsidR="005F47D5">
              <w:rPr>
                <w:noProof/>
                <w:webHidden/>
              </w:rPr>
              <w:fldChar w:fldCharType="begin"/>
            </w:r>
            <w:r w:rsidR="005F47D5">
              <w:rPr>
                <w:noProof/>
                <w:webHidden/>
              </w:rPr>
              <w:instrText xml:space="preserve"> PAGEREF _Toc425414501 \h </w:instrText>
            </w:r>
            <w:r w:rsidR="005F47D5">
              <w:rPr>
                <w:noProof/>
                <w:webHidden/>
              </w:rPr>
            </w:r>
            <w:r w:rsidR="005F47D5">
              <w:rPr>
                <w:noProof/>
                <w:webHidden/>
              </w:rPr>
              <w:fldChar w:fldCharType="separate"/>
            </w:r>
            <w:r w:rsidR="005F47D5">
              <w:rPr>
                <w:noProof/>
                <w:webHidden/>
              </w:rPr>
              <w:t>86</w:t>
            </w:r>
            <w:r w:rsidR="005F47D5">
              <w:rPr>
                <w:noProof/>
                <w:webHidden/>
              </w:rPr>
              <w:fldChar w:fldCharType="end"/>
            </w:r>
          </w:hyperlink>
        </w:p>
        <w:p w14:paraId="18819B4C"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02" w:history="1">
            <w:r w:rsidR="005F47D5" w:rsidRPr="0068438C">
              <w:rPr>
                <w:rStyle w:val="Hipervnculo"/>
                <w:noProof/>
                <w14:scene3d>
                  <w14:camera w14:prst="orthographicFront"/>
                  <w14:lightRig w14:rig="threePt" w14:dir="t">
                    <w14:rot w14:lat="0" w14:lon="0" w14:rev="0"/>
                  </w14:lightRig>
                </w14:scene3d>
              </w:rPr>
              <w:t>2.4.3.</w:t>
            </w:r>
            <w:r w:rsidR="005F47D5">
              <w:rPr>
                <w:rFonts w:asciiTheme="minorHAnsi" w:hAnsiTheme="minorHAnsi"/>
                <w:noProof/>
                <w:kern w:val="0"/>
                <w:sz w:val="22"/>
                <w:szCs w:val="22"/>
                <w:lang w:eastAsia="es-EC"/>
              </w:rPr>
              <w:tab/>
            </w:r>
            <w:r w:rsidR="005F47D5" w:rsidRPr="0068438C">
              <w:rPr>
                <w:rStyle w:val="Hipervnculo"/>
                <w:noProof/>
              </w:rPr>
              <w:t>Topic</w:t>
            </w:r>
            <w:r w:rsidR="005F47D5">
              <w:rPr>
                <w:noProof/>
                <w:webHidden/>
              </w:rPr>
              <w:tab/>
            </w:r>
            <w:r w:rsidR="005F47D5">
              <w:rPr>
                <w:noProof/>
                <w:webHidden/>
              </w:rPr>
              <w:fldChar w:fldCharType="begin"/>
            </w:r>
            <w:r w:rsidR="005F47D5">
              <w:rPr>
                <w:noProof/>
                <w:webHidden/>
              </w:rPr>
              <w:instrText xml:space="preserve"> PAGEREF _Toc425414502 \h </w:instrText>
            </w:r>
            <w:r w:rsidR="005F47D5">
              <w:rPr>
                <w:noProof/>
                <w:webHidden/>
              </w:rPr>
            </w:r>
            <w:r w:rsidR="005F47D5">
              <w:rPr>
                <w:noProof/>
                <w:webHidden/>
              </w:rPr>
              <w:fldChar w:fldCharType="separate"/>
            </w:r>
            <w:r w:rsidR="005F47D5">
              <w:rPr>
                <w:noProof/>
                <w:webHidden/>
              </w:rPr>
              <w:t>86</w:t>
            </w:r>
            <w:r w:rsidR="005F47D5">
              <w:rPr>
                <w:noProof/>
                <w:webHidden/>
              </w:rPr>
              <w:fldChar w:fldCharType="end"/>
            </w:r>
          </w:hyperlink>
        </w:p>
        <w:p w14:paraId="3F2F68A2" w14:textId="77777777" w:rsidR="005F47D5" w:rsidRDefault="00655EB6">
          <w:pPr>
            <w:pStyle w:val="TDC2"/>
            <w:rPr>
              <w:rFonts w:asciiTheme="minorHAnsi" w:hAnsiTheme="minorHAnsi"/>
              <w:noProof/>
              <w:kern w:val="0"/>
              <w:sz w:val="22"/>
              <w:szCs w:val="22"/>
              <w:lang w:eastAsia="es-EC"/>
            </w:rPr>
          </w:pPr>
          <w:hyperlink w:anchor="_Toc425414503" w:history="1">
            <w:r w:rsidR="005F47D5" w:rsidRPr="0068438C">
              <w:rPr>
                <w:rStyle w:val="Hipervnculo"/>
                <w:noProof/>
                <w14:scene3d>
                  <w14:camera w14:prst="orthographicFront"/>
                  <w14:lightRig w14:rig="threePt" w14:dir="t">
                    <w14:rot w14:lat="0" w14:lon="0" w14:rev="0"/>
                  </w14:lightRig>
                </w14:scene3d>
              </w:rPr>
              <w:t>2.5.</w:t>
            </w:r>
            <w:r w:rsidR="005F47D5">
              <w:rPr>
                <w:rFonts w:asciiTheme="minorHAnsi" w:hAnsiTheme="minorHAnsi"/>
                <w:noProof/>
                <w:kern w:val="0"/>
                <w:sz w:val="22"/>
                <w:szCs w:val="22"/>
                <w:lang w:eastAsia="es-EC"/>
              </w:rPr>
              <w:tab/>
            </w:r>
            <w:r w:rsidR="005F47D5" w:rsidRPr="0068438C">
              <w:rPr>
                <w:rStyle w:val="Hipervnculo"/>
                <w:noProof/>
              </w:rPr>
              <w:t>MECANISMO Y TÉCNICAS PARA EL ALCANCE DE LA INFORMACIÓN</w:t>
            </w:r>
            <w:r w:rsidR="005F47D5">
              <w:rPr>
                <w:noProof/>
                <w:webHidden/>
              </w:rPr>
              <w:tab/>
            </w:r>
            <w:r w:rsidR="005F47D5">
              <w:rPr>
                <w:noProof/>
                <w:webHidden/>
              </w:rPr>
              <w:fldChar w:fldCharType="begin"/>
            </w:r>
            <w:r w:rsidR="005F47D5">
              <w:rPr>
                <w:noProof/>
                <w:webHidden/>
              </w:rPr>
              <w:instrText xml:space="preserve"> PAGEREF _Toc425414503 \h </w:instrText>
            </w:r>
            <w:r w:rsidR="005F47D5">
              <w:rPr>
                <w:noProof/>
                <w:webHidden/>
              </w:rPr>
            </w:r>
            <w:r w:rsidR="005F47D5">
              <w:rPr>
                <w:noProof/>
                <w:webHidden/>
              </w:rPr>
              <w:fldChar w:fldCharType="separate"/>
            </w:r>
            <w:r w:rsidR="005F47D5">
              <w:rPr>
                <w:noProof/>
                <w:webHidden/>
              </w:rPr>
              <w:t>89</w:t>
            </w:r>
            <w:r w:rsidR="005F47D5">
              <w:rPr>
                <w:noProof/>
                <w:webHidden/>
              </w:rPr>
              <w:fldChar w:fldCharType="end"/>
            </w:r>
          </w:hyperlink>
        </w:p>
        <w:p w14:paraId="18CDE745" w14:textId="77777777" w:rsidR="005F47D5" w:rsidRDefault="00655EB6">
          <w:pPr>
            <w:pStyle w:val="TDC2"/>
            <w:rPr>
              <w:rFonts w:asciiTheme="minorHAnsi" w:hAnsiTheme="minorHAnsi"/>
              <w:noProof/>
              <w:kern w:val="0"/>
              <w:sz w:val="22"/>
              <w:szCs w:val="22"/>
              <w:lang w:eastAsia="es-EC"/>
            </w:rPr>
          </w:pPr>
          <w:hyperlink w:anchor="_Toc425414504" w:history="1">
            <w:r w:rsidR="005F47D5" w:rsidRPr="0068438C">
              <w:rPr>
                <w:rStyle w:val="Hipervnculo"/>
                <w:noProof/>
                <w14:scene3d>
                  <w14:camera w14:prst="orthographicFront"/>
                  <w14:lightRig w14:rig="threePt" w14:dir="t">
                    <w14:rot w14:lat="0" w14:lon="0" w14:rev="0"/>
                  </w14:lightRig>
                </w14:scene3d>
              </w:rPr>
              <w:t>2.6.</w:t>
            </w:r>
            <w:r w:rsidR="005F47D5">
              <w:rPr>
                <w:rFonts w:asciiTheme="minorHAnsi" w:hAnsiTheme="minorHAnsi"/>
                <w:noProof/>
                <w:kern w:val="0"/>
                <w:sz w:val="22"/>
                <w:szCs w:val="22"/>
                <w:lang w:eastAsia="es-EC"/>
              </w:rPr>
              <w:tab/>
            </w:r>
            <w:r w:rsidR="005F47D5" w:rsidRPr="0068438C">
              <w:rPr>
                <w:rStyle w:val="Hipervnculo"/>
                <w:noProof/>
              </w:rPr>
              <w:t>LECTURA Y ESCRITURA DE DATOS</w:t>
            </w:r>
            <w:r w:rsidR="005F47D5">
              <w:rPr>
                <w:noProof/>
                <w:webHidden/>
              </w:rPr>
              <w:tab/>
            </w:r>
            <w:r w:rsidR="005F47D5">
              <w:rPr>
                <w:noProof/>
                <w:webHidden/>
              </w:rPr>
              <w:fldChar w:fldCharType="begin"/>
            </w:r>
            <w:r w:rsidR="005F47D5">
              <w:rPr>
                <w:noProof/>
                <w:webHidden/>
              </w:rPr>
              <w:instrText xml:space="preserve"> PAGEREF _Toc425414504 \h </w:instrText>
            </w:r>
            <w:r w:rsidR="005F47D5">
              <w:rPr>
                <w:noProof/>
                <w:webHidden/>
              </w:rPr>
            </w:r>
            <w:r w:rsidR="005F47D5">
              <w:rPr>
                <w:noProof/>
                <w:webHidden/>
              </w:rPr>
              <w:fldChar w:fldCharType="separate"/>
            </w:r>
            <w:r w:rsidR="005F47D5">
              <w:rPr>
                <w:noProof/>
                <w:webHidden/>
              </w:rPr>
              <w:t>89</w:t>
            </w:r>
            <w:r w:rsidR="005F47D5">
              <w:rPr>
                <w:noProof/>
                <w:webHidden/>
              </w:rPr>
              <w:fldChar w:fldCharType="end"/>
            </w:r>
          </w:hyperlink>
        </w:p>
        <w:p w14:paraId="2E2E026E"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05" w:history="1">
            <w:r w:rsidR="005F47D5" w:rsidRPr="0068438C">
              <w:rPr>
                <w:rStyle w:val="Hipervnculo"/>
                <w:noProof/>
                <w14:scene3d>
                  <w14:camera w14:prst="orthographicFront"/>
                  <w14:lightRig w14:rig="threePt" w14:dir="t">
                    <w14:rot w14:lat="0" w14:lon="0" w14:rev="0"/>
                  </w14:lightRig>
                </w14:scene3d>
              </w:rPr>
              <w:t>2.6.1.</w:t>
            </w:r>
            <w:r w:rsidR="005F47D5">
              <w:rPr>
                <w:rFonts w:asciiTheme="minorHAnsi" w:hAnsiTheme="minorHAnsi"/>
                <w:noProof/>
                <w:kern w:val="0"/>
                <w:sz w:val="22"/>
                <w:szCs w:val="22"/>
                <w:lang w:eastAsia="es-EC"/>
              </w:rPr>
              <w:tab/>
            </w:r>
            <w:r w:rsidR="005F47D5" w:rsidRPr="0068438C">
              <w:rPr>
                <w:rStyle w:val="Hipervnculo"/>
                <w:noProof/>
              </w:rPr>
              <w:t>Escritura de Datos</w:t>
            </w:r>
            <w:r w:rsidR="005F47D5">
              <w:rPr>
                <w:noProof/>
                <w:webHidden/>
              </w:rPr>
              <w:tab/>
            </w:r>
            <w:r w:rsidR="005F47D5">
              <w:rPr>
                <w:noProof/>
                <w:webHidden/>
              </w:rPr>
              <w:fldChar w:fldCharType="begin"/>
            </w:r>
            <w:r w:rsidR="005F47D5">
              <w:rPr>
                <w:noProof/>
                <w:webHidden/>
              </w:rPr>
              <w:instrText xml:space="preserve"> PAGEREF _Toc425414505 \h </w:instrText>
            </w:r>
            <w:r w:rsidR="005F47D5">
              <w:rPr>
                <w:noProof/>
                <w:webHidden/>
              </w:rPr>
            </w:r>
            <w:r w:rsidR="005F47D5">
              <w:rPr>
                <w:noProof/>
                <w:webHidden/>
              </w:rPr>
              <w:fldChar w:fldCharType="separate"/>
            </w:r>
            <w:r w:rsidR="005F47D5">
              <w:rPr>
                <w:noProof/>
                <w:webHidden/>
              </w:rPr>
              <w:t>89</w:t>
            </w:r>
            <w:r w:rsidR="005F47D5">
              <w:rPr>
                <w:noProof/>
                <w:webHidden/>
              </w:rPr>
              <w:fldChar w:fldCharType="end"/>
            </w:r>
          </w:hyperlink>
        </w:p>
        <w:p w14:paraId="362010ED"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06" w:history="1">
            <w:r w:rsidR="005F47D5" w:rsidRPr="0068438C">
              <w:rPr>
                <w:rStyle w:val="Hipervnculo"/>
                <w:noProof/>
                <w14:scene3d>
                  <w14:camera w14:prst="orthographicFront"/>
                  <w14:lightRig w14:rig="threePt" w14:dir="t">
                    <w14:rot w14:lat="0" w14:lon="0" w14:rev="0"/>
                  </w14:lightRig>
                </w14:scene3d>
              </w:rPr>
              <w:t>2.6.2.</w:t>
            </w:r>
            <w:r w:rsidR="005F47D5">
              <w:rPr>
                <w:rFonts w:asciiTheme="minorHAnsi" w:hAnsiTheme="minorHAnsi"/>
                <w:noProof/>
                <w:kern w:val="0"/>
                <w:sz w:val="22"/>
                <w:szCs w:val="22"/>
                <w:lang w:eastAsia="es-EC"/>
              </w:rPr>
              <w:tab/>
            </w:r>
            <w:r w:rsidR="005F47D5" w:rsidRPr="0068438C">
              <w:rPr>
                <w:rStyle w:val="Hipervnculo"/>
                <w:noProof/>
              </w:rPr>
              <w:t>Ciclo de Vida de los Topic-Instances</w:t>
            </w:r>
            <w:r w:rsidR="005F47D5">
              <w:rPr>
                <w:noProof/>
                <w:webHidden/>
              </w:rPr>
              <w:tab/>
            </w:r>
            <w:r w:rsidR="005F47D5">
              <w:rPr>
                <w:noProof/>
                <w:webHidden/>
              </w:rPr>
              <w:fldChar w:fldCharType="begin"/>
            </w:r>
            <w:r w:rsidR="005F47D5">
              <w:rPr>
                <w:noProof/>
                <w:webHidden/>
              </w:rPr>
              <w:instrText xml:space="preserve"> PAGEREF _Toc425414506 \h </w:instrText>
            </w:r>
            <w:r w:rsidR="005F47D5">
              <w:rPr>
                <w:noProof/>
                <w:webHidden/>
              </w:rPr>
            </w:r>
            <w:r w:rsidR="005F47D5">
              <w:rPr>
                <w:noProof/>
                <w:webHidden/>
              </w:rPr>
              <w:fldChar w:fldCharType="separate"/>
            </w:r>
            <w:r w:rsidR="005F47D5">
              <w:rPr>
                <w:noProof/>
                <w:webHidden/>
              </w:rPr>
              <w:t>90</w:t>
            </w:r>
            <w:r w:rsidR="005F47D5">
              <w:rPr>
                <w:noProof/>
                <w:webHidden/>
              </w:rPr>
              <w:fldChar w:fldCharType="end"/>
            </w:r>
          </w:hyperlink>
        </w:p>
        <w:p w14:paraId="07361B35"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07" w:history="1">
            <w:r w:rsidR="005F47D5" w:rsidRPr="0068438C">
              <w:rPr>
                <w:rStyle w:val="Hipervnculo"/>
                <w:noProof/>
                <w14:scene3d>
                  <w14:camera w14:prst="orthographicFront"/>
                  <w14:lightRig w14:rig="threePt" w14:dir="t">
                    <w14:rot w14:lat="0" w14:lon="0" w14:rev="0"/>
                  </w14:lightRig>
                </w14:scene3d>
              </w:rPr>
              <w:t>2.6.3.</w:t>
            </w:r>
            <w:r w:rsidR="005F47D5">
              <w:rPr>
                <w:rFonts w:asciiTheme="minorHAnsi" w:hAnsiTheme="minorHAnsi"/>
                <w:noProof/>
                <w:kern w:val="0"/>
                <w:sz w:val="22"/>
                <w:szCs w:val="22"/>
                <w:lang w:eastAsia="es-EC"/>
              </w:rPr>
              <w:tab/>
            </w:r>
            <w:r w:rsidR="005F47D5" w:rsidRPr="0068438C">
              <w:rPr>
                <w:rStyle w:val="Hipervnculo"/>
                <w:noProof/>
              </w:rPr>
              <w:t>Lectura de Datos</w:t>
            </w:r>
            <w:r w:rsidR="005F47D5">
              <w:rPr>
                <w:noProof/>
                <w:webHidden/>
              </w:rPr>
              <w:tab/>
            </w:r>
            <w:r w:rsidR="005F47D5">
              <w:rPr>
                <w:noProof/>
                <w:webHidden/>
              </w:rPr>
              <w:fldChar w:fldCharType="begin"/>
            </w:r>
            <w:r w:rsidR="005F47D5">
              <w:rPr>
                <w:noProof/>
                <w:webHidden/>
              </w:rPr>
              <w:instrText xml:space="preserve"> PAGEREF _Toc425414507 \h </w:instrText>
            </w:r>
            <w:r w:rsidR="005F47D5">
              <w:rPr>
                <w:noProof/>
                <w:webHidden/>
              </w:rPr>
            </w:r>
            <w:r w:rsidR="005F47D5">
              <w:rPr>
                <w:noProof/>
                <w:webHidden/>
              </w:rPr>
              <w:fldChar w:fldCharType="separate"/>
            </w:r>
            <w:r w:rsidR="005F47D5">
              <w:rPr>
                <w:noProof/>
                <w:webHidden/>
              </w:rPr>
              <w:t>92</w:t>
            </w:r>
            <w:r w:rsidR="005F47D5">
              <w:rPr>
                <w:noProof/>
                <w:webHidden/>
              </w:rPr>
              <w:fldChar w:fldCharType="end"/>
            </w:r>
          </w:hyperlink>
        </w:p>
        <w:p w14:paraId="41BE8231"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08" w:history="1">
            <w:r w:rsidR="005F47D5" w:rsidRPr="0068438C">
              <w:rPr>
                <w:rStyle w:val="Hipervnculo"/>
                <w:noProof/>
                <w14:scene3d>
                  <w14:camera w14:prst="orthographicFront"/>
                  <w14:lightRig w14:rig="threePt" w14:dir="t">
                    <w14:rot w14:lat="0" w14:lon="0" w14:rev="0"/>
                  </w14:lightRig>
                </w14:scene3d>
              </w:rPr>
              <w:t>2.6.4.</w:t>
            </w:r>
            <w:r w:rsidR="005F47D5">
              <w:rPr>
                <w:rFonts w:asciiTheme="minorHAnsi" w:hAnsiTheme="minorHAnsi"/>
                <w:noProof/>
                <w:kern w:val="0"/>
                <w:sz w:val="22"/>
                <w:szCs w:val="22"/>
                <w:lang w:eastAsia="es-EC"/>
              </w:rPr>
              <w:tab/>
            </w:r>
            <w:r w:rsidR="005F47D5" w:rsidRPr="0068438C">
              <w:rPr>
                <w:rStyle w:val="Hipervnculo"/>
                <w:noProof/>
              </w:rPr>
              <w:t>Datos y Metadatos</w:t>
            </w:r>
            <w:r w:rsidR="005F47D5">
              <w:rPr>
                <w:noProof/>
                <w:webHidden/>
              </w:rPr>
              <w:tab/>
            </w:r>
            <w:r w:rsidR="005F47D5">
              <w:rPr>
                <w:noProof/>
                <w:webHidden/>
              </w:rPr>
              <w:fldChar w:fldCharType="begin"/>
            </w:r>
            <w:r w:rsidR="005F47D5">
              <w:rPr>
                <w:noProof/>
                <w:webHidden/>
              </w:rPr>
              <w:instrText xml:space="preserve"> PAGEREF _Toc425414508 \h </w:instrText>
            </w:r>
            <w:r w:rsidR="005F47D5">
              <w:rPr>
                <w:noProof/>
                <w:webHidden/>
              </w:rPr>
            </w:r>
            <w:r w:rsidR="005F47D5">
              <w:rPr>
                <w:noProof/>
                <w:webHidden/>
              </w:rPr>
              <w:fldChar w:fldCharType="separate"/>
            </w:r>
            <w:r w:rsidR="005F47D5">
              <w:rPr>
                <w:noProof/>
                <w:webHidden/>
              </w:rPr>
              <w:t>93</w:t>
            </w:r>
            <w:r w:rsidR="005F47D5">
              <w:rPr>
                <w:noProof/>
                <w:webHidden/>
              </w:rPr>
              <w:fldChar w:fldCharType="end"/>
            </w:r>
          </w:hyperlink>
        </w:p>
        <w:p w14:paraId="449565A5"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09" w:history="1">
            <w:r w:rsidR="005F47D5" w:rsidRPr="0068438C">
              <w:rPr>
                <w:rStyle w:val="Hipervnculo"/>
                <w:noProof/>
                <w14:scene3d>
                  <w14:camera w14:prst="orthographicFront"/>
                  <w14:lightRig w14:rig="threePt" w14:dir="t">
                    <w14:rot w14:lat="0" w14:lon="0" w14:rev="0"/>
                  </w14:lightRig>
                </w14:scene3d>
              </w:rPr>
              <w:t>2.6.5.</w:t>
            </w:r>
            <w:r w:rsidR="005F47D5">
              <w:rPr>
                <w:rFonts w:asciiTheme="minorHAnsi" w:hAnsiTheme="minorHAnsi"/>
                <w:noProof/>
                <w:kern w:val="0"/>
                <w:sz w:val="22"/>
                <w:szCs w:val="22"/>
                <w:lang w:eastAsia="es-EC"/>
              </w:rPr>
              <w:tab/>
            </w:r>
            <w:r w:rsidR="005F47D5" w:rsidRPr="0068438C">
              <w:rPr>
                <w:rStyle w:val="Hipervnculo"/>
                <w:noProof/>
              </w:rPr>
              <w:t>Notificaciones</w:t>
            </w:r>
            <w:r w:rsidR="005F47D5">
              <w:rPr>
                <w:noProof/>
                <w:webHidden/>
              </w:rPr>
              <w:tab/>
            </w:r>
            <w:r w:rsidR="005F47D5">
              <w:rPr>
                <w:noProof/>
                <w:webHidden/>
              </w:rPr>
              <w:fldChar w:fldCharType="begin"/>
            </w:r>
            <w:r w:rsidR="005F47D5">
              <w:rPr>
                <w:noProof/>
                <w:webHidden/>
              </w:rPr>
              <w:instrText xml:space="preserve"> PAGEREF _Toc425414509 \h </w:instrText>
            </w:r>
            <w:r w:rsidR="005F47D5">
              <w:rPr>
                <w:noProof/>
                <w:webHidden/>
              </w:rPr>
            </w:r>
            <w:r w:rsidR="005F47D5">
              <w:rPr>
                <w:noProof/>
                <w:webHidden/>
              </w:rPr>
              <w:fldChar w:fldCharType="separate"/>
            </w:r>
            <w:r w:rsidR="005F47D5">
              <w:rPr>
                <w:noProof/>
                <w:webHidden/>
              </w:rPr>
              <w:t>94</w:t>
            </w:r>
            <w:r w:rsidR="005F47D5">
              <w:rPr>
                <w:noProof/>
                <w:webHidden/>
              </w:rPr>
              <w:fldChar w:fldCharType="end"/>
            </w:r>
          </w:hyperlink>
        </w:p>
        <w:p w14:paraId="32694E99" w14:textId="77777777" w:rsidR="005F47D5" w:rsidRDefault="00655EB6">
          <w:pPr>
            <w:pStyle w:val="TDC2"/>
            <w:rPr>
              <w:rFonts w:asciiTheme="minorHAnsi" w:hAnsiTheme="minorHAnsi"/>
              <w:noProof/>
              <w:kern w:val="0"/>
              <w:sz w:val="22"/>
              <w:szCs w:val="22"/>
              <w:lang w:eastAsia="es-EC"/>
            </w:rPr>
          </w:pPr>
          <w:hyperlink w:anchor="_Toc425414510" w:history="1">
            <w:r w:rsidR="005F47D5" w:rsidRPr="0068438C">
              <w:rPr>
                <w:rStyle w:val="Hipervnculo"/>
                <w:noProof/>
                <w14:scene3d>
                  <w14:camera w14:prst="orthographicFront"/>
                  <w14:lightRig w14:rig="threePt" w14:dir="t">
                    <w14:rot w14:lat="0" w14:lon="0" w14:rev="0"/>
                  </w14:lightRig>
                </w14:scene3d>
              </w:rPr>
              <w:t>2.7.</w:t>
            </w:r>
            <w:r w:rsidR="005F47D5">
              <w:rPr>
                <w:rFonts w:asciiTheme="minorHAnsi" w:hAnsiTheme="minorHAnsi"/>
                <w:noProof/>
                <w:kern w:val="0"/>
                <w:sz w:val="22"/>
                <w:szCs w:val="22"/>
                <w:lang w:eastAsia="es-EC"/>
              </w:rPr>
              <w:tab/>
            </w:r>
            <w:r w:rsidR="005F47D5" w:rsidRPr="0068438C">
              <w:rPr>
                <w:rStyle w:val="Hipervnculo"/>
                <w:noProof/>
              </w:rPr>
              <w:t>MÓDULO RTPS</w:t>
            </w:r>
            <w:r w:rsidR="005F47D5">
              <w:rPr>
                <w:noProof/>
                <w:webHidden/>
              </w:rPr>
              <w:tab/>
            </w:r>
            <w:r w:rsidR="005F47D5">
              <w:rPr>
                <w:noProof/>
                <w:webHidden/>
              </w:rPr>
              <w:fldChar w:fldCharType="begin"/>
            </w:r>
            <w:r w:rsidR="005F47D5">
              <w:rPr>
                <w:noProof/>
                <w:webHidden/>
              </w:rPr>
              <w:instrText xml:space="preserve"> PAGEREF _Toc425414510 \h </w:instrText>
            </w:r>
            <w:r w:rsidR="005F47D5">
              <w:rPr>
                <w:noProof/>
                <w:webHidden/>
              </w:rPr>
            </w:r>
            <w:r w:rsidR="005F47D5">
              <w:rPr>
                <w:noProof/>
                <w:webHidden/>
              </w:rPr>
              <w:fldChar w:fldCharType="separate"/>
            </w:r>
            <w:r w:rsidR="005F47D5">
              <w:rPr>
                <w:noProof/>
                <w:webHidden/>
              </w:rPr>
              <w:t>95</w:t>
            </w:r>
            <w:r w:rsidR="005F47D5">
              <w:rPr>
                <w:noProof/>
                <w:webHidden/>
              </w:rPr>
              <w:fldChar w:fldCharType="end"/>
            </w:r>
          </w:hyperlink>
        </w:p>
        <w:p w14:paraId="0CF90D64"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11" w:history="1">
            <w:r w:rsidR="005F47D5" w:rsidRPr="0068438C">
              <w:rPr>
                <w:rStyle w:val="Hipervnculo"/>
                <w:noProof/>
                <w14:scene3d>
                  <w14:camera w14:prst="orthographicFront"/>
                  <w14:lightRig w14:rig="threePt" w14:dir="t">
                    <w14:rot w14:lat="0" w14:lon="0" w14:rev="0"/>
                  </w14:lightRig>
                </w14:scene3d>
              </w:rPr>
              <w:t>2.7.1.</w:t>
            </w:r>
            <w:r w:rsidR="005F47D5">
              <w:rPr>
                <w:rFonts w:asciiTheme="minorHAnsi" w:hAnsiTheme="minorHAnsi"/>
                <w:noProof/>
                <w:kern w:val="0"/>
                <w:sz w:val="22"/>
                <w:szCs w:val="22"/>
                <w:lang w:eastAsia="es-EC"/>
              </w:rPr>
              <w:tab/>
            </w:r>
            <w:r w:rsidR="005F47D5" w:rsidRPr="0068438C">
              <w:rPr>
                <w:rStyle w:val="Hipervnculo"/>
                <w:noProof/>
              </w:rPr>
              <w:t>Módulo estructura</w:t>
            </w:r>
            <w:r w:rsidR="005F47D5">
              <w:rPr>
                <w:noProof/>
                <w:webHidden/>
              </w:rPr>
              <w:tab/>
            </w:r>
            <w:r w:rsidR="005F47D5">
              <w:rPr>
                <w:noProof/>
                <w:webHidden/>
              </w:rPr>
              <w:fldChar w:fldCharType="begin"/>
            </w:r>
            <w:r w:rsidR="005F47D5">
              <w:rPr>
                <w:noProof/>
                <w:webHidden/>
              </w:rPr>
              <w:instrText xml:space="preserve"> PAGEREF _Toc425414511 \h </w:instrText>
            </w:r>
            <w:r w:rsidR="005F47D5">
              <w:rPr>
                <w:noProof/>
                <w:webHidden/>
              </w:rPr>
            </w:r>
            <w:r w:rsidR="005F47D5">
              <w:rPr>
                <w:noProof/>
                <w:webHidden/>
              </w:rPr>
              <w:fldChar w:fldCharType="separate"/>
            </w:r>
            <w:r w:rsidR="005F47D5">
              <w:rPr>
                <w:noProof/>
                <w:webHidden/>
              </w:rPr>
              <w:t>96</w:t>
            </w:r>
            <w:r w:rsidR="005F47D5">
              <w:rPr>
                <w:noProof/>
                <w:webHidden/>
              </w:rPr>
              <w:fldChar w:fldCharType="end"/>
            </w:r>
          </w:hyperlink>
        </w:p>
        <w:p w14:paraId="49836595"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12" w:history="1">
            <w:r w:rsidR="005F47D5" w:rsidRPr="0068438C">
              <w:rPr>
                <w:rStyle w:val="Hipervnculo"/>
                <w:noProof/>
                <w14:scene3d>
                  <w14:camera w14:prst="orthographicFront"/>
                  <w14:lightRig w14:rig="threePt" w14:dir="t">
                    <w14:rot w14:lat="0" w14:lon="0" w14:rev="0"/>
                  </w14:lightRig>
                </w14:scene3d>
              </w:rPr>
              <w:t>2.7.2.</w:t>
            </w:r>
            <w:r w:rsidR="005F47D5">
              <w:rPr>
                <w:rFonts w:asciiTheme="minorHAnsi" w:hAnsiTheme="minorHAnsi"/>
                <w:noProof/>
                <w:kern w:val="0"/>
                <w:sz w:val="22"/>
                <w:szCs w:val="22"/>
                <w:lang w:eastAsia="es-EC"/>
              </w:rPr>
              <w:tab/>
            </w:r>
            <w:r w:rsidR="005F47D5" w:rsidRPr="0068438C">
              <w:rPr>
                <w:rStyle w:val="Hipervnculo"/>
                <w:noProof/>
              </w:rPr>
              <w:t>Módulo Mensajes</w:t>
            </w:r>
            <w:r w:rsidR="005F47D5">
              <w:rPr>
                <w:noProof/>
                <w:webHidden/>
              </w:rPr>
              <w:tab/>
            </w:r>
            <w:r w:rsidR="005F47D5">
              <w:rPr>
                <w:noProof/>
                <w:webHidden/>
              </w:rPr>
              <w:fldChar w:fldCharType="begin"/>
            </w:r>
            <w:r w:rsidR="005F47D5">
              <w:rPr>
                <w:noProof/>
                <w:webHidden/>
              </w:rPr>
              <w:instrText xml:space="preserve"> PAGEREF _Toc425414512 \h </w:instrText>
            </w:r>
            <w:r w:rsidR="005F47D5">
              <w:rPr>
                <w:noProof/>
                <w:webHidden/>
              </w:rPr>
            </w:r>
            <w:r w:rsidR="005F47D5">
              <w:rPr>
                <w:noProof/>
                <w:webHidden/>
              </w:rPr>
              <w:fldChar w:fldCharType="separate"/>
            </w:r>
            <w:r w:rsidR="005F47D5">
              <w:rPr>
                <w:noProof/>
                <w:webHidden/>
              </w:rPr>
              <w:t>98</w:t>
            </w:r>
            <w:r w:rsidR="005F47D5">
              <w:rPr>
                <w:noProof/>
                <w:webHidden/>
              </w:rPr>
              <w:fldChar w:fldCharType="end"/>
            </w:r>
          </w:hyperlink>
        </w:p>
        <w:p w14:paraId="50DCDE11"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13" w:history="1">
            <w:r w:rsidR="005F47D5" w:rsidRPr="0068438C">
              <w:rPr>
                <w:rStyle w:val="Hipervnculo"/>
                <w:noProof/>
                <w14:scene3d>
                  <w14:camera w14:prst="orthographicFront"/>
                  <w14:lightRig w14:rig="threePt" w14:dir="t">
                    <w14:rot w14:lat="0" w14:lon="0" w14:rev="0"/>
                  </w14:lightRig>
                </w14:scene3d>
              </w:rPr>
              <w:t>2.7.3.</w:t>
            </w:r>
            <w:r w:rsidR="005F47D5">
              <w:rPr>
                <w:rFonts w:asciiTheme="minorHAnsi" w:hAnsiTheme="minorHAnsi"/>
                <w:noProof/>
                <w:kern w:val="0"/>
                <w:sz w:val="22"/>
                <w:szCs w:val="22"/>
                <w:lang w:eastAsia="es-EC"/>
              </w:rPr>
              <w:tab/>
            </w:r>
            <w:r w:rsidR="005F47D5" w:rsidRPr="0068438C">
              <w:rPr>
                <w:rStyle w:val="Hipervnculo"/>
                <w:noProof/>
              </w:rPr>
              <w:t>Módulo Comportamiento</w:t>
            </w:r>
            <w:r w:rsidR="005F47D5">
              <w:rPr>
                <w:noProof/>
                <w:webHidden/>
              </w:rPr>
              <w:tab/>
            </w:r>
            <w:r w:rsidR="005F47D5">
              <w:rPr>
                <w:noProof/>
                <w:webHidden/>
              </w:rPr>
              <w:fldChar w:fldCharType="begin"/>
            </w:r>
            <w:r w:rsidR="005F47D5">
              <w:rPr>
                <w:noProof/>
                <w:webHidden/>
              </w:rPr>
              <w:instrText xml:space="preserve"> PAGEREF _Toc425414513 \h </w:instrText>
            </w:r>
            <w:r w:rsidR="005F47D5">
              <w:rPr>
                <w:noProof/>
                <w:webHidden/>
              </w:rPr>
            </w:r>
            <w:r w:rsidR="005F47D5">
              <w:rPr>
                <w:noProof/>
                <w:webHidden/>
              </w:rPr>
              <w:fldChar w:fldCharType="separate"/>
            </w:r>
            <w:r w:rsidR="005F47D5">
              <w:rPr>
                <w:noProof/>
                <w:webHidden/>
              </w:rPr>
              <w:t>107</w:t>
            </w:r>
            <w:r w:rsidR="005F47D5">
              <w:rPr>
                <w:noProof/>
                <w:webHidden/>
              </w:rPr>
              <w:fldChar w:fldCharType="end"/>
            </w:r>
          </w:hyperlink>
        </w:p>
        <w:p w14:paraId="44402351"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14" w:history="1">
            <w:r w:rsidR="005F47D5" w:rsidRPr="0068438C">
              <w:rPr>
                <w:rStyle w:val="Hipervnculo"/>
                <w:noProof/>
                <w14:scene3d>
                  <w14:camera w14:prst="orthographicFront"/>
                  <w14:lightRig w14:rig="threePt" w14:dir="t">
                    <w14:rot w14:lat="0" w14:lon="0" w14:rev="0"/>
                  </w14:lightRig>
                </w14:scene3d>
              </w:rPr>
              <w:t>2.7.4.</w:t>
            </w:r>
            <w:r w:rsidR="005F47D5">
              <w:rPr>
                <w:rFonts w:asciiTheme="minorHAnsi" w:hAnsiTheme="minorHAnsi"/>
                <w:noProof/>
                <w:kern w:val="0"/>
                <w:sz w:val="22"/>
                <w:szCs w:val="22"/>
                <w:lang w:eastAsia="es-EC"/>
              </w:rPr>
              <w:tab/>
            </w:r>
            <w:r w:rsidR="005F47D5" w:rsidRPr="0068438C">
              <w:rPr>
                <w:rStyle w:val="Hipervnculo"/>
                <w:noProof/>
              </w:rPr>
              <w:t>Módulo Descubrimiento</w:t>
            </w:r>
            <w:r w:rsidR="005F47D5">
              <w:rPr>
                <w:noProof/>
                <w:webHidden/>
              </w:rPr>
              <w:tab/>
            </w:r>
            <w:r w:rsidR="005F47D5">
              <w:rPr>
                <w:noProof/>
                <w:webHidden/>
              </w:rPr>
              <w:fldChar w:fldCharType="begin"/>
            </w:r>
            <w:r w:rsidR="005F47D5">
              <w:rPr>
                <w:noProof/>
                <w:webHidden/>
              </w:rPr>
              <w:instrText xml:space="preserve"> PAGEREF _Toc425414514 \h </w:instrText>
            </w:r>
            <w:r w:rsidR="005F47D5">
              <w:rPr>
                <w:noProof/>
                <w:webHidden/>
              </w:rPr>
            </w:r>
            <w:r w:rsidR="005F47D5">
              <w:rPr>
                <w:noProof/>
                <w:webHidden/>
              </w:rPr>
              <w:fldChar w:fldCharType="separate"/>
            </w:r>
            <w:r w:rsidR="005F47D5">
              <w:rPr>
                <w:noProof/>
                <w:webHidden/>
              </w:rPr>
              <w:t>125</w:t>
            </w:r>
            <w:r w:rsidR="005F47D5">
              <w:rPr>
                <w:noProof/>
                <w:webHidden/>
              </w:rPr>
              <w:fldChar w:fldCharType="end"/>
            </w:r>
          </w:hyperlink>
        </w:p>
        <w:p w14:paraId="6B97BEE7" w14:textId="77777777" w:rsidR="005F47D5" w:rsidRDefault="00655EB6">
          <w:pPr>
            <w:pStyle w:val="TDC1"/>
            <w:tabs>
              <w:tab w:val="left" w:pos="1350"/>
              <w:tab w:val="right" w:leader="dot" w:pos="9017"/>
            </w:tabs>
            <w:rPr>
              <w:rFonts w:asciiTheme="minorHAnsi" w:hAnsiTheme="minorHAnsi"/>
              <w:noProof/>
              <w:kern w:val="0"/>
              <w:sz w:val="22"/>
              <w:szCs w:val="22"/>
              <w:lang w:eastAsia="es-EC"/>
            </w:rPr>
          </w:pPr>
          <w:hyperlink w:anchor="_Toc425414515" w:history="1">
            <w:r w:rsidR="005F47D5" w:rsidRPr="0068438C">
              <w:rPr>
                <w:rStyle w:val="Hipervnculo"/>
                <w:noProof/>
              </w:rPr>
              <w:t>3.</w:t>
            </w:r>
            <w:r w:rsidR="005F47D5">
              <w:rPr>
                <w:rFonts w:asciiTheme="minorHAnsi" w:hAnsiTheme="minorHAnsi"/>
                <w:noProof/>
                <w:kern w:val="0"/>
                <w:sz w:val="22"/>
                <w:szCs w:val="22"/>
                <w:lang w:eastAsia="es-EC"/>
              </w:rPr>
              <w:tab/>
            </w:r>
            <w:r w:rsidR="005F47D5" w:rsidRPr="0068438C">
              <w:rPr>
                <w:rStyle w:val="Hipervnculo"/>
                <w:noProof/>
              </w:rPr>
              <w:t>CAPÍTULO III</w:t>
            </w:r>
            <w:r w:rsidR="005F47D5">
              <w:rPr>
                <w:noProof/>
                <w:webHidden/>
              </w:rPr>
              <w:tab/>
            </w:r>
            <w:r w:rsidR="005F47D5">
              <w:rPr>
                <w:noProof/>
                <w:webHidden/>
              </w:rPr>
              <w:fldChar w:fldCharType="begin"/>
            </w:r>
            <w:r w:rsidR="005F47D5">
              <w:rPr>
                <w:noProof/>
                <w:webHidden/>
              </w:rPr>
              <w:instrText xml:space="preserve"> PAGEREF _Toc425414515 \h </w:instrText>
            </w:r>
            <w:r w:rsidR="005F47D5">
              <w:rPr>
                <w:noProof/>
                <w:webHidden/>
              </w:rPr>
            </w:r>
            <w:r w:rsidR="005F47D5">
              <w:rPr>
                <w:noProof/>
                <w:webHidden/>
              </w:rPr>
              <w:fldChar w:fldCharType="separate"/>
            </w:r>
            <w:r w:rsidR="005F47D5">
              <w:rPr>
                <w:noProof/>
                <w:webHidden/>
              </w:rPr>
              <w:t>143</w:t>
            </w:r>
            <w:r w:rsidR="005F47D5">
              <w:rPr>
                <w:noProof/>
                <w:webHidden/>
              </w:rPr>
              <w:fldChar w:fldCharType="end"/>
            </w:r>
          </w:hyperlink>
        </w:p>
        <w:p w14:paraId="37839403" w14:textId="77777777" w:rsidR="005F47D5" w:rsidRDefault="00655EB6">
          <w:pPr>
            <w:pStyle w:val="TDC2"/>
            <w:rPr>
              <w:rFonts w:asciiTheme="minorHAnsi" w:hAnsiTheme="minorHAnsi"/>
              <w:noProof/>
              <w:kern w:val="0"/>
              <w:sz w:val="22"/>
              <w:szCs w:val="22"/>
              <w:lang w:eastAsia="es-EC"/>
            </w:rPr>
          </w:pPr>
          <w:hyperlink w:anchor="_Toc425414516" w:history="1">
            <w:r w:rsidR="005F47D5" w:rsidRPr="0068438C">
              <w:rPr>
                <w:rStyle w:val="Hipervnculo"/>
                <w:noProof/>
              </w:rPr>
              <w:t>DISEÑO E IMPLEMENTACIÓN DE UN MÓDULO QUE PERMITA INTERACTUAR AL PROTOCOLO RTPS CON DDS</w:t>
            </w:r>
            <w:r w:rsidR="005F47D5">
              <w:rPr>
                <w:noProof/>
                <w:webHidden/>
              </w:rPr>
              <w:tab/>
            </w:r>
            <w:r w:rsidR="005F47D5">
              <w:rPr>
                <w:noProof/>
                <w:webHidden/>
              </w:rPr>
              <w:fldChar w:fldCharType="begin"/>
            </w:r>
            <w:r w:rsidR="005F47D5">
              <w:rPr>
                <w:noProof/>
                <w:webHidden/>
              </w:rPr>
              <w:instrText xml:space="preserve"> PAGEREF _Toc425414516 \h </w:instrText>
            </w:r>
            <w:r w:rsidR="005F47D5">
              <w:rPr>
                <w:noProof/>
                <w:webHidden/>
              </w:rPr>
            </w:r>
            <w:r w:rsidR="005F47D5">
              <w:rPr>
                <w:noProof/>
                <w:webHidden/>
              </w:rPr>
              <w:fldChar w:fldCharType="separate"/>
            </w:r>
            <w:r w:rsidR="005F47D5">
              <w:rPr>
                <w:noProof/>
                <w:webHidden/>
              </w:rPr>
              <w:t>143</w:t>
            </w:r>
            <w:r w:rsidR="005F47D5">
              <w:rPr>
                <w:noProof/>
                <w:webHidden/>
              </w:rPr>
              <w:fldChar w:fldCharType="end"/>
            </w:r>
          </w:hyperlink>
        </w:p>
        <w:p w14:paraId="4DD206BD" w14:textId="77777777" w:rsidR="005F47D5" w:rsidRDefault="00655EB6">
          <w:pPr>
            <w:pStyle w:val="TDC2"/>
            <w:rPr>
              <w:rFonts w:asciiTheme="minorHAnsi" w:hAnsiTheme="minorHAnsi"/>
              <w:noProof/>
              <w:kern w:val="0"/>
              <w:sz w:val="22"/>
              <w:szCs w:val="22"/>
              <w:lang w:eastAsia="es-EC"/>
            </w:rPr>
          </w:pPr>
          <w:hyperlink w:anchor="_Toc425414517" w:history="1">
            <w:r w:rsidR="005F47D5" w:rsidRPr="0068438C">
              <w:rPr>
                <w:rStyle w:val="Hipervnculo"/>
                <w:noProof/>
                <w14:scene3d>
                  <w14:camera w14:prst="orthographicFront"/>
                  <w14:lightRig w14:rig="threePt" w14:dir="t">
                    <w14:rot w14:lat="0" w14:lon="0" w14:rev="0"/>
                  </w14:lightRig>
                </w14:scene3d>
              </w:rPr>
              <w:t>3.1.</w:t>
            </w:r>
            <w:r w:rsidR="005F47D5">
              <w:rPr>
                <w:rFonts w:asciiTheme="minorHAnsi" w:hAnsiTheme="minorHAnsi"/>
                <w:noProof/>
                <w:kern w:val="0"/>
                <w:sz w:val="22"/>
                <w:szCs w:val="22"/>
                <w:lang w:eastAsia="es-EC"/>
              </w:rPr>
              <w:tab/>
            </w:r>
            <w:r w:rsidR="005F47D5" w:rsidRPr="0068438C">
              <w:rPr>
                <w:rStyle w:val="Hipervnculo"/>
                <w:noProof/>
              </w:rPr>
              <w:t>INTRODUCCIÓN</w:t>
            </w:r>
            <w:r w:rsidR="005F47D5">
              <w:rPr>
                <w:noProof/>
                <w:webHidden/>
              </w:rPr>
              <w:tab/>
            </w:r>
            <w:r w:rsidR="005F47D5">
              <w:rPr>
                <w:noProof/>
                <w:webHidden/>
              </w:rPr>
              <w:fldChar w:fldCharType="begin"/>
            </w:r>
            <w:r w:rsidR="005F47D5">
              <w:rPr>
                <w:noProof/>
                <w:webHidden/>
              </w:rPr>
              <w:instrText xml:space="preserve"> PAGEREF _Toc425414517 \h </w:instrText>
            </w:r>
            <w:r w:rsidR="005F47D5">
              <w:rPr>
                <w:noProof/>
                <w:webHidden/>
              </w:rPr>
            </w:r>
            <w:r w:rsidR="005F47D5">
              <w:rPr>
                <w:noProof/>
                <w:webHidden/>
              </w:rPr>
              <w:fldChar w:fldCharType="separate"/>
            </w:r>
            <w:r w:rsidR="005F47D5">
              <w:rPr>
                <w:noProof/>
                <w:webHidden/>
              </w:rPr>
              <w:t>143</w:t>
            </w:r>
            <w:r w:rsidR="005F47D5">
              <w:rPr>
                <w:noProof/>
                <w:webHidden/>
              </w:rPr>
              <w:fldChar w:fldCharType="end"/>
            </w:r>
          </w:hyperlink>
        </w:p>
        <w:p w14:paraId="0D595DB9" w14:textId="77777777" w:rsidR="005F47D5" w:rsidRDefault="00655EB6">
          <w:pPr>
            <w:pStyle w:val="TDC2"/>
            <w:rPr>
              <w:rFonts w:asciiTheme="minorHAnsi" w:hAnsiTheme="minorHAnsi"/>
              <w:noProof/>
              <w:kern w:val="0"/>
              <w:sz w:val="22"/>
              <w:szCs w:val="22"/>
              <w:lang w:eastAsia="es-EC"/>
            </w:rPr>
          </w:pPr>
          <w:hyperlink w:anchor="_Toc425414518" w:history="1">
            <w:r w:rsidR="005F47D5" w:rsidRPr="0068438C">
              <w:rPr>
                <w:rStyle w:val="Hipervnculo"/>
                <w:noProof/>
                <w14:scene3d>
                  <w14:camera w14:prst="orthographicFront"/>
                  <w14:lightRig w14:rig="threePt" w14:dir="t">
                    <w14:rot w14:lat="0" w14:lon="0" w14:rev="0"/>
                  </w14:lightRig>
                </w14:scene3d>
              </w:rPr>
              <w:t>3.2.</w:t>
            </w:r>
            <w:r w:rsidR="005F47D5">
              <w:rPr>
                <w:rFonts w:asciiTheme="minorHAnsi" w:hAnsiTheme="minorHAnsi"/>
                <w:noProof/>
                <w:kern w:val="0"/>
                <w:sz w:val="22"/>
                <w:szCs w:val="22"/>
                <w:lang w:eastAsia="es-EC"/>
              </w:rPr>
              <w:tab/>
            </w:r>
            <w:r w:rsidR="005F47D5" w:rsidRPr="0068438C">
              <w:rPr>
                <w:rStyle w:val="Hipervnculo"/>
                <w:noProof/>
              </w:rPr>
              <w:t>DISEÑO DEL MÓDULO</w:t>
            </w:r>
            <w:r w:rsidR="005F47D5">
              <w:rPr>
                <w:noProof/>
                <w:webHidden/>
              </w:rPr>
              <w:tab/>
            </w:r>
            <w:r w:rsidR="005F47D5">
              <w:rPr>
                <w:noProof/>
                <w:webHidden/>
              </w:rPr>
              <w:fldChar w:fldCharType="begin"/>
            </w:r>
            <w:r w:rsidR="005F47D5">
              <w:rPr>
                <w:noProof/>
                <w:webHidden/>
              </w:rPr>
              <w:instrText xml:space="preserve"> PAGEREF _Toc425414518 \h </w:instrText>
            </w:r>
            <w:r w:rsidR="005F47D5">
              <w:rPr>
                <w:noProof/>
                <w:webHidden/>
              </w:rPr>
            </w:r>
            <w:r w:rsidR="005F47D5">
              <w:rPr>
                <w:noProof/>
                <w:webHidden/>
              </w:rPr>
              <w:fldChar w:fldCharType="separate"/>
            </w:r>
            <w:r w:rsidR="005F47D5">
              <w:rPr>
                <w:noProof/>
                <w:webHidden/>
              </w:rPr>
              <w:t>143</w:t>
            </w:r>
            <w:r w:rsidR="005F47D5">
              <w:rPr>
                <w:noProof/>
                <w:webHidden/>
              </w:rPr>
              <w:fldChar w:fldCharType="end"/>
            </w:r>
          </w:hyperlink>
        </w:p>
        <w:p w14:paraId="386D4C9D"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19" w:history="1">
            <w:r w:rsidR="005F47D5" w:rsidRPr="0068438C">
              <w:rPr>
                <w:rStyle w:val="Hipervnculo"/>
                <w:noProof/>
                <w14:scene3d>
                  <w14:camera w14:prst="orthographicFront"/>
                  <w14:lightRig w14:rig="threePt" w14:dir="t">
                    <w14:rot w14:lat="0" w14:lon="0" w14:rev="0"/>
                  </w14:lightRig>
                </w14:scene3d>
              </w:rPr>
              <w:t>3.2.1.</w:t>
            </w:r>
            <w:r w:rsidR="005F47D5">
              <w:rPr>
                <w:rFonts w:asciiTheme="minorHAnsi" w:hAnsiTheme="minorHAnsi"/>
                <w:noProof/>
                <w:kern w:val="0"/>
                <w:sz w:val="22"/>
                <w:szCs w:val="22"/>
                <w:lang w:eastAsia="es-EC"/>
              </w:rPr>
              <w:tab/>
            </w:r>
            <w:r w:rsidR="005F47D5" w:rsidRPr="0068438C">
              <w:rPr>
                <w:rStyle w:val="Hipervnculo"/>
                <w:noProof/>
              </w:rPr>
              <w:t>Submódulo de transporte</w:t>
            </w:r>
            <w:r w:rsidR="005F47D5">
              <w:rPr>
                <w:noProof/>
                <w:webHidden/>
              </w:rPr>
              <w:tab/>
            </w:r>
            <w:r w:rsidR="005F47D5">
              <w:rPr>
                <w:noProof/>
                <w:webHidden/>
              </w:rPr>
              <w:fldChar w:fldCharType="begin"/>
            </w:r>
            <w:r w:rsidR="005F47D5">
              <w:rPr>
                <w:noProof/>
                <w:webHidden/>
              </w:rPr>
              <w:instrText xml:space="preserve"> PAGEREF _Toc425414519 \h </w:instrText>
            </w:r>
            <w:r w:rsidR="005F47D5">
              <w:rPr>
                <w:noProof/>
                <w:webHidden/>
              </w:rPr>
            </w:r>
            <w:r w:rsidR="005F47D5">
              <w:rPr>
                <w:noProof/>
                <w:webHidden/>
              </w:rPr>
              <w:fldChar w:fldCharType="separate"/>
            </w:r>
            <w:r w:rsidR="005F47D5">
              <w:rPr>
                <w:noProof/>
                <w:webHidden/>
              </w:rPr>
              <w:t>144</w:t>
            </w:r>
            <w:r w:rsidR="005F47D5">
              <w:rPr>
                <w:noProof/>
                <w:webHidden/>
              </w:rPr>
              <w:fldChar w:fldCharType="end"/>
            </w:r>
          </w:hyperlink>
        </w:p>
        <w:p w14:paraId="5420E4AC"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20" w:history="1">
            <w:r w:rsidR="005F47D5" w:rsidRPr="0068438C">
              <w:rPr>
                <w:rStyle w:val="Hipervnculo"/>
                <w:noProof/>
                <w14:scene3d>
                  <w14:camera w14:prst="orthographicFront"/>
                  <w14:lightRig w14:rig="threePt" w14:dir="t">
                    <w14:rot w14:lat="0" w14:lon="0" w14:rev="0"/>
                  </w14:lightRig>
                </w14:scene3d>
              </w:rPr>
              <w:t>3.2.2.</w:t>
            </w:r>
            <w:r w:rsidR="005F47D5">
              <w:rPr>
                <w:rFonts w:asciiTheme="minorHAnsi" w:hAnsiTheme="minorHAnsi"/>
                <w:noProof/>
                <w:kern w:val="0"/>
                <w:sz w:val="22"/>
                <w:szCs w:val="22"/>
                <w:lang w:eastAsia="es-EC"/>
              </w:rPr>
              <w:tab/>
            </w:r>
            <w:r w:rsidR="005F47D5" w:rsidRPr="0068438C">
              <w:rPr>
                <w:rStyle w:val="Hipervnculo"/>
                <w:noProof/>
              </w:rPr>
              <w:t>Submódulo de mensaje y encapsulamiento</w:t>
            </w:r>
            <w:r w:rsidR="005F47D5">
              <w:rPr>
                <w:noProof/>
                <w:webHidden/>
              </w:rPr>
              <w:tab/>
            </w:r>
            <w:r w:rsidR="005F47D5">
              <w:rPr>
                <w:noProof/>
                <w:webHidden/>
              </w:rPr>
              <w:fldChar w:fldCharType="begin"/>
            </w:r>
            <w:r w:rsidR="005F47D5">
              <w:rPr>
                <w:noProof/>
                <w:webHidden/>
              </w:rPr>
              <w:instrText xml:space="preserve"> PAGEREF _Toc425414520 \h </w:instrText>
            </w:r>
            <w:r w:rsidR="005F47D5">
              <w:rPr>
                <w:noProof/>
                <w:webHidden/>
              </w:rPr>
            </w:r>
            <w:r w:rsidR="005F47D5">
              <w:rPr>
                <w:noProof/>
                <w:webHidden/>
              </w:rPr>
              <w:fldChar w:fldCharType="separate"/>
            </w:r>
            <w:r w:rsidR="005F47D5">
              <w:rPr>
                <w:noProof/>
                <w:webHidden/>
              </w:rPr>
              <w:t>148</w:t>
            </w:r>
            <w:r w:rsidR="005F47D5">
              <w:rPr>
                <w:noProof/>
                <w:webHidden/>
              </w:rPr>
              <w:fldChar w:fldCharType="end"/>
            </w:r>
          </w:hyperlink>
        </w:p>
        <w:p w14:paraId="0CF178D3"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21" w:history="1">
            <w:r w:rsidR="005F47D5" w:rsidRPr="0068438C">
              <w:rPr>
                <w:rStyle w:val="Hipervnculo"/>
                <w:noProof/>
                <w14:scene3d>
                  <w14:camera w14:prst="orthographicFront"/>
                  <w14:lightRig w14:rig="threePt" w14:dir="t">
                    <w14:rot w14:lat="0" w14:lon="0" w14:rev="0"/>
                  </w14:lightRig>
                </w14:scene3d>
              </w:rPr>
              <w:t>3.2.3.</w:t>
            </w:r>
            <w:r w:rsidR="005F47D5">
              <w:rPr>
                <w:rFonts w:asciiTheme="minorHAnsi" w:hAnsiTheme="minorHAnsi"/>
                <w:noProof/>
                <w:kern w:val="0"/>
                <w:sz w:val="22"/>
                <w:szCs w:val="22"/>
                <w:lang w:eastAsia="es-EC"/>
              </w:rPr>
              <w:tab/>
            </w:r>
            <w:r w:rsidR="005F47D5" w:rsidRPr="0068438C">
              <w:rPr>
                <w:rStyle w:val="Hipervnculo"/>
                <w:noProof/>
              </w:rPr>
              <w:t>Submódulo descubrimiento</w:t>
            </w:r>
            <w:r w:rsidR="005F47D5">
              <w:rPr>
                <w:noProof/>
                <w:webHidden/>
              </w:rPr>
              <w:tab/>
            </w:r>
            <w:r w:rsidR="005F47D5">
              <w:rPr>
                <w:noProof/>
                <w:webHidden/>
              </w:rPr>
              <w:fldChar w:fldCharType="begin"/>
            </w:r>
            <w:r w:rsidR="005F47D5">
              <w:rPr>
                <w:noProof/>
                <w:webHidden/>
              </w:rPr>
              <w:instrText xml:space="preserve"> PAGEREF _Toc425414521 \h </w:instrText>
            </w:r>
            <w:r w:rsidR="005F47D5">
              <w:rPr>
                <w:noProof/>
                <w:webHidden/>
              </w:rPr>
            </w:r>
            <w:r w:rsidR="005F47D5">
              <w:rPr>
                <w:noProof/>
                <w:webHidden/>
              </w:rPr>
              <w:fldChar w:fldCharType="separate"/>
            </w:r>
            <w:r w:rsidR="005F47D5">
              <w:rPr>
                <w:noProof/>
                <w:webHidden/>
              </w:rPr>
              <w:t>151</w:t>
            </w:r>
            <w:r w:rsidR="005F47D5">
              <w:rPr>
                <w:noProof/>
                <w:webHidden/>
              </w:rPr>
              <w:fldChar w:fldCharType="end"/>
            </w:r>
          </w:hyperlink>
        </w:p>
        <w:p w14:paraId="26B4DE11"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22" w:history="1">
            <w:r w:rsidR="005F47D5" w:rsidRPr="0068438C">
              <w:rPr>
                <w:rStyle w:val="Hipervnculo"/>
                <w:noProof/>
                <w14:scene3d>
                  <w14:camera w14:prst="orthographicFront"/>
                  <w14:lightRig w14:rig="threePt" w14:dir="t">
                    <w14:rot w14:lat="0" w14:lon="0" w14:rev="0"/>
                  </w14:lightRig>
                </w14:scene3d>
              </w:rPr>
              <w:t>3.2.4.</w:t>
            </w:r>
            <w:r w:rsidR="005F47D5">
              <w:rPr>
                <w:rFonts w:asciiTheme="minorHAnsi" w:hAnsiTheme="minorHAnsi"/>
                <w:noProof/>
                <w:kern w:val="0"/>
                <w:sz w:val="22"/>
                <w:szCs w:val="22"/>
                <w:lang w:eastAsia="es-EC"/>
              </w:rPr>
              <w:tab/>
            </w:r>
            <w:r w:rsidR="005F47D5" w:rsidRPr="0068438C">
              <w:rPr>
                <w:rStyle w:val="Hipervnculo"/>
                <w:noProof/>
              </w:rPr>
              <w:t>Submódulo comportamiento</w:t>
            </w:r>
            <w:r w:rsidR="005F47D5">
              <w:rPr>
                <w:noProof/>
                <w:webHidden/>
              </w:rPr>
              <w:tab/>
            </w:r>
            <w:r w:rsidR="005F47D5">
              <w:rPr>
                <w:noProof/>
                <w:webHidden/>
              </w:rPr>
              <w:fldChar w:fldCharType="begin"/>
            </w:r>
            <w:r w:rsidR="005F47D5">
              <w:rPr>
                <w:noProof/>
                <w:webHidden/>
              </w:rPr>
              <w:instrText xml:space="preserve"> PAGEREF _Toc425414522 \h </w:instrText>
            </w:r>
            <w:r w:rsidR="005F47D5">
              <w:rPr>
                <w:noProof/>
                <w:webHidden/>
              </w:rPr>
            </w:r>
            <w:r w:rsidR="005F47D5">
              <w:rPr>
                <w:noProof/>
                <w:webHidden/>
              </w:rPr>
              <w:fldChar w:fldCharType="separate"/>
            </w:r>
            <w:r w:rsidR="005F47D5">
              <w:rPr>
                <w:noProof/>
                <w:webHidden/>
              </w:rPr>
              <w:t>154</w:t>
            </w:r>
            <w:r w:rsidR="005F47D5">
              <w:rPr>
                <w:noProof/>
                <w:webHidden/>
              </w:rPr>
              <w:fldChar w:fldCharType="end"/>
            </w:r>
          </w:hyperlink>
        </w:p>
        <w:p w14:paraId="03B7FA7C"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23" w:history="1">
            <w:r w:rsidR="005F47D5" w:rsidRPr="0068438C">
              <w:rPr>
                <w:rStyle w:val="Hipervnculo"/>
                <w:noProof/>
                <w14:scene3d>
                  <w14:camera w14:prst="orthographicFront"/>
                  <w14:lightRig w14:rig="threePt" w14:dir="t">
                    <w14:rot w14:lat="0" w14:lon="0" w14:rev="0"/>
                  </w14:lightRig>
                </w14:scene3d>
              </w:rPr>
              <w:t>3.2.5.</w:t>
            </w:r>
            <w:r w:rsidR="005F47D5">
              <w:rPr>
                <w:rFonts w:asciiTheme="minorHAnsi" w:hAnsiTheme="minorHAnsi"/>
                <w:noProof/>
                <w:kern w:val="0"/>
                <w:sz w:val="22"/>
                <w:szCs w:val="22"/>
                <w:lang w:eastAsia="es-EC"/>
              </w:rPr>
              <w:tab/>
            </w:r>
            <w:r w:rsidR="005F47D5" w:rsidRPr="0068438C">
              <w:rPr>
                <w:rStyle w:val="Hipervnculo"/>
                <w:noProof/>
              </w:rPr>
              <w:t>Submódulo configuración</w:t>
            </w:r>
            <w:r w:rsidR="005F47D5">
              <w:rPr>
                <w:noProof/>
                <w:webHidden/>
              </w:rPr>
              <w:tab/>
            </w:r>
            <w:r w:rsidR="005F47D5">
              <w:rPr>
                <w:noProof/>
                <w:webHidden/>
              </w:rPr>
              <w:fldChar w:fldCharType="begin"/>
            </w:r>
            <w:r w:rsidR="005F47D5">
              <w:rPr>
                <w:noProof/>
                <w:webHidden/>
              </w:rPr>
              <w:instrText xml:space="preserve"> PAGEREF _Toc425414523 \h </w:instrText>
            </w:r>
            <w:r w:rsidR="005F47D5">
              <w:rPr>
                <w:noProof/>
                <w:webHidden/>
              </w:rPr>
            </w:r>
            <w:r w:rsidR="005F47D5">
              <w:rPr>
                <w:noProof/>
                <w:webHidden/>
              </w:rPr>
              <w:fldChar w:fldCharType="separate"/>
            </w:r>
            <w:r w:rsidR="005F47D5">
              <w:rPr>
                <w:noProof/>
                <w:webHidden/>
              </w:rPr>
              <w:t>156</w:t>
            </w:r>
            <w:r w:rsidR="005F47D5">
              <w:rPr>
                <w:noProof/>
                <w:webHidden/>
              </w:rPr>
              <w:fldChar w:fldCharType="end"/>
            </w:r>
          </w:hyperlink>
        </w:p>
        <w:p w14:paraId="44112563" w14:textId="77777777" w:rsidR="005F47D5" w:rsidRDefault="00655EB6">
          <w:pPr>
            <w:pStyle w:val="TDC2"/>
            <w:rPr>
              <w:rFonts w:asciiTheme="minorHAnsi" w:hAnsiTheme="minorHAnsi"/>
              <w:noProof/>
              <w:kern w:val="0"/>
              <w:sz w:val="22"/>
              <w:szCs w:val="22"/>
              <w:lang w:eastAsia="es-EC"/>
            </w:rPr>
          </w:pPr>
          <w:hyperlink w:anchor="_Toc425414524" w:history="1">
            <w:r w:rsidR="005F47D5" w:rsidRPr="0068438C">
              <w:rPr>
                <w:rStyle w:val="Hipervnculo"/>
                <w:noProof/>
                <w14:scene3d>
                  <w14:camera w14:prst="orthographicFront"/>
                  <w14:lightRig w14:rig="threePt" w14:dir="t">
                    <w14:rot w14:lat="0" w14:lon="0" w14:rev="0"/>
                  </w14:lightRig>
                </w14:scene3d>
              </w:rPr>
              <w:t>3.3.</w:t>
            </w:r>
            <w:r w:rsidR="005F47D5">
              <w:rPr>
                <w:rFonts w:asciiTheme="minorHAnsi" w:hAnsiTheme="minorHAnsi"/>
                <w:noProof/>
                <w:kern w:val="0"/>
                <w:sz w:val="22"/>
                <w:szCs w:val="22"/>
                <w:lang w:eastAsia="es-EC"/>
              </w:rPr>
              <w:tab/>
            </w:r>
            <w:r w:rsidR="005F47D5" w:rsidRPr="0068438C">
              <w:rPr>
                <w:rStyle w:val="Hipervnculo"/>
                <w:noProof/>
              </w:rPr>
              <w:t>IMPLEMENTACIÓN DEL MÓDULO</w:t>
            </w:r>
            <w:r w:rsidR="005F47D5">
              <w:rPr>
                <w:noProof/>
                <w:webHidden/>
              </w:rPr>
              <w:tab/>
            </w:r>
            <w:r w:rsidR="005F47D5">
              <w:rPr>
                <w:noProof/>
                <w:webHidden/>
              </w:rPr>
              <w:fldChar w:fldCharType="begin"/>
            </w:r>
            <w:r w:rsidR="005F47D5">
              <w:rPr>
                <w:noProof/>
                <w:webHidden/>
              </w:rPr>
              <w:instrText xml:space="preserve"> PAGEREF _Toc425414524 \h </w:instrText>
            </w:r>
            <w:r w:rsidR="005F47D5">
              <w:rPr>
                <w:noProof/>
                <w:webHidden/>
              </w:rPr>
            </w:r>
            <w:r w:rsidR="005F47D5">
              <w:rPr>
                <w:noProof/>
                <w:webHidden/>
              </w:rPr>
              <w:fldChar w:fldCharType="separate"/>
            </w:r>
            <w:r w:rsidR="005F47D5">
              <w:rPr>
                <w:noProof/>
                <w:webHidden/>
              </w:rPr>
              <w:t>158</w:t>
            </w:r>
            <w:r w:rsidR="005F47D5">
              <w:rPr>
                <w:noProof/>
                <w:webHidden/>
              </w:rPr>
              <w:fldChar w:fldCharType="end"/>
            </w:r>
          </w:hyperlink>
        </w:p>
        <w:p w14:paraId="60D42599"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25" w:history="1">
            <w:r w:rsidR="005F47D5" w:rsidRPr="0068438C">
              <w:rPr>
                <w:rStyle w:val="Hipervnculo"/>
                <w:noProof/>
                <w14:scene3d>
                  <w14:camera w14:prst="orthographicFront"/>
                  <w14:lightRig w14:rig="threePt" w14:dir="t">
                    <w14:rot w14:lat="0" w14:lon="0" w14:rev="0"/>
                  </w14:lightRig>
                </w14:scene3d>
              </w:rPr>
              <w:t>3.3.1.</w:t>
            </w:r>
            <w:r w:rsidR="005F47D5">
              <w:rPr>
                <w:rFonts w:asciiTheme="minorHAnsi" w:hAnsiTheme="minorHAnsi"/>
                <w:noProof/>
                <w:kern w:val="0"/>
                <w:sz w:val="22"/>
                <w:szCs w:val="22"/>
                <w:lang w:eastAsia="es-EC"/>
              </w:rPr>
              <w:tab/>
            </w:r>
            <w:r w:rsidR="005F47D5" w:rsidRPr="0068438C">
              <w:rPr>
                <w:rStyle w:val="Hipervnculo"/>
                <w:noProof/>
              </w:rPr>
              <w:t>Submódulo de transporte</w:t>
            </w:r>
            <w:r w:rsidR="005F47D5">
              <w:rPr>
                <w:noProof/>
                <w:webHidden/>
              </w:rPr>
              <w:tab/>
            </w:r>
            <w:r w:rsidR="005F47D5">
              <w:rPr>
                <w:noProof/>
                <w:webHidden/>
              </w:rPr>
              <w:fldChar w:fldCharType="begin"/>
            </w:r>
            <w:r w:rsidR="005F47D5">
              <w:rPr>
                <w:noProof/>
                <w:webHidden/>
              </w:rPr>
              <w:instrText xml:space="preserve"> PAGEREF _Toc425414525 \h </w:instrText>
            </w:r>
            <w:r w:rsidR="005F47D5">
              <w:rPr>
                <w:noProof/>
                <w:webHidden/>
              </w:rPr>
            </w:r>
            <w:r w:rsidR="005F47D5">
              <w:rPr>
                <w:noProof/>
                <w:webHidden/>
              </w:rPr>
              <w:fldChar w:fldCharType="separate"/>
            </w:r>
            <w:r w:rsidR="005F47D5">
              <w:rPr>
                <w:noProof/>
                <w:webHidden/>
              </w:rPr>
              <w:t>158</w:t>
            </w:r>
            <w:r w:rsidR="005F47D5">
              <w:rPr>
                <w:noProof/>
                <w:webHidden/>
              </w:rPr>
              <w:fldChar w:fldCharType="end"/>
            </w:r>
          </w:hyperlink>
        </w:p>
        <w:p w14:paraId="45B3483B"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26" w:history="1">
            <w:r w:rsidR="005F47D5" w:rsidRPr="0068438C">
              <w:rPr>
                <w:rStyle w:val="Hipervnculo"/>
                <w:noProof/>
                <w14:scene3d>
                  <w14:camera w14:prst="orthographicFront"/>
                  <w14:lightRig w14:rig="threePt" w14:dir="t">
                    <w14:rot w14:lat="0" w14:lon="0" w14:rev="0"/>
                  </w14:lightRig>
                </w14:scene3d>
              </w:rPr>
              <w:t>3.3.2.</w:t>
            </w:r>
            <w:r w:rsidR="005F47D5">
              <w:rPr>
                <w:rFonts w:asciiTheme="minorHAnsi" w:hAnsiTheme="minorHAnsi"/>
                <w:noProof/>
                <w:kern w:val="0"/>
                <w:sz w:val="22"/>
                <w:szCs w:val="22"/>
                <w:lang w:eastAsia="es-EC"/>
              </w:rPr>
              <w:tab/>
            </w:r>
            <w:r w:rsidR="005F47D5" w:rsidRPr="0068438C">
              <w:rPr>
                <w:rStyle w:val="Hipervnculo"/>
                <w:noProof/>
              </w:rPr>
              <w:t>Submódulo de mensaje y encapsulamiento</w:t>
            </w:r>
            <w:r w:rsidR="005F47D5">
              <w:rPr>
                <w:noProof/>
                <w:webHidden/>
              </w:rPr>
              <w:tab/>
            </w:r>
            <w:r w:rsidR="005F47D5">
              <w:rPr>
                <w:noProof/>
                <w:webHidden/>
              </w:rPr>
              <w:fldChar w:fldCharType="begin"/>
            </w:r>
            <w:r w:rsidR="005F47D5">
              <w:rPr>
                <w:noProof/>
                <w:webHidden/>
              </w:rPr>
              <w:instrText xml:space="preserve"> PAGEREF _Toc425414526 \h </w:instrText>
            </w:r>
            <w:r w:rsidR="005F47D5">
              <w:rPr>
                <w:noProof/>
                <w:webHidden/>
              </w:rPr>
            </w:r>
            <w:r w:rsidR="005F47D5">
              <w:rPr>
                <w:noProof/>
                <w:webHidden/>
              </w:rPr>
              <w:fldChar w:fldCharType="separate"/>
            </w:r>
            <w:r w:rsidR="005F47D5">
              <w:rPr>
                <w:noProof/>
                <w:webHidden/>
              </w:rPr>
              <w:t>167</w:t>
            </w:r>
            <w:r w:rsidR="005F47D5">
              <w:rPr>
                <w:noProof/>
                <w:webHidden/>
              </w:rPr>
              <w:fldChar w:fldCharType="end"/>
            </w:r>
          </w:hyperlink>
        </w:p>
        <w:p w14:paraId="09E6DD9F"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27" w:history="1">
            <w:r w:rsidR="005F47D5" w:rsidRPr="0068438C">
              <w:rPr>
                <w:rStyle w:val="Hipervnculo"/>
                <w:noProof/>
                <w14:scene3d>
                  <w14:camera w14:prst="orthographicFront"/>
                  <w14:lightRig w14:rig="threePt" w14:dir="t">
                    <w14:rot w14:lat="0" w14:lon="0" w14:rev="0"/>
                  </w14:lightRig>
                </w14:scene3d>
              </w:rPr>
              <w:t>3.3.3.</w:t>
            </w:r>
            <w:r w:rsidR="005F47D5">
              <w:rPr>
                <w:rFonts w:asciiTheme="minorHAnsi" w:hAnsiTheme="minorHAnsi"/>
                <w:noProof/>
                <w:kern w:val="0"/>
                <w:sz w:val="22"/>
                <w:szCs w:val="22"/>
                <w:lang w:eastAsia="es-EC"/>
              </w:rPr>
              <w:tab/>
            </w:r>
            <w:r w:rsidR="005F47D5" w:rsidRPr="0068438C">
              <w:rPr>
                <w:rStyle w:val="Hipervnculo"/>
                <w:noProof/>
              </w:rPr>
              <w:t>Submódulo descubrimiento</w:t>
            </w:r>
            <w:r w:rsidR="005F47D5">
              <w:rPr>
                <w:noProof/>
                <w:webHidden/>
              </w:rPr>
              <w:tab/>
            </w:r>
            <w:r w:rsidR="005F47D5">
              <w:rPr>
                <w:noProof/>
                <w:webHidden/>
              </w:rPr>
              <w:fldChar w:fldCharType="begin"/>
            </w:r>
            <w:r w:rsidR="005F47D5">
              <w:rPr>
                <w:noProof/>
                <w:webHidden/>
              </w:rPr>
              <w:instrText xml:space="preserve"> PAGEREF _Toc425414527 \h </w:instrText>
            </w:r>
            <w:r w:rsidR="005F47D5">
              <w:rPr>
                <w:noProof/>
                <w:webHidden/>
              </w:rPr>
            </w:r>
            <w:r w:rsidR="005F47D5">
              <w:rPr>
                <w:noProof/>
                <w:webHidden/>
              </w:rPr>
              <w:fldChar w:fldCharType="separate"/>
            </w:r>
            <w:r w:rsidR="005F47D5">
              <w:rPr>
                <w:noProof/>
                <w:webHidden/>
              </w:rPr>
              <w:t>168</w:t>
            </w:r>
            <w:r w:rsidR="005F47D5">
              <w:rPr>
                <w:noProof/>
                <w:webHidden/>
              </w:rPr>
              <w:fldChar w:fldCharType="end"/>
            </w:r>
          </w:hyperlink>
        </w:p>
        <w:p w14:paraId="78D0DC99"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28" w:history="1">
            <w:r w:rsidR="005F47D5" w:rsidRPr="0068438C">
              <w:rPr>
                <w:rStyle w:val="Hipervnculo"/>
                <w:noProof/>
                <w14:scene3d>
                  <w14:camera w14:prst="orthographicFront"/>
                  <w14:lightRig w14:rig="threePt" w14:dir="t">
                    <w14:rot w14:lat="0" w14:lon="0" w14:rev="0"/>
                  </w14:lightRig>
                </w14:scene3d>
              </w:rPr>
              <w:t>3.3.4.</w:t>
            </w:r>
            <w:r w:rsidR="005F47D5">
              <w:rPr>
                <w:rFonts w:asciiTheme="minorHAnsi" w:hAnsiTheme="minorHAnsi"/>
                <w:noProof/>
                <w:kern w:val="0"/>
                <w:sz w:val="22"/>
                <w:szCs w:val="22"/>
                <w:lang w:eastAsia="es-EC"/>
              </w:rPr>
              <w:tab/>
            </w:r>
            <w:r w:rsidR="005F47D5" w:rsidRPr="0068438C">
              <w:rPr>
                <w:rStyle w:val="Hipervnculo"/>
                <w:noProof/>
              </w:rPr>
              <w:t>Submódulo comportamiento</w:t>
            </w:r>
            <w:r w:rsidR="005F47D5">
              <w:rPr>
                <w:noProof/>
                <w:webHidden/>
              </w:rPr>
              <w:tab/>
            </w:r>
            <w:r w:rsidR="005F47D5">
              <w:rPr>
                <w:noProof/>
                <w:webHidden/>
              </w:rPr>
              <w:fldChar w:fldCharType="begin"/>
            </w:r>
            <w:r w:rsidR="005F47D5">
              <w:rPr>
                <w:noProof/>
                <w:webHidden/>
              </w:rPr>
              <w:instrText xml:space="preserve"> PAGEREF _Toc425414528 \h </w:instrText>
            </w:r>
            <w:r w:rsidR="005F47D5">
              <w:rPr>
                <w:noProof/>
                <w:webHidden/>
              </w:rPr>
            </w:r>
            <w:r w:rsidR="005F47D5">
              <w:rPr>
                <w:noProof/>
                <w:webHidden/>
              </w:rPr>
              <w:fldChar w:fldCharType="separate"/>
            </w:r>
            <w:r w:rsidR="005F47D5">
              <w:rPr>
                <w:noProof/>
                <w:webHidden/>
              </w:rPr>
              <w:t>170</w:t>
            </w:r>
            <w:r w:rsidR="005F47D5">
              <w:rPr>
                <w:noProof/>
                <w:webHidden/>
              </w:rPr>
              <w:fldChar w:fldCharType="end"/>
            </w:r>
          </w:hyperlink>
        </w:p>
        <w:p w14:paraId="7FABD07D"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29" w:history="1">
            <w:r w:rsidR="005F47D5" w:rsidRPr="0068438C">
              <w:rPr>
                <w:rStyle w:val="Hipervnculo"/>
                <w:noProof/>
                <w14:scene3d>
                  <w14:camera w14:prst="orthographicFront"/>
                  <w14:lightRig w14:rig="threePt" w14:dir="t">
                    <w14:rot w14:lat="0" w14:lon="0" w14:rev="0"/>
                  </w14:lightRig>
                </w14:scene3d>
              </w:rPr>
              <w:t>3.3.5.</w:t>
            </w:r>
            <w:r w:rsidR="005F47D5">
              <w:rPr>
                <w:rFonts w:asciiTheme="minorHAnsi" w:hAnsiTheme="minorHAnsi"/>
                <w:noProof/>
                <w:kern w:val="0"/>
                <w:sz w:val="22"/>
                <w:szCs w:val="22"/>
                <w:lang w:eastAsia="es-EC"/>
              </w:rPr>
              <w:tab/>
            </w:r>
            <w:r w:rsidR="005F47D5" w:rsidRPr="0068438C">
              <w:rPr>
                <w:rStyle w:val="Hipervnculo"/>
                <w:noProof/>
              </w:rPr>
              <w:t>Submódulo configuración</w:t>
            </w:r>
            <w:r w:rsidR="005F47D5">
              <w:rPr>
                <w:noProof/>
                <w:webHidden/>
              </w:rPr>
              <w:tab/>
            </w:r>
            <w:r w:rsidR="005F47D5">
              <w:rPr>
                <w:noProof/>
                <w:webHidden/>
              </w:rPr>
              <w:fldChar w:fldCharType="begin"/>
            </w:r>
            <w:r w:rsidR="005F47D5">
              <w:rPr>
                <w:noProof/>
                <w:webHidden/>
              </w:rPr>
              <w:instrText xml:space="preserve"> PAGEREF _Toc425414529 \h </w:instrText>
            </w:r>
            <w:r w:rsidR="005F47D5">
              <w:rPr>
                <w:noProof/>
                <w:webHidden/>
              </w:rPr>
            </w:r>
            <w:r w:rsidR="005F47D5">
              <w:rPr>
                <w:noProof/>
                <w:webHidden/>
              </w:rPr>
              <w:fldChar w:fldCharType="separate"/>
            </w:r>
            <w:r w:rsidR="005F47D5">
              <w:rPr>
                <w:noProof/>
                <w:webHidden/>
              </w:rPr>
              <w:t>174</w:t>
            </w:r>
            <w:r w:rsidR="005F47D5">
              <w:rPr>
                <w:noProof/>
                <w:webHidden/>
              </w:rPr>
              <w:fldChar w:fldCharType="end"/>
            </w:r>
          </w:hyperlink>
        </w:p>
        <w:p w14:paraId="7D6A55CD" w14:textId="77777777" w:rsidR="005F47D5" w:rsidRDefault="00655EB6">
          <w:pPr>
            <w:pStyle w:val="TDC2"/>
            <w:rPr>
              <w:rFonts w:asciiTheme="minorHAnsi" w:hAnsiTheme="minorHAnsi"/>
              <w:noProof/>
              <w:kern w:val="0"/>
              <w:sz w:val="22"/>
              <w:szCs w:val="22"/>
              <w:lang w:eastAsia="es-EC"/>
            </w:rPr>
          </w:pPr>
          <w:hyperlink w:anchor="_Toc425414530" w:history="1">
            <w:r w:rsidR="005F47D5" w:rsidRPr="0068438C">
              <w:rPr>
                <w:rStyle w:val="Hipervnculo"/>
                <w:noProof/>
                <w14:scene3d>
                  <w14:camera w14:prst="orthographicFront"/>
                  <w14:lightRig w14:rig="threePt" w14:dir="t">
                    <w14:rot w14:lat="0" w14:lon="0" w14:rev="0"/>
                  </w14:lightRig>
                </w14:scene3d>
              </w:rPr>
              <w:t>3.4.</w:t>
            </w:r>
            <w:r w:rsidR="005F47D5">
              <w:rPr>
                <w:rFonts w:asciiTheme="minorHAnsi" w:hAnsiTheme="minorHAnsi"/>
                <w:noProof/>
                <w:kern w:val="0"/>
                <w:sz w:val="22"/>
                <w:szCs w:val="22"/>
                <w:lang w:eastAsia="es-EC"/>
              </w:rPr>
              <w:tab/>
            </w:r>
            <w:r w:rsidR="005F47D5" w:rsidRPr="0068438C">
              <w:rPr>
                <w:rStyle w:val="Hipervnculo"/>
                <w:noProof/>
              </w:rPr>
              <w:t>DIAGRAMAS DE INTERACCIÓN DE DDS CON RTPS</w:t>
            </w:r>
            <w:r w:rsidR="005F47D5">
              <w:rPr>
                <w:noProof/>
                <w:webHidden/>
              </w:rPr>
              <w:tab/>
            </w:r>
            <w:r w:rsidR="005F47D5">
              <w:rPr>
                <w:noProof/>
                <w:webHidden/>
              </w:rPr>
              <w:fldChar w:fldCharType="begin"/>
            </w:r>
            <w:r w:rsidR="005F47D5">
              <w:rPr>
                <w:noProof/>
                <w:webHidden/>
              </w:rPr>
              <w:instrText xml:space="preserve"> PAGEREF _Toc425414530 \h </w:instrText>
            </w:r>
            <w:r w:rsidR="005F47D5">
              <w:rPr>
                <w:noProof/>
                <w:webHidden/>
              </w:rPr>
            </w:r>
            <w:r w:rsidR="005F47D5">
              <w:rPr>
                <w:noProof/>
                <w:webHidden/>
              </w:rPr>
              <w:fldChar w:fldCharType="separate"/>
            </w:r>
            <w:r w:rsidR="005F47D5">
              <w:rPr>
                <w:noProof/>
                <w:webHidden/>
              </w:rPr>
              <w:t>182</w:t>
            </w:r>
            <w:r w:rsidR="005F47D5">
              <w:rPr>
                <w:noProof/>
                <w:webHidden/>
              </w:rPr>
              <w:fldChar w:fldCharType="end"/>
            </w:r>
          </w:hyperlink>
        </w:p>
        <w:p w14:paraId="736A8631"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31" w:history="1">
            <w:r w:rsidR="005F47D5" w:rsidRPr="0068438C">
              <w:rPr>
                <w:rStyle w:val="Hipervnculo"/>
                <w:noProof/>
                <w14:scene3d>
                  <w14:camera w14:prst="orthographicFront"/>
                  <w14:lightRig w14:rig="threePt" w14:dir="t">
                    <w14:rot w14:lat="0" w14:lon="0" w14:rev="0"/>
                  </w14:lightRig>
                </w14:scene3d>
              </w:rPr>
              <w:t>3.4.1.</w:t>
            </w:r>
            <w:r w:rsidR="005F47D5">
              <w:rPr>
                <w:rFonts w:asciiTheme="minorHAnsi" w:hAnsiTheme="minorHAnsi"/>
                <w:noProof/>
                <w:kern w:val="0"/>
                <w:sz w:val="22"/>
                <w:szCs w:val="22"/>
                <w:lang w:eastAsia="es-EC"/>
              </w:rPr>
              <w:tab/>
            </w:r>
            <w:r w:rsidR="005F47D5" w:rsidRPr="0068438C">
              <w:rPr>
                <w:rStyle w:val="Hipervnculo"/>
                <w:noProof/>
              </w:rPr>
              <w:t>Diagramas de interacción con estado</w:t>
            </w:r>
            <w:r w:rsidR="005F47D5">
              <w:rPr>
                <w:noProof/>
                <w:webHidden/>
              </w:rPr>
              <w:tab/>
            </w:r>
            <w:r w:rsidR="005F47D5">
              <w:rPr>
                <w:noProof/>
                <w:webHidden/>
              </w:rPr>
              <w:fldChar w:fldCharType="begin"/>
            </w:r>
            <w:r w:rsidR="005F47D5">
              <w:rPr>
                <w:noProof/>
                <w:webHidden/>
              </w:rPr>
              <w:instrText xml:space="preserve"> PAGEREF _Toc425414531 \h </w:instrText>
            </w:r>
            <w:r w:rsidR="005F47D5">
              <w:rPr>
                <w:noProof/>
                <w:webHidden/>
              </w:rPr>
            </w:r>
            <w:r w:rsidR="005F47D5">
              <w:rPr>
                <w:noProof/>
                <w:webHidden/>
              </w:rPr>
              <w:fldChar w:fldCharType="separate"/>
            </w:r>
            <w:r w:rsidR="005F47D5">
              <w:rPr>
                <w:noProof/>
                <w:webHidden/>
              </w:rPr>
              <w:t>182</w:t>
            </w:r>
            <w:r w:rsidR="005F47D5">
              <w:rPr>
                <w:noProof/>
                <w:webHidden/>
              </w:rPr>
              <w:fldChar w:fldCharType="end"/>
            </w:r>
          </w:hyperlink>
        </w:p>
        <w:p w14:paraId="58AAF538"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32" w:history="1">
            <w:r w:rsidR="005F47D5" w:rsidRPr="0068438C">
              <w:rPr>
                <w:rStyle w:val="Hipervnculo"/>
                <w:noProof/>
                <w14:scene3d>
                  <w14:camera w14:prst="orthographicFront"/>
                  <w14:lightRig w14:rig="threePt" w14:dir="t">
                    <w14:rot w14:lat="0" w14:lon="0" w14:rev="0"/>
                  </w14:lightRig>
                </w14:scene3d>
              </w:rPr>
              <w:t>3.4.2.</w:t>
            </w:r>
            <w:r w:rsidR="005F47D5">
              <w:rPr>
                <w:rFonts w:asciiTheme="minorHAnsi" w:hAnsiTheme="minorHAnsi"/>
                <w:noProof/>
                <w:kern w:val="0"/>
                <w:sz w:val="22"/>
                <w:szCs w:val="22"/>
                <w:lang w:eastAsia="es-EC"/>
              </w:rPr>
              <w:tab/>
            </w:r>
            <w:r w:rsidR="005F47D5" w:rsidRPr="0068438C">
              <w:rPr>
                <w:rStyle w:val="Hipervnculo"/>
                <w:noProof/>
              </w:rPr>
              <w:t>Diagramas de interacción sin estado</w:t>
            </w:r>
            <w:r w:rsidR="005F47D5">
              <w:rPr>
                <w:noProof/>
                <w:webHidden/>
              </w:rPr>
              <w:tab/>
            </w:r>
            <w:r w:rsidR="005F47D5">
              <w:rPr>
                <w:noProof/>
                <w:webHidden/>
              </w:rPr>
              <w:fldChar w:fldCharType="begin"/>
            </w:r>
            <w:r w:rsidR="005F47D5">
              <w:rPr>
                <w:noProof/>
                <w:webHidden/>
              </w:rPr>
              <w:instrText xml:space="preserve"> PAGEREF _Toc425414532 \h </w:instrText>
            </w:r>
            <w:r w:rsidR="005F47D5">
              <w:rPr>
                <w:noProof/>
                <w:webHidden/>
              </w:rPr>
            </w:r>
            <w:r w:rsidR="005F47D5">
              <w:rPr>
                <w:noProof/>
                <w:webHidden/>
              </w:rPr>
              <w:fldChar w:fldCharType="separate"/>
            </w:r>
            <w:r w:rsidR="005F47D5">
              <w:rPr>
                <w:noProof/>
                <w:webHidden/>
              </w:rPr>
              <w:t>190</w:t>
            </w:r>
            <w:r w:rsidR="005F47D5">
              <w:rPr>
                <w:noProof/>
                <w:webHidden/>
              </w:rPr>
              <w:fldChar w:fldCharType="end"/>
            </w:r>
          </w:hyperlink>
        </w:p>
        <w:p w14:paraId="318E4315"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33" w:history="1">
            <w:r w:rsidR="005F47D5" w:rsidRPr="0068438C">
              <w:rPr>
                <w:rStyle w:val="Hipervnculo"/>
                <w:noProof/>
                <w14:scene3d>
                  <w14:camera w14:prst="orthographicFront"/>
                  <w14:lightRig w14:rig="threePt" w14:dir="t">
                    <w14:rot w14:lat="0" w14:lon="0" w14:rev="0"/>
                  </w14:lightRig>
                </w14:scene3d>
              </w:rPr>
              <w:t>3.4.3.</w:t>
            </w:r>
            <w:r w:rsidR="005F47D5">
              <w:rPr>
                <w:rFonts w:asciiTheme="minorHAnsi" w:hAnsiTheme="minorHAnsi"/>
                <w:noProof/>
                <w:kern w:val="0"/>
                <w:sz w:val="22"/>
                <w:szCs w:val="22"/>
                <w:lang w:eastAsia="es-EC"/>
              </w:rPr>
              <w:tab/>
            </w:r>
            <w:r w:rsidR="005F47D5" w:rsidRPr="0068438C">
              <w:rPr>
                <w:rStyle w:val="Hipervnculo"/>
                <w:noProof/>
              </w:rPr>
              <w:t>Diagramas híbridos (con estado y sin estado)</w:t>
            </w:r>
            <w:r w:rsidR="005F47D5">
              <w:rPr>
                <w:noProof/>
                <w:webHidden/>
              </w:rPr>
              <w:tab/>
            </w:r>
            <w:r w:rsidR="005F47D5">
              <w:rPr>
                <w:noProof/>
                <w:webHidden/>
              </w:rPr>
              <w:fldChar w:fldCharType="begin"/>
            </w:r>
            <w:r w:rsidR="005F47D5">
              <w:rPr>
                <w:noProof/>
                <w:webHidden/>
              </w:rPr>
              <w:instrText xml:space="preserve"> PAGEREF _Toc425414533 \h </w:instrText>
            </w:r>
            <w:r w:rsidR="005F47D5">
              <w:rPr>
                <w:noProof/>
                <w:webHidden/>
              </w:rPr>
            </w:r>
            <w:r w:rsidR="005F47D5">
              <w:rPr>
                <w:noProof/>
                <w:webHidden/>
              </w:rPr>
              <w:fldChar w:fldCharType="separate"/>
            </w:r>
            <w:r w:rsidR="005F47D5">
              <w:rPr>
                <w:noProof/>
                <w:webHidden/>
              </w:rPr>
              <w:t>192</w:t>
            </w:r>
            <w:r w:rsidR="005F47D5">
              <w:rPr>
                <w:noProof/>
                <w:webHidden/>
              </w:rPr>
              <w:fldChar w:fldCharType="end"/>
            </w:r>
          </w:hyperlink>
        </w:p>
        <w:p w14:paraId="39B03906"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34" w:history="1">
            <w:r w:rsidR="005F47D5" w:rsidRPr="0068438C">
              <w:rPr>
                <w:rStyle w:val="Hipervnculo"/>
                <w:noProof/>
                <w14:scene3d>
                  <w14:camera w14:prst="orthographicFront"/>
                  <w14:lightRig w14:rig="threePt" w14:dir="t">
                    <w14:rot w14:lat="0" w14:lon="0" w14:rev="0"/>
                  </w14:lightRig>
                </w14:scene3d>
              </w:rPr>
              <w:t>3.4.4.</w:t>
            </w:r>
            <w:r w:rsidR="005F47D5">
              <w:rPr>
                <w:rFonts w:asciiTheme="minorHAnsi" w:hAnsiTheme="minorHAnsi"/>
                <w:noProof/>
                <w:kern w:val="0"/>
                <w:sz w:val="22"/>
                <w:szCs w:val="22"/>
                <w:lang w:eastAsia="es-EC"/>
              </w:rPr>
              <w:tab/>
            </w:r>
            <w:r w:rsidR="005F47D5" w:rsidRPr="0068438C">
              <w:rPr>
                <w:rStyle w:val="Hipervnculo"/>
                <w:noProof/>
              </w:rPr>
              <w:t>Protocolo Descubrimiento</w:t>
            </w:r>
            <w:r w:rsidR="005F47D5">
              <w:rPr>
                <w:noProof/>
                <w:webHidden/>
              </w:rPr>
              <w:tab/>
            </w:r>
            <w:r w:rsidR="005F47D5">
              <w:rPr>
                <w:noProof/>
                <w:webHidden/>
              </w:rPr>
              <w:fldChar w:fldCharType="begin"/>
            </w:r>
            <w:r w:rsidR="005F47D5">
              <w:rPr>
                <w:noProof/>
                <w:webHidden/>
              </w:rPr>
              <w:instrText xml:space="preserve"> PAGEREF _Toc425414534 \h </w:instrText>
            </w:r>
            <w:r w:rsidR="005F47D5">
              <w:rPr>
                <w:noProof/>
                <w:webHidden/>
              </w:rPr>
            </w:r>
            <w:r w:rsidR="005F47D5">
              <w:rPr>
                <w:noProof/>
                <w:webHidden/>
              </w:rPr>
              <w:fldChar w:fldCharType="separate"/>
            </w:r>
            <w:r w:rsidR="005F47D5">
              <w:rPr>
                <w:noProof/>
                <w:webHidden/>
              </w:rPr>
              <w:t>193</w:t>
            </w:r>
            <w:r w:rsidR="005F47D5">
              <w:rPr>
                <w:noProof/>
                <w:webHidden/>
              </w:rPr>
              <w:fldChar w:fldCharType="end"/>
            </w:r>
          </w:hyperlink>
        </w:p>
        <w:p w14:paraId="38885E17" w14:textId="77777777" w:rsidR="005F47D5" w:rsidRDefault="00655EB6">
          <w:pPr>
            <w:pStyle w:val="TDC2"/>
            <w:rPr>
              <w:rFonts w:asciiTheme="minorHAnsi" w:hAnsiTheme="minorHAnsi"/>
              <w:noProof/>
              <w:kern w:val="0"/>
              <w:sz w:val="22"/>
              <w:szCs w:val="22"/>
              <w:lang w:eastAsia="es-EC"/>
            </w:rPr>
          </w:pPr>
          <w:hyperlink w:anchor="_Toc425414535" w:history="1">
            <w:r w:rsidR="005F47D5" w:rsidRPr="0068438C">
              <w:rPr>
                <w:rStyle w:val="Hipervnculo"/>
                <w:noProof/>
                <w14:scene3d>
                  <w14:camera w14:prst="orthographicFront"/>
                  <w14:lightRig w14:rig="threePt" w14:dir="t">
                    <w14:rot w14:lat="0" w14:lon="0" w14:rev="0"/>
                  </w14:lightRig>
                </w14:scene3d>
              </w:rPr>
              <w:t>3.5.</w:t>
            </w:r>
            <w:r w:rsidR="005F47D5">
              <w:rPr>
                <w:rFonts w:asciiTheme="minorHAnsi" w:hAnsiTheme="minorHAnsi"/>
                <w:noProof/>
                <w:kern w:val="0"/>
                <w:sz w:val="22"/>
                <w:szCs w:val="22"/>
                <w:lang w:eastAsia="es-EC"/>
              </w:rPr>
              <w:tab/>
            </w:r>
            <w:r w:rsidR="005F47D5" w:rsidRPr="0068438C">
              <w:rPr>
                <w:rStyle w:val="Hipervnculo"/>
                <w:noProof/>
              </w:rPr>
              <w:t>DIAGRAMAS DE INTERACCIÓN DEL PROTOCOLO RTPS</w:t>
            </w:r>
            <w:r w:rsidR="005F47D5">
              <w:rPr>
                <w:noProof/>
                <w:webHidden/>
              </w:rPr>
              <w:tab/>
            </w:r>
            <w:r w:rsidR="005F47D5">
              <w:rPr>
                <w:noProof/>
                <w:webHidden/>
              </w:rPr>
              <w:fldChar w:fldCharType="begin"/>
            </w:r>
            <w:r w:rsidR="005F47D5">
              <w:rPr>
                <w:noProof/>
                <w:webHidden/>
              </w:rPr>
              <w:instrText xml:space="preserve"> PAGEREF _Toc425414535 \h </w:instrText>
            </w:r>
            <w:r w:rsidR="005F47D5">
              <w:rPr>
                <w:noProof/>
                <w:webHidden/>
              </w:rPr>
            </w:r>
            <w:r w:rsidR="005F47D5">
              <w:rPr>
                <w:noProof/>
                <w:webHidden/>
              </w:rPr>
              <w:fldChar w:fldCharType="separate"/>
            </w:r>
            <w:r w:rsidR="005F47D5">
              <w:rPr>
                <w:noProof/>
                <w:webHidden/>
              </w:rPr>
              <w:t>194</w:t>
            </w:r>
            <w:r w:rsidR="005F47D5">
              <w:rPr>
                <w:noProof/>
                <w:webHidden/>
              </w:rPr>
              <w:fldChar w:fldCharType="end"/>
            </w:r>
          </w:hyperlink>
        </w:p>
        <w:p w14:paraId="628E7A0F"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36" w:history="1">
            <w:r w:rsidR="005F47D5" w:rsidRPr="0068438C">
              <w:rPr>
                <w:rStyle w:val="Hipervnculo"/>
                <w:noProof/>
                <w14:scene3d>
                  <w14:camera w14:prst="orthographicFront"/>
                  <w14:lightRig w14:rig="threePt" w14:dir="t">
                    <w14:rot w14:lat="0" w14:lon="0" w14:rev="0"/>
                  </w14:lightRig>
                </w14:scene3d>
              </w:rPr>
              <w:t>3.5.1.</w:t>
            </w:r>
            <w:r w:rsidR="005F47D5">
              <w:rPr>
                <w:rFonts w:asciiTheme="minorHAnsi" w:hAnsiTheme="minorHAnsi"/>
                <w:noProof/>
                <w:kern w:val="0"/>
                <w:sz w:val="22"/>
                <w:szCs w:val="22"/>
                <w:lang w:eastAsia="es-EC"/>
              </w:rPr>
              <w:tab/>
            </w:r>
            <w:r w:rsidR="005F47D5" w:rsidRPr="0068438C">
              <w:rPr>
                <w:rStyle w:val="Hipervnculo"/>
                <w:noProof/>
              </w:rPr>
              <w:t>Diagramas de interaccion con Estado</w:t>
            </w:r>
            <w:r w:rsidR="005F47D5">
              <w:rPr>
                <w:noProof/>
                <w:webHidden/>
              </w:rPr>
              <w:tab/>
            </w:r>
            <w:r w:rsidR="005F47D5">
              <w:rPr>
                <w:noProof/>
                <w:webHidden/>
              </w:rPr>
              <w:fldChar w:fldCharType="begin"/>
            </w:r>
            <w:r w:rsidR="005F47D5">
              <w:rPr>
                <w:noProof/>
                <w:webHidden/>
              </w:rPr>
              <w:instrText xml:space="preserve"> PAGEREF _Toc425414536 \h </w:instrText>
            </w:r>
            <w:r w:rsidR="005F47D5">
              <w:rPr>
                <w:noProof/>
                <w:webHidden/>
              </w:rPr>
            </w:r>
            <w:r w:rsidR="005F47D5">
              <w:rPr>
                <w:noProof/>
                <w:webHidden/>
              </w:rPr>
              <w:fldChar w:fldCharType="separate"/>
            </w:r>
            <w:r w:rsidR="005F47D5">
              <w:rPr>
                <w:noProof/>
                <w:webHidden/>
              </w:rPr>
              <w:t>194</w:t>
            </w:r>
            <w:r w:rsidR="005F47D5">
              <w:rPr>
                <w:noProof/>
                <w:webHidden/>
              </w:rPr>
              <w:fldChar w:fldCharType="end"/>
            </w:r>
          </w:hyperlink>
        </w:p>
        <w:p w14:paraId="0EED8C43"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37" w:history="1">
            <w:r w:rsidR="005F47D5" w:rsidRPr="0068438C">
              <w:rPr>
                <w:rStyle w:val="Hipervnculo"/>
                <w:noProof/>
                <w14:scene3d>
                  <w14:camera w14:prst="orthographicFront"/>
                  <w14:lightRig w14:rig="threePt" w14:dir="t">
                    <w14:rot w14:lat="0" w14:lon="0" w14:rev="0"/>
                  </w14:lightRig>
                </w14:scene3d>
              </w:rPr>
              <w:t>3.5.2.</w:t>
            </w:r>
            <w:r w:rsidR="005F47D5">
              <w:rPr>
                <w:rFonts w:asciiTheme="minorHAnsi" w:hAnsiTheme="minorHAnsi"/>
                <w:noProof/>
                <w:kern w:val="0"/>
                <w:sz w:val="22"/>
                <w:szCs w:val="22"/>
                <w:lang w:eastAsia="es-EC"/>
              </w:rPr>
              <w:tab/>
            </w:r>
            <w:r w:rsidR="005F47D5" w:rsidRPr="0068438C">
              <w:rPr>
                <w:rStyle w:val="Hipervnculo"/>
                <w:noProof/>
              </w:rPr>
              <w:t>Diagramas de interacción sin estado</w:t>
            </w:r>
            <w:r w:rsidR="005F47D5">
              <w:rPr>
                <w:noProof/>
                <w:webHidden/>
              </w:rPr>
              <w:tab/>
            </w:r>
            <w:r w:rsidR="005F47D5">
              <w:rPr>
                <w:noProof/>
                <w:webHidden/>
              </w:rPr>
              <w:fldChar w:fldCharType="begin"/>
            </w:r>
            <w:r w:rsidR="005F47D5">
              <w:rPr>
                <w:noProof/>
                <w:webHidden/>
              </w:rPr>
              <w:instrText xml:space="preserve"> PAGEREF _Toc425414537 \h </w:instrText>
            </w:r>
            <w:r w:rsidR="005F47D5">
              <w:rPr>
                <w:noProof/>
                <w:webHidden/>
              </w:rPr>
            </w:r>
            <w:r w:rsidR="005F47D5">
              <w:rPr>
                <w:noProof/>
                <w:webHidden/>
              </w:rPr>
              <w:fldChar w:fldCharType="separate"/>
            </w:r>
            <w:r w:rsidR="005F47D5">
              <w:rPr>
                <w:noProof/>
                <w:webHidden/>
              </w:rPr>
              <w:t>229</w:t>
            </w:r>
            <w:r w:rsidR="005F47D5">
              <w:rPr>
                <w:noProof/>
                <w:webHidden/>
              </w:rPr>
              <w:fldChar w:fldCharType="end"/>
            </w:r>
          </w:hyperlink>
        </w:p>
        <w:p w14:paraId="4A2A8EA7"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38" w:history="1">
            <w:r w:rsidR="005F47D5" w:rsidRPr="0068438C">
              <w:rPr>
                <w:rStyle w:val="Hipervnculo"/>
                <w:noProof/>
                <w14:scene3d>
                  <w14:camera w14:prst="orthographicFront"/>
                  <w14:lightRig w14:rig="threePt" w14:dir="t">
                    <w14:rot w14:lat="0" w14:lon="0" w14:rev="0"/>
                  </w14:lightRig>
                </w14:scene3d>
              </w:rPr>
              <w:t>3.5.3.</w:t>
            </w:r>
            <w:r w:rsidR="005F47D5">
              <w:rPr>
                <w:rFonts w:asciiTheme="minorHAnsi" w:hAnsiTheme="minorHAnsi"/>
                <w:noProof/>
                <w:kern w:val="0"/>
                <w:sz w:val="22"/>
                <w:szCs w:val="22"/>
                <w:lang w:eastAsia="es-EC"/>
              </w:rPr>
              <w:tab/>
            </w:r>
            <w:r w:rsidR="005F47D5" w:rsidRPr="0068438C">
              <w:rPr>
                <w:rStyle w:val="Hipervnculo"/>
                <w:noProof/>
              </w:rPr>
              <w:t>Diagramas híbridos (con estado y sin estado)</w:t>
            </w:r>
            <w:r w:rsidR="005F47D5">
              <w:rPr>
                <w:noProof/>
                <w:webHidden/>
              </w:rPr>
              <w:tab/>
            </w:r>
            <w:r w:rsidR="005F47D5">
              <w:rPr>
                <w:noProof/>
                <w:webHidden/>
              </w:rPr>
              <w:fldChar w:fldCharType="begin"/>
            </w:r>
            <w:r w:rsidR="005F47D5">
              <w:rPr>
                <w:noProof/>
                <w:webHidden/>
              </w:rPr>
              <w:instrText xml:space="preserve"> PAGEREF _Toc425414538 \h </w:instrText>
            </w:r>
            <w:r w:rsidR="005F47D5">
              <w:rPr>
                <w:noProof/>
                <w:webHidden/>
              </w:rPr>
            </w:r>
            <w:r w:rsidR="005F47D5">
              <w:rPr>
                <w:noProof/>
                <w:webHidden/>
              </w:rPr>
              <w:fldChar w:fldCharType="separate"/>
            </w:r>
            <w:r w:rsidR="005F47D5">
              <w:rPr>
                <w:noProof/>
                <w:webHidden/>
              </w:rPr>
              <w:t>235</w:t>
            </w:r>
            <w:r w:rsidR="005F47D5">
              <w:rPr>
                <w:noProof/>
                <w:webHidden/>
              </w:rPr>
              <w:fldChar w:fldCharType="end"/>
            </w:r>
          </w:hyperlink>
        </w:p>
        <w:p w14:paraId="5DAF6BDE"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39" w:history="1">
            <w:r w:rsidR="005F47D5" w:rsidRPr="0068438C">
              <w:rPr>
                <w:rStyle w:val="Hipervnculo"/>
                <w:noProof/>
                <w14:scene3d>
                  <w14:camera w14:prst="orthographicFront"/>
                  <w14:lightRig w14:rig="threePt" w14:dir="t">
                    <w14:rot w14:lat="0" w14:lon="0" w14:rev="0"/>
                  </w14:lightRig>
                </w14:scene3d>
              </w:rPr>
              <w:t>3.5.4.</w:t>
            </w:r>
            <w:r w:rsidR="005F47D5">
              <w:rPr>
                <w:rFonts w:asciiTheme="minorHAnsi" w:hAnsiTheme="minorHAnsi"/>
                <w:noProof/>
                <w:kern w:val="0"/>
                <w:sz w:val="22"/>
                <w:szCs w:val="22"/>
                <w:lang w:eastAsia="es-EC"/>
              </w:rPr>
              <w:tab/>
            </w:r>
            <w:r w:rsidR="005F47D5" w:rsidRPr="0068438C">
              <w:rPr>
                <w:rStyle w:val="Hipervnculo"/>
                <w:noProof/>
              </w:rPr>
              <w:t>Protocolo Descubrimiento</w:t>
            </w:r>
            <w:r w:rsidR="005F47D5">
              <w:rPr>
                <w:noProof/>
                <w:webHidden/>
              </w:rPr>
              <w:tab/>
            </w:r>
            <w:r w:rsidR="005F47D5">
              <w:rPr>
                <w:noProof/>
                <w:webHidden/>
              </w:rPr>
              <w:fldChar w:fldCharType="begin"/>
            </w:r>
            <w:r w:rsidR="005F47D5">
              <w:rPr>
                <w:noProof/>
                <w:webHidden/>
              </w:rPr>
              <w:instrText xml:space="preserve"> PAGEREF _Toc425414539 \h </w:instrText>
            </w:r>
            <w:r w:rsidR="005F47D5">
              <w:rPr>
                <w:noProof/>
                <w:webHidden/>
              </w:rPr>
            </w:r>
            <w:r w:rsidR="005F47D5">
              <w:rPr>
                <w:noProof/>
                <w:webHidden/>
              </w:rPr>
              <w:fldChar w:fldCharType="separate"/>
            </w:r>
            <w:r w:rsidR="005F47D5">
              <w:rPr>
                <w:noProof/>
                <w:webHidden/>
              </w:rPr>
              <w:t>240</w:t>
            </w:r>
            <w:r w:rsidR="005F47D5">
              <w:rPr>
                <w:noProof/>
                <w:webHidden/>
              </w:rPr>
              <w:fldChar w:fldCharType="end"/>
            </w:r>
          </w:hyperlink>
        </w:p>
        <w:p w14:paraId="2DC9FD44" w14:textId="77777777" w:rsidR="005F47D5" w:rsidRDefault="00655EB6">
          <w:pPr>
            <w:pStyle w:val="TDC1"/>
            <w:tabs>
              <w:tab w:val="left" w:pos="1350"/>
              <w:tab w:val="right" w:leader="dot" w:pos="9017"/>
            </w:tabs>
            <w:rPr>
              <w:rFonts w:asciiTheme="minorHAnsi" w:hAnsiTheme="minorHAnsi"/>
              <w:noProof/>
              <w:kern w:val="0"/>
              <w:sz w:val="22"/>
              <w:szCs w:val="22"/>
              <w:lang w:eastAsia="es-EC"/>
            </w:rPr>
          </w:pPr>
          <w:hyperlink w:anchor="_Toc425414540" w:history="1">
            <w:r w:rsidR="005F47D5" w:rsidRPr="0068438C">
              <w:rPr>
                <w:rStyle w:val="Hipervnculo"/>
                <w:noProof/>
              </w:rPr>
              <w:t>4.</w:t>
            </w:r>
            <w:r w:rsidR="005F47D5">
              <w:rPr>
                <w:rFonts w:asciiTheme="minorHAnsi" w:hAnsiTheme="minorHAnsi"/>
                <w:noProof/>
                <w:kern w:val="0"/>
                <w:sz w:val="22"/>
                <w:szCs w:val="22"/>
                <w:lang w:eastAsia="es-EC"/>
              </w:rPr>
              <w:tab/>
            </w:r>
            <w:r w:rsidR="005F47D5" w:rsidRPr="0068438C">
              <w:rPr>
                <w:rStyle w:val="Hipervnculo"/>
                <w:noProof/>
              </w:rPr>
              <w:t>CAPÍTULO IV</w:t>
            </w:r>
            <w:r w:rsidR="005F47D5">
              <w:rPr>
                <w:noProof/>
                <w:webHidden/>
              </w:rPr>
              <w:tab/>
            </w:r>
            <w:r w:rsidR="005F47D5">
              <w:rPr>
                <w:noProof/>
                <w:webHidden/>
              </w:rPr>
              <w:fldChar w:fldCharType="begin"/>
            </w:r>
            <w:r w:rsidR="005F47D5">
              <w:rPr>
                <w:noProof/>
                <w:webHidden/>
              </w:rPr>
              <w:instrText xml:space="preserve"> PAGEREF _Toc425414540 \h </w:instrText>
            </w:r>
            <w:r w:rsidR="005F47D5">
              <w:rPr>
                <w:noProof/>
                <w:webHidden/>
              </w:rPr>
            </w:r>
            <w:r w:rsidR="005F47D5">
              <w:rPr>
                <w:noProof/>
                <w:webHidden/>
              </w:rPr>
              <w:fldChar w:fldCharType="separate"/>
            </w:r>
            <w:r w:rsidR="005F47D5">
              <w:rPr>
                <w:noProof/>
                <w:webHidden/>
              </w:rPr>
              <w:t>242</w:t>
            </w:r>
            <w:r w:rsidR="005F47D5">
              <w:rPr>
                <w:noProof/>
                <w:webHidden/>
              </w:rPr>
              <w:fldChar w:fldCharType="end"/>
            </w:r>
          </w:hyperlink>
        </w:p>
        <w:p w14:paraId="3905D679" w14:textId="77777777" w:rsidR="005F47D5" w:rsidRDefault="00655EB6">
          <w:pPr>
            <w:pStyle w:val="TDC2"/>
            <w:rPr>
              <w:rFonts w:asciiTheme="minorHAnsi" w:hAnsiTheme="minorHAnsi"/>
              <w:noProof/>
              <w:kern w:val="0"/>
              <w:sz w:val="22"/>
              <w:szCs w:val="22"/>
              <w:lang w:eastAsia="es-EC"/>
            </w:rPr>
          </w:pPr>
          <w:hyperlink w:anchor="_Toc425414541" w:history="1">
            <w:r w:rsidR="005F47D5" w:rsidRPr="0068438C">
              <w:rPr>
                <w:rStyle w:val="Hipervnculo"/>
                <w:noProof/>
              </w:rPr>
              <w:t>PRUEBAS</w:t>
            </w:r>
            <w:r w:rsidR="005F47D5">
              <w:rPr>
                <w:noProof/>
                <w:webHidden/>
              </w:rPr>
              <w:tab/>
            </w:r>
            <w:r w:rsidR="005F47D5">
              <w:rPr>
                <w:noProof/>
                <w:webHidden/>
              </w:rPr>
              <w:fldChar w:fldCharType="begin"/>
            </w:r>
            <w:r w:rsidR="005F47D5">
              <w:rPr>
                <w:noProof/>
                <w:webHidden/>
              </w:rPr>
              <w:instrText xml:space="preserve"> PAGEREF _Toc425414541 \h </w:instrText>
            </w:r>
            <w:r w:rsidR="005F47D5">
              <w:rPr>
                <w:noProof/>
                <w:webHidden/>
              </w:rPr>
            </w:r>
            <w:r w:rsidR="005F47D5">
              <w:rPr>
                <w:noProof/>
                <w:webHidden/>
              </w:rPr>
              <w:fldChar w:fldCharType="separate"/>
            </w:r>
            <w:r w:rsidR="005F47D5">
              <w:rPr>
                <w:noProof/>
                <w:webHidden/>
              </w:rPr>
              <w:t>242</w:t>
            </w:r>
            <w:r w:rsidR="005F47D5">
              <w:rPr>
                <w:noProof/>
                <w:webHidden/>
              </w:rPr>
              <w:fldChar w:fldCharType="end"/>
            </w:r>
          </w:hyperlink>
        </w:p>
        <w:p w14:paraId="30019F59" w14:textId="77777777" w:rsidR="005F47D5" w:rsidRDefault="00655EB6">
          <w:pPr>
            <w:pStyle w:val="TDC2"/>
            <w:rPr>
              <w:rFonts w:asciiTheme="minorHAnsi" w:hAnsiTheme="minorHAnsi"/>
              <w:noProof/>
              <w:kern w:val="0"/>
              <w:sz w:val="22"/>
              <w:szCs w:val="22"/>
              <w:lang w:eastAsia="es-EC"/>
            </w:rPr>
          </w:pPr>
          <w:hyperlink w:anchor="_Toc425414542" w:history="1">
            <w:r w:rsidR="005F47D5" w:rsidRPr="0068438C">
              <w:rPr>
                <w:rStyle w:val="Hipervnculo"/>
                <w:noProof/>
                <w14:scene3d>
                  <w14:camera w14:prst="orthographicFront"/>
                  <w14:lightRig w14:rig="threePt" w14:dir="t">
                    <w14:rot w14:lat="0" w14:lon="0" w14:rev="0"/>
                  </w14:lightRig>
                </w14:scene3d>
              </w:rPr>
              <w:t>4.1.</w:t>
            </w:r>
            <w:r w:rsidR="005F47D5">
              <w:rPr>
                <w:rFonts w:asciiTheme="minorHAnsi" w:hAnsiTheme="minorHAnsi"/>
                <w:noProof/>
                <w:kern w:val="0"/>
                <w:sz w:val="22"/>
                <w:szCs w:val="22"/>
                <w:lang w:eastAsia="es-EC"/>
              </w:rPr>
              <w:tab/>
            </w:r>
            <w:r w:rsidR="005F47D5" w:rsidRPr="0068438C">
              <w:rPr>
                <w:rStyle w:val="Hipervnculo"/>
                <w:noProof/>
              </w:rPr>
              <w:t>INTRODUCCIÓN</w:t>
            </w:r>
            <w:r w:rsidR="005F47D5">
              <w:rPr>
                <w:noProof/>
                <w:webHidden/>
              </w:rPr>
              <w:tab/>
            </w:r>
            <w:r w:rsidR="005F47D5">
              <w:rPr>
                <w:noProof/>
                <w:webHidden/>
              </w:rPr>
              <w:fldChar w:fldCharType="begin"/>
            </w:r>
            <w:r w:rsidR="005F47D5">
              <w:rPr>
                <w:noProof/>
                <w:webHidden/>
              </w:rPr>
              <w:instrText xml:space="preserve"> PAGEREF _Toc425414542 \h </w:instrText>
            </w:r>
            <w:r w:rsidR="005F47D5">
              <w:rPr>
                <w:noProof/>
                <w:webHidden/>
              </w:rPr>
            </w:r>
            <w:r w:rsidR="005F47D5">
              <w:rPr>
                <w:noProof/>
                <w:webHidden/>
              </w:rPr>
              <w:fldChar w:fldCharType="separate"/>
            </w:r>
            <w:r w:rsidR="005F47D5">
              <w:rPr>
                <w:noProof/>
                <w:webHidden/>
              </w:rPr>
              <w:t>242</w:t>
            </w:r>
            <w:r w:rsidR="005F47D5">
              <w:rPr>
                <w:noProof/>
                <w:webHidden/>
              </w:rPr>
              <w:fldChar w:fldCharType="end"/>
            </w:r>
          </w:hyperlink>
        </w:p>
        <w:p w14:paraId="494AE66F" w14:textId="77777777" w:rsidR="005F47D5" w:rsidRDefault="00655EB6">
          <w:pPr>
            <w:pStyle w:val="TDC2"/>
            <w:rPr>
              <w:rFonts w:asciiTheme="minorHAnsi" w:hAnsiTheme="minorHAnsi"/>
              <w:noProof/>
              <w:kern w:val="0"/>
              <w:sz w:val="22"/>
              <w:szCs w:val="22"/>
              <w:lang w:eastAsia="es-EC"/>
            </w:rPr>
          </w:pPr>
          <w:hyperlink w:anchor="_Toc425414543" w:history="1">
            <w:r w:rsidR="005F47D5" w:rsidRPr="0068438C">
              <w:rPr>
                <w:rStyle w:val="Hipervnculo"/>
                <w:noProof/>
                <w14:scene3d>
                  <w14:camera w14:prst="orthographicFront"/>
                  <w14:lightRig w14:rig="threePt" w14:dir="t">
                    <w14:rot w14:lat="0" w14:lon="0" w14:rev="0"/>
                  </w14:lightRig>
                </w14:scene3d>
              </w:rPr>
              <w:t>4.2.</w:t>
            </w:r>
            <w:r w:rsidR="005F47D5">
              <w:rPr>
                <w:rFonts w:asciiTheme="minorHAnsi" w:hAnsiTheme="minorHAnsi"/>
                <w:noProof/>
                <w:kern w:val="0"/>
                <w:sz w:val="22"/>
                <w:szCs w:val="22"/>
                <w:lang w:eastAsia="es-EC"/>
              </w:rPr>
              <w:tab/>
            </w:r>
            <w:r w:rsidR="005F47D5" w:rsidRPr="0068438C">
              <w:rPr>
                <w:rStyle w:val="Hipervnculo"/>
                <w:noProof/>
              </w:rPr>
              <w:t>PRUEBAS UNITARIAS DEL API RTPS</w:t>
            </w:r>
            <w:r w:rsidR="005F47D5">
              <w:rPr>
                <w:noProof/>
                <w:webHidden/>
              </w:rPr>
              <w:tab/>
            </w:r>
            <w:r w:rsidR="005F47D5">
              <w:rPr>
                <w:noProof/>
                <w:webHidden/>
              </w:rPr>
              <w:fldChar w:fldCharType="begin"/>
            </w:r>
            <w:r w:rsidR="005F47D5">
              <w:rPr>
                <w:noProof/>
                <w:webHidden/>
              </w:rPr>
              <w:instrText xml:space="preserve"> PAGEREF _Toc425414543 \h </w:instrText>
            </w:r>
            <w:r w:rsidR="005F47D5">
              <w:rPr>
                <w:noProof/>
                <w:webHidden/>
              </w:rPr>
            </w:r>
            <w:r w:rsidR="005F47D5">
              <w:rPr>
                <w:noProof/>
                <w:webHidden/>
              </w:rPr>
              <w:fldChar w:fldCharType="separate"/>
            </w:r>
            <w:r w:rsidR="005F47D5">
              <w:rPr>
                <w:noProof/>
                <w:webHidden/>
              </w:rPr>
              <w:t>242</w:t>
            </w:r>
            <w:r w:rsidR="005F47D5">
              <w:rPr>
                <w:noProof/>
                <w:webHidden/>
              </w:rPr>
              <w:fldChar w:fldCharType="end"/>
            </w:r>
          </w:hyperlink>
        </w:p>
        <w:p w14:paraId="597706A4"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44" w:history="1">
            <w:r w:rsidR="005F47D5" w:rsidRPr="0068438C">
              <w:rPr>
                <w:rStyle w:val="Hipervnculo"/>
                <w:noProof/>
                <w14:scene3d>
                  <w14:camera w14:prst="orthographicFront"/>
                  <w14:lightRig w14:rig="threePt" w14:dir="t">
                    <w14:rot w14:lat="0" w14:lon="0" w14:rev="0"/>
                  </w14:lightRig>
                </w14:scene3d>
              </w:rPr>
              <w:t>4.2.1.</w:t>
            </w:r>
            <w:r w:rsidR="005F47D5">
              <w:rPr>
                <w:rFonts w:asciiTheme="minorHAnsi" w:hAnsiTheme="minorHAnsi"/>
                <w:noProof/>
                <w:kern w:val="0"/>
                <w:sz w:val="22"/>
                <w:szCs w:val="22"/>
                <w:lang w:eastAsia="es-EC"/>
              </w:rPr>
              <w:tab/>
            </w:r>
            <w:r w:rsidR="005F47D5" w:rsidRPr="0068438C">
              <w:rPr>
                <w:rStyle w:val="Hipervnculo"/>
                <w:noProof/>
              </w:rPr>
              <w:t>Codificadores</w:t>
            </w:r>
            <w:r w:rsidR="005F47D5">
              <w:rPr>
                <w:noProof/>
                <w:webHidden/>
              </w:rPr>
              <w:tab/>
            </w:r>
            <w:r w:rsidR="005F47D5">
              <w:rPr>
                <w:noProof/>
                <w:webHidden/>
              </w:rPr>
              <w:fldChar w:fldCharType="begin"/>
            </w:r>
            <w:r w:rsidR="005F47D5">
              <w:rPr>
                <w:noProof/>
                <w:webHidden/>
              </w:rPr>
              <w:instrText xml:space="preserve"> PAGEREF _Toc425414544 \h </w:instrText>
            </w:r>
            <w:r w:rsidR="005F47D5">
              <w:rPr>
                <w:noProof/>
                <w:webHidden/>
              </w:rPr>
            </w:r>
            <w:r w:rsidR="005F47D5">
              <w:rPr>
                <w:noProof/>
                <w:webHidden/>
              </w:rPr>
              <w:fldChar w:fldCharType="separate"/>
            </w:r>
            <w:r w:rsidR="005F47D5">
              <w:rPr>
                <w:noProof/>
                <w:webHidden/>
              </w:rPr>
              <w:t>242</w:t>
            </w:r>
            <w:r w:rsidR="005F47D5">
              <w:rPr>
                <w:noProof/>
                <w:webHidden/>
              </w:rPr>
              <w:fldChar w:fldCharType="end"/>
            </w:r>
          </w:hyperlink>
        </w:p>
        <w:p w14:paraId="4646A502"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45" w:history="1">
            <w:r w:rsidR="005F47D5" w:rsidRPr="0068438C">
              <w:rPr>
                <w:rStyle w:val="Hipervnculo"/>
                <w:noProof/>
                <w14:scene3d>
                  <w14:camera w14:prst="orthographicFront"/>
                  <w14:lightRig w14:rig="threePt" w14:dir="t">
                    <w14:rot w14:lat="0" w14:lon="0" w14:rev="0"/>
                  </w14:lightRig>
                </w14:scene3d>
              </w:rPr>
              <w:t>4.2.2.</w:t>
            </w:r>
            <w:r w:rsidR="005F47D5">
              <w:rPr>
                <w:rFonts w:asciiTheme="minorHAnsi" w:hAnsiTheme="minorHAnsi"/>
                <w:noProof/>
                <w:kern w:val="0"/>
                <w:sz w:val="22"/>
                <w:szCs w:val="22"/>
                <w:lang w:eastAsia="es-EC"/>
              </w:rPr>
              <w:tab/>
            </w:r>
            <w:r w:rsidR="005F47D5" w:rsidRPr="0068438C">
              <w:rPr>
                <w:rStyle w:val="Hipervnculo"/>
                <w:noProof/>
              </w:rPr>
              <w:t>Transporte</w:t>
            </w:r>
            <w:r w:rsidR="005F47D5">
              <w:rPr>
                <w:noProof/>
                <w:webHidden/>
              </w:rPr>
              <w:tab/>
            </w:r>
            <w:r w:rsidR="005F47D5">
              <w:rPr>
                <w:noProof/>
                <w:webHidden/>
              </w:rPr>
              <w:fldChar w:fldCharType="begin"/>
            </w:r>
            <w:r w:rsidR="005F47D5">
              <w:rPr>
                <w:noProof/>
                <w:webHidden/>
              </w:rPr>
              <w:instrText xml:space="preserve"> PAGEREF _Toc425414545 \h </w:instrText>
            </w:r>
            <w:r w:rsidR="005F47D5">
              <w:rPr>
                <w:noProof/>
                <w:webHidden/>
              </w:rPr>
            </w:r>
            <w:r w:rsidR="005F47D5">
              <w:rPr>
                <w:noProof/>
                <w:webHidden/>
              </w:rPr>
              <w:fldChar w:fldCharType="separate"/>
            </w:r>
            <w:r w:rsidR="005F47D5">
              <w:rPr>
                <w:noProof/>
                <w:webHidden/>
              </w:rPr>
              <w:t>276</w:t>
            </w:r>
            <w:r w:rsidR="005F47D5">
              <w:rPr>
                <w:noProof/>
                <w:webHidden/>
              </w:rPr>
              <w:fldChar w:fldCharType="end"/>
            </w:r>
          </w:hyperlink>
        </w:p>
        <w:p w14:paraId="1F3518FE"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46" w:history="1">
            <w:r w:rsidR="005F47D5" w:rsidRPr="0068438C">
              <w:rPr>
                <w:rStyle w:val="Hipervnculo"/>
                <w:noProof/>
                <w14:scene3d>
                  <w14:camera w14:prst="orthographicFront"/>
                  <w14:lightRig w14:rig="threePt" w14:dir="t">
                    <w14:rot w14:lat="0" w14:lon="0" w14:rev="0"/>
                  </w14:lightRig>
                </w14:scene3d>
              </w:rPr>
              <w:t>4.2.3.</w:t>
            </w:r>
            <w:r w:rsidR="005F47D5">
              <w:rPr>
                <w:rFonts w:asciiTheme="minorHAnsi" w:hAnsiTheme="minorHAnsi"/>
                <w:noProof/>
                <w:kern w:val="0"/>
                <w:sz w:val="22"/>
                <w:szCs w:val="22"/>
                <w:lang w:eastAsia="es-EC"/>
              </w:rPr>
              <w:tab/>
            </w:r>
            <w:r w:rsidR="005F47D5" w:rsidRPr="0068438C">
              <w:rPr>
                <w:rStyle w:val="Hipervnculo"/>
                <w:noProof/>
              </w:rPr>
              <w:t>Utils</w:t>
            </w:r>
            <w:r w:rsidR="005F47D5">
              <w:rPr>
                <w:noProof/>
                <w:webHidden/>
              </w:rPr>
              <w:tab/>
            </w:r>
            <w:r w:rsidR="005F47D5">
              <w:rPr>
                <w:noProof/>
                <w:webHidden/>
              </w:rPr>
              <w:fldChar w:fldCharType="begin"/>
            </w:r>
            <w:r w:rsidR="005F47D5">
              <w:rPr>
                <w:noProof/>
                <w:webHidden/>
              </w:rPr>
              <w:instrText xml:space="preserve"> PAGEREF _Toc425414546 \h </w:instrText>
            </w:r>
            <w:r w:rsidR="005F47D5">
              <w:rPr>
                <w:noProof/>
                <w:webHidden/>
              </w:rPr>
            </w:r>
            <w:r w:rsidR="005F47D5">
              <w:rPr>
                <w:noProof/>
                <w:webHidden/>
              </w:rPr>
              <w:fldChar w:fldCharType="separate"/>
            </w:r>
            <w:r w:rsidR="005F47D5">
              <w:rPr>
                <w:noProof/>
                <w:webHidden/>
              </w:rPr>
              <w:t>300</w:t>
            </w:r>
            <w:r w:rsidR="005F47D5">
              <w:rPr>
                <w:noProof/>
                <w:webHidden/>
              </w:rPr>
              <w:fldChar w:fldCharType="end"/>
            </w:r>
          </w:hyperlink>
        </w:p>
        <w:p w14:paraId="530C84E4" w14:textId="77777777" w:rsidR="005F47D5" w:rsidRDefault="00655EB6">
          <w:pPr>
            <w:pStyle w:val="TDC3"/>
            <w:tabs>
              <w:tab w:val="left" w:pos="1960"/>
              <w:tab w:val="right" w:leader="dot" w:pos="9017"/>
            </w:tabs>
            <w:rPr>
              <w:rFonts w:asciiTheme="minorHAnsi" w:hAnsiTheme="minorHAnsi"/>
              <w:noProof/>
              <w:kern w:val="0"/>
              <w:sz w:val="22"/>
              <w:szCs w:val="22"/>
              <w:lang w:eastAsia="es-EC"/>
            </w:rPr>
          </w:pPr>
          <w:hyperlink w:anchor="_Toc425414547" w:history="1">
            <w:r w:rsidR="005F47D5" w:rsidRPr="0068438C">
              <w:rPr>
                <w:rStyle w:val="Hipervnculo"/>
                <w:noProof/>
                <w14:scene3d>
                  <w14:camera w14:prst="orthographicFront"/>
                  <w14:lightRig w14:rig="threePt" w14:dir="t">
                    <w14:rot w14:lat="0" w14:lon="0" w14:rev="0"/>
                  </w14:lightRig>
                </w14:scene3d>
              </w:rPr>
              <w:t>4.2.4.</w:t>
            </w:r>
            <w:r w:rsidR="005F47D5">
              <w:rPr>
                <w:rFonts w:asciiTheme="minorHAnsi" w:hAnsiTheme="minorHAnsi"/>
                <w:noProof/>
                <w:kern w:val="0"/>
                <w:sz w:val="22"/>
                <w:szCs w:val="22"/>
                <w:lang w:eastAsia="es-EC"/>
              </w:rPr>
              <w:tab/>
            </w:r>
            <w:r w:rsidR="005F47D5" w:rsidRPr="0068438C">
              <w:rPr>
                <w:rStyle w:val="Hipervnculo"/>
                <w:noProof/>
              </w:rPr>
              <w:t>Serializador</w:t>
            </w:r>
            <w:r w:rsidR="005F47D5">
              <w:rPr>
                <w:noProof/>
                <w:webHidden/>
              </w:rPr>
              <w:tab/>
            </w:r>
            <w:r w:rsidR="005F47D5">
              <w:rPr>
                <w:noProof/>
                <w:webHidden/>
              </w:rPr>
              <w:fldChar w:fldCharType="begin"/>
            </w:r>
            <w:r w:rsidR="005F47D5">
              <w:rPr>
                <w:noProof/>
                <w:webHidden/>
              </w:rPr>
              <w:instrText xml:space="preserve"> PAGEREF _Toc425414547 \h </w:instrText>
            </w:r>
            <w:r w:rsidR="005F47D5">
              <w:rPr>
                <w:noProof/>
                <w:webHidden/>
              </w:rPr>
            </w:r>
            <w:r w:rsidR="005F47D5">
              <w:rPr>
                <w:noProof/>
                <w:webHidden/>
              </w:rPr>
              <w:fldChar w:fldCharType="separate"/>
            </w:r>
            <w:r w:rsidR="005F47D5">
              <w:rPr>
                <w:noProof/>
                <w:webHidden/>
              </w:rPr>
              <w:t>303</w:t>
            </w:r>
            <w:r w:rsidR="005F47D5">
              <w:rPr>
                <w:noProof/>
                <w:webHidden/>
              </w:rPr>
              <w:fldChar w:fldCharType="end"/>
            </w:r>
          </w:hyperlink>
        </w:p>
        <w:p w14:paraId="2252F6A5" w14:textId="77777777" w:rsidR="005F47D5" w:rsidRDefault="00655EB6">
          <w:pPr>
            <w:pStyle w:val="TDC2"/>
            <w:rPr>
              <w:rFonts w:asciiTheme="minorHAnsi" w:hAnsiTheme="minorHAnsi"/>
              <w:noProof/>
              <w:kern w:val="0"/>
              <w:sz w:val="22"/>
              <w:szCs w:val="22"/>
              <w:lang w:eastAsia="es-EC"/>
            </w:rPr>
          </w:pPr>
          <w:hyperlink w:anchor="_Toc425414548" w:history="1">
            <w:r w:rsidR="005F47D5" w:rsidRPr="0068438C">
              <w:rPr>
                <w:rStyle w:val="Hipervnculo"/>
                <w:noProof/>
                <w14:scene3d>
                  <w14:camera w14:prst="orthographicFront"/>
                  <w14:lightRig w14:rig="threePt" w14:dir="t">
                    <w14:rot w14:lat="0" w14:lon="0" w14:rev="0"/>
                  </w14:lightRig>
                </w14:scene3d>
              </w:rPr>
              <w:t>4.3.</w:t>
            </w:r>
            <w:r w:rsidR="005F47D5">
              <w:rPr>
                <w:rFonts w:asciiTheme="minorHAnsi" w:hAnsiTheme="minorHAnsi"/>
                <w:noProof/>
                <w:kern w:val="0"/>
                <w:sz w:val="22"/>
                <w:szCs w:val="22"/>
                <w:lang w:eastAsia="es-EC"/>
              </w:rPr>
              <w:tab/>
            </w:r>
            <w:r w:rsidR="005F47D5" w:rsidRPr="0068438C">
              <w:rPr>
                <w:rStyle w:val="Hipervnculo"/>
                <w:noProof/>
              </w:rPr>
              <w:t>PRUEBA APLICACIÓN RTPS</w:t>
            </w:r>
            <w:r w:rsidR="005F47D5">
              <w:rPr>
                <w:noProof/>
                <w:webHidden/>
              </w:rPr>
              <w:tab/>
            </w:r>
            <w:r w:rsidR="005F47D5">
              <w:rPr>
                <w:noProof/>
                <w:webHidden/>
              </w:rPr>
              <w:fldChar w:fldCharType="begin"/>
            </w:r>
            <w:r w:rsidR="005F47D5">
              <w:rPr>
                <w:noProof/>
                <w:webHidden/>
              </w:rPr>
              <w:instrText xml:space="preserve"> PAGEREF _Toc425414548 \h </w:instrText>
            </w:r>
            <w:r w:rsidR="005F47D5">
              <w:rPr>
                <w:noProof/>
                <w:webHidden/>
              </w:rPr>
            </w:r>
            <w:r w:rsidR="005F47D5">
              <w:rPr>
                <w:noProof/>
                <w:webHidden/>
              </w:rPr>
              <w:fldChar w:fldCharType="separate"/>
            </w:r>
            <w:r w:rsidR="005F47D5">
              <w:rPr>
                <w:noProof/>
                <w:webHidden/>
              </w:rPr>
              <w:t>370</w:t>
            </w:r>
            <w:r w:rsidR="005F47D5">
              <w:rPr>
                <w:noProof/>
                <w:webHidden/>
              </w:rPr>
              <w:fldChar w:fldCharType="end"/>
            </w:r>
          </w:hyperlink>
        </w:p>
        <w:p w14:paraId="63CCED48" w14:textId="77777777" w:rsidR="005F47D5" w:rsidRDefault="00655EB6">
          <w:pPr>
            <w:pStyle w:val="TDC2"/>
            <w:rPr>
              <w:rFonts w:asciiTheme="minorHAnsi" w:hAnsiTheme="minorHAnsi"/>
              <w:noProof/>
              <w:kern w:val="0"/>
              <w:sz w:val="22"/>
              <w:szCs w:val="22"/>
              <w:lang w:eastAsia="es-EC"/>
            </w:rPr>
          </w:pPr>
          <w:hyperlink w:anchor="_Toc425414549" w:history="1">
            <w:r w:rsidR="005F47D5" w:rsidRPr="0068438C">
              <w:rPr>
                <w:rStyle w:val="Hipervnculo"/>
                <w:noProof/>
                <w14:scene3d>
                  <w14:camera w14:prst="orthographicFront"/>
                  <w14:lightRig w14:rig="threePt" w14:dir="t">
                    <w14:rot w14:lat="0" w14:lon="0" w14:rev="0"/>
                  </w14:lightRig>
                </w14:scene3d>
              </w:rPr>
              <w:t>4.4.</w:t>
            </w:r>
            <w:r w:rsidR="005F47D5">
              <w:rPr>
                <w:rFonts w:asciiTheme="minorHAnsi" w:hAnsiTheme="minorHAnsi"/>
                <w:noProof/>
                <w:kern w:val="0"/>
                <w:sz w:val="22"/>
                <w:szCs w:val="22"/>
                <w:lang w:eastAsia="es-EC"/>
              </w:rPr>
              <w:tab/>
            </w:r>
            <w:r w:rsidR="005F47D5" w:rsidRPr="0068438C">
              <w:rPr>
                <w:rStyle w:val="Hipervnculo"/>
                <w:noProof/>
              </w:rPr>
              <w:t>PRUEBA APLICACIÓN CORBA</w:t>
            </w:r>
            <w:r w:rsidR="005F47D5">
              <w:rPr>
                <w:noProof/>
                <w:webHidden/>
              </w:rPr>
              <w:tab/>
            </w:r>
            <w:r w:rsidR="005F47D5">
              <w:rPr>
                <w:noProof/>
                <w:webHidden/>
              </w:rPr>
              <w:fldChar w:fldCharType="begin"/>
            </w:r>
            <w:r w:rsidR="005F47D5">
              <w:rPr>
                <w:noProof/>
                <w:webHidden/>
              </w:rPr>
              <w:instrText xml:space="preserve"> PAGEREF _Toc425414549 \h </w:instrText>
            </w:r>
            <w:r w:rsidR="005F47D5">
              <w:rPr>
                <w:noProof/>
                <w:webHidden/>
              </w:rPr>
            </w:r>
            <w:r w:rsidR="005F47D5">
              <w:rPr>
                <w:noProof/>
                <w:webHidden/>
              </w:rPr>
              <w:fldChar w:fldCharType="separate"/>
            </w:r>
            <w:r w:rsidR="005F47D5">
              <w:rPr>
                <w:noProof/>
                <w:webHidden/>
              </w:rPr>
              <w:t>370</w:t>
            </w:r>
            <w:r w:rsidR="005F47D5">
              <w:rPr>
                <w:noProof/>
                <w:webHidden/>
              </w:rPr>
              <w:fldChar w:fldCharType="end"/>
            </w:r>
          </w:hyperlink>
        </w:p>
        <w:p w14:paraId="47B7DF16" w14:textId="77777777" w:rsidR="005F47D5" w:rsidRDefault="00655EB6">
          <w:pPr>
            <w:pStyle w:val="TDC2"/>
            <w:rPr>
              <w:rFonts w:asciiTheme="minorHAnsi" w:hAnsiTheme="minorHAnsi"/>
              <w:noProof/>
              <w:kern w:val="0"/>
              <w:sz w:val="22"/>
              <w:szCs w:val="22"/>
              <w:lang w:eastAsia="es-EC"/>
            </w:rPr>
          </w:pPr>
          <w:hyperlink w:anchor="_Toc425414550" w:history="1">
            <w:r w:rsidR="005F47D5" w:rsidRPr="0068438C">
              <w:rPr>
                <w:rStyle w:val="Hipervnculo"/>
                <w:noProof/>
                <w14:scene3d>
                  <w14:camera w14:prst="orthographicFront"/>
                  <w14:lightRig w14:rig="threePt" w14:dir="t">
                    <w14:rot w14:lat="0" w14:lon="0" w14:rev="0"/>
                  </w14:lightRig>
                </w14:scene3d>
              </w:rPr>
              <w:t>4.5.</w:t>
            </w:r>
            <w:r w:rsidR="005F47D5">
              <w:rPr>
                <w:rFonts w:asciiTheme="minorHAnsi" w:hAnsiTheme="minorHAnsi"/>
                <w:noProof/>
                <w:kern w:val="0"/>
                <w:sz w:val="22"/>
                <w:szCs w:val="22"/>
                <w:lang w:eastAsia="es-EC"/>
              </w:rPr>
              <w:tab/>
            </w:r>
            <w:r w:rsidR="005F47D5" w:rsidRPr="0068438C">
              <w:rPr>
                <w:rStyle w:val="Hipervnculo"/>
                <w:noProof/>
              </w:rPr>
              <w:t>MANUAL DE USUARIO DE LA APLICACIÓN Y EL PROTOCOLO</w:t>
            </w:r>
            <w:r w:rsidR="005F47D5">
              <w:rPr>
                <w:noProof/>
                <w:webHidden/>
              </w:rPr>
              <w:tab/>
            </w:r>
            <w:r w:rsidR="005F47D5">
              <w:rPr>
                <w:noProof/>
                <w:webHidden/>
              </w:rPr>
              <w:fldChar w:fldCharType="begin"/>
            </w:r>
            <w:r w:rsidR="005F47D5">
              <w:rPr>
                <w:noProof/>
                <w:webHidden/>
              </w:rPr>
              <w:instrText xml:space="preserve"> PAGEREF _Toc425414550 \h </w:instrText>
            </w:r>
            <w:r w:rsidR="005F47D5">
              <w:rPr>
                <w:noProof/>
                <w:webHidden/>
              </w:rPr>
            </w:r>
            <w:r w:rsidR="005F47D5">
              <w:rPr>
                <w:noProof/>
                <w:webHidden/>
              </w:rPr>
              <w:fldChar w:fldCharType="separate"/>
            </w:r>
            <w:r w:rsidR="005F47D5">
              <w:rPr>
                <w:noProof/>
                <w:webHidden/>
              </w:rPr>
              <w:t>370</w:t>
            </w:r>
            <w:r w:rsidR="005F47D5">
              <w:rPr>
                <w:noProof/>
                <w:webHidden/>
              </w:rPr>
              <w:fldChar w:fldCharType="end"/>
            </w:r>
          </w:hyperlink>
        </w:p>
        <w:p w14:paraId="73F63976" w14:textId="77777777" w:rsidR="005F47D5" w:rsidRDefault="00655EB6">
          <w:pPr>
            <w:pStyle w:val="TDC2"/>
            <w:rPr>
              <w:rFonts w:asciiTheme="minorHAnsi" w:hAnsiTheme="minorHAnsi"/>
              <w:noProof/>
              <w:kern w:val="0"/>
              <w:sz w:val="22"/>
              <w:szCs w:val="22"/>
              <w:lang w:eastAsia="es-EC"/>
            </w:rPr>
          </w:pPr>
          <w:hyperlink w:anchor="_Toc425414551" w:history="1">
            <w:r w:rsidR="005F47D5" w:rsidRPr="0068438C">
              <w:rPr>
                <w:rStyle w:val="Hipervnculo"/>
                <w:noProof/>
                <w14:scene3d>
                  <w14:camera w14:prst="orthographicFront"/>
                  <w14:lightRig w14:rig="threePt" w14:dir="t">
                    <w14:rot w14:lat="0" w14:lon="0" w14:rev="0"/>
                  </w14:lightRig>
                </w14:scene3d>
              </w:rPr>
              <w:t>4.6.</w:t>
            </w:r>
            <w:r w:rsidR="005F47D5">
              <w:rPr>
                <w:rFonts w:asciiTheme="minorHAnsi" w:hAnsiTheme="minorHAnsi"/>
                <w:noProof/>
                <w:kern w:val="0"/>
                <w:sz w:val="22"/>
                <w:szCs w:val="22"/>
                <w:lang w:eastAsia="es-EC"/>
              </w:rPr>
              <w:tab/>
            </w:r>
            <w:r w:rsidR="005F47D5" w:rsidRPr="0068438C">
              <w:rPr>
                <w:rStyle w:val="Hipervnculo"/>
                <w:noProof/>
              </w:rPr>
              <w:t>COMPARACIÓN DE APLICACIONES</w:t>
            </w:r>
            <w:r w:rsidR="005F47D5">
              <w:rPr>
                <w:noProof/>
                <w:webHidden/>
              </w:rPr>
              <w:tab/>
            </w:r>
            <w:r w:rsidR="005F47D5">
              <w:rPr>
                <w:noProof/>
                <w:webHidden/>
              </w:rPr>
              <w:fldChar w:fldCharType="begin"/>
            </w:r>
            <w:r w:rsidR="005F47D5">
              <w:rPr>
                <w:noProof/>
                <w:webHidden/>
              </w:rPr>
              <w:instrText xml:space="preserve"> PAGEREF _Toc425414551 \h </w:instrText>
            </w:r>
            <w:r w:rsidR="005F47D5">
              <w:rPr>
                <w:noProof/>
                <w:webHidden/>
              </w:rPr>
            </w:r>
            <w:r w:rsidR="005F47D5">
              <w:rPr>
                <w:noProof/>
                <w:webHidden/>
              </w:rPr>
              <w:fldChar w:fldCharType="separate"/>
            </w:r>
            <w:r w:rsidR="005F47D5">
              <w:rPr>
                <w:noProof/>
                <w:webHidden/>
              </w:rPr>
              <w:t>370</w:t>
            </w:r>
            <w:r w:rsidR="005F47D5">
              <w:rPr>
                <w:noProof/>
                <w:webHidden/>
              </w:rPr>
              <w:fldChar w:fldCharType="end"/>
            </w:r>
          </w:hyperlink>
        </w:p>
        <w:p w14:paraId="48076857" w14:textId="77777777" w:rsidR="005F47D5" w:rsidRDefault="00655EB6">
          <w:pPr>
            <w:pStyle w:val="TDC1"/>
            <w:tabs>
              <w:tab w:val="left" w:pos="1350"/>
              <w:tab w:val="right" w:leader="dot" w:pos="9017"/>
            </w:tabs>
            <w:rPr>
              <w:rFonts w:asciiTheme="minorHAnsi" w:hAnsiTheme="minorHAnsi"/>
              <w:noProof/>
              <w:kern w:val="0"/>
              <w:sz w:val="22"/>
              <w:szCs w:val="22"/>
              <w:lang w:eastAsia="es-EC"/>
            </w:rPr>
          </w:pPr>
          <w:hyperlink w:anchor="_Toc425414552" w:history="1">
            <w:r w:rsidR="005F47D5" w:rsidRPr="0068438C">
              <w:rPr>
                <w:rStyle w:val="Hipervnculo"/>
                <w:rFonts w:cs="Times New Roman"/>
                <w:noProof/>
              </w:rPr>
              <w:t>5.</w:t>
            </w:r>
            <w:r w:rsidR="005F47D5">
              <w:rPr>
                <w:rFonts w:asciiTheme="minorHAnsi" w:hAnsiTheme="minorHAnsi"/>
                <w:noProof/>
                <w:kern w:val="0"/>
                <w:sz w:val="22"/>
                <w:szCs w:val="22"/>
                <w:lang w:eastAsia="es-EC"/>
              </w:rPr>
              <w:tab/>
            </w:r>
            <w:r w:rsidR="005F47D5" w:rsidRPr="0068438C">
              <w:rPr>
                <w:rStyle w:val="Hipervnculo"/>
                <w:rFonts w:cs="Times New Roman"/>
                <w:noProof/>
              </w:rPr>
              <w:t>CAPÍTULO V</w:t>
            </w:r>
            <w:r w:rsidR="005F47D5">
              <w:rPr>
                <w:noProof/>
                <w:webHidden/>
              </w:rPr>
              <w:tab/>
            </w:r>
            <w:r w:rsidR="005F47D5">
              <w:rPr>
                <w:noProof/>
                <w:webHidden/>
              </w:rPr>
              <w:fldChar w:fldCharType="begin"/>
            </w:r>
            <w:r w:rsidR="005F47D5">
              <w:rPr>
                <w:noProof/>
                <w:webHidden/>
              </w:rPr>
              <w:instrText xml:space="preserve"> PAGEREF _Toc425414552 \h </w:instrText>
            </w:r>
            <w:r w:rsidR="005F47D5">
              <w:rPr>
                <w:noProof/>
                <w:webHidden/>
              </w:rPr>
            </w:r>
            <w:r w:rsidR="005F47D5">
              <w:rPr>
                <w:noProof/>
                <w:webHidden/>
              </w:rPr>
              <w:fldChar w:fldCharType="separate"/>
            </w:r>
            <w:r w:rsidR="005F47D5">
              <w:rPr>
                <w:noProof/>
                <w:webHidden/>
              </w:rPr>
              <w:t>1</w:t>
            </w:r>
            <w:r w:rsidR="005F47D5">
              <w:rPr>
                <w:noProof/>
                <w:webHidden/>
              </w:rPr>
              <w:fldChar w:fldCharType="end"/>
            </w:r>
          </w:hyperlink>
        </w:p>
        <w:p w14:paraId="5F3AB0D6" w14:textId="77777777" w:rsidR="005F47D5" w:rsidRDefault="00655EB6">
          <w:pPr>
            <w:pStyle w:val="TDC2"/>
            <w:rPr>
              <w:rFonts w:asciiTheme="minorHAnsi" w:hAnsiTheme="minorHAnsi"/>
              <w:noProof/>
              <w:kern w:val="0"/>
              <w:sz w:val="22"/>
              <w:szCs w:val="22"/>
              <w:lang w:eastAsia="es-EC"/>
            </w:rPr>
          </w:pPr>
          <w:hyperlink w:anchor="_Toc425414553" w:history="1">
            <w:r w:rsidR="005F47D5" w:rsidRPr="0068438C">
              <w:rPr>
                <w:rStyle w:val="Hipervnculo"/>
                <w:rFonts w:cs="Times New Roman"/>
                <w:noProof/>
              </w:rPr>
              <w:t>CONCLUSIONES Y RECOMENDACIONES</w:t>
            </w:r>
            <w:r w:rsidR="005F47D5">
              <w:rPr>
                <w:noProof/>
                <w:webHidden/>
              </w:rPr>
              <w:tab/>
            </w:r>
            <w:r w:rsidR="005F47D5">
              <w:rPr>
                <w:noProof/>
                <w:webHidden/>
              </w:rPr>
              <w:fldChar w:fldCharType="begin"/>
            </w:r>
            <w:r w:rsidR="005F47D5">
              <w:rPr>
                <w:noProof/>
                <w:webHidden/>
              </w:rPr>
              <w:instrText xml:space="preserve"> PAGEREF _Toc425414553 \h </w:instrText>
            </w:r>
            <w:r w:rsidR="005F47D5">
              <w:rPr>
                <w:noProof/>
                <w:webHidden/>
              </w:rPr>
            </w:r>
            <w:r w:rsidR="005F47D5">
              <w:rPr>
                <w:noProof/>
                <w:webHidden/>
              </w:rPr>
              <w:fldChar w:fldCharType="separate"/>
            </w:r>
            <w:r w:rsidR="005F47D5">
              <w:rPr>
                <w:noProof/>
                <w:webHidden/>
              </w:rPr>
              <w:t>1</w:t>
            </w:r>
            <w:r w:rsidR="005F47D5">
              <w:rPr>
                <w:noProof/>
                <w:webHidden/>
              </w:rPr>
              <w:fldChar w:fldCharType="end"/>
            </w:r>
          </w:hyperlink>
        </w:p>
        <w:p w14:paraId="699EFCC6" w14:textId="77777777" w:rsidR="005F47D5" w:rsidRDefault="00655EB6">
          <w:pPr>
            <w:pStyle w:val="TDC2"/>
            <w:rPr>
              <w:rFonts w:asciiTheme="minorHAnsi" w:hAnsiTheme="minorHAnsi"/>
              <w:noProof/>
              <w:kern w:val="0"/>
              <w:sz w:val="22"/>
              <w:szCs w:val="22"/>
              <w:lang w:eastAsia="es-EC"/>
            </w:rPr>
          </w:pPr>
          <w:hyperlink w:anchor="_Toc425414554" w:history="1">
            <w:r w:rsidR="005F47D5" w:rsidRPr="0068438C">
              <w:rPr>
                <w:rStyle w:val="Hipervnculo"/>
                <w:noProof/>
                <w14:scene3d>
                  <w14:camera w14:prst="orthographicFront"/>
                  <w14:lightRig w14:rig="threePt" w14:dir="t">
                    <w14:rot w14:lat="0" w14:lon="0" w14:rev="0"/>
                  </w14:lightRig>
                </w14:scene3d>
              </w:rPr>
              <w:t>5.1.</w:t>
            </w:r>
            <w:r w:rsidR="005F47D5">
              <w:rPr>
                <w:rFonts w:asciiTheme="minorHAnsi" w:hAnsiTheme="minorHAnsi"/>
                <w:noProof/>
                <w:kern w:val="0"/>
                <w:sz w:val="22"/>
                <w:szCs w:val="22"/>
                <w:lang w:eastAsia="es-EC"/>
              </w:rPr>
              <w:tab/>
            </w:r>
            <w:r w:rsidR="005F47D5" w:rsidRPr="0068438C">
              <w:rPr>
                <w:rStyle w:val="Hipervnculo"/>
                <w:noProof/>
              </w:rPr>
              <w:t>Conclusiones</w:t>
            </w:r>
            <w:r w:rsidR="005F47D5">
              <w:rPr>
                <w:noProof/>
                <w:webHidden/>
              </w:rPr>
              <w:tab/>
            </w:r>
            <w:r w:rsidR="005F47D5">
              <w:rPr>
                <w:noProof/>
                <w:webHidden/>
              </w:rPr>
              <w:fldChar w:fldCharType="begin"/>
            </w:r>
            <w:r w:rsidR="005F47D5">
              <w:rPr>
                <w:noProof/>
                <w:webHidden/>
              </w:rPr>
              <w:instrText xml:space="preserve"> PAGEREF _Toc425414554 \h </w:instrText>
            </w:r>
            <w:r w:rsidR="005F47D5">
              <w:rPr>
                <w:noProof/>
                <w:webHidden/>
              </w:rPr>
            </w:r>
            <w:r w:rsidR="005F47D5">
              <w:rPr>
                <w:noProof/>
                <w:webHidden/>
              </w:rPr>
              <w:fldChar w:fldCharType="separate"/>
            </w:r>
            <w:r w:rsidR="005F47D5">
              <w:rPr>
                <w:noProof/>
                <w:webHidden/>
              </w:rPr>
              <w:t>1</w:t>
            </w:r>
            <w:r w:rsidR="005F47D5">
              <w:rPr>
                <w:noProof/>
                <w:webHidden/>
              </w:rPr>
              <w:fldChar w:fldCharType="end"/>
            </w:r>
          </w:hyperlink>
        </w:p>
        <w:p w14:paraId="13541B83" w14:textId="77777777" w:rsidR="005F47D5" w:rsidRDefault="00655EB6">
          <w:pPr>
            <w:pStyle w:val="TDC2"/>
            <w:rPr>
              <w:rFonts w:asciiTheme="minorHAnsi" w:hAnsiTheme="minorHAnsi"/>
              <w:noProof/>
              <w:kern w:val="0"/>
              <w:sz w:val="22"/>
              <w:szCs w:val="22"/>
              <w:lang w:eastAsia="es-EC"/>
            </w:rPr>
          </w:pPr>
          <w:hyperlink w:anchor="_Toc425414555" w:history="1">
            <w:r w:rsidR="005F47D5" w:rsidRPr="0068438C">
              <w:rPr>
                <w:rStyle w:val="Hipervnculo"/>
                <w:noProof/>
                <w14:scene3d>
                  <w14:camera w14:prst="orthographicFront"/>
                  <w14:lightRig w14:rig="threePt" w14:dir="t">
                    <w14:rot w14:lat="0" w14:lon="0" w14:rev="0"/>
                  </w14:lightRig>
                </w14:scene3d>
              </w:rPr>
              <w:t>5.2.</w:t>
            </w:r>
            <w:r w:rsidR="005F47D5">
              <w:rPr>
                <w:rFonts w:asciiTheme="minorHAnsi" w:hAnsiTheme="minorHAnsi"/>
                <w:noProof/>
                <w:kern w:val="0"/>
                <w:sz w:val="22"/>
                <w:szCs w:val="22"/>
                <w:lang w:eastAsia="es-EC"/>
              </w:rPr>
              <w:tab/>
            </w:r>
            <w:r w:rsidR="005F47D5" w:rsidRPr="0068438C">
              <w:rPr>
                <w:rStyle w:val="Hipervnculo"/>
                <w:noProof/>
              </w:rPr>
              <w:t>Recomendaciones</w:t>
            </w:r>
            <w:r w:rsidR="005F47D5">
              <w:rPr>
                <w:noProof/>
                <w:webHidden/>
              </w:rPr>
              <w:tab/>
            </w:r>
            <w:r w:rsidR="005F47D5">
              <w:rPr>
                <w:noProof/>
                <w:webHidden/>
              </w:rPr>
              <w:fldChar w:fldCharType="begin"/>
            </w:r>
            <w:r w:rsidR="005F47D5">
              <w:rPr>
                <w:noProof/>
                <w:webHidden/>
              </w:rPr>
              <w:instrText xml:space="preserve"> PAGEREF _Toc425414555 \h </w:instrText>
            </w:r>
            <w:r w:rsidR="005F47D5">
              <w:rPr>
                <w:noProof/>
                <w:webHidden/>
              </w:rPr>
            </w:r>
            <w:r w:rsidR="005F47D5">
              <w:rPr>
                <w:noProof/>
                <w:webHidden/>
              </w:rPr>
              <w:fldChar w:fldCharType="separate"/>
            </w:r>
            <w:r w:rsidR="005F47D5">
              <w:rPr>
                <w:noProof/>
                <w:webHidden/>
              </w:rPr>
              <w:t>1</w:t>
            </w:r>
            <w:r w:rsidR="005F47D5">
              <w:rPr>
                <w:noProof/>
                <w:webHidden/>
              </w:rPr>
              <w:fldChar w:fldCharType="end"/>
            </w:r>
          </w:hyperlink>
        </w:p>
        <w:p w14:paraId="1CB0336E" w14:textId="77777777" w:rsidR="005F47D5" w:rsidRDefault="00655EB6">
          <w:pPr>
            <w:pStyle w:val="TDC1"/>
            <w:tabs>
              <w:tab w:val="left" w:pos="1350"/>
              <w:tab w:val="right" w:leader="dot" w:pos="9017"/>
            </w:tabs>
            <w:rPr>
              <w:rFonts w:asciiTheme="minorHAnsi" w:hAnsiTheme="minorHAnsi"/>
              <w:noProof/>
              <w:kern w:val="0"/>
              <w:sz w:val="22"/>
              <w:szCs w:val="22"/>
              <w:lang w:eastAsia="es-EC"/>
            </w:rPr>
          </w:pPr>
          <w:hyperlink w:anchor="_Toc425414556" w:history="1">
            <w:r w:rsidR="005F47D5" w:rsidRPr="0068438C">
              <w:rPr>
                <w:rStyle w:val="Hipervnculo"/>
                <w:noProof/>
              </w:rPr>
              <w:t>6.</w:t>
            </w:r>
            <w:r w:rsidR="005F47D5">
              <w:rPr>
                <w:rFonts w:asciiTheme="minorHAnsi" w:hAnsiTheme="minorHAnsi"/>
                <w:noProof/>
                <w:kern w:val="0"/>
                <w:sz w:val="22"/>
                <w:szCs w:val="22"/>
                <w:lang w:eastAsia="es-EC"/>
              </w:rPr>
              <w:tab/>
            </w:r>
            <w:r w:rsidR="005F47D5" w:rsidRPr="0068438C">
              <w:rPr>
                <w:rStyle w:val="Hipervnculo"/>
                <w:noProof/>
              </w:rPr>
              <w:t>REFERENCIAS</w:t>
            </w:r>
            <w:r w:rsidR="005F47D5">
              <w:rPr>
                <w:noProof/>
                <w:webHidden/>
              </w:rPr>
              <w:tab/>
            </w:r>
            <w:r w:rsidR="005F47D5">
              <w:rPr>
                <w:noProof/>
                <w:webHidden/>
              </w:rPr>
              <w:fldChar w:fldCharType="begin"/>
            </w:r>
            <w:r w:rsidR="005F47D5">
              <w:rPr>
                <w:noProof/>
                <w:webHidden/>
              </w:rPr>
              <w:instrText xml:space="preserve"> PAGEREF _Toc425414556 \h </w:instrText>
            </w:r>
            <w:r w:rsidR="005F47D5">
              <w:rPr>
                <w:noProof/>
                <w:webHidden/>
              </w:rPr>
            </w:r>
            <w:r w:rsidR="005F47D5">
              <w:rPr>
                <w:noProof/>
                <w:webHidden/>
              </w:rPr>
              <w:fldChar w:fldCharType="separate"/>
            </w:r>
            <w:r w:rsidR="005F47D5">
              <w:rPr>
                <w:noProof/>
                <w:webHidden/>
              </w:rPr>
              <w:t>2</w:t>
            </w:r>
            <w:r w:rsidR="005F47D5">
              <w:rPr>
                <w:noProof/>
                <w:webHidden/>
              </w:rPr>
              <w:fldChar w:fldCharType="end"/>
            </w:r>
          </w:hyperlink>
        </w:p>
        <w:p w14:paraId="2EB1B756" w14:textId="77777777" w:rsidR="005F47D5" w:rsidRDefault="00655EB6">
          <w:pPr>
            <w:pStyle w:val="TDC1"/>
            <w:tabs>
              <w:tab w:val="left" w:pos="1350"/>
              <w:tab w:val="right" w:leader="dot" w:pos="9017"/>
            </w:tabs>
            <w:rPr>
              <w:rFonts w:asciiTheme="minorHAnsi" w:hAnsiTheme="minorHAnsi"/>
              <w:noProof/>
              <w:kern w:val="0"/>
              <w:sz w:val="22"/>
              <w:szCs w:val="22"/>
              <w:lang w:eastAsia="es-EC"/>
            </w:rPr>
          </w:pPr>
          <w:hyperlink w:anchor="_Toc425414557" w:history="1">
            <w:r w:rsidR="005F47D5" w:rsidRPr="0068438C">
              <w:rPr>
                <w:rStyle w:val="Hipervnculo"/>
                <w:noProof/>
              </w:rPr>
              <w:t>7.</w:t>
            </w:r>
            <w:r w:rsidR="005F47D5">
              <w:rPr>
                <w:rFonts w:asciiTheme="minorHAnsi" w:hAnsiTheme="minorHAnsi"/>
                <w:noProof/>
                <w:kern w:val="0"/>
                <w:sz w:val="22"/>
                <w:szCs w:val="22"/>
                <w:lang w:eastAsia="es-EC"/>
              </w:rPr>
              <w:tab/>
            </w:r>
            <w:r w:rsidR="005F47D5" w:rsidRPr="0068438C">
              <w:rPr>
                <w:rStyle w:val="Hipervnculo"/>
                <w:noProof/>
              </w:rPr>
              <w:t>ANEXOS</w:t>
            </w:r>
            <w:r w:rsidR="005F47D5">
              <w:rPr>
                <w:noProof/>
                <w:webHidden/>
              </w:rPr>
              <w:tab/>
            </w:r>
            <w:r w:rsidR="005F47D5">
              <w:rPr>
                <w:noProof/>
                <w:webHidden/>
              </w:rPr>
              <w:fldChar w:fldCharType="begin"/>
            </w:r>
            <w:r w:rsidR="005F47D5">
              <w:rPr>
                <w:noProof/>
                <w:webHidden/>
              </w:rPr>
              <w:instrText xml:space="preserve"> PAGEREF _Toc425414557 \h </w:instrText>
            </w:r>
            <w:r w:rsidR="005F47D5">
              <w:rPr>
                <w:noProof/>
                <w:webHidden/>
              </w:rPr>
            </w:r>
            <w:r w:rsidR="005F47D5">
              <w:rPr>
                <w:noProof/>
                <w:webHidden/>
              </w:rPr>
              <w:fldChar w:fldCharType="separate"/>
            </w:r>
            <w:r w:rsidR="005F47D5">
              <w:rPr>
                <w:noProof/>
                <w:webHidden/>
              </w:rPr>
              <w:t>7</w:t>
            </w:r>
            <w:r w:rsidR="005F47D5">
              <w:rPr>
                <w:noProof/>
                <w:webHidden/>
              </w:rPr>
              <w:fldChar w:fldCharType="end"/>
            </w:r>
          </w:hyperlink>
        </w:p>
        <w:p w14:paraId="72D336CE" w14:textId="77777777" w:rsidR="005F47D5" w:rsidRDefault="00655EB6">
          <w:pPr>
            <w:pStyle w:val="TDC2"/>
            <w:rPr>
              <w:rFonts w:asciiTheme="minorHAnsi" w:hAnsiTheme="minorHAnsi"/>
              <w:noProof/>
              <w:kern w:val="0"/>
              <w:sz w:val="22"/>
              <w:szCs w:val="22"/>
              <w:lang w:eastAsia="es-EC"/>
            </w:rPr>
          </w:pPr>
          <w:hyperlink w:anchor="_Toc425414558" w:history="1">
            <w:r w:rsidR="005F47D5" w:rsidRPr="0068438C">
              <w:rPr>
                <w:rStyle w:val="Hipervnculo"/>
                <w:noProof/>
                <w14:scene3d>
                  <w14:camera w14:prst="orthographicFront"/>
                  <w14:lightRig w14:rig="threePt" w14:dir="t">
                    <w14:rot w14:lat="0" w14:lon="0" w14:rev="0"/>
                  </w14:lightRig>
                </w14:scene3d>
              </w:rPr>
              <w:t>7.1.</w:t>
            </w:r>
            <w:r w:rsidR="005F47D5">
              <w:rPr>
                <w:rFonts w:asciiTheme="minorHAnsi" w:hAnsiTheme="minorHAnsi"/>
                <w:noProof/>
                <w:kern w:val="0"/>
                <w:sz w:val="22"/>
                <w:szCs w:val="22"/>
                <w:lang w:eastAsia="es-EC"/>
              </w:rPr>
              <w:tab/>
            </w:r>
            <w:r w:rsidR="005F47D5" w:rsidRPr="0068438C">
              <w:rPr>
                <w:rStyle w:val="Hipervnculo"/>
                <w:noProof/>
              </w:rPr>
              <w:t>ANEXOS</w:t>
            </w:r>
            <w:r w:rsidR="005F47D5">
              <w:rPr>
                <w:noProof/>
                <w:webHidden/>
              </w:rPr>
              <w:tab/>
            </w:r>
            <w:r w:rsidR="005F47D5">
              <w:rPr>
                <w:noProof/>
                <w:webHidden/>
              </w:rPr>
              <w:fldChar w:fldCharType="begin"/>
            </w:r>
            <w:r w:rsidR="005F47D5">
              <w:rPr>
                <w:noProof/>
                <w:webHidden/>
              </w:rPr>
              <w:instrText xml:space="preserve"> PAGEREF _Toc425414558 \h </w:instrText>
            </w:r>
            <w:r w:rsidR="005F47D5">
              <w:rPr>
                <w:noProof/>
                <w:webHidden/>
              </w:rPr>
            </w:r>
            <w:r w:rsidR="005F47D5">
              <w:rPr>
                <w:noProof/>
                <w:webHidden/>
              </w:rPr>
              <w:fldChar w:fldCharType="separate"/>
            </w:r>
            <w:r w:rsidR="005F47D5">
              <w:rPr>
                <w:noProof/>
                <w:webHidden/>
              </w:rPr>
              <w:t>7</w:t>
            </w:r>
            <w:r w:rsidR="005F47D5">
              <w:rPr>
                <w:noProof/>
                <w:webHidden/>
              </w:rPr>
              <w:fldChar w:fldCharType="end"/>
            </w:r>
          </w:hyperlink>
        </w:p>
        <w:p w14:paraId="22001583" w14:textId="772A005E" w:rsidR="00FB1031" w:rsidRPr="00074B99" w:rsidRDefault="00FB1031" w:rsidP="00877E1E">
          <w:pPr>
            <w:rPr>
              <w:rFonts w:cs="Times New Roman"/>
            </w:rPr>
          </w:pPr>
          <w:r w:rsidRPr="00074B99">
            <w:rPr>
              <w:rFonts w:cs="Times New Roman"/>
              <w:b/>
              <w:bCs/>
            </w:rPr>
            <w:fldChar w:fldCharType="end"/>
          </w:r>
        </w:p>
      </w:sdtContent>
    </w:sdt>
    <w:p w14:paraId="3212AE48" w14:textId="77777777" w:rsidR="0020142C" w:rsidRPr="00074B99" w:rsidRDefault="0020142C" w:rsidP="00877E1E">
      <w:pPr>
        <w:rPr>
          <w:rFonts w:cs="Times New Roman"/>
        </w:rPr>
      </w:pPr>
    </w:p>
    <w:p w14:paraId="1940DC28" w14:textId="77777777" w:rsidR="0020142C" w:rsidRPr="00074B99" w:rsidRDefault="0020142C" w:rsidP="00877E1E">
      <w:pPr>
        <w:rPr>
          <w:rFonts w:cs="Times New Roman"/>
        </w:rPr>
      </w:pPr>
    </w:p>
    <w:p w14:paraId="684A9BFB" w14:textId="77777777" w:rsidR="0020142C" w:rsidRPr="00074B99" w:rsidRDefault="0020142C" w:rsidP="00877E1E">
      <w:pPr>
        <w:rPr>
          <w:rFonts w:cs="Times New Roman"/>
        </w:rPr>
      </w:pPr>
    </w:p>
    <w:p w14:paraId="7A97C41A" w14:textId="77777777" w:rsidR="000120BF" w:rsidRPr="00074B99" w:rsidRDefault="000120BF" w:rsidP="00877E1E">
      <w:pPr>
        <w:rPr>
          <w:rFonts w:cs="Times New Roman"/>
        </w:rPr>
      </w:pPr>
    </w:p>
    <w:p w14:paraId="2B4B1F92" w14:textId="77777777" w:rsidR="000120BF" w:rsidRPr="00074B99" w:rsidRDefault="000120BF" w:rsidP="00877E1E">
      <w:pPr>
        <w:rPr>
          <w:rFonts w:cs="Times New Roman"/>
        </w:rPr>
      </w:pPr>
    </w:p>
    <w:p w14:paraId="78460B44" w14:textId="77777777" w:rsidR="00430EE8" w:rsidRPr="00074B99" w:rsidRDefault="00430EE8" w:rsidP="001F2C8B">
      <w:pPr>
        <w:pStyle w:val="Ttulo1"/>
        <w:numPr>
          <w:ilvl w:val="0"/>
          <w:numId w:val="0"/>
        </w:numPr>
        <w:ind w:left="360"/>
      </w:pPr>
      <w:bookmarkStart w:id="1" w:name="_Toc425414459"/>
      <w:r w:rsidRPr="00074B99">
        <w:t xml:space="preserve">ÍNDICE DE </w:t>
      </w:r>
      <w:r w:rsidR="00552F2E" w:rsidRPr="00074B99">
        <w:t>TABLAS</w:t>
      </w:r>
      <w:bookmarkEnd w:id="1"/>
    </w:p>
    <w:p w14:paraId="4AFCA3C5" w14:textId="77777777" w:rsidR="005F47D5" w:rsidRDefault="0020142C">
      <w:pPr>
        <w:pStyle w:val="Tabladeilustraciones"/>
        <w:tabs>
          <w:tab w:val="right" w:leader="dot" w:pos="9017"/>
        </w:tabs>
        <w:rPr>
          <w:rFonts w:asciiTheme="minorHAnsi" w:hAnsiTheme="minorHAnsi"/>
          <w:noProof/>
          <w:kern w:val="0"/>
          <w:sz w:val="22"/>
          <w:szCs w:val="22"/>
          <w:lang w:eastAsia="es-EC"/>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5414559" w:history="1">
        <w:r w:rsidR="005F47D5" w:rsidRPr="005E5D0C">
          <w:rPr>
            <w:rStyle w:val="Hipervnculo"/>
            <w:noProof/>
          </w:rPr>
          <w:t>Tabla 1</w:t>
        </w:r>
        <w:r w:rsidR="005F47D5" w:rsidRPr="005E5D0C">
          <w:rPr>
            <w:rStyle w:val="Hipervnculo"/>
            <w:noProof/>
          </w:rPr>
          <w:noBreakHyphen/>
          <w:t>1. Ejemplos de los modelos de sistemas distribuidos</w:t>
        </w:r>
        <w:r w:rsidR="005F47D5">
          <w:rPr>
            <w:noProof/>
            <w:webHidden/>
          </w:rPr>
          <w:tab/>
        </w:r>
        <w:r w:rsidR="005F47D5">
          <w:rPr>
            <w:noProof/>
            <w:webHidden/>
          </w:rPr>
          <w:fldChar w:fldCharType="begin"/>
        </w:r>
        <w:r w:rsidR="005F47D5">
          <w:rPr>
            <w:noProof/>
            <w:webHidden/>
          </w:rPr>
          <w:instrText xml:space="preserve"> PAGEREF _Toc425414559 \h </w:instrText>
        </w:r>
        <w:r w:rsidR="005F47D5">
          <w:rPr>
            <w:noProof/>
            <w:webHidden/>
          </w:rPr>
        </w:r>
        <w:r w:rsidR="005F47D5">
          <w:rPr>
            <w:noProof/>
            <w:webHidden/>
          </w:rPr>
          <w:fldChar w:fldCharType="separate"/>
        </w:r>
        <w:r w:rsidR="005F47D5">
          <w:rPr>
            <w:noProof/>
            <w:webHidden/>
          </w:rPr>
          <w:t>4</w:t>
        </w:r>
        <w:r w:rsidR="005F47D5">
          <w:rPr>
            <w:noProof/>
            <w:webHidden/>
          </w:rPr>
          <w:fldChar w:fldCharType="end"/>
        </w:r>
      </w:hyperlink>
    </w:p>
    <w:p w14:paraId="5923A6AA"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60" w:history="1">
        <w:r w:rsidR="005F47D5" w:rsidRPr="005E5D0C">
          <w:rPr>
            <w:rStyle w:val="Hipervnculo"/>
            <w:noProof/>
          </w:rPr>
          <w:t>Tabla 1</w:t>
        </w:r>
        <w:r w:rsidR="005F47D5" w:rsidRPr="005E5D0C">
          <w:rPr>
            <w:rStyle w:val="Hipervnculo"/>
            <w:noProof/>
          </w:rPr>
          <w:noBreakHyphen/>
          <w:t>2. Capacidades de Tiempo-Real de los Estándares de Distribución</w:t>
        </w:r>
        <w:r w:rsidR="005F47D5">
          <w:rPr>
            <w:noProof/>
            <w:webHidden/>
          </w:rPr>
          <w:tab/>
        </w:r>
        <w:r w:rsidR="005F47D5">
          <w:rPr>
            <w:noProof/>
            <w:webHidden/>
          </w:rPr>
          <w:fldChar w:fldCharType="begin"/>
        </w:r>
        <w:r w:rsidR="005F47D5">
          <w:rPr>
            <w:noProof/>
            <w:webHidden/>
          </w:rPr>
          <w:instrText xml:space="preserve"> PAGEREF _Toc425414560 \h </w:instrText>
        </w:r>
        <w:r w:rsidR="005F47D5">
          <w:rPr>
            <w:noProof/>
            <w:webHidden/>
          </w:rPr>
        </w:r>
        <w:r w:rsidR="005F47D5">
          <w:rPr>
            <w:noProof/>
            <w:webHidden/>
          </w:rPr>
          <w:fldChar w:fldCharType="separate"/>
        </w:r>
        <w:r w:rsidR="005F47D5">
          <w:rPr>
            <w:noProof/>
            <w:webHidden/>
          </w:rPr>
          <w:t>26</w:t>
        </w:r>
        <w:r w:rsidR="005F47D5">
          <w:rPr>
            <w:noProof/>
            <w:webHidden/>
          </w:rPr>
          <w:fldChar w:fldCharType="end"/>
        </w:r>
      </w:hyperlink>
    </w:p>
    <w:p w14:paraId="47BDA964"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61" w:history="1">
        <w:r w:rsidR="005F47D5" w:rsidRPr="005E5D0C">
          <w:rPr>
            <w:rStyle w:val="Hipervnculo"/>
            <w:noProof/>
          </w:rPr>
          <w:t>Tabla 1</w:t>
        </w:r>
        <w:r w:rsidR="005F47D5" w:rsidRPr="005E5D0C">
          <w:rPr>
            <w:rStyle w:val="Hipervnculo"/>
            <w:noProof/>
          </w:rPr>
          <w:noBreakHyphen/>
          <w:t>3. Políticas de QoS del DDS</w:t>
        </w:r>
        <w:r w:rsidR="005F47D5">
          <w:rPr>
            <w:noProof/>
            <w:webHidden/>
          </w:rPr>
          <w:tab/>
        </w:r>
        <w:r w:rsidR="005F47D5">
          <w:rPr>
            <w:noProof/>
            <w:webHidden/>
          </w:rPr>
          <w:fldChar w:fldCharType="begin"/>
        </w:r>
        <w:r w:rsidR="005F47D5">
          <w:rPr>
            <w:noProof/>
            <w:webHidden/>
          </w:rPr>
          <w:instrText xml:space="preserve"> PAGEREF _Toc425414561 \h </w:instrText>
        </w:r>
        <w:r w:rsidR="005F47D5">
          <w:rPr>
            <w:noProof/>
            <w:webHidden/>
          </w:rPr>
        </w:r>
        <w:r w:rsidR="005F47D5">
          <w:rPr>
            <w:noProof/>
            <w:webHidden/>
          </w:rPr>
          <w:fldChar w:fldCharType="separate"/>
        </w:r>
        <w:r w:rsidR="005F47D5">
          <w:rPr>
            <w:noProof/>
            <w:webHidden/>
          </w:rPr>
          <w:t>38</w:t>
        </w:r>
        <w:r w:rsidR="005F47D5">
          <w:rPr>
            <w:noProof/>
            <w:webHidden/>
          </w:rPr>
          <w:fldChar w:fldCharType="end"/>
        </w:r>
      </w:hyperlink>
    </w:p>
    <w:p w14:paraId="52182ECE"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62" w:history="1">
        <w:r w:rsidR="005F47D5" w:rsidRPr="005E5D0C">
          <w:rPr>
            <w:rStyle w:val="Hipervnculo"/>
            <w:noProof/>
          </w:rPr>
          <w:t>Tabla 2</w:t>
        </w:r>
        <w:r w:rsidR="005F47D5" w:rsidRPr="005E5D0C">
          <w:rPr>
            <w:rStyle w:val="Hipervnculo"/>
            <w:noProof/>
          </w:rPr>
          <w:noBreakHyphen/>
          <w:t>1. Tipos IDL primitivos.</w:t>
        </w:r>
        <w:r w:rsidR="005F47D5">
          <w:rPr>
            <w:noProof/>
            <w:webHidden/>
          </w:rPr>
          <w:tab/>
        </w:r>
        <w:r w:rsidR="005F47D5">
          <w:rPr>
            <w:noProof/>
            <w:webHidden/>
          </w:rPr>
          <w:fldChar w:fldCharType="begin"/>
        </w:r>
        <w:r w:rsidR="005F47D5">
          <w:rPr>
            <w:noProof/>
            <w:webHidden/>
          </w:rPr>
          <w:instrText xml:space="preserve"> PAGEREF _Toc425414562 \h </w:instrText>
        </w:r>
        <w:r w:rsidR="005F47D5">
          <w:rPr>
            <w:noProof/>
            <w:webHidden/>
          </w:rPr>
        </w:r>
        <w:r w:rsidR="005F47D5">
          <w:rPr>
            <w:noProof/>
            <w:webHidden/>
          </w:rPr>
          <w:fldChar w:fldCharType="separate"/>
        </w:r>
        <w:r w:rsidR="005F47D5">
          <w:rPr>
            <w:noProof/>
            <w:webHidden/>
          </w:rPr>
          <w:t>87</w:t>
        </w:r>
        <w:r w:rsidR="005F47D5">
          <w:rPr>
            <w:noProof/>
            <w:webHidden/>
          </w:rPr>
          <w:fldChar w:fldCharType="end"/>
        </w:r>
      </w:hyperlink>
    </w:p>
    <w:p w14:paraId="04C867A3"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63" w:history="1">
        <w:r w:rsidR="005F47D5" w:rsidRPr="005E5D0C">
          <w:rPr>
            <w:rStyle w:val="Hipervnculo"/>
            <w:noProof/>
          </w:rPr>
          <w:t>Tabla 2</w:t>
        </w:r>
        <w:r w:rsidR="005F47D5" w:rsidRPr="005E5D0C">
          <w:rPr>
            <w:rStyle w:val="Hipervnculo"/>
            <w:noProof/>
          </w:rPr>
          <w:noBreakHyphen/>
          <w:t>2. Tipos IDL template.</w:t>
        </w:r>
        <w:r w:rsidR="005F47D5">
          <w:rPr>
            <w:noProof/>
            <w:webHidden/>
          </w:rPr>
          <w:tab/>
        </w:r>
        <w:r w:rsidR="005F47D5">
          <w:rPr>
            <w:noProof/>
            <w:webHidden/>
          </w:rPr>
          <w:fldChar w:fldCharType="begin"/>
        </w:r>
        <w:r w:rsidR="005F47D5">
          <w:rPr>
            <w:noProof/>
            <w:webHidden/>
          </w:rPr>
          <w:instrText xml:space="preserve"> PAGEREF _Toc425414563 \h </w:instrText>
        </w:r>
        <w:r w:rsidR="005F47D5">
          <w:rPr>
            <w:noProof/>
            <w:webHidden/>
          </w:rPr>
        </w:r>
        <w:r w:rsidR="005F47D5">
          <w:rPr>
            <w:noProof/>
            <w:webHidden/>
          </w:rPr>
          <w:fldChar w:fldCharType="separate"/>
        </w:r>
        <w:r w:rsidR="005F47D5">
          <w:rPr>
            <w:noProof/>
            <w:webHidden/>
          </w:rPr>
          <w:t>87</w:t>
        </w:r>
        <w:r w:rsidR="005F47D5">
          <w:rPr>
            <w:noProof/>
            <w:webHidden/>
          </w:rPr>
          <w:fldChar w:fldCharType="end"/>
        </w:r>
      </w:hyperlink>
    </w:p>
    <w:p w14:paraId="173C80AE"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64" w:history="1">
        <w:r w:rsidR="005F47D5" w:rsidRPr="005E5D0C">
          <w:rPr>
            <w:rStyle w:val="Hipervnculo"/>
            <w:noProof/>
          </w:rPr>
          <w:t>Tabla 2</w:t>
        </w:r>
        <w:r w:rsidR="005F47D5" w:rsidRPr="005E5D0C">
          <w:rPr>
            <w:rStyle w:val="Hipervnculo"/>
            <w:noProof/>
          </w:rPr>
          <w:noBreakHyphen/>
          <w:t>3. Tipos IDL compuestos.</w:t>
        </w:r>
        <w:r w:rsidR="005F47D5">
          <w:rPr>
            <w:noProof/>
            <w:webHidden/>
          </w:rPr>
          <w:tab/>
        </w:r>
        <w:r w:rsidR="005F47D5">
          <w:rPr>
            <w:noProof/>
            <w:webHidden/>
          </w:rPr>
          <w:fldChar w:fldCharType="begin"/>
        </w:r>
        <w:r w:rsidR="005F47D5">
          <w:rPr>
            <w:noProof/>
            <w:webHidden/>
          </w:rPr>
          <w:instrText xml:space="preserve"> PAGEREF _Toc425414564 \h </w:instrText>
        </w:r>
        <w:r w:rsidR="005F47D5">
          <w:rPr>
            <w:noProof/>
            <w:webHidden/>
          </w:rPr>
        </w:r>
        <w:r w:rsidR="005F47D5">
          <w:rPr>
            <w:noProof/>
            <w:webHidden/>
          </w:rPr>
          <w:fldChar w:fldCharType="separate"/>
        </w:r>
        <w:r w:rsidR="005F47D5">
          <w:rPr>
            <w:noProof/>
            <w:webHidden/>
          </w:rPr>
          <w:t>88</w:t>
        </w:r>
        <w:r w:rsidR="005F47D5">
          <w:rPr>
            <w:noProof/>
            <w:webHidden/>
          </w:rPr>
          <w:fldChar w:fldCharType="end"/>
        </w:r>
      </w:hyperlink>
    </w:p>
    <w:p w14:paraId="072149FD"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65" w:history="1">
        <w:r w:rsidR="005F47D5" w:rsidRPr="005E5D0C">
          <w:rPr>
            <w:rStyle w:val="Hipervnculo"/>
            <w:noProof/>
          </w:rPr>
          <w:t>Tabla 2</w:t>
        </w:r>
        <w:r w:rsidR="005F47D5" w:rsidRPr="005E5D0C">
          <w:rPr>
            <w:rStyle w:val="Hipervnculo"/>
            <w:noProof/>
          </w:rPr>
          <w:noBreakHyphen/>
          <w:t>4. Operadores para Filtros DDS y Condiciones de Consulta</w:t>
        </w:r>
        <w:r w:rsidR="005F47D5">
          <w:rPr>
            <w:noProof/>
            <w:webHidden/>
          </w:rPr>
          <w:tab/>
        </w:r>
        <w:r w:rsidR="005F47D5">
          <w:rPr>
            <w:noProof/>
            <w:webHidden/>
          </w:rPr>
          <w:fldChar w:fldCharType="begin"/>
        </w:r>
        <w:r w:rsidR="005F47D5">
          <w:rPr>
            <w:noProof/>
            <w:webHidden/>
          </w:rPr>
          <w:instrText xml:space="preserve"> PAGEREF _Toc425414565 \h </w:instrText>
        </w:r>
        <w:r w:rsidR="005F47D5">
          <w:rPr>
            <w:noProof/>
            <w:webHidden/>
          </w:rPr>
        </w:r>
        <w:r w:rsidR="005F47D5">
          <w:rPr>
            <w:noProof/>
            <w:webHidden/>
          </w:rPr>
          <w:fldChar w:fldCharType="separate"/>
        </w:r>
        <w:r w:rsidR="005F47D5">
          <w:rPr>
            <w:noProof/>
            <w:webHidden/>
          </w:rPr>
          <w:t>89</w:t>
        </w:r>
        <w:r w:rsidR="005F47D5">
          <w:rPr>
            <w:noProof/>
            <w:webHidden/>
          </w:rPr>
          <w:fldChar w:fldCharType="end"/>
        </w:r>
      </w:hyperlink>
    </w:p>
    <w:p w14:paraId="232019EC"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66" w:history="1">
        <w:r w:rsidR="005F47D5" w:rsidRPr="005E5D0C">
          <w:rPr>
            <w:rStyle w:val="Hipervnculo"/>
            <w:noProof/>
          </w:rPr>
          <w:t>Tabla 2</w:t>
        </w:r>
        <w:r w:rsidR="005F47D5" w:rsidRPr="005E5D0C">
          <w:rPr>
            <w:rStyle w:val="Hipervnculo"/>
            <w:noProof/>
          </w:rPr>
          <w:noBreakHyphen/>
          <w:t>5. Administración del Ciclo de Vida Automática</w:t>
        </w:r>
        <w:r w:rsidR="005F47D5">
          <w:rPr>
            <w:noProof/>
            <w:webHidden/>
          </w:rPr>
          <w:tab/>
        </w:r>
        <w:r w:rsidR="005F47D5">
          <w:rPr>
            <w:noProof/>
            <w:webHidden/>
          </w:rPr>
          <w:fldChar w:fldCharType="begin"/>
        </w:r>
        <w:r w:rsidR="005F47D5">
          <w:rPr>
            <w:noProof/>
            <w:webHidden/>
          </w:rPr>
          <w:instrText xml:space="preserve"> PAGEREF _Toc425414566 \h </w:instrText>
        </w:r>
        <w:r w:rsidR="005F47D5">
          <w:rPr>
            <w:noProof/>
            <w:webHidden/>
          </w:rPr>
        </w:r>
        <w:r w:rsidR="005F47D5">
          <w:rPr>
            <w:noProof/>
            <w:webHidden/>
          </w:rPr>
          <w:fldChar w:fldCharType="separate"/>
        </w:r>
        <w:r w:rsidR="005F47D5">
          <w:rPr>
            <w:noProof/>
            <w:webHidden/>
          </w:rPr>
          <w:t>91</w:t>
        </w:r>
        <w:r w:rsidR="005F47D5">
          <w:rPr>
            <w:noProof/>
            <w:webHidden/>
          </w:rPr>
          <w:fldChar w:fldCharType="end"/>
        </w:r>
      </w:hyperlink>
    </w:p>
    <w:p w14:paraId="218F3041"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67" w:history="1">
        <w:r w:rsidR="005F47D5" w:rsidRPr="005E5D0C">
          <w:rPr>
            <w:rStyle w:val="Hipervnculo"/>
            <w:noProof/>
          </w:rPr>
          <w:t>Tabla 2</w:t>
        </w:r>
        <w:r w:rsidR="005F47D5" w:rsidRPr="005E5D0C">
          <w:rPr>
            <w:rStyle w:val="Hipervnculo"/>
            <w:noProof/>
          </w:rPr>
          <w:noBreakHyphen/>
          <w:t>6. Clases y Entidades RTPS</w:t>
        </w:r>
        <w:r w:rsidR="005F47D5">
          <w:rPr>
            <w:noProof/>
            <w:webHidden/>
          </w:rPr>
          <w:tab/>
        </w:r>
        <w:r w:rsidR="005F47D5">
          <w:rPr>
            <w:noProof/>
            <w:webHidden/>
          </w:rPr>
          <w:fldChar w:fldCharType="begin"/>
        </w:r>
        <w:r w:rsidR="005F47D5">
          <w:rPr>
            <w:noProof/>
            <w:webHidden/>
          </w:rPr>
          <w:instrText xml:space="preserve"> PAGEREF _Toc425414567 \h </w:instrText>
        </w:r>
        <w:r w:rsidR="005F47D5">
          <w:rPr>
            <w:noProof/>
            <w:webHidden/>
          </w:rPr>
        </w:r>
        <w:r w:rsidR="005F47D5">
          <w:rPr>
            <w:noProof/>
            <w:webHidden/>
          </w:rPr>
          <w:fldChar w:fldCharType="separate"/>
        </w:r>
        <w:r w:rsidR="005F47D5">
          <w:rPr>
            <w:noProof/>
            <w:webHidden/>
          </w:rPr>
          <w:t>97</w:t>
        </w:r>
        <w:r w:rsidR="005F47D5">
          <w:rPr>
            <w:noProof/>
            <w:webHidden/>
          </w:rPr>
          <w:fldChar w:fldCharType="end"/>
        </w:r>
      </w:hyperlink>
    </w:p>
    <w:p w14:paraId="0D3AE5F6"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68" w:history="1">
        <w:r w:rsidR="005F47D5" w:rsidRPr="005E5D0C">
          <w:rPr>
            <w:rStyle w:val="Hipervnculo"/>
            <w:noProof/>
          </w:rPr>
          <w:t>Tabla 2</w:t>
        </w:r>
        <w:r w:rsidR="005F47D5" w:rsidRPr="005E5D0C">
          <w:rPr>
            <w:rStyle w:val="Hipervnculo"/>
            <w:noProof/>
          </w:rPr>
          <w:noBreakHyphen/>
          <w:t>7. Combinación de atributos posibles en lectores asociados con escritores</w:t>
        </w:r>
        <w:r w:rsidR="005F47D5">
          <w:rPr>
            <w:noProof/>
            <w:webHidden/>
          </w:rPr>
          <w:tab/>
        </w:r>
        <w:r w:rsidR="005F47D5">
          <w:rPr>
            <w:noProof/>
            <w:webHidden/>
          </w:rPr>
          <w:fldChar w:fldCharType="begin"/>
        </w:r>
        <w:r w:rsidR="005F47D5">
          <w:rPr>
            <w:noProof/>
            <w:webHidden/>
          </w:rPr>
          <w:instrText xml:space="preserve"> PAGEREF _Toc425414568 \h </w:instrText>
        </w:r>
        <w:r w:rsidR="005F47D5">
          <w:rPr>
            <w:noProof/>
            <w:webHidden/>
          </w:rPr>
        </w:r>
        <w:r w:rsidR="005F47D5">
          <w:rPr>
            <w:noProof/>
            <w:webHidden/>
          </w:rPr>
          <w:fldChar w:fldCharType="separate"/>
        </w:r>
        <w:r w:rsidR="005F47D5">
          <w:rPr>
            <w:noProof/>
            <w:webHidden/>
          </w:rPr>
          <w:t>110</w:t>
        </w:r>
        <w:r w:rsidR="005F47D5">
          <w:rPr>
            <w:noProof/>
            <w:webHidden/>
          </w:rPr>
          <w:fldChar w:fldCharType="end"/>
        </w:r>
      </w:hyperlink>
    </w:p>
    <w:p w14:paraId="2794D89F"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69" w:history="1">
        <w:r w:rsidR="005F47D5" w:rsidRPr="005E5D0C">
          <w:rPr>
            <w:rStyle w:val="Hipervnculo"/>
            <w:noProof/>
          </w:rPr>
          <w:t>Tabla 2</w:t>
        </w:r>
        <w:r w:rsidR="005F47D5" w:rsidRPr="005E5D0C">
          <w:rPr>
            <w:rStyle w:val="Hipervnculo"/>
            <w:noProof/>
          </w:rPr>
          <w:noBreakHyphen/>
          <w:t>8. Transiciones del comportamiento en mejor esfuerzo de un Writer sin estado con respecto a cada ReaderLocator</w:t>
        </w:r>
        <w:r w:rsidR="005F47D5">
          <w:rPr>
            <w:noProof/>
            <w:webHidden/>
          </w:rPr>
          <w:tab/>
        </w:r>
        <w:r w:rsidR="005F47D5">
          <w:rPr>
            <w:noProof/>
            <w:webHidden/>
          </w:rPr>
          <w:fldChar w:fldCharType="begin"/>
        </w:r>
        <w:r w:rsidR="005F47D5">
          <w:rPr>
            <w:noProof/>
            <w:webHidden/>
          </w:rPr>
          <w:instrText xml:space="preserve"> PAGEREF _Toc425414569 \h </w:instrText>
        </w:r>
        <w:r w:rsidR="005F47D5">
          <w:rPr>
            <w:noProof/>
            <w:webHidden/>
          </w:rPr>
        </w:r>
        <w:r w:rsidR="005F47D5">
          <w:rPr>
            <w:noProof/>
            <w:webHidden/>
          </w:rPr>
          <w:fldChar w:fldCharType="separate"/>
        </w:r>
        <w:r w:rsidR="005F47D5">
          <w:rPr>
            <w:noProof/>
            <w:webHidden/>
          </w:rPr>
          <w:t>112</w:t>
        </w:r>
        <w:r w:rsidR="005F47D5">
          <w:rPr>
            <w:noProof/>
            <w:webHidden/>
          </w:rPr>
          <w:fldChar w:fldCharType="end"/>
        </w:r>
      </w:hyperlink>
    </w:p>
    <w:p w14:paraId="144725D4"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70" w:history="1">
        <w:r w:rsidR="005F47D5" w:rsidRPr="005E5D0C">
          <w:rPr>
            <w:rStyle w:val="Hipervnculo"/>
            <w:noProof/>
          </w:rPr>
          <w:t>Tabla 2</w:t>
        </w:r>
        <w:r w:rsidR="005F47D5" w:rsidRPr="005E5D0C">
          <w:rPr>
            <w:rStyle w:val="Hipervnculo"/>
            <w:noProof/>
          </w:rPr>
          <w:noBreakHyphen/>
          <w:t>9. Transiciones del comportamiento en confiable de un Writer sin estado con respecto a cada ReaderLocator</w:t>
        </w:r>
        <w:r w:rsidR="005F47D5">
          <w:rPr>
            <w:noProof/>
            <w:webHidden/>
          </w:rPr>
          <w:tab/>
        </w:r>
        <w:r w:rsidR="005F47D5">
          <w:rPr>
            <w:noProof/>
            <w:webHidden/>
          </w:rPr>
          <w:fldChar w:fldCharType="begin"/>
        </w:r>
        <w:r w:rsidR="005F47D5">
          <w:rPr>
            <w:noProof/>
            <w:webHidden/>
          </w:rPr>
          <w:instrText xml:space="preserve"> PAGEREF _Toc425414570 \h </w:instrText>
        </w:r>
        <w:r w:rsidR="005F47D5">
          <w:rPr>
            <w:noProof/>
            <w:webHidden/>
          </w:rPr>
        </w:r>
        <w:r w:rsidR="005F47D5">
          <w:rPr>
            <w:noProof/>
            <w:webHidden/>
          </w:rPr>
          <w:fldChar w:fldCharType="separate"/>
        </w:r>
        <w:r w:rsidR="005F47D5">
          <w:rPr>
            <w:noProof/>
            <w:webHidden/>
          </w:rPr>
          <w:t>114</w:t>
        </w:r>
        <w:r w:rsidR="005F47D5">
          <w:rPr>
            <w:noProof/>
            <w:webHidden/>
          </w:rPr>
          <w:fldChar w:fldCharType="end"/>
        </w:r>
      </w:hyperlink>
    </w:p>
    <w:p w14:paraId="0882F63C"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71" w:history="1">
        <w:r w:rsidR="005F47D5" w:rsidRPr="005E5D0C">
          <w:rPr>
            <w:rStyle w:val="Hipervnculo"/>
            <w:noProof/>
          </w:rPr>
          <w:t>Tabla 2</w:t>
        </w:r>
        <w:r w:rsidR="005F47D5" w:rsidRPr="005E5D0C">
          <w:rPr>
            <w:rStyle w:val="Hipervnculo"/>
            <w:noProof/>
          </w:rPr>
          <w:noBreakHyphen/>
          <w:t>10. Transiciones del comportamiento en mejor esfuerzo de un Writer con estado con respecto a cada ReaderLocator</w:t>
        </w:r>
        <w:r w:rsidR="005F47D5">
          <w:rPr>
            <w:noProof/>
            <w:webHidden/>
          </w:rPr>
          <w:tab/>
        </w:r>
        <w:r w:rsidR="005F47D5">
          <w:rPr>
            <w:noProof/>
            <w:webHidden/>
          </w:rPr>
          <w:fldChar w:fldCharType="begin"/>
        </w:r>
        <w:r w:rsidR="005F47D5">
          <w:rPr>
            <w:noProof/>
            <w:webHidden/>
          </w:rPr>
          <w:instrText xml:space="preserve"> PAGEREF _Toc425414571 \h </w:instrText>
        </w:r>
        <w:r w:rsidR="005F47D5">
          <w:rPr>
            <w:noProof/>
            <w:webHidden/>
          </w:rPr>
        </w:r>
        <w:r w:rsidR="005F47D5">
          <w:rPr>
            <w:noProof/>
            <w:webHidden/>
          </w:rPr>
          <w:fldChar w:fldCharType="separate"/>
        </w:r>
        <w:r w:rsidR="005F47D5">
          <w:rPr>
            <w:noProof/>
            <w:webHidden/>
          </w:rPr>
          <w:t>116</w:t>
        </w:r>
        <w:r w:rsidR="005F47D5">
          <w:rPr>
            <w:noProof/>
            <w:webHidden/>
          </w:rPr>
          <w:fldChar w:fldCharType="end"/>
        </w:r>
      </w:hyperlink>
    </w:p>
    <w:p w14:paraId="232D0276"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72" w:history="1">
        <w:r w:rsidR="005F47D5" w:rsidRPr="005E5D0C">
          <w:rPr>
            <w:rStyle w:val="Hipervnculo"/>
            <w:noProof/>
          </w:rPr>
          <w:t>Tabla 2</w:t>
        </w:r>
        <w:r w:rsidR="005F47D5" w:rsidRPr="005E5D0C">
          <w:rPr>
            <w:rStyle w:val="Hipervnculo"/>
            <w:noProof/>
          </w:rPr>
          <w:noBreakHyphen/>
          <w:t>11. Transiciones del comportamiento en confiable de un Writer con estado con respecto a cada ReaderLocator</w:t>
        </w:r>
        <w:r w:rsidR="005F47D5">
          <w:rPr>
            <w:noProof/>
            <w:webHidden/>
          </w:rPr>
          <w:tab/>
        </w:r>
        <w:r w:rsidR="005F47D5">
          <w:rPr>
            <w:noProof/>
            <w:webHidden/>
          </w:rPr>
          <w:fldChar w:fldCharType="begin"/>
        </w:r>
        <w:r w:rsidR="005F47D5">
          <w:rPr>
            <w:noProof/>
            <w:webHidden/>
          </w:rPr>
          <w:instrText xml:space="preserve"> PAGEREF _Toc425414572 \h </w:instrText>
        </w:r>
        <w:r w:rsidR="005F47D5">
          <w:rPr>
            <w:noProof/>
            <w:webHidden/>
          </w:rPr>
        </w:r>
        <w:r w:rsidR="005F47D5">
          <w:rPr>
            <w:noProof/>
            <w:webHidden/>
          </w:rPr>
          <w:fldChar w:fldCharType="separate"/>
        </w:r>
        <w:r w:rsidR="005F47D5">
          <w:rPr>
            <w:noProof/>
            <w:webHidden/>
          </w:rPr>
          <w:t>118</w:t>
        </w:r>
        <w:r w:rsidR="005F47D5">
          <w:rPr>
            <w:noProof/>
            <w:webHidden/>
          </w:rPr>
          <w:fldChar w:fldCharType="end"/>
        </w:r>
      </w:hyperlink>
    </w:p>
    <w:p w14:paraId="10C43838"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73" w:history="1">
        <w:r w:rsidR="005F47D5" w:rsidRPr="005E5D0C">
          <w:rPr>
            <w:rStyle w:val="Hipervnculo"/>
            <w:noProof/>
          </w:rPr>
          <w:t>Tabla 2</w:t>
        </w:r>
        <w:r w:rsidR="005F47D5" w:rsidRPr="005E5D0C">
          <w:rPr>
            <w:rStyle w:val="Hipervnculo"/>
            <w:noProof/>
          </w:rPr>
          <w:noBreakHyphen/>
          <w:t>12. Transiciones del comportamiento en mejor esfuerzo de un Reader sin estado</w:t>
        </w:r>
        <w:r w:rsidR="005F47D5">
          <w:rPr>
            <w:noProof/>
            <w:webHidden/>
          </w:rPr>
          <w:tab/>
        </w:r>
        <w:r w:rsidR="005F47D5">
          <w:rPr>
            <w:noProof/>
            <w:webHidden/>
          </w:rPr>
          <w:fldChar w:fldCharType="begin"/>
        </w:r>
        <w:r w:rsidR="005F47D5">
          <w:rPr>
            <w:noProof/>
            <w:webHidden/>
          </w:rPr>
          <w:instrText xml:space="preserve"> PAGEREF _Toc425414573 \h </w:instrText>
        </w:r>
        <w:r w:rsidR="005F47D5">
          <w:rPr>
            <w:noProof/>
            <w:webHidden/>
          </w:rPr>
        </w:r>
        <w:r w:rsidR="005F47D5">
          <w:rPr>
            <w:noProof/>
            <w:webHidden/>
          </w:rPr>
          <w:fldChar w:fldCharType="separate"/>
        </w:r>
        <w:r w:rsidR="005F47D5">
          <w:rPr>
            <w:noProof/>
            <w:webHidden/>
          </w:rPr>
          <w:t>122</w:t>
        </w:r>
        <w:r w:rsidR="005F47D5">
          <w:rPr>
            <w:noProof/>
            <w:webHidden/>
          </w:rPr>
          <w:fldChar w:fldCharType="end"/>
        </w:r>
      </w:hyperlink>
    </w:p>
    <w:p w14:paraId="52AD7D88"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74" w:history="1">
        <w:r w:rsidR="005F47D5" w:rsidRPr="005E5D0C">
          <w:rPr>
            <w:rStyle w:val="Hipervnculo"/>
            <w:noProof/>
          </w:rPr>
          <w:t>Tabla 2</w:t>
        </w:r>
        <w:r w:rsidR="005F47D5" w:rsidRPr="005E5D0C">
          <w:rPr>
            <w:rStyle w:val="Hipervnculo"/>
            <w:noProof/>
          </w:rPr>
          <w:noBreakHyphen/>
          <w:t>13. Transiciones del comportamiento en mejor esfuerzo de un Reader con estado con respecto a cada Writer asociado</w:t>
        </w:r>
        <w:r w:rsidR="005F47D5">
          <w:rPr>
            <w:noProof/>
            <w:webHidden/>
          </w:rPr>
          <w:tab/>
        </w:r>
        <w:r w:rsidR="005F47D5">
          <w:rPr>
            <w:noProof/>
            <w:webHidden/>
          </w:rPr>
          <w:fldChar w:fldCharType="begin"/>
        </w:r>
        <w:r w:rsidR="005F47D5">
          <w:rPr>
            <w:noProof/>
            <w:webHidden/>
          </w:rPr>
          <w:instrText xml:space="preserve"> PAGEREF _Toc425414574 \h </w:instrText>
        </w:r>
        <w:r w:rsidR="005F47D5">
          <w:rPr>
            <w:noProof/>
            <w:webHidden/>
          </w:rPr>
        </w:r>
        <w:r w:rsidR="005F47D5">
          <w:rPr>
            <w:noProof/>
            <w:webHidden/>
          </w:rPr>
          <w:fldChar w:fldCharType="separate"/>
        </w:r>
        <w:r w:rsidR="005F47D5">
          <w:rPr>
            <w:noProof/>
            <w:webHidden/>
          </w:rPr>
          <w:t>122</w:t>
        </w:r>
        <w:r w:rsidR="005F47D5">
          <w:rPr>
            <w:noProof/>
            <w:webHidden/>
          </w:rPr>
          <w:fldChar w:fldCharType="end"/>
        </w:r>
      </w:hyperlink>
    </w:p>
    <w:p w14:paraId="64B5A54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75" w:history="1">
        <w:r w:rsidR="005F47D5" w:rsidRPr="005E5D0C">
          <w:rPr>
            <w:rStyle w:val="Hipervnculo"/>
            <w:noProof/>
          </w:rPr>
          <w:t>Tabla 2</w:t>
        </w:r>
        <w:r w:rsidR="005F47D5" w:rsidRPr="005E5D0C">
          <w:rPr>
            <w:rStyle w:val="Hipervnculo"/>
            <w:noProof/>
          </w:rPr>
          <w:noBreakHyphen/>
          <w:t>14. Transiciones del comportamiento en confiable de un Reader con estado con respecto a su Writer asociado</w:t>
        </w:r>
        <w:r w:rsidR="005F47D5">
          <w:rPr>
            <w:noProof/>
            <w:webHidden/>
          </w:rPr>
          <w:tab/>
        </w:r>
        <w:r w:rsidR="005F47D5">
          <w:rPr>
            <w:noProof/>
            <w:webHidden/>
          </w:rPr>
          <w:fldChar w:fldCharType="begin"/>
        </w:r>
        <w:r w:rsidR="005F47D5">
          <w:rPr>
            <w:noProof/>
            <w:webHidden/>
          </w:rPr>
          <w:instrText xml:space="preserve"> PAGEREF _Toc425414575 \h </w:instrText>
        </w:r>
        <w:r w:rsidR="005F47D5">
          <w:rPr>
            <w:noProof/>
            <w:webHidden/>
          </w:rPr>
        </w:r>
        <w:r w:rsidR="005F47D5">
          <w:rPr>
            <w:noProof/>
            <w:webHidden/>
          </w:rPr>
          <w:fldChar w:fldCharType="separate"/>
        </w:r>
        <w:r w:rsidR="005F47D5">
          <w:rPr>
            <w:noProof/>
            <w:webHidden/>
          </w:rPr>
          <w:t>124</w:t>
        </w:r>
        <w:r w:rsidR="005F47D5">
          <w:rPr>
            <w:noProof/>
            <w:webHidden/>
          </w:rPr>
          <w:fldChar w:fldCharType="end"/>
        </w:r>
      </w:hyperlink>
    </w:p>
    <w:p w14:paraId="279314C0"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76" w:history="1">
        <w:r w:rsidR="005F47D5" w:rsidRPr="005E5D0C">
          <w:rPr>
            <w:rStyle w:val="Hipervnculo"/>
            <w:noProof/>
          </w:rPr>
          <w:t>Tabla 3</w:t>
        </w:r>
        <w:r w:rsidR="005F47D5" w:rsidRPr="005E5D0C">
          <w:rPr>
            <w:rStyle w:val="Hipervnculo"/>
            <w:noProof/>
          </w:rPr>
          <w:noBreakHyphen/>
          <w:t>1. Métodos de la clase FakeDiscovery.</w:t>
        </w:r>
        <w:r w:rsidR="005F47D5">
          <w:rPr>
            <w:noProof/>
            <w:webHidden/>
          </w:rPr>
          <w:tab/>
        </w:r>
        <w:r w:rsidR="005F47D5">
          <w:rPr>
            <w:noProof/>
            <w:webHidden/>
          </w:rPr>
          <w:fldChar w:fldCharType="begin"/>
        </w:r>
        <w:r w:rsidR="005F47D5">
          <w:rPr>
            <w:noProof/>
            <w:webHidden/>
          </w:rPr>
          <w:instrText xml:space="preserve"> PAGEREF _Toc425414576 \h </w:instrText>
        </w:r>
        <w:r w:rsidR="005F47D5">
          <w:rPr>
            <w:noProof/>
            <w:webHidden/>
          </w:rPr>
        </w:r>
        <w:r w:rsidR="005F47D5">
          <w:rPr>
            <w:noProof/>
            <w:webHidden/>
          </w:rPr>
          <w:fldChar w:fldCharType="separate"/>
        </w:r>
        <w:r w:rsidR="005F47D5">
          <w:rPr>
            <w:noProof/>
            <w:webHidden/>
          </w:rPr>
          <w:t>145</w:t>
        </w:r>
        <w:r w:rsidR="005F47D5">
          <w:rPr>
            <w:noProof/>
            <w:webHidden/>
          </w:rPr>
          <w:fldChar w:fldCharType="end"/>
        </w:r>
      </w:hyperlink>
    </w:p>
    <w:p w14:paraId="508FCFCF"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77" w:history="1">
        <w:r w:rsidR="005F47D5" w:rsidRPr="005E5D0C">
          <w:rPr>
            <w:rStyle w:val="Hipervnculo"/>
            <w:noProof/>
          </w:rPr>
          <w:t>Tabla 3</w:t>
        </w:r>
        <w:r w:rsidR="005F47D5" w:rsidRPr="005E5D0C">
          <w:rPr>
            <w:rStyle w:val="Hipervnculo"/>
            <w:noProof/>
          </w:rPr>
          <w:noBreakHyphen/>
          <w:t>2. Métodos de las diferentes clases para la implementación del sistema transporte en red.</w:t>
        </w:r>
        <w:r w:rsidR="005F47D5">
          <w:rPr>
            <w:noProof/>
            <w:webHidden/>
          </w:rPr>
          <w:tab/>
        </w:r>
        <w:r w:rsidR="005F47D5">
          <w:rPr>
            <w:noProof/>
            <w:webHidden/>
          </w:rPr>
          <w:fldChar w:fldCharType="begin"/>
        </w:r>
        <w:r w:rsidR="005F47D5">
          <w:rPr>
            <w:noProof/>
            <w:webHidden/>
          </w:rPr>
          <w:instrText xml:space="preserve"> PAGEREF _Toc425414577 \h </w:instrText>
        </w:r>
        <w:r w:rsidR="005F47D5">
          <w:rPr>
            <w:noProof/>
            <w:webHidden/>
          </w:rPr>
        </w:r>
        <w:r w:rsidR="005F47D5">
          <w:rPr>
            <w:noProof/>
            <w:webHidden/>
          </w:rPr>
          <w:fldChar w:fldCharType="separate"/>
        </w:r>
        <w:r w:rsidR="005F47D5">
          <w:rPr>
            <w:noProof/>
            <w:webHidden/>
          </w:rPr>
          <w:t>146</w:t>
        </w:r>
        <w:r w:rsidR="005F47D5">
          <w:rPr>
            <w:noProof/>
            <w:webHidden/>
          </w:rPr>
          <w:fldChar w:fldCharType="end"/>
        </w:r>
      </w:hyperlink>
    </w:p>
    <w:p w14:paraId="38240BAC"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78" w:history="1">
        <w:r w:rsidR="005F47D5" w:rsidRPr="005E5D0C">
          <w:rPr>
            <w:rStyle w:val="Hipervnculo"/>
            <w:noProof/>
          </w:rPr>
          <w:t>Tabla 3</w:t>
        </w:r>
        <w:r w:rsidR="005F47D5" w:rsidRPr="005E5D0C">
          <w:rPr>
            <w:rStyle w:val="Hipervnculo"/>
            <w:noProof/>
          </w:rPr>
          <w:noBreakHyphen/>
          <w:t>3. Métodos de los mensajes de descubrimiento y mensajes RTPS</w:t>
        </w:r>
        <w:r w:rsidR="005F47D5">
          <w:rPr>
            <w:noProof/>
            <w:webHidden/>
          </w:rPr>
          <w:tab/>
        </w:r>
        <w:r w:rsidR="005F47D5">
          <w:rPr>
            <w:noProof/>
            <w:webHidden/>
          </w:rPr>
          <w:fldChar w:fldCharType="begin"/>
        </w:r>
        <w:r w:rsidR="005F47D5">
          <w:rPr>
            <w:noProof/>
            <w:webHidden/>
          </w:rPr>
          <w:instrText xml:space="preserve"> PAGEREF _Toc425414578 \h </w:instrText>
        </w:r>
        <w:r w:rsidR="005F47D5">
          <w:rPr>
            <w:noProof/>
            <w:webHidden/>
          </w:rPr>
        </w:r>
        <w:r w:rsidR="005F47D5">
          <w:rPr>
            <w:noProof/>
            <w:webHidden/>
          </w:rPr>
          <w:fldChar w:fldCharType="separate"/>
        </w:r>
        <w:r w:rsidR="005F47D5">
          <w:rPr>
            <w:noProof/>
            <w:webHidden/>
          </w:rPr>
          <w:t>147</w:t>
        </w:r>
        <w:r w:rsidR="005F47D5">
          <w:rPr>
            <w:noProof/>
            <w:webHidden/>
          </w:rPr>
          <w:fldChar w:fldCharType="end"/>
        </w:r>
      </w:hyperlink>
    </w:p>
    <w:p w14:paraId="59E0864C"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79" w:history="1">
        <w:r w:rsidR="005F47D5" w:rsidRPr="005E5D0C">
          <w:rPr>
            <w:rStyle w:val="Hipervnculo"/>
            <w:noProof/>
          </w:rPr>
          <w:t>Tabla 3</w:t>
        </w:r>
        <w:r w:rsidR="005F47D5" w:rsidRPr="005E5D0C">
          <w:rPr>
            <w:rStyle w:val="Hipervnculo"/>
            <w:noProof/>
          </w:rPr>
          <w:noBreakHyphen/>
          <w:t>4. Métodos de las clases para encapsulamiento de mensajes, cabeceras e identificadores</w:t>
        </w:r>
        <w:r w:rsidR="005F47D5">
          <w:rPr>
            <w:noProof/>
            <w:webHidden/>
          </w:rPr>
          <w:tab/>
        </w:r>
        <w:r w:rsidR="005F47D5">
          <w:rPr>
            <w:noProof/>
            <w:webHidden/>
          </w:rPr>
          <w:fldChar w:fldCharType="begin"/>
        </w:r>
        <w:r w:rsidR="005F47D5">
          <w:rPr>
            <w:noProof/>
            <w:webHidden/>
          </w:rPr>
          <w:instrText xml:space="preserve"> PAGEREF _Toc425414579 \h </w:instrText>
        </w:r>
        <w:r w:rsidR="005F47D5">
          <w:rPr>
            <w:noProof/>
            <w:webHidden/>
          </w:rPr>
        </w:r>
        <w:r w:rsidR="005F47D5">
          <w:rPr>
            <w:noProof/>
            <w:webHidden/>
          </w:rPr>
          <w:fldChar w:fldCharType="separate"/>
        </w:r>
        <w:r w:rsidR="005F47D5">
          <w:rPr>
            <w:noProof/>
            <w:webHidden/>
          </w:rPr>
          <w:t>149</w:t>
        </w:r>
        <w:r w:rsidR="005F47D5">
          <w:rPr>
            <w:noProof/>
            <w:webHidden/>
          </w:rPr>
          <w:fldChar w:fldCharType="end"/>
        </w:r>
      </w:hyperlink>
    </w:p>
    <w:p w14:paraId="158CF006"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80" w:history="1">
        <w:r w:rsidR="005F47D5" w:rsidRPr="005E5D0C">
          <w:rPr>
            <w:rStyle w:val="Hipervnculo"/>
            <w:noProof/>
          </w:rPr>
          <w:t>Tabla 3</w:t>
        </w:r>
        <w:r w:rsidR="005F47D5" w:rsidRPr="005E5D0C">
          <w:rPr>
            <w:rStyle w:val="Hipervnculo"/>
            <w:noProof/>
          </w:rPr>
          <w:noBreakHyphen/>
          <w:t>5. Métodos de las clases para la serialización y deserialización</w:t>
        </w:r>
        <w:r w:rsidR="005F47D5">
          <w:rPr>
            <w:noProof/>
            <w:webHidden/>
          </w:rPr>
          <w:tab/>
        </w:r>
        <w:r w:rsidR="005F47D5">
          <w:rPr>
            <w:noProof/>
            <w:webHidden/>
          </w:rPr>
          <w:fldChar w:fldCharType="begin"/>
        </w:r>
        <w:r w:rsidR="005F47D5">
          <w:rPr>
            <w:noProof/>
            <w:webHidden/>
          </w:rPr>
          <w:instrText xml:space="preserve"> PAGEREF _Toc425414580 \h </w:instrText>
        </w:r>
        <w:r w:rsidR="005F47D5">
          <w:rPr>
            <w:noProof/>
            <w:webHidden/>
          </w:rPr>
        </w:r>
        <w:r w:rsidR="005F47D5">
          <w:rPr>
            <w:noProof/>
            <w:webHidden/>
          </w:rPr>
          <w:fldChar w:fldCharType="separate"/>
        </w:r>
        <w:r w:rsidR="005F47D5">
          <w:rPr>
            <w:noProof/>
            <w:webHidden/>
          </w:rPr>
          <w:t>151</w:t>
        </w:r>
        <w:r w:rsidR="005F47D5">
          <w:rPr>
            <w:noProof/>
            <w:webHidden/>
          </w:rPr>
          <w:fldChar w:fldCharType="end"/>
        </w:r>
      </w:hyperlink>
    </w:p>
    <w:p w14:paraId="5AE0C48F"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81" w:history="1">
        <w:r w:rsidR="005F47D5" w:rsidRPr="005E5D0C">
          <w:rPr>
            <w:rStyle w:val="Hipervnculo"/>
            <w:noProof/>
          </w:rPr>
          <w:t>Tabla 3</w:t>
        </w:r>
        <w:r w:rsidR="005F47D5" w:rsidRPr="005E5D0C">
          <w:rPr>
            <w:rStyle w:val="Hipervnculo"/>
            <w:noProof/>
          </w:rPr>
          <w:noBreakHyphen/>
          <w:t>6. Métodos de las clases para el descubrimiento.</w:t>
        </w:r>
        <w:r w:rsidR="005F47D5">
          <w:rPr>
            <w:noProof/>
            <w:webHidden/>
          </w:rPr>
          <w:tab/>
        </w:r>
        <w:r w:rsidR="005F47D5">
          <w:rPr>
            <w:noProof/>
            <w:webHidden/>
          </w:rPr>
          <w:fldChar w:fldCharType="begin"/>
        </w:r>
        <w:r w:rsidR="005F47D5">
          <w:rPr>
            <w:noProof/>
            <w:webHidden/>
          </w:rPr>
          <w:instrText xml:space="preserve"> PAGEREF _Toc425414581 \h </w:instrText>
        </w:r>
        <w:r w:rsidR="005F47D5">
          <w:rPr>
            <w:noProof/>
            <w:webHidden/>
          </w:rPr>
        </w:r>
        <w:r w:rsidR="005F47D5">
          <w:rPr>
            <w:noProof/>
            <w:webHidden/>
          </w:rPr>
          <w:fldChar w:fldCharType="separate"/>
        </w:r>
        <w:r w:rsidR="005F47D5">
          <w:rPr>
            <w:noProof/>
            <w:webHidden/>
          </w:rPr>
          <w:t>152</w:t>
        </w:r>
        <w:r w:rsidR="005F47D5">
          <w:rPr>
            <w:noProof/>
            <w:webHidden/>
          </w:rPr>
          <w:fldChar w:fldCharType="end"/>
        </w:r>
      </w:hyperlink>
    </w:p>
    <w:p w14:paraId="7BE18C7E"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82" w:history="1">
        <w:r w:rsidR="005F47D5" w:rsidRPr="005E5D0C">
          <w:rPr>
            <w:rStyle w:val="Hipervnculo"/>
            <w:noProof/>
          </w:rPr>
          <w:t>Tabla 3</w:t>
        </w:r>
        <w:r w:rsidR="005F47D5" w:rsidRPr="005E5D0C">
          <w:rPr>
            <w:rStyle w:val="Hipervnculo"/>
            <w:noProof/>
          </w:rPr>
          <w:noBreakHyphen/>
          <w:t>7. Métodos de las clases para la comunicación del RTPS con el DDS.</w:t>
        </w:r>
        <w:r w:rsidR="005F47D5">
          <w:rPr>
            <w:noProof/>
            <w:webHidden/>
          </w:rPr>
          <w:tab/>
        </w:r>
        <w:r w:rsidR="005F47D5">
          <w:rPr>
            <w:noProof/>
            <w:webHidden/>
          </w:rPr>
          <w:fldChar w:fldCharType="begin"/>
        </w:r>
        <w:r w:rsidR="005F47D5">
          <w:rPr>
            <w:noProof/>
            <w:webHidden/>
          </w:rPr>
          <w:instrText xml:space="preserve"> PAGEREF _Toc425414582 \h </w:instrText>
        </w:r>
        <w:r w:rsidR="005F47D5">
          <w:rPr>
            <w:noProof/>
            <w:webHidden/>
          </w:rPr>
        </w:r>
        <w:r w:rsidR="005F47D5">
          <w:rPr>
            <w:noProof/>
            <w:webHidden/>
          </w:rPr>
          <w:fldChar w:fldCharType="separate"/>
        </w:r>
        <w:r w:rsidR="005F47D5">
          <w:rPr>
            <w:noProof/>
            <w:webHidden/>
          </w:rPr>
          <w:t>154</w:t>
        </w:r>
        <w:r w:rsidR="005F47D5">
          <w:rPr>
            <w:noProof/>
            <w:webHidden/>
          </w:rPr>
          <w:fldChar w:fldCharType="end"/>
        </w:r>
      </w:hyperlink>
    </w:p>
    <w:p w14:paraId="16D7C938"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83" w:history="1">
        <w:r w:rsidR="005F47D5" w:rsidRPr="005E5D0C">
          <w:rPr>
            <w:rStyle w:val="Hipervnculo"/>
            <w:noProof/>
          </w:rPr>
          <w:t>Tabla 4</w:t>
        </w:r>
        <w:r w:rsidR="005F47D5" w:rsidRPr="005E5D0C">
          <w:rPr>
            <w:rStyle w:val="Hipervnculo"/>
            <w:noProof/>
          </w:rPr>
          <w:noBreakHyphen/>
          <w:t xml:space="preserve">1. </w:t>
        </w:r>
        <w:r w:rsidR="005F47D5" w:rsidRPr="005E5D0C">
          <w:rPr>
            <w:rStyle w:val="Hipervnculo"/>
            <w:rFonts w:cs="Times New Roman"/>
            <w:noProof/>
          </w:rPr>
          <w:t>TestLocatorIpV4CDR_BE</w:t>
        </w:r>
        <w:r w:rsidR="005F47D5">
          <w:rPr>
            <w:noProof/>
            <w:webHidden/>
          </w:rPr>
          <w:tab/>
        </w:r>
        <w:r w:rsidR="005F47D5">
          <w:rPr>
            <w:noProof/>
            <w:webHidden/>
          </w:rPr>
          <w:fldChar w:fldCharType="begin"/>
        </w:r>
        <w:r w:rsidR="005F47D5">
          <w:rPr>
            <w:noProof/>
            <w:webHidden/>
          </w:rPr>
          <w:instrText xml:space="preserve"> PAGEREF _Toc425414583 \h </w:instrText>
        </w:r>
        <w:r w:rsidR="005F47D5">
          <w:rPr>
            <w:noProof/>
            <w:webHidden/>
          </w:rPr>
        </w:r>
        <w:r w:rsidR="005F47D5">
          <w:rPr>
            <w:noProof/>
            <w:webHidden/>
          </w:rPr>
          <w:fldChar w:fldCharType="separate"/>
        </w:r>
        <w:r w:rsidR="005F47D5">
          <w:rPr>
            <w:noProof/>
            <w:webHidden/>
          </w:rPr>
          <w:t>242</w:t>
        </w:r>
        <w:r w:rsidR="005F47D5">
          <w:rPr>
            <w:noProof/>
            <w:webHidden/>
          </w:rPr>
          <w:fldChar w:fldCharType="end"/>
        </w:r>
      </w:hyperlink>
    </w:p>
    <w:p w14:paraId="6F4F1E2A"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84" w:history="1">
        <w:r w:rsidR="005F47D5" w:rsidRPr="005E5D0C">
          <w:rPr>
            <w:rStyle w:val="Hipervnculo"/>
            <w:noProof/>
          </w:rPr>
          <w:t>Tabla 4</w:t>
        </w:r>
        <w:r w:rsidR="005F47D5" w:rsidRPr="005E5D0C">
          <w:rPr>
            <w:rStyle w:val="Hipervnculo"/>
            <w:noProof/>
          </w:rPr>
          <w:noBreakHyphen/>
          <w:t>2.</w:t>
        </w:r>
        <w:r w:rsidR="005F47D5" w:rsidRPr="005E5D0C">
          <w:rPr>
            <w:rStyle w:val="Hipervnculo"/>
            <w:rFonts w:cs="Times New Roman"/>
            <w:noProof/>
          </w:rPr>
          <w:t xml:space="preserve"> TestLocatorIpV4CDR_LE</w:t>
        </w:r>
        <w:r w:rsidR="005F47D5">
          <w:rPr>
            <w:noProof/>
            <w:webHidden/>
          </w:rPr>
          <w:tab/>
        </w:r>
        <w:r w:rsidR="005F47D5">
          <w:rPr>
            <w:noProof/>
            <w:webHidden/>
          </w:rPr>
          <w:fldChar w:fldCharType="begin"/>
        </w:r>
        <w:r w:rsidR="005F47D5">
          <w:rPr>
            <w:noProof/>
            <w:webHidden/>
          </w:rPr>
          <w:instrText xml:space="preserve"> PAGEREF _Toc425414584 \h </w:instrText>
        </w:r>
        <w:r w:rsidR="005F47D5">
          <w:rPr>
            <w:noProof/>
            <w:webHidden/>
          </w:rPr>
        </w:r>
        <w:r w:rsidR="005F47D5">
          <w:rPr>
            <w:noProof/>
            <w:webHidden/>
          </w:rPr>
          <w:fldChar w:fldCharType="separate"/>
        </w:r>
        <w:r w:rsidR="005F47D5">
          <w:rPr>
            <w:noProof/>
            <w:webHidden/>
          </w:rPr>
          <w:t>243</w:t>
        </w:r>
        <w:r w:rsidR="005F47D5">
          <w:rPr>
            <w:noProof/>
            <w:webHidden/>
          </w:rPr>
          <w:fldChar w:fldCharType="end"/>
        </w:r>
      </w:hyperlink>
    </w:p>
    <w:p w14:paraId="494533A2"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85" w:history="1">
        <w:r w:rsidR="005F47D5" w:rsidRPr="005E5D0C">
          <w:rPr>
            <w:rStyle w:val="Hipervnculo"/>
            <w:noProof/>
          </w:rPr>
          <w:t>Tabla 4</w:t>
        </w:r>
        <w:r w:rsidR="005F47D5" w:rsidRPr="005E5D0C">
          <w:rPr>
            <w:rStyle w:val="Hipervnculo"/>
            <w:noProof/>
          </w:rPr>
          <w:noBreakHyphen/>
          <w:t xml:space="preserve">3. </w:t>
        </w:r>
        <w:r w:rsidR="005F47D5" w:rsidRPr="005E5D0C">
          <w:rPr>
            <w:rStyle w:val="Hipervnculo"/>
            <w:rFonts w:cs="Times New Roman"/>
            <w:noProof/>
          </w:rPr>
          <w:t>TestLocatorIpV6CDR_BE</w:t>
        </w:r>
        <w:r w:rsidR="005F47D5">
          <w:rPr>
            <w:noProof/>
            <w:webHidden/>
          </w:rPr>
          <w:tab/>
        </w:r>
        <w:r w:rsidR="005F47D5">
          <w:rPr>
            <w:noProof/>
            <w:webHidden/>
          </w:rPr>
          <w:fldChar w:fldCharType="begin"/>
        </w:r>
        <w:r w:rsidR="005F47D5">
          <w:rPr>
            <w:noProof/>
            <w:webHidden/>
          </w:rPr>
          <w:instrText xml:space="preserve"> PAGEREF _Toc425414585 \h </w:instrText>
        </w:r>
        <w:r w:rsidR="005F47D5">
          <w:rPr>
            <w:noProof/>
            <w:webHidden/>
          </w:rPr>
        </w:r>
        <w:r w:rsidR="005F47D5">
          <w:rPr>
            <w:noProof/>
            <w:webHidden/>
          </w:rPr>
          <w:fldChar w:fldCharType="separate"/>
        </w:r>
        <w:r w:rsidR="005F47D5">
          <w:rPr>
            <w:noProof/>
            <w:webHidden/>
          </w:rPr>
          <w:t>244</w:t>
        </w:r>
        <w:r w:rsidR="005F47D5">
          <w:rPr>
            <w:noProof/>
            <w:webHidden/>
          </w:rPr>
          <w:fldChar w:fldCharType="end"/>
        </w:r>
      </w:hyperlink>
    </w:p>
    <w:p w14:paraId="7EDAA9C9"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86" w:history="1">
        <w:r w:rsidR="005F47D5" w:rsidRPr="005E5D0C">
          <w:rPr>
            <w:rStyle w:val="Hipervnculo"/>
            <w:i/>
            <w:noProof/>
          </w:rPr>
          <w:t>Tabla 4</w:t>
        </w:r>
        <w:r w:rsidR="005F47D5" w:rsidRPr="005E5D0C">
          <w:rPr>
            <w:rStyle w:val="Hipervnculo"/>
            <w:i/>
            <w:noProof/>
          </w:rPr>
          <w:noBreakHyphen/>
          <w:t>4.</w:t>
        </w:r>
        <w:r w:rsidR="005F47D5" w:rsidRPr="005E5D0C">
          <w:rPr>
            <w:rStyle w:val="Hipervnculo"/>
            <w:rFonts w:cs="Times New Roman"/>
            <w:i/>
            <w:noProof/>
          </w:rPr>
          <w:t xml:space="preserve"> TestLocatorIpV6CDR_LE</w:t>
        </w:r>
        <w:r w:rsidR="005F47D5">
          <w:rPr>
            <w:noProof/>
            <w:webHidden/>
          </w:rPr>
          <w:tab/>
        </w:r>
        <w:r w:rsidR="005F47D5">
          <w:rPr>
            <w:noProof/>
            <w:webHidden/>
          </w:rPr>
          <w:fldChar w:fldCharType="begin"/>
        </w:r>
        <w:r w:rsidR="005F47D5">
          <w:rPr>
            <w:noProof/>
            <w:webHidden/>
          </w:rPr>
          <w:instrText xml:space="preserve"> PAGEREF _Toc425414586 \h </w:instrText>
        </w:r>
        <w:r w:rsidR="005F47D5">
          <w:rPr>
            <w:noProof/>
            <w:webHidden/>
          </w:rPr>
        </w:r>
        <w:r w:rsidR="005F47D5">
          <w:rPr>
            <w:noProof/>
            <w:webHidden/>
          </w:rPr>
          <w:fldChar w:fldCharType="separate"/>
        </w:r>
        <w:r w:rsidR="005F47D5">
          <w:rPr>
            <w:noProof/>
            <w:webHidden/>
          </w:rPr>
          <w:t>245</w:t>
        </w:r>
        <w:r w:rsidR="005F47D5">
          <w:rPr>
            <w:noProof/>
            <w:webHidden/>
          </w:rPr>
          <w:fldChar w:fldCharType="end"/>
        </w:r>
      </w:hyperlink>
    </w:p>
    <w:p w14:paraId="25B07F5A"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87" w:history="1">
        <w:r w:rsidR="005F47D5" w:rsidRPr="005E5D0C">
          <w:rPr>
            <w:rStyle w:val="Hipervnculo"/>
            <w:noProof/>
          </w:rPr>
          <w:t>Tabla 4</w:t>
        </w:r>
        <w:r w:rsidR="005F47D5" w:rsidRPr="005E5D0C">
          <w:rPr>
            <w:rStyle w:val="Hipervnculo"/>
            <w:noProof/>
          </w:rPr>
          <w:noBreakHyphen/>
          <w:t>5.</w:t>
        </w:r>
        <w:r w:rsidR="005F47D5" w:rsidRPr="005E5D0C">
          <w:rPr>
            <w:rStyle w:val="Hipervnculo"/>
            <w:rFonts w:cs="Times New Roman"/>
            <w:noProof/>
          </w:rPr>
          <w:t xml:space="preserve"> TestLocatorIpV6CDR_BE2</w:t>
        </w:r>
        <w:r w:rsidR="005F47D5">
          <w:rPr>
            <w:noProof/>
            <w:webHidden/>
          </w:rPr>
          <w:tab/>
        </w:r>
        <w:r w:rsidR="005F47D5">
          <w:rPr>
            <w:noProof/>
            <w:webHidden/>
          </w:rPr>
          <w:fldChar w:fldCharType="begin"/>
        </w:r>
        <w:r w:rsidR="005F47D5">
          <w:rPr>
            <w:noProof/>
            <w:webHidden/>
          </w:rPr>
          <w:instrText xml:space="preserve"> PAGEREF _Toc425414587 \h </w:instrText>
        </w:r>
        <w:r w:rsidR="005F47D5">
          <w:rPr>
            <w:noProof/>
            <w:webHidden/>
          </w:rPr>
        </w:r>
        <w:r w:rsidR="005F47D5">
          <w:rPr>
            <w:noProof/>
            <w:webHidden/>
          </w:rPr>
          <w:fldChar w:fldCharType="separate"/>
        </w:r>
        <w:r w:rsidR="005F47D5">
          <w:rPr>
            <w:noProof/>
            <w:webHidden/>
          </w:rPr>
          <w:t>245</w:t>
        </w:r>
        <w:r w:rsidR="005F47D5">
          <w:rPr>
            <w:noProof/>
            <w:webHidden/>
          </w:rPr>
          <w:fldChar w:fldCharType="end"/>
        </w:r>
      </w:hyperlink>
    </w:p>
    <w:p w14:paraId="7F1278EE"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88" w:history="1">
        <w:r w:rsidR="005F47D5" w:rsidRPr="005E5D0C">
          <w:rPr>
            <w:rStyle w:val="Hipervnculo"/>
            <w:noProof/>
          </w:rPr>
          <w:t>Tabla 4</w:t>
        </w:r>
        <w:r w:rsidR="005F47D5" w:rsidRPr="005E5D0C">
          <w:rPr>
            <w:rStyle w:val="Hipervnculo"/>
            <w:noProof/>
          </w:rPr>
          <w:noBreakHyphen/>
          <w:t xml:space="preserve">6. </w:t>
        </w:r>
        <w:r w:rsidR="005F47D5" w:rsidRPr="005E5D0C">
          <w:rPr>
            <w:rStyle w:val="Hipervnculo"/>
            <w:rFonts w:cs="Times New Roman"/>
            <w:noProof/>
          </w:rPr>
          <w:t>TestLocatorIpV6CDR_LE2</w:t>
        </w:r>
        <w:r w:rsidR="005F47D5">
          <w:rPr>
            <w:noProof/>
            <w:webHidden/>
          </w:rPr>
          <w:tab/>
        </w:r>
        <w:r w:rsidR="005F47D5">
          <w:rPr>
            <w:noProof/>
            <w:webHidden/>
          </w:rPr>
          <w:fldChar w:fldCharType="begin"/>
        </w:r>
        <w:r w:rsidR="005F47D5">
          <w:rPr>
            <w:noProof/>
            <w:webHidden/>
          </w:rPr>
          <w:instrText xml:space="preserve"> PAGEREF _Toc425414588 \h </w:instrText>
        </w:r>
        <w:r w:rsidR="005F47D5">
          <w:rPr>
            <w:noProof/>
            <w:webHidden/>
          </w:rPr>
        </w:r>
        <w:r w:rsidR="005F47D5">
          <w:rPr>
            <w:noProof/>
            <w:webHidden/>
          </w:rPr>
          <w:fldChar w:fldCharType="separate"/>
        </w:r>
        <w:r w:rsidR="005F47D5">
          <w:rPr>
            <w:noProof/>
            <w:webHidden/>
          </w:rPr>
          <w:t>246</w:t>
        </w:r>
        <w:r w:rsidR="005F47D5">
          <w:rPr>
            <w:noProof/>
            <w:webHidden/>
          </w:rPr>
          <w:fldChar w:fldCharType="end"/>
        </w:r>
      </w:hyperlink>
    </w:p>
    <w:p w14:paraId="02B64F7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89" w:history="1">
        <w:r w:rsidR="005F47D5" w:rsidRPr="005E5D0C">
          <w:rPr>
            <w:rStyle w:val="Hipervnculo"/>
            <w:noProof/>
          </w:rPr>
          <w:t>Tabla 4</w:t>
        </w:r>
        <w:r w:rsidR="005F47D5" w:rsidRPr="005E5D0C">
          <w:rPr>
            <w:rStyle w:val="Hipervnculo"/>
            <w:noProof/>
          </w:rPr>
          <w:noBreakHyphen/>
          <w:t xml:space="preserve">7. </w:t>
        </w:r>
        <w:r w:rsidR="005F47D5" w:rsidRPr="005E5D0C">
          <w:rPr>
            <w:rStyle w:val="Hipervnculo"/>
            <w:rFonts w:cs="Times New Roman"/>
            <w:noProof/>
          </w:rPr>
          <w:t>TestLocatorFromSample1</w:t>
        </w:r>
        <w:r w:rsidR="005F47D5">
          <w:rPr>
            <w:noProof/>
            <w:webHidden/>
          </w:rPr>
          <w:tab/>
        </w:r>
        <w:r w:rsidR="005F47D5">
          <w:rPr>
            <w:noProof/>
            <w:webHidden/>
          </w:rPr>
          <w:fldChar w:fldCharType="begin"/>
        </w:r>
        <w:r w:rsidR="005F47D5">
          <w:rPr>
            <w:noProof/>
            <w:webHidden/>
          </w:rPr>
          <w:instrText xml:space="preserve"> PAGEREF _Toc425414589 \h </w:instrText>
        </w:r>
        <w:r w:rsidR="005F47D5">
          <w:rPr>
            <w:noProof/>
            <w:webHidden/>
          </w:rPr>
        </w:r>
        <w:r w:rsidR="005F47D5">
          <w:rPr>
            <w:noProof/>
            <w:webHidden/>
          </w:rPr>
          <w:fldChar w:fldCharType="separate"/>
        </w:r>
        <w:r w:rsidR="005F47D5">
          <w:rPr>
            <w:noProof/>
            <w:webHidden/>
          </w:rPr>
          <w:t>247</w:t>
        </w:r>
        <w:r w:rsidR="005F47D5">
          <w:rPr>
            <w:noProof/>
            <w:webHidden/>
          </w:rPr>
          <w:fldChar w:fldCharType="end"/>
        </w:r>
      </w:hyperlink>
    </w:p>
    <w:p w14:paraId="2713CF77"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90" w:history="1">
        <w:r w:rsidR="005F47D5" w:rsidRPr="005E5D0C">
          <w:rPr>
            <w:rStyle w:val="Hipervnculo"/>
            <w:i/>
            <w:noProof/>
          </w:rPr>
          <w:t>Tabla 4</w:t>
        </w:r>
        <w:r w:rsidR="005F47D5" w:rsidRPr="005E5D0C">
          <w:rPr>
            <w:rStyle w:val="Hipervnculo"/>
            <w:i/>
            <w:noProof/>
          </w:rPr>
          <w:noBreakHyphen/>
          <w:t xml:space="preserve">8. </w:t>
        </w:r>
        <w:r w:rsidR="005F47D5" w:rsidRPr="005E5D0C">
          <w:rPr>
            <w:rStyle w:val="Hipervnculo"/>
            <w:rFonts w:cs="Times New Roman"/>
            <w:i/>
            <w:noProof/>
          </w:rPr>
          <w:t>TestLocatorFromSample2</w:t>
        </w:r>
        <w:r w:rsidR="005F47D5">
          <w:rPr>
            <w:noProof/>
            <w:webHidden/>
          </w:rPr>
          <w:tab/>
        </w:r>
        <w:r w:rsidR="005F47D5">
          <w:rPr>
            <w:noProof/>
            <w:webHidden/>
          </w:rPr>
          <w:fldChar w:fldCharType="begin"/>
        </w:r>
        <w:r w:rsidR="005F47D5">
          <w:rPr>
            <w:noProof/>
            <w:webHidden/>
          </w:rPr>
          <w:instrText xml:space="preserve"> PAGEREF _Toc425414590 \h </w:instrText>
        </w:r>
        <w:r w:rsidR="005F47D5">
          <w:rPr>
            <w:noProof/>
            <w:webHidden/>
          </w:rPr>
        </w:r>
        <w:r w:rsidR="005F47D5">
          <w:rPr>
            <w:noProof/>
            <w:webHidden/>
          </w:rPr>
          <w:fldChar w:fldCharType="separate"/>
        </w:r>
        <w:r w:rsidR="005F47D5">
          <w:rPr>
            <w:noProof/>
            <w:webHidden/>
          </w:rPr>
          <w:t>248</w:t>
        </w:r>
        <w:r w:rsidR="005F47D5">
          <w:rPr>
            <w:noProof/>
            <w:webHidden/>
          </w:rPr>
          <w:fldChar w:fldCharType="end"/>
        </w:r>
      </w:hyperlink>
    </w:p>
    <w:p w14:paraId="3E0AE166"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91" w:history="1">
        <w:r w:rsidR="005F47D5" w:rsidRPr="005E5D0C">
          <w:rPr>
            <w:rStyle w:val="Hipervnculo"/>
            <w:noProof/>
          </w:rPr>
          <w:t>Tabla 4</w:t>
        </w:r>
        <w:r w:rsidR="005F47D5" w:rsidRPr="005E5D0C">
          <w:rPr>
            <w:rStyle w:val="Hipervnculo"/>
            <w:noProof/>
          </w:rPr>
          <w:noBreakHyphen/>
          <w:t xml:space="preserve">9. </w:t>
        </w:r>
        <w:r w:rsidR="005F47D5" w:rsidRPr="005E5D0C">
          <w:rPr>
            <w:rStyle w:val="Hipervnculo"/>
            <w:rFonts w:cs="Times New Roman"/>
            <w:noProof/>
          </w:rPr>
          <w:t>TestLocatorFromSample3</w:t>
        </w:r>
        <w:r w:rsidR="005F47D5">
          <w:rPr>
            <w:noProof/>
            <w:webHidden/>
          </w:rPr>
          <w:tab/>
        </w:r>
        <w:r w:rsidR="005F47D5">
          <w:rPr>
            <w:noProof/>
            <w:webHidden/>
          </w:rPr>
          <w:fldChar w:fldCharType="begin"/>
        </w:r>
        <w:r w:rsidR="005F47D5">
          <w:rPr>
            <w:noProof/>
            <w:webHidden/>
          </w:rPr>
          <w:instrText xml:space="preserve"> PAGEREF _Toc425414591 \h </w:instrText>
        </w:r>
        <w:r w:rsidR="005F47D5">
          <w:rPr>
            <w:noProof/>
            <w:webHidden/>
          </w:rPr>
        </w:r>
        <w:r w:rsidR="005F47D5">
          <w:rPr>
            <w:noProof/>
            <w:webHidden/>
          </w:rPr>
          <w:fldChar w:fldCharType="separate"/>
        </w:r>
        <w:r w:rsidR="005F47D5">
          <w:rPr>
            <w:noProof/>
            <w:webHidden/>
          </w:rPr>
          <w:t>249</w:t>
        </w:r>
        <w:r w:rsidR="005F47D5">
          <w:rPr>
            <w:noProof/>
            <w:webHidden/>
          </w:rPr>
          <w:fldChar w:fldCharType="end"/>
        </w:r>
      </w:hyperlink>
    </w:p>
    <w:p w14:paraId="4275D661"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92" w:history="1">
        <w:r w:rsidR="005F47D5" w:rsidRPr="005E5D0C">
          <w:rPr>
            <w:rStyle w:val="Hipervnculo"/>
            <w:noProof/>
          </w:rPr>
          <w:t>Tabla 4</w:t>
        </w:r>
        <w:r w:rsidR="005F47D5" w:rsidRPr="005E5D0C">
          <w:rPr>
            <w:rStyle w:val="Hipervnculo"/>
            <w:noProof/>
          </w:rPr>
          <w:noBreakHyphen/>
          <w:t xml:space="preserve">10. </w:t>
        </w:r>
        <w:r w:rsidR="005F47D5" w:rsidRPr="005E5D0C">
          <w:rPr>
            <w:rStyle w:val="Hipervnculo"/>
            <w:rFonts w:cs="Times New Roman"/>
            <w:noProof/>
          </w:rPr>
          <w:t>TestLocatorIpV4PL_CDR_BE</w:t>
        </w:r>
        <w:r w:rsidR="005F47D5">
          <w:rPr>
            <w:noProof/>
            <w:webHidden/>
          </w:rPr>
          <w:tab/>
        </w:r>
        <w:r w:rsidR="005F47D5">
          <w:rPr>
            <w:noProof/>
            <w:webHidden/>
          </w:rPr>
          <w:fldChar w:fldCharType="begin"/>
        </w:r>
        <w:r w:rsidR="005F47D5">
          <w:rPr>
            <w:noProof/>
            <w:webHidden/>
          </w:rPr>
          <w:instrText xml:space="preserve"> PAGEREF _Toc425414592 \h </w:instrText>
        </w:r>
        <w:r w:rsidR="005F47D5">
          <w:rPr>
            <w:noProof/>
            <w:webHidden/>
          </w:rPr>
        </w:r>
        <w:r w:rsidR="005F47D5">
          <w:rPr>
            <w:noProof/>
            <w:webHidden/>
          </w:rPr>
          <w:fldChar w:fldCharType="separate"/>
        </w:r>
        <w:r w:rsidR="005F47D5">
          <w:rPr>
            <w:noProof/>
            <w:webHidden/>
          </w:rPr>
          <w:t>249</w:t>
        </w:r>
        <w:r w:rsidR="005F47D5">
          <w:rPr>
            <w:noProof/>
            <w:webHidden/>
          </w:rPr>
          <w:fldChar w:fldCharType="end"/>
        </w:r>
      </w:hyperlink>
    </w:p>
    <w:p w14:paraId="3DAE164A"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93" w:history="1">
        <w:r w:rsidR="005F47D5" w:rsidRPr="005E5D0C">
          <w:rPr>
            <w:rStyle w:val="Hipervnculo"/>
            <w:noProof/>
          </w:rPr>
          <w:t>Tabla 4</w:t>
        </w:r>
        <w:r w:rsidR="005F47D5" w:rsidRPr="005E5D0C">
          <w:rPr>
            <w:rStyle w:val="Hipervnculo"/>
            <w:noProof/>
          </w:rPr>
          <w:noBreakHyphen/>
          <w:t xml:space="preserve">11. </w:t>
        </w:r>
        <w:r w:rsidR="005F47D5" w:rsidRPr="005E5D0C">
          <w:rPr>
            <w:rStyle w:val="Hipervnculo"/>
            <w:rFonts w:cs="Times New Roman"/>
            <w:noProof/>
          </w:rPr>
          <w:t>TestLocatorIpV4PL_CDR_LE</w:t>
        </w:r>
        <w:r w:rsidR="005F47D5">
          <w:rPr>
            <w:noProof/>
            <w:webHidden/>
          </w:rPr>
          <w:tab/>
        </w:r>
        <w:r w:rsidR="005F47D5">
          <w:rPr>
            <w:noProof/>
            <w:webHidden/>
          </w:rPr>
          <w:fldChar w:fldCharType="begin"/>
        </w:r>
        <w:r w:rsidR="005F47D5">
          <w:rPr>
            <w:noProof/>
            <w:webHidden/>
          </w:rPr>
          <w:instrText xml:space="preserve"> PAGEREF _Toc425414593 \h </w:instrText>
        </w:r>
        <w:r w:rsidR="005F47D5">
          <w:rPr>
            <w:noProof/>
            <w:webHidden/>
          </w:rPr>
        </w:r>
        <w:r w:rsidR="005F47D5">
          <w:rPr>
            <w:noProof/>
            <w:webHidden/>
          </w:rPr>
          <w:fldChar w:fldCharType="separate"/>
        </w:r>
        <w:r w:rsidR="005F47D5">
          <w:rPr>
            <w:noProof/>
            <w:webHidden/>
          </w:rPr>
          <w:t>250</w:t>
        </w:r>
        <w:r w:rsidR="005F47D5">
          <w:rPr>
            <w:noProof/>
            <w:webHidden/>
          </w:rPr>
          <w:fldChar w:fldCharType="end"/>
        </w:r>
      </w:hyperlink>
    </w:p>
    <w:p w14:paraId="5A99E08F"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94" w:history="1">
        <w:r w:rsidR="005F47D5" w:rsidRPr="005E5D0C">
          <w:rPr>
            <w:rStyle w:val="Hipervnculo"/>
            <w:noProof/>
          </w:rPr>
          <w:t>Tabla 4</w:t>
        </w:r>
        <w:r w:rsidR="005F47D5" w:rsidRPr="005E5D0C">
          <w:rPr>
            <w:rStyle w:val="Hipervnculo"/>
            <w:noProof/>
          </w:rPr>
          <w:noBreakHyphen/>
          <w:t xml:space="preserve">12. </w:t>
        </w:r>
        <w:r w:rsidR="005F47D5" w:rsidRPr="005E5D0C">
          <w:rPr>
            <w:rStyle w:val="Hipervnculo"/>
            <w:rFonts w:cs="Times New Roman"/>
            <w:noProof/>
          </w:rPr>
          <w:t>TestLocatorIpV6PL_CDR_BE</w:t>
        </w:r>
        <w:r w:rsidR="005F47D5">
          <w:rPr>
            <w:noProof/>
            <w:webHidden/>
          </w:rPr>
          <w:tab/>
        </w:r>
        <w:r w:rsidR="005F47D5">
          <w:rPr>
            <w:noProof/>
            <w:webHidden/>
          </w:rPr>
          <w:fldChar w:fldCharType="begin"/>
        </w:r>
        <w:r w:rsidR="005F47D5">
          <w:rPr>
            <w:noProof/>
            <w:webHidden/>
          </w:rPr>
          <w:instrText xml:space="preserve"> PAGEREF _Toc425414594 \h </w:instrText>
        </w:r>
        <w:r w:rsidR="005F47D5">
          <w:rPr>
            <w:noProof/>
            <w:webHidden/>
          </w:rPr>
        </w:r>
        <w:r w:rsidR="005F47D5">
          <w:rPr>
            <w:noProof/>
            <w:webHidden/>
          </w:rPr>
          <w:fldChar w:fldCharType="separate"/>
        </w:r>
        <w:r w:rsidR="005F47D5">
          <w:rPr>
            <w:noProof/>
            <w:webHidden/>
          </w:rPr>
          <w:t>251</w:t>
        </w:r>
        <w:r w:rsidR="005F47D5">
          <w:rPr>
            <w:noProof/>
            <w:webHidden/>
          </w:rPr>
          <w:fldChar w:fldCharType="end"/>
        </w:r>
      </w:hyperlink>
    </w:p>
    <w:p w14:paraId="5C48B952"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95" w:history="1">
        <w:r w:rsidR="005F47D5" w:rsidRPr="005E5D0C">
          <w:rPr>
            <w:rStyle w:val="Hipervnculo"/>
            <w:noProof/>
          </w:rPr>
          <w:t>Tabla 4</w:t>
        </w:r>
        <w:r w:rsidR="005F47D5" w:rsidRPr="005E5D0C">
          <w:rPr>
            <w:rStyle w:val="Hipervnculo"/>
            <w:noProof/>
          </w:rPr>
          <w:noBreakHyphen/>
          <w:t xml:space="preserve">13. </w:t>
        </w:r>
        <w:r w:rsidR="005F47D5" w:rsidRPr="005E5D0C">
          <w:rPr>
            <w:rStyle w:val="Hipervnculo"/>
            <w:rFonts w:cs="Times New Roman"/>
            <w:noProof/>
          </w:rPr>
          <w:t>TestLocatorIpV6PL_CDR_LE</w:t>
        </w:r>
        <w:r w:rsidR="005F47D5">
          <w:rPr>
            <w:noProof/>
            <w:webHidden/>
          </w:rPr>
          <w:tab/>
        </w:r>
        <w:r w:rsidR="005F47D5">
          <w:rPr>
            <w:noProof/>
            <w:webHidden/>
          </w:rPr>
          <w:fldChar w:fldCharType="begin"/>
        </w:r>
        <w:r w:rsidR="005F47D5">
          <w:rPr>
            <w:noProof/>
            <w:webHidden/>
          </w:rPr>
          <w:instrText xml:space="preserve"> PAGEREF _Toc425414595 \h </w:instrText>
        </w:r>
        <w:r w:rsidR="005F47D5">
          <w:rPr>
            <w:noProof/>
            <w:webHidden/>
          </w:rPr>
        </w:r>
        <w:r w:rsidR="005F47D5">
          <w:rPr>
            <w:noProof/>
            <w:webHidden/>
          </w:rPr>
          <w:fldChar w:fldCharType="separate"/>
        </w:r>
        <w:r w:rsidR="005F47D5">
          <w:rPr>
            <w:noProof/>
            <w:webHidden/>
          </w:rPr>
          <w:t>252</w:t>
        </w:r>
        <w:r w:rsidR="005F47D5">
          <w:rPr>
            <w:noProof/>
            <w:webHidden/>
          </w:rPr>
          <w:fldChar w:fldCharType="end"/>
        </w:r>
      </w:hyperlink>
    </w:p>
    <w:p w14:paraId="6CFA63CA"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96" w:history="1">
        <w:r w:rsidR="005F47D5" w:rsidRPr="005E5D0C">
          <w:rPr>
            <w:rStyle w:val="Hipervnculo"/>
            <w:noProof/>
          </w:rPr>
          <w:t>Tabla 4</w:t>
        </w:r>
        <w:r w:rsidR="005F47D5" w:rsidRPr="005E5D0C">
          <w:rPr>
            <w:rStyle w:val="Hipervnculo"/>
            <w:noProof/>
          </w:rPr>
          <w:noBreakHyphen/>
          <w:t xml:space="preserve">14. </w:t>
        </w:r>
        <w:r w:rsidR="005F47D5" w:rsidRPr="005E5D0C">
          <w:rPr>
            <w:rStyle w:val="Hipervnculo"/>
            <w:rFonts w:cs="Times New Roman"/>
            <w:noProof/>
          </w:rPr>
          <w:t>TestLocatorIpV6PL_CDR_BE2</w:t>
        </w:r>
        <w:r w:rsidR="005F47D5">
          <w:rPr>
            <w:noProof/>
            <w:webHidden/>
          </w:rPr>
          <w:tab/>
        </w:r>
        <w:r w:rsidR="005F47D5">
          <w:rPr>
            <w:noProof/>
            <w:webHidden/>
          </w:rPr>
          <w:fldChar w:fldCharType="begin"/>
        </w:r>
        <w:r w:rsidR="005F47D5">
          <w:rPr>
            <w:noProof/>
            <w:webHidden/>
          </w:rPr>
          <w:instrText xml:space="preserve"> PAGEREF _Toc425414596 \h </w:instrText>
        </w:r>
        <w:r w:rsidR="005F47D5">
          <w:rPr>
            <w:noProof/>
            <w:webHidden/>
          </w:rPr>
        </w:r>
        <w:r w:rsidR="005F47D5">
          <w:rPr>
            <w:noProof/>
            <w:webHidden/>
          </w:rPr>
          <w:fldChar w:fldCharType="separate"/>
        </w:r>
        <w:r w:rsidR="005F47D5">
          <w:rPr>
            <w:noProof/>
            <w:webHidden/>
          </w:rPr>
          <w:t>253</w:t>
        </w:r>
        <w:r w:rsidR="005F47D5">
          <w:rPr>
            <w:noProof/>
            <w:webHidden/>
          </w:rPr>
          <w:fldChar w:fldCharType="end"/>
        </w:r>
      </w:hyperlink>
    </w:p>
    <w:p w14:paraId="5CD336E4"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97" w:history="1">
        <w:r w:rsidR="005F47D5" w:rsidRPr="005E5D0C">
          <w:rPr>
            <w:rStyle w:val="Hipervnculo"/>
            <w:noProof/>
          </w:rPr>
          <w:t>Tabla 4</w:t>
        </w:r>
        <w:r w:rsidR="005F47D5" w:rsidRPr="005E5D0C">
          <w:rPr>
            <w:rStyle w:val="Hipervnculo"/>
            <w:noProof/>
          </w:rPr>
          <w:noBreakHyphen/>
          <w:t xml:space="preserve">15. </w:t>
        </w:r>
        <w:r w:rsidR="005F47D5" w:rsidRPr="005E5D0C">
          <w:rPr>
            <w:rStyle w:val="Hipervnculo"/>
            <w:rFonts w:cs="Times New Roman"/>
            <w:noProof/>
          </w:rPr>
          <w:t>TestLocatorIpV6PL_CDR_LE2</w:t>
        </w:r>
        <w:r w:rsidR="005F47D5">
          <w:rPr>
            <w:noProof/>
            <w:webHidden/>
          </w:rPr>
          <w:tab/>
        </w:r>
        <w:r w:rsidR="005F47D5">
          <w:rPr>
            <w:noProof/>
            <w:webHidden/>
          </w:rPr>
          <w:fldChar w:fldCharType="begin"/>
        </w:r>
        <w:r w:rsidR="005F47D5">
          <w:rPr>
            <w:noProof/>
            <w:webHidden/>
          </w:rPr>
          <w:instrText xml:space="preserve"> PAGEREF _Toc425414597 \h </w:instrText>
        </w:r>
        <w:r w:rsidR="005F47D5">
          <w:rPr>
            <w:noProof/>
            <w:webHidden/>
          </w:rPr>
        </w:r>
        <w:r w:rsidR="005F47D5">
          <w:rPr>
            <w:noProof/>
            <w:webHidden/>
          </w:rPr>
          <w:fldChar w:fldCharType="separate"/>
        </w:r>
        <w:r w:rsidR="005F47D5">
          <w:rPr>
            <w:noProof/>
            <w:webHidden/>
          </w:rPr>
          <w:t>254</w:t>
        </w:r>
        <w:r w:rsidR="005F47D5">
          <w:rPr>
            <w:noProof/>
            <w:webHidden/>
          </w:rPr>
          <w:fldChar w:fldCharType="end"/>
        </w:r>
      </w:hyperlink>
    </w:p>
    <w:p w14:paraId="2DEDA212"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98" w:history="1">
        <w:r w:rsidR="005F47D5" w:rsidRPr="005E5D0C">
          <w:rPr>
            <w:rStyle w:val="Hipervnculo"/>
            <w:noProof/>
          </w:rPr>
          <w:t>Tabla 4</w:t>
        </w:r>
        <w:r w:rsidR="005F47D5" w:rsidRPr="005E5D0C">
          <w:rPr>
            <w:rStyle w:val="Hipervnculo"/>
            <w:noProof/>
          </w:rPr>
          <w:noBreakHyphen/>
          <w:t xml:space="preserve">16. </w:t>
        </w:r>
        <w:r w:rsidR="005F47D5" w:rsidRPr="005E5D0C">
          <w:rPr>
            <w:rStyle w:val="Hipervnculo"/>
            <w:rFonts w:cs="Times New Roman"/>
            <w:noProof/>
          </w:rPr>
          <w:t>TestLocatorFromSample1PL_CDR_LE</w:t>
        </w:r>
        <w:r w:rsidR="005F47D5">
          <w:rPr>
            <w:noProof/>
            <w:webHidden/>
          </w:rPr>
          <w:tab/>
        </w:r>
        <w:r w:rsidR="005F47D5">
          <w:rPr>
            <w:noProof/>
            <w:webHidden/>
          </w:rPr>
          <w:fldChar w:fldCharType="begin"/>
        </w:r>
        <w:r w:rsidR="005F47D5">
          <w:rPr>
            <w:noProof/>
            <w:webHidden/>
          </w:rPr>
          <w:instrText xml:space="preserve"> PAGEREF _Toc425414598 \h </w:instrText>
        </w:r>
        <w:r w:rsidR="005F47D5">
          <w:rPr>
            <w:noProof/>
            <w:webHidden/>
          </w:rPr>
        </w:r>
        <w:r w:rsidR="005F47D5">
          <w:rPr>
            <w:noProof/>
            <w:webHidden/>
          </w:rPr>
          <w:fldChar w:fldCharType="separate"/>
        </w:r>
        <w:r w:rsidR="005F47D5">
          <w:rPr>
            <w:noProof/>
            <w:webHidden/>
          </w:rPr>
          <w:t>255</w:t>
        </w:r>
        <w:r w:rsidR="005F47D5">
          <w:rPr>
            <w:noProof/>
            <w:webHidden/>
          </w:rPr>
          <w:fldChar w:fldCharType="end"/>
        </w:r>
      </w:hyperlink>
    </w:p>
    <w:p w14:paraId="106F4CD5"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599" w:history="1">
        <w:r w:rsidR="005F47D5" w:rsidRPr="005E5D0C">
          <w:rPr>
            <w:rStyle w:val="Hipervnculo"/>
            <w:noProof/>
          </w:rPr>
          <w:t>Tabla 4</w:t>
        </w:r>
        <w:r w:rsidR="005F47D5" w:rsidRPr="005E5D0C">
          <w:rPr>
            <w:rStyle w:val="Hipervnculo"/>
            <w:noProof/>
          </w:rPr>
          <w:noBreakHyphen/>
          <w:t xml:space="preserve">17. </w:t>
        </w:r>
        <w:r w:rsidR="005F47D5" w:rsidRPr="005E5D0C">
          <w:rPr>
            <w:rStyle w:val="Hipervnculo"/>
            <w:rFonts w:cs="Times New Roman"/>
            <w:noProof/>
          </w:rPr>
          <w:t>TestLocatorFromSample2PL_CDR_LE</w:t>
        </w:r>
        <w:r w:rsidR="005F47D5">
          <w:rPr>
            <w:noProof/>
            <w:webHidden/>
          </w:rPr>
          <w:tab/>
        </w:r>
        <w:r w:rsidR="005F47D5">
          <w:rPr>
            <w:noProof/>
            <w:webHidden/>
          </w:rPr>
          <w:fldChar w:fldCharType="begin"/>
        </w:r>
        <w:r w:rsidR="005F47D5">
          <w:rPr>
            <w:noProof/>
            <w:webHidden/>
          </w:rPr>
          <w:instrText xml:space="preserve"> PAGEREF _Toc425414599 \h </w:instrText>
        </w:r>
        <w:r w:rsidR="005F47D5">
          <w:rPr>
            <w:noProof/>
            <w:webHidden/>
          </w:rPr>
        </w:r>
        <w:r w:rsidR="005F47D5">
          <w:rPr>
            <w:noProof/>
            <w:webHidden/>
          </w:rPr>
          <w:fldChar w:fldCharType="separate"/>
        </w:r>
        <w:r w:rsidR="005F47D5">
          <w:rPr>
            <w:noProof/>
            <w:webHidden/>
          </w:rPr>
          <w:t>255</w:t>
        </w:r>
        <w:r w:rsidR="005F47D5">
          <w:rPr>
            <w:noProof/>
            <w:webHidden/>
          </w:rPr>
          <w:fldChar w:fldCharType="end"/>
        </w:r>
      </w:hyperlink>
    </w:p>
    <w:p w14:paraId="18E33503"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00" w:history="1">
        <w:r w:rsidR="005F47D5" w:rsidRPr="005E5D0C">
          <w:rPr>
            <w:rStyle w:val="Hipervnculo"/>
            <w:noProof/>
          </w:rPr>
          <w:t>Tabla 4</w:t>
        </w:r>
        <w:r w:rsidR="005F47D5" w:rsidRPr="005E5D0C">
          <w:rPr>
            <w:rStyle w:val="Hipervnculo"/>
            <w:noProof/>
          </w:rPr>
          <w:noBreakHyphen/>
          <w:t>18. TestLocatorFromSample3PL_CDR_LE</w:t>
        </w:r>
        <w:r w:rsidR="005F47D5">
          <w:rPr>
            <w:noProof/>
            <w:webHidden/>
          </w:rPr>
          <w:tab/>
        </w:r>
        <w:r w:rsidR="005F47D5">
          <w:rPr>
            <w:noProof/>
            <w:webHidden/>
          </w:rPr>
          <w:fldChar w:fldCharType="begin"/>
        </w:r>
        <w:r w:rsidR="005F47D5">
          <w:rPr>
            <w:noProof/>
            <w:webHidden/>
          </w:rPr>
          <w:instrText xml:space="preserve"> PAGEREF _Toc425414600 \h </w:instrText>
        </w:r>
        <w:r w:rsidR="005F47D5">
          <w:rPr>
            <w:noProof/>
            <w:webHidden/>
          </w:rPr>
        </w:r>
        <w:r w:rsidR="005F47D5">
          <w:rPr>
            <w:noProof/>
            <w:webHidden/>
          </w:rPr>
          <w:fldChar w:fldCharType="separate"/>
        </w:r>
        <w:r w:rsidR="005F47D5">
          <w:rPr>
            <w:noProof/>
            <w:webHidden/>
          </w:rPr>
          <w:t>256</w:t>
        </w:r>
        <w:r w:rsidR="005F47D5">
          <w:rPr>
            <w:noProof/>
            <w:webHidden/>
          </w:rPr>
          <w:fldChar w:fldCharType="end"/>
        </w:r>
      </w:hyperlink>
    </w:p>
    <w:p w14:paraId="5F757F51"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01" w:history="1">
        <w:r w:rsidR="005F47D5" w:rsidRPr="005E5D0C">
          <w:rPr>
            <w:rStyle w:val="Hipervnculo"/>
            <w:noProof/>
          </w:rPr>
          <w:t>Tabla 4</w:t>
        </w:r>
        <w:r w:rsidR="005F47D5" w:rsidRPr="005E5D0C">
          <w:rPr>
            <w:rStyle w:val="Hipervnculo"/>
            <w:noProof/>
          </w:rPr>
          <w:noBreakHyphen/>
          <w:t>19. TestGUIDCDR_BE</w:t>
        </w:r>
        <w:r w:rsidR="005F47D5">
          <w:rPr>
            <w:noProof/>
            <w:webHidden/>
          </w:rPr>
          <w:tab/>
        </w:r>
        <w:r w:rsidR="005F47D5">
          <w:rPr>
            <w:noProof/>
            <w:webHidden/>
          </w:rPr>
          <w:fldChar w:fldCharType="begin"/>
        </w:r>
        <w:r w:rsidR="005F47D5">
          <w:rPr>
            <w:noProof/>
            <w:webHidden/>
          </w:rPr>
          <w:instrText xml:space="preserve"> PAGEREF _Toc425414601 \h </w:instrText>
        </w:r>
        <w:r w:rsidR="005F47D5">
          <w:rPr>
            <w:noProof/>
            <w:webHidden/>
          </w:rPr>
        </w:r>
        <w:r w:rsidR="005F47D5">
          <w:rPr>
            <w:noProof/>
            <w:webHidden/>
          </w:rPr>
          <w:fldChar w:fldCharType="separate"/>
        </w:r>
        <w:r w:rsidR="005F47D5">
          <w:rPr>
            <w:noProof/>
            <w:webHidden/>
          </w:rPr>
          <w:t>257</w:t>
        </w:r>
        <w:r w:rsidR="005F47D5">
          <w:rPr>
            <w:noProof/>
            <w:webHidden/>
          </w:rPr>
          <w:fldChar w:fldCharType="end"/>
        </w:r>
      </w:hyperlink>
    </w:p>
    <w:p w14:paraId="39A22E5A"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02" w:history="1">
        <w:r w:rsidR="005F47D5" w:rsidRPr="005E5D0C">
          <w:rPr>
            <w:rStyle w:val="Hipervnculo"/>
            <w:noProof/>
          </w:rPr>
          <w:t>Tabla 4</w:t>
        </w:r>
        <w:r w:rsidR="005F47D5" w:rsidRPr="005E5D0C">
          <w:rPr>
            <w:rStyle w:val="Hipervnculo"/>
            <w:noProof/>
          </w:rPr>
          <w:noBreakHyphen/>
          <w:t>20. TestGUICDR_LE</w:t>
        </w:r>
        <w:r w:rsidR="005F47D5">
          <w:rPr>
            <w:noProof/>
            <w:webHidden/>
          </w:rPr>
          <w:tab/>
        </w:r>
        <w:r w:rsidR="005F47D5">
          <w:rPr>
            <w:noProof/>
            <w:webHidden/>
          </w:rPr>
          <w:fldChar w:fldCharType="begin"/>
        </w:r>
        <w:r w:rsidR="005F47D5">
          <w:rPr>
            <w:noProof/>
            <w:webHidden/>
          </w:rPr>
          <w:instrText xml:space="preserve"> PAGEREF _Toc425414602 \h </w:instrText>
        </w:r>
        <w:r w:rsidR="005F47D5">
          <w:rPr>
            <w:noProof/>
            <w:webHidden/>
          </w:rPr>
        </w:r>
        <w:r w:rsidR="005F47D5">
          <w:rPr>
            <w:noProof/>
            <w:webHidden/>
          </w:rPr>
          <w:fldChar w:fldCharType="separate"/>
        </w:r>
        <w:r w:rsidR="005F47D5">
          <w:rPr>
            <w:noProof/>
            <w:webHidden/>
          </w:rPr>
          <w:t>258</w:t>
        </w:r>
        <w:r w:rsidR="005F47D5">
          <w:rPr>
            <w:noProof/>
            <w:webHidden/>
          </w:rPr>
          <w:fldChar w:fldCharType="end"/>
        </w:r>
      </w:hyperlink>
    </w:p>
    <w:p w14:paraId="1DD90A10"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03" w:history="1">
        <w:r w:rsidR="005F47D5" w:rsidRPr="005E5D0C">
          <w:rPr>
            <w:rStyle w:val="Hipervnculo"/>
            <w:noProof/>
          </w:rPr>
          <w:t>Tabla 4</w:t>
        </w:r>
        <w:r w:rsidR="005F47D5" w:rsidRPr="005E5D0C">
          <w:rPr>
            <w:rStyle w:val="Hipervnculo"/>
            <w:noProof/>
          </w:rPr>
          <w:noBreakHyphen/>
          <w:t>21. TestGUIDPL_CDR_BE</w:t>
        </w:r>
        <w:r w:rsidR="005F47D5">
          <w:rPr>
            <w:noProof/>
            <w:webHidden/>
          </w:rPr>
          <w:tab/>
        </w:r>
        <w:r w:rsidR="005F47D5">
          <w:rPr>
            <w:noProof/>
            <w:webHidden/>
          </w:rPr>
          <w:fldChar w:fldCharType="begin"/>
        </w:r>
        <w:r w:rsidR="005F47D5">
          <w:rPr>
            <w:noProof/>
            <w:webHidden/>
          </w:rPr>
          <w:instrText xml:space="preserve"> PAGEREF _Toc425414603 \h </w:instrText>
        </w:r>
        <w:r w:rsidR="005F47D5">
          <w:rPr>
            <w:noProof/>
            <w:webHidden/>
          </w:rPr>
        </w:r>
        <w:r w:rsidR="005F47D5">
          <w:rPr>
            <w:noProof/>
            <w:webHidden/>
          </w:rPr>
          <w:fldChar w:fldCharType="separate"/>
        </w:r>
        <w:r w:rsidR="005F47D5">
          <w:rPr>
            <w:noProof/>
            <w:webHidden/>
          </w:rPr>
          <w:t>259</w:t>
        </w:r>
        <w:r w:rsidR="005F47D5">
          <w:rPr>
            <w:noProof/>
            <w:webHidden/>
          </w:rPr>
          <w:fldChar w:fldCharType="end"/>
        </w:r>
      </w:hyperlink>
    </w:p>
    <w:p w14:paraId="2A63D9B6"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04" w:history="1">
        <w:r w:rsidR="005F47D5" w:rsidRPr="005E5D0C">
          <w:rPr>
            <w:rStyle w:val="Hipervnculo"/>
            <w:noProof/>
          </w:rPr>
          <w:t>Tabla 4</w:t>
        </w:r>
        <w:r w:rsidR="005F47D5" w:rsidRPr="005E5D0C">
          <w:rPr>
            <w:rStyle w:val="Hipervnculo"/>
            <w:noProof/>
          </w:rPr>
          <w:noBreakHyphen/>
          <w:t>22. TestGUIDPL_CDR_LE</w:t>
        </w:r>
        <w:r w:rsidR="005F47D5">
          <w:rPr>
            <w:noProof/>
            <w:webHidden/>
          </w:rPr>
          <w:tab/>
        </w:r>
        <w:r w:rsidR="005F47D5">
          <w:rPr>
            <w:noProof/>
            <w:webHidden/>
          </w:rPr>
          <w:fldChar w:fldCharType="begin"/>
        </w:r>
        <w:r w:rsidR="005F47D5">
          <w:rPr>
            <w:noProof/>
            <w:webHidden/>
          </w:rPr>
          <w:instrText xml:space="preserve"> PAGEREF _Toc425414604 \h </w:instrText>
        </w:r>
        <w:r w:rsidR="005F47D5">
          <w:rPr>
            <w:noProof/>
            <w:webHidden/>
          </w:rPr>
        </w:r>
        <w:r w:rsidR="005F47D5">
          <w:rPr>
            <w:noProof/>
            <w:webHidden/>
          </w:rPr>
          <w:fldChar w:fldCharType="separate"/>
        </w:r>
        <w:r w:rsidR="005F47D5">
          <w:rPr>
            <w:noProof/>
            <w:webHidden/>
          </w:rPr>
          <w:t>260</w:t>
        </w:r>
        <w:r w:rsidR="005F47D5">
          <w:rPr>
            <w:noProof/>
            <w:webHidden/>
          </w:rPr>
          <w:fldChar w:fldCharType="end"/>
        </w:r>
      </w:hyperlink>
    </w:p>
    <w:p w14:paraId="53A3E30C"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05" w:history="1">
        <w:r w:rsidR="005F47D5" w:rsidRPr="005E5D0C">
          <w:rPr>
            <w:rStyle w:val="Hipervnculo"/>
            <w:noProof/>
          </w:rPr>
          <w:t>Tabla 4</w:t>
        </w:r>
        <w:r w:rsidR="005F47D5" w:rsidRPr="005E5D0C">
          <w:rPr>
            <w:rStyle w:val="Hipervnculo"/>
            <w:noProof/>
          </w:rPr>
          <w:noBreakHyphen/>
          <w:t>23. TestVendorIdCDR_BE</w:t>
        </w:r>
        <w:r w:rsidR="005F47D5">
          <w:rPr>
            <w:noProof/>
            <w:webHidden/>
          </w:rPr>
          <w:tab/>
        </w:r>
        <w:r w:rsidR="005F47D5">
          <w:rPr>
            <w:noProof/>
            <w:webHidden/>
          </w:rPr>
          <w:fldChar w:fldCharType="begin"/>
        </w:r>
        <w:r w:rsidR="005F47D5">
          <w:rPr>
            <w:noProof/>
            <w:webHidden/>
          </w:rPr>
          <w:instrText xml:space="preserve"> PAGEREF _Toc425414605 \h </w:instrText>
        </w:r>
        <w:r w:rsidR="005F47D5">
          <w:rPr>
            <w:noProof/>
            <w:webHidden/>
          </w:rPr>
        </w:r>
        <w:r w:rsidR="005F47D5">
          <w:rPr>
            <w:noProof/>
            <w:webHidden/>
          </w:rPr>
          <w:fldChar w:fldCharType="separate"/>
        </w:r>
        <w:r w:rsidR="005F47D5">
          <w:rPr>
            <w:noProof/>
            <w:webHidden/>
          </w:rPr>
          <w:t>261</w:t>
        </w:r>
        <w:r w:rsidR="005F47D5">
          <w:rPr>
            <w:noProof/>
            <w:webHidden/>
          </w:rPr>
          <w:fldChar w:fldCharType="end"/>
        </w:r>
      </w:hyperlink>
    </w:p>
    <w:p w14:paraId="514A2B95"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06" w:history="1">
        <w:r w:rsidR="005F47D5" w:rsidRPr="005E5D0C">
          <w:rPr>
            <w:rStyle w:val="Hipervnculo"/>
            <w:noProof/>
          </w:rPr>
          <w:t>Tabla 4</w:t>
        </w:r>
        <w:r w:rsidR="005F47D5" w:rsidRPr="005E5D0C">
          <w:rPr>
            <w:rStyle w:val="Hipervnculo"/>
            <w:noProof/>
          </w:rPr>
          <w:noBreakHyphen/>
          <w:t>24. TestVendorIdCDR_LE</w:t>
        </w:r>
        <w:r w:rsidR="005F47D5">
          <w:rPr>
            <w:noProof/>
            <w:webHidden/>
          </w:rPr>
          <w:tab/>
        </w:r>
        <w:r w:rsidR="005F47D5">
          <w:rPr>
            <w:noProof/>
            <w:webHidden/>
          </w:rPr>
          <w:fldChar w:fldCharType="begin"/>
        </w:r>
        <w:r w:rsidR="005F47D5">
          <w:rPr>
            <w:noProof/>
            <w:webHidden/>
          </w:rPr>
          <w:instrText xml:space="preserve"> PAGEREF _Toc425414606 \h </w:instrText>
        </w:r>
        <w:r w:rsidR="005F47D5">
          <w:rPr>
            <w:noProof/>
            <w:webHidden/>
          </w:rPr>
        </w:r>
        <w:r w:rsidR="005F47D5">
          <w:rPr>
            <w:noProof/>
            <w:webHidden/>
          </w:rPr>
          <w:fldChar w:fldCharType="separate"/>
        </w:r>
        <w:r w:rsidR="005F47D5">
          <w:rPr>
            <w:noProof/>
            <w:webHidden/>
          </w:rPr>
          <w:t>261</w:t>
        </w:r>
        <w:r w:rsidR="005F47D5">
          <w:rPr>
            <w:noProof/>
            <w:webHidden/>
          </w:rPr>
          <w:fldChar w:fldCharType="end"/>
        </w:r>
      </w:hyperlink>
    </w:p>
    <w:p w14:paraId="2576E65F"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07" w:history="1">
        <w:r w:rsidR="005F47D5" w:rsidRPr="005E5D0C">
          <w:rPr>
            <w:rStyle w:val="Hipervnculo"/>
            <w:noProof/>
          </w:rPr>
          <w:t>Tabla 4</w:t>
        </w:r>
        <w:r w:rsidR="005F47D5" w:rsidRPr="005E5D0C">
          <w:rPr>
            <w:rStyle w:val="Hipervnculo"/>
            <w:noProof/>
          </w:rPr>
          <w:noBreakHyphen/>
          <w:t>25. TestProcotolVersionCDR_BE</w:t>
        </w:r>
        <w:r w:rsidR="005F47D5">
          <w:rPr>
            <w:noProof/>
            <w:webHidden/>
          </w:rPr>
          <w:tab/>
        </w:r>
        <w:r w:rsidR="005F47D5">
          <w:rPr>
            <w:noProof/>
            <w:webHidden/>
          </w:rPr>
          <w:fldChar w:fldCharType="begin"/>
        </w:r>
        <w:r w:rsidR="005F47D5">
          <w:rPr>
            <w:noProof/>
            <w:webHidden/>
          </w:rPr>
          <w:instrText xml:space="preserve"> PAGEREF _Toc425414607 \h </w:instrText>
        </w:r>
        <w:r w:rsidR="005F47D5">
          <w:rPr>
            <w:noProof/>
            <w:webHidden/>
          </w:rPr>
        </w:r>
        <w:r w:rsidR="005F47D5">
          <w:rPr>
            <w:noProof/>
            <w:webHidden/>
          </w:rPr>
          <w:fldChar w:fldCharType="separate"/>
        </w:r>
        <w:r w:rsidR="005F47D5">
          <w:rPr>
            <w:noProof/>
            <w:webHidden/>
          </w:rPr>
          <w:t>262</w:t>
        </w:r>
        <w:r w:rsidR="005F47D5">
          <w:rPr>
            <w:noProof/>
            <w:webHidden/>
          </w:rPr>
          <w:fldChar w:fldCharType="end"/>
        </w:r>
      </w:hyperlink>
    </w:p>
    <w:p w14:paraId="5D708BEC"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08" w:history="1">
        <w:r w:rsidR="005F47D5" w:rsidRPr="005E5D0C">
          <w:rPr>
            <w:rStyle w:val="Hipervnculo"/>
            <w:noProof/>
          </w:rPr>
          <w:t>Tabla 4</w:t>
        </w:r>
        <w:r w:rsidR="005F47D5" w:rsidRPr="005E5D0C">
          <w:rPr>
            <w:rStyle w:val="Hipervnculo"/>
            <w:noProof/>
          </w:rPr>
          <w:noBreakHyphen/>
          <w:t>26. TestProcotolVersionCDR_LE</w:t>
        </w:r>
        <w:r w:rsidR="005F47D5">
          <w:rPr>
            <w:noProof/>
            <w:webHidden/>
          </w:rPr>
          <w:tab/>
        </w:r>
        <w:r w:rsidR="005F47D5">
          <w:rPr>
            <w:noProof/>
            <w:webHidden/>
          </w:rPr>
          <w:fldChar w:fldCharType="begin"/>
        </w:r>
        <w:r w:rsidR="005F47D5">
          <w:rPr>
            <w:noProof/>
            <w:webHidden/>
          </w:rPr>
          <w:instrText xml:space="preserve"> PAGEREF _Toc425414608 \h </w:instrText>
        </w:r>
        <w:r w:rsidR="005F47D5">
          <w:rPr>
            <w:noProof/>
            <w:webHidden/>
          </w:rPr>
        </w:r>
        <w:r w:rsidR="005F47D5">
          <w:rPr>
            <w:noProof/>
            <w:webHidden/>
          </w:rPr>
          <w:fldChar w:fldCharType="separate"/>
        </w:r>
        <w:r w:rsidR="005F47D5">
          <w:rPr>
            <w:noProof/>
            <w:webHidden/>
          </w:rPr>
          <w:t>263</w:t>
        </w:r>
        <w:r w:rsidR="005F47D5">
          <w:rPr>
            <w:noProof/>
            <w:webHidden/>
          </w:rPr>
          <w:fldChar w:fldCharType="end"/>
        </w:r>
      </w:hyperlink>
    </w:p>
    <w:p w14:paraId="41B4CC87"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09" w:history="1">
        <w:r w:rsidR="005F47D5" w:rsidRPr="005E5D0C">
          <w:rPr>
            <w:rStyle w:val="Hipervnculo"/>
            <w:noProof/>
          </w:rPr>
          <w:t>Tabla 4</w:t>
        </w:r>
        <w:r w:rsidR="005F47D5" w:rsidRPr="005E5D0C">
          <w:rPr>
            <w:rStyle w:val="Hipervnculo"/>
            <w:noProof/>
          </w:rPr>
          <w:noBreakHyphen/>
          <w:t>27. TestProcotolVersionPL_CDR_BE</w:t>
        </w:r>
        <w:r w:rsidR="005F47D5">
          <w:rPr>
            <w:noProof/>
            <w:webHidden/>
          </w:rPr>
          <w:tab/>
        </w:r>
        <w:r w:rsidR="005F47D5">
          <w:rPr>
            <w:noProof/>
            <w:webHidden/>
          </w:rPr>
          <w:fldChar w:fldCharType="begin"/>
        </w:r>
        <w:r w:rsidR="005F47D5">
          <w:rPr>
            <w:noProof/>
            <w:webHidden/>
          </w:rPr>
          <w:instrText xml:space="preserve"> PAGEREF _Toc425414609 \h </w:instrText>
        </w:r>
        <w:r w:rsidR="005F47D5">
          <w:rPr>
            <w:noProof/>
            <w:webHidden/>
          </w:rPr>
        </w:r>
        <w:r w:rsidR="005F47D5">
          <w:rPr>
            <w:noProof/>
            <w:webHidden/>
          </w:rPr>
          <w:fldChar w:fldCharType="separate"/>
        </w:r>
        <w:r w:rsidR="005F47D5">
          <w:rPr>
            <w:noProof/>
            <w:webHidden/>
          </w:rPr>
          <w:t>264</w:t>
        </w:r>
        <w:r w:rsidR="005F47D5">
          <w:rPr>
            <w:noProof/>
            <w:webHidden/>
          </w:rPr>
          <w:fldChar w:fldCharType="end"/>
        </w:r>
      </w:hyperlink>
    </w:p>
    <w:p w14:paraId="5017312E"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10" w:history="1">
        <w:r w:rsidR="005F47D5" w:rsidRPr="005E5D0C">
          <w:rPr>
            <w:rStyle w:val="Hipervnculo"/>
            <w:noProof/>
          </w:rPr>
          <w:t>Tabla 4</w:t>
        </w:r>
        <w:r w:rsidR="005F47D5" w:rsidRPr="005E5D0C">
          <w:rPr>
            <w:rStyle w:val="Hipervnculo"/>
            <w:noProof/>
          </w:rPr>
          <w:noBreakHyphen/>
          <w:t>28. TestProcotolVersionPL_CDR_LE</w:t>
        </w:r>
        <w:r w:rsidR="005F47D5">
          <w:rPr>
            <w:noProof/>
            <w:webHidden/>
          </w:rPr>
          <w:tab/>
        </w:r>
        <w:r w:rsidR="005F47D5">
          <w:rPr>
            <w:noProof/>
            <w:webHidden/>
          </w:rPr>
          <w:fldChar w:fldCharType="begin"/>
        </w:r>
        <w:r w:rsidR="005F47D5">
          <w:rPr>
            <w:noProof/>
            <w:webHidden/>
          </w:rPr>
          <w:instrText xml:space="preserve"> PAGEREF _Toc425414610 \h </w:instrText>
        </w:r>
        <w:r w:rsidR="005F47D5">
          <w:rPr>
            <w:noProof/>
            <w:webHidden/>
          </w:rPr>
        </w:r>
        <w:r w:rsidR="005F47D5">
          <w:rPr>
            <w:noProof/>
            <w:webHidden/>
          </w:rPr>
          <w:fldChar w:fldCharType="separate"/>
        </w:r>
        <w:r w:rsidR="005F47D5">
          <w:rPr>
            <w:noProof/>
            <w:webHidden/>
          </w:rPr>
          <w:t>264</w:t>
        </w:r>
        <w:r w:rsidR="005F47D5">
          <w:rPr>
            <w:noProof/>
            <w:webHidden/>
          </w:rPr>
          <w:fldChar w:fldCharType="end"/>
        </w:r>
      </w:hyperlink>
    </w:p>
    <w:p w14:paraId="24C69F42"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11" w:history="1">
        <w:r w:rsidR="005F47D5" w:rsidRPr="005E5D0C">
          <w:rPr>
            <w:rStyle w:val="Hipervnculo"/>
            <w:noProof/>
          </w:rPr>
          <w:t>Tabla 4</w:t>
        </w:r>
        <w:r w:rsidR="005F47D5" w:rsidRPr="005E5D0C">
          <w:rPr>
            <w:rStyle w:val="Hipervnculo"/>
            <w:noProof/>
          </w:rPr>
          <w:noBreakHyphen/>
          <w:t>29. TestListLocatorCDR_BE</w:t>
        </w:r>
        <w:r w:rsidR="005F47D5">
          <w:rPr>
            <w:noProof/>
            <w:webHidden/>
          </w:rPr>
          <w:tab/>
        </w:r>
        <w:r w:rsidR="005F47D5">
          <w:rPr>
            <w:noProof/>
            <w:webHidden/>
          </w:rPr>
          <w:fldChar w:fldCharType="begin"/>
        </w:r>
        <w:r w:rsidR="005F47D5">
          <w:rPr>
            <w:noProof/>
            <w:webHidden/>
          </w:rPr>
          <w:instrText xml:space="preserve"> PAGEREF _Toc425414611 \h </w:instrText>
        </w:r>
        <w:r w:rsidR="005F47D5">
          <w:rPr>
            <w:noProof/>
            <w:webHidden/>
          </w:rPr>
        </w:r>
        <w:r w:rsidR="005F47D5">
          <w:rPr>
            <w:noProof/>
            <w:webHidden/>
          </w:rPr>
          <w:fldChar w:fldCharType="separate"/>
        </w:r>
        <w:r w:rsidR="005F47D5">
          <w:rPr>
            <w:noProof/>
            <w:webHidden/>
          </w:rPr>
          <w:t>265</w:t>
        </w:r>
        <w:r w:rsidR="005F47D5">
          <w:rPr>
            <w:noProof/>
            <w:webHidden/>
          </w:rPr>
          <w:fldChar w:fldCharType="end"/>
        </w:r>
      </w:hyperlink>
    </w:p>
    <w:p w14:paraId="72D86FE1"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12" w:history="1">
        <w:r w:rsidR="005F47D5" w:rsidRPr="005E5D0C">
          <w:rPr>
            <w:rStyle w:val="Hipervnculo"/>
            <w:noProof/>
          </w:rPr>
          <w:t>Tabla 4</w:t>
        </w:r>
        <w:r w:rsidR="005F47D5" w:rsidRPr="005E5D0C">
          <w:rPr>
            <w:rStyle w:val="Hipervnculo"/>
            <w:noProof/>
          </w:rPr>
          <w:noBreakHyphen/>
          <w:t>30. TestListLocatorCDR_LE</w:t>
        </w:r>
        <w:r w:rsidR="005F47D5">
          <w:rPr>
            <w:noProof/>
            <w:webHidden/>
          </w:rPr>
          <w:tab/>
        </w:r>
        <w:r w:rsidR="005F47D5">
          <w:rPr>
            <w:noProof/>
            <w:webHidden/>
          </w:rPr>
          <w:fldChar w:fldCharType="begin"/>
        </w:r>
        <w:r w:rsidR="005F47D5">
          <w:rPr>
            <w:noProof/>
            <w:webHidden/>
          </w:rPr>
          <w:instrText xml:space="preserve"> PAGEREF _Toc425414612 \h </w:instrText>
        </w:r>
        <w:r w:rsidR="005F47D5">
          <w:rPr>
            <w:noProof/>
            <w:webHidden/>
          </w:rPr>
        </w:r>
        <w:r w:rsidR="005F47D5">
          <w:rPr>
            <w:noProof/>
            <w:webHidden/>
          </w:rPr>
          <w:fldChar w:fldCharType="separate"/>
        </w:r>
        <w:r w:rsidR="005F47D5">
          <w:rPr>
            <w:noProof/>
            <w:webHidden/>
          </w:rPr>
          <w:t>266</w:t>
        </w:r>
        <w:r w:rsidR="005F47D5">
          <w:rPr>
            <w:noProof/>
            <w:webHidden/>
          </w:rPr>
          <w:fldChar w:fldCharType="end"/>
        </w:r>
      </w:hyperlink>
    </w:p>
    <w:p w14:paraId="744900D3"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13" w:history="1">
        <w:r w:rsidR="005F47D5" w:rsidRPr="005E5D0C">
          <w:rPr>
            <w:rStyle w:val="Hipervnculo"/>
            <w:noProof/>
          </w:rPr>
          <w:t>Tabla 4</w:t>
        </w:r>
        <w:r w:rsidR="005F47D5" w:rsidRPr="005E5D0C">
          <w:rPr>
            <w:rStyle w:val="Hipervnculo"/>
            <w:noProof/>
          </w:rPr>
          <w:noBreakHyphen/>
          <w:t>31. TestInfoDestination</w:t>
        </w:r>
        <w:r w:rsidR="005F47D5">
          <w:rPr>
            <w:noProof/>
            <w:webHidden/>
          </w:rPr>
          <w:tab/>
        </w:r>
        <w:r w:rsidR="005F47D5">
          <w:rPr>
            <w:noProof/>
            <w:webHidden/>
          </w:rPr>
          <w:fldChar w:fldCharType="begin"/>
        </w:r>
        <w:r w:rsidR="005F47D5">
          <w:rPr>
            <w:noProof/>
            <w:webHidden/>
          </w:rPr>
          <w:instrText xml:space="preserve"> PAGEREF _Toc425414613 \h </w:instrText>
        </w:r>
        <w:r w:rsidR="005F47D5">
          <w:rPr>
            <w:noProof/>
            <w:webHidden/>
          </w:rPr>
        </w:r>
        <w:r w:rsidR="005F47D5">
          <w:rPr>
            <w:noProof/>
            <w:webHidden/>
          </w:rPr>
          <w:fldChar w:fldCharType="separate"/>
        </w:r>
        <w:r w:rsidR="005F47D5">
          <w:rPr>
            <w:noProof/>
            <w:webHidden/>
          </w:rPr>
          <w:t>267</w:t>
        </w:r>
        <w:r w:rsidR="005F47D5">
          <w:rPr>
            <w:noProof/>
            <w:webHidden/>
          </w:rPr>
          <w:fldChar w:fldCharType="end"/>
        </w:r>
      </w:hyperlink>
    </w:p>
    <w:p w14:paraId="2FB182AF"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14" w:history="1">
        <w:r w:rsidR="005F47D5" w:rsidRPr="005E5D0C">
          <w:rPr>
            <w:rStyle w:val="Hipervnculo"/>
            <w:noProof/>
          </w:rPr>
          <w:t>Tabla 4</w:t>
        </w:r>
        <w:r w:rsidR="005F47D5" w:rsidRPr="005E5D0C">
          <w:rPr>
            <w:rStyle w:val="Hipervnculo"/>
            <w:noProof/>
          </w:rPr>
          <w:noBreakHyphen/>
          <w:t>32. TestInfoSource</w:t>
        </w:r>
        <w:r w:rsidR="005F47D5">
          <w:rPr>
            <w:noProof/>
            <w:webHidden/>
          </w:rPr>
          <w:tab/>
        </w:r>
        <w:r w:rsidR="005F47D5">
          <w:rPr>
            <w:noProof/>
            <w:webHidden/>
          </w:rPr>
          <w:fldChar w:fldCharType="begin"/>
        </w:r>
        <w:r w:rsidR="005F47D5">
          <w:rPr>
            <w:noProof/>
            <w:webHidden/>
          </w:rPr>
          <w:instrText xml:space="preserve"> PAGEREF _Toc425414614 \h </w:instrText>
        </w:r>
        <w:r w:rsidR="005F47D5">
          <w:rPr>
            <w:noProof/>
            <w:webHidden/>
          </w:rPr>
        </w:r>
        <w:r w:rsidR="005F47D5">
          <w:rPr>
            <w:noProof/>
            <w:webHidden/>
          </w:rPr>
          <w:fldChar w:fldCharType="separate"/>
        </w:r>
        <w:r w:rsidR="005F47D5">
          <w:rPr>
            <w:noProof/>
            <w:webHidden/>
          </w:rPr>
          <w:t>268</w:t>
        </w:r>
        <w:r w:rsidR="005F47D5">
          <w:rPr>
            <w:noProof/>
            <w:webHidden/>
          </w:rPr>
          <w:fldChar w:fldCharType="end"/>
        </w:r>
      </w:hyperlink>
    </w:p>
    <w:p w14:paraId="47EF39EF"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15" w:history="1">
        <w:r w:rsidR="005F47D5" w:rsidRPr="005E5D0C">
          <w:rPr>
            <w:rStyle w:val="Hipervnculo"/>
            <w:noProof/>
          </w:rPr>
          <w:t>Tabla 4</w:t>
        </w:r>
        <w:r w:rsidR="005F47D5" w:rsidRPr="005E5D0C">
          <w:rPr>
            <w:rStyle w:val="Hipervnculo"/>
            <w:noProof/>
          </w:rPr>
          <w:noBreakHyphen/>
          <w:t>33. TestInfoReply</w:t>
        </w:r>
        <w:r w:rsidR="005F47D5">
          <w:rPr>
            <w:noProof/>
            <w:webHidden/>
          </w:rPr>
          <w:tab/>
        </w:r>
        <w:r w:rsidR="005F47D5">
          <w:rPr>
            <w:noProof/>
            <w:webHidden/>
          </w:rPr>
          <w:fldChar w:fldCharType="begin"/>
        </w:r>
        <w:r w:rsidR="005F47D5">
          <w:rPr>
            <w:noProof/>
            <w:webHidden/>
          </w:rPr>
          <w:instrText xml:space="preserve"> PAGEREF _Toc425414615 \h </w:instrText>
        </w:r>
        <w:r w:rsidR="005F47D5">
          <w:rPr>
            <w:noProof/>
            <w:webHidden/>
          </w:rPr>
        </w:r>
        <w:r w:rsidR="005F47D5">
          <w:rPr>
            <w:noProof/>
            <w:webHidden/>
          </w:rPr>
          <w:fldChar w:fldCharType="separate"/>
        </w:r>
        <w:r w:rsidR="005F47D5">
          <w:rPr>
            <w:noProof/>
            <w:webHidden/>
          </w:rPr>
          <w:t>268</w:t>
        </w:r>
        <w:r w:rsidR="005F47D5">
          <w:rPr>
            <w:noProof/>
            <w:webHidden/>
          </w:rPr>
          <w:fldChar w:fldCharType="end"/>
        </w:r>
      </w:hyperlink>
    </w:p>
    <w:p w14:paraId="3F8E4ECE"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16" w:history="1">
        <w:r w:rsidR="005F47D5" w:rsidRPr="005E5D0C">
          <w:rPr>
            <w:rStyle w:val="Hipervnculo"/>
            <w:noProof/>
          </w:rPr>
          <w:t>Tabla 4</w:t>
        </w:r>
        <w:r w:rsidR="005F47D5" w:rsidRPr="005E5D0C">
          <w:rPr>
            <w:rStyle w:val="Hipervnculo"/>
            <w:noProof/>
          </w:rPr>
          <w:noBreakHyphen/>
          <w:t>34. TestInfoReplyIp4</w:t>
        </w:r>
        <w:r w:rsidR="005F47D5">
          <w:rPr>
            <w:noProof/>
            <w:webHidden/>
          </w:rPr>
          <w:tab/>
        </w:r>
        <w:r w:rsidR="005F47D5">
          <w:rPr>
            <w:noProof/>
            <w:webHidden/>
          </w:rPr>
          <w:fldChar w:fldCharType="begin"/>
        </w:r>
        <w:r w:rsidR="005F47D5">
          <w:rPr>
            <w:noProof/>
            <w:webHidden/>
          </w:rPr>
          <w:instrText xml:space="preserve"> PAGEREF _Toc425414616 \h </w:instrText>
        </w:r>
        <w:r w:rsidR="005F47D5">
          <w:rPr>
            <w:noProof/>
            <w:webHidden/>
          </w:rPr>
        </w:r>
        <w:r w:rsidR="005F47D5">
          <w:rPr>
            <w:noProof/>
            <w:webHidden/>
          </w:rPr>
          <w:fldChar w:fldCharType="separate"/>
        </w:r>
        <w:r w:rsidR="005F47D5">
          <w:rPr>
            <w:noProof/>
            <w:webHidden/>
          </w:rPr>
          <w:t>269</w:t>
        </w:r>
        <w:r w:rsidR="005F47D5">
          <w:rPr>
            <w:noProof/>
            <w:webHidden/>
          </w:rPr>
          <w:fldChar w:fldCharType="end"/>
        </w:r>
      </w:hyperlink>
    </w:p>
    <w:p w14:paraId="51720B87"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17" w:history="1">
        <w:r w:rsidR="005F47D5" w:rsidRPr="005E5D0C">
          <w:rPr>
            <w:rStyle w:val="Hipervnculo"/>
            <w:noProof/>
          </w:rPr>
          <w:t>Tabla 4</w:t>
        </w:r>
        <w:r w:rsidR="005F47D5" w:rsidRPr="005E5D0C">
          <w:rPr>
            <w:rStyle w:val="Hipervnculo"/>
            <w:noProof/>
          </w:rPr>
          <w:noBreakHyphen/>
          <w:t>35. TestInfoTimestamp</w:t>
        </w:r>
        <w:r w:rsidR="005F47D5">
          <w:rPr>
            <w:noProof/>
            <w:webHidden/>
          </w:rPr>
          <w:tab/>
        </w:r>
        <w:r w:rsidR="005F47D5">
          <w:rPr>
            <w:noProof/>
            <w:webHidden/>
          </w:rPr>
          <w:fldChar w:fldCharType="begin"/>
        </w:r>
        <w:r w:rsidR="005F47D5">
          <w:rPr>
            <w:noProof/>
            <w:webHidden/>
          </w:rPr>
          <w:instrText xml:space="preserve"> PAGEREF _Toc425414617 \h </w:instrText>
        </w:r>
        <w:r w:rsidR="005F47D5">
          <w:rPr>
            <w:noProof/>
            <w:webHidden/>
          </w:rPr>
        </w:r>
        <w:r w:rsidR="005F47D5">
          <w:rPr>
            <w:noProof/>
            <w:webHidden/>
          </w:rPr>
          <w:fldChar w:fldCharType="separate"/>
        </w:r>
        <w:r w:rsidR="005F47D5">
          <w:rPr>
            <w:noProof/>
            <w:webHidden/>
          </w:rPr>
          <w:t>270</w:t>
        </w:r>
        <w:r w:rsidR="005F47D5">
          <w:rPr>
            <w:noProof/>
            <w:webHidden/>
          </w:rPr>
          <w:fldChar w:fldCharType="end"/>
        </w:r>
      </w:hyperlink>
    </w:p>
    <w:p w14:paraId="1F3119F4"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18" w:history="1">
        <w:r w:rsidR="005F47D5" w:rsidRPr="005E5D0C">
          <w:rPr>
            <w:rStyle w:val="Hipervnculo"/>
            <w:noProof/>
          </w:rPr>
          <w:t>Tabla 4</w:t>
        </w:r>
        <w:r w:rsidR="005F47D5" w:rsidRPr="005E5D0C">
          <w:rPr>
            <w:rStyle w:val="Hipervnculo"/>
            <w:noProof/>
          </w:rPr>
          <w:noBreakHyphen/>
          <w:t>36. TestGap</w:t>
        </w:r>
        <w:r w:rsidR="005F47D5">
          <w:rPr>
            <w:noProof/>
            <w:webHidden/>
          </w:rPr>
          <w:tab/>
        </w:r>
        <w:r w:rsidR="005F47D5">
          <w:rPr>
            <w:noProof/>
            <w:webHidden/>
          </w:rPr>
          <w:fldChar w:fldCharType="begin"/>
        </w:r>
        <w:r w:rsidR="005F47D5">
          <w:rPr>
            <w:noProof/>
            <w:webHidden/>
          </w:rPr>
          <w:instrText xml:space="preserve"> PAGEREF _Toc425414618 \h </w:instrText>
        </w:r>
        <w:r w:rsidR="005F47D5">
          <w:rPr>
            <w:noProof/>
            <w:webHidden/>
          </w:rPr>
        </w:r>
        <w:r w:rsidR="005F47D5">
          <w:rPr>
            <w:noProof/>
            <w:webHidden/>
          </w:rPr>
          <w:fldChar w:fldCharType="separate"/>
        </w:r>
        <w:r w:rsidR="005F47D5">
          <w:rPr>
            <w:noProof/>
            <w:webHidden/>
          </w:rPr>
          <w:t>270</w:t>
        </w:r>
        <w:r w:rsidR="005F47D5">
          <w:rPr>
            <w:noProof/>
            <w:webHidden/>
          </w:rPr>
          <w:fldChar w:fldCharType="end"/>
        </w:r>
      </w:hyperlink>
    </w:p>
    <w:p w14:paraId="39BD6C4C"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19" w:history="1">
        <w:r w:rsidR="005F47D5" w:rsidRPr="005E5D0C">
          <w:rPr>
            <w:rStyle w:val="Hipervnculo"/>
            <w:noProof/>
          </w:rPr>
          <w:t>Tabla 4</w:t>
        </w:r>
        <w:r w:rsidR="005F47D5" w:rsidRPr="005E5D0C">
          <w:rPr>
            <w:rStyle w:val="Hipervnculo"/>
            <w:noProof/>
          </w:rPr>
          <w:noBreakHyphen/>
          <w:t>37. TestAckNack</w:t>
        </w:r>
        <w:r w:rsidR="005F47D5">
          <w:rPr>
            <w:noProof/>
            <w:webHidden/>
          </w:rPr>
          <w:tab/>
        </w:r>
        <w:r w:rsidR="005F47D5">
          <w:rPr>
            <w:noProof/>
            <w:webHidden/>
          </w:rPr>
          <w:fldChar w:fldCharType="begin"/>
        </w:r>
        <w:r w:rsidR="005F47D5">
          <w:rPr>
            <w:noProof/>
            <w:webHidden/>
          </w:rPr>
          <w:instrText xml:space="preserve"> PAGEREF _Toc425414619 \h </w:instrText>
        </w:r>
        <w:r w:rsidR="005F47D5">
          <w:rPr>
            <w:noProof/>
            <w:webHidden/>
          </w:rPr>
        </w:r>
        <w:r w:rsidR="005F47D5">
          <w:rPr>
            <w:noProof/>
            <w:webHidden/>
          </w:rPr>
          <w:fldChar w:fldCharType="separate"/>
        </w:r>
        <w:r w:rsidR="005F47D5">
          <w:rPr>
            <w:noProof/>
            <w:webHidden/>
          </w:rPr>
          <w:t>271</w:t>
        </w:r>
        <w:r w:rsidR="005F47D5">
          <w:rPr>
            <w:noProof/>
            <w:webHidden/>
          </w:rPr>
          <w:fldChar w:fldCharType="end"/>
        </w:r>
      </w:hyperlink>
    </w:p>
    <w:p w14:paraId="32F08477"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20" w:history="1">
        <w:r w:rsidR="005F47D5" w:rsidRPr="005E5D0C">
          <w:rPr>
            <w:rStyle w:val="Hipervnculo"/>
            <w:noProof/>
          </w:rPr>
          <w:t>Tabla 4</w:t>
        </w:r>
        <w:r w:rsidR="005F47D5" w:rsidRPr="005E5D0C">
          <w:rPr>
            <w:rStyle w:val="Hipervnculo"/>
            <w:noProof/>
          </w:rPr>
          <w:noBreakHyphen/>
          <w:t>38. TestPad</w:t>
        </w:r>
        <w:r w:rsidR="005F47D5">
          <w:rPr>
            <w:noProof/>
            <w:webHidden/>
          </w:rPr>
          <w:tab/>
        </w:r>
        <w:r w:rsidR="005F47D5">
          <w:rPr>
            <w:noProof/>
            <w:webHidden/>
          </w:rPr>
          <w:fldChar w:fldCharType="begin"/>
        </w:r>
        <w:r w:rsidR="005F47D5">
          <w:rPr>
            <w:noProof/>
            <w:webHidden/>
          </w:rPr>
          <w:instrText xml:space="preserve"> PAGEREF _Toc425414620 \h </w:instrText>
        </w:r>
        <w:r w:rsidR="005F47D5">
          <w:rPr>
            <w:noProof/>
            <w:webHidden/>
          </w:rPr>
        </w:r>
        <w:r w:rsidR="005F47D5">
          <w:rPr>
            <w:noProof/>
            <w:webHidden/>
          </w:rPr>
          <w:fldChar w:fldCharType="separate"/>
        </w:r>
        <w:r w:rsidR="005F47D5">
          <w:rPr>
            <w:noProof/>
            <w:webHidden/>
          </w:rPr>
          <w:t>272</w:t>
        </w:r>
        <w:r w:rsidR="005F47D5">
          <w:rPr>
            <w:noProof/>
            <w:webHidden/>
          </w:rPr>
          <w:fldChar w:fldCharType="end"/>
        </w:r>
      </w:hyperlink>
    </w:p>
    <w:p w14:paraId="50168F70"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21" w:history="1">
        <w:r w:rsidR="005F47D5" w:rsidRPr="005E5D0C">
          <w:rPr>
            <w:rStyle w:val="Hipervnculo"/>
            <w:noProof/>
          </w:rPr>
          <w:t>Tabla 4</w:t>
        </w:r>
        <w:r w:rsidR="005F47D5" w:rsidRPr="005E5D0C">
          <w:rPr>
            <w:rStyle w:val="Hipervnculo"/>
            <w:noProof/>
          </w:rPr>
          <w:noBreakHyphen/>
          <w:t>39. TestHeartbeat</w:t>
        </w:r>
        <w:r w:rsidR="005F47D5">
          <w:rPr>
            <w:noProof/>
            <w:webHidden/>
          </w:rPr>
          <w:tab/>
        </w:r>
        <w:r w:rsidR="005F47D5">
          <w:rPr>
            <w:noProof/>
            <w:webHidden/>
          </w:rPr>
          <w:fldChar w:fldCharType="begin"/>
        </w:r>
        <w:r w:rsidR="005F47D5">
          <w:rPr>
            <w:noProof/>
            <w:webHidden/>
          </w:rPr>
          <w:instrText xml:space="preserve"> PAGEREF _Toc425414621 \h </w:instrText>
        </w:r>
        <w:r w:rsidR="005F47D5">
          <w:rPr>
            <w:noProof/>
            <w:webHidden/>
          </w:rPr>
        </w:r>
        <w:r w:rsidR="005F47D5">
          <w:rPr>
            <w:noProof/>
            <w:webHidden/>
          </w:rPr>
          <w:fldChar w:fldCharType="separate"/>
        </w:r>
        <w:r w:rsidR="005F47D5">
          <w:rPr>
            <w:noProof/>
            <w:webHidden/>
          </w:rPr>
          <w:t>272</w:t>
        </w:r>
        <w:r w:rsidR="005F47D5">
          <w:rPr>
            <w:noProof/>
            <w:webHidden/>
          </w:rPr>
          <w:fldChar w:fldCharType="end"/>
        </w:r>
      </w:hyperlink>
    </w:p>
    <w:p w14:paraId="0C899D19"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22" w:history="1">
        <w:r w:rsidR="005F47D5" w:rsidRPr="005E5D0C">
          <w:rPr>
            <w:rStyle w:val="Hipervnculo"/>
            <w:noProof/>
          </w:rPr>
          <w:t>Tabla 4</w:t>
        </w:r>
        <w:r w:rsidR="005F47D5" w:rsidRPr="005E5D0C">
          <w:rPr>
            <w:rStyle w:val="Hipervnculo"/>
            <w:noProof/>
          </w:rPr>
          <w:noBreakHyphen/>
          <w:t>40. TestNackFrag</w:t>
        </w:r>
        <w:r w:rsidR="005F47D5">
          <w:rPr>
            <w:noProof/>
            <w:webHidden/>
          </w:rPr>
          <w:tab/>
        </w:r>
        <w:r w:rsidR="005F47D5">
          <w:rPr>
            <w:noProof/>
            <w:webHidden/>
          </w:rPr>
          <w:fldChar w:fldCharType="begin"/>
        </w:r>
        <w:r w:rsidR="005F47D5">
          <w:rPr>
            <w:noProof/>
            <w:webHidden/>
          </w:rPr>
          <w:instrText xml:space="preserve"> PAGEREF _Toc425414622 \h </w:instrText>
        </w:r>
        <w:r w:rsidR="005F47D5">
          <w:rPr>
            <w:noProof/>
            <w:webHidden/>
          </w:rPr>
        </w:r>
        <w:r w:rsidR="005F47D5">
          <w:rPr>
            <w:noProof/>
            <w:webHidden/>
          </w:rPr>
          <w:fldChar w:fldCharType="separate"/>
        </w:r>
        <w:r w:rsidR="005F47D5">
          <w:rPr>
            <w:noProof/>
            <w:webHidden/>
          </w:rPr>
          <w:t>273</w:t>
        </w:r>
        <w:r w:rsidR="005F47D5">
          <w:rPr>
            <w:noProof/>
            <w:webHidden/>
          </w:rPr>
          <w:fldChar w:fldCharType="end"/>
        </w:r>
      </w:hyperlink>
    </w:p>
    <w:p w14:paraId="165C80A8"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23" w:history="1">
        <w:r w:rsidR="005F47D5" w:rsidRPr="005E5D0C">
          <w:rPr>
            <w:rStyle w:val="Hipervnculo"/>
            <w:noProof/>
          </w:rPr>
          <w:t>Tabla 4</w:t>
        </w:r>
        <w:r w:rsidR="005F47D5" w:rsidRPr="005E5D0C">
          <w:rPr>
            <w:rStyle w:val="Hipervnculo"/>
            <w:noProof/>
          </w:rPr>
          <w:noBreakHyphen/>
          <w:t>41. TestHeartbeatFrag</w:t>
        </w:r>
        <w:r w:rsidR="005F47D5">
          <w:rPr>
            <w:noProof/>
            <w:webHidden/>
          </w:rPr>
          <w:tab/>
        </w:r>
        <w:r w:rsidR="005F47D5">
          <w:rPr>
            <w:noProof/>
            <w:webHidden/>
          </w:rPr>
          <w:fldChar w:fldCharType="begin"/>
        </w:r>
        <w:r w:rsidR="005F47D5">
          <w:rPr>
            <w:noProof/>
            <w:webHidden/>
          </w:rPr>
          <w:instrText xml:space="preserve"> PAGEREF _Toc425414623 \h </w:instrText>
        </w:r>
        <w:r w:rsidR="005F47D5">
          <w:rPr>
            <w:noProof/>
            <w:webHidden/>
          </w:rPr>
        </w:r>
        <w:r w:rsidR="005F47D5">
          <w:rPr>
            <w:noProof/>
            <w:webHidden/>
          </w:rPr>
          <w:fldChar w:fldCharType="separate"/>
        </w:r>
        <w:r w:rsidR="005F47D5">
          <w:rPr>
            <w:noProof/>
            <w:webHidden/>
          </w:rPr>
          <w:t>274</w:t>
        </w:r>
        <w:r w:rsidR="005F47D5">
          <w:rPr>
            <w:noProof/>
            <w:webHidden/>
          </w:rPr>
          <w:fldChar w:fldCharType="end"/>
        </w:r>
      </w:hyperlink>
    </w:p>
    <w:p w14:paraId="75C065D3"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24" w:history="1">
        <w:r w:rsidR="005F47D5" w:rsidRPr="005E5D0C">
          <w:rPr>
            <w:rStyle w:val="Hipervnculo"/>
            <w:noProof/>
          </w:rPr>
          <w:t>Tabla 4</w:t>
        </w:r>
        <w:r w:rsidR="005F47D5" w:rsidRPr="005E5D0C">
          <w:rPr>
            <w:rStyle w:val="Hipervnculo"/>
            <w:noProof/>
          </w:rPr>
          <w:noBreakHyphen/>
          <w:t>42. TestDataFrag</w:t>
        </w:r>
        <w:r w:rsidR="005F47D5">
          <w:rPr>
            <w:noProof/>
            <w:webHidden/>
          </w:rPr>
          <w:tab/>
        </w:r>
        <w:r w:rsidR="005F47D5">
          <w:rPr>
            <w:noProof/>
            <w:webHidden/>
          </w:rPr>
          <w:fldChar w:fldCharType="begin"/>
        </w:r>
        <w:r w:rsidR="005F47D5">
          <w:rPr>
            <w:noProof/>
            <w:webHidden/>
          </w:rPr>
          <w:instrText xml:space="preserve"> PAGEREF _Toc425414624 \h </w:instrText>
        </w:r>
        <w:r w:rsidR="005F47D5">
          <w:rPr>
            <w:noProof/>
            <w:webHidden/>
          </w:rPr>
        </w:r>
        <w:r w:rsidR="005F47D5">
          <w:rPr>
            <w:noProof/>
            <w:webHidden/>
          </w:rPr>
          <w:fldChar w:fldCharType="separate"/>
        </w:r>
        <w:r w:rsidR="005F47D5">
          <w:rPr>
            <w:noProof/>
            <w:webHidden/>
          </w:rPr>
          <w:t>275</w:t>
        </w:r>
        <w:r w:rsidR="005F47D5">
          <w:rPr>
            <w:noProof/>
            <w:webHidden/>
          </w:rPr>
          <w:fldChar w:fldCharType="end"/>
        </w:r>
      </w:hyperlink>
    </w:p>
    <w:p w14:paraId="710F43B7"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25" w:history="1">
        <w:r w:rsidR="005F47D5" w:rsidRPr="005E5D0C">
          <w:rPr>
            <w:rStyle w:val="Hipervnculo"/>
            <w:noProof/>
          </w:rPr>
          <w:t>Tabla 4</w:t>
        </w:r>
        <w:r w:rsidR="005F47D5" w:rsidRPr="005E5D0C">
          <w:rPr>
            <w:rStyle w:val="Hipervnculo"/>
            <w:noProof/>
          </w:rPr>
          <w:noBreakHyphen/>
          <w:t>43. TestPublishData</w:t>
        </w:r>
        <w:r w:rsidR="005F47D5">
          <w:rPr>
            <w:noProof/>
            <w:webHidden/>
          </w:rPr>
          <w:tab/>
        </w:r>
        <w:r w:rsidR="005F47D5">
          <w:rPr>
            <w:noProof/>
            <w:webHidden/>
          </w:rPr>
          <w:fldChar w:fldCharType="begin"/>
        </w:r>
        <w:r w:rsidR="005F47D5">
          <w:rPr>
            <w:noProof/>
            <w:webHidden/>
          </w:rPr>
          <w:instrText xml:space="preserve"> PAGEREF _Toc425414625 \h </w:instrText>
        </w:r>
        <w:r w:rsidR="005F47D5">
          <w:rPr>
            <w:noProof/>
            <w:webHidden/>
          </w:rPr>
        </w:r>
        <w:r w:rsidR="005F47D5">
          <w:rPr>
            <w:noProof/>
            <w:webHidden/>
          </w:rPr>
          <w:fldChar w:fldCharType="separate"/>
        </w:r>
        <w:r w:rsidR="005F47D5">
          <w:rPr>
            <w:noProof/>
            <w:webHidden/>
          </w:rPr>
          <w:t>276</w:t>
        </w:r>
        <w:r w:rsidR="005F47D5">
          <w:rPr>
            <w:noProof/>
            <w:webHidden/>
          </w:rPr>
          <w:fldChar w:fldCharType="end"/>
        </w:r>
      </w:hyperlink>
    </w:p>
    <w:p w14:paraId="71A5AB41"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26" w:history="1">
        <w:r w:rsidR="005F47D5" w:rsidRPr="005E5D0C">
          <w:rPr>
            <w:rStyle w:val="Hipervnculo"/>
            <w:noProof/>
          </w:rPr>
          <w:t>Tabla 4</w:t>
        </w:r>
        <w:r w:rsidR="005F47D5" w:rsidRPr="005E5D0C">
          <w:rPr>
            <w:rStyle w:val="Hipervnculo"/>
            <w:noProof/>
          </w:rPr>
          <w:noBreakHyphen/>
          <w:t>44. TestPublishPacket2</w:t>
        </w:r>
        <w:r w:rsidR="005F47D5">
          <w:rPr>
            <w:noProof/>
            <w:webHidden/>
          </w:rPr>
          <w:tab/>
        </w:r>
        <w:r w:rsidR="005F47D5">
          <w:rPr>
            <w:noProof/>
            <w:webHidden/>
          </w:rPr>
          <w:fldChar w:fldCharType="begin"/>
        </w:r>
        <w:r w:rsidR="005F47D5">
          <w:rPr>
            <w:noProof/>
            <w:webHidden/>
          </w:rPr>
          <w:instrText xml:space="preserve"> PAGEREF _Toc425414626 \h </w:instrText>
        </w:r>
        <w:r w:rsidR="005F47D5">
          <w:rPr>
            <w:noProof/>
            <w:webHidden/>
          </w:rPr>
        </w:r>
        <w:r w:rsidR="005F47D5">
          <w:rPr>
            <w:noProof/>
            <w:webHidden/>
          </w:rPr>
          <w:fldChar w:fldCharType="separate"/>
        </w:r>
        <w:r w:rsidR="005F47D5">
          <w:rPr>
            <w:noProof/>
            <w:webHidden/>
          </w:rPr>
          <w:t>277</w:t>
        </w:r>
        <w:r w:rsidR="005F47D5">
          <w:rPr>
            <w:noProof/>
            <w:webHidden/>
          </w:rPr>
          <w:fldChar w:fldCharType="end"/>
        </w:r>
      </w:hyperlink>
    </w:p>
    <w:p w14:paraId="7BA7CC7A"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27" w:history="1">
        <w:r w:rsidR="005F47D5" w:rsidRPr="005E5D0C">
          <w:rPr>
            <w:rStyle w:val="Hipervnculo"/>
            <w:noProof/>
          </w:rPr>
          <w:t>Tabla 4</w:t>
        </w:r>
        <w:r w:rsidR="005F47D5" w:rsidRPr="005E5D0C">
          <w:rPr>
            <w:rStyle w:val="Hipervnculo"/>
            <w:noProof/>
          </w:rPr>
          <w:noBreakHyphen/>
          <w:t>45. GeneralRTPSMessageTesterMethod</w:t>
        </w:r>
        <w:r w:rsidR="005F47D5">
          <w:rPr>
            <w:noProof/>
            <w:webHidden/>
          </w:rPr>
          <w:tab/>
        </w:r>
        <w:r w:rsidR="005F47D5">
          <w:rPr>
            <w:noProof/>
            <w:webHidden/>
          </w:rPr>
          <w:fldChar w:fldCharType="begin"/>
        </w:r>
        <w:r w:rsidR="005F47D5">
          <w:rPr>
            <w:noProof/>
            <w:webHidden/>
          </w:rPr>
          <w:instrText xml:space="preserve"> PAGEREF _Toc425414627 \h </w:instrText>
        </w:r>
        <w:r w:rsidR="005F47D5">
          <w:rPr>
            <w:noProof/>
            <w:webHidden/>
          </w:rPr>
        </w:r>
        <w:r w:rsidR="005F47D5">
          <w:rPr>
            <w:noProof/>
            <w:webHidden/>
          </w:rPr>
          <w:fldChar w:fldCharType="separate"/>
        </w:r>
        <w:r w:rsidR="005F47D5">
          <w:rPr>
            <w:noProof/>
            <w:webHidden/>
          </w:rPr>
          <w:t>280</w:t>
        </w:r>
        <w:r w:rsidR="005F47D5">
          <w:rPr>
            <w:noProof/>
            <w:webHidden/>
          </w:rPr>
          <w:fldChar w:fldCharType="end"/>
        </w:r>
      </w:hyperlink>
    </w:p>
    <w:p w14:paraId="6F5C6BDD"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28" w:history="1">
        <w:r w:rsidR="005F47D5" w:rsidRPr="005E5D0C">
          <w:rPr>
            <w:rStyle w:val="Hipervnculo"/>
            <w:noProof/>
            <w:lang w:val="en-GB"/>
          </w:rPr>
          <w:t>Tabla 4</w:t>
        </w:r>
        <w:r w:rsidR="005F47D5" w:rsidRPr="005E5D0C">
          <w:rPr>
            <w:rStyle w:val="Hipervnculo"/>
            <w:noProof/>
            <w:lang w:val="en-GB"/>
          </w:rPr>
          <w:noBreakHyphen/>
          <w:t>46. TestOpenDDS_rtps_reliability_runtest_localPacket01</w:t>
        </w:r>
        <w:r w:rsidR="005F47D5">
          <w:rPr>
            <w:noProof/>
            <w:webHidden/>
          </w:rPr>
          <w:tab/>
        </w:r>
        <w:r w:rsidR="005F47D5">
          <w:rPr>
            <w:noProof/>
            <w:webHidden/>
          </w:rPr>
          <w:fldChar w:fldCharType="begin"/>
        </w:r>
        <w:r w:rsidR="005F47D5">
          <w:rPr>
            <w:noProof/>
            <w:webHidden/>
          </w:rPr>
          <w:instrText xml:space="preserve"> PAGEREF _Toc425414628 \h </w:instrText>
        </w:r>
        <w:r w:rsidR="005F47D5">
          <w:rPr>
            <w:noProof/>
            <w:webHidden/>
          </w:rPr>
        </w:r>
        <w:r w:rsidR="005F47D5">
          <w:rPr>
            <w:noProof/>
            <w:webHidden/>
          </w:rPr>
          <w:fldChar w:fldCharType="separate"/>
        </w:r>
        <w:r w:rsidR="005F47D5">
          <w:rPr>
            <w:noProof/>
            <w:webHidden/>
          </w:rPr>
          <w:t>289</w:t>
        </w:r>
        <w:r w:rsidR="005F47D5">
          <w:rPr>
            <w:noProof/>
            <w:webHidden/>
          </w:rPr>
          <w:fldChar w:fldCharType="end"/>
        </w:r>
      </w:hyperlink>
    </w:p>
    <w:p w14:paraId="47A2EDC1"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29" w:history="1">
        <w:r w:rsidR="005F47D5" w:rsidRPr="005E5D0C">
          <w:rPr>
            <w:rStyle w:val="Hipervnculo"/>
            <w:noProof/>
            <w:lang w:val="en-GB"/>
          </w:rPr>
          <w:t>Tabla 4</w:t>
        </w:r>
        <w:r w:rsidR="005F47D5" w:rsidRPr="005E5D0C">
          <w:rPr>
            <w:rStyle w:val="Hipervnculo"/>
            <w:noProof/>
            <w:lang w:val="en-GB"/>
          </w:rPr>
          <w:noBreakHyphen/>
          <w:t>47. TestOpenDDS_rtps_reliability_runtest_localPacket02</w:t>
        </w:r>
        <w:r w:rsidR="005F47D5">
          <w:rPr>
            <w:noProof/>
            <w:webHidden/>
          </w:rPr>
          <w:tab/>
        </w:r>
        <w:r w:rsidR="005F47D5">
          <w:rPr>
            <w:noProof/>
            <w:webHidden/>
          </w:rPr>
          <w:fldChar w:fldCharType="begin"/>
        </w:r>
        <w:r w:rsidR="005F47D5">
          <w:rPr>
            <w:noProof/>
            <w:webHidden/>
          </w:rPr>
          <w:instrText xml:space="preserve"> PAGEREF _Toc425414629 \h </w:instrText>
        </w:r>
        <w:r w:rsidR="005F47D5">
          <w:rPr>
            <w:noProof/>
            <w:webHidden/>
          </w:rPr>
        </w:r>
        <w:r w:rsidR="005F47D5">
          <w:rPr>
            <w:noProof/>
            <w:webHidden/>
          </w:rPr>
          <w:fldChar w:fldCharType="separate"/>
        </w:r>
        <w:r w:rsidR="005F47D5">
          <w:rPr>
            <w:noProof/>
            <w:webHidden/>
          </w:rPr>
          <w:t>293</w:t>
        </w:r>
        <w:r w:rsidR="005F47D5">
          <w:rPr>
            <w:noProof/>
            <w:webHidden/>
          </w:rPr>
          <w:fldChar w:fldCharType="end"/>
        </w:r>
      </w:hyperlink>
    </w:p>
    <w:p w14:paraId="5087D151"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30" w:history="1">
        <w:r w:rsidR="005F47D5" w:rsidRPr="005E5D0C">
          <w:rPr>
            <w:rStyle w:val="Hipervnculo"/>
            <w:noProof/>
            <w:lang w:val="en-GB"/>
          </w:rPr>
          <w:t>Tabla 4</w:t>
        </w:r>
        <w:r w:rsidR="005F47D5" w:rsidRPr="005E5D0C">
          <w:rPr>
            <w:rStyle w:val="Hipervnculo"/>
            <w:noProof/>
            <w:lang w:val="en-GB"/>
          </w:rPr>
          <w:noBreakHyphen/>
          <w:t>48. TestOpenDDS_rtps_reliability_runtest_localPacket03</w:t>
        </w:r>
        <w:r w:rsidR="005F47D5">
          <w:rPr>
            <w:noProof/>
            <w:webHidden/>
          </w:rPr>
          <w:tab/>
        </w:r>
        <w:r w:rsidR="005F47D5">
          <w:rPr>
            <w:noProof/>
            <w:webHidden/>
          </w:rPr>
          <w:fldChar w:fldCharType="begin"/>
        </w:r>
        <w:r w:rsidR="005F47D5">
          <w:rPr>
            <w:noProof/>
            <w:webHidden/>
          </w:rPr>
          <w:instrText xml:space="preserve"> PAGEREF _Toc425414630 \h </w:instrText>
        </w:r>
        <w:r w:rsidR="005F47D5">
          <w:rPr>
            <w:noProof/>
            <w:webHidden/>
          </w:rPr>
        </w:r>
        <w:r w:rsidR="005F47D5">
          <w:rPr>
            <w:noProof/>
            <w:webHidden/>
          </w:rPr>
          <w:fldChar w:fldCharType="separate"/>
        </w:r>
        <w:r w:rsidR="005F47D5">
          <w:rPr>
            <w:noProof/>
            <w:webHidden/>
          </w:rPr>
          <w:t>296</w:t>
        </w:r>
        <w:r w:rsidR="005F47D5">
          <w:rPr>
            <w:noProof/>
            <w:webHidden/>
          </w:rPr>
          <w:fldChar w:fldCharType="end"/>
        </w:r>
      </w:hyperlink>
    </w:p>
    <w:p w14:paraId="0575DFD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31" w:history="1">
        <w:r w:rsidR="005F47D5" w:rsidRPr="005E5D0C">
          <w:rPr>
            <w:rStyle w:val="Hipervnculo"/>
            <w:noProof/>
          </w:rPr>
          <w:t>Tabla 4</w:t>
        </w:r>
        <w:r w:rsidR="005F47D5" w:rsidRPr="005E5D0C">
          <w:rPr>
            <w:rStyle w:val="Hipervnculo"/>
            <w:noProof/>
          </w:rPr>
          <w:noBreakHyphen/>
          <w:t>49. TestGeneration2</w:t>
        </w:r>
        <w:r w:rsidR="005F47D5">
          <w:rPr>
            <w:noProof/>
            <w:webHidden/>
          </w:rPr>
          <w:tab/>
        </w:r>
        <w:r w:rsidR="005F47D5">
          <w:rPr>
            <w:noProof/>
            <w:webHidden/>
          </w:rPr>
          <w:fldChar w:fldCharType="begin"/>
        </w:r>
        <w:r w:rsidR="005F47D5">
          <w:rPr>
            <w:noProof/>
            <w:webHidden/>
          </w:rPr>
          <w:instrText xml:space="preserve"> PAGEREF _Toc425414631 \h </w:instrText>
        </w:r>
        <w:r w:rsidR="005F47D5">
          <w:rPr>
            <w:noProof/>
            <w:webHidden/>
          </w:rPr>
        </w:r>
        <w:r w:rsidR="005F47D5">
          <w:rPr>
            <w:noProof/>
            <w:webHidden/>
          </w:rPr>
          <w:fldChar w:fldCharType="separate"/>
        </w:r>
        <w:r w:rsidR="005F47D5">
          <w:rPr>
            <w:noProof/>
            <w:webHidden/>
          </w:rPr>
          <w:t>301</w:t>
        </w:r>
        <w:r w:rsidR="005F47D5">
          <w:rPr>
            <w:noProof/>
            <w:webHidden/>
          </w:rPr>
          <w:fldChar w:fldCharType="end"/>
        </w:r>
      </w:hyperlink>
    </w:p>
    <w:p w14:paraId="1619765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32" w:history="1">
        <w:r w:rsidR="005F47D5" w:rsidRPr="005E5D0C">
          <w:rPr>
            <w:rStyle w:val="Hipervnculo"/>
            <w:noProof/>
          </w:rPr>
          <w:t>Tabla 4</w:t>
        </w:r>
        <w:r w:rsidR="005F47D5" w:rsidRPr="005E5D0C">
          <w:rPr>
            <w:rStyle w:val="Hipervnculo"/>
            <w:noProof/>
          </w:rPr>
          <w:noBreakHyphen/>
          <w:t>50. TestWorkerVerySlow</w:t>
        </w:r>
        <w:r w:rsidR="005F47D5">
          <w:rPr>
            <w:noProof/>
            <w:webHidden/>
          </w:rPr>
          <w:tab/>
        </w:r>
        <w:r w:rsidR="005F47D5">
          <w:rPr>
            <w:noProof/>
            <w:webHidden/>
          </w:rPr>
          <w:fldChar w:fldCharType="begin"/>
        </w:r>
        <w:r w:rsidR="005F47D5">
          <w:rPr>
            <w:noProof/>
            <w:webHidden/>
          </w:rPr>
          <w:instrText xml:space="preserve"> PAGEREF _Toc425414632 \h </w:instrText>
        </w:r>
        <w:r w:rsidR="005F47D5">
          <w:rPr>
            <w:noProof/>
            <w:webHidden/>
          </w:rPr>
        </w:r>
        <w:r w:rsidR="005F47D5">
          <w:rPr>
            <w:noProof/>
            <w:webHidden/>
          </w:rPr>
          <w:fldChar w:fldCharType="separate"/>
        </w:r>
        <w:r w:rsidR="005F47D5">
          <w:rPr>
            <w:noProof/>
            <w:webHidden/>
          </w:rPr>
          <w:t>301</w:t>
        </w:r>
        <w:r w:rsidR="005F47D5">
          <w:rPr>
            <w:noProof/>
            <w:webHidden/>
          </w:rPr>
          <w:fldChar w:fldCharType="end"/>
        </w:r>
      </w:hyperlink>
    </w:p>
    <w:p w14:paraId="69DE3176"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33" w:history="1">
        <w:r w:rsidR="005F47D5" w:rsidRPr="005E5D0C">
          <w:rPr>
            <w:rStyle w:val="Hipervnculo"/>
            <w:noProof/>
          </w:rPr>
          <w:t>Tabla 4</w:t>
        </w:r>
        <w:r w:rsidR="005F47D5" w:rsidRPr="005E5D0C">
          <w:rPr>
            <w:rStyle w:val="Hipervnculo"/>
            <w:noProof/>
          </w:rPr>
          <w:noBreakHyphen/>
          <w:t>51. TestWorkerSlow</w:t>
        </w:r>
        <w:r w:rsidR="005F47D5">
          <w:rPr>
            <w:noProof/>
            <w:webHidden/>
          </w:rPr>
          <w:tab/>
        </w:r>
        <w:r w:rsidR="005F47D5">
          <w:rPr>
            <w:noProof/>
            <w:webHidden/>
          </w:rPr>
          <w:fldChar w:fldCharType="begin"/>
        </w:r>
        <w:r w:rsidR="005F47D5">
          <w:rPr>
            <w:noProof/>
            <w:webHidden/>
          </w:rPr>
          <w:instrText xml:space="preserve"> PAGEREF _Toc425414633 \h </w:instrText>
        </w:r>
        <w:r w:rsidR="005F47D5">
          <w:rPr>
            <w:noProof/>
            <w:webHidden/>
          </w:rPr>
        </w:r>
        <w:r w:rsidR="005F47D5">
          <w:rPr>
            <w:noProof/>
            <w:webHidden/>
          </w:rPr>
          <w:fldChar w:fldCharType="separate"/>
        </w:r>
        <w:r w:rsidR="005F47D5">
          <w:rPr>
            <w:noProof/>
            <w:webHidden/>
          </w:rPr>
          <w:t>302</w:t>
        </w:r>
        <w:r w:rsidR="005F47D5">
          <w:rPr>
            <w:noProof/>
            <w:webHidden/>
          </w:rPr>
          <w:fldChar w:fldCharType="end"/>
        </w:r>
      </w:hyperlink>
    </w:p>
    <w:p w14:paraId="0C1C62BF"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34" w:history="1">
        <w:r w:rsidR="005F47D5" w:rsidRPr="005E5D0C">
          <w:rPr>
            <w:rStyle w:val="Hipervnculo"/>
            <w:noProof/>
          </w:rPr>
          <w:t>Tabla 4</w:t>
        </w:r>
        <w:r w:rsidR="005F47D5" w:rsidRPr="005E5D0C">
          <w:rPr>
            <w:rStyle w:val="Hipervnculo"/>
            <w:noProof/>
          </w:rPr>
          <w:noBreakHyphen/>
          <w:t>52. TestWorkerQuick</w:t>
        </w:r>
        <w:r w:rsidR="005F47D5">
          <w:rPr>
            <w:noProof/>
            <w:webHidden/>
          </w:rPr>
          <w:tab/>
        </w:r>
        <w:r w:rsidR="005F47D5">
          <w:rPr>
            <w:noProof/>
            <w:webHidden/>
          </w:rPr>
          <w:fldChar w:fldCharType="begin"/>
        </w:r>
        <w:r w:rsidR="005F47D5">
          <w:rPr>
            <w:noProof/>
            <w:webHidden/>
          </w:rPr>
          <w:instrText xml:space="preserve"> PAGEREF _Toc425414634 \h </w:instrText>
        </w:r>
        <w:r w:rsidR="005F47D5">
          <w:rPr>
            <w:noProof/>
            <w:webHidden/>
          </w:rPr>
        </w:r>
        <w:r w:rsidR="005F47D5">
          <w:rPr>
            <w:noProof/>
            <w:webHidden/>
          </w:rPr>
          <w:fldChar w:fldCharType="separate"/>
        </w:r>
        <w:r w:rsidR="005F47D5">
          <w:rPr>
            <w:noProof/>
            <w:webHidden/>
          </w:rPr>
          <w:t>302</w:t>
        </w:r>
        <w:r w:rsidR="005F47D5">
          <w:rPr>
            <w:noProof/>
            <w:webHidden/>
          </w:rPr>
          <w:fldChar w:fldCharType="end"/>
        </w:r>
      </w:hyperlink>
    </w:p>
    <w:p w14:paraId="3804FBED"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35" w:history="1">
        <w:r w:rsidR="005F47D5" w:rsidRPr="005E5D0C">
          <w:rPr>
            <w:rStyle w:val="Hipervnculo"/>
            <w:noProof/>
          </w:rPr>
          <w:t>Tabla 4</w:t>
        </w:r>
        <w:r w:rsidR="005F47D5" w:rsidRPr="005E5D0C">
          <w:rPr>
            <w:rStyle w:val="Hipervnculo"/>
            <w:noProof/>
          </w:rPr>
          <w:noBreakHyphen/>
          <w:t>53. TestTimeSeconds</w:t>
        </w:r>
        <w:r w:rsidR="005F47D5">
          <w:rPr>
            <w:noProof/>
            <w:webHidden/>
          </w:rPr>
          <w:tab/>
        </w:r>
        <w:r w:rsidR="005F47D5">
          <w:rPr>
            <w:noProof/>
            <w:webHidden/>
          </w:rPr>
          <w:fldChar w:fldCharType="begin"/>
        </w:r>
        <w:r w:rsidR="005F47D5">
          <w:rPr>
            <w:noProof/>
            <w:webHidden/>
          </w:rPr>
          <w:instrText xml:space="preserve"> PAGEREF _Toc425414635 \h </w:instrText>
        </w:r>
        <w:r w:rsidR="005F47D5">
          <w:rPr>
            <w:noProof/>
            <w:webHidden/>
          </w:rPr>
        </w:r>
        <w:r w:rsidR="005F47D5">
          <w:rPr>
            <w:noProof/>
            <w:webHidden/>
          </w:rPr>
          <w:fldChar w:fldCharType="separate"/>
        </w:r>
        <w:r w:rsidR="005F47D5">
          <w:rPr>
            <w:noProof/>
            <w:webHidden/>
          </w:rPr>
          <w:t>303</w:t>
        </w:r>
        <w:r w:rsidR="005F47D5">
          <w:rPr>
            <w:noProof/>
            <w:webHidden/>
          </w:rPr>
          <w:fldChar w:fldCharType="end"/>
        </w:r>
      </w:hyperlink>
    </w:p>
    <w:p w14:paraId="324171F7"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36" w:history="1">
        <w:r w:rsidR="005F47D5" w:rsidRPr="005E5D0C">
          <w:rPr>
            <w:rStyle w:val="Hipervnculo"/>
            <w:noProof/>
          </w:rPr>
          <w:t>Tabla 4</w:t>
        </w:r>
        <w:r w:rsidR="005F47D5" w:rsidRPr="005E5D0C">
          <w:rPr>
            <w:rStyle w:val="Hipervnculo"/>
            <w:noProof/>
          </w:rPr>
          <w:noBreakHyphen/>
          <w:t>54. TestParticipantBuiltinTopicData</w:t>
        </w:r>
        <w:r w:rsidR="005F47D5">
          <w:rPr>
            <w:noProof/>
            <w:webHidden/>
          </w:rPr>
          <w:tab/>
        </w:r>
        <w:r w:rsidR="005F47D5">
          <w:rPr>
            <w:noProof/>
            <w:webHidden/>
          </w:rPr>
          <w:fldChar w:fldCharType="begin"/>
        </w:r>
        <w:r w:rsidR="005F47D5">
          <w:rPr>
            <w:noProof/>
            <w:webHidden/>
          </w:rPr>
          <w:instrText xml:space="preserve"> PAGEREF _Toc425414636 \h </w:instrText>
        </w:r>
        <w:r w:rsidR="005F47D5">
          <w:rPr>
            <w:noProof/>
            <w:webHidden/>
          </w:rPr>
        </w:r>
        <w:r w:rsidR="005F47D5">
          <w:rPr>
            <w:noProof/>
            <w:webHidden/>
          </w:rPr>
          <w:fldChar w:fldCharType="separate"/>
        </w:r>
        <w:r w:rsidR="005F47D5">
          <w:rPr>
            <w:noProof/>
            <w:webHidden/>
          </w:rPr>
          <w:t>303</w:t>
        </w:r>
        <w:r w:rsidR="005F47D5">
          <w:rPr>
            <w:noProof/>
            <w:webHidden/>
          </w:rPr>
          <w:fldChar w:fldCharType="end"/>
        </w:r>
      </w:hyperlink>
    </w:p>
    <w:p w14:paraId="13BDD36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37" w:history="1">
        <w:r w:rsidR="005F47D5" w:rsidRPr="005E5D0C">
          <w:rPr>
            <w:rStyle w:val="Hipervnculo"/>
            <w:noProof/>
          </w:rPr>
          <w:t>Tabla 4</w:t>
        </w:r>
        <w:r w:rsidR="005F47D5" w:rsidRPr="005E5D0C">
          <w:rPr>
            <w:rStyle w:val="Hipervnculo"/>
            <w:noProof/>
          </w:rPr>
          <w:noBreakHyphen/>
          <w:t>55. TestPublicationBuiltinTopicData</w:t>
        </w:r>
        <w:r w:rsidR="005F47D5">
          <w:rPr>
            <w:noProof/>
            <w:webHidden/>
          </w:rPr>
          <w:tab/>
        </w:r>
        <w:r w:rsidR="005F47D5">
          <w:rPr>
            <w:noProof/>
            <w:webHidden/>
          </w:rPr>
          <w:fldChar w:fldCharType="begin"/>
        </w:r>
        <w:r w:rsidR="005F47D5">
          <w:rPr>
            <w:noProof/>
            <w:webHidden/>
          </w:rPr>
          <w:instrText xml:space="preserve"> PAGEREF _Toc425414637 \h </w:instrText>
        </w:r>
        <w:r w:rsidR="005F47D5">
          <w:rPr>
            <w:noProof/>
            <w:webHidden/>
          </w:rPr>
        </w:r>
        <w:r w:rsidR="005F47D5">
          <w:rPr>
            <w:noProof/>
            <w:webHidden/>
          </w:rPr>
          <w:fldChar w:fldCharType="separate"/>
        </w:r>
        <w:r w:rsidR="005F47D5">
          <w:rPr>
            <w:noProof/>
            <w:webHidden/>
          </w:rPr>
          <w:t>304</w:t>
        </w:r>
        <w:r w:rsidR="005F47D5">
          <w:rPr>
            <w:noProof/>
            <w:webHidden/>
          </w:rPr>
          <w:fldChar w:fldCharType="end"/>
        </w:r>
      </w:hyperlink>
    </w:p>
    <w:p w14:paraId="74647CA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38" w:history="1">
        <w:r w:rsidR="005F47D5" w:rsidRPr="005E5D0C">
          <w:rPr>
            <w:rStyle w:val="Hipervnculo"/>
            <w:noProof/>
          </w:rPr>
          <w:t>Tabla 4</w:t>
        </w:r>
        <w:r w:rsidR="005F47D5" w:rsidRPr="005E5D0C">
          <w:rPr>
            <w:rStyle w:val="Hipervnculo"/>
            <w:noProof/>
          </w:rPr>
          <w:noBreakHyphen/>
          <w:t>56. TestSubscriptionBuiltinTopicData</w:t>
        </w:r>
        <w:r w:rsidR="005F47D5">
          <w:rPr>
            <w:noProof/>
            <w:webHidden/>
          </w:rPr>
          <w:tab/>
        </w:r>
        <w:r w:rsidR="005F47D5">
          <w:rPr>
            <w:noProof/>
            <w:webHidden/>
          </w:rPr>
          <w:fldChar w:fldCharType="begin"/>
        </w:r>
        <w:r w:rsidR="005F47D5">
          <w:rPr>
            <w:noProof/>
            <w:webHidden/>
          </w:rPr>
          <w:instrText xml:space="preserve"> PAGEREF _Toc425414638 \h </w:instrText>
        </w:r>
        <w:r w:rsidR="005F47D5">
          <w:rPr>
            <w:noProof/>
            <w:webHidden/>
          </w:rPr>
        </w:r>
        <w:r w:rsidR="005F47D5">
          <w:rPr>
            <w:noProof/>
            <w:webHidden/>
          </w:rPr>
          <w:fldChar w:fldCharType="separate"/>
        </w:r>
        <w:r w:rsidR="005F47D5">
          <w:rPr>
            <w:noProof/>
            <w:webHidden/>
          </w:rPr>
          <w:t>306</w:t>
        </w:r>
        <w:r w:rsidR="005F47D5">
          <w:rPr>
            <w:noProof/>
            <w:webHidden/>
          </w:rPr>
          <w:fldChar w:fldCharType="end"/>
        </w:r>
      </w:hyperlink>
    </w:p>
    <w:p w14:paraId="4E0FB34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39" w:history="1">
        <w:r w:rsidR="005F47D5" w:rsidRPr="005E5D0C">
          <w:rPr>
            <w:rStyle w:val="Hipervnculo"/>
            <w:noProof/>
          </w:rPr>
          <w:t>Tabla 4</w:t>
        </w:r>
        <w:r w:rsidR="005F47D5" w:rsidRPr="005E5D0C">
          <w:rPr>
            <w:rStyle w:val="Hipervnculo"/>
            <w:noProof/>
          </w:rPr>
          <w:noBreakHyphen/>
          <w:t>57. TestSubscriptionBuiltinTopicData</w:t>
        </w:r>
        <w:r w:rsidR="005F47D5">
          <w:rPr>
            <w:noProof/>
            <w:webHidden/>
          </w:rPr>
          <w:tab/>
        </w:r>
        <w:r w:rsidR="005F47D5">
          <w:rPr>
            <w:noProof/>
            <w:webHidden/>
          </w:rPr>
          <w:fldChar w:fldCharType="begin"/>
        </w:r>
        <w:r w:rsidR="005F47D5">
          <w:rPr>
            <w:noProof/>
            <w:webHidden/>
          </w:rPr>
          <w:instrText xml:space="preserve"> PAGEREF _Toc425414639 \h </w:instrText>
        </w:r>
        <w:r w:rsidR="005F47D5">
          <w:rPr>
            <w:noProof/>
            <w:webHidden/>
          </w:rPr>
        </w:r>
        <w:r w:rsidR="005F47D5">
          <w:rPr>
            <w:noProof/>
            <w:webHidden/>
          </w:rPr>
          <w:fldChar w:fldCharType="separate"/>
        </w:r>
        <w:r w:rsidR="005F47D5">
          <w:rPr>
            <w:noProof/>
            <w:webHidden/>
          </w:rPr>
          <w:t>308</w:t>
        </w:r>
        <w:r w:rsidR="005F47D5">
          <w:rPr>
            <w:noProof/>
            <w:webHidden/>
          </w:rPr>
          <w:fldChar w:fldCharType="end"/>
        </w:r>
      </w:hyperlink>
    </w:p>
    <w:p w14:paraId="4B5E11CC"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40" w:history="1">
        <w:r w:rsidR="005F47D5" w:rsidRPr="005E5D0C">
          <w:rPr>
            <w:rStyle w:val="Hipervnculo"/>
            <w:noProof/>
          </w:rPr>
          <w:t>Tabla 4</w:t>
        </w:r>
        <w:r w:rsidR="005F47D5" w:rsidRPr="005E5D0C">
          <w:rPr>
            <w:rStyle w:val="Hipervnculo"/>
            <w:noProof/>
          </w:rPr>
          <w:noBreakHyphen/>
          <w:t>58. TestBoolPacketLE</w:t>
        </w:r>
        <w:r w:rsidR="005F47D5">
          <w:rPr>
            <w:noProof/>
            <w:webHidden/>
          </w:rPr>
          <w:tab/>
        </w:r>
        <w:r w:rsidR="005F47D5">
          <w:rPr>
            <w:noProof/>
            <w:webHidden/>
          </w:rPr>
          <w:fldChar w:fldCharType="begin"/>
        </w:r>
        <w:r w:rsidR="005F47D5">
          <w:rPr>
            <w:noProof/>
            <w:webHidden/>
          </w:rPr>
          <w:instrText xml:space="preserve"> PAGEREF _Toc425414640 \h </w:instrText>
        </w:r>
        <w:r w:rsidR="005F47D5">
          <w:rPr>
            <w:noProof/>
            <w:webHidden/>
          </w:rPr>
        </w:r>
        <w:r w:rsidR="005F47D5">
          <w:rPr>
            <w:noProof/>
            <w:webHidden/>
          </w:rPr>
          <w:fldChar w:fldCharType="separate"/>
        </w:r>
        <w:r w:rsidR="005F47D5">
          <w:rPr>
            <w:noProof/>
            <w:webHidden/>
          </w:rPr>
          <w:t>313</w:t>
        </w:r>
        <w:r w:rsidR="005F47D5">
          <w:rPr>
            <w:noProof/>
            <w:webHidden/>
          </w:rPr>
          <w:fldChar w:fldCharType="end"/>
        </w:r>
      </w:hyperlink>
    </w:p>
    <w:p w14:paraId="72DD98DF"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41" w:history="1">
        <w:r w:rsidR="005F47D5" w:rsidRPr="005E5D0C">
          <w:rPr>
            <w:rStyle w:val="Hipervnculo"/>
            <w:noProof/>
          </w:rPr>
          <w:t>Tabla 4</w:t>
        </w:r>
        <w:r w:rsidR="005F47D5" w:rsidRPr="005E5D0C">
          <w:rPr>
            <w:rStyle w:val="Hipervnculo"/>
            <w:noProof/>
          </w:rPr>
          <w:noBreakHyphen/>
          <w:t>59. TestCharPacketLE</w:t>
        </w:r>
        <w:r w:rsidR="005F47D5">
          <w:rPr>
            <w:noProof/>
            <w:webHidden/>
          </w:rPr>
          <w:tab/>
        </w:r>
        <w:r w:rsidR="005F47D5">
          <w:rPr>
            <w:noProof/>
            <w:webHidden/>
          </w:rPr>
          <w:fldChar w:fldCharType="begin"/>
        </w:r>
        <w:r w:rsidR="005F47D5">
          <w:rPr>
            <w:noProof/>
            <w:webHidden/>
          </w:rPr>
          <w:instrText xml:space="preserve"> PAGEREF _Toc425414641 \h </w:instrText>
        </w:r>
        <w:r w:rsidR="005F47D5">
          <w:rPr>
            <w:noProof/>
            <w:webHidden/>
          </w:rPr>
        </w:r>
        <w:r w:rsidR="005F47D5">
          <w:rPr>
            <w:noProof/>
            <w:webHidden/>
          </w:rPr>
          <w:fldChar w:fldCharType="separate"/>
        </w:r>
        <w:r w:rsidR="005F47D5">
          <w:rPr>
            <w:noProof/>
            <w:webHidden/>
          </w:rPr>
          <w:t>314</w:t>
        </w:r>
        <w:r w:rsidR="005F47D5">
          <w:rPr>
            <w:noProof/>
            <w:webHidden/>
          </w:rPr>
          <w:fldChar w:fldCharType="end"/>
        </w:r>
      </w:hyperlink>
    </w:p>
    <w:p w14:paraId="3A3E9414"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42" w:history="1">
        <w:r w:rsidR="005F47D5" w:rsidRPr="005E5D0C">
          <w:rPr>
            <w:rStyle w:val="Hipervnculo"/>
            <w:noProof/>
          </w:rPr>
          <w:t>Tabla 4</w:t>
        </w:r>
        <w:r w:rsidR="005F47D5" w:rsidRPr="005E5D0C">
          <w:rPr>
            <w:rStyle w:val="Hipervnculo"/>
            <w:noProof/>
          </w:rPr>
          <w:noBreakHyphen/>
          <w:t>60. TestU8PacketLE</w:t>
        </w:r>
        <w:r w:rsidR="005F47D5">
          <w:rPr>
            <w:noProof/>
            <w:webHidden/>
          </w:rPr>
          <w:tab/>
        </w:r>
        <w:r w:rsidR="005F47D5">
          <w:rPr>
            <w:noProof/>
            <w:webHidden/>
          </w:rPr>
          <w:fldChar w:fldCharType="begin"/>
        </w:r>
        <w:r w:rsidR="005F47D5">
          <w:rPr>
            <w:noProof/>
            <w:webHidden/>
          </w:rPr>
          <w:instrText xml:space="preserve"> PAGEREF _Toc425414642 \h </w:instrText>
        </w:r>
        <w:r w:rsidR="005F47D5">
          <w:rPr>
            <w:noProof/>
            <w:webHidden/>
          </w:rPr>
        </w:r>
        <w:r w:rsidR="005F47D5">
          <w:rPr>
            <w:noProof/>
            <w:webHidden/>
          </w:rPr>
          <w:fldChar w:fldCharType="separate"/>
        </w:r>
        <w:r w:rsidR="005F47D5">
          <w:rPr>
            <w:noProof/>
            <w:webHidden/>
          </w:rPr>
          <w:t>314</w:t>
        </w:r>
        <w:r w:rsidR="005F47D5">
          <w:rPr>
            <w:noProof/>
            <w:webHidden/>
          </w:rPr>
          <w:fldChar w:fldCharType="end"/>
        </w:r>
      </w:hyperlink>
    </w:p>
    <w:p w14:paraId="0DC3A0D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43" w:history="1">
        <w:r w:rsidR="005F47D5" w:rsidRPr="005E5D0C">
          <w:rPr>
            <w:rStyle w:val="Hipervnculo"/>
            <w:noProof/>
          </w:rPr>
          <w:t>Tabla 4</w:t>
        </w:r>
        <w:r w:rsidR="005F47D5" w:rsidRPr="005E5D0C">
          <w:rPr>
            <w:rStyle w:val="Hipervnculo"/>
            <w:noProof/>
          </w:rPr>
          <w:noBreakHyphen/>
          <w:t>61. TestU16PacketLE</w:t>
        </w:r>
        <w:r w:rsidR="005F47D5">
          <w:rPr>
            <w:noProof/>
            <w:webHidden/>
          </w:rPr>
          <w:tab/>
        </w:r>
        <w:r w:rsidR="005F47D5">
          <w:rPr>
            <w:noProof/>
            <w:webHidden/>
          </w:rPr>
          <w:fldChar w:fldCharType="begin"/>
        </w:r>
        <w:r w:rsidR="005F47D5">
          <w:rPr>
            <w:noProof/>
            <w:webHidden/>
          </w:rPr>
          <w:instrText xml:space="preserve"> PAGEREF _Toc425414643 \h </w:instrText>
        </w:r>
        <w:r w:rsidR="005F47D5">
          <w:rPr>
            <w:noProof/>
            <w:webHidden/>
          </w:rPr>
        </w:r>
        <w:r w:rsidR="005F47D5">
          <w:rPr>
            <w:noProof/>
            <w:webHidden/>
          </w:rPr>
          <w:fldChar w:fldCharType="separate"/>
        </w:r>
        <w:r w:rsidR="005F47D5">
          <w:rPr>
            <w:noProof/>
            <w:webHidden/>
          </w:rPr>
          <w:t>315</w:t>
        </w:r>
        <w:r w:rsidR="005F47D5">
          <w:rPr>
            <w:noProof/>
            <w:webHidden/>
          </w:rPr>
          <w:fldChar w:fldCharType="end"/>
        </w:r>
      </w:hyperlink>
    </w:p>
    <w:p w14:paraId="24FEA004"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44" w:history="1">
        <w:r w:rsidR="005F47D5" w:rsidRPr="005E5D0C">
          <w:rPr>
            <w:rStyle w:val="Hipervnculo"/>
            <w:noProof/>
          </w:rPr>
          <w:t>Tabla 4</w:t>
        </w:r>
        <w:r w:rsidR="005F47D5" w:rsidRPr="005E5D0C">
          <w:rPr>
            <w:rStyle w:val="Hipervnculo"/>
            <w:noProof/>
          </w:rPr>
          <w:noBreakHyphen/>
          <w:t>62. TestU32PacketLE</w:t>
        </w:r>
        <w:r w:rsidR="005F47D5">
          <w:rPr>
            <w:noProof/>
            <w:webHidden/>
          </w:rPr>
          <w:tab/>
        </w:r>
        <w:r w:rsidR="005F47D5">
          <w:rPr>
            <w:noProof/>
            <w:webHidden/>
          </w:rPr>
          <w:fldChar w:fldCharType="begin"/>
        </w:r>
        <w:r w:rsidR="005F47D5">
          <w:rPr>
            <w:noProof/>
            <w:webHidden/>
          </w:rPr>
          <w:instrText xml:space="preserve"> PAGEREF _Toc425414644 \h </w:instrText>
        </w:r>
        <w:r w:rsidR="005F47D5">
          <w:rPr>
            <w:noProof/>
            <w:webHidden/>
          </w:rPr>
        </w:r>
        <w:r w:rsidR="005F47D5">
          <w:rPr>
            <w:noProof/>
            <w:webHidden/>
          </w:rPr>
          <w:fldChar w:fldCharType="separate"/>
        </w:r>
        <w:r w:rsidR="005F47D5">
          <w:rPr>
            <w:noProof/>
            <w:webHidden/>
          </w:rPr>
          <w:t>316</w:t>
        </w:r>
        <w:r w:rsidR="005F47D5">
          <w:rPr>
            <w:noProof/>
            <w:webHidden/>
          </w:rPr>
          <w:fldChar w:fldCharType="end"/>
        </w:r>
      </w:hyperlink>
    </w:p>
    <w:p w14:paraId="574D849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45" w:history="1">
        <w:r w:rsidR="005F47D5" w:rsidRPr="005E5D0C">
          <w:rPr>
            <w:rStyle w:val="Hipervnculo"/>
            <w:noProof/>
          </w:rPr>
          <w:t>Tabla 4</w:t>
        </w:r>
        <w:r w:rsidR="005F47D5" w:rsidRPr="005E5D0C">
          <w:rPr>
            <w:rStyle w:val="Hipervnculo"/>
            <w:noProof/>
          </w:rPr>
          <w:noBreakHyphen/>
          <w:t>63. TestU64PacketLE</w:t>
        </w:r>
        <w:r w:rsidR="005F47D5">
          <w:rPr>
            <w:noProof/>
            <w:webHidden/>
          </w:rPr>
          <w:tab/>
        </w:r>
        <w:r w:rsidR="005F47D5">
          <w:rPr>
            <w:noProof/>
            <w:webHidden/>
          </w:rPr>
          <w:fldChar w:fldCharType="begin"/>
        </w:r>
        <w:r w:rsidR="005F47D5">
          <w:rPr>
            <w:noProof/>
            <w:webHidden/>
          </w:rPr>
          <w:instrText xml:space="preserve"> PAGEREF _Toc425414645 \h </w:instrText>
        </w:r>
        <w:r w:rsidR="005F47D5">
          <w:rPr>
            <w:noProof/>
            <w:webHidden/>
          </w:rPr>
        </w:r>
        <w:r w:rsidR="005F47D5">
          <w:rPr>
            <w:noProof/>
            <w:webHidden/>
          </w:rPr>
          <w:fldChar w:fldCharType="separate"/>
        </w:r>
        <w:r w:rsidR="005F47D5">
          <w:rPr>
            <w:noProof/>
            <w:webHidden/>
          </w:rPr>
          <w:t>316</w:t>
        </w:r>
        <w:r w:rsidR="005F47D5">
          <w:rPr>
            <w:noProof/>
            <w:webHidden/>
          </w:rPr>
          <w:fldChar w:fldCharType="end"/>
        </w:r>
      </w:hyperlink>
    </w:p>
    <w:p w14:paraId="53E50F44"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46" w:history="1">
        <w:r w:rsidR="005F47D5" w:rsidRPr="005E5D0C">
          <w:rPr>
            <w:rStyle w:val="Hipervnculo"/>
            <w:noProof/>
          </w:rPr>
          <w:t>Tabla 4</w:t>
        </w:r>
        <w:r w:rsidR="005F47D5" w:rsidRPr="005E5D0C">
          <w:rPr>
            <w:rStyle w:val="Hipervnculo"/>
            <w:noProof/>
          </w:rPr>
          <w:noBreakHyphen/>
          <w:t>64. TestS8PacketLE1</w:t>
        </w:r>
        <w:r w:rsidR="005F47D5">
          <w:rPr>
            <w:noProof/>
            <w:webHidden/>
          </w:rPr>
          <w:tab/>
        </w:r>
        <w:r w:rsidR="005F47D5">
          <w:rPr>
            <w:noProof/>
            <w:webHidden/>
          </w:rPr>
          <w:fldChar w:fldCharType="begin"/>
        </w:r>
        <w:r w:rsidR="005F47D5">
          <w:rPr>
            <w:noProof/>
            <w:webHidden/>
          </w:rPr>
          <w:instrText xml:space="preserve"> PAGEREF _Toc425414646 \h </w:instrText>
        </w:r>
        <w:r w:rsidR="005F47D5">
          <w:rPr>
            <w:noProof/>
            <w:webHidden/>
          </w:rPr>
        </w:r>
        <w:r w:rsidR="005F47D5">
          <w:rPr>
            <w:noProof/>
            <w:webHidden/>
          </w:rPr>
          <w:fldChar w:fldCharType="separate"/>
        </w:r>
        <w:r w:rsidR="005F47D5">
          <w:rPr>
            <w:noProof/>
            <w:webHidden/>
          </w:rPr>
          <w:t>317</w:t>
        </w:r>
        <w:r w:rsidR="005F47D5">
          <w:rPr>
            <w:noProof/>
            <w:webHidden/>
          </w:rPr>
          <w:fldChar w:fldCharType="end"/>
        </w:r>
      </w:hyperlink>
    </w:p>
    <w:p w14:paraId="15877F32"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47" w:history="1">
        <w:r w:rsidR="005F47D5" w:rsidRPr="005E5D0C">
          <w:rPr>
            <w:rStyle w:val="Hipervnculo"/>
            <w:noProof/>
          </w:rPr>
          <w:t>Tabla 4</w:t>
        </w:r>
        <w:r w:rsidR="005F47D5" w:rsidRPr="005E5D0C">
          <w:rPr>
            <w:rStyle w:val="Hipervnculo"/>
            <w:noProof/>
          </w:rPr>
          <w:noBreakHyphen/>
          <w:t>65. TestS8PacketLE2</w:t>
        </w:r>
        <w:r w:rsidR="005F47D5">
          <w:rPr>
            <w:noProof/>
            <w:webHidden/>
          </w:rPr>
          <w:tab/>
        </w:r>
        <w:r w:rsidR="005F47D5">
          <w:rPr>
            <w:noProof/>
            <w:webHidden/>
          </w:rPr>
          <w:fldChar w:fldCharType="begin"/>
        </w:r>
        <w:r w:rsidR="005F47D5">
          <w:rPr>
            <w:noProof/>
            <w:webHidden/>
          </w:rPr>
          <w:instrText xml:space="preserve"> PAGEREF _Toc425414647 \h </w:instrText>
        </w:r>
        <w:r w:rsidR="005F47D5">
          <w:rPr>
            <w:noProof/>
            <w:webHidden/>
          </w:rPr>
        </w:r>
        <w:r w:rsidR="005F47D5">
          <w:rPr>
            <w:noProof/>
            <w:webHidden/>
          </w:rPr>
          <w:fldChar w:fldCharType="separate"/>
        </w:r>
        <w:r w:rsidR="005F47D5">
          <w:rPr>
            <w:noProof/>
            <w:webHidden/>
          </w:rPr>
          <w:t>318</w:t>
        </w:r>
        <w:r w:rsidR="005F47D5">
          <w:rPr>
            <w:noProof/>
            <w:webHidden/>
          </w:rPr>
          <w:fldChar w:fldCharType="end"/>
        </w:r>
      </w:hyperlink>
    </w:p>
    <w:p w14:paraId="0A274C54"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48" w:history="1">
        <w:r w:rsidR="005F47D5" w:rsidRPr="005E5D0C">
          <w:rPr>
            <w:rStyle w:val="Hipervnculo"/>
            <w:noProof/>
          </w:rPr>
          <w:t>Tabla 4</w:t>
        </w:r>
        <w:r w:rsidR="005F47D5" w:rsidRPr="005E5D0C">
          <w:rPr>
            <w:rStyle w:val="Hipervnculo"/>
            <w:noProof/>
          </w:rPr>
          <w:noBreakHyphen/>
          <w:t>66. TestS16PacketLE1</w:t>
        </w:r>
        <w:r w:rsidR="005F47D5">
          <w:rPr>
            <w:noProof/>
            <w:webHidden/>
          </w:rPr>
          <w:tab/>
        </w:r>
        <w:r w:rsidR="005F47D5">
          <w:rPr>
            <w:noProof/>
            <w:webHidden/>
          </w:rPr>
          <w:fldChar w:fldCharType="begin"/>
        </w:r>
        <w:r w:rsidR="005F47D5">
          <w:rPr>
            <w:noProof/>
            <w:webHidden/>
          </w:rPr>
          <w:instrText xml:space="preserve"> PAGEREF _Toc425414648 \h </w:instrText>
        </w:r>
        <w:r w:rsidR="005F47D5">
          <w:rPr>
            <w:noProof/>
            <w:webHidden/>
          </w:rPr>
        </w:r>
        <w:r w:rsidR="005F47D5">
          <w:rPr>
            <w:noProof/>
            <w:webHidden/>
          </w:rPr>
          <w:fldChar w:fldCharType="separate"/>
        </w:r>
        <w:r w:rsidR="005F47D5">
          <w:rPr>
            <w:noProof/>
            <w:webHidden/>
          </w:rPr>
          <w:t>319</w:t>
        </w:r>
        <w:r w:rsidR="005F47D5">
          <w:rPr>
            <w:noProof/>
            <w:webHidden/>
          </w:rPr>
          <w:fldChar w:fldCharType="end"/>
        </w:r>
      </w:hyperlink>
    </w:p>
    <w:p w14:paraId="20A7D79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49" w:history="1">
        <w:r w:rsidR="005F47D5" w:rsidRPr="005E5D0C">
          <w:rPr>
            <w:rStyle w:val="Hipervnculo"/>
            <w:noProof/>
          </w:rPr>
          <w:t>Tabla 4</w:t>
        </w:r>
        <w:r w:rsidR="005F47D5" w:rsidRPr="005E5D0C">
          <w:rPr>
            <w:rStyle w:val="Hipervnculo"/>
            <w:noProof/>
          </w:rPr>
          <w:noBreakHyphen/>
          <w:t>67. TestS16PacketLE2</w:t>
        </w:r>
        <w:r w:rsidR="005F47D5">
          <w:rPr>
            <w:noProof/>
            <w:webHidden/>
          </w:rPr>
          <w:tab/>
        </w:r>
        <w:r w:rsidR="005F47D5">
          <w:rPr>
            <w:noProof/>
            <w:webHidden/>
          </w:rPr>
          <w:fldChar w:fldCharType="begin"/>
        </w:r>
        <w:r w:rsidR="005F47D5">
          <w:rPr>
            <w:noProof/>
            <w:webHidden/>
          </w:rPr>
          <w:instrText xml:space="preserve"> PAGEREF _Toc425414649 \h </w:instrText>
        </w:r>
        <w:r w:rsidR="005F47D5">
          <w:rPr>
            <w:noProof/>
            <w:webHidden/>
          </w:rPr>
        </w:r>
        <w:r w:rsidR="005F47D5">
          <w:rPr>
            <w:noProof/>
            <w:webHidden/>
          </w:rPr>
          <w:fldChar w:fldCharType="separate"/>
        </w:r>
        <w:r w:rsidR="005F47D5">
          <w:rPr>
            <w:noProof/>
            <w:webHidden/>
          </w:rPr>
          <w:t>319</w:t>
        </w:r>
        <w:r w:rsidR="005F47D5">
          <w:rPr>
            <w:noProof/>
            <w:webHidden/>
          </w:rPr>
          <w:fldChar w:fldCharType="end"/>
        </w:r>
      </w:hyperlink>
    </w:p>
    <w:p w14:paraId="62072BC6"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50" w:history="1">
        <w:r w:rsidR="005F47D5" w:rsidRPr="005E5D0C">
          <w:rPr>
            <w:rStyle w:val="Hipervnculo"/>
            <w:noProof/>
          </w:rPr>
          <w:t>Tabla 4</w:t>
        </w:r>
        <w:r w:rsidR="005F47D5" w:rsidRPr="005E5D0C">
          <w:rPr>
            <w:rStyle w:val="Hipervnculo"/>
            <w:noProof/>
          </w:rPr>
          <w:noBreakHyphen/>
          <w:t>68. TestS32PacketLE1</w:t>
        </w:r>
        <w:r w:rsidR="005F47D5">
          <w:rPr>
            <w:noProof/>
            <w:webHidden/>
          </w:rPr>
          <w:tab/>
        </w:r>
        <w:r w:rsidR="005F47D5">
          <w:rPr>
            <w:noProof/>
            <w:webHidden/>
          </w:rPr>
          <w:fldChar w:fldCharType="begin"/>
        </w:r>
        <w:r w:rsidR="005F47D5">
          <w:rPr>
            <w:noProof/>
            <w:webHidden/>
          </w:rPr>
          <w:instrText xml:space="preserve"> PAGEREF _Toc425414650 \h </w:instrText>
        </w:r>
        <w:r w:rsidR="005F47D5">
          <w:rPr>
            <w:noProof/>
            <w:webHidden/>
          </w:rPr>
        </w:r>
        <w:r w:rsidR="005F47D5">
          <w:rPr>
            <w:noProof/>
            <w:webHidden/>
          </w:rPr>
          <w:fldChar w:fldCharType="separate"/>
        </w:r>
        <w:r w:rsidR="005F47D5">
          <w:rPr>
            <w:noProof/>
            <w:webHidden/>
          </w:rPr>
          <w:t>320</w:t>
        </w:r>
        <w:r w:rsidR="005F47D5">
          <w:rPr>
            <w:noProof/>
            <w:webHidden/>
          </w:rPr>
          <w:fldChar w:fldCharType="end"/>
        </w:r>
      </w:hyperlink>
    </w:p>
    <w:p w14:paraId="48273C4C"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51" w:history="1">
        <w:r w:rsidR="005F47D5" w:rsidRPr="005E5D0C">
          <w:rPr>
            <w:rStyle w:val="Hipervnculo"/>
            <w:noProof/>
          </w:rPr>
          <w:t>Tabla 4</w:t>
        </w:r>
        <w:r w:rsidR="005F47D5" w:rsidRPr="005E5D0C">
          <w:rPr>
            <w:rStyle w:val="Hipervnculo"/>
            <w:noProof/>
          </w:rPr>
          <w:noBreakHyphen/>
          <w:t>69. TestS32PacketLE2</w:t>
        </w:r>
        <w:r w:rsidR="005F47D5">
          <w:rPr>
            <w:noProof/>
            <w:webHidden/>
          </w:rPr>
          <w:tab/>
        </w:r>
        <w:r w:rsidR="005F47D5">
          <w:rPr>
            <w:noProof/>
            <w:webHidden/>
          </w:rPr>
          <w:fldChar w:fldCharType="begin"/>
        </w:r>
        <w:r w:rsidR="005F47D5">
          <w:rPr>
            <w:noProof/>
            <w:webHidden/>
          </w:rPr>
          <w:instrText xml:space="preserve"> PAGEREF _Toc425414651 \h </w:instrText>
        </w:r>
        <w:r w:rsidR="005F47D5">
          <w:rPr>
            <w:noProof/>
            <w:webHidden/>
          </w:rPr>
        </w:r>
        <w:r w:rsidR="005F47D5">
          <w:rPr>
            <w:noProof/>
            <w:webHidden/>
          </w:rPr>
          <w:fldChar w:fldCharType="separate"/>
        </w:r>
        <w:r w:rsidR="005F47D5">
          <w:rPr>
            <w:noProof/>
            <w:webHidden/>
          </w:rPr>
          <w:t>321</w:t>
        </w:r>
        <w:r w:rsidR="005F47D5">
          <w:rPr>
            <w:noProof/>
            <w:webHidden/>
          </w:rPr>
          <w:fldChar w:fldCharType="end"/>
        </w:r>
      </w:hyperlink>
    </w:p>
    <w:p w14:paraId="244102A2"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52" w:history="1">
        <w:r w:rsidR="005F47D5" w:rsidRPr="005E5D0C">
          <w:rPr>
            <w:rStyle w:val="Hipervnculo"/>
            <w:noProof/>
          </w:rPr>
          <w:t>Tabla 4</w:t>
        </w:r>
        <w:r w:rsidR="005F47D5" w:rsidRPr="005E5D0C">
          <w:rPr>
            <w:rStyle w:val="Hipervnculo"/>
            <w:noProof/>
          </w:rPr>
          <w:noBreakHyphen/>
          <w:t>70. TestS64PacketLE1</w:t>
        </w:r>
        <w:r w:rsidR="005F47D5">
          <w:rPr>
            <w:noProof/>
            <w:webHidden/>
          </w:rPr>
          <w:tab/>
        </w:r>
        <w:r w:rsidR="005F47D5">
          <w:rPr>
            <w:noProof/>
            <w:webHidden/>
          </w:rPr>
          <w:fldChar w:fldCharType="begin"/>
        </w:r>
        <w:r w:rsidR="005F47D5">
          <w:rPr>
            <w:noProof/>
            <w:webHidden/>
          </w:rPr>
          <w:instrText xml:space="preserve"> PAGEREF _Toc425414652 \h </w:instrText>
        </w:r>
        <w:r w:rsidR="005F47D5">
          <w:rPr>
            <w:noProof/>
            <w:webHidden/>
          </w:rPr>
        </w:r>
        <w:r w:rsidR="005F47D5">
          <w:rPr>
            <w:noProof/>
            <w:webHidden/>
          </w:rPr>
          <w:fldChar w:fldCharType="separate"/>
        </w:r>
        <w:r w:rsidR="005F47D5">
          <w:rPr>
            <w:noProof/>
            <w:webHidden/>
          </w:rPr>
          <w:t>322</w:t>
        </w:r>
        <w:r w:rsidR="005F47D5">
          <w:rPr>
            <w:noProof/>
            <w:webHidden/>
          </w:rPr>
          <w:fldChar w:fldCharType="end"/>
        </w:r>
      </w:hyperlink>
    </w:p>
    <w:p w14:paraId="6D0EBE37"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53" w:history="1">
        <w:r w:rsidR="005F47D5" w:rsidRPr="005E5D0C">
          <w:rPr>
            <w:rStyle w:val="Hipervnculo"/>
            <w:noProof/>
          </w:rPr>
          <w:t>Tabla 4</w:t>
        </w:r>
        <w:r w:rsidR="005F47D5" w:rsidRPr="005E5D0C">
          <w:rPr>
            <w:rStyle w:val="Hipervnculo"/>
            <w:noProof/>
          </w:rPr>
          <w:noBreakHyphen/>
          <w:t>71. TestS64PacketLE2</w:t>
        </w:r>
        <w:r w:rsidR="005F47D5">
          <w:rPr>
            <w:noProof/>
            <w:webHidden/>
          </w:rPr>
          <w:tab/>
        </w:r>
        <w:r w:rsidR="005F47D5">
          <w:rPr>
            <w:noProof/>
            <w:webHidden/>
          </w:rPr>
          <w:fldChar w:fldCharType="begin"/>
        </w:r>
        <w:r w:rsidR="005F47D5">
          <w:rPr>
            <w:noProof/>
            <w:webHidden/>
          </w:rPr>
          <w:instrText xml:space="preserve"> PAGEREF _Toc425414653 \h </w:instrText>
        </w:r>
        <w:r w:rsidR="005F47D5">
          <w:rPr>
            <w:noProof/>
            <w:webHidden/>
          </w:rPr>
        </w:r>
        <w:r w:rsidR="005F47D5">
          <w:rPr>
            <w:noProof/>
            <w:webHidden/>
          </w:rPr>
          <w:fldChar w:fldCharType="separate"/>
        </w:r>
        <w:r w:rsidR="005F47D5">
          <w:rPr>
            <w:noProof/>
            <w:webHidden/>
          </w:rPr>
          <w:t>322</w:t>
        </w:r>
        <w:r w:rsidR="005F47D5">
          <w:rPr>
            <w:noProof/>
            <w:webHidden/>
          </w:rPr>
          <w:fldChar w:fldCharType="end"/>
        </w:r>
      </w:hyperlink>
    </w:p>
    <w:p w14:paraId="69A43B1D"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54" w:history="1">
        <w:r w:rsidR="005F47D5" w:rsidRPr="005E5D0C">
          <w:rPr>
            <w:rStyle w:val="Hipervnculo"/>
            <w:noProof/>
          </w:rPr>
          <w:t>Tabla 4</w:t>
        </w:r>
        <w:r w:rsidR="005F47D5" w:rsidRPr="005E5D0C">
          <w:rPr>
            <w:rStyle w:val="Hipervnculo"/>
            <w:noProof/>
          </w:rPr>
          <w:noBreakHyphen/>
          <w:t>72. TestSinglePacketLE</w:t>
        </w:r>
        <w:r w:rsidR="005F47D5">
          <w:rPr>
            <w:noProof/>
            <w:webHidden/>
          </w:rPr>
          <w:tab/>
        </w:r>
        <w:r w:rsidR="005F47D5">
          <w:rPr>
            <w:noProof/>
            <w:webHidden/>
          </w:rPr>
          <w:fldChar w:fldCharType="begin"/>
        </w:r>
        <w:r w:rsidR="005F47D5">
          <w:rPr>
            <w:noProof/>
            <w:webHidden/>
          </w:rPr>
          <w:instrText xml:space="preserve"> PAGEREF _Toc425414654 \h </w:instrText>
        </w:r>
        <w:r w:rsidR="005F47D5">
          <w:rPr>
            <w:noProof/>
            <w:webHidden/>
          </w:rPr>
        </w:r>
        <w:r w:rsidR="005F47D5">
          <w:rPr>
            <w:noProof/>
            <w:webHidden/>
          </w:rPr>
          <w:fldChar w:fldCharType="separate"/>
        </w:r>
        <w:r w:rsidR="005F47D5">
          <w:rPr>
            <w:noProof/>
            <w:webHidden/>
          </w:rPr>
          <w:t>323</w:t>
        </w:r>
        <w:r w:rsidR="005F47D5">
          <w:rPr>
            <w:noProof/>
            <w:webHidden/>
          </w:rPr>
          <w:fldChar w:fldCharType="end"/>
        </w:r>
      </w:hyperlink>
    </w:p>
    <w:p w14:paraId="5C7CC08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55" w:history="1">
        <w:r w:rsidR="005F47D5" w:rsidRPr="005E5D0C">
          <w:rPr>
            <w:rStyle w:val="Hipervnculo"/>
            <w:noProof/>
          </w:rPr>
          <w:t>Tabla 4</w:t>
        </w:r>
        <w:r w:rsidR="005F47D5" w:rsidRPr="005E5D0C">
          <w:rPr>
            <w:rStyle w:val="Hipervnculo"/>
            <w:noProof/>
          </w:rPr>
          <w:noBreakHyphen/>
          <w:t>73. TestDoublePacketLE</w:t>
        </w:r>
        <w:r w:rsidR="005F47D5">
          <w:rPr>
            <w:noProof/>
            <w:webHidden/>
          </w:rPr>
          <w:tab/>
        </w:r>
        <w:r w:rsidR="005F47D5">
          <w:rPr>
            <w:noProof/>
            <w:webHidden/>
          </w:rPr>
          <w:fldChar w:fldCharType="begin"/>
        </w:r>
        <w:r w:rsidR="005F47D5">
          <w:rPr>
            <w:noProof/>
            <w:webHidden/>
          </w:rPr>
          <w:instrText xml:space="preserve"> PAGEREF _Toc425414655 \h </w:instrText>
        </w:r>
        <w:r w:rsidR="005F47D5">
          <w:rPr>
            <w:noProof/>
            <w:webHidden/>
          </w:rPr>
        </w:r>
        <w:r w:rsidR="005F47D5">
          <w:rPr>
            <w:noProof/>
            <w:webHidden/>
          </w:rPr>
          <w:fldChar w:fldCharType="separate"/>
        </w:r>
        <w:r w:rsidR="005F47D5">
          <w:rPr>
            <w:noProof/>
            <w:webHidden/>
          </w:rPr>
          <w:t>324</w:t>
        </w:r>
        <w:r w:rsidR="005F47D5">
          <w:rPr>
            <w:noProof/>
            <w:webHidden/>
          </w:rPr>
          <w:fldChar w:fldCharType="end"/>
        </w:r>
      </w:hyperlink>
    </w:p>
    <w:p w14:paraId="38F37BBF"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56" w:history="1">
        <w:r w:rsidR="005F47D5" w:rsidRPr="005E5D0C">
          <w:rPr>
            <w:rStyle w:val="Hipervnculo"/>
            <w:noProof/>
          </w:rPr>
          <w:t>Tabla 4</w:t>
        </w:r>
        <w:r w:rsidR="005F47D5" w:rsidRPr="005E5D0C">
          <w:rPr>
            <w:rStyle w:val="Hipervnculo"/>
            <w:noProof/>
          </w:rPr>
          <w:noBreakHyphen/>
          <w:t>74. TestBoolSequencePacketLE</w:t>
        </w:r>
        <w:r w:rsidR="005F47D5">
          <w:rPr>
            <w:noProof/>
            <w:webHidden/>
          </w:rPr>
          <w:tab/>
        </w:r>
        <w:r w:rsidR="005F47D5">
          <w:rPr>
            <w:noProof/>
            <w:webHidden/>
          </w:rPr>
          <w:fldChar w:fldCharType="begin"/>
        </w:r>
        <w:r w:rsidR="005F47D5">
          <w:rPr>
            <w:noProof/>
            <w:webHidden/>
          </w:rPr>
          <w:instrText xml:space="preserve"> PAGEREF _Toc425414656 \h </w:instrText>
        </w:r>
        <w:r w:rsidR="005F47D5">
          <w:rPr>
            <w:noProof/>
            <w:webHidden/>
          </w:rPr>
        </w:r>
        <w:r w:rsidR="005F47D5">
          <w:rPr>
            <w:noProof/>
            <w:webHidden/>
          </w:rPr>
          <w:fldChar w:fldCharType="separate"/>
        </w:r>
        <w:r w:rsidR="005F47D5">
          <w:rPr>
            <w:noProof/>
            <w:webHidden/>
          </w:rPr>
          <w:t>325</w:t>
        </w:r>
        <w:r w:rsidR="005F47D5">
          <w:rPr>
            <w:noProof/>
            <w:webHidden/>
          </w:rPr>
          <w:fldChar w:fldCharType="end"/>
        </w:r>
      </w:hyperlink>
    </w:p>
    <w:p w14:paraId="6FDF33C3"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57" w:history="1">
        <w:r w:rsidR="005F47D5" w:rsidRPr="005E5D0C">
          <w:rPr>
            <w:rStyle w:val="Hipervnculo"/>
            <w:noProof/>
          </w:rPr>
          <w:t>Tabla 4</w:t>
        </w:r>
        <w:r w:rsidR="005F47D5" w:rsidRPr="005E5D0C">
          <w:rPr>
            <w:rStyle w:val="Hipervnculo"/>
            <w:noProof/>
          </w:rPr>
          <w:noBreakHyphen/>
          <w:t>75. TestShortSequencePacketLE</w:t>
        </w:r>
        <w:r w:rsidR="005F47D5">
          <w:rPr>
            <w:noProof/>
            <w:webHidden/>
          </w:rPr>
          <w:tab/>
        </w:r>
        <w:r w:rsidR="005F47D5">
          <w:rPr>
            <w:noProof/>
            <w:webHidden/>
          </w:rPr>
          <w:fldChar w:fldCharType="begin"/>
        </w:r>
        <w:r w:rsidR="005F47D5">
          <w:rPr>
            <w:noProof/>
            <w:webHidden/>
          </w:rPr>
          <w:instrText xml:space="preserve"> PAGEREF _Toc425414657 \h </w:instrText>
        </w:r>
        <w:r w:rsidR="005F47D5">
          <w:rPr>
            <w:noProof/>
            <w:webHidden/>
          </w:rPr>
        </w:r>
        <w:r w:rsidR="005F47D5">
          <w:rPr>
            <w:noProof/>
            <w:webHidden/>
          </w:rPr>
          <w:fldChar w:fldCharType="separate"/>
        </w:r>
        <w:r w:rsidR="005F47D5">
          <w:rPr>
            <w:noProof/>
            <w:webHidden/>
          </w:rPr>
          <w:t>325</w:t>
        </w:r>
        <w:r w:rsidR="005F47D5">
          <w:rPr>
            <w:noProof/>
            <w:webHidden/>
          </w:rPr>
          <w:fldChar w:fldCharType="end"/>
        </w:r>
      </w:hyperlink>
    </w:p>
    <w:p w14:paraId="60D1B6D3"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58" w:history="1">
        <w:r w:rsidR="005F47D5" w:rsidRPr="005E5D0C">
          <w:rPr>
            <w:rStyle w:val="Hipervnculo"/>
            <w:noProof/>
          </w:rPr>
          <w:t>Tabla 4</w:t>
        </w:r>
        <w:r w:rsidR="005F47D5" w:rsidRPr="005E5D0C">
          <w:rPr>
            <w:rStyle w:val="Hipervnculo"/>
            <w:noProof/>
          </w:rPr>
          <w:noBreakHyphen/>
          <w:t>76. TestEnumSequencePacketLE</w:t>
        </w:r>
        <w:r w:rsidR="005F47D5">
          <w:rPr>
            <w:noProof/>
            <w:webHidden/>
          </w:rPr>
          <w:tab/>
        </w:r>
        <w:r w:rsidR="005F47D5">
          <w:rPr>
            <w:noProof/>
            <w:webHidden/>
          </w:rPr>
          <w:fldChar w:fldCharType="begin"/>
        </w:r>
        <w:r w:rsidR="005F47D5">
          <w:rPr>
            <w:noProof/>
            <w:webHidden/>
          </w:rPr>
          <w:instrText xml:space="preserve"> PAGEREF _Toc425414658 \h </w:instrText>
        </w:r>
        <w:r w:rsidR="005F47D5">
          <w:rPr>
            <w:noProof/>
            <w:webHidden/>
          </w:rPr>
        </w:r>
        <w:r w:rsidR="005F47D5">
          <w:rPr>
            <w:noProof/>
            <w:webHidden/>
          </w:rPr>
          <w:fldChar w:fldCharType="separate"/>
        </w:r>
        <w:r w:rsidR="005F47D5">
          <w:rPr>
            <w:noProof/>
            <w:webHidden/>
          </w:rPr>
          <w:t>326</w:t>
        </w:r>
        <w:r w:rsidR="005F47D5">
          <w:rPr>
            <w:noProof/>
            <w:webHidden/>
          </w:rPr>
          <w:fldChar w:fldCharType="end"/>
        </w:r>
      </w:hyperlink>
    </w:p>
    <w:p w14:paraId="685FA793"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59" w:history="1">
        <w:r w:rsidR="005F47D5" w:rsidRPr="005E5D0C">
          <w:rPr>
            <w:rStyle w:val="Hipervnculo"/>
            <w:noProof/>
          </w:rPr>
          <w:t>Tabla 4</w:t>
        </w:r>
        <w:r w:rsidR="005F47D5" w:rsidRPr="005E5D0C">
          <w:rPr>
            <w:rStyle w:val="Hipervnculo"/>
            <w:noProof/>
          </w:rPr>
          <w:noBreakHyphen/>
          <w:t>77. TestIntSequencePacketLE</w:t>
        </w:r>
        <w:r w:rsidR="005F47D5">
          <w:rPr>
            <w:noProof/>
            <w:webHidden/>
          </w:rPr>
          <w:tab/>
        </w:r>
        <w:r w:rsidR="005F47D5">
          <w:rPr>
            <w:noProof/>
            <w:webHidden/>
          </w:rPr>
          <w:fldChar w:fldCharType="begin"/>
        </w:r>
        <w:r w:rsidR="005F47D5">
          <w:rPr>
            <w:noProof/>
            <w:webHidden/>
          </w:rPr>
          <w:instrText xml:space="preserve"> PAGEREF _Toc425414659 \h </w:instrText>
        </w:r>
        <w:r w:rsidR="005F47D5">
          <w:rPr>
            <w:noProof/>
            <w:webHidden/>
          </w:rPr>
        </w:r>
        <w:r w:rsidR="005F47D5">
          <w:rPr>
            <w:noProof/>
            <w:webHidden/>
          </w:rPr>
          <w:fldChar w:fldCharType="separate"/>
        </w:r>
        <w:r w:rsidR="005F47D5">
          <w:rPr>
            <w:noProof/>
            <w:webHidden/>
          </w:rPr>
          <w:t>327</w:t>
        </w:r>
        <w:r w:rsidR="005F47D5">
          <w:rPr>
            <w:noProof/>
            <w:webHidden/>
          </w:rPr>
          <w:fldChar w:fldCharType="end"/>
        </w:r>
      </w:hyperlink>
    </w:p>
    <w:p w14:paraId="38AC93F6"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60" w:history="1">
        <w:r w:rsidR="005F47D5" w:rsidRPr="005E5D0C">
          <w:rPr>
            <w:rStyle w:val="Hipervnculo"/>
            <w:noProof/>
          </w:rPr>
          <w:t>Tabla 4</w:t>
        </w:r>
        <w:r w:rsidR="005F47D5" w:rsidRPr="005E5D0C">
          <w:rPr>
            <w:rStyle w:val="Hipervnculo"/>
            <w:noProof/>
          </w:rPr>
          <w:noBreakHyphen/>
          <w:t>78. TestEmptyBoolSequencePacketLE</w:t>
        </w:r>
        <w:r w:rsidR="005F47D5">
          <w:rPr>
            <w:noProof/>
            <w:webHidden/>
          </w:rPr>
          <w:tab/>
        </w:r>
        <w:r w:rsidR="005F47D5">
          <w:rPr>
            <w:noProof/>
            <w:webHidden/>
          </w:rPr>
          <w:fldChar w:fldCharType="begin"/>
        </w:r>
        <w:r w:rsidR="005F47D5">
          <w:rPr>
            <w:noProof/>
            <w:webHidden/>
          </w:rPr>
          <w:instrText xml:space="preserve"> PAGEREF _Toc425414660 \h </w:instrText>
        </w:r>
        <w:r w:rsidR="005F47D5">
          <w:rPr>
            <w:noProof/>
            <w:webHidden/>
          </w:rPr>
        </w:r>
        <w:r w:rsidR="005F47D5">
          <w:rPr>
            <w:noProof/>
            <w:webHidden/>
          </w:rPr>
          <w:fldChar w:fldCharType="separate"/>
        </w:r>
        <w:r w:rsidR="005F47D5">
          <w:rPr>
            <w:noProof/>
            <w:webHidden/>
          </w:rPr>
          <w:t>328</w:t>
        </w:r>
        <w:r w:rsidR="005F47D5">
          <w:rPr>
            <w:noProof/>
            <w:webHidden/>
          </w:rPr>
          <w:fldChar w:fldCharType="end"/>
        </w:r>
      </w:hyperlink>
    </w:p>
    <w:p w14:paraId="4FB50AE0"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61" w:history="1">
        <w:r w:rsidR="005F47D5" w:rsidRPr="005E5D0C">
          <w:rPr>
            <w:rStyle w:val="Hipervnculo"/>
            <w:noProof/>
          </w:rPr>
          <w:t>Tabla 4</w:t>
        </w:r>
        <w:r w:rsidR="005F47D5" w:rsidRPr="005E5D0C">
          <w:rPr>
            <w:rStyle w:val="Hipervnculo"/>
            <w:noProof/>
          </w:rPr>
          <w:noBreakHyphen/>
          <w:t>79. TestEmptyShortSequencePacketLE</w:t>
        </w:r>
        <w:r w:rsidR="005F47D5">
          <w:rPr>
            <w:noProof/>
            <w:webHidden/>
          </w:rPr>
          <w:tab/>
        </w:r>
        <w:r w:rsidR="005F47D5">
          <w:rPr>
            <w:noProof/>
            <w:webHidden/>
          </w:rPr>
          <w:fldChar w:fldCharType="begin"/>
        </w:r>
        <w:r w:rsidR="005F47D5">
          <w:rPr>
            <w:noProof/>
            <w:webHidden/>
          </w:rPr>
          <w:instrText xml:space="preserve"> PAGEREF _Toc425414661 \h </w:instrText>
        </w:r>
        <w:r w:rsidR="005F47D5">
          <w:rPr>
            <w:noProof/>
            <w:webHidden/>
          </w:rPr>
        </w:r>
        <w:r w:rsidR="005F47D5">
          <w:rPr>
            <w:noProof/>
            <w:webHidden/>
          </w:rPr>
          <w:fldChar w:fldCharType="separate"/>
        </w:r>
        <w:r w:rsidR="005F47D5">
          <w:rPr>
            <w:noProof/>
            <w:webHidden/>
          </w:rPr>
          <w:t>329</w:t>
        </w:r>
        <w:r w:rsidR="005F47D5">
          <w:rPr>
            <w:noProof/>
            <w:webHidden/>
          </w:rPr>
          <w:fldChar w:fldCharType="end"/>
        </w:r>
      </w:hyperlink>
    </w:p>
    <w:p w14:paraId="6F6F0A4A"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62" w:history="1">
        <w:r w:rsidR="005F47D5" w:rsidRPr="005E5D0C">
          <w:rPr>
            <w:rStyle w:val="Hipervnculo"/>
            <w:noProof/>
          </w:rPr>
          <w:t>Tabla 4</w:t>
        </w:r>
        <w:r w:rsidR="005F47D5" w:rsidRPr="005E5D0C">
          <w:rPr>
            <w:rStyle w:val="Hipervnculo"/>
            <w:noProof/>
          </w:rPr>
          <w:noBreakHyphen/>
          <w:t>80. TestEmptyEnumSequencePacketLE</w:t>
        </w:r>
        <w:r w:rsidR="005F47D5">
          <w:rPr>
            <w:noProof/>
            <w:webHidden/>
          </w:rPr>
          <w:tab/>
        </w:r>
        <w:r w:rsidR="005F47D5">
          <w:rPr>
            <w:noProof/>
            <w:webHidden/>
          </w:rPr>
          <w:fldChar w:fldCharType="begin"/>
        </w:r>
        <w:r w:rsidR="005F47D5">
          <w:rPr>
            <w:noProof/>
            <w:webHidden/>
          </w:rPr>
          <w:instrText xml:space="preserve"> PAGEREF _Toc425414662 \h </w:instrText>
        </w:r>
        <w:r w:rsidR="005F47D5">
          <w:rPr>
            <w:noProof/>
            <w:webHidden/>
          </w:rPr>
        </w:r>
        <w:r w:rsidR="005F47D5">
          <w:rPr>
            <w:noProof/>
            <w:webHidden/>
          </w:rPr>
          <w:fldChar w:fldCharType="separate"/>
        </w:r>
        <w:r w:rsidR="005F47D5">
          <w:rPr>
            <w:noProof/>
            <w:webHidden/>
          </w:rPr>
          <w:t>329</w:t>
        </w:r>
        <w:r w:rsidR="005F47D5">
          <w:rPr>
            <w:noProof/>
            <w:webHidden/>
          </w:rPr>
          <w:fldChar w:fldCharType="end"/>
        </w:r>
      </w:hyperlink>
    </w:p>
    <w:p w14:paraId="11EAADB3"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63" w:history="1">
        <w:r w:rsidR="005F47D5" w:rsidRPr="005E5D0C">
          <w:rPr>
            <w:rStyle w:val="Hipervnculo"/>
            <w:noProof/>
          </w:rPr>
          <w:t>Tabla 4</w:t>
        </w:r>
        <w:r w:rsidR="005F47D5" w:rsidRPr="005E5D0C">
          <w:rPr>
            <w:rStyle w:val="Hipervnculo"/>
            <w:noProof/>
          </w:rPr>
          <w:noBreakHyphen/>
          <w:t>81. TestEmptyIntSequencePacketLE</w:t>
        </w:r>
        <w:r w:rsidR="005F47D5">
          <w:rPr>
            <w:noProof/>
            <w:webHidden/>
          </w:rPr>
          <w:tab/>
        </w:r>
        <w:r w:rsidR="005F47D5">
          <w:rPr>
            <w:noProof/>
            <w:webHidden/>
          </w:rPr>
          <w:fldChar w:fldCharType="begin"/>
        </w:r>
        <w:r w:rsidR="005F47D5">
          <w:rPr>
            <w:noProof/>
            <w:webHidden/>
          </w:rPr>
          <w:instrText xml:space="preserve"> PAGEREF _Toc425414663 \h </w:instrText>
        </w:r>
        <w:r w:rsidR="005F47D5">
          <w:rPr>
            <w:noProof/>
            <w:webHidden/>
          </w:rPr>
        </w:r>
        <w:r w:rsidR="005F47D5">
          <w:rPr>
            <w:noProof/>
            <w:webHidden/>
          </w:rPr>
          <w:fldChar w:fldCharType="separate"/>
        </w:r>
        <w:r w:rsidR="005F47D5">
          <w:rPr>
            <w:noProof/>
            <w:webHidden/>
          </w:rPr>
          <w:t>330</w:t>
        </w:r>
        <w:r w:rsidR="005F47D5">
          <w:rPr>
            <w:noProof/>
            <w:webHidden/>
          </w:rPr>
          <w:fldChar w:fldCharType="end"/>
        </w:r>
      </w:hyperlink>
    </w:p>
    <w:p w14:paraId="73166665"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64" w:history="1">
        <w:r w:rsidR="005F47D5" w:rsidRPr="005E5D0C">
          <w:rPr>
            <w:rStyle w:val="Hipervnculo"/>
            <w:noProof/>
          </w:rPr>
          <w:t>Tabla 4</w:t>
        </w:r>
        <w:r w:rsidR="005F47D5" w:rsidRPr="005E5D0C">
          <w:rPr>
            <w:rStyle w:val="Hipervnculo"/>
            <w:noProof/>
          </w:rPr>
          <w:noBreakHyphen/>
          <w:t>82. TestBoolPacketBE</w:t>
        </w:r>
        <w:r w:rsidR="005F47D5">
          <w:rPr>
            <w:noProof/>
            <w:webHidden/>
          </w:rPr>
          <w:tab/>
        </w:r>
        <w:r w:rsidR="005F47D5">
          <w:rPr>
            <w:noProof/>
            <w:webHidden/>
          </w:rPr>
          <w:fldChar w:fldCharType="begin"/>
        </w:r>
        <w:r w:rsidR="005F47D5">
          <w:rPr>
            <w:noProof/>
            <w:webHidden/>
          </w:rPr>
          <w:instrText xml:space="preserve"> PAGEREF _Toc425414664 \h </w:instrText>
        </w:r>
        <w:r w:rsidR="005F47D5">
          <w:rPr>
            <w:noProof/>
            <w:webHidden/>
          </w:rPr>
        </w:r>
        <w:r w:rsidR="005F47D5">
          <w:rPr>
            <w:noProof/>
            <w:webHidden/>
          </w:rPr>
          <w:fldChar w:fldCharType="separate"/>
        </w:r>
        <w:r w:rsidR="005F47D5">
          <w:rPr>
            <w:noProof/>
            <w:webHidden/>
          </w:rPr>
          <w:t>331</w:t>
        </w:r>
        <w:r w:rsidR="005F47D5">
          <w:rPr>
            <w:noProof/>
            <w:webHidden/>
          </w:rPr>
          <w:fldChar w:fldCharType="end"/>
        </w:r>
      </w:hyperlink>
    </w:p>
    <w:p w14:paraId="3D631DA3"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65" w:history="1">
        <w:r w:rsidR="005F47D5" w:rsidRPr="005E5D0C">
          <w:rPr>
            <w:rStyle w:val="Hipervnculo"/>
            <w:noProof/>
          </w:rPr>
          <w:t>Tabla 4</w:t>
        </w:r>
        <w:r w:rsidR="005F47D5" w:rsidRPr="005E5D0C">
          <w:rPr>
            <w:rStyle w:val="Hipervnculo"/>
            <w:noProof/>
          </w:rPr>
          <w:noBreakHyphen/>
          <w:t>83. TestCharPacketBE</w:t>
        </w:r>
        <w:r w:rsidR="005F47D5">
          <w:rPr>
            <w:noProof/>
            <w:webHidden/>
          </w:rPr>
          <w:tab/>
        </w:r>
        <w:r w:rsidR="005F47D5">
          <w:rPr>
            <w:noProof/>
            <w:webHidden/>
          </w:rPr>
          <w:fldChar w:fldCharType="begin"/>
        </w:r>
        <w:r w:rsidR="005F47D5">
          <w:rPr>
            <w:noProof/>
            <w:webHidden/>
          </w:rPr>
          <w:instrText xml:space="preserve"> PAGEREF _Toc425414665 \h </w:instrText>
        </w:r>
        <w:r w:rsidR="005F47D5">
          <w:rPr>
            <w:noProof/>
            <w:webHidden/>
          </w:rPr>
        </w:r>
        <w:r w:rsidR="005F47D5">
          <w:rPr>
            <w:noProof/>
            <w:webHidden/>
          </w:rPr>
          <w:fldChar w:fldCharType="separate"/>
        </w:r>
        <w:r w:rsidR="005F47D5">
          <w:rPr>
            <w:noProof/>
            <w:webHidden/>
          </w:rPr>
          <w:t>332</w:t>
        </w:r>
        <w:r w:rsidR="005F47D5">
          <w:rPr>
            <w:noProof/>
            <w:webHidden/>
          </w:rPr>
          <w:fldChar w:fldCharType="end"/>
        </w:r>
      </w:hyperlink>
    </w:p>
    <w:p w14:paraId="1E74D441"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66" w:history="1">
        <w:r w:rsidR="005F47D5" w:rsidRPr="005E5D0C">
          <w:rPr>
            <w:rStyle w:val="Hipervnculo"/>
            <w:noProof/>
          </w:rPr>
          <w:t>Tabla 4</w:t>
        </w:r>
        <w:r w:rsidR="005F47D5" w:rsidRPr="005E5D0C">
          <w:rPr>
            <w:rStyle w:val="Hipervnculo"/>
            <w:noProof/>
          </w:rPr>
          <w:noBreakHyphen/>
          <w:t>84. TestU8PackeBE</w:t>
        </w:r>
        <w:r w:rsidR="005F47D5">
          <w:rPr>
            <w:noProof/>
            <w:webHidden/>
          </w:rPr>
          <w:tab/>
        </w:r>
        <w:r w:rsidR="005F47D5">
          <w:rPr>
            <w:noProof/>
            <w:webHidden/>
          </w:rPr>
          <w:fldChar w:fldCharType="begin"/>
        </w:r>
        <w:r w:rsidR="005F47D5">
          <w:rPr>
            <w:noProof/>
            <w:webHidden/>
          </w:rPr>
          <w:instrText xml:space="preserve"> PAGEREF _Toc425414666 \h </w:instrText>
        </w:r>
        <w:r w:rsidR="005F47D5">
          <w:rPr>
            <w:noProof/>
            <w:webHidden/>
          </w:rPr>
        </w:r>
        <w:r w:rsidR="005F47D5">
          <w:rPr>
            <w:noProof/>
            <w:webHidden/>
          </w:rPr>
          <w:fldChar w:fldCharType="separate"/>
        </w:r>
        <w:r w:rsidR="005F47D5">
          <w:rPr>
            <w:noProof/>
            <w:webHidden/>
          </w:rPr>
          <w:t>332</w:t>
        </w:r>
        <w:r w:rsidR="005F47D5">
          <w:rPr>
            <w:noProof/>
            <w:webHidden/>
          </w:rPr>
          <w:fldChar w:fldCharType="end"/>
        </w:r>
      </w:hyperlink>
    </w:p>
    <w:p w14:paraId="02FF7385"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67" w:history="1">
        <w:r w:rsidR="005F47D5" w:rsidRPr="005E5D0C">
          <w:rPr>
            <w:rStyle w:val="Hipervnculo"/>
            <w:noProof/>
          </w:rPr>
          <w:t>Tabla 4</w:t>
        </w:r>
        <w:r w:rsidR="005F47D5" w:rsidRPr="005E5D0C">
          <w:rPr>
            <w:rStyle w:val="Hipervnculo"/>
            <w:noProof/>
          </w:rPr>
          <w:noBreakHyphen/>
          <w:t>85. TestU16PacketBE</w:t>
        </w:r>
        <w:r w:rsidR="005F47D5">
          <w:rPr>
            <w:noProof/>
            <w:webHidden/>
          </w:rPr>
          <w:tab/>
        </w:r>
        <w:r w:rsidR="005F47D5">
          <w:rPr>
            <w:noProof/>
            <w:webHidden/>
          </w:rPr>
          <w:fldChar w:fldCharType="begin"/>
        </w:r>
        <w:r w:rsidR="005F47D5">
          <w:rPr>
            <w:noProof/>
            <w:webHidden/>
          </w:rPr>
          <w:instrText xml:space="preserve"> PAGEREF _Toc425414667 \h </w:instrText>
        </w:r>
        <w:r w:rsidR="005F47D5">
          <w:rPr>
            <w:noProof/>
            <w:webHidden/>
          </w:rPr>
        </w:r>
        <w:r w:rsidR="005F47D5">
          <w:rPr>
            <w:noProof/>
            <w:webHidden/>
          </w:rPr>
          <w:fldChar w:fldCharType="separate"/>
        </w:r>
        <w:r w:rsidR="005F47D5">
          <w:rPr>
            <w:noProof/>
            <w:webHidden/>
          </w:rPr>
          <w:t>333</w:t>
        </w:r>
        <w:r w:rsidR="005F47D5">
          <w:rPr>
            <w:noProof/>
            <w:webHidden/>
          </w:rPr>
          <w:fldChar w:fldCharType="end"/>
        </w:r>
      </w:hyperlink>
    </w:p>
    <w:p w14:paraId="1CFF67BF"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68" w:history="1">
        <w:r w:rsidR="005F47D5" w:rsidRPr="005E5D0C">
          <w:rPr>
            <w:rStyle w:val="Hipervnculo"/>
            <w:noProof/>
          </w:rPr>
          <w:t>Tabla 4</w:t>
        </w:r>
        <w:r w:rsidR="005F47D5" w:rsidRPr="005E5D0C">
          <w:rPr>
            <w:rStyle w:val="Hipervnculo"/>
            <w:noProof/>
          </w:rPr>
          <w:noBreakHyphen/>
          <w:t>86. TestU32PacketBE</w:t>
        </w:r>
        <w:r w:rsidR="005F47D5">
          <w:rPr>
            <w:noProof/>
            <w:webHidden/>
          </w:rPr>
          <w:tab/>
        </w:r>
        <w:r w:rsidR="005F47D5">
          <w:rPr>
            <w:noProof/>
            <w:webHidden/>
          </w:rPr>
          <w:fldChar w:fldCharType="begin"/>
        </w:r>
        <w:r w:rsidR="005F47D5">
          <w:rPr>
            <w:noProof/>
            <w:webHidden/>
          </w:rPr>
          <w:instrText xml:space="preserve"> PAGEREF _Toc425414668 \h </w:instrText>
        </w:r>
        <w:r w:rsidR="005F47D5">
          <w:rPr>
            <w:noProof/>
            <w:webHidden/>
          </w:rPr>
        </w:r>
        <w:r w:rsidR="005F47D5">
          <w:rPr>
            <w:noProof/>
            <w:webHidden/>
          </w:rPr>
          <w:fldChar w:fldCharType="separate"/>
        </w:r>
        <w:r w:rsidR="005F47D5">
          <w:rPr>
            <w:noProof/>
            <w:webHidden/>
          </w:rPr>
          <w:t>334</w:t>
        </w:r>
        <w:r w:rsidR="005F47D5">
          <w:rPr>
            <w:noProof/>
            <w:webHidden/>
          </w:rPr>
          <w:fldChar w:fldCharType="end"/>
        </w:r>
      </w:hyperlink>
    </w:p>
    <w:p w14:paraId="0D3BC73C"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69" w:history="1">
        <w:r w:rsidR="005F47D5" w:rsidRPr="005E5D0C">
          <w:rPr>
            <w:rStyle w:val="Hipervnculo"/>
            <w:noProof/>
          </w:rPr>
          <w:t>Tabla 4</w:t>
        </w:r>
        <w:r w:rsidR="005F47D5" w:rsidRPr="005E5D0C">
          <w:rPr>
            <w:rStyle w:val="Hipervnculo"/>
            <w:noProof/>
          </w:rPr>
          <w:noBreakHyphen/>
          <w:t>87. TestU64PacketBE</w:t>
        </w:r>
        <w:r w:rsidR="005F47D5">
          <w:rPr>
            <w:noProof/>
            <w:webHidden/>
          </w:rPr>
          <w:tab/>
        </w:r>
        <w:r w:rsidR="005F47D5">
          <w:rPr>
            <w:noProof/>
            <w:webHidden/>
          </w:rPr>
          <w:fldChar w:fldCharType="begin"/>
        </w:r>
        <w:r w:rsidR="005F47D5">
          <w:rPr>
            <w:noProof/>
            <w:webHidden/>
          </w:rPr>
          <w:instrText xml:space="preserve"> PAGEREF _Toc425414669 \h </w:instrText>
        </w:r>
        <w:r w:rsidR="005F47D5">
          <w:rPr>
            <w:noProof/>
            <w:webHidden/>
          </w:rPr>
        </w:r>
        <w:r w:rsidR="005F47D5">
          <w:rPr>
            <w:noProof/>
            <w:webHidden/>
          </w:rPr>
          <w:fldChar w:fldCharType="separate"/>
        </w:r>
        <w:r w:rsidR="005F47D5">
          <w:rPr>
            <w:noProof/>
            <w:webHidden/>
          </w:rPr>
          <w:t>335</w:t>
        </w:r>
        <w:r w:rsidR="005F47D5">
          <w:rPr>
            <w:noProof/>
            <w:webHidden/>
          </w:rPr>
          <w:fldChar w:fldCharType="end"/>
        </w:r>
      </w:hyperlink>
    </w:p>
    <w:p w14:paraId="4956FFC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70" w:history="1">
        <w:r w:rsidR="005F47D5" w:rsidRPr="005E5D0C">
          <w:rPr>
            <w:rStyle w:val="Hipervnculo"/>
            <w:noProof/>
          </w:rPr>
          <w:t>Tabla 4</w:t>
        </w:r>
        <w:r w:rsidR="005F47D5" w:rsidRPr="005E5D0C">
          <w:rPr>
            <w:rStyle w:val="Hipervnculo"/>
            <w:noProof/>
          </w:rPr>
          <w:noBreakHyphen/>
          <w:t>88. TestS8PacketBE1</w:t>
        </w:r>
        <w:r w:rsidR="005F47D5">
          <w:rPr>
            <w:noProof/>
            <w:webHidden/>
          </w:rPr>
          <w:tab/>
        </w:r>
        <w:r w:rsidR="005F47D5">
          <w:rPr>
            <w:noProof/>
            <w:webHidden/>
          </w:rPr>
          <w:fldChar w:fldCharType="begin"/>
        </w:r>
        <w:r w:rsidR="005F47D5">
          <w:rPr>
            <w:noProof/>
            <w:webHidden/>
          </w:rPr>
          <w:instrText xml:space="preserve"> PAGEREF _Toc425414670 \h </w:instrText>
        </w:r>
        <w:r w:rsidR="005F47D5">
          <w:rPr>
            <w:noProof/>
            <w:webHidden/>
          </w:rPr>
        </w:r>
        <w:r w:rsidR="005F47D5">
          <w:rPr>
            <w:noProof/>
            <w:webHidden/>
          </w:rPr>
          <w:fldChar w:fldCharType="separate"/>
        </w:r>
        <w:r w:rsidR="005F47D5">
          <w:rPr>
            <w:noProof/>
            <w:webHidden/>
          </w:rPr>
          <w:t>335</w:t>
        </w:r>
        <w:r w:rsidR="005F47D5">
          <w:rPr>
            <w:noProof/>
            <w:webHidden/>
          </w:rPr>
          <w:fldChar w:fldCharType="end"/>
        </w:r>
      </w:hyperlink>
    </w:p>
    <w:p w14:paraId="299FF506"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71" w:history="1">
        <w:r w:rsidR="005F47D5" w:rsidRPr="005E5D0C">
          <w:rPr>
            <w:rStyle w:val="Hipervnculo"/>
            <w:noProof/>
          </w:rPr>
          <w:t>Tabla 4</w:t>
        </w:r>
        <w:r w:rsidR="005F47D5" w:rsidRPr="005E5D0C">
          <w:rPr>
            <w:rStyle w:val="Hipervnculo"/>
            <w:noProof/>
          </w:rPr>
          <w:noBreakHyphen/>
          <w:t>89. TestS8PacketBE2</w:t>
        </w:r>
        <w:r w:rsidR="005F47D5">
          <w:rPr>
            <w:noProof/>
            <w:webHidden/>
          </w:rPr>
          <w:tab/>
        </w:r>
        <w:r w:rsidR="005F47D5">
          <w:rPr>
            <w:noProof/>
            <w:webHidden/>
          </w:rPr>
          <w:fldChar w:fldCharType="begin"/>
        </w:r>
        <w:r w:rsidR="005F47D5">
          <w:rPr>
            <w:noProof/>
            <w:webHidden/>
          </w:rPr>
          <w:instrText xml:space="preserve"> PAGEREF _Toc425414671 \h </w:instrText>
        </w:r>
        <w:r w:rsidR="005F47D5">
          <w:rPr>
            <w:noProof/>
            <w:webHidden/>
          </w:rPr>
        </w:r>
        <w:r w:rsidR="005F47D5">
          <w:rPr>
            <w:noProof/>
            <w:webHidden/>
          </w:rPr>
          <w:fldChar w:fldCharType="separate"/>
        </w:r>
        <w:r w:rsidR="005F47D5">
          <w:rPr>
            <w:noProof/>
            <w:webHidden/>
          </w:rPr>
          <w:t>336</w:t>
        </w:r>
        <w:r w:rsidR="005F47D5">
          <w:rPr>
            <w:noProof/>
            <w:webHidden/>
          </w:rPr>
          <w:fldChar w:fldCharType="end"/>
        </w:r>
      </w:hyperlink>
    </w:p>
    <w:p w14:paraId="7887BEB1"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72" w:history="1">
        <w:r w:rsidR="005F47D5" w:rsidRPr="005E5D0C">
          <w:rPr>
            <w:rStyle w:val="Hipervnculo"/>
            <w:noProof/>
          </w:rPr>
          <w:t>Tabla 4</w:t>
        </w:r>
        <w:r w:rsidR="005F47D5" w:rsidRPr="005E5D0C">
          <w:rPr>
            <w:rStyle w:val="Hipervnculo"/>
            <w:noProof/>
          </w:rPr>
          <w:noBreakHyphen/>
          <w:t>90. TestS16PacketBE1</w:t>
        </w:r>
        <w:r w:rsidR="005F47D5">
          <w:rPr>
            <w:noProof/>
            <w:webHidden/>
          </w:rPr>
          <w:tab/>
        </w:r>
        <w:r w:rsidR="005F47D5">
          <w:rPr>
            <w:noProof/>
            <w:webHidden/>
          </w:rPr>
          <w:fldChar w:fldCharType="begin"/>
        </w:r>
        <w:r w:rsidR="005F47D5">
          <w:rPr>
            <w:noProof/>
            <w:webHidden/>
          </w:rPr>
          <w:instrText xml:space="preserve"> PAGEREF _Toc425414672 \h </w:instrText>
        </w:r>
        <w:r w:rsidR="005F47D5">
          <w:rPr>
            <w:noProof/>
            <w:webHidden/>
          </w:rPr>
        </w:r>
        <w:r w:rsidR="005F47D5">
          <w:rPr>
            <w:noProof/>
            <w:webHidden/>
          </w:rPr>
          <w:fldChar w:fldCharType="separate"/>
        </w:r>
        <w:r w:rsidR="005F47D5">
          <w:rPr>
            <w:noProof/>
            <w:webHidden/>
          </w:rPr>
          <w:t>337</w:t>
        </w:r>
        <w:r w:rsidR="005F47D5">
          <w:rPr>
            <w:noProof/>
            <w:webHidden/>
          </w:rPr>
          <w:fldChar w:fldCharType="end"/>
        </w:r>
      </w:hyperlink>
    </w:p>
    <w:p w14:paraId="0AAB9280"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73" w:history="1">
        <w:r w:rsidR="005F47D5" w:rsidRPr="005E5D0C">
          <w:rPr>
            <w:rStyle w:val="Hipervnculo"/>
            <w:noProof/>
          </w:rPr>
          <w:t>Tabla 4</w:t>
        </w:r>
        <w:r w:rsidR="005F47D5" w:rsidRPr="005E5D0C">
          <w:rPr>
            <w:rStyle w:val="Hipervnculo"/>
            <w:noProof/>
          </w:rPr>
          <w:noBreakHyphen/>
          <w:t>91. TestS16PacketBE2</w:t>
        </w:r>
        <w:r w:rsidR="005F47D5">
          <w:rPr>
            <w:noProof/>
            <w:webHidden/>
          </w:rPr>
          <w:tab/>
        </w:r>
        <w:r w:rsidR="005F47D5">
          <w:rPr>
            <w:noProof/>
            <w:webHidden/>
          </w:rPr>
          <w:fldChar w:fldCharType="begin"/>
        </w:r>
        <w:r w:rsidR="005F47D5">
          <w:rPr>
            <w:noProof/>
            <w:webHidden/>
          </w:rPr>
          <w:instrText xml:space="preserve"> PAGEREF _Toc425414673 \h </w:instrText>
        </w:r>
        <w:r w:rsidR="005F47D5">
          <w:rPr>
            <w:noProof/>
            <w:webHidden/>
          </w:rPr>
        </w:r>
        <w:r w:rsidR="005F47D5">
          <w:rPr>
            <w:noProof/>
            <w:webHidden/>
          </w:rPr>
          <w:fldChar w:fldCharType="separate"/>
        </w:r>
        <w:r w:rsidR="005F47D5">
          <w:rPr>
            <w:noProof/>
            <w:webHidden/>
          </w:rPr>
          <w:t>338</w:t>
        </w:r>
        <w:r w:rsidR="005F47D5">
          <w:rPr>
            <w:noProof/>
            <w:webHidden/>
          </w:rPr>
          <w:fldChar w:fldCharType="end"/>
        </w:r>
      </w:hyperlink>
    </w:p>
    <w:p w14:paraId="731FF843"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74" w:history="1">
        <w:r w:rsidR="005F47D5" w:rsidRPr="005E5D0C">
          <w:rPr>
            <w:rStyle w:val="Hipervnculo"/>
            <w:noProof/>
          </w:rPr>
          <w:t>Tabla 4</w:t>
        </w:r>
        <w:r w:rsidR="005F47D5" w:rsidRPr="005E5D0C">
          <w:rPr>
            <w:rStyle w:val="Hipervnculo"/>
            <w:noProof/>
          </w:rPr>
          <w:noBreakHyphen/>
          <w:t>92. TestS32PacketBE1</w:t>
        </w:r>
        <w:r w:rsidR="005F47D5">
          <w:rPr>
            <w:noProof/>
            <w:webHidden/>
          </w:rPr>
          <w:tab/>
        </w:r>
        <w:r w:rsidR="005F47D5">
          <w:rPr>
            <w:noProof/>
            <w:webHidden/>
          </w:rPr>
          <w:fldChar w:fldCharType="begin"/>
        </w:r>
        <w:r w:rsidR="005F47D5">
          <w:rPr>
            <w:noProof/>
            <w:webHidden/>
          </w:rPr>
          <w:instrText xml:space="preserve"> PAGEREF _Toc425414674 \h </w:instrText>
        </w:r>
        <w:r w:rsidR="005F47D5">
          <w:rPr>
            <w:noProof/>
            <w:webHidden/>
          </w:rPr>
        </w:r>
        <w:r w:rsidR="005F47D5">
          <w:rPr>
            <w:noProof/>
            <w:webHidden/>
          </w:rPr>
          <w:fldChar w:fldCharType="separate"/>
        </w:r>
        <w:r w:rsidR="005F47D5">
          <w:rPr>
            <w:noProof/>
            <w:webHidden/>
          </w:rPr>
          <w:t>338</w:t>
        </w:r>
        <w:r w:rsidR="005F47D5">
          <w:rPr>
            <w:noProof/>
            <w:webHidden/>
          </w:rPr>
          <w:fldChar w:fldCharType="end"/>
        </w:r>
      </w:hyperlink>
    </w:p>
    <w:p w14:paraId="2C841249"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75" w:history="1">
        <w:r w:rsidR="005F47D5" w:rsidRPr="005E5D0C">
          <w:rPr>
            <w:rStyle w:val="Hipervnculo"/>
            <w:noProof/>
          </w:rPr>
          <w:t>Tabla 4</w:t>
        </w:r>
        <w:r w:rsidR="005F47D5" w:rsidRPr="005E5D0C">
          <w:rPr>
            <w:rStyle w:val="Hipervnculo"/>
            <w:noProof/>
          </w:rPr>
          <w:noBreakHyphen/>
          <w:t>93. TestS32PacketBE2</w:t>
        </w:r>
        <w:r w:rsidR="005F47D5">
          <w:rPr>
            <w:noProof/>
            <w:webHidden/>
          </w:rPr>
          <w:tab/>
        </w:r>
        <w:r w:rsidR="005F47D5">
          <w:rPr>
            <w:noProof/>
            <w:webHidden/>
          </w:rPr>
          <w:fldChar w:fldCharType="begin"/>
        </w:r>
        <w:r w:rsidR="005F47D5">
          <w:rPr>
            <w:noProof/>
            <w:webHidden/>
          </w:rPr>
          <w:instrText xml:space="preserve"> PAGEREF _Toc425414675 \h </w:instrText>
        </w:r>
        <w:r w:rsidR="005F47D5">
          <w:rPr>
            <w:noProof/>
            <w:webHidden/>
          </w:rPr>
        </w:r>
        <w:r w:rsidR="005F47D5">
          <w:rPr>
            <w:noProof/>
            <w:webHidden/>
          </w:rPr>
          <w:fldChar w:fldCharType="separate"/>
        </w:r>
        <w:r w:rsidR="005F47D5">
          <w:rPr>
            <w:noProof/>
            <w:webHidden/>
          </w:rPr>
          <w:t>339</w:t>
        </w:r>
        <w:r w:rsidR="005F47D5">
          <w:rPr>
            <w:noProof/>
            <w:webHidden/>
          </w:rPr>
          <w:fldChar w:fldCharType="end"/>
        </w:r>
      </w:hyperlink>
    </w:p>
    <w:p w14:paraId="61BE3C61"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76" w:history="1">
        <w:r w:rsidR="005F47D5" w:rsidRPr="005E5D0C">
          <w:rPr>
            <w:rStyle w:val="Hipervnculo"/>
            <w:noProof/>
          </w:rPr>
          <w:t>Tabla 4</w:t>
        </w:r>
        <w:r w:rsidR="005F47D5" w:rsidRPr="005E5D0C">
          <w:rPr>
            <w:rStyle w:val="Hipervnculo"/>
            <w:noProof/>
          </w:rPr>
          <w:noBreakHyphen/>
          <w:t>94. TestS64PacketBE1</w:t>
        </w:r>
        <w:r w:rsidR="005F47D5">
          <w:rPr>
            <w:noProof/>
            <w:webHidden/>
          </w:rPr>
          <w:tab/>
        </w:r>
        <w:r w:rsidR="005F47D5">
          <w:rPr>
            <w:noProof/>
            <w:webHidden/>
          </w:rPr>
          <w:fldChar w:fldCharType="begin"/>
        </w:r>
        <w:r w:rsidR="005F47D5">
          <w:rPr>
            <w:noProof/>
            <w:webHidden/>
          </w:rPr>
          <w:instrText xml:space="preserve"> PAGEREF _Toc425414676 \h </w:instrText>
        </w:r>
        <w:r w:rsidR="005F47D5">
          <w:rPr>
            <w:noProof/>
            <w:webHidden/>
          </w:rPr>
        </w:r>
        <w:r w:rsidR="005F47D5">
          <w:rPr>
            <w:noProof/>
            <w:webHidden/>
          </w:rPr>
          <w:fldChar w:fldCharType="separate"/>
        </w:r>
        <w:r w:rsidR="005F47D5">
          <w:rPr>
            <w:noProof/>
            <w:webHidden/>
          </w:rPr>
          <w:t>340</w:t>
        </w:r>
        <w:r w:rsidR="005F47D5">
          <w:rPr>
            <w:noProof/>
            <w:webHidden/>
          </w:rPr>
          <w:fldChar w:fldCharType="end"/>
        </w:r>
      </w:hyperlink>
    </w:p>
    <w:p w14:paraId="5A1F487A"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77" w:history="1">
        <w:r w:rsidR="005F47D5" w:rsidRPr="005E5D0C">
          <w:rPr>
            <w:rStyle w:val="Hipervnculo"/>
            <w:noProof/>
          </w:rPr>
          <w:t>Tabla 4</w:t>
        </w:r>
        <w:r w:rsidR="005F47D5" w:rsidRPr="005E5D0C">
          <w:rPr>
            <w:rStyle w:val="Hipervnculo"/>
            <w:noProof/>
          </w:rPr>
          <w:noBreakHyphen/>
          <w:t>95. TestS64PacketLE2</w:t>
        </w:r>
        <w:r w:rsidR="005F47D5">
          <w:rPr>
            <w:noProof/>
            <w:webHidden/>
          </w:rPr>
          <w:tab/>
        </w:r>
        <w:r w:rsidR="005F47D5">
          <w:rPr>
            <w:noProof/>
            <w:webHidden/>
          </w:rPr>
          <w:fldChar w:fldCharType="begin"/>
        </w:r>
        <w:r w:rsidR="005F47D5">
          <w:rPr>
            <w:noProof/>
            <w:webHidden/>
          </w:rPr>
          <w:instrText xml:space="preserve"> PAGEREF _Toc425414677 \h </w:instrText>
        </w:r>
        <w:r w:rsidR="005F47D5">
          <w:rPr>
            <w:noProof/>
            <w:webHidden/>
          </w:rPr>
        </w:r>
        <w:r w:rsidR="005F47D5">
          <w:rPr>
            <w:noProof/>
            <w:webHidden/>
          </w:rPr>
          <w:fldChar w:fldCharType="separate"/>
        </w:r>
        <w:r w:rsidR="005F47D5">
          <w:rPr>
            <w:noProof/>
            <w:webHidden/>
          </w:rPr>
          <w:t>340</w:t>
        </w:r>
        <w:r w:rsidR="005F47D5">
          <w:rPr>
            <w:noProof/>
            <w:webHidden/>
          </w:rPr>
          <w:fldChar w:fldCharType="end"/>
        </w:r>
      </w:hyperlink>
    </w:p>
    <w:p w14:paraId="7D2C5818"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78" w:history="1">
        <w:r w:rsidR="005F47D5" w:rsidRPr="005E5D0C">
          <w:rPr>
            <w:rStyle w:val="Hipervnculo"/>
            <w:noProof/>
          </w:rPr>
          <w:t>Tabla 4</w:t>
        </w:r>
        <w:r w:rsidR="005F47D5" w:rsidRPr="005E5D0C">
          <w:rPr>
            <w:rStyle w:val="Hipervnculo"/>
            <w:noProof/>
          </w:rPr>
          <w:noBreakHyphen/>
          <w:t>96. TestSinglePacketBE</w:t>
        </w:r>
        <w:r w:rsidR="005F47D5">
          <w:rPr>
            <w:noProof/>
            <w:webHidden/>
          </w:rPr>
          <w:tab/>
        </w:r>
        <w:r w:rsidR="005F47D5">
          <w:rPr>
            <w:noProof/>
            <w:webHidden/>
          </w:rPr>
          <w:fldChar w:fldCharType="begin"/>
        </w:r>
        <w:r w:rsidR="005F47D5">
          <w:rPr>
            <w:noProof/>
            <w:webHidden/>
          </w:rPr>
          <w:instrText xml:space="preserve"> PAGEREF _Toc425414678 \h </w:instrText>
        </w:r>
        <w:r w:rsidR="005F47D5">
          <w:rPr>
            <w:noProof/>
            <w:webHidden/>
          </w:rPr>
        </w:r>
        <w:r w:rsidR="005F47D5">
          <w:rPr>
            <w:noProof/>
            <w:webHidden/>
          </w:rPr>
          <w:fldChar w:fldCharType="separate"/>
        </w:r>
        <w:r w:rsidR="005F47D5">
          <w:rPr>
            <w:noProof/>
            <w:webHidden/>
          </w:rPr>
          <w:t>341</w:t>
        </w:r>
        <w:r w:rsidR="005F47D5">
          <w:rPr>
            <w:noProof/>
            <w:webHidden/>
          </w:rPr>
          <w:fldChar w:fldCharType="end"/>
        </w:r>
      </w:hyperlink>
    </w:p>
    <w:p w14:paraId="293C8083"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79" w:history="1">
        <w:r w:rsidR="005F47D5" w:rsidRPr="005E5D0C">
          <w:rPr>
            <w:rStyle w:val="Hipervnculo"/>
            <w:noProof/>
          </w:rPr>
          <w:t>Tabla 4</w:t>
        </w:r>
        <w:r w:rsidR="005F47D5" w:rsidRPr="005E5D0C">
          <w:rPr>
            <w:rStyle w:val="Hipervnculo"/>
            <w:noProof/>
          </w:rPr>
          <w:noBreakHyphen/>
          <w:t>97. TestDoublePacketLE</w:t>
        </w:r>
        <w:r w:rsidR="005F47D5">
          <w:rPr>
            <w:noProof/>
            <w:webHidden/>
          </w:rPr>
          <w:tab/>
        </w:r>
        <w:r w:rsidR="005F47D5">
          <w:rPr>
            <w:noProof/>
            <w:webHidden/>
          </w:rPr>
          <w:fldChar w:fldCharType="begin"/>
        </w:r>
        <w:r w:rsidR="005F47D5">
          <w:rPr>
            <w:noProof/>
            <w:webHidden/>
          </w:rPr>
          <w:instrText xml:space="preserve"> PAGEREF _Toc425414679 \h </w:instrText>
        </w:r>
        <w:r w:rsidR="005F47D5">
          <w:rPr>
            <w:noProof/>
            <w:webHidden/>
          </w:rPr>
        </w:r>
        <w:r w:rsidR="005F47D5">
          <w:rPr>
            <w:noProof/>
            <w:webHidden/>
          </w:rPr>
          <w:fldChar w:fldCharType="separate"/>
        </w:r>
        <w:r w:rsidR="005F47D5">
          <w:rPr>
            <w:noProof/>
            <w:webHidden/>
          </w:rPr>
          <w:t>342</w:t>
        </w:r>
        <w:r w:rsidR="005F47D5">
          <w:rPr>
            <w:noProof/>
            <w:webHidden/>
          </w:rPr>
          <w:fldChar w:fldCharType="end"/>
        </w:r>
      </w:hyperlink>
    </w:p>
    <w:p w14:paraId="111AFBB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80" w:history="1">
        <w:r w:rsidR="005F47D5" w:rsidRPr="005E5D0C">
          <w:rPr>
            <w:rStyle w:val="Hipervnculo"/>
            <w:noProof/>
          </w:rPr>
          <w:t>Tabla 4</w:t>
        </w:r>
        <w:r w:rsidR="005F47D5" w:rsidRPr="005E5D0C">
          <w:rPr>
            <w:rStyle w:val="Hipervnculo"/>
            <w:noProof/>
          </w:rPr>
          <w:noBreakHyphen/>
          <w:t>98. TestBoolSequencePacketBE</w:t>
        </w:r>
        <w:r w:rsidR="005F47D5">
          <w:rPr>
            <w:noProof/>
            <w:webHidden/>
          </w:rPr>
          <w:tab/>
        </w:r>
        <w:r w:rsidR="005F47D5">
          <w:rPr>
            <w:noProof/>
            <w:webHidden/>
          </w:rPr>
          <w:fldChar w:fldCharType="begin"/>
        </w:r>
        <w:r w:rsidR="005F47D5">
          <w:rPr>
            <w:noProof/>
            <w:webHidden/>
          </w:rPr>
          <w:instrText xml:space="preserve"> PAGEREF _Toc425414680 \h </w:instrText>
        </w:r>
        <w:r w:rsidR="005F47D5">
          <w:rPr>
            <w:noProof/>
            <w:webHidden/>
          </w:rPr>
        </w:r>
        <w:r w:rsidR="005F47D5">
          <w:rPr>
            <w:noProof/>
            <w:webHidden/>
          </w:rPr>
          <w:fldChar w:fldCharType="separate"/>
        </w:r>
        <w:r w:rsidR="005F47D5">
          <w:rPr>
            <w:noProof/>
            <w:webHidden/>
          </w:rPr>
          <w:t>343</w:t>
        </w:r>
        <w:r w:rsidR="005F47D5">
          <w:rPr>
            <w:noProof/>
            <w:webHidden/>
          </w:rPr>
          <w:fldChar w:fldCharType="end"/>
        </w:r>
      </w:hyperlink>
    </w:p>
    <w:p w14:paraId="5337FC1D"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81" w:history="1">
        <w:r w:rsidR="005F47D5" w:rsidRPr="005E5D0C">
          <w:rPr>
            <w:rStyle w:val="Hipervnculo"/>
            <w:noProof/>
          </w:rPr>
          <w:t>Tabla 4</w:t>
        </w:r>
        <w:r w:rsidR="005F47D5" w:rsidRPr="005E5D0C">
          <w:rPr>
            <w:rStyle w:val="Hipervnculo"/>
            <w:noProof/>
          </w:rPr>
          <w:noBreakHyphen/>
          <w:t>99. TestShortSequencePacketBE</w:t>
        </w:r>
        <w:r w:rsidR="005F47D5">
          <w:rPr>
            <w:noProof/>
            <w:webHidden/>
          </w:rPr>
          <w:tab/>
        </w:r>
        <w:r w:rsidR="005F47D5">
          <w:rPr>
            <w:noProof/>
            <w:webHidden/>
          </w:rPr>
          <w:fldChar w:fldCharType="begin"/>
        </w:r>
        <w:r w:rsidR="005F47D5">
          <w:rPr>
            <w:noProof/>
            <w:webHidden/>
          </w:rPr>
          <w:instrText xml:space="preserve"> PAGEREF _Toc425414681 \h </w:instrText>
        </w:r>
        <w:r w:rsidR="005F47D5">
          <w:rPr>
            <w:noProof/>
            <w:webHidden/>
          </w:rPr>
        </w:r>
        <w:r w:rsidR="005F47D5">
          <w:rPr>
            <w:noProof/>
            <w:webHidden/>
          </w:rPr>
          <w:fldChar w:fldCharType="separate"/>
        </w:r>
        <w:r w:rsidR="005F47D5">
          <w:rPr>
            <w:noProof/>
            <w:webHidden/>
          </w:rPr>
          <w:t>344</w:t>
        </w:r>
        <w:r w:rsidR="005F47D5">
          <w:rPr>
            <w:noProof/>
            <w:webHidden/>
          </w:rPr>
          <w:fldChar w:fldCharType="end"/>
        </w:r>
      </w:hyperlink>
    </w:p>
    <w:p w14:paraId="25CFD3CE"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82" w:history="1">
        <w:r w:rsidR="005F47D5" w:rsidRPr="005E5D0C">
          <w:rPr>
            <w:rStyle w:val="Hipervnculo"/>
            <w:noProof/>
          </w:rPr>
          <w:t>Tabla 4</w:t>
        </w:r>
        <w:r w:rsidR="005F47D5" w:rsidRPr="005E5D0C">
          <w:rPr>
            <w:rStyle w:val="Hipervnculo"/>
            <w:noProof/>
          </w:rPr>
          <w:noBreakHyphen/>
          <w:t>100. TestEnumSequencePacketBE</w:t>
        </w:r>
        <w:r w:rsidR="005F47D5">
          <w:rPr>
            <w:noProof/>
            <w:webHidden/>
          </w:rPr>
          <w:tab/>
        </w:r>
        <w:r w:rsidR="005F47D5">
          <w:rPr>
            <w:noProof/>
            <w:webHidden/>
          </w:rPr>
          <w:fldChar w:fldCharType="begin"/>
        </w:r>
        <w:r w:rsidR="005F47D5">
          <w:rPr>
            <w:noProof/>
            <w:webHidden/>
          </w:rPr>
          <w:instrText xml:space="preserve"> PAGEREF _Toc425414682 \h </w:instrText>
        </w:r>
        <w:r w:rsidR="005F47D5">
          <w:rPr>
            <w:noProof/>
            <w:webHidden/>
          </w:rPr>
        </w:r>
        <w:r w:rsidR="005F47D5">
          <w:rPr>
            <w:noProof/>
            <w:webHidden/>
          </w:rPr>
          <w:fldChar w:fldCharType="separate"/>
        </w:r>
        <w:r w:rsidR="005F47D5">
          <w:rPr>
            <w:noProof/>
            <w:webHidden/>
          </w:rPr>
          <w:t>344</w:t>
        </w:r>
        <w:r w:rsidR="005F47D5">
          <w:rPr>
            <w:noProof/>
            <w:webHidden/>
          </w:rPr>
          <w:fldChar w:fldCharType="end"/>
        </w:r>
      </w:hyperlink>
    </w:p>
    <w:p w14:paraId="30FD5590"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83" w:history="1">
        <w:r w:rsidR="005F47D5" w:rsidRPr="005E5D0C">
          <w:rPr>
            <w:rStyle w:val="Hipervnculo"/>
            <w:noProof/>
          </w:rPr>
          <w:t>Tabla 4</w:t>
        </w:r>
        <w:r w:rsidR="005F47D5" w:rsidRPr="005E5D0C">
          <w:rPr>
            <w:rStyle w:val="Hipervnculo"/>
            <w:noProof/>
          </w:rPr>
          <w:noBreakHyphen/>
          <w:t>101. TestIntSequencePacketBE</w:t>
        </w:r>
        <w:r w:rsidR="005F47D5">
          <w:rPr>
            <w:noProof/>
            <w:webHidden/>
          </w:rPr>
          <w:tab/>
        </w:r>
        <w:r w:rsidR="005F47D5">
          <w:rPr>
            <w:noProof/>
            <w:webHidden/>
          </w:rPr>
          <w:fldChar w:fldCharType="begin"/>
        </w:r>
        <w:r w:rsidR="005F47D5">
          <w:rPr>
            <w:noProof/>
            <w:webHidden/>
          </w:rPr>
          <w:instrText xml:space="preserve"> PAGEREF _Toc425414683 \h </w:instrText>
        </w:r>
        <w:r w:rsidR="005F47D5">
          <w:rPr>
            <w:noProof/>
            <w:webHidden/>
          </w:rPr>
        </w:r>
        <w:r w:rsidR="005F47D5">
          <w:rPr>
            <w:noProof/>
            <w:webHidden/>
          </w:rPr>
          <w:fldChar w:fldCharType="separate"/>
        </w:r>
        <w:r w:rsidR="005F47D5">
          <w:rPr>
            <w:noProof/>
            <w:webHidden/>
          </w:rPr>
          <w:t>345</w:t>
        </w:r>
        <w:r w:rsidR="005F47D5">
          <w:rPr>
            <w:noProof/>
            <w:webHidden/>
          </w:rPr>
          <w:fldChar w:fldCharType="end"/>
        </w:r>
      </w:hyperlink>
    </w:p>
    <w:p w14:paraId="01C832FC"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84" w:history="1">
        <w:r w:rsidR="005F47D5" w:rsidRPr="005E5D0C">
          <w:rPr>
            <w:rStyle w:val="Hipervnculo"/>
            <w:noProof/>
          </w:rPr>
          <w:t>Tabla 4</w:t>
        </w:r>
        <w:r w:rsidR="005F47D5" w:rsidRPr="005E5D0C">
          <w:rPr>
            <w:rStyle w:val="Hipervnculo"/>
            <w:noProof/>
          </w:rPr>
          <w:noBreakHyphen/>
          <w:t>102. TestEmptyBoolSequencePacketBE</w:t>
        </w:r>
        <w:r w:rsidR="005F47D5">
          <w:rPr>
            <w:noProof/>
            <w:webHidden/>
          </w:rPr>
          <w:tab/>
        </w:r>
        <w:r w:rsidR="005F47D5">
          <w:rPr>
            <w:noProof/>
            <w:webHidden/>
          </w:rPr>
          <w:fldChar w:fldCharType="begin"/>
        </w:r>
        <w:r w:rsidR="005F47D5">
          <w:rPr>
            <w:noProof/>
            <w:webHidden/>
          </w:rPr>
          <w:instrText xml:space="preserve"> PAGEREF _Toc425414684 \h </w:instrText>
        </w:r>
        <w:r w:rsidR="005F47D5">
          <w:rPr>
            <w:noProof/>
            <w:webHidden/>
          </w:rPr>
        </w:r>
        <w:r w:rsidR="005F47D5">
          <w:rPr>
            <w:noProof/>
            <w:webHidden/>
          </w:rPr>
          <w:fldChar w:fldCharType="separate"/>
        </w:r>
        <w:r w:rsidR="005F47D5">
          <w:rPr>
            <w:noProof/>
            <w:webHidden/>
          </w:rPr>
          <w:t>346</w:t>
        </w:r>
        <w:r w:rsidR="005F47D5">
          <w:rPr>
            <w:noProof/>
            <w:webHidden/>
          </w:rPr>
          <w:fldChar w:fldCharType="end"/>
        </w:r>
      </w:hyperlink>
    </w:p>
    <w:p w14:paraId="78588D77"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85" w:history="1">
        <w:r w:rsidR="005F47D5" w:rsidRPr="005E5D0C">
          <w:rPr>
            <w:rStyle w:val="Hipervnculo"/>
            <w:noProof/>
          </w:rPr>
          <w:t>Tabla 4</w:t>
        </w:r>
        <w:r w:rsidR="005F47D5" w:rsidRPr="005E5D0C">
          <w:rPr>
            <w:rStyle w:val="Hipervnculo"/>
            <w:noProof/>
          </w:rPr>
          <w:noBreakHyphen/>
          <w:t>103. TestEmptyShortSequencePacketBE</w:t>
        </w:r>
        <w:r w:rsidR="005F47D5">
          <w:rPr>
            <w:noProof/>
            <w:webHidden/>
          </w:rPr>
          <w:tab/>
        </w:r>
        <w:r w:rsidR="005F47D5">
          <w:rPr>
            <w:noProof/>
            <w:webHidden/>
          </w:rPr>
          <w:fldChar w:fldCharType="begin"/>
        </w:r>
        <w:r w:rsidR="005F47D5">
          <w:rPr>
            <w:noProof/>
            <w:webHidden/>
          </w:rPr>
          <w:instrText xml:space="preserve"> PAGEREF _Toc425414685 \h </w:instrText>
        </w:r>
        <w:r w:rsidR="005F47D5">
          <w:rPr>
            <w:noProof/>
            <w:webHidden/>
          </w:rPr>
        </w:r>
        <w:r w:rsidR="005F47D5">
          <w:rPr>
            <w:noProof/>
            <w:webHidden/>
          </w:rPr>
          <w:fldChar w:fldCharType="separate"/>
        </w:r>
        <w:r w:rsidR="005F47D5">
          <w:rPr>
            <w:noProof/>
            <w:webHidden/>
          </w:rPr>
          <w:t>347</w:t>
        </w:r>
        <w:r w:rsidR="005F47D5">
          <w:rPr>
            <w:noProof/>
            <w:webHidden/>
          </w:rPr>
          <w:fldChar w:fldCharType="end"/>
        </w:r>
      </w:hyperlink>
    </w:p>
    <w:p w14:paraId="7837F69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86" w:history="1">
        <w:r w:rsidR="005F47D5" w:rsidRPr="005E5D0C">
          <w:rPr>
            <w:rStyle w:val="Hipervnculo"/>
            <w:noProof/>
          </w:rPr>
          <w:t>Tabla 4</w:t>
        </w:r>
        <w:r w:rsidR="005F47D5" w:rsidRPr="005E5D0C">
          <w:rPr>
            <w:rStyle w:val="Hipervnculo"/>
            <w:noProof/>
          </w:rPr>
          <w:noBreakHyphen/>
          <w:t>104. TestEmptyEnumSequencePacketBE</w:t>
        </w:r>
        <w:r w:rsidR="005F47D5">
          <w:rPr>
            <w:noProof/>
            <w:webHidden/>
          </w:rPr>
          <w:tab/>
        </w:r>
        <w:r w:rsidR="005F47D5">
          <w:rPr>
            <w:noProof/>
            <w:webHidden/>
          </w:rPr>
          <w:fldChar w:fldCharType="begin"/>
        </w:r>
        <w:r w:rsidR="005F47D5">
          <w:rPr>
            <w:noProof/>
            <w:webHidden/>
          </w:rPr>
          <w:instrText xml:space="preserve"> PAGEREF _Toc425414686 \h </w:instrText>
        </w:r>
        <w:r w:rsidR="005F47D5">
          <w:rPr>
            <w:noProof/>
            <w:webHidden/>
          </w:rPr>
        </w:r>
        <w:r w:rsidR="005F47D5">
          <w:rPr>
            <w:noProof/>
            <w:webHidden/>
          </w:rPr>
          <w:fldChar w:fldCharType="separate"/>
        </w:r>
        <w:r w:rsidR="005F47D5">
          <w:rPr>
            <w:noProof/>
            <w:webHidden/>
          </w:rPr>
          <w:t>348</w:t>
        </w:r>
        <w:r w:rsidR="005F47D5">
          <w:rPr>
            <w:noProof/>
            <w:webHidden/>
          </w:rPr>
          <w:fldChar w:fldCharType="end"/>
        </w:r>
      </w:hyperlink>
    </w:p>
    <w:p w14:paraId="15FC8A21"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87" w:history="1">
        <w:r w:rsidR="005F47D5" w:rsidRPr="005E5D0C">
          <w:rPr>
            <w:rStyle w:val="Hipervnculo"/>
            <w:noProof/>
          </w:rPr>
          <w:t>Tabla 4</w:t>
        </w:r>
        <w:r w:rsidR="005F47D5" w:rsidRPr="005E5D0C">
          <w:rPr>
            <w:rStyle w:val="Hipervnculo"/>
            <w:noProof/>
          </w:rPr>
          <w:noBreakHyphen/>
          <w:t>105. TestEmptyIntSequencePacketLE</w:t>
        </w:r>
        <w:r w:rsidR="005F47D5">
          <w:rPr>
            <w:noProof/>
            <w:webHidden/>
          </w:rPr>
          <w:tab/>
        </w:r>
        <w:r w:rsidR="005F47D5">
          <w:rPr>
            <w:noProof/>
            <w:webHidden/>
          </w:rPr>
          <w:fldChar w:fldCharType="begin"/>
        </w:r>
        <w:r w:rsidR="005F47D5">
          <w:rPr>
            <w:noProof/>
            <w:webHidden/>
          </w:rPr>
          <w:instrText xml:space="preserve"> PAGEREF _Toc425414687 \h </w:instrText>
        </w:r>
        <w:r w:rsidR="005F47D5">
          <w:rPr>
            <w:noProof/>
            <w:webHidden/>
          </w:rPr>
        </w:r>
        <w:r w:rsidR="005F47D5">
          <w:rPr>
            <w:noProof/>
            <w:webHidden/>
          </w:rPr>
          <w:fldChar w:fldCharType="separate"/>
        </w:r>
        <w:r w:rsidR="005F47D5">
          <w:rPr>
            <w:noProof/>
            <w:webHidden/>
          </w:rPr>
          <w:t>348</w:t>
        </w:r>
        <w:r w:rsidR="005F47D5">
          <w:rPr>
            <w:noProof/>
            <w:webHidden/>
          </w:rPr>
          <w:fldChar w:fldCharType="end"/>
        </w:r>
      </w:hyperlink>
    </w:p>
    <w:p w14:paraId="144BC42C"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88" w:history="1">
        <w:r w:rsidR="005F47D5" w:rsidRPr="005E5D0C">
          <w:rPr>
            <w:rStyle w:val="Hipervnculo"/>
            <w:noProof/>
          </w:rPr>
          <w:t>Tabla 4</w:t>
        </w:r>
        <w:r w:rsidR="005F47D5" w:rsidRPr="005E5D0C">
          <w:rPr>
            <w:rStyle w:val="Hipervnculo"/>
            <w:noProof/>
          </w:rPr>
          <w:noBreakHyphen/>
          <w:t>106. TestExploreMyClass1</w:t>
        </w:r>
        <w:r w:rsidR="005F47D5">
          <w:rPr>
            <w:noProof/>
            <w:webHidden/>
          </w:rPr>
          <w:tab/>
        </w:r>
        <w:r w:rsidR="005F47D5">
          <w:rPr>
            <w:noProof/>
            <w:webHidden/>
          </w:rPr>
          <w:fldChar w:fldCharType="begin"/>
        </w:r>
        <w:r w:rsidR="005F47D5">
          <w:rPr>
            <w:noProof/>
            <w:webHidden/>
          </w:rPr>
          <w:instrText xml:space="preserve"> PAGEREF _Toc425414688 \h </w:instrText>
        </w:r>
        <w:r w:rsidR="005F47D5">
          <w:rPr>
            <w:noProof/>
            <w:webHidden/>
          </w:rPr>
        </w:r>
        <w:r w:rsidR="005F47D5">
          <w:rPr>
            <w:noProof/>
            <w:webHidden/>
          </w:rPr>
          <w:fldChar w:fldCharType="separate"/>
        </w:r>
        <w:r w:rsidR="005F47D5">
          <w:rPr>
            <w:noProof/>
            <w:webHidden/>
          </w:rPr>
          <w:t>350</w:t>
        </w:r>
        <w:r w:rsidR="005F47D5">
          <w:rPr>
            <w:noProof/>
            <w:webHidden/>
          </w:rPr>
          <w:fldChar w:fldCharType="end"/>
        </w:r>
      </w:hyperlink>
    </w:p>
    <w:p w14:paraId="39B17798"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89" w:history="1">
        <w:r w:rsidR="005F47D5" w:rsidRPr="005E5D0C">
          <w:rPr>
            <w:rStyle w:val="Hipervnculo"/>
            <w:noProof/>
          </w:rPr>
          <w:t>Tabla 4</w:t>
        </w:r>
        <w:r w:rsidR="005F47D5" w:rsidRPr="005E5D0C">
          <w:rPr>
            <w:rStyle w:val="Hipervnculo"/>
            <w:noProof/>
          </w:rPr>
          <w:noBreakHyphen/>
          <w:t>107. TestBoolPacket</w:t>
        </w:r>
        <w:r w:rsidR="005F47D5">
          <w:rPr>
            <w:noProof/>
            <w:webHidden/>
          </w:rPr>
          <w:tab/>
        </w:r>
        <w:r w:rsidR="005F47D5">
          <w:rPr>
            <w:noProof/>
            <w:webHidden/>
          </w:rPr>
          <w:fldChar w:fldCharType="begin"/>
        </w:r>
        <w:r w:rsidR="005F47D5">
          <w:rPr>
            <w:noProof/>
            <w:webHidden/>
          </w:rPr>
          <w:instrText xml:space="preserve"> PAGEREF _Toc425414689 \h </w:instrText>
        </w:r>
        <w:r w:rsidR="005F47D5">
          <w:rPr>
            <w:noProof/>
            <w:webHidden/>
          </w:rPr>
        </w:r>
        <w:r w:rsidR="005F47D5">
          <w:rPr>
            <w:noProof/>
            <w:webHidden/>
          </w:rPr>
          <w:fldChar w:fldCharType="separate"/>
        </w:r>
        <w:r w:rsidR="005F47D5">
          <w:rPr>
            <w:noProof/>
            <w:webHidden/>
          </w:rPr>
          <w:t>350</w:t>
        </w:r>
        <w:r w:rsidR="005F47D5">
          <w:rPr>
            <w:noProof/>
            <w:webHidden/>
          </w:rPr>
          <w:fldChar w:fldCharType="end"/>
        </w:r>
      </w:hyperlink>
    </w:p>
    <w:p w14:paraId="6845D11E"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90" w:history="1">
        <w:r w:rsidR="005F47D5" w:rsidRPr="005E5D0C">
          <w:rPr>
            <w:rStyle w:val="Hipervnculo"/>
            <w:noProof/>
          </w:rPr>
          <w:t>Tabla 4</w:t>
        </w:r>
        <w:r w:rsidR="005F47D5" w:rsidRPr="005E5D0C">
          <w:rPr>
            <w:rStyle w:val="Hipervnculo"/>
            <w:noProof/>
          </w:rPr>
          <w:noBreakHyphen/>
          <w:t>108. TestCharPacket</w:t>
        </w:r>
        <w:r w:rsidR="005F47D5">
          <w:rPr>
            <w:noProof/>
            <w:webHidden/>
          </w:rPr>
          <w:tab/>
        </w:r>
        <w:r w:rsidR="005F47D5">
          <w:rPr>
            <w:noProof/>
            <w:webHidden/>
          </w:rPr>
          <w:fldChar w:fldCharType="begin"/>
        </w:r>
        <w:r w:rsidR="005F47D5">
          <w:rPr>
            <w:noProof/>
            <w:webHidden/>
          </w:rPr>
          <w:instrText xml:space="preserve"> PAGEREF _Toc425414690 \h </w:instrText>
        </w:r>
        <w:r w:rsidR="005F47D5">
          <w:rPr>
            <w:noProof/>
            <w:webHidden/>
          </w:rPr>
        </w:r>
        <w:r w:rsidR="005F47D5">
          <w:rPr>
            <w:noProof/>
            <w:webHidden/>
          </w:rPr>
          <w:fldChar w:fldCharType="separate"/>
        </w:r>
        <w:r w:rsidR="005F47D5">
          <w:rPr>
            <w:noProof/>
            <w:webHidden/>
          </w:rPr>
          <w:t>351</w:t>
        </w:r>
        <w:r w:rsidR="005F47D5">
          <w:rPr>
            <w:noProof/>
            <w:webHidden/>
          </w:rPr>
          <w:fldChar w:fldCharType="end"/>
        </w:r>
      </w:hyperlink>
    </w:p>
    <w:p w14:paraId="59745000"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91" w:history="1">
        <w:r w:rsidR="005F47D5" w:rsidRPr="005E5D0C">
          <w:rPr>
            <w:rStyle w:val="Hipervnculo"/>
            <w:noProof/>
          </w:rPr>
          <w:t>Tabla 4</w:t>
        </w:r>
        <w:r w:rsidR="005F47D5" w:rsidRPr="005E5D0C">
          <w:rPr>
            <w:rStyle w:val="Hipervnculo"/>
            <w:noProof/>
          </w:rPr>
          <w:noBreakHyphen/>
          <w:t>109. TestU8Packet</w:t>
        </w:r>
        <w:r w:rsidR="005F47D5">
          <w:rPr>
            <w:noProof/>
            <w:webHidden/>
          </w:rPr>
          <w:tab/>
        </w:r>
        <w:r w:rsidR="005F47D5">
          <w:rPr>
            <w:noProof/>
            <w:webHidden/>
          </w:rPr>
          <w:fldChar w:fldCharType="begin"/>
        </w:r>
        <w:r w:rsidR="005F47D5">
          <w:rPr>
            <w:noProof/>
            <w:webHidden/>
          </w:rPr>
          <w:instrText xml:space="preserve"> PAGEREF _Toc425414691 \h </w:instrText>
        </w:r>
        <w:r w:rsidR="005F47D5">
          <w:rPr>
            <w:noProof/>
            <w:webHidden/>
          </w:rPr>
        </w:r>
        <w:r w:rsidR="005F47D5">
          <w:rPr>
            <w:noProof/>
            <w:webHidden/>
          </w:rPr>
          <w:fldChar w:fldCharType="separate"/>
        </w:r>
        <w:r w:rsidR="005F47D5">
          <w:rPr>
            <w:noProof/>
            <w:webHidden/>
          </w:rPr>
          <w:t>351</w:t>
        </w:r>
        <w:r w:rsidR="005F47D5">
          <w:rPr>
            <w:noProof/>
            <w:webHidden/>
          </w:rPr>
          <w:fldChar w:fldCharType="end"/>
        </w:r>
      </w:hyperlink>
    </w:p>
    <w:p w14:paraId="5E2E039D"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92" w:history="1">
        <w:r w:rsidR="005F47D5" w:rsidRPr="005E5D0C">
          <w:rPr>
            <w:rStyle w:val="Hipervnculo"/>
            <w:noProof/>
          </w:rPr>
          <w:t>Tabla 4</w:t>
        </w:r>
        <w:r w:rsidR="005F47D5" w:rsidRPr="005E5D0C">
          <w:rPr>
            <w:rStyle w:val="Hipervnculo"/>
            <w:noProof/>
          </w:rPr>
          <w:noBreakHyphen/>
          <w:t>110. TestU16Packet</w:t>
        </w:r>
        <w:r w:rsidR="005F47D5">
          <w:rPr>
            <w:noProof/>
            <w:webHidden/>
          </w:rPr>
          <w:tab/>
        </w:r>
        <w:r w:rsidR="005F47D5">
          <w:rPr>
            <w:noProof/>
            <w:webHidden/>
          </w:rPr>
          <w:fldChar w:fldCharType="begin"/>
        </w:r>
        <w:r w:rsidR="005F47D5">
          <w:rPr>
            <w:noProof/>
            <w:webHidden/>
          </w:rPr>
          <w:instrText xml:space="preserve"> PAGEREF _Toc425414692 \h </w:instrText>
        </w:r>
        <w:r w:rsidR="005F47D5">
          <w:rPr>
            <w:noProof/>
            <w:webHidden/>
          </w:rPr>
        </w:r>
        <w:r w:rsidR="005F47D5">
          <w:rPr>
            <w:noProof/>
            <w:webHidden/>
          </w:rPr>
          <w:fldChar w:fldCharType="separate"/>
        </w:r>
        <w:r w:rsidR="005F47D5">
          <w:rPr>
            <w:noProof/>
            <w:webHidden/>
          </w:rPr>
          <w:t>352</w:t>
        </w:r>
        <w:r w:rsidR="005F47D5">
          <w:rPr>
            <w:noProof/>
            <w:webHidden/>
          </w:rPr>
          <w:fldChar w:fldCharType="end"/>
        </w:r>
      </w:hyperlink>
    </w:p>
    <w:p w14:paraId="264D824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93" w:history="1">
        <w:r w:rsidR="005F47D5" w:rsidRPr="005E5D0C">
          <w:rPr>
            <w:rStyle w:val="Hipervnculo"/>
            <w:noProof/>
          </w:rPr>
          <w:t>Tabla 4</w:t>
        </w:r>
        <w:r w:rsidR="005F47D5" w:rsidRPr="005E5D0C">
          <w:rPr>
            <w:rStyle w:val="Hipervnculo"/>
            <w:noProof/>
          </w:rPr>
          <w:noBreakHyphen/>
          <w:t>111. TestU32Packet</w:t>
        </w:r>
        <w:r w:rsidR="005F47D5">
          <w:rPr>
            <w:noProof/>
            <w:webHidden/>
          </w:rPr>
          <w:tab/>
        </w:r>
        <w:r w:rsidR="005F47D5">
          <w:rPr>
            <w:noProof/>
            <w:webHidden/>
          </w:rPr>
          <w:fldChar w:fldCharType="begin"/>
        </w:r>
        <w:r w:rsidR="005F47D5">
          <w:rPr>
            <w:noProof/>
            <w:webHidden/>
          </w:rPr>
          <w:instrText xml:space="preserve"> PAGEREF _Toc425414693 \h </w:instrText>
        </w:r>
        <w:r w:rsidR="005F47D5">
          <w:rPr>
            <w:noProof/>
            <w:webHidden/>
          </w:rPr>
        </w:r>
        <w:r w:rsidR="005F47D5">
          <w:rPr>
            <w:noProof/>
            <w:webHidden/>
          </w:rPr>
          <w:fldChar w:fldCharType="separate"/>
        </w:r>
        <w:r w:rsidR="005F47D5">
          <w:rPr>
            <w:noProof/>
            <w:webHidden/>
          </w:rPr>
          <w:t>353</w:t>
        </w:r>
        <w:r w:rsidR="005F47D5">
          <w:rPr>
            <w:noProof/>
            <w:webHidden/>
          </w:rPr>
          <w:fldChar w:fldCharType="end"/>
        </w:r>
      </w:hyperlink>
    </w:p>
    <w:p w14:paraId="068C2C13"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94" w:history="1">
        <w:r w:rsidR="005F47D5" w:rsidRPr="005E5D0C">
          <w:rPr>
            <w:rStyle w:val="Hipervnculo"/>
            <w:noProof/>
          </w:rPr>
          <w:t>Tabla 4</w:t>
        </w:r>
        <w:r w:rsidR="005F47D5" w:rsidRPr="005E5D0C">
          <w:rPr>
            <w:rStyle w:val="Hipervnculo"/>
            <w:noProof/>
          </w:rPr>
          <w:noBreakHyphen/>
          <w:t>112. TestU64Packet</w:t>
        </w:r>
        <w:r w:rsidR="005F47D5">
          <w:rPr>
            <w:noProof/>
            <w:webHidden/>
          </w:rPr>
          <w:tab/>
        </w:r>
        <w:r w:rsidR="005F47D5">
          <w:rPr>
            <w:noProof/>
            <w:webHidden/>
          </w:rPr>
          <w:fldChar w:fldCharType="begin"/>
        </w:r>
        <w:r w:rsidR="005F47D5">
          <w:rPr>
            <w:noProof/>
            <w:webHidden/>
          </w:rPr>
          <w:instrText xml:space="preserve"> PAGEREF _Toc425414694 \h </w:instrText>
        </w:r>
        <w:r w:rsidR="005F47D5">
          <w:rPr>
            <w:noProof/>
            <w:webHidden/>
          </w:rPr>
        </w:r>
        <w:r w:rsidR="005F47D5">
          <w:rPr>
            <w:noProof/>
            <w:webHidden/>
          </w:rPr>
          <w:fldChar w:fldCharType="separate"/>
        </w:r>
        <w:r w:rsidR="005F47D5">
          <w:rPr>
            <w:noProof/>
            <w:webHidden/>
          </w:rPr>
          <w:t>353</w:t>
        </w:r>
        <w:r w:rsidR="005F47D5">
          <w:rPr>
            <w:noProof/>
            <w:webHidden/>
          </w:rPr>
          <w:fldChar w:fldCharType="end"/>
        </w:r>
      </w:hyperlink>
    </w:p>
    <w:p w14:paraId="4A838A8D"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95" w:history="1">
        <w:r w:rsidR="005F47D5" w:rsidRPr="005E5D0C">
          <w:rPr>
            <w:rStyle w:val="Hipervnculo"/>
            <w:noProof/>
          </w:rPr>
          <w:t>Tabla 4</w:t>
        </w:r>
        <w:r w:rsidR="005F47D5" w:rsidRPr="005E5D0C">
          <w:rPr>
            <w:rStyle w:val="Hipervnculo"/>
            <w:noProof/>
          </w:rPr>
          <w:noBreakHyphen/>
          <w:t>113. TestS8Packet</w:t>
        </w:r>
        <w:r w:rsidR="005F47D5">
          <w:rPr>
            <w:noProof/>
            <w:webHidden/>
          </w:rPr>
          <w:tab/>
        </w:r>
        <w:r w:rsidR="005F47D5">
          <w:rPr>
            <w:noProof/>
            <w:webHidden/>
          </w:rPr>
          <w:fldChar w:fldCharType="begin"/>
        </w:r>
        <w:r w:rsidR="005F47D5">
          <w:rPr>
            <w:noProof/>
            <w:webHidden/>
          </w:rPr>
          <w:instrText xml:space="preserve"> PAGEREF _Toc425414695 \h </w:instrText>
        </w:r>
        <w:r w:rsidR="005F47D5">
          <w:rPr>
            <w:noProof/>
            <w:webHidden/>
          </w:rPr>
        </w:r>
        <w:r w:rsidR="005F47D5">
          <w:rPr>
            <w:noProof/>
            <w:webHidden/>
          </w:rPr>
          <w:fldChar w:fldCharType="separate"/>
        </w:r>
        <w:r w:rsidR="005F47D5">
          <w:rPr>
            <w:noProof/>
            <w:webHidden/>
          </w:rPr>
          <w:t>354</w:t>
        </w:r>
        <w:r w:rsidR="005F47D5">
          <w:rPr>
            <w:noProof/>
            <w:webHidden/>
          </w:rPr>
          <w:fldChar w:fldCharType="end"/>
        </w:r>
      </w:hyperlink>
    </w:p>
    <w:p w14:paraId="33671F29"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96" w:history="1">
        <w:r w:rsidR="005F47D5" w:rsidRPr="005E5D0C">
          <w:rPr>
            <w:rStyle w:val="Hipervnculo"/>
            <w:noProof/>
          </w:rPr>
          <w:t>Tabla 4</w:t>
        </w:r>
        <w:r w:rsidR="005F47D5" w:rsidRPr="005E5D0C">
          <w:rPr>
            <w:rStyle w:val="Hipervnculo"/>
            <w:noProof/>
          </w:rPr>
          <w:noBreakHyphen/>
          <w:t>114. TestS16Packet</w:t>
        </w:r>
        <w:r w:rsidR="005F47D5">
          <w:rPr>
            <w:noProof/>
            <w:webHidden/>
          </w:rPr>
          <w:tab/>
        </w:r>
        <w:r w:rsidR="005F47D5">
          <w:rPr>
            <w:noProof/>
            <w:webHidden/>
          </w:rPr>
          <w:fldChar w:fldCharType="begin"/>
        </w:r>
        <w:r w:rsidR="005F47D5">
          <w:rPr>
            <w:noProof/>
            <w:webHidden/>
          </w:rPr>
          <w:instrText xml:space="preserve"> PAGEREF _Toc425414696 \h </w:instrText>
        </w:r>
        <w:r w:rsidR="005F47D5">
          <w:rPr>
            <w:noProof/>
            <w:webHidden/>
          </w:rPr>
        </w:r>
        <w:r w:rsidR="005F47D5">
          <w:rPr>
            <w:noProof/>
            <w:webHidden/>
          </w:rPr>
          <w:fldChar w:fldCharType="separate"/>
        </w:r>
        <w:r w:rsidR="005F47D5">
          <w:rPr>
            <w:noProof/>
            <w:webHidden/>
          </w:rPr>
          <w:t>354</w:t>
        </w:r>
        <w:r w:rsidR="005F47D5">
          <w:rPr>
            <w:noProof/>
            <w:webHidden/>
          </w:rPr>
          <w:fldChar w:fldCharType="end"/>
        </w:r>
      </w:hyperlink>
    </w:p>
    <w:p w14:paraId="16233CDE"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97" w:history="1">
        <w:r w:rsidR="005F47D5" w:rsidRPr="005E5D0C">
          <w:rPr>
            <w:rStyle w:val="Hipervnculo"/>
            <w:noProof/>
          </w:rPr>
          <w:t>Tabla 4</w:t>
        </w:r>
        <w:r w:rsidR="005F47D5" w:rsidRPr="005E5D0C">
          <w:rPr>
            <w:rStyle w:val="Hipervnculo"/>
            <w:noProof/>
          </w:rPr>
          <w:noBreakHyphen/>
          <w:t>115. TestS32Packet</w:t>
        </w:r>
        <w:r w:rsidR="005F47D5">
          <w:rPr>
            <w:noProof/>
            <w:webHidden/>
          </w:rPr>
          <w:tab/>
        </w:r>
        <w:r w:rsidR="005F47D5">
          <w:rPr>
            <w:noProof/>
            <w:webHidden/>
          </w:rPr>
          <w:fldChar w:fldCharType="begin"/>
        </w:r>
        <w:r w:rsidR="005F47D5">
          <w:rPr>
            <w:noProof/>
            <w:webHidden/>
          </w:rPr>
          <w:instrText xml:space="preserve"> PAGEREF _Toc425414697 \h </w:instrText>
        </w:r>
        <w:r w:rsidR="005F47D5">
          <w:rPr>
            <w:noProof/>
            <w:webHidden/>
          </w:rPr>
        </w:r>
        <w:r w:rsidR="005F47D5">
          <w:rPr>
            <w:noProof/>
            <w:webHidden/>
          </w:rPr>
          <w:fldChar w:fldCharType="separate"/>
        </w:r>
        <w:r w:rsidR="005F47D5">
          <w:rPr>
            <w:noProof/>
            <w:webHidden/>
          </w:rPr>
          <w:t>355</w:t>
        </w:r>
        <w:r w:rsidR="005F47D5">
          <w:rPr>
            <w:noProof/>
            <w:webHidden/>
          </w:rPr>
          <w:fldChar w:fldCharType="end"/>
        </w:r>
      </w:hyperlink>
    </w:p>
    <w:p w14:paraId="60E2C360"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98" w:history="1">
        <w:r w:rsidR="005F47D5" w:rsidRPr="005E5D0C">
          <w:rPr>
            <w:rStyle w:val="Hipervnculo"/>
            <w:noProof/>
          </w:rPr>
          <w:t>Tabla 4</w:t>
        </w:r>
        <w:r w:rsidR="005F47D5" w:rsidRPr="005E5D0C">
          <w:rPr>
            <w:rStyle w:val="Hipervnculo"/>
            <w:noProof/>
          </w:rPr>
          <w:noBreakHyphen/>
          <w:t>116. TestS64Packet</w:t>
        </w:r>
        <w:r w:rsidR="005F47D5">
          <w:rPr>
            <w:noProof/>
            <w:webHidden/>
          </w:rPr>
          <w:tab/>
        </w:r>
        <w:r w:rsidR="005F47D5">
          <w:rPr>
            <w:noProof/>
            <w:webHidden/>
          </w:rPr>
          <w:fldChar w:fldCharType="begin"/>
        </w:r>
        <w:r w:rsidR="005F47D5">
          <w:rPr>
            <w:noProof/>
            <w:webHidden/>
          </w:rPr>
          <w:instrText xml:space="preserve"> PAGEREF _Toc425414698 \h </w:instrText>
        </w:r>
        <w:r w:rsidR="005F47D5">
          <w:rPr>
            <w:noProof/>
            <w:webHidden/>
          </w:rPr>
        </w:r>
        <w:r w:rsidR="005F47D5">
          <w:rPr>
            <w:noProof/>
            <w:webHidden/>
          </w:rPr>
          <w:fldChar w:fldCharType="separate"/>
        </w:r>
        <w:r w:rsidR="005F47D5">
          <w:rPr>
            <w:noProof/>
            <w:webHidden/>
          </w:rPr>
          <w:t>355</w:t>
        </w:r>
        <w:r w:rsidR="005F47D5">
          <w:rPr>
            <w:noProof/>
            <w:webHidden/>
          </w:rPr>
          <w:fldChar w:fldCharType="end"/>
        </w:r>
      </w:hyperlink>
    </w:p>
    <w:p w14:paraId="766E1296"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699" w:history="1">
        <w:r w:rsidR="005F47D5" w:rsidRPr="005E5D0C">
          <w:rPr>
            <w:rStyle w:val="Hipervnculo"/>
            <w:noProof/>
          </w:rPr>
          <w:t>Tabla 4</w:t>
        </w:r>
        <w:r w:rsidR="005F47D5" w:rsidRPr="005E5D0C">
          <w:rPr>
            <w:rStyle w:val="Hipervnculo"/>
            <w:noProof/>
          </w:rPr>
          <w:noBreakHyphen/>
          <w:t>117. TestSinglePacket</w:t>
        </w:r>
        <w:r w:rsidR="005F47D5">
          <w:rPr>
            <w:noProof/>
            <w:webHidden/>
          </w:rPr>
          <w:tab/>
        </w:r>
        <w:r w:rsidR="005F47D5">
          <w:rPr>
            <w:noProof/>
            <w:webHidden/>
          </w:rPr>
          <w:fldChar w:fldCharType="begin"/>
        </w:r>
        <w:r w:rsidR="005F47D5">
          <w:rPr>
            <w:noProof/>
            <w:webHidden/>
          </w:rPr>
          <w:instrText xml:space="preserve"> PAGEREF _Toc425414699 \h </w:instrText>
        </w:r>
        <w:r w:rsidR="005F47D5">
          <w:rPr>
            <w:noProof/>
            <w:webHidden/>
          </w:rPr>
        </w:r>
        <w:r w:rsidR="005F47D5">
          <w:rPr>
            <w:noProof/>
            <w:webHidden/>
          </w:rPr>
          <w:fldChar w:fldCharType="separate"/>
        </w:r>
        <w:r w:rsidR="005F47D5">
          <w:rPr>
            <w:noProof/>
            <w:webHidden/>
          </w:rPr>
          <w:t>356</w:t>
        </w:r>
        <w:r w:rsidR="005F47D5">
          <w:rPr>
            <w:noProof/>
            <w:webHidden/>
          </w:rPr>
          <w:fldChar w:fldCharType="end"/>
        </w:r>
      </w:hyperlink>
    </w:p>
    <w:p w14:paraId="77CC0717"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00" w:history="1">
        <w:r w:rsidR="005F47D5" w:rsidRPr="005E5D0C">
          <w:rPr>
            <w:rStyle w:val="Hipervnculo"/>
            <w:noProof/>
          </w:rPr>
          <w:t>Tabla 4</w:t>
        </w:r>
        <w:r w:rsidR="005F47D5" w:rsidRPr="005E5D0C">
          <w:rPr>
            <w:rStyle w:val="Hipervnculo"/>
            <w:noProof/>
          </w:rPr>
          <w:noBreakHyphen/>
          <w:t>118. TestDoublePacket</w:t>
        </w:r>
        <w:r w:rsidR="005F47D5">
          <w:rPr>
            <w:noProof/>
            <w:webHidden/>
          </w:rPr>
          <w:tab/>
        </w:r>
        <w:r w:rsidR="005F47D5">
          <w:rPr>
            <w:noProof/>
            <w:webHidden/>
          </w:rPr>
          <w:fldChar w:fldCharType="begin"/>
        </w:r>
        <w:r w:rsidR="005F47D5">
          <w:rPr>
            <w:noProof/>
            <w:webHidden/>
          </w:rPr>
          <w:instrText xml:space="preserve"> PAGEREF _Toc425414700 \h </w:instrText>
        </w:r>
        <w:r w:rsidR="005F47D5">
          <w:rPr>
            <w:noProof/>
            <w:webHidden/>
          </w:rPr>
        </w:r>
        <w:r w:rsidR="005F47D5">
          <w:rPr>
            <w:noProof/>
            <w:webHidden/>
          </w:rPr>
          <w:fldChar w:fldCharType="separate"/>
        </w:r>
        <w:r w:rsidR="005F47D5">
          <w:rPr>
            <w:noProof/>
            <w:webHidden/>
          </w:rPr>
          <w:t>356</w:t>
        </w:r>
        <w:r w:rsidR="005F47D5">
          <w:rPr>
            <w:noProof/>
            <w:webHidden/>
          </w:rPr>
          <w:fldChar w:fldCharType="end"/>
        </w:r>
      </w:hyperlink>
    </w:p>
    <w:p w14:paraId="6938EE45"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01" w:history="1">
        <w:r w:rsidR="005F47D5" w:rsidRPr="005E5D0C">
          <w:rPr>
            <w:rStyle w:val="Hipervnculo"/>
            <w:noProof/>
          </w:rPr>
          <w:t>Tabla 4</w:t>
        </w:r>
        <w:r w:rsidR="005F47D5" w:rsidRPr="005E5D0C">
          <w:rPr>
            <w:rStyle w:val="Hipervnculo"/>
            <w:noProof/>
          </w:rPr>
          <w:noBreakHyphen/>
          <w:t>119. TestPrimitivesPacket</w:t>
        </w:r>
        <w:r w:rsidR="005F47D5">
          <w:rPr>
            <w:noProof/>
            <w:webHidden/>
          </w:rPr>
          <w:tab/>
        </w:r>
        <w:r w:rsidR="005F47D5">
          <w:rPr>
            <w:noProof/>
            <w:webHidden/>
          </w:rPr>
          <w:fldChar w:fldCharType="begin"/>
        </w:r>
        <w:r w:rsidR="005F47D5">
          <w:rPr>
            <w:noProof/>
            <w:webHidden/>
          </w:rPr>
          <w:instrText xml:space="preserve"> PAGEREF _Toc425414701 \h </w:instrText>
        </w:r>
        <w:r w:rsidR="005F47D5">
          <w:rPr>
            <w:noProof/>
            <w:webHidden/>
          </w:rPr>
        </w:r>
        <w:r w:rsidR="005F47D5">
          <w:rPr>
            <w:noProof/>
            <w:webHidden/>
          </w:rPr>
          <w:fldChar w:fldCharType="separate"/>
        </w:r>
        <w:r w:rsidR="005F47D5">
          <w:rPr>
            <w:noProof/>
            <w:webHidden/>
          </w:rPr>
          <w:t>357</w:t>
        </w:r>
        <w:r w:rsidR="005F47D5">
          <w:rPr>
            <w:noProof/>
            <w:webHidden/>
          </w:rPr>
          <w:fldChar w:fldCharType="end"/>
        </w:r>
      </w:hyperlink>
    </w:p>
    <w:p w14:paraId="4819C314"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02" w:history="1">
        <w:r w:rsidR="005F47D5" w:rsidRPr="005E5D0C">
          <w:rPr>
            <w:rStyle w:val="Hipervnculo"/>
            <w:noProof/>
          </w:rPr>
          <w:t>Tabla 4</w:t>
        </w:r>
        <w:r w:rsidR="005F47D5" w:rsidRPr="005E5D0C">
          <w:rPr>
            <w:rStyle w:val="Hipervnculo"/>
            <w:noProof/>
          </w:rPr>
          <w:noBreakHyphen/>
          <w:t>120. TestEnumPacket</w:t>
        </w:r>
        <w:r w:rsidR="005F47D5">
          <w:rPr>
            <w:noProof/>
            <w:webHidden/>
          </w:rPr>
          <w:tab/>
        </w:r>
        <w:r w:rsidR="005F47D5">
          <w:rPr>
            <w:noProof/>
            <w:webHidden/>
          </w:rPr>
          <w:fldChar w:fldCharType="begin"/>
        </w:r>
        <w:r w:rsidR="005F47D5">
          <w:rPr>
            <w:noProof/>
            <w:webHidden/>
          </w:rPr>
          <w:instrText xml:space="preserve"> PAGEREF _Toc425414702 \h </w:instrText>
        </w:r>
        <w:r w:rsidR="005F47D5">
          <w:rPr>
            <w:noProof/>
            <w:webHidden/>
          </w:rPr>
        </w:r>
        <w:r w:rsidR="005F47D5">
          <w:rPr>
            <w:noProof/>
            <w:webHidden/>
          </w:rPr>
          <w:fldChar w:fldCharType="separate"/>
        </w:r>
        <w:r w:rsidR="005F47D5">
          <w:rPr>
            <w:noProof/>
            <w:webHidden/>
          </w:rPr>
          <w:t>357</w:t>
        </w:r>
        <w:r w:rsidR="005F47D5">
          <w:rPr>
            <w:noProof/>
            <w:webHidden/>
          </w:rPr>
          <w:fldChar w:fldCharType="end"/>
        </w:r>
      </w:hyperlink>
    </w:p>
    <w:p w14:paraId="1F5DB354"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03" w:history="1">
        <w:r w:rsidR="005F47D5" w:rsidRPr="005E5D0C">
          <w:rPr>
            <w:rStyle w:val="Hipervnculo"/>
            <w:noProof/>
          </w:rPr>
          <w:t>Tabla 4</w:t>
        </w:r>
        <w:r w:rsidR="005F47D5" w:rsidRPr="005E5D0C">
          <w:rPr>
            <w:rStyle w:val="Hipervnculo"/>
            <w:noProof/>
          </w:rPr>
          <w:noBreakHyphen/>
          <w:t>121. TestStruct1Packet</w:t>
        </w:r>
        <w:r w:rsidR="005F47D5">
          <w:rPr>
            <w:noProof/>
            <w:webHidden/>
          </w:rPr>
          <w:tab/>
        </w:r>
        <w:r w:rsidR="005F47D5">
          <w:rPr>
            <w:noProof/>
            <w:webHidden/>
          </w:rPr>
          <w:fldChar w:fldCharType="begin"/>
        </w:r>
        <w:r w:rsidR="005F47D5">
          <w:rPr>
            <w:noProof/>
            <w:webHidden/>
          </w:rPr>
          <w:instrText xml:space="preserve"> PAGEREF _Toc425414703 \h </w:instrText>
        </w:r>
        <w:r w:rsidR="005F47D5">
          <w:rPr>
            <w:noProof/>
            <w:webHidden/>
          </w:rPr>
        </w:r>
        <w:r w:rsidR="005F47D5">
          <w:rPr>
            <w:noProof/>
            <w:webHidden/>
          </w:rPr>
          <w:fldChar w:fldCharType="separate"/>
        </w:r>
        <w:r w:rsidR="005F47D5">
          <w:rPr>
            <w:noProof/>
            <w:webHidden/>
          </w:rPr>
          <w:t>358</w:t>
        </w:r>
        <w:r w:rsidR="005F47D5">
          <w:rPr>
            <w:noProof/>
            <w:webHidden/>
          </w:rPr>
          <w:fldChar w:fldCharType="end"/>
        </w:r>
      </w:hyperlink>
    </w:p>
    <w:p w14:paraId="68B567E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04" w:history="1">
        <w:r w:rsidR="005F47D5" w:rsidRPr="005E5D0C">
          <w:rPr>
            <w:rStyle w:val="Hipervnculo"/>
            <w:noProof/>
          </w:rPr>
          <w:t>Tabla 4</w:t>
        </w:r>
        <w:r w:rsidR="005F47D5" w:rsidRPr="005E5D0C">
          <w:rPr>
            <w:rStyle w:val="Hipervnculo"/>
            <w:noProof/>
          </w:rPr>
          <w:noBreakHyphen/>
          <w:t>122. TestStructMessagePacket</w:t>
        </w:r>
        <w:r w:rsidR="005F47D5">
          <w:rPr>
            <w:noProof/>
            <w:webHidden/>
          </w:rPr>
          <w:tab/>
        </w:r>
        <w:r w:rsidR="005F47D5">
          <w:rPr>
            <w:noProof/>
            <w:webHidden/>
          </w:rPr>
          <w:fldChar w:fldCharType="begin"/>
        </w:r>
        <w:r w:rsidR="005F47D5">
          <w:rPr>
            <w:noProof/>
            <w:webHidden/>
          </w:rPr>
          <w:instrText xml:space="preserve"> PAGEREF _Toc425414704 \h </w:instrText>
        </w:r>
        <w:r w:rsidR="005F47D5">
          <w:rPr>
            <w:noProof/>
            <w:webHidden/>
          </w:rPr>
        </w:r>
        <w:r w:rsidR="005F47D5">
          <w:rPr>
            <w:noProof/>
            <w:webHidden/>
          </w:rPr>
          <w:fldChar w:fldCharType="separate"/>
        </w:r>
        <w:r w:rsidR="005F47D5">
          <w:rPr>
            <w:noProof/>
            <w:webHidden/>
          </w:rPr>
          <w:t>358</w:t>
        </w:r>
        <w:r w:rsidR="005F47D5">
          <w:rPr>
            <w:noProof/>
            <w:webHidden/>
          </w:rPr>
          <w:fldChar w:fldCharType="end"/>
        </w:r>
      </w:hyperlink>
    </w:p>
    <w:p w14:paraId="12608A60"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05" w:history="1">
        <w:r w:rsidR="005F47D5" w:rsidRPr="005E5D0C">
          <w:rPr>
            <w:rStyle w:val="Hipervnculo"/>
            <w:noProof/>
          </w:rPr>
          <w:t>Tabla 4</w:t>
        </w:r>
        <w:r w:rsidR="005F47D5" w:rsidRPr="005E5D0C">
          <w:rPr>
            <w:rStyle w:val="Hipervnculo"/>
            <w:noProof/>
          </w:rPr>
          <w:noBreakHyphen/>
          <w:t>123. TestSequenceMessagePacket</w:t>
        </w:r>
        <w:r w:rsidR="005F47D5">
          <w:rPr>
            <w:noProof/>
            <w:webHidden/>
          </w:rPr>
          <w:tab/>
        </w:r>
        <w:r w:rsidR="005F47D5">
          <w:rPr>
            <w:noProof/>
            <w:webHidden/>
          </w:rPr>
          <w:fldChar w:fldCharType="begin"/>
        </w:r>
        <w:r w:rsidR="005F47D5">
          <w:rPr>
            <w:noProof/>
            <w:webHidden/>
          </w:rPr>
          <w:instrText xml:space="preserve"> PAGEREF _Toc425414705 \h </w:instrText>
        </w:r>
        <w:r w:rsidR="005F47D5">
          <w:rPr>
            <w:noProof/>
            <w:webHidden/>
          </w:rPr>
        </w:r>
        <w:r w:rsidR="005F47D5">
          <w:rPr>
            <w:noProof/>
            <w:webHidden/>
          </w:rPr>
          <w:fldChar w:fldCharType="separate"/>
        </w:r>
        <w:r w:rsidR="005F47D5">
          <w:rPr>
            <w:noProof/>
            <w:webHidden/>
          </w:rPr>
          <w:t>359</w:t>
        </w:r>
        <w:r w:rsidR="005F47D5">
          <w:rPr>
            <w:noProof/>
            <w:webHidden/>
          </w:rPr>
          <w:fldChar w:fldCharType="end"/>
        </w:r>
      </w:hyperlink>
    </w:p>
    <w:p w14:paraId="1CA93CD9"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06" w:history="1">
        <w:r w:rsidR="005F47D5" w:rsidRPr="005E5D0C">
          <w:rPr>
            <w:rStyle w:val="Hipervnculo"/>
            <w:noProof/>
          </w:rPr>
          <w:t>Tabla 4</w:t>
        </w:r>
        <w:r w:rsidR="005F47D5" w:rsidRPr="005E5D0C">
          <w:rPr>
            <w:rStyle w:val="Hipervnculo"/>
            <w:noProof/>
          </w:rPr>
          <w:noBreakHyphen/>
          <w:t>124. TestSequenceMessagePacket2</w:t>
        </w:r>
        <w:r w:rsidR="005F47D5">
          <w:rPr>
            <w:noProof/>
            <w:webHidden/>
          </w:rPr>
          <w:tab/>
        </w:r>
        <w:r w:rsidR="005F47D5">
          <w:rPr>
            <w:noProof/>
            <w:webHidden/>
          </w:rPr>
          <w:fldChar w:fldCharType="begin"/>
        </w:r>
        <w:r w:rsidR="005F47D5">
          <w:rPr>
            <w:noProof/>
            <w:webHidden/>
          </w:rPr>
          <w:instrText xml:space="preserve"> PAGEREF _Toc425414706 \h </w:instrText>
        </w:r>
        <w:r w:rsidR="005F47D5">
          <w:rPr>
            <w:noProof/>
            <w:webHidden/>
          </w:rPr>
        </w:r>
        <w:r w:rsidR="005F47D5">
          <w:rPr>
            <w:noProof/>
            <w:webHidden/>
          </w:rPr>
          <w:fldChar w:fldCharType="separate"/>
        </w:r>
        <w:r w:rsidR="005F47D5">
          <w:rPr>
            <w:noProof/>
            <w:webHidden/>
          </w:rPr>
          <w:t>359</w:t>
        </w:r>
        <w:r w:rsidR="005F47D5">
          <w:rPr>
            <w:noProof/>
            <w:webHidden/>
          </w:rPr>
          <w:fldChar w:fldCharType="end"/>
        </w:r>
      </w:hyperlink>
    </w:p>
    <w:p w14:paraId="23901E9C"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07" w:history="1">
        <w:r w:rsidR="005F47D5" w:rsidRPr="005E5D0C">
          <w:rPr>
            <w:rStyle w:val="Hipervnculo"/>
            <w:noProof/>
          </w:rPr>
          <w:t>Tabla 4</w:t>
        </w:r>
        <w:r w:rsidR="005F47D5" w:rsidRPr="005E5D0C">
          <w:rPr>
            <w:rStyle w:val="Hipervnculo"/>
            <w:noProof/>
          </w:rPr>
          <w:noBreakHyphen/>
          <w:t>125. TestSequenceMessagePacket3</w:t>
        </w:r>
        <w:r w:rsidR="005F47D5">
          <w:rPr>
            <w:noProof/>
            <w:webHidden/>
          </w:rPr>
          <w:tab/>
        </w:r>
        <w:r w:rsidR="005F47D5">
          <w:rPr>
            <w:noProof/>
            <w:webHidden/>
          </w:rPr>
          <w:fldChar w:fldCharType="begin"/>
        </w:r>
        <w:r w:rsidR="005F47D5">
          <w:rPr>
            <w:noProof/>
            <w:webHidden/>
          </w:rPr>
          <w:instrText xml:space="preserve"> PAGEREF _Toc425414707 \h </w:instrText>
        </w:r>
        <w:r w:rsidR="005F47D5">
          <w:rPr>
            <w:noProof/>
            <w:webHidden/>
          </w:rPr>
        </w:r>
        <w:r w:rsidR="005F47D5">
          <w:rPr>
            <w:noProof/>
            <w:webHidden/>
          </w:rPr>
          <w:fldChar w:fldCharType="separate"/>
        </w:r>
        <w:r w:rsidR="005F47D5">
          <w:rPr>
            <w:noProof/>
            <w:webHidden/>
          </w:rPr>
          <w:t>360</w:t>
        </w:r>
        <w:r w:rsidR="005F47D5">
          <w:rPr>
            <w:noProof/>
            <w:webHidden/>
          </w:rPr>
          <w:fldChar w:fldCharType="end"/>
        </w:r>
      </w:hyperlink>
    </w:p>
    <w:p w14:paraId="6AF30EFA"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08" w:history="1">
        <w:r w:rsidR="005F47D5" w:rsidRPr="005E5D0C">
          <w:rPr>
            <w:rStyle w:val="Hipervnculo"/>
            <w:noProof/>
          </w:rPr>
          <w:t>Tabla 4</w:t>
        </w:r>
        <w:r w:rsidR="005F47D5" w:rsidRPr="005E5D0C">
          <w:rPr>
            <w:rStyle w:val="Hipervnculo"/>
            <w:noProof/>
          </w:rPr>
          <w:noBreakHyphen/>
          <w:t>126. TestSequenceMessagePacket3</w:t>
        </w:r>
        <w:r w:rsidR="005F47D5">
          <w:rPr>
            <w:noProof/>
            <w:webHidden/>
          </w:rPr>
          <w:tab/>
        </w:r>
        <w:r w:rsidR="005F47D5">
          <w:rPr>
            <w:noProof/>
            <w:webHidden/>
          </w:rPr>
          <w:fldChar w:fldCharType="begin"/>
        </w:r>
        <w:r w:rsidR="005F47D5">
          <w:rPr>
            <w:noProof/>
            <w:webHidden/>
          </w:rPr>
          <w:instrText xml:space="preserve"> PAGEREF _Toc425414708 \h </w:instrText>
        </w:r>
        <w:r w:rsidR="005F47D5">
          <w:rPr>
            <w:noProof/>
            <w:webHidden/>
          </w:rPr>
        </w:r>
        <w:r w:rsidR="005F47D5">
          <w:rPr>
            <w:noProof/>
            <w:webHidden/>
          </w:rPr>
          <w:fldChar w:fldCharType="separate"/>
        </w:r>
        <w:r w:rsidR="005F47D5">
          <w:rPr>
            <w:noProof/>
            <w:webHidden/>
          </w:rPr>
          <w:t>360</w:t>
        </w:r>
        <w:r w:rsidR="005F47D5">
          <w:rPr>
            <w:noProof/>
            <w:webHidden/>
          </w:rPr>
          <w:fldChar w:fldCharType="end"/>
        </w:r>
      </w:hyperlink>
    </w:p>
    <w:p w14:paraId="09927187"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09" w:history="1">
        <w:r w:rsidR="005F47D5" w:rsidRPr="005E5D0C">
          <w:rPr>
            <w:rStyle w:val="Hipervnculo"/>
            <w:noProof/>
          </w:rPr>
          <w:t>Tabla 4</w:t>
        </w:r>
        <w:r w:rsidR="005F47D5" w:rsidRPr="005E5D0C">
          <w:rPr>
            <w:rStyle w:val="Hipervnculo"/>
            <w:noProof/>
          </w:rPr>
          <w:noBreakHyphen/>
          <w:t>127. TestMyClassListMessagePacket1</w:t>
        </w:r>
        <w:r w:rsidR="005F47D5">
          <w:rPr>
            <w:noProof/>
            <w:webHidden/>
          </w:rPr>
          <w:tab/>
        </w:r>
        <w:r w:rsidR="005F47D5">
          <w:rPr>
            <w:noProof/>
            <w:webHidden/>
          </w:rPr>
          <w:fldChar w:fldCharType="begin"/>
        </w:r>
        <w:r w:rsidR="005F47D5">
          <w:rPr>
            <w:noProof/>
            <w:webHidden/>
          </w:rPr>
          <w:instrText xml:space="preserve"> PAGEREF _Toc425414709 \h </w:instrText>
        </w:r>
        <w:r w:rsidR="005F47D5">
          <w:rPr>
            <w:noProof/>
            <w:webHidden/>
          </w:rPr>
        </w:r>
        <w:r w:rsidR="005F47D5">
          <w:rPr>
            <w:noProof/>
            <w:webHidden/>
          </w:rPr>
          <w:fldChar w:fldCharType="separate"/>
        </w:r>
        <w:r w:rsidR="005F47D5">
          <w:rPr>
            <w:noProof/>
            <w:webHidden/>
          </w:rPr>
          <w:t>361</w:t>
        </w:r>
        <w:r w:rsidR="005F47D5">
          <w:rPr>
            <w:noProof/>
            <w:webHidden/>
          </w:rPr>
          <w:fldChar w:fldCharType="end"/>
        </w:r>
      </w:hyperlink>
    </w:p>
    <w:p w14:paraId="521A0050"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10" w:history="1">
        <w:r w:rsidR="005F47D5" w:rsidRPr="005E5D0C">
          <w:rPr>
            <w:rStyle w:val="Hipervnculo"/>
            <w:noProof/>
          </w:rPr>
          <w:t>Tabla 4</w:t>
        </w:r>
        <w:r w:rsidR="005F47D5" w:rsidRPr="005E5D0C">
          <w:rPr>
            <w:rStyle w:val="Hipervnculo"/>
            <w:noProof/>
          </w:rPr>
          <w:noBreakHyphen/>
          <w:t>128. TestMyClassListMessagePacket2</w:t>
        </w:r>
        <w:r w:rsidR="005F47D5">
          <w:rPr>
            <w:noProof/>
            <w:webHidden/>
          </w:rPr>
          <w:tab/>
        </w:r>
        <w:r w:rsidR="005F47D5">
          <w:rPr>
            <w:noProof/>
            <w:webHidden/>
          </w:rPr>
          <w:fldChar w:fldCharType="begin"/>
        </w:r>
        <w:r w:rsidR="005F47D5">
          <w:rPr>
            <w:noProof/>
            <w:webHidden/>
          </w:rPr>
          <w:instrText xml:space="preserve"> PAGEREF _Toc425414710 \h </w:instrText>
        </w:r>
        <w:r w:rsidR="005F47D5">
          <w:rPr>
            <w:noProof/>
            <w:webHidden/>
          </w:rPr>
        </w:r>
        <w:r w:rsidR="005F47D5">
          <w:rPr>
            <w:noProof/>
            <w:webHidden/>
          </w:rPr>
          <w:fldChar w:fldCharType="separate"/>
        </w:r>
        <w:r w:rsidR="005F47D5">
          <w:rPr>
            <w:noProof/>
            <w:webHidden/>
          </w:rPr>
          <w:t>361</w:t>
        </w:r>
        <w:r w:rsidR="005F47D5">
          <w:rPr>
            <w:noProof/>
            <w:webHidden/>
          </w:rPr>
          <w:fldChar w:fldCharType="end"/>
        </w:r>
      </w:hyperlink>
    </w:p>
    <w:p w14:paraId="4A8AE6B6"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11" w:history="1">
        <w:r w:rsidR="005F47D5" w:rsidRPr="005E5D0C">
          <w:rPr>
            <w:rStyle w:val="Hipervnculo"/>
            <w:noProof/>
          </w:rPr>
          <w:t>Tabla 4</w:t>
        </w:r>
        <w:r w:rsidR="005F47D5" w:rsidRPr="005E5D0C">
          <w:rPr>
            <w:rStyle w:val="Hipervnculo"/>
            <w:noProof/>
          </w:rPr>
          <w:noBreakHyphen/>
          <w:t>129. TestMyClassListMessagePacket3</w:t>
        </w:r>
        <w:r w:rsidR="005F47D5">
          <w:rPr>
            <w:noProof/>
            <w:webHidden/>
          </w:rPr>
          <w:tab/>
        </w:r>
        <w:r w:rsidR="005F47D5">
          <w:rPr>
            <w:noProof/>
            <w:webHidden/>
          </w:rPr>
          <w:fldChar w:fldCharType="begin"/>
        </w:r>
        <w:r w:rsidR="005F47D5">
          <w:rPr>
            <w:noProof/>
            <w:webHidden/>
          </w:rPr>
          <w:instrText xml:space="preserve"> PAGEREF _Toc425414711 \h </w:instrText>
        </w:r>
        <w:r w:rsidR="005F47D5">
          <w:rPr>
            <w:noProof/>
            <w:webHidden/>
          </w:rPr>
        </w:r>
        <w:r w:rsidR="005F47D5">
          <w:rPr>
            <w:noProof/>
            <w:webHidden/>
          </w:rPr>
          <w:fldChar w:fldCharType="separate"/>
        </w:r>
        <w:r w:rsidR="005F47D5">
          <w:rPr>
            <w:noProof/>
            <w:webHidden/>
          </w:rPr>
          <w:t>362</w:t>
        </w:r>
        <w:r w:rsidR="005F47D5">
          <w:rPr>
            <w:noProof/>
            <w:webHidden/>
          </w:rPr>
          <w:fldChar w:fldCharType="end"/>
        </w:r>
      </w:hyperlink>
    </w:p>
    <w:p w14:paraId="4DC1B24D"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12" w:history="1">
        <w:r w:rsidR="005F47D5" w:rsidRPr="005E5D0C">
          <w:rPr>
            <w:rStyle w:val="Hipervnculo"/>
            <w:noProof/>
          </w:rPr>
          <w:t>Tabla 4</w:t>
        </w:r>
        <w:r w:rsidR="005F47D5" w:rsidRPr="005E5D0C">
          <w:rPr>
            <w:rStyle w:val="Hipervnculo"/>
            <w:noProof/>
          </w:rPr>
          <w:noBreakHyphen/>
          <w:t>130. TestDouble</w:t>
        </w:r>
        <w:r w:rsidR="005F47D5">
          <w:rPr>
            <w:noProof/>
            <w:webHidden/>
          </w:rPr>
          <w:tab/>
        </w:r>
        <w:r w:rsidR="005F47D5">
          <w:rPr>
            <w:noProof/>
            <w:webHidden/>
          </w:rPr>
          <w:fldChar w:fldCharType="begin"/>
        </w:r>
        <w:r w:rsidR="005F47D5">
          <w:rPr>
            <w:noProof/>
            <w:webHidden/>
          </w:rPr>
          <w:instrText xml:space="preserve"> PAGEREF _Toc425414712 \h </w:instrText>
        </w:r>
        <w:r w:rsidR="005F47D5">
          <w:rPr>
            <w:noProof/>
            <w:webHidden/>
          </w:rPr>
        </w:r>
        <w:r w:rsidR="005F47D5">
          <w:rPr>
            <w:noProof/>
            <w:webHidden/>
          </w:rPr>
          <w:fldChar w:fldCharType="separate"/>
        </w:r>
        <w:r w:rsidR="005F47D5">
          <w:rPr>
            <w:noProof/>
            <w:webHidden/>
          </w:rPr>
          <w:t>363</w:t>
        </w:r>
        <w:r w:rsidR="005F47D5">
          <w:rPr>
            <w:noProof/>
            <w:webHidden/>
          </w:rPr>
          <w:fldChar w:fldCharType="end"/>
        </w:r>
      </w:hyperlink>
    </w:p>
    <w:p w14:paraId="1AE21A2D"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13" w:history="1">
        <w:r w:rsidR="005F47D5" w:rsidRPr="005E5D0C">
          <w:rPr>
            <w:rStyle w:val="Hipervnculo"/>
            <w:noProof/>
          </w:rPr>
          <w:t>Tabla 4</w:t>
        </w:r>
        <w:r w:rsidR="005F47D5" w:rsidRPr="005E5D0C">
          <w:rPr>
            <w:rStyle w:val="Hipervnculo"/>
            <w:noProof/>
          </w:rPr>
          <w:noBreakHyphen/>
          <w:t>131. TestSingle</w:t>
        </w:r>
        <w:r w:rsidR="005F47D5">
          <w:rPr>
            <w:noProof/>
            <w:webHidden/>
          </w:rPr>
          <w:tab/>
        </w:r>
        <w:r w:rsidR="005F47D5">
          <w:rPr>
            <w:noProof/>
            <w:webHidden/>
          </w:rPr>
          <w:fldChar w:fldCharType="begin"/>
        </w:r>
        <w:r w:rsidR="005F47D5">
          <w:rPr>
            <w:noProof/>
            <w:webHidden/>
          </w:rPr>
          <w:instrText xml:space="preserve"> PAGEREF _Toc425414713 \h </w:instrText>
        </w:r>
        <w:r w:rsidR="005F47D5">
          <w:rPr>
            <w:noProof/>
            <w:webHidden/>
          </w:rPr>
        </w:r>
        <w:r w:rsidR="005F47D5">
          <w:rPr>
            <w:noProof/>
            <w:webHidden/>
          </w:rPr>
          <w:fldChar w:fldCharType="separate"/>
        </w:r>
        <w:r w:rsidR="005F47D5">
          <w:rPr>
            <w:noProof/>
            <w:webHidden/>
          </w:rPr>
          <w:t>363</w:t>
        </w:r>
        <w:r w:rsidR="005F47D5">
          <w:rPr>
            <w:noProof/>
            <w:webHidden/>
          </w:rPr>
          <w:fldChar w:fldCharType="end"/>
        </w:r>
      </w:hyperlink>
    </w:p>
    <w:p w14:paraId="6F1300E5"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14" w:history="1">
        <w:r w:rsidR="005F47D5" w:rsidRPr="005E5D0C">
          <w:rPr>
            <w:rStyle w:val="Hipervnculo"/>
            <w:noProof/>
          </w:rPr>
          <w:t>Tabla 4</w:t>
        </w:r>
        <w:r w:rsidR="005F47D5" w:rsidRPr="005E5D0C">
          <w:rPr>
            <w:rStyle w:val="Hipervnculo"/>
            <w:noProof/>
          </w:rPr>
          <w:noBreakHyphen/>
          <w:t>132. TestShort</w:t>
        </w:r>
        <w:r w:rsidR="005F47D5">
          <w:rPr>
            <w:noProof/>
            <w:webHidden/>
          </w:rPr>
          <w:tab/>
        </w:r>
        <w:r w:rsidR="005F47D5">
          <w:rPr>
            <w:noProof/>
            <w:webHidden/>
          </w:rPr>
          <w:fldChar w:fldCharType="begin"/>
        </w:r>
        <w:r w:rsidR="005F47D5">
          <w:rPr>
            <w:noProof/>
            <w:webHidden/>
          </w:rPr>
          <w:instrText xml:space="preserve"> PAGEREF _Toc425414714 \h </w:instrText>
        </w:r>
        <w:r w:rsidR="005F47D5">
          <w:rPr>
            <w:noProof/>
            <w:webHidden/>
          </w:rPr>
        </w:r>
        <w:r w:rsidR="005F47D5">
          <w:rPr>
            <w:noProof/>
            <w:webHidden/>
          </w:rPr>
          <w:fldChar w:fldCharType="separate"/>
        </w:r>
        <w:r w:rsidR="005F47D5">
          <w:rPr>
            <w:noProof/>
            <w:webHidden/>
          </w:rPr>
          <w:t>364</w:t>
        </w:r>
        <w:r w:rsidR="005F47D5">
          <w:rPr>
            <w:noProof/>
            <w:webHidden/>
          </w:rPr>
          <w:fldChar w:fldCharType="end"/>
        </w:r>
      </w:hyperlink>
    </w:p>
    <w:p w14:paraId="47163525"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15" w:history="1">
        <w:r w:rsidR="005F47D5" w:rsidRPr="005E5D0C">
          <w:rPr>
            <w:rStyle w:val="Hipervnculo"/>
            <w:noProof/>
          </w:rPr>
          <w:t>Tabla 4</w:t>
        </w:r>
        <w:r w:rsidR="005F47D5" w:rsidRPr="005E5D0C">
          <w:rPr>
            <w:rStyle w:val="Hipervnculo"/>
            <w:noProof/>
          </w:rPr>
          <w:noBreakHyphen/>
          <w:t>133. TestUShort</w:t>
        </w:r>
        <w:r w:rsidR="005F47D5">
          <w:rPr>
            <w:noProof/>
            <w:webHidden/>
          </w:rPr>
          <w:tab/>
        </w:r>
        <w:r w:rsidR="005F47D5">
          <w:rPr>
            <w:noProof/>
            <w:webHidden/>
          </w:rPr>
          <w:fldChar w:fldCharType="begin"/>
        </w:r>
        <w:r w:rsidR="005F47D5">
          <w:rPr>
            <w:noProof/>
            <w:webHidden/>
          </w:rPr>
          <w:instrText xml:space="preserve"> PAGEREF _Toc425414715 \h </w:instrText>
        </w:r>
        <w:r w:rsidR="005F47D5">
          <w:rPr>
            <w:noProof/>
            <w:webHidden/>
          </w:rPr>
        </w:r>
        <w:r w:rsidR="005F47D5">
          <w:rPr>
            <w:noProof/>
            <w:webHidden/>
          </w:rPr>
          <w:fldChar w:fldCharType="separate"/>
        </w:r>
        <w:r w:rsidR="005F47D5">
          <w:rPr>
            <w:noProof/>
            <w:webHidden/>
          </w:rPr>
          <w:t>364</w:t>
        </w:r>
        <w:r w:rsidR="005F47D5">
          <w:rPr>
            <w:noProof/>
            <w:webHidden/>
          </w:rPr>
          <w:fldChar w:fldCharType="end"/>
        </w:r>
      </w:hyperlink>
    </w:p>
    <w:p w14:paraId="3A01B245"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16" w:history="1">
        <w:r w:rsidR="005F47D5" w:rsidRPr="005E5D0C">
          <w:rPr>
            <w:rStyle w:val="Hipervnculo"/>
            <w:noProof/>
          </w:rPr>
          <w:t>Tabla 4</w:t>
        </w:r>
        <w:r w:rsidR="005F47D5" w:rsidRPr="005E5D0C">
          <w:rPr>
            <w:rStyle w:val="Hipervnculo"/>
            <w:noProof/>
          </w:rPr>
          <w:noBreakHyphen/>
          <w:t>134. TestInt</w:t>
        </w:r>
        <w:r w:rsidR="005F47D5">
          <w:rPr>
            <w:noProof/>
            <w:webHidden/>
          </w:rPr>
          <w:tab/>
        </w:r>
        <w:r w:rsidR="005F47D5">
          <w:rPr>
            <w:noProof/>
            <w:webHidden/>
          </w:rPr>
          <w:fldChar w:fldCharType="begin"/>
        </w:r>
        <w:r w:rsidR="005F47D5">
          <w:rPr>
            <w:noProof/>
            <w:webHidden/>
          </w:rPr>
          <w:instrText xml:space="preserve"> PAGEREF _Toc425414716 \h </w:instrText>
        </w:r>
        <w:r w:rsidR="005F47D5">
          <w:rPr>
            <w:noProof/>
            <w:webHidden/>
          </w:rPr>
        </w:r>
        <w:r w:rsidR="005F47D5">
          <w:rPr>
            <w:noProof/>
            <w:webHidden/>
          </w:rPr>
          <w:fldChar w:fldCharType="separate"/>
        </w:r>
        <w:r w:rsidR="005F47D5">
          <w:rPr>
            <w:noProof/>
            <w:webHidden/>
          </w:rPr>
          <w:t>365</w:t>
        </w:r>
        <w:r w:rsidR="005F47D5">
          <w:rPr>
            <w:noProof/>
            <w:webHidden/>
          </w:rPr>
          <w:fldChar w:fldCharType="end"/>
        </w:r>
      </w:hyperlink>
    </w:p>
    <w:p w14:paraId="6E20D522"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17" w:history="1">
        <w:r w:rsidR="005F47D5" w:rsidRPr="005E5D0C">
          <w:rPr>
            <w:rStyle w:val="Hipervnculo"/>
            <w:noProof/>
          </w:rPr>
          <w:t>Tabla 4</w:t>
        </w:r>
        <w:r w:rsidR="005F47D5" w:rsidRPr="005E5D0C">
          <w:rPr>
            <w:rStyle w:val="Hipervnculo"/>
            <w:noProof/>
          </w:rPr>
          <w:noBreakHyphen/>
          <w:t>135. TestUInt</w:t>
        </w:r>
        <w:r w:rsidR="005F47D5">
          <w:rPr>
            <w:noProof/>
            <w:webHidden/>
          </w:rPr>
          <w:tab/>
        </w:r>
        <w:r w:rsidR="005F47D5">
          <w:rPr>
            <w:noProof/>
            <w:webHidden/>
          </w:rPr>
          <w:fldChar w:fldCharType="begin"/>
        </w:r>
        <w:r w:rsidR="005F47D5">
          <w:rPr>
            <w:noProof/>
            <w:webHidden/>
          </w:rPr>
          <w:instrText xml:space="preserve"> PAGEREF _Toc425414717 \h </w:instrText>
        </w:r>
        <w:r w:rsidR="005F47D5">
          <w:rPr>
            <w:noProof/>
            <w:webHidden/>
          </w:rPr>
        </w:r>
        <w:r w:rsidR="005F47D5">
          <w:rPr>
            <w:noProof/>
            <w:webHidden/>
          </w:rPr>
          <w:fldChar w:fldCharType="separate"/>
        </w:r>
        <w:r w:rsidR="005F47D5">
          <w:rPr>
            <w:noProof/>
            <w:webHidden/>
          </w:rPr>
          <w:t>365</w:t>
        </w:r>
        <w:r w:rsidR="005F47D5">
          <w:rPr>
            <w:noProof/>
            <w:webHidden/>
          </w:rPr>
          <w:fldChar w:fldCharType="end"/>
        </w:r>
      </w:hyperlink>
    </w:p>
    <w:p w14:paraId="7C9D71E8"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18" w:history="1">
        <w:r w:rsidR="005F47D5" w:rsidRPr="005E5D0C">
          <w:rPr>
            <w:rStyle w:val="Hipervnculo"/>
            <w:noProof/>
          </w:rPr>
          <w:t>Tabla 4</w:t>
        </w:r>
        <w:r w:rsidR="005F47D5" w:rsidRPr="005E5D0C">
          <w:rPr>
            <w:rStyle w:val="Hipervnculo"/>
            <w:noProof/>
          </w:rPr>
          <w:noBreakHyphen/>
          <w:t>136. TestLong</w:t>
        </w:r>
        <w:r w:rsidR="005F47D5">
          <w:rPr>
            <w:noProof/>
            <w:webHidden/>
          </w:rPr>
          <w:tab/>
        </w:r>
        <w:r w:rsidR="005F47D5">
          <w:rPr>
            <w:noProof/>
            <w:webHidden/>
          </w:rPr>
          <w:fldChar w:fldCharType="begin"/>
        </w:r>
        <w:r w:rsidR="005F47D5">
          <w:rPr>
            <w:noProof/>
            <w:webHidden/>
          </w:rPr>
          <w:instrText xml:space="preserve"> PAGEREF _Toc425414718 \h </w:instrText>
        </w:r>
        <w:r w:rsidR="005F47D5">
          <w:rPr>
            <w:noProof/>
            <w:webHidden/>
          </w:rPr>
        </w:r>
        <w:r w:rsidR="005F47D5">
          <w:rPr>
            <w:noProof/>
            <w:webHidden/>
          </w:rPr>
          <w:fldChar w:fldCharType="separate"/>
        </w:r>
        <w:r w:rsidR="005F47D5">
          <w:rPr>
            <w:noProof/>
            <w:webHidden/>
          </w:rPr>
          <w:t>366</w:t>
        </w:r>
        <w:r w:rsidR="005F47D5">
          <w:rPr>
            <w:noProof/>
            <w:webHidden/>
          </w:rPr>
          <w:fldChar w:fldCharType="end"/>
        </w:r>
      </w:hyperlink>
    </w:p>
    <w:p w14:paraId="3F27DB86"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19" w:history="1">
        <w:r w:rsidR="005F47D5" w:rsidRPr="005E5D0C">
          <w:rPr>
            <w:rStyle w:val="Hipervnculo"/>
            <w:noProof/>
          </w:rPr>
          <w:t>Tabla 4</w:t>
        </w:r>
        <w:r w:rsidR="005F47D5" w:rsidRPr="005E5D0C">
          <w:rPr>
            <w:rStyle w:val="Hipervnculo"/>
            <w:noProof/>
          </w:rPr>
          <w:noBreakHyphen/>
          <w:t>137. TestULong</w:t>
        </w:r>
        <w:r w:rsidR="005F47D5">
          <w:rPr>
            <w:noProof/>
            <w:webHidden/>
          </w:rPr>
          <w:tab/>
        </w:r>
        <w:r w:rsidR="005F47D5">
          <w:rPr>
            <w:noProof/>
            <w:webHidden/>
          </w:rPr>
          <w:fldChar w:fldCharType="begin"/>
        </w:r>
        <w:r w:rsidR="005F47D5">
          <w:rPr>
            <w:noProof/>
            <w:webHidden/>
          </w:rPr>
          <w:instrText xml:space="preserve"> PAGEREF _Toc425414719 \h </w:instrText>
        </w:r>
        <w:r w:rsidR="005F47D5">
          <w:rPr>
            <w:noProof/>
            <w:webHidden/>
          </w:rPr>
        </w:r>
        <w:r w:rsidR="005F47D5">
          <w:rPr>
            <w:noProof/>
            <w:webHidden/>
          </w:rPr>
          <w:fldChar w:fldCharType="separate"/>
        </w:r>
        <w:r w:rsidR="005F47D5">
          <w:rPr>
            <w:noProof/>
            <w:webHidden/>
          </w:rPr>
          <w:t>366</w:t>
        </w:r>
        <w:r w:rsidR="005F47D5">
          <w:rPr>
            <w:noProof/>
            <w:webHidden/>
          </w:rPr>
          <w:fldChar w:fldCharType="end"/>
        </w:r>
      </w:hyperlink>
    </w:p>
    <w:p w14:paraId="771D8276"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20" w:history="1">
        <w:r w:rsidR="005F47D5" w:rsidRPr="005E5D0C">
          <w:rPr>
            <w:rStyle w:val="Hipervnculo"/>
            <w:noProof/>
          </w:rPr>
          <w:t>Tabla 4</w:t>
        </w:r>
        <w:r w:rsidR="005F47D5" w:rsidRPr="005E5D0C">
          <w:rPr>
            <w:rStyle w:val="Hipervnculo"/>
            <w:noProof/>
          </w:rPr>
          <w:noBreakHyphen/>
          <w:t>138. TestChar</w:t>
        </w:r>
        <w:r w:rsidR="005F47D5">
          <w:rPr>
            <w:noProof/>
            <w:webHidden/>
          </w:rPr>
          <w:tab/>
        </w:r>
        <w:r w:rsidR="005F47D5">
          <w:rPr>
            <w:noProof/>
            <w:webHidden/>
          </w:rPr>
          <w:fldChar w:fldCharType="begin"/>
        </w:r>
        <w:r w:rsidR="005F47D5">
          <w:rPr>
            <w:noProof/>
            <w:webHidden/>
          </w:rPr>
          <w:instrText xml:space="preserve"> PAGEREF _Toc425414720 \h </w:instrText>
        </w:r>
        <w:r w:rsidR="005F47D5">
          <w:rPr>
            <w:noProof/>
            <w:webHidden/>
          </w:rPr>
        </w:r>
        <w:r w:rsidR="005F47D5">
          <w:rPr>
            <w:noProof/>
            <w:webHidden/>
          </w:rPr>
          <w:fldChar w:fldCharType="separate"/>
        </w:r>
        <w:r w:rsidR="005F47D5">
          <w:rPr>
            <w:noProof/>
            <w:webHidden/>
          </w:rPr>
          <w:t>367</w:t>
        </w:r>
        <w:r w:rsidR="005F47D5">
          <w:rPr>
            <w:noProof/>
            <w:webHidden/>
          </w:rPr>
          <w:fldChar w:fldCharType="end"/>
        </w:r>
      </w:hyperlink>
    </w:p>
    <w:p w14:paraId="4222E074"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21" w:history="1">
        <w:r w:rsidR="005F47D5" w:rsidRPr="005E5D0C">
          <w:rPr>
            <w:rStyle w:val="Hipervnculo"/>
            <w:noProof/>
          </w:rPr>
          <w:t>Tabla 4</w:t>
        </w:r>
        <w:r w:rsidR="005F47D5" w:rsidRPr="005E5D0C">
          <w:rPr>
            <w:rStyle w:val="Hipervnculo"/>
            <w:noProof/>
          </w:rPr>
          <w:noBreakHyphen/>
          <w:t>139. TestByte</w:t>
        </w:r>
        <w:r w:rsidR="005F47D5">
          <w:rPr>
            <w:noProof/>
            <w:webHidden/>
          </w:rPr>
          <w:tab/>
        </w:r>
        <w:r w:rsidR="005F47D5">
          <w:rPr>
            <w:noProof/>
            <w:webHidden/>
          </w:rPr>
          <w:fldChar w:fldCharType="begin"/>
        </w:r>
        <w:r w:rsidR="005F47D5">
          <w:rPr>
            <w:noProof/>
            <w:webHidden/>
          </w:rPr>
          <w:instrText xml:space="preserve"> PAGEREF _Toc425414721 \h </w:instrText>
        </w:r>
        <w:r w:rsidR="005F47D5">
          <w:rPr>
            <w:noProof/>
            <w:webHidden/>
          </w:rPr>
        </w:r>
        <w:r w:rsidR="005F47D5">
          <w:rPr>
            <w:noProof/>
            <w:webHidden/>
          </w:rPr>
          <w:fldChar w:fldCharType="separate"/>
        </w:r>
        <w:r w:rsidR="005F47D5">
          <w:rPr>
            <w:noProof/>
            <w:webHidden/>
          </w:rPr>
          <w:t>367</w:t>
        </w:r>
        <w:r w:rsidR="005F47D5">
          <w:rPr>
            <w:noProof/>
            <w:webHidden/>
          </w:rPr>
          <w:fldChar w:fldCharType="end"/>
        </w:r>
      </w:hyperlink>
    </w:p>
    <w:p w14:paraId="4F099815"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22" w:history="1">
        <w:r w:rsidR="005F47D5" w:rsidRPr="005E5D0C">
          <w:rPr>
            <w:rStyle w:val="Hipervnculo"/>
            <w:noProof/>
          </w:rPr>
          <w:t>Tabla 4</w:t>
        </w:r>
        <w:r w:rsidR="005F47D5" w:rsidRPr="005E5D0C">
          <w:rPr>
            <w:rStyle w:val="Hipervnculo"/>
            <w:noProof/>
          </w:rPr>
          <w:noBreakHyphen/>
          <w:t>140. TestSByte</w:t>
        </w:r>
        <w:r w:rsidR="005F47D5">
          <w:rPr>
            <w:noProof/>
            <w:webHidden/>
          </w:rPr>
          <w:tab/>
        </w:r>
        <w:r w:rsidR="005F47D5">
          <w:rPr>
            <w:noProof/>
            <w:webHidden/>
          </w:rPr>
          <w:fldChar w:fldCharType="begin"/>
        </w:r>
        <w:r w:rsidR="005F47D5">
          <w:rPr>
            <w:noProof/>
            <w:webHidden/>
          </w:rPr>
          <w:instrText xml:space="preserve"> PAGEREF _Toc425414722 \h </w:instrText>
        </w:r>
        <w:r w:rsidR="005F47D5">
          <w:rPr>
            <w:noProof/>
            <w:webHidden/>
          </w:rPr>
        </w:r>
        <w:r w:rsidR="005F47D5">
          <w:rPr>
            <w:noProof/>
            <w:webHidden/>
          </w:rPr>
          <w:fldChar w:fldCharType="separate"/>
        </w:r>
        <w:r w:rsidR="005F47D5">
          <w:rPr>
            <w:noProof/>
            <w:webHidden/>
          </w:rPr>
          <w:t>368</w:t>
        </w:r>
        <w:r w:rsidR="005F47D5">
          <w:rPr>
            <w:noProof/>
            <w:webHidden/>
          </w:rPr>
          <w:fldChar w:fldCharType="end"/>
        </w:r>
      </w:hyperlink>
    </w:p>
    <w:p w14:paraId="3E1C4495"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23" w:history="1">
        <w:r w:rsidR="005F47D5" w:rsidRPr="005E5D0C">
          <w:rPr>
            <w:rStyle w:val="Hipervnculo"/>
            <w:noProof/>
          </w:rPr>
          <w:t>Tabla 4</w:t>
        </w:r>
        <w:r w:rsidR="005F47D5" w:rsidRPr="005E5D0C">
          <w:rPr>
            <w:rStyle w:val="Hipervnculo"/>
            <w:noProof/>
          </w:rPr>
          <w:noBreakHyphen/>
          <w:t>141. TestBool</w:t>
        </w:r>
        <w:r w:rsidR="005F47D5">
          <w:rPr>
            <w:noProof/>
            <w:webHidden/>
          </w:rPr>
          <w:tab/>
        </w:r>
        <w:r w:rsidR="005F47D5">
          <w:rPr>
            <w:noProof/>
            <w:webHidden/>
          </w:rPr>
          <w:fldChar w:fldCharType="begin"/>
        </w:r>
        <w:r w:rsidR="005F47D5">
          <w:rPr>
            <w:noProof/>
            <w:webHidden/>
          </w:rPr>
          <w:instrText xml:space="preserve"> PAGEREF _Toc425414723 \h </w:instrText>
        </w:r>
        <w:r w:rsidR="005F47D5">
          <w:rPr>
            <w:noProof/>
            <w:webHidden/>
          </w:rPr>
        </w:r>
        <w:r w:rsidR="005F47D5">
          <w:rPr>
            <w:noProof/>
            <w:webHidden/>
          </w:rPr>
          <w:fldChar w:fldCharType="separate"/>
        </w:r>
        <w:r w:rsidR="005F47D5">
          <w:rPr>
            <w:noProof/>
            <w:webHidden/>
          </w:rPr>
          <w:t>368</w:t>
        </w:r>
        <w:r w:rsidR="005F47D5">
          <w:rPr>
            <w:noProof/>
            <w:webHidden/>
          </w:rPr>
          <w:fldChar w:fldCharType="end"/>
        </w:r>
      </w:hyperlink>
    </w:p>
    <w:p w14:paraId="5D7FD1A2"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24" w:history="1">
        <w:r w:rsidR="005F47D5" w:rsidRPr="005E5D0C">
          <w:rPr>
            <w:rStyle w:val="Hipervnculo"/>
            <w:noProof/>
          </w:rPr>
          <w:t>Tabla 4</w:t>
        </w:r>
        <w:r w:rsidR="005F47D5" w:rsidRPr="005E5D0C">
          <w:rPr>
            <w:rStyle w:val="Hipervnculo"/>
            <w:noProof/>
          </w:rPr>
          <w:noBreakHyphen/>
          <w:t>142. TestDateTime</w:t>
        </w:r>
        <w:r w:rsidR="005F47D5">
          <w:rPr>
            <w:noProof/>
            <w:webHidden/>
          </w:rPr>
          <w:tab/>
        </w:r>
        <w:r w:rsidR="005F47D5">
          <w:rPr>
            <w:noProof/>
            <w:webHidden/>
          </w:rPr>
          <w:fldChar w:fldCharType="begin"/>
        </w:r>
        <w:r w:rsidR="005F47D5">
          <w:rPr>
            <w:noProof/>
            <w:webHidden/>
          </w:rPr>
          <w:instrText xml:space="preserve"> PAGEREF _Toc425414724 \h </w:instrText>
        </w:r>
        <w:r w:rsidR="005F47D5">
          <w:rPr>
            <w:noProof/>
            <w:webHidden/>
          </w:rPr>
        </w:r>
        <w:r w:rsidR="005F47D5">
          <w:rPr>
            <w:noProof/>
            <w:webHidden/>
          </w:rPr>
          <w:fldChar w:fldCharType="separate"/>
        </w:r>
        <w:r w:rsidR="005F47D5">
          <w:rPr>
            <w:noProof/>
            <w:webHidden/>
          </w:rPr>
          <w:t>369</w:t>
        </w:r>
        <w:r w:rsidR="005F47D5">
          <w:rPr>
            <w:noProof/>
            <w:webHidden/>
          </w:rPr>
          <w:fldChar w:fldCharType="end"/>
        </w:r>
      </w:hyperlink>
    </w:p>
    <w:p w14:paraId="0B9A14F6"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25" w:history="1">
        <w:r w:rsidR="005F47D5" w:rsidRPr="005E5D0C">
          <w:rPr>
            <w:rStyle w:val="Hipervnculo"/>
            <w:noProof/>
          </w:rPr>
          <w:t>Tabla 4</w:t>
        </w:r>
        <w:r w:rsidR="005F47D5" w:rsidRPr="005E5D0C">
          <w:rPr>
            <w:rStyle w:val="Hipervnculo"/>
            <w:noProof/>
          </w:rPr>
          <w:noBreakHyphen/>
          <w:t>143. TestString</w:t>
        </w:r>
        <w:r w:rsidR="005F47D5">
          <w:rPr>
            <w:noProof/>
            <w:webHidden/>
          </w:rPr>
          <w:tab/>
        </w:r>
        <w:r w:rsidR="005F47D5">
          <w:rPr>
            <w:noProof/>
            <w:webHidden/>
          </w:rPr>
          <w:fldChar w:fldCharType="begin"/>
        </w:r>
        <w:r w:rsidR="005F47D5">
          <w:rPr>
            <w:noProof/>
            <w:webHidden/>
          </w:rPr>
          <w:instrText xml:space="preserve"> PAGEREF _Toc425414725 \h </w:instrText>
        </w:r>
        <w:r w:rsidR="005F47D5">
          <w:rPr>
            <w:noProof/>
            <w:webHidden/>
          </w:rPr>
        </w:r>
        <w:r w:rsidR="005F47D5">
          <w:rPr>
            <w:noProof/>
            <w:webHidden/>
          </w:rPr>
          <w:fldChar w:fldCharType="separate"/>
        </w:r>
        <w:r w:rsidR="005F47D5">
          <w:rPr>
            <w:noProof/>
            <w:webHidden/>
          </w:rPr>
          <w:t>369</w:t>
        </w:r>
        <w:r w:rsidR="005F47D5">
          <w:rPr>
            <w:noProof/>
            <w:webHidden/>
          </w:rPr>
          <w:fldChar w:fldCharType="end"/>
        </w:r>
      </w:hyperlink>
    </w:p>
    <w:p w14:paraId="5668826D" w14:textId="63A7531A" w:rsidR="001F2C8B" w:rsidRPr="00074B99" w:rsidRDefault="0020142C" w:rsidP="001F2C8B">
      <w:pPr>
        <w:pStyle w:val="Ttulo1"/>
        <w:numPr>
          <w:ilvl w:val="0"/>
          <w:numId w:val="0"/>
        </w:numPr>
        <w:ind w:left="360"/>
      </w:pPr>
      <w:r w:rsidRPr="00074B99">
        <w:rPr>
          <w:rFonts w:eastAsiaTheme="minorEastAsia" w:cs="Times New Roman"/>
          <w:b w:val="0"/>
          <w:bCs w:val="0"/>
          <w:caps w:val="0"/>
        </w:rPr>
        <w:fldChar w:fldCharType="end"/>
      </w:r>
      <w:bookmarkStart w:id="2" w:name="_Toc425414460"/>
      <w:r w:rsidR="001F2C8B" w:rsidRPr="00074B99">
        <w:t>ÍNDICE DE FIGURAS</w:t>
      </w:r>
      <w:bookmarkEnd w:id="2"/>
    </w:p>
    <w:p w14:paraId="79B0F6E9" w14:textId="77777777" w:rsidR="005F47D5" w:rsidRDefault="006D0FD6">
      <w:pPr>
        <w:pStyle w:val="Tabladeilustraciones"/>
        <w:tabs>
          <w:tab w:val="right" w:leader="dot" w:pos="9017"/>
        </w:tabs>
        <w:rPr>
          <w:rFonts w:asciiTheme="minorHAnsi" w:hAnsiTheme="minorHAnsi"/>
          <w:noProof/>
          <w:kern w:val="0"/>
          <w:sz w:val="22"/>
          <w:szCs w:val="22"/>
          <w:lang w:eastAsia="es-EC"/>
        </w:rPr>
      </w:pPr>
      <w:r w:rsidRPr="00074B99">
        <w:fldChar w:fldCharType="begin"/>
      </w:r>
      <w:r w:rsidRPr="00074B99">
        <w:instrText xml:space="preserve"> TOC \h \z \c "Figura" </w:instrText>
      </w:r>
      <w:r w:rsidRPr="00074B99">
        <w:fldChar w:fldCharType="separate"/>
      </w:r>
      <w:hyperlink w:anchor="_Toc425414726" w:history="1">
        <w:r w:rsidR="005F47D5" w:rsidRPr="00AE3E2C">
          <w:rPr>
            <w:rStyle w:val="Hipervnculo"/>
            <w:noProof/>
          </w:rPr>
          <w:t>Figura 1</w:t>
        </w:r>
        <w:r w:rsidR="005F47D5" w:rsidRPr="00AE3E2C">
          <w:rPr>
            <w:rStyle w:val="Hipervnculo"/>
            <w:noProof/>
          </w:rPr>
          <w:noBreakHyphen/>
          <w:t>1. Servicios básicos provistos por el middleware de distribución</w:t>
        </w:r>
        <w:r w:rsidR="005F47D5">
          <w:rPr>
            <w:noProof/>
            <w:webHidden/>
          </w:rPr>
          <w:tab/>
        </w:r>
        <w:r w:rsidR="005F47D5">
          <w:rPr>
            <w:noProof/>
            <w:webHidden/>
          </w:rPr>
          <w:fldChar w:fldCharType="begin"/>
        </w:r>
        <w:r w:rsidR="005F47D5">
          <w:rPr>
            <w:noProof/>
            <w:webHidden/>
          </w:rPr>
          <w:instrText xml:space="preserve"> PAGEREF _Toc425414726 \h </w:instrText>
        </w:r>
        <w:r w:rsidR="005F47D5">
          <w:rPr>
            <w:noProof/>
            <w:webHidden/>
          </w:rPr>
        </w:r>
        <w:r w:rsidR="005F47D5">
          <w:rPr>
            <w:noProof/>
            <w:webHidden/>
          </w:rPr>
          <w:fldChar w:fldCharType="separate"/>
        </w:r>
        <w:r w:rsidR="005F47D5">
          <w:rPr>
            <w:noProof/>
            <w:webHidden/>
          </w:rPr>
          <w:t>3</w:t>
        </w:r>
        <w:r w:rsidR="005F47D5">
          <w:rPr>
            <w:noProof/>
            <w:webHidden/>
          </w:rPr>
          <w:fldChar w:fldCharType="end"/>
        </w:r>
      </w:hyperlink>
    </w:p>
    <w:p w14:paraId="14FD43D4"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27" w:history="1">
        <w:r w:rsidR="005F47D5" w:rsidRPr="00AE3E2C">
          <w:rPr>
            <w:rStyle w:val="Hipervnculo"/>
            <w:noProof/>
          </w:rPr>
          <w:t>Figura 1</w:t>
        </w:r>
        <w:r w:rsidR="005F47D5" w:rsidRPr="00AE3E2C">
          <w:rPr>
            <w:rStyle w:val="Hipervnculo"/>
            <w:noProof/>
          </w:rPr>
          <w:noBreakHyphen/>
          <w:t>2. Arquitectura de CORBA</w:t>
        </w:r>
        <w:r w:rsidR="005F47D5">
          <w:rPr>
            <w:noProof/>
            <w:webHidden/>
          </w:rPr>
          <w:tab/>
        </w:r>
        <w:r w:rsidR="005F47D5">
          <w:rPr>
            <w:noProof/>
            <w:webHidden/>
          </w:rPr>
          <w:fldChar w:fldCharType="begin"/>
        </w:r>
        <w:r w:rsidR="005F47D5">
          <w:rPr>
            <w:noProof/>
            <w:webHidden/>
          </w:rPr>
          <w:instrText xml:space="preserve"> PAGEREF _Toc425414727 \h </w:instrText>
        </w:r>
        <w:r w:rsidR="005F47D5">
          <w:rPr>
            <w:noProof/>
            <w:webHidden/>
          </w:rPr>
        </w:r>
        <w:r w:rsidR="005F47D5">
          <w:rPr>
            <w:noProof/>
            <w:webHidden/>
          </w:rPr>
          <w:fldChar w:fldCharType="separate"/>
        </w:r>
        <w:r w:rsidR="005F47D5">
          <w:rPr>
            <w:noProof/>
            <w:webHidden/>
          </w:rPr>
          <w:t>7</w:t>
        </w:r>
        <w:r w:rsidR="005F47D5">
          <w:rPr>
            <w:noProof/>
            <w:webHidden/>
          </w:rPr>
          <w:fldChar w:fldCharType="end"/>
        </w:r>
      </w:hyperlink>
    </w:p>
    <w:p w14:paraId="531FE72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28" w:history="1">
        <w:r w:rsidR="005F47D5" w:rsidRPr="00AE3E2C">
          <w:rPr>
            <w:rStyle w:val="Hipervnculo"/>
            <w:noProof/>
          </w:rPr>
          <w:t>Figura 1</w:t>
        </w:r>
        <w:r w:rsidR="005F47D5" w:rsidRPr="00AE3E2C">
          <w:rPr>
            <w:rStyle w:val="Hipervnculo"/>
            <w:noProof/>
          </w:rPr>
          <w:noBreakHyphen/>
          <w:t>3. Comunicación entre entidades CORBA</w:t>
        </w:r>
        <w:r w:rsidR="005F47D5">
          <w:rPr>
            <w:noProof/>
            <w:webHidden/>
          </w:rPr>
          <w:tab/>
        </w:r>
        <w:r w:rsidR="005F47D5">
          <w:rPr>
            <w:noProof/>
            <w:webHidden/>
          </w:rPr>
          <w:fldChar w:fldCharType="begin"/>
        </w:r>
        <w:r w:rsidR="005F47D5">
          <w:rPr>
            <w:noProof/>
            <w:webHidden/>
          </w:rPr>
          <w:instrText xml:space="preserve"> PAGEREF _Toc425414728 \h </w:instrText>
        </w:r>
        <w:r w:rsidR="005F47D5">
          <w:rPr>
            <w:noProof/>
            <w:webHidden/>
          </w:rPr>
        </w:r>
        <w:r w:rsidR="005F47D5">
          <w:rPr>
            <w:noProof/>
            <w:webHidden/>
          </w:rPr>
          <w:fldChar w:fldCharType="separate"/>
        </w:r>
        <w:r w:rsidR="005F47D5">
          <w:rPr>
            <w:noProof/>
            <w:webHidden/>
          </w:rPr>
          <w:t>9</w:t>
        </w:r>
        <w:r w:rsidR="005F47D5">
          <w:rPr>
            <w:noProof/>
            <w:webHidden/>
          </w:rPr>
          <w:fldChar w:fldCharType="end"/>
        </w:r>
      </w:hyperlink>
    </w:p>
    <w:p w14:paraId="09F43D95"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29" w:history="1">
        <w:r w:rsidR="005F47D5" w:rsidRPr="00AE3E2C">
          <w:rPr>
            <w:rStyle w:val="Hipervnculo"/>
            <w:noProof/>
          </w:rPr>
          <w:t>Figura 1</w:t>
        </w:r>
        <w:r w:rsidR="005F47D5" w:rsidRPr="00AE3E2C">
          <w:rPr>
            <w:rStyle w:val="Hipervnculo"/>
            <w:noProof/>
          </w:rPr>
          <w:noBreakHyphen/>
          <w:t>4. Diagrama de secuencia de una llamada remota síncrona.</w:t>
        </w:r>
        <w:r w:rsidR="005F47D5">
          <w:rPr>
            <w:noProof/>
            <w:webHidden/>
          </w:rPr>
          <w:tab/>
        </w:r>
        <w:r w:rsidR="005F47D5">
          <w:rPr>
            <w:noProof/>
            <w:webHidden/>
          </w:rPr>
          <w:fldChar w:fldCharType="begin"/>
        </w:r>
        <w:r w:rsidR="005F47D5">
          <w:rPr>
            <w:noProof/>
            <w:webHidden/>
          </w:rPr>
          <w:instrText xml:space="preserve"> PAGEREF _Toc425414729 \h </w:instrText>
        </w:r>
        <w:r w:rsidR="005F47D5">
          <w:rPr>
            <w:noProof/>
            <w:webHidden/>
          </w:rPr>
        </w:r>
        <w:r w:rsidR="005F47D5">
          <w:rPr>
            <w:noProof/>
            <w:webHidden/>
          </w:rPr>
          <w:fldChar w:fldCharType="separate"/>
        </w:r>
        <w:r w:rsidR="005F47D5">
          <w:rPr>
            <w:noProof/>
            <w:webHidden/>
          </w:rPr>
          <w:t>13</w:t>
        </w:r>
        <w:r w:rsidR="005F47D5">
          <w:rPr>
            <w:noProof/>
            <w:webHidden/>
          </w:rPr>
          <w:fldChar w:fldCharType="end"/>
        </w:r>
      </w:hyperlink>
    </w:p>
    <w:p w14:paraId="79EB3240"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30" w:history="1">
        <w:r w:rsidR="005F47D5" w:rsidRPr="00AE3E2C">
          <w:rPr>
            <w:rStyle w:val="Hipervnculo"/>
            <w:noProof/>
          </w:rPr>
          <w:t>Figura 1</w:t>
        </w:r>
        <w:r w:rsidR="005F47D5" w:rsidRPr="00AE3E2C">
          <w:rPr>
            <w:rStyle w:val="Hipervnculo"/>
            <w:noProof/>
          </w:rPr>
          <w:noBreakHyphen/>
          <w:t>5. Diagrama de secuencia de una llamada remota asíncrona.</w:t>
        </w:r>
        <w:r w:rsidR="005F47D5">
          <w:rPr>
            <w:noProof/>
            <w:webHidden/>
          </w:rPr>
          <w:tab/>
        </w:r>
        <w:r w:rsidR="005F47D5">
          <w:rPr>
            <w:noProof/>
            <w:webHidden/>
          </w:rPr>
          <w:fldChar w:fldCharType="begin"/>
        </w:r>
        <w:r w:rsidR="005F47D5">
          <w:rPr>
            <w:noProof/>
            <w:webHidden/>
          </w:rPr>
          <w:instrText xml:space="preserve"> PAGEREF _Toc425414730 \h </w:instrText>
        </w:r>
        <w:r w:rsidR="005F47D5">
          <w:rPr>
            <w:noProof/>
            <w:webHidden/>
          </w:rPr>
        </w:r>
        <w:r w:rsidR="005F47D5">
          <w:rPr>
            <w:noProof/>
            <w:webHidden/>
          </w:rPr>
          <w:fldChar w:fldCharType="separate"/>
        </w:r>
        <w:r w:rsidR="005F47D5">
          <w:rPr>
            <w:noProof/>
            <w:webHidden/>
          </w:rPr>
          <w:t>15</w:t>
        </w:r>
        <w:r w:rsidR="005F47D5">
          <w:rPr>
            <w:noProof/>
            <w:webHidden/>
          </w:rPr>
          <w:fldChar w:fldCharType="end"/>
        </w:r>
      </w:hyperlink>
    </w:p>
    <w:p w14:paraId="4EF3B922"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31" w:history="1">
        <w:r w:rsidR="005F47D5" w:rsidRPr="00AE3E2C">
          <w:rPr>
            <w:rStyle w:val="Hipervnculo"/>
            <w:noProof/>
          </w:rPr>
          <w:t>Figura 1</w:t>
        </w:r>
        <w:r w:rsidR="005F47D5" w:rsidRPr="00AE3E2C">
          <w:rPr>
            <w:rStyle w:val="Hipervnculo"/>
            <w:noProof/>
          </w:rPr>
          <w:noBreakHyphen/>
          <w:t>6. Sistema Distribuido que consta de tres participantes en un solo Dominio</w:t>
        </w:r>
        <w:r w:rsidR="005F47D5">
          <w:rPr>
            <w:noProof/>
            <w:webHidden/>
          </w:rPr>
          <w:tab/>
        </w:r>
        <w:r w:rsidR="005F47D5">
          <w:rPr>
            <w:noProof/>
            <w:webHidden/>
          </w:rPr>
          <w:fldChar w:fldCharType="begin"/>
        </w:r>
        <w:r w:rsidR="005F47D5">
          <w:rPr>
            <w:noProof/>
            <w:webHidden/>
          </w:rPr>
          <w:instrText xml:space="preserve"> PAGEREF _Toc425414731 \h </w:instrText>
        </w:r>
        <w:r w:rsidR="005F47D5">
          <w:rPr>
            <w:noProof/>
            <w:webHidden/>
          </w:rPr>
        </w:r>
        <w:r w:rsidR="005F47D5">
          <w:rPr>
            <w:noProof/>
            <w:webHidden/>
          </w:rPr>
          <w:fldChar w:fldCharType="separate"/>
        </w:r>
        <w:r w:rsidR="005F47D5">
          <w:rPr>
            <w:noProof/>
            <w:webHidden/>
          </w:rPr>
          <w:t>18</w:t>
        </w:r>
        <w:r w:rsidR="005F47D5">
          <w:rPr>
            <w:noProof/>
            <w:webHidden/>
          </w:rPr>
          <w:fldChar w:fldCharType="end"/>
        </w:r>
      </w:hyperlink>
    </w:p>
    <w:p w14:paraId="77123F2A"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32" w:history="1">
        <w:r w:rsidR="005F47D5" w:rsidRPr="00AE3E2C">
          <w:rPr>
            <w:rStyle w:val="Hipervnculo"/>
            <w:noProof/>
          </w:rPr>
          <w:t>Figura 1</w:t>
        </w:r>
        <w:r w:rsidR="005F47D5" w:rsidRPr="00AE3E2C">
          <w:rPr>
            <w:rStyle w:val="Hipervnculo"/>
            <w:noProof/>
          </w:rPr>
          <w:noBreakHyphen/>
          <w:t>7 Línea de tiempo en los estándares de tiempo real</w:t>
        </w:r>
        <w:r w:rsidR="005F47D5">
          <w:rPr>
            <w:noProof/>
            <w:webHidden/>
          </w:rPr>
          <w:tab/>
        </w:r>
        <w:r w:rsidR="005F47D5">
          <w:rPr>
            <w:noProof/>
            <w:webHidden/>
          </w:rPr>
          <w:fldChar w:fldCharType="begin"/>
        </w:r>
        <w:r w:rsidR="005F47D5">
          <w:rPr>
            <w:noProof/>
            <w:webHidden/>
          </w:rPr>
          <w:instrText xml:space="preserve"> PAGEREF _Toc425414732 \h </w:instrText>
        </w:r>
        <w:r w:rsidR="005F47D5">
          <w:rPr>
            <w:noProof/>
            <w:webHidden/>
          </w:rPr>
        </w:r>
        <w:r w:rsidR="005F47D5">
          <w:rPr>
            <w:noProof/>
            <w:webHidden/>
          </w:rPr>
          <w:fldChar w:fldCharType="separate"/>
        </w:r>
        <w:r w:rsidR="005F47D5">
          <w:rPr>
            <w:noProof/>
            <w:webHidden/>
          </w:rPr>
          <w:t>26</w:t>
        </w:r>
        <w:r w:rsidR="005F47D5">
          <w:rPr>
            <w:noProof/>
            <w:webHidden/>
          </w:rPr>
          <w:fldChar w:fldCharType="end"/>
        </w:r>
      </w:hyperlink>
    </w:p>
    <w:p w14:paraId="120E2B17"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33" w:history="1">
        <w:r w:rsidR="005F47D5" w:rsidRPr="00AE3E2C">
          <w:rPr>
            <w:rStyle w:val="Hipervnculo"/>
            <w:noProof/>
          </w:rPr>
          <w:t>Figura 1</w:t>
        </w:r>
        <w:r w:rsidR="005F47D5" w:rsidRPr="00AE3E2C">
          <w:rPr>
            <w:rStyle w:val="Hipervnculo"/>
            <w:noProof/>
          </w:rPr>
          <w:noBreakHyphen/>
          <w:t>8. Arquitectura del Middleware DDS</w:t>
        </w:r>
        <w:r w:rsidR="005F47D5">
          <w:rPr>
            <w:noProof/>
            <w:webHidden/>
          </w:rPr>
          <w:tab/>
        </w:r>
        <w:r w:rsidR="005F47D5">
          <w:rPr>
            <w:noProof/>
            <w:webHidden/>
          </w:rPr>
          <w:fldChar w:fldCharType="begin"/>
        </w:r>
        <w:r w:rsidR="005F47D5">
          <w:rPr>
            <w:noProof/>
            <w:webHidden/>
          </w:rPr>
          <w:instrText xml:space="preserve"> PAGEREF _Toc425414733 \h </w:instrText>
        </w:r>
        <w:r w:rsidR="005F47D5">
          <w:rPr>
            <w:noProof/>
            <w:webHidden/>
          </w:rPr>
        </w:r>
        <w:r w:rsidR="005F47D5">
          <w:rPr>
            <w:noProof/>
            <w:webHidden/>
          </w:rPr>
          <w:fldChar w:fldCharType="separate"/>
        </w:r>
        <w:r w:rsidR="005F47D5">
          <w:rPr>
            <w:noProof/>
            <w:webHidden/>
          </w:rPr>
          <w:t>29</w:t>
        </w:r>
        <w:r w:rsidR="005F47D5">
          <w:rPr>
            <w:noProof/>
            <w:webHidden/>
          </w:rPr>
          <w:fldChar w:fldCharType="end"/>
        </w:r>
      </w:hyperlink>
    </w:p>
    <w:p w14:paraId="4497DC82"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34" w:history="1">
        <w:r w:rsidR="005F47D5" w:rsidRPr="00AE3E2C">
          <w:rPr>
            <w:rStyle w:val="Hipervnculo"/>
            <w:noProof/>
          </w:rPr>
          <w:t>Figura 1</w:t>
        </w:r>
        <w:r w:rsidR="005F47D5" w:rsidRPr="00AE3E2C">
          <w:rPr>
            <w:rStyle w:val="Hipervnculo"/>
            <w:noProof/>
          </w:rPr>
          <w:noBreakHyphen/>
          <w:t>9. Modelo DCPS y sus relaciones</w:t>
        </w:r>
        <w:r w:rsidR="005F47D5">
          <w:rPr>
            <w:noProof/>
            <w:webHidden/>
          </w:rPr>
          <w:tab/>
        </w:r>
        <w:r w:rsidR="005F47D5">
          <w:rPr>
            <w:noProof/>
            <w:webHidden/>
          </w:rPr>
          <w:fldChar w:fldCharType="begin"/>
        </w:r>
        <w:r w:rsidR="005F47D5">
          <w:rPr>
            <w:noProof/>
            <w:webHidden/>
          </w:rPr>
          <w:instrText xml:space="preserve"> PAGEREF _Toc425414734 \h </w:instrText>
        </w:r>
        <w:r w:rsidR="005F47D5">
          <w:rPr>
            <w:noProof/>
            <w:webHidden/>
          </w:rPr>
        </w:r>
        <w:r w:rsidR="005F47D5">
          <w:rPr>
            <w:noProof/>
            <w:webHidden/>
          </w:rPr>
          <w:fldChar w:fldCharType="separate"/>
        </w:r>
        <w:r w:rsidR="005F47D5">
          <w:rPr>
            <w:noProof/>
            <w:webHidden/>
          </w:rPr>
          <w:t>32</w:t>
        </w:r>
        <w:r w:rsidR="005F47D5">
          <w:rPr>
            <w:noProof/>
            <w:webHidden/>
          </w:rPr>
          <w:fldChar w:fldCharType="end"/>
        </w:r>
      </w:hyperlink>
    </w:p>
    <w:p w14:paraId="10F34830"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35" w:history="1">
        <w:r w:rsidR="005F47D5" w:rsidRPr="00AE3E2C">
          <w:rPr>
            <w:rStyle w:val="Hipervnculo"/>
            <w:noProof/>
          </w:rPr>
          <w:t>Figura 1</w:t>
        </w:r>
        <w:r w:rsidR="005F47D5" w:rsidRPr="00AE3E2C">
          <w:rPr>
            <w:rStyle w:val="Hipervnculo"/>
            <w:noProof/>
          </w:rPr>
          <w:noBreakHyphen/>
          <w:t>10. Modelo DLRL</w:t>
        </w:r>
        <w:r w:rsidR="005F47D5">
          <w:rPr>
            <w:noProof/>
            <w:webHidden/>
          </w:rPr>
          <w:tab/>
        </w:r>
        <w:r w:rsidR="005F47D5">
          <w:rPr>
            <w:noProof/>
            <w:webHidden/>
          </w:rPr>
          <w:fldChar w:fldCharType="begin"/>
        </w:r>
        <w:r w:rsidR="005F47D5">
          <w:rPr>
            <w:noProof/>
            <w:webHidden/>
          </w:rPr>
          <w:instrText xml:space="preserve"> PAGEREF _Toc425414735 \h </w:instrText>
        </w:r>
        <w:r w:rsidR="005F47D5">
          <w:rPr>
            <w:noProof/>
            <w:webHidden/>
          </w:rPr>
        </w:r>
        <w:r w:rsidR="005F47D5">
          <w:rPr>
            <w:noProof/>
            <w:webHidden/>
          </w:rPr>
          <w:fldChar w:fldCharType="separate"/>
        </w:r>
        <w:r w:rsidR="005F47D5">
          <w:rPr>
            <w:noProof/>
            <w:webHidden/>
          </w:rPr>
          <w:t>34</w:t>
        </w:r>
        <w:r w:rsidR="005F47D5">
          <w:rPr>
            <w:noProof/>
            <w:webHidden/>
          </w:rPr>
          <w:fldChar w:fldCharType="end"/>
        </w:r>
      </w:hyperlink>
    </w:p>
    <w:p w14:paraId="60250E8F"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36" w:history="1">
        <w:r w:rsidR="005F47D5" w:rsidRPr="00AE3E2C">
          <w:rPr>
            <w:rStyle w:val="Hipervnculo"/>
            <w:noProof/>
          </w:rPr>
          <w:t>Figura 1</w:t>
        </w:r>
        <w:r w:rsidR="005F47D5" w:rsidRPr="00AE3E2C">
          <w:rPr>
            <w:rStyle w:val="Hipervnculo"/>
            <w:noProof/>
          </w:rPr>
          <w:noBreakHyphen/>
          <w:t>11. Módulos RTPS</w:t>
        </w:r>
        <w:r w:rsidR="005F47D5">
          <w:rPr>
            <w:noProof/>
            <w:webHidden/>
          </w:rPr>
          <w:tab/>
        </w:r>
        <w:r w:rsidR="005F47D5">
          <w:rPr>
            <w:noProof/>
            <w:webHidden/>
          </w:rPr>
          <w:fldChar w:fldCharType="begin"/>
        </w:r>
        <w:r w:rsidR="005F47D5">
          <w:rPr>
            <w:noProof/>
            <w:webHidden/>
          </w:rPr>
          <w:instrText xml:space="preserve"> PAGEREF _Toc425414736 \h </w:instrText>
        </w:r>
        <w:r w:rsidR="005F47D5">
          <w:rPr>
            <w:noProof/>
            <w:webHidden/>
          </w:rPr>
        </w:r>
        <w:r w:rsidR="005F47D5">
          <w:rPr>
            <w:noProof/>
            <w:webHidden/>
          </w:rPr>
          <w:fldChar w:fldCharType="separate"/>
        </w:r>
        <w:r w:rsidR="005F47D5">
          <w:rPr>
            <w:noProof/>
            <w:webHidden/>
          </w:rPr>
          <w:t>36</w:t>
        </w:r>
        <w:r w:rsidR="005F47D5">
          <w:rPr>
            <w:noProof/>
            <w:webHidden/>
          </w:rPr>
          <w:fldChar w:fldCharType="end"/>
        </w:r>
      </w:hyperlink>
    </w:p>
    <w:p w14:paraId="08AC7BD7"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37" w:history="1">
        <w:r w:rsidR="005F47D5" w:rsidRPr="00AE3E2C">
          <w:rPr>
            <w:rStyle w:val="Hipervnculo"/>
            <w:noProof/>
          </w:rPr>
          <w:t>Figura 1</w:t>
        </w:r>
        <w:r w:rsidR="005F47D5" w:rsidRPr="00AE3E2C">
          <w:rPr>
            <w:rStyle w:val="Hipervnculo"/>
            <w:noProof/>
          </w:rPr>
          <w:noBreakHyphen/>
          <w:t>12. Modelo Suscriptor-Solicitado y Publicador-Ofertado</w:t>
        </w:r>
        <w:r w:rsidR="005F47D5">
          <w:rPr>
            <w:noProof/>
            <w:webHidden/>
          </w:rPr>
          <w:tab/>
        </w:r>
        <w:r w:rsidR="005F47D5">
          <w:rPr>
            <w:noProof/>
            <w:webHidden/>
          </w:rPr>
          <w:fldChar w:fldCharType="begin"/>
        </w:r>
        <w:r w:rsidR="005F47D5">
          <w:rPr>
            <w:noProof/>
            <w:webHidden/>
          </w:rPr>
          <w:instrText xml:space="preserve"> PAGEREF _Toc425414737 \h </w:instrText>
        </w:r>
        <w:r w:rsidR="005F47D5">
          <w:rPr>
            <w:noProof/>
            <w:webHidden/>
          </w:rPr>
        </w:r>
        <w:r w:rsidR="005F47D5">
          <w:rPr>
            <w:noProof/>
            <w:webHidden/>
          </w:rPr>
          <w:fldChar w:fldCharType="separate"/>
        </w:r>
        <w:r w:rsidR="005F47D5">
          <w:rPr>
            <w:noProof/>
            <w:webHidden/>
          </w:rPr>
          <w:t>39</w:t>
        </w:r>
        <w:r w:rsidR="005F47D5">
          <w:rPr>
            <w:noProof/>
            <w:webHidden/>
          </w:rPr>
          <w:fldChar w:fldCharType="end"/>
        </w:r>
      </w:hyperlink>
    </w:p>
    <w:p w14:paraId="5C178C32"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38" w:history="1">
        <w:r w:rsidR="005F47D5" w:rsidRPr="00AE3E2C">
          <w:rPr>
            <w:rStyle w:val="Hipervnculo"/>
            <w:noProof/>
          </w:rPr>
          <w:t>Figura 1</w:t>
        </w:r>
        <w:r w:rsidR="005F47D5" w:rsidRPr="00AE3E2C">
          <w:rPr>
            <w:rStyle w:val="Hipervnculo"/>
            <w:noProof/>
          </w:rPr>
          <w:noBreakHyphen/>
          <w:t>13. Interoperabilidad del API</w:t>
        </w:r>
        <w:r w:rsidR="005F47D5">
          <w:rPr>
            <w:noProof/>
            <w:webHidden/>
          </w:rPr>
          <w:tab/>
        </w:r>
        <w:r w:rsidR="005F47D5">
          <w:rPr>
            <w:noProof/>
            <w:webHidden/>
          </w:rPr>
          <w:fldChar w:fldCharType="begin"/>
        </w:r>
        <w:r w:rsidR="005F47D5">
          <w:rPr>
            <w:noProof/>
            <w:webHidden/>
          </w:rPr>
          <w:instrText xml:space="preserve"> PAGEREF _Toc425414738 \h </w:instrText>
        </w:r>
        <w:r w:rsidR="005F47D5">
          <w:rPr>
            <w:noProof/>
            <w:webHidden/>
          </w:rPr>
        </w:r>
        <w:r w:rsidR="005F47D5">
          <w:rPr>
            <w:noProof/>
            <w:webHidden/>
          </w:rPr>
          <w:fldChar w:fldCharType="separate"/>
        </w:r>
        <w:r w:rsidR="005F47D5">
          <w:rPr>
            <w:noProof/>
            <w:webHidden/>
          </w:rPr>
          <w:t>40</w:t>
        </w:r>
        <w:r w:rsidR="005F47D5">
          <w:rPr>
            <w:noProof/>
            <w:webHidden/>
          </w:rPr>
          <w:fldChar w:fldCharType="end"/>
        </w:r>
      </w:hyperlink>
    </w:p>
    <w:p w14:paraId="0E6A30A2"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39" w:history="1">
        <w:r w:rsidR="005F47D5" w:rsidRPr="00AE3E2C">
          <w:rPr>
            <w:rStyle w:val="Hipervnculo"/>
            <w:noProof/>
          </w:rPr>
          <w:t>Figura 1</w:t>
        </w:r>
        <w:r w:rsidR="005F47D5" w:rsidRPr="00AE3E2C">
          <w:rPr>
            <w:rStyle w:val="Hipervnculo"/>
            <w:noProof/>
          </w:rPr>
          <w:noBreakHyphen/>
          <w:t>14. Interoperabilidad del Protocolo de Conexión</w:t>
        </w:r>
        <w:r w:rsidR="005F47D5">
          <w:rPr>
            <w:noProof/>
            <w:webHidden/>
          </w:rPr>
          <w:tab/>
        </w:r>
        <w:r w:rsidR="005F47D5">
          <w:rPr>
            <w:noProof/>
            <w:webHidden/>
          </w:rPr>
          <w:fldChar w:fldCharType="begin"/>
        </w:r>
        <w:r w:rsidR="005F47D5">
          <w:rPr>
            <w:noProof/>
            <w:webHidden/>
          </w:rPr>
          <w:instrText xml:space="preserve"> PAGEREF _Toc425414739 \h </w:instrText>
        </w:r>
        <w:r w:rsidR="005F47D5">
          <w:rPr>
            <w:noProof/>
            <w:webHidden/>
          </w:rPr>
        </w:r>
        <w:r w:rsidR="005F47D5">
          <w:rPr>
            <w:noProof/>
            <w:webHidden/>
          </w:rPr>
          <w:fldChar w:fldCharType="separate"/>
        </w:r>
        <w:r w:rsidR="005F47D5">
          <w:rPr>
            <w:noProof/>
            <w:webHidden/>
          </w:rPr>
          <w:t>41</w:t>
        </w:r>
        <w:r w:rsidR="005F47D5">
          <w:rPr>
            <w:noProof/>
            <w:webHidden/>
          </w:rPr>
          <w:fldChar w:fldCharType="end"/>
        </w:r>
      </w:hyperlink>
    </w:p>
    <w:p w14:paraId="1AD881D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40" w:history="1">
        <w:r w:rsidR="005F47D5" w:rsidRPr="00AE3E2C">
          <w:rPr>
            <w:rStyle w:val="Hipervnculo"/>
            <w:noProof/>
          </w:rPr>
          <w:t>Figura 1</w:t>
        </w:r>
        <w:r w:rsidR="005F47D5" w:rsidRPr="00AE3E2C">
          <w:rPr>
            <w:rStyle w:val="Hipervnculo"/>
            <w:noProof/>
          </w:rPr>
          <w:noBreakHyphen/>
          <w:t>15. Parámetros de QoS definidos por DDS</w:t>
        </w:r>
        <w:r w:rsidR="005F47D5">
          <w:rPr>
            <w:noProof/>
            <w:webHidden/>
          </w:rPr>
          <w:tab/>
        </w:r>
        <w:r w:rsidR="005F47D5">
          <w:rPr>
            <w:noProof/>
            <w:webHidden/>
          </w:rPr>
          <w:fldChar w:fldCharType="begin"/>
        </w:r>
        <w:r w:rsidR="005F47D5">
          <w:rPr>
            <w:noProof/>
            <w:webHidden/>
          </w:rPr>
          <w:instrText xml:space="preserve"> PAGEREF _Toc425414740 \h </w:instrText>
        </w:r>
        <w:r w:rsidR="005F47D5">
          <w:rPr>
            <w:noProof/>
            <w:webHidden/>
          </w:rPr>
        </w:r>
        <w:r w:rsidR="005F47D5">
          <w:rPr>
            <w:noProof/>
            <w:webHidden/>
          </w:rPr>
          <w:fldChar w:fldCharType="separate"/>
        </w:r>
        <w:r w:rsidR="005F47D5">
          <w:rPr>
            <w:noProof/>
            <w:webHidden/>
          </w:rPr>
          <w:t>42</w:t>
        </w:r>
        <w:r w:rsidR="005F47D5">
          <w:rPr>
            <w:noProof/>
            <w:webHidden/>
          </w:rPr>
          <w:fldChar w:fldCharType="end"/>
        </w:r>
      </w:hyperlink>
    </w:p>
    <w:p w14:paraId="7EFA8193"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41" w:history="1">
        <w:r w:rsidR="005F47D5" w:rsidRPr="00AE3E2C">
          <w:rPr>
            <w:rStyle w:val="Hipervnculo"/>
            <w:noProof/>
          </w:rPr>
          <w:t>Figura 1</w:t>
        </w:r>
        <w:r w:rsidR="005F47D5" w:rsidRPr="00AE3E2C">
          <w:rPr>
            <w:rStyle w:val="Hipervnculo"/>
            <w:noProof/>
          </w:rPr>
          <w:noBreakHyphen/>
          <w:t>16. Control del tiempo en DDS</w:t>
        </w:r>
        <w:r w:rsidR="005F47D5">
          <w:rPr>
            <w:noProof/>
            <w:webHidden/>
          </w:rPr>
          <w:tab/>
        </w:r>
        <w:r w:rsidR="005F47D5">
          <w:rPr>
            <w:noProof/>
            <w:webHidden/>
          </w:rPr>
          <w:fldChar w:fldCharType="begin"/>
        </w:r>
        <w:r w:rsidR="005F47D5">
          <w:rPr>
            <w:noProof/>
            <w:webHidden/>
          </w:rPr>
          <w:instrText xml:space="preserve"> PAGEREF _Toc425414741 \h </w:instrText>
        </w:r>
        <w:r w:rsidR="005F47D5">
          <w:rPr>
            <w:noProof/>
            <w:webHidden/>
          </w:rPr>
        </w:r>
        <w:r w:rsidR="005F47D5">
          <w:rPr>
            <w:noProof/>
            <w:webHidden/>
          </w:rPr>
          <w:fldChar w:fldCharType="separate"/>
        </w:r>
        <w:r w:rsidR="005F47D5">
          <w:rPr>
            <w:noProof/>
            <w:webHidden/>
          </w:rPr>
          <w:t>45</w:t>
        </w:r>
        <w:r w:rsidR="005F47D5">
          <w:rPr>
            <w:noProof/>
            <w:webHidden/>
          </w:rPr>
          <w:fldChar w:fldCharType="end"/>
        </w:r>
      </w:hyperlink>
    </w:p>
    <w:p w14:paraId="6B49EE7E"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42" w:history="1">
        <w:r w:rsidR="005F47D5" w:rsidRPr="00AE3E2C">
          <w:rPr>
            <w:rStyle w:val="Hipervnculo"/>
            <w:noProof/>
          </w:rPr>
          <w:t>Figura 2</w:t>
        </w:r>
        <w:r w:rsidR="005F47D5" w:rsidRPr="00AE3E2C">
          <w:rPr>
            <w:rStyle w:val="Hipervnculo"/>
            <w:noProof/>
          </w:rPr>
          <w:noBreakHyphen/>
          <w:t>1. Estructura general mensaje RTPS</w:t>
        </w:r>
        <w:r w:rsidR="005F47D5">
          <w:rPr>
            <w:noProof/>
            <w:webHidden/>
          </w:rPr>
          <w:tab/>
        </w:r>
        <w:r w:rsidR="005F47D5">
          <w:rPr>
            <w:noProof/>
            <w:webHidden/>
          </w:rPr>
          <w:fldChar w:fldCharType="begin"/>
        </w:r>
        <w:r w:rsidR="005F47D5">
          <w:rPr>
            <w:noProof/>
            <w:webHidden/>
          </w:rPr>
          <w:instrText xml:space="preserve"> PAGEREF _Toc425414742 \h </w:instrText>
        </w:r>
        <w:r w:rsidR="005F47D5">
          <w:rPr>
            <w:noProof/>
            <w:webHidden/>
          </w:rPr>
        </w:r>
        <w:r w:rsidR="005F47D5">
          <w:rPr>
            <w:noProof/>
            <w:webHidden/>
          </w:rPr>
          <w:fldChar w:fldCharType="separate"/>
        </w:r>
        <w:r w:rsidR="005F47D5">
          <w:rPr>
            <w:noProof/>
            <w:webHidden/>
          </w:rPr>
          <w:t>48</w:t>
        </w:r>
        <w:r w:rsidR="005F47D5">
          <w:rPr>
            <w:noProof/>
            <w:webHidden/>
          </w:rPr>
          <w:fldChar w:fldCharType="end"/>
        </w:r>
      </w:hyperlink>
    </w:p>
    <w:p w14:paraId="0E4F4EFD"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43" w:history="1">
        <w:r w:rsidR="005F47D5" w:rsidRPr="00AE3E2C">
          <w:rPr>
            <w:rStyle w:val="Hipervnculo"/>
            <w:noProof/>
          </w:rPr>
          <w:t>Figura 2</w:t>
        </w:r>
        <w:r w:rsidR="005F47D5" w:rsidRPr="00AE3E2C">
          <w:rPr>
            <w:rStyle w:val="Hipervnculo"/>
            <w:noProof/>
          </w:rPr>
          <w:noBreakHyphen/>
          <w:t>2. Cabecera del Mensaje RTPS</w:t>
        </w:r>
        <w:r w:rsidR="005F47D5">
          <w:rPr>
            <w:noProof/>
            <w:webHidden/>
          </w:rPr>
          <w:tab/>
        </w:r>
        <w:r w:rsidR="005F47D5">
          <w:rPr>
            <w:noProof/>
            <w:webHidden/>
          </w:rPr>
          <w:fldChar w:fldCharType="begin"/>
        </w:r>
        <w:r w:rsidR="005F47D5">
          <w:rPr>
            <w:noProof/>
            <w:webHidden/>
          </w:rPr>
          <w:instrText xml:space="preserve"> PAGEREF _Toc425414743 \h </w:instrText>
        </w:r>
        <w:r w:rsidR="005F47D5">
          <w:rPr>
            <w:noProof/>
            <w:webHidden/>
          </w:rPr>
        </w:r>
        <w:r w:rsidR="005F47D5">
          <w:rPr>
            <w:noProof/>
            <w:webHidden/>
          </w:rPr>
          <w:fldChar w:fldCharType="separate"/>
        </w:r>
        <w:r w:rsidR="005F47D5">
          <w:rPr>
            <w:noProof/>
            <w:webHidden/>
          </w:rPr>
          <w:t>49</w:t>
        </w:r>
        <w:r w:rsidR="005F47D5">
          <w:rPr>
            <w:noProof/>
            <w:webHidden/>
          </w:rPr>
          <w:fldChar w:fldCharType="end"/>
        </w:r>
      </w:hyperlink>
    </w:p>
    <w:p w14:paraId="1395F317"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44" w:history="1">
        <w:r w:rsidR="005F47D5" w:rsidRPr="00AE3E2C">
          <w:rPr>
            <w:rStyle w:val="Hipervnculo"/>
            <w:noProof/>
          </w:rPr>
          <w:t>Figura 2</w:t>
        </w:r>
        <w:r w:rsidR="005F47D5" w:rsidRPr="00AE3E2C">
          <w:rPr>
            <w:rStyle w:val="Hipervnculo"/>
            <w:noProof/>
          </w:rPr>
          <w:noBreakHyphen/>
          <w:t>3. Estructura de los submensajes RTPS</w:t>
        </w:r>
        <w:r w:rsidR="005F47D5">
          <w:rPr>
            <w:noProof/>
            <w:webHidden/>
          </w:rPr>
          <w:tab/>
        </w:r>
        <w:r w:rsidR="005F47D5">
          <w:rPr>
            <w:noProof/>
            <w:webHidden/>
          </w:rPr>
          <w:fldChar w:fldCharType="begin"/>
        </w:r>
        <w:r w:rsidR="005F47D5">
          <w:rPr>
            <w:noProof/>
            <w:webHidden/>
          </w:rPr>
          <w:instrText xml:space="preserve"> PAGEREF _Toc425414744 \h </w:instrText>
        </w:r>
        <w:r w:rsidR="005F47D5">
          <w:rPr>
            <w:noProof/>
            <w:webHidden/>
          </w:rPr>
        </w:r>
        <w:r w:rsidR="005F47D5">
          <w:rPr>
            <w:noProof/>
            <w:webHidden/>
          </w:rPr>
          <w:fldChar w:fldCharType="separate"/>
        </w:r>
        <w:r w:rsidR="005F47D5">
          <w:rPr>
            <w:noProof/>
            <w:webHidden/>
          </w:rPr>
          <w:t>49</w:t>
        </w:r>
        <w:r w:rsidR="005F47D5">
          <w:rPr>
            <w:noProof/>
            <w:webHidden/>
          </w:rPr>
          <w:fldChar w:fldCharType="end"/>
        </w:r>
      </w:hyperlink>
    </w:p>
    <w:p w14:paraId="7A9B6F27"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45" w:history="1">
        <w:r w:rsidR="005F47D5" w:rsidRPr="00AE3E2C">
          <w:rPr>
            <w:rStyle w:val="Hipervnculo"/>
            <w:noProof/>
          </w:rPr>
          <w:t>Figura 2</w:t>
        </w:r>
        <w:r w:rsidR="005F47D5" w:rsidRPr="00AE3E2C">
          <w:rPr>
            <w:rStyle w:val="Hipervnculo"/>
            <w:noProof/>
          </w:rPr>
          <w:noBreakHyphen/>
          <w:t>4. Estructura del submensaje AckNack</w:t>
        </w:r>
        <w:r w:rsidR="005F47D5">
          <w:rPr>
            <w:noProof/>
            <w:webHidden/>
          </w:rPr>
          <w:tab/>
        </w:r>
        <w:r w:rsidR="005F47D5">
          <w:rPr>
            <w:noProof/>
            <w:webHidden/>
          </w:rPr>
          <w:fldChar w:fldCharType="begin"/>
        </w:r>
        <w:r w:rsidR="005F47D5">
          <w:rPr>
            <w:noProof/>
            <w:webHidden/>
          </w:rPr>
          <w:instrText xml:space="preserve"> PAGEREF _Toc425414745 \h </w:instrText>
        </w:r>
        <w:r w:rsidR="005F47D5">
          <w:rPr>
            <w:noProof/>
            <w:webHidden/>
          </w:rPr>
        </w:r>
        <w:r w:rsidR="005F47D5">
          <w:rPr>
            <w:noProof/>
            <w:webHidden/>
          </w:rPr>
          <w:fldChar w:fldCharType="separate"/>
        </w:r>
        <w:r w:rsidR="005F47D5">
          <w:rPr>
            <w:noProof/>
            <w:webHidden/>
          </w:rPr>
          <w:t>50</w:t>
        </w:r>
        <w:r w:rsidR="005F47D5">
          <w:rPr>
            <w:noProof/>
            <w:webHidden/>
          </w:rPr>
          <w:fldChar w:fldCharType="end"/>
        </w:r>
      </w:hyperlink>
    </w:p>
    <w:p w14:paraId="3804150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46" w:history="1">
        <w:r w:rsidR="005F47D5" w:rsidRPr="00AE3E2C">
          <w:rPr>
            <w:rStyle w:val="Hipervnculo"/>
            <w:noProof/>
          </w:rPr>
          <w:t>Figura 2</w:t>
        </w:r>
        <w:r w:rsidR="005F47D5" w:rsidRPr="00AE3E2C">
          <w:rPr>
            <w:rStyle w:val="Hipervnculo"/>
            <w:noProof/>
          </w:rPr>
          <w:noBreakHyphen/>
          <w:t>5. Uso del submensaje ACKNACK.</w:t>
        </w:r>
        <w:r w:rsidR="005F47D5">
          <w:rPr>
            <w:noProof/>
            <w:webHidden/>
          </w:rPr>
          <w:tab/>
        </w:r>
        <w:r w:rsidR="005F47D5">
          <w:rPr>
            <w:noProof/>
            <w:webHidden/>
          </w:rPr>
          <w:fldChar w:fldCharType="begin"/>
        </w:r>
        <w:r w:rsidR="005F47D5">
          <w:rPr>
            <w:noProof/>
            <w:webHidden/>
          </w:rPr>
          <w:instrText xml:space="preserve"> PAGEREF _Toc425414746 \h </w:instrText>
        </w:r>
        <w:r w:rsidR="005F47D5">
          <w:rPr>
            <w:noProof/>
            <w:webHidden/>
          </w:rPr>
        </w:r>
        <w:r w:rsidR="005F47D5">
          <w:rPr>
            <w:noProof/>
            <w:webHidden/>
          </w:rPr>
          <w:fldChar w:fldCharType="separate"/>
        </w:r>
        <w:r w:rsidR="005F47D5">
          <w:rPr>
            <w:noProof/>
            <w:webHidden/>
          </w:rPr>
          <w:t>53</w:t>
        </w:r>
        <w:r w:rsidR="005F47D5">
          <w:rPr>
            <w:noProof/>
            <w:webHidden/>
          </w:rPr>
          <w:fldChar w:fldCharType="end"/>
        </w:r>
      </w:hyperlink>
    </w:p>
    <w:p w14:paraId="0FA813CD"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47" w:history="1">
        <w:r w:rsidR="005F47D5" w:rsidRPr="00AE3E2C">
          <w:rPr>
            <w:rStyle w:val="Hipervnculo"/>
            <w:noProof/>
          </w:rPr>
          <w:t>Figura 2</w:t>
        </w:r>
        <w:r w:rsidR="005F47D5" w:rsidRPr="00AE3E2C">
          <w:rPr>
            <w:rStyle w:val="Hipervnculo"/>
            <w:noProof/>
          </w:rPr>
          <w:noBreakHyphen/>
          <w:t>6. Estructura del submensaje Data</w:t>
        </w:r>
        <w:r w:rsidR="005F47D5">
          <w:rPr>
            <w:noProof/>
            <w:webHidden/>
          </w:rPr>
          <w:tab/>
        </w:r>
        <w:r w:rsidR="005F47D5">
          <w:rPr>
            <w:noProof/>
            <w:webHidden/>
          </w:rPr>
          <w:fldChar w:fldCharType="begin"/>
        </w:r>
        <w:r w:rsidR="005F47D5">
          <w:rPr>
            <w:noProof/>
            <w:webHidden/>
          </w:rPr>
          <w:instrText xml:space="preserve"> PAGEREF _Toc425414747 \h </w:instrText>
        </w:r>
        <w:r w:rsidR="005F47D5">
          <w:rPr>
            <w:noProof/>
            <w:webHidden/>
          </w:rPr>
        </w:r>
        <w:r w:rsidR="005F47D5">
          <w:rPr>
            <w:noProof/>
            <w:webHidden/>
          </w:rPr>
          <w:fldChar w:fldCharType="separate"/>
        </w:r>
        <w:r w:rsidR="005F47D5">
          <w:rPr>
            <w:noProof/>
            <w:webHidden/>
          </w:rPr>
          <w:t>53</w:t>
        </w:r>
        <w:r w:rsidR="005F47D5">
          <w:rPr>
            <w:noProof/>
            <w:webHidden/>
          </w:rPr>
          <w:fldChar w:fldCharType="end"/>
        </w:r>
      </w:hyperlink>
    </w:p>
    <w:p w14:paraId="3E0C59E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48" w:history="1">
        <w:r w:rsidR="005F47D5" w:rsidRPr="00AE3E2C">
          <w:rPr>
            <w:rStyle w:val="Hipervnculo"/>
            <w:noProof/>
          </w:rPr>
          <w:t>Figura 2</w:t>
        </w:r>
        <w:r w:rsidR="005F47D5" w:rsidRPr="00AE3E2C">
          <w:rPr>
            <w:rStyle w:val="Hipervnculo"/>
            <w:noProof/>
          </w:rPr>
          <w:noBreakHyphen/>
          <w:t>7. Uso del submensaje DATA.</w:t>
        </w:r>
        <w:r w:rsidR="005F47D5">
          <w:rPr>
            <w:noProof/>
            <w:webHidden/>
          </w:rPr>
          <w:tab/>
        </w:r>
        <w:r w:rsidR="005F47D5">
          <w:rPr>
            <w:noProof/>
            <w:webHidden/>
          </w:rPr>
          <w:fldChar w:fldCharType="begin"/>
        </w:r>
        <w:r w:rsidR="005F47D5">
          <w:rPr>
            <w:noProof/>
            <w:webHidden/>
          </w:rPr>
          <w:instrText xml:space="preserve"> PAGEREF _Toc425414748 \h </w:instrText>
        </w:r>
        <w:r w:rsidR="005F47D5">
          <w:rPr>
            <w:noProof/>
            <w:webHidden/>
          </w:rPr>
        </w:r>
        <w:r w:rsidR="005F47D5">
          <w:rPr>
            <w:noProof/>
            <w:webHidden/>
          </w:rPr>
          <w:fldChar w:fldCharType="separate"/>
        </w:r>
        <w:r w:rsidR="005F47D5">
          <w:rPr>
            <w:noProof/>
            <w:webHidden/>
          </w:rPr>
          <w:t>58</w:t>
        </w:r>
        <w:r w:rsidR="005F47D5">
          <w:rPr>
            <w:noProof/>
            <w:webHidden/>
          </w:rPr>
          <w:fldChar w:fldCharType="end"/>
        </w:r>
      </w:hyperlink>
    </w:p>
    <w:p w14:paraId="7AE259E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49" w:history="1">
        <w:r w:rsidR="005F47D5" w:rsidRPr="00AE3E2C">
          <w:rPr>
            <w:rStyle w:val="Hipervnculo"/>
            <w:noProof/>
          </w:rPr>
          <w:t>Figura 2</w:t>
        </w:r>
        <w:r w:rsidR="005F47D5" w:rsidRPr="00AE3E2C">
          <w:rPr>
            <w:rStyle w:val="Hipervnculo"/>
            <w:noProof/>
          </w:rPr>
          <w:noBreakHyphen/>
          <w:t>8. Estructura del submensaje DataFrag</w:t>
        </w:r>
        <w:r w:rsidR="005F47D5">
          <w:rPr>
            <w:noProof/>
            <w:webHidden/>
          </w:rPr>
          <w:tab/>
        </w:r>
        <w:r w:rsidR="005F47D5">
          <w:rPr>
            <w:noProof/>
            <w:webHidden/>
          </w:rPr>
          <w:fldChar w:fldCharType="begin"/>
        </w:r>
        <w:r w:rsidR="005F47D5">
          <w:rPr>
            <w:noProof/>
            <w:webHidden/>
          </w:rPr>
          <w:instrText xml:space="preserve"> PAGEREF _Toc425414749 \h </w:instrText>
        </w:r>
        <w:r w:rsidR="005F47D5">
          <w:rPr>
            <w:noProof/>
            <w:webHidden/>
          </w:rPr>
        </w:r>
        <w:r w:rsidR="005F47D5">
          <w:rPr>
            <w:noProof/>
            <w:webHidden/>
          </w:rPr>
          <w:fldChar w:fldCharType="separate"/>
        </w:r>
        <w:r w:rsidR="005F47D5">
          <w:rPr>
            <w:noProof/>
            <w:webHidden/>
          </w:rPr>
          <w:t>59</w:t>
        </w:r>
        <w:r w:rsidR="005F47D5">
          <w:rPr>
            <w:noProof/>
            <w:webHidden/>
          </w:rPr>
          <w:fldChar w:fldCharType="end"/>
        </w:r>
      </w:hyperlink>
    </w:p>
    <w:p w14:paraId="58A08C7F"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50" w:history="1">
        <w:r w:rsidR="005F47D5" w:rsidRPr="00AE3E2C">
          <w:rPr>
            <w:rStyle w:val="Hipervnculo"/>
            <w:noProof/>
          </w:rPr>
          <w:t>Figura 2</w:t>
        </w:r>
        <w:r w:rsidR="005F47D5" w:rsidRPr="00AE3E2C">
          <w:rPr>
            <w:rStyle w:val="Hipervnculo"/>
            <w:noProof/>
          </w:rPr>
          <w:noBreakHyphen/>
          <w:t>9. Uso del submensaje DATA_FRAG (parte I).</w:t>
        </w:r>
        <w:r w:rsidR="005F47D5">
          <w:rPr>
            <w:noProof/>
            <w:webHidden/>
          </w:rPr>
          <w:tab/>
        </w:r>
        <w:r w:rsidR="005F47D5">
          <w:rPr>
            <w:noProof/>
            <w:webHidden/>
          </w:rPr>
          <w:fldChar w:fldCharType="begin"/>
        </w:r>
        <w:r w:rsidR="005F47D5">
          <w:rPr>
            <w:noProof/>
            <w:webHidden/>
          </w:rPr>
          <w:instrText xml:space="preserve"> PAGEREF _Toc425414750 \h </w:instrText>
        </w:r>
        <w:r w:rsidR="005F47D5">
          <w:rPr>
            <w:noProof/>
            <w:webHidden/>
          </w:rPr>
        </w:r>
        <w:r w:rsidR="005F47D5">
          <w:rPr>
            <w:noProof/>
            <w:webHidden/>
          </w:rPr>
          <w:fldChar w:fldCharType="separate"/>
        </w:r>
        <w:r w:rsidR="005F47D5">
          <w:rPr>
            <w:noProof/>
            <w:webHidden/>
          </w:rPr>
          <w:t>63</w:t>
        </w:r>
        <w:r w:rsidR="005F47D5">
          <w:rPr>
            <w:noProof/>
            <w:webHidden/>
          </w:rPr>
          <w:fldChar w:fldCharType="end"/>
        </w:r>
      </w:hyperlink>
    </w:p>
    <w:p w14:paraId="223AD55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51" w:history="1">
        <w:r w:rsidR="005F47D5" w:rsidRPr="00AE3E2C">
          <w:rPr>
            <w:rStyle w:val="Hipervnculo"/>
            <w:noProof/>
          </w:rPr>
          <w:t>Figura 2</w:t>
        </w:r>
        <w:r w:rsidR="005F47D5" w:rsidRPr="00AE3E2C">
          <w:rPr>
            <w:rStyle w:val="Hipervnculo"/>
            <w:noProof/>
          </w:rPr>
          <w:noBreakHyphen/>
          <w:t>10. Uso del submensaje DATA_FRAG (parte II).</w:t>
        </w:r>
        <w:r w:rsidR="005F47D5">
          <w:rPr>
            <w:noProof/>
            <w:webHidden/>
          </w:rPr>
          <w:tab/>
        </w:r>
        <w:r w:rsidR="005F47D5">
          <w:rPr>
            <w:noProof/>
            <w:webHidden/>
          </w:rPr>
          <w:fldChar w:fldCharType="begin"/>
        </w:r>
        <w:r w:rsidR="005F47D5">
          <w:rPr>
            <w:noProof/>
            <w:webHidden/>
          </w:rPr>
          <w:instrText xml:space="preserve"> PAGEREF _Toc425414751 \h </w:instrText>
        </w:r>
        <w:r w:rsidR="005F47D5">
          <w:rPr>
            <w:noProof/>
            <w:webHidden/>
          </w:rPr>
        </w:r>
        <w:r w:rsidR="005F47D5">
          <w:rPr>
            <w:noProof/>
            <w:webHidden/>
          </w:rPr>
          <w:fldChar w:fldCharType="separate"/>
        </w:r>
        <w:r w:rsidR="005F47D5">
          <w:rPr>
            <w:noProof/>
            <w:webHidden/>
          </w:rPr>
          <w:t>63</w:t>
        </w:r>
        <w:r w:rsidR="005F47D5">
          <w:rPr>
            <w:noProof/>
            <w:webHidden/>
          </w:rPr>
          <w:fldChar w:fldCharType="end"/>
        </w:r>
      </w:hyperlink>
    </w:p>
    <w:p w14:paraId="4617C924"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52" w:history="1">
        <w:r w:rsidR="005F47D5" w:rsidRPr="00AE3E2C">
          <w:rPr>
            <w:rStyle w:val="Hipervnculo"/>
            <w:noProof/>
          </w:rPr>
          <w:t>Figura 2</w:t>
        </w:r>
        <w:r w:rsidR="005F47D5" w:rsidRPr="00AE3E2C">
          <w:rPr>
            <w:rStyle w:val="Hipervnculo"/>
            <w:noProof/>
          </w:rPr>
          <w:noBreakHyphen/>
          <w:t>11. Estructura del submensaje Gap</w:t>
        </w:r>
        <w:r w:rsidR="005F47D5">
          <w:rPr>
            <w:noProof/>
            <w:webHidden/>
          </w:rPr>
          <w:tab/>
        </w:r>
        <w:r w:rsidR="005F47D5">
          <w:rPr>
            <w:noProof/>
            <w:webHidden/>
          </w:rPr>
          <w:fldChar w:fldCharType="begin"/>
        </w:r>
        <w:r w:rsidR="005F47D5">
          <w:rPr>
            <w:noProof/>
            <w:webHidden/>
          </w:rPr>
          <w:instrText xml:space="preserve"> PAGEREF _Toc425414752 \h </w:instrText>
        </w:r>
        <w:r w:rsidR="005F47D5">
          <w:rPr>
            <w:noProof/>
            <w:webHidden/>
          </w:rPr>
        </w:r>
        <w:r w:rsidR="005F47D5">
          <w:rPr>
            <w:noProof/>
            <w:webHidden/>
          </w:rPr>
          <w:fldChar w:fldCharType="separate"/>
        </w:r>
        <w:r w:rsidR="005F47D5">
          <w:rPr>
            <w:noProof/>
            <w:webHidden/>
          </w:rPr>
          <w:t>64</w:t>
        </w:r>
        <w:r w:rsidR="005F47D5">
          <w:rPr>
            <w:noProof/>
            <w:webHidden/>
          </w:rPr>
          <w:fldChar w:fldCharType="end"/>
        </w:r>
      </w:hyperlink>
    </w:p>
    <w:p w14:paraId="198C560D"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53" w:history="1">
        <w:r w:rsidR="005F47D5" w:rsidRPr="00AE3E2C">
          <w:rPr>
            <w:rStyle w:val="Hipervnculo"/>
            <w:noProof/>
          </w:rPr>
          <w:t>Figura 2</w:t>
        </w:r>
        <w:r w:rsidR="005F47D5" w:rsidRPr="00AE3E2C">
          <w:rPr>
            <w:rStyle w:val="Hipervnculo"/>
            <w:noProof/>
          </w:rPr>
          <w:noBreakHyphen/>
          <w:t>12. Uso del submensaje GAP.</w:t>
        </w:r>
        <w:r w:rsidR="005F47D5">
          <w:rPr>
            <w:noProof/>
            <w:webHidden/>
          </w:rPr>
          <w:tab/>
        </w:r>
        <w:r w:rsidR="005F47D5">
          <w:rPr>
            <w:noProof/>
            <w:webHidden/>
          </w:rPr>
          <w:fldChar w:fldCharType="begin"/>
        </w:r>
        <w:r w:rsidR="005F47D5">
          <w:rPr>
            <w:noProof/>
            <w:webHidden/>
          </w:rPr>
          <w:instrText xml:space="preserve"> PAGEREF _Toc425414753 \h </w:instrText>
        </w:r>
        <w:r w:rsidR="005F47D5">
          <w:rPr>
            <w:noProof/>
            <w:webHidden/>
          </w:rPr>
        </w:r>
        <w:r w:rsidR="005F47D5">
          <w:rPr>
            <w:noProof/>
            <w:webHidden/>
          </w:rPr>
          <w:fldChar w:fldCharType="separate"/>
        </w:r>
        <w:r w:rsidR="005F47D5">
          <w:rPr>
            <w:noProof/>
            <w:webHidden/>
          </w:rPr>
          <w:t>66</w:t>
        </w:r>
        <w:r w:rsidR="005F47D5">
          <w:rPr>
            <w:noProof/>
            <w:webHidden/>
          </w:rPr>
          <w:fldChar w:fldCharType="end"/>
        </w:r>
      </w:hyperlink>
    </w:p>
    <w:p w14:paraId="37CE00BF"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54" w:history="1">
        <w:r w:rsidR="005F47D5" w:rsidRPr="00AE3E2C">
          <w:rPr>
            <w:rStyle w:val="Hipervnculo"/>
            <w:noProof/>
          </w:rPr>
          <w:t>Figura 2</w:t>
        </w:r>
        <w:r w:rsidR="005F47D5" w:rsidRPr="00AE3E2C">
          <w:rPr>
            <w:rStyle w:val="Hipervnculo"/>
            <w:noProof/>
          </w:rPr>
          <w:noBreakHyphen/>
          <w:t>13. Estructura del submensaje Heartbeat</w:t>
        </w:r>
        <w:r w:rsidR="005F47D5">
          <w:rPr>
            <w:noProof/>
            <w:webHidden/>
          </w:rPr>
          <w:tab/>
        </w:r>
        <w:r w:rsidR="005F47D5">
          <w:rPr>
            <w:noProof/>
            <w:webHidden/>
          </w:rPr>
          <w:fldChar w:fldCharType="begin"/>
        </w:r>
        <w:r w:rsidR="005F47D5">
          <w:rPr>
            <w:noProof/>
            <w:webHidden/>
          </w:rPr>
          <w:instrText xml:space="preserve"> PAGEREF _Toc425414754 \h </w:instrText>
        </w:r>
        <w:r w:rsidR="005F47D5">
          <w:rPr>
            <w:noProof/>
            <w:webHidden/>
          </w:rPr>
        </w:r>
        <w:r w:rsidR="005F47D5">
          <w:rPr>
            <w:noProof/>
            <w:webHidden/>
          </w:rPr>
          <w:fldChar w:fldCharType="separate"/>
        </w:r>
        <w:r w:rsidR="005F47D5">
          <w:rPr>
            <w:noProof/>
            <w:webHidden/>
          </w:rPr>
          <w:t>66</w:t>
        </w:r>
        <w:r w:rsidR="005F47D5">
          <w:rPr>
            <w:noProof/>
            <w:webHidden/>
          </w:rPr>
          <w:fldChar w:fldCharType="end"/>
        </w:r>
      </w:hyperlink>
    </w:p>
    <w:p w14:paraId="74FF78EC"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55" w:history="1">
        <w:r w:rsidR="005F47D5" w:rsidRPr="00AE3E2C">
          <w:rPr>
            <w:rStyle w:val="Hipervnculo"/>
            <w:noProof/>
          </w:rPr>
          <w:t>Figura 2</w:t>
        </w:r>
        <w:r w:rsidR="005F47D5" w:rsidRPr="00AE3E2C">
          <w:rPr>
            <w:rStyle w:val="Hipervnculo"/>
            <w:noProof/>
          </w:rPr>
          <w:noBreakHyphen/>
          <w:t>14. Uso del submensaje HEARTBEAT.</w:t>
        </w:r>
        <w:r w:rsidR="005F47D5">
          <w:rPr>
            <w:noProof/>
            <w:webHidden/>
          </w:rPr>
          <w:tab/>
        </w:r>
        <w:r w:rsidR="005F47D5">
          <w:rPr>
            <w:noProof/>
            <w:webHidden/>
          </w:rPr>
          <w:fldChar w:fldCharType="begin"/>
        </w:r>
        <w:r w:rsidR="005F47D5">
          <w:rPr>
            <w:noProof/>
            <w:webHidden/>
          </w:rPr>
          <w:instrText xml:space="preserve"> PAGEREF _Toc425414755 \h </w:instrText>
        </w:r>
        <w:r w:rsidR="005F47D5">
          <w:rPr>
            <w:noProof/>
            <w:webHidden/>
          </w:rPr>
        </w:r>
        <w:r w:rsidR="005F47D5">
          <w:rPr>
            <w:noProof/>
            <w:webHidden/>
          </w:rPr>
          <w:fldChar w:fldCharType="separate"/>
        </w:r>
        <w:r w:rsidR="005F47D5">
          <w:rPr>
            <w:noProof/>
            <w:webHidden/>
          </w:rPr>
          <w:t>69</w:t>
        </w:r>
        <w:r w:rsidR="005F47D5">
          <w:rPr>
            <w:noProof/>
            <w:webHidden/>
          </w:rPr>
          <w:fldChar w:fldCharType="end"/>
        </w:r>
      </w:hyperlink>
    </w:p>
    <w:p w14:paraId="07CEF843"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56" w:history="1">
        <w:r w:rsidR="005F47D5" w:rsidRPr="00AE3E2C">
          <w:rPr>
            <w:rStyle w:val="Hipervnculo"/>
            <w:noProof/>
          </w:rPr>
          <w:t>Figura 2</w:t>
        </w:r>
        <w:r w:rsidR="005F47D5" w:rsidRPr="00AE3E2C">
          <w:rPr>
            <w:rStyle w:val="Hipervnculo"/>
            <w:noProof/>
          </w:rPr>
          <w:noBreakHyphen/>
          <w:t>15. Estructura del submensaje HeartBeatFrag</w:t>
        </w:r>
        <w:r w:rsidR="005F47D5">
          <w:rPr>
            <w:noProof/>
            <w:webHidden/>
          </w:rPr>
          <w:tab/>
        </w:r>
        <w:r w:rsidR="005F47D5">
          <w:rPr>
            <w:noProof/>
            <w:webHidden/>
          </w:rPr>
          <w:fldChar w:fldCharType="begin"/>
        </w:r>
        <w:r w:rsidR="005F47D5">
          <w:rPr>
            <w:noProof/>
            <w:webHidden/>
          </w:rPr>
          <w:instrText xml:space="preserve"> PAGEREF _Toc425414756 \h </w:instrText>
        </w:r>
        <w:r w:rsidR="005F47D5">
          <w:rPr>
            <w:noProof/>
            <w:webHidden/>
          </w:rPr>
        </w:r>
        <w:r w:rsidR="005F47D5">
          <w:rPr>
            <w:noProof/>
            <w:webHidden/>
          </w:rPr>
          <w:fldChar w:fldCharType="separate"/>
        </w:r>
        <w:r w:rsidR="005F47D5">
          <w:rPr>
            <w:noProof/>
            <w:webHidden/>
          </w:rPr>
          <w:t>70</w:t>
        </w:r>
        <w:r w:rsidR="005F47D5">
          <w:rPr>
            <w:noProof/>
            <w:webHidden/>
          </w:rPr>
          <w:fldChar w:fldCharType="end"/>
        </w:r>
      </w:hyperlink>
    </w:p>
    <w:p w14:paraId="2A16E600"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57" w:history="1">
        <w:r w:rsidR="005F47D5" w:rsidRPr="00AE3E2C">
          <w:rPr>
            <w:rStyle w:val="Hipervnculo"/>
            <w:noProof/>
          </w:rPr>
          <w:t>Figura 2</w:t>
        </w:r>
        <w:r w:rsidR="005F47D5" w:rsidRPr="00AE3E2C">
          <w:rPr>
            <w:rStyle w:val="Hipervnculo"/>
            <w:noProof/>
          </w:rPr>
          <w:noBreakHyphen/>
          <w:t>16. Uso del submensaje HEARTBEAT_FRAG.</w:t>
        </w:r>
        <w:r w:rsidR="005F47D5">
          <w:rPr>
            <w:noProof/>
            <w:webHidden/>
          </w:rPr>
          <w:tab/>
        </w:r>
        <w:r w:rsidR="005F47D5">
          <w:rPr>
            <w:noProof/>
            <w:webHidden/>
          </w:rPr>
          <w:fldChar w:fldCharType="begin"/>
        </w:r>
        <w:r w:rsidR="005F47D5">
          <w:rPr>
            <w:noProof/>
            <w:webHidden/>
          </w:rPr>
          <w:instrText xml:space="preserve"> PAGEREF _Toc425414757 \h </w:instrText>
        </w:r>
        <w:r w:rsidR="005F47D5">
          <w:rPr>
            <w:noProof/>
            <w:webHidden/>
          </w:rPr>
        </w:r>
        <w:r w:rsidR="005F47D5">
          <w:rPr>
            <w:noProof/>
            <w:webHidden/>
          </w:rPr>
          <w:fldChar w:fldCharType="separate"/>
        </w:r>
        <w:r w:rsidR="005F47D5">
          <w:rPr>
            <w:noProof/>
            <w:webHidden/>
          </w:rPr>
          <w:t>72</w:t>
        </w:r>
        <w:r w:rsidR="005F47D5">
          <w:rPr>
            <w:noProof/>
            <w:webHidden/>
          </w:rPr>
          <w:fldChar w:fldCharType="end"/>
        </w:r>
      </w:hyperlink>
    </w:p>
    <w:p w14:paraId="4B8268AA"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58" w:history="1">
        <w:r w:rsidR="005F47D5" w:rsidRPr="00AE3E2C">
          <w:rPr>
            <w:rStyle w:val="Hipervnculo"/>
            <w:noProof/>
          </w:rPr>
          <w:t>Figura 2</w:t>
        </w:r>
        <w:r w:rsidR="005F47D5" w:rsidRPr="00AE3E2C">
          <w:rPr>
            <w:rStyle w:val="Hipervnculo"/>
            <w:noProof/>
          </w:rPr>
          <w:noBreakHyphen/>
          <w:t>17. Estructura del submensaje InfoDestination</w:t>
        </w:r>
        <w:r w:rsidR="005F47D5">
          <w:rPr>
            <w:noProof/>
            <w:webHidden/>
          </w:rPr>
          <w:tab/>
        </w:r>
        <w:r w:rsidR="005F47D5">
          <w:rPr>
            <w:noProof/>
            <w:webHidden/>
          </w:rPr>
          <w:fldChar w:fldCharType="begin"/>
        </w:r>
        <w:r w:rsidR="005F47D5">
          <w:rPr>
            <w:noProof/>
            <w:webHidden/>
          </w:rPr>
          <w:instrText xml:space="preserve"> PAGEREF _Toc425414758 \h </w:instrText>
        </w:r>
        <w:r w:rsidR="005F47D5">
          <w:rPr>
            <w:noProof/>
            <w:webHidden/>
          </w:rPr>
        </w:r>
        <w:r w:rsidR="005F47D5">
          <w:rPr>
            <w:noProof/>
            <w:webHidden/>
          </w:rPr>
          <w:fldChar w:fldCharType="separate"/>
        </w:r>
        <w:r w:rsidR="005F47D5">
          <w:rPr>
            <w:noProof/>
            <w:webHidden/>
          </w:rPr>
          <w:t>72</w:t>
        </w:r>
        <w:r w:rsidR="005F47D5">
          <w:rPr>
            <w:noProof/>
            <w:webHidden/>
          </w:rPr>
          <w:fldChar w:fldCharType="end"/>
        </w:r>
      </w:hyperlink>
    </w:p>
    <w:p w14:paraId="64F6135A"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59" w:history="1">
        <w:r w:rsidR="005F47D5" w:rsidRPr="00AE3E2C">
          <w:rPr>
            <w:rStyle w:val="Hipervnculo"/>
            <w:noProof/>
          </w:rPr>
          <w:t>Figura 2</w:t>
        </w:r>
        <w:r w:rsidR="005F47D5" w:rsidRPr="00AE3E2C">
          <w:rPr>
            <w:rStyle w:val="Hipervnculo"/>
            <w:noProof/>
          </w:rPr>
          <w:noBreakHyphen/>
          <w:t>18. Uso del submensaje INFO_DST.</w:t>
        </w:r>
        <w:r w:rsidR="005F47D5">
          <w:rPr>
            <w:noProof/>
            <w:webHidden/>
          </w:rPr>
          <w:tab/>
        </w:r>
        <w:r w:rsidR="005F47D5">
          <w:rPr>
            <w:noProof/>
            <w:webHidden/>
          </w:rPr>
          <w:fldChar w:fldCharType="begin"/>
        </w:r>
        <w:r w:rsidR="005F47D5">
          <w:rPr>
            <w:noProof/>
            <w:webHidden/>
          </w:rPr>
          <w:instrText xml:space="preserve"> PAGEREF _Toc425414759 \h </w:instrText>
        </w:r>
        <w:r w:rsidR="005F47D5">
          <w:rPr>
            <w:noProof/>
            <w:webHidden/>
          </w:rPr>
        </w:r>
        <w:r w:rsidR="005F47D5">
          <w:rPr>
            <w:noProof/>
            <w:webHidden/>
          </w:rPr>
          <w:fldChar w:fldCharType="separate"/>
        </w:r>
        <w:r w:rsidR="005F47D5">
          <w:rPr>
            <w:noProof/>
            <w:webHidden/>
          </w:rPr>
          <w:t>74</w:t>
        </w:r>
        <w:r w:rsidR="005F47D5">
          <w:rPr>
            <w:noProof/>
            <w:webHidden/>
          </w:rPr>
          <w:fldChar w:fldCharType="end"/>
        </w:r>
      </w:hyperlink>
    </w:p>
    <w:p w14:paraId="4F515C7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60" w:history="1">
        <w:r w:rsidR="005F47D5" w:rsidRPr="00AE3E2C">
          <w:rPr>
            <w:rStyle w:val="Hipervnculo"/>
            <w:noProof/>
          </w:rPr>
          <w:t>Figura 2</w:t>
        </w:r>
        <w:r w:rsidR="005F47D5" w:rsidRPr="00AE3E2C">
          <w:rPr>
            <w:rStyle w:val="Hipervnculo"/>
            <w:noProof/>
          </w:rPr>
          <w:noBreakHyphen/>
          <w:t>19. Estructura del submensaje InfoReply</w:t>
        </w:r>
        <w:r w:rsidR="005F47D5">
          <w:rPr>
            <w:noProof/>
            <w:webHidden/>
          </w:rPr>
          <w:tab/>
        </w:r>
        <w:r w:rsidR="005F47D5">
          <w:rPr>
            <w:noProof/>
            <w:webHidden/>
          </w:rPr>
          <w:fldChar w:fldCharType="begin"/>
        </w:r>
        <w:r w:rsidR="005F47D5">
          <w:rPr>
            <w:noProof/>
            <w:webHidden/>
          </w:rPr>
          <w:instrText xml:space="preserve"> PAGEREF _Toc425414760 \h </w:instrText>
        </w:r>
        <w:r w:rsidR="005F47D5">
          <w:rPr>
            <w:noProof/>
            <w:webHidden/>
          </w:rPr>
        </w:r>
        <w:r w:rsidR="005F47D5">
          <w:rPr>
            <w:noProof/>
            <w:webHidden/>
          </w:rPr>
          <w:fldChar w:fldCharType="separate"/>
        </w:r>
        <w:r w:rsidR="005F47D5">
          <w:rPr>
            <w:noProof/>
            <w:webHidden/>
          </w:rPr>
          <w:t>74</w:t>
        </w:r>
        <w:r w:rsidR="005F47D5">
          <w:rPr>
            <w:noProof/>
            <w:webHidden/>
          </w:rPr>
          <w:fldChar w:fldCharType="end"/>
        </w:r>
      </w:hyperlink>
    </w:p>
    <w:p w14:paraId="7F55AD07"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61" w:history="1">
        <w:r w:rsidR="005F47D5" w:rsidRPr="00AE3E2C">
          <w:rPr>
            <w:rStyle w:val="Hipervnculo"/>
            <w:noProof/>
          </w:rPr>
          <w:t>Figura 2</w:t>
        </w:r>
        <w:r w:rsidR="005F47D5" w:rsidRPr="00AE3E2C">
          <w:rPr>
            <w:rStyle w:val="Hipervnculo"/>
            <w:noProof/>
          </w:rPr>
          <w:noBreakHyphen/>
          <w:t>20. Estructura del submensaje InfoSource</w:t>
        </w:r>
        <w:r w:rsidR="005F47D5">
          <w:rPr>
            <w:noProof/>
            <w:webHidden/>
          </w:rPr>
          <w:tab/>
        </w:r>
        <w:r w:rsidR="005F47D5">
          <w:rPr>
            <w:noProof/>
            <w:webHidden/>
          </w:rPr>
          <w:fldChar w:fldCharType="begin"/>
        </w:r>
        <w:r w:rsidR="005F47D5">
          <w:rPr>
            <w:noProof/>
            <w:webHidden/>
          </w:rPr>
          <w:instrText xml:space="preserve"> PAGEREF _Toc425414761 \h </w:instrText>
        </w:r>
        <w:r w:rsidR="005F47D5">
          <w:rPr>
            <w:noProof/>
            <w:webHidden/>
          </w:rPr>
        </w:r>
        <w:r w:rsidR="005F47D5">
          <w:rPr>
            <w:noProof/>
            <w:webHidden/>
          </w:rPr>
          <w:fldChar w:fldCharType="separate"/>
        </w:r>
        <w:r w:rsidR="005F47D5">
          <w:rPr>
            <w:noProof/>
            <w:webHidden/>
          </w:rPr>
          <w:t>76</w:t>
        </w:r>
        <w:r w:rsidR="005F47D5">
          <w:rPr>
            <w:noProof/>
            <w:webHidden/>
          </w:rPr>
          <w:fldChar w:fldCharType="end"/>
        </w:r>
      </w:hyperlink>
    </w:p>
    <w:p w14:paraId="14DBD749"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62" w:history="1">
        <w:r w:rsidR="005F47D5" w:rsidRPr="00AE3E2C">
          <w:rPr>
            <w:rStyle w:val="Hipervnculo"/>
            <w:noProof/>
          </w:rPr>
          <w:t>Figura 2</w:t>
        </w:r>
        <w:r w:rsidR="005F47D5" w:rsidRPr="00AE3E2C">
          <w:rPr>
            <w:rStyle w:val="Hipervnculo"/>
            <w:noProof/>
          </w:rPr>
          <w:noBreakHyphen/>
          <w:t>21. Estructura del submensaje InfoTimestamp</w:t>
        </w:r>
        <w:r w:rsidR="005F47D5">
          <w:rPr>
            <w:noProof/>
            <w:webHidden/>
          </w:rPr>
          <w:tab/>
        </w:r>
        <w:r w:rsidR="005F47D5">
          <w:rPr>
            <w:noProof/>
            <w:webHidden/>
          </w:rPr>
          <w:fldChar w:fldCharType="begin"/>
        </w:r>
        <w:r w:rsidR="005F47D5">
          <w:rPr>
            <w:noProof/>
            <w:webHidden/>
          </w:rPr>
          <w:instrText xml:space="preserve"> PAGEREF _Toc425414762 \h </w:instrText>
        </w:r>
        <w:r w:rsidR="005F47D5">
          <w:rPr>
            <w:noProof/>
            <w:webHidden/>
          </w:rPr>
        </w:r>
        <w:r w:rsidR="005F47D5">
          <w:rPr>
            <w:noProof/>
            <w:webHidden/>
          </w:rPr>
          <w:fldChar w:fldCharType="separate"/>
        </w:r>
        <w:r w:rsidR="005F47D5">
          <w:rPr>
            <w:noProof/>
            <w:webHidden/>
          </w:rPr>
          <w:t>77</w:t>
        </w:r>
        <w:r w:rsidR="005F47D5">
          <w:rPr>
            <w:noProof/>
            <w:webHidden/>
          </w:rPr>
          <w:fldChar w:fldCharType="end"/>
        </w:r>
      </w:hyperlink>
    </w:p>
    <w:p w14:paraId="50DEDB2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63" w:history="1">
        <w:r w:rsidR="005F47D5" w:rsidRPr="00AE3E2C">
          <w:rPr>
            <w:rStyle w:val="Hipervnculo"/>
            <w:noProof/>
          </w:rPr>
          <w:t>Figura 2</w:t>
        </w:r>
        <w:r w:rsidR="005F47D5" w:rsidRPr="00AE3E2C">
          <w:rPr>
            <w:rStyle w:val="Hipervnculo"/>
            <w:noProof/>
          </w:rPr>
          <w:noBreakHyphen/>
          <w:t>22. Uso del submensaje INFO_TS.</w:t>
        </w:r>
        <w:r w:rsidR="005F47D5">
          <w:rPr>
            <w:noProof/>
            <w:webHidden/>
          </w:rPr>
          <w:tab/>
        </w:r>
        <w:r w:rsidR="005F47D5">
          <w:rPr>
            <w:noProof/>
            <w:webHidden/>
          </w:rPr>
          <w:fldChar w:fldCharType="begin"/>
        </w:r>
        <w:r w:rsidR="005F47D5">
          <w:rPr>
            <w:noProof/>
            <w:webHidden/>
          </w:rPr>
          <w:instrText xml:space="preserve"> PAGEREF _Toc425414763 \h </w:instrText>
        </w:r>
        <w:r w:rsidR="005F47D5">
          <w:rPr>
            <w:noProof/>
            <w:webHidden/>
          </w:rPr>
        </w:r>
        <w:r w:rsidR="005F47D5">
          <w:rPr>
            <w:noProof/>
            <w:webHidden/>
          </w:rPr>
          <w:fldChar w:fldCharType="separate"/>
        </w:r>
        <w:r w:rsidR="005F47D5">
          <w:rPr>
            <w:noProof/>
            <w:webHidden/>
          </w:rPr>
          <w:t>79</w:t>
        </w:r>
        <w:r w:rsidR="005F47D5">
          <w:rPr>
            <w:noProof/>
            <w:webHidden/>
          </w:rPr>
          <w:fldChar w:fldCharType="end"/>
        </w:r>
      </w:hyperlink>
    </w:p>
    <w:p w14:paraId="108ADDAF"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64" w:history="1">
        <w:r w:rsidR="005F47D5" w:rsidRPr="00AE3E2C">
          <w:rPr>
            <w:rStyle w:val="Hipervnculo"/>
            <w:noProof/>
          </w:rPr>
          <w:t>Figura 2</w:t>
        </w:r>
        <w:r w:rsidR="005F47D5" w:rsidRPr="00AE3E2C">
          <w:rPr>
            <w:rStyle w:val="Hipervnculo"/>
            <w:noProof/>
          </w:rPr>
          <w:noBreakHyphen/>
          <w:t>23. Estructura del submensaje NackFrag</w:t>
        </w:r>
        <w:r w:rsidR="005F47D5">
          <w:rPr>
            <w:noProof/>
            <w:webHidden/>
          </w:rPr>
          <w:tab/>
        </w:r>
        <w:r w:rsidR="005F47D5">
          <w:rPr>
            <w:noProof/>
            <w:webHidden/>
          </w:rPr>
          <w:fldChar w:fldCharType="begin"/>
        </w:r>
        <w:r w:rsidR="005F47D5">
          <w:rPr>
            <w:noProof/>
            <w:webHidden/>
          </w:rPr>
          <w:instrText xml:space="preserve"> PAGEREF _Toc425414764 \h </w:instrText>
        </w:r>
        <w:r w:rsidR="005F47D5">
          <w:rPr>
            <w:noProof/>
            <w:webHidden/>
          </w:rPr>
        </w:r>
        <w:r w:rsidR="005F47D5">
          <w:rPr>
            <w:noProof/>
            <w:webHidden/>
          </w:rPr>
          <w:fldChar w:fldCharType="separate"/>
        </w:r>
        <w:r w:rsidR="005F47D5">
          <w:rPr>
            <w:noProof/>
            <w:webHidden/>
          </w:rPr>
          <w:t>79</w:t>
        </w:r>
        <w:r w:rsidR="005F47D5">
          <w:rPr>
            <w:noProof/>
            <w:webHidden/>
          </w:rPr>
          <w:fldChar w:fldCharType="end"/>
        </w:r>
      </w:hyperlink>
    </w:p>
    <w:p w14:paraId="3A674CF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65" w:history="1">
        <w:r w:rsidR="005F47D5" w:rsidRPr="00AE3E2C">
          <w:rPr>
            <w:rStyle w:val="Hipervnculo"/>
            <w:noProof/>
          </w:rPr>
          <w:t>Figura 2</w:t>
        </w:r>
        <w:r w:rsidR="005F47D5" w:rsidRPr="00AE3E2C">
          <w:rPr>
            <w:rStyle w:val="Hipervnculo"/>
            <w:noProof/>
          </w:rPr>
          <w:noBreakHyphen/>
          <w:t>24. Uso del submensaje NACK_FRAG.</w:t>
        </w:r>
        <w:r w:rsidR="005F47D5">
          <w:rPr>
            <w:noProof/>
            <w:webHidden/>
          </w:rPr>
          <w:tab/>
        </w:r>
        <w:r w:rsidR="005F47D5">
          <w:rPr>
            <w:noProof/>
            <w:webHidden/>
          </w:rPr>
          <w:fldChar w:fldCharType="begin"/>
        </w:r>
        <w:r w:rsidR="005F47D5">
          <w:rPr>
            <w:noProof/>
            <w:webHidden/>
          </w:rPr>
          <w:instrText xml:space="preserve"> PAGEREF _Toc425414765 \h </w:instrText>
        </w:r>
        <w:r w:rsidR="005F47D5">
          <w:rPr>
            <w:noProof/>
            <w:webHidden/>
          </w:rPr>
        </w:r>
        <w:r w:rsidR="005F47D5">
          <w:rPr>
            <w:noProof/>
            <w:webHidden/>
          </w:rPr>
          <w:fldChar w:fldCharType="separate"/>
        </w:r>
        <w:r w:rsidR="005F47D5">
          <w:rPr>
            <w:noProof/>
            <w:webHidden/>
          </w:rPr>
          <w:t>82</w:t>
        </w:r>
        <w:r w:rsidR="005F47D5">
          <w:rPr>
            <w:noProof/>
            <w:webHidden/>
          </w:rPr>
          <w:fldChar w:fldCharType="end"/>
        </w:r>
      </w:hyperlink>
    </w:p>
    <w:p w14:paraId="2800FAD3"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66" w:history="1">
        <w:r w:rsidR="005F47D5" w:rsidRPr="00AE3E2C">
          <w:rPr>
            <w:rStyle w:val="Hipervnculo"/>
            <w:noProof/>
          </w:rPr>
          <w:t>Figura 2</w:t>
        </w:r>
        <w:r w:rsidR="005F47D5" w:rsidRPr="00AE3E2C">
          <w:rPr>
            <w:rStyle w:val="Hipervnculo"/>
            <w:noProof/>
          </w:rPr>
          <w:noBreakHyphen/>
          <w:t>25. Estructura del submensaje Pad</w:t>
        </w:r>
        <w:r w:rsidR="005F47D5">
          <w:rPr>
            <w:noProof/>
            <w:webHidden/>
          </w:rPr>
          <w:tab/>
        </w:r>
        <w:r w:rsidR="005F47D5">
          <w:rPr>
            <w:noProof/>
            <w:webHidden/>
          </w:rPr>
          <w:fldChar w:fldCharType="begin"/>
        </w:r>
        <w:r w:rsidR="005F47D5">
          <w:rPr>
            <w:noProof/>
            <w:webHidden/>
          </w:rPr>
          <w:instrText xml:space="preserve"> PAGEREF _Toc425414766 \h </w:instrText>
        </w:r>
        <w:r w:rsidR="005F47D5">
          <w:rPr>
            <w:noProof/>
            <w:webHidden/>
          </w:rPr>
        </w:r>
        <w:r w:rsidR="005F47D5">
          <w:rPr>
            <w:noProof/>
            <w:webHidden/>
          </w:rPr>
          <w:fldChar w:fldCharType="separate"/>
        </w:r>
        <w:r w:rsidR="005F47D5">
          <w:rPr>
            <w:noProof/>
            <w:webHidden/>
          </w:rPr>
          <w:t>82</w:t>
        </w:r>
        <w:r w:rsidR="005F47D5">
          <w:rPr>
            <w:noProof/>
            <w:webHidden/>
          </w:rPr>
          <w:fldChar w:fldCharType="end"/>
        </w:r>
      </w:hyperlink>
    </w:p>
    <w:p w14:paraId="48A328A0"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67" w:history="1">
        <w:r w:rsidR="005F47D5" w:rsidRPr="00AE3E2C">
          <w:rPr>
            <w:rStyle w:val="Hipervnculo"/>
            <w:noProof/>
          </w:rPr>
          <w:t>Figura 2</w:t>
        </w:r>
        <w:r w:rsidR="005F47D5" w:rsidRPr="00AE3E2C">
          <w:rPr>
            <w:rStyle w:val="Hipervnculo"/>
            <w:noProof/>
          </w:rPr>
          <w:noBreakHyphen/>
          <w:t>26. Estructura del submensaje InfoReplyIp4</w:t>
        </w:r>
        <w:r w:rsidR="005F47D5">
          <w:rPr>
            <w:noProof/>
            <w:webHidden/>
          </w:rPr>
          <w:tab/>
        </w:r>
        <w:r w:rsidR="005F47D5">
          <w:rPr>
            <w:noProof/>
            <w:webHidden/>
          </w:rPr>
          <w:fldChar w:fldCharType="begin"/>
        </w:r>
        <w:r w:rsidR="005F47D5">
          <w:rPr>
            <w:noProof/>
            <w:webHidden/>
          </w:rPr>
          <w:instrText xml:space="preserve"> PAGEREF _Toc425414767 \h </w:instrText>
        </w:r>
        <w:r w:rsidR="005F47D5">
          <w:rPr>
            <w:noProof/>
            <w:webHidden/>
          </w:rPr>
        </w:r>
        <w:r w:rsidR="005F47D5">
          <w:rPr>
            <w:noProof/>
            <w:webHidden/>
          </w:rPr>
          <w:fldChar w:fldCharType="separate"/>
        </w:r>
        <w:r w:rsidR="005F47D5">
          <w:rPr>
            <w:noProof/>
            <w:webHidden/>
          </w:rPr>
          <w:t>83</w:t>
        </w:r>
        <w:r w:rsidR="005F47D5">
          <w:rPr>
            <w:noProof/>
            <w:webHidden/>
          </w:rPr>
          <w:fldChar w:fldCharType="end"/>
        </w:r>
      </w:hyperlink>
    </w:p>
    <w:p w14:paraId="365A4FE7"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68" w:history="1">
        <w:r w:rsidR="005F47D5" w:rsidRPr="00AE3E2C">
          <w:rPr>
            <w:rStyle w:val="Hipervnculo"/>
            <w:noProof/>
          </w:rPr>
          <w:t>Figura 2</w:t>
        </w:r>
        <w:r w:rsidR="005F47D5" w:rsidRPr="00AE3E2C">
          <w:rPr>
            <w:rStyle w:val="Hipervnculo"/>
            <w:noProof/>
          </w:rPr>
          <w:noBreakHyphen/>
          <w:t>27. Objeto Topic y sus componentes.</w:t>
        </w:r>
        <w:r w:rsidR="005F47D5">
          <w:rPr>
            <w:noProof/>
            <w:webHidden/>
          </w:rPr>
          <w:tab/>
        </w:r>
        <w:r w:rsidR="005F47D5">
          <w:rPr>
            <w:noProof/>
            <w:webHidden/>
          </w:rPr>
          <w:fldChar w:fldCharType="begin"/>
        </w:r>
        <w:r w:rsidR="005F47D5">
          <w:rPr>
            <w:noProof/>
            <w:webHidden/>
          </w:rPr>
          <w:instrText xml:space="preserve"> PAGEREF _Toc425414768 \h </w:instrText>
        </w:r>
        <w:r w:rsidR="005F47D5">
          <w:rPr>
            <w:noProof/>
            <w:webHidden/>
          </w:rPr>
        </w:r>
        <w:r w:rsidR="005F47D5">
          <w:rPr>
            <w:noProof/>
            <w:webHidden/>
          </w:rPr>
          <w:fldChar w:fldCharType="separate"/>
        </w:r>
        <w:r w:rsidR="005F47D5">
          <w:rPr>
            <w:noProof/>
            <w:webHidden/>
          </w:rPr>
          <w:t>86</w:t>
        </w:r>
        <w:r w:rsidR="005F47D5">
          <w:rPr>
            <w:noProof/>
            <w:webHidden/>
          </w:rPr>
          <w:fldChar w:fldCharType="end"/>
        </w:r>
      </w:hyperlink>
    </w:p>
    <w:p w14:paraId="41B81939"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69" w:history="1">
        <w:r w:rsidR="005F47D5" w:rsidRPr="00AE3E2C">
          <w:rPr>
            <w:rStyle w:val="Hipervnculo"/>
            <w:noProof/>
          </w:rPr>
          <w:t>Figura 2</w:t>
        </w:r>
        <w:r w:rsidR="005F47D5" w:rsidRPr="00AE3E2C">
          <w:rPr>
            <w:rStyle w:val="Hipervnculo"/>
            <w:noProof/>
          </w:rPr>
          <w:noBreakHyphen/>
          <w:t>28. Módulo Estructura</w:t>
        </w:r>
        <w:r w:rsidR="005F47D5">
          <w:rPr>
            <w:noProof/>
            <w:webHidden/>
          </w:rPr>
          <w:tab/>
        </w:r>
        <w:r w:rsidR="005F47D5">
          <w:rPr>
            <w:noProof/>
            <w:webHidden/>
          </w:rPr>
          <w:fldChar w:fldCharType="begin"/>
        </w:r>
        <w:r w:rsidR="005F47D5">
          <w:rPr>
            <w:noProof/>
            <w:webHidden/>
          </w:rPr>
          <w:instrText xml:space="preserve"> PAGEREF _Toc425414769 \h </w:instrText>
        </w:r>
        <w:r w:rsidR="005F47D5">
          <w:rPr>
            <w:noProof/>
            <w:webHidden/>
          </w:rPr>
        </w:r>
        <w:r w:rsidR="005F47D5">
          <w:rPr>
            <w:noProof/>
            <w:webHidden/>
          </w:rPr>
          <w:fldChar w:fldCharType="separate"/>
        </w:r>
        <w:r w:rsidR="005F47D5">
          <w:rPr>
            <w:noProof/>
            <w:webHidden/>
          </w:rPr>
          <w:t>96</w:t>
        </w:r>
        <w:r w:rsidR="005F47D5">
          <w:rPr>
            <w:noProof/>
            <w:webHidden/>
          </w:rPr>
          <w:fldChar w:fldCharType="end"/>
        </w:r>
      </w:hyperlink>
    </w:p>
    <w:p w14:paraId="4EAC8469"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70" w:history="1">
        <w:r w:rsidR="005F47D5" w:rsidRPr="00AE3E2C">
          <w:rPr>
            <w:rStyle w:val="Hipervnculo"/>
            <w:noProof/>
          </w:rPr>
          <w:t>Figura 2</w:t>
        </w:r>
        <w:r w:rsidR="005F47D5" w:rsidRPr="00AE3E2C">
          <w:rPr>
            <w:rStyle w:val="Hipervnculo"/>
            <w:noProof/>
          </w:rPr>
          <w:noBreakHyphen/>
          <w:t>29. HistoryCache</w:t>
        </w:r>
        <w:r w:rsidR="005F47D5">
          <w:rPr>
            <w:noProof/>
            <w:webHidden/>
          </w:rPr>
          <w:tab/>
        </w:r>
        <w:r w:rsidR="005F47D5">
          <w:rPr>
            <w:noProof/>
            <w:webHidden/>
          </w:rPr>
          <w:fldChar w:fldCharType="begin"/>
        </w:r>
        <w:r w:rsidR="005F47D5">
          <w:rPr>
            <w:noProof/>
            <w:webHidden/>
          </w:rPr>
          <w:instrText xml:space="preserve"> PAGEREF _Toc425414770 \h </w:instrText>
        </w:r>
        <w:r w:rsidR="005F47D5">
          <w:rPr>
            <w:noProof/>
            <w:webHidden/>
          </w:rPr>
        </w:r>
        <w:r w:rsidR="005F47D5">
          <w:rPr>
            <w:noProof/>
            <w:webHidden/>
          </w:rPr>
          <w:fldChar w:fldCharType="separate"/>
        </w:r>
        <w:r w:rsidR="005F47D5">
          <w:rPr>
            <w:noProof/>
            <w:webHidden/>
          </w:rPr>
          <w:t>98</w:t>
        </w:r>
        <w:r w:rsidR="005F47D5">
          <w:rPr>
            <w:noProof/>
            <w:webHidden/>
          </w:rPr>
          <w:fldChar w:fldCharType="end"/>
        </w:r>
      </w:hyperlink>
    </w:p>
    <w:p w14:paraId="4B608EC7"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71" w:history="1">
        <w:r w:rsidR="005F47D5" w:rsidRPr="00AE3E2C">
          <w:rPr>
            <w:rStyle w:val="Hipervnculo"/>
            <w:noProof/>
          </w:rPr>
          <w:t>Figura 2</w:t>
        </w:r>
        <w:r w:rsidR="005F47D5" w:rsidRPr="00AE3E2C">
          <w:rPr>
            <w:rStyle w:val="Hipervnculo"/>
            <w:noProof/>
          </w:rPr>
          <w:noBreakHyphen/>
          <w:t>30. Estructura del mensaje RTPS.</w:t>
        </w:r>
        <w:r w:rsidR="005F47D5">
          <w:rPr>
            <w:noProof/>
            <w:webHidden/>
          </w:rPr>
          <w:tab/>
        </w:r>
        <w:r w:rsidR="005F47D5">
          <w:rPr>
            <w:noProof/>
            <w:webHidden/>
          </w:rPr>
          <w:fldChar w:fldCharType="begin"/>
        </w:r>
        <w:r w:rsidR="005F47D5">
          <w:rPr>
            <w:noProof/>
            <w:webHidden/>
          </w:rPr>
          <w:instrText xml:space="preserve"> PAGEREF _Toc425414771 \h </w:instrText>
        </w:r>
        <w:r w:rsidR="005F47D5">
          <w:rPr>
            <w:noProof/>
            <w:webHidden/>
          </w:rPr>
        </w:r>
        <w:r w:rsidR="005F47D5">
          <w:rPr>
            <w:noProof/>
            <w:webHidden/>
          </w:rPr>
          <w:fldChar w:fldCharType="separate"/>
        </w:r>
        <w:r w:rsidR="005F47D5">
          <w:rPr>
            <w:noProof/>
            <w:webHidden/>
          </w:rPr>
          <w:t>99</w:t>
        </w:r>
        <w:r w:rsidR="005F47D5">
          <w:rPr>
            <w:noProof/>
            <w:webHidden/>
          </w:rPr>
          <w:fldChar w:fldCharType="end"/>
        </w:r>
      </w:hyperlink>
    </w:p>
    <w:p w14:paraId="525251F1"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72" w:history="1">
        <w:r w:rsidR="005F47D5" w:rsidRPr="00AE3E2C">
          <w:rPr>
            <w:rStyle w:val="Hipervnculo"/>
            <w:noProof/>
          </w:rPr>
          <w:t>Figura 2</w:t>
        </w:r>
        <w:r w:rsidR="005F47D5" w:rsidRPr="00AE3E2C">
          <w:rPr>
            <w:rStyle w:val="Hipervnculo"/>
            <w:noProof/>
          </w:rPr>
          <w:noBreakHyphen/>
          <w:t>31. Estructura de la cabecera del mensaje RTPS.</w:t>
        </w:r>
        <w:r w:rsidR="005F47D5">
          <w:rPr>
            <w:noProof/>
            <w:webHidden/>
          </w:rPr>
          <w:tab/>
        </w:r>
        <w:r w:rsidR="005F47D5">
          <w:rPr>
            <w:noProof/>
            <w:webHidden/>
          </w:rPr>
          <w:fldChar w:fldCharType="begin"/>
        </w:r>
        <w:r w:rsidR="005F47D5">
          <w:rPr>
            <w:noProof/>
            <w:webHidden/>
          </w:rPr>
          <w:instrText xml:space="preserve"> PAGEREF _Toc425414772 \h </w:instrText>
        </w:r>
        <w:r w:rsidR="005F47D5">
          <w:rPr>
            <w:noProof/>
            <w:webHidden/>
          </w:rPr>
        </w:r>
        <w:r w:rsidR="005F47D5">
          <w:rPr>
            <w:noProof/>
            <w:webHidden/>
          </w:rPr>
          <w:fldChar w:fldCharType="separate"/>
        </w:r>
        <w:r w:rsidR="005F47D5">
          <w:rPr>
            <w:noProof/>
            <w:webHidden/>
          </w:rPr>
          <w:t>100</w:t>
        </w:r>
        <w:r w:rsidR="005F47D5">
          <w:rPr>
            <w:noProof/>
            <w:webHidden/>
          </w:rPr>
          <w:fldChar w:fldCharType="end"/>
        </w:r>
      </w:hyperlink>
    </w:p>
    <w:p w14:paraId="3B1E68BC"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73" w:history="1">
        <w:r w:rsidR="005F47D5" w:rsidRPr="00AE3E2C">
          <w:rPr>
            <w:rStyle w:val="Hipervnculo"/>
            <w:noProof/>
          </w:rPr>
          <w:t>Figura 2</w:t>
        </w:r>
        <w:r w:rsidR="005F47D5" w:rsidRPr="00AE3E2C">
          <w:rPr>
            <w:rStyle w:val="Hipervnculo"/>
            <w:noProof/>
          </w:rPr>
          <w:noBreakHyphen/>
          <w:t>32. Estructura de los submensajes RTPS.</w:t>
        </w:r>
        <w:r w:rsidR="005F47D5">
          <w:rPr>
            <w:noProof/>
            <w:webHidden/>
          </w:rPr>
          <w:tab/>
        </w:r>
        <w:r w:rsidR="005F47D5">
          <w:rPr>
            <w:noProof/>
            <w:webHidden/>
          </w:rPr>
          <w:fldChar w:fldCharType="begin"/>
        </w:r>
        <w:r w:rsidR="005F47D5">
          <w:rPr>
            <w:noProof/>
            <w:webHidden/>
          </w:rPr>
          <w:instrText xml:space="preserve"> PAGEREF _Toc425414773 \h </w:instrText>
        </w:r>
        <w:r w:rsidR="005F47D5">
          <w:rPr>
            <w:noProof/>
            <w:webHidden/>
          </w:rPr>
        </w:r>
        <w:r w:rsidR="005F47D5">
          <w:rPr>
            <w:noProof/>
            <w:webHidden/>
          </w:rPr>
          <w:fldChar w:fldCharType="separate"/>
        </w:r>
        <w:r w:rsidR="005F47D5">
          <w:rPr>
            <w:noProof/>
            <w:webHidden/>
          </w:rPr>
          <w:t>100</w:t>
        </w:r>
        <w:r w:rsidR="005F47D5">
          <w:rPr>
            <w:noProof/>
            <w:webHidden/>
          </w:rPr>
          <w:fldChar w:fldCharType="end"/>
        </w:r>
      </w:hyperlink>
    </w:p>
    <w:p w14:paraId="18A4DA80"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74" w:history="1">
        <w:r w:rsidR="005F47D5" w:rsidRPr="00AE3E2C">
          <w:rPr>
            <w:rStyle w:val="Hipervnculo"/>
            <w:noProof/>
          </w:rPr>
          <w:t>Figura 2</w:t>
        </w:r>
        <w:r w:rsidR="005F47D5" w:rsidRPr="00AE3E2C">
          <w:rPr>
            <w:rStyle w:val="Hipervnculo"/>
            <w:noProof/>
          </w:rPr>
          <w:noBreakHyphen/>
          <w:t>33. Receptor RTPS.</w:t>
        </w:r>
        <w:r w:rsidR="005F47D5">
          <w:rPr>
            <w:noProof/>
            <w:webHidden/>
          </w:rPr>
          <w:tab/>
        </w:r>
        <w:r w:rsidR="005F47D5">
          <w:rPr>
            <w:noProof/>
            <w:webHidden/>
          </w:rPr>
          <w:fldChar w:fldCharType="begin"/>
        </w:r>
        <w:r w:rsidR="005F47D5">
          <w:rPr>
            <w:noProof/>
            <w:webHidden/>
          </w:rPr>
          <w:instrText xml:space="preserve"> PAGEREF _Toc425414774 \h </w:instrText>
        </w:r>
        <w:r w:rsidR="005F47D5">
          <w:rPr>
            <w:noProof/>
            <w:webHidden/>
          </w:rPr>
        </w:r>
        <w:r w:rsidR="005F47D5">
          <w:rPr>
            <w:noProof/>
            <w:webHidden/>
          </w:rPr>
          <w:fldChar w:fldCharType="separate"/>
        </w:r>
        <w:r w:rsidR="005F47D5">
          <w:rPr>
            <w:noProof/>
            <w:webHidden/>
          </w:rPr>
          <w:t>102</w:t>
        </w:r>
        <w:r w:rsidR="005F47D5">
          <w:rPr>
            <w:noProof/>
            <w:webHidden/>
          </w:rPr>
          <w:fldChar w:fldCharType="end"/>
        </w:r>
      </w:hyperlink>
    </w:p>
    <w:p w14:paraId="075F310D"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75" w:history="1">
        <w:r w:rsidR="005F47D5" w:rsidRPr="00AE3E2C">
          <w:rPr>
            <w:rStyle w:val="Hipervnculo"/>
            <w:noProof/>
          </w:rPr>
          <w:t>Figura 2</w:t>
        </w:r>
        <w:r w:rsidR="005F47D5" w:rsidRPr="00AE3E2C">
          <w:rPr>
            <w:rStyle w:val="Hipervnculo"/>
            <w:noProof/>
          </w:rPr>
          <w:noBreakHyphen/>
          <w:t>34. Elementos de submensaje RTPS.</w:t>
        </w:r>
        <w:r w:rsidR="005F47D5">
          <w:rPr>
            <w:noProof/>
            <w:webHidden/>
          </w:rPr>
          <w:tab/>
        </w:r>
        <w:r w:rsidR="005F47D5">
          <w:rPr>
            <w:noProof/>
            <w:webHidden/>
          </w:rPr>
          <w:fldChar w:fldCharType="begin"/>
        </w:r>
        <w:r w:rsidR="005F47D5">
          <w:rPr>
            <w:noProof/>
            <w:webHidden/>
          </w:rPr>
          <w:instrText xml:space="preserve"> PAGEREF _Toc425414775 \h </w:instrText>
        </w:r>
        <w:r w:rsidR="005F47D5">
          <w:rPr>
            <w:noProof/>
            <w:webHidden/>
          </w:rPr>
        </w:r>
        <w:r w:rsidR="005F47D5">
          <w:rPr>
            <w:noProof/>
            <w:webHidden/>
          </w:rPr>
          <w:fldChar w:fldCharType="separate"/>
        </w:r>
        <w:r w:rsidR="005F47D5">
          <w:rPr>
            <w:noProof/>
            <w:webHidden/>
          </w:rPr>
          <w:t>104</w:t>
        </w:r>
        <w:r w:rsidR="005F47D5">
          <w:rPr>
            <w:noProof/>
            <w:webHidden/>
          </w:rPr>
          <w:fldChar w:fldCharType="end"/>
        </w:r>
      </w:hyperlink>
    </w:p>
    <w:p w14:paraId="69E97D50"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76" w:history="1">
        <w:r w:rsidR="005F47D5" w:rsidRPr="00AE3E2C">
          <w:rPr>
            <w:rStyle w:val="Hipervnculo"/>
            <w:noProof/>
          </w:rPr>
          <w:t>Figura 2</w:t>
        </w:r>
        <w:r w:rsidR="005F47D5" w:rsidRPr="00AE3E2C">
          <w:rPr>
            <w:rStyle w:val="Hipervnculo"/>
            <w:noProof/>
          </w:rPr>
          <w:noBreakHyphen/>
          <w:t>35. Submensajes RTPS.</w:t>
        </w:r>
        <w:r w:rsidR="005F47D5">
          <w:rPr>
            <w:noProof/>
            <w:webHidden/>
          </w:rPr>
          <w:tab/>
        </w:r>
        <w:r w:rsidR="005F47D5">
          <w:rPr>
            <w:noProof/>
            <w:webHidden/>
          </w:rPr>
          <w:fldChar w:fldCharType="begin"/>
        </w:r>
        <w:r w:rsidR="005F47D5">
          <w:rPr>
            <w:noProof/>
            <w:webHidden/>
          </w:rPr>
          <w:instrText xml:space="preserve"> PAGEREF _Toc425414776 \h </w:instrText>
        </w:r>
        <w:r w:rsidR="005F47D5">
          <w:rPr>
            <w:noProof/>
            <w:webHidden/>
          </w:rPr>
        </w:r>
        <w:r w:rsidR="005F47D5">
          <w:rPr>
            <w:noProof/>
            <w:webHidden/>
          </w:rPr>
          <w:fldChar w:fldCharType="separate"/>
        </w:r>
        <w:r w:rsidR="005F47D5">
          <w:rPr>
            <w:noProof/>
            <w:webHidden/>
          </w:rPr>
          <w:t>106</w:t>
        </w:r>
        <w:r w:rsidR="005F47D5">
          <w:rPr>
            <w:noProof/>
            <w:webHidden/>
          </w:rPr>
          <w:fldChar w:fldCharType="end"/>
        </w:r>
      </w:hyperlink>
    </w:p>
    <w:p w14:paraId="3D794BBE"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77" w:history="1">
        <w:r w:rsidR="005F47D5" w:rsidRPr="00AE3E2C">
          <w:rPr>
            <w:rStyle w:val="Hipervnculo"/>
            <w:noProof/>
          </w:rPr>
          <w:t>Figura 2</w:t>
        </w:r>
        <w:r w:rsidR="005F47D5" w:rsidRPr="00AE3E2C">
          <w:rPr>
            <w:rStyle w:val="Hipervnculo"/>
            <w:noProof/>
          </w:rPr>
          <w:noBreakHyphen/>
          <w:t>36. Comportamiento de un Writer sin estado con WITH_KEY Best-Effort con respecto a cada ReaderLocator</w:t>
        </w:r>
        <w:r w:rsidR="005F47D5">
          <w:rPr>
            <w:noProof/>
            <w:webHidden/>
          </w:rPr>
          <w:tab/>
        </w:r>
        <w:r w:rsidR="005F47D5">
          <w:rPr>
            <w:noProof/>
            <w:webHidden/>
          </w:rPr>
          <w:fldChar w:fldCharType="begin"/>
        </w:r>
        <w:r w:rsidR="005F47D5">
          <w:rPr>
            <w:noProof/>
            <w:webHidden/>
          </w:rPr>
          <w:instrText xml:space="preserve"> PAGEREF _Toc425414777 \h </w:instrText>
        </w:r>
        <w:r w:rsidR="005F47D5">
          <w:rPr>
            <w:noProof/>
            <w:webHidden/>
          </w:rPr>
        </w:r>
        <w:r w:rsidR="005F47D5">
          <w:rPr>
            <w:noProof/>
            <w:webHidden/>
          </w:rPr>
          <w:fldChar w:fldCharType="separate"/>
        </w:r>
        <w:r w:rsidR="005F47D5">
          <w:rPr>
            <w:noProof/>
            <w:webHidden/>
          </w:rPr>
          <w:t>112</w:t>
        </w:r>
        <w:r w:rsidR="005F47D5">
          <w:rPr>
            <w:noProof/>
            <w:webHidden/>
          </w:rPr>
          <w:fldChar w:fldCharType="end"/>
        </w:r>
      </w:hyperlink>
    </w:p>
    <w:p w14:paraId="715B7E27"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78" w:history="1">
        <w:r w:rsidR="005F47D5" w:rsidRPr="00AE3E2C">
          <w:rPr>
            <w:rStyle w:val="Hipervnculo"/>
            <w:noProof/>
          </w:rPr>
          <w:t>Figura 2</w:t>
        </w:r>
        <w:r w:rsidR="005F47D5" w:rsidRPr="00AE3E2C">
          <w:rPr>
            <w:rStyle w:val="Hipervnculo"/>
            <w:noProof/>
          </w:rPr>
          <w:noBreakHyphen/>
          <w:t>37. Comportamiento de un Writer sin estado con WITH_KEY Reliable con respecto a cada ReaderLocator</w:t>
        </w:r>
        <w:r w:rsidR="005F47D5">
          <w:rPr>
            <w:noProof/>
            <w:webHidden/>
          </w:rPr>
          <w:tab/>
        </w:r>
        <w:r w:rsidR="005F47D5">
          <w:rPr>
            <w:noProof/>
            <w:webHidden/>
          </w:rPr>
          <w:fldChar w:fldCharType="begin"/>
        </w:r>
        <w:r w:rsidR="005F47D5">
          <w:rPr>
            <w:noProof/>
            <w:webHidden/>
          </w:rPr>
          <w:instrText xml:space="preserve"> PAGEREF _Toc425414778 \h </w:instrText>
        </w:r>
        <w:r w:rsidR="005F47D5">
          <w:rPr>
            <w:noProof/>
            <w:webHidden/>
          </w:rPr>
        </w:r>
        <w:r w:rsidR="005F47D5">
          <w:rPr>
            <w:noProof/>
            <w:webHidden/>
          </w:rPr>
          <w:fldChar w:fldCharType="separate"/>
        </w:r>
        <w:r w:rsidR="005F47D5">
          <w:rPr>
            <w:noProof/>
            <w:webHidden/>
          </w:rPr>
          <w:t>113</w:t>
        </w:r>
        <w:r w:rsidR="005F47D5">
          <w:rPr>
            <w:noProof/>
            <w:webHidden/>
          </w:rPr>
          <w:fldChar w:fldCharType="end"/>
        </w:r>
      </w:hyperlink>
    </w:p>
    <w:p w14:paraId="5E039EF8"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79" w:history="1">
        <w:r w:rsidR="005F47D5" w:rsidRPr="00AE3E2C">
          <w:rPr>
            <w:rStyle w:val="Hipervnculo"/>
            <w:noProof/>
          </w:rPr>
          <w:t>Figura 2</w:t>
        </w:r>
        <w:r w:rsidR="005F47D5" w:rsidRPr="00AE3E2C">
          <w:rPr>
            <w:rStyle w:val="Hipervnculo"/>
            <w:noProof/>
          </w:rPr>
          <w:noBreakHyphen/>
          <w:t>38. Comportamiento de un Writer con estado con WITH_KEY Best-Effort con respecto a cada ReaderLocator</w:t>
        </w:r>
        <w:r w:rsidR="005F47D5">
          <w:rPr>
            <w:noProof/>
            <w:webHidden/>
          </w:rPr>
          <w:tab/>
        </w:r>
        <w:r w:rsidR="005F47D5">
          <w:rPr>
            <w:noProof/>
            <w:webHidden/>
          </w:rPr>
          <w:fldChar w:fldCharType="begin"/>
        </w:r>
        <w:r w:rsidR="005F47D5">
          <w:rPr>
            <w:noProof/>
            <w:webHidden/>
          </w:rPr>
          <w:instrText xml:space="preserve"> PAGEREF _Toc425414779 \h </w:instrText>
        </w:r>
        <w:r w:rsidR="005F47D5">
          <w:rPr>
            <w:noProof/>
            <w:webHidden/>
          </w:rPr>
        </w:r>
        <w:r w:rsidR="005F47D5">
          <w:rPr>
            <w:noProof/>
            <w:webHidden/>
          </w:rPr>
          <w:fldChar w:fldCharType="separate"/>
        </w:r>
        <w:r w:rsidR="005F47D5">
          <w:rPr>
            <w:noProof/>
            <w:webHidden/>
          </w:rPr>
          <w:t>116</w:t>
        </w:r>
        <w:r w:rsidR="005F47D5">
          <w:rPr>
            <w:noProof/>
            <w:webHidden/>
          </w:rPr>
          <w:fldChar w:fldCharType="end"/>
        </w:r>
      </w:hyperlink>
    </w:p>
    <w:p w14:paraId="4BF67339"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80" w:history="1">
        <w:r w:rsidR="005F47D5" w:rsidRPr="00AE3E2C">
          <w:rPr>
            <w:rStyle w:val="Hipervnculo"/>
            <w:noProof/>
          </w:rPr>
          <w:t>Figura 2</w:t>
        </w:r>
        <w:r w:rsidR="005F47D5" w:rsidRPr="00AE3E2C">
          <w:rPr>
            <w:rStyle w:val="Hipervnculo"/>
            <w:noProof/>
          </w:rPr>
          <w:noBreakHyphen/>
          <w:t>39. Comportamiento de un Writer con estado con WITH_KEY Reliable con respecto a cada ReaderLocator</w:t>
        </w:r>
        <w:r w:rsidR="005F47D5">
          <w:rPr>
            <w:noProof/>
            <w:webHidden/>
          </w:rPr>
          <w:tab/>
        </w:r>
        <w:r w:rsidR="005F47D5">
          <w:rPr>
            <w:noProof/>
            <w:webHidden/>
          </w:rPr>
          <w:fldChar w:fldCharType="begin"/>
        </w:r>
        <w:r w:rsidR="005F47D5">
          <w:rPr>
            <w:noProof/>
            <w:webHidden/>
          </w:rPr>
          <w:instrText xml:space="preserve"> PAGEREF _Toc425414780 \h </w:instrText>
        </w:r>
        <w:r w:rsidR="005F47D5">
          <w:rPr>
            <w:noProof/>
            <w:webHidden/>
          </w:rPr>
        </w:r>
        <w:r w:rsidR="005F47D5">
          <w:rPr>
            <w:noProof/>
            <w:webHidden/>
          </w:rPr>
          <w:fldChar w:fldCharType="separate"/>
        </w:r>
        <w:r w:rsidR="005F47D5">
          <w:rPr>
            <w:noProof/>
            <w:webHidden/>
          </w:rPr>
          <w:t>118</w:t>
        </w:r>
        <w:r w:rsidR="005F47D5">
          <w:rPr>
            <w:noProof/>
            <w:webHidden/>
          </w:rPr>
          <w:fldChar w:fldCharType="end"/>
        </w:r>
      </w:hyperlink>
    </w:p>
    <w:p w14:paraId="48AF3776"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81" w:history="1">
        <w:r w:rsidR="005F47D5" w:rsidRPr="00AE3E2C">
          <w:rPr>
            <w:rStyle w:val="Hipervnculo"/>
            <w:noProof/>
          </w:rPr>
          <w:t>Figura 2</w:t>
        </w:r>
        <w:r w:rsidR="005F47D5" w:rsidRPr="00AE3E2C">
          <w:rPr>
            <w:rStyle w:val="Hipervnculo"/>
            <w:noProof/>
          </w:rPr>
          <w:noBreakHyphen/>
          <w:t>40. Comportamiento de un Reader sin estado con WITH_KEY Best-Effort</w:t>
        </w:r>
        <w:r w:rsidR="005F47D5">
          <w:rPr>
            <w:noProof/>
            <w:webHidden/>
          </w:rPr>
          <w:tab/>
        </w:r>
        <w:r w:rsidR="005F47D5">
          <w:rPr>
            <w:noProof/>
            <w:webHidden/>
          </w:rPr>
          <w:fldChar w:fldCharType="begin"/>
        </w:r>
        <w:r w:rsidR="005F47D5">
          <w:rPr>
            <w:noProof/>
            <w:webHidden/>
          </w:rPr>
          <w:instrText xml:space="preserve"> PAGEREF _Toc425414781 \h </w:instrText>
        </w:r>
        <w:r w:rsidR="005F47D5">
          <w:rPr>
            <w:noProof/>
            <w:webHidden/>
          </w:rPr>
        </w:r>
        <w:r w:rsidR="005F47D5">
          <w:rPr>
            <w:noProof/>
            <w:webHidden/>
          </w:rPr>
          <w:fldChar w:fldCharType="separate"/>
        </w:r>
        <w:r w:rsidR="005F47D5">
          <w:rPr>
            <w:noProof/>
            <w:webHidden/>
          </w:rPr>
          <w:t>121</w:t>
        </w:r>
        <w:r w:rsidR="005F47D5">
          <w:rPr>
            <w:noProof/>
            <w:webHidden/>
          </w:rPr>
          <w:fldChar w:fldCharType="end"/>
        </w:r>
      </w:hyperlink>
    </w:p>
    <w:p w14:paraId="04EF76F9"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82" w:history="1">
        <w:r w:rsidR="005F47D5" w:rsidRPr="00AE3E2C">
          <w:rPr>
            <w:rStyle w:val="Hipervnculo"/>
            <w:noProof/>
          </w:rPr>
          <w:t>Figura 2</w:t>
        </w:r>
        <w:r w:rsidR="005F47D5" w:rsidRPr="00AE3E2C">
          <w:rPr>
            <w:rStyle w:val="Hipervnculo"/>
            <w:noProof/>
          </w:rPr>
          <w:noBreakHyphen/>
          <w:t>41. Comportamiento de un Reader con estado con WITH_KEY Best-Effort con respecto a cada Writer asociado</w:t>
        </w:r>
        <w:r w:rsidR="005F47D5">
          <w:rPr>
            <w:noProof/>
            <w:webHidden/>
          </w:rPr>
          <w:tab/>
        </w:r>
        <w:r w:rsidR="005F47D5">
          <w:rPr>
            <w:noProof/>
            <w:webHidden/>
          </w:rPr>
          <w:fldChar w:fldCharType="begin"/>
        </w:r>
        <w:r w:rsidR="005F47D5">
          <w:rPr>
            <w:noProof/>
            <w:webHidden/>
          </w:rPr>
          <w:instrText xml:space="preserve"> PAGEREF _Toc425414782 \h </w:instrText>
        </w:r>
        <w:r w:rsidR="005F47D5">
          <w:rPr>
            <w:noProof/>
            <w:webHidden/>
          </w:rPr>
        </w:r>
        <w:r w:rsidR="005F47D5">
          <w:rPr>
            <w:noProof/>
            <w:webHidden/>
          </w:rPr>
          <w:fldChar w:fldCharType="separate"/>
        </w:r>
        <w:r w:rsidR="005F47D5">
          <w:rPr>
            <w:noProof/>
            <w:webHidden/>
          </w:rPr>
          <w:t>122</w:t>
        </w:r>
        <w:r w:rsidR="005F47D5">
          <w:rPr>
            <w:noProof/>
            <w:webHidden/>
          </w:rPr>
          <w:fldChar w:fldCharType="end"/>
        </w:r>
      </w:hyperlink>
    </w:p>
    <w:p w14:paraId="71B3DE69"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83" w:history="1">
        <w:r w:rsidR="005F47D5" w:rsidRPr="00AE3E2C">
          <w:rPr>
            <w:rStyle w:val="Hipervnculo"/>
            <w:noProof/>
          </w:rPr>
          <w:t>Figura 2</w:t>
        </w:r>
        <w:r w:rsidR="005F47D5" w:rsidRPr="00AE3E2C">
          <w:rPr>
            <w:rStyle w:val="Hipervnculo"/>
            <w:noProof/>
          </w:rPr>
          <w:noBreakHyphen/>
          <w:t>42. Comportamiento de un Reader con estado con WITH_KEY Reliable con respecto a cada Writer asociado</w:t>
        </w:r>
        <w:r w:rsidR="005F47D5">
          <w:rPr>
            <w:noProof/>
            <w:webHidden/>
          </w:rPr>
          <w:tab/>
        </w:r>
        <w:r w:rsidR="005F47D5">
          <w:rPr>
            <w:noProof/>
            <w:webHidden/>
          </w:rPr>
          <w:fldChar w:fldCharType="begin"/>
        </w:r>
        <w:r w:rsidR="005F47D5">
          <w:rPr>
            <w:noProof/>
            <w:webHidden/>
          </w:rPr>
          <w:instrText xml:space="preserve"> PAGEREF _Toc425414783 \h </w:instrText>
        </w:r>
        <w:r w:rsidR="005F47D5">
          <w:rPr>
            <w:noProof/>
            <w:webHidden/>
          </w:rPr>
        </w:r>
        <w:r w:rsidR="005F47D5">
          <w:rPr>
            <w:noProof/>
            <w:webHidden/>
          </w:rPr>
          <w:fldChar w:fldCharType="separate"/>
        </w:r>
        <w:r w:rsidR="005F47D5">
          <w:rPr>
            <w:noProof/>
            <w:webHidden/>
          </w:rPr>
          <w:t>123</w:t>
        </w:r>
        <w:r w:rsidR="005F47D5">
          <w:rPr>
            <w:noProof/>
            <w:webHidden/>
          </w:rPr>
          <w:fldChar w:fldCharType="end"/>
        </w:r>
      </w:hyperlink>
    </w:p>
    <w:p w14:paraId="1C684594"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84" w:history="1">
        <w:r w:rsidR="005F47D5" w:rsidRPr="00AE3E2C">
          <w:rPr>
            <w:rStyle w:val="Hipervnculo"/>
            <w:rFonts w:cs="Times New Roman"/>
            <w:noProof/>
          </w:rPr>
          <w:t>Figura 2</w:t>
        </w:r>
        <w:r w:rsidR="005F47D5" w:rsidRPr="00AE3E2C">
          <w:rPr>
            <w:rStyle w:val="Hipervnculo"/>
            <w:rFonts w:cs="Times New Roman"/>
            <w:noProof/>
          </w:rPr>
          <w:noBreakHyphen/>
          <w:t>43. SPDPdiscoveredParticipantData.</w:t>
        </w:r>
        <w:r w:rsidR="005F47D5">
          <w:rPr>
            <w:noProof/>
            <w:webHidden/>
          </w:rPr>
          <w:tab/>
        </w:r>
        <w:r w:rsidR="005F47D5">
          <w:rPr>
            <w:noProof/>
            <w:webHidden/>
          </w:rPr>
          <w:fldChar w:fldCharType="begin"/>
        </w:r>
        <w:r w:rsidR="005F47D5">
          <w:rPr>
            <w:noProof/>
            <w:webHidden/>
          </w:rPr>
          <w:instrText xml:space="preserve"> PAGEREF _Toc425414784 \h </w:instrText>
        </w:r>
        <w:r w:rsidR="005F47D5">
          <w:rPr>
            <w:noProof/>
            <w:webHidden/>
          </w:rPr>
        </w:r>
        <w:r w:rsidR="005F47D5">
          <w:rPr>
            <w:noProof/>
            <w:webHidden/>
          </w:rPr>
          <w:fldChar w:fldCharType="separate"/>
        </w:r>
        <w:r w:rsidR="005F47D5">
          <w:rPr>
            <w:noProof/>
            <w:webHidden/>
          </w:rPr>
          <w:t>130</w:t>
        </w:r>
        <w:r w:rsidR="005F47D5">
          <w:rPr>
            <w:noProof/>
            <w:webHidden/>
          </w:rPr>
          <w:fldChar w:fldCharType="end"/>
        </w:r>
      </w:hyperlink>
    </w:p>
    <w:p w14:paraId="6741F3BD"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85" w:history="1">
        <w:r w:rsidR="005F47D5" w:rsidRPr="00AE3E2C">
          <w:rPr>
            <w:rStyle w:val="Hipervnculo"/>
            <w:noProof/>
          </w:rPr>
          <w:t>Figura 2</w:t>
        </w:r>
        <w:r w:rsidR="005F47D5" w:rsidRPr="00AE3E2C">
          <w:rPr>
            <w:rStyle w:val="Hipervnculo"/>
            <w:noProof/>
          </w:rPr>
          <w:noBreakHyphen/>
          <w:t>44. El built-in Endpoint usado por el SPDP</w:t>
        </w:r>
        <w:r w:rsidR="005F47D5">
          <w:rPr>
            <w:noProof/>
            <w:webHidden/>
          </w:rPr>
          <w:tab/>
        </w:r>
        <w:r w:rsidR="005F47D5">
          <w:rPr>
            <w:noProof/>
            <w:webHidden/>
          </w:rPr>
          <w:fldChar w:fldCharType="begin"/>
        </w:r>
        <w:r w:rsidR="005F47D5">
          <w:rPr>
            <w:noProof/>
            <w:webHidden/>
          </w:rPr>
          <w:instrText xml:space="preserve"> PAGEREF _Toc425414785 \h </w:instrText>
        </w:r>
        <w:r w:rsidR="005F47D5">
          <w:rPr>
            <w:noProof/>
            <w:webHidden/>
          </w:rPr>
        </w:r>
        <w:r w:rsidR="005F47D5">
          <w:rPr>
            <w:noProof/>
            <w:webHidden/>
          </w:rPr>
          <w:fldChar w:fldCharType="separate"/>
        </w:r>
        <w:r w:rsidR="005F47D5">
          <w:rPr>
            <w:noProof/>
            <w:webHidden/>
          </w:rPr>
          <w:t>130</w:t>
        </w:r>
        <w:r w:rsidR="005F47D5">
          <w:rPr>
            <w:noProof/>
            <w:webHidden/>
          </w:rPr>
          <w:fldChar w:fldCharType="end"/>
        </w:r>
      </w:hyperlink>
    </w:p>
    <w:p w14:paraId="6830839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86" w:history="1">
        <w:r w:rsidR="005F47D5" w:rsidRPr="00AE3E2C">
          <w:rPr>
            <w:rStyle w:val="Hipervnculo"/>
            <w:noProof/>
          </w:rPr>
          <w:t>Figura 2</w:t>
        </w:r>
        <w:r w:rsidR="005F47D5" w:rsidRPr="00AE3E2C">
          <w:rPr>
            <w:rStyle w:val="Hipervnculo"/>
            <w:noProof/>
          </w:rPr>
          <w:noBreakHyphen/>
          <w:t>45. El built-in Endpoint usado por el SPDP.</w:t>
        </w:r>
        <w:r w:rsidR="005F47D5">
          <w:rPr>
            <w:noProof/>
            <w:webHidden/>
          </w:rPr>
          <w:tab/>
        </w:r>
        <w:r w:rsidR="005F47D5">
          <w:rPr>
            <w:noProof/>
            <w:webHidden/>
          </w:rPr>
          <w:fldChar w:fldCharType="begin"/>
        </w:r>
        <w:r w:rsidR="005F47D5">
          <w:rPr>
            <w:noProof/>
            <w:webHidden/>
          </w:rPr>
          <w:instrText xml:space="preserve"> PAGEREF _Toc425414786 \h </w:instrText>
        </w:r>
        <w:r w:rsidR="005F47D5">
          <w:rPr>
            <w:noProof/>
            <w:webHidden/>
          </w:rPr>
        </w:r>
        <w:r w:rsidR="005F47D5">
          <w:rPr>
            <w:noProof/>
            <w:webHidden/>
          </w:rPr>
          <w:fldChar w:fldCharType="separate"/>
        </w:r>
        <w:r w:rsidR="005F47D5">
          <w:rPr>
            <w:noProof/>
            <w:webHidden/>
          </w:rPr>
          <w:t>131</w:t>
        </w:r>
        <w:r w:rsidR="005F47D5">
          <w:rPr>
            <w:noProof/>
            <w:webHidden/>
          </w:rPr>
          <w:fldChar w:fldCharType="end"/>
        </w:r>
      </w:hyperlink>
    </w:p>
    <w:p w14:paraId="2835CB5E"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87" w:history="1">
        <w:r w:rsidR="005F47D5" w:rsidRPr="00AE3E2C">
          <w:rPr>
            <w:rStyle w:val="Hipervnculo"/>
            <w:rFonts w:cs="Times New Roman"/>
            <w:noProof/>
          </w:rPr>
          <w:t>Figura 2</w:t>
        </w:r>
        <w:r w:rsidR="005F47D5" w:rsidRPr="00AE3E2C">
          <w:rPr>
            <w:rStyle w:val="Hipervnculo"/>
            <w:rFonts w:cs="Times New Roman"/>
            <w:noProof/>
          </w:rPr>
          <w:noBreakHyphen/>
          <w:t>46. Ejemplo de asignación de los DDS built-in Entity correspondientes con RTPS built-in Endpoint.</w:t>
        </w:r>
        <w:r w:rsidR="005F47D5">
          <w:rPr>
            <w:noProof/>
            <w:webHidden/>
          </w:rPr>
          <w:tab/>
        </w:r>
        <w:r w:rsidR="005F47D5">
          <w:rPr>
            <w:noProof/>
            <w:webHidden/>
          </w:rPr>
          <w:fldChar w:fldCharType="begin"/>
        </w:r>
        <w:r w:rsidR="005F47D5">
          <w:rPr>
            <w:noProof/>
            <w:webHidden/>
          </w:rPr>
          <w:instrText xml:space="preserve"> PAGEREF _Toc425414787 \h </w:instrText>
        </w:r>
        <w:r w:rsidR="005F47D5">
          <w:rPr>
            <w:noProof/>
            <w:webHidden/>
          </w:rPr>
        </w:r>
        <w:r w:rsidR="005F47D5">
          <w:rPr>
            <w:noProof/>
            <w:webHidden/>
          </w:rPr>
          <w:fldChar w:fldCharType="separate"/>
        </w:r>
        <w:r w:rsidR="005F47D5">
          <w:rPr>
            <w:noProof/>
            <w:webHidden/>
          </w:rPr>
          <w:t>133</w:t>
        </w:r>
        <w:r w:rsidR="005F47D5">
          <w:rPr>
            <w:noProof/>
            <w:webHidden/>
          </w:rPr>
          <w:fldChar w:fldCharType="end"/>
        </w:r>
      </w:hyperlink>
    </w:p>
    <w:p w14:paraId="32C7AADE"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88" w:history="1">
        <w:r w:rsidR="005F47D5" w:rsidRPr="00AE3E2C">
          <w:rPr>
            <w:rStyle w:val="Hipervnculo"/>
            <w:noProof/>
          </w:rPr>
          <w:t>Figura 2</w:t>
        </w:r>
        <w:r w:rsidR="005F47D5" w:rsidRPr="00AE3E2C">
          <w:rPr>
            <w:rStyle w:val="Hipervnculo"/>
            <w:noProof/>
          </w:rPr>
          <w:noBreakHyphen/>
          <w:t>47. Los tipos de datos asociados con built-in Endpoint utilizado por el SEDP.</w:t>
        </w:r>
        <w:r w:rsidR="005F47D5">
          <w:rPr>
            <w:noProof/>
            <w:webHidden/>
          </w:rPr>
          <w:tab/>
        </w:r>
        <w:r w:rsidR="005F47D5">
          <w:rPr>
            <w:noProof/>
            <w:webHidden/>
          </w:rPr>
          <w:fldChar w:fldCharType="begin"/>
        </w:r>
        <w:r w:rsidR="005F47D5">
          <w:rPr>
            <w:noProof/>
            <w:webHidden/>
          </w:rPr>
          <w:instrText xml:space="preserve"> PAGEREF _Toc425414788 \h </w:instrText>
        </w:r>
        <w:r w:rsidR="005F47D5">
          <w:rPr>
            <w:noProof/>
            <w:webHidden/>
          </w:rPr>
        </w:r>
        <w:r w:rsidR="005F47D5">
          <w:rPr>
            <w:noProof/>
            <w:webHidden/>
          </w:rPr>
          <w:fldChar w:fldCharType="separate"/>
        </w:r>
        <w:r w:rsidR="005F47D5">
          <w:rPr>
            <w:noProof/>
            <w:webHidden/>
          </w:rPr>
          <w:t>135</w:t>
        </w:r>
        <w:r w:rsidR="005F47D5">
          <w:rPr>
            <w:noProof/>
            <w:webHidden/>
          </w:rPr>
          <w:fldChar w:fldCharType="end"/>
        </w:r>
      </w:hyperlink>
    </w:p>
    <w:p w14:paraId="30F2D8B2"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89" w:history="1">
        <w:r w:rsidR="005F47D5" w:rsidRPr="00AE3E2C">
          <w:rPr>
            <w:rStyle w:val="Hipervnculo"/>
            <w:noProof/>
          </w:rPr>
          <w:t>Figura 2</w:t>
        </w:r>
        <w:r w:rsidR="005F47D5" w:rsidRPr="00AE3E2C">
          <w:rPr>
            <w:rStyle w:val="Hipervnculo"/>
            <w:noProof/>
          </w:rPr>
          <w:noBreakHyphen/>
          <w:t>48. El built-in Endpoint y los DataType asociados con su respectivo HistoryCache.</w:t>
        </w:r>
        <w:r w:rsidR="005F47D5">
          <w:rPr>
            <w:noProof/>
            <w:webHidden/>
          </w:rPr>
          <w:tab/>
        </w:r>
        <w:r w:rsidR="005F47D5">
          <w:rPr>
            <w:noProof/>
            <w:webHidden/>
          </w:rPr>
          <w:fldChar w:fldCharType="begin"/>
        </w:r>
        <w:r w:rsidR="005F47D5">
          <w:rPr>
            <w:noProof/>
            <w:webHidden/>
          </w:rPr>
          <w:instrText xml:space="preserve"> PAGEREF _Toc425414789 \h </w:instrText>
        </w:r>
        <w:r w:rsidR="005F47D5">
          <w:rPr>
            <w:noProof/>
            <w:webHidden/>
          </w:rPr>
        </w:r>
        <w:r w:rsidR="005F47D5">
          <w:rPr>
            <w:noProof/>
            <w:webHidden/>
          </w:rPr>
          <w:fldChar w:fldCharType="separate"/>
        </w:r>
        <w:r w:rsidR="005F47D5">
          <w:rPr>
            <w:noProof/>
            <w:webHidden/>
          </w:rPr>
          <w:t>136</w:t>
        </w:r>
        <w:r w:rsidR="005F47D5">
          <w:rPr>
            <w:noProof/>
            <w:webHidden/>
          </w:rPr>
          <w:fldChar w:fldCharType="end"/>
        </w:r>
      </w:hyperlink>
    </w:p>
    <w:p w14:paraId="6F6FFA88"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90" w:history="1">
        <w:r w:rsidR="005F47D5" w:rsidRPr="00AE3E2C">
          <w:rPr>
            <w:rStyle w:val="Hipervnculo"/>
            <w:noProof/>
          </w:rPr>
          <w:t>Figura 3</w:t>
        </w:r>
        <w:r w:rsidR="005F47D5" w:rsidRPr="00AE3E2C">
          <w:rPr>
            <w:rStyle w:val="Hipervnculo"/>
            <w:noProof/>
          </w:rPr>
          <w:noBreakHyphen/>
          <w:t>1. Diagrama de clases del sistema falso de transporte.</w:t>
        </w:r>
        <w:r w:rsidR="005F47D5">
          <w:rPr>
            <w:noProof/>
            <w:webHidden/>
          </w:rPr>
          <w:tab/>
        </w:r>
        <w:r w:rsidR="005F47D5">
          <w:rPr>
            <w:noProof/>
            <w:webHidden/>
          </w:rPr>
          <w:fldChar w:fldCharType="begin"/>
        </w:r>
        <w:r w:rsidR="005F47D5">
          <w:rPr>
            <w:noProof/>
            <w:webHidden/>
          </w:rPr>
          <w:instrText xml:space="preserve"> PAGEREF _Toc425414790 \h </w:instrText>
        </w:r>
        <w:r w:rsidR="005F47D5">
          <w:rPr>
            <w:noProof/>
            <w:webHidden/>
          </w:rPr>
        </w:r>
        <w:r w:rsidR="005F47D5">
          <w:rPr>
            <w:noProof/>
            <w:webHidden/>
          </w:rPr>
          <w:fldChar w:fldCharType="separate"/>
        </w:r>
        <w:r w:rsidR="005F47D5">
          <w:rPr>
            <w:noProof/>
            <w:webHidden/>
          </w:rPr>
          <w:t>145</w:t>
        </w:r>
        <w:r w:rsidR="005F47D5">
          <w:rPr>
            <w:noProof/>
            <w:webHidden/>
          </w:rPr>
          <w:fldChar w:fldCharType="end"/>
        </w:r>
      </w:hyperlink>
    </w:p>
    <w:p w14:paraId="35EB1364"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91" w:history="1">
        <w:r w:rsidR="005F47D5" w:rsidRPr="00AE3E2C">
          <w:rPr>
            <w:rStyle w:val="Hipervnculo"/>
            <w:noProof/>
          </w:rPr>
          <w:t>Figura 3</w:t>
        </w:r>
        <w:r w:rsidR="005F47D5" w:rsidRPr="00AE3E2C">
          <w:rPr>
            <w:rStyle w:val="Hipervnculo"/>
            <w:noProof/>
          </w:rPr>
          <w:noBreakHyphen/>
          <w:t>2. Diagrama de clases del sistema de transporte sobre la red.</w:t>
        </w:r>
        <w:r w:rsidR="005F47D5">
          <w:rPr>
            <w:noProof/>
            <w:webHidden/>
          </w:rPr>
          <w:tab/>
        </w:r>
        <w:r w:rsidR="005F47D5">
          <w:rPr>
            <w:noProof/>
            <w:webHidden/>
          </w:rPr>
          <w:fldChar w:fldCharType="begin"/>
        </w:r>
        <w:r w:rsidR="005F47D5">
          <w:rPr>
            <w:noProof/>
            <w:webHidden/>
          </w:rPr>
          <w:instrText xml:space="preserve"> PAGEREF _Toc425414791 \h </w:instrText>
        </w:r>
        <w:r w:rsidR="005F47D5">
          <w:rPr>
            <w:noProof/>
            <w:webHidden/>
          </w:rPr>
        </w:r>
        <w:r w:rsidR="005F47D5">
          <w:rPr>
            <w:noProof/>
            <w:webHidden/>
          </w:rPr>
          <w:fldChar w:fldCharType="separate"/>
        </w:r>
        <w:r w:rsidR="005F47D5">
          <w:rPr>
            <w:noProof/>
            <w:webHidden/>
          </w:rPr>
          <w:t>146</w:t>
        </w:r>
        <w:r w:rsidR="005F47D5">
          <w:rPr>
            <w:noProof/>
            <w:webHidden/>
          </w:rPr>
          <w:fldChar w:fldCharType="end"/>
        </w:r>
      </w:hyperlink>
    </w:p>
    <w:p w14:paraId="1653B108"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92" w:history="1">
        <w:r w:rsidR="005F47D5" w:rsidRPr="00AE3E2C">
          <w:rPr>
            <w:rStyle w:val="Hipervnculo"/>
            <w:noProof/>
          </w:rPr>
          <w:t>Figura 3</w:t>
        </w:r>
        <w:r w:rsidR="005F47D5" w:rsidRPr="00AE3E2C">
          <w:rPr>
            <w:rStyle w:val="Hipervnculo"/>
            <w:noProof/>
          </w:rPr>
          <w:noBreakHyphen/>
          <w:t>3. Diagrama de clases de los mensajes de descubrimiento y mensajes RTPS.</w:t>
        </w:r>
        <w:r w:rsidR="005F47D5">
          <w:rPr>
            <w:noProof/>
            <w:webHidden/>
          </w:rPr>
          <w:tab/>
        </w:r>
        <w:r w:rsidR="005F47D5">
          <w:rPr>
            <w:noProof/>
            <w:webHidden/>
          </w:rPr>
          <w:fldChar w:fldCharType="begin"/>
        </w:r>
        <w:r w:rsidR="005F47D5">
          <w:rPr>
            <w:noProof/>
            <w:webHidden/>
          </w:rPr>
          <w:instrText xml:space="preserve"> PAGEREF _Toc425414792 \h </w:instrText>
        </w:r>
        <w:r w:rsidR="005F47D5">
          <w:rPr>
            <w:noProof/>
            <w:webHidden/>
          </w:rPr>
        </w:r>
        <w:r w:rsidR="005F47D5">
          <w:rPr>
            <w:noProof/>
            <w:webHidden/>
          </w:rPr>
          <w:fldChar w:fldCharType="separate"/>
        </w:r>
        <w:r w:rsidR="005F47D5">
          <w:rPr>
            <w:noProof/>
            <w:webHidden/>
          </w:rPr>
          <w:t>147</w:t>
        </w:r>
        <w:r w:rsidR="005F47D5">
          <w:rPr>
            <w:noProof/>
            <w:webHidden/>
          </w:rPr>
          <w:fldChar w:fldCharType="end"/>
        </w:r>
      </w:hyperlink>
    </w:p>
    <w:p w14:paraId="23BB413F"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93" w:history="1">
        <w:r w:rsidR="005F47D5" w:rsidRPr="00AE3E2C">
          <w:rPr>
            <w:rStyle w:val="Hipervnculo"/>
            <w:noProof/>
          </w:rPr>
          <w:t>Figura 3</w:t>
        </w:r>
        <w:r w:rsidR="005F47D5" w:rsidRPr="00AE3E2C">
          <w:rPr>
            <w:rStyle w:val="Hipervnculo"/>
            <w:noProof/>
          </w:rPr>
          <w:noBreakHyphen/>
          <w:t>4. Diagrama de clases de la encapsulación de mensajes, cabeceras e identificadores</w:t>
        </w:r>
        <w:r w:rsidR="005F47D5">
          <w:rPr>
            <w:noProof/>
            <w:webHidden/>
          </w:rPr>
          <w:tab/>
        </w:r>
        <w:r w:rsidR="005F47D5">
          <w:rPr>
            <w:noProof/>
            <w:webHidden/>
          </w:rPr>
          <w:fldChar w:fldCharType="begin"/>
        </w:r>
        <w:r w:rsidR="005F47D5">
          <w:rPr>
            <w:noProof/>
            <w:webHidden/>
          </w:rPr>
          <w:instrText xml:space="preserve"> PAGEREF _Toc425414793 \h </w:instrText>
        </w:r>
        <w:r w:rsidR="005F47D5">
          <w:rPr>
            <w:noProof/>
            <w:webHidden/>
          </w:rPr>
        </w:r>
        <w:r w:rsidR="005F47D5">
          <w:rPr>
            <w:noProof/>
            <w:webHidden/>
          </w:rPr>
          <w:fldChar w:fldCharType="separate"/>
        </w:r>
        <w:r w:rsidR="005F47D5">
          <w:rPr>
            <w:noProof/>
            <w:webHidden/>
          </w:rPr>
          <w:t>148</w:t>
        </w:r>
        <w:r w:rsidR="005F47D5">
          <w:rPr>
            <w:noProof/>
            <w:webHidden/>
          </w:rPr>
          <w:fldChar w:fldCharType="end"/>
        </w:r>
      </w:hyperlink>
    </w:p>
    <w:p w14:paraId="61C2D059"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94" w:history="1">
        <w:r w:rsidR="005F47D5" w:rsidRPr="00AE3E2C">
          <w:rPr>
            <w:rStyle w:val="Hipervnculo"/>
            <w:noProof/>
          </w:rPr>
          <w:t>Figura 3</w:t>
        </w:r>
        <w:r w:rsidR="005F47D5" w:rsidRPr="00AE3E2C">
          <w:rPr>
            <w:rStyle w:val="Hipervnculo"/>
            <w:noProof/>
          </w:rPr>
          <w:noBreakHyphen/>
          <w:t>5. Diagrama de clases para la serialización de mensajes</w:t>
        </w:r>
        <w:r w:rsidR="005F47D5">
          <w:rPr>
            <w:noProof/>
            <w:webHidden/>
          </w:rPr>
          <w:tab/>
        </w:r>
        <w:r w:rsidR="005F47D5">
          <w:rPr>
            <w:noProof/>
            <w:webHidden/>
          </w:rPr>
          <w:fldChar w:fldCharType="begin"/>
        </w:r>
        <w:r w:rsidR="005F47D5">
          <w:rPr>
            <w:noProof/>
            <w:webHidden/>
          </w:rPr>
          <w:instrText xml:space="preserve"> PAGEREF _Toc425414794 \h </w:instrText>
        </w:r>
        <w:r w:rsidR="005F47D5">
          <w:rPr>
            <w:noProof/>
            <w:webHidden/>
          </w:rPr>
        </w:r>
        <w:r w:rsidR="005F47D5">
          <w:rPr>
            <w:noProof/>
            <w:webHidden/>
          </w:rPr>
          <w:fldChar w:fldCharType="separate"/>
        </w:r>
        <w:r w:rsidR="005F47D5">
          <w:rPr>
            <w:noProof/>
            <w:webHidden/>
          </w:rPr>
          <w:t>150</w:t>
        </w:r>
        <w:r w:rsidR="005F47D5">
          <w:rPr>
            <w:noProof/>
            <w:webHidden/>
          </w:rPr>
          <w:fldChar w:fldCharType="end"/>
        </w:r>
      </w:hyperlink>
    </w:p>
    <w:p w14:paraId="09BFC498"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95" w:history="1">
        <w:r w:rsidR="005F47D5" w:rsidRPr="00AE3E2C">
          <w:rPr>
            <w:rStyle w:val="Hipervnculo"/>
            <w:noProof/>
          </w:rPr>
          <w:t>Figura 3</w:t>
        </w:r>
        <w:r w:rsidR="005F47D5" w:rsidRPr="00AE3E2C">
          <w:rPr>
            <w:rStyle w:val="Hipervnculo"/>
            <w:noProof/>
          </w:rPr>
          <w:noBreakHyphen/>
          <w:t>6. Diagrama de clases del submódulo descubrimiento.</w:t>
        </w:r>
        <w:r w:rsidR="005F47D5">
          <w:rPr>
            <w:noProof/>
            <w:webHidden/>
          </w:rPr>
          <w:tab/>
        </w:r>
        <w:r w:rsidR="005F47D5">
          <w:rPr>
            <w:noProof/>
            <w:webHidden/>
          </w:rPr>
          <w:fldChar w:fldCharType="begin"/>
        </w:r>
        <w:r w:rsidR="005F47D5">
          <w:rPr>
            <w:noProof/>
            <w:webHidden/>
          </w:rPr>
          <w:instrText xml:space="preserve"> PAGEREF _Toc425414795 \h </w:instrText>
        </w:r>
        <w:r w:rsidR="005F47D5">
          <w:rPr>
            <w:noProof/>
            <w:webHidden/>
          </w:rPr>
        </w:r>
        <w:r w:rsidR="005F47D5">
          <w:rPr>
            <w:noProof/>
            <w:webHidden/>
          </w:rPr>
          <w:fldChar w:fldCharType="separate"/>
        </w:r>
        <w:r w:rsidR="005F47D5">
          <w:rPr>
            <w:noProof/>
            <w:webHidden/>
          </w:rPr>
          <w:t>152</w:t>
        </w:r>
        <w:r w:rsidR="005F47D5">
          <w:rPr>
            <w:noProof/>
            <w:webHidden/>
          </w:rPr>
          <w:fldChar w:fldCharType="end"/>
        </w:r>
      </w:hyperlink>
    </w:p>
    <w:p w14:paraId="1CE5C207"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96" w:history="1">
        <w:r w:rsidR="005F47D5" w:rsidRPr="00AE3E2C">
          <w:rPr>
            <w:rStyle w:val="Hipervnculo"/>
            <w:noProof/>
          </w:rPr>
          <w:t>Figura 3</w:t>
        </w:r>
        <w:r w:rsidR="005F47D5" w:rsidRPr="00AE3E2C">
          <w:rPr>
            <w:rStyle w:val="Hipervnculo"/>
            <w:noProof/>
          </w:rPr>
          <w:noBreakHyphen/>
          <w:t>7. Diagrama de clases del submódulo comportamiento.</w:t>
        </w:r>
        <w:r w:rsidR="005F47D5">
          <w:rPr>
            <w:noProof/>
            <w:webHidden/>
          </w:rPr>
          <w:tab/>
        </w:r>
        <w:r w:rsidR="005F47D5">
          <w:rPr>
            <w:noProof/>
            <w:webHidden/>
          </w:rPr>
          <w:fldChar w:fldCharType="begin"/>
        </w:r>
        <w:r w:rsidR="005F47D5">
          <w:rPr>
            <w:noProof/>
            <w:webHidden/>
          </w:rPr>
          <w:instrText xml:space="preserve"> PAGEREF _Toc425414796 \h </w:instrText>
        </w:r>
        <w:r w:rsidR="005F47D5">
          <w:rPr>
            <w:noProof/>
            <w:webHidden/>
          </w:rPr>
        </w:r>
        <w:r w:rsidR="005F47D5">
          <w:rPr>
            <w:noProof/>
            <w:webHidden/>
          </w:rPr>
          <w:fldChar w:fldCharType="separate"/>
        </w:r>
        <w:r w:rsidR="005F47D5">
          <w:rPr>
            <w:noProof/>
            <w:webHidden/>
          </w:rPr>
          <w:t>154</w:t>
        </w:r>
        <w:r w:rsidR="005F47D5">
          <w:rPr>
            <w:noProof/>
            <w:webHidden/>
          </w:rPr>
          <w:fldChar w:fldCharType="end"/>
        </w:r>
      </w:hyperlink>
    </w:p>
    <w:p w14:paraId="355152F9"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97" w:history="1">
        <w:r w:rsidR="005F47D5" w:rsidRPr="00AE3E2C">
          <w:rPr>
            <w:rStyle w:val="Hipervnculo"/>
            <w:noProof/>
          </w:rPr>
          <w:t>Figura 3</w:t>
        </w:r>
        <w:r w:rsidR="005F47D5" w:rsidRPr="00AE3E2C">
          <w:rPr>
            <w:rStyle w:val="Hipervnculo"/>
            <w:noProof/>
          </w:rPr>
          <w:noBreakHyphen/>
          <w:t>8. Diseño archivo de configuración sección DDS</w:t>
        </w:r>
        <w:r w:rsidR="005F47D5">
          <w:rPr>
            <w:noProof/>
            <w:webHidden/>
          </w:rPr>
          <w:tab/>
        </w:r>
        <w:r w:rsidR="005F47D5">
          <w:rPr>
            <w:noProof/>
            <w:webHidden/>
          </w:rPr>
          <w:fldChar w:fldCharType="begin"/>
        </w:r>
        <w:r w:rsidR="005F47D5">
          <w:rPr>
            <w:noProof/>
            <w:webHidden/>
          </w:rPr>
          <w:instrText xml:space="preserve"> PAGEREF _Toc425414797 \h </w:instrText>
        </w:r>
        <w:r w:rsidR="005F47D5">
          <w:rPr>
            <w:noProof/>
            <w:webHidden/>
          </w:rPr>
        </w:r>
        <w:r w:rsidR="005F47D5">
          <w:rPr>
            <w:noProof/>
            <w:webHidden/>
          </w:rPr>
          <w:fldChar w:fldCharType="separate"/>
        </w:r>
        <w:r w:rsidR="005F47D5">
          <w:rPr>
            <w:noProof/>
            <w:webHidden/>
          </w:rPr>
          <w:t>157</w:t>
        </w:r>
        <w:r w:rsidR="005F47D5">
          <w:rPr>
            <w:noProof/>
            <w:webHidden/>
          </w:rPr>
          <w:fldChar w:fldCharType="end"/>
        </w:r>
      </w:hyperlink>
    </w:p>
    <w:p w14:paraId="0BE8D86D"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98" w:history="1">
        <w:r w:rsidR="005F47D5" w:rsidRPr="00AE3E2C">
          <w:rPr>
            <w:rStyle w:val="Hipervnculo"/>
            <w:noProof/>
          </w:rPr>
          <w:t>Figura 3</w:t>
        </w:r>
        <w:r w:rsidR="005F47D5" w:rsidRPr="00AE3E2C">
          <w:rPr>
            <w:rStyle w:val="Hipervnculo"/>
            <w:noProof/>
          </w:rPr>
          <w:noBreakHyphen/>
          <w:t>9. Diseño archivo de configuración sección RTPS</w:t>
        </w:r>
        <w:r w:rsidR="005F47D5">
          <w:rPr>
            <w:noProof/>
            <w:webHidden/>
          </w:rPr>
          <w:tab/>
        </w:r>
        <w:r w:rsidR="005F47D5">
          <w:rPr>
            <w:noProof/>
            <w:webHidden/>
          </w:rPr>
          <w:fldChar w:fldCharType="begin"/>
        </w:r>
        <w:r w:rsidR="005F47D5">
          <w:rPr>
            <w:noProof/>
            <w:webHidden/>
          </w:rPr>
          <w:instrText xml:space="preserve"> PAGEREF _Toc425414798 \h </w:instrText>
        </w:r>
        <w:r w:rsidR="005F47D5">
          <w:rPr>
            <w:noProof/>
            <w:webHidden/>
          </w:rPr>
        </w:r>
        <w:r w:rsidR="005F47D5">
          <w:rPr>
            <w:noProof/>
            <w:webHidden/>
          </w:rPr>
          <w:fldChar w:fldCharType="separate"/>
        </w:r>
        <w:r w:rsidR="005F47D5">
          <w:rPr>
            <w:noProof/>
            <w:webHidden/>
          </w:rPr>
          <w:t>157</w:t>
        </w:r>
        <w:r w:rsidR="005F47D5">
          <w:rPr>
            <w:noProof/>
            <w:webHidden/>
          </w:rPr>
          <w:fldChar w:fldCharType="end"/>
        </w:r>
      </w:hyperlink>
    </w:p>
    <w:p w14:paraId="7EC38963"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799" w:history="1">
        <w:r w:rsidR="005F47D5" w:rsidRPr="00AE3E2C">
          <w:rPr>
            <w:rStyle w:val="Hipervnculo"/>
            <w:noProof/>
          </w:rPr>
          <w:t>Figura 3</w:t>
        </w:r>
        <w:r w:rsidR="005F47D5" w:rsidRPr="00AE3E2C">
          <w:rPr>
            <w:rStyle w:val="Hipervnculo"/>
            <w:noProof/>
          </w:rPr>
          <w:noBreakHyphen/>
          <w:t>10. Intercambio de mensajes RTPS sobre la red Ejemplo 1</w:t>
        </w:r>
        <w:r w:rsidR="005F47D5">
          <w:rPr>
            <w:noProof/>
            <w:webHidden/>
          </w:rPr>
          <w:tab/>
        </w:r>
        <w:r w:rsidR="005F47D5">
          <w:rPr>
            <w:noProof/>
            <w:webHidden/>
          </w:rPr>
          <w:fldChar w:fldCharType="begin"/>
        </w:r>
        <w:r w:rsidR="005F47D5">
          <w:rPr>
            <w:noProof/>
            <w:webHidden/>
          </w:rPr>
          <w:instrText xml:space="preserve"> PAGEREF _Toc425414799 \h </w:instrText>
        </w:r>
        <w:r w:rsidR="005F47D5">
          <w:rPr>
            <w:noProof/>
            <w:webHidden/>
          </w:rPr>
        </w:r>
        <w:r w:rsidR="005F47D5">
          <w:rPr>
            <w:noProof/>
            <w:webHidden/>
          </w:rPr>
          <w:fldChar w:fldCharType="separate"/>
        </w:r>
        <w:r w:rsidR="005F47D5">
          <w:rPr>
            <w:noProof/>
            <w:webHidden/>
          </w:rPr>
          <w:t>162</w:t>
        </w:r>
        <w:r w:rsidR="005F47D5">
          <w:rPr>
            <w:noProof/>
            <w:webHidden/>
          </w:rPr>
          <w:fldChar w:fldCharType="end"/>
        </w:r>
      </w:hyperlink>
    </w:p>
    <w:p w14:paraId="2E7A9938"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800" w:history="1">
        <w:r w:rsidR="005F47D5" w:rsidRPr="00AE3E2C">
          <w:rPr>
            <w:rStyle w:val="Hipervnculo"/>
            <w:noProof/>
          </w:rPr>
          <w:t>Figura 3</w:t>
        </w:r>
        <w:r w:rsidR="005F47D5" w:rsidRPr="00AE3E2C">
          <w:rPr>
            <w:rStyle w:val="Hipervnculo"/>
            <w:noProof/>
          </w:rPr>
          <w:noBreakHyphen/>
          <w:t>11. Intercambio de Mensajes RTPS Ejemplo 2</w:t>
        </w:r>
        <w:r w:rsidR="005F47D5">
          <w:rPr>
            <w:noProof/>
            <w:webHidden/>
          </w:rPr>
          <w:tab/>
        </w:r>
        <w:r w:rsidR="005F47D5">
          <w:rPr>
            <w:noProof/>
            <w:webHidden/>
          </w:rPr>
          <w:fldChar w:fldCharType="begin"/>
        </w:r>
        <w:r w:rsidR="005F47D5">
          <w:rPr>
            <w:noProof/>
            <w:webHidden/>
          </w:rPr>
          <w:instrText xml:space="preserve"> PAGEREF _Toc425414800 \h </w:instrText>
        </w:r>
        <w:r w:rsidR="005F47D5">
          <w:rPr>
            <w:noProof/>
            <w:webHidden/>
          </w:rPr>
        </w:r>
        <w:r w:rsidR="005F47D5">
          <w:rPr>
            <w:noProof/>
            <w:webHidden/>
          </w:rPr>
          <w:fldChar w:fldCharType="separate"/>
        </w:r>
        <w:r w:rsidR="005F47D5">
          <w:rPr>
            <w:noProof/>
            <w:webHidden/>
          </w:rPr>
          <w:t>164</w:t>
        </w:r>
        <w:r w:rsidR="005F47D5">
          <w:rPr>
            <w:noProof/>
            <w:webHidden/>
          </w:rPr>
          <w:fldChar w:fldCharType="end"/>
        </w:r>
      </w:hyperlink>
    </w:p>
    <w:p w14:paraId="3054D5B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801" w:history="1">
        <w:r w:rsidR="005F47D5" w:rsidRPr="00AE3E2C">
          <w:rPr>
            <w:rStyle w:val="Hipervnculo"/>
            <w:noProof/>
          </w:rPr>
          <w:t>Figura 3</w:t>
        </w:r>
        <w:r w:rsidR="005F47D5" w:rsidRPr="00AE3E2C">
          <w:rPr>
            <w:rStyle w:val="Hipervnculo"/>
            <w:noProof/>
          </w:rPr>
          <w:noBreakHyphen/>
          <w:t>12. Intercambio de Mensajes RTPS Ejemplo 3</w:t>
        </w:r>
        <w:r w:rsidR="005F47D5">
          <w:rPr>
            <w:noProof/>
            <w:webHidden/>
          </w:rPr>
          <w:tab/>
        </w:r>
        <w:r w:rsidR="005F47D5">
          <w:rPr>
            <w:noProof/>
            <w:webHidden/>
          </w:rPr>
          <w:fldChar w:fldCharType="begin"/>
        </w:r>
        <w:r w:rsidR="005F47D5">
          <w:rPr>
            <w:noProof/>
            <w:webHidden/>
          </w:rPr>
          <w:instrText xml:space="preserve"> PAGEREF _Toc425414801 \h </w:instrText>
        </w:r>
        <w:r w:rsidR="005F47D5">
          <w:rPr>
            <w:noProof/>
            <w:webHidden/>
          </w:rPr>
        </w:r>
        <w:r w:rsidR="005F47D5">
          <w:rPr>
            <w:noProof/>
            <w:webHidden/>
          </w:rPr>
          <w:fldChar w:fldCharType="separate"/>
        </w:r>
        <w:r w:rsidR="005F47D5">
          <w:rPr>
            <w:noProof/>
            <w:webHidden/>
          </w:rPr>
          <w:t>165</w:t>
        </w:r>
        <w:r w:rsidR="005F47D5">
          <w:rPr>
            <w:noProof/>
            <w:webHidden/>
          </w:rPr>
          <w:fldChar w:fldCharType="end"/>
        </w:r>
      </w:hyperlink>
    </w:p>
    <w:p w14:paraId="41983F59"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802" w:history="1">
        <w:r w:rsidR="005F47D5" w:rsidRPr="00AE3E2C">
          <w:rPr>
            <w:rStyle w:val="Hipervnculo"/>
            <w:noProof/>
          </w:rPr>
          <w:t>Figura 3</w:t>
        </w:r>
        <w:r w:rsidR="005F47D5" w:rsidRPr="00AE3E2C">
          <w:rPr>
            <w:rStyle w:val="Hipervnculo"/>
            <w:noProof/>
          </w:rPr>
          <w:noBreakHyphen/>
          <w:t>13. Intercambio de Mensajes RTPS Ejemplo 4.1</w:t>
        </w:r>
        <w:r w:rsidR="005F47D5">
          <w:rPr>
            <w:noProof/>
            <w:webHidden/>
          </w:rPr>
          <w:tab/>
        </w:r>
        <w:r w:rsidR="005F47D5">
          <w:rPr>
            <w:noProof/>
            <w:webHidden/>
          </w:rPr>
          <w:fldChar w:fldCharType="begin"/>
        </w:r>
        <w:r w:rsidR="005F47D5">
          <w:rPr>
            <w:noProof/>
            <w:webHidden/>
          </w:rPr>
          <w:instrText xml:space="preserve"> PAGEREF _Toc425414802 \h </w:instrText>
        </w:r>
        <w:r w:rsidR="005F47D5">
          <w:rPr>
            <w:noProof/>
            <w:webHidden/>
          </w:rPr>
        </w:r>
        <w:r w:rsidR="005F47D5">
          <w:rPr>
            <w:noProof/>
            <w:webHidden/>
          </w:rPr>
          <w:fldChar w:fldCharType="separate"/>
        </w:r>
        <w:r w:rsidR="005F47D5">
          <w:rPr>
            <w:noProof/>
            <w:webHidden/>
          </w:rPr>
          <w:t>166</w:t>
        </w:r>
        <w:r w:rsidR="005F47D5">
          <w:rPr>
            <w:noProof/>
            <w:webHidden/>
          </w:rPr>
          <w:fldChar w:fldCharType="end"/>
        </w:r>
      </w:hyperlink>
    </w:p>
    <w:p w14:paraId="08C32010"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803" w:history="1">
        <w:r w:rsidR="005F47D5" w:rsidRPr="00AE3E2C">
          <w:rPr>
            <w:rStyle w:val="Hipervnculo"/>
            <w:noProof/>
          </w:rPr>
          <w:t>Figura 3</w:t>
        </w:r>
        <w:r w:rsidR="005F47D5" w:rsidRPr="00AE3E2C">
          <w:rPr>
            <w:rStyle w:val="Hipervnculo"/>
            <w:noProof/>
          </w:rPr>
          <w:noBreakHyphen/>
          <w:t>14. Intercambio de Mensajes RTPS Ejemplo 4.2</w:t>
        </w:r>
        <w:r w:rsidR="005F47D5">
          <w:rPr>
            <w:noProof/>
            <w:webHidden/>
          </w:rPr>
          <w:tab/>
        </w:r>
        <w:r w:rsidR="005F47D5">
          <w:rPr>
            <w:noProof/>
            <w:webHidden/>
          </w:rPr>
          <w:fldChar w:fldCharType="begin"/>
        </w:r>
        <w:r w:rsidR="005F47D5">
          <w:rPr>
            <w:noProof/>
            <w:webHidden/>
          </w:rPr>
          <w:instrText xml:space="preserve"> PAGEREF _Toc425414803 \h </w:instrText>
        </w:r>
        <w:r w:rsidR="005F47D5">
          <w:rPr>
            <w:noProof/>
            <w:webHidden/>
          </w:rPr>
        </w:r>
        <w:r w:rsidR="005F47D5">
          <w:rPr>
            <w:noProof/>
            <w:webHidden/>
          </w:rPr>
          <w:fldChar w:fldCharType="separate"/>
        </w:r>
        <w:r w:rsidR="005F47D5">
          <w:rPr>
            <w:noProof/>
            <w:webHidden/>
          </w:rPr>
          <w:t>166</w:t>
        </w:r>
        <w:r w:rsidR="005F47D5">
          <w:rPr>
            <w:noProof/>
            <w:webHidden/>
          </w:rPr>
          <w:fldChar w:fldCharType="end"/>
        </w:r>
      </w:hyperlink>
    </w:p>
    <w:p w14:paraId="40B1BA6A"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804" w:history="1">
        <w:r w:rsidR="005F47D5" w:rsidRPr="00AE3E2C">
          <w:rPr>
            <w:rStyle w:val="Hipervnculo"/>
            <w:noProof/>
            <w:lang w:val="en-GB"/>
          </w:rPr>
          <w:t>Figura 3</w:t>
        </w:r>
        <w:r w:rsidR="005F47D5" w:rsidRPr="00AE3E2C">
          <w:rPr>
            <w:rStyle w:val="Hipervnculo"/>
            <w:noProof/>
            <w:lang w:val="en-GB"/>
          </w:rPr>
          <w:noBreakHyphen/>
          <w:t>15. Comportamiento Best Effort Reader – Best Effort Writer en interacción con estado.</w:t>
        </w:r>
        <w:r w:rsidR="005F47D5">
          <w:rPr>
            <w:noProof/>
            <w:webHidden/>
          </w:rPr>
          <w:tab/>
        </w:r>
        <w:r w:rsidR="005F47D5">
          <w:rPr>
            <w:noProof/>
            <w:webHidden/>
          </w:rPr>
          <w:fldChar w:fldCharType="begin"/>
        </w:r>
        <w:r w:rsidR="005F47D5">
          <w:rPr>
            <w:noProof/>
            <w:webHidden/>
          </w:rPr>
          <w:instrText xml:space="preserve"> PAGEREF _Toc425414804 \h </w:instrText>
        </w:r>
        <w:r w:rsidR="005F47D5">
          <w:rPr>
            <w:noProof/>
            <w:webHidden/>
          </w:rPr>
        </w:r>
        <w:r w:rsidR="005F47D5">
          <w:rPr>
            <w:noProof/>
            <w:webHidden/>
          </w:rPr>
          <w:fldChar w:fldCharType="separate"/>
        </w:r>
        <w:r w:rsidR="005F47D5">
          <w:rPr>
            <w:noProof/>
            <w:webHidden/>
          </w:rPr>
          <w:t>182</w:t>
        </w:r>
        <w:r w:rsidR="005F47D5">
          <w:rPr>
            <w:noProof/>
            <w:webHidden/>
          </w:rPr>
          <w:fldChar w:fldCharType="end"/>
        </w:r>
      </w:hyperlink>
    </w:p>
    <w:p w14:paraId="7D493B9D"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805" w:history="1">
        <w:r w:rsidR="005F47D5" w:rsidRPr="00AE3E2C">
          <w:rPr>
            <w:rStyle w:val="Hipervnculo"/>
            <w:noProof/>
          </w:rPr>
          <w:t>Figura 3</w:t>
        </w:r>
        <w:r w:rsidR="005F47D5" w:rsidRPr="00AE3E2C">
          <w:rPr>
            <w:rStyle w:val="Hipervnculo"/>
            <w:noProof/>
          </w:rPr>
          <w:noBreakHyphen/>
          <w:t>16. Comportamiento Best Effort Reader – Best Effort Writer en interacción con estado con falla de envío de paquete.</w:t>
        </w:r>
        <w:r w:rsidR="005F47D5">
          <w:rPr>
            <w:noProof/>
            <w:webHidden/>
          </w:rPr>
          <w:tab/>
        </w:r>
        <w:r w:rsidR="005F47D5">
          <w:rPr>
            <w:noProof/>
            <w:webHidden/>
          </w:rPr>
          <w:fldChar w:fldCharType="begin"/>
        </w:r>
        <w:r w:rsidR="005F47D5">
          <w:rPr>
            <w:noProof/>
            <w:webHidden/>
          </w:rPr>
          <w:instrText xml:space="preserve"> PAGEREF _Toc425414805 \h </w:instrText>
        </w:r>
        <w:r w:rsidR="005F47D5">
          <w:rPr>
            <w:noProof/>
            <w:webHidden/>
          </w:rPr>
        </w:r>
        <w:r w:rsidR="005F47D5">
          <w:rPr>
            <w:noProof/>
            <w:webHidden/>
          </w:rPr>
          <w:fldChar w:fldCharType="separate"/>
        </w:r>
        <w:r w:rsidR="005F47D5">
          <w:rPr>
            <w:noProof/>
            <w:webHidden/>
          </w:rPr>
          <w:t>183</w:t>
        </w:r>
        <w:r w:rsidR="005F47D5">
          <w:rPr>
            <w:noProof/>
            <w:webHidden/>
          </w:rPr>
          <w:fldChar w:fldCharType="end"/>
        </w:r>
      </w:hyperlink>
    </w:p>
    <w:p w14:paraId="7D80DE55"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806" w:history="1">
        <w:r w:rsidR="005F47D5" w:rsidRPr="00AE3E2C">
          <w:rPr>
            <w:rStyle w:val="Hipervnculo"/>
            <w:noProof/>
          </w:rPr>
          <w:t>Figura 3</w:t>
        </w:r>
        <w:r w:rsidR="005F47D5" w:rsidRPr="00AE3E2C">
          <w:rPr>
            <w:rStyle w:val="Hipervnculo"/>
            <w:noProof/>
          </w:rPr>
          <w:noBreakHyphen/>
          <w:t>17. Comportamiento Reliable Reader – Reliable Writer en interacción con estado.</w:t>
        </w:r>
        <w:r w:rsidR="005F47D5">
          <w:rPr>
            <w:noProof/>
            <w:webHidden/>
          </w:rPr>
          <w:tab/>
        </w:r>
        <w:r w:rsidR="005F47D5">
          <w:rPr>
            <w:noProof/>
            <w:webHidden/>
          </w:rPr>
          <w:fldChar w:fldCharType="begin"/>
        </w:r>
        <w:r w:rsidR="005F47D5">
          <w:rPr>
            <w:noProof/>
            <w:webHidden/>
          </w:rPr>
          <w:instrText xml:space="preserve"> PAGEREF _Toc425414806 \h </w:instrText>
        </w:r>
        <w:r w:rsidR="005F47D5">
          <w:rPr>
            <w:noProof/>
            <w:webHidden/>
          </w:rPr>
        </w:r>
        <w:r w:rsidR="005F47D5">
          <w:rPr>
            <w:noProof/>
            <w:webHidden/>
          </w:rPr>
          <w:fldChar w:fldCharType="separate"/>
        </w:r>
        <w:r w:rsidR="005F47D5">
          <w:rPr>
            <w:noProof/>
            <w:webHidden/>
          </w:rPr>
          <w:t>184</w:t>
        </w:r>
        <w:r w:rsidR="005F47D5">
          <w:rPr>
            <w:noProof/>
            <w:webHidden/>
          </w:rPr>
          <w:fldChar w:fldCharType="end"/>
        </w:r>
      </w:hyperlink>
    </w:p>
    <w:p w14:paraId="53DE5D16"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807" w:history="1">
        <w:r w:rsidR="005F47D5" w:rsidRPr="00AE3E2C">
          <w:rPr>
            <w:rStyle w:val="Hipervnculo"/>
            <w:noProof/>
          </w:rPr>
          <w:t>Figura 3</w:t>
        </w:r>
        <w:r w:rsidR="005F47D5" w:rsidRPr="00AE3E2C">
          <w:rPr>
            <w:rStyle w:val="Hipervnculo"/>
            <w:noProof/>
          </w:rPr>
          <w:noBreakHyphen/>
          <w:t>18. Comportamiento Reliable Reader – Reliable Writer en interacción con estado con fragmentación de datos.</w:t>
        </w:r>
        <w:r w:rsidR="005F47D5">
          <w:rPr>
            <w:noProof/>
            <w:webHidden/>
          </w:rPr>
          <w:tab/>
        </w:r>
        <w:r w:rsidR="005F47D5">
          <w:rPr>
            <w:noProof/>
            <w:webHidden/>
          </w:rPr>
          <w:fldChar w:fldCharType="begin"/>
        </w:r>
        <w:r w:rsidR="005F47D5">
          <w:rPr>
            <w:noProof/>
            <w:webHidden/>
          </w:rPr>
          <w:instrText xml:space="preserve"> PAGEREF _Toc425414807 \h </w:instrText>
        </w:r>
        <w:r w:rsidR="005F47D5">
          <w:rPr>
            <w:noProof/>
            <w:webHidden/>
          </w:rPr>
        </w:r>
        <w:r w:rsidR="005F47D5">
          <w:rPr>
            <w:noProof/>
            <w:webHidden/>
          </w:rPr>
          <w:fldChar w:fldCharType="separate"/>
        </w:r>
        <w:r w:rsidR="005F47D5">
          <w:rPr>
            <w:noProof/>
            <w:webHidden/>
          </w:rPr>
          <w:t>185</w:t>
        </w:r>
        <w:r w:rsidR="005F47D5">
          <w:rPr>
            <w:noProof/>
            <w:webHidden/>
          </w:rPr>
          <w:fldChar w:fldCharType="end"/>
        </w:r>
      </w:hyperlink>
    </w:p>
    <w:p w14:paraId="14A5F8BA"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808" w:history="1">
        <w:r w:rsidR="005F47D5" w:rsidRPr="00AE3E2C">
          <w:rPr>
            <w:rStyle w:val="Hipervnculo"/>
            <w:noProof/>
          </w:rPr>
          <w:t>Figura 3</w:t>
        </w:r>
        <w:r w:rsidR="005F47D5" w:rsidRPr="00AE3E2C">
          <w:rPr>
            <w:rStyle w:val="Hipervnculo"/>
            <w:noProof/>
          </w:rPr>
          <w:noBreakHyphen/>
          <w:t>19. Comportamiento Reliable Reader – Reliable Writer en interacción con estado con falla en la comunicación.</w:t>
        </w:r>
        <w:r w:rsidR="005F47D5">
          <w:rPr>
            <w:noProof/>
            <w:webHidden/>
          </w:rPr>
          <w:tab/>
        </w:r>
        <w:r w:rsidR="005F47D5">
          <w:rPr>
            <w:noProof/>
            <w:webHidden/>
          </w:rPr>
          <w:fldChar w:fldCharType="begin"/>
        </w:r>
        <w:r w:rsidR="005F47D5">
          <w:rPr>
            <w:noProof/>
            <w:webHidden/>
          </w:rPr>
          <w:instrText xml:space="preserve"> PAGEREF _Toc425414808 \h </w:instrText>
        </w:r>
        <w:r w:rsidR="005F47D5">
          <w:rPr>
            <w:noProof/>
            <w:webHidden/>
          </w:rPr>
        </w:r>
        <w:r w:rsidR="005F47D5">
          <w:rPr>
            <w:noProof/>
            <w:webHidden/>
          </w:rPr>
          <w:fldChar w:fldCharType="separate"/>
        </w:r>
        <w:r w:rsidR="005F47D5">
          <w:rPr>
            <w:noProof/>
            <w:webHidden/>
          </w:rPr>
          <w:t>186</w:t>
        </w:r>
        <w:r w:rsidR="005F47D5">
          <w:rPr>
            <w:noProof/>
            <w:webHidden/>
          </w:rPr>
          <w:fldChar w:fldCharType="end"/>
        </w:r>
      </w:hyperlink>
    </w:p>
    <w:p w14:paraId="3E43A1FB"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809" w:history="1">
        <w:r w:rsidR="005F47D5" w:rsidRPr="00AE3E2C">
          <w:rPr>
            <w:rStyle w:val="Hipervnculo"/>
            <w:noProof/>
          </w:rPr>
          <w:t>Figura 3</w:t>
        </w:r>
        <w:r w:rsidR="005F47D5" w:rsidRPr="00AE3E2C">
          <w:rPr>
            <w:rStyle w:val="Hipervnculo"/>
            <w:noProof/>
          </w:rPr>
          <w:noBreakHyphen/>
          <w:t>20. Comportamiento Reliable Reader – Reliable Writer en interacción con estado con falla de envío de paquete y con tres participantes.</w:t>
        </w:r>
        <w:r w:rsidR="005F47D5">
          <w:rPr>
            <w:noProof/>
            <w:webHidden/>
          </w:rPr>
          <w:tab/>
        </w:r>
        <w:r w:rsidR="005F47D5">
          <w:rPr>
            <w:noProof/>
            <w:webHidden/>
          </w:rPr>
          <w:fldChar w:fldCharType="begin"/>
        </w:r>
        <w:r w:rsidR="005F47D5">
          <w:rPr>
            <w:noProof/>
            <w:webHidden/>
          </w:rPr>
          <w:instrText xml:space="preserve"> PAGEREF _Toc425414809 \h </w:instrText>
        </w:r>
        <w:r w:rsidR="005F47D5">
          <w:rPr>
            <w:noProof/>
            <w:webHidden/>
          </w:rPr>
        </w:r>
        <w:r w:rsidR="005F47D5">
          <w:rPr>
            <w:noProof/>
            <w:webHidden/>
          </w:rPr>
          <w:fldChar w:fldCharType="separate"/>
        </w:r>
        <w:r w:rsidR="005F47D5">
          <w:rPr>
            <w:noProof/>
            <w:webHidden/>
          </w:rPr>
          <w:t>187</w:t>
        </w:r>
        <w:r w:rsidR="005F47D5">
          <w:rPr>
            <w:noProof/>
            <w:webHidden/>
          </w:rPr>
          <w:fldChar w:fldCharType="end"/>
        </w:r>
      </w:hyperlink>
    </w:p>
    <w:p w14:paraId="43A9ECAE"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810" w:history="1">
        <w:r w:rsidR="005F47D5" w:rsidRPr="00AE3E2C">
          <w:rPr>
            <w:rStyle w:val="Hipervnculo"/>
            <w:noProof/>
          </w:rPr>
          <w:t>Figura 3</w:t>
        </w:r>
        <w:r w:rsidR="005F47D5" w:rsidRPr="00AE3E2C">
          <w:rPr>
            <w:rStyle w:val="Hipervnculo"/>
            <w:noProof/>
          </w:rPr>
          <w:noBreakHyphen/>
          <w:t>21. Comportamiento Reliable Writer – Best Effort Reader en interacción con estado.</w:t>
        </w:r>
        <w:r w:rsidR="005F47D5">
          <w:rPr>
            <w:noProof/>
            <w:webHidden/>
          </w:rPr>
          <w:tab/>
        </w:r>
        <w:r w:rsidR="005F47D5">
          <w:rPr>
            <w:noProof/>
            <w:webHidden/>
          </w:rPr>
          <w:fldChar w:fldCharType="begin"/>
        </w:r>
        <w:r w:rsidR="005F47D5">
          <w:rPr>
            <w:noProof/>
            <w:webHidden/>
          </w:rPr>
          <w:instrText xml:space="preserve"> PAGEREF _Toc425414810 \h </w:instrText>
        </w:r>
        <w:r w:rsidR="005F47D5">
          <w:rPr>
            <w:noProof/>
            <w:webHidden/>
          </w:rPr>
        </w:r>
        <w:r w:rsidR="005F47D5">
          <w:rPr>
            <w:noProof/>
            <w:webHidden/>
          </w:rPr>
          <w:fldChar w:fldCharType="separate"/>
        </w:r>
        <w:r w:rsidR="005F47D5">
          <w:rPr>
            <w:noProof/>
            <w:webHidden/>
          </w:rPr>
          <w:t>188</w:t>
        </w:r>
        <w:r w:rsidR="005F47D5">
          <w:rPr>
            <w:noProof/>
            <w:webHidden/>
          </w:rPr>
          <w:fldChar w:fldCharType="end"/>
        </w:r>
      </w:hyperlink>
    </w:p>
    <w:p w14:paraId="68E9A886"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811" w:history="1">
        <w:r w:rsidR="005F47D5" w:rsidRPr="00AE3E2C">
          <w:rPr>
            <w:rStyle w:val="Hipervnculo"/>
            <w:noProof/>
          </w:rPr>
          <w:t>Figura 3</w:t>
        </w:r>
        <w:r w:rsidR="005F47D5" w:rsidRPr="00AE3E2C">
          <w:rPr>
            <w:rStyle w:val="Hipervnculo"/>
            <w:noProof/>
          </w:rPr>
          <w:noBreakHyphen/>
          <w:t>22. Comportamiento Reliable Writer – Best Effort Reader en interacción con estado con falla en el envío de paquetes.</w:t>
        </w:r>
        <w:r w:rsidR="005F47D5">
          <w:rPr>
            <w:noProof/>
            <w:webHidden/>
          </w:rPr>
          <w:tab/>
        </w:r>
        <w:r w:rsidR="005F47D5">
          <w:rPr>
            <w:noProof/>
            <w:webHidden/>
          </w:rPr>
          <w:fldChar w:fldCharType="begin"/>
        </w:r>
        <w:r w:rsidR="005F47D5">
          <w:rPr>
            <w:noProof/>
            <w:webHidden/>
          </w:rPr>
          <w:instrText xml:space="preserve"> PAGEREF _Toc425414811 \h </w:instrText>
        </w:r>
        <w:r w:rsidR="005F47D5">
          <w:rPr>
            <w:noProof/>
            <w:webHidden/>
          </w:rPr>
        </w:r>
        <w:r w:rsidR="005F47D5">
          <w:rPr>
            <w:noProof/>
            <w:webHidden/>
          </w:rPr>
          <w:fldChar w:fldCharType="separate"/>
        </w:r>
        <w:r w:rsidR="005F47D5">
          <w:rPr>
            <w:noProof/>
            <w:webHidden/>
          </w:rPr>
          <w:t>189</w:t>
        </w:r>
        <w:r w:rsidR="005F47D5">
          <w:rPr>
            <w:noProof/>
            <w:webHidden/>
          </w:rPr>
          <w:fldChar w:fldCharType="end"/>
        </w:r>
      </w:hyperlink>
    </w:p>
    <w:p w14:paraId="66F30A4C"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812" w:history="1">
        <w:r w:rsidR="005F47D5" w:rsidRPr="00AE3E2C">
          <w:rPr>
            <w:rStyle w:val="Hipervnculo"/>
            <w:noProof/>
          </w:rPr>
          <w:t>Figura 3</w:t>
        </w:r>
        <w:r w:rsidR="005F47D5" w:rsidRPr="00AE3E2C">
          <w:rPr>
            <w:rStyle w:val="Hipervnculo"/>
            <w:noProof/>
          </w:rPr>
          <w:noBreakHyphen/>
          <w:t>23. Comportamiento Best Effort Reader – Best Effort Writer en interacción sin estado.</w:t>
        </w:r>
        <w:r w:rsidR="005F47D5">
          <w:rPr>
            <w:noProof/>
            <w:webHidden/>
          </w:rPr>
          <w:tab/>
        </w:r>
        <w:r w:rsidR="005F47D5">
          <w:rPr>
            <w:noProof/>
            <w:webHidden/>
          </w:rPr>
          <w:fldChar w:fldCharType="begin"/>
        </w:r>
        <w:r w:rsidR="005F47D5">
          <w:rPr>
            <w:noProof/>
            <w:webHidden/>
          </w:rPr>
          <w:instrText xml:space="preserve"> PAGEREF _Toc425414812 \h </w:instrText>
        </w:r>
        <w:r w:rsidR="005F47D5">
          <w:rPr>
            <w:noProof/>
            <w:webHidden/>
          </w:rPr>
        </w:r>
        <w:r w:rsidR="005F47D5">
          <w:rPr>
            <w:noProof/>
            <w:webHidden/>
          </w:rPr>
          <w:fldChar w:fldCharType="separate"/>
        </w:r>
        <w:r w:rsidR="005F47D5">
          <w:rPr>
            <w:noProof/>
            <w:webHidden/>
          </w:rPr>
          <w:t>190</w:t>
        </w:r>
        <w:r w:rsidR="005F47D5">
          <w:rPr>
            <w:noProof/>
            <w:webHidden/>
          </w:rPr>
          <w:fldChar w:fldCharType="end"/>
        </w:r>
      </w:hyperlink>
    </w:p>
    <w:p w14:paraId="14DEFBD9"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813" w:history="1">
        <w:r w:rsidR="005F47D5" w:rsidRPr="00AE3E2C">
          <w:rPr>
            <w:rStyle w:val="Hipervnculo"/>
            <w:noProof/>
          </w:rPr>
          <w:t>Figura 3</w:t>
        </w:r>
        <w:r w:rsidR="005F47D5" w:rsidRPr="00AE3E2C">
          <w:rPr>
            <w:rStyle w:val="Hipervnculo"/>
            <w:noProof/>
          </w:rPr>
          <w:noBreakHyphen/>
          <w:t>24. Comportamiento Reliable Writer – Best Effort Reader en interacción sin estado.</w:t>
        </w:r>
        <w:r w:rsidR="005F47D5">
          <w:rPr>
            <w:noProof/>
            <w:webHidden/>
          </w:rPr>
          <w:tab/>
        </w:r>
        <w:r w:rsidR="005F47D5">
          <w:rPr>
            <w:noProof/>
            <w:webHidden/>
          </w:rPr>
          <w:fldChar w:fldCharType="begin"/>
        </w:r>
        <w:r w:rsidR="005F47D5">
          <w:rPr>
            <w:noProof/>
            <w:webHidden/>
          </w:rPr>
          <w:instrText xml:space="preserve"> PAGEREF _Toc425414813 \h </w:instrText>
        </w:r>
        <w:r w:rsidR="005F47D5">
          <w:rPr>
            <w:noProof/>
            <w:webHidden/>
          </w:rPr>
        </w:r>
        <w:r w:rsidR="005F47D5">
          <w:rPr>
            <w:noProof/>
            <w:webHidden/>
          </w:rPr>
          <w:fldChar w:fldCharType="separate"/>
        </w:r>
        <w:r w:rsidR="005F47D5">
          <w:rPr>
            <w:noProof/>
            <w:webHidden/>
          </w:rPr>
          <w:t>191</w:t>
        </w:r>
        <w:r w:rsidR="005F47D5">
          <w:rPr>
            <w:noProof/>
            <w:webHidden/>
          </w:rPr>
          <w:fldChar w:fldCharType="end"/>
        </w:r>
      </w:hyperlink>
    </w:p>
    <w:p w14:paraId="49707F6F"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814" w:history="1">
        <w:r w:rsidR="005F47D5" w:rsidRPr="00AE3E2C">
          <w:rPr>
            <w:rStyle w:val="Hipervnculo"/>
            <w:noProof/>
          </w:rPr>
          <w:t>Figura 3</w:t>
        </w:r>
        <w:r w:rsidR="005F47D5" w:rsidRPr="00AE3E2C">
          <w:rPr>
            <w:rStyle w:val="Hipervnculo"/>
            <w:noProof/>
          </w:rPr>
          <w:noBreakHyphen/>
          <w:t>25. Comportamiento Reliable Stateless Writer sin estado – Reliable Stateful Reader con estado.</w:t>
        </w:r>
        <w:r w:rsidR="005F47D5">
          <w:rPr>
            <w:noProof/>
            <w:webHidden/>
          </w:rPr>
          <w:tab/>
        </w:r>
        <w:r w:rsidR="005F47D5">
          <w:rPr>
            <w:noProof/>
            <w:webHidden/>
          </w:rPr>
          <w:fldChar w:fldCharType="begin"/>
        </w:r>
        <w:r w:rsidR="005F47D5">
          <w:rPr>
            <w:noProof/>
            <w:webHidden/>
          </w:rPr>
          <w:instrText xml:space="preserve"> PAGEREF _Toc425414814 \h </w:instrText>
        </w:r>
        <w:r w:rsidR="005F47D5">
          <w:rPr>
            <w:noProof/>
            <w:webHidden/>
          </w:rPr>
        </w:r>
        <w:r w:rsidR="005F47D5">
          <w:rPr>
            <w:noProof/>
            <w:webHidden/>
          </w:rPr>
          <w:fldChar w:fldCharType="separate"/>
        </w:r>
        <w:r w:rsidR="005F47D5">
          <w:rPr>
            <w:noProof/>
            <w:webHidden/>
          </w:rPr>
          <w:t>192</w:t>
        </w:r>
        <w:r w:rsidR="005F47D5">
          <w:rPr>
            <w:noProof/>
            <w:webHidden/>
          </w:rPr>
          <w:fldChar w:fldCharType="end"/>
        </w:r>
      </w:hyperlink>
    </w:p>
    <w:p w14:paraId="7BD5A9BA" w14:textId="77777777" w:rsidR="005F47D5" w:rsidRDefault="00655EB6">
      <w:pPr>
        <w:pStyle w:val="Tabladeilustraciones"/>
        <w:tabs>
          <w:tab w:val="right" w:leader="dot" w:pos="9017"/>
        </w:tabs>
        <w:rPr>
          <w:rFonts w:asciiTheme="minorHAnsi" w:hAnsiTheme="minorHAnsi"/>
          <w:noProof/>
          <w:kern w:val="0"/>
          <w:sz w:val="22"/>
          <w:szCs w:val="22"/>
          <w:lang w:eastAsia="es-EC"/>
        </w:rPr>
      </w:pPr>
      <w:hyperlink w:anchor="_Toc425414815" w:history="1">
        <w:r w:rsidR="005F47D5" w:rsidRPr="00AE3E2C">
          <w:rPr>
            <w:rStyle w:val="Hipervnculo"/>
            <w:noProof/>
          </w:rPr>
          <w:t>Figura 3</w:t>
        </w:r>
        <w:r w:rsidR="005F47D5" w:rsidRPr="00AE3E2C">
          <w:rPr>
            <w:rStyle w:val="Hipervnculo"/>
            <w:noProof/>
          </w:rPr>
          <w:noBreakHyphen/>
          <w:t>26. Fases de descubrimiento de participantes.</w:t>
        </w:r>
        <w:r w:rsidR="005F47D5">
          <w:rPr>
            <w:noProof/>
            <w:webHidden/>
          </w:rPr>
          <w:tab/>
        </w:r>
        <w:r w:rsidR="005F47D5">
          <w:rPr>
            <w:noProof/>
            <w:webHidden/>
          </w:rPr>
          <w:fldChar w:fldCharType="begin"/>
        </w:r>
        <w:r w:rsidR="005F47D5">
          <w:rPr>
            <w:noProof/>
            <w:webHidden/>
          </w:rPr>
          <w:instrText xml:space="preserve"> PAGEREF _Toc425414815 \h </w:instrText>
        </w:r>
        <w:r w:rsidR="005F47D5">
          <w:rPr>
            <w:noProof/>
            <w:webHidden/>
          </w:rPr>
        </w:r>
        <w:r w:rsidR="005F47D5">
          <w:rPr>
            <w:noProof/>
            <w:webHidden/>
          </w:rPr>
          <w:fldChar w:fldCharType="separate"/>
        </w:r>
        <w:r w:rsidR="005F47D5">
          <w:rPr>
            <w:noProof/>
            <w:webHidden/>
          </w:rPr>
          <w:t>193</w:t>
        </w:r>
        <w:r w:rsidR="005F47D5">
          <w:rPr>
            <w:noProof/>
            <w:webHidden/>
          </w:rPr>
          <w:fldChar w:fldCharType="end"/>
        </w:r>
      </w:hyperlink>
    </w:p>
    <w:p w14:paraId="7C1798E5" w14:textId="77777777" w:rsidR="000A5DCE" w:rsidRPr="00074B99" w:rsidRDefault="006D0FD6" w:rsidP="00877E1E">
      <w:r w:rsidRPr="00074B99">
        <w:fldChar w:fldCharType="end"/>
      </w:r>
    </w:p>
    <w:p w14:paraId="30518426" w14:textId="77777777" w:rsidR="000A5DCE" w:rsidRPr="00074B99" w:rsidRDefault="000A5DCE" w:rsidP="00877E1E"/>
    <w:p w14:paraId="4247827E" w14:textId="77777777" w:rsidR="000A5DCE" w:rsidRPr="00074B99" w:rsidRDefault="000A5DCE" w:rsidP="00877E1E"/>
    <w:p w14:paraId="4C65E9B3" w14:textId="77777777" w:rsidR="000A5DCE" w:rsidRPr="00074B99" w:rsidRDefault="000A5DCE" w:rsidP="00877E1E"/>
    <w:p w14:paraId="1E25DECE" w14:textId="77777777" w:rsidR="00176069" w:rsidRPr="00074B99" w:rsidRDefault="00176069" w:rsidP="00877E1E"/>
    <w:p w14:paraId="01E5BB6D" w14:textId="77777777" w:rsidR="0020142C" w:rsidRPr="00074B99" w:rsidRDefault="0020142C" w:rsidP="00877E1E"/>
    <w:p w14:paraId="51773ED8" w14:textId="77777777" w:rsidR="000A5DCE" w:rsidRPr="00074B99" w:rsidRDefault="00FA6FF4" w:rsidP="0061249C">
      <w:pPr>
        <w:pStyle w:val="Ttulo1"/>
        <w:numPr>
          <w:ilvl w:val="0"/>
          <w:numId w:val="0"/>
        </w:numPr>
        <w:ind w:left="360"/>
        <w:jc w:val="center"/>
      </w:pPr>
      <w:bookmarkStart w:id="3" w:name="_Toc425414461"/>
      <w:r w:rsidRPr="00074B99">
        <w:lastRenderedPageBreak/>
        <w:t>RESUMEN</w:t>
      </w:r>
      <w:bookmarkEnd w:id="3"/>
    </w:p>
    <w:p w14:paraId="66B2B70A" w14:textId="77777777" w:rsidR="00FA6FF4" w:rsidRPr="00074B99" w:rsidRDefault="00FA6FF4" w:rsidP="000A5DCE">
      <w:pPr>
        <w:pStyle w:val="Textodeglobo"/>
        <w:rPr>
          <w:rFonts w:ascii="Times New Roman" w:hAnsi="Times New Roman" w:cs="Times New Roman"/>
          <w:sz w:val="24"/>
          <w:szCs w:val="24"/>
        </w:rPr>
      </w:pPr>
    </w:p>
    <w:p w14:paraId="2E8ACE38" w14:textId="3EB66F59" w:rsidR="005C3E88" w:rsidRPr="00074B99" w:rsidRDefault="0061249C" w:rsidP="0061249C">
      <w:pPr>
        <w:pStyle w:val="Textodeglobo"/>
        <w:rPr>
          <w:rFonts w:ascii="Times New Roman" w:hAnsi="Times New Roman" w:cs="Times New Roman"/>
          <w:sz w:val="24"/>
          <w:szCs w:val="24"/>
        </w:rPr>
      </w:pPr>
      <w:r w:rsidRPr="00074B99">
        <w:rPr>
          <w:rFonts w:ascii="Times New Roman" w:hAnsi="Times New Roman" w:cs="Times New Roman"/>
          <w:sz w:val="24"/>
          <w:szCs w:val="24"/>
        </w:rPr>
        <w:t>Aquí va el resumen</w:t>
      </w:r>
    </w:p>
    <w:p w14:paraId="1E15FEFB" w14:textId="77777777" w:rsidR="00483FB8" w:rsidRPr="00074B99" w:rsidRDefault="00483FB8" w:rsidP="000A5DCE">
      <w:pPr>
        <w:pStyle w:val="Textodeglobo"/>
        <w:rPr>
          <w:rFonts w:ascii="Times New Roman" w:hAnsi="Times New Roman" w:cs="Times New Roman"/>
          <w:sz w:val="24"/>
          <w:szCs w:val="24"/>
        </w:rPr>
      </w:pPr>
    </w:p>
    <w:p w14:paraId="4CE3A558" w14:textId="77777777" w:rsidR="00483FB8" w:rsidRPr="00074B99" w:rsidRDefault="00483FB8" w:rsidP="000A5DCE">
      <w:pPr>
        <w:pStyle w:val="Textodeglobo"/>
        <w:rPr>
          <w:rFonts w:ascii="Times New Roman" w:hAnsi="Times New Roman" w:cs="Times New Roman"/>
          <w:sz w:val="24"/>
          <w:szCs w:val="24"/>
        </w:rPr>
      </w:pPr>
    </w:p>
    <w:p w14:paraId="544B09B8" w14:textId="77777777" w:rsidR="00483FB8" w:rsidRPr="00074B99" w:rsidRDefault="00483FB8" w:rsidP="000A5DCE">
      <w:pPr>
        <w:pStyle w:val="Textodeglobo"/>
        <w:rPr>
          <w:rFonts w:ascii="Times New Roman" w:hAnsi="Times New Roman" w:cs="Times New Roman"/>
          <w:sz w:val="24"/>
          <w:szCs w:val="24"/>
        </w:rPr>
      </w:pPr>
    </w:p>
    <w:p w14:paraId="61AA4EB8" w14:textId="77777777" w:rsidR="00BE70B2" w:rsidRPr="00074B99" w:rsidRDefault="00483FB8" w:rsidP="005C3E88">
      <w:pPr>
        <w:ind w:firstLine="0"/>
        <w:rPr>
          <w:rFonts w:cs="Times New Roman"/>
        </w:rPr>
      </w:pPr>
      <w:r w:rsidRPr="00074B99">
        <w:rPr>
          <w:rFonts w:cs="Times New Roman"/>
        </w:rPr>
        <w:t>Palabras Clave</w:t>
      </w:r>
      <w:r w:rsidR="000A5DCE" w:rsidRPr="00074B99">
        <w:rPr>
          <w:rFonts w:cs="Times New Roman"/>
        </w:rPr>
        <w:t xml:space="preserve">: </w:t>
      </w:r>
    </w:p>
    <w:p w14:paraId="440B9CA5" w14:textId="77777777" w:rsidR="000A5DCE" w:rsidRPr="00074B99" w:rsidRDefault="000A5DCE" w:rsidP="000A5DCE"/>
    <w:p w14:paraId="0C8531FF" w14:textId="77777777" w:rsidR="000A5DCE" w:rsidRPr="00074B99" w:rsidRDefault="000A5DCE" w:rsidP="000A5DCE"/>
    <w:p w14:paraId="6CDBC51F" w14:textId="77777777" w:rsidR="000A5DCE" w:rsidRPr="00074B99" w:rsidRDefault="000A5DCE" w:rsidP="000A5DCE"/>
    <w:p w14:paraId="46262D06" w14:textId="77777777" w:rsidR="000A5DCE" w:rsidRPr="00074B99" w:rsidRDefault="000A5DCE" w:rsidP="00877E1E"/>
    <w:p w14:paraId="419A1546" w14:textId="77777777" w:rsidR="00483FB8" w:rsidRPr="00074B99" w:rsidRDefault="00483FB8" w:rsidP="00877E1E"/>
    <w:p w14:paraId="4F2EECF4" w14:textId="77777777" w:rsidR="00483FB8" w:rsidRPr="00074B99" w:rsidRDefault="00483FB8" w:rsidP="00877E1E"/>
    <w:p w14:paraId="56453444" w14:textId="77777777" w:rsidR="00483FB8" w:rsidRPr="00074B99" w:rsidRDefault="00483FB8" w:rsidP="00877E1E"/>
    <w:p w14:paraId="77858819" w14:textId="77777777" w:rsidR="000A5DCE" w:rsidRPr="00074B99" w:rsidRDefault="000A5DCE" w:rsidP="00F71265">
      <w:pPr>
        <w:ind w:firstLine="0"/>
      </w:pPr>
    </w:p>
    <w:p w14:paraId="1705CFE9" w14:textId="77777777" w:rsidR="00BE70B2" w:rsidRPr="00074B99" w:rsidRDefault="00BE70B2" w:rsidP="00F71265">
      <w:pPr>
        <w:ind w:firstLine="0"/>
      </w:pPr>
    </w:p>
    <w:p w14:paraId="2B0C7874" w14:textId="77777777" w:rsidR="00BE70B2" w:rsidRPr="00074B99" w:rsidRDefault="00BE70B2" w:rsidP="00F71265">
      <w:pPr>
        <w:ind w:firstLine="0"/>
      </w:pPr>
    </w:p>
    <w:p w14:paraId="2B33538E" w14:textId="77777777" w:rsidR="00BE70B2" w:rsidRPr="00074B99" w:rsidRDefault="00BE70B2" w:rsidP="00F71265">
      <w:pPr>
        <w:ind w:firstLine="0"/>
      </w:pPr>
    </w:p>
    <w:p w14:paraId="67FD0764" w14:textId="77777777" w:rsidR="001F2C8B" w:rsidRPr="00074B99" w:rsidRDefault="001F2C8B" w:rsidP="00F71265">
      <w:pPr>
        <w:ind w:firstLine="0"/>
      </w:pPr>
    </w:p>
    <w:p w14:paraId="1A0CE0BC" w14:textId="77777777" w:rsidR="001F2C8B" w:rsidRPr="00074B99" w:rsidRDefault="001F2C8B" w:rsidP="00F71265">
      <w:pPr>
        <w:ind w:firstLine="0"/>
      </w:pPr>
    </w:p>
    <w:p w14:paraId="743D44AA" w14:textId="77777777" w:rsidR="001F2C8B" w:rsidRPr="00074B99" w:rsidRDefault="001F2C8B" w:rsidP="00F71265">
      <w:pPr>
        <w:ind w:firstLine="0"/>
      </w:pPr>
    </w:p>
    <w:p w14:paraId="1B50F8CE" w14:textId="77777777" w:rsidR="001F2C8B" w:rsidRPr="00074B99" w:rsidRDefault="001F2C8B" w:rsidP="00F71265">
      <w:pPr>
        <w:ind w:firstLine="0"/>
        <w:sectPr w:rsidR="001F2C8B" w:rsidRPr="00074B99"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074B99" w:rsidRDefault="002257F1" w:rsidP="00205224">
      <w:pPr>
        <w:pStyle w:val="Ttulo1"/>
        <w:numPr>
          <w:ilvl w:val="0"/>
          <w:numId w:val="15"/>
        </w:numPr>
        <w:jc w:val="center"/>
        <w:rPr>
          <w:rFonts w:cs="Times New Roman"/>
        </w:rPr>
      </w:pPr>
      <w:bookmarkStart w:id="4" w:name="_Toc379728319"/>
      <w:bookmarkStart w:id="5" w:name="_Toc425414462"/>
      <w:r w:rsidRPr="00074B99">
        <w:rPr>
          <w:rFonts w:cs="Times New Roman"/>
        </w:rPr>
        <w:lastRenderedPageBreak/>
        <w:t>C</w:t>
      </w:r>
      <w:bookmarkEnd w:id="4"/>
      <w:r w:rsidRPr="00074B99">
        <w:rPr>
          <w:rFonts w:cs="Times New Roman"/>
        </w:rPr>
        <w:t xml:space="preserve">APÍTULO </w:t>
      </w:r>
      <w:r w:rsidR="00D363E7" w:rsidRPr="00074B99">
        <w:rPr>
          <w:rFonts w:cs="Times New Roman"/>
        </w:rPr>
        <w:t>I</w:t>
      </w:r>
      <w:bookmarkStart w:id="6" w:name="_Toc379728320"/>
      <w:bookmarkEnd w:id="5"/>
    </w:p>
    <w:p w14:paraId="4610AE09" w14:textId="5AAD175C" w:rsidR="00FF4819" w:rsidRPr="00074B99" w:rsidRDefault="003B772C" w:rsidP="00262292">
      <w:pPr>
        <w:pStyle w:val="Ttulo2"/>
        <w:numPr>
          <w:ilvl w:val="0"/>
          <w:numId w:val="0"/>
        </w:numPr>
        <w:ind w:left="720"/>
        <w:jc w:val="center"/>
        <w:rPr>
          <w:rFonts w:cs="Times New Roman"/>
        </w:rPr>
      </w:pPr>
      <w:bookmarkStart w:id="7" w:name="_Toc425414463"/>
      <w:r w:rsidRPr="00074B99">
        <w:rPr>
          <w:rFonts w:cs="Times New Roman"/>
        </w:rPr>
        <w:t>MARCO TEÓRICO</w:t>
      </w:r>
      <w:bookmarkEnd w:id="7"/>
    </w:p>
    <w:p w14:paraId="03F61EB4" w14:textId="3A6B51C9" w:rsidR="005F27DD" w:rsidRPr="00074B99" w:rsidRDefault="00446D37" w:rsidP="00446D37">
      <w:pPr>
        <w:pStyle w:val="Ttulo2"/>
      </w:pPr>
      <w:bookmarkStart w:id="8" w:name="_Toc425414464"/>
      <w:r w:rsidRPr="00074B99">
        <w:t>INTRODUCCIÓN</w:t>
      </w:r>
      <w:bookmarkEnd w:id="8"/>
    </w:p>
    <w:p w14:paraId="7FF378B9" w14:textId="43098415" w:rsidR="00446D37" w:rsidRPr="00074B99" w:rsidRDefault="00446D37" w:rsidP="00446D37">
      <w:r w:rsidRPr="00074B99">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074B99" w:rsidRDefault="00BD240B" w:rsidP="00446D37"/>
    <w:p w14:paraId="73C95EDE" w14:textId="435123C8" w:rsidR="00BD240B" w:rsidRPr="00074B99" w:rsidRDefault="00E261C0" w:rsidP="00E261C0">
      <w:pPr>
        <w:pStyle w:val="Ttulo2"/>
      </w:pPr>
      <w:bookmarkStart w:id="9" w:name="_Toc425414465"/>
      <w:r w:rsidRPr="00074B99">
        <w:t>MIDDLEWARES</w:t>
      </w:r>
      <w:bookmarkEnd w:id="9"/>
    </w:p>
    <w:p w14:paraId="0F496310" w14:textId="76274157" w:rsidR="00BD240B" w:rsidRPr="00074B99" w:rsidRDefault="00E261C0" w:rsidP="00446D37">
      <w:r w:rsidRPr="00074B99">
        <w:t>El middleware es una capa de software intermedio</w:t>
      </w:r>
      <w:r w:rsidR="004D2D35" w:rsidRPr="00074B99">
        <w:t>,</w:t>
      </w:r>
      <w:r w:rsidRPr="00074B99">
        <w:t xml:space="preserve"> 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40F0D68F" w:rsidR="00CD2BAC" w:rsidRPr="00074B99" w:rsidRDefault="00CD2BAC" w:rsidP="00446D37">
      <w:r w:rsidRPr="00074B99">
        <w:t>El concepto de middlewares es muy amplio y</w:t>
      </w:r>
      <w:r w:rsidR="007449D4" w:rsidRPr="00074B99">
        <w:t xml:space="preserve"> cuenta con varias funcionalidades:</w:t>
      </w:r>
    </w:p>
    <w:p w14:paraId="5050A5AE" w14:textId="461CC373" w:rsidR="007449D4" w:rsidRPr="00074B99" w:rsidRDefault="007449D4" w:rsidP="00205224">
      <w:pPr>
        <w:pStyle w:val="Prrafodelista"/>
        <w:numPr>
          <w:ilvl w:val="0"/>
          <w:numId w:val="16"/>
        </w:numPr>
      </w:pPr>
      <w:r w:rsidRPr="00074B99">
        <w:t>Middleware</w:t>
      </w:r>
      <w:r w:rsidR="005114E4" w:rsidRPr="00074B99">
        <w:t xml:space="preserve"> de Comunicaciones, el</w:t>
      </w:r>
      <w:r w:rsidRPr="00074B99">
        <w:t xml:space="preserve"> cual es una abstracción de los detalles de bajo nivel relacionados con la distribución y la comunicación.</w:t>
      </w:r>
    </w:p>
    <w:p w14:paraId="0C67C0C9" w14:textId="042920B4" w:rsidR="007449D4" w:rsidRPr="00074B99" w:rsidRDefault="007449D4" w:rsidP="00205224">
      <w:pPr>
        <w:pStyle w:val="Prrafodelista"/>
        <w:numPr>
          <w:ilvl w:val="0"/>
          <w:numId w:val="16"/>
        </w:numPr>
      </w:pPr>
      <w:r w:rsidRPr="00074B99">
        <w:t>Middleware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20142C" w:rsidRPr="00074B99">
            <w:rPr>
              <w:noProof/>
            </w:rPr>
            <w:t>(Klefstad, Schmidt, &amp; O'Ryan, 2002)</w:t>
          </w:r>
          <w:r w:rsidR="004F0FFE" w:rsidRPr="00074B99">
            <w:fldChar w:fldCharType="end"/>
          </w:r>
        </w:sdtContent>
      </w:sdt>
      <w:r w:rsidRPr="00074B99">
        <w:t>, el cual se basa en un modelo formal que permite el desarrollo de sistemas mediante el ensamblaje de módulos de software reutilizables (componentes), los cuales han sido desarrollado</w:t>
      </w:r>
      <w:r w:rsidR="00B33DD2" w:rsidRPr="00074B99">
        <w:t>s</w:t>
      </w:r>
      <w:r w:rsidRPr="00074B99">
        <w:t xml:space="preserve"> previamente por otros, independientemente de la aplicación que será utilizada.</w:t>
      </w:r>
    </w:p>
    <w:p w14:paraId="435D6B6C" w14:textId="49A1C3EF" w:rsidR="007449D4" w:rsidRPr="00074B99" w:rsidRDefault="007449D4" w:rsidP="00205224">
      <w:pPr>
        <w:pStyle w:val="Prrafodelista"/>
        <w:numPr>
          <w:ilvl w:val="0"/>
          <w:numId w:val="16"/>
        </w:numPr>
      </w:pPr>
      <w:r w:rsidRPr="00074B99">
        <w:lastRenderedPageBreak/>
        <w:t>Middleware basado en modelos o Middleware MD</w:t>
      </w:r>
      <w:r w:rsidR="005114E4" w:rsidRPr="00074B99">
        <w:rPr>
          <w:rStyle w:val="Refdenotaalpie"/>
        </w:rPr>
        <w:footnoteReference w:id="1"/>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20142C" w:rsidRPr="00074B99">
            <w:rPr>
              <w:noProof/>
            </w:rPr>
            <w:t>(Gokhale, et al., 2008)</w:t>
          </w:r>
          <w:r w:rsidR="004F0FFE" w:rsidRPr="00074B99">
            <w:fldChar w:fldCharType="end"/>
          </w:r>
        </w:sdtContent>
      </w:sdt>
      <w:r w:rsidRPr="00074B99">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Pr="00074B99" w:rsidRDefault="007449D4" w:rsidP="00205224">
      <w:pPr>
        <w:pStyle w:val="Prrafodelista"/>
        <w:numPr>
          <w:ilvl w:val="0"/>
          <w:numId w:val="16"/>
        </w:numPr>
      </w:pPr>
      <w:r w:rsidRPr="00074B99">
        <w:t>Middleware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20142C" w:rsidRPr="00074B99">
            <w:rPr>
              <w:noProof/>
            </w:rPr>
            <w:t>(Blair, et al., 2001)</w:t>
          </w:r>
          <w:r w:rsidR="004F0FFE" w:rsidRPr="00074B99">
            <w:fldChar w:fldCharType="end"/>
          </w:r>
        </w:sdtContent>
      </w:sdt>
      <w:r w:rsidRPr="00074B99">
        <w:t xml:space="preserve">, el cual permite la reconfiguración de aplicaciones distribuidas para </w:t>
      </w:r>
      <w:r w:rsidR="005114E4" w:rsidRPr="00074B99">
        <w:t>modificar funcionalidades, el uso de recursos, configuraciones de seguridad, etc.</w:t>
      </w:r>
    </w:p>
    <w:p w14:paraId="73912EA5" w14:textId="0E32501D" w:rsidR="005114E4" w:rsidRPr="00074B99" w:rsidRDefault="005114E4" w:rsidP="00205224">
      <w:pPr>
        <w:pStyle w:val="Prrafodelista"/>
        <w:numPr>
          <w:ilvl w:val="0"/>
          <w:numId w:val="16"/>
        </w:numPr>
      </w:pPr>
      <w:r w:rsidRPr="00074B99">
        <w:t>Middleware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20142C" w:rsidRPr="00074B99">
            <w:rPr>
              <w:noProof/>
            </w:rPr>
            <w:t>(Rouvoy, et al., 2009)</w:t>
          </w:r>
          <w:r w:rsidR="00077718" w:rsidRPr="00074B99">
            <w:fldChar w:fldCharType="end"/>
          </w:r>
        </w:sdtContent>
      </w:sdt>
      <w:r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E87D2"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Middleware de Comunicaciones</w:t>
      </w:r>
      <w:r w:rsidRPr="00074B99">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2"/>
      </w:r>
      <w:r w:rsidRPr="00074B99">
        <w:t xml:space="preserve"> o transformación de los datos en una representación adecuada para la transmisión sobre la red.</w:t>
      </w:r>
    </w:p>
    <w:p w14:paraId="77658402" w14:textId="77777777" w:rsidR="007E5CA2" w:rsidRPr="00074B99" w:rsidRDefault="007E5CA2" w:rsidP="00400148">
      <w:pPr>
        <w:pStyle w:val="Prrafodelista"/>
        <w:ind w:left="1440"/>
      </w:pPr>
    </w:p>
    <w:p w14:paraId="55F68ABE" w14:textId="1A03009B" w:rsidR="00020C61" w:rsidRPr="00074B99" w:rsidRDefault="00020C61" w:rsidP="00205224">
      <w:pPr>
        <w:pStyle w:val="Prrafodelista"/>
        <w:numPr>
          <w:ilvl w:val="0"/>
          <w:numId w:val="17"/>
        </w:numPr>
      </w:pPr>
      <w:r w:rsidRPr="00074B99">
        <w:lastRenderedPageBreak/>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2155467C" w:rsidR="00BA4F3D" w:rsidRPr="00074B99" w:rsidRDefault="00BA4F3D" w:rsidP="00BA4F3D">
      <w:r w:rsidRPr="00074B99">
        <w:t>En la Figura 1-1. Se puede apreciar los servicios básicos que provee un middleware.</w:t>
      </w:r>
    </w:p>
    <w:p w14:paraId="55D3B00B" w14:textId="77777777" w:rsidR="00E11E45" w:rsidRPr="00074B99" w:rsidRDefault="00E11E45" w:rsidP="00BA4F3D"/>
    <w:p w14:paraId="7A230881" w14:textId="77777777" w:rsidR="00BA4F3D" w:rsidRPr="00074B99" w:rsidRDefault="00262292" w:rsidP="004A7751">
      <w:pPr>
        <w:keepNext/>
        <w:ind w:firstLine="0"/>
        <w:jc w:val="center"/>
      </w:pPr>
      <w:r w:rsidRPr="00074B99">
        <w:rPr>
          <w:noProof/>
          <w:lang w:eastAsia="es-EC"/>
        </w:rPr>
        <w:drawing>
          <wp:inline distT="0" distB="0" distL="0" distR="0" wp14:anchorId="06321D44" wp14:editId="1E29FC7F">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401776C8" w:rsidR="00262292" w:rsidRPr="00074B99" w:rsidRDefault="00BA4F3D" w:rsidP="00BA4F3D">
      <w:pPr>
        <w:pStyle w:val="Descripcin"/>
        <w:rPr>
          <w:szCs w:val="24"/>
        </w:rPr>
      </w:pPr>
      <w:bookmarkStart w:id="10" w:name="_Toc414359316"/>
      <w:bookmarkStart w:id="11" w:name="_Toc421177650"/>
      <w:bookmarkStart w:id="12" w:name="_Toc425414726"/>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1</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1</w:t>
      </w:r>
      <w:r w:rsidR="007D7E71" w:rsidRPr="00074B99">
        <w:rPr>
          <w:szCs w:val="24"/>
        </w:rPr>
        <w:fldChar w:fldCharType="end"/>
      </w:r>
      <w:r w:rsidRPr="00074B99">
        <w:rPr>
          <w:szCs w:val="24"/>
        </w:rPr>
        <w:t xml:space="preserve">. </w:t>
      </w:r>
      <w:r w:rsidRPr="00074B99">
        <w:rPr>
          <w:i w:val="0"/>
          <w:szCs w:val="24"/>
        </w:rPr>
        <w:t>Servicios básicos provistos por el middleware de distribución</w:t>
      </w:r>
      <w:bookmarkEnd w:id="10"/>
      <w:bookmarkEnd w:id="11"/>
      <w:bookmarkEnd w:id="12"/>
    </w:p>
    <w:p w14:paraId="08F171A7" w14:textId="39A2289D" w:rsidR="003C21B1" w:rsidRPr="00074B99" w:rsidRDefault="00D9112A" w:rsidP="00D9112A">
      <w:pPr>
        <w:pStyle w:val="Ttulo2"/>
      </w:pPr>
      <w:bookmarkStart w:id="13" w:name="_Toc425414466"/>
      <w:r w:rsidRPr="00074B99">
        <w:t>SISTEMAS DISTRIBUIDOS</w:t>
      </w:r>
      <w:bookmarkEnd w:id="13"/>
    </w:p>
    <w:p w14:paraId="64A88EE4" w14:textId="4541B10E" w:rsidR="00D9112A" w:rsidRPr="00074B99" w:rsidRDefault="006B608C" w:rsidP="00D9112A">
      <w:r w:rsidRPr="00074B99">
        <w:t>Debido a la estabilidad y a su impacto en la industria, los middlewares de distribución están estandarizados</w:t>
      </w:r>
      <w:r w:rsidR="00BE6840" w:rsidRPr="00074B99">
        <w:t>. Existen varios modelos de sistemas distribuidos donde la comunicación ha sido abstraída dentro de middlewares, entre estos modelos tenemos a:</w:t>
      </w:r>
    </w:p>
    <w:p w14:paraId="04324027" w14:textId="10C93851" w:rsidR="00BE6840" w:rsidRPr="00074B99" w:rsidRDefault="00BE6840" w:rsidP="00205224">
      <w:pPr>
        <w:pStyle w:val="Prrafodelista"/>
        <w:numPr>
          <w:ilvl w:val="0"/>
          <w:numId w:val="18"/>
        </w:numPr>
      </w:pPr>
      <w:r w:rsidRPr="00074B99">
        <w:t>RPC</w:t>
      </w:r>
      <w:r w:rsidR="002B6522" w:rsidRPr="00074B99">
        <w:rPr>
          <w:rStyle w:val="Refdenotaalpie"/>
        </w:rPr>
        <w:footnoteReference w:id="3"/>
      </w:r>
    </w:p>
    <w:p w14:paraId="45E8434C" w14:textId="3C722951" w:rsidR="00BE6840" w:rsidRPr="00074B99" w:rsidRDefault="00BE6840" w:rsidP="00205224">
      <w:pPr>
        <w:pStyle w:val="Prrafodelista"/>
        <w:numPr>
          <w:ilvl w:val="0"/>
          <w:numId w:val="18"/>
        </w:numPr>
      </w:pPr>
      <w:r w:rsidRPr="00074B99">
        <w:lastRenderedPageBreak/>
        <w:t>DOM</w:t>
      </w:r>
      <w:r w:rsidR="002B6522" w:rsidRPr="00074B99">
        <w:rPr>
          <w:rStyle w:val="Refdenotaalpie"/>
        </w:rPr>
        <w:footnoteReference w:id="4"/>
      </w:r>
    </w:p>
    <w:p w14:paraId="65D950EE" w14:textId="67377ACC" w:rsidR="00BE6840" w:rsidRPr="00074B99" w:rsidRDefault="00BE6840" w:rsidP="00205224">
      <w:pPr>
        <w:pStyle w:val="Prrafodelista"/>
        <w:numPr>
          <w:ilvl w:val="0"/>
          <w:numId w:val="18"/>
        </w:numPr>
      </w:pPr>
      <w:r w:rsidRPr="00074B99">
        <w:t>MOM</w:t>
      </w:r>
      <w:r w:rsidR="002B6522" w:rsidRPr="00074B99">
        <w:rPr>
          <w:rStyle w:val="Refdenotaalpie"/>
        </w:rPr>
        <w:footnoteReference w:id="5"/>
      </w:r>
    </w:p>
    <w:p w14:paraId="4A3BFA66" w14:textId="762CA6D4" w:rsidR="00BE6840" w:rsidRPr="00074B99" w:rsidRDefault="00BE6840" w:rsidP="00205224">
      <w:pPr>
        <w:pStyle w:val="Prrafodelista"/>
        <w:numPr>
          <w:ilvl w:val="0"/>
          <w:numId w:val="18"/>
        </w:numPr>
      </w:pPr>
      <w:r w:rsidRPr="00074B99">
        <w:t>Data-Centric Model</w:t>
      </w:r>
    </w:p>
    <w:p w14:paraId="2A091159" w14:textId="190B285A" w:rsidR="00BE6840" w:rsidRPr="00074B99" w:rsidRDefault="00BE6840" w:rsidP="00205224">
      <w:pPr>
        <w:pStyle w:val="Prrafodelista"/>
        <w:numPr>
          <w:ilvl w:val="0"/>
          <w:numId w:val="18"/>
        </w:numPr>
      </w:pPr>
      <w:r w:rsidRPr="00074B99">
        <w:t>Tuplespaces paradigm</w:t>
      </w:r>
      <w:r w:rsidR="002B6522" w:rsidRPr="00074B99">
        <w:rPr>
          <w:rStyle w:val="Refdenotaalpie"/>
        </w:rPr>
        <w:footnoteReference w:id="6"/>
      </w:r>
    </w:p>
    <w:p w14:paraId="34126452" w14:textId="77777777" w:rsidR="00BE6840" w:rsidRPr="00074B99" w:rsidRDefault="00BE6840" w:rsidP="00BE6840"/>
    <w:p w14:paraId="00C99FEE" w14:textId="632FD583" w:rsidR="002B6522" w:rsidRPr="00074B99" w:rsidRDefault="002B6522" w:rsidP="00BE6840">
      <w:r w:rsidRPr="00074B99">
        <w:t>Dentro de estos modelos de sistemas distribuidos se tiene como ejemplos más representativos las siguientes tecnologías</w:t>
      </w:r>
      <w:r w:rsidR="002C1213" w:rsidRPr="00074B99">
        <w:t xml:space="preserve"> detalladas en la Tabla 1-1.</w:t>
      </w:r>
    </w:p>
    <w:p w14:paraId="0A2C6524" w14:textId="77777777" w:rsidR="002B6522" w:rsidRPr="00074B99" w:rsidRDefault="002B6522" w:rsidP="00BE6840">
      <w:pPr>
        <w:rPr>
          <w:color w:val="000000" w:themeColor="text1"/>
        </w:rPr>
      </w:pPr>
    </w:p>
    <w:p w14:paraId="33097455" w14:textId="2CDDFD22" w:rsidR="002C1213" w:rsidRPr="00074B99" w:rsidRDefault="002C1213" w:rsidP="002C1213">
      <w:pPr>
        <w:pStyle w:val="Descripcin"/>
        <w:keepNext/>
        <w:rPr>
          <w:szCs w:val="24"/>
        </w:rPr>
      </w:pPr>
      <w:bookmarkStart w:id="14" w:name="_Ref420424272"/>
      <w:bookmarkStart w:id="15" w:name="_Toc425414559"/>
      <w:r w:rsidRPr="00074B99">
        <w:rPr>
          <w:szCs w:val="24"/>
        </w:rPr>
        <w:t xml:space="preserve">Tabla </w:t>
      </w:r>
      <w:r w:rsidR="00AE11C0">
        <w:rPr>
          <w:szCs w:val="24"/>
        </w:rPr>
        <w:fldChar w:fldCharType="begin"/>
      </w:r>
      <w:r w:rsidR="00AE11C0">
        <w:rPr>
          <w:szCs w:val="24"/>
        </w:rPr>
        <w:instrText xml:space="preserve"> STYLEREF 1 \s </w:instrText>
      </w:r>
      <w:r w:rsidR="00AE11C0">
        <w:rPr>
          <w:szCs w:val="24"/>
        </w:rPr>
        <w:fldChar w:fldCharType="separate"/>
      </w:r>
      <w:r w:rsidR="00AE11C0">
        <w:rPr>
          <w:noProof/>
          <w:szCs w:val="24"/>
        </w:rPr>
        <w:t>1</w:t>
      </w:r>
      <w:r w:rsidR="00AE11C0">
        <w:rPr>
          <w:szCs w:val="24"/>
        </w:rPr>
        <w:fldChar w:fldCharType="end"/>
      </w:r>
      <w:r w:rsidR="00AE11C0">
        <w:rPr>
          <w:szCs w:val="24"/>
        </w:rPr>
        <w:noBreakHyphen/>
      </w:r>
      <w:r w:rsidR="00AE11C0">
        <w:rPr>
          <w:szCs w:val="24"/>
        </w:rPr>
        <w:fldChar w:fldCharType="begin"/>
      </w:r>
      <w:r w:rsidR="00AE11C0">
        <w:rPr>
          <w:szCs w:val="24"/>
        </w:rPr>
        <w:instrText xml:space="preserve"> SEQ Tabla \* ARABIC \s 1 </w:instrText>
      </w:r>
      <w:r w:rsidR="00AE11C0">
        <w:rPr>
          <w:szCs w:val="24"/>
        </w:rPr>
        <w:fldChar w:fldCharType="separate"/>
      </w:r>
      <w:r w:rsidR="00AE11C0">
        <w:rPr>
          <w:noProof/>
          <w:szCs w:val="24"/>
        </w:rPr>
        <w:t>1</w:t>
      </w:r>
      <w:r w:rsidR="00AE11C0">
        <w:rPr>
          <w:szCs w:val="24"/>
        </w:rPr>
        <w:fldChar w:fldCharType="end"/>
      </w:r>
      <w:bookmarkEnd w:id="14"/>
      <w:r w:rsidRPr="00074B99">
        <w:rPr>
          <w:szCs w:val="24"/>
        </w:rPr>
        <w:t xml:space="preserve">. </w:t>
      </w:r>
      <w:r w:rsidRPr="00074B99">
        <w:rPr>
          <w:i w:val="0"/>
          <w:szCs w:val="24"/>
        </w:rPr>
        <w:t>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rsidRPr="00074B99"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074B99" w:rsidRDefault="002B6522" w:rsidP="002C1213">
            <w:pPr>
              <w:ind w:firstLine="0"/>
              <w:jc w:val="center"/>
            </w:pPr>
            <w:r w:rsidRPr="00074B99">
              <w:t>Modelos de Sistemas Distribuidos</w:t>
            </w:r>
          </w:p>
        </w:tc>
        <w:tc>
          <w:tcPr>
            <w:tcW w:w="4149" w:type="dxa"/>
            <w:vAlign w:val="center"/>
          </w:tcPr>
          <w:p w14:paraId="057F9A24" w14:textId="7C9DB145" w:rsidR="002B6522" w:rsidRPr="00074B99"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074B99">
              <w:t>Ejemplos</w:t>
            </w:r>
          </w:p>
        </w:tc>
      </w:tr>
      <w:tr w:rsidR="002B6522" w:rsidRPr="0068692C"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074B99" w:rsidRDefault="002B6522" w:rsidP="002C1213">
            <w:pPr>
              <w:ind w:firstLine="0"/>
              <w:jc w:val="center"/>
            </w:pPr>
            <w:r w:rsidRPr="00074B99">
              <w:t>RPC</w:t>
            </w:r>
          </w:p>
        </w:tc>
        <w:tc>
          <w:tcPr>
            <w:tcW w:w="4149" w:type="dxa"/>
            <w:vAlign w:val="center"/>
          </w:tcPr>
          <w:p w14:paraId="10D566D4" w14:textId="7B90AB8A" w:rsidR="002B6522" w:rsidRPr="00074B99"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Op</w:t>
            </w:r>
            <w:r w:rsidR="002C1213" w:rsidRPr="00074B99">
              <w:rPr>
                <w:lang w:val="en-GB"/>
              </w:rPr>
              <w:t>en Software Foundation/Distribut</w:t>
            </w:r>
            <w:r w:rsidRPr="00074B99">
              <w:rPr>
                <w:lang w:val="en-GB"/>
              </w:rPr>
              <w:t>ed Computing Environment (OSF/DCE)</w:t>
            </w:r>
          </w:p>
          <w:p w14:paraId="4D21CE28" w14:textId="4B019CEF" w:rsidR="004A10C7" w:rsidRPr="00074B99"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Distributed Systems Annex of Ada (DSA)</w:t>
            </w:r>
            <w:r w:rsidR="00077718" w:rsidRPr="00074B99">
              <w:rPr>
                <w:lang w:val="en-GB"/>
              </w:rPr>
              <w:t xml:space="preserve"> </w:t>
            </w:r>
            <w:sdt>
              <w:sdtPr>
                <w:id w:val="1955602320"/>
                <w:citation/>
              </w:sdtPr>
              <w:sdtContent>
                <w:r w:rsidR="00077718" w:rsidRPr="00074B99">
                  <w:fldChar w:fldCharType="begin"/>
                </w:r>
                <w:r w:rsidR="00077718" w:rsidRPr="00074B99">
                  <w:rPr>
                    <w:lang w:val="en-GB"/>
                  </w:rPr>
                  <w:instrText xml:space="preserve"> CITATION ISO06 \l 1036 </w:instrText>
                </w:r>
                <w:r w:rsidR="00077718" w:rsidRPr="00074B99">
                  <w:fldChar w:fldCharType="separate"/>
                </w:r>
                <w:r w:rsidR="0020142C" w:rsidRPr="00074B99">
                  <w:rPr>
                    <w:noProof/>
                    <w:lang w:val="en-GB"/>
                  </w:rPr>
                  <w:t>(ISO/IEC, et al., 2006)</w:t>
                </w:r>
                <w:r w:rsidR="00077718" w:rsidRPr="00074B99">
                  <w:fldChar w:fldCharType="end"/>
                </w:r>
              </w:sdtContent>
            </w:sdt>
          </w:p>
        </w:tc>
      </w:tr>
      <w:tr w:rsidR="002B6522" w:rsidRPr="0068692C"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074B99" w:rsidRDefault="002B6522" w:rsidP="002C1213">
            <w:pPr>
              <w:ind w:firstLine="0"/>
              <w:jc w:val="center"/>
            </w:pPr>
            <w:r w:rsidRPr="00074B99">
              <w:t>DOM</w:t>
            </w:r>
            <w:r w:rsidR="00077718" w:rsidRPr="00074B99">
              <w:t xml:space="preserve"> </w:t>
            </w:r>
            <w:sdt>
              <w:sdtPr>
                <w:id w:val="1578715560"/>
                <w:citation/>
              </w:sdtPr>
              <w:sdtContent>
                <w:r w:rsidR="00077718" w:rsidRPr="00074B99">
                  <w:fldChar w:fldCharType="begin"/>
                </w:r>
                <w:r w:rsidR="00077718" w:rsidRPr="00074B99">
                  <w:instrText xml:space="preserve"> CITATION Kim00 \l 1036 </w:instrText>
                </w:r>
                <w:r w:rsidR="00077718" w:rsidRPr="00074B99">
                  <w:fldChar w:fldCharType="separate"/>
                </w:r>
                <w:r w:rsidR="0020142C" w:rsidRPr="00074B99">
                  <w:rPr>
                    <w:noProof/>
                  </w:rPr>
                  <w:t>(Kim, 2000)</w:t>
                </w:r>
                <w:r w:rsidR="00077718" w:rsidRPr="00074B99">
                  <w:fldChar w:fldCharType="end"/>
                </w:r>
              </w:sdtContent>
            </w:sdt>
          </w:p>
        </w:tc>
        <w:tc>
          <w:tcPr>
            <w:tcW w:w="4149" w:type="dxa"/>
            <w:vAlign w:val="center"/>
          </w:tcPr>
          <w:p w14:paraId="1345CA9C" w14:textId="21615E88" w:rsidR="002B6522"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Common Object Request Broker Architecture (CORBA)</w:t>
            </w:r>
            <w:r w:rsidR="00077718" w:rsidRPr="00074B99">
              <w:rPr>
                <w:lang w:val="en-GB"/>
              </w:rPr>
              <w:t xml:space="preserve"> </w:t>
            </w:r>
            <w:sdt>
              <w:sdtPr>
                <w:id w:val="1322542107"/>
                <w:citation/>
              </w:sdtPr>
              <w:sdtContent>
                <w:r w:rsidR="00077718" w:rsidRPr="00074B99">
                  <w:fldChar w:fldCharType="begin"/>
                </w:r>
                <w:r w:rsidR="00077718" w:rsidRPr="00074B99">
                  <w:rPr>
                    <w:lang w:val="en-GB"/>
                  </w:rPr>
                  <w:instrText xml:space="preserve"> CITATION OMG11 \l 1036 </w:instrText>
                </w:r>
                <w:r w:rsidR="00077718" w:rsidRPr="00074B99">
                  <w:fldChar w:fldCharType="separate"/>
                </w:r>
                <w:r w:rsidR="0020142C" w:rsidRPr="00074B99">
                  <w:rPr>
                    <w:noProof/>
                    <w:lang w:val="en-GB"/>
                  </w:rPr>
                  <w:t>(OMG, Corba Core Specification. v3.2., 2011)</w:t>
                </w:r>
                <w:r w:rsidR="00077718" w:rsidRPr="00074B99">
                  <w:fldChar w:fldCharType="end"/>
                </w:r>
              </w:sdtContent>
            </w:sdt>
          </w:p>
          <w:p w14:paraId="3132D48C" w14:textId="7ED45132"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Java Remote Method Invocation (RMI)</w:t>
            </w:r>
            <w:r w:rsidR="00DF3466" w:rsidRPr="00074B99">
              <w:rPr>
                <w:lang w:val="en-GB"/>
              </w:rPr>
              <w:t xml:space="preserve"> </w:t>
            </w:r>
            <w:sdt>
              <w:sdtPr>
                <w:id w:val="-1647587756"/>
                <w:citation/>
              </w:sdtPr>
              <w:sdtContent>
                <w:r w:rsidR="00DF3466" w:rsidRPr="00074B99">
                  <w:fldChar w:fldCharType="begin"/>
                </w:r>
                <w:r w:rsidR="00DF3466" w:rsidRPr="00074B99">
                  <w:rPr>
                    <w:lang w:val="en-GB"/>
                  </w:rPr>
                  <w:instrText xml:space="preserve"> CITATION Sun04 \l 1036 </w:instrText>
                </w:r>
                <w:r w:rsidR="00DF3466" w:rsidRPr="00074B99">
                  <w:fldChar w:fldCharType="separate"/>
                </w:r>
                <w:r w:rsidR="0020142C" w:rsidRPr="00074B99">
                  <w:rPr>
                    <w:noProof/>
                    <w:lang w:val="en-GB"/>
                  </w:rPr>
                  <w:t>(Sun Microsystems, 2004)</w:t>
                </w:r>
                <w:r w:rsidR="00DF3466" w:rsidRPr="00074B99">
                  <w:fldChar w:fldCharType="end"/>
                </w:r>
              </w:sdtContent>
            </w:sdt>
          </w:p>
          <w:p w14:paraId="7DF1B465" w14:textId="2ADE013C"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Distributed Systems Annex of Ada (DSA)</w:t>
            </w:r>
          </w:p>
        </w:tc>
      </w:tr>
      <w:tr w:rsidR="002B6522" w:rsidRPr="0068692C"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074B99" w:rsidRDefault="002B6522" w:rsidP="002C1213">
            <w:pPr>
              <w:ind w:firstLine="0"/>
              <w:jc w:val="center"/>
            </w:pPr>
            <w:r w:rsidRPr="00074B99">
              <w:t>MOM</w:t>
            </w:r>
          </w:p>
        </w:tc>
        <w:tc>
          <w:tcPr>
            <w:tcW w:w="4149" w:type="dxa"/>
            <w:vAlign w:val="center"/>
          </w:tcPr>
          <w:p w14:paraId="16375DFE" w14:textId="4454AEC2" w:rsidR="002B6522"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074B99">
              <w:t>Java Message Service (JMS)</w:t>
            </w:r>
            <w:r w:rsidR="00DF3466" w:rsidRPr="00074B99">
              <w:t xml:space="preserve"> </w:t>
            </w:r>
            <w:sdt>
              <w:sdtPr>
                <w:id w:val="-545920737"/>
                <w:citation/>
              </w:sdtPr>
              <w:sdtContent>
                <w:r w:rsidR="00DF3466" w:rsidRPr="00074B99">
                  <w:fldChar w:fldCharType="begin"/>
                </w:r>
                <w:r w:rsidR="00DF3466" w:rsidRPr="00074B99">
                  <w:instrText xml:space="preserve"> CITATION Sun02 \l 1036 </w:instrText>
                </w:r>
                <w:r w:rsidR="00DF3466" w:rsidRPr="00074B99">
                  <w:fldChar w:fldCharType="separate"/>
                </w:r>
                <w:r w:rsidR="0020142C" w:rsidRPr="00074B99">
                  <w:rPr>
                    <w:noProof/>
                  </w:rPr>
                  <w:t>(Sun Microsystems, 2002)</w:t>
                </w:r>
                <w:r w:rsidR="00DF3466" w:rsidRPr="00074B99">
                  <w:fldChar w:fldCharType="end"/>
                </w:r>
              </w:sdtContent>
            </w:sdt>
          </w:p>
          <w:p w14:paraId="39DB0816" w14:textId="205EAC06" w:rsidR="004A10C7"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Data Distribution Service for Real-Time Systems (DDS)</w:t>
            </w:r>
            <w:r w:rsidR="00DF3466" w:rsidRPr="00074B99">
              <w:rPr>
                <w:lang w:val="en-GB"/>
              </w:rPr>
              <w:t xml:space="preserve"> </w:t>
            </w:r>
            <w:sdt>
              <w:sdtPr>
                <w:id w:val="-122152173"/>
                <w:citation/>
              </w:sdtPr>
              <w:sdtContent>
                <w:r w:rsidR="00DF3466" w:rsidRPr="00074B99">
                  <w:fldChar w:fldCharType="begin"/>
                </w:r>
                <w:r w:rsidR="00DF3466" w:rsidRPr="00074B99">
                  <w:rPr>
                    <w:lang w:val="en-GB"/>
                  </w:rPr>
                  <w:instrText xml:space="preserve"> CITATION OMG07 \l 1036 </w:instrText>
                </w:r>
                <w:r w:rsidR="00DF3466" w:rsidRPr="00074B99">
                  <w:fldChar w:fldCharType="separate"/>
                </w:r>
                <w:r w:rsidR="0020142C" w:rsidRPr="00074B99">
                  <w:rPr>
                    <w:noProof/>
                    <w:lang w:val="en-GB"/>
                  </w:rPr>
                  <w:t>(OMG, Data Distribution Service for Real-Time Systems. v1.2., 2007)</w:t>
                </w:r>
                <w:r w:rsidR="00DF3466" w:rsidRPr="00074B99">
                  <w:fldChar w:fldCharType="end"/>
                </w:r>
              </w:sdtContent>
            </w:sdt>
          </w:p>
        </w:tc>
      </w:tr>
      <w:tr w:rsidR="002B6522" w:rsidRPr="0068692C"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074B99" w:rsidRDefault="002B6522" w:rsidP="002C1213">
            <w:pPr>
              <w:ind w:firstLine="0"/>
              <w:jc w:val="center"/>
            </w:pPr>
            <w:r w:rsidRPr="00074B99">
              <w:t>Data-Centric Model</w:t>
            </w:r>
          </w:p>
        </w:tc>
        <w:tc>
          <w:tcPr>
            <w:tcW w:w="4149" w:type="dxa"/>
            <w:vAlign w:val="center"/>
          </w:tcPr>
          <w:p w14:paraId="0D445FBA" w14:textId="23C1B014" w:rsidR="002B6522" w:rsidRPr="00074B99"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Data Distribution Service for Real-Time Systems (DDS)</w:t>
            </w:r>
          </w:p>
        </w:tc>
      </w:tr>
      <w:tr w:rsidR="002B6522" w:rsidRPr="0068692C"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074B99" w:rsidRDefault="002B6522" w:rsidP="002C1213">
            <w:pPr>
              <w:ind w:firstLine="0"/>
              <w:jc w:val="center"/>
            </w:pPr>
            <w:r w:rsidRPr="00074B99">
              <w:lastRenderedPageBreak/>
              <w:t>Tuplespaces paradigm</w:t>
            </w:r>
          </w:p>
        </w:tc>
        <w:tc>
          <w:tcPr>
            <w:tcW w:w="4149" w:type="dxa"/>
            <w:vAlign w:val="center"/>
          </w:tcPr>
          <w:p w14:paraId="7F466D47" w14:textId="6D39ADB3" w:rsidR="002B6522"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074B99">
              <w:t>JavaSpaces</w:t>
            </w:r>
            <w:r w:rsidR="00DF3466" w:rsidRPr="00074B99">
              <w:t xml:space="preserve"> </w:t>
            </w:r>
            <w:sdt>
              <w:sdtPr>
                <w:id w:val="-1141194607"/>
                <w:citation/>
              </w:sdtPr>
              <w:sdtContent>
                <w:r w:rsidR="00DF3466" w:rsidRPr="00074B99">
                  <w:fldChar w:fldCharType="begin"/>
                </w:r>
                <w:r w:rsidR="00DF3466" w:rsidRPr="00074B99">
                  <w:instrText xml:space="preserve"> CITATION Fre99 \l 1036 </w:instrText>
                </w:r>
                <w:r w:rsidR="00DF3466" w:rsidRPr="00074B99">
                  <w:fldChar w:fldCharType="separate"/>
                </w:r>
                <w:r w:rsidR="0020142C" w:rsidRPr="00074B99">
                  <w:rPr>
                    <w:noProof/>
                  </w:rPr>
                  <w:t>(Freeman, Hupfer, &amp; Arnold, 1999)</w:t>
                </w:r>
                <w:r w:rsidR="00DF3466" w:rsidRPr="00074B99">
                  <w:fldChar w:fldCharType="end"/>
                </w:r>
              </w:sdtContent>
            </w:sdt>
          </w:p>
          <w:p w14:paraId="0710D077" w14:textId="22CC02C7"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Simple Scalable Streaming System (S4)</w:t>
            </w:r>
            <w:r w:rsidR="00DF3466" w:rsidRPr="00074B99">
              <w:rPr>
                <w:lang w:val="en-GB"/>
              </w:rPr>
              <w:t xml:space="preserve"> </w:t>
            </w:r>
            <w:sdt>
              <w:sdtPr>
                <w:id w:val="-236939507"/>
                <w:citation/>
              </w:sdtPr>
              <w:sdtContent>
                <w:r w:rsidR="00DF3466" w:rsidRPr="00074B99">
                  <w:fldChar w:fldCharType="begin"/>
                </w:r>
                <w:r w:rsidR="00DF3466" w:rsidRPr="00074B99">
                  <w:rPr>
                    <w:lang w:val="en-GB"/>
                  </w:rPr>
                  <w:instrText xml:space="preserve">CITATION Neu10 \l 1036 </w:instrText>
                </w:r>
                <w:r w:rsidR="00DF3466" w:rsidRPr="00074B99">
                  <w:fldChar w:fldCharType="separate"/>
                </w:r>
                <w:r w:rsidR="0020142C" w:rsidRPr="00074B99">
                  <w:rPr>
                    <w:noProof/>
                    <w:lang w:val="en-GB"/>
                  </w:rPr>
                  <w:t>(Neumeyer, Robbins, Nair, &amp; Kesari, 2010)</w:t>
                </w:r>
                <w:r w:rsidR="00DF3466" w:rsidRPr="00074B99">
                  <w:fldChar w:fldCharType="end"/>
                </w:r>
              </w:sdtContent>
            </w:sdt>
          </w:p>
          <w:p w14:paraId="480AB923" w14:textId="0650DC59"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S-NET</w:t>
            </w:r>
            <w:r w:rsidR="00235C4C" w:rsidRPr="00074B99">
              <w:rPr>
                <w:lang w:val="en-GB"/>
              </w:rPr>
              <w:t xml:space="preserve"> </w:t>
            </w:r>
            <w:sdt>
              <w:sdtPr>
                <w:id w:val="-1966343584"/>
                <w:citation/>
              </w:sdtPr>
              <w:sdtContent>
                <w:r w:rsidR="00235C4C" w:rsidRPr="00074B99">
                  <w:fldChar w:fldCharType="begin"/>
                </w:r>
                <w:r w:rsidR="00235C4C" w:rsidRPr="00074B99">
                  <w:rPr>
                    <w:lang w:val="en-GB"/>
                  </w:rPr>
                  <w:instrText xml:space="preserve"> CITATION Gre12 \l 1036 </w:instrText>
                </w:r>
                <w:r w:rsidR="00235C4C" w:rsidRPr="00074B99">
                  <w:fldChar w:fldCharType="separate"/>
                </w:r>
                <w:r w:rsidR="0020142C" w:rsidRPr="00074B99">
                  <w:rPr>
                    <w:noProof/>
                    <w:lang w:val="en-GB"/>
                  </w:rPr>
                  <w:t>(Grelck, Julju, &amp; Penczek, 2012)</w:t>
                </w:r>
                <w:r w:rsidR="00235C4C" w:rsidRPr="00074B99">
                  <w:fldChar w:fldCharType="end"/>
                </w:r>
              </w:sdtContent>
            </w:sdt>
          </w:p>
        </w:tc>
      </w:tr>
    </w:tbl>
    <w:p w14:paraId="40F5C422" w14:textId="2B1A14F6" w:rsidR="002B6522" w:rsidRPr="00074B99" w:rsidRDefault="002B6522" w:rsidP="00BE6840">
      <w:pPr>
        <w:rPr>
          <w:lang w:val="en-GB"/>
        </w:rPr>
      </w:pPr>
    </w:p>
    <w:p w14:paraId="465BC5D4" w14:textId="73B1124B" w:rsidR="00981826" w:rsidRPr="00074B99" w:rsidRDefault="00981826" w:rsidP="00981826">
      <w:pPr>
        <w:pStyle w:val="Ttulo2"/>
      </w:pPr>
      <w:bookmarkStart w:id="16" w:name="_Toc425414467"/>
      <w:r w:rsidRPr="00074B99">
        <w:t>MIDDLEWARES DE TIEMPO REAL</w:t>
      </w:r>
      <w:bookmarkEnd w:id="16"/>
    </w:p>
    <w:p w14:paraId="36D27F50" w14:textId="1BC73CBB"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20142C" w:rsidRPr="00074B99">
            <w:rPr>
              <w:noProof/>
            </w:rPr>
            <w:t>(Davis &amp; Burns, 2011)</w:t>
          </w:r>
          <w:r w:rsidR="00A809F8" w:rsidRPr="00074B99">
            <w:fldChar w:fldCharType="end"/>
          </w:r>
        </w:sdtContent>
      </w:sdt>
      <w:r w:rsidR="00F152F7" w:rsidRPr="00074B99">
        <w:t>.</w:t>
      </w:r>
    </w:p>
    <w:p w14:paraId="00AEBFA3" w14:textId="324DAB94"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20142C" w:rsidRPr="00074B99">
            <w:rPr>
              <w:noProof/>
            </w:rPr>
            <w:t xml:space="preserve"> (Perathoner, et al., 2007)</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20142C" w:rsidRPr="00074B99">
            <w:rPr>
              <w:noProof/>
            </w:rPr>
            <w:t xml:space="preserve"> (Liu &amp; Layland, 1973)</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20142C" w:rsidRPr="00074B99">
            <w:rPr>
              <w:noProof/>
            </w:rPr>
            <w:t xml:space="preserve"> (Sha, Rjkumar, &amp; Lehoczky, 1990)</w:t>
          </w:r>
          <w:r w:rsidR="00A809F8" w:rsidRPr="00074B99">
            <w:fldChar w:fldCharType="end"/>
          </w:r>
        </w:sdtContent>
      </w:sdt>
      <w:r w:rsidRPr="00074B99">
        <w:t>.</w:t>
      </w:r>
    </w:p>
    <w:p w14:paraId="01DC875A" w14:textId="13B7867C" w:rsidR="001C0181" w:rsidRPr="00074B99" w:rsidRDefault="009919DE" w:rsidP="00BE6840">
      <w:r w:rsidRPr="00074B99">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sidRPr="00074B99">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Pr="00074B99" w:rsidRDefault="009919DE" w:rsidP="00BE6840">
      <w:r w:rsidRPr="00074B99">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servicio de transporte, o en él envió de solicitudes.</w:t>
      </w:r>
    </w:p>
    <w:p w14:paraId="25A3178F" w14:textId="49C1E361" w:rsidR="009C1E35" w:rsidRPr="00074B99" w:rsidRDefault="009C1E35" w:rsidP="00BE6840">
      <w:r w:rsidRPr="00074B99">
        <w:t xml:space="preserve">El middleware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7"/>
      </w:r>
      <w:r w:rsidRPr="00074B99">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4D62EC">
      <w:pPr>
        <w:pStyle w:val="Ttulo3"/>
      </w:pPr>
      <w:bookmarkStart w:id="17" w:name="_Toc425414468"/>
      <w:r w:rsidRPr="00074B99">
        <w:t>CORBA</w:t>
      </w:r>
      <w:r w:rsidR="00877AF9" w:rsidRPr="00074B99">
        <w:t xml:space="preserve"> </w:t>
      </w:r>
      <w:r w:rsidRPr="00074B99">
        <w:t xml:space="preserve"> y RT-CORBA</w:t>
      </w:r>
      <w:r w:rsidR="00E0576C" w:rsidRPr="00074B99">
        <w:rPr>
          <w:rStyle w:val="Refdenotaalpie"/>
        </w:rPr>
        <w:footnoteReference w:id="8"/>
      </w:r>
      <w:bookmarkEnd w:id="17"/>
    </w:p>
    <w:p w14:paraId="65339371" w14:textId="70479AF4"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20142C" w:rsidRPr="00074B99">
            <w:rPr>
              <w:noProof/>
            </w:rPr>
            <w:t>(OMG, Corba Core Specification. v3.2., 2011)</w:t>
          </w:r>
          <w:r w:rsidRPr="00074B99">
            <w:fldChar w:fldCharType="end"/>
          </w:r>
        </w:sdtContent>
      </w:sdt>
      <w:r w:rsidRPr="00074B99">
        <w:t xml:space="preserve"> e</w:t>
      </w:r>
      <w:r w:rsidR="004D62EC" w:rsidRPr="00074B99">
        <w:t xml:space="preserve">s un middleware basado en el modelo de sistema distribuido basado en DOM, el cual utiliza el paradigma Cliente-Servidor y cuya característica principal es facilitar y la interoperabilidad entre aplicaciones heterogéneas </w:t>
      </w:r>
      <w:r w:rsidR="004D62EC" w:rsidRPr="00074B99">
        <w:rPr>
          <w:rStyle w:val="Refdenotaalpie"/>
        </w:rPr>
        <w:footnoteReference w:id="9"/>
      </w:r>
      <w:r w:rsidR="004D62EC" w:rsidRPr="00074B99">
        <w:t xml:space="preserve">. CORBA fue </w:t>
      </w:r>
      <w:r w:rsidR="00C1553A" w:rsidRPr="00074B99">
        <w:t>desarrollado por un consorcio industrial llamado OMG</w:t>
      </w:r>
      <w:r w:rsidR="00C1553A" w:rsidRPr="00074B99">
        <w:rPr>
          <w:rStyle w:val="Refdenotaalpie"/>
        </w:rPr>
        <w:footnoteReference w:id="10"/>
      </w:r>
      <w:r w:rsidR="00C1553A" w:rsidRPr="00074B99">
        <w:t>, una visión general de la arquitectura CORBA se muestra en la figura 1-2.</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eastAsia="es-EC"/>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7">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480D9929" w:rsidR="0061249C" w:rsidRPr="00074B99" w:rsidRDefault="00C1553A" w:rsidP="00C1553A">
      <w:pPr>
        <w:pStyle w:val="Descripcin"/>
        <w:rPr>
          <w:i w:val="0"/>
          <w:color w:val="auto"/>
          <w:szCs w:val="24"/>
        </w:rPr>
      </w:pPr>
      <w:bookmarkStart w:id="18" w:name="_Toc425414727"/>
      <w:bookmarkStart w:id="19" w:name="_Toc414359317"/>
      <w:bookmarkStart w:id="20" w:name="_Toc421177651"/>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2</w:t>
      </w:r>
      <w:r w:rsidR="007D7E71" w:rsidRPr="00074B99">
        <w:rPr>
          <w:color w:val="auto"/>
          <w:szCs w:val="24"/>
        </w:rPr>
        <w:fldChar w:fldCharType="end"/>
      </w:r>
      <w:r w:rsidRPr="00074B99">
        <w:rPr>
          <w:i w:val="0"/>
          <w:color w:val="auto"/>
          <w:szCs w:val="24"/>
        </w:rPr>
        <w:t>. Arquitectura de CORBA</w:t>
      </w:r>
      <w:bookmarkEnd w:id="18"/>
    </w:p>
    <w:p w14:paraId="61248095" w14:textId="447E8C92" w:rsidR="00C1553A" w:rsidRPr="00074B99" w:rsidRDefault="00655EB6" w:rsidP="00C1553A">
      <w:pPr>
        <w:pStyle w:val="Descripcin"/>
        <w:rPr>
          <w:i w:val="0"/>
          <w:color w:val="auto"/>
          <w:szCs w:val="24"/>
        </w:rPr>
      </w:pPr>
      <w:sdt>
        <w:sdtPr>
          <w:rPr>
            <w:i w:val="0"/>
            <w:color w:val="auto"/>
            <w:szCs w:val="24"/>
          </w:rPr>
          <w:id w:val="-1735854193"/>
          <w:citation/>
        </w:sdtPr>
        <w:sdtContent>
          <w:r w:rsidR="007A5BBB" w:rsidRPr="00074B99">
            <w:rPr>
              <w:i w:val="0"/>
              <w:color w:val="auto"/>
              <w:szCs w:val="24"/>
            </w:rPr>
            <w:fldChar w:fldCharType="begin"/>
          </w:r>
          <w:r w:rsidR="007A5BBB" w:rsidRPr="00074B99">
            <w:rPr>
              <w:i w:val="0"/>
              <w:color w:val="auto"/>
              <w:szCs w:val="24"/>
            </w:rPr>
            <w:instrText xml:space="preserve"> CITATION Pér14 \l 1036 </w:instrText>
          </w:r>
          <w:r w:rsidR="007A5BBB" w:rsidRPr="00074B99">
            <w:rPr>
              <w:i w:val="0"/>
              <w:color w:val="auto"/>
              <w:szCs w:val="24"/>
            </w:rPr>
            <w:fldChar w:fldCharType="separate"/>
          </w:r>
          <w:r w:rsidR="0020142C" w:rsidRPr="00074B99">
            <w:rPr>
              <w:noProof/>
              <w:color w:val="auto"/>
              <w:szCs w:val="24"/>
            </w:rPr>
            <w:t>(Pérez &amp; Gutiérrez, 2014)</w:t>
          </w:r>
          <w:r w:rsidR="007A5BBB" w:rsidRPr="00074B99">
            <w:rPr>
              <w:i w:val="0"/>
              <w:color w:val="auto"/>
              <w:szCs w:val="24"/>
            </w:rPr>
            <w:fldChar w:fldCharType="end"/>
          </w:r>
        </w:sdtContent>
      </w:sdt>
      <w:bookmarkEnd w:id="19"/>
      <w:bookmarkEnd w:id="20"/>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4176D317" w:rsidR="005301DB" w:rsidRPr="00074B99" w:rsidRDefault="005301DB" w:rsidP="00205224">
      <w:pPr>
        <w:pStyle w:val="Prrafodelista"/>
        <w:numPr>
          <w:ilvl w:val="0"/>
          <w:numId w:val="23"/>
        </w:numPr>
      </w:pPr>
      <w:r w:rsidRPr="00074B99">
        <w:rPr>
          <w:i/>
        </w:rPr>
        <w:t>Object Request Broker</w:t>
      </w:r>
      <w:r w:rsidRPr="00074B99">
        <w:t>, ORB representa el núcleo del middleware y es responsable de coordinar la comunicación entre los nodos cliente y servidor.</w:t>
      </w:r>
    </w:p>
    <w:p w14:paraId="11AEA0EA" w14:textId="64E8344D" w:rsidR="005301DB" w:rsidRPr="00074B99" w:rsidRDefault="005301DB" w:rsidP="00205224">
      <w:pPr>
        <w:pStyle w:val="Prrafodelista"/>
        <w:numPr>
          <w:ilvl w:val="0"/>
          <w:numId w:val="23"/>
        </w:numPr>
      </w:pPr>
      <w:r w:rsidRPr="00074B99">
        <w:rPr>
          <w:i/>
        </w:rPr>
        <w:t>Interfaces del Sistema</w:t>
      </w:r>
      <w:r w:rsidRPr="00074B99">
        <w:t>, Estas consisten en un conjunto de interfaces agrupadas en función de su ámbito de aplicación, que incluyen</w:t>
      </w:r>
      <w:r w:rsidR="0032276C" w:rsidRPr="00074B99">
        <w:t>:</w:t>
      </w:r>
    </w:p>
    <w:p w14:paraId="11A0E7C5" w14:textId="0CFE00FB" w:rsidR="0032276C" w:rsidRPr="00074B99" w:rsidRDefault="0032276C" w:rsidP="00205224">
      <w:pPr>
        <w:pStyle w:val="Prrafodelista"/>
        <w:numPr>
          <w:ilvl w:val="1"/>
          <w:numId w:val="23"/>
        </w:numPr>
      </w:pPr>
      <w:r w:rsidRPr="00074B99">
        <w:t>Una colección de servicios básicos, que dan soporte al ORB, por ejemplo, la ubicación de objetos remotos, la concurrencia y la persistencia.</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Pr="00074B99" w:rsidRDefault="0032276C" w:rsidP="00205224">
      <w:pPr>
        <w:pStyle w:val="Prrafodelista"/>
        <w:numPr>
          <w:ilvl w:val="0"/>
          <w:numId w:val="24"/>
        </w:numPr>
      </w:pPr>
      <w:r w:rsidRPr="00074B99">
        <w:rPr>
          <w:i/>
        </w:rPr>
        <w:t>Middleware con independencia de lenguaje o Multilenguaje</w:t>
      </w:r>
      <w:r w:rsidRPr="00074B99">
        <w:t>, Los objetos CORBA están definidos por el uso de un lenguaje de descripción llamado Interface Definition Languaje o IDL</w:t>
      </w:r>
      <w:r w:rsidRPr="00074B99">
        <w:rPr>
          <w:rStyle w:val="Refdenotaalpie"/>
        </w:rPr>
        <w:footnoteReference w:id="11"/>
      </w:r>
      <w:r w:rsidRPr="00074B99">
        <w:t xml:space="preserve">. Actualmente, dentro del estándar CORBA existen las normas para la asignación </w:t>
      </w:r>
      <w:r w:rsidR="005F6AFF" w:rsidRPr="00074B99">
        <w:t>de tipos de datos para varios lenguajes de programación tales como Ada, java o C.</w:t>
      </w:r>
    </w:p>
    <w:p w14:paraId="4BA00875" w14:textId="77D71871" w:rsidR="005F6AFF" w:rsidRPr="00074B99" w:rsidRDefault="005F6AFF" w:rsidP="00205224">
      <w:pPr>
        <w:pStyle w:val="Prrafodelista"/>
        <w:numPr>
          <w:ilvl w:val="0"/>
          <w:numId w:val="24"/>
        </w:numPr>
        <w:rPr>
          <w:i/>
        </w:rPr>
      </w:pPr>
      <w:r w:rsidRPr="00074B99">
        <w:rPr>
          <w:i/>
        </w:rPr>
        <w:t>Middleware con independencia de plataforma o Interoperabilidad</w:t>
      </w:r>
      <w:r w:rsidRPr="00074B99">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074B99">
        <w:t>asignación del protocolo GIOP sobre redes TCP/IP, que son consideradas el transporte base para las implementaciones en CORBA.</w:t>
      </w:r>
    </w:p>
    <w:p w14:paraId="4D315001" w14:textId="396DFA5D" w:rsidR="002C7787" w:rsidRPr="00074B99" w:rsidRDefault="002C7787" w:rsidP="002C7787">
      <w:r w:rsidRPr="00074B99">
        <w:t>La comunicación entre los nodos es llevada a cabo mediano el uso de varias entidades CORBA como se ilustra en la Figura 1-3 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eastAsia="es-EC"/>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8">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399EDB4F" w:rsidR="0061249C" w:rsidRPr="00074B99" w:rsidRDefault="002C7787" w:rsidP="002C7787">
      <w:pPr>
        <w:pStyle w:val="Descripcin"/>
        <w:rPr>
          <w:i w:val="0"/>
          <w:color w:val="auto"/>
          <w:szCs w:val="24"/>
        </w:rPr>
      </w:pPr>
      <w:bookmarkStart w:id="21" w:name="_Toc425414728"/>
      <w:bookmarkStart w:id="22" w:name="_Toc414359318"/>
      <w:bookmarkStart w:id="23" w:name="_Toc421177652"/>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3</w:t>
      </w:r>
      <w:r w:rsidR="007D7E71" w:rsidRPr="00074B99">
        <w:rPr>
          <w:color w:val="auto"/>
          <w:szCs w:val="24"/>
        </w:rPr>
        <w:fldChar w:fldCharType="end"/>
      </w:r>
      <w:r w:rsidRPr="00074B99">
        <w:rPr>
          <w:color w:val="auto"/>
          <w:szCs w:val="24"/>
        </w:rPr>
        <w:t xml:space="preserve">. </w:t>
      </w:r>
      <w:r w:rsidRPr="00074B99">
        <w:rPr>
          <w:i w:val="0"/>
          <w:color w:val="auto"/>
          <w:szCs w:val="24"/>
        </w:rPr>
        <w:t>Comunicación entre entidades CORBA</w:t>
      </w:r>
      <w:bookmarkEnd w:id="21"/>
    </w:p>
    <w:p w14:paraId="5512C389" w14:textId="0E391381" w:rsidR="009C1E35" w:rsidRPr="00074B99" w:rsidRDefault="00655EB6" w:rsidP="002C7787">
      <w:pPr>
        <w:pStyle w:val="Descripcin"/>
        <w:rPr>
          <w:i w:val="0"/>
          <w:color w:val="auto"/>
          <w:szCs w:val="24"/>
        </w:rPr>
      </w:pPr>
      <w:sdt>
        <w:sdtPr>
          <w:rPr>
            <w:i w:val="0"/>
            <w:color w:val="auto"/>
            <w:szCs w:val="24"/>
          </w:rPr>
          <w:id w:val="344833788"/>
          <w:citation/>
        </w:sdtPr>
        <w:sdtContent>
          <w:r w:rsidR="002C7787" w:rsidRPr="00074B99">
            <w:rPr>
              <w:i w:val="0"/>
              <w:color w:val="auto"/>
              <w:szCs w:val="24"/>
            </w:rPr>
            <w:fldChar w:fldCharType="begin"/>
          </w:r>
          <w:r w:rsidR="002C7787" w:rsidRPr="00074B99">
            <w:rPr>
              <w:i w:val="0"/>
              <w:color w:val="auto"/>
              <w:szCs w:val="24"/>
            </w:rPr>
            <w:instrText xml:space="preserve"> CITATION Pér14 \l 1036 </w:instrText>
          </w:r>
          <w:r w:rsidR="002C7787" w:rsidRPr="00074B99">
            <w:rPr>
              <w:i w:val="0"/>
              <w:color w:val="auto"/>
              <w:szCs w:val="24"/>
            </w:rPr>
            <w:fldChar w:fldCharType="separate"/>
          </w:r>
          <w:r w:rsidR="0020142C" w:rsidRPr="00074B99">
            <w:rPr>
              <w:noProof/>
              <w:color w:val="auto"/>
              <w:szCs w:val="24"/>
            </w:rPr>
            <w:t>(Pérez &amp; Gutiérrez, 2014)</w:t>
          </w:r>
          <w:r w:rsidR="002C7787" w:rsidRPr="00074B99">
            <w:rPr>
              <w:i w:val="0"/>
              <w:color w:val="auto"/>
              <w:szCs w:val="24"/>
            </w:rPr>
            <w:fldChar w:fldCharType="end"/>
          </w:r>
        </w:sdtContent>
      </w:sdt>
      <w:bookmarkEnd w:id="22"/>
      <w:bookmarkEnd w:id="23"/>
    </w:p>
    <w:p w14:paraId="15F522AF" w14:textId="77777777" w:rsidR="002C7787" w:rsidRPr="00074B99" w:rsidRDefault="002C7787" w:rsidP="002C7787"/>
    <w:p w14:paraId="44E64948" w14:textId="242BF073" w:rsidR="002C7787" w:rsidRPr="00074B99" w:rsidRDefault="002C7787" w:rsidP="00205224">
      <w:pPr>
        <w:pStyle w:val="Prrafodelista"/>
        <w:numPr>
          <w:ilvl w:val="0"/>
          <w:numId w:val="25"/>
        </w:numPr>
      </w:pPr>
      <w:r w:rsidRPr="00074B99">
        <w:rPr>
          <w:i/>
        </w:rPr>
        <w:t>Object Request Broker</w:t>
      </w:r>
      <w:r w:rsidRPr="00074B99">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852C3C" w:rsidRPr="00074B99">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Pr="00074B99" w:rsidRDefault="00852C3C" w:rsidP="00205224">
      <w:pPr>
        <w:pStyle w:val="Prrafodelista"/>
        <w:numPr>
          <w:ilvl w:val="0"/>
          <w:numId w:val="25"/>
        </w:numPr>
      </w:pPr>
      <w:r w:rsidRPr="00074B99">
        <w:rPr>
          <w:i/>
        </w:rPr>
        <w:t>Object Reference</w:t>
      </w:r>
      <w:r w:rsidRPr="00074B99">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Pr="00074B99" w:rsidRDefault="00852C3C" w:rsidP="00205224">
      <w:pPr>
        <w:pStyle w:val="Prrafodelista"/>
        <w:numPr>
          <w:ilvl w:val="0"/>
          <w:numId w:val="25"/>
        </w:numPr>
      </w:pPr>
      <w:r w:rsidRPr="00074B99">
        <w:rPr>
          <w:i/>
        </w:rPr>
        <w:lastRenderedPageBreak/>
        <w:t>Redes de Comunicación</w:t>
      </w:r>
      <w:r w:rsidRPr="00074B99">
        <w:t xml:space="preserve">, Los </w:t>
      </w:r>
      <w:proofErr w:type="gramStart"/>
      <w:r w:rsidRPr="00074B99">
        <w:t>nodos ,</w:t>
      </w:r>
      <w:proofErr w:type="gramEnd"/>
      <w:r w:rsidRPr="00074B99">
        <w:t xml:space="preserve"> el cliente y el servidor se comunican a través del ORB usando el protocolo GIOP. Este protocolo está en la parte superior de la capa transporte del modelo OSI</w:t>
      </w:r>
      <w:r w:rsidRPr="00074B99">
        <w:rPr>
          <w:rStyle w:val="Refdenotaalpie"/>
        </w:rPr>
        <w:footnoteReference w:id="12"/>
      </w:r>
      <w:r w:rsidR="00E0576C" w:rsidRPr="00074B99">
        <w:t xml:space="preserve"> y puede ser implementado en la parte superior de varios protocolos de red; sin embargo, el estándar CORBA solo incluye directrices para implementarlo en redes basadas en IP.</w:t>
      </w:r>
    </w:p>
    <w:p w14:paraId="53E861C1" w14:textId="1BCA95D1" w:rsidR="00C43187" w:rsidRPr="00074B99" w:rsidRDefault="00E0576C" w:rsidP="00C43187">
      <w:r w:rsidRPr="00074B99">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20142C" w:rsidRPr="00074B99">
            <w:rPr>
              <w:noProof/>
            </w:rPr>
            <w:t>(OMG, Realtime Corba Specification. v1.2., 2005)</w:t>
          </w:r>
          <w:r w:rsidR="00877AF9" w:rsidRPr="00074B99">
            <w:fldChar w:fldCharType="end"/>
          </w:r>
        </w:sdtContent>
      </w:sdt>
      <w:r w:rsidRPr="00074B99">
        <w:t>.</w:t>
      </w:r>
      <w:r w:rsidR="00C43187" w:rsidRPr="00074B99">
        <w:t xml:space="preserve"> Estas extensiones se describen a continuación:</w:t>
      </w:r>
    </w:p>
    <w:p w14:paraId="5B85ECEE" w14:textId="7319EDAE" w:rsidR="00C43187" w:rsidRPr="00074B99" w:rsidRDefault="00C43187" w:rsidP="00205224">
      <w:pPr>
        <w:pStyle w:val="Prrafodelista"/>
        <w:numPr>
          <w:ilvl w:val="0"/>
          <w:numId w:val="26"/>
        </w:numPr>
      </w:pPr>
      <w:r w:rsidRPr="00074B99">
        <w:rPr>
          <w:i/>
        </w:rPr>
        <w:t>RT-ORB</w:t>
      </w:r>
      <w:r w:rsidRPr="00074B99">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Pr="00074B99" w:rsidRDefault="00C43187" w:rsidP="00205224">
      <w:pPr>
        <w:pStyle w:val="Prrafodelista"/>
        <w:numPr>
          <w:ilvl w:val="0"/>
          <w:numId w:val="26"/>
        </w:numPr>
      </w:pPr>
      <w:r w:rsidRPr="00074B99">
        <w:rPr>
          <w:i/>
        </w:rPr>
        <w:t>RT-POA</w:t>
      </w:r>
      <w:r w:rsidRPr="00074B99">
        <w:t>, Representa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20142C" w:rsidRPr="00074B99">
            <w:rPr>
              <w:noProof/>
            </w:rPr>
            <w:t>(OMG, Corba Core Specification. v3.2., 2011)</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lastRenderedPageBreak/>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5639DB99" w:rsidR="00E509B3" w:rsidRPr="00074B99" w:rsidRDefault="00E509B3" w:rsidP="00205224">
      <w:pPr>
        <w:pStyle w:val="Prrafodelista"/>
        <w:numPr>
          <w:ilvl w:val="0"/>
          <w:numId w:val="26"/>
        </w:numPr>
      </w:pPr>
      <w:r w:rsidRPr="00074B99">
        <w:rPr>
          <w:i/>
        </w:rPr>
        <w:t>Servicio de Planificación</w:t>
      </w:r>
      <w:r w:rsidRPr="00074B99">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rsidRPr="00074B99">
        <w:t xml:space="preserve"> radios definidos por software </w:t>
      </w:r>
      <w:sdt>
        <w:sdtPr>
          <w:id w:val="1029373818"/>
          <w:citation/>
        </w:sdtPr>
        <w:sdtContent>
          <w:r w:rsidR="00EE1D77" w:rsidRPr="00074B99">
            <w:fldChar w:fldCharType="begin"/>
          </w:r>
          <w:r w:rsidR="00EE1D77" w:rsidRPr="00074B99">
            <w:instrText xml:space="preserve"> CITATION Bar07 \l 1036 </w:instrText>
          </w:r>
          <w:r w:rsidR="00EE1D77" w:rsidRPr="00074B99">
            <w:fldChar w:fldCharType="separate"/>
          </w:r>
          <w:r w:rsidR="0020142C" w:rsidRPr="00074B99">
            <w:rPr>
              <w:noProof/>
            </w:rPr>
            <w:t>(Bard &amp; Kovarik, 2007)</w:t>
          </w:r>
          <w:r w:rsidR="00EE1D77" w:rsidRPr="00074B99">
            <w:fldChar w:fldCharType="end"/>
          </w:r>
        </w:sdtContent>
      </w:sdt>
      <w:r w:rsidRPr="00074B99">
        <w:t xml:space="preserve"> o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20142C" w:rsidRPr="00074B99">
            <w:rPr>
              <w:noProof/>
            </w:rPr>
            <w:t>(Amoretti, Caselli, &amp; Reggiani, 2006)</w:t>
          </w:r>
          <w:r w:rsidR="00AC487D" w:rsidRPr="00074B99">
            <w:fldChar w:fldCharType="end"/>
          </w:r>
        </w:sdtContent>
      </w:sdt>
      <w:r w:rsidR="00AC487D" w:rsidRPr="00074B99">
        <w:t xml:space="preserve"> </w:t>
      </w:r>
      <w:r w:rsidRPr="00074B99">
        <w:t>y puede considerarse una tecnología madura.</w:t>
      </w:r>
    </w:p>
    <w:p w14:paraId="255F9BC9" w14:textId="79F4E8F0" w:rsidR="009C1E35" w:rsidRPr="00074B99" w:rsidRDefault="00007BDE" w:rsidP="00007BDE">
      <w:pPr>
        <w:pStyle w:val="Ttulo3"/>
      </w:pPr>
      <w:bookmarkStart w:id="24" w:name="_Toc425414469"/>
      <w:r w:rsidRPr="00074B99">
        <w:t>The Ada Distributed Systems Annex</w:t>
      </w:r>
      <w:bookmarkEnd w:id="24"/>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20142C" w:rsidRPr="00074B99">
            <w:rPr>
              <w:noProof/>
            </w:rPr>
            <w:t>(ISO/IEC, Ada 2012 Reference Manual. Language and Standard Libraries—International Standard, 2012)</w:t>
          </w:r>
          <w:r w:rsidR="00AC487D" w:rsidRPr="00074B99">
            <w:fldChar w:fldCharType="end"/>
          </w:r>
        </w:sdtContent>
      </w:sdt>
      <w:r w:rsidRPr="00074B99">
        <w:t xml:space="preserve"> </w:t>
      </w:r>
      <w:proofErr w:type="gramStart"/>
      <w:r w:rsidRPr="00074B99">
        <w:t>es</w:t>
      </w:r>
      <w:proofErr w:type="gramEnd"/>
      <w:r w:rsidRPr="00074B99">
        <w:t xml:space="preserve">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74B99" w:rsidRDefault="00E64856" w:rsidP="00007BDE">
      <w:pPr>
        <w:rPr>
          <w:lang w:val="en-GB"/>
        </w:rPr>
      </w:pPr>
      <w:r w:rsidRPr="00074B99">
        <w:lastRenderedPageBreak/>
        <w:t xml:space="preserve">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w:t>
      </w:r>
      <w:proofErr w:type="gramStart"/>
      <w:r w:rsidRPr="00074B99">
        <w:t>pueden</w:t>
      </w:r>
      <w:proofErr w:type="gramEnd"/>
      <w:r w:rsidRPr="00074B99">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20142C" w:rsidRPr="00074B99">
            <w:rPr>
              <w:noProof/>
            </w:rPr>
            <w:t xml:space="preserve"> </w:t>
          </w:r>
          <w:r w:rsidR="0020142C" w:rsidRPr="00074B99">
            <w:rPr>
              <w:noProof/>
              <w:lang w:val="en-GB"/>
            </w:rPr>
            <w:t>(ISO/IEC, Ada 2012 Reference Manual. Language and Standard Libraries—International Standard, 2012)</w:t>
          </w:r>
          <w:r w:rsidR="000D4DA6" w:rsidRPr="00074B99">
            <w:fldChar w:fldCharType="end"/>
          </w:r>
        </w:sdtContent>
      </w:sdt>
    </w:p>
    <w:p w14:paraId="6F39BE2C" w14:textId="408C024A" w:rsidR="00E64856" w:rsidRPr="00074B99" w:rsidRDefault="00E64856" w:rsidP="00007BDE">
      <w:r w:rsidRPr="00074B99">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074B99">
        <w:t xml:space="preserve"> </w:t>
      </w:r>
    </w:p>
    <w:p w14:paraId="5640B2F7" w14:textId="1850FCEF" w:rsidR="00B25A44" w:rsidRPr="00074B99" w:rsidRDefault="00B25A44" w:rsidP="00007BDE">
      <w:r w:rsidRPr="00074B99">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w:t>
      </w:r>
      <w:proofErr w:type="gramStart"/>
      <w:r w:rsidRPr="00074B99">
        <w:t>normalización ,</w:t>
      </w:r>
      <w:proofErr w:type="gramEnd"/>
      <w:r w:rsidRPr="00074B99">
        <w:t xml:space="preserve"> una 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20142C" w:rsidRPr="00074B99">
            <w:rPr>
              <w:noProof/>
            </w:rPr>
            <w:t>(ISO/IEC, et al., 2006)</w:t>
          </w:r>
          <w:r w:rsidR="000D4DA6" w:rsidRPr="00074B99">
            <w:fldChar w:fldCharType="end"/>
          </w:r>
        </w:sdtContent>
      </w:sdt>
      <w:r w:rsidRPr="00074B99">
        <w:t xml:space="preserve"> permite el uso de interfaces alternativas para PCS con el fin de facilitar la interoperabilidad con otro middleware.</w:t>
      </w:r>
    </w:p>
    <w:p w14:paraId="62ECD46B" w14:textId="36CDB417" w:rsidR="00B25A44" w:rsidRPr="00074B99" w:rsidRDefault="00B25A44" w:rsidP="00007BDE">
      <w:r w:rsidRPr="00074B99">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eastAsia="es-EC"/>
        </w:rPr>
        <w:drawing>
          <wp:inline distT="0" distB="0" distL="0" distR="0" wp14:anchorId="4D8E3906" wp14:editId="47951EA0">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04D11C15" w:rsidR="0061249C" w:rsidRPr="00074B99" w:rsidRDefault="00B25A44" w:rsidP="00B25A44">
      <w:pPr>
        <w:pStyle w:val="Descripcin"/>
        <w:rPr>
          <w:i w:val="0"/>
          <w:color w:val="auto"/>
          <w:szCs w:val="24"/>
        </w:rPr>
      </w:pPr>
      <w:bookmarkStart w:id="25" w:name="_Toc425414729"/>
      <w:bookmarkStart w:id="26" w:name="_Toc414359319"/>
      <w:bookmarkStart w:id="27" w:name="_Toc421177653"/>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4</w:t>
      </w:r>
      <w:r w:rsidR="007D7E71" w:rsidRPr="00074B99">
        <w:rPr>
          <w:color w:val="auto"/>
          <w:szCs w:val="24"/>
        </w:rPr>
        <w:fldChar w:fldCharType="end"/>
      </w:r>
      <w:r w:rsidRPr="00074B99">
        <w:rPr>
          <w:color w:val="auto"/>
          <w:szCs w:val="24"/>
        </w:rPr>
        <w:t xml:space="preserve">. </w:t>
      </w:r>
      <w:r w:rsidRPr="00074B99">
        <w:rPr>
          <w:i w:val="0"/>
          <w:color w:val="auto"/>
          <w:szCs w:val="24"/>
        </w:rPr>
        <w:t>Diagrama de secuencia de una llamada remota síncrona.</w:t>
      </w:r>
      <w:bookmarkEnd w:id="25"/>
    </w:p>
    <w:p w14:paraId="72620E5B" w14:textId="0986BB49" w:rsidR="00B25A44" w:rsidRPr="00074B99" w:rsidRDefault="00655EB6" w:rsidP="00B25A44">
      <w:pPr>
        <w:pStyle w:val="Descripcin"/>
        <w:rPr>
          <w:i w:val="0"/>
          <w:color w:val="auto"/>
          <w:szCs w:val="24"/>
        </w:rPr>
      </w:pPr>
      <w:sdt>
        <w:sdtPr>
          <w:rPr>
            <w:i w:val="0"/>
            <w:color w:val="auto"/>
            <w:szCs w:val="24"/>
          </w:rPr>
          <w:id w:val="-1568402067"/>
          <w:citation/>
        </w:sdtPr>
        <w:sdtContent>
          <w:r w:rsidR="00953959" w:rsidRPr="00074B99">
            <w:rPr>
              <w:i w:val="0"/>
              <w:color w:val="auto"/>
              <w:szCs w:val="24"/>
            </w:rPr>
            <w:fldChar w:fldCharType="begin"/>
          </w:r>
          <w:r w:rsidR="00953959" w:rsidRPr="00074B99">
            <w:rPr>
              <w:i w:val="0"/>
              <w:color w:val="auto"/>
              <w:szCs w:val="24"/>
            </w:rPr>
            <w:instrText xml:space="preserve"> CITATION Pér14 \l 1036 </w:instrText>
          </w:r>
          <w:r w:rsidR="00953959" w:rsidRPr="00074B99">
            <w:rPr>
              <w:i w:val="0"/>
              <w:color w:val="auto"/>
              <w:szCs w:val="24"/>
            </w:rPr>
            <w:fldChar w:fldCharType="separate"/>
          </w:r>
          <w:r w:rsidR="0020142C" w:rsidRPr="00074B99">
            <w:rPr>
              <w:noProof/>
              <w:color w:val="auto"/>
              <w:szCs w:val="24"/>
            </w:rPr>
            <w:t>(Pérez &amp; Gutiérrez, 2014)</w:t>
          </w:r>
          <w:r w:rsidR="00953959" w:rsidRPr="00074B99">
            <w:rPr>
              <w:i w:val="0"/>
              <w:color w:val="auto"/>
              <w:szCs w:val="24"/>
            </w:rPr>
            <w:fldChar w:fldCharType="end"/>
          </w:r>
        </w:sdtContent>
      </w:sdt>
      <w:bookmarkEnd w:id="26"/>
      <w:bookmarkEnd w:id="27"/>
    </w:p>
    <w:p w14:paraId="1322652C" w14:textId="4A8660A2" w:rsidR="00953959" w:rsidRPr="00074B99" w:rsidRDefault="00953959" w:rsidP="00953959">
      <w:r w:rsidRPr="00074B99">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rsidRPr="00074B99">
        <w:t>ignificativo</w:t>
      </w:r>
      <w:sdt>
        <w:sdtPr>
          <w:id w:val="1451366453"/>
          <w:citation/>
        </w:sdtPr>
        <w:sdtContent>
          <w:r w:rsidRPr="00074B99">
            <w:fldChar w:fldCharType="begin"/>
          </w:r>
          <w:r w:rsidRPr="00074B99">
            <w:instrText xml:space="preserve"> CITATION Ver04 \l 1036 </w:instrText>
          </w:r>
          <w:r w:rsidRPr="00074B99">
            <w:fldChar w:fldCharType="separate"/>
          </w:r>
          <w:r w:rsidR="0020142C" w:rsidRPr="00074B99">
            <w:rPr>
              <w:noProof/>
            </w:rPr>
            <w:t xml:space="preserve"> (Vergnaud, Hugues, Kordon, &amp; Pautet, 2004)</w:t>
          </w:r>
          <w:r w:rsidRPr="00074B99">
            <w:fldChar w:fldCharType="end"/>
          </w:r>
        </w:sdtContent>
      </w:sdt>
      <w:sdt>
        <w:sdtPr>
          <w:id w:val="950677259"/>
          <w:citation/>
        </w:sdtPr>
        <w:sdtContent>
          <w:r w:rsidR="00AF420A" w:rsidRPr="00074B99">
            <w:fldChar w:fldCharType="begin"/>
          </w:r>
          <w:r w:rsidR="00AF420A" w:rsidRPr="00074B99">
            <w:instrText xml:space="preserve"> CITATION Cam06 \l 1036 </w:instrText>
          </w:r>
          <w:r w:rsidR="00AF420A" w:rsidRPr="00074B99">
            <w:fldChar w:fldCharType="separate"/>
          </w:r>
          <w:r w:rsidR="0020142C" w:rsidRPr="00074B99">
            <w:rPr>
              <w:noProof/>
            </w:rPr>
            <w:t xml:space="preserve"> </w:t>
          </w:r>
          <w:r w:rsidR="0020142C" w:rsidRPr="00074B99">
            <w:rPr>
              <w:noProof/>
            </w:rPr>
            <w:lastRenderedPageBreak/>
            <w:t>(Campos, Gutiérrez, &amp; Harbour, 2006)</w:t>
          </w:r>
          <w:r w:rsidR="00AF420A" w:rsidRPr="00074B99">
            <w:fldChar w:fldCharType="end"/>
          </w:r>
        </w:sdtContent>
      </w:sdt>
      <w:r w:rsidR="00AF420A" w:rsidRPr="00074B99">
        <w:t>.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20142C" w:rsidRPr="00074B99">
            <w:rPr>
              <w:noProof/>
            </w:rPr>
            <w:t xml:space="preserve"> (Kermarrec, 1999)</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6953B8">
      <w:pPr>
        <w:pStyle w:val="Ttulo3"/>
        <w:rPr>
          <w:lang w:val="en-GB"/>
        </w:rPr>
      </w:pPr>
      <w:bookmarkStart w:id="28" w:name="_Toc425414470"/>
      <w:r w:rsidRPr="00074B99">
        <w:rPr>
          <w:lang w:val="en-GB"/>
        </w:rPr>
        <w:t>The Distributed Real-Time Specification for Java</w:t>
      </w:r>
      <w:bookmarkEnd w:id="28"/>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20142C" w:rsidRPr="00074B99">
            <w:rPr>
              <w:noProof/>
            </w:rPr>
            <w:t xml:space="preserve"> (Basanta-Val, García-Valls, &amp; Estévez-Ayres, 2010)</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20142C" w:rsidRPr="00074B99">
            <w:rPr>
              <w:noProof/>
            </w:rPr>
            <w:t xml:space="preserve"> (Sun Microsystems, 2000)</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20142C" w:rsidRPr="00074B99">
            <w:rPr>
              <w:i/>
              <w:noProof/>
            </w:rPr>
            <w:t xml:space="preserve"> </w:t>
          </w:r>
          <w:r w:rsidR="0020142C" w:rsidRPr="00074B99">
            <w:rPr>
              <w:noProof/>
            </w:rPr>
            <w:t>(Bollella &amp; Gosling, 2000)</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Pr="00074B99" w:rsidRDefault="00694C35" w:rsidP="00205224">
      <w:pPr>
        <w:pStyle w:val="Prrafodelista"/>
        <w:numPr>
          <w:ilvl w:val="0"/>
          <w:numId w:val="27"/>
        </w:numPr>
      </w:pPr>
      <w:r w:rsidRPr="00074B99">
        <w:rPr>
          <w:i/>
        </w:rPr>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20142C" w:rsidRPr="00074B99">
            <w:rPr>
              <w:noProof/>
            </w:rPr>
            <w:t>(Sun Microsystems, 2004)</w:t>
          </w:r>
          <w:r w:rsidRPr="00074B99">
            <w:rPr>
              <w:i/>
            </w:rPr>
            <w:fldChar w:fldCharType="end"/>
          </w:r>
        </w:sdtContent>
      </w:sdt>
      <w:r w:rsidRPr="00074B99">
        <w:rPr>
          <w:i/>
        </w:rPr>
        <w:t>,</w:t>
      </w:r>
      <w:r w:rsidRPr="00074B99">
        <w:t xml:space="preserve"> el cual define un modelo DOM basado en objetos Java que definen una nueva interfaz, llamada remota, lo que </w:t>
      </w:r>
      <w:r w:rsidRPr="00074B99">
        <w:lastRenderedPageBreak/>
        <w:t xml:space="preserve">permite la diferenciación de los objetos distribuidos de los locales. </w:t>
      </w:r>
      <w:proofErr w:type="gramStart"/>
      <w:r w:rsidRPr="00074B99">
        <w:t>Un</w:t>
      </w:r>
      <w:proofErr w:type="gramEnd"/>
      <w:r w:rsidRPr="00074B99">
        <w:t xml:space="preserve"> visión general del alto nivel de los componentes implicados en la </w:t>
      </w:r>
      <w:r w:rsidR="00BB7D69" w:rsidRPr="00074B99">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eastAsia="es-EC"/>
        </w:rPr>
        <w:drawing>
          <wp:inline distT="0" distB="0" distL="0" distR="0" wp14:anchorId="44B7CD10" wp14:editId="29FA20A4">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6C8772A8" w:rsidR="00BB7D69" w:rsidRPr="00074B99" w:rsidRDefault="00BB7D69" w:rsidP="00BB7D69">
      <w:pPr>
        <w:pStyle w:val="Descripcin"/>
        <w:rPr>
          <w:szCs w:val="24"/>
        </w:rPr>
      </w:pPr>
      <w:bookmarkStart w:id="29" w:name="_Toc414359320"/>
      <w:bookmarkStart w:id="30" w:name="_Toc421177654"/>
      <w:bookmarkStart w:id="31" w:name="_Toc425414730"/>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1</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5</w:t>
      </w:r>
      <w:r w:rsidR="007D7E71" w:rsidRPr="00074B99">
        <w:rPr>
          <w:szCs w:val="24"/>
        </w:rPr>
        <w:fldChar w:fldCharType="end"/>
      </w:r>
      <w:r w:rsidRPr="00074B99">
        <w:rPr>
          <w:szCs w:val="24"/>
        </w:rPr>
        <w:t xml:space="preserve">. </w:t>
      </w:r>
      <w:r w:rsidRPr="00074B99">
        <w:rPr>
          <w:i w:val="0"/>
          <w:szCs w:val="24"/>
        </w:rPr>
        <w:t>Diagrama de secuencia de una llamada remota asíncrona</w:t>
      </w:r>
      <w:r w:rsidRPr="00074B99">
        <w:rPr>
          <w:szCs w:val="24"/>
        </w:rPr>
        <w:t>.</w:t>
      </w:r>
      <w:bookmarkEnd w:id="29"/>
      <w:bookmarkEnd w:id="30"/>
      <w:bookmarkEnd w:id="31"/>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lastRenderedPageBreak/>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20142C" w:rsidRPr="00074B99">
            <w:rPr>
              <w:noProof/>
            </w:rPr>
            <w:t xml:space="preserve"> (Sun Microsystems, 2012)</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20142C" w:rsidRPr="00074B99">
            <w:rPr>
              <w:noProof/>
            </w:rPr>
            <w:t xml:space="preserve"> (Sun Microsystems, 2000)</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20142C" w:rsidRPr="00074B99">
            <w:rPr>
              <w:noProof/>
            </w:rPr>
            <w:t xml:space="preserve"> (Tejera, Alonso, &amp; de Miguel, 2007)</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20142C" w:rsidRPr="00074B99">
            <w:rPr>
              <w:noProof/>
            </w:rPr>
            <w:t>(Basanta-Val, García-Valls, &amp; Estévez-Ayres, 2010)</w:t>
          </w:r>
          <w:r w:rsidR="00FF4DE2" w:rsidRPr="00074B99">
            <w:fldChar w:fldCharType="end"/>
          </w:r>
        </w:sdtContent>
      </w:sdt>
      <w:r w:rsidR="00FF4DE2" w:rsidRPr="00074B99">
        <w:t>.</w:t>
      </w:r>
    </w:p>
    <w:p w14:paraId="75097936" w14:textId="7432398D" w:rsidR="00FF4DE2" w:rsidRPr="00074B99" w:rsidRDefault="00FF4DE2" w:rsidP="00FF4DE2">
      <w:pPr>
        <w:pStyle w:val="Ttulo3"/>
        <w:rPr>
          <w:lang w:val="en-GB"/>
        </w:rPr>
      </w:pPr>
      <w:bookmarkStart w:id="32" w:name="_Toc425414471"/>
      <w:r w:rsidRPr="00074B99">
        <w:rPr>
          <w:lang w:val="en-GB"/>
        </w:rPr>
        <w:t>The Data Distribution Service for Real-Time Systems</w:t>
      </w:r>
      <w:bookmarkEnd w:id="32"/>
    </w:p>
    <w:p w14:paraId="5C26F88E" w14:textId="7B35EAA4"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tales como sistemas de control, sensores de redes y los sistemas de automatización industrial. El DDS</w:t>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20142C" w:rsidRPr="00074B99">
            <w:rPr>
              <w:noProof/>
            </w:rPr>
            <w:t xml:space="preserve"> (OMG, Data Distribution Service for Real-Time Systems. v1.2., 2007)</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Pr="00074B99" w:rsidRDefault="00C4558C" w:rsidP="00FF4DE2">
      <w:r w:rsidRPr="00074B99">
        <w:t>Al igual que con la mayoría de los estándares se define dentro de la OMG, el DDS soporta multilenguaje y multiplataforma mediante el uso del lenguaje IDL</w:t>
      </w:r>
      <w:sdt>
        <w:sdtPr>
          <w:id w:val="-307554464"/>
          <w:citation/>
        </w:sdtPr>
        <w:sdtContent>
          <w:r w:rsidRPr="00074B99">
            <w:fldChar w:fldCharType="begin"/>
          </w:r>
          <w:r w:rsidRPr="00074B99">
            <w:instrText xml:space="preserve"> CITATION OMG11 \l 3082 </w:instrText>
          </w:r>
          <w:r w:rsidRPr="00074B99">
            <w:fldChar w:fldCharType="separate"/>
          </w:r>
          <w:r w:rsidR="0020142C" w:rsidRPr="00074B99">
            <w:rPr>
              <w:noProof/>
            </w:rPr>
            <w:t xml:space="preserve"> (OMG, Corba Core Specification. v3.2., 2011)</w:t>
          </w:r>
          <w:r w:rsidRPr="00074B99">
            <w:fldChar w:fldCharType="end"/>
          </w:r>
        </w:sdtContent>
      </w:sdt>
      <w:r w:rsidR="007F0B96" w:rsidRPr="00074B99">
        <w:t xml:space="preserve"> para definir tipos de datos compartidos y el DDSI</w:t>
      </w:r>
      <w:r w:rsidR="007F0B96" w:rsidRPr="00074B99">
        <w:rPr>
          <w:rStyle w:val="Refdenotaalpie"/>
        </w:rPr>
        <w:footnoteReference w:id="13"/>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20142C" w:rsidRPr="00074B99">
            <w:rPr>
              <w:noProof/>
            </w:rPr>
            <w:t xml:space="preserve"> (OMG, 2009)</w:t>
          </w:r>
          <w:r w:rsidR="007F0B96" w:rsidRPr="00074B99">
            <w:fldChar w:fldCharType="end"/>
          </w:r>
        </w:sdtContent>
      </w:sdt>
      <w:r w:rsidR="007F0B96" w:rsidRPr="00074B99">
        <w:t xml:space="preserve"> para interoperar entre diferentes implementaciones, respectivamente. Más allá de esto, la OMG </w:t>
      </w:r>
      <w:r w:rsidR="007F0B96" w:rsidRPr="00074B99">
        <w:lastRenderedPageBreak/>
        <w:t>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20142C" w:rsidRPr="00074B99">
            <w:rPr>
              <w:noProof/>
            </w:rPr>
            <w:t xml:space="preserve"> (OMG, 2012)</w:t>
          </w:r>
          <w:r w:rsidR="00160B03" w:rsidRPr="00074B99">
            <w:fldChar w:fldCharType="end"/>
          </w:r>
        </w:sdtContent>
      </w:sdt>
      <w:r w:rsidR="00160B03" w:rsidRPr="00074B99">
        <w:t>, que proporciona apoyo a los sistemas distribuidos extensibles y evolutivos utilizando DDS.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074B99">
        <w:rPr>
          <w:rStyle w:val="Refdenotaalpie"/>
        </w:rPr>
        <w:footnoteReference w:id="14"/>
      </w:r>
      <w:r w:rsidR="008203B2" w:rsidRPr="00074B99">
        <w:t xml:space="preserve"> </w:t>
      </w:r>
      <w:r w:rsidR="004B2614" w:rsidRPr="00074B99">
        <w:t>para la gestión de los tipos de datos en tiempo de ejecución.</w:t>
      </w:r>
    </w:p>
    <w:p w14:paraId="70CA0C6B" w14:textId="77777777" w:rsidR="004B2614" w:rsidRPr="00074B99" w:rsidRDefault="004B2614" w:rsidP="00FF4DE2">
      <w:r w:rsidRPr="00074B99">
        <w:t>El modelo conceptual DDS se basa en la abstracción de un tipo de datos globales, donde el Publicador y el Suscriptor escriben (producir)</w:t>
      </w:r>
      <w:r w:rsidR="008203B2" w:rsidRPr="00074B99">
        <w:t xml:space="preserve">  </w:t>
      </w:r>
      <w:r w:rsidRPr="00074B99">
        <w:t>y leen (consumir) datos, respectivamente; lo que lleva al middleware centralizado a la obtención de datos de forma independiente de su origen.</w:t>
      </w:r>
    </w:p>
    <w:p w14:paraId="122C452E" w14:textId="77777777"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074B99">
        <w:rPr>
          <w:rStyle w:val="Refdenotaalpie"/>
        </w:rPr>
        <w:footnoteReference w:id="15"/>
      </w:r>
      <w:r w:rsidRPr="00074B99">
        <w:t>. Del mismo modo, las aplicaciones que necesiten recibir información</w:t>
      </w:r>
      <w:r w:rsidR="00C356E6" w:rsidRPr="00074B99">
        <w:t xml:space="preserve"> pueden utilizar la entidad DR</w:t>
      </w:r>
      <w:r w:rsidR="00C356E6" w:rsidRPr="00074B99">
        <w:rPr>
          <w:rStyle w:val="Refdenotaalpie"/>
        </w:rPr>
        <w:footnoteReference w:id="16"/>
      </w:r>
      <w:r w:rsidRPr="00074B99">
        <w:t xml:space="preserve"> </w:t>
      </w:r>
      <w:r w:rsidR="00C356E6" w:rsidRPr="00074B99">
        <w:t>para solicitar datos particulares. Las entidades Publicadoras y Suscriptoras son contenedoras de los DW y DR, respectivamente, los cuales comparten los parámetros de QoS</w:t>
      </w:r>
      <w:r w:rsidR="00C356E6" w:rsidRPr="00074B99">
        <w:rPr>
          <w:rStyle w:val="Refdenotaalpie"/>
        </w:rPr>
        <w:footnoteReference w:id="17"/>
      </w:r>
      <w:r w:rsidR="00C356E6" w:rsidRPr="00074B99">
        <w:t xml:space="preserve"> comunes. Del mismo modo, estas entidades se agrupan en un Dominio. Solo las entidades que pertenecen al mismo dominio pueden comunicarse.</w:t>
      </w:r>
      <w:r w:rsidR="00820BE6" w:rsidRPr="00074B99">
        <w:t xml:space="preserve"> En capas superiores, </w:t>
      </w:r>
      <w:proofErr w:type="gramStart"/>
      <w:r w:rsidR="00820BE6" w:rsidRPr="00074B99">
        <w:t>todos</w:t>
      </w:r>
      <w:proofErr w:type="gramEnd"/>
      <w:r w:rsidR="00C356E6" w:rsidRPr="00074B99">
        <w:t xml:space="preserve"> </w:t>
      </w:r>
      <w:r w:rsidR="00820BE6" w:rsidRPr="00074B99">
        <w:t>las entidades participantes contienen todos los DW y DR, Publicador y Suscriptor que compartan un QoS común en el Dominio correspondiente.</w:t>
      </w:r>
    </w:p>
    <w:p w14:paraId="6D004B2A" w14:textId="77777777" w:rsidR="00991199" w:rsidRPr="00074B99" w:rsidRDefault="00820BE6" w:rsidP="00FF4DE2">
      <w:r w:rsidRPr="00074B99">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 xml:space="preserve">Esta entidad permite la existencia de múltiples instancias del mismo tema, permitiendo así que los DR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eastAsia="es-EC"/>
        </w:rPr>
        <w:drawing>
          <wp:inline distT="0" distB="0" distL="0" distR="0" wp14:anchorId="3846FCC8" wp14:editId="426C2A1D">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0AACDFA4" w:rsidR="00991199" w:rsidRPr="00074B99" w:rsidRDefault="00991199" w:rsidP="00991199">
      <w:pPr>
        <w:pStyle w:val="Descripcin"/>
        <w:rPr>
          <w:i w:val="0"/>
          <w:color w:val="auto"/>
          <w:szCs w:val="24"/>
        </w:rPr>
      </w:pPr>
      <w:bookmarkStart w:id="33" w:name="_Toc414359321"/>
      <w:bookmarkStart w:id="34" w:name="_Toc421177655"/>
      <w:bookmarkStart w:id="35" w:name="_Toc425414731"/>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6</w:t>
      </w:r>
      <w:r w:rsidR="007D7E71" w:rsidRPr="00074B99">
        <w:rPr>
          <w:color w:val="auto"/>
          <w:szCs w:val="24"/>
        </w:rPr>
        <w:fldChar w:fldCharType="end"/>
      </w:r>
      <w:r w:rsidRPr="00074B99">
        <w:rPr>
          <w:color w:val="auto"/>
          <w:szCs w:val="24"/>
        </w:rPr>
        <w:t xml:space="preserve">. </w:t>
      </w:r>
      <w:r w:rsidRPr="00074B99">
        <w:rPr>
          <w:i w:val="0"/>
          <w:color w:val="auto"/>
          <w:szCs w:val="24"/>
        </w:rPr>
        <w:t>Sistema Distribuido que consta de tres participantes en un solo Dominio</w:t>
      </w:r>
      <w:bookmarkEnd w:id="33"/>
      <w:bookmarkEnd w:id="34"/>
      <w:bookmarkEnd w:id="35"/>
    </w:p>
    <w:p w14:paraId="2E05CFC5" w14:textId="40C5F6AB" w:rsidR="00991199" w:rsidRPr="00074B99" w:rsidRDefault="00943F67" w:rsidP="00991199">
      <w:pPr>
        <w:ind w:firstLine="0"/>
      </w:pPr>
      <w:r w:rsidRPr="00074B99">
        <w:t xml:space="preserve"> </w:t>
      </w:r>
    </w:p>
    <w:p w14:paraId="00C148FE" w14:textId="5C67E7C3" w:rsidR="00991199" w:rsidRPr="00074B99" w:rsidRDefault="00943F67" w:rsidP="00991199">
      <w:r w:rsidRPr="00074B99">
        <w:t xml:space="preserve">Ambos tópicos tienen </w:t>
      </w:r>
      <w:r w:rsidR="00991199" w:rsidRPr="00074B99">
        <w:t xml:space="preserve">un solo DW, el cual es el encargado de generar nuevo grupos de datos. Sin embargo, las actualizaciones sucesivas del Tópico #1 solo serán </w:t>
      </w:r>
      <w:proofErr w:type="gramStart"/>
      <w:r w:rsidR="00991199" w:rsidRPr="00074B99">
        <w:t>recibidos</w:t>
      </w:r>
      <w:proofErr w:type="gramEnd"/>
      <w:r w:rsidR="00991199" w:rsidRPr="00074B99">
        <w:t xml:space="preserve"> por un solo DR, mientras que las nuevas muestras del Tópico #2 serán recibidos por dos DR.</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lastRenderedPageBreak/>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62D6DC46" w:rsidR="005127AC" w:rsidRPr="00074B99" w:rsidRDefault="005127AC" w:rsidP="005127AC">
      <w:r w:rsidRPr="00074B99">
        <w:t xml:space="preserve">Como se mencionó anteriormente, el desarrollo de sistemas distribuidos con DDS </w:t>
      </w:r>
      <w:r w:rsidR="001F2CA6" w:rsidRPr="00074B99">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074B99">
        <w:rPr>
          <w:rStyle w:val="Refdenotaalpie"/>
        </w:rPr>
        <w:footnoteReference w:id="18"/>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20142C" w:rsidRPr="00074B99">
            <w:rPr>
              <w:noProof/>
            </w:rPr>
            <w:t xml:space="preserve"> (OMG, 2009)</w:t>
          </w:r>
          <w:r w:rsidR="001F2CA6" w:rsidRPr="00074B99">
            <w:fldChar w:fldCharType="end"/>
          </w:r>
        </w:sdtContent>
      </w:sdt>
      <w:r w:rsidR="001F2CA6" w:rsidRPr="00074B99">
        <w:t xml:space="preserve"> en tiempo real  del Publicador-Suscriptor, junto con la Representación de Datos Común o CDR</w:t>
      </w:r>
      <w:r w:rsidR="004605D7" w:rsidRPr="00074B99">
        <w:rPr>
          <w:rStyle w:val="Refdenotaalpie"/>
        </w:rPr>
        <w:footnoteReference w:id="19"/>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20142C" w:rsidRPr="00074B99">
            <w:rPr>
              <w:noProof/>
            </w:rPr>
            <w:t xml:space="preserve"> (OMG, Corba Core Specification. v3.2., 2011)</w:t>
          </w:r>
          <w:r w:rsidR="00A44636" w:rsidRPr="00074B99">
            <w:fldChar w:fldCharType="end"/>
          </w:r>
        </w:sdtContent>
      </w:sdt>
      <w:r w:rsidR="00A44636" w:rsidRPr="00074B99">
        <w:t>. Aunque esta especificación se centra en las redes IP, ningún otro protocolo de red en tiempo real puede ser usado.</w:t>
      </w:r>
      <w:r w:rsidR="00400148" w:rsidRPr="00074B99">
        <w:t xml:space="preserve"> Por último, aunque DDS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20142C" w:rsidRPr="00074B99">
            <w:rPr>
              <w:noProof/>
            </w:rPr>
            <w:t xml:space="preserve"> (Pérez &amp; Gutiérrez, On the schedulability of a data-centric real-time distribution middleware., 2012)</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20142C" w:rsidRPr="00074B99">
            <w:rPr>
              <w:noProof/>
            </w:rPr>
            <w:t xml:space="preserve"> (Schimidt, Corsaro, &amp; Hag, 2008)</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20142C" w:rsidRPr="00074B99">
            <w:rPr>
              <w:noProof/>
            </w:rPr>
            <w:t xml:space="preserve"> (Ryll &amp; Ratchev, 2008)</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20142C" w:rsidRPr="00074B99">
            <w:rPr>
              <w:noProof/>
            </w:rPr>
            <w:t xml:space="preserve"> (Gillen, y otros, 2012)</w:t>
          </w:r>
          <w:r w:rsidR="00AC1F13" w:rsidRPr="00074B99">
            <w:fldChar w:fldCharType="end"/>
          </w:r>
        </w:sdtContent>
      </w:sdt>
      <w:r w:rsidR="00AC1F13" w:rsidRPr="00074B99">
        <w:t>.</w:t>
      </w:r>
      <w:r w:rsidR="00A44636" w:rsidRPr="00074B99">
        <w:t xml:space="preserve">  </w:t>
      </w:r>
    </w:p>
    <w:p w14:paraId="6AE0140E" w14:textId="08023AEF" w:rsidR="00E67A08" w:rsidRPr="00074B99" w:rsidRDefault="00F67281" w:rsidP="00E67A08">
      <w:pPr>
        <w:pStyle w:val="Ttulo2"/>
      </w:pPr>
      <w:bookmarkStart w:id="36" w:name="_Toc425414472"/>
      <w:r w:rsidRPr="00074B99">
        <w:lastRenderedPageBreak/>
        <w:t>COMPARACIÓN ENTRE LAS DIFERENTES TECNOLOGÍAS DE MIDDLEWARES DE COMUNICACIÓN DE TIEMPO REAL.</w:t>
      </w:r>
      <w:bookmarkEnd w:id="36"/>
    </w:p>
    <w:p w14:paraId="1F367A7B" w14:textId="77777777"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Pr="00074B99" w:rsidRDefault="00352B7E" w:rsidP="00205224">
      <w:pPr>
        <w:pStyle w:val="Prrafodelista"/>
        <w:numPr>
          <w:ilvl w:val="0"/>
          <w:numId w:val="30"/>
        </w:numPr>
      </w:pPr>
      <w:r w:rsidRPr="00074B99">
        <w:rPr>
          <w:i/>
        </w:rPr>
        <w:t>Control de parámetros de planificación,</w:t>
      </w:r>
      <w:r w:rsidRPr="00074B99">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Pr="00074B99" w:rsidRDefault="00352B7E" w:rsidP="00205224">
      <w:pPr>
        <w:pStyle w:val="Prrafodelista"/>
        <w:numPr>
          <w:ilvl w:val="0"/>
          <w:numId w:val="30"/>
        </w:numPr>
      </w:pPr>
      <w:r w:rsidRPr="00074B99">
        <w:rPr>
          <w:i/>
        </w:rPr>
        <w:t>El acceso controlado a recursos compartidos,</w:t>
      </w:r>
      <w:r w:rsidRPr="00074B99">
        <w:t xml:space="preserve"> esto puede lograr a través de la aplicación de protocolos de sincronización.</w:t>
      </w:r>
    </w:p>
    <w:p w14:paraId="68A9B05D" w14:textId="3BC8CB76" w:rsidR="00C168E2" w:rsidRPr="00074B99" w:rsidRDefault="00C168E2" w:rsidP="00C168E2">
      <w:r w:rsidRPr="00074B99">
        <w:t xml:space="preserve">Hay dos tipos de entidades de planificación que pueden ser identificadas en sistemas de tiempo real: Hilos para procesadores y Mensajes para redes de comunicaciones. Además, esas </w:t>
      </w:r>
      <w:r w:rsidRPr="00074B99">
        <w:lastRenderedPageBreak/>
        <w:t>entidades también pueden producir algún tipo de contención que debe ser tenido en cuenta en el diseño en tiempo real.</w:t>
      </w:r>
    </w:p>
    <w:p w14:paraId="0C03A3C5" w14:textId="1877A5F6" w:rsidR="00C168E2" w:rsidRPr="00074B99" w:rsidRDefault="007E0D96" w:rsidP="007E0D96">
      <w:pPr>
        <w:pStyle w:val="Ttulo3"/>
      </w:pPr>
      <w:bookmarkStart w:id="37" w:name="_Toc425414473"/>
      <w:r w:rsidRPr="00074B99">
        <w:t>Gestión de los recursos del procesador</w:t>
      </w:r>
      <w:bookmarkEnd w:id="37"/>
    </w:p>
    <w:p w14:paraId="59AB23A6" w14:textId="77777777" w:rsidR="000D7470" w:rsidRPr="00074B99" w:rsidRDefault="007E0D96" w:rsidP="007E0D96">
      <w:r w:rsidRPr="00074B99">
        <w:t>El comportamiento temporal de middleware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20142C" w:rsidRPr="00074B99">
            <w:rPr>
              <w:noProof/>
            </w:rPr>
            <w:t xml:space="preserve"> (Pérez H. , Gutiérrez, Sangorrín, &amp; Harbour, 2008)</w:t>
          </w:r>
          <w:r w:rsidRPr="00074B99">
            <w:fldChar w:fldCharType="end"/>
          </w:r>
        </w:sdtContent>
      </w:sdt>
      <w:r w:rsidR="000D7470" w:rsidRPr="00074B99">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middleware. </w:t>
      </w:r>
    </w:p>
    <w:p w14:paraId="24457A75" w14:textId="63BE91F8" w:rsidR="007E0D96" w:rsidRPr="00074B99" w:rsidRDefault="00841FBC" w:rsidP="007E0D96">
      <w:r w:rsidRPr="00074B99">
        <w:t>Ambas especificaciones Ada y RT-CORBA dan soporte a diferentes políticas de planificación, incluyendo las políticas FPS</w:t>
      </w:r>
      <w:r w:rsidRPr="00074B99">
        <w:rPr>
          <w:rStyle w:val="Refdenotaalpie"/>
        </w:rPr>
        <w:footnoteReference w:id="20"/>
      </w:r>
      <w:r w:rsidR="00257922" w:rsidRPr="00074B99">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21"/>
      </w:r>
      <w:r w:rsidR="00EE65DE" w:rsidRPr="00074B99">
        <w:t xml:space="preserve"> que puede </w:t>
      </w:r>
      <w:r w:rsidR="00EE65DE" w:rsidRPr="00074B99">
        <w:lastRenderedPageBreak/>
        <w:t>ser utilizados en algunos casos, como por ejemplo, sistemas EDF</w:t>
      </w:r>
      <w:r w:rsidR="00EE65DE" w:rsidRPr="00074B99">
        <w:rPr>
          <w:rStyle w:val="Refdenotaalpie"/>
        </w:rPr>
        <w:footnoteReference w:id="22"/>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20142C" w:rsidRPr="00074B99">
            <w:rPr>
              <w:noProof/>
            </w:rPr>
            <w:t xml:space="preserve"> (Wikipedia, 2015)</w:t>
          </w:r>
          <w:r w:rsidR="00EE65DE" w:rsidRPr="00074B99">
            <w:fldChar w:fldCharType="end"/>
          </w:r>
        </w:sdtContent>
      </w:sdt>
      <w:r w:rsidR="00F8394F" w:rsidRPr="00074B99">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estáticos define dos políticas, Server_Declared y Client_Propagated,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20142C" w:rsidRPr="00074B99">
            <w:rPr>
              <w:noProof/>
            </w:rPr>
            <w:t xml:space="preserve"> (Campos, Gutiérrez, &amp; Harbour, 2006)</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Pr="00074B99" w:rsidRDefault="00FA69D5" w:rsidP="007E0D96">
      <w:r w:rsidRPr="00074B99">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sidRPr="00074B99">
        <w:t>realizado</w:t>
      </w:r>
      <w:proofErr w:type="gramEnd"/>
      <w:r w:rsidRPr="00074B99">
        <w:t xml:space="preserve">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sidRPr="00074B99">
        <w:t xml:space="preserve"> debe atender las solicitudes remotas concurrentes, por ejemplo, el Ada DSA indica explícitamente este aspecto, mientras que RT-CORBA implícitamente este promedio de la definición de los </w:t>
      </w:r>
      <w:r w:rsidR="004D438A" w:rsidRPr="00074B99">
        <w:rPr>
          <w:i/>
        </w:rPr>
        <w:t>Threadpools</w:t>
      </w:r>
      <w:r w:rsidR="004D438A" w:rsidRPr="00074B99">
        <w:t xml:space="preserve">. En cuanto a la ejecución del </w:t>
      </w:r>
      <w:r w:rsidR="004D438A" w:rsidRPr="00074B99">
        <w:lastRenderedPageBreak/>
        <w:t>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sidRPr="00074B99">
        <w:t xml:space="preserve"> del procesamiento de cada etapa, es importante que el middleware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20142C" w:rsidRPr="00074B99">
            <w:rPr>
              <w:noProof/>
            </w:rPr>
            <w:t>(Sha, Rjkumar, &amp; Lehoczky, 1990)</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23"/>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20142C" w:rsidRPr="00074B99">
            <w:rPr>
              <w:noProof/>
            </w:rPr>
            <w:t xml:space="preserve"> (WIKIPEDIA, 2014)</w:t>
          </w:r>
          <w:r w:rsidR="00AB3EAE" w:rsidRPr="00074B99">
            <w:fldChar w:fldCharType="end"/>
          </w:r>
        </w:sdtContent>
      </w:sdt>
    </w:p>
    <w:p w14:paraId="24108DA8" w14:textId="25AD5611" w:rsidR="00AB3EAE" w:rsidRPr="00074B99" w:rsidRDefault="00AB3EAE" w:rsidP="00AB3EAE">
      <w:pPr>
        <w:pStyle w:val="Ttulo3"/>
      </w:pPr>
      <w:bookmarkStart w:id="38" w:name="_Toc425414474"/>
      <w:r w:rsidRPr="00074B99">
        <w:t>Gestión de recursos de red</w:t>
      </w:r>
      <w:bookmarkEnd w:id="38"/>
    </w:p>
    <w:p w14:paraId="17BAE10C" w14:textId="14E46E67" w:rsidR="00AB3EAE" w:rsidRPr="00074B99" w:rsidRDefault="00AB3EAE" w:rsidP="00AB3EAE">
      <w:r w:rsidRPr="00074B99">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074B99">
        <w:t>time-triggered networks</w:t>
      </w:r>
      <w:r w:rsidR="00E0795D" w:rsidRPr="00074B99">
        <w:rPr>
          <w:rStyle w:val="Refdenotaalpie"/>
        </w:rPr>
        <w:footnoteReference w:id="24"/>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como propone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20142C" w:rsidRPr="00074B99">
            <w:rPr>
              <w:noProof/>
            </w:rPr>
            <w:t>(Pérez &amp; Gutiérrez, On the schedulability of a data-centric real-time distribution middleware., 2012)</w:t>
          </w:r>
          <w:r w:rsidR="008A44E7" w:rsidRPr="00074B99">
            <w:fldChar w:fldCharType="end"/>
          </w:r>
        </w:sdtContent>
      </w:sdt>
    </w:p>
    <w:p w14:paraId="23BF94AF" w14:textId="62142B79" w:rsidR="008A44E7" w:rsidRPr="00074B99" w:rsidRDefault="008A44E7" w:rsidP="00AB3EAE">
      <w:r w:rsidRPr="00074B99">
        <w:t xml:space="preserve">Aunque la mayoría de las normas analizadas se centran en las redes basadas en Ethernet, como por ejemplo, RT-CORBA con TCP/IP y DDS con UDP/IP, esta </w:t>
      </w:r>
      <w:r w:rsidR="000A7C4C" w:rsidRPr="00074B99">
        <w:t>red de comunicación no es por sí apta para proporcionar tiempos de respuesta determinística.</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20142C" w:rsidRPr="00074B99">
            <w:rPr>
              <w:noProof/>
            </w:rPr>
            <w:t xml:space="preserve"> (IEEE, 2006)</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32736187" w:rsidR="000A7C4C" w:rsidRPr="00074B99" w:rsidRDefault="00F458EA" w:rsidP="00AB3EAE">
      <w:r w:rsidRPr="00074B99">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marco flexible de planificación basado en los contratos</w:t>
      </w:r>
      <w:r w:rsidR="0080048F" w:rsidRPr="00074B99">
        <w:t xml:space="preserve"> son utiliza</w:t>
      </w:r>
      <w:r w:rsidR="00F91B01" w:rsidRPr="00074B99">
        <w:t>dos</w:t>
      </w:r>
      <w:sdt>
        <w:sdtPr>
          <w:id w:val="-1674185649"/>
          <w:citation/>
        </w:sdtPr>
        <w:sdtContent>
          <w:r w:rsidRPr="00074B99">
            <w:fldChar w:fldCharType="begin"/>
          </w:r>
          <w:r w:rsidRPr="00074B99">
            <w:instrText xml:space="preserve"> CITATION Ald06 \l 3082 </w:instrText>
          </w:r>
          <w:r w:rsidRPr="00074B99">
            <w:fldChar w:fldCharType="separate"/>
          </w:r>
          <w:r w:rsidR="0020142C" w:rsidRPr="00074B99">
            <w:rPr>
              <w:noProof/>
            </w:rPr>
            <w:t xml:space="preserve"> (Aldea, y otros, 2006)</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20142C" w:rsidRPr="00074B99">
            <w:rPr>
              <w:noProof/>
            </w:rPr>
            <w:t xml:space="preserve"> (FRESCOR, 2006)</w:t>
          </w:r>
          <w:r w:rsidR="00F91B01" w:rsidRPr="00074B99">
            <w:fldChar w:fldCharType="end"/>
          </w:r>
        </w:sdtContent>
      </w:sdt>
      <w:r w:rsidR="00F91B01" w:rsidRPr="00074B99">
        <w:t>.</w:t>
      </w:r>
      <w:r w:rsidR="0080048F" w:rsidRPr="00074B99">
        <w:t xml:space="preserve"> Envío  de los parámetros del contrato a través de</w:t>
      </w:r>
      <w:r w:rsidR="006F387B" w:rsidRPr="00074B99">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074B99" w:rsidRDefault="006F387B" w:rsidP="00AB3EAE">
      <w:r w:rsidRPr="00074B99">
        <w:t xml:space="preserve">Otro factor importante a considerar es el tamaño de los mensajes de red, el cual debe ser </w:t>
      </w:r>
      <w:proofErr w:type="gramStart"/>
      <w:r w:rsidRPr="00074B99">
        <w:t>delimitada</w:t>
      </w:r>
      <w:proofErr w:type="gramEnd"/>
      <w:r w:rsidRPr="00074B99">
        <w:t xml:space="preserve">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Pr="00074B99" w:rsidRDefault="006F387B" w:rsidP="00AB3EAE">
      <w:r w:rsidRPr="00074B99">
        <w:lastRenderedPageBreak/>
        <w:t xml:space="preserve">Además este mecanismo es poco eficiente para minimizar el tiempo de respuesta promedio, </w:t>
      </w:r>
      <w:r w:rsidR="00A8317B" w:rsidRPr="00074B99">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Pr="00074B99" w:rsidRDefault="00A8317B" w:rsidP="00AB3EAE">
      <w:r w:rsidRPr="00074B99">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Pr="00074B99" w:rsidRDefault="000056EE" w:rsidP="000056EE">
      <w:pPr>
        <w:pStyle w:val="Ttulo3"/>
      </w:pPr>
      <w:bookmarkStart w:id="39" w:name="_Toc425414475"/>
      <w:r w:rsidRPr="00074B99">
        <w:t>Cuadro Comparativo de las diferentes tecnologías</w:t>
      </w:r>
      <w:bookmarkEnd w:id="39"/>
    </w:p>
    <w:p w14:paraId="7B8AC4C5" w14:textId="6CA688AD" w:rsidR="000056EE" w:rsidRPr="00074B99" w:rsidRDefault="00DE45F3" w:rsidP="000056EE">
      <w:r w:rsidRPr="00074B99">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Pr="00074B99" w:rsidRDefault="00DE45F3" w:rsidP="000056EE">
      <w:r w:rsidRPr="00074B99">
        <w:t>La mayoría de estas características, las cuales son requeridas en el peor caso del comportamiento temporal, permanecerá abierto a las implementaciones, como las mostradas en la tabla 1-2.</w:t>
      </w:r>
      <w:r w:rsidR="00BD7492" w:rsidRPr="00074B99">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Pr="00074B99" w:rsidRDefault="00BD7492" w:rsidP="000056EE">
      <w:r w:rsidRPr="00074B99">
        <w:t xml:space="preserve">Finalmente, en la figura 1-7 se muestra la evolución de estos estándares de distribución de tiempo real. </w:t>
      </w:r>
    </w:p>
    <w:p w14:paraId="6260C3BC" w14:textId="77777777" w:rsidR="004B7FB4" w:rsidRPr="00074B99" w:rsidRDefault="004B7FB4" w:rsidP="000056EE"/>
    <w:p w14:paraId="71BB6DFC" w14:textId="373294CC" w:rsidR="0061249C" w:rsidRPr="00074B99" w:rsidRDefault="00E12D12" w:rsidP="00E12D12">
      <w:pPr>
        <w:pStyle w:val="Descripcin"/>
        <w:keepNext/>
        <w:rPr>
          <w:i w:val="0"/>
          <w:color w:val="auto"/>
          <w:szCs w:val="24"/>
        </w:rPr>
      </w:pPr>
      <w:bookmarkStart w:id="40" w:name="_Toc425414560"/>
      <w:r w:rsidRPr="00074B99">
        <w:rPr>
          <w:color w:val="auto"/>
          <w:szCs w:val="24"/>
        </w:rPr>
        <w:lastRenderedPageBreak/>
        <w:t xml:space="preserve">Tabla </w:t>
      </w:r>
      <w:r w:rsidR="00AE11C0">
        <w:rPr>
          <w:color w:val="auto"/>
          <w:szCs w:val="24"/>
        </w:rPr>
        <w:fldChar w:fldCharType="begin"/>
      </w:r>
      <w:r w:rsidR="00AE11C0">
        <w:rPr>
          <w:color w:val="auto"/>
          <w:szCs w:val="24"/>
        </w:rPr>
        <w:instrText xml:space="preserve"> STYLEREF 1 \s </w:instrText>
      </w:r>
      <w:r w:rsidR="00AE11C0">
        <w:rPr>
          <w:color w:val="auto"/>
          <w:szCs w:val="24"/>
        </w:rPr>
        <w:fldChar w:fldCharType="separate"/>
      </w:r>
      <w:r w:rsidR="00AE11C0">
        <w:rPr>
          <w:noProof/>
          <w:color w:val="auto"/>
          <w:szCs w:val="24"/>
        </w:rPr>
        <w:t>1</w:t>
      </w:r>
      <w:r w:rsidR="00AE11C0">
        <w:rPr>
          <w:color w:val="auto"/>
          <w:szCs w:val="24"/>
        </w:rPr>
        <w:fldChar w:fldCharType="end"/>
      </w:r>
      <w:r w:rsidR="00AE11C0">
        <w:rPr>
          <w:color w:val="auto"/>
          <w:szCs w:val="24"/>
        </w:rPr>
        <w:noBreakHyphen/>
      </w:r>
      <w:r w:rsidR="00AE11C0">
        <w:rPr>
          <w:color w:val="auto"/>
          <w:szCs w:val="24"/>
        </w:rPr>
        <w:fldChar w:fldCharType="begin"/>
      </w:r>
      <w:r w:rsidR="00AE11C0">
        <w:rPr>
          <w:color w:val="auto"/>
          <w:szCs w:val="24"/>
        </w:rPr>
        <w:instrText xml:space="preserve"> SEQ Tabla \* ARABIC \s 1 </w:instrText>
      </w:r>
      <w:r w:rsidR="00AE11C0">
        <w:rPr>
          <w:color w:val="auto"/>
          <w:szCs w:val="24"/>
        </w:rPr>
        <w:fldChar w:fldCharType="separate"/>
      </w:r>
      <w:r w:rsidR="00AE11C0">
        <w:rPr>
          <w:noProof/>
          <w:color w:val="auto"/>
          <w:szCs w:val="24"/>
        </w:rPr>
        <w:t>2</w:t>
      </w:r>
      <w:r w:rsidR="00AE11C0">
        <w:rPr>
          <w:color w:val="auto"/>
          <w:szCs w:val="24"/>
        </w:rPr>
        <w:fldChar w:fldCharType="end"/>
      </w:r>
      <w:r w:rsidRPr="00074B99">
        <w:rPr>
          <w:color w:val="auto"/>
          <w:szCs w:val="24"/>
        </w:rPr>
        <w:t xml:space="preserve">. </w:t>
      </w:r>
      <w:r w:rsidRPr="00074B99">
        <w:rPr>
          <w:i w:val="0"/>
          <w:color w:val="auto"/>
          <w:szCs w:val="24"/>
        </w:rPr>
        <w:t>Capacidades de Tiempo-Real de los Estándares de Distribución</w:t>
      </w:r>
      <w:bookmarkEnd w:id="40"/>
    </w:p>
    <w:p w14:paraId="43E1ED1D" w14:textId="04C37CC7" w:rsidR="00E12D12" w:rsidRPr="00074B99" w:rsidRDefault="00655EB6" w:rsidP="00E12D12">
      <w:pPr>
        <w:pStyle w:val="Descripcin"/>
        <w:keepNext/>
        <w:rPr>
          <w:i w:val="0"/>
          <w:color w:val="auto"/>
          <w:szCs w:val="24"/>
        </w:rPr>
      </w:pPr>
      <w:sdt>
        <w:sdtPr>
          <w:rPr>
            <w:i w:val="0"/>
            <w:color w:val="auto"/>
            <w:szCs w:val="24"/>
          </w:rPr>
          <w:id w:val="-1415084103"/>
          <w:citation/>
        </w:sdtPr>
        <w:sdtContent>
          <w:r w:rsidR="00E3731E" w:rsidRPr="00074B99">
            <w:rPr>
              <w:i w:val="0"/>
              <w:color w:val="auto"/>
              <w:szCs w:val="24"/>
            </w:rPr>
            <w:fldChar w:fldCharType="begin"/>
          </w:r>
          <w:r w:rsidR="00E3731E" w:rsidRPr="00074B99">
            <w:rPr>
              <w:i w:val="0"/>
              <w:color w:val="auto"/>
              <w:szCs w:val="24"/>
            </w:rPr>
            <w:instrText xml:space="preserve"> CITATION Pér14 \l 3082 </w:instrText>
          </w:r>
          <w:r w:rsidR="00E3731E" w:rsidRPr="00074B99">
            <w:rPr>
              <w:i w:val="0"/>
              <w:color w:val="auto"/>
              <w:szCs w:val="24"/>
            </w:rPr>
            <w:fldChar w:fldCharType="separate"/>
          </w:r>
          <w:r w:rsidR="0020142C" w:rsidRPr="00074B99">
            <w:rPr>
              <w:noProof/>
              <w:color w:val="auto"/>
              <w:szCs w:val="24"/>
            </w:rPr>
            <w:t>(Pérez &amp; Gutiérrez, 2014)</w:t>
          </w:r>
          <w:r w:rsidR="00E3731E" w:rsidRPr="00074B99">
            <w:rPr>
              <w:i w:val="0"/>
              <w:color w:val="auto"/>
              <w:szCs w:val="24"/>
            </w:rPr>
            <w:fldChar w:fldCharType="end"/>
          </w:r>
        </w:sdtContent>
      </w:sdt>
      <w:r w:rsidR="00E3731E" w:rsidRPr="00074B99">
        <w:rPr>
          <w:i w:val="0"/>
          <w:color w:val="auto"/>
          <w:szCs w:val="24"/>
        </w:rPr>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74B9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74B99" w:rsidRDefault="004B7FB4" w:rsidP="000A2BD9">
            <w:pPr>
              <w:ind w:firstLine="0"/>
              <w:jc w:val="center"/>
              <w:rPr>
                <w:sz w:val="18"/>
                <w:szCs w:val="18"/>
              </w:rPr>
            </w:pPr>
            <w:r w:rsidRPr="00074B99">
              <w:rPr>
                <w:sz w:val="18"/>
                <w:szCs w:val="18"/>
              </w:rPr>
              <w:t>Middleware</w:t>
            </w:r>
          </w:p>
        </w:tc>
        <w:tc>
          <w:tcPr>
            <w:tcW w:w="5483" w:type="dxa"/>
            <w:gridSpan w:val="4"/>
            <w:vAlign w:val="center"/>
          </w:tcPr>
          <w:p w14:paraId="2CB08A2D" w14:textId="52D3A74C" w:rsidR="004B7FB4" w:rsidRPr="00074B9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074B99">
              <w:rPr>
                <w:sz w:val="18"/>
                <w:szCs w:val="18"/>
              </w:rPr>
              <w:t>Recursos del Procesador</w:t>
            </w:r>
          </w:p>
        </w:tc>
        <w:tc>
          <w:tcPr>
            <w:tcW w:w="2660" w:type="dxa"/>
            <w:gridSpan w:val="2"/>
            <w:vAlign w:val="center"/>
          </w:tcPr>
          <w:p w14:paraId="3CD32E84" w14:textId="06B3C2C8" w:rsidR="004B7FB4" w:rsidRPr="00074B9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074B99">
              <w:rPr>
                <w:sz w:val="18"/>
                <w:szCs w:val="18"/>
              </w:rPr>
              <w:t>Recursos de Red</w:t>
            </w:r>
          </w:p>
        </w:tc>
      </w:tr>
      <w:tr w:rsidR="000A2BD9" w:rsidRPr="00074B9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74B99" w:rsidRDefault="004B7FB4" w:rsidP="000A2BD9">
            <w:pPr>
              <w:ind w:firstLine="0"/>
              <w:jc w:val="center"/>
              <w:rPr>
                <w:sz w:val="18"/>
                <w:szCs w:val="18"/>
              </w:rPr>
            </w:pPr>
          </w:p>
        </w:tc>
        <w:tc>
          <w:tcPr>
            <w:tcW w:w="1331" w:type="dxa"/>
            <w:vAlign w:val="center"/>
          </w:tcPr>
          <w:p w14:paraId="5E6187B4" w14:textId="585DD8A4"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Políticas de Planificación</w:t>
            </w:r>
          </w:p>
        </w:tc>
        <w:tc>
          <w:tcPr>
            <w:tcW w:w="1492" w:type="dxa"/>
            <w:vAlign w:val="center"/>
          </w:tcPr>
          <w:p w14:paraId="5E9FE7AB" w14:textId="2198C665"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Configuración de los Parámetros de Planificación</w:t>
            </w:r>
          </w:p>
        </w:tc>
        <w:tc>
          <w:tcPr>
            <w:tcW w:w="1330" w:type="dxa"/>
            <w:vAlign w:val="center"/>
          </w:tcPr>
          <w:p w14:paraId="37877ED0" w14:textId="7CFFD386"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Patrones de Concurrencia</w:t>
            </w:r>
          </w:p>
        </w:tc>
        <w:tc>
          <w:tcPr>
            <w:tcW w:w="1330" w:type="dxa"/>
            <w:vAlign w:val="center"/>
          </w:tcPr>
          <w:p w14:paraId="6418B66B" w14:textId="7D62BCC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Protocolos de Sincronismo</w:t>
            </w:r>
          </w:p>
        </w:tc>
        <w:tc>
          <w:tcPr>
            <w:tcW w:w="1330" w:type="dxa"/>
            <w:vAlign w:val="center"/>
          </w:tcPr>
          <w:p w14:paraId="231B244E" w14:textId="75068335"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Políticas de Planificación</w:t>
            </w:r>
          </w:p>
        </w:tc>
        <w:tc>
          <w:tcPr>
            <w:tcW w:w="1330" w:type="dxa"/>
            <w:vAlign w:val="center"/>
          </w:tcPr>
          <w:p w14:paraId="634C7A5B" w14:textId="7B1A7D8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Configuración de los Parámetros de Planificación</w:t>
            </w:r>
          </w:p>
        </w:tc>
      </w:tr>
      <w:tr w:rsidR="000A2BD9" w:rsidRPr="00074B9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74B99" w:rsidRDefault="004B7FB4" w:rsidP="000A2BD9">
            <w:pPr>
              <w:ind w:firstLine="0"/>
              <w:jc w:val="center"/>
              <w:rPr>
                <w:sz w:val="18"/>
                <w:szCs w:val="18"/>
              </w:rPr>
            </w:pPr>
            <w:r w:rsidRPr="00074B99">
              <w:rPr>
                <w:sz w:val="18"/>
                <w:szCs w:val="18"/>
              </w:rPr>
              <w:t>RT-CORBA</w:t>
            </w:r>
          </w:p>
        </w:tc>
        <w:tc>
          <w:tcPr>
            <w:tcW w:w="1331" w:type="dxa"/>
            <w:vAlign w:val="center"/>
          </w:tcPr>
          <w:p w14:paraId="74D8B98E" w14:textId="168C32D4"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39536A0F" w14:textId="055EE4F9"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Client_Propagated</w:t>
            </w:r>
          </w:p>
        </w:tc>
        <w:tc>
          <w:tcPr>
            <w:tcW w:w="1330" w:type="dxa"/>
            <w:vMerge w:val="restart"/>
            <w:vAlign w:val="center"/>
          </w:tcPr>
          <w:p w14:paraId="50188376" w14:textId="7CD3A7D6"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Threadpool</w:t>
            </w:r>
          </w:p>
        </w:tc>
        <w:tc>
          <w:tcPr>
            <w:tcW w:w="1330" w:type="dxa"/>
            <w:vMerge w:val="restart"/>
            <w:vAlign w:val="center"/>
          </w:tcPr>
          <w:p w14:paraId="577820AE" w14:textId="7BACD885"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Requerido</w:t>
            </w:r>
          </w:p>
        </w:tc>
        <w:tc>
          <w:tcPr>
            <w:tcW w:w="1330" w:type="dxa"/>
            <w:vMerge w:val="restart"/>
            <w:vAlign w:val="center"/>
          </w:tcPr>
          <w:p w14:paraId="368A92BF" w14:textId="276D2760"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7D2C7390" w14:textId="6A7468E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r>
      <w:tr w:rsidR="000A2BD9" w:rsidRPr="00074B9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74B99" w:rsidRDefault="004B7FB4" w:rsidP="000A2BD9">
            <w:pPr>
              <w:ind w:firstLine="0"/>
              <w:jc w:val="center"/>
              <w:rPr>
                <w:sz w:val="18"/>
                <w:szCs w:val="18"/>
              </w:rPr>
            </w:pPr>
          </w:p>
        </w:tc>
        <w:tc>
          <w:tcPr>
            <w:tcW w:w="1331" w:type="dxa"/>
            <w:vAlign w:val="center"/>
          </w:tcPr>
          <w:p w14:paraId="3E14813A" w14:textId="1B869B73"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EDF</w:t>
            </w:r>
          </w:p>
        </w:tc>
        <w:tc>
          <w:tcPr>
            <w:tcW w:w="1492" w:type="dxa"/>
            <w:vMerge/>
            <w:vAlign w:val="center"/>
          </w:tcPr>
          <w:p w14:paraId="33AE5CD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32BBA75"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F9CEFFE"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2AFED24"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229604E"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074B9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74B99" w:rsidRDefault="004B7FB4" w:rsidP="000A2BD9">
            <w:pPr>
              <w:ind w:firstLine="0"/>
              <w:jc w:val="center"/>
              <w:rPr>
                <w:sz w:val="18"/>
                <w:szCs w:val="18"/>
              </w:rPr>
            </w:pPr>
          </w:p>
        </w:tc>
        <w:tc>
          <w:tcPr>
            <w:tcW w:w="1331" w:type="dxa"/>
            <w:vAlign w:val="center"/>
          </w:tcPr>
          <w:p w14:paraId="49C561A4" w14:textId="1606599B"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LLF</w:t>
            </w:r>
          </w:p>
        </w:tc>
        <w:tc>
          <w:tcPr>
            <w:tcW w:w="1492" w:type="dxa"/>
            <w:vAlign w:val="center"/>
          </w:tcPr>
          <w:p w14:paraId="343FAFD0" w14:textId="2482E4AC"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Server Declared</w:t>
            </w:r>
          </w:p>
        </w:tc>
        <w:tc>
          <w:tcPr>
            <w:tcW w:w="1330" w:type="dxa"/>
            <w:vMerge/>
            <w:vAlign w:val="center"/>
          </w:tcPr>
          <w:p w14:paraId="0A48933C"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1D452204"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036B64B"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DFC0F9F"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074B9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74B99" w:rsidRDefault="004B7FB4" w:rsidP="000A2BD9">
            <w:pPr>
              <w:ind w:firstLine="0"/>
              <w:jc w:val="center"/>
              <w:rPr>
                <w:sz w:val="18"/>
                <w:szCs w:val="18"/>
              </w:rPr>
            </w:pPr>
          </w:p>
        </w:tc>
        <w:tc>
          <w:tcPr>
            <w:tcW w:w="1331" w:type="dxa"/>
            <w:vAlign w:val="center"/>
          </w:tcPr>
          <w:p w14:paraId="3FD0B6D1" w14:textId="0CA84616"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MAU</w:t>
            </w:r>
          </w:p>
        </w:tc>
        <w:tc>
          <w:tcPr>
            <w:tcW w:w="1492" w:type="dxa"/>
            <w:vAlign w:val="center"/>
          </w:tcPr>
          <w:p w14:paraId="4502462B" w14:textId="4C8B6783"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Priority_Transfer</w:t>
            </w:r>
          </w:p>
        </w:tc>
        <w:tc>
          <w:tcPr>
            <w:tcW w:w="1330" w:type="dxa"/>
            <w:vMerge/>
            <w:vAlign w:val="center"/>
          </w:tcPr>
          <w:p w14:paraId="034ABC16"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51E5103"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716C2B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1F38190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74B99" w:rsidRDefault="009E3F21" w:rsidP="000A2BD9">
            <w:pPr>
              <w:ind w:firstLine="0"/>
              <w:jc w:val="center"/>
              <w:rPr>
                <w:sz w:val="18"/>
                <w:szCs w:val="18"/>
              </w:rPr>
            </w:pPr>
            <w:r w:rsidRPr="00074B99">
              <w:rPr>
                <w:sz w:val="18"/>
                <w:szCs w:val="18"/>
              </w:rPr>
              <w:t>Ada DSA</w:t>
            </w:r>
          </w:p>
        </w:tc>
        <w:tc>
          <w:tcPr>
            <w:tcW w:w="1331" w:type="dxa"/>
            <w:vAlign w:val="center"/>
          </w:tcPr>
          <w:p w14:paraId="5F77786C" w14:textId="57D19BBD"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0553B8C1" w14:textId="2198E4E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77E37EB4" w14:textId="019241DF"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6D80C13D" w14:textId="7EC4F716"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Priority Ceiling</w:t>
            </w:r>
          </w:p>
        </w:tc>
        <w:tc>
          <w:tcPr>
            <w:tcW w:w="1330" w:type="dxa"/>
            <w:vMerge w:val="restart"/>
            <w:vAlign w:val="center"/>
          </w:tcPr>
          <w:p w14:paraId="7F82391E" w14:textId="62F5B438"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41D62CC2" w14:textId="070FA8A2"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r>
      <w:tr w:rsidR="009E3F21" w:rsidRPr="00074B9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74B99" w:rsidRDefault="009E3F21" w:rsidP="000A2BD9">
            <w:pPr>
              <w:ind w:firstLine="0"/>
              <w:jc w:val="center"/>
              <w:rPr>
                <w:sz w:val="18"/>
                <w:szCs w:val="18"/>
              </w:rPr>
            </w:pPr>
          </w:p>
        </w:tc>
        <w:tc>
          <w:tcPr>
            <w:tcW w:w="1331" w:type="dxa"/>
            <w:vAlign w:val="center"/>
          </w:tcPr>
          <w:p w14:paraId="6E536827" w14:textId="5EDE0BDB"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No apropiable</w:t>
            </w:r>
          </w:p>
        </w:tc>
        <w:tc>
          <w:tcPr>
            <w:tcW w:w="1492" w:type="dxa"/>
            <w:vMerge/>
            <w:vAlign w:val="center"/>
          </w:tcPr>
          <w:p w14:paraId="10CF9476"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067F22C0"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664D5D9"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56CC536"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8D6B195"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74B99" w:rsidRDefault="009E3F21" w:rsidP="000A2BD9">
            <w:pPr>
              <w:ind w:firstLine="0"/>
              <w:jc w:val="center"/>
              <w:rPr>
                <w:sz w:val="18"/>
                <w:szCs w:val="18"/>
              </w:rPr>
            </w:pPr>
          </w:p>
        </w:tc>
        <w:tc>
          <w:tcPr>
            <w:tcW w:w="1331" w:type="dxa"/>
            <w:vAlign w:val="center"/>
          </w:tcPr>
          <w:p w14:paraId="64158CB0" w14:textId="0779B830"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Round-robin</w:t>
            </w:r>
          </w:p>
        </w:tc>
        <w:tc>
          <w:tcPr>
            <w:tcW w:w="1492" w:type="dxa"/>
            <w:vMerge/>
            <w:vAlign w:val="center"/>
          </w:tcPr>
          <w:p w14:paraId="29C319D3"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3CC27DFB"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C67E738"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91E0B71"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60A99516"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074B9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74B99" w:rsidRDefault="009E3F21" w:rsidP="000A2BD9">
            <w:pPr>
              <w:ind w:firstLine="0"/>
              <w:jc w:val="center"/>
              <w:rPr>
                <w:sz w:val="18"/>
                <w:szCs w:val="18"/>
              </w:rPr>
            </w:pPr>
          </w:p>
        </w:tc>
        <w:tc>
          <w:tcPr>
            <w:tcW w:w="1331" w:type="dxa"/>
            <w:vAlign w:val="center"/>
          </w:tcPr>
          <w:p w14:paraId="0465F931" w14:textId="0F91510B"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EDF</w:t>
            </w:r>
          </w:p>
        </w:tc>
        <w:tc>
          <w:tcPr>
            <w:tcW w:w="1492" w:type="dxa"/>
            <w:vMerge/>
            <w:vAlign w:val="center"/>
          </w:tcPr>
          <w:p w14:paraId="57158645"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FCCEB1E"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2364C6E0"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C2E4548"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624C70E"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74B99" w:rsidRDefault="009E3F21" w:rsidP="000A2BD9">
            <w:pPr>
              <w:ind w:firstLine="0"/>
              <w:jc w:val="center"/>
              <w:rPr>
                <w:sz w:val="18"/>
                <w:szCs w:val="18"/>
              </w:rPr>
            </w:pPr>
            <w:r w:rsidRPr="00074B99">
              <w:rPr>
                <w:sz w:val="18"/>
                <w:szCs w:val="18"/>
              </w:rPr>
              <w:t>DDS</w:t>
            </w:r>
          </w:p>
        </w:tc>
        <w:tc>
          <w:tcPr>
            <w:tcW w:w="1331" w:type="dxa"/>
            <w:vAlign w:val="center"/>
          </w:tcPr>
          <w:p w14:paraId="17848862" w14:textId="293F1DC2"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492" w:type="dxa"/>
            <w:vAlign w:val="center"/>
          </w:tcPr>
          <w:p w14:paraId="5270D45E" w14:textId="75656BCC"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4D8FFFE7" w14:textId="4EE56685"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28590E05" w14:textId="519AEE6E"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7B7BAC21" w14:textId="3FB9E44D"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330" w:type="dxa"/>
            <w:vAlign w:val="center"/>
          </w:tcPr>
          <w:p w14:paraId="528777C8" w14:textId="59783ED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Prioridad de Transporte</w:t>
            </w:r>
          </w:p>
        </w:tc>
      </w:tr>
      <w:tr w:rsidR="009E3F21" w:rsidRPr="00074B9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74B99" w:rsidRDefault="009E3F21" w:rsidP="000A2BD9">
            <w:pPr>
              <w:ind w:firstLine="0"/>
              <w:jc w:val="center"/>
              <w:rPr>
                <w:sz w:val="18"/>
                <w:szCs w:val="18"/>
              </w:rPr>
            </w:pPr>
            <w:r w:rsidRPr="00074B99">
              <w:rPr>
                <w:sz w:val="18"/>
                <w:szCs w:val="18"/>
              </w:rPr>
              <w:t>Java DRTSJ</w:t>
            </w:r>
          </w:p>
        </w:tc>
        <w:tc>
          <w:tcPr>
            <w:tcW w:w="1331" w:type="dxa"/>
            <w:vAlign w:val="center"/>
          </w:tcPr>
          <w:p w14:paraId="0C3C6454" w14:textId="0877D0EA"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03E1A57D" w14:textId="7F206BC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02965E04" w14:textId="66243AF4"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5DA17C5E" w14:textId="16F6950F"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Priority inheritance</w:t>
            </w:r>
          </w:p>
        </w:tc>
        <w:tc>
          <w:tcPr>
            <w:tcW w:w="1330" w:type="dxa"/>
            <w:vMerge w:val="restart"/>
            <w:vAlign w:val="center"/>
          </w:tcPr>
          <w:p w14:paraId="172D15D8" w14:textId="5C7B48DD"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37ABB4F8" w14:textId="00A73F4C"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r>
      <w:tr w:rsidR="009E3F21" w:rsidRPr="00074B9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74B99" w:rsidRDefault="009E3F21" w:rsidP="000A2BD9">
            <w:pPr>
              <w:ind w:firstLine="0"/>
              <w:jc w:val="center"/>
              <w:rPr>
                <w:sz w:val="18"/>
                <w:szCs w:val="18"/>
              </w:rPr>
            </w:pPr>
          </w:p>
        </w:tc>
        <w:tc>
          <w:tcPr>
            <w:tcW w:w="1331" w:type="dxa"/>
            <w:vAlign w:val="center"/>
          </w:tcPr>
          <w:p w14:paraId="0D05C943" w14:textId="779645C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Usuario definido</w:t>
            </w:r>
          </w:p>
        </w:tc>
        <w:tc>
          <w:tcPr>
            <w:tcW w:w="1492" w:type="dxa"/>
            <w:vMerge/>
            <w:vAlign w:val="center"/>
          </w:tcPr>
          <w:p w14:paraId="3206D9E5"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BE1F5C4"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Align w:val="center"/>
          </w:tcPr>
          <w:p w14:paraId="369E364C" w14:textId="118932C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Priority Ceiling</w:t>
            </w:r>
          </w:p>
        </w:tc>
        <w:tc>
          <w:tcPr>
            <w:tcW w:w="1330" w:type="dxa"/>
            <w:vMerge/>
            <w:vAlign w:val="center"/>
          </w:tcPr>
          <w:p w14:paraId="6E95D022"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45E8FFB"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074B99" w:rsidRDefault="004B7FB4" w:rsidP="000056EE"/>
    <w:p w14:paraId="3419D2BE" w14:textId="77777777" w:rsidR="00AC1128" w:rsidRPr="00074B99" w:rsidRDefault="00AC1128" w:rsidP="00AC1128">
      <w:pPr>
        <w:keepNext/>
      </w:pPr>
      <w:r w:rsidRPr="00074B99">
        <w:rPr>
          <w:noProof/>
          <w:lang w:eastAsia="es-EC"/>
        </w:rPr>
        <w:drawing>
          <wp:inline distT="0" distB="0" distL="0" distR="0" wp14:anchorId="3DB64C3E" wp14:editId="6FC8E0DE">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7B7A4143" w:rsidR="0061249C" w:rsidRPr="00074B99" w:rsidRDefault="00AC1128" w:rsidP="00AC1128">
      <w:pPr>
        <w:pStyle w:val="Descripcin"/>
        <w:rPr>
          <w:i w:val="0"/>
          <w:color w:val="auto"/>
          <w:szCs w:val="24"/>
        </w:rPr>
      </w:pPr>
      <w:bookmarkStart w:id="41" w:name="_Toc425414732"/>
      <w:bookmarkStart w:id="42" w:name="_Toc414359322"/>
      <w:bookmarkStart w:id="43" w:name="_Toc421177656"/>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7</w:t>
      </w:r>
      <w:r w:rsidR="007D7E71" w:rsidRPr="00074B99">
        <w:rPr>
          <w:color w:val="auto"/>
          <w:szCs w:val="24"/>
        </w:rPr>
        <w:fldChar w:fldCharType="end"/>
      </w:r>
      <w:r w:rsidRPr="00074B99">
        <w:rPr>
          <w:color w:val="auto"/>
          <w:szCs w:val="24"/>
        </w:rPr>
        <w:t xml:space="preserve"> </w:t>
      </w:r>
      <w:r w:rsidRPr="00074B99">
        <w:rPr>
          <w:i w:val="0"/>
          <w:color w:val="auto"/>
          <w:szCs w:val="24"/>
        </w:rPr>
        <w:t>Línea de tiempo en los estándares de tiempo real</w:t>
      </w:r>
      <w:bookmarkEnd w:id="41"/>
    </w:p>
    <w:p w14:paraId="6B82104E" w14:textId="4A8FDCE5" w:rsidR="00AC1128" w:rsidRPr="00074B99" w:rsidRDefault="00655EB6" w:rsidP="00AC1128">
      <w:pPr>
        <w:pStyle w:val="Descripcin"/>
        <w:rPr>
          <w:color w:val="auto"/>
          <w:szCs w:val="24"/>
        </w:rPr>
      </w:pPr>
      <w:sdt>
        <w:sdtPr>
          <w:rPr>
            <w:i w:val="0"/>
            <w:color w:val="auto"/>
            <w:szCs w:val="24"/>
          </w:rPr>
          <w:id w:val="2125644094"/>
          <w:citation/>
        </w:sdtPr>
        <w:sdtContent>
          <w:r w:rsidR="00E3731E" w:rsidRPr="00074B99">
            <w:rPr>
              <w:i w:val="0"/>
              <w:color w:val="auto"/>
              <w:szCs w:val="24"/>
            </w:rPr>
            <w:fldChar w:fldCharType="begin"/>
          </w:r>
          <w:r w:rsidR="00E3731E" w:rsidRPr="00074B99">
            <w:rPr>
              <w:i w:val="0"/>
              <w:color w:val="auto"/>
              <w:szCs w:val="24"/>
            </w:rPr>
            <w:instrText xml:space="preserve"> CITATION Pér14 \l 3082 </w:instrText>
          </w:r>
          <w:r w:rsidR="00E3731E" w:rsidRPr="00074B99">
            <w:rPr>
              <w:i w:val="0"/>
              <w:color w:val="auto"/>
              <w:szCs w:val="24"/>
            </w:rPr>
            <w:fldChar w:fldCharType="separate"/>
          </w:r>
          <w:r w:rsidR="0020142C" w:rsidRPr="00074B99">
            <w:rPr>
              <w:noProof/>
              <w:color w:val="auto"/>
              <w:szCs w:val="24"/>
            </w:rPr>
            <w:t>(Pérez &amp; Gutiérrez, 2014)</w:t>
          </w:r>
          <w:r w:rsidR="00E3731E" w:rsidRPr="00074B99">
            <w:rPr>
              <w:i w:val="0"/>
              <w:color w:val="auto"/>
              <w:szCs w:val="24"/>
            </w:rPr>
            <w:fldChar w:fldCharType="end"/>
          </w:r>
        </w:sdtContent>
      </w:sdt>
      <w:r w:rsidR="00AC1128" w:rsidRPr="00074B99">
        <w:rPr>
          <w:i w:val="0"/>
          <w:color w:val="auto"/>
          <w:szCs w:val="24"/>
        </w:rPr>
        <w:t>.</w:t>
      </w:r>
      <w:bookmarkEnd w:id="42"/>
      <w:bookmarkEnd w:id="43"/>
    </w:p>
    <w:p w14:paraId="5A20EA49" w14:textId="6AB981F7" w:rsidR="00C168E2" w:rsidRPr="00074B99" w:rsidRDefault="00411276" w:rsidP="008C31A2">
      <w:pPr>
        <w:pStyle w:val="Ttulo2"/>
      </w:pPr>
      <w:bookmarkStart w:id="44" w:name="_Toc425414476"/>
      <w:r w:rsidRPr="00074B99">
        <w:lastRenderedPageBreak/>
        <w:t>CARACTERÍSTICAS Y FUNCIONALIDADES DEL DDS</w:t>
      </w:r>
      <w:bookmarkEnd w:id="44"/>
    </w:p>
    <w:p w14:paraId="6E84302D" w14:textId="08CAD5BF" w:rsidR="00AF17D0" w:rsidRPr="00074B99" w:rsidRDefault="00AF17D0" w:rsidP="00AF17D0">
      <w:pPr>
        <w:pStyle w:val="Ttulo3"/>
      </w:pPr>
      <w:bookmarkStart w:id="45" w:name="_Toc425414477"/>
      <w:r w:rsidRPr="00074B99">
        <w:t>Características</w:t>
      </w:r>
      <w:bookmarkEnd w:id="45"/>
    </w:p>
    <w:p w14:paraId="41A5F1DE" w14:textId="67FF3B30" w:rsidR="00AF17D0" w:rsidRPr="00074B99" w:rsidRDefault="00C8082E" w:rsidP="00C8082E">
      <w:pPr>
        <w:pStyle w:val="Ttulo4"/>
        <w:rPr>
          <w:i w:val="0"/>
        </w:rPr>
      </w:pPr>
      <w:r w:rsidRPr="00074B99">
        <w:rPr>
          <w:i w:val="0"/>
        </w:rPr>
        <w:t xml:space="preserve">Arquitectura </w:t>
      </w:r>
    </w:p>
    <w:p w14:paraId="5C2ECD0E" w14:textId="7777777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77777777" w:rsidR="00F356C9" w:rsidRPr="00074B99" w:rsidRDefault="00F356C9" w:rsidP="00C8082E">
      <w:r w:rsidRPr="00074B99">
        <w:t>Las señales, representan los datos que están en continuo cambio, por ejemplo la lectura de un sensor. Las señales pueden trabajar análogamente como IP</w:t>
      </w:r>
      <w:r w:rsidRPr="00074B99">
        <w:rPr>
          <w:rStyle w:val="Refdenotaalpie"/>
        </w:rPr>
        <w:footnoteReference w:id="25"/>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30EA4CB0"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w:t>
      </w:r>
      <w:r w:rsidR="00EB3D30" w:rsidRPr="00074B99">
        <w:lastRenderedPageBreak/>
        <w:t>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Pr="00074B99" w:rsidRDefault="00EB3D30" w:rsidP="00C8082E">
      <w:r w:rsidRPr="00074B99">
        <w:t>El objetivo del estándar DDS, es facilitar una distribución eficiente de la información en un sistema distribuido. Los participantes usando DDS pueden leer y escribir datos eficientemente y naturalmente</w:t>
      </w:r>
      <w:r w:rsidRPr="00074B99">
        <w:rPr>
          <w:rStyle w:val="Refdenotaalpie"/>
        </w:rPr>
        <w:footnoteReference w:id="26"/>
      </w:r>
      <w:r w:rsidR="00CF7F73" w:rsidRPr="00074B99">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Pr="00074B99" w:rsidRDefault="00CF7F73" w:rsidP="00C8082E">
      <w:r w:rsidRPr="00074B99">
        <w:t xml:space="preserve">El objetivo de DDS son los sistemas de tiempo real; el API y QoS han sido escogidos para balancear el comportamiento predecible y la eficiencia/ rendimiento de la implementación. </w:t>
      </w:r>
      <w:r w:rsidR="007A60FD" w:rsidRPr="00074B99">
        <w:t xml:space="preserve">Una visión general de la Arquitectura se muestra en la siguiente </w:t>
      </w:r>
      <w:r w:rsidR="007A60FD" w:rsidRPr="00074B99">
        <w:fldChar w:fldCharType="begin"/>
      </w:r>
      <w:r w:rsidR="007A60FD" w:rsidRPr="00074B99">
        <w:instrText xml:space="preserve"> REF _Ref413914980 \h </w:instrText>
      </w:r>
      <w:r w:rsidR="007A60FD"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8</w:t>
      </w:r>
      <w:r w:rsidR="007A60FD" w:rsidRPr="00074B99">
        <w:fldChar w:fldCharType="end"/>
      </w:r>
    </w:p>
    <w:p w14:paraId="2EEC3C07" w14:textId="77777777" w:rsidR="007A60FD" w:rsidRPr="00074B99" w:rsidRDefault="007A60FD" w:rsidP="007A60FD">
      <w:pPr>
        <w:keepNext/>
        <w:jc w:val="center"/>
      </w:pPr>
      <w:r w:rsidRPr="00074B99">
        <w:rPr>
          <w:noProof/>
          <w:lang w:eastAsia="es-EC"/>
        </w:rPr>
        <w:lastRenderedPageBreak/>
        <w:drawing>
          <wp:inline distT="0" distB="0" distL="0" distR="0" wp14:anchorId="588AEBF0" wp14:editId="642A0126">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5C42905F" w:rsidR="0061249C" w:rsidRPr="00074B99" w:rsidRDefault="007A60FD" w:rsidP="007A60FD">
      <w:pPr>
        <w:pStyle w:val="Descripcin"/>
        <w:rPr>
          <w:i w:val="0"/>
          <w:color w:val="auto"/>
          <w:szCs w:val="24"/>
        </w:rPr>
      </w:pPr>
      <w:bookmarkStart w:id="46" w:name="_Ref413914980"/>
      <w:bookmarkStart w:id="47" w:name="_Toc425414733"/>
      <w:bookmarkStart w:id="48" w:name="_Toc414359323"/>
      <w:bookmarkStart w:id="49" w:name="_Toc421177657"/>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8</w:t>
      </w:r>
      <w:r w:rsidR="007D7E71" w:rsidRPr="00074B99">
        <w:rPr>
          <w:color w:val="auto"/>
          <w:szCs w:val="24"/>
        </w:rPr>
        <w:fldChar w:fldCharType="end"/>
      </w:r>
      <w:bookmarkEnd w:id="46"/>
      <w:r w:rsidRPr="00074B99">
        <w:rPr>
          <w:color w:val="auto"/>
          <w:szCs w:val="24"/>
        </w:rPr>
        <w:t xml:space="preserve">. </w:t>
      </w:r>
      <w:r w:rsidRPr="00074B99">
        <w:rPr>
          <w:i w:val="0"/>
          <w:color w:val="auto"/>
          <w:szCs w:val="24"/>
        </w:rPr>
        <w:t>Arquitectura del Middleware DDS</w:t>
      </w:r>
      <w:bookmarkEnd w:id="47"/>
    </w:p>
    <w:p w14:paraId="06B0FEDF" w14:textId="4EDD81FE" w:rsidR="007A60FD" w:rsidRPr="00074B99" w:rsidRDefault="00655EB6" w:rsidP="007A60FD">
      <w:pPr>
        <w:pStyle w:val="Descripcin"/>
        <w:rPr>
          <w:i w:val="0"/>
          <w:color w:val="auto"/>
          <w:szCs w:val="24"/>
        </w:rPr>
      </w:pPr>
      <w:sdt>
        <w:sdtPr>
          <w:rPr>
            <w:i w:val="0"/>
            <w:color w:val="auto"/>
            <w:szCs w:val="24"/>
          </w:rPr>
          <w:id w:val="-1939053686"/>
          <w:citation/>
        </w:sdtPr>
        <w:sdtContent>
          <w:r w:rsidR="00E3731E" w:rsidRPr="00074B99">
            <w:rPr>
              <w:i w:val="0"/>
              <w:color w:val="auto"/>
              <w:szCs w:val="24"/>
            </w:rPr>
            <w:fldChar w:fldCharType="begin"/>
          </w:r>
          <w:r w:rsidR="00E3731E" w:rsidRPr="00074B99">
            <w:rPr>
              <w:i w:val="0"/>
              <w:color w:val="auto"/>
              <w:szCs w:val="24"/>
            </w:rPr>
            <w:instrText xml:space="preserve"> CITATION Cor \l 3082 </w:instrText>
          </w:r>
          <w:r w:rsidR="00E3731E" w:rsidRPr="00074B99">
            <w:rPr>
              <w:i w:val="0"/>
              <w:color w:val="auto"/>
              <w:szCs w:val="24"/>
            </w:rPr>
            <w:fldChar w:fldCharType="separate"/>
          </w:r>
          <w:r w:rsidR="0020142C" w:rsidRPr="00074B99">
            <w:rPr>
              <w:noProof/>
              <w:color w:val="auto"/>
              <w:szCs w:val="24"/>
            </w:rPr>
            <w:t>(Corsaro)</w:t>
          </w:r>
          <w:r w:rsidR="00E3731E" w:rsidRPr="00074B99">
            <w:rPr>
              <w:i w:val="0"/>
              <w:color w:val="auto"/>
              <w:szCs w:val="24"/>
            </w:rPr>
            <w:fldChar w:fldCharType="end"/>
          </w:r>
        </w:sdtContent>
      </w:sdt>
      <w:bookmarkEnd w:id="48"/>
      <w:bookmarkEnd w:id="49"/>
    </w:p>
    <w:p w14:paraId="2DBD6C83" w14:textId="77777777" w:rsidR="007A60FD" w:rsidRPr="00074B99" w:rsidRDefault="007A60FD" w:rsidP="007A60FD"/>
    <w:p w14:paraId="0F4FE510" w14:textId="03D99591" w:rsidR="00CF7F73" w:rsidRPr="00074B99" w:rsidRDefault="00CF7F73" w:rsidP="00C8082E">
      <w:r w:rsidRPr="00074B99">
        <w:t>El estándar DDS describe dos niveles de interfaces</w:t>
      </w:r>
      <w:r w:rsidR="007A60FD" w:rsidRPr="00074B99">
        <w:t xml:space="preserve"> y un nivel de comunicaciones</w:t>
      </w:r>
      <w:r w:rsidRPr="00074B99">
        <w:t xml:space="preserve">: </w:t>
      </w:r>
    </w:p>
    <w:p w14:paraId="16C0B4C7" w14:textId="6AC95D56" w:rsidR="00CF7F73" w:rsidRPr="00074B99" w:rsidRDefault="00CF7F73" w:rsidP="00205224">
      <w:pPr>
        <w:pStyle w:val="Prrafodelista"/>
        <w:numPr>
          <w:ilvl w:val="0"/>
          <w:numId w:val="35"/>
        </w:numPr>
      </w:pPr>
      <w:r w:rsidRPr="00074B99">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el cual está orientado a la entrega eficiente de información adecuada a los destinatarios adecuados.</w:t>
      </w:r>
    </w:p>
    <w:p w14:paraId="4F90CD94" w14:textId="4A0E894E" w:rsidR="004F0AD6" w:rsidRPr="00074B99" w:rsidRDefault="004F0AD6" w:rsidP="00205224">
      <w:pPr>
        <w:pStyle w:val="Prrafodelista"/>
        <w:numPr>
          <w:ilvl w:val="0"/>
          <w:numId w:val="35"/>
        </w:numPr>
      </w:pPr>
      <w:r w:rsidRPr="00074B99">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579C9E5B" w:rsidR="007A60FD" w:rsidRPr="00074B99" w:rsidRDefault="007A60FD" w:rsidP="00205224">
      <w:pPr>
        <w:pStyle w:val="Prrafodelista"/>
        <w:numPr>
          <w:ilvl w:val="0"/>
          <w:numId w:val="35"/>
        </w:numPr>
      </w:pPr>
      <w:r w:rsidRPr="00074B99">
        <w:t xml:space="preserve">El nivel de comunicaciones se denomina DDS </w:t>
      </w:r>
      <w:r w:rsidRPr="00074B99">
        <w:rPr>
          <w:i/>
        </w:rPr>
        <w:t>Interoperability Wire Protocol</w:t>
      </w:r>
      <w:r w:rsidRPr="00074B99">
        <w:t xml:space="preserve">, el cual opera con el protocolo RTPS. </w:t>
      </w:r>
    </w:p>
    <w:p w14:paraId="400EB09A" w14:textId="174BAFBD" w:rsidR="007A60FD" w:rsidRPr="00074B99" w:rsidRDefault="007A60FD" w:rsidP="007A60FD">
      <w:pPr>
        <w:pStyle w:val="Ttulo5"/>
        <w:rPr>
          <w:lang w:val="en-GB"/>
        </w:rPr>
      </w:pPr>
      <w:r w:rsidRPr="00074B99">
        <w:rPr>
          <w:lang w:val="en-GB"/>
        </w:rPr>
        <w:t>DCPS o Data-Centric Publish-Subscribe</w:t>
      </w:r>
    </w:p>
    <w:p w14:paraId="759572BE" w14:textId="023BD139"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clases extienden la </w:t>
      </w:r>
      <w:r w:rsidR="00050268" w:rsidRPr="00074B99">
        <w:rPr>
          <w:i/>
        </w:rPr>
        <w:t>DCPSEntity</w:t>
      </w:r>
      <w:r w:rsidRPr="00074B99">
        <w:rPr>
          <w:i/>
        </w:rPr>
        <w:t xml:space="preserve">, </w:t>
      </w:r>
      <w:r w:rsidRPr="00074B99">
        <w:t xml:space="preserve">representando su capacidad de ser configurada a través de las </w:t>
      </w:r>
      <w:r w:rsidRPr="00074B99">
        <w:lastRenderedPageBreak/>
        <w:t xml:space="preserve">políticas de QoS, ser notificado de eventos vía, y </w:t>
      </w:r>
      <w:r w:rsidRPr="00074B99">
        <w:rPr>
          <w:rStyle w:val="Ttulo5Car"/>
          <w:b w:val="0"/>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15BF6F08" w:rsidR="007A69BB" w:rsidRPr="00074B99" w:rsidRDefault="007A69BB" w:rsidP="004F0AD6">
      <w:r w:rsidRPr="00074B99">
        <w:t xml:space="preserve">El Publicador representa a los objetos responsables para la emisión de datos. Un Publicador debe publicar </w:t>
      </w:r>
      <w:r w:rsidR="0004018A" w:rsidRPr="00074B99">
        <w:t>datos de diferente tipo.</w:t>
      </w:r>
    </w:p>
    <w:p w14:paraId="54888E14" w14:textId="6D5D51BF"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7BF948E8"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Pr="00074B99">
        <w:t xml:space="preserve">, el cual representa la suscripción, es hecha por la entidad </w:t>
      </w:r>
      <w:r w:rsidRPr="00074B99">
        <w:rPr>
          <w:i/>
        </w:rPr>
        <w:t>Topic.</w:t>
      </w:r>
    </w:p>
    <w:p w14:paraId="256EDE53" w14:textId="62C55E5B" w:rsidR="000C7369" w:rsidRPr="00074B99" w:rsidRDefault="000C7369" w:rsidP="000C7369">
      <w:r w:rsidRPr="00074B99">
        <w:t xml:space="preserve">La entidad </w:t>
      </w:r>
      <w:r w:rsidRPr="00074B99">
        <w:rPr>
          <w:i/>
        </w:rPr>
        <w:t>Topic</w:t>
      </w:r>
      <w:r w:rsidRPr="00074B99">
        <w:t>,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2E73FCAD" w14:textId="77777777" w:rsidR="007A60FD" w:rsidRPr="00074B99" w:rsidRDefault="007A60FD" w:rsidP="000C7369"/>
    <w:p w14:paraId="32B136BD" w14:textId="77777777" w:rsidR="007A60FD" w:rsidRPr="00074B99" w:rsidRDefault="007A60FD" w:rsidP="000C7369"/>
    <w:p w14:paraId="4DA8E0D0" w14:textId="2DC9FA23" w:rsidR="00A33CB0" w:rsidRPr="00074B99" w:rsidRDefault="00A33CB0" w:rsidP="000C7369">
      <w:r w:rsidRPr="00074B99">
        <w:lastRenderedPageBreak/>
        <w:t xml:space="preserve">DCPS puede también soportar suscripciones del tipo </w:t>
      </w:r>
      <w:r w:rsidRPr="00074B99">
        <w:rPr>
          <w:i/>
        </w:rPr>
        <w:t>content-based</w:t>
      </w:r>
      <w:r w:rsidRPr="00074B99">
        <w:t xml:space="preserve"> por medio de un filtro el cual corresponde a las políticas de QoS.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77777777"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 a estos.</w:t>
      </w:r>
    </w:p>
    <w:p w14:paraId="4E4B9553" w14:textId="77777777" w:rsidR="00AC5A16" w:rsidRPr="00074B99" w:rsidRDefault="00AC5A16" w:rsidP="00205224">
      <w:pPr>
        <w:pStyle w:val="Prrafodelista"/>
        <w:numPr>
          <w:ilvl w:val="0"/>
          <w:numId w:val="36"/>
        </w:numPr>
      </w:pPr>
      <w:r w:rsidRPr="00074B99">
        <w:t xml:space="preserve">El módulo publicación contiene las clases publicador, el </w:t>
      </w:r>
      <w:r w:rsidRPr="00074B99">
        <w:rPr>
          <w:i/>
        </w:rPr>
        <w:t>DataWriter</w:t>
      </w:r>
      <w:r w:rsidRPr="00074B99">
        <w:t xml:space="preserve"> y el </w:t>
      </w:r>
      <w:r w:rsidRPr="00074B99">
        <w:rPr>
          <w:i/>
        </w:rPr>
        <w:t>PublisherListener</w:t>
      </w:r>
      <w:r w:rsidRPr="00074B99">
        <w:t>, y generalmente todo lo que es necesario en el lado de publicación.</w:t>
      </w:r>
    </w:p>
    <w:p w14:paraId="6B9B66E8" w14:textId="7A742BE9" w:rsidR="00050268" w:rsidRPr="00074B99" w:rsidRDefault="00AC5A16" w:rsidP="00205224">
      <w:pPr>
        <w:pStyle w:val="Prrafodelista"/>
        <w:numPr>
          <w:ilvl w:val="0"/>
          <w:numId w:val="36"/>
        </w:numPr>
        <w:jc w:val="left"/>
      </w:pPr>
      <w:r w:rsidRPr="00074B99">
        <w:t xml:space="preserve">El módulo suscripción contiene las clases suscriptor, el </w:t>
      </w:r>
      <w:r w:rsidRPr="00074B99">
        <w:rPr>
          <w:i/>
        </w:rPr>
        <w:t>DataReader</w:t>
      </w:r>
      <w:r w:rsidRPr="00074B99">
        <w:t xml:space="preserve">, y el </w:t>
      </w:r>
      <w:r w:rsidRPr="00074B99">
        <w:rPr>
          <w:i/>
        </w:rPr>
        <w:t xml:space="preserve">SubscriberListener, </w:t>
      </w:r>
      <w:r w:rsidRPr="00074B99">
        <w:t>y generalmente todo lo que es necesario en el lado de 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t xml:space="preserve">A continuación en la </w:t>
      </w:r>
      <w:r w:rsidRPr="00074B99">
        <w:fldChar w:fldCharType="begin"/>
      </w:r>
      <w:r w:rsidRPr="00074B99">
        <w:instrText xml:space="preserve"> REF _Ref413915078 \h </w:instrText>
      </w:r>
      <w:r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eastAsia="es-EC"/>
        </w:rPr>
        <w:lastRenderedPageBreak/>
        <w:drawing>
          <wp:inline distT="0" distB="0" distL="0" distR="0" wp14:anchorId="7456B992" wp14:editId="68DE82A9">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520C3D36" w:rsidR="0061249C" w:rsidRPr="00074B99" w:rsidRDefault="007A60FD" w:rsidP="007A60FD">
      <w:pPr>
        <w:pStyle w:val="Descripcin"/>
        <w:rPr>
          <w:i w:val="0"/>
          <w:color w:val="auto"/>
          <w:szCs w:val="24"/>
        </w:rPr>
      </w:pPr>
      <w:bookmarkStart w:id="50" w:name="_Ref413915078"/>
      <w:bookmarkStart w:id="51" w:name="_Toc425414734"/>
      <w:bookmarkStart w:id="52" w:name="_Toc414359324"/>
      <w:bookmarkStart w:id="53" w:name="_Toc421177658"/>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9</w:t>
      </w:r>
      <w:r w:rsidR="007D7E71" w:rsidRPr="00074B99">
        <w:rPr>
          <w:color w:val="auto"/>
          <w:szCs w:val="24"/>
        </w:rPr>
        <w:fldChar w:fldCharType="end"/>
      </w:r>
      <w:bookmarkEnd w:id="50"/>
      <w:r w:rsidRPr="00074B99">
        <w:rPr>
          <w:color w:val="auto"/>
          <w:szCs w:val="24"/>
        </w:rPr>
        <w:t xml:space="preserve">. </w:t>
      </w:r>
      <w:r w:rsidRPr="00074B99">
        <w:rPr>
          <w:i w:val="0"/>
          <w:color w:val="auto"/>
          <w:szCs w:val="24"/>
        </w:rPr>
        <w:t>Modelo DCPS y sus relaciones</w:t>
      </w:r>
      <w:bookmarkEnd w:id="51"/>
    </w:p>
    <w:p w14:paraId="2DA0A3D7" w14:textId="5F85D15F" w:rsidR="004258A7" w:rsidRPr="00074B99" w:rsidRDefault="00655EB6" w:rsidP="007A60FD">
      <w:pPr>
        <w:pStyle w:val="Descripcin"/>
        <w:rPr>
          <w:i w:val="0"/>
          <w:color w:val="auto"/>
          <w:szCs w:val="24"/>
        </w:rPr>
      </w:pPr>
      <w:sdt>
        <w:sdtPr>
          <w:rPr>
            <w:i w:val="0"/>
            <w:color w:val="auto"/>
            <w:szCs w:val="24"/>
          </w:rPr>
          <w:id w:val="-171957307"/>
          <w:citation/>
        </w:sdtPr>
        <w:sdtContent>
          <w:r w:rsidR="000C66F7" w:rsidRPr="00074B99">
            <w:rPr>
              <w:i w:val="0"/>
              <w:color w:val="auto"/>
              <w:szCs w:val="24"/>
            </w:rPr>
            <w:fldChar w:fldCharType="begin"/>
          </w:r>
          <w:r w:rsidR="000C66F7" w:rsidRPr="00074B99">
            <w:rPr>
              <w:i w:val="0"/>
              <w:color w:val="auto"/>
              <w:szCs w:val="24"/>
            </w:rPr>
            <w:instrText xml:space="preserve"> CITATION Par \l 3082 </w:instrText>
          </w:r>
          <w:r w:rsidR="000C66F7" w:rsidRPr="00074B99">
            <w:rPr>
              <w:i w:val="0"/>
              <w:color w:val="auto"/>
              <w:szCs w:val="24"/>
            </w:rPr>
            <w:fldChar w:fldCharType="separate"/>
          </w:r>
          <w:r w:rsidR="0020142C" w:rsidRPr="00074B99">
            <w:rPr>
              <w:noProof/>
              <w:color w:val="auto"/>
              <w:szCs w:val="24"/>
            </w:rPr>
            <w:t>(Pardo-Castellote)</w:t>
          </w:r>
          <w:r w:rsidR="000C66F7" w:rsidRPr="00074B99">
            <w:rPr>
              <w:i w:val="0"/>
              <w:color w:val="auto"/>
              <w:szCs w:val="24"/>
            </w:rPr>
            <w:fldChar w:fldCharType="end"/>
          </w:r>
        </w:sdtContent>
      </w:sdt>
      <w:bookmarkEnd w:id="52"/>
      <w:bookmarkEnd w:id="53"/>
    </w:p>
    <w:p w14:paraId="66490057" w14:textId="60FDECBC" w:rsidR="007A60FD" w:rsidRPr="005F47D5" w:rsidRDefault="007A60FD" w:rsidP="007A60FD">
      <w:pPr>
        <w:pStyle w:val="Ttulo5"/>
      </w:pPr>
      <w:r w:rsidRPr="005F47D5">
        <w:t>DLRL o Data Local Reconstruction Layer</w:t>
      </w:r>
    </w:p>
    <w:p w14:paraId="086FE1E9" w14:textId="2D0F2A2B" w:rsidR="007A60FD" w:rsidRPr="00074B99" w:rsidRDefault="007A60FD" w:rsidP="007A60FD">
      <w:r w:rsidRPr="00074B99">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lastRenderedPageBreak/>
        <w:t>DLRL permite que una aplicación describa objetos por medio de</w:t>
      </w:r>
      <w:proofErr w:type="gramStart"/>
      <w:r w:rsidRPr="00074B99">
        <w:t>:  métodos</w:t>
      </w:r>
      <w:proofErr w:type="gramEnd"/>
      <w:r w:rsidRPr="00074B99">
        <w:t xml:space="preserve"> y atributos; l</w:t>
      </w:r>
      <w:r w:rsidR="00653104" w:rsidRPr="00074B99">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49AFB96B" w:rsidR="00BF2B65" w:rsidRPr="00074B99" w:rsidRDefault="00BF2B65" w:rsidP="00BF2B65">
      <w:r w:rsidRPr="00074B99">
        <w:t xml:space="preserve">La siguiente </w:t>
      </w:r>
      <w:r w:rsidR="00565B8D" w:rsidRPr="00074B99">
        <w:fldChar w:fldCharType="begin"/>
      </w:r>
      <w:r w:rsidR="00565B8D" w:rsidRPr="00074B99">
        <w:instrText xml:space="preserve"> REF _Ref413919305 \h </w:instrText>
      </w:r>
      <w:r w:rsidR="00565B8D"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565B8D">
      <w:pPr>
        <w:keepNext/>
        <w:jc w:val="center"/>
      </w:pPr>
      <w:r w:rsidRPr="00074B99">
        <w:rPr>
          <w:noProof/>
          <w:lang w:eastAsia="es-EC"/>
        </w:rPr>
        <w:lastRenderedPageBreak/>
        <w:drawing>
          <wp:inline distT="0" distB="0" distL="0" distR="0" wp14:anchorId="79216D88" wp14:editId="554F8B2A">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1CD4B666" w:rsidR="0061249C" w:rsidRPr="00074B99" w:rsidRDefault="00565B8D" w:rsidP="00565B8D">
      <w:pPr>
        <w:pStyle w:val="Descripcin"/>
        <w:rPr>
          <w:i w:val="0"/>
          <w:color w:val="auto"/>
          <w:szCs w:val="24"/>
        </w:rPr>
      </w:pPr>
      <w:bookmarkStart w:id="54" w:name="_Ref413919305"/>
      <w:bookmarkStart w:id="55" w:name="_Toc425414735"/>
      <w:bookmarkStart w:id="56" w:name="_Toc414359325"/>
      <w:bookmarkStart w:id="57" w:name="_Toc421177659"/>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10</w:t>
      </w:r>
      <w:r w:rsidR="007D7E71" w:rsidRPr="00074B99">
        <w:rPr>
          <w:color w:val="auto"/>
          <w:szCs w:val="24"/>
        </w:rPr>
        <w:fldChar w:fldCharType="end"/>
      </w:r>
      <w:bookmarkEnd w:id="54"/>
      <w:r w:rsidRPr="00074B99">
        <w:rPr>
          <w:color w:val="auto"/>
          <w:szCs w:val="24"/>
        </w:rPr>
        <w:t xml:space="preserve">. </w:t>
      </w:r>
      <w:r w:rsidRPr="00074B99">
        <w:rPr>
          <w:i w:val="0"/>
          <w:color w:val="auto"/>
          <w:szCs w:val="24"/>
        </w:rPr>
        <w:t>Modelo DLRL</w:t>
      </w:r>
      <w:bookmarkEnd w:id="55"/>
    </w:p>
    <w:p w14:paraId="524FE9D5" w14:textId="4539F594" w:rsidR="00BF2B65" w:rsidRPr="00074B99" w:rsidRDefault="00655EB6" w:rsidP="00565B8D">
      <w:pPr>
        <w:pStyle w:val="Descripcin"/>
        <w:rPr>
          <w:color w:val="auto"/>
          <w:szCs w:val="24"/>
        </w:rPr>
      </w:pPr>
      <w:sdt>
        <w:sdtPr>
          <w:rPr>
            <w:i w:val="0"/>
            <w:color w:val="auto"/>
            <w:szCs w:val="24"/>
          </w:rPr>
          <w:id w:val="-953321409"/>
          <w:citation/>
        </w:sdtPr>
        <w:sdtContent>
          <w:r w:rsidR="003264C4" w:rsidRPr="00074B99">
            <w:rPr>
              <w:i w:val="0"/>
              <w:color w:val="auto"/>
              <w:szCs w:val="24"/>
            </w:rPr>
            <w:fldChar w:fldCharType="begin"/>
          </w:r>
          <w:r w:rsidR="003264C4" w:rsidRPr="00074B99">
            <w:rPr>
              <w:i w:val="0"/>
              <w:color w:val="auto"/>
              <w:szCs w:val="24"/>
            </w:rPr>
            <w:instrText xml:space="preserve"> CITATION Pér14 \l 3082 </w:instrText>
          </w:r>
          <w:r w:rsidR="003264C4" w:rsidRPr="00074B99">
            <w:rPr>
              <w:i w:val="0"/>
              <w:color w:val="auto"/>
              <w:szCs w:val="24"/>
            </w:rPr>
            <w:fldChar w:fldCharType="separate"/>
          </w:r>
          <w:r w:rsidR="0020142C" w:rsidRPr="00074B99">
            <w:rPr>
              <w:noProof/>
              <w:color w:val="auto"/>
              <w:szCs w:val="24"/>
            </w:rPr>
            <w:t>(Pérez &amp; Gutiérrez, 2014)</w:t>
          </w:r>
          <w:r w:rsidR="003264C4" w:rsidRPr="00074B99">
            <w:rPr>
              <w:i w:val="0"/>
              <w:color w:val="auto"/>
              <w:szCs w:val="24"/>
            </w:rPr>
            <w:fldChar w:fldCharType="end"/>
          </w:r>
        </w:sdtContent>
      </w:sdt>
      <w:r w:rsidR="003264C4" w:rsidRPr="00074B99">
        <w:rPr>
          <w:i w:val="0"/>
          <w:color w:val="auto"/>
          <w:szCs w:val="24"/>
        </w:rPr>
        <w:t>.</w:t>
      </w:r>
      <w:bookmarkEnd w:id="56"/>
      <w:bookmarkEnd w:id="57"/>
    </w:p>
    <w:p w14:paraId="17441086" w14:textId="2F54FE27" w:rsidR="00653104" w:rsidRPr="00074B99" w:rsidRDefault="00565B8D" w:rsidP="00565B8D">
      <w:pPr>
        <w:pStyle w:val="Ttulo5"/>
      </w:pPr>
      <w:r w:rsidRPr="00074B99">
        <w:t>DDS Interoperability Wire Protocol</w:t>
      </w:r>
    </w:p>
    <w:p w14:paraId="6AA6FB4D" w14:textId="1D2584E5" w:rsidR="00565B8D" w:rsidRPr="00074B99" w:rsidRDefault="00035F9E" w:rsidP="00565B8D">
      <w:r w:rsidRPr="00074B99">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p>
    <w:p w14:paraId="56E48E96" w14:textId="77777777" w:rsidR="00E72376" w:rsidRPr="00074B99" w:rsidRDefault="00E72376" w:rsidP="00565B8D">
      <w:r w:rsidRPr="00074B99">
        <w:t>El protocolo RTPS está diseñado para soportar transporte multicast y transporte no orientado a la conexión tal como UDP.</w:t>
      </w:r>
    </w:p>
    <w:p w14:paraId="654FCE08" w14:textId="77777777" w:rsidR="00E72376" w:rsidRPr="00074B99" w:rsidRDefault="00E72376" w:rsidP="00565B8D">
      <w:r w:rsidRPr="00074B99">
        <w:t>Las principales características del protocolo RTPS son:</w:t>
      </w:r>
    </w:p>
    <w:p w14:paraId="02ED6A22" w14:textId="77777777"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FD1418" w:rsidRPr="00074B99">
        <w:t>.</w:t>
      </w:r>
    </w:p>
    <w:p w14:paraId="2012510D" w14:textId="77777777" w:rsidR="00FD1418" w:rsidRPr="00074B99" w:rsidRDefault="00FD1418" w:rsidP="00205224">
      <w:pPr>
        <w:pStyle w:val="Prrafodelista"/>
        <w:numPr>
          <w:ilvl w:val="0"/>
          <w:numId w:val="40"/>
        </w:numPr>
      </w:pPr>
      <w:r w:rsidRPr="00074B99">
        <w:lastRenderedPageBreak/>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34C1AE89" w:rsidR="00FD1418" w:rsidRPr="00074B99" w:rsidRDefault="00FD1418" w:rsidP="00205224">
      <w:pPr>
        <w:pStyle w:val="Prrafodelista"/>
        <w:numPr>
          <w:ilvl w:val="0"/>
          <w:numId w:val="40"/>
        </w:numPr>
      </w:pPr>
      <w:r w:rsidRPr="00074B99">
        <w:t xml:space="preserve">Modulabilidad para permitir que los dispositivos implementen un subconjunto del protocolo y que </w:t>
      </w:r>
      <w:r w:rsidR="0061249C" w:rsidRPr="00074B99">
        <w:t>aun</w:t>
      </w:r>
      <w:r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0F51800A" w:rsidR="00FD1418" w:rsidRPr="00074B99" w:rsidRDefault="00454B59" w:rsidP="00FD1418">
      <w:r w:rsidRPr="00074B99">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0E84B7A7" w:rsidR="00454B59" w:rsidRPr="00074B99" w:rsidRDefault="00454B59" w:rsidP="00454B59">
      <w:r w:rsidRPr="00074B99">
        <w:t>En la siguiente figura x se puede observar la interacción del protocolo RTPS con DDS.</w:t>
      </w:r>
    </w:p>
    <w:p w14:paraId="0270554F" w14:textId="77777777" w:rsidR="004205D7" w:rsidRPr="00074B99" w:rsidRDefault="004205D7" w:rsidP="004205D7">
      <w:pPr>
        <w:keepNext/>
        <w:jc w:val="center"/>
      </w:pPr>
      <w:r w:rsidRPr="00074B99">
        <w:rPr>
          <w:noProof/>
          <w:lang w:eastAsia="es-EC"/>
        </w:rPr>
        <w:lastRenderedPageBreak/>
        <w:drawing>
          <wp:inline distT="0" distB="0" distL="0" distR="0" wp14:anchorId="78FF8F9C" wp14:editId="2D28738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33295305" w:rsidR="0061249C" w:rsidRPr="00074B99" w:rsidRDefault="004205D7" w:rsidP="004205D7">
      <w:pPr>
        <w:pStyle w:val="Descripcin"/>
        <w:rPr>
          <w:i w:val="0"/>
          <w:color w:val="auto"/>
          <w:szCs w:val="24"/>
        </w:rPr>
      </w:pPr>
      <w:bookmarkStart w:id="58" w:name="_Toc425414736"/>
      <w:bookmarkStart w:id="59" w:name="_Toc414359326"/>
      <w:bookmarkStart w:id="60" w:name="_Toc421177660"/>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11</w:t>
      </w:r>
      <w:r w:rsidR="007D7E71" w:rsidRPr="00074B99">
        <w:rPr>
          <w:color w:val="auto"/>
          <w:szCs w:val="24"/>
        </w:rPr>
        <w:fldChar w:fldCharType="end"/>
      </w:r>
      <w:r w:rsidRPr="00074B99">
        <w:rPr>
          <w:color w:val="auto"/>
          <w:szCs w:val="24"/>
        </w:rPr>
        <w:t>.</w:t>
      </w:r>
      <w:r w:rsidRPr="00074B99">
        <w:rPr>
          <w:i w:val="0"/>
          <w:color w:val="auto"/>
          <w:szCs w:val="24"/>
        </w:rPr>
        <w:t xml:space="preserve"> Módulos RTPS</w:t>
      </w:r>
      <w:bookmarkEnd w:id="58"/>
    </w:p>
    <w:p w14:paraId="1032F8F0" w14:textId="101B483C" w:rsidR="00454B59" w:rsidRPr="00074B99" w:rsidRDefault="00655EB6" w:rsidP="004205D7">
      <w:pPr>
        <w:pStyle w:val="Descripcin"/>
        <w:rPr>
          <w:i w:val="0"/>
          <w:color w:val="auto"/>
          <w:szCs w:val="24"/>
        </w:rPr>
      </w:pPr>
      <w:sdt>
        <w:sdtPr>
          <w:rPr>
            <w:i w:val="0"/>
            <w:color w:val="auto"/>
            <w:szCs w:val="24"/>
          </w:rPr>
          <w:id w:val="50742194"/>
          <w:citation/>
        </w:sdtPr>
        <w:sdtContent>
          <w:r w:rsidR="003264C4" w:rsidRPr="00074B99">
            <w:rPr>
              <w:i w:val="0"/>
              <w:color w:val="auto"/>
              <w:szCs w:val="24"/>
            </w:rPr>
            <w:fldChar w:fldCharType="begin"/>
          </w:r>
          <w:r w:rsidR="003264C4" w:rsidRPr="00074B99">
            <w:rPr>
              <w:i w:val="0"/>
              <w:color w:val="auto"/>
              <w:szCs w:val="24"/>
            </w:rPr>
            <w:instrText xml:space="preserve"> CITATION Pér14 \l 3082 </w:instrText>
          </w:r>
          <w:r w:rsidR="003264C4" w:rsidRPr="00074B99">
            <w:rPr>
              <w:i w:val="0"/>
              <w:color w:val="auto"/>
              <w:szCs w:val="24"/>
            </w:rPr>
            <w:fldChar w:fldCharType="separate"/>
          </w:r>
          <w:r w:rsidR="0020142C" w:rsidRPr="00074B99">
            <w:rPr>
              <w:noProof/>
              <w:color w:val="auto"/>
              <w:szCs w:val="24"/>
            </w:rPr>
            <w:t>(Pérez &amp; Gutiérrez, 2014)</w:t>
          </w:r>
          <w:r w:rsidR="003264C4" w:rsidRPr="00074B99">
            <w:rPr>
              <w:i w:val="0"/>
              <w:color w:val="auto"/>
              <w:szCs w:val="24"/>
            </w:rPr>
            <w:fldChar w:fldCharType="end"/>
          </w:r>
        </w:sdtContent>
      </w:sdt>
      <w:r w:rsidR="003264C4" w:rsidRPr="00074B99">
        <w:rPr>
          <w:i w:val="0"/>
          <w:color w:val="auto"/>
          <w:szCs w:val="24"/>
        </w:rPr>
        <w:t>.</w:t>
      </w:r>
      <w:bookmarkEnd w:id="59"/>
      <w:bookmarkEnd w:id="60"/>
    </w:p>
    <w:p w14:paraId="54500168" w14:textId="1C6228E3" w:rsidR="004205D7" w:rsidRPr="00074B99" w:rsidRDefault="004205D7" w:rsidP="004205D7">
      <w:pPr>
        <w:pStyle w:val="Ttulo4"/>
      </w:pPr>
      <w:r w:rsidRPr="00074B99">
        <w:t xml:space="preserve">Descubrimiento </w:t>
      </w:r>
    </w:p>
    <w:p w14:paraId="65E12892" w14:textId="77777777" w:rsidR="004205D7" w:rsidRPr="00074B99" w:rsidRDefault="004205D7" w:rsidP="004205D7">
      <w:r w:rsidRPr="00074B99">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074B99" w:rsidRDefault="004205D7" w:rsidP="004205D7">
      <w:r w:rsidRPr="00074B99">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074B99" w:rsidRDefault="00EF46E0" w:rsidP="00EF46E0">
      <w:pPr>
        <w:pStyle w:val="Ttulo4"/>
      </w:pPr>
      <w:r w:rsidRPr="00074B99">
        <w:lastRenderedPageBreak/>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074B99" w:rsidRDefault="00D676D1" w:rsidP="00EF46E0">
      <w:r w:rsidRPr="00074B99">
        <w:t>La descripción de todas las políticas de Calidad de Servicio soportadas por el servicio DCPS se encuentran en definidas en el estándar.</w:t>
      </w:r>
    </w:p>
    <w:p w14:paraId="5CCD14EC" w14:textId="5D52FF5E" w:rsidR="00D1084A" w:rsidRPr="00074B99" w:rsidRDefault="00D676D1" w:rsidP="00EF46E0">
      <w:r w:rsidRPr="00074B99">
        <w:t xml:space="preserve">Una política de QoS </w:t>
      </w:r>
      <w:proofErr w:type="gramStart"/>
      <w:r w:rsidRPr="00074B99">
        <w:t>pueden</w:t>
      </w:r>
      <w:proofErr w:type="gramEnd"/>
      <w:r w:rsidRPr="00074B99">
        <w:t xml:space="preserve"> ser establecidas en todos los objetos </w:t>
      </w:r>
      <w:r w:rsidRPr="00074B99">
        <w:rPr>
          <w:i/>
        </w:rPr>
        <w:t xml:space="preserve">DCPSEntity. </w:t>
      </w:r>
      <w:r w:rsidRPr="00074B99">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074B99">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074B99">
        <w:t xml:space="preserve">En la siguiente </w:t>
      </w:r>
      <w:r w:rsidR="00126EB9" w:rsidRPr="00074B99">
        <w:fldChar w:fldCharType="begin"/>
      </w:r>
      <w:r w:rsidR="00126EB9" w:rsidRPr="00074B99">
        <w:instrText xml:space="preserve"> REF _Ref414283758 \h </w:instrText>
      </w:r>
      <w:r w:rsidR="00126EB9" w:rsidRPr="00074B99">
        <w:fldChar w:fldCharType="separate"/>
      </w:r>
      <w:r w:rsidR="0020142C" w:rsidRPr="00074B99">
        <w:t xml:space="preserve">Tabla </w:t>
      </w:r>
      <w:r w:rsidR="0020142C" w:rsidRPr="00074B99">
        <w:rPr>
          <w:noProof/>
        </w:rPr>
        <w:t>1</w:t>
      </w:r>
      <w:r w:rsidR="0020142C" w:rsidRPr="00074B99">
        <w:noBreakHyphen/>
      </w:r>
      <w:r w:rsidR="0020142C" w:rsidRPr="00074B99">
        <w:rPr>
          <w:noProof/>
        </w:rPr>
        <w:t>3</w:t>
      </w:r>
      <w:r w:rsidR="00126EB9" w:rsidRPr="00074B99">
        <w:fldChar w:fldCharType="end"/>
      </w:r>
      <w:r w:rsidR="00126EB9" w:rsidRPr="00074B99">
        <w:t xml:space="preserve"> se mostrará las Políticas de QoS.</w:t>
      </w:r>
    </w:p>
    <w:p w14:paraId="207C9D46" w14:textId="21699D0A" w:rsidR="0061249C" w:rsidRPr="00074B99" w:rsidRDefault="00126EB9" w:rsidP="00126EB9">
      <w:pPr>
        <w:pStyle w:val="Descripcin"/>
        <w:keepNext/>
        <w:rPr>
          <w:i w:val="0"/>
          <w:color w:val="auto"/>
          <w:szCs w:val="24"/>
        </w:rPr>
      </w:pPr>
      <w:bookmarkStart w:id="61" w:name="_Ref414283758"/>
      <w:bookmarkStart w:id="62" w:name="_Toc425414561"/>
      <w:r w:rsidRPr="00074B99">
        <w:rPr>
          <w:color w:val="auto"/>
          <w:szCs w:val="24"/>
        </w:rPr>
        <w:t xml:space="preserve">Tabla </w:t>
      </w:r>
      <w:r w:rsidR="00AE11C0">
        <w:rPr>
          <w:color w:val="auto"/>
          <w:szCs w:val="24"/>
        </w:rPr>
        <w:fldChar w:fldCharType="begin"/>
      </w:r>
      <w:r w:rsidR="00AE11C0">
        <w:rPr>
          <w:color w:val="auto"/>
          <w:szCs w:val="24"/>
        </w:rPr>
        <w:instrText xml:space="preserve"> STYLEREF 1 \s </w:instrText>
      </w:r>
      <w:r w:rsidR="00AE11C0">
        <w:rPr>
          <w:color w:val="auto"/>
          <w:szCs w:val="24"/>
        </w:rPr>
        <w:fldChar w:fldCharType="separate"/>
      </w:r>
      <w:r w:rsidR="00AE11C0">
        <w:rPr>
          <w:noProof/>
          <w:color w:val="auto"/>
          <w:szCs w:val="24"/>
        </w:rPr>
        <w:t>1</w:t>
      </w:r>
      <w:r w:rsidR="00AE11C0">
        <w:rPr>
          <w:color w:val="auto"/>
          <w:szCs w:val="24"/>
        </w:rPr>
        <w:fldChar w:fldCharType="end"/>
      </w:r>
      <w:r w:rsidR="00AE11C0">
        <w:rPr>
          <w:color w:val="auto"/>
          <w:szCs w:val="24"/>
        </w:rPr>
        <w:noBreakHyphen/>
      </w:r>
      <w:r w:rsidR="00AE11C0">
        <w:rPr>
          <w:color w:val="auto"/>
          <w:szCs w:val="24"/>
        </w:rPr>
        <w:fldChar w:fldCharType="begin"/>
      </w:r>
      <w:r w:rsidR="00AE11C0">
        <w:rPr>
          <w:color w:val="auto"/>
          <w:szCs w:val="24"/>
        </w:rPr>
        <w:instrText xml:space="preserve"> SEQ Tabla \* ARABIC \s 1 </w:instrText>
      </w:r>
      <w:r w:rsidR="00AE11C0">
        <w:rPr>
          <w:color w:val="auto"/>
          <w:szCs w:val="24"/>
        </w:rPr>
        <w:fldChar w:fldCharType="separate"/>
      </w:r>
      <w:r w:rsidR="00AE11C0">
        <w:rPr>
          <w:noProof/>
          <w:color w:val="auto"/>
          <w:szCs w:val="24"/>
        </w:rPr>
        <w:t>3</w:t>
      </w:r>
      <w:r w:rsidR="00AE11C0">
        <w:rPr>
          <w:color w:val="auto"/>
          <w:szCs w:val="24"/>
        </w:rPr>
        <w:fldChar w:fldCharType="end"/>
      </w:r>
      <w:bookmarkEnd w:id="61"/>
      <w:r w:rsidRPr="00074B99">
        <w:rPr>
          <w:color w:val="auto"/>
          <w:szCs w:val="24"/>
        </w:rPr>
        <w:t xml:space="preserve">. </w:t>
      </w:r>
      <w:r w:rsidRPr="00074B99">
        <w:rPr>
          <w:i w:val="0"/>
          <w:color w:val="auto"/>
          <w:szCs w:val="24"/>
        </w:rPr>
        <w:t>Políticas de QoS del DDS</w:t>
      </w:r>
      <w:bookmarkEnd w:id="62"/>
    </w:p>
    <w:p w14:paraId="3D93E398" w14:textId="67AA5148" w:rsidR="00126EB9" w:rsidRPr="00074B99" w:rsidRDefault="00655EB6" w:rsidP="00126EB9">
      <w:pPr>
        <w:pStyle w:val="Descripcin"/>
        <w:keepNext/>
        <w:rPr>
          <w:color w:val="auto"/>
          <w:szCs w:val="24"/>
        </w:rPr>
      </w:pPr>
      <w:sdt>
        <w:sdtPr>
          <w:rPr>
            <w:i w:val="0"/>
            <w:color w:val="auto"/>
            <w:szCs w:val="24"/>
          </w:rPr>
          <w:id w:val="-829058808"/>
          <w:citation/>
        </w:sdtPr>
        <w:sdtContent>
          <w:r w:rsidR="003264C4" w:rsidRPr="00074B99">
            <w:rPr>
              <w:i w:val="0"/>
              <w:color w:val="auto"/>
              <w:szCs w:val="24"/>
            </w:rPr>
            <w:fldChar w:fldCharType="begin"/>
          </w:r>
          <w:r w:rsidR="003264C4" w:rsidRPr="00074B99">
            <w:rPr>
              <w:i w:val="0"/>
              <w:color w:val="auto"/>
              <w:szCs w:val="24"/>
            </w:rPr>
            <w:instrText xml:space="preserve"> CITATION Cor \l 3082 </w:instrText>
          </w:r>
          <w:r w:rsidR="003264C4" w:rsidRPr="00074B99">
            <w:rPr>
              <w:i w:val="0"/>
              <w:color w:val="auto"/>
              <w:szCs w:val="24"/>
            </w:rPr>
            <w:fldChar w:fldCharType="separate"/>
          </w:r>
          <w:r w:rsidR="0020142C" w:rsidRPr="00074B99">
            <w:rPr>
              <w:noProof/>
              <w:color w:val="auto"/>
              <w:szCs w:val="24"/>
            </w:rPr>
            <w:t>(Corsaro)</w:t>
          </w:r>
          <w:r w:rsidR="003264C4" w:rsidRPr="00074B99">
            <w:rPr>
              <w:i w:val="0"/>
              <w:color w:val="auto"/>
              <w:szCs w:val="24"/>
            </w:rPr>
            <w:fldChar w:fldCharType="end"/>
          </w:r>
        </w:sdtContent>
      </w:sdt>
      <w:r w:rsidR="003264C4" w:rsidRPr="00074B99">
        <w:rPr>
          <w:i w:val="0"/>
          <w:color w:val="auto"/>
          <w:szCs w:val="24"/>
        </w:rPr>
        <w:t>.</w:t>
      </w:r>
    </w:p>
    <w:tbl>
      <w:tblPr>
        <w:tblStyle w:val="Tablanormal1"/>
        <w:tblW w:w="0" w:type="auto"/>
        <w:jc w:val="center"/>
        <w:tblLayout w:type="fixed"/>
        <w:tblLook w:val="04A0" w:firstRow="1" w:lastRow="0" w:firstColumn="1" w:lastColumn="0" w:noHBand="0" w:noVBand="1"/>
      </w:tblPr>
      <w:tblGrid>
        <w:gridCol w:w="2263"/>
        <w:gridCol w:w="1701"/>
        <w:gridCol w:w="851"/>
        <w:gridCol w:w="1559"/>
        <w:gridCol w:w="1985"/>
      </w:tblGrid>
      <w:tr w:rsidR="0068692C" w:rsidRPr="001814F9" w14:paraId="720952AD" w14:textId="77777777" w:rsidTr="006869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35E5EB6B" w14:textId="77777777" w:rsidR="0068692C" w:rsidRPr="001814F9" w:rsidRDefault="0068692C" w:rsidP="0068692C">
            <w:pPr>
              <w:pStyle w:val="Sinespaciado"/>
              <w:rPr>
                <w:b w:val="0"/>
              </w:rPr>
            </w:pPr>
            <w:r w:rsidRPr="001814F9">
              <w:t>QoS Policy</w:t>
            </w:r>
          </w:p>
        </w:tc>
        <w:tc>
          <w:tcPr>
            <w:tcW w:w="1701" w:type="dxa"/>
          </w:tcPr>
          <w:p w14:paraId="50853E56"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Applicability</w:t>
            </w:r>
          </w:p>
        </w:tc>
        <w:tc>
          <w:tcPr>
            <w:tcW w:w="851" w:type="dxa"/>
          </w:tcPr>
          <w:p w14:paraId="22B55A9C"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RxO</w:t>
            </w:r>
          </w:p>
        </w:tc>
        <w:tc>
          <w:tcPr>
            <w:tcW w:w="1559" w:type="dxa"/>
          </w:tcPr>
          <w:p w14:paraId="2261E5B2"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Modifiable</w:t>
            </w:r>
          </w:p>
        </w:tc>
        <w:tc>
          <w:tcPr>
            <w:tcW w:w="1985" w:type="dxa"/>
          </w:tcPr>
          <w:p w14:paraId="20B59B08"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pPr>
          </w:p>
        </w:tc>
      </w:tr>
      <w:tr w:rsidR="0068692C" w:rsidRPr="001814F9" w14:paraId="21553294"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6AB5AFB4" w14:textId="77777777" w:rsidR="0068692C" w:rsidRPr="0068692C" w:rsidRDefault="0068692C" w:rsidP="0068692C">
            <w:pPr>
              <w:pStyle w:val="Sinespaciado"/>
              <w:rPr>
                <w:b w:val="0"/>
              </w:rPr>
            </w:pPr>
            <w:r w:rsidRPr="0068692C">
              <w:rPr>
                <w:b w:val="0"/>
              </w:rPr>
              <w:t>DURABILITY</w:t>
            </w:r>
          </w:p>
        </w:tc>
        <w:tc>
          <w:tcPr>
            <w:tcW w:w="1701" w:type="dxa"/>
          </w:tcPr>
          <w:p w14:paraId="57228C2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636735AA"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0982ACE1"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restart"/>
            <w:vAlign w:val="center"/>
          </w:tcPr>
          <w:p w14:paraId="752ED959"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Availability</w:t>
            </w:r>
          </w:p>
        </w:tc>
      </w:tr>
      <w:tr w:rsidR="0068692C" w:rsidRPr="001814F9" w14:paraId="64BB29C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5C822C5C" w14:textId="77777777" w:rsidR="0068692C" w:rsidRPr="0068692C" w:rsidRDefault="0068692C" w:rsidP="0068692C">
            <w:pPr>
              <w:pStyle w:val="Sinespaciado"/>
              <w:rPr>
                <w:b w:val="0"/>
              </w:rPr>
            </w:pPr>
            <w:r w:rsidRPr="0068692C">
              <w:rPr>
                <w:b w:val="0"/>
              </w:rPr>
              <w:t>DURABILITY SERVICE</w:t>
            </w:r>
          </w:p>
        </w:tc>
        <w:tc>
          <w:tcPr>
            <w:tcW w:w="1701" w:type="dxa"/>
          </w:tcPr>
          <w:p w14:paraId="08ECA20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DW</w:t>
            </w:r>
          </w:p>
        </w:tc>
        <w:tc>
          <w:tcPr>
            <w:tcW w:w="851" w:type="dxa"/>
          </w:tcPr>
          <w:p w14:paraId="7910FA3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1B5C5D70"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41794790"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6306D64"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B3F1959" w14:textId="77777777" w:rsidR="0068692C" w:rsidRPr="0068692C" w:rsidRDefault="0068692C" w:rsidP="0068692C">
            <w:pPr>
              <w:pStyle w:val="Sinespaciado"/>
              <w:rPr>
                <w:b w:val="0"/>
              </w:rPr>
            </w:pPr>
            <w:r w:rsidRPr="0068692C">
              <w:rPr>
                <w:b w:val="0"/>
              </w:rPr>
              <w:t>LIFESPAN</w:t>
            </w:r>
          </w:p>
        </w:tc>
        <w:tc>
          <w:tcPr>
            <w:tcW w:w="1701" w:type="dxa"/>
          </w:tcPr>
          <w:p w14:paraId="3EBC6BE9"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DW</w:t>
            </w:r>
          </w:p>
        </w:tc>
        <w:tc>
          <w:tcPr>
            <w:tcW w:w="851" w:type="dxa"/>
          </w:tcPr>
          <w:p w14:paraId="5D8497C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w:t>
            </w:r>
          </w:p>
        </w:tc>
        <w:tc>
          <w:tcPr>
            <w:tcW w:w="1559" w:type="dxa"/>
          </w:tcPr>
          <w:p w14:paraId="42C031E5"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6246EE4A"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7E572E0E"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1AE16D5F" w14:textId="77777777" w:rsidR="0068692C" w:rsidRPr="0068692C" w:rsidRDefault="0068692C" w:rsidP="0068692C">
            <w:pPr>
              <w:pStyle w:val="Sinespaciado"/>
              <w:rPr>
                <w:b w:val="0"/>
              </w:rPr>
            </w:pPr>
            <w:r w:rsidRPr="0068692C">
              <w:rPr>
                <w:b w:val="0"/>
              </w:rPr>
              <w:t>HISTORY</w:t>
            </w:r>
          </w:p>
        </w:tc>
        <w:tc>
          <w:tcPr>
            <w:tcW w:w="1701" w:type="dxa"/>
          </w:tcPr>
          <w:p w14:paraId="552D9965"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5162A742"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50B77A93"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29E62CF3"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496AED99"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18ECFBC" w14:textId="77777777" w:rsidR="0068692C" w:rsidRPr="0068692C" w:rsidRDefault="0068692C" w:rsidP="0068692C">
            <w:pPr>
              <w:pStyle w:val="Sinespaciado"/>
              <w:rPr>
                <w:b w:val="0"/>
              </w:rPr>
            </w:pPr>
            <w:r w:rsidRPr="0068692C">
              <w:rPr>
                <w:b w:val="0"/>
              </w:rPr>
              <w:t>PRESENTATION</w:t>
            </w:r>
          </w:p>
        </w:tc>
        <w:tc>
          <w:tcPr>
            <w:tcW w:w="1701" w:type="dxa"/>
          </w:tcPr>
          <w:p w14:paraId="0EC45AD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P, S</w:t>
            </w:r>
          </w:p>
        </w:tc>
        <w:tc>
          <w:tcPr>
            <w:tcW w:w="851" w:type="dxa"/>
          </w:tcPr>
          <w:p w14:paraId="1DDE4B4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73FA4305"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restart"/>
            <w:vAlign w:val="center"/>
          </w:tcPr>
          <w:p w14:paraId="62EA166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Delivery</w:t>
            </w:r>
          </w:p>
        </w:tc>
      </w:tr>
      <w:tr w:rsidR="0068692C" w:rsidRPr="001814F9" w14:paraId="2655F496"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2629E18C" w14:textId="77777777" w:rsidR="0068692C" w:rsidRPr="0068692C" w:rsidRDefault="0068692C" w:rsidP="0068692C">
            <w:pPr>
              <w:pStyle w:val="Sinespaciado"/>
              <w:rPr>
                <w:b w:val="0"/>
              </w:rPr>
            </w:pPr>
            <w:r w:rsidRPr="0068692C">
              <w:rPr>
                <w:b w:val="0"/>
              </w:rPr>
              <w:t>RELIABILITY</w:t>
            </w:r>
          </w:p>
        </w:tc>
        <w:tc>
          <w:tcPr>
            <w:tcW w:w="1701" w:type="dxa"/>
          </w:tcPr>
          <w:p w14:paraId="2FBE7EF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3A19B20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06CFB0C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68BC9967"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053D0AB9"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4A94F51C" w14:textId="77777777" w:rsidR="0068692C" w:rsidRPr="0068692C" w:rsidRDefault="0068692C" w:rsidP="0068692C">
            <w:pPr>
              <w:pStyle w:val="Sinespaciado"/>
              <w:rPr>
                <w:b w:val="0"/>
              </w:rPr>
            </w:pPr>
            <w:r w:rsidRPr="0068692C">
              <w:rPr>
                <w:b w:val="0"/>
              </w:rPr>
              <w:t>PARTITION</w:t>
            </w:r>
          </w:p>
        </w:tc>
        <w:tc>
          <w:tcPr>
            <w:tcW w:w="1701" w:type="dxa"/>
          </w:tcPr>
          <w:p w14:paraId="4F8C0C1C"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P, S</w:t>
            </w:r>
          </w:p>
        </w:tc>
        <w:tc>
          <w:tcPr>
            <w:tcW w:w="851" w:type="dxa"/>
          </w:tcPr>
          <w:p w14:paraId="4AB97F5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4956048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03F9123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75CE4DFE"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11D111E8" w14:textId="77777777" w:rsidR="0068692C" w:rsidRPr="0068692C" w:rsidRDefault="0068692C" w:rsidP="0068692C">
            <w:pPr>
              <w:pStyle w:val="Sinespaciado"/>
              <w:rPr>
                <w:b w:val="0"/>
              </w:rPr>
            </w:pPr>
            <w:r w:rsidRPr="0068692C">
              <w:rPr>
                <w:b w:val="0"/>
              </w:rPr>
              <w:t>DESTINATION ORDER</w:t>
            </w:r>
          </w:p>
        </w:tc>
        <w:tc>
          <w:tcPr>
            <w:tcW w:w="1701" w:type="dxa"/>
          </w:tcPr>
          <w:p w14:paraId="1CA8BBB0"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10351094"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5EC9B5B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7B4DE16F"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DCA828F"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0692EE0E" w14:textId="77777777" w:rsidR="0068692C" w:rsidRPr="0068692C" w:rsidRDefault="0068692C" w:rsidP="0068692C">
            <w:pPr>
              <w:pStyle w:val="Sinespaciado"/>
              <w:rPr>
                <w:b w:val="0"/>
              </w:rPr>
            </w:pPr>
            <w:r w:rsidRPr="0068692C">
              <w:rPr>
                <w:b w:val="0"/>
              </w:rPr>
              <w:t>OWNERSHIP</w:t>
            </w:r>
          </w:p>
        </w:tc>
        <w:tc>
          <w:tcPr>
            <w:tcW w:w="1701" w:type="dxa"/>
          </w:tcPr>
          <w:p w14:paraId="4DC34E66"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58A38B8D"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152D7AAA"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ign w:val="center"/>
          </w:tcPr>
          <w:p w14:paraId="0CC78874"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411936DF"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3CFF9F89" w14:textId="77777777" w:rsidR="0068692C" w:rsidRPr="0068692C" w:rsidRDefault="0068692C" w:rsidP="0068692C">
            <w:pPr>
              <w:pStyle w:val="Sinespaciado"/>
              <w:rPr>
                <w:b w:val="0"/>
              </w:rPr>
            </w:pPr>
            <w:r w:rsidRPr="0068692C">
              <w:rPr>
                <w:b w:val="0"/>
              </w:rPr>
              <w:t>OWNERSHIP STRENGTH</w:t>
            </w:r>
          </w:p>
        </w:tc>
        <w:tc>
          <w:tcPr>
            <w:tcW w:w="1701" w:type="dxa"/>
          </w:tcPr>
          <w:p w14:paraId="359820B7"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DW</w:t>
            </w:r>
          </w:p>
        </w:tc>
        <w:tc>
          <w:tcPr>
            <w:tcW w:w="851" w:type="dxa"/>
          </w:tcPr>
          <w:p w14:paraId="282BCD12"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w:t>
            </w:r>
          </w:p>
        </w:tc>
        <w:tc>
          <w:tcPr>
            <w:tcW w:w="1559" w:type="dxa"/>
          </w:tcPr>
          <w:p w14:paraId="3366F50B"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ign w:val="center"/>
          </w:tcPr>
          <w:p w14:paraId="0FD3881B"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10489EB5"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F5AD24A" w14:textId="77777777" w:rsidR="0068692C" w:rsidRPr="0068692C" w:rsidRDefault="0068692C" w:rsidP="0068692C">
            <w:pPr>
              <w:pStyle w:val="Sinespaciado"/>
              <w:rPr>
                <w:b w:val="0"/>
              </w:rPr>
            </w:pPr>
            <w:r w:rsidRPr="0068692C">
              <w:rPr>
                <w:b w:val="0"/>
              </w:rPr>
              <w:t>DEADLINE</w:t>
            </w:r>
          </w:p>
        </w:tc>
        <w:tc>
          <w:tcPr>
            <w:tcW w:w="1701" w:type="dxa"/>
          </w:tcPr>
          <w:p w14:paraId="5A425372"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3D883247"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2CFD9CE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restart"/>
            <w:vAlign w:val="center"/>
          </w:tcPr>
          <w:p w14:paraId="1879B605"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Timeliness</w:t>
            </w:r>
          </w:p>
        </w:tc>
      </w:tr>
      <w:tr w:rsidR="0068692C" w:rsidRPr="001814F9" w14:paraId="087543F6"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4CFD44C5" w14:textId="77777777" w:rsidR="0068692C" w:rsidRPr="0068692C" w:rsidRDefault="0068692C" w:rsidP="0068692C">
            <w:pPr>
              <w:pStyle w:val="Sinespaciado"/>
              <w:rPr>
                <w:b w:val="0"/>
              </w:rPr>
            </w:pPr>
            <w:r w:rsidRPr="0068692C">
              <w:rPr>
                <w:b w:val="0"/>
              </w:rPr>
              <w:lastRenderedPageBreak/>
              <w:t>LATENCY BUDGET</w:t>
            </w:r>
          </w:p>
        </w:tc>
        <w:tc>
          <w:tcPr>
            <w:tcW w:w="1701" w:type="dxa"/>
          </w:tcPr>
          <w:p w14:paraId="2B440A3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6C47BE5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175EB0FB"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ign w:val="center"/>
          </w:tcPr>
          <w:p w14:paraId="26B853D8"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82E8E95"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15BCFA94" w14:textId="77777777" w:rsidR="0068692C" w:rsidRPr="0068692C" w:rsidRDefault="0068692C" w:rsidP="0068692C">
            <w:pPr>
              <w:pStyle w:val="Sinespaciado"/>
              <w:rPr>
                <w:b w:val="0"/>
              </w:rPr>
            </w:pPr>
            <w:r w:rsidRPr="0068692C">
              <w:rPr>
                <w:b w:val="0"/>
              </w:rPr>
              <w:t>TRANSPORT PRIORITY</w:t>
            </w:r>
          </w:p>
        </w:tc>
        <w:tc>
          <w:tcPr>
            <w:tcW w:w="1701" w:type="dxa"/>
          </w:tcPr>
          <w:p w14:paraId="0DE5BAD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DW</w:t>
            </w:r>
          </w:p>
        </w:tc>
        <w:tc>
          <w:tcPr>
            <w:tcW w:w="851" w:type="dxa"/>
          </w:tcPr>
          <w:p w14:paraId="413C7622"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w:t>
            </w:r>
          </w:p>
        </w:tc>
        <w:tc>
          <w:tcPr>
            <w:tcW w:w="1559" w:type="dxa"/>
          </w:tcPr>
          <w:p w14:paraId="478CD583"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00E7D04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45307E58"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0D20D2F5" w14:textId="77777777" w:rsidR="0068692C" w:rsidRPr="0068692C" w:rsidRDefault="0068692C" w:rsidP="0068692C">
            <w:pPr>
              <w:pStyle w:val="Sinespaciado"/>
              <w:rPr>
                <w:b w:val="0"/>
              </w:rPr>
            </w:pPr>
            <w:r w:rsidRPr="0068692C">
              <w:rPr>
                <w:b w:val="0"/>
              </w:rPr>
              <w:t>TIME BASE FILTER</w:t>
            </w:r>
          </w:p>
        </w:tc>
        <w:tc>
          <w:tcPr>
            <w:tcW w:w="1701" w:type="dxa"/>
          </w:tcPr>
          <w:p w14:paraId="3F49C45D"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DR</w:t>
            </w:r>
          </w:p>
        </w:tc>
        <w:tc>
          <w:tcPr>
            <w:tcW w:w="851" w:type="dxa"/>
          </w:tcPr>
          <w:p w14:paraId="0BFF08F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w:t>
            </w:r>
          </w:p>
        </w:tc>
        <w:tc>
          <w:tcPr>
            <w:tcW w:w="1559" w:type="dxa"/>
          </w:tcPr>
          <w:p w14:paraId="5206C145"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restart"/>
            <w:vAlign w:val="center"/>
          </w:tcPr>
          <w:p w14:paraId="683144FD"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r w:rsidRPr="001814F9">
              <w:t>Resources</w:t>
            </w:r>
          </w:p>
        </w:tc>
      </w:tr>
      <w:tr w:rsidR="0068692C" w:rsidRPr="001814F9" w14:paraId="464F81AE"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06BC70A" w14:textId="77777777" w:rsidR="0068692C" w:rsidRPr="0068692C" w:rsidRDefault="0068692C" w:rsidP="0068692C">
            <w:pPr>
              <w:pStyle w:val="Sinespaciado"/>
              <w:rPr>
                <w:b w:val="0"/>
              </w:rPr>
            </w:pPr>
            <w:r w:rsidRPr="0068692C">
              <w:rPr>
                <w:b w:val="0"/>
              </w:rPr>
              <w:t>RESOURCE LIMITS</w:t>
            </w:r>
          </w:p>
        </w:tc>
        <w:tc>
          <w:tcPr>
            <w:tcW w:w="1701" w:type="dxa"/>
          </w:tcPr>
          <w:p w14:paraId="71BFB90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6329244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3C613ADE"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ign w:val="center"/>
          </w:tcPr>
          <w:p w14:paraId="791C1B48"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1467347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732ED908" w14:textId="77777777" w:rsidR="0068692C" w:rsidRPr="0068692C" w:rsidRDefault="0068692C" w:rsidP="0068692C">
            <w:pPr>
              <w:pStyle w:val="Sinespaciado"/>
              <w:rPr>
                <w:b w:val="0"/>
              </w:rPr>
            </w:pPr>
            <w:r w:rsidRPr="0068692C">
              <w:rPr>
                <w:b w:val="0"/>
              </w:rPr>
              <w:t>USER_DATA</w:t>
            </w:r>
          </w:p>
        </w:tc>
        <w:tc>
          <w:tcPr>
            <w:tcW w:w="1701" w:type="dxa"/>
          </w:tcPr>
          <w:p w14:paraId="67490C87"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DP, DR, DW</w:t>
            </w:r>
          </w:p>
        </w:tc>
        <w:tc>
          <w:tcPr>
            <w:tcW w:w="851" w:type="dxa"/>
          </w:tcPr>
          <w:p w14:paraId="7872845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5C4CBE26"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restart"/>
            <w:vAlign w:val="center"/>
          </w:tcPr>
          <w:p w14:paraId="0727940C"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r w:rsidRPr="001814F9">
              <w:t>Configuration</w:t>
            </w:r>
          </w:p>
        </w:tc>
      </w:tr>
      <w:tr w:rsidR="0068692C" w:rsidRPr="001814F9" w14:paraId="4796A88E"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5654F4ED" w14:textId="77777777" w:rsidR="0068692C" w:rsidRPr="0068692C" w:rsidRDefault="0068692C" w:rsidP="0068692C">
            <w:pPr>
              <w:pStyle w:val="Sinespaciado"/>
              <w:rPr>
                <w:b w:val="0"/>
              </w:rPr>
            </w:pPr>
            <w:r w:rsidRPr="0068692C">
              <w:rPr>
                <w:b w:val="0"/>
              </w:rPr>
              <w:t>TOPIC_DATA</w:t>
            </w:r>
          </w:p>
        </w:tc>
        <w:tc>
          <w:tcPr>
            <w:tcW w:w="1701" w:type="dxa"/>
          </w:tcPr>
          <w:p w14:paraId="1445025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w:t>
            </w:r>
          </w:p>
        </w:tc>
        <w:tc>
          <w:tcPr>
            <w:tcW w:w="851" w:type="dxa"/>
          </w:tcPr>
          <w:p w14:paraId="36768537"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7BE153C3"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tcPr>
          <w:p w14:paraId="0E57564E"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p>
        </w:tc>
      </w:tr>
      <w:tr w:rsidR="0068692C" w:rsidRPr="001814F9" w14:paraId="26A9B3A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79CD2E98" w14:textId="77777777" w:rsidR="0068692C" w:rsidRPr="0068692C" w:rsidRDefault="0068692C" w:rsidP="0068692C">
            <w:pPr>
              <w:pStyle w:val="Sinespaciado"/>
              <w:rPr>
                <w:b w:val="0"/>
              </w:rPr>
            </w:pPr>
            <w:r w:rsidRPr="0068692C">
              <w:rPr>
                <w:b w:val="0"/>
              </w:rPr>
              <w:t>GROUP_DATA</w:t>
            </w:r>
          </w:p>
        </w:tc>
        <w:tc>
          <w:tcPr>
            <w:tcW w:w="1701" w:type="dxa"/>
          </w:tcPr>
          <w:p w14:paraId="4F81635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P, S</w:t>
            </w:r>
          </w:p>
        </w:tc>
        <w:tc>
          <w:tcPr>
            <w:tcW w:w="851" w:type="dxa"/>
          </w:tcPr>
          <w:p w14:paraId="31CD16FD"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23F7B09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tcPr>
          <w:p w14:paraId="703E720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p>
        </w:tc>
      </w:tr>
    </w:tbl>
    <w:p w14:paraId="56CFCE99" w14:textId="575E45EA" w:rsidR="00D1084A" w:rsidRPr="00074B99" w:rsidRDefault="00D1084A" w:rsidP="00126EB9">
      <w:pPr>
        <w:jc w:val="center"/>
      </w:pPr>
    </w:p>
    <w:p w14:paraId="70DC0E52" w14:textId="6069AD32" w:rsidR="00D676D1" w:rsidRPr="00074B99" w:rsidRDefault="00654EEF" w:rsidP="00EF46E0">
      <w:r w:rsidRPr="00074B99">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074B99">
        <w:rPr>
          <w:i/>
        </w:rPr>
        <w:t>DCPSEntity</w:t>
      </w:r>
      <w:r w:rsidRPr="00074B99">
        <w:t>, si la QoS solicitada y ofertada no pueden llegar a un acuerdo.</w:t>
      </w:r>
      <w:r w:rsidR="00AF6DF9" w:rsidRPr="00074B99">
        <w:t xml:space="preserve"> En la siguiente </w:t>
      </w:r>
      <w:r w:rsidR="00AF6DF9" w:rsidRPr="00074B99">
        <w:fldChar w:fldCharType="begin"/>
      </w:r>
      <w:r w:rsidR="00AF6DF9" w:rsidRPr="00074B99">
        <w:instrText xml:space="preserve"> REF _Ref414284385 \h </w:instrText>
      </w:r>
      <w:r w:rsidR="00AF6DF9"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eastAsia="es-EC"/>
        </w:rPr>
        <w:drawing>
          <wp:inline distT="0" distB="0" distL="0" distR="0" wp14:anchorId="5F0A472A" wp14:editId="68E8329F">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5C53A92F" w:rsidR="0061249C" w:rsidRPr="00074B99" w:rsidRDefault="00AF6DF9" w:rsidP="00AF6DF9">
      <w:pPr>
        <w:pStyle w:val="Descripcin"/>
        <w:rPr>
          <w:i w:val="0"/>
          <w:color w:val="auto"/>
          <w:szCs w:val="24"/>
        </w:rPr>
      </w:pPr>
      <w:bookmarkStart w:id="63" w:name="_Ref414284385"/>
      <w:bookmarkStart w:id="64" w:name="_Toc425414737"/>
      <w:bookmarkStart w:id="65" w:name="_Toc414359327"/>
      <w:bookmarkStart w:id="66" w:name="_Toc421177661"/>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12</w:t>
      </w:r>
      <w:r w:rsidR="007D7E71" w:rsidRPr="00074B99">
        <w:rPr>
          <w:color w:val="auto"/>
          <w:szCs w:val="24"/>
        </w:rPr>
        <w:fldChar w:fldCharType="end"/>
      </w:r>
      <w:bookmarkEnd w:id="63"/>
      <w:r w:rsidRPr="00074B99">
        <w:rPr>
          <w:color w:val="auto"/>
          <w:szCs w:val="24"/>
        </w:rPr>
        <w:t>.</w:t>
      </w:r>
      <w:r w:rsidRPr="00074B99">
        <w:rPr>
          <w:i w:val="0"/>
          <w:color w:val="auto"/>
          <w:szCs w:val="24"/>
        </w:rPr>
        <w:t xml:space="preserve"> Modelo Suscriptor-Solicitado y Publicador-Ofertado</w:t>
      </w:r>
      <w:bookmarkEnd w:id="64"/>
    </w:p>
    <w:p w14:paraId="541BA053" w14:textId="1900F777" w:rsidR="00126EB9" w:rsidRPr="00074B99" w:rsidRDefault="00655EB6" w:rsidP="00AF6DF9">
      <w:pPr>
        <w:pStyle w:val="Descripcin"/>
        <w:rPr>
          <w:color w:val="auto"/>
          <w:szCs w:val="24"/>
        </w:rPr>
      </w:pPr>
      <w:sdt>
        <w:sdtPr>
          <w:rPr>
            <w:i w:val="0"/>
            <w:color w:val="auto"/>
            <w:szCs w:val="24"/>
          </w:rPr>
          <w:id w:val="-1337540774"/>
          <w:citation/>
        </w:sdtPr>
        <w:sdtContent>
          <w:r w:rsidR="003264C4" w:rsidRPr="00074B99">
            <w:rPr>
              <w:i w:val="0"/>
              <w:color w:val="auto"/>
              <w:szCs w:val="24"/>
            </w:rPr>
            <w:fldChar w:fldCharType="begin"/>
          </w:r>
          <w:r w:rsidR="003264C4" w:rsidRPr="00074B99">
            <w:rPr>
              <w:i w:val="0"/>
              <w:color w:val="auto"/>
              <w:szCs w:val="24"/>
            </w:rPr>
            <w:instrText xml:space="preserve"> CITATION Cor \l 3082 </w:instrText>
          </w:r>
          <w:r w:rsidR="003264C4" w:rsidRPr="00074B99">
            <w:rPr>
              <w:i w:val="0"/>
              <w:color w:val="auto"/>
              <w:szCs w:val="24"/>
            </w:rPr>
            <w:fldChar w:fldCharType="separate"/>
          </w:r>
          <w:r w:rsidR="0020142C" w:rsidRPr="00074B99">
            <w:rPr>
              <w:noProof/>
              <w:color w:val="auto"/>
              <w:szCs w:val="24"/>
            </w:rPr>
            <w:t>(Corsaro)</w:t>
          </w:r>
          <w:r w:rsidR="003264C4" w:rsidRPr="00074B99">
            <w:rPr>
              <w:i w:val="0"/>
              <w:color w:val="auto"/>
              <w:szCs w:val="24"/>
            </w:rPr>
            <w:fldChar w:fldCharType="end"/>
          </w:r>
        </w:sdtContent>
      </w:sdt>
      <w:r w:rsidR="00AF6DF9" w:rsidRPr="00074B99">
        <w:rPr>
          <w:i w:val="0"/>
          <w:color w:val="auto"/>
          <w:szCs w:val="24"/>
        </w:rPr>
        <w:t>.</w:t>
      </w:r>
      <w:bookmarkEnd w:id="65"/>
      <w:bookmarkEnd w:id="66"/>
    </w:p>
    <w:p w14:paraId="3FADAAC6" w14:textId="085AEDFC" w:rsidR="00D1084A" w:rsidRPr="00074B99" w:rsidRDefault="00E3731E" w:rsidP="00E3731E">
      <w:pPr>
        <w:pStyle w:val="Ttulo4"/>
      </w:pPr>
      <w:r w:rsidRPr="00074B99">
        <w:lastRenderedPageBreak/>
        <w:t>Interoperabilidad</w:t>
      </w:r>
    </w:p>
    <w:p w14:paraId="0CF75A96" w14:textId="15404DC4" w:rsidR="00E3731E" w:rsidRPr="00074B99" w:rsidRDefault="00E3731E" w:rsidP="00E3731E">
      <w:r w:rsidRPr="00074B99">
        <w:t xml:space="preserve">Existen múltiples aspectos de interoperabilidad en el middleware. Estos incluyen al API, el </w:t>
      </w:r>
      <w:r w:rsidRPr="00074B99">
        <w:rPr>
          <w:i/>
        </w:rPr>
        <w:t xml:space="preserve">Wire Protocol </w:t>
      </w:r>
      <w:r w:rsidRPr="00074B99">
        <w:t>o Protocolo de conexión</w:t>
      </w:r>
      <w:r w:rsidR="00F03E9C" w:rsidRPr="00074B99">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Pr="00074B99" w:rsidRDefault="00F03E9C" w:rsidP="00F03E9C">
      <w:pPr>
        <w:pStyle w:val="Ttulo5"/>
      </w:pPr>
      <w:r w:rsidRPr="00074B99">
        <w:t>API y su interoperabilidad</w:t>
      </w:r>
    </w:p>
    <w:p w14:paraId="26B85A62" w14:textId="77777777" w:rsidR="00C53A44" w:rsidRPr="00074B99" w:rsidRDefault="00F03E9C" w:rsidP="00F03E9C">
      <w:r w:rsidRPr="00074B99">
        <w:t>El API es la interfaz entre el DDS y la aplicación. Este comprende los tipos de datos específicos y llamadas a funciones para que la aplicación interactúe con el middleware, ya que el API está estandarizado</w:t>
      </w:r>
      <w:r w:rsidR="00C53A44" w:rsidRPr="00074B99">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Pr="00074B99" w:rsidRDefault="00C53A44" w:rsidP="00510B5D">
      <w:pPr>
        <w:jc w:val="left"/>
      </w:pPr>
      <w:r w:rsidRPr="00074B99">
        <w:t xml:space="preserve">La siguiente </w:t>
      </w:r>
      <w:r w:rsidR="009A2523" w:rsidRPr="00074B99">
        <w:fldChar w:fldCharType="begin"/>
      </w:r>
      <w:r w:rsidR="009A2523" w:rsidRPr="00074B99">
        <w:instrText xml:space="preserve"> REF _Ref414357318 \h </w:instrText>
      </w:r>
      <w:r w:rsidR="009A2523"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13</w:t>
      </w:r>
      <w:r w:rsidR="009A2523" w:rsidRPr="00074B99">
        <w:fldChar w:fldCharType="end"/>
      </w:r>
      <w:r w:rsidR="009A2523" w:rsidRPr="00074B99">
        <w:t xml:space="preserve"> </w:t>
      </w:r>
      <w:r w:rsidRPr="00074B99">
        <w:t>muestra la interoperabilidad del API.</w:t>
      </w:r>
    </w:p>
    <w:p w14:paraId="28A12DC3" w14:textId="77777777" w:rsidR="00510B5D" w:rsidRPr="00074B99" w:rsidRDefault="00C53A44" w:rsidP="00510B5D">
      <w:pPr>
        <w:keepNext/>
        <w:jc w:val="center"/>
      </w:pPr>
      <w:r w:rsidRPr="00074B99">
        <w:rPr>
          <w:noProof/>
          <w:lang w:eastAsia="es-EC"/>
        </w:rPr>
        <w:drawing>
          <wp:inline distT="0" distB="0" distL="0" distR="0" wp14:anchorId="304DA9ED" wp14:editId="2F702F6A">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7BFAFB5B" w:rsidR="0061249C" w:rsidRPr="00074B99" w:rsidRDefault="00510B5D" w:rsidP="00510B5D">
      <w:pPr>
        <w:pStyle w:val="Descripcin"/>
        <w:rPr>
          <w:i w:val="0"/>
          <w:color w:val="auto"/>
          <w:szCs w:val="24"/>
        </w:rPr>
      </w:pPr>
      <w:bookmarkStart w:id="67" w:name="_Ref414357318"/>
      <w:bookmarkStart w:id="68" w:name="_Toc425414738"/>
      <w:bookmarkStart w:id="69" w:name="_Toc414359328"/>
      <w:bookmarkStart w:id="70" w:name="_Toc421177662"/>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13</w:t>
      </w:r>
      <w:r w:rsidR="007D7E71" w:rsidRPr="00074B99">
        <w:rPr>
          <w:color w:val="auto"/>
          <w:szCs w:val="24"/>
        </w:rPr>
        <w:fldChar w:fldCharType="end"/>
      </w:r>
      <w:bookmarkEnd w:id="67"/>
      <w:r w:rsidRPr="00074B99">
        <w:rPr>
          <w:color w:val="auto"/>
          <w:szCs w:val="24"/>
        </w:rPr>
        <w:t xml:space="preserve">. </w:t>
      </w:r>
      <w:r w:rsidRPr="00074B99">
        <w:rPr>
          <w:i w:val="0"/>
          <w:color w:val="auto"/>
          <w:szCs w:val="24"/>
        </w:rPr>
        <w:t>Interoperabilidad del API</w:t>
      </w:r>
      <w:bookmarkEnd w:id="68"/>
    </w:p>
    <w:p w14:paraId="4A93ABE7" w14:textId="3446B1AA" w:rsidR="00C53A44" w:rsidRPr="00074B99" w:rsidRDefault="00655EB6" w:rsidP="00510B5D">
      <w:pPr>
        <w:pStyle w:val="Descripcin"/>
        <w:rPr>
          <w:i w:val="0"/>
          <w:color w:val="auto"/>
          <w:szCs w:val="24"/>
        </w:rPr>
      </w:pPr>
      <w:sdt>
        <w:sdtPr>
          <w:rPr>
            <w:i w:val="0"/>
            <w:color w:val="auto"/>
            <w:szCs w:val="24"/>
          </w:rPr>
          <w:id w:val="-556394617"/>
          <w:citation/>
        </w:sdtPr>
        <w:sdtContent>
          <w:r w:rsidR="00510B5D" w:rsidRPr="00074B99">
            <w:rPr>
              <w:i w:val="0"/>
              <w:color w:val="auto"/>
              <w:szCs w:val="24"/>
            </w:rPr>
            <w:fldChar w:fldCharType="begin"/>
          </w:r>
          <w:r w:rsidR="00510B5D" w:rsidRPr="00074B99">
            <w:rPr>
              <w:i w:val="0"/>
              <w:color w:val="auto"/>
              <w:szCs w:val="24"/>
            </w:rPr>
            <w:instrText xml:space="preserve"> CITATION Twi11 \l 3082 </w:instrText>
          </w:r>
          <w:r w:rsidR="00510B5D" w:rsidRPr="00074B99">
            <w:rPr>
              <w:i w:val="0"/>
              <w:color w:val="auto"/>
              <w:szCs w:val="24"/>
            </w:rPr>
            <w:fldChar w:fldCharType="separate"/>
          </w:r>
          <w:r w:rsidR="0020142C" w:rsidRPr="00074B99">
            <w:rPr>
              <w:noProof/>
              <w:color w:val="auto"/>
              <w:szCs w:val="24"/>
            </w:rPr>
            <w:t>(Twin Oaks Computing, Inc., 2011)</w:t>
          </w:r>
          <w:r w:rsidR="00510B5D" w:rsidRPr="00074B99">
            <w:rPr>
              <w:i w:val="0"/>
              <w:color w:val="auto"/>
              <w:szCs w:val="24"/>
            </w:rPr>
            <w:fldChar w:fldCharType="end"/>
          </w:r>
        </w:sdtContent>
      </w:sdt>
      <w:r w:rsidR="00510B5D" w:rsidRPr="00074B99">
        <w:rPr>
          <w:i w:val="0"/>
          <w:color w:val="auto"/>
          <w:szCs w:val="24"/>
        </w:rPr>
        <w:t>.</w:t>
      </w:r>
      <w:bookmarkEnd w:id="69"/>
      <w:bookmarkEnd w:id="70"/>
    </w:p>
    <w:p w14:paraId="029BAEFB" w14:textId="41D70529" w:rsidR="00510B5D" w:rsidRPr="00074B99" w:rsidRDefault="00510B5D" w:rsidP="00510B5D">
      <w:pPr>
        <w:pStyle w:val="Ttulo5"/>
      </w:pPr>
      <w:r w:rsidRPr="00074B99">
        <w:t>Protocolo de Conexión y su Interoperabilidad</w:t>
      </w:r>
    </w:p>
    <w:p w14:paraId="71C230CC" w14:textId="100F0813" w:rsidR="00510B5D" w:rsidRPr="00074B99" w:rsidRDefault="00510B5D" w:rsidP="00510B5D">
      <w:r w:rsidRPr="00074B99">
        <w:t xml:space="preserve">El protocolo RTPS es responsable de la interoperabilidad del DDS sobre la conexión. La OMG también gestiona el estándar RTPS y adhiere a </w:t>
      </w:r>
      <w:proofErr w:type="gramStart"/>
      <w:r w:rsidRPr="00074B99">
        <w:t>este estándar múltiples proveedores</w:t>
      </w:r>
      <w:proofErr w:type="gramEnd"/>
      <w:r w:rsidRPr="00074B99">
        <w:t xml:space="preserve"> del DDS. RTPS es usado como el protocolo de transporte de datos subyacente a la comunicación dentro del DDS. Este provee soporte para todas las tecnologías DDS, como el </w:t>
      </w:r>
      <w:r w:rsidRPr="00074B99">
        <w:lastRenderedPageBreak/>
        <w:t xml:space="preserve">descubrimiento dinámico, las comunicaciones seguras, la independencia de plataforma, y las asociaciones de QoS. Este aspecto de interoperabilidad permite a un usuario de DDS </w:t>
      </w:r>
      <w:r w:rsidR="009A2523" w:rsidRPr="00074B99">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074B99">
        <w:rPr>
          <w:i/>
        </w:rPr>
        <w:t xml:space="preserve">gateways RTPS,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la siguiente </w:t>
      </w:r>
      <w:r w:rsidR="003725C1" w:rsidRPr="00074B99">
        <w:fldChar w:fldCharType="begin"/>
      </w:r>
      <w:r w:rsidR="003725C1" w:rsidRPr="00074B99">
        <w:instrText xml:space="preserve"> REF _Ref414357472 \h </w:instrText>
      </w:r>
      <w:r w:rsidR="003725C1"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14</w:t>
      </w:r>
      <w:r w:rsidR="003725C1" w:rsidRPr="00074B99">
        <w:fldChar w:fldCharType="end"/>
      </w:r>
      <w:r w:rsidR="009A2523" w:rsidRPr="00074B99">
        <w:t xml:space="preserve"> se podrá ver la interoperabilidad del protocolo de conexión.</w:t>
      </w:r>
    </w:p>
    <w:p w14:paraId="14AEAB91" w14:textId="77777777" w:rsidR="009A2523" w:rsidRPr="00074B99" w:rsidRDefault="009A2523" w:rsidP="009A2523">
      <w:pPr>
        <w:keepNext/>
        <w:ind w:firstLine="0"/>
        <w:jc w:val="center"/>
      </w:pPr>
      <w:r w:rsidRPr="00074B99">
        <w:rPr>
          <w:noProof/>
          <w:lang w:eastAsia="es-EC"/>
        </w:rPr>
        <w:drawing>
          <wp:inline distT="0" distB="0" distL="0" distR="0" wp14:anchorId="218C8004" wp14:editId="458D1CE6">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762A863D" w:rsidR="00176069" w:rsidRPr="00074B99" w:rsidRDefault="009A2523" w:rsidP="009A2523">
      <w:pPr>
        <w:pStyle w:val="Descripcin"/>
        <w:rPr>
          <w:i w:val="0"/>
          <w:color w:val="auto"/>
          <w:szCs w:val="24"/>
        </w:rPr>
      </w:pPr>
      <w:bookmarkStart w:id="71" w:name="_Ref414357472"/>
      <w:bookmarkStart w:id="72" w:name="_Toc425414739"/>
      <w:bookmarkStart w:id="73" w:name="_Toc414359329"/>
      <w:bookmarkStart w:id="74" w:name="_Toc421177663"/>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14</w:t>
      </w:r>
      <w:r w:rsidR="007D7E71" w:rsidRPr="00074B99">
        <w:rPr>
          <w:color w:val="auto"/>
          <w:szCs w:val="24"/>
        </w:rPr>
        <w:fldChar w:fldCharType="end"/>
      </w:r>
      <w:bookmarkEnd w:id="71"/>
      <w:r w:rsidRPr="00074B99">
        <w:rPr>
          <w:color w:val="auto"/>
          <w:szCs w:val="24"/>
        </w:rPr>
        <w:t xml:space="preserve">. </w:t>
      </w:r>
      <w:r w:rsidRPr="00074B99">
        <w:rPr>
          <w:i w:val="0"/>
          <w:color w:val="auto"/>
          <w:szCs w:val="24"/>
        </w:rPr>
        <w:t>Interoperabilidad del Protocolo de Conexión</w:t>
      </w:r>
      <w:bookmarkEnd w:id="72"/>
    </w:p>
    <w:p w14:paraId="064FF134" w14:textId="28E6C95D" w:rsidR="009A2523" w:rsidRPr="00074B99" w:rsidRDefault="00655EB6" w:rsidP="009A2523">
      <w:pPr>
        <w:pStyle w:val="Descripcin"/>
        <w:rPr>
          <w:color w:val="auto"/>
          <w:szCs w:val="24"/>
        </w:rPr>
      </w:pPr>
      <w:sdt>
        <w:sdtPr>
          <w:rPr>
            <w:i w:val="0"/>
            <w:color w:val="auto"/>
            <w:szCs w:val="24"/>
          </w:rPr>
          <w:id w:val="-2120672835"/>
          <w:citation/>
        </w:sdtPr>
        <w:sdtContent>
          <w:r w:rsidR="009A2523" w:rsidRPr="00074B99">
            <w:rPr>
              <w:i w:val="0"/>
              <w:color w:val="auto"/>
              <w:szCs w:val="24"/>
            </w:rPr>
            <w:fldChar w:fldCharType="begin"/>
          </w:r>
          <w:r w:rsidR="009A2523" w:rsidRPr="00074B99">
            <w:rPr>
              <w:i w:val="0"/>
              <w:color w:val="auto"/>
              <w:szCs w:val="24"/>
            </w:rPr>
            <w:instrText xml:space="preserve"> CITATION Twi11 \l 3082 </w:instrText>
          </w:r>
          <w:r w:rsidR="009A2523" w:rsidRPr="00074B99">
            <w:rPr>
              <w:i w:val="0"/>
              <w:color w:val="auto"/>
              <w:szCs w:val="24"/>
            </w:rPr>
            <w:fldChar w:fldCharType="separate"/>
          </w:r>
          <w:r w:rsidR="0020142C" w:rsidRPr="00074B99">
            <w:rPr>
              <w:noProof/>
              <w:color w:val="auto"/>
              <w:szCs w:val="24"/>
            </w:rPr>
            <w:t>(Twin Oaks Computing, Inc., 2011)</w:t>
          </w:r>
          <w:r w:rsidR="009A2523" w:rsidRPr="00074B99">
            <w:rPr>
              <w:i w:val="0"/>
              <w:color w:val="auto"/>
              <w:szCs w:val="24"/>
            </w:rPr>
            <w:fldChar w:fldCharType="end"/>
          </w:r>
        </w:sdtContent>
      </w:sdt>
      <w:r w:rsidR="009A2523" w:rsidRPr="00074B99">
        <w:rPr>
          <w:i w:val="0"/>
          <w:color w:val="auto"/>
          <w:szCs w:val="24"/>
        </w:rPr>
        <w:t>.</w:t>
      </w:r>
      <w:bookmarkEnd w:id="73"/>
      <w:bookmarkEnd w:id="74"/>
    </w:p>
    <w:p w14:paraId="7CC75D02" w14:textId="2327F550" w:rsidR="004205D7" w:rsidRPr="00074B99" w:rsidRDefault="004205D7" w:rsidP="003725C1">
      <w:pPr>
        <w:pStyle w:val="Ttulo5"/>
      </w:pPr>
      <w:r w:rsidRPr="00074B99">
        <w:t xml:space="preserve">   </w:t>
      </w:r>
      <w:r w:rsidR="003725C1" w:rsidRPr="00074B99">
        <w:t>Cobertura de la QoS y su interoperabilidad</w:t>
      </w:r>
    </w:p>
    <w:p w14:paraId="68D3DF3C" w14:textId="7BDC2FE5" w:rsidR="003725C1" w:rsidRPr="00074B99" w:rsidRDefault="003725C1" w:rsidP="003725C1">
      <w:r w:rsidRPr="00074B99">
        <w:t>Las políticas de QoS permiten a la aplicación medir el comportamiento específico de la comunicación. Esta medición incluye diferentes aspectos de la comunicación. Ejemplos de las políticas de QoS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 definidas por el est</w:t>
      </w:r>
      <w:r w:rsidR="00E67524" w:rsidRPr="00074B99">
        <w:t xml:space="preserve">ándar DDS. Estas políticas de QoS proveen un conjunto </w:t>
      </w:r>
      <w:r w:rsidR="00E67524" w:rsidRPr="00074B99">
        <w:lastRenderedPageBreak/>
        <w:t xml:space="preserve">completo de opciones de configuración, permitiendo a las aplicaciones tomar fácilmente ventaja de estrategias de </w:t>
      </w:r>
      <w:proofErr w:type="gramStart"/>
      <w:r w:rsidR="00E67524" w:rsidRPr="00074B99">
        <w:t>comunicación muy complejas y poderosas</w:t>
      </w:r>
      <w:proofErr w:type="gramEnd"/>
      <w:r w:rsidR="00E67524" w:rsidRPr="00074B99">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074B99" w:rsidRDefault="00E67524" w:rsidP="003725C1">
      <w:r w:rsidRPr="00074B99">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rsidRPr="00074B99">
        <w:t>para ser compatible con el estándar, es decir, interoperable</w:t>
      </w:r>
      <w:r w:rsidR="001355F5" w:rsidRPr="00074B99">
        <w:t>.</w:t>
      </w:r>
    </w:p>
    <w:p w14:paraId="5062700A" w14:textId="0BE3E9DF" w:rsidR="001355F5" w:rsidRPr="00074B99" w:rsidRDefault="001355F5" w:rsidP="003725C1">
      <w:r w:rsidRPr="00074B99">
        <w:t>Todos estos aspectos de interoperabilidad puestos juntos permiten una gran flexibilidad a los clientes del middleware.</w:t>
      </w:r>
    </w:p>
    <w:p w14:paraId="539FB060" w14:textId="586B4255" w:rsidR="00411276" w:rsidRPr="00074B99" w:rsidRDefault="004A764E" w:rsidP="004A764E">
      <w:pPr>
        <w:pStyle w:val="Ttulo3"/>
      </w:pPr>
      <w:bookmarkStart w:id="75" w:name="_Toc425414478"/>
      <w:r w:rsidRPr="00074B99">
        <w:t>Funcionalidades</w:t>
      </w:r>
      <w:bookmarkEnd w:id="75"/>
    </w:p>
    <w:p w14:paraId="79C8BB4E" w14:textId="77777777" w:rsidR="004A764E" w:rsidRPr="00074B99" w:rsidRDefault="004A764E" w:rsidP="004A764E">
      <w:r w:rsidRPr="00074B99">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074B99" w:rsidRDefault="004A764E" w:rsidP="004A764E">
      <w:r w:rsidRPr="00074B99">
        <w:t>Además, DDS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eastAsia="es-EC"/>
        </w:rPr>
        <w:lastRenderedPageBreak/>
        <w:drawing>
          <wp:inline distT="0" distB="0" distL="0" distR="0" wp14:anchorId="3D18FC4A" wp14:editId="66E9FBC9">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1">
                      <a:extLst>
                        <a:ext uri="{BEBA8EAE-BF5A-486C-A8C5-ECC9F3942E4B}">
                          <a14:imgProps xmlns:a14="http://schemas.microsoft.com/office/drawing/2010/main">
                            <a14:imgLayer r:embed="rId42">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665C19FF" w:rsidR="00176069" w:rsidRPr="00074B99" w:rsidRDefault="00186524" w:rsidP="00186524">
      <w:pPr>
        <w:pStyle w:val="Descripcin"/>
        <w:rPr>
          <w:i w:val="0"/>
          <w:color w:val="auto"/>
          <w:szCs w:val="24"/>
        </w:rPr>
      </w:pPr>
      <w:bookmarkStart w:id="76" w:name="_Ref413850935"/>
      <w:bookmarkStart w:id="77" w:name="_Toc425414740"/>
      <w:bookmarkStart w:id="78" w:name="_Toc414359330"/>
      <w:bookmarkStart w:id="79" w:name="_Toc421177664"/>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15</w:t>
      </w:r>
      <w:r w:rsidR="007D7E71" w:rsidRPr="00074B99">
        <w:rPr>
          <w:color w:val="auto"/>
          <w:szCs w:val="24"/>
        </w:rPr>
        <w:fldChar w:fldCharType="end"/>
      </w:r>
      <w:bookmarkEnd w:id="76"/>
      <w:r w:rsidRPr="00074B99">
        <w:rPr>
          <w:color w:val="auto"/>
          <w:szCs w:val="24"/>
        </w:rPr>
        <w:t xml:space="preserve">. </w:t>
      </w:r>
      <w:r w:rsidRPr="00074B99">
        <w:rPr>
          <w:i w:val="0"/>
          <w:color w:val="auto"/>
          <w:szCs w:val="24"/>
        </w:rPr>
        <w:t>Parámetros de QoS definidos por DDS</w:t>
      </w:r>
      <w:bookmarkEnd w:id="77"/>
    </w:p>
    <w:p w14:paraId="1798BFCE" w14:textId="3370200C" w:rsidR="00186524" w:rsidRPr="00074B99" w:rsidRDefault="00655EB6" w:rsidP="00186524">
      <w:pPr>
        <w:pStyle w:val="Descripcin"/>
        <w:rPr>
          <w:i w:val="0"/>
          <w:color w:val="auto"/>
          <w:szCs w:val="24"/>
        </w:rPr>
      </w:pPr>
      <w:sdt>
        <w:sdtPr>
          <w:rPr>
            <w:i w:val="0"/>
            <w:color w:val="auto"/>
            <w:szCs w:val="24"/>
          </w:rPr>
          <w:id w:val="2054487347"/>
          <w:citation/>
        </w:sdtPr>
        <w:sdtContent>
          <w:r w:rsidR="003264C4" w:rsidRPr="00074B99">
            <w:rPr>
              <w:i w:val="0"/>
              <w:color w:val="auto"/>
              <w:szCs w:val="24"/>
            </w:rPr>
            <w:fldChar w:fldCharType="begin"/>
          </w:r>
          <w:r w:rsidR="003264C4" w:rsidRPr="00074B99">
            <w:rPr>
              <w:i w:val="0"/>
              <w:color w:val="auto"/>
              <w:szCs w:val="24"/>
            </w:rPr>
            <w:instrText xml:space="preserve"> CITATION Pér14 \l 3082 </w:instrText>
          </w:r>
          <w:r w:rsidR="003264C4" w:rsidRPr="00074B99">
            <w:rPr>
              <w:i w:val="0"/>
              <w:color w:val="auto"/>
              <w:szCs w:val="24"/>
            </w:rPr>
            <w:fldChar w:fldCharType="separate"/>
          </w:r>
          <w:r w:rsidR="0020142C" w:rsidRPr="00074B99">
            <w:rPr>
              <w:noProof/>
              <w:color w:val="auto"/>
              <w:szCs w:val="24"/>
            </w:rPr>
            <w:t>(Pérez &amp; Gutiérrez, 2014)</w:t>
          </w:r>
          <w:r w:rsidR="003264C4" w:rsidRPr="00074B99">
            <w:rPr>
              <w:i w:val="0"/>
              <w:color w:val="auto"/>
              <w:szCs w:val="24"/>
            </w:rPr>
            <w:fldChar w:fldCharType="end"/>
          </w:r>
        </w:sdtContent>
      </w:sdt>
      <w:r w:rsidR="003264C4" w:rsidRPr="00074B99">
        <w:rPr>
          <w:i w:val="0"/>
          <w:color w:val="auto"/>
          <w:szCs w:val="24"/>
        </w:rPr>
        <w:t>.</w:t>
      </w:r>
      <w:bookmarkEnd w:id="78"/>
      <w:bookmarkEnd w:id="79"/>
      <w:r w:rsidR="00186524" w:rsidRPr="00074B99">
        <w:rPr>
          <w:i w:val="0"/>
          <w:color w:val="auto"/>
          <w:szCs w:val="24"/>
        </w:rPr>
        <w:t xml:space="preserve"> </w:t>
      </w:r>
    </w:p>
    <w:p w14:paraId="2CA242B1" w14:textId="344FADD0" w:rsidR="00981826" w:rsidRPr="00074B99" w:rsidRDefault="00186524" w:rsidP="00205224">
      <w:pPr>
        <w:pStyle w:val="Prrafodelista"/>
        <w:numPr>
          <w:ilvl w:val="0"/>
          <w:numId w:val="31"/>
        </w:numPr>
      </w:pPr>
      <w:r w:rsidRPr="00074B99">
        <w:rPr>
          <w:i/>
        </w:rPr>
        <w:t>Data Availability o disponibilidad de los datos,</w:t>
      </w:r>
      <w:r w:rsidRPr="00074B99">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074B99" w:rsidRDefault="00186524" w:rsidP="00205224">
      <w:pPr>
        <w:pStyle w:val="Prrafodelista"/>
        <w:numPr>
          <w:ilvl w:val="0"/>
          <w:numId w:val="31"/>
        </w:numPr>
      </w:pPr>
      <w:r w:rsidRPr="00074B99">
        <w:rPr>
          <w:i/>
        </w:rPr>
        <w:t>Data Delivery o entrega de datos,</w:t>
      </w:r>
      <w:r w:rsidRPr="00074B99">
        <w:t xml:space="preserve"> está </w:t>
      </w:r>
      <w:proofErr w:type="gramStart"/>
      <w:r w:rsidRPr="00074B99">
        <w:t>especifica</w:t>
      </w:r>
      <w:proofErr w:type="gramEnd"/>
      <w:r w:rsidRPr="00074B99">
        <w:t xml:space="preserve"> como la información debe ser transmitida y presentada a la aplicación. Los parámetros que pertenecen a esta categoría son: Presentation, Reliability, Partition, Destination_Order, y Ownership.</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Deadline, Latency_Budget, y Transport_Priority.</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través de parámetros tales como: Resource_Limit o Time-Based_Filter.</w:t>
      </w:r>
    </w:p>
    <w:p w14:paraId="60F33811" w14:textId="4E3DEE3B"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permiten que la información extra ser añadida a cada entidad en la capa aplicación.</w:t>
      </w:r>
    </w:p>
    <w:p w14:paraId="58CD1225" w14:textId="20F31B9E" w:rsidR="006476E9" w:rsidRPr="00074B99" w:rsidRDefault="006476E9" w:rsidP="006476E9">
      <w:r w:rsidRPr="00074B99">
        <w:lastRenderedPageBreak/>
        <w:t xml:space="preserve">Finalmente, esta especificación sigue el modelo Suscriptor-Solicitado, y el Publicador-ofertado para establecer los parámetros de QoS. Mediante el uso de este modelo, ambos el Publicador y el Suscriptor deben especificar </w:t>
      </w:r>
      <w:proofErr w:type="gramStart"/>
      <w:r w:rsidRPr="00074B99">
        <w:t>parámetros compatible</w:t>
      </w:r>
      <w:proofErr w:type="gramEnd"/>
      <w:r w:rsidRPr="00074B99">
        <w:t xml:space="preserve"> de QoS para establecer la comunicación. De otra manera, el middleware debe indicar a la aplicación que la comunicación no es posible.</w:t>
      </w:r>
    </w:p>
    <w:p w14:paraId="22228272" w14:textId="4B68B489" w:rsidR="006476E9" w:rsidRPr="00074B99" w:rsidRDefault="000B792F" w:rsidP="000B792F">
      <w:pPr>
        <w:pStyle w:val="Ttulo4"/>
      </w:pPr>
      <w:r w:rsidRPr="00074B99">
        <w:t>Gestión de Recursos del Procesador</w:t>
      </w:r>
    </w:p>
    <w:p w14:paraId="4EF94213" w14:textId="5AB92284" w:rsidR="000B792F" w:rsidRPr="00074B99" w:rsidRDefault="000B792F" w:rsidP="000B792F">
      <w:r w:rsidRPr="00074B99">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50C51B91" w:rsidR="000B792F" w:rsidRPr="00074B99" w:rsidRDefault="000B792F" w:rsidP="00205224">
      <w:pPr>
        <w:pStyle w:val="Prrafodelista"/>
        <w:numPr>
          <w:ilvl w:val="0"/>
          <w:numId w:val="32"/>
        </w:numPr>
        <w:rPr>
          <w:i/>
        </w:rPr>
      </w:pPr>
      <w:r w:rsidRPr="00074B99">
        <w:rPr>
          <w:i/>
        </w:rPr>
        <w:t xml:space="preserve">deadline, </w:t>
      </w:r>
      <w:r w:rsidRPr="00074B99">
        <w:t>este parámetro indica la cantidad máxima de tiempo disponible para enviar/ recibir muestras de datos pertenecientes a un tópico particular</w:t>
      </w:r>
      <w:r w:rsidR="009F686F" w:rsidRPr="00074B99">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Pr="00074B99" w:rsidRDefault="009F686F" w:rsidP="009F686F">
      <w:r w:rsidRPr="00074B99">
        <w:lastRenderedPageBreak/>
        <w:t>Estos dos parámetros de QoS,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16</w:t>
      </w:r>
      <w:r w:rsidR="004258A7" w:rsidRPr="00074B99">
        <w:fldChar w:fldCharType="end"/>
      </w:r>
      <w:r w:rsidRPr="00074B99">
        <w:t>. Esta figura muestra cómo el parámetro deadline es monitorizado dentro de la capa DDS, mientras que el parámetro Latency_budget se aplica dentro de la capa DDSI.</w:t>
      </w:r>
    </w:p>
    <w:p w14:paraId="2771D919" w14:textId="77777777" w:rsidR="009F686F" w:rsidRPr="00074B99" w:rsidRDefault="009F686F" w:rsidP="009F686F">
      <w:pPr>
        <w:keepNext/>
        <w:jc w:val="center"/>
      </w:pPr>
      <w:r w:rsidRPr="00074B99">
        <w:rPr>
          <w:noProof/>
          <w:lang w:eastAsia="es-EC"/>
        </w:rPr>
        <w:drawing>
          <wp:inline distT="0" distB="0" distL="0" distR="0" wp14:anchorId="6FDE742F" wp14:editId="20E6F435">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79C2B5EA" w:rsidR="00176069" w:rsidRPr="00074B99" w:rsidRDefault="009F686F" w:rsidP="009F686F">
      <w:pPr>
        <w:pStyle w:val="Descripcin"/>
        <w:rPr>
          <w:i w:val="0"/>
          <w:color w:val="auto"/>
          <w:szCs w:val="24"/>
        </w:rPr>
      </w:pPr>
      <w:bookmarkStart w:id="80" w:name="_Ref413850997"/>
      <w:bookmarkStart w:id="81" w:name="_Toc425414741"/>
      <w:bookmarkStart w:id="82" w:name="_Toc414359331"/>
      <w:bookmarkStart w:id="83" w:name="_Toc421177665"/>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1</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16</w:t>
      </w:r>
      <w:r w:rsidR="007D7E71" w:rsidRPr="00074B99">
        <w:rPr>
          <w:color w:val="auto"/>
          <w:szCs w:val="24"/>
        </w:rPr>
        <w:fldChar w:fldCharType="end"/>
      </w:r>
      <w:bookmarkEnd w:id="80"/>
      <w:r w:rsidRPr="00074B99">
        <w:rPr>
          <w:color w:val="auto"/>
          <w:szCs w:val="24"/>
        </w:rPr>
        <w:t xml:space="preserve">. </w:t>
      </w:r>
      <w:r w:rsidRPr="00074B99">
        <w:rPr>
          <w:i w:val="0"/>
          <w:color w:val="auto"/>
          <w:szCs w:val="24"/>
        </w:rPr>
        <w:t>Control del tiempo en DDS</w:t>
      </w:r>
      <w:bookmarkEnd w:id="81"/>
    </w:p>
    <w:p w14:paraId="1613BB92" w14:textId="48879B9F" w:rsidR="009F686F" w:rsidRPr="00074B99" w:rsidRDefault="00655EB6" w:rsidP="009F686F">
      <w:pPr>
        <w:pStyle w:val="Descripcin"/>
        <w:rPr>
          <w:color w:val="auto"/>
          <w:szCs w:val="24"/>
        </w:rPr>
      </w:pPr>
      <w:sdt>
        <w:sdtPr>
          <w:rPr>
            <w:i w:val="0"/>
            <w:color w:val="auto"/>
            <w:szCs w:val="24"/>
          </w:rPr>
          <w:id w:val="-401909369"/>
          <w:citation/>
        </w:sdtPr>
        <w:sdtContent>
          <w:r w:rsidR="003264C4" w:rsidRPr="00074B99">
            <w:rPr>
              <w:i w:val="0"/>
              <w:color w:val="auto"/>
              <w:szCs w:val="24"/>
            </w:rPr>
            <w:fldChar w:fldCharType="begin"/>
          </w:r>
          <w:r w:rsidR="003264C4" w:rsidRPr="00074B99">
            <w:rPr>
              <w:i w:val="0"/>
              <w:color w:val="auto"/>
              <w:szCs w:val="24"/>
            </w:rPr>
            <w:instrText xml:space="preserve"> CITATION Pér14 \l 3082 </w:instrText>
          </w:r>
          <w:r w:rsidR="003264C4" w:rsidRPr="00074B99">
            <w:rPr>
              <w:i w:val="0"/>
              <w:color w:val="auto"/>
              <w:szCs w:val="24"/>
            </w:rPr>
            <w:fldChar w:fldCharType="separate"/>
          </w:r>
          <w:r w:rsidR="0020142C" w:rsidRPr="00074B99">
            <w:rPr>
              <w:noProof/>
              <w:color w:val="auto"/>
              <w:szCs w:val="24"/>
            </w:rPr>
            <w:t>(Pérez &amp; Gutiérrez, 2014)</w:t>
          </w:r>
          <w:r w:rsidR="003264C4" w:rsidRPr="00074B99">
            <w:rPr>
              <w:i w:val="0"/>
              <w:color w:val="auto"/>
              <w:szCs w:val="24"/>
            </w:rPr>
            <w:fldChar w:fldCharType="end"/>
          </w:r>
        </w:sdtContent>
      </w:sdt>
      <w:r w:rsidR="003264C4" w:rsidRPr="00074B99">
        <w:rPr>
          <w:i w:val="0"/>
          <w:color w:val="auto"/>
          <w:szCs w:val="24"/>
        </w:rPr>
        <w:t>.</w:t>
      </w:r>
      <w:bookmarkEnd w:id="82"/>
      <w:bookmarkEnd w:id="83"/>
    </w:p>
    <w:p w14:paraId="20B5011E" w14:textId="77777777" w:rsidR="006C2ADA" w:rsidRPr="00074B99" w:rsidRDefault="000F6138" w:rsidP="00BE6840">
      <w:r w:rsidRPr="00074B99">
        <w:t xml:space="preserve">El DDS define </w:t>
      </w:r>
      <w:proofErr w:type="gramStart"/>
      <w:r w:rsidRPr="00074B99">
        <w:t>diferentes mecanismo</w:t>
      </w:r>
      <w:proofErr w:type="gramEnd"/>
      <w:r w:rsidRPr="00074B99">
        <w:t xml:space="preserve">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074B99">
        <w:t>los DR asociados.</w:t>
      </w:r>
      <w:r w:rsidR="006C2ADA" w:rsidRPr="00074B99">
        <w:t xml:space="preserve"> </w:t>
      </w:r>
    </w:p>
    <w:p w14:paraId="6107377D" w14:textId="798BB03B" w:rsidR="00981826" w:rsidRPr="00074B99" w:rsidRDefault="006C2ADA" w:rsidP="00BE6840">
      <w:r w:rsidRPr="00074B99">
        <w:t xml:space="preserve">En el lado del Suscriptor, la recepción de los datos puede ser realizada con </w:t>
      </w:r>
      <w:r w:rsidRPr="00074B99">
        <w:rPr>
          <w:i/>
        </w:rPr>
        <w:t>polling</w:t>
      </w:r>
      <w:r w:rsidR="00E470B8" w:rsidRPr="00074B99">
        <w:rPr>
          <w:rStyle w:val="Refdenotaalpie"/>
          <w:i/>
        </w:rPr>
        <w:footnoteReference w:id="27"/>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20142C" w:rsidRPr="00074B99">
            <w:rPr>
              <w:i/>
              <w:noProof/>
            </w:rPr>
            <w:t xml:space="preserve"> </w:t>
          </w:r>
          <w:r w:rsidR="0020142C" w:rsidRPr="00074B99">
            <w:rPr>
              <w:noProof/>
            </w:rPr>
            <w:t>(WIKIPEDIA, 2013)</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 xml:space="preserve">para el no cumplimiento de las peticiones de calidad de servicio. En particular, la aplicación podría ser notificada a través de </w:t>
      </w:r>
      <w:proofErr w:type="gramStart"/>
      <w:r w:rsidR="00D91CA4" w:rsidRPr="00074B99">
        <w:t>la siguientes</w:t>
      </w:r>
      <w:proofErr w:type="gramEnd"/>
      <w:r w:rsidR="00D91CA4" w:rsidRPr="00074B99">
        <w:t xml:space="preserve">: </w:t>
      </w:r>
    </w:p>
    <w:p w14:paraId="55D222BE" w14:textId="76273F50" w:rsidR="00D91CA4" w:rsidRPr="00074B99" w:rsidRDefault="00D91CA4" w:rsidP="00205224">
      <w:pPr>
        <w:pStyle w:val="Prrafodelista"/>
        <w:numPr>
          <w:ilvl w:val="0"/>
          <w:numId w:val="33"/>
        </w:numPr>
      </w:pPr>
      <w:r w:rsidRPr="00074B99">
        <w:rPr>
          <w:i/>
        </w:rPr>
        <w:lastRenderedPageBreak/>
        <w:t xml:space="preserve">Polling, </w:t>
      </w:r>
      <w:r w:rsidRPr="00074B99">
        <w:t>como los hilos de una aplicación pueden invocar operaciones no bloqueantes para obtener datos o cambios en el estado de la comunicación.</w:t>
      </w:r>
    </w:p>
    <w:p w14:paraId="0D3F3472" w14:textId="77777777"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074B99" w:rsidRDefault="00AA10BE" w:rsidP="00AA10BE">
      <w:pPr>
        <w:pStyle w:val="Ttulo4"/>
        <w:rPr>
          <w:i w:val="0"/>
        </w:rPr>
      </w:pPr>
      <w:r w:rsidRPr="00074B99">
        <w:rPr>
          <w:i w:val="0"/>
        </w:rPr>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074B99" w:rsidRDefault="00AA10BE" w:rsidP="00AA10BE">
      <w:r w:rsidRPr="00074B99">
        <w:t xml:space="preserve">El </w:t>
      </w:r>
      <w:proofErr w:type="gramStart"/>
      <w:r w:rsidRPr="00074B99">
        <w:t>paso</w:t>
      </w:r>
      <w:proofErr w:type="gramEnd"/>
      <w:r w:rsidRPr="00074B99">
        <w:t xml:space="preserve"> de parámetros de planificación para las redes de comunicación es llevada a cabo a través de otro parámetro de QoS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15</w:t>
      </w:r>
      <w:r w:rsidR="00BA70EC" w:rsidRPr="00074B99">
        <w:fldChar w:fldCharType="end"/>
      </w:r>
      <w:r w:rsidRPr="00074B99">
        <w:t>:</w:t>
      </w:r>
    </w:p>
    <w:p w14:paraId="5AA0B1EF" w14:textId="1AF0AA4D"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middleware,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16</w:t>
      </w:r>
      <w:r w:rsidR="00BA70EC" w:rsidRPr="00074B99">
        <w:fldChar w:fldCharType="end"/>
      </w:r>
      <w:r w:rsidR="004310D5" w:rsidRPr="00074B99">
        <w:t>. Además, mientras que las comunicaciones son unidireccionales, este solo está asociado con entidades DW.</w:t>
      </w:r>
    </w:p>
    <w:p w14:paraId="3BB9FB79" w14:textId="0EA42339" w:rsidR="004310D5" w:rsidRPr="00074B99" w:rsidRDefault="004310D5" w:rsidP="004310D5">
      <w:r w:rsidRPr="00074B99">
        <w:t xml:space="preserve">Por otra parte, la especificación DDSI define el conjunto de normas y características requeridas para habilitar la comunicación entre entidades DDS. Aunque esta especificación no </w:t>
      </w:r>
      <w:r w:rsidR="009D08DF" w:rsidRPr="00074B99">
        <w:t>está</w:t>
      </w:r>
      <w:r w:rsidRPr="00074B99">
        <w:t xml:space="preserve"> particularmente orientada al uso de redes en tiempo real, esta no opone su uso y solo </w:t>
      </w:r>
      <w:r w:rsidRPr="00074B99">
        <w:lastRenderedPageBreak/>
        <w:t xml:space="preserve">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w:t>
      </w:r>
      <w:proofErr w:type="gramStart"/>
      <w:r w:rsidRPr="00074B99">
        <w:t>del mensajes</w:t>
      </w:r>
      <w:proofErr w:type="gramEnd"/>
      <w:r w:rsidRPr="00074B99">
        <w:t>.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Pr="00074B99" w:rsidRDefault="004310D5" w:rsidP="004310D5">
      <w:r w:rsidRPr="00074B99">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sidRPr="00074B99">
        <w:t xml:space="preserve">como de la red. En particular, DDS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w:t>
      </w:r>
      <w:proofErr w:type="gramStart"/>
      <w:r w:rsidR="001159ED" w:rsidRPr="00074B99">
        <w:t>Esta</w:t>
      </w:r>
      <w:proofErr w:type="gramEnd"/>
      <w:r w:rsidR="001159ED" w:rsidRPr="00074B99">
        <w:t xml:space="preserve">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28"/>
      </w:r>
      <w:r w:rsidR="001159ED" w:rsidRPr="00074B99">
        <w:t>. Este tipo de tráfico en la red, el cual es interno en el middleware, es llamado metatráfico y puede ser considerado en los análisis temporales.</w:t>
      </w:r>
    </w:p>
    <w:p w14:paraId="4E2E6BA0" w14:textId="77777777" w:rsidR="00621E06" w:rsidRPr="00074B99" w:rsidRDefault="00621E06" w:rsidP="004310D5"/>
    <w:p w14:paraId="459256BB" w14:textId="77777777" w:rsidR="001159ED" w:rsidRPr="00074B99" w:rsidRDefault="009D08DF" w:rsidP="004310D5">
      <w:r w:rsidRPr="00074B99">
        <w:t xml:space="preserve"> </w:t>
      </w:r>
    </w:p>
    <w:p w14:paraId="0DE8CBCE" w14:textId="2C5AFAF3" w:rsidR="009D08DF" w:rsidRPr="00074B99" w:rsidRDefault="00621E06" w:rsidP="00621E06">
      <w:pPr>
        <w:pStyle w:val="Ttulo1"/>
        <w:jc w:val="center"/>
      </w:pPr>
      <w:bookmarkStart w:id="84" w:name="_Toc425414479"/>
      <w:r w:rsidRPr="00074B99">
        <w:lastRenderedPageBreak/>
        <w:t>CAPÍTULO II</w:t>
      </w:r>
      <w:bookmarkEnd w:id="84"/>
    </w:p>
    <w:p w14:paraId="4661ADF2" w14:textId="4954C471" w:rsidR="00621E06" w:rsidRPr="00074B99" w:rsidRDefault="00621E06" w:rsidP="0061113F">
      <w:pPr>
        <w:pStyle w:val="Ttulo2"/>
        <w:numPr>
          <w:ilvl w:val="0"/>
          <w:numId w:val="0"/>
        </w:numPr>
        <w:ind w:left="792"/>
        <w:jc w:val="center"/>
      </w:pPr>
      <w:bookmarkStart w:id="85" w:name="_Toc425414480"/>
      <w:r w:rsidRPr="00074B99">
        <w:t>ANÁLISIS DE REQUISITOS PARA LA IMPLEMENTACIÓN DE UN MÓDULO QUE SOPORTE EL PROTOCOLO RTPS</w:t>
      </w:r>
      <w:bookmarkEnd w:id="85"/>
    </w:p>
    <w:p w14:paraId="33AE85EE" w14:textId="70F23623" w:rsidR="00621E06" w:rsidRPr="00074B99" w:rsidRDefault="00621E06" w:rsidP="00621E06">
      <w:pPr>
        <w:pStyle w:val="Ttulo2"/>
      </w:pPr>
      <w:bookmarkStart w:id="86" w:name="_Toc425414481"/>
      <w:r w:rsidRPr="00074B99">
        <w:t>INTRODUCCIÓN</w:t>
      </w:r>
      <w:bookmarkEnd w:id="86"/>
    </w:p>
    <w:p w14:paraId="0FA96772" w14:textId="7A23F4CC" w:rsidR="00621E06" w:rsidRPr="00074B99" w:rsidRDefault="00621E06" w:rsidP="00621E06">
      <w:r w:rsidRPr="00074B99">
        <w:t>En el presente capítulo se definen los requisitos necesarios para integrar el protocolo RTPS con el middleware DDS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 y mensajes de descubrimiento RTPS</w:t>
      </w:r>
      <w:r w:rsidR="003F1875" w:rsidRPr="00074B99">
        <w:t>. F</w:t>
      </w:r>
      <w:r w:rsidR="005162F2" w:rsidRPr="00074B99">
        <w:t>inalmente</w:t>
      </w:r>
      <w:r w:rsidR="003F1875" w:rsidRPr="00074B99">
        <w:t>,</w:t>
      </w:r>
      <w:r w:rsidR="005162F2" w:rsidRPr="00074B99">
        <w:t xml:space="preserve"> obtener un análisis detallado de </w:t>
      </w:r>
      <w:r w:rsidR="00320276" w:rsidRPr="00074B99">
        <w:t xml:space="preserve">los mismos y </w:t>
      </w:r>
      <w:r w:rsidR="003F1875" w:rsidRPr="00074B99">
        <w:t>definir los requisitos necesarios para la implementación.</w:t>
      </w:r>
    </w:p>
    <w:p w14:paraId="5FA8C835" w14:textId="4255CD96" w:rsidR="00304397" w:rsidRPr="00074B99" w:rsidRDefault="00304397" w:rsidP="00304397">
      <w:pPr>
        <w:pStyle w:val="Ttulo2"/>
      </w:pPr>
      <w:bookmarkStart w:id="87" w:name="_Toc425414482"/>
      <w:r w:rsidRPr="00074B99">
        <w:t>ANÁLISIS DE PAQUETES DE LOS DIFERENTES MENSAJES RTPS</w:t>
      </w:r>
      <w:bookmarkEnd w:id="87"/>
    </w:p>
    <w:p w14:paraId="27198B01" w14:textId="234BF3DA" w:rsidR="006379E4" w:rsidRPr="00074B99" w:rsidRDefault="00F256ED" w:rsidP="00F256ED">
      <w:pPr>
        <w:pStyle w:val="Ttulo3"/>
      </w:pPr>
      <w:bookmarkStart w:id="88" w:name="_Toc410813000"/>
      <w:bookmarkStart w:id="89" w:name="_Toc425414483"/>
      <w:r w:rsidRPr="00074B99">
        <w:t>Estructura</w:t>
      </w:r>
      <w:r w:rsidR="006379E4" w:rsidRPr="00074B99">
        <w:t xml:space="preserve"> de los mensajes RTPS</w:t>
      </w:r>
      <w:bookmarkEnd w:id="88"/>
      <w:bookmarkEnd w:id="89"/>
    </w:p>
    <w:p w14:paraId="19F65C10" w14:textId="066BC147" w:rsidR="006379E4" w:rsidRPr="00074B99" w:rsidRDefault="006379E4" w:rsidP="00F256ED">
      <w:pPr>
        <w:pStyle w:val="Ttulo4"/>
      </w:pPr>
      <w:bookmarkStart w:id="90" w:name="_Toc410813001"/>
      <w:r w:rsidRPr="00074B99">
        <w:rPr>
          <w:sz w:val="14"/>
          <w:szCs w:val="14"/>
        </w:rPr>
        <w:t xml:space="preserve"> </w:t>
      </w:r>
      <w:r w:rsidRPr="00074B99">
        <w:t>Estructura general</w:t>
      </w:r>
      <w:bookmarkEnd w:id="90"/>
    </w:p>
    <w:p w14:paraId="11236DC4" w14:textId="1CF9569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1</w:t>
      </w:r>
      <w:r w:rsidRPr="00074B99">
        <w:fldChar w:fldCharType="end"/>
      </w:r>
      <w:r w:rsidRPr="00074B99">
        <w:t xml:space="preserve"> se muestra la estructura general del mensaje RTPS incluyendo el tamaño en bytes de cada campo.</w:t>
      </w:r>
    </w:p>
    <w:p w14:paraId="1B369C38" w14:textId="77777777" w:rsidR="006379E4" w:rsidRPr="00074B99" w:rsidRDefault="006379E4" w:rsidP="006379E4">
      <w:pPr>
        <w:spacing w:line="240" w:lineRule="auto"/>
        <w:ind w:left="504"/>
        <w:jc w:val="left"/>
      </w:pPr>
      <w:r w:rsidRPr="00074B99">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t>Cabecera</w:t>
            </w:r>
          </w:p>
        </w:tc>
      </w:tr>
    </w:tbl>
    <w:p w14:paraId="3B958418" w14:textId="77777777"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074B99" w:rsidRDefault="006379E4" w:rsidP="00F256ED">
            <w:pPr>
              <w:jc w:val="center"/>
              <w:rPr>
                <w:color w:val="FFFFFF" w:themeColor="background1"/>
              </w:rPr>
            </w:pPr>
            <w:r w:rsidRPr="00074B99">
              <w:rPr>
                <w:color w:val="FFFFFF" w:themeColor="background1"/>
              </w:rPr>
              <w:t>Submensaje</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074B99" w:rsidRDefault="006379E4" w:rsidP="00F256ED">
            <w:pPr>
              <w:jc w:val="center"/>
              <w:rPr>
                <w:color w:val="FFFFFF" w:themeColor="background1"/>
              </w:rPr>
            </w:pPr>
            <w:r w:rsidRPr="00074B99">
              <w:rPr>
                <w:color w:val="FFFFFF" w:themeColor="background1"/>
              </w:rPr>
              <w:t>.</w:t>
            </w:r>
          </w:p>
          <w:p w14:paraId="2047A4F3" w14:textId="77777777" w:rsidR="006379E4" w:rsidRPr="00074B99" w:rsidRDefault="006379E4" w:rsidP="00F256ED">
            <w:pPr>
              <w:jc w:val="center"/>
              <w:rPr>
                <w:color w:val="FFFFFF" w:themeColor="background1"/>
              </w:rPr>
            </w:pPr>
            <w:r w:rsidRPr="00074B99">
              <w:rPr>
                <w:color w:val="FFFFFF" w:themeColor="background1"/>
              </w:rPr>
              <w:t>.</w:t>
            </w:r>
          </w:p>
          <w:p w14:paraId="778FB63F" w14:textId="77777777" w:rsidR="006379E4" w:rsidRPr="00074B99" w:rsidRDefault="006379E4" w:rsidP="00F256ED">
            <w:pPr>
              <w:jc w:val="center"/>
              <w:rPr>
                <w:color w:val="FFFFFF" w:themeColor="background1"/>
              </w:rPr>
            </w:pPr>
            <w:r w:rsidRPr="00074B99">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074B99" w:rsidRDefault="006379E4" w:rsidP="002401E4">
            <w:pPr>
              <w:keepNext/>
              <w:jc w:val="center"/>
              <w:rPr>
                <w:color w:val="FFFFFF" w:themeColor="background1"/>
              </w:rPr>
            </w:pPr>
            <w:r w:rsidRPr="00074B99">
              <w:rPr>
                <w:color w:val="FFFFFF" w:themeColor="background1"/>
              </w:rPr>
              <w:t>Submensaje</w:t>
            </w:r>
          </w:p>
        </w:tc>
      </w:tr>
    </w:tbl>
    <w:p w14:paraId="55772B14" w14:textId="5D528711" w:rsidR="0061249C" w:rsidRPr="00074B99" w:rsidRDefault="002401E4" w:rsidP="002401E4">
      <w:pPr>
        <w:pStyle w:val="Descripcin"/>
        <w:rPr>
          <w:i w:val="0"/>
          <w:szCs w:val="24"/>
        </w:rPr>
      </w:pPr>
      <w:bookmarkStart w:id="91" w:name="_Ref416772107"/>
      <w:bookmarkStart w:id="92" w:name="_Toc425414742"/>
      <w:bookmarkStart w:id="93" w:name="_Toc421177666"/>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1</w:t>
      </w:r>
      <w:r w:rsidR="007D7E71" w:rsidRPr="00074B99">
        <w:rPr>
          <w:szCs w:val="24"/>
        </w:rPr>
        <w:fldChar w:fldCharType="end"/>
      </w:r>
      <w:bookmarkEnd w:id="91"/>
      <w:r w:rsidRPr="00074B99">
        <w:rPr>
          <w:szCs w:val="24"/>
        </w:rPr>
        <w:t xml:space="preserve">. </w:t>
      </w:r>
      <w:r w:rsidRPr="00074B99">
        <w:rPr>
          <w:i w:val="0"/>
          <w:szCs w:val="24"/>
        </w:rPr>
        <w:t>Estructura general mensaje RTPS</w:t>
      </w:r>
      <w:bookmarkEnd w:id="92"/>
    </w:p>
    <w:p w14:paraId="53FCA891" w14:textId="788B14DB" w:rsidR="00CA0C05" w:rsidRPr="00074B99" w:rsidRDefault="00655EB6" w:rsidP="002401E4">
      <w:pPr>
        <w:pStyle w:val="Descripcin"/>
        <w:rPr>
          <w:szCs w:val="24"/>
        </w:rPr>
      </w:pPr>
      <w:sdt>
        <w:sdtPr>
          <w:rPr>
            <w:i w:val="0"/>
            <w:szCs w:val="24"/>
          </w:rPr>
          <w:id w:val="196054720"/>
          <w:citation/>
        </w:sdtPr>
        <w:sdtContent>
          <w:r w:rsidR="00FB1220" w:rsidRPr="00074B99">
            <w:rPr>
              <w:i w:val="0"/>
              <w:szCs w:val="24"/>
            </w:rPr>
            <w:fldChar w:fldCharType="begin"/>
          </w:r>
          <w:r w:rsidR="00FB1220" w:rsidRPr="00074B99">
            <w:rPr>
              <w:i w:val="0"/>
              <w:szCs w:val="24"/>
            </w:rPr>
            <w:instrText xml:space="preserve"> CITATION OMG14 \l 3082 </w:instrText>
          </w:r>
          <w:r w:rsidR="00FB1220" w:rsidRPr="00074B99">
            <w:rPr>
              <w:i w:val="0"/>
              <w:szCs w:val="24"/>
            </w:rPr>
            <w:fldChar w:fldCharType="separate"/>
          </w:r>
          <w:r w:rsidR="0020142C" w:rsidRPr="00074B99">
            <w:rPr>
              <w:noProof/>
              <w:szCs w:val="24"/>
            </w:rPr>
            <w:t>(OMG, 2014)</w:t>
          </w:r>
          <w:r w:rsidR="00FB1220" w:rsidRPr="00074B99">
            <w:rPr>
              <w:i w:val="0"/>
              <w:szCs w:val="24"/>
            </w:rPr>
            <w:fldChar w:fldCharType="end"/>
          </w:r>
        </w:sdtContent>
      </w:sdt>
      <w:bookmarkEnd w:id="93"/>
    </w:p>
    <w:p w14:paraId="28086230" w14:textId="77777777" w:rsidR="006379E4" w:rsidRPr="00074B99" w:rsidRDefault="006379E4" w:rsidP="00CA0C05">
      <w:r w:rsidRPr="00074B99">
        <w:lastRenderedPageBreak/>
        <w:t>RTPS mensajes explícitamente no enviar la longitud, utiliza el transporte subyacente con el cual se envían mensajes, en el caso de la longitud es enviada a la carga UDP UDP/IP.</w:t>
      </w:r>
    </w:p>
    <w:p w14:paraId="33D6B5B5" w14:textId="77777777" w:rsidR="00F256ED" w:rsidRPr="00074B99" w:rsidRDefault="00F256ED" w:rsidP="006379E4">
      <w:pPr>
        <w:jc w:val="left"/>
      </w:pPr>
    </w:p>
    <w:p w14:paraId="4F05AD7B" w14:textId="77777777" w:rsidR="00F256ED" w:rsidRPr="00074B99" w:rsidRDefault="00F256ED" w:rsidP="006379E4">
      <w:pPr>
        <w:jc w:val="left"/>
      </w:pPr>
    </w:p>
    <w:p w14:paraId="64AB8F78" w14:textId="5C261F1E" w:rsidR="006379E4" w:rsidRPr="00074B99" w:rsidRDefault="006379E4" w:rsidP="00CA0C05">
      <w:bookmarkStart w:id="94" w:name="_Toc410813002"/>
      <w:r w:rsidRPr="00074B99">
        <w:rPr>
          <w:sz w:val="14"/>
          <w:szCs w:val="14"/>
        </w:rPr>
        <w:t xml:space="preserve"> </w:t>
      </w:r>
      <w:r w:rsidRPr="00074B99">
        <w:t>Cabecera</w:t>
      </w:r>
      <w:bookmarkEnd w:id="94"/>
      <w:r w:rsidRPr="00074B99">
        <w:t xml:space="preserve"> </w:t>
      </w:r>
    </w:p>
    <w:p w14:paraId="24ABEC1A" w14:textId="77777777" w:rsidR="006379E4" w:rsidRPr="00074B99" w:rsidRDefault="006379E4" w:rsidP="006379E4">
      <w:pPr>
        <w:spacing w:line="240" w:lineRule="auto"/>
        <w:jc w:val="left"/>
      </w:pPr>
      <w:r w:rsidRPr="00074B99">
        <w:rPr>
          <w:i/>
          <w:iCs/>
        </w:rPr>
        <w:t xml:space="preserve">4bytes </w:t>
      </w:r>
      <w:r w:rsidRPr="00074B99">
        <w:rPr>
          <w:i/>
          <w:iCs/>
        </w:rPr>
        <w:tab/>
      </w:r>
      <w:r w:rsidRPr="00074B99">
        <w:rPr>
          <w:i/>
          <w:iCs/>
        </w:rPr>
        <w:tab/>
      </w:r>
      <w:r w:rsidRPr="00074B99">
        <w:rPr>
          <w:i/>
          <w:iCs/>
        </w:rPr>
        <w:tab/>
        <w:t xml:space="preserve">2bytes </w:t>
      </w:r>
      <w:r w:rsidRPr="00074B99">
        <w:rPr>
          <w:i/>
          <w:iCs/>
        </w:rPr>
        <w:tab/>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074B99" w:rsidRDefault="006379E4" w:rsidP="00F256ED">
            <w:pPr>
              <w:ind w:firstLine="0"/>
              <w:jc w:val="center"/>
              <w:rPr>
                <w:color w:val="FFFFFF" w:themeColor="background1"/>
              </w:rPr>
            </w:pPr>
            <w:r w:rsidRPr="00074B99">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744A1620" w14:textId="4D66D2FE" w:rsidR="0061249C" w:rsidRPr="00074B99" w:rsidRDefault="00FB1220" w:rsidP="00FB1220">
      <w:pPr>
        <w:pStyle w:val="Descripcin"/>
        <w:rPr>
          <w:i w:val="0"/>
          <w:color w:val="auto"/>
          <w:szCs w:val="24"/>
        </w:rPr>
      </w:pPr>
      <w:bookmarkStart w:id="95" w:name="_Toc425414743"/>
      <w:bookmarkStart w:id="96" w:name="_Toc421177667"/>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2</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2</w:t>
      </w:r>
      <w:r w:rsidR="007D7E71" w:rsidRPr="00074B99">
        <w:rPr>
          <w:color w:val="auto"/>
          <w:szCs w:val="24"/>
        </w:rPr>
        <w:fldChar w:fldCharType="end"/>
      </w:r>
      <w:r w:rsidRPr="00074B99">
        <w:rPr>
          <w:color w:val="auto"/>
          <w:szCs w:val="24"/>
        </w:rPr>
        <w:t xml:space="preserve">. </w:t>
      </w:r>
      <w:r w:rsidRPr="00074B99">
        <w:rPr>
          <w:i w:val="0"/>
          <w:color w:val="auto"/>
          <w:szCs w:val="24"/>
        </w:rPr>
        <w:t>Cabecera del Mensaje RTPS</w:t>
      </w:r>
      <w:bookmarkEnd w:id="95"/>
    </w:p>
    <w:p w14:paraId="356148E4" w14:textId="2DCD5902" w:rsidR="00FB1220" w:rsidRPr="00074B99" w:rsidRDefault="00655EB6" w:rsidP="00FB1220">
      <w:pPr>
        <w:pStyle w:val="Descripcin"/>
        <w:rPr>
          <w:color w:val="auto"/>
          <w:szCs w:val="24"/>
        </w:rPr>
      </w:pPr>
      <w:sdt>
        <w:sdtPr>
          <w:rPr>
            <w:i w:val="0"/>
            <w:color w:val="auto"/>
            <w:szCs w:val="24"/>
          </w:rPr>
          <w:id w:val="1965003646"/>
          <w:citation/>
        </w:sdtPr>
        <w:sdtContent>
          <w:r w:rsidR="00FB1220" w:rsidRPr="00074B99">
            <w:rPr>
              <w:i w:val="0"/>
              <w:color w:val="auto"/>
              <w:szCs w:val="24"/>
            </w:rPr>
            <w:fldChar w:fldCharType="begin"/>
          </w:r>
          <w:r w:rsidR="00FB1220" w:rsidRPr="00074B99">
            <w:rPr>
              <w:i w:val="0"/>
              <w:color w:val="auto"/>
              <w:szCs w:val="24"/>
            </w:rPr>
            <w:instrText xml:space="preserve"> CITATION OMG14 \l 3082 </w:instrText>
          </w:r>
          <w:r w:rsidR="00FB1220" w:rsidRPr="00074B99">
            <w:rPr>
              <w:i w:val="0"/>
              <w:color w:val="auto"/>
              <w:szCs w:val="24"/>
            </w:rPr>
            <w:fldChar w:fldCharType="separate"/>
          </w:r>
          <w:r w:rsidR="0020142C" w:rsidRPr="00074B99">
            <w:rPr>
              <w:noProof/>
              <w:color w:val="auto"/>
              <w:szCs w:val="24"/>
            </w:rPr>
            <w:t>(OMG, 2014)</w:t>
          </w:r>
          <w:r w:rsidR="00FB1220" w:rsidRPr="00074B99">
            <w:rPr>
              <w:i w:val="0"/>
              <w:color w:val="auto"/>
              <w:szCs w:val="24"/>
            </w:rPr>
            <w:fldChar w:fldCharType="end"/>
          </w:r>
        </w:sdtContent>
      </w:sdt>
      <w:bookmarkEnd w:id="96"/>
    </w:p>
    <w:p w14:paraId="470064CF" w14:textId="77777777" w:rsidR="006379E4" w:rsidRPr="00074B99" w:rsidRDefault="006379E4" w:rsidP="006379E4">
      <w:pPr>
        <w:jc w:val="left"/>
      </w:pPr>
      <w:r w:rsidRPr="00074B99">
        <w:t> </w:t>
      </w:r>
    </w:p>
    <w:p w14:paraId="172AE773" w14:textId="156C477A" w:rsidR="006379E4" w:rsidRPr="00074B99" w:rsidRDefault="006379E4" w:rsidP="006379E4">
      <w:pPr>
        <w:jc w:val="left"/>
      </w:pPr>
      <w:r w:rsidRPr="00074B99">
        <w:t>  </w:t>
      </w:r>
    </w:p>
    <w:p w14:paraId="63FDEA70" w14:textId="504AB809" w:rsidR="006379E4" w:rsidRPr="00074B99" w:rsidRDefault="00F256ED" w:rsidP="00F256ED">
      <w:pPr>
        <w:pStyle w:val="Ttulo3"/>
      </w:pPr>
      <w:bookmarkStart w:id="97" w:name="_Toc410813003"/>
      <w:bookmarkStart w:id="98" w:name="_Toc425414484"/>
      <w:r w:rsidRPr="00074B99">
        <w:t>Estructura de los</w:t>
      </w:r>
      <w:r w:rsidR="006379E4" w:rsidRPr="00074B99">
        <w:t xml:space="preserve"> submensajes RTPS</w:t>
      </w:r>
      <w:bookmarkEnd w:id="97"/>
      <w:bookmarkEnd w:id="98"/>
    </w:p>
    <w:p w14:paraId="1F17A55A" w14:textId="54F919D7" w:rsidR="006379E4" w:rsidRPr="00074B99" w:rsidRDefault="00D3745D" w:rsidP="0017650D">
      <w:r w:rsidRPr="00074B99">
        <w:t xml:space="preserve">En la siguiente </w:t>
      </w:r>
      <w:r w:rsidRPr="00074B99">
        <w:fldChar w:fldCharType="begin"/>
      </w:r>
      <w:r w:rsidRPr="00074B99">
        <w:instrText xml:space="preserve"> REF _Ref416930720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77777777" w:rsidR="006379E4" w:rsidRPr="00074B99" w:rsidRDefault="006379E4" w:rsidP="006379E4">
      <w:pPr>
        <w:spacing w:line="240" w:lineRule="auto"/>
        <w:ind w:firstLine="0"/>
        <w:jc w:val="left"/>
      </w:pPr>
      <w:r w:rsidRPr="00074B99">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074B99" w:rsidRDefault="006379E4" w:rsidP="002A0F12">
            <w:pPr>
              <w:keepNext/>
              <w:spacing w:line="240" w:lineRule="auto"/>
              <w:ind w:firstLine="0"/>
              <w:jc w:val="center"/>
              <w:rPr>
                <w:color w:val="FFFFFF" w:themeColor="background1"/>
              </w:rPr>
            </w:pPr>
            <w:r w:rsidRPr="00074B99">
              <w:rPr>
                <w:color w:val="FFFFFF" w:themeColor="background1"/>
              </w:rPr>
              <w:t>Submensaje contenido</w:t>
            </w:r>
          </w:p>
        </w:tc>
      </w:tr>
    </w:tbl>
    <w:p w14:paraId="7C741B1C" w14:textId="1F24D6F7" w:rsidR="0061249C" w:rsidRPr="00074B99" w:rsidRDefault="002A0F12" w:rsidP="002A0F12">
      <w:pPr>
        <w:pStyle w:val="Descripcin"/>
        <w:rPr>
          <w:i w:val="0"/>
          <w:szCs w:val="24"/>
        </w:rPr>
      </w:pPr>
      <w:bookmarkStart w:id="99" w:name="_Ref416930720"/>
      <w:bookmarkStart w:id="100" w:name="_Toc425414744"/>
      <w:bookmarkStart w:id="101" w:name="_Toc421177668"/>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3</w:t>
      </w:r>
      <w:r w:rsidR="007D7E71" w:rsidRPr="00074B99">
        <w:rPr>
          <w:szCs w:val="24"/>
        </w:rPr>
        <w:fldChar w:fldCharType="end"/>
      </w:r>
      <w:bookmarkEnd w:id="99"/>
      <w:r w:rsidRPr="00074B99">
        <w:rPr>
          <w:szCs w:val="24"/>
        </w:rPr>
        <w:t xml:space="preserve">. </w:t>
      </w:r>
      <w:r w:rsidRPr="00074B99">
        <w:rPr>
          <w:i w:val="0"/>
          <w:szCs w:val="24"/>
        </w:rPr>
        <w:t>Estructura de los submensajes RTPS</w:t>
      </w:r>
      <w:bookmarkEnd w:id="100"/>
    </w:p>
    <w:p w14:paraId="2B6BE326" w14:textId="3934C09B" w:rsidR="002A0F12" w:rsidRPr="00074B99" w:rsidRDefault="00655EB6" w:rsidP="002A0F12">
      <w:pPr>
        <w:pStyle w:val="Descripcin"/>
        <w:rPr>
          <w:szCs w:val="24"/>
        </w:rPr>
      </w:pPr>
      <w:sdt>
        <w:sdtPr>
          <w:rPr>
            <w:i w:val="0"/>
            <w:szCs w:val="24"/>
          </w:rPr>
          <w:id w:val="-791510048"/>
          <w:citation/>
        </w:sdtPr>
        <w:sdtContent>
          <w:r w:rsidR="002A0F12" w:rsidRPr="00074B99">
            <w:rPr>
              <w:i w:val="0"/>
              <w:szCs w:val="24"/>
            </w:rPr>
            <w:fldChar w:fldCharType="begin"/>
          </w:r>
          <w:r w:rsidR="002A0F12" w:rsidRPr="00074B99">
            <w:rPr>
              <w:i w:val="0"/>
              <w:szCs w:val="24"/>
            </w:rPr>
            <w:instrText xml:space="preserve"> CITATION OMG14 \l 3082 </w:instrText>
          </w:r>
          <w:r w:rsidR="002A0F12" w:rsidRPr="00074B99">
            <w:rPr>
              <w:i w:val="0"/>
              <w:szCs w:val="24"/>
            </w:rPr>
            <w:fldChar w:fldCharType="separate"/>
          </w:r>
          <w:r w:rsidR="0020142C" w:rsidRPr="00074B99">
            <w:rPr>
              <w:noProof/>
              <w:szCs w:val="24"/>
            </w:rPr>
            <w:t>(OMG, 2014)</w:t>
          </w:r>
          <w:r w:rsidR="002A0F12" w:rsidRPr="00074B99">
            <w:rPr>
              <w:i w:val="0"/>
              <w:szCs w:val="24"/>
            </w:rPr>
            <w:fldChar w:fldCharType="end"/>
          </w:r>
        </w:sdtContent>
      </w:sdt>
      <w:bookmarkEnd w:id="101"/>
    </w:p>
    <w:p w14:paraId="041A4A91" w14:textId="77777777" w:rsidR="006379E4" w:rsidRPr="00074B99" w:rsidRDefault="006379E4" w:rsidP="006379E4">
      <w:pPr>
        <w:jc w:val="left"/>
      </w:pPr>
      <w:r w:rsidRPr="00074B99">
        <w:t> </w:t>
      </w:r>
    </w:p>
    <w:p w14:paraId="7FAB4416" w14:textId="1EC2EDCC" w:rsidR="006379E4" w:rsidRPr="00074B99" w:rsidRDefault="006379E4" w:rsidP="00F256ED">
      <w:pPr>
        <w:pStyle w:val="Ttulo4"/>
      </w:pPr>
      <w:bookmarkStart w:id="102" w:name="_Toc410813004"/>
      <w:r w:rsidRPr="00074B99">
        <w:rPr>
          <w:sz w:val="14"/>
          <w:szCs w:val="14"/>
        </w:rPr>
        <w:t xml:space="preserve"> </w:t>
      </w:r>
      <w:r w:rsidRPr="00074B99">
        <w:t>Lista de submensajes</w:t>
      </w:r>
      <w:bookmarkEnd w:id="102"/>
      <w:r w:rsidRPr="00074B99">
        <w:t xml:space="preserve"> </w:t>
      </w:r>
    </w:p>
    <w:p w14:paraId="685FEEA9" w14:textId="77777777" w:rsidR="006379E4" w:rsidRPr="00074B99" w:rsidRDefault="006379E4" w:rsidP="006379E4">
      <w:pPr>
        <w:jc w:val="left"/>
      </w:pPr>
      <w:r w:rsidRPr="00074B99">
        <w:t> </w:t>
      </w:r>
    </w:p>
    <w:p w14:paraId="4353AE2C"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Pad</w:t>
      </w:r>
    </w:p>
    <w:p w14:paraId="7C4DB39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AckNack</w:t>
      </w:r>
    </w:p>
    <w:p w14:paraId="4BEF670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Heartbeat</w:t>
      </w:r>
    </w:p>
    <w:p w14:paraId="3A500974" w14:textId="77777777" w:rsidR="006379E4" w:rsidRPr="00074B99" w:rsidRDefault="006379E4" w:rsidP="006379E4">
      <w:pPr>
        <w:ind w:left="1440" w:hanging="359"/>
      </w:pPr>
      <w:r w:rsidRPr="00074B99">
        <w:rPr>
          <w:rFonts w:ascii="Arial" w:hAnsi="Arial" w:cs="Arial"/>
        </w:rPr>
        <w:lastRenderedPageBreak/>
        <w:t>●</w:t>
      </w:r>
      <w:r w:rsidRPr="00074B99">
        <w:rPr>
          <w:sz w:val="14"/>
          <w:szCs w:val="14"/>
        </w:rPr>
        <w:t xml:space="preserve"> </w:t>
      </w:r>
      <w:r w:rsidRPr="00074B99">
        <w:t>Gap</w:t>
      </w:r>
    </w:p>
    <w:p w14:paraId="2B876A6E"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InfoTimeStamp</w:t>
      </w:r>
    </w:p>
    <w:p w14:paraId="050AB5C9"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Infofuentes</w:t>
      </w:r>
    </w:p>
    <w:p w14:paraId="06EC9FDD"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InfoReply</w:t>
      </w:r>
    </w:p>
    <w:p w14:paraId="3EBD8B78"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InfoDestination</w:t>
      </w:r>
    </w:p>
    <w:p w14:paraId="089C5E8D"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InfoReplyIp4</w:t>
      </w:r>
    </w:p>
    <w:p w14:paraId="71E40689"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NackFrag</w:t>
      </w:r>
    </w:p>
    <w:p w14:paraId="53DBA244"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HeartbeatFrag</w:t>
      </w:r>
    </w:p>
    <w:p w14:paraId="2BECE52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Datos</w:t>
      </w:r>
    </w:p>
    <w:p w14:paraId="3A1F7922"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DataFrag</w:t>
      </w:r>
    </w:p>
    <w:p w14:paraId="642DB4F0" w14:textId="0CA6F8A2" w:rsidR="006379E4" w:rsidRPr="00074B99" w:rsidRDefault="006379E4" w:rsidP="006379E4">
      <w:pPr>
        <w:jc w:val="left"/>
      </w:pPr>
      <w:r w:rsidRPr="00074B99">
        <w:t> </w:t>
      </w:r>
    </w:p>
    <w:p w14:paraId="48834B0E" w14:textId="43EFC039" w:rsidR="006379E4" w:rsidRPr="00074B99" w:rsidRDefault="006379E4" w:rsidP="00447E32">
      <w:pPr>
        <w:pStyle w:val="Ttulo3"/>
      </w:pPr>
      <w:bookmarkStart w:id="103" w:name="_Toc410813005"/>
      <w:r w:rsidRPr="00074B99">
        <w:rPr>
          <w:sz w:val="14"/>
          <w:szCs w:val="14"/>
        </w:rPr>
        <w:t xml:space="preserve"> </w:t>
      </w:r>
      <w:bookmarkStart w:id="104" w:name="_Toc425414485"/>
      <w:r w:rsidRPr="00074B99">
        <w:t>AckNackSubmessage</w:t>
      </w:r>
      <w:bookmarkEnd w:id="103"/>
      <w:bookmarkEnd w:id="104"/>
    </w:p>
    <w:p w14:paraId="73613195" w14:textId="5C1E353F" w:rsidR="00D3745D" w:rsidRPr="00074B99" w:rsidRDefault="00D3745D" w:rsidP="00D3745D">
      <w:r w:rsidRPr="00074B99">
        <w:t xml:space="preserve">En la </w:t>
      </w:r>
      <w:r w:rsidRPr="00074B99">
        <w:fldChar w:fldCharType="begin"/>
      </w:r>
      <w:r w:rsidRPr="00074B99">
        <w:instrText xml:space="preserve"> REF _Ref416930920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4</w:t>
      </w:r>
      <w:r w:rsidRPr="00074B99">
        <w:fldChar w:fldCharType="end"/>
      </w:r>
      <w:r w:rsidRPr="00074B99">
        <w:t xml:space="preserve"> se muestra la estructura del submensaje AckNack</w:t>
      </w:r>
      <w:r w:rsidR="006B2EAF" w:rsidRPr="00074B99">
        <w:t xml:space="preserve">. </w:t>
      </w:r>
      <w:r w:rsidRPr="00074B99">
        <w:t xml:space="preserve"> </w:t>
      </w:r>
    </w:p>
    <w:p w14:paraId="6FE33931"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074B99"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Contador</w:t>
            </w:r>
          </w:p>
        </w:tc>
      </w:tr>
    </w:tbl>
    <w:p w14:paraId="1265AB9F" w14:textId="234DA927" w:rsidR="0061249C" w:rsidRPr="00074B99" w:rsidRDefault="00D3745D" w:rsidP="00D3745D">
      <w:pPr>
        <w:pStyle w:val="Descripcin"/>
        <w:rPr>
          <w:i w:val="0"/>
          <w:szCs w:val="24"/>
        </w:rPr>
      </w:pPr>
      <w:bookmarkStart w:id="105" w:name="_Ref416930920"/>
      <w:bookmarkStart w:id="106" w:name="_Toc425414745"/>
      <w:bookmarkStart w:id="107" w:name="_Toc421177669"/>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4</w:t>
      </w:r>
      <w:r w:rsidR="007D7E71" w:rsidRPr="00074B99">
        <w:rPr>
          <w:szCs w:val="24"/>
        </w:rPr>
        <w:fldChar w:fldCharType="end"/>
      </w:r>
      <w:bookmarkEnd w:id="105"/>
      <w:r w:rsidRPr="00074B99">
        <w:rPr>
          <w:szCs w:val="24"/>
        </w:rPr>
        <w:t xml:space="preserve">. </w:t>
      </w:r>
      <w:r w:rsidRPr="00074B99">
        <w:rPr>
          <w:i w:val="0"/>
          <w:szCs w:val="24"/>
        </w:rPr>
        <w:t>Estructura del submensaje AckNack</w:t>
      </w:r>
      <w:bookmarkEnd w:id="106"/>
    </w:p>
    <w:p w14:paraId="3027BF56" w14:textId="2D2A36E5" w:rsidR="00D3745D" w:rsidRPr="00074B99" w:rsidRDefault="00655EB6" w:rsidP="00D3745D">
      <w:pPr>
        <w:pStyle w:val="Descripcin"/>
        <w:rPr>
          <w:szCs w:val="24"/>
        </w:rPr>
      </w:pPr>
      <w:sdt>
        <w:sdtPr>
          <w:rPr>
            <w:i w:val="0"/>
            <w:szCs w:val="24"/>
          </w:rPr>
          <w:id w:val="-347331433"/>
          <w:citation/>
        </w:sdtPr>
        <w:sdtContent>
          <w:r w:rsidR="00D3745D" w:rsidRPr="00074B99">
            <w:rPr>
              <w:i w:val="0"/>
              <w:szCs w:val="24"/>
            </w:rPr>
            <w:fldChar w:fldCharType="begin"/>
          </w:r>
          <w:r w:rsidR="00D3745D" w:rsidRPr="00074B99">
            <w:rPr>
              <w:i w:val="0"/>
              <w:szCs w:val="24"/>
            </w:rPr>
            <w:instrText xml:space="preserve"> CITATION OMG14 \l 3082 </w:instrText>
          </w:r>
          <w:r w:rsidR="00D3745D" w:rsidRPr="00074B99">
            <w:rPr>
              <w:i w:val="0"/>
              <w:szCs w:val="24"/>
            </w:rPr>
            <w:fldChar w:fldCharType="separate"/>
          </w:r>
          <w:r w:rsidR="0020142C" w:rsidRPr="00074B99">
            <w:rPr>
              <w:noProof/>
              <w:szCs w:val="24"/>
            </w:rPr>
            <w:t>(OMG, 2014)</w:t>
          </w:r>
          <w:r w:rsidR="00D3745D" w:rsidRPr="00074B99">
            <w:rPr>
              <w:i w:val="0"/>
              <w:szCs w:val="24"/>
            </w:rPr>
            <w:fldChar w:fldCharType="end"/>
          </w:r>
        </w:sdtContent>
      </w:sdt>
      <w:bookmarkEnd w:id="107"/>
    </w:p>
    <w:p w14:paraId="3A57CAA3" w14:textId="77777777" w:rsidR="006379E4" w:rsidRPr="00074B99" w:rsidRDefault="006379E4" w:rsidP="006379E4">
      <w:pPr>
        <w:jc w:val="left"/>
      </w:pPr>
      <w:r w:rsidRPr="00074B99">
        <w:t> </w:t>
      </w:r>
    </w:p>
    <w:p w14:paraId="5505A9CD" w14:textId="77777777" w:rsidR="006379E4" w:rsidRPr="00074B99" w:rsidRDefault="006379E4" w:rsidP="006379E4">
      <w:r w:rsidRPr="00074B99">
        <w:t xml:space="preserve">Este submensaje se utiliza para comunicar el estado de un </w:t>
      </w:r>
      <w:r w:rsidRPr="00074B99">
        <w:rPr>
          <w:i/>
          <w:iCs/>
        </w:rPr>
        <w:t xml:space="preserve">lector </w:t>
      </w:r>
      <w:r w:rsidRPr="00074B99">
        <w:t xml:space="preserve">a un </w:t>
      </w:r>
      <w:r w:rsidRPr="00074B99">
        <w:rPr>
          <w:i/>
          <w:iCs/>
        </w:rPr>
        <w:t>escritor</w:t>
      </w:r>
      <w:r w:rsidRPr="00074B99">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074B99" w:rsidRDefault="006379E4" w:rsidP="00447E32">
      <w:pPr>
        <w:pStyle w:val="Ttulo4"/>
      </w:pPr>
      <w:r w:rsidRPr="00074B99">
        <w:lastRenderedPageBreak/>
        <w:t>Banderas en el encabezado de submensaje</w:t>
      </w:r>
    </w:p>
    <w:p w14:paraId="7B47C1C5" w14:textId="77777777" w:rsidR="006379E4" w:rsidRPr="00074B99" w:rsidRDefault="006379E4" w:rsidP="006379E4">
      <w:r w:rsidRPr="00074B99">
        <w:t xml:space="preserve">El </w:t>
      </w:r>
      <w:r w:rsidRPr="00074B99">
        <w:rPr>
          <w:b/>
          <w:bCs/>
        </w:rPr>
        <w:t>FinalFlag</w:t>
      </w:r>
      <w:r w:rsidRPr="00074B99">
        <w:t>, cuando este indicador es de 1 significa que el lector no requiere una respuesta del escritor, sin embargo, si el indicador se establece en 0 significa que el escritor debe responder al mensaje de AckNack.</w:t>
      </w:r>
    </w:p>
    <w:p w14:paraId="0AE19AE8" w14:textId="77777777" w:rsidR="006379E4" w:rsidRPr="00074B99" w:rsidRDefault="006379E4" w:rsidP="006379E4">
      <w:r w:rsidRPr="00074B99">
        <w:t xml:space="preserve">El </w:t>
      </w:r>
      <w:r w:rsidRPr="00074B99">
        <w:rPr>
          <w:b/>
          <w:bCs/>
        </w:rPr>
        <w:t>EndiannessFlag</w:t>
      </w:r>
      <w:r w:rsidRPr="00074B99">
        <w:t>, aparecen en las banderas de cabecera submensaje e indica el orden de bits.</w:t>
      </w:r>
    </w:p>
    <w:p w14:paraId="0C005EF9" w14:textId="77777777" w:rsidR="006379E4" w:rsidRPr="00074B99" w:rsidRDefault="006379E4" w:rsidP="00447E32">
      <w:pPr>
        <w:pStyle w:val="Ttulo4"/>
      </w:pPr>
      <w:r w:rsidRPr="00074B99">
        <w:t>Otros elementos en el encabezado de submensaje</w:t>
      </w:r>
    </w:p>
    <w:p w14:paraId="05481BC6" w14:textId="77777777" w:rsidR="006379E4" w:rsidRPr="00074B99" w:rsidRDefault="006379E4" w:rsidP="006379E4">
      <w:r w:rsidRPr="00074B99">
        <w:t xml:space="preserve">El </w:t>
      </w:r>
      <w:r w:rsidRPr="00074B99">
        <w:rPr>
          <w:b/>
          <w:bCs/>
        </w:rPr>
        <w:t>readerId</w:t>
      </w:r>
      <w:r w:rsidRPr="00074B99">
        <w:t>, identifica la entidad lector que acusa recibo de cierto número de secuencia o las solicitudes para recibir ciertos números de secuencia.</w:t>
      </w:r>
    </w:p>
    <w:p w14:paraId="3A5E3FF0" w14:textId="77777777" w:rsidR="006379E4" w:rsidRPr="00074B99" w:rsidRDefault="006379E4" w:rsidP="006379E4">
      <w:r w:rsidRPr="00074B99">
        <w:t xml:space="preserve">El </w:t>
      </w:r>
      <w:r w:rsidRPr="00074B99">
        <w:rPr>
          <w:b/>
          <w:bCs/>
        </w:rPr>
        <w:t>writerId</w:t>
      </w:r>
      <w:r w:rsidRPr="00074B99">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074B99" w:rsidRDefault="006379E4" w:rsidP="006379E4">
      <w:r w:rsidRPr="00074B99">
        <w:t xml:space="preserve">El </w:t>
      </w:r>
      <w:r w:rsidRPr="00074B99">
        <w:rPr>
          <w:b/>
          <w:bCs/>
        </w:rPr>
        <w:t>readerSNState</w:t>
      </w:r>
      <w:r w:rsidRPr="00074B99">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074B99" w:rsidRDefault="006379E4" w:rsidP="006379E4">
      <w:r w:rsidRPr="00074B99">
        <w:t xml:space="preserve">El </w:t>
      </w:r>
      <w:r w:rsidRPr="00074B99">
        <w:rPr>
          <w:b/>
          <w:bCs/>
        </w:rPr>
        <w:t>Contador</w:t>
      </w:r>
      <w:r w:rsidRPr="00074B99">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074B99" w:rsidRDefault="006379E4" w:rsidP="00447E32">
      <w:pPr>
        <w:pStyle w:val="Ttulo4"/>
      </w:pPr>
      <w:r w:rsidRPr="00074B99">
        <w:t>Validez</w:t>
      </w:r>
    </w:p>
    <w:p w14:paraId="7BE8E5F2" w14:textId="77777777" w:rsidR="006379E4" w:rsidRPr="00074B99" w:rsidRDefault="006379E4" w:rsidP="0017650D">
      <w:r w:rsidRPr="00074B99">
        <w:t>Este submensaje es inválida cuando cualquiera de las siguientes es verdadera:</w:t>
      </w:r>
    </w:p>
    <w:p w14:paraId="30CA736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submessageLength en el encabezado de submensaje es demasiado pequeño.</w:t>
      </w:r>
    </w:p>
    <w:p w14:paraId="61B9B48B"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readerSNState no es válida.</w:t>
      </w:r>
    </w:p>
    <w:p w14:paraId="2C5023F2" w14:textId="77777777" w:rsidR="006379E4" w:rsidRPr="00074B99" w:rsidRDefault="006379E4" w:rsidP="00447E32">
      <w:pPr>
        <w:pStyle w:val="Ttulo4"/>
      </w:pPr>
      <w:r w:rsidRPr="00074B99">
        <w:lastRenderedPageBreak/>
        <w:t>Cambio en el estado del receptor</w:t>
      </w:r>
    </w:p>
    <w:p w14:paraId="197FC086" w14:textId="77777777" w:rsidR="006379E4" w:rsidRPr="00074B99" w:rsidRDefault="006379E4" w:rsidP="006379E4">
      <w:pPr>
        <w:jc w:val="left"/>
      </w:pPr>
      <w:r w:rsidRPr="00074B99">
        <w:t>Ninguno</w:t>
      </w:r>
    </w:p>
    <w:p w14:paraId="5509A4B4" w14:textId="77777777" w:rsidR="006379E4" w:rsidRPr="00074B99" w:rsidRDefault="006379E4" w:rsidP="00447E32">
      <w:pPr>
        <w:pStyle w:val="Ttulo4"/>
      </w:pPr>
      <w:r w:rsidRPr="00074B99">
        <w:t>Interpretación lógica</w:t>
      </w:r>
    </w:p>
    <w:p w14:paraId="6E0066ED" w14:textId="77777777" w:rsidR="006379E4" w:rsidRPr="00074B99" w:rsidRDefault="006379E4" w:rsidP="0017650D">
      <w:r w:rsidRPr="00074B99">
        <w:t>El lector envía el mensaje AckNack al escritor para comunicar su estado con respecto a los números de secuencia utilizados por el escritor.</w:t>
      </w:r>
    </w:p>
    <w:p w14:paraId="207994A0" w14:textId="77777777" w:rsidR="006379E4" w:rsidRPr="00074B99" w:rsidRDefault="006379E4" w:rsidP="0017773B">
      <w:r w:rsidRPr="00074B99">
        <w:t>El escritor se identifica únicamente por su GUID.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Reconoce el submensaje</w:t>
      </w:r>
      <w:r w:rsidRPr="00074B99">
        <w:rPr>
          <w:i/>
          <w:iCs/>
        </w:rPr>
        <w:t xml:space="preserve"> </w:t>
      </w:r>
      <w:r w:rsidRPr="00074B99">
        <w:t>toda la secuencia de números hasta e incluyendo el que sólo el menor número de secuencia en el SequenceNumberSet.</w:t>
      </w:r>
    </w:p>
    <w:p w14:paraId="09AA2F27"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El submensaje negativamente-reconoce</w:t>
      </w:r>
      <w:r w:rsidRPr="00074B99">
        <w:rPr>
          <w:i/>
          <w:iCs/>
        </w:rPr>
        <w:t xml:space="preserve"> </w:t>
      </w:r>
      <w:r w:rsidRPr="00074B99">
        <w:t>(peticiones) la secuencia de números que aparecen explícitamente en el conjunto de.</w:t>
      </w:r>
    </w:p>
    <w:p w14:paraId="00CF0952" w14:textId="77777777" w:rsidR="00DD5CF5" w:rsidRPr="00074B99" w:rsidRDefault="006379E4" w:rsidP="00DD5CF5">
      <w:pPr>
        <w:pStyle w:val="Ttulo5"/>
        <w:jc w:val="left"/>
      </w:pPr>
      <w:r w:rsidRPr="00074B99">
        <w:t>  </w:t>
      </w:r>
      <w:r w:rsidR="00DD5CF5" w:rsidRPr="00074B99">
        <w:t>Ejemplo</w:t>
      </w:r>
    </w:p>
    <w:p w14:paraId="21A53CB9" w14:textId="77777777" w:rsidR="00DD5CF5" w:rsidRPr="00074B99" w:rsidRDefault="00DD5CF5" w:rsidP="00DD5CF5">
      <w:r w:rsidRPr="00074B99">
        <w:rPr>
          <w:noProof/>
          <w:lang w:eastAsia="es-EC"/>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1E6EA658" w14:textId="77777777" w:rsidR="00D77619" w:rsidRPr="00074B99" w:rsidRDefault="00DD5CF5" w:rsidP="00D77619">
      <w:pPr>
        <w:keepNext/>
      </w:pPr>
      <w:r w:rsidRPr="00074B99">
        <w:rPr>
          <w:noProof/>
          <w:lang w:eastAsia="es-EC"/>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6E486B30" w:rsidR="00DD5CF5" w:rsidRPr="00074B99" w:rsidRDefault="00D77619" w:rsidP="00D77619">
      <w:pPr>
        <w:pStyle w:val="Descripcin"/>
        <w:rPr>
          <w:i w:val="0"/>
        </w:rPr>
      </w:pPr>
      <w:bookmarkStart w:id="108" w:name="_Toc425414746"/>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2</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5</w:t>
      </w:r>
      <w:r w:rsidR="007D7E71" w:rsidRPr="00074B99">
        <w:fldChar w:fldCharType="end"/>
      </w:r>
      <w:r w:rsidRPr="00074B99">
        <w:t xml:space="preserve">. </w:t>
      </w:r>
      <w:r w:rsidRPr="00074B99">
        <w:rPr>
          <w:i w:val="0"/>
        </w:rPr>
        <w:t>Uso del submensaje ACKNACK.</w:t>
      </w:r>
      <w:bookmarkEnd w:id="108"/>
    </w:p>
    <w:p w14:paraId="26E337DC" w14:textId="77777777" w:rsidR="00DD5CF5" w:rsidRPr="00074B99" w:rsidRDefault="00DD5CF5" w:rsidP="00DD5CF5">
      <w:r w:rsidRPr="00074B99">
        <w:t>Una explicación del uso del AckNack ha sido descrita dentro del ejemplo 2 en la sección de ejemplos de RTPS</w:t>
      </w:r>
    </w:p>
    <w:p w14:paraId="1DE01063" w14:textId="314364AB" w:rsidR="006379E4" w:rsidRPr="00074B99" w:rsidRDefault="006379E4" w:rsidP="006379E4">
      <w:pPr>
        <w:jc w:val="left"/>
      </w:pPr>
    </w:p>
    <w:p w14:paraId="37E17251" w14:textId="274B947A" w:rsidR="006379E4" w:rsidRPr="00074B99" w:rsidRDefault="00447E32" w:rsidP="00447E32">
      <w:pPr>
        <w:pStyle w:val="Ttulo3"/>
      </w:pPr>
      <w:bookmarkStart w:id="109" w:name="_Toc425414486"/>
      <w:r w:rsidRPr="00074B99">
        <w:t>DataSubmessage</w:t>
      </w:r>
      <w:bookmarkEnd w:id="109"/>
    </w:p>
    <w:p w14:paraId="14FE601B" w14:textId="1A4544A4" w:rsidR="00D3745D" w:rsidRPr="00074B99" w:rsidRDefault="00D3745D" w:rsidP="00606BF0">
      <w:pPr>
        <w:rPr>
          <w:b/>
        </w:rPr>
      </w:pPr>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20142C" w:rsidRPr="00074B99">
        <w:rPr>
          <w:color w:val="000000" w:themeColor="text1"/>
        </w:rPr>
        <w:t xml:space="preserve">Figura </w:t>
      </w:r>
      <w:r w:rsidR="0020142C" w:rsidRPr="00074B99">
        <w:rPr>
          <w:noProof/>
          <w:color w:val="000000" w:themeColor="text1"/>
        </w:rPr>
        <w:t>2</w:t>
      </w:r>
      <w:r w:rsidR="0020142C" w:rsidRPr="00074B99">
        <w:rPr>
          <w:noProof/>
          <w:color w:val="000000" w:themeColor="text1"/>
        </w:rPr>
        <w:noBreakHyphen/>
        <w:t>6</w:t>
      </w:r>
      <w:r w:rsidRPr="00074B99">
        <w:rPr>
          <w:b/>
        </w:rPr>
        <w:fldChar w:fldCharType="end"/>
      </w:r>
      <w:r w:rsidRPr="00074B99">
        <w:t xml:space="preserve"> se muestra la estructura del submensaje Data</w:t>
      </w:r>
      <w:r w:rsidR="006B2EAF" w:rsidRPr="00074B99">
        <w:t xml:space="preserve">. </w:t>
      </w:r>
    </w:p>
    <w:p w14:paraId="5EEB6AC9"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7B34CFC8" w14:textId="2E09E0DB" w:rsidR="0061249C" w:rsidRPr="00074B99" w:rsidRDefault="00D3745D" w:rsidP="00D3745D">
      <w:pPr>
        <w:pStyle w:val="Descripcin"/>
        <w:rPr>
          <w:i w:val="0"/>
          <w:szCs w:val="24"/>
        </w:rPr>
      </w:pPr>
      <w:bookmarkStart w:id="110" w:name="_Ref416931125"/>
      <w:bookmarkStart w:id="111" w:name="_Toc425414747"/>
      <w:bookmarkStart w:id="112" w:name="_Toc421177670"/>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6</w:t>
      </w:r>
      <w:r w:rsidR="007D7E71" w:rsidRPr="00074B99">
        <w:rPr>
          <w:szCs w:val="24"/>
        </w:rPr>
        <w:fldChar w:fldCharType="end"/>
      </w:r>
      <w:bookmarkEnd w:id="110"/>
      <w:r w:rsidRPr="00074B99">
        <w:rPr>
          <w:szCs w:val="24"/>
        </w:rPr>
        <w:t xml:space="preserve">. </w:t>
      </w:r>
      <w:r w:rsidRPr="00074B99">
        <w:rPr>
          <w:i w:val="0"/>
          <w:szCs w:val="24"/>
        </w:rPr>
        <w:t>Estructura del submensaje Data</w:t>
      </w:r>
      <w:bookmarkEnd w:id="111"/>
    </w:p>
    <w:p w14:paraId="36FA2A17" w14:textId="127819E3" w:rsidR="00D3745D" w:rsidRPr="00074B99" w:rsidRDefault="00655EB6" w:rsidP="00D3745D">
      <w:pPr>
        <w:pStyle w:val="Descripcin"/>
        <w:rPr>
          <w:szCs w:val="24"/>
        </w:rPr>
      </w:pPr>
      <w:sdt>
        <w:sdtPr>
          <w:rPr>
            <w:i w:val="0"/>
            <w:szCs w:val="24"/>
          </w:rPr>
          <w:id w:val="1656719105"/>
          <w:citation/>
        </w:sdtPr>
        <w:sdtContent>
          <w:r w:rsidR="00D3745D" w:rsidRPr="00074B99">
            <w:rPr>
              <w:i w:val="0"/>
              <w:szCs w:val="24"/>
            </w:rPr>
            <w:fldChar w:fldCharType="begin"/>
          </w:r>
          <w:r w:rsidR="00D3745D" w:rsidRPr="00074B99">
            <w:rPr>
              <w:i w:val="0"/>
              <w:szCs w:val="24"/>
            </w:rPr>
            <w:instrText xml:space="preserve"> CITATION OMG14 \l 3082 </w:instrText>
          </w:r>
          <w:r w:rsidR="00D3745D" w:rsidRPr="00074B99">
            <w:rPr>
              <w:i w:val="0"/>
              <w:szCs w:val="24"/>
            </w:rPr>
            <w:fldChar w:fldCharType="separate"/>
          </w:r>
          <w:r w:rsidR="0020142C" w:rsidRPr="00074B99">
            <w:rPr>
              <w:noProof/>
              <w:szCs w:val="24"/>
            </w:rPr>
            <w:t>(OMG, 2014)</w:t>
          </w:r>
          <w:r w:rsidR="00D3745D" w:rsidRPr="00074B99">
            <w:rPr>
              <w:i w:val="0"/>
              <w:szCs w:val="24"/>
            </w:rPr>
            <w:fldChar w:fldCharType="end"/>
          </w:r>
        </w:sdtContent>
      </w:sdt>
      <w:bookmarkEnd w:id="112"/>
    </w:p>
    <w:p w14:paraId="7D8C426A" w14:textId="77777777" w:rsidR="006379E4" w:rsidRPr="00074B99" w:rsidRDefault="006379E4" w:rsidP="006379E4">
      <w:pPr>
        <w:ind w:firstLine="0"/>
        <w:jc w:val="left"/>
      </w:pPr>
      <w:r w:rsidRPr="00074B99">
        <w:t> </w:t>
      </w:r>
    </w:p>
    <w:p w14:paraId="08DCDD63" w14:textId="77777777" w:rsidR="006379E4" w:rsidRPr="00074B99" w:rsidRDefault="006379E4" w:rsidP="0017650D">
      <w:r w:rsidRPr="00074B99">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074B99" w:rsidRDefault="006379E4" w:rsidP="006379E4">
      <w:pPr>
        <w:jc w:val="left"/>
      </w:pPr>
      <w:r w:rsidRPr="00074B99">
        <w:t> </w:t>
      </w:r>
    </w:p>
    <w:p w14:paraId="7473EEC9" w14:textId="77777777" w:rsidR="006379E4" w:rsidRPr="00074B99" w:rsidRDefault="006379E4" w:rsidP="006379E4">
      <w:pPr>
        <w:jc w:val="left"/>
      </w:pPr>
      <w:r w:rsidRPr="00074B99">
        <w:t> </w:t>
      </w:r>
    </w:p>
    <w:p w14:paraId="1E9C8CFB" w14:textId="77777777" w:rsidR="006379E4" w:rsidRPr="00074B99" w:rsidRDefault="006379E4" w:rsidP="00447E32">
      <w:pPr>
        <w:pStyle w:val="Ttulo4"/>
      </w:pPr>
      <w:r w:rsidRPr="00074B99">
        <w:t>Banderas en el encabezado de submensaje</w:t>
      </w:r>
    </w:p>
    <w:p w14:paraId="76D94BAD"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09392B87" w14:textId="77777777"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ParameterList que contiene los parámetros de calidad de servicio que deben utilizarse para interpretar el mensaje. Se representa con el literal 'p' Q = 1 significa que el submensaje </w:t>
      </w:r>
      <w:r w:rsidRPr="00074B99">
        <w:rPr>
          <w:b/>
          <w:bCs/>
        </w:rPr>
        <w:t>datos</w:t>
      </w:r>
      <w:r w:rsidRPr="00074B99">
        <w:t xml:space="preserve"> contiene el inlineQos SubmessageElement.</w:t>
      </w:r>
    </w:p>
    <w:p w14:paraId="7147A14C" w14:textId="77777777" w:rsidR="006379E4" w:rsidRPr="00074B99" w:rsidRDefault="006379E4" w:rsidP="006379E4">
      <w:pPr>
        <w:jc w:val="left"/>
      </w:pPr>
      <w:r w:rsidRPr="00074B99">
        <w:t> </w:t>
      </w:r>
    </w:p>
    <w:p w14:paraId="6403D6D8" w14:textId="77777777" w:rsidR="006379E4" w:rsidRPr="00074B99" w:rsidRDefault="006379E4" w:rsidP="0017650D">
      <w:r w:rsidRPr="00074B99">
        <w:t xml:space="preserve">La </w:t>
      </w:r>
      <w:r w:rsidRPr="00074B99">
        <w:rPr>
          <w:b/>
          <w:bCs/>
        </w:rPr>
        <w:t>DataFlag</w:t>
      </w:r>
      <w:r w:rsidRPr="00074B99">
        <w:t xml:space="preserve">, indica al </w:t>
      </w:r>
      <w:r w:rsidRPr="00074B99">
        <w:rPr>
          <w:b/>
          <w:bCs/>
        </w:rPr>
        <w:t>lector</w:t>
      </w:r>
      <w:r w:rsidRPr="00074B99">
        <w:t xml:space="preserve"> que el elemento de submensaje dataPayload contiene el valor serializado del objeto de datos. Se representa con el literal 'd' </w:t>
      </w:r>
    </w:p>
    <w:p w14:paraId="02560E97" w14:textId="77777777" w:rsidR="006379E4" w:rsidRPr="00074B99" w:rsidRDefault="006379E4" w:rsidP="006379E4">
      <w:pPr>
        <w:jc w:val="left"/>
      </w:pPr>
      <w:r w:rsidRPr="00074B99">
        <w:t> </w:t>
      </w:r>
    </w:p>
    <w:p w14:paraId="3A7A5C78" w14:textId="77777777" w:rsidR="006379E4" w:rsidRPr="00074B99" w:rsidRDefault="006379E4" w:rsidP="0017650D">
      <w:r w:rsidRPr="00074B99">
        <w:t xml:space="preserve">La </w:t>
      </w:r>
      <w:r w:rsidRPr="00074B99">
        <w:rPr>
          <w:b/>
          <w:bCs/>
        </w:rPr>
        <w:t>KeyFlag</w:t>
      </w:r>
      <w:r w:rsidRPr="00074B99">
        <w:t xml:space="preserve">, indica al </w:t>
      </w:r>
      <w:r w:rsidRPr="00074B99">
        <w:rPr>
          <w:b/>
          <w:bCs/>
        </w:rPr>
        <w:t>lector</w:t>
      </w:r>
      <w:r w:rsidRPr="00074B99">
        <w:t xml:space="preserve"> que el elemento de submensaje dataPayload contiene el valor de la clave del objeto de datos serializado. Se representa con el literal </w:t>
      </w:r>
      <w:proofErr w:type="gramStart"/>
      <w:r w:rsidRPr="00074B99">
        <w:t>'k '.</w:t>
      </w:r>
      <w:proofErr w:type="gramEnd"/>
    </w:p>
    <w:p w14:paraId="033A487B" w14:textId="77777777" w:rsidR="006379E4" w:rsidRPr="00074B99" w:rsidRDefault="006379E4" w:rsidP="0017650D">
      <w:r w:rsidRPr="00074B99">
        <w:t xml:space="preserve">El DataFlag se interpreta en combinación con el KeyFlag de la siguiente manera: </w:t>
      </w:r>
    </w:p>
    <w:p w14:paraId="6DFB5BD7" w14:textId="77777777" w:rsidR="006379E4" w:rsidRPr="00074B99" w:rsidRDefault="006379E4" w:rsidP="006379E4">
      <w:pPr>
        <w:ind w:left="1440" w:hanging="359"/>
      </w:pPr>
      <w:r w:rsidRPr="00074B99">
        <w:t>●</w:t>
      </w:r>
      <w:r w:rsidRPr="00074B99">
        <w:rPr>
          <w:sz w:val="14"/>
          <w:szCs w:val="14"/>
        </w:rPr>
        <w:t xml:space="preserve"> </w:t>
      </w:r>
      <w:r w:rsidRPr="00074B99">
        <w:t>D = 0 y K = 0 significa que no hay ningún serializedPayload SubmessageElement.</w:t>
      </w:r>
    </w:p>
    <w:p w14:paraId="5EFF3A0C" w14:textId="77777777" w:rsidR="006379E4" w:rsidRPr="00074B99" w:rsidRDefault="006379E4" w:rsidP="006379E4">
      <w:pPr>
        <w:ind w:left="1440" w:hanging="359"/>
      </w:pPr>
      <w:r w:rsidRPr="00074B99">
        <w:t>●</w:t>
      </w:r>
      <w:r w:rsidRPr="00074B99">
        <w:rPr>
          <w:sz w:val="14"/>
          <w:szCs w:val="14"/>
        </w:rPr>
        <w:t xml:space="preserve"> </w:t>
      </w:r>
      <w:r w:rsidRPr="00074B99">
        <w:t>D = 1 y K = 0 significan que el serializedPayload SubmessageElement contiene los datos serializados.</w:t>
      </w:r>
    </w:p>
    <w:p w14:paraId="0062C158" w14:textId="77777777" w:rsidR="006379E4" w:rsidRPr="00074B99" w:rsidRDefault="006379E4" w:rsidP="006379E4">
      <w:pPr>
        <w:ind w:left="1440" w:hanging="359"/>
      </w:pPr>
      <w:r w:rsidRPr="00074B99">
        <w:lastRenderedPageBreak/>
        <w:t>●</w:t>
      </w:r>
      <w:r w:rsidRPr="00074B99">
        <w:rPr>
          <w:sz w:val="14"/>
          <w:szCs w:val="14"/>
        </w:rPr>
        <w:t xml:space="preserve"> </w:t>
      </w:r>
      <w:r w:rsidRPr="00074B99">
        <w:t>D = 0 y K = 1 significan que el serializedPayload SubmessageElement contiene la clave serializada.</w:t>
      </w:r>
    </w:p>
    <w:p w14:paraId="679FFE6B" w14:textId="77777777" w:rsidR="006379E4" w:rsidRPr="00074B99" w:rsidRDefault="006379E4" w:rsidP="006379E4">
      <w:pPr>
        <w:ind w:left="1440" w:hanging="359"/>
      </w:pPr>
      <w:r w:rsidRPr="00074B99">
        <w:t>●</w:t>
      </w:r>
      <w:r w:rsidRPr="00074B99">
        <w:rPr>
          <w:sz w:val="14"/>
          <w:szCs w:val="14"/>
        </w:rPr>
        <w:t xml:space="preserve"> </w:t>
      </w:r>
      <w:r w:rsidRPr="00074B99">
        <w:t>D = 1 y K = 1 son una combinación no válida en esta versión del Protocolo de.</w:t>
      </w:r>
    </w:p>
    <w:p w14:paraId="7FF04A93" w14:textId="77777777" w:rsidR="006379E4" w:rsidRPr="00074B99" w:rsidRDefault="006379E4" w:rsidP="00447E32">
      <w:pPr>
        <w:pStyle w:val="Ttulo4"/>
      </w:pPr>
      <w:r w:rsidRPr="00074B99">
        <w:t>Otros elementos en el encabezado de submensaje</w:t>
      </w:r>
    </w:p>
    <w:p w14:paraId="4069F3B8" w14:textId="77777777" w:rsidR="006379E4" w:rsidRPr="00074B99" w:rsidRDefault="006379E4" w:rsidP="0017650D">
      <w:r w:rsidRPr="00074B99">
        <w:t xml:space="preserve">El </w:t>
      </w:r>
      <w:r w:rsidRPr="00074B99">
        <w:rPr>
          <w:b/>
          <w:bCs/>
        </w:rPr>
        <w:t>readerId</w:t>
      </w:r>
      <w:r w:rsidRPr="00074B99">
        <w:t xml:space="preserve">, identifica la entidad RTPS </w:t>
      </w:r>
      <w:r w:rsidRPr="00074B99">
        <w:rPr>
          <w:b/>
          <w:bCs/>
        </w:rPr>
        <w:t>lector</w:t>
      </w:r>
      <w:r w:rsidRPr="00074B99">
        <w:t xml:space="preserve"> que está siendo informada del cambio con el objeto de datos.</w:t>
      </w:r>
    </w:p>
    <w:p w14:paraId="1340FD8F" w14:textId="2B18D12A" w:rsidR="006379E4" w:rsidRPr="00074B99" w:rsidRDefault="006379E4" w:rsidP="00444A7F">
      <w:pPr>
        <w:jc w:val="left"/>
      </w:pPr>
      <w:r w:rsidRPr="00074B99">
        <w:t xml:space="preserve"> El </w:t>
      </w:r>
      <w:proofErr w:type="gramStart"/>
      <w:r w:rsidRPr="00074B99">
        <w:rPr>
          <w:b/>
          <w:bCs/>
        </w:rPr>
        <w:t xml:space="preserve">writerId </w:t>
      </w:r>
      <w:r w:rsidRPr="00074B99">
        <w:t>,</w:t>
      </w:r>
      <w:proofErr w:type="gramEnd"/>
      <w:r w:rsidRPr="00074B99">
        <w:t xml:space="preserve"> identifica la entidad RTPS </w:t>
      </w:r>
      <w:r w:rsidRPr="00074B99">
        <w:rPr>
          <w:b/>
          <w:bCs/>
        </w:rPr>
        <w:t>escritor</w:t>
      </w:r>
      <w:r w:rsidRPr="00074B99">
        <w:t xml:space="preserve"> que hizo el cambio con el objeto de datos.</w:t>
      </w:r>
    </w:p>
    <w:p w14:paraId="62139675" w14:textId="721CF65F"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RTPS </w:t>
      </w:r>
      <w:r w:rsidRPr="00074B99">
        <w:rPr>
          <w:b/>
          <w:bCs/>
        </w:rPr>
        <w:t>escritor</w:t>
      </w:r>
      <w:r w:rsidRPr="00074B99">
        <w:t xml:space="preserve"> identificados por el writerGuid. Cada cambio obtiene un número de secuencia consecutiva. Cada RTPS </w:t>
      </w:r>
      <w:r w:rsidRPr="00074B99">
        <w:rPr>
          <w:b/>
          <w:bCs/>
        </w:rPr>
        <w:t>escritor</w:t>
      </w:r>
      <w:r w:rsidRPr="00074B99">
        <w:t xml:space="preserve"> mantiene es número de secuencia propia.</w:t>
      </w:r>
    </w:p>
    <w:p w14:paraId="5E3DA30C" w14:textId="00E62BF6" w:rsidR="006379E4" w:rsidRPr="00074B99" w:rsidRDefault="006379E4" w:rsidP="00444A7F">
      <w:pPr>
        <w:jc w:val="left"/>
      </w:pPr>
      <w:r w:rsidRPr="00074B99">
        <w:t xml:space="preserve"> El </w:t>
      </w:r>
      <w:r w:rsidRPr="00074B99">
        <w:rPr>
          <w:b/>
          <w:bCs/>
        </w:rPr>
        <w:t>inlineQos</w:t>
      </w:r>
      <w:r w:rsidRPr="00074B99">
        <w:t>, presente solamente si la InlineQosFlag está situado en la cabecera. Contiene QoS que puedan afectar la interpretación del mensaje.</w:t>
      </w:r>
    </w:p>
    <w:p w14:paraId="38C0FF75" w14:textId="19313311" w:rsidR="006379E4" w:rsidRPr="00074B99" w:rsidRDefault="006379E4" w:rsidP="00444A7F">
      <w:pPr>
        <w:jc w:val="left"/>
      </w:pPr>
      <w:r w:rsidRPr="00074B99">
        <w:t xml:space="preserve"> El </w:t>
      </w:r>
      <w:r w:rsidRPr="00074B99">
        <w:rPr>
          <w:b/>
          <w:bCs/>
        </w:rPr>
        <w:t>serializedPayload</w:t>
      </w:r>
      <w:r w:rsidRPr="00074B99">
        <w:t xml:space="preserve">, presente solamente si el DataFlag o el KeyFlag se </w:t>
      </w:r>
      <w:proofErr w:type="gramStart"/>
      <w:r w:rsidRPr="00074B99">
        <w:t>encuentra</w:t>
      </w:r>
      <w:proofErr w:type="gramEnd"/>
      <w:r w:rsidRPr="00074B99">
        <w:t xml:space="preserve"> en la cabecera.</w:t>
      </w:r>
    </w:p>
    <w:p w14:paraId="5F150D22" w14:textId="77777777" w:rsidR="006379E4" w:rsidRPr="00074B99" w:rsidRDefault="006379E4" w:rsidP="006379E4">
      <w:pPr>
        <w:ind w:left="1440" w:hanging="359"/>
      </w:pPr>
      <w:r w:rsidRPr="00074B99">
        <w:t>●</w:t>
      </w:r>
      <w:r w:rsidRPr="00074B99">
        <w:rPr>
          <w:sz w:val="14"/>
          <w:szCs w:val="14"/>
        </w:rPr>
        <w:t xml:space="preserve"> </w:t>
      </w:r>
      <w:r w:rsidRPr="00074B99">
        <w:t>Si el DataFlag está establecido, entonces contiene la encapsulación del nuevo valor del objeto de datos después del cambio.</w:t>
      </w:r>
    </w:p>
    <w:p w14:paraId="45A5C531" w14:textId="77777777" w:rsidR="006379E4" w:rsidRPr="00074B99" w:rsidRDefault="006379E4" w:rsidP="006379E4">
      <w:pPr>
        <w:ind w:left="1440" w:hanging="359"/>
      </w:pPr>
      <w:r w:rsidRPr="00074B99">
        <w:t>●</w:t>
      </w:r>
      <w:r w:rsidRPr="00074B99">
        <w:rPr>
          <w:sz w:val="14"/>
          <w:szCs w:val="14"/>
        </w:rPr>
        <w:t xml:space="preserve"> </w:t>
      </w:r>
      <w:r w:rsidRPr="00074B99">
        <w:t>Si el KeyFlag está establecido, entonces contiene la encapsulación de la clave del objeto de datos el mensaje se refiere a.</w:t>
      </w:r>
    </w:p>
    <w:p w14:paraId="7C4BAB67" w14:textId="0F80DD96" w:rsidR="006379E4" w:rsidRPr="00074B99" w:rsidRDefault="006379E4" w:rsidP="00444A7F">
      <w:r w:rsidRPr="00074B99">
        <w:t xml:space="preserve"> El campo </w:t>
      </w:r>
      <w:proofErr w:type="gramStart"/>
      <w:r w:rsidRPr="00074B99">
        <w:rPr>
          <w:b/>
          <w:bCs/>
        </w:rPr>
        <w:t xml:space="preserve">extraFlags </w:t>
      </w:r>
      <w:r w:rsidRPr="00074B99">
        <w:t>,</w:t>
      </w:r>
      <w:proofErr w:type="gramEnd"/>
      <w:r w:rsidRPr="00074B99">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3719B5D2" w14:textId="5C248A9A" w:rsidR="006379E4" w:rsidRPr="00074B99" w:rsidRDefault="006379E4" w:rsidP="00444A7F">
      <w:pPr>
        <w:jc w:val="left"/>
      </w:pPr>
      <w:r w:rsidRPr="00074B99">
        <w:t xml:space="preserve"> El </w:t>
      </w:r>
      <w:r w:rsidRPr="00074B99">
        <w:rPr>
          <w:b/>
          <w:bCs/>
        </w:rPr>
        <w:t xml:space="preserve">octetsToInlineQos, </w:t>
      </w:r>
      <w:r w:rsidRPr="00074B99">
        <w:t>la representación de este campo es un CDR unsigned corta (ushort).</w:t>
      </w:r>
    </w:p>
    <w:p w14:paraId="7060FDD9" w14:textId="77777777" w:rsidR="006379E4" w:rsidRPr="00074B99" w:rsidRDefault="006379E4" w:rsidP="00645B6B">
      <w:r w:rsidRPr="00074B99">
        <w:lastRenderedPageBreak/>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074B99" w:rsidRDefault="006379E4" w:rsidP="0017650D">
      <w:r w:rsidRPr="00074B99">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074B99" w:rsidRDefault="006379E4" w:rsidP="006379E4">
      <w:pPr>
        <w:ind w:firstLine="0"/>
        <w:jc w:val="left"/>
      </w:pPr>
      <w:r w:rsidRPr="00074B99">
        <w:t> </w:t>
      </w:r>
    </w:p>
    <w:p w14:paraId="06942967" w14:textId="77777777" w:rsidR="006379E4" w:rsidRPr="00074B99" w:rsidRDefault="006379E4" w:rsidP="00447E32">
      <w:pPr>
        <w:pStyle w:val="Ttulo4"/>
      </w:pPr>
      <w:r w:rsidRPr="00074B99">
        <w:t>Validez</w:t>
      </w:r>
    </w:p>
    <w:p w14:paraId="7D051A9F" w14:textId="77777777" w:rsidR="006379E4" w:rsidRPr="00074B99" w:rsidRDefault="006379E4" w:rsidP="0017650D">
      <w:r w:rsidRPr="00074B99">
        <w:t>Este submensaje es inválida cuando cualquiera de las siguientes es verdadera:</w:t>
      </w:r>
    </w:p>
    <w:p w14:paraId="47DB4D88"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submessageLength en el encabezado de submensaje es demasiado pequeño.</w:t>
      </w:r>
    </w:p>
    <w:p w14:paraId="433A3957"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writerSN.value no es estrictamente positivo (1, 2,...) o es SEQUENCENUMBER_UNKNOWN.</w:t>
      </w:r>
    </w:p>
    <w:p w14:paraId="2BB69DC4"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inlineQos no es válida.</w:t>
      </w:r>
    </w:p>
    <w:p w14:paraId="17CF35E8" w14:textId="77777777" w:rsidR="006379E4" w:rsidRPr="00074B99" w:rsidRDefault="006379E4" w:rsidP="00447E32">
      <w:pPr>
        <w:pStyle w:val="Ttulo4"/>
      </w:pPr>
      <w:r w:rsidRPr="00074B99">
        <w:t>Cambio en el estado del receptor</w:t>
      </w:r>
    </w:p>
    <w:p w14:paraId="0353C69F" w14:textId="77777777" w:rsidR="006379E4" w:rsidRPr="00074B99" w:rsidRDefault="006379E4" w:rsidP="006379E4">
      <w:pPr>
        <w:jc w:val="left"/>
      </w:pPr>
      <w:r w:rsidRPr="00074B99">
        <w:t>Ninguno</w:t>
      </w:r>
    </w:p>
    <w:p w14:paraId="3FF78439" w14:textId="77777777" w:rsidR="006379E4" w:rsidRPr="00074B99" w:rsidRDefault="006379E4" w:rsidP="00447E32">
      <w:pPr>
        <w:pStyle w:val="Ttulo4"/>
      </w:pPr>
      <w:r w:rsidRPr="00074B99">
        <w:t>Interpretación lógica</w:t>
      </w:r>
    </w:p>
    <w:p w14:paraId="15985CF9" w14:textId="77777777"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datos</w:t>
      </w:r>
      <w:r w:rsidRPr="00074B99">
        <w:t xml:space="preserve"> al </w:t>
      </w:r>
      <w:r w:rsidRPr="00074B99">
        <w:rPr>
          <w:b/>
          <w:bCs/>
        </w:rPr>
        <w:t>lector</w:t>
      </w:r>
      <w:r w:rsidRPr="00074B99">
        <w:t xml:space="preserve"> para comunicar los cambios en los objetos de datos dentro de la escritora. Los cambios incluyen dos cambios en valor, así como los cambios en el ciclo de vida del objeto de datos. Éstos se comunican por la presencia de la </w:t>
      </w:r>
      <w:r w:rsidRPr="00074B99">
        <w:lastRenderedPageBreak/>
        <w:t xml:space="preserve">serializedPayload. Cuando están presentes, el serializedPayload se interpreta como el valor del objeto de datos o como la clave que identifica el objeto de datos del conjunto de objetos registrados. </w:t>
      </w:r>
    </w:p>
    <w:p w14:paraId="113373E8" w14:textId="77777777" w:rsidR="006379E4" w:rsidRPr="00074B99" w:rsidRDefault="006379E4" w:rsidP="006379E4">
      <w:pPr>
        <w:ind w:left="720" w:hanging="359"/>
      </w:pPr>
      <w:r w:rsidRPr="00074B99">
        <w:t>●</w:t>
      </w:r>
      <w:r w:rsidRPr="00074B99">
        <w:rPr>
          <w:sz w:val="14"/>
          <w:szCs w:val="14"/>
        </w:rPr>
        <w:t xml:space="preserve"> </w:t>
      </w:r>
      <w:r w:rsidRPr="00074B99">
        <w:t>Si se establece la DataFlag y el KeyFlag no está establecida, el elemento serializedPayload se interpreta como el valor del objeto dataobject.</w:t>
      </w:r>
    </w:p>
    <w:p w14:paraId="7DF24EA3" w14:textId="77777777" w:rsidR="006379E4" w:rsidRPr="00074B99" w:rsidRDefault="006379E4" w:rsidP="006379E4">
      <w:pPr>
        <w:ind w:left="720" w:hanging="359"/>
      </w:pPr>
      <w:r w:rsidRPr="00074B99">
        <w:t>●</w:t>
      </w:r>
      <w:r w:rsidRPr="00074B99">
        <w:rPr>
          <w:sz w:val="14"/>
          <w:szCs w:val="14"/>
        </w:rPr>
        <w:t xml:space="preserve"> </w:t>
      </w:r>
      <w:r w:rsidRPr="00074B99">
        <w:t>Si se establece la KeyFlag y el DataFlag no está establecida, el elemento serializedPayload se interpreta como el valor de la clave que identifica la instancia del objeto de datos registrada.</w:t>
      </w:r>
    </w:p>
    <w:p w14:paraId="53BFCEBB" w14:textId="77777777" w:rsidR="006379E4" w:rsidRPr="00074B99" w:rsidRDefault="006379E4" w:rsidP="006379E4">
      <w:pPr>
        <w:ind w:left="720" w:hanging="359"/>
      </w:pPr>
      <w:r w:rsidRPr="00074B99">
        <w:t>●</w:t>
      </w:r>
      <w:r w:rsidRPr="00074B99">
        <w:rPr>
          <w:sz w:val="14"/>
          <w:szCs w:val="14"/>
        </w:rPr>
        <w:t xml:space="preserve"> </w:t>
      </w:r>
      <w:r w:rsidRPr="00074B99">
        <w:t>Si el InlineQosFlag está establecida, el elemento inlineQos contiene los valores de QoS que reemplazan a los del escritor RTPS y debe ser utilizada para procesar la actualización de.</w:t>
      </w:r>
    </w:p>
    <w:p w14:paraId="6D47D3C5" w14:textId="77777777" w:rsidR="00DD5CF5" w:rsidRPr="00074B99" w:rsidRDefault="00DD5CF5" w:rsidP="00DD5CF5">
      <w:pPr>
        <w:pStyle w:val="Ttulo5"/>
        <w:jc w:val="left"/>
      </w:pPr>
      <w:r w:rsidRPr="00074B99">
        <w:t>Ejemplo</w:t>
      </w:r>
    </w:p>
    <w:p w14:paraId="4CEE5215" w14:textId="77777777" w:rsidR="00EE4AC7" w:rsidRPr="00074B99" w:rsidRDefault="00DD5CF5" w:rsidP="00EE4AC7">
      <w:pPr>
        <w:keepNext/>
        <w:jc w:val="center"/>
      </w:pPr>
      <w:r w:rsidRPr="00074B99">
        <w:rPr>
          <w:noProof/>
          <w:lang w:eastAsia="es-EC"/>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20956476" w:rsidR="00DD5CF5" w:rsidRPr="00074B99" w:rsidRDefault="00EE4AC7" w:rsidP="00EE4AC7">
      <w:pPr>
        <w:pStyle w:val="Descripcin"/>
        <w:rPr>
          <w:i w:val="0"/>
        </w:rPr>
      </w:pPr>
      <w:bookmarkStart w:id="113" w:name="_Toc425414748"/>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2</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7</w:t>
      </w:r>
      <w:r w:rsidR="007D7E71" w:rsidRPr="00074B99">
        <w:fldChar w:fldCharType="end"/>
      </w:r>
      <w:r w:rsidRPr="00074B99">
        <w:t xml:space="preserve">. </w:t>
      </w:r>
      <w:r w:rsidRPr="00074B99">
        <w:rPr>
          <w:i w:val="0"/>
        </w:rPr>
        <w:t>Uso del submensaje DATA.</w:t>
      </w:r>
      <w:bookmarkEnd w:id="113"/>
    </w:p>
    <w:p w14:paraId="096F7FF0" w14:textId="77777777" w:rsidR="00DD5CF5" w:rsidRPr="00074B99" w:rsidRDefault="00DD5CF5" w:rsidP="00DD5CF5">
      <w:pPr>
        <w:jc w:val="left"/>
      </w:pPr>
      <w:r w:rsidRPr="00074B99">
        <w:lastRenderedPageBreak/>
        <w:t xml:space="preserve"> Una explicación del uso del Data ha sido </w:t>
      </w:r>
      <w:proofErr w:type="gramStart"/>
      <w:r w:rsidRPr="00074B99">
        <w:t>descrito</w:t>
      </w:r>
      <w:proofErr w:type="gramEnd"/>
      <w:r w:rsidRPr="00074B99">
        <w:t xml:space="preserve"> dentro del ejemplo 2 en la sección de ejemplos de RTPS</w:t>
      </w:r>
    </w:p>
    <w:p w14:paraId="7A6CD4D2" w14:textId="6C4C42C5" w:rsidR="006379E4" w:rsidRPr="00074B99" w:rsidRDefault="006379E4" w:rsidP="006379E4">
      <w:pPr>
        <w:jc w:val="left"/>
      </w:pPr>
    </w:p>
    <w:p w14:paraId="3C2D6916" w14:textId="290E28BF" w:rsidR="006379E4" w:rsidRPr="00074B99" w:rsidRDefault="006379E4" w:rsidP="00447E32">
      <w:pPr>
        <w:pStyle w:val="Ttulo3"/>
      </w:pPr>
      <w:bookmarkStart w:id="114" w:name="_Toc410813007"/>
      <w:bookmarkStart w:id="115" w:name="_Toc425414487"/>
      <w:r w:rsidRPr="00074B99">
        <w:t>DataFrag</w:t>
      </w:r>
      <w:bookmarkEnd w:id="114"/>
      <w:r w:rsidR="00447E32" w:rsidRPr="00074B99">
        <w:t>Submessage</w:t>
      </w:r>
      <w:bookmarkEnd w:id="115"/>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8</w:t>
      </w:r>
      <w:r w:rsidRPr="00074B99">
        <w:fldChar w:fldCharType="end"/>
      </w:r>
      <w:r w:rsidRPr="00074B99">
        <w:t xml:space="preserve"> se muestra la estructura del submensaje DataFrag.</w:t>
      </w:r>
      <w:r w:rsidR="006B2EAF" w:rsidRPr="00074B99">
        <w:t xml:space="preserve"> </w:t>
      </w:r>
    </w:p>
    <w:p w14:paraId="352540F1"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39F7F58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06D4B239" w14:textId="76D9F953" w:rsidR="0061249C" w:rsidRPr="00074B99" w:rsidRDefault="00D3745D" w:rsidP="00D3745D">
      <w:pPr>
        <w:pStyle w:val="Descripcin"/>
        <w:rPr>
          <w:i w:val="0"/>
          <w:szCs w:val="24"/>
        </w:rPr>
      </w:pPr>
      <w:bookmarkStart w:id="116" w:name="_Ref416931272"/>
      <w:bookmarkStart w:id="117" w:name="_Toc425414749"/>
      <w:bookmarkStart w:id="118" w:name="_Toc421177671"/>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8</w:t>
      </w:r>
      <w:r w:rsidR="007D7E71" w:rsidRPr="00074B99">
        <w:rPr>
          <w:szCs w:val="24"/>
        </w:rPr>
        <w:fldChar w:fldCharType="end"/>
      </w:r>
      <w:bookmarkEnd w:id="116"/>
      <w:r w:rsidRPr="00074B99">
        <w:rPr>
          <w:szCs w:val="24"/>
        </w:rPr>
        <w:t xml:space="preserve">. </w:t>
      </w:r>
      <w:r w:rsidRPr="00074B99">
        <w:rPr>
          <w:i w:val="0"/>
          <w:szCs w:val="24"/>
        </w:rPr>
        <w:t>Estructura del submensaje DataFrag</w:t>
      </w:r>
      <w:bookmarkEnd w:id="117"/>
    </w:p>
    <w:p w14:paraId="2F6D13AA" w14:textId="1C3BCEDA" w:rsidR="00D3745D" w:rsidRPr="00074B99" w:rsidRDefault="00655EB6" w:rsidP="00D3745D">
      <w:pPr>
        <w:pStyle w:val="Descripcin"/>
        <w:rPr>
          <w:szCs w:val="24"/>
        </w:rPr>
      </w:pPr>
      <w:sdt>
        <w:sdtPr>
          <w:rPr>
            <w:i w:val="0"/>
            <w:szCs w:val="24"/>
          </w:rPr>
          <w:id w:val="-627468607"/>
          <w:citation/>
        </w:sdtPr>
        <w:sdtContent>
          <w:r w:rsidR="00D3745D" w:rsidRPr="00074B99">
            <w:rPr>
              <w:i w:val="0"/>
              <w:szCs w:val="24"/>
            </w:rPr>
            <w:fldChar w:fldCharType="begin"/>
          </w:r>
          <w:r w:rsidR="00D3745D" w:rsidRPr="00074B99">
            <w:rPr>
              <w:i w:val="0"/>
              <w:szCs w:val="24"/>
            </w:rPr>
            <w:instrText xml:space="preserve"> CITATION OMG14 \l 3082 </w:instrText>
          </w:r>
          <w:r w:rsidR="00D3745D" w:rsidRPr="00074B99">
            <w:rPr>
              <w:i w:val="0"/>
              <w:szCs w:val="24"/>
            </w:rPr>
            <w:fldChar w:fldCharType="separate"/>
          </w:r>
          <w:r w:rsidR="0020142C" w:rsidRPr="00074B99">
            <w:rPr>
              <w:noProof/>
              <w:szCs w:val="24"/>
            </w:rPr>
            <w:t>(OMG, 2014)</w:t>
          </w:r>
          <w:r w:rsidR="00D3745D" w:rsidRPr="00074B99">
            <w:rPr>
              <w:i w:val="0"/>
              <w:szCs w:val="24"/>
            </w:rPr>
            <w:fldChar w:fldCharType="end"/>
          </w:r>
        </w:sdtContent>
      </w:sdt>
      <w:bookmarkEnd w:id="118"/>
    </w:p>
    <w:p w14:paraId="1DAAF083" w14:textId="77777777" w:rsidR="006379E4" w:rsidRPr="00074B99" w:rsidRDefault="006379E4" w:rsidP="006379E4">
      <w:pPr>
        <w:jc w:val="left"/>
      </w:pPr>
      <w:r w:rsidRPr="00074B99">
        <w:t> </w:t>
      </w:r>
    </w:p>
    <w:p w14:paraId="41D9A30A" w14:textId="77777777" w:rsidR="006379E4" w:rsidRPr="00074B99" w:rsidRDefault="006379E4" w:rsidP="0017650D">
      <w:r w:rsidRPr="00074B99">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074B99" w:rsidRDefault="006379E4" w:rsidP="0017650D">
      <w:r w:rsidRPr="00074B99">
        <w:t>Definir un separado submensaje DataFrag además el submensaje datos, ofrece las siguientes ventajas:</w:t>
      </w:r>
    </w:p>
    <w:p w14:paraId="0B90087E" w14:textId="781EF831" w:rsidR="006379E4" w:rsidRPr="00074B99" w:rsidRDefault="006379E4" w:rsidP="001109C4">
      <w:pPr>
        <w:pStyle w:val="Prrafodelista"/>
        <w:numPr>
          <w:ilvl w:val="0"/>
          <w:numId w:val="78"/>
        </w:numPr>
      </w:pPr>
      <w:r w:rsidRPr="00074B99">
        <w:t>Mantiene las variaciones en el contenido y estructura de cada submensaje al mínimo. Esto permite más eficientes implementaciones del protocolo como el análisis de paquetes de red se simplifica.</w:t>
      </w:r>
    </w:p>
    <w:p w14:paraId="2FA26E0A" w14:textId="64383EAD" w:rsidR="006379E4" w:rsidRPr="00074B99" w:rsidRDefault="006379E4" w:rsidP="001109C4">
      <w:pPr>
        <w:pStyle w:val="Prrafodelista"/>
        <w:numPr>
          <w:ilvl w:val="0"/>
          <w:numId w:val="78"/>
        </w:numPr>
      </w:pPr>
      <w:r w:rsidRPr="00074B99">
        <w:lastRenderedPageBreak/>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074B99" w:rsidRDefault="006379E4" w:rsidP="006379E4">
      <w:pPr>
        <w:jc w:val="left"/>
      </w:pPr>
      <w:r w:rsidRPr="00074B99">
        <w:t>  </w:t>
      </w:r>
    </w:p>
    <w:p w14:paraId="547014B0" w14:textId="77777777" w:rsidR="006379E4" w:rsidRPr="00074B99" w:rsidRDefault="006379E4" w:rsidP="00447E32">
      <w:pPr>
        <w:pStyle w:val="Ttulo4"/>
      </w:pPr>
      <w:r w:rsidRPr="00074B99">
        <w:t>Banderas en el encabezado de submensaje</w:t>
      </w:r>
    </w:p>
    <w:p w14:paraId="6AD6881D" w14:textId="77777777" w:rsidR="006379E4" w:rsidRPr="00074B99" w:rsidRDefault="006379E4" w:rsidP="0017650D">
      <w:r w:rsidRPr="00074B99">
        <w:t xml:space="preserve">La </w:t>
      </w:r>
      <w:r w:rsidRPr="00074B99">
        <w:rPr>
          <w:b/>
          <w:bCs/>
        </w:rPr>
        <w:t>InlineQosFlag</w:t>
      </w:r>
      <w:r w:rsidRPr="00074B99">
        <w:t>, indica que la entidad lector que está siendo informada del cambio con el objeto de datos, cuando se establece en 1 significa que el submensaje DataFrag contiene el inlineQos SubmessageElement.</w:t>
      </w:r>
    </w:p>
    <w:p w14:paraId="4330BB1E"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3F874E08" w14:textId="77777777" w:rsidR="006379E4" w:rsidRPr="00074B99" w:rsidRDefault="006379E4" w:rsidP="0017650D">
      <w:r w:rsidRPr="00074B99">
        <w:t xml:space="preserve">El </w:t>
      </w:r>
      <w:r w:rsidRPr="00074B99">
        <w:rPr>
          <w:b/>
          <w:bCs/>
        </w:rPr>
        <w:t>KeyFlag</w:t>
      </w:r>
      <w:r w:rsidRPr="00074B99">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074B99" w:rsidRDefault="006379E4" w:rsidP="006379E4">
      <w:pPr>
        <w:jc w:val="left"/>
      </w:pPr>
      <w:r w:rsidRPr="00074B99">
        <w:t> </w:t>
      </w:r>
    </w:p>
    <w:p w14:paraId="7D202815" w14:textId="77777777" w:rsidR="006379E4" w:rsidRPr="00074B99" w:rsidRDefault="006379E4" w:rsidP="00447E32">
      <w:pPr>
        <w:pStyle w:val="Ttulo4"/>
      </w:pPr>
      <w:r w:rsidRPr="00074B99">
        <w:t>Otros elementos en el encabezado de submensaje</w:t>
      </w:r>
    </w:p>
    <w:p w14:paraId="55AE9B53" w14:textId="77777777" w:rsidR="006379E4" w:rsidRPr="00074B99" w:rsidRDefault="006379E4" w:rsidP="0017650D">
      <w:r w:rsidRPr="00074B99">
        <w:t xml:space="preserve">El </w:t>
      </w:r>
      <w:r w:rsidRPr="00074B99">
        <w:rPr>
          <w:b/>
          <w:bCs/>
        </w:rPr>
        <w:t>readerId</w:t>
      </w:r>
      <w:r w:rsidRPr="00074B99">
        <w:t>, identifica la entidad RTPS lector que está siendo informada del cambio con el objeto de datos.</w:t>
      </w:r>
    </w:p>
    <w:p w14:paraId="268995FF" w14:textId="77777777" w:rsidR="006379E4" w:rsidRPr="00074B99" w:rsidRDefault="006379E4" w:rsidP="0017650D">
      <w:r w:rsidRPr="00074B99">
        <w:t xml:space="preserve">.El </w:t>
      </w:r>
      <w:r w:rsidRPr="00074B99">
        <w:rPr>
          <w:b/>
          <w:bCs/>
        </w:rPr>
        <w:t>writerId</w:t>
      </w:r>
      <w:r w:rsidRPr="00074B99">
        <w:t>, identifica la entidad RTPS escritor que hizo el cambio para el objeto dataobject.</w:t>
      </w:r>
    </w:p>
    <w:p w14:paraId="074C1F1F" w14:textId="77777777" w:rsidR="006379E4" w:rsidRPr="00074B99" w:rsidRDefault="006379E4" w:rsidP="0017650D">
      <w:r w:rsidRPr="00074B99">
        <w:t xml:space="preserve">El </w:t>
      </w:r>
      <w:r w:rsidRPr="00074B99">
        <w:rPr>
          <w:b/>
          <w:bCs/>
        </w:rPr>
        <w:t>writerSN</w:t>
      </w:r>
      <w:r w:rsidRPr="00074B99">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074B99" w:rsidRDefault="006379E4" w:rsidP="0017650D">
      <w:r w:rsidRPr="00074B99">
        <w:t xml:space="preserve">La </w:t>
      </w:r>
      <w:r w:rsidRPr="00074B99">
        <w:rPr>
          <w:b/>
          <w:bCs/>
        </w:rPr>
        <w:t>fragmentStartingNum</w:t>
      </w:r>
      <w:r w:rsidRPr="00074B99">
        <w:t>, indica el fragmento inicial de la serie de fragmentos de serializedData.</w:t>
      </w:r>
    </w:p>
    <w:p w14:paraId="13D12074" w14:textId="77777777" w:rsidR="006379E4" w:rsidRPr="00074B99" w:rsidRDefault="006379E4" w:rsidP="006379E4">
      <w:pPr>
        <w:jc w:val="left"/>
      </w:pPr>
      <w:r w:rsidRPr="00074B99">
        <w:lastRenderedPageBreak/>
        <w:t>Fragmento de numeración comienza con el número 1.</w:t>
      </w:r>
    </w:p>
    <w:p w14:paraId="58D6C14E" w14:textId="77777777" w:rsidR="006379E4" w:rsidRPr="00074B99" w:rsidRDefault="006379E4" w:rsidP="0017650D">
      <w:r w:rsidRPr="00074B99">
        <w:t xml:space="preserve">El </w:t>
      </w:r>
      <w:r w:rsidRPr="00074B99">
        <w:rPr>
          <w:b/>
          <w:bCs/>
        </w:rPr>
        <w:t>fragmentInSubmessage</w:t>
      </w:r>
      <w:r w:rsidRPr="00074B99">
        <w:t xml:space="preserve">, el número de fragmentos consecutivos </w:t>
      </w:r>
      <w:proofErr w:type="gramStart"/>
      <w:r w:rsidRPr="00074B99">
        <w:t>contenidas</w:t>
      </w:r>
      <w:proofErr w:type="gramEnd"/>
      <w:r w:rsidRPr="00074B99">
        <w:t xml:space="preserve"> en este submensaje, a partir de las fragmentStartingNum.</w:t>
      </w:r>
    </w:p>
    <w:p w14:paraId="41C2ABE5" w14:textId="77777777" w:rsidR="006379E4" w:rsidRPr="00074B99" w:rsidRDefault="006379E4" w:rsidP="0017650D">
      <w:r w:rsidRPr="00074B99">
        <w:t xml:space="preserve">El </w:t>
      </w:r>
      <w:r w:rsidRPr="00074B99">
        <w:rPr>
          <w:b/>
          <w:bCs/>
        </w:rPr>
        <w:t>dataSize</w:t>
      </w:r>
      <w:r w:rsidRPr="00074B99">
        <w:t>, el tamaño total en bytes de los datos originales antes de la fragmentación.</w:t>
      </w:r>
    </w:p>
    <w:p w14:paraId="644952DF" w14:textId="77777777" w:rsidR="006379E4" w:rsidRPr="00074B99" w:rsidRDefault="006379E4" w:rsidP="0017650D">
      <w:r w:rsidRPr="00074B99">
        <w:t xml:space="preserve">El </w:t>
      </w:r>
      <w:r w:rsidRPr="00074B99">
        <w:rPr>
          <w:b/>
          <w:bCs/>
        </w:rPr>
        <w:t>fragmentSize</w:t>
      </w:r>
      <w:r w:rsidRPr="00074B99">
        <w:t>, el tamaño de un fragmento individual en bytes. El tamaño del fragmento máximo equivale a 64K.</w:t>
      </w:r>
    </w:p>
    <w:p w14:paraId="6BFD1751" w14:textId="77777777" w:rsidR="006379E4" w:rsidRPr="00074B99" w:rsidRDefault="006379E4" w:rsidP="0017650D">
      <w:r w:rsidRPr="00074B99">
        <w:t xml:space="preserve">El </w:t>
      </w:r>
      <w:r w:rsidRPr="00074B99">
        <w:rPr>
          <w:b/>
          <w:bCs/>
        </w:rPr>
        <w:t>inlineQos</w:t>
      </w:r>
      <w:r w:rsidRPr="00074B99">
        <w:t>, presente solamente si la InlineQosFlag está situado en la cabecera.</w:t>
      </w:r>
    </w:p>
    <w:p w14:paraId="67746440" w14:textId="77777777" w:rsidR="006379E4" w:rsidRPr="00074B99" w:rsidRDefault="006379E4" w:rsidP="006379E4">
      <w:pPr>
        <w:jc w:val="left"/>
      </w:pPr>
      <w:r w:rsidRPr="00074B99">
        <w:t>Contiene QoS que puedan afectar la interpretación del mensaje.</w:t>
      </w:r>
    </w:p>
    <w:p w14:paraId="7736E5C1" w14:textId="77777777" w:rsidR="006379E4" w:rsidRPr="00074B99" w:rsidRDefault="006379E4" w:rsidP="0017650D">
      <w:r w:rsidRPr="00074B99">
        <w:t xml:space="preserve">El </w:t>
      </w:r>
      <w:r w:rsidRPr="00074B99">
        <w:rPr>
          <w:b/>
          <w:bCs/>
        </w:rPr>
        <w:t>serializedPayload</w:t>
      </w:r>
      <w:r w:rsidRPr="00074B99">
        <w:t>, presente sólo si DataFlag se establece en la cabecera.</w:t>
      </w:r>
    </w:p>
    <w:p w14:paraId="10191CA5" w14:textId="77777777" w:rsidR="006379E4" w:rsidRPr="00074B99" w:rsidRDefault="006379E4" w:rsidP="0017650D">
      <w:r w:rsidRPr="00074B99">
        <w:t>Encapsulación de una serie consecutiva de fragmentos, a partir de las fragmentStartingNum para un total de fragmentsInSubmessage.</w:t>
      </w:r>
    </w:p>
    <w:p w14:paraId="2E6C9F6A" w14:textId="77777777" w:rsidR="006379E4" w:rsidRPr="00074B99" w:rsidRDefault="006379E4" w:rsidP="0017650D">
      <w:r w:rsidRPr="00074B99">
        <w:t>Representa parte del valor del objeto de datos-nuevo después del cambio. Actualmente sólo si el DataFlag o el KeyFlag se establece en la cabecera.</w:t>
      </w:r>
    </w:p>
    <w:p w14:paraId="182C6533" w14:textId="7742444C" w:rsidR="006379E4" w:rsidRPr="00074B99" w:rsidRDefault="006379E4" w:rsidP="001109C4">
      <w:pPr>
        <w:pStyle w:val="Prrafodelista"/>
        <w:numPr>
          <w:ilvl w:val="0"/>
          <w:numId w:val="77"/>
        </w:numPr>
      </w:pPr>
      <w:r w:rsidRPr="00074B99">
        <w:t>Si el DataFlag está establecido, entonces contiene un conjunto de fragmentos de la encapsulación del nuevo valor del objeto dataobject después del cambio consecutivo.</w:t>
      </w:r>
    </w:p>
    <w:p w14:paraId="7A331823" w14:textId="5AA25301" w:rsidR="006379E4" w:rsidRPr="00074B99" w:rsidRDefault="006379E4" w:rsidP="001109C4">
      <w:pPr>
        <w:pStyle w:val="Prrafodelista"/>
        <w:numPr>
          <w:ilvl w:val="0"/>
          <w:numId w:val="77"/>
        </w:numPr>
      </w:pPr>
      <w:r w:rsidRPr="00074B99">
        <w:t>Si el KeyFlag está establecido, entonces contiene un conjunto de fragmentos de la encapsulación de la clave del objeto de datos el mensaje se refiere a consecutivos.</w:t>
      </w:r>
    </w:p>
    <w:p w14:paraId="1531E2EA" w14:textId="77777777" w:rsidR="006379E4" w:rsidRPr="00074B99" w:rsidRDefault="006379E4" w:rsidP="0017650D">
      <w:r w:rsidRPr="00074B99">
        <w:t>En cualquier caso el conjunto consecutivo de fragmentos contiene fragmentos de fragmentsInSubmessage y comienza con el fragmento identificado por fragmentStartingNum.</w:t>
      </w:r>
    </w:p>
    <w:p w14:paraId="35DAE993" w14:textId="77777777" w:rsidR="006379E4" w:rsidRPr="00074B99" w:rsidRDefault="006379E4" w:rsidP="00447E32">
      <w:pPr>
        <w:pStyle w:val="Ttulo4"/>
      </w:pPr>
      <w:r w:rsidRPr="00074B99">
        <w:t>Validez</w:t>
      </w:r>
    </w:p>
    <w:p w14:paraId="2A3F7995" w14:textId="77777777" w:rsidR="006379E4" w:rsidRPr="00074B99" w:rsidRDefault="006379E4" w:rsidP="0017650D">
      <w:r w:rsidRPr="00074B99">
        <w:t>Este submensaje es inválida cuando cualquiera de las siguientes es verdadera:</w:t>
      </w:r>
    </w:p>
    <w:p w14:paraId="6028000D" w14:textId="6DE38EF7" w:rsidR="006379E4" w:rsidRPr="00074B99" w:rsidRDefault="006379E4" w:rsidP="001109C4">
      <w:pPr>
        <w:pStyle w:val="Prrafodelista"/>
        <w:numPr>
          <w:ilvl w:val="0"/>
          <w:numId w:val="76"/>
        </w:numPr>
      </w:pPr>
      <w:r w:rsidRPr="00074B99">
        <w:t>submessageLength en el encabezado de submensaje es demasiado pequeño.</w:t>
      </w:r>
    </w:p>
    <w:p w14:paraId="7996D207" w14:textId="345968C3" w:rsidR="006379E4" w:rsidRPr="00074B99" w:rsidRDefault="006379E4" w:rsidP="001109C4">
      <w:pPr>
        <w:pStyle w:val="Prrafodelista"/>
        <w:numPr>
          <w:ilvl w:val="0"/>
          <w:numId w:val="76"/>
        </w:numPr>
      </w:pPr>
      <w:r w:rsidRPr="00074B99">
        <w:lastRenderedPageBreak/>
        <w:t>writerSN.value no es estrictamente positivo (1, 2,...) o es SEQUENCENUMBER_UNKNOWN.</w:t>
      </w:r>
    </w:p>
    <w:p w14:paraId="2A04588C" w14:textId="0BCCEFAA" w:rsidR="006379E4" w:rsidRPr="00074B99" w:rsidRDefault="006379E4" w:rsidP="001109C4">
      <w:pPr>
        <w:pStyle w:val="Prrafodelista"/>
        <w:numPr>
          <w:ilvl w:val="0"/>
          <w:numId w:val="76"/>
        </w:numPr>
      </w:pPr>
      <w:r w:rsidRPr="00074B99">
        <w:t>fragmentStartingNum.value no es estrictamente positivo (1, 2,...) o excede el número total de fragmentos de.</w:t>
      </w:r>
    </w:p>
    <w:p w14:paraId="03C5AC09" w14:textId="37CCB680" w:rsidR="006379E4" w:rsidRPr="00074B99" w:rsidRDefault="006379E4" w:rsidP="001109C4">
      <w:pPr>
        <w:pStyle w:val="Prrafodelista"/>
        <w:numPr>
          <w:ilvl w:val="0"/>
          <w:numId w:val="76"/>
        </w:numPr>
      </w:pPr>
      <w:r w:rsidRPr="00074B99">
        <w:t>fragmentSize excede dataSize.</w:t>
      </w:r>
    </w:p>
    <w:p w14:paraId="51657916" w14:textId="13B57832" w:rsidR="006379E4" w:rsidRPr="00074B99" w:rsidRDefault="006379E4" w:rsidP="001109C4">
      <w:pPr>
        <w:pStyle w:val="Prrafodelista"/>
        <w:numPr>
          <w:ilvl w:val="0"/>
          <w:numId w:val="76"/>
        </w:numPr>
      </w:pPr>
      <w:r w:rsidRPr="00074B99">
        <w:t>El tamaño del serializedData superior fragmentsInSubmessage * fragmentSize.</w:t>
      </w:r>
    </w:p>
    <w:p w14:paraId="3CE31417" w14:textId="020AEE39" w:rsidR="006379E4" w:rsidRPr="00074B99" w:rsidRDefault="006379E4" w:rsidP="001109C4">
      <w:pPr>
        <w:pStyle w:val="Prrafodelista"/>
        <w:numPr>
          <w:ilvl w:val="0"/>
          <w:numId w:val="76"/>
        </w:numPr>
      </w:pPr>
      <w:r w:rsidRPr="00074B99">
        <w:t>inlineQos no es válida.</w:t>
      </w:r>
    </w:p>
    <w:p w14:paraId="6E867AB0" w14:textId="77777777" w:rsidR="006379E4" w:rsidRPr="00074B99" w:rsidRDefault="006379E4" w:rsidP="00447E32">
      <w:pPr>
        <w:pStyle w:val="Ttulo4"/>
      </w:pPr>
      <w:r w:rsidRPr="00074B99">
        <w:t>Cambio en el estado del receptor</w:t>
      </w:r>
    </w:p>
    <w:p w14:paraId="381DA4F4" w14:textId="77777777" w:rsidR="006379E4" w:rsidRPr="00074B99" w:rsidRDefault="006379E4" w:rsidP="006379E4">
      <w:pPr>
        <w:jc w:val="left"/>
      </w:pPr>
      <w:r w:rsidRPr="00074B99">
        <w:t>Ninguno</w:t>
      </w:r>
    </w:p>
    <w:p w14:paraId="644DF796" w14:textId="77777777" w:rsidR="006379E4" w:rsidRPr="00074B99" w:rsidRDefault="006379E4" w:rsidP="00447E32">
      <w:pPr>
        <w:pStyle w:val="Ttulo4"/>
      </w:pPr>
      <w:r w:rsidRPr="00074B99">
        <w:t>Interpretación lógica</w:t>
      </w:r>
    </w:p>
    <w:p w14:paraId="1E201241" w14:textId="77777777" w:rsidR="006379E4" w:rsidRPr="00074B99" w:rsidRDefault="006379E4" w:rsidP="0017650D">
      <w:r w:rsidRPr="00074B99">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074B99" w:rsidRDefault="006379E4" w:rsidP="0017650D">
      <w:r w:rsidRPr="00074B99">
        <w:t>A continuación se describe cómo volver a montar usando la información en el submensaje DataFrag serializedData</w:t>
      </w:r>
    </w:p>
    <w:p w14:paraId="0E77795A" w14:textId="77777777" w:rsidR="006379E4" w:rsidRPr="00074B99" w:rsidRDefault="006379E4" w:rsidP="0017650D">
      <w:r w:rsidRPr="00074B99">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074B99" w:rsidRDefault="006379E4" w:rsidP="0017650D">
      <w:r w:rsidRPr="00074B99">
        <w:t>(</w:t>
      </w:r>
      <w:proofErr w:type="gramStart"/>
      <w:r w:rsidRPr="00074B99">
        <w:t>fragmentStartingNum</w:t>
      </w:r>
      <w:proofErr w:type="gramEnd"/>
      <w:r w:rsidRPr="00074B99">
        <w:t xml:space="preserve"> - 1) * </w:t>
      </w:r>
      <w:proofErr w:type="gramStart"/>
      <w:r w:rsidRPr="00074B99">
        <w:t>fragmentSize</w:t>
      </w:r>
      <w:proofErr w:type="gramEnd"/>
    </w:p>
    <w:p w14:paraId="2E4CD57C" w14:textId="77777777" w:rsidR="006379E4" w:rsidRPr="00074B99" w:rsidRDefault="006379E4" w:rsidP="0017650D">
      <w:r w:rsidRPr="00074B99">
        <w:t>Los datos es reensamblados completamente cuando se han recibido todos los fragmentos. El número total de fragmentos esperar equivale a:</w:t>
      </w:r>
    </w:p>
    <w:p w14:paraId="54A6C40C" w14:textId="77777777" w:rsidR="006379E4" w:rsidRPr="00074B99" w:rsidRDefault="006379E4" w:rsidP="0017650D">
      <w:r w:rsidRPr="00074B99">
        <w:t>(</w:t>
      </w:r>
      <w:proofErr w:type="gramStart"/>
      <w:r w:rsidRPr="00074B99">
        <w:t>dataSize</w:t>
      </w:r>
      <w:proofErr w:type="gramEnd"/>
      <w:r w:rsidRPr="00074B99">
        <w:t xml:space="preserve"> / fragmentSize) + ((</w:t>
      </w:r>
      <w:proofErr w:type="gramStart"/>
      <w:r w:rsidRPr="00074B99">
        <w:t>dataSize</w:t>
      </w:r>
      <w:proofErr w:type="gramEnd"/>
      <w:r w:rsidRPr="00074B99">
        <w:t xml:space="preserve"> % fragmentSize)? 1: 0)</w:t>
      </w:r>
    </w:p>
    <w:p w14:paraId="1CBBDD93" w14:textId="77777777" w:rsidR="006379E4" w:rsidRPr="00074B99" w:rsidRDefault="006379E4" w:rsidP="0017650D">
      <w:r w:rsidRPr="00074B99">
        <w:lastRenderedPageBreak/>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074B99" w:rsidRDefault="006379E4" w:rsidP="00DD5CF5">
      <w:pPr>
        <w:pStyle w:val="Ttulo5"/>
        <w:jc w:val="left"/>
      </w:pPr>
      <w:r w:rsidRPr="00074B99">
        <w:t>  </w:t>
      </w:r>
      <w:r w:rsidR="00DD5CF5" w:rsidRPr="00074B99">
        <w:t> Ejemplo</w:t>
      </w:r>
    </w:p>
    <w:p w14:paraId="2CCCA980" w14:textId="77777777" w:rsidR="00EE4AC7" w:rsidRPr="00074B99" w:rsidRDefault="00DD5CF5" w:rsidP="00EE4AC7">
      <w:pPr>
        <w:keepNext/>
        <w:jc w:val="center"/>
      </w:pPr>
      <w:r w:rsidRPr="00074B99">
        <w:rPr>
          <w:noProof/>
          <w:lang w:eastAsia="es-EC"/>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56E89785" w:rsidR="00DD5CF5" w:rsidRPr="00074B99" w:rsidRDefault="00EE4AC7" w:rsidP="00EE4AC7">
      <w:pPr>
        <w:pStyle w:val="Descripcin"/>
        <w:rPr>
          <w:i w:val="0"/>
        </w:rPr>
      </w:pPr>
      <w:bookmarkStart w:id="119" w:name="_Toc425414750"/>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2</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9</w:t>
      </w:r>
      <w:r w:rsidR="007D7E71" w:rsidRPr="00074B99">
        <w:fldChar w:fldCharType="end"/>
      </w:r>
      <w:r w:rsidRPr="00074B99">
        <w:t xml:space="preserve">. </w:t>
      </w:r>
      <w:r w:rsidRPr="00074B99">
        <w:rPr>
          <w:i w:val="0"/>
        </w:rPr>
        <w:t>Uso del submensaje DATA_FRAG (parte I)</w:t>
      </w:r>
      <w:r w:rsidR="005B20BE" w:rsidRPr="00074B99">
        <w:rPr>
          <w:i w:val="0"/>
        </w:rPr>
        <w:t>.</w:t>
      </w:r>
      <w:bookmarkEnd w:id="119"/>
    </w:p>
    <w:p w14:paraId="0B01E07A" w14:textId="77777777" w:rsidR="00EE4AC7" w:rsidRPr="00074B99" w:rsidRDefault="00DD5CF5" w:rsidP="00EE4AC7">
      <w:pPr>
        <w:keepNext/>
        <w:jc w:val="center"/>
      </w:pPr>
      <w:r w:rsidRPr="00074B99">
        <w:rPr>
          <w:noProof/>
          <w:lang w:eastAsia="es-EC"/>
        </w:rPr>
        <w:lastRenderedPageBreak/>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3F840E28" w:rsidR="00EE4AC7" w:rsidRPr="00074B99" w:rsidRDefault="00EE4AC7" w:rsidP="00EE4AC7">
      <w:pPr>
        <w:pStyle w:val="Descripcin"/>
        <w:rPr>
          <w:i w:val="0"/>
        </w:rPr>
      </w:pPr>
      <w:bookmarkStart w:id="120" w:name="_Toc425414751"/>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2</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10</w:t>
      </w:r>
      <w:r w:rsidR="007D7E71" w:rsidRPr="00074B99">
        <w:fldChar w:fldCharType="end"/>
      </w:r>
      <w:r w:rsidRPr="00074B99">
        <w:t xml:space="preserve">. </w:t>
      </w:r>
      <w:r w:rsidRPr="00074B99">
        <w:rPr>
          <w:i w:val="0"/>
        </w:rPr>
        <w:t xml:space="preserve">Uso </w:t>
      </w:r>
      <w:r w:rsidR="005B20BE" w:rsidRPr="00074B99">
        <w:rPr>
          <w:i w:val="0"/>
        </w:rPr>
        <w:t>del submensaje DATA_FRAG (parte II).</w:t>
      </w:r>
      <w:bookmarkEnd w:id="120"/>
    </w:p>
    <w:p w14:paraId="625F53FA" w14:textId="0387C79F" w:rsidR="00DD5CF5" w:rsidRPr="00074B99" w:rsidRDefault="00DD5CF5" w:rsidP="00DD5CF5">
      <w:pPr>
        <w:jc w:val="center"/>
      </w:pPr>
      <w:r w:rsidRPr="00074B99">
        <w:t> </w:t>
      </w:r>
    </w:p>
    <w:p w14:paraId="7CA792AD" w14:textId="16133121" w:rsidR="006379E4" w:rsidRPr="00074B99" w:rsidRDefault="006379E4" w:rsidP="006379E4">
      <w:pPr>
        <w:jc w:val="left"/>
      </w:pPr>
    </w:p>
    <w:p w14:paraId="120C7066" w14:textId="77777777" w:rsidR="00DD5CF5" w:rsidRPr="00074B99" w:rsidRDefault="00DD5CF5" w:rsidP="006379E4">
      <w:pPr>
        <w:jc w:val="left"/>
      </w:pPr>
    </w:p>
    <w:p w14:paraId="43B300F1" w14:textId="02D2536C" w:rsidR="006379E4" w:rsidRPr="00074B99" w:rsidRDefault="006379E4" w:rsidP="00447E32">
      <w:pPr>
        <w:pStyle w:val="Ttulo3"/>
      </w:pPr>
      <w:bookmarkStart w:id="121" w:name="_Toc410813008"/>
      <w:bookmarkStart w:id="122" w:name="_Toc425414488"/>
      <w:r w:rsidRPr="00074B99">
        <w:t>Gap</w:t>
      </w:r>
      <w:bookmarkEnd w:id="121"/>
      <w:r w:rsidR="00447E32" w:rsidRPr="00074B99">
        <w:t>Submessage</w:t>
      </w:r>
      <w:bookmarkEnd w:id="122"/>
    </w:p>
    <w:p w14:paraId="1883783C" w14:textId="1146317E" w:rsidR="00D3745D" w:rsidRPr="00074B99"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11</w:t>
      </w:r>
      <w:r w:rsidR="00F168D8" w:rsidRPr="00074B99">
        <w:fldChar w:fldCharType="end"/>
      </w:r>
      <w:r w:rsidR="00F168D8" w:rsidRPr="00074B99">
        <w:t xml:space="preserve"> </w:t>
      </w:r>
      <w:r w:rsidRPr="00074B99">
        <w:t>se muestra la estructura del submensaje Gap.</w:t>
      </w:r>
      <w:r w:rsidR="006B2EAF" w:rsidRPr="00074B99">
        <w:t xml:space="preserve"> </w:t>
      </w:r>
    </w:p>
    <w:p w14:paraId="4537EE66"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0AA98F1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gapStart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gapList</w:t>
            </w:r>
          </w:p>
        </w:tc>
      </w:tr>
    </w:tbl>
    <w:p w14:paraId="4DBC29FA" w14:textId="702F4244" w:rsidR="0061249C" w:rsidRPr="00074B99" w:rsidRDefault="00F168D8" w:rsidP="00F168D8">
      <w:pPr>
        <w:pStyle w:val="Descripcin"/>
        <w:rPr>
          <w:i w:val="0"/>
          <w:szCs w:val="24"/>
        </w:rPr>
      </w:pPr>
      <w:bookmarkStart w:id="123" w:name="_Ref416931388"/>
      <w:bookmarkStart w:id="124" w:name="_Toc425414752"/>
      <w:bookmarkStart w:id="125" w:name="_Toc421177672"/>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11</w:t>
      </w:r>
      <w:r w:rsidR="007D7E71" w:rsidRPr="00074B99">
        <w:rPr>
          <w:szCs w:val="24"/>
        </w:rPr>
        <w:fldChar w:fldCharType="end"/>
      </w:r>
      <w:bookmarkEnd w:id="123"/>
      <w:r w:rsidRPr="00074B99">
        <w:rPr>
          <w:szCs w:val="24"/>
        </w:rPr>
        <w:t xml:space="preserve">. </w:t>
      </w:r>
      <w:r w:rsidRPr="00074B99">
        <w:rPr>
          <w:i w:val="0"/>
          <w:szCs w:val="24"/>
        </w:rPr>
        <w:t>Estructura del submensaje Gap</w:t>
      </w:r>
      <w:bookmarkEnd w:id="124"/>
    </w:p>
    <w:p w14:paraId="3BC217A5" w14:textId="37458714" w:rsidR="00F168D8" w:rsidRPr="00074B99" w:rsidRDefault="00655EB6" w:rsidP="00F168D8">
      <w:pPr>
        <w:pStyle w:val="Descripcin"/>
        <w:rPr>
          <w:szCs w:val="24"/>
        </w:rPr>
      </w:pPr>
      <w:sdt>
        <w:sdtPr>
          <w:rPr>
            <w:i w:val="0"/>
            <w:szCs w:val="24"/>
          </w:rPr>
          <w:id w:val="-1570650812"/>
          <w:citation/>
        </w:sdtPr>
        <w:sdtContent>
          <w:r w:rsidR="00F168D8" w:rsidRPr="00074B99">
            <w:rPr>
              <w:i w:val="0"/>
              <w:szCs w:val="24"/>
            </w:rPr>
            <w:fldChar w:fldCharType="begin"/>
          </w:r>
          <w:r w:rsidR="00F168D8" w:rsidRPr="00074B99">
            <w:rPr>
              <w:i w:val="0"/>
              <w:szCs w:val="24"/>
            </w:rPr>
            <w:instrText xml:space="preserve"> CITATION OMG14 \l 3082 </w:instrText>
          </w:r>
          <w:r w:rsidR="00F168D8" w:rsidRPr="00074B99">
            <w:rPr>
              <w:i w:val="0"/>
              <w:szCs w:val="24"/>
            </w:rPr>
            <w:fldChar w:fldCharType="separate"/>
          </w:r>
          <w:r w:rsidR="0020142C" w:rsidRPr="00074B99">
            <w:rPr>
              <w:noProof/>
              <w:szCs w:val="24"/>
            </w:rPr>
            <w:t>(OMG, 2014)</w:t>
          </w:r>
          <w:r w:rsidR="00F168D8" w:rsidRPr="00074B99">
            <w:rPr>
              <w:i w:val="0"/>
              <w:szCs w:val="24"/>
            </w:rPr>
            <w:fldChar w:fldCharType="end"/>
          </w:r>
        </w:sdtContent>
      </w:sdt>
      <w:bookmarkEnd w:id="125"/>
    </w:p>
    <w:p w14:paraId="429815FF" w14:textId="77777777" w:rsidR="006379E4" w:rsidRPr="00074B99" w:rsidRDefault="006379E4" w:rsidP="006379E4">
      <w:pPr>
        <w:jc w:val="left"/>
      </w:pPr>
      <w:r w:rsidRPr="00074B99">
        <w:t> </w:t>
      </w:r>
    </w:p>
    <w:p w14:paraId="5F90B811" w14:textId="77777777" w:rsidR="006379E4" w:rsidRPr="00074B99" w:rsidRDefault="006379E4" w:rsidP="0017650D">
      <w:r w:rsidRPr="00074B99">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447E32">
      <w:pPr>
        <w:pStyle w:val="Ttulo4"/>
      </w:pPr>
      <w:r w:rsidRPr="00074B99">
        <w:lastRenderedPageBreak/>
        <w:t>Banderas en el encabezado de submensaje</w:t>
      </w:r>
    </w:p>
    <w:p w14:paraId="65B15E0A"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607194D3" w14:textId="77777777" w:rsidR="006379E4" w:rsidRPr="00074B99" w:rsidRDefault="006379E4" w:rsidP="00447E32">
      <w:pPr>
        <w:pStyle w:val="Ttulo4"/>
      </w:pPr>
      <w:r w:rsidRPr="00074B99">
        <w:t>Otros elementos en el encabezado de submensaje</w:t>
      </w:r>
    </w:p>
    <w:p w14:paraId="006751C6" w14:textId="77777777" w:rsidR="006379E4" w:rsidRPr="00074B99" w:rsidRDefault="006379E4" w:rsidP="0017650D">
      <w:r w:rsidRPr="00074B99">
        <w:t xml:space="preserve">El </w:t>
      </w:r>
      <w:r w:rsidRPr="00074B99">
        <w:rPr>
          <w:b/>
          <w:bCs/>
        </w:rPr>
        <w:t>readerId</w:t>
      </w:r>
      <w:r w:rsidRPr="00074B99">
        <w:t xml:space="preserve">, identifica la entidad lector que está siendo informado de la irrelevancia de un conjunto de números de secuencia. </w:t>
      </w:r>
    </w:p>
    <w:p w14:paraId="16B8DAB8" w14:textId="77777777" w:rsidR="006379E4" w:rsidRPr="00074B99" w:rsidRDefault="006379E4" w:rsidP="0017650D">
      <w:r w:rsidRPr="00074B99">
        <w:t xml:space="preserve">El </w:t>
      </w:r>
      <w:r w:rsidRPr="00074B99">
        <w:rPr>
          <w:b/>
          <w:bCs/>
        </w:rPr>
        <w:t>writerId</w:t>
      </w:r>
      <w:r w:rsidRPr="00074B99">
        <w:t>, identifica la entidad escritor al que se aplica el rango de números de secuencia.</w:t>
      </w:r>
    </w:p>
    <w:p w14:paraId="4CAB8AC1" w14:textId="77777777" w:rsidR="006379E4" w:rsidRPr="00074B99" w:rsidRDefault="006379E4" w:rsidP="0017650D">
      <w:r w:rsidRPr="00074B99">
        <w:t xml:space="preserve">El </w:t>
      </w:r>
      <w:r w:rsidRPr="00074B99">
        <w:rPr>
          <w:b/>
          <w:bCs/>
        </w:rPr>
        <w:t>gapStart</w:t>
      </w:r>
      <w:r w:rsidRPr="00074B99">
        <w:t>, identifica el primer número de secuencia en el intervalo de números de secuencia irrelevante.</w:t>
      </w:r>
    </w:p>
    <w:p w14:paraId="6BF6E203" w14:textId="77777777" w:rsidR="006379E4" w:rsidRPr="00074B99" w:rsidRDefault="006379E4" w:rsidP="006379E4">
      <w:pPr>
        <w:jc w:val="left"/>
      </w:pPr>
      <w:r w:rsidRPr="00074B99">
        <w:t xml:space="preserve">El </w:t>
      </w:r>
      <w:r w:rsidRPr="00074B99">
        <w:rPr>
          <w:b/>
          <w:bCs/>
        </w:rPr>
        <w:t>gapList</w:t>
      </w:r>
      <w:r w:rsidRPr="00074B99">
        <w:t>, sirve para dos:</w:t>
      </w:r>
    </w:p>
    <w:p w14:paraId="79497F94" w14:textId="539C9FCA" w:rsidR="006379E4" w:rsidRPr="00074B99" w:rsidRDefault="006379E4" w:rsidP="001109C4">
      <w:pPr>
        <w:pStyle w:val="Prrafodelista"/>
        <w:numPr>
          <w:ilvl w:val="0"/>
          <w:numId w:val="75"/>
        </w:numPr>
      </w:pPr>
      <w:r w:rsidRPr="00074B99">
        <w:t>Identifica el último número de la secuencia en el intervalo de números de secuencia irrelevante.</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447E32">
      <w:pPr>
        <w:pStyle w:val="Ttulo4"/>
      </w:pPr>
      <w:r w:rsidRPr="00074B99">
        <w:t>Validez</w:t>
      </w:r>
    </w:p>
    <w:p w14:paraId="45664B71" w14:textId="77777777" w:rsidR="006379E4" w:rsidRPr="00074B99" w:rsidRDefault="006379E4" w:rsidP="0017650D">
      <w:r w:rsidRPr="00074B99">
        <w:t>Este submensaje es inválida cuando cualquiera de las siguientes es verdadera:</w:t>
      </w:r>
    </w:p>
    <w:p w14:paraId="00691382" w14:textId="20CA41E7" w:rsidR="006379E4" w:rsidRPr="00074B99" w:rsidRDefault="006379E4" w:rsidP="001109C4">
      <w:pPr>
        <w:pStyle w:val="Prrafodelista"/>
        <w:numPr>
          <w:ilvl w:val="0"/>
          <w:numId w:val="74"/>
        </w:numPr>
      </w:pPr>
      <w:r w:rsidRPr="00074B99">
        <w:t>submessageLength en el encabezado de submensaje es demasiado pequeño.</w:t>
      </w:r>
    </w:p>
    <w:p w14:paraId="5A1E1374" w14:textId="072D0536" w:rsidR="006379E4" w:rsidRPr="00074B99" w:rsidRDefault="006379E4" w:rsidP="001109C4">
      <w:pPr>
        <w:pStyle w:val="Prrafodelista"/>
        <w:numPr>
          <w:ilvl w:val="0"/>
          <w:numId w:val="74"/>
        </w:numPr>
      </w:pPr>
      <w:r w:rsidRPr="00074B99">
        <w:t>gapStart es cero o negativo.</w:t>
      </w:r>
    </w:p>
    <w:p w14:paraId="4EDD2FF1" w14:textId="770BB4A8" w:rsidR="006379E4" w:rsidRPr="00074B99" w:rsidRDefault="006379E4" w:rsidP="001109C4">
      <w:pPr>
        <w:pStyle w:val="Prrafodelista"/>
        <w:numPr>
          <w:ilvl w:val="0"/>
          <w:numId w:val="74"/>
        </w:numPr>
      </w:pPr>
      <w:r w:rsidRPr="00074B99">
        <w:t>gapList no es válida.</w:t>
      </w:r>
    </w:p>
    <w:p w14:paraId="168520DF" w14:textId="77777777" w:rsidR="006379E4" w:rsidRPr="00074B99" w:rsidRDefault="006379E4" w:rsidP="00447E32">
      <w:pPr>
        <w:pStyle w:val="Ttulo4"/>
      </w:pPr>
      <w:r w:rsidRPr="00074B99">
        <w:t>Cambio en el estado del receptor</w:t>
      </w:r>
    </w:p>
    <w:p w14:paraId="0C4AC935" w14:textId="77777777" w:rsidR="006379E4" w:rsidRPr="00074B99" w:rsidRDefault="006379E4" w:rsidP="006379E4">
      <w:pPr>
        <w:jc w:val="left"/>
      </w:pPr>
      <w:r w:rsidRPr="00074B99">
        <w:t>Ninguno</w:t>
      </w:r>
    </w:p>
    <w:p w14:paraId="2C15A097" w14:textId="77777777" w:rsidR="006379E4" w:rsidRPr="00074B99" w:rsidRDefault="006379E4" w:rsidP="00447E32">
      <w:pPr>
        <w:pStyle w:val="Ttulo4"/>
      </w:pPr>
      <w:r w:rsidRPr="00074B99">
        <w:t>Interpretación lógica</w:t>
      </w:r>
    </w:p>
    <w:p w14:paraId="54BE8C62" w14:textId="77777777" w:rsidR="006379E4" w:rsidRPr="00074B99" w:rsidRDefault="006379E4" w:rsidP="0017650D">
      <w:r w:rsidRPr="00074B99">
        <w:t xml:space="preserve">El escritor RTPS envía el mensaje de boquete al lector RTPS para comunicar que ciertos números de secuencia ya no son relevantes. Esto es causado típicamente por lado del escritor </w:t>
      </w:r>
      <w:r w:rsidRPr="00074B99">
        <w:lastRenderedPageBreak/>
        <w:t>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074B99" w:rsidRDefault="006379E4" w:rsidP="0017650D">
      <w:r w:rsidRPr="00074B99">
        <w:t>Los números de secuencia irrelevante comunicados por el mensaje de Gap se componen de dos grupos:</w:t>
      </w:r>
    </w:p>
    <w:p w14:paraId="35F66B84" w14:textId="2372179C" w:rsidR="006379E4" w:rsidRPr="00074B99" w:rsidRDefault="006379E4" w:rsidP="001109C4">
      <w:pPr>
        <w:pStyle w:val="Prrafodelista"/>
        <w:numPr>
          <w:ilvl w:val="0"/>
          <w:numId w:val="79"/>
        </w:numPr>
      </w:pPr>
      <w:r w:rsidRPr="00074B99">
        <w:t>Toda la secuencia de números en el rango gapStart &lt; = sequence_number &lt; = gapList.base -1</w:t>
      </w:r>
    </w:p>
    <w:p w14:paraId="49877A59" w14:textId="0E07B033" w:rsidR="006379E4" w:rsidRPr="00074B99" w:rsidRDefault="006379E4" w:rsidP="001109C4">
      <w:pPr>
        <w:pStyle w:val="Prrafodelista"/>
        <w:numPr>
          <w:ilvl w:val="0"/>
          <w:numId w:val="79"/>
        </w:numPr>
      </w:pPr>
      <w:r w:rsidRPr="00074B99">
        <w:t>Todos los números de secuencia que aparecen explícitamente enumerados en el gapList.</w:t>
      </w:r>
    </w:p>
    <w:p w14:paraId="1243D8E5" w14:textId="77777777" w:rsidR="00DD5CF5" w:rsidRPr="00074B99" w:rsidRDefault="006379E4" w:rsidP="00DD5CF5">
      <w:pPr>
        <w:pStyle w:val="Ttulo5"/>
        <w:jc w:val="left"/>
      </w:pPr>
      <w:r w:rsidRPr="00074B99">
        <w:t>  </w:t>
      </w:r>
      <w:r w:rsidR="00DD5CF5" w:rsidRPr="00074B99">
        <w:t> Ejemplo</w:t>
      </w:r>
    </w:p>
    <w:p w14:paraId="53568B4A" w14:textId="77777777" w:rsidR="005B20BE" w:rsidRPr="00074B99" w:rsidRDefault="00DD5CF5" w:rsidP="005B20BE">
      <w:pPr>
        <w:keepNext/>
        <w:jc w:val="center"/>
      </w:pPr>
      <w:r w:rsidRPr="00074B99">
        <w:rPr>
          <w:noProof/>
          <w:lang w:eastAsia="es-EC"/>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5F76B657" w:rsidR="00DD5CF5" w:rsidRPr="00074B99" w:rsidRDefault="005B20BE" w:rsidP="005B20BE">
      <w:pPr>
        <w:pStyle w:val="Descripcin"/>
        <w:rPr>
          <w:i w:val="0"/>
        </w:rPr>
      </w:pPr>
      <w:bookmarkStart w:id="126" w:name="_Toc425414753"/>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2</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12</w:t>
      </w:r>
      <w:r w:rsidR="007D7E71" w:rsidRPr="00074B99">
        <w:fldChar w:fldCharType="end"/>
      </w:r>
      <w:r w:rsidRPr="00074B99">
        <w:t xml:space="preserve">. </w:t>
      </w:r>
      <w:r w:rsidRPr="00074B99">
        <w:rPr>
          <w:i w:val="0"/>
        </w:rPr>
        <w:t>Uso del submensaje GAP.</w:t>
      </w:r>
      <w:bookmarkEnd w:id="126"/>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21B7EDF7" w:rsidR="006379E4" w:rsidRPr="00074B99" w:rsidRDefault="00447E32" w:rsidP="00447E32">
      <w:pPr>
        <w:pStyle w:val="Ttulo3"/>
      </w:pPr>
      <w:bookmarkStart w:id="127" w:name="_Toc425414489"/>
      <w:r w:rsidRPr="00074B99">
        <w:t>HeartbeatSubmessage</w:t>
      </w:r>
      <w:bookmarkEnd w:id="127"/>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13</w:t>
      </w:r>
      <w:r w:rsidRPr="00074B99">
        <w:fldChar w:fldCharType="end"/>
      </w:r>
      <w:r w:rsidRPr="00074B99">
        <w:t xml:space="preserve"> se muestra la estructura del submensaje Heartbeat.</w:t>
      </w:r>
    </w:p>
    <w:p w14:paraId="63F88646"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074B99"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lastRenderedPageBreak/>
              <w:t>SubmessageId</w:t>
            </w:r>
          </w:p>
          <w:p w14:paraId="60706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17EEF4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firstSN</w:t>
            </w:r>
          </w:p>
        </w:tc>
      </w:tr>
      <w:tr w:rsidR="002C6B35" w:rsidRPr="00074B99"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lastSN</w:t>
            </w:r>
          </w:p>
        </w:tc>
      </w:tr>
      <w:tr w:rsidR="002C6B35" w:rsidRPr="00074B99"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Contador</w:t>
            </w:r>
          </w:p>
        </w:tc>
      </w:tr>
    </w:tbl>
    <w:p w14:paraId="7CE1567D" w14:textId="7428F893" w:rsidR="0061249C" w:rsidRPr="00074B99" w:rsidRDefault="00F168D8" w:rsidP="00F168D8">
      <w:pPr>
        <w:pStyle w:val="Descripcin"/>
        <w:rPr>
          <w:i w:val="0"/>
          <w:szCs w:val="24"/>
        </w:rPr>
      </w:pPr>
      <w:bookmarkStart w:id="128" w:name="_Ref416931487"/>
      <w:bookmarkStart w:id="129" w:name="_Toc425414754"/>
      <w:bookmarkStart w:id="130" w:name="_Toc421177673"/>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13</w:t>
      </w:r>
      <w:r w:rsidR="007D7E71" w:rsidRPr="00074B99">
        <w:rPr>
          <w:szCs w:val="24"/>
        </w:rPr>
        <w:fldChar w:fldCharType="end"/>
      </w:r>
      <w:bookmarkEnd w:id="128"/>
      <w:r w:rsidRPr="00074B99">
        <w:rPr>
          <w:szCs w:val="24"/>
        </w:rPr>
        <w:t xml:space="preserve">. </w:t>
      </w:r>
      <w:r w:rsidRPr="00074B99">
        <w:rPr>
          <w:i w:val="0"/>
          <w:szCs w:val="24"/>
        </w:rPr>
        <w:t>Estructura del submensaje Heartbeat</w:t>
      </w:r>
      <w:bookmarkEnd w:id="129"/>
    </w:p>
    <w:p w14:paraId="3CAA657D" w14:textId="4A7DBBCB" w:rsidR="00F168D8" w:rsidRPr="00074B99" w:rsidRDefault="00655EB6" w:rsidP="00F168D8">
      <w:pPr>
        <w:pStyle w:val="Descripcin"/>
        <w:rPr>
          <w:szCs w:val="24"/>
        </w:rPr>
      </w:pPr>
      <w:sdt>
        <w:sdtPr>
          <w:rPr>
            <w:i w:val="0"/>
            <w:szCs w:val="24"/>
          </w:rPr>
          <w:id w:val="-218372623"/>
          <w:citation/>
        </w:sdtPr>
        <w:sdtContent>
          <w:r w:rsidR="00F168D8" w:rsidRPr="00074B99">
            <w:rPr>
              <w:i w:val="0"/>
              <w:szCs w:val="24"/>
            </w:rPr>
            <w:fldChar w:fldCharType="begin"/>
          </w:r>
          <w:r w:rsidR="00F168D8" w:rsidRPr="00074B99">
            <w:rPr>
              <w:i w:val="0"/>
              <w:szCs w:val="24"/>
            </w:rPr>
            <w:instrText xml:space="preserve"> CITATION OMG14 \l 3082 </w:instrText>
          </w:r>
          <w:r w:rsidR="00F168D8" w:rsidRPr="00074B99">
            <w:rPr>
              <w:i w:val="0"/>
              <w:szCs w:val="24"/>
            </w:rPr>
            <w:fldChar w:fldCharType="separate"/>
          </w:r>
          <w:r w:rsidR="0020142C" w:rsidRPr="00074B99">
            <w:rPr>
              <w:noProof/>
              <w:szCs w:val="24"/>
            </w:rPr>
            <w:t>(OMG, 2014)</w:t>
          </w:r>
          <w:r w:rsidR="00F168D8" w:rsidRPr="00074B99">
            <w:rPr>
              <w:i w:val="0"/>
              <w:szCs w:val="24"/>
            </w:rPr>
            <w:fldChar w:fldCharType="end"/>
          </w:r>
        </w:sdtContent>
      </w:sdt>
      <w:bookmarkEnd w:id="130"/>
    </w:p>
    <w:p w14:paraId="7E0E0BF7" w14:textId="77777777" w:rsidR="006379E4" w:rsidRPr="00074B99" w:rsidRDefault="006379E4" w:rsidP="006379E4">
      <w:pPr>
        <w:jc w:val="left"/>
      </w:pPr>
      <w:r w:rsidRPr="00074B99">
        <w:t> </w:t>
      </w:r>
    </w:p>
    <w:p w14:paraId="7BEDEEA0" w14:textId="77777777" w:rsidR="006379E4" w:rsidRPr="00074B99" w:rsidRDefault="006379E4" w:rsidP="0017650D">
      <w:r w:rsidRPr="00074B99">
        <w:t>Este mensaje se envía desde un escritor RTPS a un lector RTPS para comunicar la secuencia de cambios que el escritor tiene disponibles.</w:t>
      </w:r>
    </w:p>
    <w:p w14:paraId="71E85F8A" w14:textId="77777777" w:rsidR="006379E4" w:rsidRPr="00074B99" w:rsidRDefault="006379E4" w:rsidP="00447E32">
      <w:pPr>
        <w:pStyle w:val="Ttulo4"/>
      </w:pPr>
      <w:r w:rsidRPr="00074B99">
        <w:t>Banderas en el encabezado de submensaje</w:t>
      </w:r>
    </w:p>
    <w:p w14:paraId="7AA6353A" w14:textId="77777777" w:rsidR="006379E4" w:rsidRPr="00074B99" w:rsidRDefault="006379E4" w:rsidP="0017650D">
      <w:r w:rsidRPr="00074B99">
        <w:t xml:space="preserve">La </w:t>
      </w:r>
      <w:r w:rsidRPr="00074B99">
        <w:rPr>
          <w:b/>
          <w:bCs/>
        </w:rPr>
        <w:t>FinalFlag</w:t>
      </w:r>
      <w:r w:rsidRPr="00074B99">
        <w:t>, indica que si el lector es necesaria para responder a los latidos del corazón o si es sólo un latido asesor.</w:t>
      </w:r>
    </w:p>
    <w:p w14:paraId="5554FB43" w14:textId="77777777" w:rsidR="006379E4" w:rsidRPr="00074B99" w:rsidRDefault="006379E4" w:rsidP="0017650D">
      <w:r w:rsidRPr="00074B99">
        <w:t>El FinalFlag se representa con el literal 'F'. F = 1 significa que el escritor no requiere una respuesta desde el lector. F = 0 significa que el lector debe responder al mensaje de latidos del corazón.</w:t>
      </w:r>
    </w:p>
    <w:p w14:paraId="383829A8" w14:textId="77777777" w:rsidR="006379E4" w:rsidRPr="00074B99" w:rsidRDefault="006379E4" w:rsidP="006379E4">
      <w:pPr>
        <w:jc w:val="left"/>
      </w:pPr>
      <w:r w:rsidRPr="00074B99">
        <w:t> </w:t>
      </w:r>
    </w:p>
    <w:p w14:paraId="5DA2F695"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4FDAA930" w14:textId="77777777" w:rsidR="006379E4" w:rsidRPr="00074B99" w:rsidRDefault="006379E4" w:rsidP="0017650D">
      <w:r w:rsidRPr="00074B99">
        <w:t xml:space="preserve">La </w:t>
      </w:r>
      <w:r w:rsidRPr="00074B99">
        <w:rPr>
          <w:b/>
          <w:bCs/>
        </w:rPr>
        <w:t>LivelinessFlag</w:t>
      </w:r>
      <w:r w:rsidRPr="00074B99">
        <w:t>, indica que el escritor de datos DDS asociados con el escritor RTPS de la messaage ha afirmado manualmente su vivacidad.</w:t>
      </w:r>
    </w:p>
    <w:p w14:paraId="12998855" w14:textId="77777777" w:rsidR="006379E4" w:rsidRPr="00074B99" w:rsidRDefault="006379E4" w:rsidP="0017650D">
      <w:r w:rsidRPr="00074B99">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447E32">
      <w:pPr>
        <w:pStyle w:val="Ttulo4"/>
      </w:pPr>
      <w:r w:rsidRPr="00074B99">
        <w:lastRenderedPageBreak/>
        <w:t>Otros elementos en el encabezado de submensaje</w:t>
      </w:r>
    </w:p>
    <w:p w14:paraId="14197614" w14:textId="77777777" w:rsidR="006379E4" w:rsidRPr="00074B99" w:rsidRDefault="006379E4" w:rsidP="0017650D">
      <w:r w:rsidRPr="00074B99">
        <w:t xml:space="preserve">El </w:t>
      </w:r>
      <w:r w:rsidRPr="00074B99">
        <w:rPr>
          <w:b/>
          <w:bCs/>
        </w:rPr>
        <w:t>readerId</w:t>
      </w:r>
      <w:r w:rsidRPr="00074B99">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074B99" w:rsidRDefault="006379E4" w:rsidP="0017650D">
      <w:r w:rsidRPr="00074B99">
        <w:t xml:space="preserve">El </w:t>
      </w:r>
      <w:r w:rsidRPr="00074B99">
        <w:rPr>
          <w:b/>
          <w:bCs/>
        </w:rPr>
        <w:t>writerId</w:t>
      </w:r>
      <w:r w:rsidRPr="00074B99">
        <w:t>, identifica la entidad escritor al que se aplica el rango de números de secuencia.</w:t>
      </w:r>
    </w:p>
    <w:p w14:paraId="6358EFB3" w14:textId="77777777" w:rsidR="006379E4" w:rsidRPr="00074B99" w:rsidRDefault="006379E4" w:rsidP="0017650D">
      <w:r w:rsidRPr="00074B99">
        <w:t xml:space="preserve">El </w:t>
      </w:r>
      <w:r w:rsidRPr="00074B99">
        <w:rPr>
          <w:b/>
          <w:bCs/>
        </w:rPr>
        <w:t>lastSN</w:t>
      </w:r>
      <w:r w:rsidRPr="00074B99">
        <w:t>, identifica el último número de secuencia (más alto) que está disponible en el escritor.</w:t>
      </w:r>
    </w:p>
    <w:p w14:paraId="65F0A0C2" w14:textId="77777777" w:rsidR="006379E4" w:rsidRPr="00074B99" w:rsidRDefault="006379E4" w:rsidP="0017650D">
      <w:r w:rsidRPr="00074B99">
        <w:t xml:space="preserve">El </w:t>
      </w:r>
      <w:r w:rsidRPr="00074B99">
        <w:rPr>
          <w:b/>
          <w:bCs/>
        </w:rPr>
        <w:t>Contador</w:t>
      </w:r>
      <w:r w:rsidRPr="00074B99">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074B99" w:rsidRDefault="006379E4" w:rsidP="006379E4">
      <w:pPr>
        <w:jc w:val="left"/>
      </w:pPr>
      <w:r w:rsidRPr="00074B99">
        <w:t>.</w:t>
      </w:r>
    </w:p>
    <w:p w14:paraId="45716E2E" w14:textId="77777777" w:rsidR="006379E4" w:rsidRPr="00074B99" w:rsidRDefault="006379E4" w:rsidP="00447E32">
      <w:pPr>
        <w:pStyle w:val="Ttulo4"/>
      </w:pPr>
      <w:r w:rsidRPr="00074B99">
        <w:t>Validez</w:t>
      </w:r>
    </w:p>
    <w:p w14:paraId="2B9CB3F4" w14:textId="77777777" w:rsidR="006379E4" w:rsidRPr="00074B99" w:rsidRDefault="006379E4" w:rsidP="0017650D">
      <w:r w:rsidRPr="00074B99">
        <w:t>Este submensaje es inválida cuando cualquiera de las siguientes es verdadera:</w:t>
      </w:r>
    </w:p>
    <w:p w14:paraId="35B057EE" w14:textId="7BC6A9ED" w:rsidR="006379E4" w:rsidRPr="00074B99" w:rsidRDefault="006379E4" w:rsidP="001109C4">
      <w:proofErr w:type="gramStart"/>
      <w:r w:rsidRPr="00074B99">
        <w:t>submessageLength</w:t>
      </w:r>
      <w:proofErr w:type="gramEnd"/>
      <w:r w:rsidRPr="00074B99">
        <w:t xml:space="preserve"> en el encabezado de submensaje es demasiado pequeño.</w:t>
      </w:r>
    </w:p>
    <w:p w14:paraId="492A1975" w14:textId="1F01CCE1" w:rsidR="006379E4" w:rsidRPr="00074B99" w:rsidRDefault="006379E4" w:rsidP="001109C4">
      <w:pPr>
        <w:pStyle w:val="Prrafodelista"/>
        <w:numPr>
          <w:ilvl w:val="0"/>
          <w:numId w:val="80"/>
        </w:numPr>
      </w:pPr>
      <w:r w:rsidRPr="00074B99">
        <w:t>firstSN valor es cero o negativo.</w:t>
      </w:r>
    </w:p>
    <w:p w14:paraId="6F1F68BB" w14:textId="4062E8EF" w:rsidR="006379E4" w:rsidRPr="00074B99" w:rsidRDefault="006379E4" w:rsidP="001109C4">
      <w:pPr>
        <w:pStyle w:val="Prrafodelista"/>
        <w:numPr>
          <w:ilvl w:val="0"/>
          <w:numId w:val="80"/>
        </w:numPr>
      </w:pPr>
      <w:r w:rsidRPr="00074B99">
        <w:t>lastSN valor es zeo o negativas.</w:t>
      </w:r>
    </w:p>
    <w:p w14:paraId="2301B5DC" w14:textId="618FC374" w:rsidR="006379E4" w:rsidRPr="00074B99" w:rsidRDefault="006379E4" w:rsidP="001109C4">
      <w:pPr>
        <w:pStyle w:val="Prrafodelista"/>
        <w:numPr>
          <w:ilvl w:val="0"/>
          <w:numId w:val="80"/>
        </w:numPr>
      </w:pPr>
      <w:r w:rsidRPr="00074B99">
        <w:t>lastSN valor &lt; firstSN valor</w:t>
      </w:r>
    </w:p>
    <w:p w14:paraId="13AA905E" w14:textId="77777777" w:rsidR="006379E4" w:rsidRPr="00074B99" w:rsidRDefault="006379E4" w:rsidP="00447E32">
      <w:pPr>
        <w:pStyle w:val="Ttulo4"/>
      </w:pPr>
      <w:r w:rsidRPr="00074B99">
        <w:t>Cambio en el estado del receptor</w:t>
      </w:r>
    </w:p>
    <w:p w14:paraId="117118A7" w14:textId="77777777" w:rsidR="006379E4" w:rsidRPr="00074B99" w:rsidRDefault="006379E4" w:rsidP="006379E4">
      <w:pPr>
        <w:jc w:val="left"/>
      </w:pPr>
      <w:r w:rsidRPr="00074B99">
        <w:t>Ninguno</w:t>
      </w:r>
    </w:p>
    <w:p w14:paraId="3ACB827B" w14:textId="77777777" w:rsidR="006379E4" w:rsidRPr="00074B99" w:rsidRDefault="006379E4" w:rsidP="00447E32">
      <w:pPr>
        <w:pStyle w:val="Ttulo4"/>
      </w:pPr>
      <w:r w:rsidRPr="00074B99">
        <w:t>Interpretación lógica</w:t>
      </w:r>
    </w:p>
    <w:p w14:paraId="2C596AEC" w14:textId="77777777" w:rsidR="006379E4" w:rsidRPr="00074B99" w:rsidRDefault="006379E4" w:rsidP="006379E4">
      <w:pPr>
        <w:jc w:val="left"/>
      </w:pPr>
      <w:r w:rsidRPr="00074B99">
        <w:t>El mensaje del Heartbeat tiene dos propósitos:</w:t>
      </w:r>
    </w:p>
    <w:p w14:paraId="7D67A916" w14:textId="414ED473" w:rsidR="006379E4" w:rsidRPr="00074B99" w:rsidRDefault="006379E4" w:rsidP="00D664FC">
      <w:pPr>
        <w:pStyle w:val="Prrafodelista"/>
        <w:numPr>
          <w:ilvl w:val="0"/>
          <w:numId w:val="81"/>
        </w:numPr>
      </w:pPr>
      <w:r w:rsidRPr="00074B99">
        <w:t>Informa al lector de los números de secuencia que están disponibles en HistoryCache del escritor para que el lector puede solicitar (mediante un AckNack) más que ha faltado a.</w:t>
      </w:r>
    </w:p>
    <w:p w14:paraId="0CCEAA88" w14:textId="0E5CB952" w:rsidR="006379E4" w:rsidRPr="00074B99" w:rsidRDefault="006379E4" w:rsidP="00D664FC">
      <w:pPr>
        <w:pStyle w:val="Prrafodelista"/>
        <w:numPr>
          <w:ilvl w:val="0"/>
          <w:numId w:val="81"/>
        </w:numPr>
      </w:pPr>
      <w:r w:rsidRPr="00074B99">
        <w:lastRenderedPageBreak/>
        <w:t>Pide al lector a enviar un acuse de recibo para los cambios CacheChange que han sido introducidos en HistoryCache del lector tal que el escritor conoce el estado del lector.</w:t>
      </w:r>
    </w:p>
    <w:p w14:paraId="6F70C87E" w14:textId="77777777" w:rsidR="006379E4" w:rsidRPr="00074B99" w:rsidRDefault="006379E4" w:rsidP="0017650D">
      <w:r w:rsidRPr="00074B99">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074B99" w:rsidRDefault="006379E4" w:rsidP="0017650D">
      <w:r w:rsidRPr="00074B99">
        <w:t>El escritor utiliza la FinalFlag para solicitar al lector a enviar un acuse de recibo para los números de secuencia que ha recibido. Si el Heartbeat tiene el FinalFlag activo, el lector no 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074B99" w:rsidRDefault="006379E4" w:rsidP="0017650D">
      <w:r w:rsidRPr="00074B99">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074B99" w:rsidRDefault="006379E4" w:rsidP="00FE05C9">
      <w:pPr>
        <w:pStyle w:val="Ttulo5"/>
        <w:jc w:val="left"/>
      </w:pPr>
      <w:r w:rsidRPr="00074B99">
        <w:lastRenderedPageBreak/>
        <w:t>  </w:t>
      </w:r>
      <w:r w:rsidR="00FE05C9" w:rsidRPr="00074B99">
        <w:t>Ejemplo</w:t>
      </w:r>
    </w:p>
    <w:p w14:paraId="2927FCDC" w14:textId="77777777" w:rsidR="005B20BE" w:rsidRPr="00074B99" w:rsidRDefault="00FE05C9" w:rsidP="005B20BE">
      <w:pPr>
        <w:keepNext/>
        <w:jc w:val="center"/>
      </w:pPr>
      <w:r w:rsidRPr="00074B99">
        <w:rPr>
          <w:noProof/>
          <w:lang w:eastAsia="es-EC"/>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40D07EF8" w:rsidR="00FE05C9" w:rsidRPr="00074B99" w:rsidRDefault="005B20BE" w:rsidP="005B20BE">
      <w:pPr>
        <w:pStyle w:val="Descripcin"/>
        <w:rPr>
          <w:i w:val="0"/>
        </w:rPr>
      </w:pPr>
      <w:bookmarkStart w:id="131" w:name="_Toc425414755"/>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2</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14</w:t>
      </w:r>
      <w:r w:rsidR="007D7E71" w:rsidRPr="00074B99">
        <w:fldChar w:fldCharType="end"/>
      </w:r>
      <w:r w:rsidRPr="00074B99">
        <w:t xml:space="preserve">. </w:t>
      </w:r>
      <w:r w:rsidRPr="00074B99">
        <w:rPr>
          <w:i w:val="0"/>
        </w:rPr>
        <w:t>Uso del submensaje HEARTBEAT.</w:t>
      </w:r>
      <w:bookmarkEnd w:id="131"/>
    </w:p>
    <w:p w14:paraId="4F7B75AC" w14:textId="77777777" w:rsidR="00FE05C9" w:rsidRPr="00074B99" w:rsidRDefault="00FE05C9" w:rsidP="00FE05C9">
      <w:r w:rsidRPr="00074B99">
        <w:t xml:space="preserve">  Una explicación del uso del Heartbeat ha sido </w:t>
      </w:r>
      <w:proofErr w:type="gramStart"/>
      <w:r w:rsidRPr="00074B99">
        <w:t>descrito</w:t>
      </w:r>
      <w:proofErr w:type="gramEnd"/>
      <w:r w:rsidRPr="00074B99">
        <w:t xml:space="preserve"> dentro del ejemplo 2 y 3 en la sección de ejemplos de RTPS</w:t>
      </w:r>
    </w:p>
    <w:p w14:paraId="1C4AFDF3" w14:textId="4F0CD356" w:rsidR="006379E4" w:rsidRPr="00074B99" w:rsidRDefault="006379E4" w:rsidP="006379E4">
      <w:pPr>
        <w:jc w:val="left"/>
      </w:pPr>
    </w:p>
    <w:p w14:paraId="03FD240E" w14:textId="17554D30" w:rsidR="006379E4" w:rsidRPr="00074B99" w:rsidRDefault="006379E4" w:rsidP="00447E32">
      <w:pPr>
        <w:pStyle w:val="Ttulo3"/>
      </w:pPr>
      <w:bookmarkStart w:id="132" w:name="_Toc410813010"/>
      <w:bookmarkStart w:id="133" w:name="_Toc425414490"/>
      <w:r w:rsidRPr="00074B99">
        <w:t>HeartBeatFrag</w:t>
      </w:r>
      <w:bookmarkEnd w:id="132"/>
      <w:r w:rsidR="00447E32" w:rsidRPr="00074B99">
        <w:t>Submessage</w:t>
      </w:r>
      <w:bookmarkEnd w:id="133"/>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15</w:t>
      </w:r>
      <w:r w:rsidRPr="00074B99">
        <w:fldChar w:fldCharType="end"/>
      </w:r>
      <w:r w:rsidRPr="00074B99">
        <w:t xml:space="preserve"> se muestra la estructura del submensaje HeartBeatFrag.</w:t>
      </w:r>
    </w:p>
    <w:p w14:paraId="215CE79B"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074B99"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72D60FA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0490A9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lastFragmentNum</w:t>
            </w:r>
          </w:p>
        </w:tc>
      </w:tr>
      <w:tr w:rsidR="002C6B35" w:rsidRPr="00074B99"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 xml:space="preserve">Contador </w:t>
            </w:r>
          </w:p>
        </w:tc>
      </w:tr>
    </w:tbl>
    <w:p w14:paraId="3CB8864D" w14:textId="0C318056" w:rsidR="0061249C" w:rsidRPr="00074B99" w:rsidRDefault="00F168D8" w:rsidP="00F168D8">
      <w:pPr>
        <w:pStyle w:val="Descripcin"/>
        <w:rPr>
          <w:i w:val="0"/>
          <w:szCs w:val="24"/>
        </w:rPr>
      </w:pPr>
      <w:bookmarkStart w:id="134" w:name="_Ref416931872"/>
      <w:bookmarkStart w:id="135" w:name="_Toc425414756"/>
      <w:bookmarkStart w:id="136" w:name="_Toc421177674"/>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15</w:t>
      </w:r>
      <w:r w:rsidR="007D7E71" w:rsidRPr="00074B99">
        <w:rPr>
          <w:szCs w:val="24"/>
        </w:rPr>
        <w:fldChar w:fldCharType="end"/>
      </w:r>
      <w:bookmarkEnd w:id="134"/>
      <w:r w:rsidRPr="00074B99">
        <w:rPr>
          <w:szCs w:val="24"/>
        </w:rPr>
        <w:t xml:space="preserve">. </w:t>
      </w:r>
      <w:r w:rsidRPr="00074B99">
        <w:rPr>
          <w:i w:val="0"/>
          <w:szCs w:val="24"/>
        </w:rPr>
        <w:t>Estructura del submensaje HeartBeatFrag</w:t>
      </w:r>
      <w:bookmarkEnd w:id="135"/>
    </w:p>
    <w:p w14:paraId="52FE58D3" w14:textId="7546CAA8" w:rsidR="00F168D8" w:rsidRPr="00074B99" w:rsidRDefault="00655EB6" w:rsidP="00F168D8">
      <w:pPr>
        <w:pStyle w:val="Descripcin"/>
        <w:rPr>
          <w:szCs w:val="24"/>
        </w:rPr>
      </w:pPr>
      <w:sdt>
        <w:sdtPr>
          <w:rPr>
            <w:i w:val="0"/>
            <w:szCs w:val="24"/>
          </w:rPr>
          <w:id w:val="1291709117"/>
          <w:citation/>
        </w:sdtPr>
        <w:sdtContent>
          <w:r w:rsidR="00F168D8" w:rsidRPr="00074B99">
            <w:rPr>
              <w:i w:val="0"/>
              <w:szCs w:val="24"/>
            </w:rPr>
            <w:fldChar w:fldCharType="begin"/>
          </w:r>
          <w:r w:rsidR="00F168D8" w:rsidRPr="00074B99">
            <w:rPr>
              <w:i w:val="0"/>
              <w:szCs w:val="24"/>
            </w:rPr>
            <w:instrText xml:space="preserve"> CITATION OMG14 \l 3082 </w:instrText>
          </w:r>
          <w:r w:rsidR="00F168D8" w:rsidRPr="00074B99">
            <w:rPr>
              <w:i w:val="0"/>
              <w:szCs w:val="24"/>
            </w:rPr>
            <w:fldChar w:fldCharType="separate"/>
          </w:r>
          <w:r w:rsidR="0020142C" w:rsidRPr="00074B99">
            <w:rPr>
              <w:noProof/>
              <w:szCs w:val="24"/>
            </w:rPr>
            <w:t>(OMG, 2014)</w:t>
          </w:r>
          <w:r w:rsidR="00F168D8" w:rsidRPr="00074B99">
            <w:rPr>
              <w:i w:val="0"/>
              <w:szCs w:val="24"/>
            </w:rPr>
            <w:fldChar w:fldCharType="end"/>
          </w:r>
        </w:sdtContent>
      </w:sdt>
      <w:bookmarkEnd w:id="136"/>
    </w:p>
    <w:p w14:paraId="2DAEC548" w14:textId="77777777" w:rsidR="006379E4" w:rsidRPr="00074B99" w:rsidRDefault="006379E4" w:rsidP="006379E4">
      <w:pPr>
        <w:jc w:val="left"/>
      </w:pPr>
      <w:r w:rsidRPr="00074B99">
        <w:t> </w:t>
      </w:r>
    </w:p>
    <w:p w14:paraId="24D33406" w14:textId="77777777" w:rsidR="006379E4" w:rsidRPr="00074B99" w:rsidRDefault="006379E4" w:rsidP="0017650D">
      <w:r w:rsidRPr="00074B99">
        <w:lastRenderedPageBreak/>
        <w:t xml:space="preserve">Fragmentación de datos y hasta que todos los fragmentos están disponibles, el submensaje </w:t>
      </w:r>
      <w:r w:rsidRPr="00074B99">
        <w:rPr>
          <w:b/>
          <w:bCs/>
        </w:rPr>
        <w:t>HeartbeatFrag</w:t>
      </w:r>
      <w:r w:rsidRPr="00074B99">
        <w:t xml:space="preserve"> se envía desde una RTPS </w:t>
      </w:r>
      <w:r w:rsidRPr="00074B99">
        <w:rPr>
          <w:b/>
          <w:bCs/>
        </w:rPr>
        <w:t>escritor</w:t>
      </w:r>
      <w:r w:rsidRPr="00074B99">
        <w:t xml:space="preserve"> a un RTPS </w:t>
      </w:r>
      <w:r w:rsidRPr="00074B99">
        <w:rPr>
          <w:b/>
          <w:bCs/>
        </w:rPr>
        <w:t>lector</w:t>
      </w:r>
      <w:r w:rsidRPr="00074B99">
        <w:t xml:space="preserve"> para comunicar que los fragmentos del escritor tiene a su disposición. Esto permite una comunicación segura a nivel de fragmento. Una vez que todos los fragmentos están disponibles, se utiliza un mensaje regular de </w:t>
      </w:r>
      <w:r w:rsidRPr="00074B99">
        <w:rPr>
          <w:b/>
          <w:bCs/>
        </w:rPr>
        <w:t xml:space="preserve">latidos del </w:t>
      </w:r>
      <w:proofErr w:type="gramStart"/>
      <w:r w:rsidRPr="00074B99">
        <w:rPr>
          <w:b/>
          <w:bCs/>
        </w:rPr>
        <w:t>corazón</w:t>
      </w:r>
      <w:r w:rsidRPr="00074B99">
        <w:t xml:space="preserve"> .</w:t>
      </w:r>
      <w:proofErr w:type="gramEnd"/>
    </w:p>
    <w:p w14:paraId="557F8DFD" w14:textId="77777777" w:rsidR="006379E4" w:rsidRPr="00074B99" w:rsidRDefault="006379E4" w:rsidP="006379E4">
      <w:pPr>
        <w:jc w:val="left"/>
      </w:pPr>
      <w:r w:rsidRPr="00074B99">
        <w:t> </w:t>
      </w:r>
    </w:p>
    <w:p w14:paraId="19770B83" w14:textId="77777777" w:rsidR="006379E4" w:rsidRPr="00074B99" w:rsidRDefault="006379E4" w:rsidP="00447E32">
      <w:pPr>
        <w:pStyle w:val="Ttulo4"/>
      </w:pPr>
      <w:r w:rsidRPr="00074B99">
        <w:t>Banderas en el encabezado de submensaje</w:t>
      </w:r>
    </w:p>
    <w:p w14:paraId="070169F3"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5C4A3C15" w14:textId="77777777" w:rsidR="006379E4" w:rsidRPr="00074B99" w:rsidRDefault="006379E4" w:rsidP="00447E32">
      <w:pPr>
        <w:pStyle w:val="Ttulo4"/>
      </w:pPr>
      <w:r w:rsidRPr="00074B99">
        <w:t>Otros elementos en el encabezado de submensaje</w:t>
      </w:r>
    </w:p>
    <w:p w14:paraId="26EFE34C" w14:textId="77777777" w:rsidR="006379E4" w:rsidRPr="00074B99" w:rsidRDefault="006379E4" w:rsidP="0017650D">
      <w:r w:rsidRPr="00074B99">
        <w:t xml:space="preserve">El </w:t>
      </w:r>
      <w:r w:rsidRPr="00074B99">
        <w:rPr>
          <w:b/>
          <w:bCs/>
        </w:rPr>
        <w:t>readerId</w:t>
      </w:r>
      <w:r w:rsidRPr="00074B99">
        <w:t xml:space="preserve">, identifica la entidad lector que está siendo informado de la disponibilidad de fragmentos. Puede establecerse en </w:t>
      </w:r>
      <w:r w:rsidRPr="00074B99">
        <w:rPr>
          <w:b/>
          <w:bCs/>
        </w:rPr>
        <w:t>ENTITYID_UNKNOWN</w:t>
      </w:r>
      <w:r w:rsidRPr="00074B99">
        <w:t xml:space="preserve"> para indicar que todos los lectores para el escritor que envió el mensaje.</w:t>
      </w:r>
    </w:p>
    <w:p w14:paraId="13526F54" w14:textId="5DC16A44" w:rsidR="006379E4" w:rsidRPr="00074B99" w:rsidRDefault="006379E4" w:rsidP="00444A7F">
      <w:pPr>
        <w:jc w:val="left"/>
      </w:pPr>
      <w:r w:rsidRPr="00074B99">
        <w:t xml:space="preserve"> El </w:t>
      </w:r>
      <w:r w:rsidRPr="00074B99">
        <w:rPr>
          <w:b/>
          <w:bCs/>
        </w:rPr>
        <w:t>writerId</w:t>
      </w:r>
      <w:r w:rsidRPr="00074B99">
        <w:t xml:space="preserve">, identifica la entidad </w:t>
      </w:r>
      <w:r w:rsidRPr="00074B99">
        <w:rPr>
          <w:b/>
          <w:bCs/>
        </w:rPr>
        <w:t>escritor</w:t>
      </w:r>
      <w:r w:rsidRPr="00074B99">
        <w:t xml:space="preserve"> que envió el submensaje.</w:t>
      </w:r>
    </w:p>
    <w:p w14:paraId="0BC23B03" w14:textId="77777777" w:rsidR="006379E4" w:rsidRPr="00074B99" w:rsidRDefault="006379E4" w:rsidP="0017650D">
      <w:r w:rsidRPr="00074B99">
        <w:t xml:space="preserve">El </w:t>
      </w:r>
      <w:r w:rsidRPr="00074B99">
        <w:rPr>
          <w:b/>
          <w:bCs/>
        </w:rPr>
        <w:t>writerSN</w:t>
      </w:r>
      <w:r w:rsidRPr="00074B99">
        <w:t>, identifica el número de secuencia del cambio datos para que los fragmentos están disponibles.</w:t>
      </w:r>
    </w:p>
    <w:p w14:paraId="07AE1816" w14:textId="5EF8F129" w:rsidR="006379E4" w:rsidRPr="00074B99" w:rsidRDefault="006379E4" w:rsidP="00444A7F">
      <w:pPr>
        <w:jc w:val="left"/>
      </w:pPr>
      <w:r w:rsidRPr="00074B99">
        <w:t xml:space="preserve"> El </w:t>
      </w:r>
      <w:r w:rsidRPr="00074B99">
        <w:rPr>
          <w:b/>
          <w:bCs/>
        </w:rPr>
        <w:t>lastFragmentNum</w:t>
      </w:r>
      <w:r w:rsidRPr="00074B99">
        <w:t xml:space="preserve">, todos los fragmentos hasta e incluyendo este último fragmento (más alto) están disponibles en el escritor para el cambio identificado por writerSN. </w:t>
      </w:r>
    </w:p>
    <w:p w14:paraId="46A46E9A" w14:textId="0F48A403" w:rsidR="006379E4" w:rsidRPr="00074B99" w:rsidRDefault="006379E4" w:rsidP="00444A7F">
      <w:pPr>
        <w:jc w:val="left"/>
      </w:pPr>
      <w:r w:rsidRPr="00074B99">
        <w:t xml:space="preserve"> El </w:t>
      </w:r>
      <w:r w:rsidRPr="00074B99">
        <w:rPr>
          <w:b/>
          <w:bCs/>
        </w:rPr>
        <w:t>Contador</w:t>
      </w:r>
      <w:r w:rsidRPr="00074B99">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074B99" w:rsidRDefault="006379E4" w:rsidP="006379E4">
      <w:pPr>
        <w:jc w:val="left"/>
      </w:pPr>
      <w:r w:rsidRPr="00074B99">
        <w:t> </w:t>
      </w:r>
    </w:p>
    <w:p w14:paraId="3C293702" w14:textId="77777777" w:rsidR="006379E4" w:rsidRPr="00074B99" w:rsidRDefault="006379E4" w:rsidP="00447E32">
      <w:pPr>
        <w:pStyle w:val="Ttulo4"/>
      </w:pPr>
      <w:r w:rsidRPr="00074B99">
        <w:t>Validez</w:t>
      </w:r>
    </w:p>
    <w:p w14:paraId="14302697" w14:textId="77777777" w:rsidR="006379E4" w:rsidRPr="00074B99" w:rsidRDefault="006379E4" w:rsidP="0017650D">
      <w:r w:rsidRPr="00074B99">
        <w:t>Este submensaje es inválida cuando cualquiera de las siguientes es verdadera:</w:t>
      </w:r>
    </w:p>
    <w:p w14:paraId="164520B0" w14:textId="7C9824B4" w:rsidR="006379E4" w:rsidRPr="00074B99" w:rsidRDefault="006379E4" w:rsidP="00D664FC">
      <w:pPr>
        <w:pStyle w:val="Prrafodelista"/>
        <w:numPr>
          <w:ilvl w:val="0"/>
          <w:numId w:val="82"/>
        </w:numPr>
      </w:pPr>
      <w:r w:rsidRPr="00074B99">
        <w:lastRenderedPageBreak/>
        <w:t>submessageLength en el encabezado de submensaje es demasiado pequeño.</w:t>
      </w:r>
    </w:p>
    <w:p w14:paraId="7503AB65" w14:textId="6956E120" w:rsidR="006379E4" w:rsidRPr="00074B99" w:rsidRDefault="006379E4" w:rsidP="00D664FC">
      <w:pPr>
        <w:pStyle w:val="Prrafodelista"/>
        <w:numPr>
          <w:ilvl w:val="0"/>
          <w:numId w:val="82"/>
        </w:numPr>
      </w:pPr>
      <w:r w:rsidRPr="00074B99">
        <w:t>writerSN.value es cero o negativo.</w:t>
      </w:r>
    </w:p>
    <w:p w14:paraId="28D32905" w14:textId="483976D1" w:rsidR="006379E4" w:rsidRPr="00074B99" w:rsidRDefault="006379E4" w:rsidP="00D664FC">
      <w:pPr>
        <w:pStyle w:val="Prrafodelista"/>
        <w:numPr>
          <w:ilvl w:val="0"/>
          <w:numId w:val="82"/>
        </w:numPr>
      </w:pPr>
      <w:r w:rsidRPr="00074B99">
        <w:t>lastFragmentNum.value es cero o negativo.</w:t>
      </w:r>
    </w:p>
    <w:p w14:paraId="47D96AE0" w14:textId="77777777" w:rsidR="006379E4" w:rsidRPr="00074B99" w:rsidRDefault="006379E4" w:rsidP="00447E32">
      <w:pPr>
        <w:pStyle w:val="Ttulo4"/>
      </w:pPr>
      <w:r w:rsidRPr="00074B99">
        <w:t>Cambio en el estado del receptor</w:t>
      </w:r>
    </w:p>
    <w:p w14:paraId="7AE5E6D8" w14:textId="77777777" w:rsidR="006379E4" w:rsidRPr="00074B99" w:rsidRDefault="006379E4" w:rsidP="006379E4">
      <w:pPr>
        <w:jc w:val="left"/>
      </w:pPr>
      <w:r w:rsidRPr="00074B99">
        <w:t>Ninguno</w:t>
      </w:r>
    </w:p>
    <w:p w14:paraId="60D5D3A5" w14:textId="77777777" w:rsidR="006379E4" w:rsidRPr="00074B99" w:rsidRDefault="006379E4" w:rsidP="00447E32">
      <w:pPr>
        <w:pStyle w:val="Ttulo4"/>
      </w:pPr>
      <w:r w:rsidRPr="00074B99">
        <w:t>Interpretación lógica</w:t>
      </w:r>
    </w:p>
    <w:p w14:paraId="06253F6E" w14:textId="77777777" w:rsidR="006379E4" w:rsidRPr="00074B99" w:rsidRDefault="006379E4" w:rsidP="0017650D">
      <w:r w:rsidRPr="00074B99">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Pr="00074B99" w:rsidRDefault="006379E4" w:rsidP="0017650D">
      <w:r w:rsidRPr="00074B99">
        <w:t>El lector RTPS responderá enviando un mensaje NackFrag, pero sólo si le falta alguno de los fragmentos disponibles.</w:t>
      </w:r>
    </w:p>
    <w:p w14:paraId="14B01A42" w14:textId="77777777" w:rsidR="00FE05C9" w:rsidRPr="00074B99" w:rsidRDefault="00FE05C9" w:rsidP="00FE05C9">
      <w:pPr>
        <w:pStyle w:val="Ttulo5"/>
        <w:jc w:val="left"/>
      </w:pPr>
      <w:r w:rsidRPr="00074B99">
        <w:t>  Ejemplo</w:t>
      </w:r>
    </w:p>
    <w:p w14:paraId="2B5A7CD3" w14:textId="77777777" w:rsidR="005B20BE" w:rsidRPr="00074B99" w:rsidRDefault="00FE05C9" w:rsidP="005B20BE">
      <w:pPr>
        <w:keepNext/>
        <w:jc w:val="center"/>
      </w:pPr>
      <w:r w:rsidRPr="00074B99">
        <w:rPr>
          <w:noProof/>
          <w:lang w:eastAsia="es-EC"/>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0A4C40BC" w:rsidR="00FE05C9" w:rsidRPr="00074B99" w:rsidRDefault="005B20BE" w:rsidP="005B20BE">
      <w:pPr>
        <w:pStyle w:val="Descripcin"/>
        <w:rPr>
          <w:i w:val="0"/>
        </w:rPr>
      </w:pPr>
      <w:bookmarkStart w:id="137" w:name="_Toc425414757"/>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2</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16</w:t>
      </w:r>
      <w:r w:rsidR="007D7E71" w:rsidRPr="00074B99">
        <w:fldChar w:fldCharType="end"/>
      </w:r>
      <w:r w:rsidRPr="00074B99">
        <w:t xml:space="preserve">. </w:t>
      </w:r>
      <w:r w:rsidRPr="00074B99">
        <w:rPr>
          <w:i w:val="0"/>
        </w:rPr>
        <w:t>Uso del submensaje HEARTBEAT_FRAG.</w:t>
      </w:r>
      <w:bookmarkEnd w:id="137"/>
    </w:p>
    <w:p w14:paraId="7439388D" w14:textId="77777777" w:rsidR="00FE05C9" w:rsidRPr="00074B99" w:rsidRDefault="00FE05C9" w:rsidP="00FE05C9">
      <w:r w:rsidRPr="00074B99">
        <w:t> </w:t>
      </w:r>
    </w:p>
    <w:p w14:paraId="29B2745D" w14:textId="13E5BCF8" w:rsidR="006379E4" w:rsidRPr="00074B99" w:rsidRDefault="006379E4" w:rsidP="00447E32">
      <w:pPr>
        <w:pStyle w:val="Ttulo3"/>
      </w:pPr>
      <w:bookmarkStart w:id="138" w:name="_Toc410813011"/>
      <w:bookmarkStart w:id="139" w:name="_Toc425414491"/>
      <w:r w:rsidRPr="00074B99">
        <w:lastRenderedPageBreak/>
        <w:t>InfoDestination</w:t>
      </w:r>
      <w:bookmarkEnd w:id="138"/>
      <w:r w:rsidR="00447E32" w:rsidRPr="00074B99">
        <w:t>Submessage</w:t>
      </w:r>
      <w:bookmarkEnd w:id="139"/>
    </w:p>
    <w:p w14:paraId="6C35AB3A" w14:textId="47E267F1" w:rsidR="00F168D8" w:rsidRPr="00074B99"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17</w:t>
      </w:r>
      <w:r w:rsidR="00431C28" w:rsidRPr="00074B99">
        <w:fldChar w:fldCharType="end"/>
      </w:r>
      <w:r w:rsidRPr="00074B99">
        <w:t xml:space="preserve"> se muestra la estructura del submensaje InfoDestination.</w:t>
      </w:r>
    </w:p>
    <w:p w14:paraId="3E26CF5B"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15E6AD1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18F40FE" w14:textId="78CB9ED5" w:rsidR="0061249C" w:rsidRPr="00074B99" w:rsidRDefault="00431C28" w:rsidP="00431C28">
      <w:pPr>
        <w:pStyle w:val="Descripcin"/>
        <w:rPr>
          <w:i w:val="0"/>
          <w:szCs w:val="24"/>
        </w:rPr>
      </w:pPr>
      <w:bookmarkStart w:id="140" w:name="_Ref416931996"/>
      <w:bookmarkStart w:id="141" w:name="_Toc425414758"/>
      <w:bookmarkStart w:id="142" w:name="_Toc421177675"/>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17</w:t>
      </w:r>
      <w:r w:rsidR="007D7E71" w:rsidRPr="00074B99">
        <w:rPr>
          <w:szCs w:val="24"/>
        </w:rPr>
        <w:fldChar w:fldCharType="end"/>
      </w:r>
      <w:bookmarkEnd w:id="140"/>
      <w:r w:rsidRPr="00074B99">
        <w:rPr>
          <w:szCs w:val="24"/>
        </w:rPr>
        <w:t xml:space="preserve">. </w:t>
      </w:r>
      <w:r w:rsidRPr="00074B99">
        <w:rPr>
          <w:i w:val="0"/>
          <w:szCs w:val="24"/>
        </w:rPr>
        <w:t>Estructura del submensaje InfoDestination</w:t>
      </w:r>
      <w:bookmarkEnd w:id="141"/>
    </w:p>
    <w:p w14:paraId="778BF26F" w14:textId="0416B50D" w:rsidR="00431C28" w:rsidRPr="00074B99" w:rsidRDefault="00655EB6" w:rsidP="00431C28">
      <w:pPr>
        <w:pStyle w:val="Descripcin"/>
        <w:rPr>
          <w:szCs w:val="24"/>
        </w:rPr>
      </w:pPr>
      <w:sdt>
        <w:sdtPr>
          <w:rPr>
            <w:i w:val="0"/>
            <w:szCs w:val="24"/>
          </w:rPr>
          <w:id w:val="1531610496"/>
          <w:citation/>
        </w:sdtPr>
        <w:sdtContent>
          <w:r w:rsidR="00431C28" w:rsidRPr="00074B99">
            <w:rPr>
              <w:i w:val="0"/>
              <w:szCs w:val="24"/>
            </w:rPr>
            <w:fldChar w:fldCharType="begin"/>
          </w:r>
          <w:r w:rsidR="00431C28" w:rsidRPr="00074B99">
            <w:rPr>
              <w:i w:val="0"/>
              <w:szCs w:val="24"/>
            </w:rPr>
            <w:instrText xml:space="preserve"> CITATION OMG14 \l 3082 </w:instrText>
          </w:r>
          <w:r w:rsidR="00431C28" w:rsidRPr="00074B99">
            <w:rPr>
              <w:i w:val="0"/>
              <w:szCs w:val="24"/>
            </w:rPr>
            <w:fldChar w:fldCharType="separate"/>
          </w:r>
          <w:r w:rsidR="0020142C" w:rsidRPr="00074B99">
            <w:rPr>
              <w:noProof/>
              <w:szCs w:val="24"/>
            </w:rPr>
            <w:t>(OMG, 2014)</w:t>
          </w:r>
          <w:r w:rsidR="00431C28" w:rsidRPr="00074B99">
            <w:rPr>
              <w:i w:val="0"/>
              <w:szCs w:val="24"/>
            </w:rPr>
            <w:fldChar w:fldCharType="end"/>
          </w:r>
        </w:sdtContent>
      </w:sdt>
      <w:bookmarkEnd w:id="142"/>
    </w:p>
    <w:p w14:paraId="74B15BB1" w14:textId="77777777" w:rsidR="006379E4" w:rsidRPr="00074B99" w:rsidRDefault="006379E4" w:rsidP="006379E4">
      <w:pPr>
        <w:jc w:val="left"/>
      </w:pPr>
      <w:r w:rsidRPr="00074B99">
        <w:t> </w:t>
      </w:r>
    </w:p>
    <w:p w14:paraId="53179281" w14:textId="77777777" w:rsidR="006379E4" w:rsidRPr="00074B99" w:rsidRDefault="006379E4" w:rsidP="0017650D">
      <w:r w:rsidRPr="00074B99">
        <w:t>Este mensaje se envía desde un escritor RTPS a un lector RTPS para modificar el GuidPrefix utilizado para interpretar el lector entityIds que aparecen en los submensajes que le siguen.</w:t>
      </w:r>
    </w:p>
    <w:p w14:paraId="4A5C4CC8" w14:textId="77777777" w:rsidR="006379E4" w:rsidRPr="00074B99" w:rsidRDefault="006379E4" w:rsidP="00447E32">
      <w:pPr>
        <w:pStyle w:val="Ttulo4"/>
      </w:pPr>
      <w:r w:rsidRPr="00074B99">
        <w:t>Banderas en el encabezado de submensaje</w:t>
      </w:r>
    </w:p>
    <w:p w14:paraId="51FA8067"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121CD0E7" w14:textId="77777777" w:rsidR="006379E4" w:rsidRPr="00074B99" w:rsidRDefault="006379E4" w:rsidP="00447E32">
      <w:pPr>
        <w:pStyle w:val="Ttulo4"/>
      </w:pPr>
      <w:r w:rsidRPr="00074B99">
        <w:t>Otros elementos en el encabezado de submensaje</w:t>
      </w:r>
    </w:p>
    <w:p w14:paraId="7686ED74" w14:textId="77777777" w:rsidR="006379E4" w:rsidRPr="00074B99" w:rsidRDefault="006379E4" w:rsidP="0017650D">
      <w:r w:rsidRPr="00074B99">
        <w:t xml:space="preserve">La </w:t>
      </w:r>
      <w:r w:rsidRPr="00074B99">
        <w:rPr>
          <w:b/>
          <w:bCs/>
        </w:rPr>
        <w:t>guidPrefix</w:t>
      </w:r>
      <w:r w:rsidRPr="00074B99">
        <w:t>, proporciona la GuidPrefix que debe utilizarse para reconstruir los GUID de todas las entidades de RTPS lector cuyo EntityIds aparece en los submensajes que siguen.</w:t>
      </w:r>
    </w:p>
    <w:p w14:paraId="31507C8B" w14:textId="77777777" w:rsidR="006379E4" w:rsidRPr="00074B99" w:rsidRDefault="006379E4" w:rsidP="00447E32">
      <w:pPr>
        <w:pStyle w:val="Ttulo4"/>
      </w:pPr>
      <w:r w:rsidRPr="00074B99">
        <w:t>Validez</w:t>
      </w:r>
    </w:p>
    <w:p w14:paraId="77C6AEA5" w14:textId="77777777" w:rsidR="006379E4" w:rsidRPr="00074B99" w:rsidRDefault="006379E4" w:rsidP="0017650D">
      <w:r w:rsidRPr="00074B99">
        <w:t>Este submensaje es inválida cuando cualquiera de las siguientes es verdadera:</w:t>
      </w:r>
    </w:p>
    <w:p w14:paraId="1C26DB17" w14:textId="1178E269" w:rsidR="006379E4" w:rsidRPr="00074B99" w:rsidRDefault="006379E4" w:rsidP="00D664FC">
      <w:pPr>
        <w:pStyle w:val="Prrafodelista"/>
        <w:numPr>
          <w:ilvl w:val="0"/>
          <w:numId w:val="83"/>
        </w:numPr>
      </w:pPr>
      <w:r w:rsidRPr="00074B99">
        <w:t>submessageLength en el encabezado de submensaje es demasiado pequeño.</w:t>
      </w:r>
    </w:p>
    <w:p w14:paraId="19AFD19B" w14:textId="77777777" w:rsidR="006379E4" w:rsidRPr="00074B99" w:rsidRDefault="006379E4" w:rsidP="00447E32">
      <w:pPr>
        <w:pStyle w:val="Ttulo4"/>
      </w:pPr>
      <w:r w:rsidRPr="00074B99">
        <w:t>Cambio en el estado del receptor</w:t>
      </w:r>
    </w:p>
    <w:p w14:paraId="0908EF65" w14:textId="77777777" w:rsidR="006379E4" w:rsidRPr="00074B99" w:rsidRDefault="006379E4" w:rsidP="0017650D">
      <w:r w:rsidRPr="00074B99">
        <w:t>Si (InfoDestination.guidPrefix! = GUIDPREFIX_UNKNOWN) {Receiver.destGuidPrefix = InfoDestination.guidPrefix} más {Receiver.destGuidPrefix = &lt; GuidPrefix_t del participante que reciba el mensaje &gt;}</w:t>
      </w:r>
    </w:p>
    <w:p w14:paraId="36D49F21" w14:textId="77777777" w:rsidR="006379E4" w:rsidRPr="00074B99" w:rsidRDefault="006379E4" w:rsidP="00447E32">
      <w:pPr>
        <w:pStyle w:val="Ttulo4"/>
      </w:pPr>
      <w:r w:rsidRPr="00074B99">
        <w:lastRenderedPageBreak/>
        <w:t>Interpretación lógica</w:t>
      </w:r>
    </w:p>
    <w:p w14:paraId="15E979A0" w14:textId="77777777" w:rsidR="006379E4" w:rsidRPr="00074B99" w:rsidRDefault="006379E4" w:rsidP="006379E4">
      <w:pPr>
        <w:ind w:firstLine="0"/>
        <w:jc w:val="left"/>
      </w:pPr>
      <w:r w:rsidRPr="00074B99">
        <w:t>Ninguno</w:t>
      </w:r>
    </w:p>
    <w:p w14:paraId="0C77756C" w14:textId="77777777" w:rsidR="00FE05C9" w:rsidRPr="00074B99" w:rsidRDefault="00FE05C9" w:rsidP="00FE05C9">
      <w:pPr>
        <w:pStyle w:val="Ttulo5"/>
        <w:jc w:val="left"/>
      </w:pPr>
      <w:r w:rsidRPr="00074B99">
        <w:t>  Ejemplo</w:t>
      </w:r>
    </w:p>
    <w:p w14:paraId="5F640121" w14:textId="77777777" w:rsidR="005B20BE" w:rsidRPr="00074B99" w:rsidRDefault="00FE05C9" w:rsidP="005B20BE">
      <w:pPr>
        <w:keepNext/>
        <w:jc w:val="center"/>
      </w:pPr>
      <w:r w:rsidRPr="00074B99">
        <w:rPr>
          <w:noProof/>
          <w:lang w:eastAsia="es-EC"/>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2259C640" w:rsidR="00FE05C9" w:rsidRPr="00074B99" w:rsidRDefault="005B20BE" w:rsidP="005B20BE">
      <w:pPr>
        <w:pStyle w:val="Descripcin"/>
        <w:rPr>
          <w:i w:val="0"/>
        </w:rPr>
      </w:pPr>
      <w:bookmarkStart w:id="143" w:name="_Toc425414759"/>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2</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18</w:t>
      </w:r>
      <w:r w:rsidR="007D7E71" w:rsidRPr="00074B99">
        <w:fldChar w:fldCharType="end"/>
      </w:r>
      <w:r w:rsidRPr="00074B99">
        <w:t xml:space="preserve">. </w:t>
      </w:r>
      <w:r w:rsidRPr="00074B99">
        <w:rPr>
          <w:i w:val="0"/>
        </w:rPr>
        <w:t>Uso del submensaje INFO_DST.</w:t>
      </w:r>
      <w:bookmarkEnd w:id="143"/>
    </w:p>
    <w:p w14:paraId="06637784" w14:textId="77777777" w:rsidR="00FE05C9" w:rsidRPr="00074B99" w:rsidRDefault="00FE05C9" w:rsidP="00FE05C9">
      <w:r w:rsidRPr="00074B99">
        <w:t xml:space="preserve">  Una explicación del uso del InfoDestination ha sido </w:t>
      </w:r>
      <w:proofErr w:type="gramStart"/>
      <w:r w:rsidRPr="00074B99">
        <w:t>descrito</w:t>
      </w:r>
      <w:proofErr w:type="gramEnd"/>
      <w:r w:rsidRPr="00074B99">
        <w:t xml:space="preserve"> dentro del ejemplo 2 en la sección de ejemplos de RTPS</w:t>
      </w:r>
    </w:p>
    <w:p w14:paraId="38EBB14A" w14:textId="405E6FDF" w:rsidR="006379E4" w:rsidRPr="00074B99" w:rsidRDefault="006379E4" w:rsidP="00447E32">
      <w:pPr>
        <w:pStyle w:val="Ttulo3"/>
      </w:pPr>
      <w:bookmarkStart w:id="144" w:name="_Toc410813012"/>
      <w:bookmarkStart w:id="145" w:name="_Toc425414492"/>
      <w:r w:rsidRPr="00074B99">
        <w:t>InfoReply</w:t>
      </w:r>
      <w:r w:rsidR="00447E32" w:rsidRPr="00074B99">
        <w:t>Submessag</w:t>
      </w:r>
      <w:r w:rsidRPr="00074B99">
        <w:t>e</w:t>
      </w:r>
      <w:bookmarkEnd w:id="144"/>
      <w:bookmarkEnd w:id="145"/>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19</w:t>
      </w:r>
      <w:r w:rsidRPr="00074B99">
        <w:fldChar w:fldCharType="end"/>
      </w:r>
      <w:r w:rsidRPr="00074B99">
        <w:t xml:space="preserve"> se muestra la estructura del submensaje InfoReply.</w:t>
      </w:r>
    </w:p>
    <w:p w14:paraId="44FD2645"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074B99"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D2B20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27E1CF3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C6B35" w:rsidRPr="00074B99"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multicastLocatorList [sólo si M == 1]</w:t>
            </w:r>
          </w:p>
        </w:tc>
      </w:tr>
    </w:tbl>
    <w:p w14:paraId="3C29F10D" w14:textId="468A24D4" w:rsidR="0061249C" w:rsidRPr="00074B99" w:rsidRDefault="00431C28" w:rsidP="00431C28">
      <w:pPr>
        <w:pStyle w:val="Descripcin"/>
        <w:rPr>
          <w:i w:val="0"/>
          <w:szCs w:val="24"/>
        </w:rPr>
      </w:pPr>
      <w:bookmarkStart w:id="146" w:name="_Ref416932149"/>
      <w:bookmarkStart w:id="147" w:name="_Toc425414760"/>
      <w:bookmarkStart w:id="148" w:name="_Toc421177676"/>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19</w:t>
      </w:r>
      <w:r w:rsidR="007D7E71" w:rsidRPr="00074B99">
        <w:rPr>
          <w:szCs w:val="24"/>
        </w:rPr>
        <w:fldChar w:fldCharType="end"/>
      </w:r>
      <w:bookmarkEnd w:id="146"/>
      <w:r w:rsidRPr="00074B99">
        <w:rPr>
          <w:szCs w:val="24"/>
        </w:rPr>
        <w:t xml:space="preserve">. </w:t>
      </w:r>
      <w:r w:rsidRPr="00074B99">
        <w:rPr>
          <w:i w:val="0"/>
          <w:szCs w:val="24"/>
        </w:rPr>
        <w:t>Estructura del submensaje InfoReply</w:t>
      </w:r>
      <w:bookmarkEnd w:id="147"/>
    </w:p>
    <w:p w14:paraId="789A9420" w14:textId="600A9038" w:rsidR="00431C28" w:rsidRPr="00074B99" w:rsidRDefault="00655EB6" w:rsidP="00431C28">
      <w:pPr>
        <w:pStyle w:val="Descripcin"/>
        <w:rPr>
          <w:szCs w:val="24"/>
        </w:rPr>
      </w:pPr>
      <w:sdt>
        <w:sdtPr>
          <w:rPr>
            <w:i w:val="0"/>
            <w:szCs w:val="24"/>
          </w:rPr>
          <w:id w:val="545879477"/>
          <w:citation/>
        </w:sdtPr>
        <w:sdtContent>
          <w:r w:rsidR="00431C28" w:rsidRPr="00074B99">
            <w:rPr>
              <w:i w:val="0"/>
              <w:szCs w:val="24"/>
            </w:rPr>
            <w:fldChar w:fldCharType="begin"/>
          </w:r>
          <w:r w:rsidR="00431C28" w:rsidRPr="00074B99">
            <w:rPr>
              <w:i w:val="0"/>
              <w:szCs w:val="24"/>
            </w:rPr>
            <w:instrText xml:space="preserve"> CITATION OMG14 \l 3082 </w:instrText>
          </w:r>
          <w:r w:rsidR="00431C28" w:rsidRPr="00074B99">
            <w:rPr>
              <w:i w:val="0"/>
              <w:szCs w:val="24"/>
            </w:rPr>
            <w:fldChar w:fldCharType="separate"/>
          </w:r>
          <w:r w:rsidR="0020142C" w:rsidRPr="00074B99">
            <w:rPr>
              <w:noProof/>
              <w:szCs w:val="24"/>
            </w:rPr>
            <w:t>(OMG, 2014)</w:t>
          </w:r>
          <w:r w:rsidR="00431C28" w:rsidRPr="00074B99">
            <w:rPr>
              <w:i w:val="0"/>
              <w:szCs w:val="24"/>
            </w:rPr>
            <w:fldChar w:fldCharType="end"/>
          </w:r>
        </w:sdtContent>
      </w:sdt>
      <w:bookmarkEnd w:id="148"/>
    </w:p>
    <w:p w14:paraId="375D131C" w14:textId="77777777" w:rsidR="006379E4" w:rsidRPr="00074B99" w:rsidRDefault="006379E4" w:rsidP="006379E4">
      <w:pPr>
        <w:jc w:val="left"/>
      </w:pPr>
      <w:r w:rsidRPr="00074B99">
        <w:t> </w:t>
      </w:r>
    </w:p>
    <w:p w14:paraId="08B2EF0B" w14:textId="77777777" w:rsidR="006379E4" w:rsidRPr="00074B99" w:rsidRDefault="006379E4" w:rsidP="0017650D">
      <w:r w:rsidRPr="00074B99">
        <w:t>Este mensaje se envía desde un lector de RTPS a un escritor de RTPS.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77777777" w:rsidR="006379E4" w:rsidRPr="00074B99" w:rsidRDefault="006379E4" w:rsidP="00447E32">
      <w:pPr>
        <w:pStyle w:val="Ttulo4"/>
      </w:pPr>
      <w:r w:rsidRPr="00074B99">
        <w:lastRenderedPageBreak/>
        <w:t>Banderas en el encabezado de submensaje</w:t>
      </w:r>
    </w:p>
    <w:p w14:paraId="1032B7EA"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04C65298" w14:textId="77777777" w:rsidR="006379E4" w:rsidRPr="00074B99" w:rsidRDefault="006379E4" w:rsidP="0017650D">
      <w:r w:rsidRPr="00074B99">
        <w:t xml:space="preserve">La </w:t>
      </w:r>
      <w:r w:rsidRPr="00074B99">
        <w:rPr>
          <w:b/>
          <w:bCs/>
        </w:rPr>
        <w:t>MulticastFlag</w:t>
      </w:r>
      <w:r w:rsidRPr="00074B99">
        <w:t>, indica si el submensaje también contiene una dirección de multidifusión.</w:t>
      </w:r>
    </w:p>
    <w:p w14:paraId="475B48BE" w14:textId="77777777" w:rsidR="006379E4" w:rsidRPr="00074B99" w:rsidRDefault="006379E4" w:rsidP="0017650D">
      <w:r w:rsidRPr="00074B99">
        <w:t xml:space="preserve">El MulticastFlag está representado con el literal </w:t>
      </w:r>
      <w:proofErr w:type="gramStart"/>
      <w:r w:rsidRPr="00074B99">
        <w:t>estoy '.</w:t>
      </w:r>
      <w:proofErr w:type="gramEnd"/>
      <w:r w:rsidRPr="00074B99">
        <w:t xml:space="preserve"> M = 1 significa que la InfoReply también incluye un multicastLocatorList.</w:t>
      </w:r>
    </w:p>
    <w:p w14:paraId="14026B5B" w14:textId="77777777" w:rsidR="006379E4" w:rsidRPr="00074B99" w:rsidRDefault="006379E4" w:rsidP="00447E32">
      <w:pPr>
        <w:pStyle w:val="Ttulo4"/>
      </w:pPr>
      <w:r w:rsidRPr="00074B99">
        <w:t>Otros elementos en el encabezado de submensaje</w:t>
      </w:r>
    </w:p>
    <w:p w14:paraId="3BDD3CBA" w14:textId="77777777" w:rsidR="006379E4" w:rsidRPr="00074B99" w:rsidRDefault="006379E4" w:rsidP="0017650D">
      <w:r w:rsidRPr="00074B99">
        <w:t xml:space="preserve">La </w:t>
      </w:r>
      <w:r w:rsidRPr="00074B99">
        <w:rPr>
          <w:b/>
          <w:bCs/>
        </w:rPr>
        <w:t>unicastLocatorList</w:t>
      </w:r>
      <w:r w:rsidRPr="00074B99">
        <w:t>, indica que el escritor debe utilizar para llegar a los lectores al responder a los submensajes que siguen se dirige a un conjunto alternativo de unidifusión.</w:t>
      </w:r>
    </w:p>
    <w:p w14:paraId="316F8E07" w14:textId="77777777" w:rsidR="006379E4" w:rsidRPr="00074B99" w:rsidRDefault="006379E4" w:rsidP="0017650D">
      <w:r w:rsidRPr="00074B99">
        <w:t xml:space="preserve">La </w:t>
      </w:r>
      <w:r w:rsidRPr="00074B99">
        <w:rPr>
          <w:b/>
          <w:bCs/>
        </w:rPr>
        <w:t>multicastLocatorList</w:t>
      </w:r>
      <w:r w:rsidRPr="00074B99">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074B99" w:rsidRDefault="006379E4" w:rsidP="006379E4">
      <w:pPr>
        <w:jc w:val="left"/>
      </w:pPr>
      <w:r w:rsidRPr="00074B99">
        <w:t> </w:t>
      </w:r>
    </w:p>
    <w:p w14:paraId="1BDB62BE" w14:textId="77777777" w:rsidR="006379E4" w:rsidRPr="00074B99" w:rsidRDefault="006379E4" w:rsidP="00447E32">
      <w:pPr>
        <w:pStyle w:val="Ttulo4"/>
      </w:pPr>
      <w:r w:rsidRPr="00074B99">
        <w:t>Validez</w:t>
      </w:r>
    </w:p>
    <w:p w14:paraId="4A67E5F8" w14:textId="77777777" w:rsidR="006379E4" w:rsidRPr="00074B99" w:rsidRDefault="006379E4" w:rsidP="0017650D">
      <w:r w:rsidRPr="00074B99">
        <w:t>Este submensaje es inválida cuando cualquiera de las siguientes es verdadera:</w:t>
      </w:r>
    </w:p>
    <w:p w14:paraId="0EEE37DC" w14:textId="4F9F0106" w:rsidR="006379E4" w:rsidRPr="00074B99" w:rsidRDefault="006379E4" w:rsidP="00D664FC">
      <w:pPr>
        <w:pStyle w:val="Prrafodelista"/>
        <w:numPr>
          <w:ilvl w:val="0"/>
          <w:numId w:val="83"/>
        </w:numPr>
      </w:pPr>
      <w:r w:rsidRPr="00074B99">
        <w:t>submessageLength en el encabezado de submensaje es demasiado pequeño.</w:t>
      </w:r>
    </w:p>
    <w:p w14:paraId="63E1A173" w14:textId="77777777" w:rsidR="006379E4" w:rsidRPr="00074B99" w:rsidRDefault="006379E4" w:rsidP="00447E32">
      <w:pPr>
        <w:pStyle w:val="Ttulo4"/>
      </w:pPr>
      <w:r w:rsidRPr="00074B99">
        <w:t>Cambio en el estado del receptor</w:t>
      </w:r>
    </w:p>
    <w:p w14:paraId="61FBB143" w14:textId="77777777" w:rsidR="006379E4" w:rsidRPr="00074B99" w:rsidRDefault="006379E4" w:rsidP="0017650D">
      <w:r w:rsidRPr="00074B99">
        <w:t>Receiver.unicastReplyLocatorList = InfoReply.unicastLocatorList if (MulticastFlag) {Receiver.multicastReplyLocatorList = InfoReply.multicastLocatorList} más {Receiver.multicastReplyLocatorList = &lt; vacío &gt;}</w:t>
      </w:r>
    </w:p>
    <w:p w14:paraId="0FCC342E" w14:textId="77777777" w:rsidR="006379E4" w:rsidRPr="00074B99" w:rsidRDefault="006379E4" w:rsidP="006379E4">
      <w:pPr>
        <w:jc w:val="left"/>
      </w:pPr>
      <w:r w:rsidRPr="00074B99">
        <w:t> </w:t>
      </w:r>
    </w:p>
    <w:p w14:paraId="27FA7E36" w14:textId="77777777" w:rsidR="006379E4" w:rsidRPr="00074B99" w:rsidRDefault="006379E4" w:rsidP="00447E32">
      <w:pPr>
        <w:pStyle w:val="Ttulo4"/>
      </w:pPr>
      <w:bookmarkStart w:id="149" w:name="h.s2466hnesx59"/>
      <w:bookmarkEnd w:id="149"/>
      <w:r w:rsidRPr="00074B99">
        <w:t>Interpretación lógica</w:t>
      </w:r>
    </w:p>
    <w:p w14:paraId="4FC8AB9E" w14:textId="77777777" w:rsidR="006379E4" w:rsidRPr="00074B99" w:rsidRDefault="006379E4" w:rsidP="006379E4">
      <w:pPr>
        <w:ind w:firstLine="0"/>
        <w:jc w:val="left"/>
      </w:pPr>
      <w:r w:rsidRPr="00074B99">
        <w:t>Ninguno</w:t>
      </w:r>
    </w:p>
    <w:p w14:paraId="606CA99C" w14:textId="77777777" w:rsidR="006379E4" w:rsidRPr="00074B99" w:rsidRDefault="006379E4" w:rsidP="006379E4">
      <w:pPr>
        <w:jc w:val="left"/>
      </w:pPr>
      <w:r w:rsidRPr="00074B99">
        <w:t> </w:t>
      </w:r>
    </w:p>
    <w:p w14:paraId="43B39E03" w14:textId="3C593900" w:rsidR="006379E4" w:rsidRPr="00074B99" w:rsidRDefault="006379E4" w:rsidP="00447E32">
      <w:pPr>
        <w:pStyle w:val="Ttulo3"/>
      </w:pPr>
      <w:bookmarkStart w:id="150" w:name="_Toc410813013"/>
      <w:bookmarkStart w:id="151" w:name="_Toc425414493"/>
      <w:r w:rsidRPr="00074B99">
        <w:lastRenderedPageBreak/>
        <w:t>Info</w:t>
      </w:r>
      <w:r w:rsidR="00447E32" w:rsidRPr="00074B99">
        <w:t>SourceS</w:t>
      </w:r>
      <w:r w:rsidRPr="00074B99">
        <w:t>ubme</w:t>
      </w:r>
      <w:bookmarkEnd w:id="150"/>
      <w:r w:rsidR="00447E32" w:rsidRPr="00074B99">
        <w:t>ssage</w:t>
      </w:r>
      <w:bookmarkEnd w:id="151"/>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20</w:t>
      </w:r>
      <w:r w:rsidRPr="00074B99">
        <w:fldChar w:fldCharType="end"/>
      </w:r>
      <w:r w:rsidRPr="00074B99">
        <w:t xml:space="preserve"> se muestra la estructura del submensaje InfoSource.</w:t>
      </w:r>
    </w:p>
    <w:p w14:paraId="5CC1B8D9"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Identificador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247A9CED" w14:textId="70311D5C" w:rsidR="0061249C" w:rsidRPr="00074B99" w:rsidRDefault="00431C28" w:rsidP="00431C28">
      <w:pPr>
        <w:pStyle w:val="Descripcin"/>
        <w:rPr>
          <w:i w:val="0"/>
          <w:szCs w:val="24"/>
        </w:rPr>
      </w:pPr>
      <w:bookmarkStart w:id="152" w:name="_Ref416932354"/>
      <w:bookmarkStart w:id="153" w:name="_Toc425414761"/>
      <w:bookmarkStart w:id="154" w:name="_Toc421177677"/>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20</w:t>
      </w:r>
      <w:r w:rsidR="007D7E71" w:rsidRPr="00074B99">
        <w:rPr>
          <w:szCs w:val="24"/>
        </w:rPr>
        <w:fldChar w:fldCharType="end"/>
      </w:r>
      <w:bookmarkEnd w:id="152"/>
      <w:r w:rsidRPr="00074B99">
        <w:rPr>
          <w:szCs w:val="24"/>
        </w:rPr>
        <w:t xml:space="preserve">. </w:t>
      </w:r>
      <w:r w:rsidRPr="00074B99">
        <w:rPr>
          <w:i w:val="0"/>
          <w:szCs w:val="24"/>
        </w:rPr>
        <w:t>Estructura del submensaje InfoSource</w:t>
      </w:r>
      <w:bookmarkEnd w:id="153"/>
    </w:p>
    <w:p w14:paraId="6AEB895E" w14:textId="1D5896A4" w:rsidR="00431C28" w:rsidRPr="00074B99" w:rsidRDefault="00655EB6" w:rsidP="00431C28">
      <w:pPr>
        <w:pStyle w:val="Descripcin"/>
        <w:rPr>
          <w:szCs w:val="24"/>
        </w:rPr>
      </w:pPr>
      <w:sdt>
        <w:sdtPr>
          <w:rPr>
            <w:i w:val="0"/>
            <w:szCs w:val="24"/>
          </w:rPr>
          <w:id w:val="156812524"/>
          <w:citation/>
        </w:sdtPr>
        <w:sdtContent>
          <w:r w:rsidR="00431C28" w:rsidRPr="00074B99">
            <w:rPr>
              <w:i w:val="0"/>
              <w:szCs w:val="24"/>
            </w:rPr>
            <w:fldChar w:fldCharType="begin"/>
          </w:r>
          <w:r w:rsidR="00431C28" w:rsidRPr="00074B99">
            <w:rPr>
              <w:i w:val="0"/>
              <w:szCs w:val="24"/>
            </w:rPr>
            <w:instrText xml:space="preserve"> CITATION OMG14 \l 3082 </w:instrText>
          </w:r>
          <w:r w:rsidR="00431C28" w:rsidRPr="00074B99">
            <w:rPr>
              <w:i w:val="0"/>
              <w:szCs w:val="24"/>
            </w:rPr>
            <w:fldChar w:fldCharType="separate"/>
          </w:r>
          <w:r w:rsidR="0020142C" w:rsidRPr="00074B99">
            <w:rPr>
              <w:noProof/>
              <w:szCs w:val="24"/>
            </w:rPr>
            <w:t>(OMG, 2014)</w:t>
          </w:r>
          <w:r w:rsidR="00431C28" w:rsidRPr="00074B99">
            <w:rPr>
              <w:i w:val="0"/>
              <w:szCs w:val="24"/>
            </w:rPr>
            <w:fldChar w:fldCharType="end"/>
          </w:r>
        </w:sdtContent>
      </w:sdt>
      <w:bookmarkEnd w:id="154"/>
    </w:p>
    <w:p w14:paraId="6FED4BFC" w14:textId="77777777" w:rsidR="006379E4" w:rsidRPr="00074B99" w:rsidRDefault="006379E4" w:rsidP="006379E4">
      <w:pPr>
        <w:jc w:val="left"/>
      </w:pPr>
      <w:r w:rsidRPr="00074B99">
        <w:t> </w:t>
      </w:r>
    </w:p>
    <w:p w14:paraId="7D88F569" w14:textId="77777777" w:rsidR="006379E4" w:rsidRPr="00074B99" w:rsidRDefault="006379E4" w:rsidP="0017650D">
      <w:r w:rsidRPr="00074B99">
        <w:t>Este mensaje modifica la fuente lógica de los submensajes que siguen.</w:t>
      </w:r>
    </w:p>
    <w:p w14:paraId="0A3BA885" w14:textId="77777777" w:rsidR="006379E4" w:rsidRPr="00074B99" w:rsidRDefault="006379E4" w:rsidP="006379E4">
      <w:pPr>
        <w:jc w:val="left"/>
      </w:pPr>
      <w:r w:rsidRPr="00074B99">
        <w:t> </w:t>
      </w:r>
    </w:p>
    <w:p w14:paraId="2DBCB508" w14:textId="77777777" w:rsidR="006379E4" w:rsidRPr="00074B99" w:rsidRDefault="006379E4" w:rsidP="00447E32">
      <w:pPr>
        <w:pStyle w:val="Ttulo4"/>
      </w:pPr>
      <w:r w:rsidRPr="00074B99">
        <w:t>Banderas en el encabezado de submensaje</w:t>
      </w:r>
    </w:p>
    <w:p w14:paraId="3B79CF05"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4B07C7DC" w14:textId="77777777" w:rsidR="006379E4" w:rsidRPr="00074B99" w:rsidRDefault="006379E4" w:rsidP="00447E32">
      <w:pPr>
        <w:pStyle w:val="Ttulo4"/>
      </w:pPr>
      <w:r w:rsidRPr="00074B99">
        <w:t>Otros elementos en el encabezado de submensaje</w:t>
      </w:r>
    </w:p>
    <w:p w14:paraId="048B22FC" w14:textId="77777777" w:rsidR="006379E4" w:rsidRPr="00074B99" w:rsidRDefault="006379E4" w:rsidP="0017650D">
      <w:r w:rsidRPr="00074B99">
        <w:t xml:space="preserve">La </w:t>
      </w:r>
      <w:r w:rsidRPr="00074B99">
        <w:rPr>
          <w:b/>
          <w:bCs/>
        </w:rPr>
        <w:t>protocolVersion</w:t>
      </w:r>
      <w:r w:rsidRPr="00074B99">
        <w:t>, indica el protocolo utilizado para encapsular submensajes posteriores.</w:t>
      </w:r>
    </w:p>
    <w:p w14:paraId="68C9CBC7" w14:textId="77777777" w:rsidR="006379E4" w:rsidRPr="00074B99" w:rsidRDefault="006379E4" w:rsidP="006379E4">
      <w:pPr>
        <w:jc w:val="left"/>
      </w:pPr>
      <w:r w:rsidRPr="00074B99">
        <w:t> </w:t>
      </w:r>
    </w:p>
    <w:p w14:paraId="209B6DE8" w14:textId="77777777" w:rsidR="006379E4" w:rsidRPr="00074B99" w:rsidRDefault="006379E4" w:rsidP="0017650D">
      <w:r w:rsidRPr="00074B99">
        <w:t xml:space="preserve">El </w:t>
      </w:r>
      <w:r w:rsidRPr="00074B99">
        <w:rPr>
          <w:b/>
          <w:bCs/>
        </w:rPr>
        <w:t>identificador</w:t>
      </w:r>
      <w:r w:rsidRPr="00074B99">
        <w:t>, indica el identificador del vendedor que encapsule submensajes posteriores.</w:t>
      </w:r>
    </w:p>
    <w:p w14:paraId="05D4243E" w14:textId="77777777" w:rsidR="006379E4" w:rsidRPr="00074B99" w:rsidRDefault="006379E4" w:rsidP="006379E4">
      <w:pPr>
        <w:jc w:val="left"/>
      </w:pPr>
      <w:r w:rsidRPr="00074B99">
        <w:t> </w:t>
      </w:r>
    </w:p>
    <w:p w14:paraId="367F1286" w14:textId="77777777" w:rsidR="006379E4" w:rsidRPr="00074B99" w:rsidRDefault="006379E4" w:rsidP="0017650D">
      <w:r w:rsidRPr="00074B99">
        <w:t xml:space="preserve">El </w:t>
      </w:r>
      <w:r w:rsidRPr="00074B99">
        <w:rPr>
          <w:b/>
          <w:bCs/>
        </w:rPr>
        <w:t>guidPrefix</w:t>
      </w:r>
      <w:r w:rsidRPr="00074B99">
        <w:t xml:space="preserve">, identifica el participante es el contenedor de las entidades RTPS </w:t>
      </w:r>
      <w:r w:rsidRPr="00074B99">
        <w:rPr>
          <w:b/>
          <w:bCs/>
        </w:rPr>
        <w:t xml:space="preserve">escritor </w:t>
      </w:r>
      <w:r w:rsidRPr="00074B99">
        <w:t>que son la fuente de los submensajes que siguen.</w:t>
      </w:r>
    </w:p>
    <w:p w14:paraId="43F67AC4" w14:textId="77777777" w:rsidR="006379E4" w:rsidRPr="00074B99" w:rsidRDefault="006379E4" w:rsidP="00447E32">
      <w:pPr>
        <w:pStyle w:val="Ttulo4"/>
      </w:pPr>
      <w:r w:rsidRPr="00074B99">
        <w:t>Validez</w:t>
      </w:r>
    </w:p>
    <w:p w14:paraId="61D0941B" w14:textId="77777777" w:rsidR="006379E4" w:rsidRPr="00074B99" w:rsidRDefault="006379E4" w:rsidP="0017650D">
      <w:r w:rsidRPr="00074B99">
        <w:t>Este submensaje es inválida cuando cualquiera de las siguientes es verdadera:</w:t>
      </w:r>
    </w:p>
    <w:p w14:paraId="19CEC706" w14:textId="7CA1DAFD" w:rsidR="006379E4" w:rsidRPr="00074B99" w:rsidRDefault="006379E4" w:rsidP="00D664FC">
      <w:pPr>
        <w:pStyle w:val="Prrafodelista"/>
        <w:numPr>
          <w:ilvl w:val="0"/>
          <w:numId w:val="83"/>
        </w:numPr>
      </w:pPr>
      <w:r w:rsidRPr="00074B99">
        <w:lastRenderedPageBreak/>
        <w:t>submessageLength en el encabezado de submensaje es demasiado pequeño.</w:t>
      </w:r>
    </w:p>
    <w:p w14:paraId="2CB5E448" w14:textId="77777777" w:rsidR="006379E4" w:rsidRPr="00074B99" w:rsidRDefault="006379E4" w:rsidP="00447E32">
      <w:pPr>
        <w:pStyle w:val="Ttulo4"/>
      </w:pPr>
      <w:r w:rsidRPr="00074B99">
        <w:t>Cambio en el estado del receptor</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68988C54" w14:textId="77777777" w:rsidR="006379E4" w:rsidRPr="00074B99" w:rsidRDefault="006379E4" w:rsidP="00447E32">
      <w:pPr>
        <w:pStyle w:val="Ttulo4"/>
      </w:pPr>
      <w:bookmarkStart w:id="155" w:name="h.9kddnith1854"/>
      <w:bookmarkEnd w:id="155"/>
      <w:r w:rsidRPr="00074B99">
        <w:t>Interpretación lógica</w:t>
      </w:r>
    </w:p>
    <w:p w14:paraId="53CB1F50" w14:textId="401B0A1E" w:rsidR="006379E4" w:rsidRPr="00074B99" w:rsidRDefault="006379E4" w:rsidP="006379E4">
      <w:pPr>
        <w:ind w:firstLine="0"/>
        <w:jc w:val="left"/>
      </w:pPr>
      <w:r w:rsidRPr="00074B99">
        <w:t>Ninguno  </w:t>
      </w:r>
    </w:p>
    <w:p w14:paraId="327D2F8F" w14:textId="23DA7A9C" w:rsidR="006379E4" w:rsidRPr="00074B99" w:rsidRDefault="00447E32" w:rsidP="00447E32">
      <w:pPr>
        <w:pStyle w:val="Ttulo3"/>
      </w:pPr>
      <w:bookmarkStart w:id="156" w:name="_Toc410813014"/>
      <w:bookmarkStart w:id="157" w:name="_Toc425414494"/>
      <w:r w:rsidRPr="00074B99">
        <w:t>InfoTimestampSubmessag</w:t>
      </w:r>
      <w:r w:rsidR="006379E4" w:rsidRPr="00074B99">
        <w:t>e</w:t>
      </w:r>
      <w:bookmarkEnd w:id="156"/>
      <w:bookmarkEnd w:id="157"/>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21</w:t>
      </w:r>
      <w:r w:rsidRPr="00074B99">
        <w:fldChar w:fldCharType="end"/>
      </w:r>
      <w:r w:rsidRPr="00074B99">
        <w:t xml:space="preserve"> se muestra la estructura del submensaje InfoTimestamp.</w:t>
      </w:r>
      <w:r w:rsidR="00FE6172" w:rsidRPr="00074B99">
        <w:t xml:space="preserve"> </w:t>
      </w:r>
    </w:p>
    <w:p w14:paraId="07963F38"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074B99"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7566BFB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77A61BD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timestamp [sólo si yo == 0]</w:t>
            </w:r>
          </w:p>
        </w:tc>
      </w:tr>
    </w:tbl>
    <w:p w14:paraId="34B3C85F" w14:textId="1C0C49C1" w:rsidR="0061249C" w:rsidRPr="00074B99" w:rsidRDefault="00431C28" w:rsidP="00431C28">
      <w:pPr>
        <w:pStyle w:val="Descripcin"/>
        <w:rPr>
          <w:i w:val="0"/>
          <w:szCs w:val="24"/>
        </w:rPr>
      </w:pPr>
      <w:bookmarkStart w:id="158" w:name="_Ref416932512"/>
      <w:bookmarkStart w:id="159" w:name="_Toc425414762"/>
      <w:bookmarkStart w:id="160" w:name="_Toc421177678"/>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21</w:t>
      </w:r>
      <w:r w:rsidR="007D7E71" w:rsidRPr="00074B99">
        <w:rPr>
          <w:szCs w:val="24"/>
        </w:rPr>
        <w:fldChar w:fldCharType="end"/>
      </w:r>
      <w:bookmarkEnd w:id="158"/>
      <w:r w:rsidRPr="00074B99">
        <w:rPr>
          <w:szCs w:val="24"/>
        </w:rPr>
        <w:t xml:space="preserve">. </w:t>
      </w:r>
      <w:r w:rsidRPr="00074B99">
        <w:rPr>
          <w:i w:val="0"/>
          <w:szCs w:val="24"/>
        </w:rPr>
        <w:t>Estructura del submensaje InfoTimestamp</w:t>
      </w:r>
      <w:bookmarkEnd w:id="159"/>
    </w:p>
    <w:p w14:paraId="2651E29B" w14:textId="006A1D2F" w:rsidR="00431C28" w:rsidRPr="00074B99" w:rsidRDefault="00655EB6" w:rsidP="00431C28">
      <w:pPr>
        <w:pStyle w:val="Descripcin"/>
        <w:rPr>
          <w:szCs w:val="24"/>
        </w:rPr>
      </w:pPr>
      <w:sdt>
        <w:sdtPr>
          <w:rPr>
            <w:i w:val="0"/>
            <w:szCs w:val="24"/>
          </w:rPr>
          <w:id w:val="1484119649"/>
          <w:citation/>
        </w:sdtPr>
        <w:sdtContent>
          <w:r w:rsidR="00431C28" w:rsidRPr="00074B99">
            <w:rPr>
              <w:i w:val="0"/>
              <w:szCs w:val="24"/>
            </w:rPr>
            <w:fldChar w:fldCharType="begin"/>
          </w:r>
          <w:r w:rsidR="00431C28" w:rsidRPr="00074B99">
            <w:rPr>
              <w:i w:val="0"/>
              <w:szCs w:val="24"/>
            </w:rPr>
            <w:instrText xml:space="preserve"> CITATION OMG14 \l 3082 </w:instrText>
          </w:r>
          <w:r w:rsidR="00431C28" w:rsidRPr="00074B99">
            <w:rPr>
              <w:i w:val="0"/>
              <w:szCs w:val="24"/>
            </w:rPr>
            <w:fldChar w:fldCharType="separate"/>
          </w:r>
          <w:r w:rsidR="0020142C" w:rsidRPr="00074B99">
            <w:rPr>
              <w:noProof/>
              <w:szCs w:val="24"/>
            </w:rPr>
            <w:t>(OMG, 2014)</w:t>
          </w:r>
          <w:r w:rsidR="00431C28" w:rsidRPr="00074B99">
            <w:rPr>
              <w:i w:val="0"/>
              <w:szCs w:val="24"/>
            </w:rPr>
            <w:fldChar w:fldCharType="end"/>
          </w:r>
        </w:sdtContent>
      </w:sdt>
      <w:bookmarkEnd w:id="160"/>
    </w:p>
    <w:p w14:paraId="26AACCEC" w14:textId="77777777" w:rsidR="006379E4" w:rsidRPr="00074B99" w:rsidRDefault="006379E4" w:rsidP="006379E4">
      <w:pPr>
        <w:jc w:val="left"/>
      </w:pPr>
      <w:r w:rsidRPr="00074B99">
        <w:t> </w:t>
      </w:r>
    </w:p>
    <w:p w14:paraId="48D54A9F" w14:textId="1D7FE65A" w:rsidR="006379E4" w:rsidRPr="00074B99" w:rsidRDefault="006379E4" w:rsidP="0017650D">
      <w:r w:rsidRPr="00074B99">
        <w:t> Este submensaje se utiliza para enviar una fecha y hora que se aplica a los submensajes que siguen dentro del mismo mensaje.</w:t>
      </w:r>
    </w:p>
    <w:p w14:paraId="399C9C44" w14:textId="77777777" w:rsidR="006379E4" w:rsidRPr="00074B99" w:rsidRDefault="006379E4" w:rsidP="006379E4">
      <w:pPr>
        <w:jc w:val="left"/>
      </w:pPr>
      <w:r w:rsidRPr="00074B99">
        <w:t> </w:t>
      </w:r>
    </w:p>
    <w:p w14:paraId="4823AE3A" w14:textId="77777777" w:rsidR="006379E4" w:rsidRPr="00074B99" w:rsidRDefault="006379E4" w:rsidP="00447E32">
      <w:pPr>
        <w:pStyle w:val="Ttulo4"/>
      </w:pPr>
      <w:r w:rsidRPr="00074B99">
        <w:lastRenderedPageBreak/>
        <w:t>Banderas en el encabezado de submensaje</w:t>
      </w:r>
    </w:p>
    <w:p w14:paraId="1BDFB287"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6FD09525" w14:textId="77777777" w:rsidR="006379E4" w:rsidRPr="00074B99" w:rsidRDefault="006379E4" w:rsidP="0017650D">
      <w:r w:rsidRPr="00074B99">
        <w:t xml:space="preserve">La </w:t>
      </w:r>
      <w:r w:rsidRPr="00074B99">
        <w:rPr>
          <w:b/>
          <w:bCs/>
        </w:rPr>
        <w:t>InvalidateFlag</w:t>
      </w:r>
      <w:r w:rsidRPr="00074B99">
        <w:t>, indica si submensajes posteriores deben considerarse como una marca de tiempo o no.</w:t>
      </w:r>
    </w:p>
    <w:p w14:paraId="2FF69DCF" w14:textId="77777777" w:rsidR="006379E4" w:rsidRPr="00074B99" w:rsidRDefault="006379E4" w:rsidP="0017650D">
      <w:r w:rsidRPr="00074B99">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074B99" w:rsidRDefault="006379E4" w:rsidP="00447E32">
      <w:pPr>
        <w:pStyle w:val="Ttulo4"/>
      </w:pPr>
      <w:r w:rsidRPr="00074B99">
        <w:t>Otros elementos en el encabezado de submensaje</w:t>
      </w:r>
    </w:p>
    <w:p w14:paraId="599FE4F1" w14:textId="77777777" w:rsidR="006379E4" w:rsidRPr="00074B99" w:rsidRDefault="006379E4" w:rsidP="0017650D">
      <w:r w:rsidRPr="00074B99">
        <w:t xml:space="preserve">El </w:t>
      </w:r>
      <w:r w:rsidRPr="00074B99">
        <w:rPr>
          <w:b/>
          <w:bCs/>
        </w:rPr>
        <w:t>timestamp</w:t>
      </w:r>
      <w:r w:rsidRPr="00074B99">
        <w:t>, presente solamente si el InvalidateFlag no se encuentra en la cabecera. Contiene la fecha y hora que debe utilizarse para interpretar los submensajes posteriores.</w:t>
      </w:r>
    </w:p>
    <w:p w14:paraId="661EE490" w14:textId="77777777" w:rsidR="006379E4" w:rsidRPr="00074B99" w:rsidRDefault="006379E4" w:rsidP="006379E4">
      <w:pPr>
        <w:jc w:val="left"/>
      </w:pPr>
      <w:r w:rsidRPr="00074B99">
        <w:t> </w:t>
      </w:r>
    </w:p>
    <w:p w14:paraId="4A33618C" w14:textId="77777777" w:rsidR="006379E4" w:rsidRPr="00074B99" w:rsidRDefault="006379E4" w:rsidP="00447E32">
      <w:pPr>
        <w:pStyle w:val="Ttulo4"/>
      </w:pPr>
      <w:r w:rsidRPr="00074B99">
        <w:t>Validez</w:t>
      </w:r>
    </w:p>
    <w:p w14:paraId="30320DA7" w14:textId="77777777" w:rsidR="006379E4" w:rsidRPr="00074B99" w:rsidRDefault="006379E4" w:rsidP="0017650D">
      <w:r w:rsidRPr="00074B99">
        <w:t>Este submensaje es inválida cuando cualquiera de las siguientes es verdadera:</w:t>
      </w:r>
    </w:p>
    <w:p w14:paraId="0B4298B0" w14:textId="41755F5C" w:rsidR="006379E4" w:rsidRPr="00074B99" w:rsidRDefault="006379E4" w:rsidP="00176069">
      <w:pPr>
        <w:pStyle w:val="Listaconvietas"/>
      </w:pPr>
      <w:r w:rsidRPr="00074B99">
        <w:t>submessageLength en el encabezado de submensaje es demasiado pequeño.</w:t>
      </w:r>
    </w:p>
    <w:p w14:paraId="14E84353" w14:textId="77777777" w:rsidR="006379E4" w:rsidRPr="00074B99" w:rsidRDefault="006379E4" w:rsidP="00447E32">
      <w:pPr>
        <w:pStyle w:val="Ttulo4"/>
      </w:pPr>
      <w:r w:rsidRPr="00074B99">
        <w:t>Cambio en el estado del receptor</w:t>
      </w:r>
    </w:p>
    <w:p w14:paraId="2D6B8126" w14:textId="77777777" w:rsidR="006379E4" w:rsidRPr="00074B99" w:rsidRDefault="006379E4" w:rsidP="002C09B4">
      <w:pPr>
        <w:rPr>
          <w:lang w:val="en-GB"/>
        </w:rPr>
      </w:pPr>
      <w:proofErr w:type="gramStart"/>
      <w:r w:rsidRPr="00074B99">
        <w:rPr>
          <w:lang w:val="en-GB"/>
        </w:rPr>
        <w:t>if</w:t>
      </w:r>
      <w:proofErr w:type="gramEnd"/>
      <w:r w:rsidRPr="00074B99">
        <w:rPr>
          <w:lang w:val="en-GB"/>
        </w:rPr>
        <w:t xml:space="preserve"> (!.InfoTimestamp.InvalidateFlag) {Receiver.haveTimestamp = true Receiver.timestamp = InfoTimestamp.timestamp} más {Receiver.haveTimestamp = false}</w:t>
      </w:r>
    </w:p>
    <w:p w14:paraId="104658E9" w14:textId="77777777" w:rsidR="006379E4" w:rsidRPr="00074B99" w:rsidRDefault="006379E4" w:rsidP="00447E32">
      <w:pPr>
        <w:pStyle w:val="Ttulo4"/>
      </w:pPr>
      <w:bookmarkStart w:id="161" w:name="h.apw61e25i078"/>
      <w:bookmarkEnd w:id="161"/>
      <w:r w:rsidRPr="00074B99">
        <w:t>Interpretación lógica</w:t>
      </w:r>
    </w:p>
    <w:p w14:paraId="75CDAEC5" w14:textId="77777777" w:rsidR="006379E4" w:rsidRPr="00074B99" w:rsidRDefault="006379E4" w:rsidP="006379E4">
      <w:pPr>
        <w:ind w:firstLine="0"/>
        <w:jc w:val="left"/>
      </w:pPr>
      <w:r w:rsidRPr="00074B99">
        <w:t>Ninguno</w:t>
      </w:r>
    </w:p>
    <w:p w14:paraId="0245085F" w14:textId="77777777" w:rsidR="00FE05C9" w:rsidRPr="00074B99" w:rsidRDefault="006379E4" w:rsidP="00FE05C9">
      <w:pPr>
        <w:pStyle w:val="Ttulo5"/>
        <w:jc w:val="left"/>
      </w:pPr>
      <w:r w:rsidRPr="00074B99">
        <w:lastRenderedPageBreak/>
        <w:t> </w:t>
      </w:r>
      <w:r w:rsidR="00FE05C9" w:rsidRPr="00074B99">
        <w:t>  Ejemplo</w:t>
      </w:r>
    </w:p>
    <w:p w14:paraId="3328A2B0" w14:textId="77777777" w:rsidR="00D77619" w:rsidRPr="00074B99" w:rsidRDefault="00FE05C9" w:rsidP="00D77619">
      <w:pPr>
        <w:keepNext/>
        <w:jc w:val="center"/>
      </w:pPr>
      <w:r w:rsidRPr="00074B99">
        <w:rPr>
          <w:noProof/>
          <w:lang w:eastAsia="es-EC"/>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05CCE8B6" w:rsidR="00FE05C9" w:rsidRPr="00074B99" w:rsidRDefault="00D77619" w:rsidP="00D77619">
      <w:pPr>
        <w:pStyle w:val="Descripcin"/>
        <w:rPr>
          <w:i w:val="0"/>
        </w:rPr>
      </w:pPr>
      <w:bookmarkStart w:id="162" w:name="_Toc425414763"/>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2</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22</w:t>
      </w:r>
      <w:r w:rsidR="007D7E71" w:rsidRPr="00074B99">
        <w:fldChar w:fldCharType="end"/>
      </w:r>
      <w:r w:rsidRPr="00074B99">
        <w:t xml:space="preserve">. </w:t>
      </w:r>
      <w:r w:rsidRPr="00074B99">
        <w:rPr>
          <w:i w:val="0"/>
        </w:rPr>
        <w:t>Uso del submensaje INFO_TS.</w:t>
      </w:r>
      <w:bookmarkEnd w:id="162"/>
    </w:p>
    <w:p w14:paraId="290CC80C" w14:textId="77777777" w:rsidR="00FE05C9" w:rsidRPr="00074B99" w:rsidRDefault="00FE05C9" w:rsidP="00FE05C9">
      <w:r w:rsidRPr="00074B99">
        <w:t xml:space="preserve">  Una explicación del uso del InfoTimeStamp ha sido </w:t>
      </w:r>
      <w:proofErr w:type="gramStart"/>
      <w:r w:rsidRPr="00074B99">
        <w:t>descrito</w:t>
      </w:r>
      <w:proofErr w:type="gramEnd"/>
      <w:r w:rsidRPr="00074B99">
        <w:t xml:space="preserve"> dentro del ejemplo 2 en la sección de ejemplos de RTPS</w:t>
      </w:r>
    </w:p>
    <w:p w14:paraId="61CF65CA" w14:textId="77777777" w:rsidR="00FE05C9" w:rsidRPr="00074B99" w:rsidRDefault="00FE05C9" w:rsidP="006379E4">
      <w:pPr>
        <w:jc w:val="left"/>
      </w:pPr>
    </w:p>
    <w:p w14:paraId="70B36450" w14:textId="6E7F4BDD" w:rsidR="006379E4" w:rsidRPr="00074B99" w:rsidRDefault="006379E4" w:rsidP="00447E32">
      <w:pPr>
        <w:pStyle w:val="Ttulo3"/>
      </w:pPr>
      <w:bookmarkStart w:id="163" w:name="_Toc410813015"/>
      <w:bookmarkStart w:id="164" w:name="_Toc425414495"/>
      <w:r w:rsidRPr="00074B99">
        <w:t>NackFrag</w:t>
      </w:r>
      <w:r w:rsidR="00447E32" w:rsidRPr="00074B99">
        <w:t>Submessag</w:t>
      </w:r>
      <w:r w:rsidRPr="00074B99">
        <w:t>e</w:t>
      </w:r>
      <w:bookmarkEnd w:id="163"/>
      <w:bookmarkEnd w:id="164"/>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23</w:t>
      </w:r>
      <w:r w:rsidR="00FE6172" w:rsidRPr="00074B99">
        <w:fldChar w:fldCharType="end"/>
      </w:r>
      <w:r w:rsidR="00FE6172" w:rsidRPr="00074B99">
        <w:t xml:space="preserve"> </w:t>
      </w:r>
      <w:r w:rsidRPr="00074B99">
        <w:t>se muestra la estructura del submensaje</w:t>
      </w:r>
      <w:r w:rsidR="00FE6172" w:rsidRPr="00074B99">
        <w:t xml:space="preserve"> NackFrag. </w:t>
      </w:r>
    </w:p>
    <w:p w14:paraId="2D1C54DD"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074B99"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C0249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4519B52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fragmentNumberState</w:t>
            </w:r>
          </w:p>
        </w:tc>
      </w:tr>
      <w:tr w:rsidR="002C6B35" w:rsidRPr="00074B99"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Contador</w:t>
            </w:r>
          </w:p>
        </w:tc>
      </w:tr>
    </w:tbl>
    <w:p w14:paraId="4D13B3B8" w14:textId="10C5A423" w:rsidR="0061249C" w:rsidRPr="00074B99" w:rsidRDefault="00FE6172" w:rsidP="0061249C">
      <w:pPr>
        <w:pStyle w:val="Descripcin"/>
        <w:rPr>
          <w:i w:val="0"/>
          <w:szCs w:val="24"/>
        </w:rPr>
      </w:pPr>
      <w:bookmarkStart w:id="165" w:name="_Ref416932692"/>
      <w:bookmarkStart w:id="166" w:name="_Toc425414764"/>
      <w:bookmarkStart w:id="167" w:name="_Toc421177679"/>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23</w:t>
      </w:r>
      <w:r w:rsidR="007D7E71" w:rsidRPr="00074B99">
        <w:rPr>
          <w:szCs w:val="24"/>
        </w:rPr>
        <w:fldChar w:fldCharType="end"/>
      </w:r>
      <w:bookmarkEnd w:id="165"/>
      <w:r w:rsidRPr="00074B99">
        <w:rPr>
          <w:szCs w:val="24"/>
        </w:rPr>
        <w:t xml:space="preserve">. </w:t>
      </w:r>
      <w:r w:rsidRPr="00074B99">
        <w:rPr>
          <w:i w:val="0"/>
          <w:szCs w:val="24"/>
        </w:rPr>
        <w:t>Estructura del submensaje NackFrag</w:t>
      </w:r>
      <w:bookmarkEnd w:id="166"/>
    </w:p>
    <w:p w14:paraId="0A6C0FB0" w14:textId="7BF219CA" w:rsidR="00FE6172" w:rsidRPr="00074B99" w:rsidRDefault="00655EB6" w:rsidP="0061249C">
      <w:pPr>
        <w:pStyle w:val="Descripcin"/>
        <w:rPr>
          <w:szCs w:val="24"/>
        </w:rPr>
      </w:pPr>
      <w:sdt>
        <w:sdtPr>
          <w:rPr>
            <w:i w:val="0"/>
            <w:szCs w:val="24"/>
          </w:rPr>
          <w:id w:val="2095589361"/>
          <w:citation/>
        </w:sdtPr>
        <w:sdtContent>
          <w:r w:rsidR="00FE6172" w:rsidRPr="00074B99">
            <w:rPr>
              <w:i w:val="0"/>
              <w:szCs w:val="24"/>
            </w:rPr>
            <w:fldChar w:fldCharType="begin"/>
          </w:r>
          <w:r w:rsidR="00FE6172" w:rsidRPr="00074B99">
            <w:rPr>
              <w:i w:val="0"/>
              <w:szCs w:val="24"/>
            </w:rPr>
            <w:instrText xml:space="preserve"> CITATION OMG14 \l 3082 </w:instrText>
          </w:r>
          <w:r w:rsidR="00FE6172" w:rsidRPr="00074B99">
            <w:rPr>
              <w:i w:val="0"/>
              <w:szCs w:val="24"/>
            </w:rPr>
            <w:fldChar w:fldCharType="separate"/>
          </w:r>
          <w:r w:rsidR="0020142C" w:rsidRPr="00074B99">
            <w:rPr>
              <w:noProof/>
              <w:szCs w:val="24"/>
            </w:rPr>
            <w:t>(OMG, 2014)</w:t>
          </w:r>
          <w:r w:rsidR="00FE6172" w:rsidRPr="00074B99">
            <w:rPr>
              <w:i w:val="0"/>
              <w:szCs w:val="24"/>
            </w:rPr>
            <w:fldChar w:fldCharType="end"/>
          </w:r>
        </w:sdtContent>
      </w:sdt>
      <w:bookmarkEnd w:id="167"/>
    </w:p>
    <w:p w14:paraId="6307126C" w14:textId="77777777" w:rsidR="006379E4" w:rsidRPr="00074B99" w:rsidRDefault="006379E4" w:rsidP="006379E4">
      <w:pPr>
        <w:jc w:val="left"/>
      </w:pPr>
      <w:r w:rsidRPr="00074B99">
        <w:t> </w:t>
      </w:r>
    </w:p>
    <w:p w14:paraId="2BA9477D" w14:textId="6C80EFB0" w:rsidR="006379E4" w:rsidRPr="00074B99" w:rsidRDefault="006379E4" w:rsidP="00FE05C9">
      <w:r w:rsidRPr="00074B99">
        <w:lastRenderedPageBreak/>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074B99">
        <w:rPr>
          <w:sz w:val="20"/>
        </w:rPr>
        <w:t>.</w:t>
      </w:r>
    </w:p>
    <w:p w14:paraId="18285144" w14:textId="77777777" w:rsidR="006379E4" w:rsidRPr="00074B99" w:rsidRDefault="006379E4" w:rsidP="002C09B4">
      <w:r w:rsidRPr="00074B99">
        <w:t>Este submensaje sólo puede contener caracteres negativos agradecimientos. Tenga en cuenta que esto difiere de un submensaje AckNack, que incluye reconocimientos tanto positivos como negativos. Las ventajas de este enfoque incluyen:</w:t>
      </w:r>
    </w:p>
    <w:p w14:paraId="5DC262C9" w14:textId="0BED63F9" w:rsidR="006379E4" w:rsidRPr="00074B99" w:rsidRDefault="006379E4" w:rsidP="00176069">
      <w:pPr>
        <w:pStyle w:val="Listaconvietas"/>
      </w:pPr>
      <w:r w:rsidRPr="00074B99">
        <w:t>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074B99" w:rsidRDefault="006379E4" w:rsidP="00176069">
      <w:pPr>
        <w:pStyle w:val="Listaconvietas"/>
      </w:pPr>
      <w:r w:rsidRPr="00074B99">
        <w:t>Fragmentos pueden reconocerse negativamente en cualquier orden.</w:t>
      </w:r>
    </w:p>
    <w:p w14:paraId="1B4A744D" w14:textId="77777777" w:rsidR="006379E4" w:rsidRPr="00074B99" w:rsidRDefault="006379E4" w:rsidP="006379E4">
      <w:pPr>
        <w:jc w:val="left"/>
      </w:pPr>
      <w:r w:rsidRPr="00074B99">
        <w:t> </w:t>
      </w:r>
    </w:p>
    <w:p w14:paraId="125C6127" w14:textId="77777777" w:rsidR="006379E4" w:rsidRPr="00074B99" w:rsidRDefault="006379E4" w:rsidP="00447E32">
      <w:pPr>
        <w:pStyle w:val="Ttulo4"/>
      </w:pPr>
      <w:r w:rsidRPr="00074B99">
        <w:t>Banderas en el encabezado de submensaje</w:t>
      </w:r>
    </w:p>
    <w:p w14:paraId="7D07CAF7" w14:textId="77777777" w:rsidR="006379E4" w:rsidRPr="00074B99" w:rsidRDefault="006379E4" w:rsidP="002C09B4">
      <w:r w:rsidRPr="00074B99">
        <w:t xml:space="preserve">El </w:t>
      </w:r>
      <w:r w:rsidRPr="00074B99">
        <w:rPr>
          <w:b/>
          <w:bCs/>
        </w:rPr>
        <w:t>EndiannessFlag</w:t>
      </w:r>
      <w:r w:rsidRPr="00074B99">
        <w:t>, aparecen en las banderas de cabecera submensaje e indica el orden de bits.</w:t>
      </w:r>
    </w:p>
    <w:p w14:paraId="2F024F9B" w14:textId="77777777" w:rsidR="006379E4" w:rsidRPr="00074B99" w:rsidRDefault="006379E4" w:rsidP="00447E32">
      <w:pPr>
        <w:pStyle w:val="Ttulo4"/>
      </w:pPr>
      <w:r w:rsidRPr="00074B99">
        <w:t>Otros elementos en el encabezado de submensaje</w:t>
      </w:r>
    </w:p>
    <w:p w14:paraId="06B4BA1D" w14:textId="77777777" w:rsidR="006379E4" w:rsidRPr="00074B99" w:rsidRDefault="006379E4" w:rsidP="002C09B4">
      <w:r w:rsidRPr="00074B99">
        <w:t xml:space="preserve">El </w:t>
      </w:r>
      <w:r w:rsidRPr="00074B99">
        <w:rPr>
          <w:b/>
          <w:bCs/>
        </w:rPr>
        <w:t>readerId</w:t>
      </w:r>
      <w:r w:rsidRPr="00074B99">
        <w:t>, identifica la entidad lector que pide para recibir ciertos fragmentos.</w:t>
      </w:r>
    </w:p>
    <w:p w14:paraId="5E54A4FA" w14:textId="77777777" w:rsidR="006379E4" w:rsidRPr="00074B99" w:rsidRDefault="006379E4" w:rsidP="002C09B4">
      <w:r w:rsidRPr="00074B99">
        <w:t xml:space="preserve">El </w:t>
      </w:r>
      <w:r w:rsidRPr="00074B99">
        <w:rPr>
          <w:b/>
          <w:bCs/>
        </w:rPr>
        <w:t>writerId</w:t>
      </w:r>
      <w:r w:rsidRPr="00074B99">
        <w:t>, identifica la entidad escritor que es el objetivo del mensaje NackFrag. Esta es la entidad del escritor que se piden a re-enviar algunos fragmentos.</w:t>
      </w:r>
    </w:p>
    <w:p w14:paraId="7049FEBB" w14:textId="77777777" w:rsidR="006379E4" w:rsidRPr="00074B99" w:rsidRDefault="006379E4" w:rsidP="002C09B4">
      <w:r w:rsidRPr="00074B99">
        <w:t xml:space="preserve">El </w:t>
      </w:r>
      <w:r w:rsidRPr="00074B99">
        <w:rPr>
          <w:b/>
          <w:bCs/>
        </w:rPr>
        <w:t>writerSN</w:t>
      </w:r>
      <w:r w:rsidRPr="00074B99">
        <w:t>, el número de secuencia que faltan algunos fragmentos.</w:t>
      </w:r>
    </w:p>
    <w:p w14:paraId="61BE4C0F" w14:textId="77777777" w:rsidR="006379E4" w:rsidRPr="00074B99" w:rsidRDefault="006379E4" w:rsidP="002C09B4">
      <w:r w:rsidRPr="00074B99">
        <w:lastRenderedPageBreak/>
        <w:t xml:space="preserve">El </w:t>
      </w:r>
      <w:r w:rsidRPr="00074B99">
        <w:rPr>
          <w:b/>
          <w:bCs/>
        </w:rPr>
        <w:t>fragmentNumberState</w:t>
      </w:r>
      <w:r w:rsidRPr="00074B99">
        <w:t xml:space="preserve">, se comunica el estado del lector al escritor. Los </w:t>
      </w:r>
      <w:proofErr w:type="gramStart"/>
      <w:r w:rsidRPr="00074B99">
        <w:t>fragmento</w:t>
      </w:r>
      <w:proofErr w:type="gramEnd"/>
      <w:r w:rsidRPr="00074B99">
        <w:t xml:space="preserve"> de números que aparecen en el conjunto indican fragmentos perdidos en el lado del lector. Los que no aparecen en el conjunto son indeterminados (podría haber sido recibido o no).</w:t>
      </w:r>
    </w:p>
    <w:p w14:paraId="5C78CCAA" w14:textId="77777777" w:rsidR="006379E4" w:rsidRPr="00074B99" w:rsidRDefault="006379E4" w:rsidP="002C09B4">
      <w:r w:rsidRPr="00074B99">
        <w:t xml:space="preserve">El </w:t>
      </w:r>
      <w:r w:rsidRPr="00074B99">
        <w:rPr>
          <w:b/>
          <w:bCs/>
        </w:rPr>
        <w:t>Contador</w:t>
      </w:r>
      <w:r w:rsidRPr="00074B99">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074B99" w:rsidRDefault="006379E4" w:rsidP="00447E32">
      <w:pPr>
        <w:pStyle w:val="Ttulo4"/>
      </w:pPr>
      <w:r w:rsidRPr="00074B99">
        <w:t>Validez</w:t>
      </w:r>
    </w:p>
    <w:p w14:paraId="287993DD" w14:textId="77777777" w:rsidR="006379E4" w:rsidRPr="00074B99" w:rsidRDefault="006379E4" w:rsidP="002C09B4">
      <w:r w:rsidRPr="00074B99">
        <w:t>Este submensaje es inválida cuando cualquiera de las siguientes es verdadera:</w:t>
      </w:r>
    </w:p>
    <w:p w14:paraId="5B2A554F" w14:textId="6874EFE5" w:rsidR="006379E4" w:rsidRPr="00074B99" w:rsidRDefault="006379E4" w:rsidP="00D664FC">
      <w:pPr>
        <w:pStyle w:val="Prrafodelista"/>
        <w:numPr>
          <w:ilvl w:val="0"/>
          <w:numId w:val="84"/>
        </w:numPr>
      </w:pPr>
      <w:r w:rsidRPr="00074B99">
        <w:t>submessageLength en el encabezado de submensaje es demasiado pequeño.</w:t>
      </w:r>
    </w:p>
    <w:p w14:paraId="0217913E" w14:textId="283683A7" w:rsidR="006379E4" w:rsidRPr="00074B99" w:rsidRDefault="006379E4" w:rsidP="00D664FC">
      <w:pPr>
        <w:pStyle w:val="Prrafodelista"/>
        <w:numPr>
          <w:ilvl w:val="0"/>
          <w:numId w:val="84"/>
        </w:numPr>
      </w:pPr>
      <w:r w:rsidRPr="00074B99">
        <w:t>writerSN valor es cero o negativo.</w:t>
      </w:r>
    </w:p>
    <w:p w14:paraId="5D2BAD52" w14:textId="23A9BECB" w:rsidR="006379E4" w:rsidRPr="00074B99" w:rsidRDefault="006379E4" w:rsidP="00D664FC">
      <w:pPr>
        <w:pStyle w:val="Prrafodelista"/>
        <w:numPr>
          <w:ilvl w:val="0"/>
          <w:numId w:val="84"/>
        </w:numPr>
      </w:pPr>
      <w:r w:rsidRPr="00074B99">
        <w:t>fragmentNumberState no es válida.</w:t>
      </w:r>
    </w:p>
    <w:p w14:paraId="6FA50CAA" w14:textId="77777777" w:rsidR="006379E4" w:rsidRPr="00074B99" w:rsidRDefault="006379E4" w:rsidP="00447E32">
      <w:pPr>
        <w:pStyle w:val="Ttulo4"/>
      </w:pPr>
      <w:bookmarkStart w:id="168" w:name="h.a1092gk9i75l"/>
      <w:bookmarkEnd w:id="168"/>
      <w:r w:rsidRPr="00074B99">
        <w:t>Cambio en el estado del receptor</w:t>
      </w:r>
    </w:p>
    <w:p w14:paraId="29E3B97D" w14:textId="77777777" w:rsidR="006379E4" w:rsidRPr="00074B99" w:rsidRDefault="006379E4" w:rsidP="006379E4">
      <w:pPr>
        <w:jc w:val="left"/>
      </w:pPr>
      <w:r w:rsidRPr="00074B99">
        <w:t>Ninguno</w:t>
      </w:r>
    </w:p>
    <w:p w14:paraId="204FC143" w14:textId="77777777" w:rsidR="006379E4" w:rsidRPr="00074B99" w:rsidRDefault="006379E4" w:rsidP="00447E32">
      <w:pPr>
        <w:pStyle w:val="Ttulo4"/>
      </w:pPr>
      <w:bookmarkStart w:id="169" w:name="h.yk86h4d30k66"/>
      <w:bookmarkEnd w:id="169"/>
      <w:r w:rsidRPr="00074B99">
        <w:t>Interpretación lógica</w:t>
      </w:r>
    </w:p>
    <w:p w14:paraId="2EB5DA71" w14:textId="77777777" w:rsidR="006379E4" w:rsidRPr="00074B99" w:rsidRDefault="006379E4" w:rsidP="002C09B4">
      <w:r w:rsidRPr="00074B99">
        <w:t>El lector envía el mensaje NackFrag al escritor para solicitar fragmentos del escritor.</w:t>
      </w:r>
    </w:p>
    <w:p w14:paraId="027F9D6D" w14:textId="77777777" w:rsidR="00FE05C9" w:rsidRPr="00074B99" w:rsidRDefault="00FE05C9" w:rsidP="00FE05C9">
      <w:pPr>
        <w:pStyle w:val="Ttulo5"/>
        <w:jc w:val="left"/>
      </w:pPr>
      <w:r w:rsidRPr="00074B99">
        <w:lastRenderedPageBreak/>
        <w:t>Ejemplo</w:t>
      </w:r>
    </w:p>
    <w:p w14:paraId="54164B07" w14:textId="77777777" w:rsidR="00D77619" w:rsidRPr="00074B99" w:rsidRDefault="00FE05C9" w:rsidP="00D77619">
      <w:pPr>
        <w:keepNext/>
        <w:jc w:val="center"/>
      </w:pPr>
      <w:r w:rsidRPr="00074B99">
        <w:rPr>
          <w:noProof/>
          <w:lang w:eastAsia="es-EC"/>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0A5B65E2" w:rsidR="00FE05C9" w:rsidRPr="00074B99" w:rsidRDefault="00D77619" w:rsidP="00D77619">
      <w:pPr>
        <w:pStyle w:val="Descripcin"/>
        <w:rPr>
          <w:i w:val="0"/>
        </w:rPr>
      </w:pPr>
      <w:bookmarkStart w:id="170" w:name="_Toc425414765"/>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2</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24</w:t>
      </w:r>
      <w:r w:rsidR="007D7E71" w:rsidRPr="00074B99">
        <w:fldChar w:fldCharType="end"/>
      </w:r>
      <w:r w:rsidRPr="00074B99">
        <w:t xml:space="preserve">. </w:t>
      </w:r>
      <w:r w:rsidRPr="00074B99">
        <w:rPr>
          <w:i w:val="0"/>
        </w:rPr>
        <w:t>Uso del submensaje NACK_FRAG.</w:t>
      </w:r>
      <w:bookmarkEnd w:id="170"/>
    </w:p>
    <w:p w14:paraId="1189F63F" w14:textId="4136C2D6" w:rsidR="006379E4" w:rsidRPr="00074B99" w:rsidRDefault="006379E4" w:rsidP="00447E32">
      <w:pPr>
        <w:pStyle w:val="Ttulo3"/>
      </w:pPr>
      <w:bookmarkStart w:id="171" w:name="_Toc410813016"/>
      <w:bookmarkStart w:id="172" w:name="_Toc425414496"/>
      <w:r w:rsidRPr="00074B99">
        <w:t>Pad</w:t>
      </w:r>
      <w:r w:rsidR="00447E32" w:rsidRPr="00074B99">
        <w:t>Submessag</w:t>
      </w:r>
      <w:r w:rsidRPr="00074B99">
        <w:t>e</w:t>
      </w:r>
      <w:bookmarkEnd w:id="171"/>
      <w:bookmarkEnd w:id="172"/>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25</w:t>
      </w:r>
      <w:r w:rsidRPr="00074B99">
        <w:fldChar w:fldCharType="end"/>
      </w:r>
      <w:r w:rsidRPr="00074B99">
        <w:t xml:space="preserve"> se muestra la estructura del submensaje Pad. </w:t>
      </w:r>
    </w:p>
    <w:p w14:paraId="74B89684"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074B99"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2751D5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3ED2DFC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octectsToNextHeader</w:t>
            </w:r>
          </w:p>
        </w:tc>
      </w:tr>
    </w:tbl>
    <w:p w14:paraId="1289A40B" w14:textId="4C846811" w:rsidR="00176069" w:rsidRPr="00074B99" w:rsidRDefault="00FE6172" w:rsidP="00FE6172">
      <w:pPr>
        <w:pStyle w:val="Descripcin"/>
        <w:rPr>
          <w:i w:val="0"/>
          <w:szCs w:val="24"/>
        </w:rPr>
      </w:pPr>
      <w:bookmarkStart w:id="173" w:name="_Ref416932829"/>
      <w:bookmarkStart w:id="174" w:name="_Toc425414766"/>
      <w:bookmarkStart w:id="175" w:name="_Toc421177680"/>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25</w:t>
      </w:r>
      <w:r w:rsidR="007D7E71" w:rsidRPr="00074B99">
        <w:rPr>
          <w:szCs w:val="24"/>
        </w:rPr>
        <w:fldChar w:fldCharType="end"/>
      </w:r>
      <w:bookmarkEnd w:id="173"/>
      <w:r w:rsidRPr="00074B99">
        <w:rPr>
          <w:szCs w:val="24"/>
        </w:rPr>
        <w:t xml:space="preserve">. </w:t>
      </w:r>
      <w:r w:rsidRPr="00074B99">
        <w:rPr>
          <w:i w:val="0"/>
          <w:szCs w:val="24"/>
        </w:rPr>
        <w:t>Estructura del submensaje Pad</w:t>
      </w:r>
      <w:bookmarkEnd w:id="174"/>
    </w:p>
    <w:p w14:paraId="2DA6D110" w14:textId="3DB4954A" w:rsidR="00FE6172" w:rsidRPr="00074B99" w:rsidRDefault="00655EB6" w:rsidP="00FE6172">
      <w:pPr>
        <w:pStyle w:val="Descripcin"/>
        <w:rPr>
          <w:szCs w:val="24"/>
        </w:rPr>
      </w:pPr>
      <w:sdt>
        <w:sdtPr>
          <w:rPr>
            <w:i w:val="0"/>
            <w:szCs w:val="24"/>
          </w:rPr>
          <w:id w:val="12733052"/>
          <w:citation/>
        </w:sdtPr>
        <w:sdtContent>
          <w:r w:rsidR="00FE6172" w:rsidRPr="00074B99">
            <w:rPr>
              <w:i w:val="0"/>
              <w:szCs w:val="24"/>
            </w:rPr>
            <w:fldChar w:fldCharType="begin"/>
          </w:r>
          <w:r w:rsidR="00FE6172" w:rsidRPr="00074B99">
            <w:rPr>
              <w:i w:val="0"/>
              <w:szCs w:val="24"/>
            </w:rPr>
            <w:instrText xml:space="preserve"> CITATION OMG14 \l 3082 </w:instrText>
          </w:r>
          <w:r w:rsidR="00FE6172" w:rsidRPr="00074B99">
            <w:rPr>
              <w:i w:val="0"/>
              <w:szCs w:val="24"/>
            </w:rPr>
            <w:fldChar w:fldCharType="separate"/>
          </w:r>
          <w:r w:rsidR="0020142C" w:rsidRPr="00074B99">
            <w:rPr>
              <w:noProof/>
              <w:szCs w:val="24"/>
            </w:rPr>
            <w:t>(OMG, 2014)</w:t>
          </w:r>
          <w:r w:rsidR="00FE6172" w:rsidRPr="00074B99">
            <w:rPr>
              <w:i w:val="0"/>
              <w:szCs w:val="24"/>
            </w:rPr>
            <w:fldChar w:fldCharType="end"/>
          </w:r>
        </w:sdtContent>
      </w:sdt>
      <w:bookmarkEnd w:id="175"/>
    </w:p>
    <w:p w14:paraId="2B705A0D" w14:textId="0117E371" w:rsidR="006379E4" w:rsidRPr="00074B99" w:rsidRDefault="006379E4" w:rsidP="00444A7F">
      <w:r w:rsidRPr="00074B99">
        <w:t> El propósito de este submensaje es permitir la introducción de cualquier relleno necesario para satisfacer cualquier requisito de memoryalignment deseada. Su no tiene otro significado.</w:t>
      </w:r>
    </w:p>
    <w:p w14:paraId="103B76FF" w14:textId="77777777" w:rsidR="006379E4" w:rsidRPr="00074B99" w:rsidRDefault="006379E4" w:rsidP="00447E32">
      <w:pPr>
        <w:pStyle w:val="Ttulo4"/>
      </w:pPr>
      <w:r w:rsidRPr="00074B99">
        <w:t>Banderas en el encabezado de submensaje</w:t>
      </w:r>
    </w:p>
    <w:p w14:paraId="5450D90C" w14:textId="77777777" w:rsidR="006379E4" w:rsidRPr="00074B99" w:rsidRDefault="006379E4" w:rsidP="002C09B4">
      <w:r w:rsidRPr="00074B99">
        <w:t xml:space="preserve">El </w:t>
      </w:r>
      <w:r w:rsidRPr="00074B99">
        <w:rPr>
          <w:b/>
          <w:bCs/>
        </w:rPr>
        <w:t>EndiannessFlag</w:t>
      </w:r>
      <w:r w:rsidRPr="00074B99">
        <w:t>, aparecen en las banderas de cabecera submensaje e indica el orden de bits.</w:t>
      </w:r>
    </w:p>
    <w:p w14:paraId="3CA374FB" w14:textId="77777777" w:rsidR="006379E4" w:rsidRPr="00074B99" w:rsidRDefault="006379E4" w:rsidP="00447E32">
      <w:pPr>
        <w:pStyle w:val="Ttulo4"/>
      </w:pPr>
      <w:r w:rsidRPr="00074B99">
        <w:lastRenderedPageBreak/>
        <w:t>Otros elementos en el encabezado de submensaje</w:t>
      </w:r>
    </w:p>
    <w:p w14:paraId="65CB8FEE" w14:textId="3CEEAF0D" w:rsidR="006379E4" w:rsidRPr="00074B99" w:rsidRDefault="006379E4" w:rsidP="002C09B4">
      <w:r w:rsidRPr="00074B99">
        <w:t>Este submensaje</w:t>
      </w:r>
      <w:r w:rsidR="002C09B4" w:rsidRPr="00074B99">
        <w:t xml:space="preserve"> no</w:t>
      </w:r>
      <w:r w:rsidRPr="00074B99">
        <w:t xml:space="preserve"> </w:t>
      </w:r>
      <w:proofErr w:type="gramStart"/>
      <w:r w:rsidRPr="00074B99">
        <w:t>tienen</w:t>
      </w:r>
      <w:proofErr w:type="gramEnd"/>
      <w:r w:rsidRPr="00074B99">
        <w:t xml:space="preserve"> otros elementos.</w:t>
      </w:r>
    </w:p>
    <w:p w14:paraId="4D5D99FE" w14:textId="77777777" w:rsidR="006379E4" w:rsidRPr="00074B99" w:rsidRDefault="006379E4" w:rsidP="00447E32">
      <w:pPr>
        <w:pStyle w:val="Ttulo4"/>
      </w:pPr>
      <w:r w:rsidRPr="00074B99">
        <w:t>Validez</w:t>
      </w:r>
    </w:p>
    <w:p w14:paraId="1AE97AC5" w14:textId="77777777" w:rsidR="006379E4" w:rsidRPr="00074B99" w:rsidRDefault="006379E4" w:rsidP="002C09B4">
      <w:r w:rsidRPr="00074B99">
        <w:t>Este submensaje es siempre válido.</w:t>
      </w:r>
    </w:p>
    <w:p w14:paraId="0A1794B6" w14:textId="77777777" w:rsidR="006379E4" w:rsidRPr="00074B99" w:rsidRDefault="006379E4" w:rsidP="00447E32">
      <w:pPr>
        <w:pStyle w:val="Ttulo4"/>
      </w:pPr>
      <w:bookmarkStart w:id="176" w:name="h.z27j84qbuftu"/>
      <w:bookmarkEnd w:id="176"/>
      <w:r w:rsidRPr="00074B99">
        <w:t>Cambio en el estado del receptor</w:t>
      </w:r>
    </w:p>
    <w:p w14:paraId="45B0C5FC" w14:textId="77777777" w:rsidR="006379E4" w:rsidRPr="00074B99" w:rsidRDefault="006379E4" w:rsidP="006379E4">
      <w:pPr>
        <w:jc w:val="left"/>
      </w:pPr>
      <w:r w:rsidRPr="00074B99">
        <w:t>Ninguno</w:t>
      </w:r>
    </w:p>
    <w:p w14:paraId="29A83368" w14:textId="77777777" w:rsidR="006379E4" w:rsidRPr="00074B99" w:rsidRDefault="006379E4" w:rsidP="00447E32">
      <w:pPr>
        <w:pStyle w:val="Ttulo4"/>
      </w:pPr>
      <w:bookmarkStart w:id="177" w:name="h.sjli3uu3mka7"/>
      <w:bookmarkEnd w:id="177"/>
      <w:r w:rsidRPr="00074B99">
        <w:t>Interpretación lógica</w:t>
      </w:r>
    </w:p>
    <w:p w14:paraId="34C8F4F9" w14:textId="77777777" w:rsidR="006379E4" w:rsidRPr="00074B99" w:rsidRDefault="006379E4" w:rsidP="006379E4">
      <w:pPr>
        <w:ind w:firstLine="0"/>
        <w:jc w:val="left"/>
      </w:pPr>
      <w:r w:rsidRPr="00074B99">
        <w:t>Ninguno</w:t>
      </w:r>
    </w:p>
    <w:p w14:paraId="53136D5B" w14:textId="77777777" w:rsidR="002B0CF6" w:rsidRPr="00074B99" w:rsidRDefault="002B0CF6" w:rsidP="006379E4">
      <w:pPr>
        <w:ind w:firstLine="0"/>
        <w:jc w:val="left"/>
      </w:pPr>
    </w:p>
    <w:p w14:paraId="1C6AC648" w14:textId="529CA109" w:rsidR="006379E4" w:rsidRPr="00074B99" w:rsidRDefault="006379E4" w:rsidP="00447E32">
      <w:pPr>
        <w:pStyle w:val="Ttulo3"/>
      </w:pPr>
      <w:bookmarkStart w:id="178" w:name="_Toc410813017"/>
      <w:bookmarkStart w:id="179" w:name="_Toc425414497"/>
      <w:r w:rsidRPr="00074B99">
        <w:t>InfoReplyIp4</w:t>
      </w:r>
      <w:r w:rsidR="00447E32" w:rsidRPr="00074B99">
        <w:t>Submessag</w:t>
      </w:r>
      <w:r w:rsidRPr="00074B99">
        <w:t>e</w:t>
      </w:r>
      <w:bookmarkEnd w:id="178"/>
      <w:bookmarkEnd w:id="179"/>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26</w:t>
      </w:r>
      <w:r w:rsidRPr="00074B99">
        <w:fldChar w:fldCharType="end"/>
      </w:r>
      <w:r w:rsidRPr="00074B99">
        <w:t xml:space="preserve"> se muestra la estructura del submensaje InfoReplyIp4. </w:t>
      </w:r>
    </w:p>
    <w:p w14:paraId="4745791E"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5CA6CA6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1B1830F5" w14:textId="7E04A8FA" w:rsidR="00176069" w:rsidRPr="00074B99" w:rsidRDefault="00FE6172" w:rsidP="00FE6172">
      <w:pPr>
        <w:pStyle w:val="Descripcin"/>
        <w:rPr>
          <w:i w:val="0"/>
          <w:szCs w:val="24"/>
        </w:rPr>
      </w:pPr>
      <w:bookmarkStart w:id="180" w:name="_Ref416932943"/>
      <w:bookmarkStart w:id="181" w:name="_Toc425414767"/>
      <w:bookmarkStart w:id="182" w:name="_Toc421177681"/>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26</w:t>
      </w:r>
      <w:r w:rsidR="007D7E71" w:rsidRPr="00074B99">
        <w:rPr>
          <w:szCs w:val="24"/>
        </w:rPr>
        <w:fldChar w:fldCharType="end"/>
      </w:r>
      <w:bookmarkEnd w:id="180"/>
      <w:r w:rsidRPr="00074B99">
        <w:rPr>
          <w:szCs w:val="24"/>
        </w:rPr>
        <w:t xml:space="preserve">. </w:t>
      </w:r>
      <w:r w:rsidRPr="00074B99">
        <w:rPr>
          <w:i w:val="0"/>
          <w:szCs w:val="24"/>
        </w:rPr>
        <w:t>Estructura del submensaje InfoReplyIp4</w:t>
      </w:r>
      <w:bookmarkEnd w:id="181"/>
    </w:p>
    <w:p w14:paraId="4C67DBC4" w14:textId="1907EB11" w:rsidR="00FE6172" w:rsidRPr="00074B99" w:rsidRDefault="00655EB6" w:rsidP="00FE6172">
      <w:pPr>
        <w:pStyle w:val="Descripcin"/>
        <w:rPr>
          <w:szCs w:val="24"/>
        </w:rPr>
      </w:pPr>
      <w:sdt>
        <w:sdtPr>
          <w:rPr>
            <w:i w:val="0"/>
            <w:szCs w:val="24"/>
          </w:rPr>
          <w:id w:val="-2061084477"/>
          <w:citation/>
        </w:sdtPr>
        <w:sdtContent>
          <w:r w:rsidR="00FE6172" w:rsidRPr="00074B99">
            <w:rPr>
              <w:i w:val="0"/>
              <w:szCs w:val="24"/>
            </w:rPr>
            <w:fldChar w:fldCharType="begin"/>
          </w:r>
          <w:r w:rsidR="00FE6172" w:rsidRPr="00074B99">
            <w:rPr>
              <w:i w:val="0"/>
              <w:szCs w:val="24"/>
            </w:rPr>
            <w:instrText xml:space="preserve"> CITATION OMG14 \l 3082 </w:instrText>
          </w:r>
          <w:r w:rsidR="00FE6172" w:rsidRPr="00074B99">
            <w:rPr>
              <w:i w:val="0"/>
              <w:szCs w:val="24"/>
            </w:rPr>
            <w:fldChar w:fldCharType="separate"/>
          </w:r>
          <w:r w:rsidR="0020142C" w:rsidRPr="00074B99">
            <w:rPr>
              <w:noProof/>
              <w:szCs w:val="24"/>
            </w:rPr>
            <w:t>(OMG, 2014)</w:t>
          </w:r>
          <w:r w:rsidR="00FE6172" w:rsidRPr="00074B99">
            <w:rPr>
              <w:i w:val="0"/>
              <w:szCs w:val="24"/>
            </w:rPr>
            <w:fldChar w:fldCharType="end"/>
          </w:r>
        </w:sdtContent>
      </w:sdt>
      <w:bookmarkEnd w:id="182"/>
    </w:p>
    <w:p w14:paraId="6ACF23C8" w14:textId="4047A805" w:rsidR="006379E4" w:rsidRPr="00074B99" w:rsidRDefault="006379E4" w:rsidP="00444A7F">
      <w:pPr>
        <w:jc w:val="left"/>
      </w:pPr>
      <w:r w:rsidRPr="00074B99">
        <w:t> Este mensaje se envía desde un lector de RTPS a un escritor de RTPS. Contiene información explícita sobre dónde enviar una respuesta a los submensajes que le siguen en el mismo mensaje.</w:t>
      </w:r>
    </w:p>
    <w:p w14:paraId="3CD4CD8E" w14:textId="685FE887" w:rsidR="006379E4" w:rsidRPr="00074B99" w:rsidRDefault="006379E4" w:rsidP="00444A7F">
      <w:pPr>
        <w:jc w:val="left"/>
      </w:pPr>
      <w:r w:rsidRPr="00074B99">
        <w:t> Se proporciona por motivos de eficiencia y puede utilizarse en lugar del submensaje InfoReply para proporcionar una representación más compacta.</w:t>
      </w:r>
    </w:p>
    <w:p w14:paraId="4ADE91CF" w14:textId="77777777" w:rsidR="006379E4" w:rsidRPr="00074B99" w:rsidRDefault="006379E4" w:rsidP="006379E4">
      <w:pPr>
        <w:jc w:val="left"/>
      </w:pPr>
      <w:r w:rsidRPr="00074B99">
        <w:t> </w:t>
      </w:r>
    </w:p>
    <w:p w14:paraId="578C8824" w14:textId="77777777" w:rsidR="006379E4" w:rsidRPr="00074B99" w:rsidRDefault="006379E4" w:rsidP="00447E32">
      <w:pPr>
        <w:pStyle w:val="Ttulo4"/>
      </w:pPr>
      <w:r w:rsidRPr="00074B99">
        <w:lastRenderedPageBreak/>
        <w:t>Banderas en el encabezado de submensaje</w:t>
      </w:r>
    </w:p>
    <w:p w14:paraId="454FB408" w14:textId="77777777" w:rsidR="006379E4" w:rsidRPr="00074B99" w:rsidRDefault="006379E4" w:rsidP="00DC1CF0">
      <w:r w:rsidRPr="00074B99">
        <w:t xml:space="preserve">El </w:t>
      </w:r>
      <w:r w:rsidRPr="00074B99">
        <w:rPr>
          <w:b/>
          <w:bCs/>
        </w:rPr>
        <w:t>EndiannessFlag</w:t>
      </w:r>
      <w:r w:rsidRPr="00074B99">
        <w:t>, aparecen en las banderas de cabecera submensaje e indica el orden de bits.</w:t>
      </w:r>
    </w:p>
    <w:p w14:paraId="1DBA606A" w14:textId="77777777" w:rsidR="006379E4" w:rsidRPr="00074B99" w:rsidRDefault="006379E4" w:rsidP="00DC1CF0">
      <w:r w:rsidRPr="00074B99">
        <w:t xml:space="preserve">La </w:t>
      </w:r>
      <w:r w:rsidRPr="00074B99">
        <w:rPr>
          <w:b/>
          <w:bCs/>
        </w:rPr>
        <w:t>MulticastFlag</w:t>
      </w:r>
      <w:r w:rsidRPr="00074B99">
        <w:t>, indica si el submensaje también contiene una dirección de multidifusión.</w:t>
      </w:r>
    </w:p>
    <w:p w14:paraId="12117D41" w14:textId="77777777" w:rsidR="006379E4" w:rsidRPr="00074B99" w:rsidRDefault="006379E4" w:rsidP="002C09B4">
      <w:r w:rsidRPr="00074B99">
        <w:t xml:space="preserve">El MulticastFlag está representado con el literal </w:t>
      </w:r>
      <w:proofErr w:type="gramStart"/>
      <w:r w:rsidRPr="00074B99">
        <w:t>estoy '.</w:t>
      </w:r>
      <w:proofErr w:type="gramEnd"/>
      <w:r w:rsidRPr="00074B99">
        <w:t xml:space="preserve"> M = 1 significa que la InfoReplyIp4 también incluye un multicastLocatorList.</w:t>
      </w:r>
    </w:p>
    <w:p w14:paraId="43FEE9AD" w14:textId="77777777" w:rsidR="006379E4" w:rsidRPr="00074B99" w:rsidRDefault="006379E4" w:rsidP="00447E32">
      <w:pPr>
        <w:pStyle w:val="Ttulo4"/>
      </w:pPr>
      <w:r w:rsidRPr="00074B99">
        <w:t>Otros elementos en el encabezado de submensaje</w:t>
      </w:r>
    </w:p>
    <w:p w14:paraId="25575B21" w14:textId="77777777" w:rsidR="006379E4" w:rsidRPr="00074B99" w:rsidRDefault="006379E4" w:rsidP="00DC1CF0">
      <w:r w:rsidRPr="00074B99">
        <w:t xml:space="preserve">La </w:t>
      </w:r>
      <w:r w:rsidRPr="00074B99">
        <w:rPr>
          <w:b/>
          <w:bCs/>
        </w:rPr>
        <w:t>unicastLocatorList</w:t>
      </w:r>
      <w:r w:rsidRPr="00074B99">
        <w:t>, indica que el escritor debe utilizar para llegar a los lectores al responder a los submensajes que siguen se dirige a un conjunto alternativo de unidifusión.</w:t>
      </w:r>
    </w:p>
    <w:p w14:paraId="234FCD31" w14:textId="77777777" w:rsidR="006379E4" w:rsidRPr="00074B99" w:rsidRDefault="006379E4" w:rsidP="00DC1CF0">
      <w:r w:rsidRPr="00074B99">
        <w:t xml:space="preserve">La </w:t>
      </w:r>
      <w:r w:rsidRPr="00074B99">
        <w:rPr>
          <w:b/>
          <w:bCs/>
        </w:rPr>
        <w:t>multicastLocatorList</w:t>
      </w:r>
      <w:r w:rsidRPr="00074B99">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074B99" w:rsidRDefault="006379E4" w:rsidP="006379E4">
      <w:pPr>
        <w:jc w:val="left"/>
      </w:pPr>
      <w:r w:rsidRPr="00074B99">
        <w:t> </w:t>
      </w:r>
    </w:p>
    <w:p w14:paraId="0632993B" w14:textId="77777777" w:rsidR="006379E4" w:rsidRPr="00074B99" w:rsidRDefault="006379E4" w:rsidP="00447E32">
      <w:pPr>
        <w:pStyle w:val="Ttulo4"/>
      </w:pPr>
      <w:r w:rsidRPr="00074B99">
        <w:t>Validez</w:t>
      </w:r>
    </w:p>
    <w:p w14:paraId="5E2D1CD6" w14:textId="77777777" w:rsidR="006379E4" w:rsidRPr="00074B99" w:rsidRDefault="006379E4" w:rsidP="002C09B4">
      <w:r w:rsidRPr="00074B99">
        <w:t>Este submensaje es inválida cuando cualquiera de las siguientes es verdadera:</w:t>
      </w:r>
    </w:p>
    <w:p w14:paraId="03B8249F" w14:textId="290BD91B" w:rsidR="006379E4" w:rsidRPr="00074B99" w:rsidRDefault="006379E4" w:rsidP="00D664FC">
      <w:pPr>
        <w:pStyle w:val="Prrafodelista"/>
        <w:numPr>
          <w:ilvl w:val="0"/>
          <w:numId w:val="85"/>
        </w:numPr>
      </w:pPr>
      <w:r w:rsidRPr="00074B99">
        <w:t>submessageLength en el encabezado de submensaje es demasiado pequeño.</w:t>
      </w:r>
    </w:p>
    <w:p w14:paraId="4A61AA4C" w14:textId="77777777" w:rsidR="006379E4" w:rsidRPr="00074B99" w:rsidRDefault="006379E4" w:rsidP="00447E32">
      <w:pPr>
        <w:pStyle w:val="Ttulo4"/>
      </w:pPr>
      <w:bookmarkStart w:id="183" w:name="h.vgzsqwg2t7ms"/>
      <w:bookmarkEnd w:id="183"/>
      <w:r w:rsidRPr="00074B99">
        <w:t>Cambio en el estado del receptor</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64DF9CCA" w14:textId="77777777" w:rsidR="006379E4" w:rsidRPr="00074B99" w:rsidRDefault="006379E4" w:rsidP="006379E4">
      <w:pPr>
        <w:jc w:val="left"/>
      </w:pPr>
      <w:r w:rsidRPr="00074B99">
        <w:t> </w:t>
      </w:r>
    </w:p>
    <w:p w14:paraId="718EE48B" w14:textId="77777777" w:rsidR="006379E4" w:rsidRPr="00074B99" w:rsidRDefault="006379E4" w:rsidP="00447E32">
      <w:pPr>
        <w:pStyle w:val="Ttulo4"/>
      </w:pPr>
      <w:bookmarkStart w:id="184" w:name="h.gp638mthwqdc"/>
      <w:bookmarkEnd w:id="184"/>
      <w:r w:rsidRPr="00074B99">
        <w:t>Interpretación lógica</w:t>
      </w:r>
    </w:p>
    <w:p w14:paraId="11E2AFAB" w14:textId="77777777" w:rsidR="006379E4" w:rsidRPr="00074B99" w:rsidRDefault="006379E4" w:rsidP="006379E4">
      <w:pPr>
        <w:ind w:firstLine="0"/>
        <w:jc w:val="left"/>
      </w:pPr>
      <w:r w:rsidRPr="00074B99">
        <w:t>Ninguno</w:t>
      </w:r>
    </w:p>
    <w:p w14:paraId="795ED8C3" w14:textId="77777777" w:rsidR="00094B3F" w:rsidRPr="00074B99" w:rsidRDefault="00094B3F" w:rsidP="006379E4">
      <w:pPr>
        <w:ind w:firstLine="0"/>
        <w:jc w:val="left"/>
      </w:pPr>
    </w:p>
    <w:p w14:paraId="3AAC72EF" w14:textId="7C408E70" w:rsidR="005162F2" w:rsidRPr="00074B99" w:rsidRDefault="00034CE0" w:rsidP="005162F2">
      <w:pPr>
        <w:pStyle w:val="Ttulo2"/>
      </w:pPr>
      <w:bookmarkStart w:id="185" w:name="_Toc425414498"/>
      <w:r w:rsidRPr="00074B99">
        <w:lastRenderedPageBreak/>
        <w:t>ANÁLISIS DE R</w:t>
      </w:r>
      <w:r w:rsidR="005162F2" w:rsidRPr="00074B99">
        <w:t>EQUISITOS</w:t>
      </w:r>
      <w:bookmarkEnd w:id="185"/>
    </w:p>
    <w:p w14:paraId="6892B308" w14:textId="68CA28C9" w:rsidR="005162F2" w:rsidRPr="00074B99" w:rsidRDefault="00034CE0" w:rsidP="00034CE0">
      <w:r w:rsidRPr="00074B99">
        <w:t>Una vez realizado el análisis de los paquetes RTPS y de descubrimiento RTPS, se puede tener una idea clara de los requerimientos necesarios para soportar el protocolo RTPS con el middleware DDS.</w:t>
      </w:r>
    </w:p>
    <w:p w14:paraId="4652927A" w14:textId="19831907" w:rsidR="00034CE0" w:rsidRPr="00074B99" w:rsidRDefault="00034CE0" w:rsidP="00034CE0">
      <w:r w:rsidRPr="00074B99">
        <w:t xml:space="preserve">Este módulo estará compuesto por cinco componentes principales: </w:t>
      </w:r>
      <w:r w:rsidR="00CA3AC9" w:rsidRPr="00074B99">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074B99" w:rsidRDefault="00606BF0" w:rsidP="005A69B7">
      <w:pPr>
        <w:pStyle w:val="Ttulo2"/>
      </w:pPr>
      <w:bookmarkStart w:id="186" w:name="_Toc425414499"/>
      <w:r w:rsidRPr="00074B99">
        <w:t>MÓDULO</w:t>
      </w:r>
      <w:r w:rsidR="006118D4" w:rsidRPr="00074B99">
        <w:t xml:space="preserve"> DDS</w:t>
      </w:r>
      <w:bookmarkEnd w:id="186"/>
    </w:p>
    <w:p w14:paraId="4BF277B0" w14:textId="77777777" w:rsidR="006118D4" w:rsidRPr="00074B99" w:rsidRDefault="006118D4" w:rsidP="006118D4">
      <w:r w:rsidRPr="00074B99">
        <w:t>En el DDS se encuentra el Publicador, el Suscriptor, y el Topic.</w:t>
      </w:r>
    </w:p>
    <w:p w14:paraId="58882B3F" w14:textId="65B5C732" w:rsidR="006118D4" w:rsidRPr="00074B99" w:rsidRDefault="006118D4" w:rsidP="005A69B7">
      <w:pPr>
        <w:pStyle w:val="Ttulo3"/>
      </w:pPr>
      <w:bookmarkStart w:id="187" w:name="_Toc425414500"/>
      <w:r w:rsidRPr="00074B99">
        <w:t>Publicador</w:t>
      </w:r>
      <w:bookmarkEnd w:id="187"/>
    </w:p>
    <w:p w14:paraId="61A86822" w14:textId="79465FCA" w:rsidR="006118D4" w:rsidRPr="00074B99" w:rsidRDefault="006118D4" w:rsidP="006118D4">
      <w:r w:rsidRPr="00074B99">
        <w:t xml:space="preserve">El </w:t>
      </w:r>
      <w:r w:rsidRPr="00074B99">
        <w:rPr>
          <w:b/>
        </w:rPr>
        <w:t>Publicador</w:t>
      </w:r>
      <w:r w:rsidRPr="00074B99">
        <w:t xml:space="preserve"> es el objeto responsable de la distribución de datos. Puede publicar los datos de los diferentes tipos de datos. Un DataWriter actúa como un </w:t>
      </w:r>
      <w:r w:rsidRPr="00074B99">
        <w:rPr>
          <w:i/>
        </w:rPr>
        <w:t>typed</w:t>
      </w:r>
      <w:r w:rsidRPr="00074B99">
        <w:rPr>
          <w:rStyle w:val="Refdenotaalpie"/>
          <w:i/>
        </w:rPr>
        <w:footnoteReference w:id="29"/>
      </w:r>
      <w:r w:rsidR="00C83AE8" w:rsidRPr="00074B99">
        <w:rPr>
          <w:i/>
        </w:rPr>
        <w:t xml:space="preserve"> </w:t>
      </w:r>
      <w:r w:rsidR="00C83AE8" w:rsidRPr="00074B99">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sidRPr="00074B99">
        <w:t>es responsabilidad del publicador realizar la distribución (el publicador hará esto de acuerdo a sus propias políticas de calidad de servicio conectados a la correspondiente DataWriter).</w:t>
      </w:r>
    </w:p>
    <w:p w14:paraId="50201159" w14:textId="7E789810" w:rsidR="008E7A7D" w:rsidRPr="00074B99" w:rsidRDefault="008E7A7D" w:rsidP="006118D4">
      <w:r w:rsidRPr="00074B99">
        <w:t>Una publicación es</w:t>
      </w:r>
      <w:r w:rsidR="009A499A" w:rsidRPr="00074B99">
        <w:t>tá</w:t>
      </w:r>
      <w:r w:rsidRPr="00074B99">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074B99" w:rsidRDefault="008E7A7D" w:rsidP="005A69B7">
      <w:pPr>
        <w:pStyle w:val="Ttulo3"/>
      </w:pPr>
      <w:bookmarkStart w:id="188" w:name="_Toc425414501"/>
      <w:r w:rsidRPr="00074B99">
        <w:lastRenderedPageBreak/>
        <w:t>Suscriptor</w:t>
      </w:r>
      <w:bookmarkEnd w:id="188"/>
    </w:p>
    <w:p w14:paraId="28F714CE" w14:textId="1D0F86F4" w:rsidR="008E7A7D" w:rsidRPr="00074B99" w:rsidRDefault="008E7A7D" w:rsidP="008E7A7D">
      <w:r w:rsidRPr="00074B99">
        <w:t xml:space="preserve">El </w:t>
      </w:r>
      <w:r w:rsidRPr="00074B99">
        <w:rPr>
          <w:b/>
        </w:rPr>
        <w:t xml:space="preserve">Suscriptor </w:t>
      </w:r>
      <w:r w:rsidRPr="00074B99">
        <w:t>es un objeto responsable de recibir los datos publicados ponerlos a disposición de acuerdo con el QoS del suscriptor de la aplicación receptora.</w:t>
      </w:r>
    </w:p>
    <w:p w14:paraId="6A5013AB" w14:textId="3AB464A2" w:rsidR="008E7A7D" w:rsidRPr="00074B99" w:rsidRDefault="008E7A7D" w:rsidP="008E7A7D">
      <w:r w:rsidRPr="00074B99">
        <w:t xml:space="preserve">Puede recibir y despachar datos de los diferentes tipos especificados. Para acceder a los datos recibidos, la aplicación debe utilizar un </w:t>
      </w:r>
      <w:r w:rsidRPr="00074B99">
        <w:rPr>
          <w:i/>
        </w:rPr>
        <w:t>typed</w:t>
      </w:r>
      <w:r w:rsidRPr="00074B99">
        <w:t xml:space="preserve"> DataReader adjunto al suscriptor.</w:t>
      </w:r>
    </w:p>
    <w:p w14:paraId="60AE6D07" w14:textId="2BA7C81F" w:rsidR="008E7A7D" w:rsidRPr="00074B99" w:rsidRDefault="008E7A7D" w:rsidP="008E7A7D">
      <w:r w:rsidRPr="00074B99">
        <w:t xml:space="preserve">Una suscripción </w:t>
      </w:r>
      <w:r w:rsidR="009A499A" w:rsidRPr="00074B99">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074B99" w:rsidRDefault="009A499A" w:rsidP="005A69B7">
      <w:pPr>
        <w:pStyle w:val="Ttulo3"/>
      </w:pPr>
      <w:bookmarkStart w:id="189" w:name="_Toc425414502"/>
      <w:r w:rsidRPr="00074B99">
        <w:t>Topic</w:t>
      </w:r>
      <w:bookmarkEnd w:id="189"/>
    </w:p>
    <w:p w14:paraId="58B90402" w14:textId="105448B0" w:rsidR="009A499A" w:rsidRPr="00074B99" w:rsidRDefault="004562B5" w:rsidP="009A499A">
      <w:r w:rsidRPr="00074B99">
        <w:t xml:space="preserve">Un </w:t>
      </w:r>
      <w:r w:rsidRPr="00074B99">
        <w:rPr>
          <w:b/>
        </w:rPr>
        <w:t xml:space="preserve">Topic </w:t>
      </w:r>
      <w:r w:rsidRPr="00074B99">
        <w:t xml:space="preserve">representa la unidad de información que puede ser producida o consumida; es una triada,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27</w:t>
      </w:r>
      <w:r w:rsidRPr="00074B99">
        <w:fldChar w:fldCharType="end"/>
      </w:r>
      <w:r w:rsidRPr="00074B99">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074B99" w:rsidRDefault="004562B5" w:rsidP="004562B5">
      <w:pPr>
        <w:keepNext/>
      </w:pPr>
      <w:r w:rsidRPr="00074B99">
        <w:rPr>
          <w:noProof/>
          <w:lang w:eastAsia="es-EC"/>
        </w:rPr>
        <w:drawing>
          <wp:inline distT="0" distB="0" distL="0" distR="0" wp14:anchorId="449DDA66" wp14:editId="694480DE">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05D526D3" w:rsidR="004562B5" w:rsidRPr="00074B99" w:rsidRDefault="004562B5" w:rsidP="004562B5">
      <w:pPr>
        <w:pStyle w:val="Descripcin"/>
        <w:rPr>
          <w:i w:val="0"/>
          <w:color w:val="auto"/>
          <w:szCs w:val="24"/>
        </w:rPr>
      </w:pPr>
      <w:bookmarkStart w:id="190" w:name="_Ref420319686"/>
      <w:bookmarkStart w:id="191" w:name="_Toc421177682"/>
      <w:bookmarkStart w:id="192" w:name="_Toc425414768"/>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2</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27</w:t>
      </w:r>
      <w:r w:rsidR="007D7E71" w:rsidRPr="00074B99">
        <w:rPr>
          <w:color w:val="auto"/>
          <w:szCs w:val="24"/>
        </w:rPr>
        <w:fldChar w:fldCharType="end"/>
      </w:r>
      <w:bookmarkEnd w:id="190"/>
      <w:r w:rsidRPr="00074B99">
        <w:rPr>
          <w:color w:val="auto"/>
          <w:szCs w:val="24"/>
        </w:rPr>
        <w:t xml:space="preserve">. </w:t>
      </w:r>
      <w:r w:rsidRPr="00074B99">
        <w:rPr>
          <w:i w:val="0"/>
          <w:color w:val="auto"/>
          <w:szCs w:val="24"/>
        </w:rPr>
        <w:t>Objeto Topic y sus componentes.</w:t>
      </w:r>
      <w:bookmarkEnd w:id="191"/>
      <w:bookmarkEnd w:id="192"/>
    </w:p>
    <w:p w14:paraId="4889CACA" w14:textId="5CF8E6DA" w:rsidR="004562B5" w:rsidRPr="00074B99" w:rsidRDefault="004562B5" w:rsidP="004562B5">
      <w:r w:rsidRPr="00074B99">
        <w:t xml:space="preserve">Los Topic son objetos que conceptualmente encajan entre las publicaciones y suscripciones. Las publicaciones deben ser conocidas </w:t>
      </w:r>
      <w:proofErr w:type="gramStart"/>
      <w:r w:rsidRPr="00074B99">
        <w:t>del</w:t>
      </w:r>
      <w:proofErr w:type="gramEnd"/>
      <w:r w:rsidRPr="00074B99">
        <w:t xml:space="preserve">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rsidRPr="00074B99">
        <w:t xml:space="preserve">con los datos en sí. </w:t>
      </w:r>
    </w:p>
    <w:p w14:paraId="4D1DE3C2" w14:textId="61046659" w:rsidR="006D3527" w:rsidRPr="00074B99" w:rsidRDefault="006D3527" w:rsidP="004562B5">
      <w:r w:rsidRPr="00074B99">
        <w:lastRenderedPageBreak/>
        <w:t xml:space="preserve">Adicionalmente al Topic de QoS, la calidad de servicio del </w:t>
      </w:r>
      <w:r w:rsidRPr="00074B99">
        <w:rPr>
          <w:i/>
        </w:rPr>
        <w:t>DataWriter</w:t>
      </w:r>
      <w:r w:rsidRPr="00074B99">
        <w:t xml:space="preserve"> asociada a este Topic y la QoS del publicador asociado al </w:t>
      </w:r>
      <w:r w:rsidRPr="00074B99">
        <w:rPr>
          <w:i/>
        </w:rPr>
        <w:t>DataWriter</w:t>
      </w:r>
      <w:r w:rsidRPr="00074B99">
        <w:t xml:space="preserve"> controlan el comportamiento de parte del publicador, mientras la QoS de los Topic, </w:t>
      </w:r>
      <w:r w:rsidRPr="00074B99">
        <w:rPr>
          <w:i/>
        </w:rPr>
        <w:t>DataReader</w:t>
      </w:r>
      <w:r w:rsidRPr="00074B99">
        <w:t xml:space="preserve"> y el Suscriptor, controlan el comportamiento en el lado del suscriptor.</w:t>
      </w:r>
    </w:p>
    <w:p w14:paraId="6CD5CC1D" w14:textId="5BBE65C9" w:rsidR="006D3527" w:rsidRPr="00074B99" w:rsidRDefault="006D3527" w:rsidP="004562B5">
      <w:r w:rsidRPr="00074B99">
        <w:t>Un tipo Topic DDS es descrito por una estructura IDL</w:t>
      </w:r>
      <w:r w:rsidRPr="00074B99">
        <w:rPr>
          <w:rStyle w:val="Refdenotaalpie"/>
        </w:rPr>
        <w:footnoteReference w:id="30"/>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r w:rsidR="0020142C" w:rsidRPr="00074B99">
        <w:rPr>
          <w:sz w:val="22"/>
          <w:szCs w:val="22"/>
        </w:rPr>
        <w:t xml:space="preserve">Tabla </w:t>
      </w:r>
      <w:r w:rsidR="0020142C" w:rsidRPr="00074B99">
        <w:rPr>
          <w:noProof/>
          <w:sz w:val="22"/>
          <w:szCs w:val="22"/>
        </w:rPr>
        <w:t>2</w:t>
      </w:r>
      <w:r w:rsidR="0020142C" w:rsidRPr="00074B99">
        <w:rPr>
          <w:sz w:val="22"/>
          <w:szCs w:val="22"/>
        </w:rPr>
        <w:noBreakHyphen/>
      </w:r>
      <w:r w:rsidR="0020142C" w:rsidRPr="00074B99">
        <w:rPr>
          <w:noProof/>
          <w:sz w:val="22"/>
          <w:szCs w:val="22"/>
        </w:rPr>
        <w:t>1</w:t>
      </w:r>
      <w:r w:rsidRPr="00074B99">
        <w:fldChar w:fldCharType="end"/>
      </w:r>
      <w:r w:rsidR="006A70FB" w:rsidRPr="00074B99">
        <w:t>, u</w:t>
      </w:r>
      <w:r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3</w:t>
      </w:r>
      <w:r w:rsidR="006A70FB" w:rsidRPr="00074B99">
        <w:fldChar w:fldCharType="end"/>
      </w:r>
      <w:r w:rsidR="006A70FB" w:rsidRPr="00074B99">
        <w:t xml:space="preserve"> </w:t>
      </w:r>
    </w:p>
    <w:p w14:paraId="0772CF80" w14:textId="64051E1C" w:rsidR="006D3527" w:rsidRPr="00074B99" w:rsidRDefault="006D3527" w:rsidP="006D3527">
      <w:pPr>
        <w:pStyle w:val="Descripcin"/>
        <w:keepNext/>
        <w:rPr>
          <w:color w:val="auto"/>
          <w:sz w:val="22"/>
          <w:szCs w:val="22"/>
        </w:rPr>
      </w:pPr>
      <w:bookmarkStart w:id="193" w:name="_Ref420320507"/>
      <w:bookmarkStart w:id="194" w:name="_Toc425414562"/>
      <w:r w:rsidRPr="00074B99">
        <w:rPr>
          <w:color w:val="auto"/>
          <w:sz w:val="22"/>
          <w:szCs w:val="22"/>
        </w:rPr>
        <w:t xml:space="preserve">Tabla </w:t>
      </w:r>
      <w:r w:rsidR="00AE11C0">
        <w:rPr>
          <w:color w:val="auto"/>
          <w:sz w:val="22"/>
          <w:szCs w:val="22"/>
        </w:rPr>
        <w:fldChar w:fldCharType="begin"/>
      </w:r>
      <w:r w:rsidR="00AE11C0">
        <w:rPr>
          <w:color w:val="auto"/>
          <w:sz w:val="22"/>
          <w:szCs w:val="22"/>
        </w:rPr>
        <w:instrText xml:space="preserve"> STYLEREF 1 \s </w:instrText>
      </w:r>
      <w:r w:rsidR="00AE11C0">
        <w:rPr>
          <w:color w:val="auto"/>
          <w:sz w:val="22"/>
          <w:szCs w:val="22"/>
        </w:rPr>
        <w:fldChar w:fldCharType="separate"/>
      </w:r>
      <w:r w:rsidR="00AE11C0">
        <w:rPr>
          <w:noProof/>
          <w:color w:val="auto"/>
          <w:sz w:val="22"/>
          <w:szCs w:val="22"/>
        </w:rPr>
        <w:t>2</w:t>
      </w:r>
      <w:r w:rsidR="00AE11C0">
        <w:rPr>
          <w:color w:val="auto"/>
          <w:sz w:val="22"/>
          <w:szCs w:val="22"/>
        </w:rPr>
        <w:fldChar w:fldCharType="end"/>
      </w:r>
      <w:r w:rsidR="00AE11C0">
        <w:rPr>
          <w:color w:val="auto"/>
          <w:sz w:val="22"/>
          <w:szCs w:val="22"/>
        </w:rPr>
        <w:noBreakHyphen/>
      </w:r>
      <w:r w:rsidR="00AE11C0">
        <w:rPr>
          <w:color w:val="auto"/>
          <w:sz w:val="22"/>
          <w:szCs w:val="22"/>
        </w:rPr>
        <w:fldChar w:fldCharType="begin"/>
      </w:r>
      <w:r w:rsidR="00AE11C0">
        <w:rPr>
          <w:color w:val="auto"/>
          <w:sz w:val="22"/>
          <w:szCs w:val="22"/>
        </w:rPr>
        <w:instrText xml:space="preserve"> SEQ Tabla \* ARABIC \s 1 </w:instrText>
      </w:r>
      <w:r w:rsidR="00AE11C0">
        <w:rPr>
          <w:color w:val="auto"/>
          <w:sz w:val="22"/>
          <w:szCs w:val="22"/>
        </w:rPr>
        <w:fldChar w:fldCharType="separate"/>
      </w:r>
      <w:r w:rsidR="00AE11C0">
        <w:rPr>
          <w:noProof/>
          <w:color w:val="auto"/>
          <w:sz w:val="22"/>
          <w:szCs w:val="22"/>
        </w:rPr>
        <w:t>1</w:t>
      </w:r>
      <w:r w:rsidR="00AE11C0">
        <w:rPr>
          <w:color w:val="auto"/>
          <w:sz w:val="22"/>
          <w:szCs w:val="22"/>
        </w:rPr>
        <w:fldChar w:fldCharType="end"/>
      </w:r>
      <w:bookmarkEnd w:id="193"/>
      <w:r w:rsidRPr="00074B99">
        <w:rPr>
          <w:color w:val="auto"/>
          <w:sz w:val="22"/>
          <w:szCs w:val="22"/>
        </w:rPr>
        <w:t xml:space="preserve">. </w:t>
      </w:r>
      <w:r w:rsidRPr="00074B99">
        <w:rPr>
          <w:i w:val="0"/>
          <w:color w:val="auto"/>
          <w:sz w:val="22"/>
          <w:szCs w:val="22"/>
        </w:rPr>
        <w:t>Tipos IDL primitivos.</w:t>
      </w:r>
      <w:bookmarkEnd w:id="194"/>
    </w:p>
    <w:tbl>
      <w:tblPr>
        <w:tblStyle w:val="Tablaconcuadrcula"/>
        <w:tblW w:w="0" w:type="auto"/>
        <w:jc w:val="center"/>
        <w:tblLook w:val="04A0" w:firstRow="1" w:lastRow="0" w:firstColumn="1" w:lastColumn="0" w:noHBand="0" w:noVBand="1"/>
      </w:tblPr>
      <w:tblGrid>
        <w:gridCol w:w="1696"/>
        <w:gridCol w:w="2410"/>
      </w:tblGrid>
      <w:tr w:rsidR="00655EB6" w14:paraId="3C5E4CE6" w14:textId="77777777" w:rsidTr="00655EB6">
        <w:trPr>
          <w:jc w:val="center"/>
        </w:trPr>
        <w:tc>
          <w:tcPr>
            <w:tcW w:w="4106" w:type="dxa"/>
            <w:gridSpan w:val="2"/>
          </w:tcPr>
          <w:p w14:paraId="35E20ECB" w14:textId="77777777" w:rsidR="00655EB6" w:rsidRPr="00655EB6" w:rsidRDefault="00655EB6" w:rsidP="00655EB6">
            <w:pPr>
              <w:pStyle w:val="Sinespaciado"/>
              <w:jc w:val="center"/>
              <w:rPr>
                <w:b/>
              </w:rPr>
            </w:pPr>
            <w:r w:rsidRPr="00655EB6">
              <w:rPr>
                <w:b/>
              </w:rPr>
              <w:t>Tipos primitivos</w:t>
            </w:r>
          </w:p>
        </w:tc>
      </w:tr>
      <w:tr w:rsidR="00655EB6" w14:paraId="39C6CDCA" w14:textId="77777777" w:rsidTr="00655EB6">
        <w:trPr>
          <w:jc w:val="center"/>
        </w:trPr>
        <w:tc>
          <w:tcPr>
            <w:tcW w:w="1696" w:type="dxa"/>
          </w:tcPr>
          <w:p w14:paraId="08B8F484" w14:textId="77777777" w:rsidR="00655EB6" w:rsidRPr="001814F9" w:rsidRDefault="00655EB6" w:rsidP="00655EB6">
            <w:pPr>
              <w:pStyle w:val="Sinespaciado"/>
              <w:jc w:val="center"/>
            </w:pPr>
            <w:r w:rsidRPr="001814F9">
              <w:t>boolean</w:t>
            </w:r>
          </w:p>
        </w:tc>
        <w:tc>
          <w:tcPr>
            <w:tcW w:w="2410" w:type="dxa"/>
          </w:tcPr>
          <w:p w14:paraId="3A892114" w14:textId="27A45BB4" w:rsidR="00655EB6" w:rsidRPr="001814F9" w:rsidRDefault="00655EB6" w:rsidP="00655EB6">
            <w:pPr>
              <w:pStyle w:val="Sinespaciado"/>
              <w:jc w:val="center"/>
            </w:pPr>
            <w:r w:rsidRPr="001814F9">
              <w:t>long</w:t>
            </w:r>
          </w:p>
        </w:tc>
      </w:tr>
      <w:tr w:rsidR="00655EB6" w14:paraId="1C7EBB9F" w14:textId="77777777" w:rsidTr="00655EB6">
        <w:trPr>
          <w:jc w:val="center"/>
        </w:trPr>
        <w:tc>
          <w:tcPr>
            <w:tcW w:w="1696" w:type="dxa"/>
          </w:tcPr>
          <w:p w14:paraId="1AD189D7" w14:textId="77777777" w:rsidR="00655EB6" w:rsidRPr="001814F9" w:rsidRDefault="00655EB6" w:rsidP="00655EB6">
            <w:pPr>
              <w:pStyle w:val="Sinespaciado"/>
              <w:jc w:val="center"/>
            </w:pPr>
            <w:r w:rsidRPr="001814F9">
              <w:t>boolean</w:t>
            </w:r>
          </w:p>
        </w:tc>
        <w:tc>
          <w:tcPr>
            <w:tcW w:w="2410" w:type="dxa"/>
          </w:tcPr>
          <w:p w14:paraId="73A1AD35" w14:textId="675EBFB0" w:rsidR="00655EB6" w:rsidRPr="001814F9" w:rsidRDefault="00655EB6" w:rsidP="00655EB6">
            <w:pPr>
              <w:pStyle w:val="Sinespaciado"/>
              <w:jc w:val="center"/>
            </w:pPr>
            <w:r w:rsidRPr="001814F9">
              <w:t>long</w:t>
            </w:r>
          </w:p>
        </w:tc>
      </w:tr>
      <w:tr w:rsidR="00655EB6" w14:paraId="4B52685C" w14:textId="77777777" w:rsidTr="00655EB6">
        <w:trPr>
          <w:jc w:val="center"/>
        </w:trPr>
        <w:tc>
          <w:tcPr>
            <w:tcW w:w="1696" w:type="dxa"/>
            <w:vAlign w:val="center"/>
          </w:tcPr>
          <w:p w14:paraId="44F095DB" w14:textId="77777777" w:rsidR="00655EB6" w:rsidRPr="001814F9" w:rsidRDefault="00655EB6" w:rsidP="00655EB6">
            <w:pPr>
              <w:pStyle w:val="Sinespaciado"/>
              <w:jc w:val="center"/>
            </w:pPr>
            <w:r w:rsidRPr="001814F9">
              <w:t>wchar</w:t>
            </w:r>
          </w:p>
        </w:tc>
        <w:tc>
          <w:tcPr>
            <w:tcW w:w="2410" w:type="dxa"/>
          </w:tcPr>
          <w:p w14:paraId="5CB1DD41" w14:textId="77777777" w:rsidR="00655EB6" w:rsidRPr="001814F9" w:rsidRDefault="00655EB6" w:rsidP="00655EB6">
            <w:pPr>
              <w:pStyle w:val="Sinespaciado"/>
              <w:jc w:val="center"/>
            </w:pPr>
            <w:r w:rsidRPr="001814F9">
              <w:t>unsigned long</w:t>
            </w:r>
          </w:p>
          <w:p w14:paraId="2E81F9A1" w14:textId="38EC9EBA" w:rsidR="00655EB6" w:rsidRPr="001814F9" w:rsidRDefault="00655EB6" w:rsidP="00655EB6">
            <w:pPr>
              <w:pStyle w:val="Sinespaciado"/>
              <w:jc w:val="center"/>
            </w:pPr>
            <w:r w:rsidRPr="001814F9">
              <w:t>long</w:t>
            </w:r>
          </w:p>
        </w:tc>
      </w:tr>
      <w:tr w:rsidR="00655EB6" w14:paraId="3545E562" w14:textId="77777777" w:rsidTr="00655EB6">
        <w:trPr>
          <w:jc w:val="center"/>
        </w:trPr>
        <w:tc>
          <w:tcPr>
            <w:tcW w:w="1696" w:type="dxa"/>
          </w:tcPr>
          <w:p w14:paraId="337A6737" w14:textId="77777777" w:rsidR="00655EB6" w:rsidRPr="001814F9" w:rsidRDefault="00655EB6" w:rsidP="00655EB6">
            <w:pPr>
              <w:pStyle w:val="Sinespaciado"/>
              <w:jc w:val="center"/>
            </w:pPr>
            <w:r w:rsidRPr="001814F9">
              <w:t>short</w:t>
            </w:r>
          </w:p>
        </w:tc>
        <w:tc>
          <w:tcPr>
            <w:tcW w:w="2410" w:type="dxa"/>
          </w:tcPr>
          <w:p w14:paraId="79D681FE" w14:textId="68920C9A" w:rsidR="00655EB6" w:rsidRPr="001814F9" w:rsidRDefault="00655EB6" w:rsidP="00655EB6">
            <w:pPr>
              <w:pStyle w:val="Sinespaciado"/>
              <w:jc w:val="center"/>
            </w:pPr>
            <w:r w:rsidRPr="001814F9">
              <w:t>float</w:t>
            </w:r>
          </w:p>
        </w:tc>
      </w:tr>
      <w:tr w:rsidR="00655EB6" w14:paraId="7FB4C2F9" w14:textId="77777777" w:rsidTr="00655EB6">
        <w:trPr>
          <w:jc w:val="center"/>
        </w:trPr>
        <w:tc>
          <w:tcPr>
            <w:tcW w:w="1696" w:type="dxa"/>
          </w:tcPr>
          <w:p w14:paraId="557DC109" w14:textId="77777777" w:rsidR="00655EB6" w:rsidRPr="001814F9" w:rsidRDefault="00655EB6" w:rsidP="00655EB6">
            <w:pPr>
              <w:pStyle w:val="Sinespaciado"/>
              <w:jc w:val="center"/>
            </w:pPr>
            <w:r w:rsidRPr="001814F9">
              <w:t>unsigned short</w:t>
            </w:r>
          </w:p>
        </w:tc>
        <w:tc>
          <w:tcPr>
            <w:tcW w:w="2410" w:type="dxa"/>
          </w:tcPr>
          <w:p w14:paraId="54634757" w14:textId="45FA5147" w:rsidR="00655EB6" w:rsidRPr="001814F9" w:rsidRDefault="00655EB6" w:rsidP="00655EB6">
            <w:pPr>
              <w:pStyle w:val="Sinespaciado"/>
              <w:jc w:val="center"/>
            </w:pPr>
            <w:r w:rsidRPr="001814F9">
              <w:t>double</w:t>
            </w:r>
          </w:p>
        </w:tc>
      </w:tr>
      <w:tr w:rsidR="00655EB6" w14:paraId="24A18B63" w14:textId="77777777" w:rsidTr="00655EB6">
        <w:trPr>
          <w:jc w:val="center"/>
        </w:trPr>
        <w:tc>
          <w:tcPr>
            <w:tcW w:w="1696" w:type="dxa"/>
          </w:tcPr>
          <w:p w14:paraId="54A8B9A6" w14:textId="77777777" w:rsidR="00655EB6" w:rsidRPr="001814F9" w:rsidRDefault="00655EB6" w:rsidP="00655EB6">
            <w:pPr>
              <w:pStyle w:val="Sinespaciado"/>
              <w:jc w:val="center"/>
            </w:pPr>
          </w:p>
        </w:tc>
        <w:tc>
          <w:tcPr>
            <w:tcW w:w="2410" w:type="dxa"/>
          </w:tcPr>
          <w:p w14:paraId="67E7046C" w14:textId="2F0CE8C3" w:rsidR="00655EB6" w:rsidRPr="001814F9" w:rsidRDefault="00655EB6" w:rsidP="00655EB6">
            <w:pPr>
              <w:pStyle w:val="Sinespaciado"/>
              <w:jc w:val="center"/>
            </w:pPr>
            <w:r w:rsidRPr="001814F9">
              <w:t>long double</w:t>
            </w:r>
          </w:p>
        </w:tc>
      </w:tr>
    </w:tbl>
    <w:p w14:paraId="69F34E82" w14:textId="6FF5704C" w:rsidR="006D3527" w:rsidRPr="00074B99" w:rsidRDefault="006D3527" w:rsidP="006D3527">
      <w:pPr>
        <w:jc w:val="center"/>
      </w:pPr>
    </w:p>
    <w:p w14:paraId="29F40CDB" w14:textId="61BAB146" w:rsidR="006A70FB" w:rsidRPr="00074B99" w:rsidRDefault="006A70FB" w:rsidP="006A70FB">
      <w:pPr>
        <w:pStyle w:val="Descripcin"/>
        <w:keepNext/>
        <w:rPr>
          <w:color w:val="auto"/>
          <w:szCs w:val="24"/>
        </w:rPr>
      </w:pPr>
      <w:bookmarkStart w:id="195" w:name="_Ref420320763"/>
      <w:bookmarkStart w:id="196" w:name="_Toc425414563"/>
      <w:r w:rsidRPr="00074B99">
        <w:rPr>
          <w:color w:val="auto"/>
          <w:szCs w:val="24"/>
        </w:rPr>
        <w:t xml:space="preserve">Tabla </w:t>
      </w:r>
      <w:r w:rsidR="00AE11C0">
        <w:rPr>
          <w:color w:val="auto"/>
          <w:szCs w:val="24"/>
        </w:rPr>
        <w:fldChar w:fldCharType="begin"/>
      </w:r>
      <w:r w:rsidR="00AE11C0">
        <w:rPr>
          <w:color w:val="auto"/>
          <w:szCs w:val="24"/>
        </w:rPr>
        <w:instrText xml:space="preserve"> STYLEREF 1 \s </w:instrText>
      </w:r>
      <w:r w:rsidR="00AE11C0">
        <w:rPr>
          <w:color w:val="auto"/>
          <w:szCs w:val="24"/>
        </w:rPr>
        <w:fldChar w:fldCharType="separate"/>
      </w:r>
      <w:r w:rsidR="00AE11C0">
        <w:rPr>
          <w:noProof/>
          <w:color w:val="auto"/>
          <w:szCs w:val="24"/>
        </w:rPr>
        <w:t>2</w:t>
      </w:r>
      <w:r w:rsidR="00AE11C0">
        <w:rPr>
          <w:color w:val="auto"/>
          <w:szCs w:val="24"/>
        </w:rPr>
        <w:fldChar w:fldCharType="end"/>
      </w:r>
      <w:r w:rsidR="00AE11C0">
        <w:rPr>
          <w:color w:val="auto"/>
          <w:szCs w:val="24"/>
        </w:rPr>
        <w:noBreakHyphen/>
      </w:r>
      <w:r w:rsidR="00AE11C0">
        <w:rPr>
          <w:color w:val="auto"/>
          <w:szCs w:val="24"/>
        </w:rPr>
        <w:fldChar w:fldCharType="begin"/>
      </w:r>
      <w:r w:rsidR="00AE11C0">
        <w:rPr>
          <w:color w:val="auto"/>
          <w:szCs w:val="24"/>
        </w:rPr>
        <w:instrText xml:space="preserve"> SEQ Tabla \* ARABIC \s 1 </w:instrText>
      </w:r>
      <w:r w:rsidR="00AE11C0">
        <w:rPr>
          <w:color w:val="auto"/>
          <w:szCs w:val="24"/>
        </w:rPr>
        <w:fldChar w:fldCharType="separate"/>
      </w:r>
      <w:r w:rsidR="00AE11C0">
        <w:rPr>
          <w:noProof/>
          <w:color w:val="auto"/>
          <w:szCs w:val="24"/>
        </w:rPr>
        <w:t>2</w:t>
      </w:r>
      <w:r w:rsidR="00AE11C0">
        <w:rPr>
          <w:color w:val="auto"/>
          <w:szCs w:val="24"/>
        </w:rPr>
        <w:fldChar w:fldCharType="end"/>
      </w:r>
      <w:bookmarkEnd w:id="195"/>
      <w:r w:rsidRPr="00074B99">
        <w:rPr>
          <w:color w:val="auto"/>
          <w:szCs w:val="24"/>
        </w:rPr>
        <w:t xml:space="preserve">. </w:t>
      </w:r>
      <w:r w:rsidRPr="00074B99">
        <w:rPr>
          <w:i w:val="0"/>
          <w:color w:val="auto"/>
          <w:szCs w:val="24"/>
        </w:rPr>
        <w:t>Tipos IDL template.</w:t>
      </w:r>
      <w:bookmarkEnd w:id="196"/>
    </w:p>
    <w:tbl>
      <w:tblPr>
        <w:tblStyle w:val="Tablaconcuadrcula"/>
        <w:tblW w:w="0" w:type="auto"/>
        <w:jc w:val="center"/>
        <w:tblLook w:val="04A0" w:firstRow="1" w:lastRow="0" w:firstColumn="1" w:lastColumn="0" w:noHBand="0" w:noVBand="1"/>
      </w:tblPr>
      <w:tblGrid>
        <w:gridCol w:w="2689"/>
        <w:gridCol w:w="3543"/>
      </w:tblGrid>
      <w:tr w:rsidR="00655EB6" w14:paraId="43978C1B" w14:textId="77777777" w:rsidTr="00655EB6">
        <w:trPr>
          <w:jc w:val="center"/>
        </w:trPr>
        <w:tc>
          <w:tcPr>
            <w:tcW w:w="2689" w:type="dxa"/>
          </w:tcPr>
          <w:p w14:paraId="37481A12" w14:textId="77777777" w:rsidR="00655EB6" w:rsidRPr="00A7390B" w:rsidRDefault="00655EB6" w:rsidP="00655EB6">
            <w:pPr>
              <w:ind w:firstLine="0"/>
              <w:jc w:val="center"/>
              <w:rPr>
                <w:rFonts w:cs="Times New Roman"/>
                <w:b/>
              </w:rPr>
            </w:pPr>
            <w:r w:rsidRPr="00A7390B">
              <w:rPr>
                <w:rFonts w:cs="Times New Roman"/>
                <w:b/>
              </w:rPr>
              <w:t>Tipos Template</w:t>
            </w:r>
          </w:p>
        </w:tc>
        <w:tc>
          <w:tcPr>
            <w:tcW w:w="3543" w:type="dxa"/>
          </w:tcPr>
          <w:p w14:paraId="641CE55A" w14:textId="77777777" w:rsidR="00655EB6" w:rsidRPr="00A7390B" w:rsidRDefault="00655EB6" w:rsidP="00655EB6">
            <w:pPr>
              <w:ind w:firstLine="0"/>
              <w:jc w:val="center"/>
              <w:rPr>
                <w:rFonts w:cs="Times New Roman"/>
                <w:b/>
              </w:rPr>
            </w:pPr>
            <w:r w:rsidRPr="00A7390B">
              <w:rPr>
                <w:rFonts w:cs="Times New Roman"/>
                <w:b/>
              </w:rPr>
              <w:t>Ejemplos</w:t>
            </w:r>
          </w:p>
        </w:tc>
      </w:tr>
      <w:tr w:rsidR="00655EB6" w14:paraId="6885660D" w14:textId="77777777" w:rsidTr="00655EB6">
        <w:trPr>
          <w:jc w:val="center"/>
        </w:trPr>
        <w:tc>
          <w:tcPr>
            <w:tcW w:w="2689" w:type="dxa"/>
          </w:tcPr>
          <w:p w14:paraId="27E6BC8E" w14:textId="77777777" w:rsidR="00655EB6" w:rsidRPr="00A7390B" w:rsidRDefault="00655EB6" w:rsidP="00655EB6">
            <w:pPr>
              <w:pStyle w:val="Sinespaciado"/>
            </w:pPr>
            <w:r w:rsidRPr="00A7390B">
              <w:t>string &lt;length= UNBOUNDED&gt;</w:t>
            </w:r>
          </w:p>
        </w:tc>
        <w:tc>
          <w:tcPr>
            <w:tcW w:w="3543" w:type="dxa"/>
          </w:tcPr>
          <w:p w14:paraId="59DC57C5" w14:textId="77777777" w:rsidR="00655EB6" w:rsidRPr="00A7390B" w:rsidRDefault="00655EB6" w:rsidP="00655EB6">
            <w:pPr>
              <w:pStyle w:val="Sinespaciado"/>
            </w:pPr>
            <w:r w:rsidRPr="00A7390B">
              <w:t>string s1;</w:t>
            </w:r>
          </w:p>
          <w:p w14:paraId="752005A4" w14:textId="77777777" w:rsidR="00655EB6" w:rsidRPr="00A7390B" w:rsidRDefault="00655EB6" w:rsidP="00655EB6">
            <w:pPr>
              <w:pStyle w:val="Sinespaciado"/>
            </w:pPr>
            <w:r w:rsidRPr="00A7390B">
              <w:t>string&lt;32&gt; s2;</w:t>
            </w:r>
          </w:p>
        </w:tc>
      </w:tr>
      <w:tr w:rsidR="00655EB6" w14:paraId="4E765B40" w14:textId="77777777" w:rsidTr="00655EB6">
        <w:trPr>
          <w:jc w:val="center"/>
        </w:trPr>
        <w:tc>
          <w:tcPr>
            <w:tcW w:w="2689" w:type="dxa"/>
          </w:tcPr>
          <w:p w14:paraId="60A8FC21" w14:textId="77777777" w:rsidR="00655EB6" w:rsidRPr="00A7390B" w:rsidRDefault="00655EB6" w:rsidP="00655EB6">
            <w:pPr>
              <w:pStyle w:val="Sinespaciado"/>
            </w:pPr>
            <w:r w:rsidRPr="00A7390B">
              <w:t xml:space="preserve">wstring&lt;length= UNBOUNDED&gt;                </w:t>
            </w:r>
          </w:p>
        </w:tc>
        <w:tc>
          <w:tcPr>
            <w:tcW w:w="3543" w:type="dxa"/>
          </w:tcPr>
          <w:p w14:paraId="4DDD5E0C" w14:textId="77777777" w:rsidR="00655EB6" w:rsidRPr="00A7390B" w:rsidRDefault="00655EB6" w:rsidP="00655EB6">
            <w:pPr>
              <w:pStyle w:val="Sinespaciado"/>
            </w:pPr>
            <w:r w:rsidRPr="00A7390B">
              <w:t>wstring ws1;</w:t>
            </w:r>
          </w:p>
          <w:p w14:paraId="406DC6F4" w14:textId="77777777" w:rsidR="00655EB6" w:rsidRPr="00A7390B" w:rsidRDefault="00655EB6" w:rsidP="00655EB6">
            <w:pPr>
              <w:pStyle w:val="Sinespaciado"/>
            </w:pPr>
            <w:r w:rsidRPr="00A7390B">
              <w:t>wstring&lt;64&gt; ws2;</w:t>
            </w:r>
          </w:p>
        </w:tc>
      </w:tr>
      <w:tr w:rsidR="00655EB6" w:rsidRPr="00655EB6" w14:paraId="16AB28C5" w14:textId="77777777" w:rsidTr="00655EB6">
        <w:trPr>
          <w:jc w:val="center"/>
        </w:trPr>
        <w:tc>
          <w:tcPr>
            <w:tcW w:w="2689" w:type="dxa"/>
          </w:tcPr>
          <w:p w14:paraId="2D979392" w14:textId="77777777" w:rsidR="00655EB6" w:rsidRPr="00A7390B" w:rsidRDefault="00655EB6" w:rsidP="00655EB6">
            <w:pPr>
              <w:pStyle w:val="Sinespaciado"/>
            </w:pPr>
            <w:r w:rsidRPr="00A7390B">
              <w:t>sequence&lt;T, length = UNBOUNDED&gt;</w:t>
            </w:r>
          </w:p>
        </w:tc>
        <w:tc>
          <w:tcPr>
            <w:tcW w:w="3543" w:type="dxa"/>
          </w:tcPr>
          <w:p w14:paraId="2B052267" w14:textId="77777777" w:rsidR="00655EB6" w:rsidRPr="00655EB6" w:rsidRDefault="00655EB6" w:rsidP="00655EB6">
            <w:pPr>
              <w:pStyle w:val="Sinespaciado"/>
              <w:rPr>
                <w:lang w:val="en-GB"/>
              </w:rPr>
            </w:pPr>
            <w:r w:rsidRPr="00655EB6">
              <w:rPr>
                <w:lang w:val="en-GB"/>
              </w:rPr>
              <w:t xml:space="preserve">sequence&lt;octect&gt; oseq; </w:t>
            </w:r>
          </w:p>
          <w:p w14:paraId="7F05A580" w14:textId="77777777" w:rsidR="00655EB6" w:rsidRPr="00655EB6" w:rsidRDefault="00655EB6" w:rsidP="00655EB6">
            <w:pPr>
              <w:pStyle w:val="Sinespaciado"/>
              <w:rPr>
                <w:lang w:val="en-GB"/>
              </w:rPr>
            </w:pPr>
            <w:r w:rsidRPr="00655EB6">
              <w:rPr>
                <w:lang w:val="en-GB"/>
              </w:rPr>
              <w:t>sequence&lt;octect, 1024&gt; oseq1k;</w:t>
            </w:r>
          </w:p>
        </w:tc>
      </w:tr>
      <w:tr w:rsidR="00655EB6" w14:paraId="4E50684D" w14:textId="77777777" w:rsidTr="00655EB6">
        <w:trPr>
          <w:jc w:val="center"/>
        </w:trPr>
        <w:tc>
          <w:tcPr>
            <w:tcW w:w="2689" w:type="dxa"/>
          </w:tcPr>
          <w:p w14:paraId="3F47DE6A" w14:textId="77777777" w:rsidR="00655EB6" w:rsidRPr="00655EB6" w:rsidRDefault="00655EB6" w:rsidP="00655EB6">
            <w:pPr>
              <w:pStyle w:val="Sinespaciado"/>
              <w:rPr>
                <w:lang w:val="en-GB"/>
              </w:rPr>
            </w:pPr>
          </w:p>
        </w:tc>
        <w:tc>
          <w:tcPr>
            <w:tcW w:w="3543" w:type="dxa"/>
          </w:tcPr>
          <w:p w14:paraId="432C61F9" w14:textId="77777777" w:rsidR="00655EB6" w:rsidRPr="00A7390B" w:rsidRDefault="00655EB6" w:rsidP="00655EB6">
            <w:pPr>
              <w:pStyle w:val="Sinespaciado"/>
            </w:pPr>
            <w:r w:rsidRPr="00A7390B">
              <w:t>Sequence&lt;MyType&gt; mtseq;</w:t>
            </w:r>
          </w:p>
          <w:p w14:paraId="18B762A7" w14:textId="77777777" w:rsidR="00655EB6" w:rsidRPr="00A7390B" w:rsidRDefault="00655EB6" w:rsidP="00655EB6">
            <w:pPr>
              <w:pStyle w:val="Sinespaciado"/>
            </w:pPr>
            <w:r w:rsidRPr="00A7390B">
              <w:t>Sequence&lt;MyType, 10&gt; mtseq10;</w:t>
            </w:r>
          </w:p>
        </w:tc>
      </w:tr>
      <w:tr w:rsidR="00655EB6" w14:paraId="2D2B0F05" w14:textId="77777777" w:rsidTr="00655EB6">
        <w:trPr>
          <w:jc w:val="center"/>
        </w:trPr>
        <w:tc>
          <w:tcPr>
            <w:tcW w:w="2689" w:type="dxa"/>
          </w:tcPr>
          <w:p w14:paraId="7DBE1E52" w14:textId="77777777" w:rsidR="00655EB6" w:rsidRPr="00A7390B" w:rsidRDefault="00655EB6" w:rsidP="00655EB6">
            <w:pPr>
              <w:pStyle w:val="Sinespaciado"/>
            </w:pPr>
            <w:r w:rsidRPr="00A7390B">
              <w:t>fixed&lt;digits, scale&gt;</w:t>
            </w:r>
          </w:p>
        </w:tc>
        <w:tc>
          <w:tcPr>
            <w:tcW w:w="3543" w:type="dxa"/>
          </w:tcPr>
          <w:p w14:paraId="019E3384" w14:textId="77777777" w:rsidR="00655EB6" w:rsidRPr="00A7390B" w:rsidRDefault="00655EB6" w:rsidP="00655EB6">
            <w:pPr>
              <w:pStyle w:val="Sinespaciado"/>
            </w:pPr>
            <w:r w:rsidRPr="00A7390B">
              <w:t>fixed&lt;5, 2&gt; fp; //d1d2d3.d4d5</w:t>
            </w:r>
          </w:p>
        </w:tc>
      </w:tr>
    </w:tbl>
    <w:p w14:paraId="634601F4" w14:textId="5825A56D" w:rsidR="006D3527" w:rsidRDefault="006D3527" w:rsidP="006D3527">
      <w:pPr>
        <w:jc w:val="center"/>
      </w:pPr>
    </w:p>
    <w:p w14:paraId="5B174839" w14:textId="77777777" w:rsidR="00655EB6" w:rsidRDefault="00655EB6" w:rsidP="006D3527">
      <w:pPr>
        <w:jc w:val="center"/>
      </w:pPr>
    </w:p>
    <w:p w14:paraId="273A8941" w14:textId="77777777" w:rsidR="00655EB6" w:rsidRPr="00074B99" w:rsidRDefault="00655EB6" w:rsidP="006D3527">
      <w:pPr>
        <w:jc w:val="center"/>
      </w:pPr>
    </w:p>
    <w:p w14:paraId="58F0E5B4" w14:textId="6D5914D5" w:rsidR="006A70FB" w:rsidRPr="00074B99" w:rsidRDefault="006A70FB" w:rsidP="006A70FB">
      <w:pPr>
        <w:pStyle w:val="Descripcin"/>
        <w:keepNext/>
        <w:rPr>
          <w:color w:val="auto"/>
          <w:szCs w:val="24"/>
        </w:rPr>
      </w:pPr>
      <w:bookmarkStart w:id="197" w:name="_Ref420321119"/>
      <w:bookmarkStart w:id="198" w:name="_Toc425414564"/>
      <w:r w:rsidRPr="00074B99">
        <w:rPr>
          <w:color w:val="auto"/>
          <w:szCs w:val="24"/>
        </w:rPr>
        <w:lastRenderedPageBreak/>
        <w:t xml:space="preserve">Tabla </w:t>
      </w:r>
      <w:r w:rsidR="00AE11C0">
        <w:rPr>
          <w:color w:val="auto"/>
          <w:szCs w:val="24"/>
        </w:rPr>
        <w:fldChar w:fldCharType="begin"/>
      </w:r>
      <w:r w:rsidR="00AE11C0">
        <w:rPr>
          <w:color w:val="auto"/>
          <w:szCs w:val="24"/>
        </w:rPr>
        <w:instrText xml:space="preserve"> STYLEREF 1 \s </w:instrText>
      </w:r>
      <w:r w:rsidR="00AE11C0">
        <w:rPr>
          <w:color w:val="auto"/>
          <w:szCs w:val="24"/>
        </w:rPr>
        <w:fldChar w:fldCharType="separate"/>
      </w:r>
      <w:r w:rsidR="00AE11C0">
        <w:rPr>
          <w:noProof/>
          <w:color w:val="auto"/>
          <w:szCs w:val="24"/>
        </w:rPr>
        <w:t>2</w:t>
      </w:r>
      <w:r w:rsidR="00AE11C0">
        <w:rPr>
          <w:color w:val="auto"/>
          <w:szCs w:val="24"/>
        </w:rPr>
        <w:fldChar w:fldCharType="end"/>
      </w:r>
      <w:r w:rsidR="00AE11C0">
        <w:rPr>
          <w:color w:val="auto"/>
          <w:szCs w:val="24"/>
        </w:rPr>
        <w:noBreakHyphen/>
      </w:r>
      <w:r w:rsidR="00AE11C0">
        <w:rPr>
          <w:color w:val="auto"/>
          <w:szCs w:val="24"/>
        </w:rPr>
        <w:fldChar w:fldCharType="begin"/>
      </w:r>
      <w:r w:rsidR="00AE11C0">
        <w:rPr>
          <w:color w:val="auto"/>
          <w:szCs w:val="24"/>
        </w:rPr>
        <w:instrText xml:space="preserve"> SEQ Tabla \* ARABIC \s 1 </w:instrText>
      </w:r>
      <w:r w:rsidR="00AE11C0">
        <w:rPr>
          <w:color w:val="auto"/>
          <w:szCs w:val="24"/>
        </w:rPr>
        <w:fldChar w:fldCharType="separate"/>
      </w:r>
      <w:r w:rsidR="00AE11C0">
        <w:rPr>
          <w:noProof/>
          <w:color w:val="auto"/>
          <w:szCs w:val="24"/>
        </w:rPr>
        <w:t>3</w:t>
      </w:r>
      <w:r w:rsidR="00AE11C0">
        <w:rPr>
          <w:color w:val="auto"/>
          <w:szCs w:val="24"/>
        </w:rPr>
        <w:fldChar w:fldCharType="end"/>
      </w:r>
      <w:bookmarkEnd w:id="197"/>
      <w:r w:rsidRPr="00074B99">
        <w:rPr>
          <w:color w:val="auto"/>
          <w:szCs w:val="24"/>
        </w:rPr>
        <w:t>.</w:t>
      </w:r>
      <w:r w:rsidRPr="00074B99">
        <w:rPr>
          <w:i w:val="0"/>
          <w:color w:val="auto"/>
          <w:szCs w:val="24"/>
        </w:rPr>
        <w:t xml:space="preserve"> Tipos IDL compuestos.</w:t>
      </w:r>
      <w:bookmarkEnd w:id="198"/>
    </w:p>
    <w:tbl>
      <w:tblPr>
        <w:tblStyle w:val="Tablaconcuadrcula"/>
        <w:tblW w:w="0" w:type="auto"/>
        <w:jc w:val="center"/>
        <w:tblLook w:val="04A0" w:firstRow="1" w:lastRow="0" w:firstColumn="1" w:lastColumn="0" w:noHBand="0" w:noVBand="1"/>
      </w:tblPr>
      <w:tblGrid>
        <w:gridCol w:w="2122"/>
        <w:gridCol w:w="3969"/>
      </w:tblGrid>
      <w:tr w:rsidR="00655EB6" w14:paraId="3F9A213B" w14:textId="77777777" w:rsidTr="00655EB6">
        <w:trPr>
          <w:jc w:val="center"/>
        </w:trPr>
        <w:tc>
          <w:tcPr>
            <w:tcW w:w="2122" w:type="dxa"/>
            <w:vAlign w:val="center"/>
          </w:tcPr>
          <w:p w14:paraId="40F31D7C" w14:textId="77777777" w:rsidR="00655EB6" w:rsidRPr="00655EB6" w:rsidRDefault="00655EB6" w:rsidP="00655EB6">
            <w:pPr>
              <w:pStyle w:val="Sinespaciado"/>
              <w:jc w:val="center"/>
              <w:rPr>
                <w:b/>
              </w:rPr>
            </w:pPr>
            <w:r w:rsidRPr="00655EB6">
              <w:rPr>
                <w:b/>
              </w:rPr>
              <w:t>Tipos construidos</w:t>
            </w:r>
          </w:p>
        </w:tc>
        <w:tc>
          <w:tcPr>
            <w:tcW w:w="3969" w:type="dxa"/>
            <w:vAlign w:val="center"/>
          </w:tcPr>
          <w:p w14:paraId="49BF011A" w14:textId="77777777" w:rsidR="00655EB6" w:rsidRPr="00655EB6" w:rsidRDefault="00655EB6" w:rsidP="00655EB6">
            <w:pPr>
              <w:pStyle w:val="Sinespaciado"/>
              <w:jc w:val="center"/>
              <w:rPr>
                <w:b/>
              </w:rPr>
            </w:pPr>
            <w:r w:rsidRPr="00655EB6">
              <w:rPr>
                <w:b/>
              </w:rPr>
              <w:t>Ejemplos</w:t>
            </w:r>
          </w:p>
        </w:tc>
      </w:tr>
      <w:tr w:rsidR="00655EB6" w:rsidRPr="00655EB6" w14:paraId="10207E69" w14:textId="77777777" w:rsidTr="00655EB6">
        <w:trPr>
          <w:jc w:val="center"/>
        </w:trPr>
        <w:tc>
          <w:tcPr>
            <w:tcW w:w="2122" w:type="dxa"/>
            <w:vAlign w:val="center"/>
          </w:tcPr>
          <w:p w14:paraId="16F9A5A9" w14:textId="77777777" w:rsidR="00655EB6" w:rsidRPr="00CF7618" w:rsidRDefault="00655EB6" w:rsidP="00655EB6">
            <w:pPr>
              <w:pStyle w:val="Sinespaciado"/>
              <w:jc w:val="center"/>
            </w:pPr>
            <w:r w:rsidRPr="00CF7618">
              <w:t>enum</w:t>
            </w:r>
          </w:p>
        </w:tc>
        <w:tc>
          <w:tcPr>
            <w:tcW w:w="3969" w:type="dxa"/>
            <w:vAlign w:val="center"/>
          </w:tcPr>
          <w:p w14:paraId="0254F3FA" w14:textId="77777777" w:rsidR="00655EB6" w:rsidRPr="00655EB6" w:rsidRDefault="00655EB6" w:rsidP="00655EB6">
            <w:pPr>
              <w:pStyle w:val="Sinespaciado"/>
              <w:jc w:val="center"/>
              <w:rPr>
                <w:lang w:val="fr-FR"/>
              </w:rPr>
            </w:pPr>
            <w:r w:rsidRPr="00655EB6">
              <w:rPr>
                <w:lang w:val="fr-FR"/>
              </w:rPr>
              <w:t>enum Dimension {1D, 2D, 3D, 4D}</w:t>
            </w:r>
          </w:p>
        </w:tc>
      </w:tr>
      <w:tr w:rsidR="00655EB6" w:rsidRPr="00655EB6" w14:paraId="1D9979FB" w14:textId="77777777" w:rsidTr="00655EB6">
        <w:trPr>
          <w:jc w:val="center"/>
        </w:trPr>
        <w:tc>
          <w:tcPr>
            <w:tcW w:w="2122" w:type="dxa"/>
            <w:vAlign w:val="center"/>
          </w:tcPr>
          <w:p w14:paraId="499E4BA7" w14:textId="77777777" w:rsidR="00655EB6" w:rsidRPr="00CF7618" w:rsidRDefault="00655EB6" w:rsidP="00655EB6">
            <w:pPr>
              <w:pStyle w:val="Sinespaciado"/>
              <w:jc w:val="center"/>
            </w:pPr>
            <w:r w:rsidRPr="00CF7618">
              <w:t>struct</w:t>
            </w:r>
          </w:p>
        </w:tc>
        <w:tc>
          <w:tcPr>
            <w:tcW w:w="3969" w:type="dxa"/>
            <w:vAlign w:val="center"/>
          </w:tcPr>
          <w:p w14:paraId="58C9176A" w14:textId="77777777" w:rsidR="00655EB6" w:rsidRPr="00655EB6" w:rsidRDefault="00655EB6" w:rsidP="00655EB6">
            <w:pPr>
              <w:pStyle w:val="Sinespaciado"/>
              <w:jc w:val="center"/>
              <w:rPr>
                <w:lang w:val="en-GB"/>
              </w:rPr>
            </w:pPr>
            <w:r w:rsidRPr="00655EB6">
              <w:rPr>
                <w:lang w:val="en-GB"/>
              </w:rPr>
              <w:t>struct Coord1D {long x;};</w:t>
            </w:r>
          </w:p>
          <w:p w14:paraId="35941DDE" w14:textId="77777777" w:rsidR="00655EB6" w:rsidRPr="00655EB6" w:rsidRDefault="00655EB6" w:rsidP="00655EB6">
            <w:pPr>
              <w:pStyle w:val="Sinespaciado"/>
              <w:jc w:val="center"/>
              <w:rPr>
                <w:lang w:val="en-GB"/>
              </w:rPr>
            </w:pPr>
            <w:r w:rsidRPr="00655EB6">
              <w:rPr>
                <w:lang w:val="en-GB"/>
              </w:rPr>
              <w:t>struct Coord2D {long x; long y;};</w:t>
            </w:r>
          </w:p>
          <w:p w14:paraId="0E4A97C2" w14:textId="77777777" w:rsidR="00655EB6" w:rsidRPr="00655EB6" w:rsidRDefault="00655EB6" w:rsidP="00655EB6">
            <w:pPr>
              <w:pStyle w:val="Sinespaciado"/>
              <w:jc w:val="center"/>
              <w:rPr>
                <w:lang w:val="en-GB"/>
              </w:rPr>
            </w:pPr>
            <w:r w:rsidRPr="00655EB6">
              <w:rPr>
                <w:lang w:val="en-GB"/>
              </w:rPr>
              <w:t>struct Coord3D {long x; long y; long z;};</w:t>
            </w:r>
          </w:p>
          <w:p w14:paraId="5EAC933D" w14:textId="77777777" w:rsidR="00655EB6" w:rsidRPr="00655EB6" w:rsidRDefault="00655EB6" w:rsidP="00655EB6">
            <w:pPr>
              <w:pStyle w:val="Sinespaciado"/>
              <w:jc w:val="center"/>
              <w:rPr>
                <w:lang w:val="en-GB"/>
              </w:rPr>
            </w:pPr>
            <w:r w:rsidRPr="00655EB6">
              <w:rPr>
                <w:lang w:val="en-GB"/>
              </w:rPr>
              <w:t>struct Coord4D {long x; long y; long z; unsigned long long t;};</w:t>
            </w:r>
          </w:p>
        </w:tc>
      </w:tr>
      <w:tr w:rsidR="00655EB6" w14:paraId="43FFC3CB" w14:textId="77777777" w:rsidTr="00655EB6">
        <w:trPr>
          <w:jc w:val="center"/>
        </w:trPr>
        <w:tc>
          <w:tcPr>
            <w:tcW w:w="2122" w:type="dxa"/>
            <w:vAlign w:val="center"/>
          </w:tcPr>
          <w:p w14:paraId="23E95E76" w14:textId="77777777" w:rsidR="00655EB6" w:rsidRPr="00CF7618" w:rsidRDefault="00655EB6" w:rsidP="00655EB6">
            <w:pPr>
              <w:pStyle w:val="Sinespaciado"/>
              <w:jc w:val="center"/>
            </w:pPr>
            <w:r w:rsidRPr="00CF7618">
              <w:t>union</w:t>
            </w:r>
          </w:p>
        </w:tc>
        <w:tc>
          <w:tcPr>
            <w:tcW w:w="3969" w:type="dxa"/>
            <w:vAlign w:val="center"/>
          </w:tcPr>
          <w:p w14:paraId="4AD9AB42" w14:textId="77777777" w:rsidR="00655EB6" w:rsidRPr="00655EB6" w:rsidRDefault="00655EB6" w:rsidP="00655EB6">
            <w:pPr>
              <w:pStyle w:val="Sinespaciado"/>
              <w:jc w:val="center"/>
              <w:rPr>
                <w:lang w:val="en-GB"/>
              </w:rPr>
            </w:pPr>
            <w:r w:rsidRPr="00655EB6">
              <w:rPr>
                <w:lang w:val="en-GB"/>
              </w:rPr>
              <w:t>union Coord switch (Dimension) {</w:t>
            </w:r>
          </w:p>
          <w:p w14:paraId="1B8BED61" w14:textId="77777777" w:rsidR="00655EB6" w:rsidRPr="00655EB6" w:rsidRDefault="00655EB6" w:rsidP="00655EB6">
            <w:pPr>
              <w:pStyle w:val="Sinespaciado"/>
              <w:jc w:val="center"/>
              <w:rPr>
                <w:lang w:val="en-GB"/>
              </w:rPr>
            </w:pPr>
            <w:r w:rsidRPr="00655EB6">
              <w:rPr>
                <w:lang w:val="en-GB"/>
              </w:rPr>
              <w:t>case 1D:</w:t>
            </w:r>
          </w:p>
          <w:p w14:paraId="621E5304" w14:textId="77777777" w:rsidR="00655EB6" w:rsidRPr="00655EB6" w:rsidRDefault="00655EB6" w:rsidP="00655EB6">
            <w:pPr>
              <w:pStyle w:val="Sinespaciado"/>
              <w:jc w:val="center"/>
              <w:rPr>
                <w:lang w:val="en-GB"/>
              </w:rPr>
            </w:pPr>
            <w:r w:rsidRPr="00655EB6">
              <w:rPr>
                <w:lang w:val="en-GB"/>
              </w:rPr>
              <w:t>Coord1D c1d;</w:t>
            </w:r>
          </w:p>
          <w:p w14:paraId="4063A3CF" w14:textId="77777777" w:rsidR="00655EB6" w:rsidRPr="00655EB6" w:rsidRDefault="00655EB6" w:rsidP="00655EB6">
            <w:pPr>
              <w:pStyle w:val="Sinespaciado"/>
              <w:jc w:val="center"/>
              <w:rPr>
                <w:lang w:val="en-GB"/>
              </w:rPr>
            </w:pPr>
            <w:r w:rsidRPr="00655EB6">
              <w:rPr>
                <w:lang w:val="en-GB"/>
              </w:rPr>
              <w:t>case 2D:</w:t>
            </w:r>
          </w:p>
          <w:p w14:paraId="4990107E" w14:textId="77777777" w:rsidR="00655EB6" w:rsidRPr="00655EB6" w:rsidRDefault="00655EB6" w:rsidP="00655EB6">
            <w:pPr>
              <w:pStyle w:val="Sinespaciado"/>
              <w:jc w:val="center"/>
              <w:rPr>
                <w:lang w:val="en-GB"/>
              </w:rPr>
            </w:pPr>
            <w:r w:rsidRPr="00655EB6">
              <w:rPr>
                <w:lang w:val="en-GB"/>
              </w:rPr>
              <w:t>Coord2D c2d;</w:t>
            </w:r>
          </w:p>
          <w:p w14:paraId="36D598E0" w14:textId="77777777" w:rsidR="00655EB6" w:rsidRPr="00655EB6" w:rsidRDefault="00655EB6" w:rsidP="00655EB6">
            <w:pPr>
              <w:pStyle w:val="Sinespaciado"/>
              <w:jc w:val="center"/>
              <w:rPr>
                <w:lang w:val="en-GB"/>
              </w:rPr>
            </w:pPr>
            <w:r w:rsidRPr="00655EB6">
              <w:rPr>
                <w:lang w:val="en-GB"/>
              </w:rPr>
              <w:t>case 3D:</w:t>
            </w:r>
          </w:p>
          <w:p w14:paraId="3B56A0D1" w14:textId="77777777" w:rsidR="00655EB6" w:rsidRPr="00655EB6" w:rsidRDefault="00655EB6" w:rsidP="00655EB6">
            <w:pPr>
              <w:pStyle w:val="Sinespaciado"/>
              <w:jc w:val="center"/>
              <w:rPr>
                <w:lang w:val="en-GB"/>
              </w:rPr>
            </w:pPr>
            <w:r w:rsidRPr="00655EB6">
              <w:rPr>
                <w:lang w:val="en-GB"/>
              </w:rPr>
              <w:t>Coord3D c3d;</w:t>
            </w:r>
          </w:p>
          <w:p w14:paraId="05644ACB" w14:textId="77777777" w:rsidR="00655EB6" w:rsidRPr="00655EB6" w:rsidRDefault="00655EB6" w:rsidP="00655EB6">
            <w:pPr>
              <w:pStyle w:val="Sinespaciado"/>
              <w:jc w:val="center"/>
              <w:rPr>
                <w:lang w:val="en-GB"/>
              </w:rPr>
            </w:pPr>
            <w:r w:rsidRPr="00655EB6">
              <w:rPr>
                <w:lang w:val="en-GB"/>
              </w:rPr>
              <w:t>case 4D:</w:t>
            </w:r>
          </w:p>
          <w:p w14:paraId="7396118E" w14:textId="77777777" w:rsidR="00655EB6" w:rsidRPr="00CF7618" w:rsidRDefault="00655EB6" w:rsidP="00655EB6">
            <w:pPr>
              <w:pStyle w:val="Sinespaciado"/>
              <w:jc w:val="center"/>
            </w:pPr>
            <w:r w:rsidRPr="00CF7618">
              <w:t>Coord4D c4d;</w:t>
            </w:r>
          </w:p>
          <w:p w14:paraId="5F2C5D2F" w14:textId="77777777" w:rsidR="00655EB6" w:rsidRPr="00CF7618" w:rsidRDefault="00655EB6" w:rsidP="00655EB6">
            <w:pPr>
              <w:pStyle w:val="Sinespaciado"/>
              <w:jc w:val="center"/>
            </w:pPr>
            <w:r w:rsidRPr="00CF7618">
              <w:t>};</w:t>
            </w:r>
          </w:p>
        </w:tc>
      </w:tr>
    </w:tbl>
    <w:p w14:paraId="0C793BA8" w14:textId="5ECB867C" w:rsidR="006A70FB" w:rsidRPr="00074B99" w:rsidRDefault="006A70FB" w:rsidP="006D3527">
      <w:pPr>
        <w:jc w:val="center"/>
      </w:pPr>
    </w:p>
    <w:p w14:paraId="2699D39B" w14:textId="2FD053ED" w:rsidR="006B113C" w:rsidRPr="00074B99" w:rsidRDefault="006B113C" w:rsidP="006B113C">
      <w:r w:rsidRPr="00074B99">
        <w:t xml:space="preserve">Los </w:t>
      </w:r>
      <w:r w:rsidRPr="00074B99">
        <w:rPr>
          <w:i/>
        </w:rPr>
        <w:t>Topic</w:t>
      </w:r>
      <w:r w:rsidRPr="00074B99">
        <w:t xml:space="preserve"> deben ser conocidos por el middleware y potencialmente propagados. Los objetos del </w:t>
      </w:r>
      <w:r w:rsidRPr="00074B99">
        <w:rPr>
          <w:i/>
        </w:rPr>
        <w:t>Topic</w:t>
      </w:r>
      <w:r w:rsidRPr="00074B99">
        <w:t xml:space="preserve"> son creados utilizando las operaciones de creación proporcionadas por el </w:t>
      </w:r>
      <w:r w:rsidRPr="00074B99">
        <w:rPr>
          <w:i/>
        </w:rPr>
        <w:t>DomainParticipant</w:t>
      </w:r>
      <w:r w:rsidRPr="00074B99">
        <w:t>.</w:t>
      </w:r>
    </w:p>
    <w:p w14:paraId="41B3F525" w14:textId="4D355E01" w:rsidR="006B113C" w:rsidRPr="00074B99" w:rsidRDefault="006B113C" w:rsidP="006B113C">
      <w:r w:rsidRPr="00074B99">
        <w:t xml:space="preserve">La interacción es directa por parte del publicador: cuando la aplicación sabe u hacer con los datos disponibles para la publicación, llama a la operación correspondiente al </w:t>
      </w:r>
      <w:r w:rsidRPr="00074B99">
        <w:rPr>
          <w:i/>
        </w:rPr>
        <w:t xml:space="preserve">DataWriter </w:t>
      </w:r>
      <w:r w:rsidRPr="00074B99">
        <w:t>relacionado.</w:t>
      </w:r>
    </w:p>
    <w:p w14:paraId="040527BD" w14:textId="6849CE5C" w:rsidR="006B113C" w:rsidRPr="00074B99" w:rsidRDefault="006B113C" w:rsidP="006B113C">
      <w:r w:rsidRPr="00074B99">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074B99">
        <w:rPr>
          <w:i/>
        </w:rPr>
        <w:t>Listener</w:t>
      </w:r>
      <w:r w:rsidRPr="00074B99">
        <w:t xml:space="preserve">, para llamadas de acceso asincrónico se utilizan </w:t>
      </w:r>
      <w:r w:rsidRPr="00074B99">
        <w:rPr>
          <w:i/>
        </w:rPr>
        <w:t xml:space="preserve">WaitSet </w:t>
      </w:r>
      <w:r w:rsidRPr="00074B99">
        <w:t xml:space="preserve">asociados con objetos </w:t>
      </w:r>
      <w:r w:rsidRPr="00074B99">
        <w:rPr>
          <w:i/>
        </w:rPr>
        <w:t>Condition</w:t>
      </w:r>
      <w:r w:rsidRPr="00074B99">
        <w:t>.</w:t>
      </w:r>
    </w:p>
    <w:p w14:paraId="6633B23D" w14:textId="41D84517" w:rsidR="006B113C" w:rsidRPr="00074B99" w:rsidRDefault="006B113C" w:rsidP="006B113C">
      <w:r w:rsidRPr="00074B99">
        <w:t xml:space="preserve">Estos modos de interacción también se pueden usar para acceder a los cambios que afectan el estado de la comunicación dentro del middleware. </w:t>
      </w:r>
    </w:p>
    <w:p w14:paraId="55CF7360" w14:textId="77777777" w:rsidR="006D3527" w:rsidRPr="00074B99" w:rsidRDefault="006D3527" w:rsidP="006D3527">
      <w:pPr>
        <w:jc w:val="center"/>
      </w:pPr>
    </w:p>
    <w:p w14:paraId="01DA0CF6" w14:textId="6217D440" w:rsidR="00DB5B84" w:rsidRPr="00074B99" w:rsidRDefault="00606BF0" w:rsidP="005A69B7">
      <w:pPr>
        <w:pStyle w:val="Ttulo2"/>
        <w:rPr>
          <w:rFonts w:cstheme="minorBidi"/>
        </w:rPr>
      </w:pPr>
      <w:bookmarkStart w:id="199" w:name="_Toc425414503"/>
      <w:r w:rsidRPr="00074B99">
        <w:t>MECANISMO Y TÉCNICAS PARA EL ALCANCE DE LA INFORMACIÓN</w:t>
      </w:r>
      <w:bookmarkEnd w:id="199"/>
    </w:p>
    <w:p w14:paraId="7E06BBB5" w14:textId="097DE210" w:rsidR="00F05D3E" w:rsidRPr="00074B99" w:rsidRDefault="00DB5B84" w:rsidP="00DB5B84">
      <w:r w:rsidRPr="00074B99">
        <w:t xml:space="preserve">Los dominios y las particiones son una manera de organizar los datos, sin embargo, operan a un nivel estructural. El Topic DDS Content-Filtered permite crear topics, que limitan los valores que pueden tomar sus instancias. Al suscribirse a un </w:t>
      </w:r>
      <w:r w:rsidRPr="00074B99">
        <w:rPr>
          <w:b/>
        </w:rPr>
        <w:t>topic content-filtered</w:t>
      </w:r>
      <w:r w:rsidRPr="00074B99">
        <w:t xml:space="preserve"> una aplicación, sólo recibirá, entre todos los valores publicados aquellos valores que coincidan con el filtro de </w:t>
      </w:r>
      <w:r w:rsidRPr="00074B99">
        <w:rPr>
          <w:i/>
        </w:rPr>
        <w:t>topic</w:t>
      </w:r>
      <w:r w:rsidRPr="00074B99">
        <w:t xml:space="preserve">. Los 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4</w:t>
      </w:r>
      <w:r w:rsidRPr="00074B99">
        <w:fldChar w:fldCharType="end"/>
      </w:r>
      <w:r w:rsidRPr="00074B99">
        <w:t>.</w:t>
      </w:r>
    </w:p>
    <w:p w14:paraId="568EC49E" w14:textId="13CBB559" w:rsidR="00DB5B84" w:rsidRPr="00074B99" w:rsidRDefault="00DB5B84" w:rsidP="00DB5B84">
      <w:pPr>
        <w:pStyle w:val="Descripcin"/>
        <w:keepNext/>
        <w:rPr>
          <w:szCs w:val="24"/>
        </w:rPr>
      </w:pPr>
      <w:bookmarkStart w:id="200" w:name="_Ref420329995"/>
      <w:bookmarkStart w:id="201" w:name="_Toc425414565"/>
      <w:r w:rsidRPr="00074B99">
        <w:rPr>
          <w:szCs w:val="24"/>
        </w:rPr>
        <w:t xml:space="preserve">Tabla </w:t>
      </w:r>
      <w:r w:rsidR="00AE11C0">
        <w:rPr>
          <w:szCs w:val="24"/>
        </w:rPr>
        <w:fldChar w:fldCharType="begin"/>
      </w:r>
      <w:r w:rsidR="00AE11C0">
        <w:rPr>
          <w:szCs w:val="24"/>
        </w:rPr>
        <w:instrText xml:space="preserve"> STYLEREF 1 \s </w:instrText>
      </w:r>
      <w:r w:rsidR="00AE11C0">
        <w:rPr>
          <w:szCs w:val="24"/>
        </w:rPr>
        <w:fldChar w:fldCharType="separate"/>
      </w:r>
      <w:r w:rsidR="00AE11C0">
        <w:rPr>
          <w:noProof/>
          <w:szCs w:val="24"/>
        </w:rPr>
        <w:t>2</w:t>
      </w:r>
      <w:r w:rsidR="00AE11C0">
        <w:rPr>
          <w:szCs w:val="24"/>
        </w:rPr>
        <w:fldChar w:fldCharType="end"/>
      </w:r>
      <w:r w:rsidR="00AE11C0">
        <w:rPr>
          <w:szCs w:val="24"/>
        </w:rPr>
        <w:noBreakHyphen/>
      </w:r>
      <w:r w:rsidR="00AE11C0">
        <w:rPr>
          <w:szCs w:val="24"/>
        </w:rPr>
        <w:fldChar w:fldCharType="begin"/>
      </w:r>
      <w:r w:rsidR="00AE11C0">
        <w:rPr>
          <w:szCs w:val="24"/>
        </w:rPr>
        <w:instrText xml:space="preserve"> SEQ Tabla \* ARABIC \s 1 </w:instrText>
      </w:r>
      <w:r w:rsidR="00AE11C0">
        <w:rPr>
          <w:szCs w:val="24"/>
        </w:rPr>
        <w:fldChar w:fldCharType="separate"/>
      </w:r>
      <w:r w:rsidR="00AE11C0">
        <w:rPr>
          <w:noProof/>
          <w:szCs w:val="24"/>
        </w:rPr>
        <w:t>4</w:t>
      </w:r>
      <w:r w:rsidR="00AE11C0">
        <w:rPr>
          <w:szCs w:val="24"/>
        </w:rPr>
        <w:fldChar w:fldCharType="end"/>
      </w:r>
      <w:bookmarkEnd w:id="200"/>
      <w:r w:rsidRPr="00074B99">
        <w:rPr>
          <w:i w:val="0"/>
          <w:szCs w:val="24"/>
        </w:rPr>
        <w:t>. Operadores para Filtros DDS y Condiciones de Consulta</w:t>
      </w:r>
      <w:bookmarkEnd w:id="201"/>
    </w:p>
    <w:tbl>
      <w:tblPr>
        <w:tblStyle w:val="Tablaconcuadrcula"/>
        <w:tblW w:w="0" w:type="auto"/>
        <w:jc w:val="center"/>
        <w:tblLook w:val="04A0" w:firstRow="1" w:lastRow="0" w:firstColumn="1" w:lastColumn="0" w:noHBand="0" w:noVBand="1"/>
      </w:tblPr>
      <w:tblGrid>
        <w:gridCol w:w="1413"/>
        <w:gridCol w:w="2268"/>
      </w:tblGrid>
      <w:tr w:rsidR="00655EB6" w:rsidRPr="00CF7618" w14:paraId="371634A8" w14:textId="77777777" w:rsidTr="00655EB6">
        <w:trPr>
          <w:jc w:val="center"/>
        </w:trPr>
        <w:tc>
          <w:tcPr>
            <w:tcW w:w="1413" w:type="dxa"/>
            <w:vAlign w:val="center"/>
          </w:tcPr>
          <w:p w14:paraId="5212384C" w14:textId="77777777" w:rsidR="00655EB6" w:rsidRPr="00655EB6" w:rsidRDefault="00655EB6" w:rsidP="00655EB6">
            <w:pPr>
              <w:pStyle w:val="Sinespaciado"/>
              <w:jc w:val="center"/>
              <w:rPr>
                <w:b/>
              </w:rPr>
            </w:pPr>
            <w:r w:rsidRPr="00655EB6">
              <w:rPr>
                <w:b/>
              </w:rPr>
              <w:t>Operador</w:t>
            </w:r>
          </w:p>
        </w:tc>
        <w:tc>
          <w:tcPr>
            <w:tcW w:w="2268" w:type="dxa"/>
            <w:vAlign w:val="center"/>
          </w:tcPr>
          <w:p w14:paraId="200691DB" w14:textId="77777777" w:rsidR="00655EB6" w:rsidRPr="00655EB6" w:rsidRDefault="00655EB6" w:rsidP="00655EB6">
            <w:pPr>
              <w:pStyle w:val="Sinespaciado"/>
              <w:jc w:val="center"/>
              <w:rPr>
                <w:b/>
              </w:rPr>
            </w:pPr>
            <w:r w:rsidRPr="00655EB6">
              <w:rPr>
                <w:b/>
              </w:rPr>
              <w:t>Descripción</w:t>
            </w:r>
          </w:p>
        </w:tc>
      </w:tr>
      <w:tr w:rsidR="00655EB6" w:rsidRPr="00CF7618" w14:paraId="5D8D34DF" w14:textId="77777777" w:rsidTr="00655EB6">
        <w:trPr>
          <w:jc w:val="center"/>
        </w:trPr>
        <w:tc>
          <w:tcPr>
            <w:tcW w:w="1413" w:type="dxa"/>
            <w:vAlign w:val="center"/>
          </w:tcPr>
          <w:p w14:paraId="69EEF06A" w14:textId="77777777" w:rsidR="00655EB6" w:rsidRPr="00CF7618" w:rsidRDefault="00655EB6" w:rsidP="00655EB6">
            <w:pPr>
              <w:pStyle w:val="Sinespaciado"/>
              <w:jc w:val="center"/>
            </w:pPr>
            <w:r w:rsidRPr="00CF7618">
              <w:t>=</w:t>
            </w:r>
          </w:p>
        </w:tc>
        <w:tc>
          <w:tcPr>
            <w:tcW w:w="2268" w:type="dxa"/>
            <w:vAlign w:val="center"/>
          </w:tcPr>
          <w:p w14:paraId="0E89F51E" w14:textId="77777777" w:rsidR="00655EB6" w:rsidRPr="00CF7618" w:rsidRDefault="00655EB6" w:rsidP="00655EB6">
            <w:pPr>
              <w:pStyle w:val="Sinespaciado"/>
              <w:jc w:val="center"/>
            </w:pPr>
            <w:r w:rsidRPr="00CF7618">
              <w:t>Igual</w:t>
            </w:r>
          </w:p>
        </w:tc>
      </w:tr>
      <w:tr w:rsidR="00655EB6" w:rsidRPr="00CF7618" w14:paraId="14288089" w14:textId="77777777" w:rsidTr="00655EB6">
        <w:trPr>
          <w:jc w:val="center"/>
        </w:trPr>
        <w:tc>
          <w:tcPr>
            <w:tcW w:w="1413" w:type="dxa"/>
            <w:vAlign w:val="center"/>
          </w:tcPr>
          <w:p w14:paraId="0D3238F7" w14:textId="77777777" w:rsidR="00655EB6" w:rsidRPr="00CF7618" w:rsidRDefault="00655EB6" w:rsidP="00655EB6">
            <w:pPr>
              <w:pStyle w:val="Sinespaciado"/>
              <w:jc w:val="center"/>
            </w:pPr>
            <w:r w:rsidRPr="00CF7618">
              <w:t>&lt;&gt;</w:t>
            </w:r>
          </w:p>
        </w:tc>
        <w:tc>
          <w:tcPr>
            <w:tcW w:w="2268" w:type="dxa"/>
            <w:vAlign w:val="center"/>
          </w:tcPr>
          <w:p w14:paraId="5AC00910" w14:textId="77777777" w:rsidR="00655EB6" w:rsidRPr="00CF7618" w:rsidRDefault="00655EB6" w:rsidP="00655EB6">
            <w:pPr>
              <w:pStyle w:val="Sinespaciado"/>
              <w:jc w:val="center"/>
            </w:pPr>
            <w:r w:rsidRPr="00CF7618">
              <w:t>Diferente</w:t>
            </w:r>
          </w:p>
        </w:tc>
      </w:tr>
      <w:tr w:rsidR="00655EB6" w:rsidRPr="00CF7618" w14:paraId="56DA0FDC" w14:textId="77777777" w:rsidTr="00655EB6">
        <w:trPr>
          <w:jc w:val="center"/>
        </w:trPr>
        <w:tc>
          <w:tcPr>
            <w:tcW w:w="1413" w:type="dxa"/>
            <w:vAlign w:val="center"/>
          </w:tcPr>
          <w:p w14:paraId="70D7B373" w14:textId="77777777" w:rsidR="00655EB6" w:rsidRPr="00CF7618" w:rsidRDefault="00655EB6" w:rsidP="00655EB6">
            <w:pPr>
              <w:pStyle w:val="Sinespaciado"/>
              <w:jc w:val="center"/>
            </w:pPr>
            <w:r w:rsidRPr="00CF7618">
              <w:t>&gt;</w:t>
            </w:r>
          </w:p>
        </w:tc>
        <w:tc>
          <w:tcPr>
            <w:tcW w:w="2268" w:type="dxa"/>
            <w:vAlign w:val="center"/>
          </w:tcPr>
          <w:p w14:paraId="1E0C3F03" w14:textId="77777777" w:rsidR="00655EB6" w:rsidRPr="00CF7618" w:rsidRDefault="00655EB6" w:rsidP="00655EB6">
            <w:pPr>
              <w:pStyle w:val="Sinespaciado"/>
              <w:jc w:val="center"/>
            </w:pPr>
            <w:r w:rsidRPr="00CF7618">
              <w:t>Mayor que</w:t>
            </w:r>
          </w:p>
        </w:tc>
      </w:tr>
      <w:tr w:rsidR="00655EB6" w:rsidRPr="00CF7618" w14:paraId="23760477" w14:textId="77777777" w:rsidTr="00655EB6">
        <w:trPr>
          <w:jc w:val="center"/>
        </w:trPr>
        <w:tc>
          <w:tcPr>
            <w:tcW w:w="1413" w:type="dxa"/>
            <w:vAlign w:val="center"/>
          </w:tcPr>
          <w:p w14:paraId="069F467D" w14:textId="77777777" w:rsidR="00655EB6" w:rsidRPr="00CF7618" w:rsidRDefault="00655EB6" w:rsidP="00655EB6">
            <w:pPr>
              <w:pStyle w:val="Sinespaciado"/>
              <w:jc w:val="center"/>
            </w:pPr>
            <w:r w:rsidRPr="00CF7618">
              <w:t>&lt;</w:t>
            </w:r>
          </w:p>
        </w:tc>
        <w:tc>
          <w:tcPr>
            <w:tcW w:w="2268" w:type="dxa"/>
            <w:vAlign w:val="center"/>
          </w:tcPr>
          <w:p w14:paraId="275FDB8A" w14:textId="77777777" w:rsidR="00655EB6" w:rsidRPr="00CF7618" w:rsidRDefault="00655EB6" w:rsidP="00655EB6">
            <w:pPr>
              <w:pStyle w:val="Sinespaciado"/>
              <w:jc w:val="center"/>
            </w:pPr>
            <w:r w:rsidRPr="00CF7618">
              <w:t>Menor que</w:t>
            </w:r>
          </w:p>
        </w:tc>
      </w:tr>
      <w:tr w:rsidR="00655EB6" w:rsidRPr="00CF7618" w14:paraId="3607D462" w14:textId="77777777" w:rsidTr="00655EB6">
        <w:trPr>
          <w:jc w:val="center"/>
        </w:trPr>
        <w:tc>
          <w:tcPr>
            <w:tcW w:w="1413" w:type="dxa"/>
            <w:vAlign w:val="center"/>
          </w:tcPr>
          <w:p w14:paraId="01962014" w14:textId="77777777" w:rsidR="00655EB6" w:rsidRPr="00CF7618" w:rsidRDefault="00655EB6" w:rsidP="00655EB6">
            <w:pPr>
              <w:pStyle w:val="Sinespaciado"/>
              <w:jc w:val="center"/>
            </w:pPr>
            <w:r w:rsidRPr="00CF7618">
              <w:t>&gt;=</w:t>
            </w:r>
          </w:p>
        </w:tc>
        <w:tc>
          <w:tcPr>
            <w:tcW w:w="2268" w:type="dxa"/>
            <w:vAlign w:val="center"/>
          </w:tcPr>
          <w:p w14:paraId="77594062" w14:textId="77777777" w:rsidR="00655EB6" w:rsidRPr="00CF7618" w:rsidRDefault="00655EB6" w:rsidP="00655EB6">
            <w:pPr>
              <w:pStyle w:val="Sinespaciado"/>
              <w:jc w:val="center"/>
            </w:pPr>
            <w:r w:rsidRPr="00CF7618">
              <w:t>Mayor o igual que</w:t>
            </w:r>
          </w:p>
        </w:tc>
      </w:tr>
      <w:tr w:rsidR="00655EB6" w:rsidRPr="00CF7618" w14:paraId="73FF4D76" w14:textId="77777777" w:rsidTr="00655EB6">
        <w:trPr>
          <w:jc w:val="center"/>
        </w:trPr>
        <w:tc>
          <w:tcPr>
            <w:tcW w:w="1413" w:type="dxa"/>
            <w:vAlign w:val="center"/>
          </w:tcPr>
          <w:p w14:paraId="656B7E74" w14:textId="77777777" w:rsidR="00655EB6" w:rsidRPr="00CF7618" w:rsidRDefault="00655EB6" w:rsidP="00655EB6">
            <w:pPr>
              <w:pStyle w:val="Sinespaciado"/>
              <w:jc w:val="center"/>
            </w:pPr>
            <w:r w:rsidRPr="00CF7618">
              <w:t>&lt;=</w:t>
            </w:r>
          </w:p>
        </w:tc>
        <w:tc>
          <w:tcPr>
            <w:tcW w:w="2268" w:type="dxa"/>
            <w:vAlign w:val="center"/>
          </w:tcPr>
          <w:p w14:paraId="67DF1396" w14:textId="77777777" w:rsidR="00655EB6" w:rsidRPr="00CF7618" w:rsidRDefault="00655EB6" w:rsidP="00655EB6">
            <w:pPr>
              <w:pStyle w:val="Sinespaciado"/>
              <w:jc w:val="center"/>
            </w:pPr>
            <w:r w:rsidRPr="00CF7618">
              <w:t>Menor o igual que</w:t>
            </w:r>
          </w:p>
        </w:tc>
      </w:tr>
      <w:tr w:rsidR="00655EB6" w:rsidRPr="00CF7618" w14:paraId="01B69D55" w14:textId="77777777" w:rsidTr="00655EB6">
        <w:trPr>
          <w:jc w:val="center"/>
        </w:trPr>
        <w:tc>
          <w:tcPr>
            <w:tcW w:w="1413" w:type="dxa"/>
            <w:vAlign w:val="center"/>
          </w:tcPr>
          <w:p w14:paraId="244B9E42" w14:textId="77777777" w:rsidR="00655EB6" w:rsidRPr="00CF7618" w:rsidRDefault="00655EB6" w:rsidP="00655EB6">
            <w:pPr>
              <w:pStyle w:val="Sinespaciado"/>
              <w:jc w:val="center"/>
            </w:pPr>
            <w:r w:rsidRPr="00CF7618">
              <w:t>BETWEEN</w:t>
            </w:r>
          </w:p>
        </w:tc>
        <w:tc>
          <w:tcPr>
            <w:tcW w:w="2268" w:type="dxa"/>
            <w:vAlign w:val="center"/>
          </w:tcPr>
          <w:p w14:paraId="0402FD28" w14:textId="77777777" w:rsidR="00655EB6" w:rsidRPr="00CF7618" w:rsidRDefault="00655EB6" w:rsidP="00655EB6">
            <w:pPr>
              <w:pStyle w:val="Sinespaciado"/>
              <w:jc w:val="center"/>
            </w:pPr>
            <w:r w:rsidRPr="00CF7618">
              <w:t>Entre y rango inclusivo</w:t>
            </w:r>
          </w:p>
        </w:tc>
      </w:tr>
      <w:tr w:rsidR="00655EB6" w:rsidRPr="00CF7618" w14:paraId="48BB9FEE" w14:textId="77777777" w:rsidTr="00655EB6">
        <w:trPr>
          <w:jc w:val="center"/>
        </w:trPr>
        <w:tc>
          <w:tcPr>
            <w:tcW w:w="1413" w:type="dxa"/>
            <w:vAlign w:val="center"/>
          </w:tcPr>
          <w:p w14:paraId="55BE8963" w14:textId="77777777" w:rsidR="00655EB6" w:rsidRPr="00CF7618" w:rsidRDefault="00655EB6" w:rsidP="00655EB6">
            <w:pPr>
              <w:pStyle w:val="Sinespaciado"/>
              <w:jc w:val="center"/>
            </w:pPr>
            <w:r w:rsidRPr="00CF7618">
              <w:t>LIKE</w:t>
            </w:r>
          </w:p>
        </w:tc>
        <w:tc>
          <w:tcPr>
            <w:tcW w:w="2268" w:type="dxa"/>
            <w:vAlign w:val="center"/>
          </w:tcPr>
          <w:p w14:paraId="09A98E10" w14:textId="77777777" w:rsidR="00655EB6" w:rsidRPr="00CF7618" w:rsidRDefault="00655EB6" w:rsidP="00655EB6">
            <w:pPr>
              <w:pStyle w:val="Sinespaciado"/>
              <w:jc w:val="center"/>
            </w:pPr>
            <w:r w:rsidRPr="00CF7618">
              <w:t>Búsqueda para un patrón</w:t>
            </w:r>
          </w:p>
        </w:tc>
      </w:tr>
    </w:tbl>
    <w:p w14:paraId="359049F2" w14:textId="7C57DEFB" w:rsidR="00DB5B84" w:rsidRPr="00074B99" w:rsidRDefault="00DB5B84" w:rsidP="00DB5B84">
      <w:pPr>
        <w:jc w:val="center"/>
      </w:pPr>
    </w:p>
    <w:p w14:paraId="3D563251" w14:textId="65FFBC71" w:rsidR="00DB5B84" w:rsidRPr="00074B99" w:rsidRDefault="0079254C" w:rsidP="00DB5B84">
      <w:r w:rsidRPr="00074B99">
        <w:t xml:space="preserve">Estos </w:t>
      </w:r>
      <w:r w:rsidRPr="00074B99">
        <w:rPr>
          <w:i/>
        </w:rPr>
        <w:t>topic</w:t>
      </w:r>
      <w:r w:rsidRPr="00074B99">
        <w:t xml:space="preserve">, limitan la cantidad de memoria utilizada por el middleware para las instancias. Una forma menos usada en lugar de los </w:t>
      </w:r>
      <w:r w:rsidRPr="00074B99">
        <w:rPr>
          <w:i/>
        </w:rPr>
        <w:t>topic Content-Filtered</w:t>
      </w:r>
      <w:r w:rsidRPr="00074B99">
        <w:t xml:space="preserve"> son los </w:t>
      </w:r>
      <w:r w:rsidRPr="00074B99">
        <w:rPr>
          <w:i/>
        </w:rPr>
        <w:t>Query Condition</w:t>
      </w:r>
      <w:r w:rsidRPr="00074B99">
        <w:t xml:space="preserve"> y se los ejecuta en el contexto de una lectura del tipo </w:t>
      </w:r>
      <w:r w:rsidRPr="00074B99">
        <w:rPr>
          <w:i/>
        </w:rPr>
        <w:t>read</w:t>
      </w:r>
      <w:r w:rsidRPr="00074B99">
        <w:t>.</w:t>
      </w:r>
    </w:p>
    <w:p w14:paraId="0FCAE04A" w14:textId="77777777" w:rsidR="007E49F3" w:rsidRPr="00074B99" w:rsidRDefault="007E49F3" w:rsidP="00DB5B84"/>
    <w:p w14:paraId="55DCFC58" w14:textId="148F0779" w:rsidR="00F87F0F" w:rsidRPr="00074B99" w:rsidRDefault="00606BF0" w:rsidP="005A69B7">
      <w:pPr>
        <w:pStyle w:val="Ttulo2"/>
      </w:pPr>
      <w:bookmarkStart w:id="202" w:name="_Toc425414504"/>
      <w:r w:rsidRPr="00074B99">
        <w:t>LECTURA Y ESCRITURA DE DATOS</w:t>
      </w:r>
      <w:bookmarkEnd w:id="202"/>
    </w:p>
    <w:p w14:paraId="5F930A63" w14:textId="77777777" w:rsidR="00F87F0F" w:rsidRPr="00074B99" w:rsidRDefault="00F87F0F" w:rsidP="005A69B7">
      <w:pPr>
        <w:pStyle w:val="Ttulo3"/>
        <w:rPr>
          <w:rFonts w:cstheme="minorBidi"/>
        </w:rPr>
      </w:pPr>
      <w:bookmarkStart w:id="203" w:name="_Toc425414505"/>
      <w:r w:rsidRPr="00074B99">
        <w:t>Escritura de Datos</w:t>
      </w:r>
      <w:bookmarkEnd w:id="203"/>
    </w:p>
    <w:p w14:paraId="02480ED1" w14:textId="77777777" w:rsidR="00F87F0F" w:rsidRPr="00074B99" w:rsidRDefault="00F87F0F" w:rsidP="00F87F0F">
      <w:r w:rsidRPr="00074B99">
        <w:t xml:space="preserve">Escribir datos dentro de DDS es un proceso simple ya que solo se debe llamar al método write del DataWriter. </w:t>
      </w:r>
    </w:p>
    <w:p w14:paraId="174DCC24" w14:textId="216D06B9" w:rsidR="00F87F0F" w:rsidRPr="00074B99" w:rsidRDefault="00F87F0F" w:rsidP="00F87F0F">
      <w:r w:rsidRPr="00074B99">
        <w:t xml:space="preserve">Un DataWriter permite a una aplicación establecer el valor de los datos para ser publicados bajo un determinado Topic. </w:t>
      </w:r>
    </w:p>
    <w:p w14:paraId="1228FDCA" w14:textId="19C83CF3" w:rsidR="00F87F0F" w:rsidRPr="00074B99" w:rsidRDefault="00F87F0F" w:rsidP="00F87F0F">
      <w:r w:rsidRPr="00074B99">
        <w:lastRenderedPageBreak/>
        <w:t xml:space="preserve">Hay que establecer bien la diferencia entre </w:t>
      </w:r>
      <w:r w:rsidRPr="00074B99">
        <w:rPr>
          <w:i/>
        </w:rPr>
        <w:t>writers</w:t>
      </w:r>
      <w:r w:rsidRPr="00074B99">
        <w:t xml:space="preserve"> y </w:t>
      </w:r>
      <w:r w:rsidRPr="00074B99">
        <w:rPr>
          <w:i/>
        </w:rPr>
        <w:t>topic-instances</w:t>
      </w:r>
      <w:r w:rsidRPr="00074B99">
        <w:t xml:space="preserve"> del ciclo de vida, para ello, se usará la analogía que existe entre </w:t>
      </w:r>
      <w:r w:rsidRPr="00074B99">
        <w:rPr>
          <w:i/>
        </w:rPr>
        <w:t>topic</w:t>
      </w:r>
      <w:r w:rsidRPr="00074B99">
        <w:t xml:space="preserve"> y las instancias del </w:t>
      </w:r>
      <w:r w:rsidRPr="00074B99">
        <w:rPr>
          <w:i/>
        </w:rPr>
        <w:t>topic</w:t>
      </w:r>
      <w:r w:rsidRPr="00074B99">
        <w:t xml:space="preserve"> y los objetos de clase en un lenguaje orientado a objetos. Tanto los objetos como los </w:t>
      </w:r>
      <w:r w:rsidRPr="00074B99">
        <w:rPr>
          <w:i/>
        </w:rPr>
        <w:t>topic-instances</w:t>
      </w:r>
      <w:r w:rsidRPr="00074B99">
        <w:t xml:space="preserve"> tienen una identidad proporcionada por su valor de clave única, y un ciclo de vida.</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Pr="00074B99" w:rsidRDefault="00F87F0F" w:rsidP="00F87F0F">
      <w:r w:rsidRPr="00074B99">
        <w:t xml:space="preserve">El ciclo de vida del </w:t>
      </w:r>
      <w:r w:rsidRPr="00074B99">
        <w:rPr>
          <w:bCs/>
          <w:i/>
        </w:rPr>
        <w:t>topic-instances</w:t>
      </w:r>
      <w:r w:rsidRPr="00074B99">
        <w:rPr>
          <w:bCs/>
        </w:rPr>
        <w:t xml:space="preserve">, </w:t>
      </w:r>
      <w:r w:rsidRPr="00074B99">
        <w:t xml:space="preserve">puede ser manejado implícitamente a través de la semántica implicada por el </w:t>
      </w:r>
      <w:r w:rsidRPr="00074B99">
        <w:rPr>
          <w:bCs/>
          <w:i/>
        </w:rPr>
        <w:t>DataWriter</w:t>
      </w:r>
      <w:r w:rsidRPr="00074B99">
        <w:t xml:space="preserve">, o puede ser controlado explícitamente por la API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5A69B7">
      <w:pPr>
        <w:pStyle w:val="Ttulo3"/>
      </w:pPr>
      <w:bookmarkStart w:id="204" w:name="_Toc425414506"/>
      <w:r w:rsidRPr="00074B99">
        <w:t>Ciclo de Vida de los Topic-Instances</w:t>
      </w:r>
      <w:bookmarkEnd w:id="204"/>
    </w:p>
    <w:p w14:paraId="5658D7E9" w14:textId="2245D8F0" w:rsidR="00E8081B" w:rsidRPr="00074B99" w:rsidRDefault="00E8081B" w:rsidP="00E8081B">
      <w:r w:rsidRPr="00074B99">
        <w:t xml:space="preserve">Los estados disponibles en los </w:t>
      </w:r>
      <w:r w:rsidRPr="00074B99">
        <w:rPr>
          <w:i/>
        </w:rPr>
        <w:t>topic-instances son</w:t>
      </w:r>
      <w:r w:rsidRPr="00074B99">
        <w:t>:</w:t>
      </w:r>
    </w:p>
    <w:p w14:paraId="5FA39988" w14:textId="28A5390D" w:rsidR="00E8081B" w:rsidRPr="00074B99" w:rsidRDefault="00E8081B" w:rsidP="00205224">
      <w:pPr>
        <w:pStyle w:val="Prrafodelista"/>
        <w:numPr>
          <w:ilvl w:val="0"/>
          <w:numId w:val="42"/>
        </w:numPr>
      </w:pPr>
      <w:r w:rsidRPr="00074B99">
        <w:t xml:space="preserve">ALIVE, si por lo menos hay un </w:t>
      </w:r>
      <w:r w:rsidRPr="00074B99">
        <w:rPr>
          <w:i/>
        </w:rPr>
        <w:t>DataWriter</w:t>
      </w:r>
      <w:r w:rsidRPr="00074B99">
        <w:t xml:space="preserve"> escribiendo.</w:t>
      </w:r>
    </w:p>
    <w:p w14:paraId="56F8FA3F" w14:textId="2C8FB0CC" w:rsidR="00E8081B" w:rsidRPr="00074B99" w:rsidRDefault="00E8081B" w:rsidP="00205224">
      <w:pPr>
        <w:pStyle w:val="Prrafodelista"/>
        <w:numPr>
          <w:ilvl w:val="0"/>
          <w:numId w:val="42"/>
        </w:numPr>
      </w:pPr>
      <w:r w:rsidRPr="00074B99">
        <w:t xml:space="preserve">NOT_ALIVE_NO_WRITERS, cuando no hay </w:t>
      </w:r>
      <w:proofErr w:type="gramStart"/>
      <w:r w:rsidRPr="00074B99">
        <w:t>mas</w:t>
      </w:r>
      <w:proofErr w:type="gramEnd"/>
      <w:r w:rsidRPr="00074B99">
        <w:t xml:space="preserve"> </w:t>
      </w:r>
      <w:r w:rsidRPr="00074B99">
        <w:rPr>
          <w:i/>
        </w:rPr>
        <w:t>DataWriters</w:t>
      </w:r>
      <w:r w:rsidRPr="00074B99">
        <w:t>, escribiendo.</w:t>
      </w:r>
    </w:p>
    <w:p w14:paraId="07474456" w14:textId="24D8B33B" w:rsidR="007E49F3" w:rsidRPr="00074B99" w:rsidRDefault="007E49F3" w:rsidP="00205224">
      <w:pPr>
        <w:pStyle w:val="Prrafodelista"/>
        <w:numPr>
          <w:ilvl w:val="0"/>
          <w:numId w:val="42"/>
        </w:numPr>
      </w:pPr>
      <w:r w:rsidRPr="00074B99">
        <w:t xml:space="preserve">NOT_ALIVE_DISPISED, si ha sido eliminada ya sea de manera implícita debido a un defecto en la calidad de servicio, o de manera explícita mediante una llamada específica en el API </w:t>
      </w:r>
      <w:r w:rsidRPr="00074B99">
        <w:rPr>
          <w:i/>
        </w:rPr>
        <w:t>DataWriter</w:t>
      </w:r>
      <w:r w:rsidRPr="00074B99">
        <w:t xml:space="preserve">. Este estado indica que la instancia ya no es relevante para el sistema y que no debe ser escrita más por cualquier escritor. Como resultado, los recursos asignados por </w:t>
      </w:r>
      <w:proofErr w:type="gramStart"/>
      <w:r w:rsidRPr="00074B99">
        <w:t>el sistemas</w:t>
      </w:r>
      <w:proofErr w:type="gramEnd"/>
      <w:r w:rsidRPr="00074B99">
        <w:t xml:space="preserve">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5A69B7">
      <w:pPr>
        <w:pStyle w:val="Ttulo4"/>
      </w:pPr>
      <w:r w:rsidRPr="00074B99">
        <w:lastRenderedPageBreak/>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CD3E403" w:rsidR="002245F4" w:rsidRPr="00074B99" w:rsidRDefault="006004A5" w:rsidP="00B04DA1">
      <w:r w:rsidRPr="00074B99">
        <w:t xml:space="preserve">Estando estas instancias en el estado ALIVE, las instancias serán registradas automáticas, es decir que están asociadas con el </w:t>
      </w:r>
      <w:r w:rsidRPr="00074B99">
        <w:rPr>
          <w:i/>
        </w:rPr>
        <w:t>writer</w:t>
      </w:r>
      <w:r w:rsidRPr="00074B99">
        <w:t>.</w:t>
      </w:r>
    </w:p>
    <w:p w14:paraId="7641C954" w14:textId="11D08E76" w:rsidR="00FF3271" w:rsidRPr="00074B99" w:rsidRDefault="00411B87" w:rsidP="00411B87">
      <w:r w:rsidRPr="00074B99">
        <w:t xml:space="preserve">Por tanto el comportamiento del DDS es disponer las instancias del </w:t>
      </w:r>
      <w:r w:rsidRPr="00074B99">
        <w:rPr>
          <w:i/>
        </w:rPr>
        <w:t>topic</w:t>
      </w:r>
      <w:r w:rsidRPr="00074B99">
        <w:t xml:space="preserve"> una vez que se destruye el objeto </w:t>
      </w:r>
      <w:r w:rsidRPr="00074B99">
        <w:rPr>
          <w:i/>
        </w:rPr>
        <w:t>DataWrite</w:t>
      </w:r>
      <w:r w:rsidRPr="00074B99">
        <w:t>, es decir llevando a las instancias a estado NOT_ALIVE_DISPOSED.</w:t>
      </w:r>
    </w:p>
    <w:p w14:paraId="1A9C256E" w14:textId="3EE732C0" w:rsidR="00411B87" w:rsidRPr="00074B99" w:rsidRDefault="00411B87" w:rsidP="00411B87">
      <w:pPr>
        <w:pStyle w:val="Descripcin"/>
        <w:keepNext/>
        <w:rPr>
          <w:color w:val="auto"/>
          <w:szCs w:val="24"/>
        </w:rPr>
      </w:pPr>
      <w:bookmarkStart w:id="205" w:name="_Ref420424278"/>
      <w:bookmarkStart w:id="206" w:name="_Toc425414566"/>
      <w:r w:rsidRPr="00074B99">
        <w:rPr>
          <w:color w:val="auto"/>
          <w:szCs w:val="24"/>
        </w:rPr>
        <w:t xml:space="preserve">Tabla </w:t>
      </w:r>
      <w:r w:rsidR="00AE11C0">
        <w:rPr>
          <w:color w:val="auto"/>
          <w:szCs w:val="24"/>
        </w:rPr>
        <w:fldChar w:fldCharType="begin"/>
      </w:r>
      <w:r w:rsidR="00AE11C0">
        <w:rPr>
          <w:color w:val="auto"/>
          <w:szCs w:val="24"/>
        </w:rPr>
        <w:instrText xml:space="preserve"> STYLEREF 1 \s </w:instrText>
      </w:r>
      <w:r w:rsidR="00AE11C0">
        <w:rPr>
          <w:color w:val="auto"/>
          <w:szCs w:val="24"/>
        </w:rPr>
        <w:fldChar w:fldCharType="separate"/>
      </w:r>
      <w:r w:rsidR="00AE11C0">
        <w:rPr>
          <w:noProof/>
          <w:color w:val="auto"/>
          <w:szCs w:val="24"/>
        </w:rPr>
        <w:t>2</w:t>
      </w:r>
      <w:r w:rsidR="00AE11C0">
        <w:rPr>
          <w:color w:val="auto"/>
          <w:szCs w:val="24"/>
        </w:rPr>
        <w:fldChar w:fldCharType="end"/>
      </w:r>
      <w:r w:rsidR="00AE11C0">
        <w:rPr>
          <w:color w:val="auto"/>
          <w:szCs w:val="24"/>
        </w:rPr>
        <w:noBreakHyphen/>
      </w:r>
      <w:r w:rsidR="00AE11C0">
        <w:rPr>
          <w:color w:val="auto"/>
          <w:szCs w:val="24"/>
        </w:rPr>
        <w:fldChar w:fldCharType="begin"/>
      </w:r>
      <w:r w:rsidR="00AE11C0">
        <w:rPr>
          <w:color w:val="auto"/>
          <w:szCs w:val="24"/>
        </w:rPr>
        <w:instrText xml:space="preserve"> SEQ Tabla \* ARABIC \s 1 </w:instrText>
      </w:r>
      <w:r w:rsidR="00AE11C0">
        <w:rPr>
          <w:color w:val="auto"/>
          <w:szCs w:val="24"/>
        </w:rPr>
        <w:fldChar w:fldCharType="separate"/>
      </w:r>
      <w:r w:rsidR="00AE11C0">
        <w:rPr>
          <w:noProof/>
          <w:color w:val="auto"/>
          <w:szCs w:val="24"/>
        </w:rPr>
        <w:t>5</w:t>
      </w:r>
      <w:r w:rsidR="00AE11C0">
        <w:rPr>
          <w:color w:val="auto"/>
          <w:szCs w:val="24"/>
        </w:rPr>
        <w:fldChar w:fldCharType="end"/>
      </w:r>
      <w:bookmarkEnd w:id="205"/>
      <w:r w:rsidRPr="00074B99">
        <w:rPr>
          <w:i w:val="0"/>
          <w:color w:val="auto"/>
          <w:szCs w:val="24"/>
        </w:rPr>
        <w:t>. Administración del Ciclo de Vida Automática</w:t>
      </w:r>
      <w:bookmarkEnd w:id="206"/>
    </w:p>
    <w:tbl>
      <w:tblPr>
        <w:tblStyle w:val="Tablaconcuadrcula"/>
        <w:tblW w:w="0" w:type="auto"/>
        <w:jc w:val="center"/>
        <w:tblLook w:val="04A0" w:firstRow="1" w:lastRow="0" w:firstColumn="1" w:lastColumn="0" w:noHBand="0" w:noVBand="1"/>
      </w:tblPr>
      <w:tblGrid>
        <w:gridCol w:w="7596"/>
      </w:tblGrid>
      <w:tr w:rsidR="00655EB6" w14:paraId="76C32726" w14:textId="77777777" w:rsidTr="00655EB6">
        <w:trPr>
          <w:jc w:val="center"/>
        </w:trPr>
        <w:tc>
          <w:tcPr>
            <w:tcW w:w="7596" w:type="dxa"/>
          </w:tcPr>
          <w:p w14:paraId="717A2AA6" w14:textId="77777777" w:rsidR="00655EB6" w:rsidRPr="00C11942" w:rsidRDefault="00655EB6" w:rsidP="00655EB6">
            <w:pPr>
              <w:jc w:val="center"/>
              <w:rPr>
                <w:rFonts w:cs="Times New Roman"/>
                <w:b/>
                <w:i/>
              </w:rPr>
            </w:pPr>
            <w:r w:rsidRPr="00C11942">
              <w:rPr>
                <w:rFonts w:cs="Times New Roman"/>
                <w:b/>
              </w:rPr>
              <w:t xml:space="preserve">Código de ejemplo del uso del método </w:t>
            </w:r>
            <w:r w:rsidRPr="00C11942">
              <w:rPr>
                <w:rFonts w:cs="Times New Roman"/>
                <w:b/>
                <w:i/>
              </w:rPr>
              <w:t>write()</w:t>
            </w:r>
          </w:p>
        </w:tc>
      </w:tr>
      <w:tr w:rsidR="00655EB6" w14:paraId="2393241D" w14:textId="77777777" w:rsidTr="00655EB6">
        <w:trPr>
          <w:jc w:val="center"/>
        </w:trPr>
        <w:tc>
          <w:tcPr>
            <w:tcW w:w="7596" w:type="dxa"/>
          </w:tcPr>
          <w:p w14:paraId="37C1DEF5" w14:textId="77777777" w:rsidR="00655EB6" w:rsidRDefault="00655EB6" w:rsidP="00655EB6">
            <w:pPr>
              <w:jc w:val="center"/>
              <w:rPr>
                <w:rFonts w:cs="Times New Roman"/>
              </w:rPr>
            </w:pPr>
            <w:r>
              <w:rPr>
                <w:noProof/>
                <w:lang w:eastAsia="es-EC"/>
              </w:rPr>
              <w:drawing>
                <wp:inline distT="0" distB="0" distL="0" distR="0" wp14:anchorId="7482AACA" wp14:editId="53DF045D">
                  <wp:extent cx="3028775" cy="2291715"/>
                  <wp:effectExtent l="0" t="0" r="635" b="0"/>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Lst>
                          </a:blip>
                          <a:srcRect l="43712" t="22958" r="35461" b="49013"/>
                          <a:stretch/>
                        </pic:blipFill>
                        <pic:spPr bwMode="auto">
                          <a:xfrm>
                            <a:off x="0" y="0"/>
                            <a:ext cx="3066579" cy="2320319"/>
                          </a:xfrm>
                          <a:prstGeom prst="rect">
                            <a:avLst/>
                          </a:prstGeom>
                          <a:ln>
                            <a:noFill/>
                          </a:ln>
                          <a:extLst>
                            <a:ext uri="{53640926-AAD7-44D8-BBD7-CCE9431645EC}">
                              <a14:shadowObscured xmlns:a14="http://schemas.microsoft.com/office/drawing/2010/main"/>
                            </a:ext>
                          </a:extLst>
                        </pic:spPr>
                      </pic:pic>
                    </a:graphicData>
                  </a:graphic>
                </wp:inline>
              </w:drawing>
            </w:r>
          </w:p>
        </w:tc>
      </w:tr>
      <w:tr w:rsidR="00655EB6" w14:paraId="2667BB21" w14:textId="77777777" w:rsidTr="00655EB6">
        <w:trPr>
          <w:jc w:val="center"/>
        </w:trPr>
        <w:tc>
          <w:tcPr>
            <w:tcW w:w="7596" w:type="dxa"/>
          </w:tcPr>
          <w:p w14:paraId="5EDD2E78" w14:textId="77777777" w:rsidR="00655EB6" w:rsidRDefault="00655EB6" w:rsidP="00655EB6">
            <w:pPr>
              <w:jc w:val="center"/>
              <w:rPr>
                <w:rFonts w:cs="Times New Roman"/>
              </w:rPr>
            </w:pPr>
            <w:r>
              <w:rPr>
                <w:noProof/>
                <w:lang w:eastAsia="es-EC"/>
              </w:rPr>
              <w:drawing>
                <wp:inline distT="0" distB="0" distL="0" distR="0" wp14:anchorId="2DB73CBA" wp14:editId="69A17659">
                  <wp:extent cx="3254828" cy="759424"/>
                  <wp:effectExtent l="0" t="0" r="3175" b="3175"/>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Lst>
                          </a:blip>
                          <a:srcRect l="43582" t="51947" r="34188" b="40159"/>
                          <a:stretch/>
                        </pic:blipFill>
                        <pic:spPr bwMode="auto">
                          <a:xfrm>
                            <a:off x="0" y="0"/>
                            <a:ext cx="3254828" cy="759424"/>
                          </a:xfrm>
                          <a:prstGeom prst="rect">
                            <a:avLst/>
                          </a:prstGeom>
                          <a:ln>
                            <a:noFill/>
                          </a:ln>
                          <a:extLst>
                            <a:ext uri="{53640926-AAD7-44D8-BBD7-CCE9431645EC}">
                              <a14:shadowObscured xmlns:a14="http://schemas.microsoft.com/office/drawing/2010/main"/>
                            </a:ext>
                          </a:extLst>
                        </pic:spPr>
                      </pic:pic>
                    </a:graphicData>
                  </a:graphic>
                </wp:inline>
              </w:drawing>
            </w:r>
          </w:p>
          <w:p w14:paraId="664CABCD" w14:textId="77777777" w:rsidR="00655EB6" w:rsidRDefault="00655EB6" w:rsidP="00655EB6">
            <w:pPr>
              <w:jc w:val="center"/>
              <w:rPr>
                <w:rFonts w:cs="Times New Roman"/>
              </w:rPr>
            </w:pPr>
          </w:p>
        </w:tc>
      </w:tr>
    </w:tbl>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5A69B7">
      <w:pPr>
        <w:pStyle w:val="Ttulo4"/>
      </w:pPr>
      <w:r w:rsidRPr="00074B99">
        <w:t>Administración de Ciclo de Vida Explícita</w:t>
      </w:r>
    </w:p>
    <w:p w14:paraId="1E5CBAB4" w14:textId="4FA514AF" w:rsidR="00FF3271" w:rsidRPr="00074B99" w:rsidRDefault="00371768" w:rsidP="00371768">
      <w:r w:rsidRPr="00074B99">
        <w:t xml:space="preserve">El ciclo de vida de </w:t>
      </w:r>
      <w:r w:rsidRPr="00074B99">
        <w:rPr>
          <w:bCs/>
          <w:i/>
        </w:rPr>
        <w:t>topic-instances</w:t>
      </w:r>
      <w:r w:rsidRPr="00074B99">
        <w:rPr>
          <w:b/>
          <w:bCs/>
        </w:rPr>
        <w:t xml:space="preserve"> </w:t>
      </w:r>
      <w:r w:rsidRPr="00074B99">
        <w:t xml:space="preserve">puede ser manejado explícitamente por el </w:t>
      </w:r>
      <w:r w:rsidRPr="00074B99">
        <w:rPr>
          <w:i/>
        </w:rPr>
        <w:t>API</w:t>
      </w:r>
      <w:r w:rsidRPr="00074B99">
        <w:t xml:space="preserve"> definido en el </w:t>
      </w:r>
      <w:r w:rsidRPr="00074B99">
        <w:rPr>
          <w:bCs/>
          <w:i/>
        </w:rPr>
        <w:t>DataWriter</w:t>
      </w:r>
      <w:r w:rsidRPr="00074B99">
        <w:t xml:space="preserve">. En este caso el programador de la aplicación tiene el control sobre </w:t>
      </w:r>
      <w:r w:rsidRPr="00074B99">
        <w:lastRenderedPageBreak/>
        <w:t xml:space="preserve">cuando las instancias son registradas, se dejan de registrar o se eliminan. El registro de </w:t>
      </w:r>
      <w:r w:rsidRPr="00074B99">
        <w:rPr>
          <w:bCs/>
          <w:i/>
        </w:rPr>
        <w:t>topic-instances</w:t>
      </w:r>
      <w:r w:rsidRPr="00074B99">
        <w:rPr>
          <w:b/>
          <w:bCs/>
        </w:rPr>
        <w:t xml:space="preserve"> </w:t>
      </w:r>
      <w:r w:rsidRPr="00074B99">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074B99">
        <w:rPr>
          <w:bCs/>
          <w:i/>
        </w:rPr>
        <w:t>topic-instances</w:t>
      </w:r>
      <w:r w:rsidRPr="00074B99">
        <w:rPr>
          <w:b/>
          <w:bCs/>
        </w:rPr>
        <w:t xml:space="preserve"> </w:t>
      </w:r>
      <w:r w:rsidRPr="00074B99">
        <w:t xml:space="preserve">proporciona una manera para decir al DDS que una aplicación se realiza escribiendo un </w:t>
      </w:r>
      <w:r w:rsidRPr="00074B99">
        <w:rPr>
          <w:bCs/>
          <w:i/>
        </w:rPr>
        <w:t>topic-instances</w:t>
      </w:r>
      <w:r w:rsidRPr="00074B99">
        <w:rPr>
          <w:b/>
          <w:bCs/>
        </w:rPr>
        <w:t xml:space="preserve"> </w:t>
      </w:r>
      <w:r w:rsidRPr="00074B99">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Pr="00074B99" w:rsidRDefault="00F736A8" w:rsidP="005A69B7">
      <w:pPr>
        <w:pStyle w:val="Ttulo4"/>
      </w:pPr>
      <w:r w:rsidRPr="00074B99">
        <w:t>Topic sin claves</w:t>
      </w:r>
    </w:p>
    <w:p w14:paraId="1C5A7FF4" w14:textId="0CE78901" w:rsidR="00F736A8" w:rsidRPr="00074B99" w:rsidRDefault="00F736A8" w:rsidP="00F736A8">
      <w:r w:rsidRPr="00074B99">
        <w:t xml:space="preserve">Los </w:t>
      </w:r>
      <w:r w:rsidRPr="00074B99">
        <w:rPr>
          <w:i/>
        </w:rPr>
        <w:t xml:space="preserve">topic </w:t>
      </w:r>
      <w:r w:rsidRPr="00074B99">
        <w:t xml:space="preserve">sin claves los convierte en únicos, en el sentido que hay sólo una instancia. En los </w:t>
      </w:r>
      <w:r w:rsidRPr="00074B99">
        <w:rPr>
          <w:i/>
        </w:rPr>
        <w:t>topic</w:t>
      </w:r>
      <w:r w:rsidRPr="00074B99">
        <w:t xml:space="preserve"> sin clave el estado de transición es vinculado al ciclo de vida del </w:t>
      </w:r>
      <w:r w:rsidRPr="00074B99">
        <w:rPr>
          <w:i/>
        </w:rPr>
        <w:t>DataWriter</w:t>
      </w:r>
      <w:r w:rsidRPr="00074B99">
        <w:t>.</w:t>
      </w:r>
    </w:p>
    <w:p w14:paraId="66735378" w14:textId="3CC82487" w:rsidR="00FF3271" w:rsidRPr="00074B99" w:rsidRDefault="00F736A8" w:rsidP="005A69B7">
      <w:pPr>
        <w:pStyle w:val="Ttulo3"/>
      </w:pPr>
      <w:bookmarkStart w:id="207" w:name="_Toc425414507"/>
      <w:r w:rsidRPr="00074B99">
        <w:t>Lectura de Datos</w:t>
      </w:r>
      <w:bookmarkEnd w:id="207"/>
    </w:p>
    <w:p w14:paraId="1E1F95F2" w14:textId="0C58AAAA" w:rsidR="00F736A8" w:rsidRPr="00074B99" w:rsidRDefault="00AE6242" w:rsidP="00F736A8">
      <w:r w:rsidRPr="00074B99">
        <w:t>DDS tiene dos mecanismos diferentes para acceder a los datos, cada uno de ellos permito controlar el acceso a los datos y la disponibilidad de los mismos.</w:t>
      </w:r>
    </w:p>
    <w:p w14:paraId="3A6D40B8" w14:textId="414D848C" w:rsidR="00AE6242" w:rsidRPr="00074B99" w:rsidRDefault="00AE6242" w:rsidP="00F736A8">
      <w:r w:rsidRPr="00074B99">
        <w:t xml:space="preserve">El acceso a los datos se realiza a través de la clase </w:t>
      </w:r>
      <w:r w:rsidRPr="00074B99">
        <w:rPr>
          <w:i/>
        </w:rPr>
        <w:t>DataReader</w:t>
      </w:r>
      <w:r w:rsidRPr="00074B99">
        <w:t xml:space="preserve"> exponiendo dos semánticas para acceder a los datos: </w:t>
      </w:r>
      <w:r w:rsidRPr="00074B99">
        <w:rPr>
          <w:i/>
        </w:rPr>
        <w:t>read</w:t>
      </w:r>
      <w:r w:rsidRPr="00074B99">
        <w:t xml:space="preserve"> y </w:t>
      </w:r>
      <w:r w:rsidRPr="00074B99">
        <w:rPr>
          <w:i/>
        </w:rPr>
        <w:t>take</w:t>
      </w:r>
      <w:r w:rsidRPr="00074B99">
        <w:t>.</w:t>
      </w:r>
    </w:p>
    <w:p w14:paraId="715618C1" w14:textId="4FC34F85" w:rsidR="00FF3271" w:rsidRPr="00074B99" w:rsidRDefault="00A82CBC" w:rsidP="005A69B7">
      <w:pPr>
        <w:pStyle w:val="Ttulo4"/>
      </w:pPr>
      <w:r w:rsidRPr="00074B99">
        <w:t>Read y Take</w:t>
      </w:r>
    </w:p>
    <w:p w14:paraId="3F05C689" w14:textId="77777777" w:rsidR="00A82CBC" w:rsidRPr="00074B99" w:rsidRDefault="00A82CBC" w:rsidP="00A82CBC">
      <w:pPr>
        <w:pStyle w:val="Default"/>
      </w:pPr>
    </w:p>
    <w:p w14:paraId="0471F4B5" w14:textId="5B9E56CD" w:rsidR="00A82CBC" w:rsidRPr="00074B99" w:rsidRDefault="00A82CBC" w:rsidP="00A82CBC">
      <w:r w:rsidRPr="00074B99">
        <w:t xml:space="preserve">La semántica de </w:t>
      </w:r>
      <w:r w:rsidRPr="00074B99">
        <w:rPr>
          <w:bCs/>
          <w:i/>
        </w:rPr>
        <w:t>read</w:t>
      </w:r>
      <w:r w:rsidRPr="00074B99">
        <w:rPr>
          <w:b/>
          <w:bCs/>
        </w:rPr>
        <w:t xml:space="preserve"> </w:t>
      </w:r>
      <w:r w:rsidRPr="00074B99">
        <w:t xml:space="preserve">implementada por el método </w:t>
      </w:r>
      <w:r w:rsidRPr="00074B99">
        <w:rPr>
          <w:bCs/>
          <w:i/>
        </w:rPr>
        <w:t>DataReader</w:t>
      </w:r>
      <w:proofErr w:type="gramStart"/>
      <w:r w:rsidRPr="00074B99">
        <w:rPr>
          <w:bCs/>
          <w:i/>
        </w:rPr>
        <w:t>::read</w:t>
      </w:r>
      <w:proofErr w:type="gramEnd"/>
      <w:r w:rsidRPr="00074B99">
        <w:t xml:space="preserve">, da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xml:space="preserve">. Así mismo, el DDS proporciona una semántica de </w:t>
      </w:r>
      <w:r w:rsidRPr="00074B99">
        <w:rPr>
          <w:bCs/>
          <w:i/>
        </w:rPr>
        <w:t>take</w:t>
      </w:r>
      <w:r w:rsidRPr="00074B99">
        <w:t xml:space="preserve">, implementado por los métodos </w:t>
      </w:r>
      <w:r w:rsidRPr="00074B99">
        <w:rPr>
          <w:bCs/>
          <w:i/>
        </w:rPr>
        <w:t>DataReader</w:t>
      </w:r>
      <w:proofErr w:type="gramStart"/>
      <w:r w:rsidRPr="00074B99">
        <w:rPr>
          <w:bCs/>
          <w:i/>
        </w:rPr>
        <w:t>::take</w:t>
      </w:r>
      <w:proofErr w:type="gramEnd"/>
      <w:r w:rsidRPr="00074B99">
        <w:rPr>
          <w:b/>
          <w:bCs/>
        </w:rPr>
        <w:t xml:space="preserve"> </w:t>
      </w:r>
      <w:r w:rsidRPr="00074B99">
        <w:t xml:space="preserve">que permite acceder a los datos recibidos por el </w:t>
      </w:r>
      <w:r w:rsidRPr="00074B99">
        <w:rPr>
          <w:bCs/>
          <w:i/>
        </w:rPr>
        <w:t>DataReader</w:t>
      </w:r>
      <w:r w:rsidRPr="00074B99">
        <w:rPr>
          <w:b/>
          <w:bCs/>
        </w:rPr>
        <w:t xml:space="preserve"> </w:t>
      </w:r>
      <w:r w:rsidRPr="00074B99">
        <w:t xml:space="preserve">para removerlo de su caché local. Esto significa que </w:t>
      </w:r>
      <w:r w:rsidRPr="00074B99">
        <w:lastRenderedPageBreak/>
        <w:t xml:space="preserve">una vez que los datos están tomados, no son más disponibles para subsecuente operaciones </w:t>
      </w:r>
      <w:r w:rsidRPr="00074B99">
        <w:rPr>
          <w:bCs/>
          <w:i/>
        </w:rPr>
        <w:t>read</w:t>
      </w:r>
      <w:r w:rsidRPr="00074B99">
        <w:rPr>
          <w:b/>
          <w:bCs/>
        </w:rPr>
        <w:t xml:space="preserve"> </w:t>
      </w:r>
      <w:r w:rsidRPr="00074B99">
        <w:t xml:space="preserve">o </w:t>
      </w:r>
      <w:r w:rsidRPr="00074B99">
        <w:rPr>
          <w:bCs/>
          <w:i/>
        </w:rPr>
        <w:t>take</w:t>
      </w:r>
      <w:r w:rsidRPr="00074B99">
        <w:t>.</w:t>
      </w:r>
    </w:p>
    <w:p w14:paraId="42BDA90F" w14:textId="77777777" w:rsidR="00A82CBC" w:rsidRPr="00074B99" w:rsidRDefault="00A82CBC" w:rsidP="00A82CBC">
      <w:pPr>
        <w:pStyle w:val="Default"/>
      </w:pPr>
    </w:p>
    <w:p w14:paraId="12CE7D42" w14:textId="010B80B1" w:rsidR="00A82CBC" w:rsidRPr="00074B99" w:rsidRDefault="00A82CBC" w:rsidP="00A82CBC">
      <w:r w:rsidRPr="00074B99">
        <w:t xml:space="preserve">La semántica proporcionada por las operaciones </w:t>
      </w:r>
      <w:r w:rsidRPr="00074B99">
        <w:rPr>
          <w:bCs/>
          <w:i/>
        </w:rPr>
        <w:t>read</w:t>
      </w:r>
      <w:r w:rsidRPr="00074B99">
        <w:rPr>
          <w:b/>
          <w:bCs/>
        </w:rPr>
        <w:t xml:space="preserve"> </w:t>
      </w:r>
      <w:r w:rsidRPr="00074B99">
        <w:t xml:space="preserve">y </w:t>
      </w:r>
      <w:r w:rsidRPr="00074B99">
        <w:rPr>
          <w:bCs/>
          <w:i/>
        </w:rPr>
        <w:t>take</w:t>
      </w:r>
      <w:r w:rsidRPr="00074B99">
        <w:rPr>
          <w:b/>
          <w:bCs/>
        </w:rPr>
        <w:t xml:space="preserve"> </w:t>
      </w:r>
      <w:r w:rsidRPr="00074B99">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074B99" w:rsidRDefault="0012748E" w:rsidP="0012748E">
      <w:pPr>
        <w:pStyle w:val="Default"/>
      </w:pPr>
    </w:p>
    <w:p w14:paraId="6018A36E" w14:textId="2E3079DD"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Pr="00074B99">
        <w:rPr>
          <w:b/>
          <w:bCs/>
        </w:rPr>
        <w:t xml:space="preserve"> </w:t>
      </w:r>
      <w:r w:rsidRPr="00074B99">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074B99">
        <w:rPr>
          <w:bCs/>
          <w:i/>
        </w:rPr>
        <w:t>read/take</w:t>
      </w:r>
      <w:r w:rsidRPr="00074B99">
        <w:rPr>
          <w:b/>
          <w:bCs/>
        </w:rPr>
        <w:t xml:space="preserve"> </w:t>
      </w:r>
      <w:r w:rsidRPr="00074B99">
        <w:t>de no-bloqueo asegura que estos pueden utilizarse con seguridad por aplicaciones que sondean para datos.</w:t>
      </w:r>
    </w:p>
    <w:p w14:paraId="627CEFEA" w14:textId="4E5AE334" w:rsidR="00A82CBC" w:rsidRPr="00074B99" w:rsidRDefault="00A82CBC" w:rsidP="005A69B7">
      <w:pPr>
        <w:pStyle w:val="Ttulo3"/>
      </w:pPr>
      <w:bookmarkStart w:id="208" w:name="_Toc425414508"/>
      <w:r w:rsidRPr="00074B99">
        <w:t>Datos y Metadatos</w:t>
      </w:r>
      <w:bookmarkEnd w:id="208"/>
    </w:p>
    <w:p w14:paraId="5C8F1BE5" w14:textId="77777777" w:rsidR="00A82CBC" w:rsidRPr="00074B99" w:rsidRDefault="00A82CBC" w:rsidP="00A82CBC">
      <w:pPr>
        <w:pStyle w:val="Default"/>
      </w:pPr>
    </w:p>
    <w:p w14:paraId="792DFB14" w14:textId="77777777"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 xml:space="preserve">junto con otra información que describe las propiedades de las muestras de los datos recibidos está a disposición de </w:t>
      </w:r>
      <w:r w:rsidRPr="00074B99">
        <w:rPr>
          <w:bCs/>
          <w:i/>
        </w:rPr>
        <w:t>DataReader</w:t>
      </w:r>
      <w:r w:rsidRPr="00074B99">
        <w:rPr>
          <w:b/>
          <w:bCs/>
        </w:rPr>
        <w:t xml:space="preserve"> </w:t>
      </w:r>
      <w:r w:rsidRPr="00074B99">
        <w:t xml:space="preserve">y pueden ser utilizadas para seleccionar los datos accedidos a través de </w:t>
      </w:r>
      <w:r w:rsidRPr="00074B99">
        <w:rPr>
          <w:bCs/>
          <w:i/>
        </w:rPr>
        <w:t>read</w:t>
      </w:r>
      <w:r w:rsidRPr="00074B99">
        <w:rPr>
          <w:b/>
          <w:bCs/>
        </w:rPr>
        <w:t xml:space="preserve"> </w:t>
      </w:r>
      <w:r w:rsidRPr="00074B99">
        <w:t xml:space="preserve">o ya sea de </w:t>
      </w:r>
      <w:r w:rsidRPr="00074B99">
        <w:rPr>
          <w:bCs/>
          <w:i/>
        </w:rPr>
        <w:t>take</w:t>
      </w:r>
      <w:r w:rsidRPr="00074B99">
        <w:t xml:space="preserve">. </w:t>
      </w:r>
    </w:p>
    <w:p w14:paraId="142AF08C" w14:textId="740614C4" w:rsidR="00A82CBC" w:rsidRPr="00074B99" w:rsidRDefault="00A82CBC" w:rsidP="00A82CBC">
      <w:r w:rsidRPr="00074B99">
        <w:t xml:space="preserve">Especialmente, para cada muestra de datos recibidos un </w:t>
      </w:r>
      <w:r w:rsidRPr="00074B99">
        <w:rPr>
          <w:bCs/>
          <w:i/>
        </w:rPr>
        <w:t>DataWriter</w:t>
      </w:r>
      <w:r w:rsidRPr="00074B99">
        <w:rPr>
          <w:b/>
          <w:bCs/>
        </w:rPr>
        <w:t xml:space="preserve"> </w:t>
      </w:r>
      <w:r w:rsidRPr="00074B99">
        <w:t xml:space="preserve">es asociado a una estructura, llamado </w:t>
      </w:r>
      <w:r w:rsidRPr="00074B99">
        <w:rPr>
          <w:bCs/>
          <w:i/>
        </w:rPr>
        <w:t>SampleInfo</w:t>
      </w:r>
      <w:r w:rsidRPr="00074B99">
        <w:rPr>
          <w:b/>
          <w:bCs/>
        </w:rPr>
        <w:t xml:space="preserve"> </w:t>
      </w:r>
      <w:r w:rsidRPr="00074B99">
        <w:t>describiendo la propiedad de esa muestra. Estas propiedades incluyen información como:</w:t>
      </w:r>
    </w:p>
    <w:p w14:paraId="5DAE73FF" w14:textId="77777777" w:rsidR="00A82CBC" w:rsidRPr="00074B99" w:rsidRDefault="00A82CBC" w:rsidP="00205224">
      <w:pPr>
        <w:pStyle w:val="Prrafodelista"/>
        <w:numPr>
          <w:ilvl w:val="0"/>
          <w:numId w:val="43"/>
        </w:numPr>
      </w:pPr>
      <w:r w:rsidRPr="00074B99">
        <w:rPr>
          <w:b/>
          <w:bCs/>
        </w:rPr>
        <w:t xml:space="preserve">Estado de la muestra. </w:t>
      </w:r>
      <w:r w:rsidRPr="00074B99">
        <w:t xml:space="preserve">El estado de la muestra puede ser READ o NOT_READ dependiendo si la muestra ya ha sido leída o no. </w:t>
      </w:r>
    </w:p>
    <w:p w14:paraId="08A4D5AE" w14:textId="03A32C34" w:rsidR="00A82CBC" w:rsidRPr="00074B99" w:rsidRDefault="00A82CBC" w:rsidP="00205224">
      <w:pPr>
        <w:pStyle w:val="Prrafodelista"/>
        <w:numPr>
          <w:ilvl w:val="0"/>
          <w:numId w:val="43"/>
        </w:numPr>
      </w:pPr>
      <w:r w:rsidRPr="00074B99">
        <w:rPr>
          <w:b/>
          <w:bCs/>
        </w:rPr>
        <w:t>Estado de la instancia</w:t>
      </w:r>
      <w:r w:rsidRPr="00074B99">
        <w:t>. Esto indica el estado de la instancia como ALIVE, NOT_ALIVE_NO_WRITERS, o NOT_ALIVE_DISPOSED.</w:t>
      </w:r>
    </w:p>
    <w:p w14:paraId="4C233C1E" w14:textId="5B5EA6D5" w:rsidR="00A82CBC" w:rsidRPr="00074B99" w:rsidRDefault="00A82CBC" w:rsidP="00205224">
      <w:pPr>
        <w:pStyle w:val="Prrafodelista"/>
        <w:numPr>
          <w:ilvl w:val="0"/>
          <w:numId w:val="43"/>
        </w:numPr>
      </w:pPr>
      <w:r w:rsidRPr="00074B99">
        <w:rPr>
          <w:b/>
          <w:bCs/>
        </w:rPr>
        <w:lastRenderedPageBreak/>
        <w:t xml:space="preserve">Estado de la vista. </w:t>
      </w:r>
      <w:r w:rsidRPr="00074B99">
        <w:t xml:space="preserve">El estado de vista puede ser NEW o NOT_NEW dependiendo de si es la primera muestra recibida por el </w:t>
      </w:r>
      <w:r w:rsidRPr="00074B99">
        <w:rPr>
          <w:bCs/>
          <w:i/>
        </w:rPr>
        <w:t>topic-instance</w:t>
      </w:r>
      <w:r w:rsidRPr="00074B99">
        <w:rPr>
          <w:b/>
          <w:bCs/>
        </w:rPr>
        <w:t xml:space="preserve"> </w:t>
      </w:r>
      <w:r w:rsidRPr="00074B99">
        <w:t xml:space="preserve">determinado o no. </w:t>
      </w:r>
    </w:p>
    <w:p w14:paraId="0AD33F82" w14:textId="77777777" w:rsidR="008870EF" w:rsidRPr="00074B99" w:rsidRDefault="008870EF" w:rsidP="008870EF">
      <w:pPr>
        <w:pStyle w:val="Default"/>
        <w:ind w:left="720"/>
      </w:pPr>
    </w:p>
    <w:p w14:paraId="653805B6" w14:textId="77777777" w:rsidR="008870EF" w:rsidRPr="00074B99" w:rsidRDefault="008870EF" w:rsidP="008870EF">
      <w:r w:rsidRPr="00074B99">
        <w:t xml:space="preserve">El </w:t>
      </w:r>
      <w:r w:rsidRPr="00074B99">
        <w:rPr>
          <w:bCs/>
          <w:i/>
        </w:rPr>
        <w:t>SampleInfo</w:t>
      </w:r>
      <w:r w:rsidRPr="00074B99">
        <w:rPr>
          <w:b/>
          <w:bCs/>
        </w:rPr>
        <w:t xml:space="preserve"> </w:t>
      </w:r>
      <w:r w:rsidRPr="00074B99">
        <w:t xml:space="preserve">también contiene un conjunto de contadores que permite reconstruir el número de veces que el </w:t>
      </w:r>
      <w:r w:rsidRPr="00074B99">
        <w:rPr>
          <w:bCs/>
          <w:i/>
        </w:rPr>
        <w:t>topic-instance</w:t>
      </w:r>
      <w:r w:rsidRPr="00074B99">
        <w:rPr>
          <w:b/>
          <w:bCs/>
        </w:rPr>
        <w:t xml:space="preserve"> </w:t>
      </w:r>
      <w:r w:rsidRPr="00074B99">
        <w:t xml:space="preserve">ha realizado cierta transición de estado como convertirse en </w:t>
      </w:r>
      <w:r w:rsidRPr="00074B99">
        <w:rPr>
          <w:i/>
          <w:iCs/>
        </w:rPr>
        <w:t xml:space="preserve">alive </w:t>
      </w:r>
      <w:r w:rsidRPr="00074B99">
        <w:t xml:space="preserve">después de </w:t>
      </w:r>
      <w:r w:rsidRPr="00074B99">
        <w:rPr>
          <w:i/>
          <w:iCs/>
        </w:rPr>
        <w:t>disposed</w:t>
      </w:r>
      <w:r w:rsidRPr="00074B99">
        <w:t xml:space="preserve">. </w:t>
      </w:r>
    </w:p>
    <w:p w14:paraId="2B6F7BDC" w14:textId="31400CC1" w:rsidR="008870EF" w:rsidRPr="00074B99" w:rsidRDefault="008870EF" w:rsidP="008870EF">
      <w:r w:rsidRPr="00074B99">
        <w:t xml:space="preserve">Finalmente, el </w:t>
      </w:r>
      <w:r w:rsidRPr="00074B99">
        <w:rPr>
          <w:bCs/>
          <w:i/>
        </w:rPr>
        <w:t>SampleInfo</w:t>
      </w:r>
      <w:r w:rsidRPr="00074B99">
        <w:rPr>
          <w:b/>
          <w:bCs/>
        </w:rPr>
        <w:t xml:space="preserve"> </w:t>
      </w:r>
      <w:r w:rsidRPr="00074B99">
        <w:t xml:space="preserve">contiene un </w:t>
      </w:r>
      <w:r w:rsidRPr="00074B99">
        <w:rPr>
          <w:i/>
          <w:iCs/>
        </w:rPr>
        <w:t xml:space="preserve">timestamp </w:t>
      </w:r>
      <w:r w:rsidRPr="00074B99">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Pr="00074B99" w:rsidRDefault="00E6590B" w:rsidP="005A69B7">
      <w:pPr>
        <w:pStyle w:val="Ttulo3"/>
      </w:pPr>
      <w:bookmarkStart w:id="209" w:name="_Toc425414509"/>
      <w:r w:rsidRPr="00074B99">
        <w:t>Notificaciones</w:t>
      </w:r>
      <w:bookmarkEnd w:id="209"/>
    </w:p>
    <w:p w14:paraId="620B7239" w14:textId="77777777" w:rsidR="00E6590B" w:rsidRPr="00074B99" w:rsidRDefault="00E6590B" w:rsidP="00E6590B">
      <w:pPr>
        <w:pStyle w:val="Default"/>
      </w:pPr>
    </w:p>
    <w:p w14:paraId="6C3EA28C" w14:textId="6C29DB82" w:rsidR="00E6590B" w:rsidRPr="00074B99" w:rsidRDefault="00E6590B" w:rsidP="00E6590B">
      <w:r w:rsidRPr="00074B99">
        <w:t xml:space="preserve">Una forma de coordinar con DDS es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5A69B7">
      <w:pPr>
        <w:pStyle w:val="Ttulo4"/>
      </w:pPr>
      <w:r w:rsidRPr="00074B99">
        <w:t>Waitsets</w:t>
      </w:r>
    </w:p>
    <w:p w14:paraId="0AA392BA" w14:textId="77777777" w:rsidR="00E6590B" w:rsidRPr="00074B99" w:rsidRDefault="00E6590B" w:rsidP="00E6590B">
      <w:pPr>
        <w:pStyle w:val="Default"/>
      </w:pPr>
    </w:p>
    <w:p w14:paraId="21C30B74" w14:textId="4040A1FE" w:rsidR="00E6590B" w:rsidRPr="00074B99" w:rsidRDefault="00E6590B" w:rsidP="00E6590B">
      <w:r w:rsidRPr="00074B99">
        <w:t xml:space="preserve">DDS proporciona un mecanismo genérico para esperar en condiciones. Uno de los tipos soportados de condiciones son las condiciones de lectura, las cuales pueden ser usadas para esperar la disponibilidad de los datos de uno o más </w:t>
      </w:r>
      <w:r w:rsidRPr="00074B99">
        <w:rPr>
          <w:bCs/>
          <w:i/>
        </w:rPr>
        <w:t>DataReaders</w:t>
      </w:r>
      <w:r w:rsidRPr="00074B99">
        <w:t>.</w:t>
      </w:r>
    </w:p>
    <w:p w14:paraId="5454887B" w14:textId="4A452BFE" w:rsidR="00E6590B" w:rsidRPr="00074B99" w:rsidRDefault="00E6590B" w:rsidP="005A69B7">
      <w:pPr>
        <w:pStyle w:val="Ttulo4"/>
      </w:pPr>
      <w:r w:rsidRPr="00074B99">
        <w:t>Listeners</w:t>
      </w:r>
    </w:p>
    <w:p w14:paraId="22632A83" w14:textId="77777777" w:rsidR="00E6590B" w:rsidRPr="00074B99" w:rsidRDefault="00E6590B" w:rsidP="00E6590B">
      <w:pPr>
        <w:pStyle w:val="Default"/>
      </w:pPr>
    </w:p>
    <w:p w14:paraId="5162B45D" w14:textId="20B46E43" w:rsidR="00E6590B" w:rsidRPr="00074B99" w:rsidRDefault="00E6590B" w:rsidP="00E6590B">
      <w:r w:rsidRPr="00074B99">
        <w:t xml:space="preserve">Otra manera de encontrar datos para ser leídos, es aprovechar al máximo de los eventos planteados por el DDS y asíncronamente notificar a los </w:t>
      </w:r>
      <w:r w:rsidR="002D18FE" w:rsidRPr="00074B99">
        <w:rPr>
          <w:bCs/>
          <w:i/>
        </w:rPr>
        <w:t>handler</w:t>
      </w:r>
      <w:r w:rsidRPr="00074B99">
        <w:rPr>
          <w:b/>
          <w:bCs/>
        </w:rPr>
        <w:t xml:space="preserve"> </w:t>
      </w:r>
      <w:r w:rsidRPr="00074B99">
        <w:t xml:space="preserve">(controladores) registrados. </w:t>
      </w:r>
      <w:r w:rsidRPr="00074B99">
        <w:lastRenderedPageBreak/>
        <w:t xml:space="preserve">Por lo tanto, si se quiere un </w:t>
      </w:r>
      <w:r w:rsidRPr="00074B99">
        <w:rPr>
          <w:bCs/>
          <w:i/>
        </w:rPr>
        <w:t>handler</w:t>
      </w:r>
      <w:r w:rsidRPr="00074B99">
        <w:rPr>
          <w:b/>
          <w:bCs/>
        </w:rPr>
        <w:t xml:space="preserve"> </w:t>
      </w:r>
      <w:r w:rsidRPr="00074B99">
        <w:t xml:space="preserve">para ser notificado de la disponibilidad de los datos, se debe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77777777" w:rsidR="00E6590B" w:rsidRPr="00074B99" w:rsidRDefault="00E6590B" w:rsidP="00E6590B">
      <w:r w:rsidRPr="00074B99">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074B99">
        <w:rPr>
          <w:bCs/>
          <w:i/>
        </w:rPr>
        <w:t>on_data_available</w:t>
      </w:r>
      <w:r w:rsidRPr="00074B99">
        <w:rPr>
          <w:b/>
          <w:bCs/>
        </w:rPr>
        <w:t xml:space="preserve"> </w:t>
      </w:r>
      <w:r w:rsidRPr="00074B99">
        <w:t xml:space="preserve">tiene que registrar una entidad exigible que acepta un único parámetro de tipo </w:t>
      </w:r>
      <w:r w:rsidRPr="00074B99">
        <w:rPr>
          <w:bCs/>
          <w:i/>
        </w:rPr>
        <w:t>DataReader</w:t>
      </w:r>
      <w:r w:rsidRPr="00074B99">
        <w:t xml:space="preserve">. </w:t>
      </w:r>
    </w:p>
    <w:p w14:paraId="2A7449EF" w14:textId="7DFF7178" w:rsidR="00E6590B" w:rsidRPr="00074B99" w:rsidRDefault="00E6590B" w:rsidP="00E6590B">
      <w:r w:rsidRPr="00074B99">
        <w:t xml:space="preserve">Finalmente, vale mencionar algo en el código, el </w:t>
      </w:r>
      <w:r w:rsidRPr="00074B99">
        <w:rPr>
          <w:bCs/>
          <w:i/>
        </w:rPr>
        <w:t>handler</w:t>
      </w:r>
      <w:r w:rsidRPr="00074B99">
        <w:rPr>
          <w:b/>
          <w:bCs/>
        </w:rPr>
        <w:t xml:space="preserve"> </w:t>
      </w:r>
      <w:r w:rsidRPr="00074B99">
        <w:t xml:space="preserve">se ejecutará en un </w:t>
      </w:r>
      <w:r w:rsidRPr="00074B99">
        <w:rPr>
          <w:bCs/>
          <w:i/>
        </w:rPr>
        <w:t>thread</w:t>
      </w:r>
      <w:r w:rsidRPr="00074B99">
        <w:rPr>
          <w:b/>
          <w:bCs/>
        </w:rPr>
        <w:t xml:space="preserve"> </w:t>
      </w:r>
      <w:r w:rsidRPr="00074B99">
        <w:t xml:space="preserve">de middleware. Como resultado, cuando se utilizan </w:t>
      </w:r>
      <w:r w:rsidRPr="00074B99">
        <w:rPr>
          <w:bCs/>
          <w:i/>
        </w:rPr>
        <w:t>listeners</w:t>
      </w:r>
      <w:r w:rsidRPr="00074B99">
        <w:rPr>
          <w:b/>
          <w:bCs/>
        </w:rPr>
        <w:t xml:space="preserve"> </w:t>
      </w:r>
      <w:r w:rsidRPr="00074B99">
        <w:rPr>
          <w:bCs/>
        </w:rPr>
        <w:t>se</w:t>
      </w:r>
      <w:r w:rsidRPr="00074B99">
        <w:rPr>
          <w:b/>
          <w:bCs/>
        </w:rPr>
        <w:t xml:space="preserve"> </w:t>
      </w:r>
      <w:r w:rsidRPr="00074B99">
        <w:t xml:space="preserve">debe probar a minimizar el tiempo del </w:t>
      </w:r>
      <w:r w:rsidRPr="00074B99">
        <w:rPr>
          <w:bCs/>
          <w:i/>
        </w:rPr>
        <w:t>listener</w:t>
      </w:r>
      <w:r w:rsidRPr="00074B99">
        <w:rPr>
          <w:b/>
          <w:bCs/>
        </w:rPr>
        <w:t xml:space="preserve"> </w:t>
      </w:r>
      <w:r w:rsidRPr="00074B99">
        <w:t>empleado en el mismo.</w:t>
      </w:r>
    </w:p>
    <w:p w14:paraId="63257CC5" w14:textId="7D919D90" w:rsidR="001E778E" w:rsidRPr="00074B99" w:rsidRDefault="00606BF0" w:rsidP="005A69B7">
      <w:pPr>
        <w:pStyle w:val="Ttulo2"/>
      </w:pPr>
      <w:bookmarkStart w:id="210" w:name="_Toc425414510"/>
      <w:r w:rsidRPr="00074B99">
        <w:t>MÓDULO RTPS</w:t>
      </w:r>
      <w:bookmarkEnd w:id="210"/>
    </w:p>
    <w:p w14:paraId="5091A82C" w14:textId="59935D5F" w:rsidR="001E778E" w:rsidRPr="00074B99" w:rsidRDefault="00B41696" w:rsidP="00B41696">
      <w:r w:rsidRPr="00074B99">
        <w:t xml:space="preserve">Los módulos RTPS están definidos por la </w:t>
      </w:r>
      <w:r w:rsidRPr="00074B99">
        <w:rPr>
          <w:rStyle w:val="Refdenotaalpie"/>
        </w:rPr>
        <w:footnoteReference w:id="31"/>
      </w:r>
      <w:r w:rsidRPr="00074B99">
        <w:t>PIM. La PIM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extremos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que se encuentra descrito más adelante. También es necesario describir el comportamiento de la máquina virtual, por medio del </w:t>
      </w:r>
      <w:r w:rsidR="00C64673" w:rsidRPr="00074B99">
        <w:rPr>
          <w:b/>
        </w:rPr>
        <w:t>módulo de comportamiento</w:t>
      </w:r>
      <w:r w:rsidR="00C64673" w:rsidRPr="00074B99">
        <w:t xml:space="preserve">, el cual es descrito de igual manera posteriormente y por el cual se observa el intercambio de mensajes que debe tomar lugar entre los extremos. Y finalmente </w:t>
      </w:r>
      <w:r w:rsidR="005A69B7" w:rsidRPr="00074B99">
        <w:t xml:space="preserve">se encuentra el protocolo de descubrimiento usado para configurar la máquina virtual con la información que esta necesita para comunicar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5A69B7">
      <w:pPr>
        <w:pStyle w:val="Ttulo3"/>
      </w:pPr>
      <w:bookmarkStart w:id="211" w:name="_Toc425414511"/>
      <w:r w:rsidRPr="00074B99">
        <w:lastRenderedPageBreak/>
        <w:t>Módulo estructura</w:t>
      </w:r>
      <w:bookmarkEnd w:id="211"/>
    </w:p>
    <w:p w14:paraId="60E88E6C" w14:textId="5FDDAA16" w:rsidR="005A69B7" w:rsidRPr="00074B99" w:rsidRDefault="005A69B7" w:rsidP="005A69B7">
      <w:r w:rsidRPr="00074B99">
        <w:t>El propósito principal de este módulo es describir</w:t>
      </w:r>
      <w:r w:rsidR="002306B1" w:rsidRPr="00074B99">
        <w:t xml:space="preserve"> las clases principales usadas por el protocolo RTPS, como se puede observar en la </w:t>
      </w:r>
      <w:r w:rsidR="002306B1" w:rsidRPr="00074B99">
        <w:fldChar w:fldCharType="begin"/>
      </w:r>
      <w:r w:rsidR="002306B1" w:rsidRPr="00074B99">
        <w:instrText xml:space="preserve"> REF _Ref420487320 \h </w:instrText>
      </w:r>
      <w:r w:rsidR="002306B1"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eastAsia="es-EC"/>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60">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02587DB0" w:rsidR="002306B1" w:rsidRPr="00074B99" w:rsidRDefault="002306B1" w:rsidP="002306B1">
      <w:pPr>
        <w:pStyle w:val="Descripcin"/>
        <w:rPr>
          <w:color w:val="auto"/>
          <w:szCs w:val="24"/>
        </w:rPr>
      </w:pPr>
      <w:bookmarkStart w:id="212" w:name="_Ref420487320"/>
      <w:bookmarkStart w:id="213" w:name="_Toc421177683"/>
      <w:bookmarkStart w:id="214" w:name="_Toc425414769"/>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2</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28</w:t>
      </w:r>
      <w:r w:rsidR="007D7E71" w:rsidRPr="00074B99">
        <w:rPr>
          <w:color w:val="auto"/>
          <w:szCs w:val="24"/>
        </w:rPr>
        <w:fldChar w:fldCharType="end"/>
      </w:r>
      <w:bookmarkEnd w:id="212"/>
      <w:r w:rsidRPr="00074B99">
        <w:rPr>
          <w:i w:val="0"/>
          <w:color w:val="auto"/>
          <w:szCs w:val="24"/>
        </w:rPr>
        <w:t>. Módulo Estructura</w:t>
      </w:r>
      <w:bookmarkEnd w:id="213"/>
      <w:bookmarkEnd w:id="214"/>
    </w:p>
    <w:p w14:paraId="37402E5E" w14:textId="157E7ABE" w:rsidR="005A69B7" w:rsidRPr="00074B99" w:rsidRDefault="00CD6B14" w:rsidP="00B41696">
      <w:r w:rsidRPr="00074B99">
        <w:t xml:space="preserve">Las entidades RTPS muestran a los extremos que son </w:t>
      </w:r>
      <w:proofErr w:type="gramStart"/>
      <w:r w:rsidRPr="00074B99">
        <w:t>utilizado</w:t>
      </w:r>
      <w:proofErr w:type="gramEnd"/>
      <w:r w:rsidRPr="00074B99">
        <w:t xml:space="preserve"> por las entidades DDS para que estas se comuniquen entre sí. Cada Entidad RTPS tiene correspondencia uno a uno con las Entidades DDS. El </w:t>
      </w:r>
      <w:r w:rsidRPr="00074B99">
        <w:rPr>
          <w:b/>
        </w:rPr>
        <w:t>HistoryCache</w:t>
      </w:r>
      <w:r w:rsidRPr="00074B99">
        <w:t xml:space="preserve"> proporciona una interfaz entre las entidades DDS y su correspondiente entidad RTPS. </w:t>
      </w:r>
      <w:r w:rsidR="00232998" w:rsidRPr="00074B99">
        <w:t>Por 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232998" w:rsidRPr="00074B99">
        <w:t xml:space="preserve">DDS añade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 </w:t>
      </w:r>
      <w:r w:rsidR="00232998" w:rsidRPr="00074B99">
        <w:rPr>
          <w:i/>
        </w:rPr>
        <w:t>Writer</w:t>
      </w:r>
      <w:r w:rsidR="00232998" w:rsidRPr="00074B99">
        <w:t xml:space="preserve">. El RTPS </w:t>
      </w:r>
      <w:r w:rsidR="00232998" w:rsidRPr="00074B99">
        <w:rPr>
          <w:i/>
        </w:rPr>
        <w:t>Writer</w:t>
      </w:r>
      <w:r w:rsidR="00232998" w:rsidRPr="00074B99">
        <w:t xml:space="preserve"> subsecuentemente transfiere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 xml:space="preserve">de cada RTPS </w:t>
      </w:r>
      <w:r w:rsidR="00232998" w:rsidRPr="00074B99">
        <w:rPr>
          <w:i/>
        </w:rPr>
        <w:t xml:space="preserve">Reader </w:t>
      </w:r>
      <w:r w:rsidR="00232998" w:rsidRPr="00074B99">
        <w:t xml:space="preserve">asociado. En el lado recibido, el DDS </w:t>
      </w:r>
      <w:r w:rsidR="00232998" w:rsidRPr="00074B99">
        <w:rPr>
          <w:i/>
        </w:rPr>
        <w:t>DataReader</w:t>
      </w:r>
      <w:r w:rsidR="00232998" w:rsidRPr="00074B99">
        <w:t xml:space="preserve"> es notificado por el RTPS </w:t>
      </w:r>
      <w:r w:rsidR="00232998" w:rsidRPr="00074B99">
        <w:rPr>
          <w:i/>
        </w:rPr>
        <w:t xml:space="preserve">Reader </w:t>
      </w:r>
      <w:r w:rsidR="00232998" w:rsidRPr="00074B99">
        <w:t xml:space="preserve">que un nuevo </w:t>
      </w:r>
      <w:r w:rsidR="00232998" w:rsidRPr="00074B99">
        <w:rPr>
          <w:b/>
        </w:rPr>
        <w:t>CacheChange</w:t>
      </w:r>
      <w:r w:rsidR="00232998" w:rsidRPr="00074B99">
        <w:t xml:space="preserve"> ha llegado en el </w:t>
      </w:r>
      <w:r w:rsidR="00232998" w:rsidRPr="00074B99">
        <w:rPr>
          <w:b/>
        </w:rPr>
        <w:t>HistoryCache</w:t>
      </w:r>
      <w:r w:rsidR="00232998" w:rsidRPr="00074B99">
        <w:t>.</w:t>
      </w:r>
    </w:p>
    <w:p w14:paraId="09D51881" w14:textId="77777777" w:rsidR="00212725" w:rsidRPr="00074B99" w:rsidRDefault="00212725" w:rsidP="00B41696"/>
    <w:p w14:paraId="4F19BB8B" w14:textId="1A485765" w:rsidR="00212725" w:rsidRPr="00074B99" w:rsidRDefault="00E60E4D" w:rsidP="00E60E4D">
      <w:pPr>
        <w:pStyle w:val="Ttulo4"/>
      </w:pPr>
      <w:r w:rsidRPr="00074B99">
        <w:lastRenderedPageBreak/>
        <w:t>Resumen de las clases usadas por la máquina virtual RTPS</w:t>
      </w:r>
    </w:p>
    <w:p w14:paraId="293CA38E" w14:textId="53F536EB" w:rsidR="00212725" w:rsidRPr="00074B99" w:rsidRDefault="00E60E4D" w:rsidP="00B41696">
      <w:r w:rsidRPr="00074B99">
        <w:t xml:space="preserve">Como podremos observar todas las entidades de RTPS son derivadas de la clase </w:t>
      </w:r>
      <w:r w:rsidRPr="00074B99">
        <w:rPr>
          <w:i/>
        </w:rPr>
        <w:t xml:space="preserve">Entity </w:t>
      </w:r>
      <w:r w:rsidRPr="00074B99">
        <w:t xml:space="preserve"> del RTPS,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6</w:t>
      </w:r>
      <w:r w:rsidR="00D060AE" w:rsidRPr="00074B99">
        <w:fldChar w:fldCharType="end"/>
      </w:r>
      <w:r w:rsidRPr="00074B99">
        <w:t>.</w:t>
      </w:r>
    </w:p>
    <w:p w14:paraId="76B3D3D4" w14:textId="3B4082DC" w:rsidR="00D060AE" w:rsidRPr="00074B99" w:rsidRDefault="00D060AE" w:rsidP="00D060AE">
      <w:pPr>
        <w:pStyle w:val="Descripcin"/>
        <w:keepNext/>
        <w:rPr>
          <w:szCs w:val="24"/>
        </w:rPr>
      </w:pPr>
      <w:bookmarkStart w:id="215" w:name="_Ref420492914"/>
      <w:bookmarkStart w:id="216" w:name="_Ref420492907"/>
      <w:bookmarkStart w:id="217" w:name="_Toc425414567"/>
      <w:r w:rsidRPr="00074B99">
        <w:rPr>
          <w:szCs w:val="24"/>
        </w:rPr>
        <w:t xml:space="preserve">Tabla </w:t>
      </w:r>
      <w:r w:rsidR="00AE11C0">
        <w:rPr>
          <w:szCs w:val="24"/>
        </w:rPr>
        <w:fldChar w:fldCharType="begin"/>
      </w:r>
      <w:r w:rsidR="00AE11C0">
        <w:rPr>
          <w:szCs w:val="24"/>
        </w:rPr>
        <w:instrText xml:space="preserve"> STYLEREF 1 \s </w:instrText>
      </w:r>
      <w:r w:rsidR="00AE11C0">
        <w:rPr>
          <w:szCs w:val="24"/>
        </w:rPr>
        <w:fldChar w:fldCharType="separate"/>
      </w:r>
      <w:r w:rsidR="00AE11C0">
        <w:rPr>
          <w:noProof/>
          <w:szCs w:val="24"/>
        </w:rPr>
        <w:t>2</w:t>
      </w:r>
      <w:r w:rsidR="00AE11C0">
        <w:rPr>
          <w:szCs w:val="24"/>
        </w:rPr>
        <w:fldChar w:fldCharType="end"/>
      </w:r>
      <w:r w:rsidR="00AE11C0">
        <w:rPr>
          <w:szCs w:val="24"/>
        </w:rPr>
        <w:noBreakHyphen/>
      </w:r>
      <w:r w:rsidR="00AE11C0">
        <w:rPr>
          <w:szCs w:val="24"/>
        </w:rPr>
        <w:fldChar w:fldCharType="begin"/>
      </w:r>
      <w:r w:rsidR="00AE11C0">
        <w:rPr>
          <w:szCs w:val="24"/>
        </w:rPr>
        <w:instrText xml:space="preserve"> SEQ Tabla \* ARABIC \s 1 </w:instrText>
      </w:r>
      <w:r w:rsidR="00AE11C0">
        <w:rPr>
          <w:szCs w:val="24"/>
        </w:rPr>
        <w:fldChar w:fldCharType="separate"/>
      </w:r>
      <w:r w:rsidR="00AE11C0">
        <w:rPr>
          <w:noProof/>
          <w:szCs w:val="24"/>
        </w:rPr>
        <w:t>6</w:t>
      </w:r>
      <w:r w:rsidR="00AE11C0">
        <w:rPr>
          <w:szCs w:val="24"/>
        </w:rPr>
        <w:fldChar w:fldCharType="end"/>
      </w:r>
      <w:bookmarkEnd w:id="215"/>
      <w:r w:rsidRPr="00074B99">
        <w:rPr>
          <w:szCs w:val="24"/>
        </w:rPr>
        <w:t xml:space="preserve">. </w:t>
      </w:r>
      <w:r w:rsidRPr="00074B99">
        <w:rPr>
          <w:i w:val="0"/>
          <w:szCs w:val="24"/>
        </w:rPr>
        <w:t>Clases y Entidades RTPS</w:t>
      </w:r>
      <w:bookmarkEnd w:id="216"/>
      <w:bookmarkEnd w:id="217"/>
    </w:p>
    <w:tbl>
      <w:tblPr>
        <w:tblStyle w:val="Tabladecuadrcula3-nfasis3"/>
        <w:tblW w:w="0" w:type="auto"/>
        <w:tblLook w:val="04A0" w:firstRow="1" w:lastRow="0" w:firstColumn="1" w:lastColumn="0" w:noHBand="0" w:noVBand="1"/>
      </w:tblPr>
      <w:tblGrid>
        <w:gridCol w:w="4513"/>
        <w:gridCol w:w="4514"/>
      </w:tblGrid>
      <w:tr w:rsidR="00B94FA0" w:rsidRPr="00074B99"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074B99" w:rsidRDefault="00B94FA0" w:rsidP="00B94FA0">
            <w:pPr>
              <w:ind w:firstLine="0"/>
              <w:jc w:val="center"/>
              <w:rPr>
                <w:b w:val="0"/>
                <w:i w:val="0"/>
              </w:rPr>
            </w:pPr>
            <w:r w:rsidRPr="00074B99">
              <w:rPr>
                <w:b w:val="0"/>
                <w:i w:val="0"/>
              </w:rPr>
              <w:t>Entidades y Clases RTPS</w:t>
            </w:r>
          </w:p>
        </w:tc>
      </w:tr>
      <w:tr w:rsidR="00470A30" w:rsidRPr="00074B99"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074B99" w:rsidRDefault="00470A30" w:rsidP="00B41696">
            <w:pPr>
              <w:ind w:firstLine="0"/>
              <w:rPr>
                <w:b/>
              </w:rPr>
            </w:pPr>
            <w:r w:rsidRPr="00074B99">
              <w:rPr>
                <w:b/>
              </w:rPr>
              <w:t>Clase</w:t>
            </w:r>
          </w:p>
        </w:tc>
        <w:tc>
          <w:tcPr>
            <w:tcW w:w="4514" w:type="dxa"/>
          </w:tcPr>
          <w:p w14:paraId="419B7F90" w14:textId="28C74DF0"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074B99">
              <w:rPr>
                <w:b/>
              </w:rPr>
              <w:t>Propósito</w:t>
            </w:r>
          </w:p>
        </w:tc>
      </w:tr>
      <w:tr w:rsidR="00470A30" w:rsidRPr="00074B99"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074B99" w:rsidRDefault="00470A30" w:rsidP="00B41696">
            <w:pPr>
              <w:ind w:firstLine="0"/>
            </w:pPr>
            <w:r w:rsidRPr="00074B99">
              <w:t>Entity</w:t>
            </w:r>
          </w:p>
        </w:tc>
        <w:tc>
          <w:tcPr>
            <w:tcW w:w="4514" w:type="dxa"/>
          </w:tcPr>
          <w:p w14:paraId="015D018B" w14:textId="377D432E" w:rsidR="00470A30" w:rsidRPr="00074B99"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074B99">
              <w:t xml:space="preserve">Es la clase base para todas las entidades RTPS. </w:t>
            </w:r>
            <w:r w:rsidRPr="00074B99">
              <w:rPr>
                <w:i/>
              </w:rPr>
              <w:t xml:space="preserve">Entity </w:t>
            </w:r>
            <w:r w:rsidRPr="00074B99">
              <w:t xml:space="preserve">representa la clase de objetos que son visibles para otras entidades RTPS en la Red. Estos objetos </w:t>
            </w:r>
            <w:r w:rsidRPr="00074B99">
              <w:rPr>
                <w:i/>
              </w:rPr>
              <w:t>Entity</w:t>
            </w:r>
            <w:r w:rsidRPr="00074B99">
              <w:t xml:space="preserve"> tienen un identificador único y global llamado </w:t>
            </w:r>
            <w:r w:rsidRPr="00074B99">
              <w:rPr>
                <w:i/>
              </w:rPr>
              <w:t>GUID</w:t>
            </w:r>
            <w:r w:rsidRPr="00074B99">
              <w:t xml:space="preserve"> y pueden ser referenciados dentro de los mensajes RTPS</w:t>
            </w:r>
            <w:r w:rsidR="00B94FA0" w:rsidRPr="00074B99">
              <w:t>.</w:t>
            </w:r>
          </w:p>
        </w:tc>
      </w:tr>
      <w:tr w:rsidR="00470A30" w:rsidRPr="00074B99"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074B99" w:rsidRDefault="00470A30" w:rsidP="00B41696">
            <w:pPr>
              <w:ind w:firstLine="0"/>
            </w:pPr>
            <w:r w:rsidRPr="00074B99">
              <w:t>Endpoint</w:t>
            </w:r>
          </w:p>
        </w:tc>
        <w:tc>
          <w:tcPr>
            <w:tcW w:w="4514" w:type="dxa"/>
          </w:tcPr>
          <w:p w14:paraId="4E3A5A09" w14:textId="1848AF64"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074B99">
              <w:t xml:space="preserve">Especialización de la representación de objetos </w:t>
            </w:r>
            <w:r w:rsidRPr="00074B99">
              <w:rPr>
                <w:i/>
              </w:rPr>
              <w:t xml:space="preserve">Entity </w:t>
            </w:r>
            <w:r w:rsidRPr="00074B99">
              <w:t>RTPS que pueden ser extremos de comunicación. Es decir, los objetos que pueden ser orígenes o destinos de los mensajes RTPS</w:t>
            </w:r>
            <w:r w:rsidR="00B94FA0" w:rsidRPr="00074B99">
              <w:t>.</w:t>
            </w:r>
          </w:p>
        </w:tc>
      </w:tr>
      <w:tr w:rsidR="00470A30" w:rsidRPr="00074B99"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074B99" w:rsidRDefault="00B94FA0" w:rsidP="00B41696">
            <w:pPr>
              <w:ind w:firstLine="0"/>
            </w:pPr>
            <w:r w:rsidRPr="00074B99">
              <w:t>Participant</w:t>
            </w:r>
          </w:p>
        </w:tc>
        <w:tc>
          <w:tcPr>
            <w:tcW w:w="4514" w:type="dxa"/>
          </w:tcPr>
          <w:p w14:paraId="7142823C" w14:textId="38184471" w:rsidR="00470A30" w:rsidRPr="00074B99"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074B99">
              <w:t>Es el contenedor de todas las entidades RTPS que comparten propiedades en común y son localizadas en un espacio de dirección simple.</w:t>
            </w:r>
          </w:p>
        </w:tc>
      </w:tr>
      <w:tr w:rsidR="00470A30" w:rsidRPr="00074B99"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074B99" w:rsidRDefault="00B94FA0" w:rsidP="00B41696">
            <w:pPr>
              <w:ind w:firstLine="0"/>
            </w:pPr>
            <w:r w:rsidRPr="00074B99">
              <w:t>Writer</w:t>
            </w:r>
          </w:p>
        </w:tc>
        <w:tc>
          <w:tcPr>
            <w:tcW w:w="4514" w:type="dxa"/>
          </w:tcPr>
          <w:p w14:paraId="620B9FB1" w14:textId="7912CDB2" w:rsidR="008E6A7B" w:rsidRPr="00074B99" w:rsidRDefault="008E6A7B" w:rsidP="008E6A7B">
            <w:pPr>
              <w:cnfStyle w:val="000000100000" w:firstRow="0" w:lastRow="0" w:firstColumn="0" w:lastColumn="0" w:oddVBand="0" w:evenVBand="0" w:oddHBand="1" w:evenHBand="0" w:firstRowFirstColumn="0" w:firstRowLastColumn="0" w:lastRowFirstColumn="0" w:lastRowLastColumn="0"/>
            </w:pPr>
            <w:r w:rsidRPr="00074B99">
              <w:t xml:space="preserve">Especialización de la representación de objetos </w:t>
            </w:r>
            <w:r w:rsidRPr="00074B99">
              <w:rPr>
                <w:i/>
              </w:rPr>
              <w:t>Endpoints</w:t>
            </w:r>
            <w:r w:rsidRPr="00074B99">
              <w:t xml:space="preserve"> que puede  ser origen de mensajes que comunican </w:t>
            </w:r>
            <w:r w:rsidRPr="00074B99">
              <w:rPr>
                <w:i/>
              </w:rPr>
              <w:t>CacheChanges</w:t>
            </w:r>
            <w:r w:rsidRPr="00074B99">
              <w:t>.</w:t>
            </w:r>
          </w:p>
        </w:tc>
      </w:tr>
      <w:tr w:rsidR="008E6A7B" w:rsidRPr="00074B99"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074B99" w:rsidRDefault="008E6A7B" w:rsidP="00B41696">
            <w:pPr>
              <w:ind w:firstLine="0"/>
            </w:pPr>
            <w:r w:rsidRPr="00074B99">
              <w:t>Reader</w:t>
            </w:r>
          </w:p>
        </w:tc>
        <w:tc>
          <w:tcPr>
            <w:tcW w:w="4514" w:type="dxa"/>
          </w:tcPr>
          <w:p w14:paraId="35FC8BFB" w14:textId="1143E27F" w:rsidR="008E6A7B" w:rsidRPr="00074B99" w:rsidRDefault="008E6A7B" w:rsidP="008E6A7B">
            <w:pPr>
              <w:cnfStyle w:val="000000000000" w:firstRow="0" w:lastRow="0" w:firstColumn="0" w:lastColumn="0" w:oddVBand="0" w:evenVBand="0" w:oddHBand="0" w:evenHBand="0" w:firstRowFirstColumn="0" w:firstRowLastColumn="0" w:lastRowFirstColumn="0" w:lastRowLastColumn="0"/>
            </w:pPr>
            <w:r w:rsidRPr="00074B99">
              <w:t xml:space="preserve">Especialización de la representación de objetos </w:t>
            </w:r>
            <w:r w:rsidRPr="00074B99">
              <w:rPr>
                <w:i/>
              </w:rPr>
              <w:t>Endpoints</w:t>
            </w:r>
            <w:r w:rsidRPr="00074B99">
              <w:t xml:space="preserve"> que puede  ser destino de mensajes que comunican </w:t>
            </w:r>
            <w:r w:rsidRPr="00074B99">
              <w:rPr>
                <w:i/>
              </w:rPr>
              <w:t>CacheChanges</w:t>
            </w:r>
            <w:r w:rsidRPr="00074B99">
              <w:t>.</w:t>
            </w:r>
          </w:p>
        </w:tc>
      </w:tr>
      <w:tr w:rsidR="008E6A7B" w:rsidRPr="00074B99"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074B99" w:rsidRDefault="008E6A7B" w:rsidP="00B41696">
            <w:pPr>
              <w:ind w:firstLine="0"/>
            </w:pPr>
            <w:r w:rsidRPr="00074B99">
              <w:t>HistoryCache</w:t>
            </w:r>
          </w:p>
        </w:tc>
        <w:tc>
          <w:tcPr>
            <w:tcW w:w="4514" w:type="dxa"/>
          </w:tcPr>
          <w:p w14:paraId="0834D60F" w14:textId="6E04BDF6" w:rsidR="008E6A7B" w:rsidRPr="00074B99" w:rsidRDefault="00C4382E" w:rsidP="008E6A7B">
            <w:pPr>
              <w:cnfStyle w:val="000000100000" w:firstRow="0" w:lastRow="0" w:firstColumn="0" w:lastColumn="0" w:oddVBand="0" w:evenVBand="0" w:oddHBand="1" w:evenHBand="0" w:firstRowFirstColumn="0" w:firstRowLastColumn="0" w:lastRowFirstColumn="0" w:lastRowLastColumn="0"/>
            </w:pPr>
            <w:r w:rsidRPr="00074B99">
              <w:t xml:space="preserve">Clase contenedora </w:t>
            </w:r>
            <w:r w:rsidR="00145C85" w:rsidRPr="00074B99">
              <w:t xml:space="preserve">usada para almacenar temporalmente y gestionar grupos de cambio a </w:t>
            </w:r>
            <w:r w:rsidR="00145C85" w:rsidRPr="00074B99">
              <w:rPr>
                <w:i/>
              </w:rPr>
              <w:t>data-objects.</w:t>
            </w:r>
          </w:p>
          <w:p w14:paraId="46F86F44" w14:textId="77777777" w:rsidR="00145C85" w:rsidRPr="00074B99" w:rsidRDefault="00145C85" w:rsidP="008E6A7B">
            <w:pPr>
              <w:cnfStyle w:val="000000100000" w:firstRow="0" w:lastRow="0" w:firstColumn="0" w:lastColumn="0" w:oddVBand="0" w:evenVBand="0" w:oddHBand="1" w:evenHBand="0" w:firstRowFirstColumn="0" w:firstRowLastColumn="0" w:lastRowFirstColumn="0" w:lastRowLastColumn="0"/>
            </w:pPr>
            <w:r w:rsidRPr="00074B99">
              <w:t>En el lado del escritor este contiene la historia de los cambios en el objeto de datos hechos por el escritor.</w:t>
            </w:r>
          </w:p>
          <w:p w14:paraId="316DF71F" w14:textId="77777777" w:rsidR="00145C85"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El uso de esta historia o historia parcial, depende las políticas de QoS del DDS y del estado de comunicaciones con los</w:t>
            </w:r>
            <w:r w:rsidRPr="00074B99">
              <w:rPr>
                <w:i/>
              </w:rPr>
              <w:t xml:space="preserve"> </w:t>
            </w:r>
            <w:r w:rsidRPr="00074B99">
              <w:t>lectores asociados.</w:t>
            </w:r>
          </w:p>
          <w:p w14:paraId="5B12EF4E" w14:textId="77777777" w:rsidR="00C04924"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074B99" w:rsidRDefault="00904907" w:rsidP="008E6A7B">
            <w:pPr>
              <w:cnfStyle w:val="000000100000" w:firstRow="0" w:lastRow="0" w:firstColumn="0" w:lastColumn="0" w:oddVBand="0" w:evenVBand="0" w:oddHBand="1" w:evenHBand="0" w:firstRowFirstColumn="0" w:firstRowLastColumn="0" w:lastRowFirstColumn="0" w:lastRowLastColumn="0"/>
              <w:rPr>
                <w:i/>
              </w:rPr>
            </w:pPr>
            <w:r w:rsidRPr="00074B99">
              <w:lastRenderedPageBreak/>
              <w:t xml:space="preserve">En el gráfico xx podemos observar un diagrama de clases del </w:t>
            </w:r>
            <w:r w:rsidRPr="00074B99">
              <w:rPr>
                <w:i/>
              </w:rPr>
              <w:t>HistoryCache.</w:t>
            </w:r>
          </w:p>
        </w:tc>
      </w:tr>
      <w:tr w:rsidR="001F2EF8" w:rsidRPr="00074B99"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074B99" w:rsidRDefault="001F2EF8" w:rsidP="00B41696">
            <w:pPr>
              <w:ind w:firstLine="0"/>
            </w:pPr>
            <w:r w:rsidRPr="00074B99">
              <w:lastRenderedPageBreak/>
              <w:t>CacheChange</w:t>
            </w:r>
          </w:p>
        </w:tc>
        <w:tc>
          <w:tcPr>
            <w:tcW w:w="4514" w:type="dxa"/>
          </w:tcPr>
          <w:p w14:paraId="5F3D63AC" w14:textId="548255A2" w:rsidR="001F2EF8" w:rsidRPr="00074B99" w:rsidRDefault="001F2EF8" w:rsidP="008E6A7B">
            <w:pPr>
              <w:cnfStyle w:val="000000000000" w:firstRow="0" w:lastRow="0" w:firstColumn="0" w:lastColumn="0" w:oddVBand="0" w:evenVBand="0" w:oddHBand="0" w:evenHBand="0" w:firstRowFirstColumn="0" w:firstRowLastColumn="0" w:lastRowFirstColumn="0" w:lastRowLastColumn="0"/>
            </w:pPr>
            <w:r w:rsidRPr="00074B99">
              <w:t>Representa un cambio individual que se ha hecho al objeto de datos. Estos incluyen a la creación, modificación, y eliminación de objetos de datos.</w:t>
            </w:r>
          </w:p>
        </w:tc>
      </w:tr>
      <w:tr w:rsidR="001F2EF8" w:rsidRPr="00074B99"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074B99" w:rsidRDefault="001F2EF8" w:rsidP="00B41696">
            <w:pPr>
              <w:ind w:firstLine="0"/>
            </w:pPr>
            <w:r w:rsidRPr="00074B99">
              <w:t>Data</w:t>
            </w:r>
          </w:p>
        </w:tc>
        <w:tc>
          <w:tcPr>
            <w:tcW w:w="4514" w:type="dxa"/>
          </w:tcPr>
          <w:p w14:paraId="15ED91F1" w14:textId="266D7513" w:rsidR="001F2EF8" w:rsidRPr="00074B99" w:rsidRDefault="001F2EF8" w:rsidP="008E6A7B">
            <w:pPr>
              <w:cnfStyle w:val="000000100000" w:firstRow="0" w:lastRow="0" w:firstColumn="0" w:lastColumn="0" w:oddVBand="0" w:evenVBand="0" w:oddHBand="1" w:evenHBand="0" w:firstRowFirstColumn="0" w:firstRowLastColumn="0" w:lastRowFirstColumn="0" w:lastRowLastColumn="0"/>
            </w:pPr>
            <w:r w:rsidRPr="00074B99">
              <w:t>Representa a los datos que deben ser asociados con un cambio hecho al objeto de datos.</w:t>
            </w:r>
          </w:p>
        </w:tc>
      </w:tr>
      <w:tr w:rsidR="00C04924" w:rsidRPr="00074B99"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074B99" w:rsidRDefault="00C04924" w:rsidP="00B41696">
            <w:pPr>
              <w:ind w:firstLine="0"/>
            </w:pPr>
          </w:p>
        </w:tc>
        <w:tc>
          <w:tcPr>
            <w:tcW w:w="4514" w:type="dxa"/>
          </w:tcPr>
          <w:p w14:paraId="603E2750" w14:textId="77777777" w:rsidR="00C04924" w:rsidRPr="00074B99"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074B99" w:rsidRDefault="00904907" w:rsidP="00904907">
      <w:pPr>
        <w:keepNext/>
        <w:jc w:val="center"/>
      </w:pPr>
      <w:r w:rsidRPr="00074B99">
        <w:rPr>
          <w:noProof/>
          <w:lang w:eastAsia="es-EC"/>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61">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0E96BF4C" w:rsidR="00470A30" w:rsidRPr="00074B99" w:rsidRDefault="00904907" w:rsidP="00904907">
      <w:pPr>
        <w:pStyle w:val="Descripcin"/>
        <w:rPr>
          <w:szCs w:val="24"/>
        </w:rPr>
      </w:pPr>
      <w:bookmarkStart w:id="218" w:name="_Toc421177684"/>
      <w:bookmarkStart w:id="219" w:name="_Toc425414770"/>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29</w:t>
      </w:r>
      <w:r w:rsidR="007D7E71" w:rsidRPr="00074B99">
        <w:rPr>
          <w:szCs w:val="24"/>
        </w:rPr>
        <w:fldChar w:fldCharType="end"/>
      </w:r>
      <w:r w:rsidRPr="00074B99">
        <w:rPr>
          <w:i w:val="0"/>
          <w:szCs w:val="24"/>
        </w:rPr>
        <w:t>. HistoryCache</w:t>
      </w:r>
      <w:bookmarkEnd w:id="218"/>
      <w:bookmarkEnd w:id="219"/>
    </w:p>
    <w:p w14:paraId="6FFD778D" w14:textId="18E03E20" w:rsidR="00606BF0" w:rsidRPr="00074B99" w:rsidRDefault="00606BF0" w:rsidP="00606BF0">
      <w:pPr>
        <w:pStyle w:val="Ttulo3"/>
      </w:pPr>
      <w:bookmarkStart w:id="220" w:name="_Toc425414512"/>
      <w:r w:rsidRPr="00074B99">
        <w:t>Módulo Mensajes</w:t>
      </w:r>
      <w:bookmarkEnd w:id="220"/>
    </w:p>
    <w:p w14:paraId="69E05BD3" w14:textId="77777777"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 xml:space="preserve">RTPS y los puntos finales del </w:t>
      </w:r>
      <w:r w:rsidRPr="00074B99">
        <w:rPr>
          <w:i/>
        </w:rPr>
        <w:t xml:space="preserve">Reader </w:t>
      </w:r>
      <w:r w:rsidRPr="00074B99">
        <w:t>RTPS. Los mensajes RTPS son de diseño modular y se puede ampliar fácilmente para apoyar tanto nuevas características del protocolo, así como extensiones específicas del proveedor.</w:t>
      </w:r>
    </w:p>
    <w:p w14:paraId="5F2F9461" w14:textId="77777777" w:rsidR="00606BF0" w:rsidRPr="00074B99" w:rsidRDefault="00606BF0" w:rsidP="00606BF0">
      <w:pPr>
        <w:pStyle w:val="Ttulo4"/>
      </w:pPr>
      <w:r w:rsidRPr="00074B99">
        <w:t>Estructura general del mensaje RTPS</w:t>
      </w:r>
    </w:p>
    <w:p w14:paraId="3F5C2834" w14:textId="77777777" w:rsidR="00606BF0" w:rsidRPr="00074B99" w:rsidRDefault="00606BF0" w:rsidP="00606BF0">
      <w:r w:rsidRPr="00074B99">
        <w:t xml:space="preserve">Consta de una cabecera RTPS de tamaño fijo, seguido de un número variable de Submensajes RTPS.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30</w:t>
      </w:r>
      <w:r w:rsidRPr="00074B99">
        <w:fldChar w:fldCharType="end"/>
      </w:r>
      <w:r w:rsidRPr="00074B99">
        <w:t>.</w:t>
      </w:r>
    </w:p>
    <w:p w14:paraId="4D7F19FF" w14:textId="77777777" w:rsidR="00606BF0" w:rsidRPr="00074B99" w:rsidRDefault="00606BF0" w:rsidP="00606BF0">
      <w:pPr>
        <w:keepNext/>
      </w:pPr>
      <w:r w:rsidRPr="00074B99">
        <w:rPr>
          <w:noProof/>
          <w:lang w:eastAsia="es-EC"/>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62">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4B391A78" w:rsidR="00606BF0" w:rsidRPr="00074B99" w:rsidRDefault="00606BF0" w:rsidP="00606BF0">
      <w:pPr>
        <w:pStyle w:val="Descripcin"/>
        <w:rPr>
          <w:szCs w:val="24"/>
        </w:rPr>
      </w:pPr>
      <w:bookmarkStart w:id="221" w:name="_Ref420560356"/>
      <w:bookmarkStart w:id="222" w:name="_Toc421177685"/>
      <w:bookmarkStart w:id="223" w:name="_Toc425414771"/>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30</w:t>
      </w:r>
      <w:r w:rsidR="007D7E71" w:rsidRPr="00074B99">
        <w:rPr>
          <w:szCs w:val="24"/>
        </w:rPr>
        <w:fldChar w:fldCharType="end"/>
      </w:r>
      <w:bookmarkEnd w:id="221"/>
      <w:r w:rsidRPr="00074B99">
        <w:rPr>
          <w:szCs w:val="24"/>
        </w:rPr>
        <w:t xml:space="preserve">. </w:t>
      </w:r>
      <w:r w:rsidRPr="00074B99">
        <w:rPr>
          <w:i w:val="0"/>
          <w:szCs w:val="24"/>
        </w:rPr>
        <w:t>Estructura del mensaje RTPS.</w:t>
      </w:r>
      <w:bookmarkEnd w:id="222"/>
      <w:bookmarkEnd w:id="223"/>
    </w:p>
    <w:p w14:paraId="68765208" w14:textId="77777777" w:rsidR="00606BF0" w:rsidRPr="00074B99" w:rsidRDefault="00606BF0" w:rsidP="00606BF0">
      <w:r w:rsidRPr="00074B99">
        <w:t xml:space="preserve"> </w:t>
      </w:r>
      <w:r w:rsidRPr="00074B99">
        <w:rPr>
          <w:i/>
        </w:rPr>
        <w:t xml:space="preserve"> </w:t>
      </w:r>
      <w:r w:rsidRPr="00074B99">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074B99" w:rsidRDefault="00606BF0" w:rsidP="00606BF0">
      <w:pPr>
        <w:pStyle w:val="Ttulo5"/>
      </w:pPr>
      <w:r w:rsidRPr="00074B99">
        <w:t>Estructura del Encabezado</w:t>
      </w:r>
    </w:p>
    <w:p w14:paraId="13F4BE1F" w14:textId="77777777" w:rsidR="00606BF0" w:rsidRPr="00074B99" w:rsidRDefault="00606BF0" w:rsidP="00606BF0">
      <w:r w:rsidRPr="00074B99">
        <w:t xml:space="preserve">El </w:t>
      </w:r>
      <w:r w:rsidRPr="00074B99">
        <w:rPr>
          <w:i/>
        </w:rPr>
        <w:t xml:space="preserve">header </w:t>
      </w:r>
      <w:r w:rsidRPr="00074B99">
        <w:t xml:space="preserve">RTPS debe aparecer al principio de cada mensaje. El </w:t>
      </w:r>
      <w:r w:rsidRPr="00074B99">
        <w:rPr>
          <w:i/>
        </w:rPr>
        <w:t xml:space="preserve">header </w:t>
      </w:r>
      <w:r w:rsidRPr="00074B99">
        <w:t xml:space="preserve">identifica el mensaje como perteneciente al protocolo RTPS. La cabecera identifica 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eastAsia="es-EC"/>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63">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03273E05" w:rsidR="00606BF0" w:rsidRPr="00074B99" w:rsidRDefault="00606BF0" w:rsidP="00606BF0">
      <w:pPr>
        <w:pStyle w:val="Descripcin"/>
        <w:rPr>
          <w:i w:val="0"/>
          <w:szCs w:val="24"/>
        </w:rPr>
      </w:pPr>
      <w:bookmarkStart w:id="224" w:name="_Ref420562575"/>
      <w:bookmarkStart w:id="225" w:name="_Toc421177686"/>
      <w:bookmarkStart w:id="226" w:name="_Toc425414772"/>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31</w:t>
      </w:r>
      <w:r w:rsidR="007D7E71" w:rsidRPr="00074B99">
        <w:rPr>
          <w:szCs w:val="24"/>
        </w:rPr>
        <w:fldChar w:fldCharType="end"/>
      </w:r>
      <w:bookmarkEnd w:id="224"/>
      <w:r w:rsidRPr="00074B99">
        <w:rPr>
          <w:szCs w:val="24"/>
        </w:rPr>
        <w:t xml:space="preserve">. </w:t>
      </w:r>
      <w:r w:rsidRPr="00074B99">
        <w:rPr>
          <w:i w:val="0"/>
          <w:szCs w:val="24"/>
        </w:rPr>
        <w:t>Estructura de la cabecera del mensaje RTPS.</w:t>
      </w:r>
      <w:bookmarkEnd w:id="225"/>
      <w:bookmarkEnd w:id="226"/>
    </w:p>
    <w:p w14:paraId="775DAEF7" w14:textId="77777777" w:rsidR="00606BF0" w:rsidRPr="00074B99" w:rsidRDefault="00606BF0" w:rsidP="00606BF0">
      <w:pPr>
        <w:pStyle w:val="Ttulo5"/>
      </w:pPr>
      <w:r w:rsidRPr="00074B99">
        <w:t>Estructura del submensaje</w:t>
      </w:r>
    </w:p>
    <w:p w14:paraId="600E4492" w14:textId="77777777" w:rsidR="00606BF0" w:rsidRPr="00074B99" w:rsidRDefault="00606BF0" w:rsidP="00606BF0">
      <w:r w:rsidRPr="00074B99">
        <w:t xml:space="preserve">Cada submensaje RTPS consiste de un número variable de partes del submensaje RTPS. Todos los submensajes RTPS cuentan con la misma estructura idéntica como se muestra en la </w:t>
      </w:r>
      <w:r w:rsidRPr="00074B99">
        <w:fldChar w:fldCharType="begin"/>
      </w:r>
      <w:r w:rsidRPr="00074B99">
        <w:instrText xml:space="preserve"> REF _Ref420564762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32</w:t>
      </w:r>
      <w:r w:rsidRPr="00074B99">
        <w:fldChar w:fldCharType="end"/>
      </w:r>
      <w:r w:rsidRPr="00074B99">
        <w:t>.</w:t>
      </w:r>
    </w:p>
    <w:p w14:paraId="1E698536" w14:textId="77777777" w:rsidR="00606BF0" w:rsidRPr="00074B99" w:rsidRDefault="00606BF0" w:rsidP="00606BF0">
      <w:pPr>
        <w:keepNext/>
        <w:jc w:val="center"/>
      </w:pPr>
      <w:r w:rsidRPr="00074B99">
        <w:rPr>
          <w:noProof/>
          <w:lang w:eastAsia="es-EC"/>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64">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1F711EF7" w:rsidR="00606BF0" w:rsidRPr="00074B99" w:rsidRDefault="00606BF0" w:rsidP="00606BF0">
      <w:pPr>
        <w:pStyle w:val="Descripcin"/>
        <w:rPr>
          <w:szCs w:val="24"/>
        </w:rPr>
      </w:pPr>
      <w:bookmarkStart w:id="227" w:name="_Ref420564762"/>
      <w:bookmarkStart w:id="228" w:name="_Toc421177687"/>
      <w:bookmarkStart w:id="229" w:name="_Toc425414773"/>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32</w:t>
      </w:r>
      <w:r w:rsidR="007D7E71" w:rsidRPr="00074B99">
        <w:rPr>
          <w:szCs w:val="24"/>
        </w:rPr>
        <w:fldChar w:fldCharType="end"/>
      </w:r>
      <w:bookmarkEnd w:id="227"/>
      <w:r w:rsidRPr="00074B99">
        <w:rPr>
          <w:szCs w:val="24"/>
        </w:rPr>
        <w:t xml:space="preserve">. </w:t>
      </w:r>
      <w:r w:rsidRPr="00074B99">
        <w:rPr>
          <w:i w:val="0"/>
          <w:szCs w:val="24"/>
        </w:rPr>
        <w:t>Estructura de los submensajes RTPS.</w:t>
      </w:r>
      <w:bookmarkEnd w:id="228"/>
      <w:bookmarkEnd w:id="229"/>
    </w:p>
    <w:p w14:paraId="0A4EFBF5" w14:textId="77777777" w:rsidR="00606BF0" w:rsidRPr="00074B99" w:rsidRDefault="00606BF0" w:rsidP="00606BF0">
      <w:r w:rsidRPr="00074B99">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71000A">
      <w:pPr>
        <w:pStyle w:val="Ttulo6"/>
      </w:pPr>
      <w:r w:rsidRPr="00074B99">
        <w:lastRenderedPageBreak/>
        <w:t>SubmessageId</w:t>
      </w:r>
    </w:p>
    <w:p w14:paraId="7BDF0F59" w14:textId="77777777"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074B99">
        <w:rPr>
          <w:i/>
        </w:rPr>
        <w:t xml:space="preserve">vendor </w:t>
      </w:r>
      <w:r w:rsidRPr="00074B99">
        <w:t>de submensajes específicos que nunca serán utilizados por futuras versiones del protocolo RTPS.</w:t>
      </w:r>
    </w:p>
    <w:p w14:paraId="375CB96D" w14:textId="77777777" w:rsidR="00606BF0" w:rsidRPr="00074B99" w:rsidRDefault="00606BF0" w:rsidP="0071000A">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71000A">
      <w:pPr>
        <w:pStyle w:val="Ttulo6"/>
      </w:pPr>
      <w:r w:rsidRPr="00074B99">
        <w:t>SubmessageLength</w:t>
      </w:r>
    </w:p>
    <w:p w14:paraId="2B43D7D5" w14:textId="77777777" w:rsidR="00606BF0" w:rsidRPr="00074B99" w:rsidRDefault="00606BF0" w:rsidP="00606BF0">
      <w:r w:rsidRPr="00074B99">
        <w:t xml:space="preserve">El </w:t>
      </w:r>
      <w:r w:rsidRPr="00074B99">
        <w:rPr>
          <w:i/>
        </w:rPr>
        <w:t xml:space="preserve">SubmessageLength </w:t>
      </w:r>
      <w:r w:rsidRPr="00074B99">
        <w:t xml:space="preserve">indica la longitud del submensaje (no está incluido en la cabecera del submensaje). </w:t>
      </w:r>
    </w:p>
    <w:p w14:paraId="64BBD5F3" w14:textId="77777777" w:rsidR="00606BF0" w:rsidRPr="00074B99" w:rsidRDefault="00606BF0" w:rsidP="00606BF0">
      <w:r w:rsidRPr="00074B99">
        <w:t xml:space="preserve">El </w:t>
      </w:r>
      <w:r w:rsidRPr="00074B99">
        <w:rPr>
          <w:i/>
        </w:rPr>
        <w:t>SubmessageLength</w:t>
      </w:r>
      <w:r w:rsidRPr="00074B99">
        <w:t>&gt; 0, o bien es:</w:t>
      </w:r>
    </w:p>
    <w:p w14:paraId="150BC7BC" w14:textId="77777777" w:rsidR="00606BF0" w:rsidRPr="00074B99" w:rsidRDefault="00606BF0" w:rsidP="00205224">
      <w:pPr>
        <w:pStyle w:val="Prrafodelista"/>
        <w:numPr>
          <w:ilvl w:val="0"/>
          <w:numId w:val="49"/>
        </w:numPr>
      </w:pPr>
      <w:r w:rsidRPr="00074B99">
        <w:t>La longitud desde el comienzo de los contenidos del submensaje hasta el comienzo de la cabecera del siguiente submensaje (en este caso el submensaje no es el último submensaje en el mensaje).</w:t>
      </w:r>
    </w:p>
    <w:p w14:paraId="7FFA45D1" w14:textId="77777777" w:rsidR="00606BF0" w:rsidRPr="00074B99" w:rsidRDefault="00606BF0" w:rsidP="00205224">
      <w:pPr>
        <w:pStyle w:val="Prrafodelista"/>
        <w:numPr>
          <w:ilvl w:val="0"/>
          <w:numId w:val="49"/>
        </w:numPr>
      </w:pPr>
      <w:r w:rsidRPr="00074B99">
        <w:t>O es la longitud del mensaje restante (en este caso el submensaje es el último submensaje del mensaje).</w:t>
      </w:r>
    </w:p>
    <w:p w14:paraId="3F5570EA" w14:textId="77777777" w:rsidR="00606BF0" w:rsidRPr="00074B99" w:rsidRDefault="00606BF0" w:rsidP="00606BF0">
      <w:r w:rsidRPr="00074B99">
        <w:t>Un interpretador del mensaje puede distinguir entre estos dos casos, ya que conoce la longitud total del mensaje.</w:t>
      </w:r>
    </w:p>
    <w:p w14:paraId="4BD9A2F0" w14:textId="77777777" w:rsidR="00606BF0" w:rsidRPr="00074B99" w:rsidRDefault="00606BF0" w:rsidP="00606BF0">
      <w:r w:rsidRPr="00074B99">
        <w:t xml:space="preserve">El </w:t>
      </w:r>
      <w:r w:rsidRPr="00074B99">
        <w:rPr>
          <w:i/>
        </w:rPr>
        <w:t xml:space="preserve">SubmessageLength </w:t>
      </w:r>
      <w:r w:rsidRPr="00074B99">
        <w:t xml:space="preserve">== 0, el submensaje es el último en el mensaje y se extiende hasta el final del mensaje. Esto hace que sea posible enviar submensajes mayores a 64 KB (es </w:t>
      </w:r>
      <w:r w:rsidRPr="00074B99">
        <w:lastRenderedPageBreak/>
        <w:t xml:space="preserve">la longitud máxima que se puede almacenar en el campo </w:t>
      </w:r>
      <w:r w:rsidRPr="00074B99">
        <w:rPr>
          <w:i/>
        </w:rPr>
        <w:t>submessageLength</w:t>
      </w:r>
      <w:r w:rsidRPr="00074B99">
        <w:t>), siempre que sean el último submensaje en el mensaje.</w:t>
      </w:r>
    </w:p>
    <w:p w14:paraId="774CBA89" w14:textId="77777777" w:rsidR="00606BF0" w:rsidRPr="00074B99" w:rsidRDefault="00606BF0" w:rsidP="00606BF0">
      <w:pPr>
        <w:pStyle w:val="Ttulo4"/>
      </w:pPr>
      <w:r w:rsidRPr="00074B99">
        <w:t>RTPS Message Receiver</w:t>
      </w:r>
    </w:p>
    <w:p w14:paraId="559D0272" w14:textId="77777777" w:rsidR="00606BF0" w:rsidRPr="00074B99" w:rsidRDefault="00606BF0" w:rsidP="00606BF0">
      <w:r w:rsidRPr="00074B99">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074B99">
        <w:fldChar w:fldCharType="begin"/>
      </w:r>
      <w:r w:rsidRPr="00074B99">
        <w:instrText xml:space="preserve"> REF _Ref420571024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33</w:t>
      </w:r>
      <w:r w:rsidRPr="00074B99">
        <w:fldChar w:fldCharType="end"/>
      </w:r>
      <w:r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eastAsia="es-EC"/>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65">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5EF7DD15" w:rsidR="00606BF0" w:rsidRPr="00074B99" w:rsidRDefault="00606BF0" w:rsidP="00606BF0">
      <w:pPr>
        <w:pStyle w:val="Descripcin"/>
        <w:rPr>
          <w:i w:val="0"/>
          <w:szCs w:val="24"/>
        </w:rPr>
      </w:pPr>
      <w:bookmarkStart w:id="230" w:name="_Ref420571024"/>
      <w:bookmarkStart w:id="231" w:name="_Toc421177688"/>
      <w:bookmarkStart w:id="232" w:name="_Toc425414774"/>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33</w:t>
      </w:r>
      <w:r w:rsidR="007D7E71" w:rsidRPr="00074B99">
        <w:rPr>
          <w:szCs w:val="24"/>
        </w:rPr>
        <w:fldChar w:fldCharType="end"/>
      </w:r>
      <w:bookmarkEnd w:id="230"/>
      <w:r w:rsidRPr="00074B99">
        <w:rPr>
          <w:szCs w:val="24"/>
        </w:rPr>
        <w:t xml:space="preserve">. </w:t>
      </w:r>
      <w:r w:rsidRPr="00074B99">
        <w:rPr>
          <w:i w:val="0"/>
          <w:szCs w:val="24"/>
        </w:rPr>
        <w:t>Receptor RTPS.</w:t>
      </w:r>
      <w:bookmarkEnd w:id="231"/>
      <w:bookmarkEnd w:id="232"/>
    </w:p>
    <w:p w14:paraId="30ADD853" w14:textId="77777777" w:rsidR="00606BF0" w:rsidRPr="00074B99" w:rsidRDefault="00606BF0" w:rsidP="00606BF0">
      <w:pPr>
        <w:pStyle w:val="Ttulo5"/>
      </w:pPr>
      <w:r w:rsidRPr="00074B99">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77777777" w:rsidR="00606BF0" w:rsidRPr="00074B99" w:rsidRDefault="00606BF0" w:rsidP="00205224">
      <w:pPr>
        <w:pStyle w:val="Prrafodelista"/>
        <w:numPr>
          <w:ilvl w:val="0"/>
          <w:numId w:val="50"/>
        </w:numPr>
      </w:pPr>
      <w:r w:rsidRPr="00074B99">
        <w:lastRenderedPageBreak/>
        <w:t xml:space="preserve">Un submensaje con un </w:t>
      </w:r>
      <w:r w:rsidRPr="00074B99">
        <w:rPr>
          <w:i/>
        </w:rPr>
        <w:t>SubmessageId</w:t>
      </w:r>
      <w:r w:rsidRPr="00074B99">
        <w:t xml:space="preserve"> desconocido debe ser ignorado y el análisis debe continuar con el siguiente submensaje. En concreto: una implementación de RTPS 2.2 debe ignorar cualquier Mensajes complementarios con ID que estén fuera del conjunto </w:t>
      </w:r>
      <w:r w:rsidRPr="00074B99">
        <w:rPr>
          <w:i/>
        </w:rPr>
        <w:t xml:space="preserve">SubmessageKind </w:t>
      </w:r>
      <w:r w:rsidRPr="00074B99">
        <w:t xml:space="preserve">definido en la versión 2.2. </w:t>
      </w:r>
      <w:r w:rsidRPr="00074B99">
        <w:rPr>
          <w:i/>
        </w:rPr>
        <w:t xml:space="preserve">SubmessageId </w:t>
      </w:r>
      <w:r w:rsidRPr="00074B99">
        <w:t>en el rango específico del fabricante</w:t>
      </w:r>
      <w:r w:rsidRPr="00074B99">
        <w:rPr>
          <w:i/>
        </w:rPr>
        <w:t xml:space="preserve"> </w:t>
      </w:r>
      <w:r w:rsidRPr="00074B99">
        <w:t xml:space="preserve">que vienen de un </w:t>
      </w:r>
      <w:r w:rsidRPr="00074B99">
        <w:rPr>
          <w:i/>
        </w:rPr>
        <w:t>vendorID</w:t>
      </w:r>
      <w:r w:rsidRPr="00074B99">
        <w:t xml:space="preserve"> que se desconoce también debe ser ignorada y el análisis debe continuar con el siguiente submensaje.</w:t>
      </w:r>
    </w:p>
    <w:p w14:paraId="6976F3C6" w14:textId="77777777" w:rsidR="00606BF0" w:rsidRPr="00074B99" w:rsidRDefault="00606BF0" w:rsidP="00205224">
      <w:pPr>
        <w:pStyle w:val="Prrafodelista"/>
        <w:numPr>
          <w:ilvl w:val="0"/>
          <w:numId w:val="50"/>
        </w:numPr>
      </w:pPr>
      <w:r w:rsidRPr="00074B99">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77777777" w:rsidR="00606BF0" w:rsidRPr="00074B99" w:rsidRDefault="00606BF0" w:rsidP="00205224">
      <w:pPr>
        <w:pStyle w:val="Prrafodelista"/>
        <w:numPr>
          <w:ilvl w:val="0"/>
          <w:numId w:val="51"/>
        </w:numPr>
      </w:pPr>
      <w:r w:rsidRPr="00074B99">
        <w:t>Puede afectar el comportamiento del punto final al que está destinado el mensaje. Esto se aplica a los mensajes básicos RTPS, tales como: Datos, DataFrag, HeartBeat, AckNack, Gap, HeartbeatFrag, NackFrag.</w:t>
      </w:r>
    </w:p>
    <w:p w14:paraId="3EE0AC68" w14:textId="77777777" w:rsidR="00606BF0" w:rsidRPr="00074B99" w:rsidRDefault="00606BF0" w:rsidP="00606BF0">
      <w:pPr>
        <w:pStyle w:val="Ttulo4"/>
      </w:pPr>
      <w:r w:rsidRPr="00074B99">
        <w:t>Elementos del submensaje RTPS</w:t>
      </w:r>
    </w:p>
    <w:p w14:paraId="4C42DB23" w14:textId="77777777" w:rsidR="00606BF0" w:rsidRPr="00074B99" w:rsidRDefault="00606BF0" w:rsidP="00606BF0">
      <w:r w:rsidRPr="00074B99">
        <w:t xml:space="preserve">Cada mensaje RTPS contiene un número variable de submensajes RTPS. Cada submensaje RTPS a su vez, se construye a partir de un conjunto de bloques de construcción atómicas predefinidos llamados </w:t>
      </w:r>
      <w:r w:rsidRPr="00074B99">
        <w:rPr>
          <w:i/>
        </w:rPr>
        <w:t>SubmessageElements</w:t>
      </w:r>
      <w:r w:rsidRPr="00074B99">
        <w:t xml:space="preserve">. El RTPS versión 2.2 define los </w:t>
      </w:r>
      <w:r w:rsidRPr="00074B99">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074B99">
        <w:fldChar w:fldCharType="begin"/>
      </w:r>
      <w:r w:rsidRPr="00074B99">
        <w:instrText xml:space="preserve"> REF _Ref420921514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eastAsia="es-EC"/>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66">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26A98178" w:rsidR="00606BF0" w:rsidRPr="00074B99" w:rsidRDefault="00606BF0" w:rsidP="00606BF0">
      <w:pPr>
        <w:pStyle w:val="Descripcin"/>
        <w:rPr>
          <w:i w:val="0"/>
          <w:color w:val="auto"/>
          <w:szCs w:val="24"/>
        </w:rPr>
      </w:pPr>
      <w:bookmarkStart w:id="233" w:name="_Ref420921514"/>
      <w:bookmarkStart w:id="234" w:name="_Toc421177689"/>
      <w:bookmarkStart w:id="235" w:name="_Toc425414775"/>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2</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34</w:t>
      </w:r>
      <w:r w:rsidR="007D7E71" w:rsidRPr="00074B99">
        <w:rPr>
          <w:color w:val="auto"/>
          <w:szCs w:val="24"/>
        </w:rPr>
        <w:fldChar w:fldCharType="end"/>
      </w:r>
      <w:bookmarkEnd w:id="233"/>
      <w:r w:rsidRPr="00074B99">
        <w:rPr>
          <w:color w:val="auto"/>
          <w:szCs w:val="24"/>
        </w:rPr>
        <w:t xml:space="preserve">. </w:t>
      </w:r>
      <w:r w:rsidRPr="00074B99">
        <w:rPr>
          <w:i w:val="0"/>
          <w:color w:val="auto"/>
          <w:szCs w:val="24"/>
        </w:rPr>
        <w:t>Elementos de submensaje RTPS.</w:t>
      </w:r>
      <w:bookmarkEnd w:id="234"/>
      <w:bookmarkEnd w:id="235"/>
    </w:p>
    <w:p w14:paraId="6E082118" w14:textId="77777777" w:rsidR="00606BF0" w:rsidRPr="00074B99" w:rsidRDefault="00606BF0" w:rsidP="00606BF0">
      <w:r w:rsidRPr="00074B99">
        <w:t xml:space="preserve">El detalle de los elementos del submensaje RTPS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20142C" w:rsidRPr="00074B99">
            <w:rPr>
              <w:noProof/>
            </w:rPr>
            <w:t>(OMG, 2014)</w:t>
          </w:r>
          <w:r w:rsidRPr="00074B99">
            <w:fldChar w:fldCharType="end"/>
          </w:r>
        </w:sdtContent>
      </w:sdt>
      <w:r w:rsidRPr="00074B99">
        <w:t>.</w:t>
      </w:r>
    </w:p>
    <w:p w14:paraId="48EA8F54" w14:textId="77777777" w:rsidR="00606BF0" w:rsidRPr="00074B99" w:rsidRDefault="00606BF0" w:rsidP="00606BF0">
      <w:pPr>
        <w:pStyle w:val="Ttulo4"/>
      </w:pPr>
      <w:r w:rsidRPr="00074B99">
        <w:t>Submensaje RTPS</w:t>
      </w:r>
    </w:p>
    <w:p w14:paraId="69895BDC" w14:textId="77777777" w:rsidR="00606BF0" w:rsidRPr="00074B99" w:rsidRDefault="00606BF0" w:rsidP="00606BF0">
      <w:r w:rsidRPr="00074B99">
        <w:t xml:space="preserve">El protocolo RTPS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77777777" w:rsidR="00606BF0" w:rsidRPr="00074B99" w:rsidRDefault="00606BF0" w:rsidP="00606BF0">
      <w:r w:rsidRPr="00074B99">
        <w:t xml:space="preserve">El Entity submessage se dirige a una Entidad RTPS. El </w:t>
      </w:r>
      <w:r w:rsidRPr="00074B99">
        <w:rPr>
          <w:rFonts w:cs="Times New Roman"/>
          <w:color w:val="000000"/>
          <w:kern w:val="0"/>
        </w:rPr>
        <w:t>Interpreter-Submessages</w:t>
      </w:r>
      <w:r w:rsidRPr="00074B99">
        <w:t xml:space="preserve"> modifica el estado del receptor RTPS y proporcionar contexto que ayuda a los procesos posteriores del Entity submessage.</w:t>
      </w:r>
    </w:p>
    <w:p w14:paraId="75716141" w14:textId="77777777" w:rsidR="00606BF0" w:rsidRPr="00074B99" w:rsidRDefault="00606BF0" w:rsidP="00606BF0">
      <w:r w:rsidRPr="00074B99">
        <w:t>Las entidades del submensaje son:</w:t>
      </w:r>
    </w:p>
    <w:p w14:paraId="19ACF01A" w14:textId="77777777" w:rsidR="00606BF0" w:rsidRPr="00074B99" w:rsidRDefault="00606BF0" w:rsidP="00205224">
      <w:pPr>
        <w:pStyle w:val="Prrafodelista"/>
        <w:numPr>
          <w:ilvl w:val="0"/>
          <w:numId w:val="52"/>
        </w:numPr>
      </w:pPr>
      <w:r w:rsidRPr="00074B99">
        <w:t xml:space="preserve">Los </w:t>
      </w:r>
      <w:r w:rsidRPr="00074B99">
        <w:rPr>
          <w:i/>
        </w:rPr>
        <w:t>datos</w:t>
      </w:r>
      <w:r w:rsidRPr="00074B99">
        <w:t xml:space="preserve">,  contiene información sobre el valor de un objeto fecha de la aplicación. Los submensajes de datos son enviados por </w:t>
      </w:r>
      <w:r w:rsidRPr="00074B99">
        <w:rPr>
          <w:i/>
        </w:rPr>
        <w:t>Writer</w:t>
      </w:r>
      <w:r w:rsidRPr="00074B99">
        <w:t xml:space="preserve"> </w:t>
      </w:r>
      <w:r w:rsidRPr="00074B99">
        <w:rPr>
          <w:rFonts w:cs="Times New Roman"/>
          <w:color w:val="000000"/>
          <w:kern w:val="0"/>
        </w:rPr>
        <w:t>(</w:t>
      </w:r>
      <w:r w:rsidRPr="00074B99">
        <w:rPr>
          <w:rFonts w:cs="Times New Roman"/>
          <w:b/>
          <w:bCs/>
          <w:color w:val="000000"/>
          <w:kern w:val="0"/>
        </w:rPr>
        <w:t xml:space="preserve">NO_KEY </w:t>
      </w:r>
      <w:r w:rsidRPr="00074B99">
        <w:rPr>
          <w:rFonts w:cs="Times New Roman"/>
          <w:b/>
          <w:bCs/>
          <w:color w:val="000000"/>
          <w:kern w:val="0"/>
        </w:rPr>
        <w:lastRenderedPageBreak/>
        <w:t>Writer</w:t>
      </w:r>
      <w:r w:rsidRPr="00074B99">
        <w:rPr>
          <w:rFonts w:cs="Times New Roman"/>
          <w:color w:val="000000"/>
          <w:kern w:val="0"/>
        </w:rPr>
        <w:t xml:space="preserve"> o </w:t>
      </w:r>
      <w:r w:rsidRPr="00074B99">
        <w:rPr>
          <w:rFonts w:cs="Times New Roman"/>
          <w:b/>
          <w:bCs/>
          <w:color w:val="000000"/>
          <w:kern w:val="0"/>
        </w:rPr>
        <w:t>WITH_KEY Writer</w:t>
      </w:r>
      <w:r w:rsidRPr="00074B99">
        <w:rPr>
          <w:rFonts w:cs="Times New Roman"/>
          <w:color w:val="000000"/>
          <w:kern w:val="0"/>
        </w:rPr>
        <w:t xml:space="preserve">) a un </w:t>
      </w:r>
      <w:r w:rsidRPr="00074B99">
        <w:rPr>
          <w:rFonts w:cs="Times New Roman"/>
          <w:i/>
          <w:color w:val="000000"/>
          <w:kern w:val="0"/>
        </w:rPr>
        <w:t>Reader</w:t>
      </w:r>
      <w:r w:rsidRPr="00074B99">
        <w:rPr>
          <w:rFonts w:cs="Times New Roman"/>
          <w:color w:val="000000"/>
          <w:kern w:val="0"/>
        </w:rPr>
        <w:t xml:space="preserve"> (</w:t>
      </w:r>
      <w:r w:rsidRPr="00074B99">
        <w:rPr>
          <w:rFonts w:cs="Times New Roman"/>
          <w:b/>
          <w:bCs/>
          <w:color w:val="000000"/>
          <w:kern w:val="0"/>
        </w:rPr>
        <w:t>NO_KEY Reader</w:t>
      </w:r>
      <w:r w:rsidRPr="00074B99">
        <w:rPr>
          <w:rFonts w:cs="Times New Roman"/>
          <w:color w:val="000000"/>
          <w:kern w:val="0"/>
        </w:rPr>
        <w:t xml:space="preserve"> o </w:t>
      </w:r>
      <w:r w:rsidRPr="00074B99">
        <w:rPr>
          <w:rFonts w:cs="Times New Roman"/>
          <w:b/>
          <w:bCs/>
          <w:color w:val="000000"/>
          <w:kern w:val="0"/>
        </w:rPr>
        <w:t>WITH_KEY Reader</w:t>
      </w:r>
      <w:r w:rsidRPr="00074B99">
        <w:rPr>
          <w:rFonts w:cs="Times New Roman"/>
          <w:color w:val="000000"/>
          <w:kern w:val="0"/>
        </w:rPr>
        <w:t>).</w:t>
      </w:r>
    </w:p>
    <w:p w14:paraId="1A83E818" w14:textId="77777777"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Pr="00074B99">
        <w:t xml:space="preserve"> (</w:t>
      </w:r>
      <w:r w:rsidRPr="00074B99">
        <w:rPr>
          <w:rFonts w:cs="Times New Roman"/>
          <w:b/>
          <w:bCs/>
          <w:color w:val="000000"/>
          <w:kern w:val="0"/>
        </w:rPr>
        <w:t xml:space="preserve">NO_KEY Writer </w:t>
      </w:r>
      <w:r w:rsidRPr="00074B99">
        <w:rPr>
          <w:rFonts w:cs="Times New Roman"/>
          <w:color w:val="000000"/>
          <w:kern w:val="0"/>
        </w:rPr>
        <w:t xml:space="preserve">o </w:t>
      </w:r>
      <w:r w:rsidRPr="00074B99">
        <w:rPr>
          <w:rFonts w:cs="Times New Roman"/>
          <w:b/>
          <w:bCs/>
          <w:color w:val="000000"/>
          <w:kern w:val="0"/>
        </w:rPr>
        <w:t>WITH_KEY Writer</w:t>
      </w:r>
      <w:r w:rsidRPr="00074B99">
        <w:t xml:space="preserve">) a uno o más </w:t>
      </w:r>
      <w:r w:rsidRPr="00074B99">
        <w:rPr>
          <w:i/>
        </w:rPr>
        <w:t>Reader</w:t>
      </w:r>
      <w:r w:rsidRPr="00074B99">
        <w:t xml:space="preserve"> </w:t>
      </w:r>
      <w:r w:rsidRPr="00074B99">
        <w:rPr>
          <w:b/>
        </w:rPr>
        <w:t>(</w:t>
      </w:r>
      <w:r w:rsidRPr="00074B99">
        <w:rPr>
          <w:rFonts w:cs="Times New Roman"/>
          <w:b/>
          <w:bCs/>
          <w:color w:val="000000"/>
          <w:kern w:val="0"/>
        </w:rPr>
        <w:t>NO_KEY Reader</w:t>
      </w:r>
      <w:r w:rsidRPr="00074B99">
        <w:rPr>
          <w:rFonts w:cs="Times New Roman"/>
          <w:color w:val="000000"/>
          <w:kern w:val="0"/>
        </w:rPr>
        <w:t xml:space="preserve"> o </w:t>
      </w:r>
      <w:r w:rsidRPr="00074B99">
        <w:rPr>
          <w:rFonts w:cs="Times New Roman"/>
          <w:b/>
          <w:bCs/>
          <w:color w:val="000000"/>
          <w:kern w:val="0"/>
        </w:rPr>
        <w:t xml:space="preserve">WITH_KEY </w:t>
      </w:r>
      <w:r w:rsidRPr="00074B99">
        <w:t>Reader</w:t>
      </w:r>
      <w:r w:rsidRPr="00074B99">
        <w:rPr>
          <w:b/>
        </w:rPr>
        <w:t>)</w:t>
      </w:r>
      <w:r w:rsidRPr="00074B99">
        <w:t>.</w:t>
      </w:r>
    </w:p>
    <w:p w14:paraId="29239CB0" w14:textId="77777777"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es para los datos fragmentados, describe que fragmentos están disponibles en un Writer. Los mensajes </w:t>
      </w:r>
      <w:r w:rsidRPr="00074B99">
        <w:rPr>
          <w:i/>
        </w:rPr>
        <w:t>HeartbeatFrag</w:t>
      </w:r>
      <w:r w:rsidRPr="00074B99">
        <w:t xml:space="preserve"> son enviados por un </w:t>
      </w:r>
      <w:r w:rsidRPr="00074B99">
        <w:rPr>
          <w:i/>
        </w:rPr>
        <w:t>Writer</w:t>
      </w:r>
      <w:r w:rsidRPr="00074B99">
        <w:t xml:space="preserve"> </w:t>
      </w:r>
      <w:r w:rsidRPr="00074B99">
        <w:rPr>
          <w:b/>
        </w:rPr>
        <w:t>(NO_KEY Writer o WITH_KEY Writer)</w:t>
      </w:r>
      <w:r w:rsidRPr="00074B99">
        <w:t xml:space="preserve"> a uno o más </w:t>
      </w:r>
      <w:r w:rsidRPr="00074B99">
        <w:rPr>
          <w:i/>
        </w:rPr>
        <w:t>Reader</w:t>
      </w:r>
      <w:r w:rsidRPr="00074B99">
        <w:t xml:space="preserve"> </w:t>
      </w:r>
      <w:r w:rsidRPr="00074B99">
        <w:rPr>
          <w:b/>
        </w:rPr>
        <w:t>(NO_KEY Reader o WITH_KEY Reader)</w:t>
      </w:r>
      <w:r w:rsidRPr="00074B99">
        <w:t>.</w:t>
      </w:r>
    </w:p>
    <w:p w14:paraId="563EDC8F" w14:textId="77777777" w:rsidR="00606BF0" w:rsidRPr="00074B99" w:rsidRDefault="00606BF0" w:rsidP="00205224">
      <w:pPr>
        <w:pStyle w:val="Prrafodelista"/>
        <w:numPr>
          <w:ilvl w:val="0"/>
          <w:numId w:val="52"/>
        </w:numPr>
      </w:pPr>
      <w:r w:rsidRPr="00074B99">
        <w:t xml:space="preserve">El </w:t>
      </w:r>
      <w:r w:rsidRPr="00074B99">
        <w:rPr>
          <w:i/>
        </w:rPr>
        <w:t>Gap</w:t>
      </w:r>
      <w:r w:rsidRPr="00074B99">
        <w:t xml:space="preserve">, describe la información que ya no es relevante para el </w:t>
      </w:r>
      <w:r w:rsidRPr="00074B99">
        <w:rPr>
          <w:i/>
        </w:rPr>
        <w:t>Reader</w:t>
      </w:r>
      <w:r w:rsidRPr="00074B99">
        <w:t>. Los mensajes</w:t>
      </w:r>
      <w:r w:rsidRPr="00074B99">
        <w:rPr>
          <w:i/>
        </w:rPr>
        <w:t xml:space="preserve"> 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77777777"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Pr="00074B99">
        <w:t xml:space="preserve"> a una o más </w:t>
      </w:r>
      <w:r w:rsidRPr="00074B99">
        <w:rPr>
          <w:i/>
        </w:rPr>
        <w:t>Writer</w:t>
      </w:r>
      <w:r w:rsidRPr="00074B99">
        <w:t>.</w:t>
      </w:r>
    </w:p>
    <w:p w14:paraId="537F0091" w14:textId="77777777"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más específicamente los fragmentos de información que siguen perdidos en el </w:t>
      </w:r>
      <w:r w:rsidRPr="00074B99">
        <w:rPr>
          <w:i/>
        </w:rPr>
        <w:t>Reader</w:t>
      </w:r>
      <w:r w:rsidRPr="00074B99">
        <w:t xml:space="preserve">. Los 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77777777"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074B99" w:rsidRDefault="00606BF0" w:rsidP="00205224">
      <w:pPr>
        <w:pStyle w:val="Prrafodelista"/>
        <w:numPr>
          <w:ilvl w:val="0"/>
          <w:numId w:val="53"/>
        </w:numPr>
      </w:pPr>
      <w:r w:rsidRPr="00074B99">
        <w:lastRenderedPageBreak/>
        <w:t xml:space="preserve">El </w:t>
      </w:r>
      <w:r w:rsidRPr="00074B99">
        <w:rPr>
          <w:i/>
        </w:rPr>
        <w:t>InfoDestination</w:t>
      </w:r>
      <w:r w:rsidRPr="00074B99">
        <w:t xml:space="preserve">, proporciona información sobre el destino final de Entity Submessage posteriores. Este submensaje se utiliza principalmente para la retransmisión de submensajes RTPS.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7777777" w:rsidR="00606BF0" w:rsidRPr="00074B99" w:rsidRDefault="00606BF0" w:rsidP="00205224">
      <w:pPr>
        <w:pStyle w:val="Prrafodelista"/>
        <w:numPr>
          <w:ilvl w:val="0"/>
          <w:numId w:val="53"/>
        </w:numPr>
      </w:pPr>
      <w:r w:rsidRPr="00074B99">
        <w:t xml:space="preserve">El </w:t>
      </w:r>
      <w:r w:rsidRPr="00074B99">
        <w:rPr>
          <w:i/>
        </w:rPr>
        <w:t>InfoTimestamp</w:t>
      </w:r>
      <w:r w:rsidRPr="00074B99">
        <w:t xml:space="preserve">, proporciona un </w:t>
      </w:r>
      <w:r w:rsidRPr="00074B99">
        <w:rPr>
          <w:i/>
        </w:rPr>
        <w:t xml:space="preserve">TimeStamp </w:t>
      </w:r>
      <w:r w:rsidRPr="00074B99">
        <w:t xml:space="preserve">origen para </w:t>
      </w:r>
      <w:r w:rsidRPr="00074B99">
        <w:rPr>
          <w:i/>
        </w:rPr>
        <w:t xml:space="preserve">Entity Submessage </w:t>
      </w:r>
      <w:r w:rsidRPr="00074B99">
        <w:t>posteriores.</w:t>
      </w:r>
    </w:p>
    <w:p w14:paraId="724C2F55" w14:textId="77777777" w:rsidR="00606BF0" w:rsidRPr="00074B99" w:rsidRDefault="00606BF0" w:rsidP="00205224">
      <w:pPr>
        <w:pStyle w:val="Prrafodelista"/>
        <w:numPr>
          <w:ilvl w:val="0"/>
          <w:numId w:val="53"/>
        </w:numPr>
      </w:pPr>
      <w:r w:rsidRPr="00074B99">
        <w:t xml:space="preserve">El </w:t>
      </w:r>
      <w:r w:rsidRPr="00074B99">
        <w:rPr>
          <w:i/>
        </w:rPr>
        <w:t xml:space="preserve">Pad, </w:t>
      </w:r>
      <w:r w:rsidRPr="00074B99">
        <w:t>se utiliza para agregar relleno a un mensaje, si es necesario para la alineación de la memoria.</w:t>
      </w:r>
    </w:p>
    <w:p w14:paraId="6FC0C092" w14:textId="77777777" w:rsidR="00606BF0" w:rsidRPr="00074B99" w:rsidRDefault="00606BF0" w:rsidP="00606BF0">
      <w:r w:rsidRPr="00074B99">
        <w:t xml:space="preserve">A continuación se muestran los diferentes submensajes RTPS en la </w:t>
      </w:r>
      <w:r w:rsidRPr="00074B99">
        <w:fldChar w:fldCharType="begin"/>
      </w:r>
      <w:r w:rsidRPr="00074B99">
        <w:instrText xml:space="preserve"> REF _Ref420925667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eastAsia="es-EC"/>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67">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5C523743" w:rsidR="00606BF0" w:rsidRPr="00074B99" w:rsidRDefault="00606BF0" w:rsidP="00606BF0">
      <w:pPr>
        <w:pStyle w:val="Descripcin"/>
        <w:rPr>
          <w:color w:val="auto"/>
          <w:szCs w:val="24"/>
        </w:rPr>
      </w:pPr>
      <w:bookmarkStart w:id="236" w:name="_Ref420925667"/>
      <w:bookmarkStart w:id="237" w:name="_Toc421177690"/>
      <w:bookmarkStart w:id="238" w:name="_Toc425414776"/>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2</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35</w:t>
      </w:r>
      <w:r w:rsidR="007D7E71" w:rsidRPr="00074B99">
        <w:rPr>
          <w:color w:val="auto"/>
          <w:szCs w:val="24"/>
        </w:rPr>
        <w:fldChar w:fldCharType="end"/>
      </w:r>
      <w:bookmarkEnd w:id="236"/>
      <w:r w:rsidRPr="00074B99">
        <w:rPr>
          <w:color w:val="auto"/>
          <w:szCs w:val="24"/>
        </w:rPr>
        <w:t xml:space="preserve">. </w:t>
      </w:r>
      <w:r w:rsidRPr="00074B99">
        <w:rPr>
          <w:i w:val="0"/>
          <w:color w:val="auto"/>
          <w:szCs w:val="24"/>
        </w:rPr>
        <w:t>Submensajes RTPS.</w:t>
      </w:r>
      <w:bookmarkEnd w:id="237"/>
      <w:bookmarkEnd w:id="238"/>
    </w:p>
    <w:p w14:paraId="7A1EB9E8" w14:textId="77777777" w:rsidR="00606BF0" w:rsidRPr="00074B99" w:rsidRDefault="00606BF0" w:rsidP="00606BF0">
      <w:r w:rsidRPr="00074B99">
        <w:t xml:space="preserve">El detalle de los tipos de submensajes RTPS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20142C" w:rsidRPr="00074B99">
            <w:rPr>
              <w:noProof/>
            </w:rPr>
            <w:t>(OMG, 2014)</w:t>
          </w:r>
          <w:r w:rsidRPr="00074B99">
            <w:fldChar w:fldCharType="end"/>
          </w:r>
        </w:sdtContent>
      </w:sdt>
      <w:r w:rsidRPr="00074B99">
        <w:t>.</w:t>
      </w:r>
    </w:p>
    <w:p w14:paraId="3D364C13" w14:textId="77777777" w:rsidR="0046229E" w:rsidRPr="00074B99" w:rsidRDefault="0046229E" w:rsidP="0046229E"/>
    <w:p w14:paraId="67113E41" w14:textId="77777777" w:rsidR="0046229E" w:rsidRPr="00074B99" w:rsidRDefault="0046229E" w:rsidP="0046229E"/>
    <w:p w14:paraId="1B8E3D26" w14:textId="4C961E65" w:rsidR="0046229E" w:rsidRPr="00074B99" w:rsidRDefault="0046229E" w:rsidP="0046229E">
      <w:pPr>
        <w:pStyle w:val="Ttulo3"/>
      </w:pPr>
      <w:bookmarkStart w:id="239" w:name="_Toc425414513"/>
      <w:r w:rsidRPr="00074B99">
        <w:t>Módulo Comportamiento</w:t>
      </w:r>
      <w:bookmarkEnd w:id="239"/>
    </w:p>
    <w:p w14:paraId="3618DEEF" w14:textId="39992AAE" w:rsidR="0046229E" w:rsidRPr="00074B99" w:rsidRDefault="0046229E" w:rsidP="00531808">
      <w:r w:rsidRPr="00074B99">
        <w:t xml:space="preserve">Una ver que el RTPS </w:t>
      </w:r>
      <w:r w:rsidRPr="00074B99">
        <w:rPr>
          <w:i/>
        </w:rPr>
        <w:t>Writer</w:t>
      </w:r>
      <w:r w:rsidRPr="00074B99">
        <w:t xml:space="preserve"> ha sido asociado a un RTPS </w:t>
      </w:r>
      <w:r w:rsidRPr="00074B99">
        <w:rPr>
          <w:i/>
        </w:rPr>
        <w:t>Reader</w:t>
      </w:r>
      <w:r w:rsidRPr="00074B99">
        <w:t xml:space="preserve">, 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76B25771" w:rsidR="00531808" w:rsidRPr="00074B99" w:rsidRDefault="00531808" w:rsidP="00531808">
      <w:r w:rsidRPr="00074B99">
        <w:t xml:space="preserve">Este módulo describe como los pares de </w:t>
      </w:r>
      <w:r w:rsidRPr="00074B99">
        <w:rPr>
          <w:i/>
        </w:rPr>
        <w:t>Writer y Reader</w:t>
      </w:r>
      <w:r w:rsidRPr="00074B99">
        <w:t xml:space="preserve"> RTPS asociados deben comportarse para propagar los cambios en el </w:t>
      </w:r>
      <w:r w:rsidRPr="00074B99">
        <w:rPr>
          <w:i/>
        </w:rPr>
        <w:t>CacheChange</w:t>
      </w:r>
      <w:r w:rsidRPr="00074B99">
        <w:t>. Este comportamiento está definido en términos de los mensajes intercambiados usando a los mensajes RTPS que ya fueron descritos en el anterior punto.</w:t>
      </w:r>
    </w:p>
    <w:p w14:paraId="28CC2786" w14:textId="7B2E9030" w:rsidR="00531808" w:rsidRPr="00074B99" w:rsidRDefault="002523C3" w:rsidP="002523C3">
      <w:pPr>
        <w:pStyle w:val="Ttulo4"/>
      </w:pPr>
      <w:r w:rsidRPr="00074B99">
        <w:t>Requerimientos Generales</w:t>
      </w:r>
    </w:p>
    <w:p w14:paraId="445E8922" w14:textId="1409750A" w:rsidR="002523C3" w:rsidRPr="00074B99" w:rsidRDefault="002523C3" w:rsidP="002523C3">
      <w:r w:rsidRPr="00074B99">
        <w:t>Los siguientes requerimientos aplican a todas las entidades RTPS.</w:t>
      </w:r>
    </w:p>
    <w:p w14:paraId="13D4EB38" w14:textId="79C19F4E" w:rsidR="002523C3" w:rsidRPr="00074B99" w:rsidRDefault="002523C3" w:rsidP="00205224">
      <w:pPr>
        <w:pStyle w:val="Prrafodelista"/>
        <w:numPr>
          <w:ilvl w:val="0"/>
          <w:numId w:val="44"/>
        </w:numPr>
      </w:pPr>
      <w:r w:rsidRPr="00074B99">
        <w:t xml:space="preserve">Todas </w:t>
      </w:r>
      <w:proofErr w:type="gramStart"/>
      <w:r w:rsidRPr="00074B99">
        <w:t>la</w:t>
      </w:r>
      <w:proofErr w:type="gramEnd"/>
      <w:r w:rsidRPr="00074B99">
        <w:t xml:space="preserve"> comunicaciones deberán tomar lugar usando mensajes RTPS, es decir que ningún otro mensaje que no esté definido en los mensajes RTPS puede ser usado.</w:t>
      </w:r>
    </w:p>
    <w:p w14:paraId="6013FC44" w14:textId="4BD1EE00" w:rsidR="002523C3" w:rsidRPr="00074B99" w:rsidRDefault="0014181A" w:rsidP="00205224">
      <w:pPr>
        <w:pStyle w:val="Prrafodelista"/>
        <w:numPr>
          <w:ilvl w:val="0"/>
          <w:numId w:val="44"/>
        </w:numPr>
      </w:pPr>
      <w:r w:rsidRPr="00074B99">
        <w:t xml:space="preserve">Todas las implementaciones deben implementar a un RTPS </w:t>
      </w:r>
      <w:r w:rsidRPr="00074B99">
        <w:rPr>
          <w:i/>
        </w:rPr>
        <w:t>Message Receiver</w:t>
      </w:r>
      <w:r w:rsidRPr="00074B99">
        <w:t>, es decir que para interpretar a los submensajes RTPS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3F7E469" w:rsidR="00610AEA" w:rsidRPr="00074B99" w:rsidRDefault="00610AEA" w:rsidP="00205224">
      <w:pPr>
        <w:pStyle w:val="Prrafodelista"/>
        <w:numPr>
          <w:ilvl w:val="0"/>
          <w:numId w:val="44"/>
        </w:numPr>
      </w:pPr>
      <w:r w:rsidRPr="00074B99">
        <w:t xml:space="preserve">Las implementaciones deben implementar al protocolo de descubrimiento denominado </w:t>
      </w:r>
      <w:r w:rsidRPr="00074B99">
        <w:rPr>
          <w:i/>
        </w:rPr>
        <w:t xml:space="preserve">Simple Participant and </w:t>
      </w:r>
      <w:r w:rsidR="00532518" w:rsidRPr="00074B99">
        <w:rPr>
          <w:i/>
        </w:rPr>
        <w:t>Endpoint</w:t>
      </w:r>
      <w:r w:rsidRPr="00074B99">
        <w:rPr>
          <w:i/>
        </w:rPr>
        <w:t xml:space="preserve"> Discovery Protocols</w:t>
      </w:r>
      <w:r w:rsidRPr="00074B99">
        <w:t xml:space="preserve">, es decir a los protocolos de descubrimientos que cubre el </w:t>
      </w:r>
      <w:r w:rsidR="00532518" w:rsidRPr="00074B99">
        <w:t>estándar.</w:t>
      </w:r>
    </w:p>
    <w:p w14:paraId="78025886" w14:textId="59BB2088" w:rsidR="00532518" w:rsidRPr="00074B99" w:rsidRDefault="00532518" w:rsidP="00532518">
      <w:pPr>
        <w:pStyle w:val="Ttulo4"/>
      </w:pPr>
      <w:r w:rsidRPr="00074B99">
        <w:lastRenderedPageBreak/>
        <w:t>Comportamiento requerido de los Writer RTPS</w:t>
      </w:r>
    </w:p>
    <w:p w14:paraId="29707166" w14:textId="16AB99F8"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los datos en el mismo orden en el que fueron añadidos en su </w:t>
      </w:r>
      <w:r w:rsidRPr="00074B99">
        <w:rPr>
          <w:i/>
        </w:rPr>
        <w:t>HistoryCache</w:t>
      </w:r>
      <w:r w:rsidRPr="00074B99">
        <w:t>.</w:t>
      </w:r>
    </w:p>
    <w:p w14:paraId="3C72F125" w14:textId="1D2EA7AD"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074B99">
        <w:t>HeartBeat</w:t>
      </w:r>
      <w:r w:rsidR="00AE67BA" w:rsidRPr="00074B99">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A155383" w:rsidR="0046229E" w:rsidRPr="00074B99" w:rsidRDefault="00866BF2" w:rsidP="00866BF2">
      <w:pPr>
        <w:pStyle w:val="Ttulo4"/>
      </w:pPr>
      <w:r w:rsidRPr="00074B99">
        <w:t>Comportamiento requerido de los Reader RTPS</w:t>
      </w:r>
    </w:p>
    <w:p w14:paraId="4F31CA97" w14:textId="23DF2B3B"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Heartbeat con bandera </w:t>
      </w:r>
      <w:r w:rsidRPr="00074B99">
        <w:rPr>
          <w:i/>
        </w:rPr>
        <w:t xml:space="preserve">final </w:t>
      </w:r>
      <w:r w:rsidR="00B64E16" w:rsidRPr="00074B99">
        <w:t xml:space="preserve">no establecida con un mensaje ACKNACK, este mensaje debe acusar el recibo de información cuando toda la información ha </w:t>
      </w:r>
      <w:r w:rsidR="00B64E16" w:rsidRPr="00074B99">
        <w:lastRenderedPageBreak/>
        <w:t>sido recibida o también podría indicar que algunos datos se han perdido. Además esta respuesta debe ser retardada para evitar tormentas de mensajes.</w:t>
      </w:r>
    </w:p>
    <w:p w14:paraId="266A2153" w14:textId="7539AF6E"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heartbeats los cuales indican que un dat</w:t>
      </w:r>
      <w:r w:rsidR="008855F7" w:rsidRPr="00074B99">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074B99">
        <w:t>y es independiente de la configuración de la bandera final del mensaje HEARTBEAT.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206EBBAD"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solamente pueden enviar mensajes ACKNACK en respuesta a los mensajes HEARTBEAT.</w:t>
      </w:r>
    </w:p>
    <w:p w14:paraId="7B26F415" w14:textId="295FCF3B" w:rsidR="00F80676" w:rsidRPr="00074B99" w:rsidRDefault="00F80676" w:rsidP="00F80676">
      <w:pPr>
        <w:pStyle w:val="Ttulo4"/>
      </w:pPr>
      <w:r w:rsidRPr="00074B99">
        <w:t>Implementación del Protocolo RTPS</w:t>
      </w:r>
    </w:p>
    <w:p w14:paraId="46BBF5BC" w14:textId="2B6FF813" w:rsidR="00F80676" w:rsidRPr="00074B99" w:rsidRDefault="00F80676" w:rsidP="00F80676">
      <w:r w:rsidRPr="00074B99">
        <w:t>La especificaci</w:t>
      </w:r>
      <w:r w:rsidR="00B40F0E" w:rsidRPr="00074B99">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pero un ancho de banda adicional</w:t>
      </w:r>
      <w:r w:rsidRPr="00074B99">
        <w:t>. La implementación sin estado es ideal para comunicaciones en modo mejor esfuerzo sobre multicast.</w:t>
      </w:r>
    </w:p>
    <w:p w14:paraId="4A7861A5" w14:textId="3C3F1E85"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 xml:space="preserve">el estado de las entidades remotas. Esta minimiza el uso del ancho de banda, pero requiere más memoria </w:t>
      </w:r>
      <w:r w:rsidR="00EC0291" w:rsidRPr="00074B99">
        <w:lastRenderedPageBreak/>
        <w:t>y tiene una reducida escalabilidad. También esta garantiza estrictamente comunicaciones confiables y puede aplicar políticas de QoS.</w:t>
      </w:r>
    </w:p>
    <w:p w14:paraId="14AC9790" w14:textId="047B5DCD" w:rsidR="00EC0291" w:rsidRPr="00074B99" w:rsidRDefault="00EC0291" w:rsidP="00EC0291">
      <w:pPr>
        <w:pStyle w:val="Ttulo4"/>
      </w:pPr>
      <w:r w:rsidRPr="00074B99">
        <w:t>Comportamiento de un Writer respecto a Reader asociados</w:t>
      </w:r>
    </w:p>
    <w:p w14:paraId="7E6F0763" w14:textId="6845DF89" w:rsidR="00EC0291" w:rsidRPr="00074B99" w:rsidRDefault="00A26729" w:rsidP="00EC0291">
      <w:r w:rsidRPr="00074B99">
        <w:t>El comportamiento de un escritor RTPS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04D65C68"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 con una clave definida</w:t>
      </w:r>
    </w:p>
    <w:p w14:paraId="1F2ED983" w14:textId="60C6DECC" w:rsidR="00C62C06" w:rsidRPr="00074B99"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58CB7BAB" w14:textId="7A08C33E" w:rsidR="0061249C" w:rsidRPr="00074B99" w:rsidRDefault="00C62C06" w:rsidP="00C62C06">
      <w:pPr>
        <w:pStyle w:val="Descripcin"/>
        <w:keepNext/>
        <w:rPr>
          <w:i w:val="0"/>
          <w:szCs w:val="24"/>
        </w:rPr>
      </w:pPr>
      <w:bookmarkStart w:id="240" w:name="_Ref425173412"/>
      <w:bookmarkStart w:id="241" w:name="_Ref425173411"/>
      <w:bookmarkStart w:id="242" w:name="_Toc425414568"/>
      <w:r w:rsidRPr="00074B99">
        <w:rPr>
          <w:szCs w:val="24"/>
        </w:rPr>
        <w:t xml:space="preserve">Tabla </w:t>
      </w:r>
      <w:r w:rsidR="00AE11C0">
        <w:rPr>
          <w:szCs w:val="24"/>
        </w:rPr>
        <w:fldChar w:fldCharType="begin"/>
      </w:r>
      <w:r w:rsidR="00AE11C0">
        <w:rPr>
          <w:szCs w:val="24"/>
        </w:rPr>
        <w:instrText xml:space="preserve"> STYLEREF 1 \s </w:instrText>
      </w:r>
      <w:r w:rsidR="00AE11C0">
        <w:rPr>
          <w:szCs w:val="24"/>
        </w:rPr>
        <w:fldChar w:fldCharType="separate"/>
      </w:r>
      <w:r w:rsidR="00AE11C0">
        <w:rPr>
          <w:noProof/>
          <w:szCs w:val="24"/>
        </w:rPr>
        <w:t>2</w:t>
      </w:r>
      <w:r w:rsidR="00AE11C0">
        <w:rPr>
          <w:szCs w:val="24"/>
        </w:rPr>
        <w:fldChar w:fldCharType="end"/>
      </w:r>
      <w:r w:rsidR="00AE11C0">
        <w:rPr>
          <w:szCs w:val="24"/>
        </w:rPr>
        <w:noBreakHyphen/>
      </w:r>
      <w:r w:rsidR="00AE11C0">
        <w:rPr>
          <w:szCs w:val="24"/>
        </w:rPr>
        <w:fldChar w:fldCharType="begin"/>
      </w:r>
      <w:r w:rsidR="00AE11C0">
        <w:rPr>
          <w:szCs w:val="24"/>
        </w:rPr>
        <w:instrText xml:space="preserve"> SEQ Tabla \* ARABIC \s 1 </w:instrText>
      </w:r>
      <w:r w:rsidR="00AE11C0">
        <w:rPr>
          <w:szCs w:val="24"/>
        </w:rPr>
        <w:fldChar w:fldCharType="separate"/>
      </w:r>
      <w:r w:rsidR="00AE11C0">
        <w:rPr>
          <w:noProof/>
          <w:szCs w:val="24"/>
        </w:rPr>
        <w:t>7</w:t>
      </w:r>
      <w:r w:rsidR="00AE11C0">
        <w:rPr>
          <w:szCs w:val="24"/>
        </w:rPr>
        <w:fldChar w:fldCharType="end"/>
      </w:r>
      <w:bookmarkEnd w:id="240"/>
      <w:r w:rsidRPr="00074B99">
        <w:rPr>
          <w:szCs w:val="24"/>
        </w:rPr>
        <w:t>.</w:t>
      </w:r>
      <w:r w:rsidRPr="00074B99">
        <w:rPr>
          <w:i w:val="0"/>
          <w:szCs w:val="24"/>
        </w:rPr>
        <w:t xml:space="preserve"> Combinación de atributos posibles en lectores asociados con escritores</w:t>
      </w:r>
      <w:bookmarkEnd w:id="241"/>
      <w:bookmarkEnd w:id="242"/>
    </w:p>
    <w:p w14:paraId="7FD52582" w14:textId="11543FF7" w:rsidR="00C62C06" w:rsidRPr="00074B99" w:rsidRDefault="00655EB6" w:rsidP="00C62C06">
      <w:pPr>
        <w:pStyle w:val="Descripcin"/>
        <w:keepNext/>
        <w:rPr>
          <w:szCs w:val="24"/>
        </w:rPr>
      </w:pPr>
      <w:sdt>
        <w:sdtPr>
          <w:rPr>
            <w:i w:val="0"/>
            <w:szCs w:val="24"/>
          </w:rPr>
          <w:id w:val="1435325768"/>
          <w:citation/>
        </w:sdtPr>
        <w:sdtContent>
          <w:r w:rsidR="00A705E2" w:rsidRPr="00074B99">
            <w:rPr>
              <w:i w:val="0"/>
              <w:szCs w:val="24"/>
            </w:rPr>
            <w:fldChar w:fldCharType="begin"/>
          </w:r>
          <w:r w:rsidR="00A705E2" w:rsidRPr="00074B99">
            <w:rPr>
              <w:i w:val="0"/>
              <w:szCs w:val="24"/>
            </w:rPr>
            <w:instrText xml:space="preserve"> CITATION OMG14 \l 1036 </w:instrText>
          </w:r>
          <w:r w:rsidR="00A705E2" w:rsidRPr="00074B99">
            <w:rPr>
              <w:i w:val="0"/>
              <w:szCs w:val="24"/>
            </w:rPr>
            <w:fldChar w:fldCharType="separate"/>
          </w:r>
          <w:r w:rsidR="0020142C" w:rsidRPr="00074B99">
            <w:rPr>
              <w:noProof/>
              <w:szCs w:val="24"/>
            </w:rPr>
            <w:t>(OMG, 2014)</w:t>
          </w:r>
          <w:r w:rsidR="00A705E2" w:rsidRPr="00074B99">
            <w:rPr>
              <w:i w:val="0"/>
              <w:szCs w:val="24"/>
            </w:rPr>
            <w:fldChar w:fldCharType="end"/>
          </w:r>
        </w:sdtContent>
      </w:sdt>
    </w:p>
    <w:tbl>
      <w:tblPr>
        <w:tblStyle w:val="Tablaconcuadrcula"/>
        <w:tblW w:w="0" w:type="auto"/>
        <w:jc w:val="center"/>
        <w:tblLook w:val="04A0" w:firstRow="1" w:lastRow="0" w:firstColumn="1" w:lastColumn="0" w:noHBand="0" w:noVBand="1"/>
      </w:tblPr>
      <w:tblGrid>
        <w:gridCol w:w="3432"/>
        <w:gridCol w:w="3432"/>
        <w:gridCol w:w="2153"/>
      </w:tblGrid>
      <w:tr w:rsidR="00655EB6" w14:paraId="227B70C2" w14:textId="77777777" w:rsidTr="00F3068D">
        <w:trPr>
          <w:jc w:val="center"/>
        </w:trPr>
        <w:tc>
          <w:tcPr>
            <w:tcW w:w="2942" w:type="dxa"/>
            <w:vAlign w:val="center"/>
          </w:tcPr>
          <w:p w14:paraId="6DB6335E" w14:textId="77777777" w:rsidR="00655EB6" w:rsidRPr="00F3068D" w:rsidRDefault="00655EB6" w:rsidP="00F3068D">
            <w:pPr>
              <w:pStyle w:val="Sinespaciado"/>
              <w:jc w:val="center"/>
              <w:rPr>
                <w:b/>
              </w:rPr>
            </w:pPr>
            <w:r w:rsidRPr="00F3068D">
              <w:rPr>
                <w:b/>
              </w:rPr>
              <w:t>Writer properties</w:t>
            </w:r>
          </w:p>
        </w:tc>
        <w:tc>
          <w:tcPr>
            <w:tcW w:w="2943" w:type="dxa"/>
            <w:vAlign w:val="center"/>
          </w:tcPr>
          <w:p w14:paraId="01DD871A" w14:textId="77777777" w:rsidR="00655EB6" w:rsidRPr="00F3068D" w:rsidRDefault="00655EB6" w:rsidP="00F3068D">
            <w:pPr>
              <w:pStyle w:val="Sinespaciado"/>
              <w:jc w:val="center"/>
              <w:rPr>
                <w:b/>
              </w:rPr>
            </w:pPr>
            <w:r w:rsidRPr="00F3068D">
              <w:rPr>
                <w:b/>
              </w:rPr>
              <w:t>Reader properties</w:t>
            </w:r>
          </w:p>
        </w:tc>
        <w:tc>
          <w:tcPr>
            <w:tcW w:w="2943" w:type="dxa"/>
            <w:vAlign w:val="center"/>
          </w:tcPr>
          <w:p w14:paraId="2A949DEE" w14:textId="77777777" w:rsidR="00655EB6" w:rsidRPr="00F3068D" w:rsidRDefault="00655EB6" w:rsidP="00F3068D">
            <w:pPr>
              <w:pStyle w:val="Sinespaciado"/>
              <w:jc w:val="center"/>
              <w:rPr>
                <w:b/>
              </w:rPr>
            </w:pPr>
            <w:r w:rsidRPr="00F3068D">
              <w:rPr>
                <w:b/>
              </w:rPr>
              <w:t>Combination name</w:t>
            </w:r>
          </w:p>
        </w:tc>
      </w:tr>
      <w:tr w:rsidR="00655EB6" w14:paraId="25EF2CE7" w14:textId="77777777" w:rsidTr="00F3068D">
        <w:trPr>
          <w:jc w:val="center"/>
        </w:trPr>
        <w:tc>
          <w:tcPr>
            <w:tcW w:w="2942" w:type="dxa"/>
            <w:vAlign w:val="center"/>
          </w:tcPr>
          <w:p w14:paraId="78AFCBFC" w14:textId="77777777" w:rsidR="00B30B20" w:rsidRDefault="00B30B20" w:rsidP="00F3068D">
            <w:pPr>
              <w:pStyle w:val="Sinespaciado"/>
              <w:jc w:val="center"/>
              <w:rPr>
                <w:lang w:val="en-GB"/>
              </w:rPr>
            </w:pPr>
          </w:p>
          <w:p w14:paraId="74A17CEB" w14:textId="77777777" w:rsidR="00655EB6" w:rsidRPr="007C31E0" w:rsidRDefault="00655EB6" w:rsidP="00F3068D">
            <w:pPr>
              <w:pStyle w:val="Sinespaciado"/>
              <w:jc w:val="center"/>
              <w:rPr>
                <w:lang w:val="en-GB"/>
              </w:rPr>
            </w:pPr>
            <w:r w:rsidRPr="007C31E0">
              <w:rPr>
                <w:lang w:val="en-GB"/>
              </w:rPr>
              <w:t>topicKind= WITH_KEY</w:t>
            </w:r>
          </w:p>
          <w:p w14:paraId="72423748" w14:textId="77777777" w:rsidR="00655EB6" w:rsidRPr="007C31E0" w:rsidRDefault="00655EB6" w:rsidP="00F3068D">
            <w:pPr>
              <w:pStyle w:val="Sinespaciado"/>
              <w:jc w:val="center"/>
              <w:rPr>
                <w:lang w:val="en-GB"/>
              </w:rPr>
            </w:pPr>
            <w:r w:rsidRPr="007C31E0">
              <w:rPr>
                <w:lang w:val="en-GB"/>
              </w:rPr>
              <w:t>reliabilityLevel=BEST_EFFORT</w:t>
            </w:r>
          </w:p>
          <w:p w14:paraId="0B316B60" w14:textId="77777777" w:rsidR="00655EB6" w:rsidRDefault="00655EB6" w:rsidP="00F3068D">
            <w:pPr>
              <w:pStyle w:val="Sinespaciado"/>
              <w:jc w:val="center"/>
            </w:pPr>
            <w:r>
              <w:t>or reliabilityLevel= RELIABLE</w:t>
            </w:r>
          </w:p>
          <w:p w14:paraId="714FC55B" w14:textId="77777777" w:rsidR="00B30B20" w:rsidRDefault="00B30B20" w:rsidP="00F3068D">
            <w:pPr>
              <w:pStyle w:val="Sinespaciado"/>
              <w:jc w:val="center"/>
            </w:pPr>
          </w:p>
        </w:tc>
        <w:tc>
          <w:tcPr>
            <w:tcW w:w="2943" w:type="dxa"/>
            <w:vAlign w:val="center"/>
          </w:tcPr>
          <w:p w14:paraId="1C532C2C" w14:textId="77777777" w:rsidR="00655EB6" w:rsidRPr="007C31E0" w:rsidRDefault="00655EB6" w:rsidP="00F3068D">
            <w:pPr>
              <w:pStyle w:val="Sinespaciado"/>
              <w:jc w:val="center"/>
              <w:rPr>
                <w:lang w:val="en-GB"/>
              </w:rPr>
            </w:pPr>
            <w:r w:rsidRPr="007C31E0">
              <w:rPr>
                <w:lang w:val="en-GB"/>
              </w:rPr>
              <w:t>topicKind= WITH_KEY</w:t>
            </w:r>
          </w:p>
          <w:p w14:paraId="3DD24E0E" w14:textId="77777777" w:rsidR="00655EB6" w:rsidRPr="007C31E0" w:rsidRDefault="00655EB6" w:rsidP="00F3068D">
            <w:pPr>
              <w:pStyle w:val="Sinespaciado"/>
              <w:jc w:val="center"/>
              <w:rPr>
                <w:lang w:val="en-GB"/>
              </w:rPr>
            </w:pPr>
            <w:r w:rsidRPr="007C31E0">
              <w:rPr>
                <w:lang w:val="en-GB"/>
              </w:rPr>
              <w:t>reliabilityLevel=BEST_EFFORT</w:t>
            </w:r>
          </w:p>
        </w:tc>
        <w:tc>
          <w:tcPr>
            <w:tcW w:w="2943" w:type="dxa"/>
            <w:vAlign w:val="center"/>
          </w:tcPr>
          <w:p w14:paraId="48094028" w14:textId="77777777" w:rsidR="00655EB6" w:rsidRDefault="00655EB6" w:rsidP="00F3068D">
            <w:pPr>
              <w:pStyle w:val="Sinespaciado"/>
              <w:jc w:val="center"/>
            </w:pPr>
            <w:r>
              <w:t>WITH_KEY Best-Effort</w:t>
            </w:r>
          </w:p>
        </w:tc>
      </w:tr>
      <w:tr w:rsidR="00655EB6" w14:paraId="6A9FFD04" w14:textId="77777777" w:rsidTr="00F3068D">
        <w:trPr>
          <w:jc w:val="center"/>
        </w:trPr>
        <w:tc>
          <w:tcPr>
            <w:tcW w:w="2942" w:type="dxa"/>
            <w:vAlign w:val="center"/>
          </w:tcPr>
          <w:p w14:paraId="01F0F9DA" w14:textId="77777777" w:rsidR="00B30B20" w:rsidRDefault="00B30B20" w:rsidP="00F3068D">
            <w:pPr>
              <w:pStyle w:val="Sinespaciado"/>
              <w:jc w:val="center"/>
              <w:rPr>
                <w:lang w:val="en-GB"/>
              </w:rPr>
            </w:pPr>
          </w:p>
          <w:p w14:paraId="639A62BF" w14:textId="77777777" w:rsidR="00655EB6" w:rsidRPr="007C31E0" w:rsidRDefault="00655EB6" w:rsidP="00F3068D">
            <w:pPr>
              <w:pStyle w:val="Sinespaciado"/>
              <w:jc w:val="center"/>
              <w:rPr>
                <w:lang w:val="en-GB"/>
              </w:rPr>
            </w:pPr>
            <w:r w:rsidRPr="007C31E0">
              <w:rPr>
                <w:lang w:val="en-GB"/>
              </w:rPr>
              <w:t>topicKind= NO_KEY</w:t>
            </w:r>
          </w:p>
          <w:p w14:paraId="34CB2882" w14:textId="77777777" w:rsidR="00655EB6" w:rsidRPr="007C31E0" w:rsidRDefault="00655EB6" w:rsidP="00F3068D">
            <w:pPr>
              <w:pStyle w:val="Sinespaciado"/>
              <w:jc w:val="center"/>
              <w:rPr>
                <w:lang w:val="en-GB"/>
              </w:rPr>
            </w:pPr>
            <w:r w:rsidRPr="007C31E0">
              <w:rPr>
                <w:lang w:val="en-GB"/>
              </w:rPr>
              <w:t>reliabilityLevel=BEST_EFFORT</w:t>
            </w:r>
          </w:p>
          <w:p w14:paraId="14ADC79C" w14:textId="77777777" w:rsidR="00655EB6" w:rsidRDefault="00655EB6" w:rsidP="00F3068D">
            <w:pPr>
              <w:pStyle w:val="Sinespaciado"/>
              <w:jc w:val="center"/>
            </w:pPr>
            <w:r>
              <w:t>or reliabilityLevel=RELIABLE</w:t>
            </w:r>
          </w:p>
          <w:p w14:paraId="70DDC503" w14:textId="77777777" w:rsidR="00B30B20" w:rsidRDefault="00B30B20" w:rsidP="00F3068D">
            <w:pPr>
              <w:pStyle w:val="Sinespaciado"/>
              <w:jc w:val="center"/>
            </w:pPr>
            <w:bookmarkStart w:id="243" w:name="_GoBack"/>
            <w:bookmarkEnd w:id="243"/>
          </w:p>
        </w:tc>
        <w:tc>
          <w:tcPr>
            <w:tcW w:w="2943" w:type="dxa"/>
            <w:vAlign w:val="center"/>
          </w:tcPr>
          <w:p w14:paraId="06DBF05D" w14:textId="77777777" w:rsidR="00655EB6" w:rsidRPr="007C31E0" w:rsidRDefault="00655EB6" w:rsidP="00F3068D">
            <w:pPr>
              <w:pStyle w:val="Sinespaciado"/>
              <w:jc w:val="center"/>
              <w:rPr>
                <w:lang w:val="en-GB"/>
              </w:rPr>
            </w:pPr>
            <w:r w:rsidRPr="007C31E0">
              <w:rPr>
                <w:lang w:val="en-GB"/>
              </w:rPr>
              <w:t>topicKind=NO_KEY</w:t>
            </w:r>
          </w:p>
          <w:p w14:paraId="3EA0E565" w14:textId="77777777" w:rsidR="00655EB6" w:rsidRPr="007C31E0" w:rsidRDefault="00655EB6" w:rsidP="00F3068D">
            <w:pPr>
              <w:pStyle w:val="Sinespaciado"/>
              <w:jc w:val="center"/>
              <w:rPr>
                <w:lang w:val="en-GB"/>
              </w:rPr>
            </w:pPr>
            <w:r w:rsidRPr="007C31E0">
              <w:rPr>
                <w:lang w:val="en-GB"/>
              </w:rPr>
              <w:t>reliabilityLevel=BEST_EFFORT</w:t>
            </w:r>
          </w:p>
        </w:tc>
        <w:tc>
          <w:tcPr>
            <w:tcW w:w="2943" w:type="dxa"/>
            <w:vAlign w:val="center"/>
          </w:tcPr>
          <w:p w14:paraId="3D8D23B7" w14:textId="77777777" w:rsidR="00655EB6" w:rsidRDefault="00655EB6" w:rsidP="00F3068D">
            <w:pPr>
              <w:pStyle w:val="Sinespaciado"/>
              <w:jc w:val="center"/>
            </w:pPr>
            <w:r>
              <w:t>NO_KEY Best-Effort</w:t>
            </w:r>
          </w:p>
        </w:tc>
      </w:tr>
      <w:tr w:rsidR="00655EB6" w14:paraId="1A8F4495" w14:textId="77777777" w:rsidTr="00F3068D">
        <w:trPr>
          <w:jc w:val="center"/>
        </w:trPr>
        <w:tc>
          <w:tcPr>
            <w:tcW w:w="2942" w:type="dxa"/>
            <w:vAlign w:val="center"/>
          </w:tcPr>
          <w:p w14:paraId="16BA84FB" w14:textId="77777777" w:rsidR="00655EB6" w:rsidRPr="007C31E0" w:rsidRDefault="00655EB6" w:rsidP="00F3068D">
            <w:pPr>
              <w:pStyle w:val="Sinespaciado"/>
              <w:jc w:val="center"/>
              <w:rPr>
                <w:lang w:val="en-GB"/>
              </w:rPr>
            </w:pPr>
            <w:r w:rsidRPr="007C31E0">
              <w:rPr>
                <w:lang w:val="en-GB"/>
              </w:rPr>
              <w:t>topicKind=WITH_KEY</w:t>
            </w:r>
          </w:p>
          <w:p w14:paraId="0C8C54B3"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7E99FD63" w14:textId="77777777" w:rsidR="00655EB6" w:rsidRPr="007C31E0" w:rsidRDefault="00655EB6" w:rsidP="00F3068D">
            <w:pPr>
              <w:pStyle w:val="Sinespaciado"/>
              <w:jc w:val="center"/>
              <w:rPr>
                <w:lang w:val="en-GB"/>
              </w:rPr>
            </w:pPr>
            <w:r w:rsidRPr="007C31E0">
              <w:rPr>
                <w:lang w:val="en-GB"/>
              </w:rPr>
              <w:t>topicKind=WITH_KEY</w:t>
            </w:r>
          </w:p>
          <w:p w14:paraId="749ABF2A"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2C235836" w14:textId="77777777" w:rsidR="00353408" w:rsidRDefault="00353408" w:rsidP="00F3068D">
            <w:pPr>
              <w:pStyle w:val="Sinespaciado"/>
              <w:jc w:val="center"/>
            </w:pPr>
          </w:p>
          <w:p w14:paraId="61DB10E0" w14:textId="77777777" w:rsidR="00655EB6" w:rsidRDefault="00655EB6" w:rsidP="00F3068D">
            <w:pPr>
              <w:pStyle w:val="Sinespaciado"/>
              <w:jc w:val="center"/>
            </w:pPr>
            <w:r>
              <w:t>WITH_KEY Reliable</w:t>
            </w:r>
          </w:p>
          <w:p w14:paraId="6FA4A65E" w14:textId="77777777" w:rsidR="00353408" w:rsidRDefault="00353408" w:rsidP="00F3068D">
            <w:pPr>
              <w:pStyle w:val="Sinespaciado"/>
              <w:jc w:val="center"/>
            </w:pPr>
          </w:p>
        </w:tc>
      </w:tr>
      <w:tr w:rsidR="00655EB6" w14:paraId="0E26F674" w14:textId="77777777" w:rsidTr="00F3068D">
        <w:trPr>
          <w:jc w:val="center"/>
        </w:trPr>
        <w:tc>
          <w:tcPr>
            <w:tcW w:w="2942" w:type="dxa"/>
            <w:vAlign w:val="center"/>
          </w:tcPr>
          <w:p w14:paraId="0546D948" w14:textId="77777777" w:rsidR="00655EB6" w:rsidRPr="007C31E0" w:rsidRDefault="00655EB6" w:rsidP="00F3068D">
            <w:pPr>
              <w:pStyle w:val="Sinespaciado"/>
              <w:jc w:val="center"/>
              <w:rPr>
                <w:lang w:val="en-GB"/>
              </w:rPr>
            </w:pPr>
            <w:r w:rsidRPr="007C31E0">
              <w:rPr>
                <w:lang w:val="en-GB"/>
              </w:rPr>
              <w:t>topicKind=NO_KEY</w:t>
            </w:r>
          </w:p>
          <w:p w14:paraId="0A0A47C5"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47701547" w14:textId="77777777" w:rsidR="00655EB6" w:rsidRPr="007C31E0" w:rsidRDefault="00655EB6" w:rsidP="00F3068D">
            <w:pPr>
              <w:pStyle w:val="Sinespaciado"/>
              <w:jc w:val="center"/>
              <w:rPr>
                <w:lang w:val="en-GB"/>
              </w:rPr>
            </w:pPr>
            <w:r w:rsidRPr="007C31E0">
              <w:rPr>
                <w:lang w:val="en-GB"/>
              </w:rPr>
              <w:t>topicKind=NO_KEY</w:t>
            </w:r>
          </w:p>
          <w:p w14:paraId="31ED0DED"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62FBEC9A" w14:textId="77777777" w:rsidR="00353408" w:rsidRDefault="00353408" w:rsidP="00F3068D">
            <w:pPr>
              <w:pStyle w:val="Sinespaciado"/>
              <w:jc w:val="center"/>
            </w:pPr>
          </w:p>
          <w:p w14:paraId="75B0B9BE" w14:textId="77777777" w:rsidR="00655EB6" w:rsidRDefault="00655EB6" w:rsidP="00F3068D">
            <w:pPr>
              <w:pStyle w:val="Sinespaciado"/>
              <w:jc w:val="center"/>
            </w:pPr>
            <w:r>
              <w:t>NO_KEY Reliable</w:t>
            </w:r>
          </w:p>
          <w:p w14:paraId="6E3BFB5C" w14:textId="77777777" w:rsidR="00353408" w:rsidRDefault="00353408" w:rsidP="00F3068D">
            <w:pPr>
              <w:pStyle w:val="Sinespaciado"/>
              <w:jc w:val="center"/>
            </w:pPr>
          </w:p>
        </w:tc>
      </w:tr>
    </w:tbl>
    <w:p w14:paraId="6809053D" w14:textId="441827A8" w:rsidR="004F5740" w:rsidRPr="00074B99" w:rsidRDefault="004F5740" w:rsidP="004F5740"/>
    <w:p w14:paraId="5D7D021A" w14:textId="039EEBDC" w:rsidR="00CD6B14" w:rsidRPr="00074B99" w:rsidRDefault="00433138" w:rsidP="00433138">
      <w:pPr>
        <w:pStyle w:val="Ttulo4"/>
      </w:pPr>
      <w:r w:rsidRPr="00074B99">
        <w:lastRenderedPageBreak/>
        <w:t>Implementación del Writer RTPS</w:t>
      </w:r>
    </w:p>
    <w:p w14:paraId="5B55BF76" w14:textId="41E1E9A4" w:rsidR="00433138" w:rsidRPr="00074B99" w:rsidRDefault="00A705E2" w:rsidP="00433138">
      <w:r w:rsidRPr="00074B99">
        <w:t>El</w:t>
      </w:r>
      <w:r w:rsidR="00433138" w:rsidRPr="00074B99">
        <w:t xml:space="preserve"> escritor RTPS</w:t>
      </w:r>
      <w:r w:rsidRPr="00074B99">
        <w:t xml:space="preserve"> se especializa en los extremos RTPS y representa al actor que envía mensajes al </w:t>
      </w:r>
      <w:r w:rsidRPr="00074B99">
        <w:rPr>
          <w:i/>
        </w:rPr>
        <w:t>CacheChange</w:t>
      </w:r>
      <w:r w:rsidRPr="00074B99">
        <w:t xml:space="preserve"> de los lectores RTPS asociados.</w:t>
      </w:r>
    </w:p>
    <w:p w14:paraId="44FFAD32" w14:textId="77777777" w:rsidR="00C77BA2" w:rsidRPr="00074B99" w:rsidRDefault="00C77BA2" w:rsidP="00433138"/>
    <w:p w14:paraId="1FA43281" w14:textId="0D1CF4A3" w:rsidR="00C77BA2" w:rsidRPr="00074B99" w:rsidRDefault="00C77BA2" w:rsidP="00C77BA2">
      <w:pPr>
        <w:pStyle w:val="Ttulo5"/>
      </w:pPr>
      <w:r w:rsidRPr="00074B99">
        <w:t>Writer sin estado RTPS</w:t>
      </w:r>
    </w:p>
    <w:p w14:paraId="624BB2F3" w14:textId="38E48572" w:rsidR="00C77BA2" w:rsidRPr="00074B99" w:rsidRDefault="00C77BA2" w:rsidP="00C77BA2">
      <w:r w:rsidRPr="00074B99">
        <w:t xml:space="preserve">Este escritor no tiene conocimiento del número de lectores asociados, ni tampoco mantiene cualquier estado en sus lectores RTPS asociados. Lo único que un escritor sin estado mantiene es la lista </w:t>
      </w:r>
      <w:r w:rsidRPr="00074B99">
        <w:rPr>
          <w:i/>
        </w:rPr>
        <w:t xml:space="preserve">Locator_t </w:t>
      </w:r>
      <w:r w:rsidRPr="00074B99">
        <w:t>RTPS, la cual debería ser usada para enviar información a los lectores asociados.</w:t>
      </w:r>
    </w:p>
    <w:p w14:paraId="31E03AC9" w14:textId="65347D8B" w:rsidR="00C77BA2" w:rsidRPr="00074B99" w:rsidRDefault="00C77BA2" w:rsidP="00C77BA2">
      <w:r w:rsidRPr="00074B99">
        <w:t xml:space="preserve">El escritor sin estado es útil para situaciones donde </w:t>
      </w:r>
      <w:r w:rsidR="007E0D6E" w:rsidRPr="00074B99">
        <w:t xml:space="preserve">un </w:t>
      </w:r>
      <w:r w:rsidR="007E0D6E" w:rsidRPr="00074B99">
        <w:rPr>
          <w:i/>
        </w:rPr>
        <w:t xml:space="preserve">HistoryCache </w:t>
      </w:r>
      <w:r w:rsidR="007E0D6E" w:rsidRPr="00074B99">
        <w:t>de un escritor es pequeño, o la comunicación está en modo mejor esfuerzo, o si el escritor se está comunicando vía multicast a un número grande de lectores.</w:t>
      </w:r>
    </w:p>
    <w:p w14:paraId="1E45B566" w14:textId="77777777" w:rsidR="00BF78E8" w:rsidRPr="00074B99" w:rsidRDefault="00BF78E8" w:rsidP="00BF78E8"/>
    <w:p w14:paraId="29C133E2" w14:textId="761F885E" w:rsidR="007E0D6E" w:rsidRPr="00074B99" w:rsidRDefault="007E0D6E" w:rsidP="007E0D6E">
      <w:pPr>
        <w:pStyle w:val="Ttulo5"/>
      </w:pPr>
      <w:r w:rsidRPr="00074B99">
        <w:t>Writer con estado RTPS</w:t>
      </w:r>
    </w:p>
    <w:p w14:paraId="5F1930B7" w14:textId="33C7864B" w:rsidR="007E0D6E" w:rsidRPr="00074B99" w:rsidRDefault="007E0D6E" w:rsidP="007E0D6E">
      <w:r w:rsidRPr="00074B99">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074B99">
        <w:rPr>
          <w:i/>
        </w:rPr>
        <w:t>CacheChange</w:t>
      </w:r>
      <w:r w:rsidRPr="00074B99">
        <w:t xml:space="preserve">, lo cual hace que esto se optimo en el uso de recursos de red, ya que se evita los anuncios de los lectores que han recibido cambios del </w:t>
      </w:r>
      <w:r w:rsidRPr="00074B99">
        <w:rPr>
          <w:i/>
        </w:rPr>
        <w:t xml:space="preserve">HistoryCache </w:t>
      </w:r>
      <w:r w:rsidRPr="00074B99">
        <w:t>del escritor.</w:t>
      </w:r>
    </w:p>
    <w:p w14:paraId="4E371FB0" w14:textId="3B0CA153" w:rsidR="007E0D6E" w:rsidRPr="00074B99" w:rsidRDefault="007E0D6E" w:rsidP="007E0D6E">
      <w:r w:rsidRPr="00074B99">
        <w:t>La información mantenida es también útil para simplificar la implementación de QoS en el lado del escritor.</w:t>
      </w:r>
      <w:r w:rsidR="00A60D55" w:rsidRPr="00074B99">
        <w:t xml:space="preserve"> Existe un </w:t>
      </w:r>
      <w:r w:rsidR="0087130A" w:rsidRPr="00074B99">
        <w:rPr>
          <w:i/>
        </w:rPr>
        <w:t>Reader</w:t>
      </w:r>
      <w:r w:rsidR="00A60D55" w:rsidRPr="00074B99">
        <w:rPr>
          <w:i/>
        </w:rPr>
        <w:t>Proxy</w:t>
      </w:r>
      <w:r w:rsidR="00A60D55" w:rsidRPr="00074B99">
        <w:t xml:space="preserve"> RTPS, el cual es la clase que representa la información mantenida en el escritor RTPS con cada lector RTPS.</w:t>
      </w:r>
    </w:p>
    <w:p w14:paraId="242C4AFC" w14:textId="394E7742" w:rsidR="00A60D55" w:rsidRPr="00074B99" w:rsidRDefault="00A60D55" w:rsidP="007E0D6E">
      <w:r w:rsidRPr="00074B99">
        <w:t xml:space="preserve">La asociación de un escritor con estado RTPS con un lector RTPS significa que el escritor con estado enviará los cambios del </w:t>
      </w:r>
      <w:r w:rsidRPr="00074B99">
        <w:rPr>
          <w:i/>
        </w:rPr>
        <w:t>CacheChange</w:t>
      </w:r>
      <w:r w:rsidRPr="00074B99">
        <w:t xml:space="preserve"> en el </w:t>
      </w:r>
      <w:r w:rsidRPr="00074B99">
        <w:rPr>
          <w:i/>
        </w:rPr>
        <w:t>HistoryCache</w:t>
      </w:r>
      <w:r w:rsidRPr="00074B99">
        <w:t xml:space="preserve"> del escritor al lector RTPS asociado</w:t>
      </w:r>
      <w:r w:rsidR="0087130A" w:rsidRPr="00074B99">
        <w:t xml:space="preserve"> el cual es representado por el </w:t>
      </w:r>
      <w:r w:rsidR="0087130A" w:rsidRPr="00074B99">
        <w:rPr>
          <w:i/>
        </w:rPr>
        <w:t>ReaderProxy</w:t>
      </w:r>
      <w:r w:rsidR="0087130A" w:rsidRPr="00074B99">
        <w:t>.</w:t>
      </w:r>
      <w:sdt>
        <w:sdtPr>
          <w:id w:val="-561721481"/>
          <w:citation/>
        </w:sdtPr>
        <w:sdtContent>
          <w:r w:rsidR="0087130A" w:rsidRPr="00074B99">
            <w:fldChar w:fldCharType="begin"/>
          </w:r>
          <w:r w:rsidR="0087130A" w:rsidRPr="00074B99">
            <w:instrText xml:space="preserve"> CITATION OMG14 \l 1036 </w:instrText>
          </w:r>
          <w:r w:rsidR="0087130A" w:rsidRPr="00074B99">
            <w:fldChar w:fldCharType="separate"/>
          </w:r>
          <w:r w:rsidR="0020142C" w:rsidRPr="00074B99">
            <w:rPr>
              <w:noProof/>
            </w:rPr>
            <w:t xml:space="preserve"> (OMG, 2014)</w:t>
          </w:r>
          <w:r w:rsidR="0087130A" w:rsidRPr="00074B99">
            <w:fldChar w:fldCharType="end"/>
          </w:r>
        </w:sdtContent>
      </w:sdt>
    </w:p>
    <w:p w14:paraId="3F050BF0" w14:textId="77777777" w:rsidR="00A60D55" w:rsidRPr="00074B99" w:rsidRDefault="00A60D55" w:rsidP="007E0D6E"/>
    <w:p w14:paraId="1CC75B4A" w14:textId="571949B5" w:rsidR="00BF78E8" w:rsidRPr="00074B99" w:rsidRDefault="00BF78E8" w:rsidP="00BF78E8">
      <w:pPr>
        <w:pStyle w:val="Ttulo4"/>
      </w:pPr>
      <w:r w:rsidRPr="00074B99">
        <w:t>Comportamiento de Writer sin estado</w:t>
      </w:r>
    </w:p>
    <w:p w14:paraId="3483460A" w14:textId="6E7506D5" w:rsidR="00BF78E8" w:rsidRPr="00074B99" w:rsidRDefault="00BF78E8" w:rsidP="00BF78E8">
      <w:pPr>
        <w:pStyle w:val="Ttulo5"/>
      </w:pPr>
      <w:r w:rsidRPr="00074B99">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eastAsia="es-EC"/>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8">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5F58C926" w:rsidR="00176069" w:rsidRPr="00074B99" w:rsidRDefault="00BF78E8" w:rsidP="00BF78E8">
      <w:pPr>
        <w:pStyle w:val="Descripcin"/>
        <w:rPr>
          <w:szCs w:val="24"/>
        </w:rPr>
      </w:pPr>
      <w:bookmarkStart w:id="244" w:name="_Ref420923303"/>
      <w:bookmarkStart w:id="245" w:name="_Toc425414777"/>
      <w:bookmarkStart w:id="246" w:name="_Toc421177691"/>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36</w:t>
      </w:r>
      <w:r w:rsidR="007D7E71" w:rsidRPr="00074B99">
        <w:rPr>
          <w:szCs w:val="24"/>
        </w:rPr>
        <w:fldChar w:fldCharType="end"/>
      </w:r>
      <w:bookmarkEnd w:id="244"/>
      <w:r w:rsidRPr="00074B99">
        <w:rPr>
          <w:i w:val="0"/>
          <w:szCs w:val="24"/>
        </w:rPr>
        <w:t xml:space="preserve">. Comportamiento de un Writer </w:t>
      </w:r>
      <w:r w:rsidR="00C5723A" w:rsidRPr="00074B99">
        <w:rPr>
          <w:i w:val="0"/>
          <w:szCs w:val="24"/>
        </w:rPr>
        <w:t xml:space="preserve">sin estado </w:t>
      </w:r>
      <w:r w:rsidRPr="00074B99">
        <w:rPr>
          <w:i w:val="0"/>
          <w:szCs w:val="24"/>
        </w:rPr>
        <w:t xml:space="preserve">con WITH_KEY </w:t>
      </w:r>
      <w:r w:rsidRPr="00074B99">
        <w:rPr>
          <w:szCs w:val="24"/>
        </w:rPr>
        <w:t>Best-Effort</w:t>
      </w:r>
      <w:r w:rsidRPr="00074B99">
        <w:rPr>
          <w:i w:val="0"/>
          <w:szCs w:val="24"/>
        </w:rPr>
        <w:t xml:space="preserve"> con respecto a cada </w:t>
      </w:r>
      <w:r w:rsidRPr="00074B99">
        <w:rPr>
          <w:szCs w:val="24"/>
        </w:rPr>
        <w:t>ReaderLocator</w:t>
      </w:r>
      <w:bookmarkEnd w:id="245"/>
    </w:p>
    <w:p w14:paraId="1A9419E3" w14:textId="067349FD" w:rsidR="00BF78E8" w:rsidRPr="00074B99" w:rsidRDefault="00655EB6" w:rsidP="00BF78E8">
      <w:pPr>
        <w:pStyle w:val="Descripcin"/>
        <w:rPr>
          <w:szCs w:val="24"/>
        </w:rPr>
      </w:pPr>
      <w:sdt>
        <w:sdtPr>
          <w:rPr>
            <w:szCs w:val="24"/>
          </w:rPr>
          <w:id w:val="-356887757"/>
          <w:citation/>
        </w:sdtPr>
        <w:sdtContent>
          <w:r w:rsidR="00BF78E8" w:rsidRPr="00074B99">
            <w:rPr>
              <w:szCs w:val="24"/>
            </w:rPr>
            <w:fldChar w:fldCharType="begin"/>
          </w:r>
          <w:r w:rsidR="00BF78E8" w:rsidRPr="00074B99">
            <w:rPr>
              <w:szCs w:val="24"/>
            </w:rPr>
            <w:instrText xml:space="preserve"> CITATION OMG14 \l 1036 </w:instrText>
          </w:r>
          <w:r w:rsidR="00BF78E8" w:rsidRPr="00074B99">
            <w:rPr>
              <w:szCs w:val="24"/>
            </w:rPr>
            <w:fldChar w:fldCharType="separate"/>
          </w:r>
          <w:r w:rsidR="0020142C" w:rsidRPr="00074B99">
            <w:rPr>
              <w:noProof/>
              <w:szCs w:val="24"/>
            </w:rPr>
            <w:t>(OMG, 2014)</w:t>
          </w:r>
          <w:r w:rsidR="00BF78E8" w:rsidRPr="00074B99">
            <w:rPr>
              <w:szCs w:val="24"/>
            </w:rPr>
            <w:fldChar w:fldCharType="end"/>
          </w:r>
        </w:sdtContent>
      </w:sdt>
      <w:bookmarkEnd w:id="246"/>
    </w:p>
    <w:p w14:paraId="77796552" w14:textId="2EDAC38D" w:rsidR="00BF78E8" w:rsidRPr="00074B99" w:rsidRDefault="00B76243" w:rsidP="00BF78E8">
      <w:r w:rsidRPr="00074B99">
        <w:t xml:space="preserve">El listado de estados se encuentra descrito en la </w:t>
      </w:r>
      <w:r w:rsidR="009D42CB" w:rsidRPr="00074B99">
        <w:fldChar w:fldCharType="begin"/>
      </w:r>
      <w:r w:rsidR="009D42CB" w:rsidRPr="00074B99">
        <w:instrText xml:space="preserve"> REF _Ref420924131 \h </w:instrText>
      </w:r>
      <w:r w:rsidR="009D42CB"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8</w:t>
      </w:r>
      <w:r w:rsidR="009D42CB" w:rsidRPr="00074B99">
        <w:fldChar w:fldCharType="end"/>
      </w:r>
      <w:r w:rsidR="009D42CB" w:rsidRPr="00074B99">
        <w:t>.</w:t>
      </w:r>
    </w:p>
    <w:p w14:paraId="31F1B8C4" w14:textId="3591DFFF" w:rsidR="00B76243" w:rsidRPr="00074B99" w:rsidRDefault="00B76243" w:rsidP="00B76243">
      <w:pPr>
        <w:pStyle w:val="Descripcin"/>
        <w:keepNext/>
        <w:rPr>
          <w:szCs w:val="24"/>
        </w:rPr>
      </w:pPr>
      <w:bookmarkStart w:id="247" w:name="_Ref420924131"/>
      <w:bookmarkStart w:id="248" w:name="_Toc425414569"/>
      <w:r w:rsidRPr="00074B99">
        <w:rPr>
          <w:szCs w:val="24"/>
        </w:rPr>
        <w:t xml:space="preserve">Tabla </w:t>
      </w:r>
      <w:r w:rsidR="00AE11C0">
        <w:rPr>
          <w:szCs w:val="24"/>
        </w:rPr>
        <w:fldChar w:fldCharType="begin"/>
      </w:r>
      <w:r w:rsidR="00AE11C0">
        <w:rPr>
          <w:szCs w:val="24"/>
        </w:rPr>
        <w:instrText xml:space="preserve"> STYLEREF 1 \s </w:instrText>
      </w:r>
      <w:r w:rsidR="00AE11C0">
        <w:rPr>
          <w:szCs w:val="24"/>
        </w:rPr>
        <w:fldChar w:fldCharType="separate"/>
      </w:r>
      <w:r w:rsidR="00AE11C0">
        <w:rPr>
          <w:noProof/>
          <w:szCs w:val="24"/>
        </w:rPr>
        <w:t>2</w:t>
      </w:r>
      <w:r w:rsidR="00AE11C0">
        <w:rPr>
          <w:szCs w:val="24"/>
        </w:rPr>
        <w:fldChar w:fldCharType="end"/>
      </w:r>
      <w:r w:rsidR="00AE11C0">
        <w:rPr>
          <w:szCs w:val="24"/>
        </w:rPr>
        <w:noBreakHyphen/>
      </w:r>
      <w:r w:rsidR="00AE11C0">
        <w:rPr>
          <w:szCs w:val="24"/>
        </w:rPr>
        <w:fldChar w:fldCharType="begin"/>
      </w:r>
      <w:r w:rsidR="00AE11C0">
        <w:rPr>
          <w:szCs w:val="24"/>
        </w:rPr>
        <w:instrText xml:space="preserve"> SEQ Tabla \* ARABIC \s 1 </w:instrText>
      </w:r>
      <w:r w:rsidR="00AE11C0">
        <w:rPr>
          <w:szCs w:val="24"/>
        </w:rPr>
        <w:fldChar w:fldCharType="separate"/>
      </w:r>
      <w:r w:rsidR="00AE11C0">
        <w:rPr>
          <w:noProof/>
          <w:szCs w:val="24"/>
        </w:rPr>
        <w:t>8</w:t>
      </w:r>
      <w:r w:rsidR="00AE11C0">
        <w:rPr>
          <w:szCs w:val="24"/>
        </w:rPr>
        <w:fldChar w:fldCharType="end"/>
      </w:r>
      <w:bookmarkEnd w:id="247"/>
      <w:r w:rsidRPr="00074B99">
        <w:rPr>
          <w:i w:val="0"/>
          <w:szCs w:val="24"/>
        </w:rPr>
        <w:t xml:space="preserve">. Transiciones del comportamiento en mejor esfuerzo de un </w:t>
      </w:r>
      <w:r w:rsidRPr="00074B99">
        <w:rPr>
          <w:szCs w:val="24"/>
        </w:rPr>
        <w:t>Writer</w:t>
      </w:r>
      <w:r w:rsidRPr="00074B99">
        <w:rPr>
          <w:i w:val="0"/>
          <w:szCs w:val="24"/>
        </w:rPr>
        <w:t xml:space="preserve"> sin estado con respecto a cada </w:t>
      </w:r>
      <w:r w:rsidRPr="00074B99">
        <w:rPr>
          <w:szCs w:val="24"/>
        </w:rPr>
        <w:t>ReaderLocator</w:t>
      </w:r>
      <w:bookmarkEnd w:id="248"/>
    </w:p>
    <w:tbl>
      <w:tblPr>
        <w:tblStyle w:val="Cuadrculadetablaclara"/>
        <w:tblW w:w="0" w:type="auto"/>
        <w:tblLook w:val="04A0" w:firstRow="1" w:lastRow="0" w:firstColumn="1" w:lastColumn="0" w:noHBand="0" w:noVBand="1"/>
      </w:tblPr>
      <w:tblGrid>
        <w:gridCol w:w="2254"/>
        <w:gridCol w:w="2254"/>
        <w:gridCol w:w="2254"/>
        <w:gridCol w:w="2255"/>
      </w:tblGrid>
      <w:tr w:rsidR="00B76243" w:rsidRPr="00074B99" w14:paraId="14B38923" w14:textId="77777777" w:rsidTr="00C5723A">
        <w:tc>
          <w:tcPr>
            <w:tcW w:w="2256" w:type="dxa"/>
          </w:tcPr>
          <w:p w14:paraId="5DB592BF" w14:textId="0D2A30CC" w:rsidR="00B76243" w:rsidRPr="00074B99" w:rsidRDefault="00B76243" w:rsidP="00BF78E8">
            <w:r w:rsidRPr="00074B99">
              <w:t>Transición</w:t>
            </w:r>
          </w:p>
        </w:tc>
        <w:tc>
          <w:tcPr>
            <w:tcW w:w="2257" w:type="dxa"/>
          </w:tcPr>
          <w:p w14:paraId="19CB8E18" w14:textId="269EC180" w:rsidR="00B76243" w:rsidRPr="00074B99" w:rsidRDefault="00B76243" w:rsidP="00BF78E8">
            <w:r w:rsidRPr="00074B99">
              <w:t>Estado</w:t>
            </w:r>
          </w:p>
        </w:tc>
        <w:tc>
          <w:tcPr>
            <w:tcW w:w="2257" w:type="dxa"/>
          </w:tcPr>
          <w:p w14:paraId="3116E6FE" w14:textId="3372189A" w:rsidR="00B76243" w:rsidRPr="00074B99" w:rsidRDefault="00B76243" w:rsidP="00BF78E8">
            <w:r w:rsidRPr="00074B99">
              <w:t>Evento</w:t>
            </w:r>
          </w:p>
        </w:tc>
        <w:tc>
          <w:tcPr>
            <w:tcW w:w="2257" w:type="dxa"/>
          </w:tcPr>
          <w:p w14:paraId="56A8618F" w14:textId="3B26A243" w:rsidR="00B76243" w:rsidRPr="00074B99" w:rsidRDefault="00B76243" w:rsidP="00BF78E8">
            <w:r w:rsidRPr="00074B99">
              <w:t>Siguiente Estado</w:t>
            </w:r>
          </w:p>
        </w:tc>
      </w:tr>
      <w:tr w:rsidR="00B76243" w:rsidRPr="00074B99" w14:paraId="4F896496" w14:textId="77777777" w:rsidTr="00C5723A">
        <w:tc>
          <w:tcPr>
            <w:tcW w:w="2256" w:type="dxa"/>
          </w:tcPr>
          <w:p w14:paraId="46A0C38E" w14:textId="542BC7C5" w:rsidR="00B76243" w:rsidRPr="00074B99" w:rsidRDefault="00B76243" w:rsidP="00BF78E8">
            <w:r w:rsidRPr="00074B99">
              <w:t>T1</w:t>
            </w:r>
          </w:p>
        </w:tc>
        <w:tc>
          <w:tcPr>
            <w:tcW w:w="2257" w:type="dxa"/>
          </w:tcPr>
          <w:p w14:paraId="207AEF23" w14:textId="6F0C13A1" w:rsidR="00B76243" w:rsidRPr="00074B99" w:rsidRDefault="00B76243" w:rsidP="00B76243">
            <w:pPr>
              <w:rPr>
                <w:i/>
              </w:rPr>
            </w:pPr>
            <w:r w:rsidRPr="00074B99">
              <w:rPr>
                <w:i/>
              </w:rPr>
              <w:t>Initial</w:t>
            </w:r>
          </w:p>
        </w:tc>
        <w:tc>
          <w:tcPr>
            <w:tcW w:w="2257" w:type="dxa"/>
          </w:tcPr>
          <w:p w14:paraId="2734CF4F" w14:textId="100688D0" w:rsidR="00B76243" w:rsidRPr="00074B99" w:rsidRDefault="00B76243" w:rsidP="00BF78E8">
            <w:r w:rsidRPr="00074B99">
              <w:t xml:space="preserve">El escritor RTPS es configurado con un </w:t>
            </w:r>
            <w:r w:rsidRPr="00074B99">
              <w:rPr>
                <w:i/>
              </w:rPr>
              <w:t>ReaderLocator</w:t>
            </w:r>
            <w:r w:rsidRPr="00074B99">
              <w:t>.</w:t>
            </w:r>
          </w:p>
        </w:tc>
        <w:tc>
          <w:tcPr>
            <w:tcW w:w="2257" w:type="dxa"/>
          </w:tcPr>
          <w:p w14:paraId="3001C904" w14:textId="2961C20B" w:rsidR="00B76243" w:rsidRPr="00074B99" w:rsidRDefault="00B76243" w:rsidP="00BF78E8">
            <w:pPr>
              <w:rPr>
                <w:i/>
              </w:rPr>
            </w:pPr>
            <w:r w:rsidRPr="00074B99">
              <w:rPr>
                <w:i/>
              </w:rPr>
              <w:t>Idle</w:t>
            </w:r>
          </w:p>
        </w:tc>
      </w:tr>
      <w:tr w:rsidR="00B76243" w:rsidRPr="00074B99" w14:paraId="60E2AA0B" w14:textId="77777777" w:rsidTr="00C5723A">
        <w:tc>
          <w:tcPr>
            <w:tcW w:w="2256" w:type="dxa"/>
          </w:tcPr>
          <w:p w14:paraId="64E4A8EE" w14:textId="2E9BABD5" w:rsidR="00B76243" w:rsidRPr="00074B99" w:rsidRDefault="00B76243" w:rsidP="00BF78E8">
            <w:r w:rsidRPr="00074B99">
              <w:t>T2</w:t>
            </w:r>
          </w:p>
        </w:tc>
        <w:tc>
          <w:tcPr>
            <w:tcW w:w="2257" w:type="dxa"/>
          </w:tcPr>
          <w:p w14:paraId="33319584" w14:textId="2EDD8F8A" w:rsidR="00B76243" w:rsidRPr="00074B99" w:rsidRDefault="00B76243" w:rsidP="00BF78E8">
            <w:pPr>
              <w:rPr>
                <w:i/>
              </w:rPr>
            </w:pPr>
            <w:r w:rsidRPr="00074B99">
              <w:rPr>
                <w:i/>
              </w:rPr>
              <w:t>Idle</w:t>
            </w:r>
          </w:p>
        </w:tc>
        <w:tc>
          <w:tcPr>
            <w:tcW w:w="2257" w:type="dxa"/>
          </w:tcPr>
          <w:p w14:paraId="1041C7BE" w14:textId="1BFB1E01" w:rsidR="00B76243" w:rsidRPr="00074B99" w:rsidRDefault="00B76243" w:rsidP="00BF78E8">
            <w:r w:rsidRPr="00074B99">
              <w:t xml:space="preserve">Se indica que hay algunos cambios en el </w:t>
            </w:r>
            <w:r w:rsidRPr="00074B99">
              <w:rPr>
                <w:i/>
              </w:rPr>
              <w:t>HistoryCache</w:t>
            </w:r>
            <w:r w:rsidRPr="00074B99">
              <w:t xml:space="preserve"> del escritor que aún no han sido enviados al </w:t>
            </w:r>
            <w:r w:rsidRPr="00074B99">
              <w:rPr>
                <w:i/>
              </w:rPr>
              <w:t>ReaderLocator</w:t>
            </w:r>
            <w:r w:rsidRPr="00074B99">
              <w:t>.</w:t>
            </w:r>
          </w:p>
        </w:tc>
        <w:tc>
          <w:tcPr>
            <w:tcW w:w="2257" w:type="dxa"/>
          </w:tcPr>
          <w:p w14:paraId="46986EE2" w14:textId="2ED34435" w:rsidR="00B76243" w:rsidRPr="00074B99" w:rsidRDefault="00B76243" w:rsidP="00BF78E8">
            <w:pPr>
              <w:rPr>
                <w:i/>
              </w:rPr>
            </w:pPr>
            <w:r w:rsidRPr="00074B99">
              <w:rPr>
                <w:i/>
              </w:rPr>
              <w:t>Pushing</w:t>
            </w:r>
          </w:p>
        </w:tc>
      </w:tr>
      <w:tr w:rsidR="00B76243" w:rsidRPr="00074B99" w14:paraId="2B42CBE0" w14:textId="77777777" w:rsidTr="00C5723A">
        <w:tc>
          <w:tcPr>
            <w:tcW w:w="2256" w:type="dxa"/>
          </w:tcPr>
          <w:p w14:paraId="72A24EF2" w14:textId="251BC6FF" w:rsidR="00B76243" w:rsidRPr="00074B99" w:rsidRDefault="00B76243" w:rsidP="00BF78E8">
            <w:r w:rsidRPr="00074B99">
              <w:t>T3</w:t>
            </w:r>
          </w:p>
        </w:tc>
        <w:tc>
          <w:tcPr>
            <w:tcW w:w="2257" w:type="dxa"/>
          </w:tcPr>
          <w:p w14:paraId="57BB89C8" w14:textId="1125BC61" w:rsidR="00B76243" w:rsidRPr="00074B99" w:rsidRDefault="00B76243" w:rsidP="00BF78E8">
            <w:pPr>
              <w:rPr>
                <w:i/>
              </w:rPr>
            </w:pPr>
            <w:r w:rsidRPr="00074B99">
              <w:rPr>
                <w:i/>
              </w:rPr>
              <w:t>Pushing</w:t>
            </w:r>
          </w:p>
        </w:tc>
        <w:tc>
          <w:tcPr>
            <w:tcW w:w="2257" w:type="dxa"/>
          </w:tcPr>
          <w:p w14:paraId="50A19ED6" w14:textId="41EF7F80" w:rsidR="00B76243" w:rsidRPr="00074B99" w:rsidRDefault="00B76243" w:rsidP="00BF78E8">
            <w:r w:rsidRPr="00074B99">
              <w:t xml:space="preserve">Se indica que todos los cambios en el </w:t>
            </w:r>
            <w:r w:rsidRPr="00074B99">
              <w:rPr>
                <w:i/>
              </w:rPr>
              <w:t>HistoryCache</w:t>
            </w:r>
            <w:r w:rsidRPr="00074B99">
              <w:t xml:space="preserve"> del escritor han sido enviados al </w:t>
            </w:r>
            <w:r w:rsidRPr="00074B99">
              <w:rPr>
                <w:i/>
              </w:rPr>
              <w:t>ReaderLocator</w:t>
            </w:r>
            <w:r w:rsidRPr="00074B99">
              <w:t>.</w:t>
            </w:r>
          </w:p>
        </w:tc>
        <w:tc>
          <w:tcPr>
            <w:tcW w:w="2257" w:type="dxa"/>
          </w:tcPr>
          <w:p w14:paraId="63576822" w14:textId="7B33F51F" w:rsidR="00B76243" w:rsidRPr="00074B99" w:rsidRDefault="00B76243" w:rsidP="00BF78E8">
            <w:pPr>
              <w:rPr>
                <w:i/>
              </w:rPr>
            </w:pPr>
            <w:r w:rsidRPr="00074B99">
              <w:rPr>
                <w:i/>
              </w:rPr>
              <w:t>Idle</w:t>
            </w:r>
          </w:p>
        </w:tc>
      </w:tr>
      <w:tr w:rsidR="00B76243" w:rsidRPr="00074B99" w14:paraId="2771FE4A" w14:textId="77777777" w:rsidTr="00C5723A">
        <w:tc>
          <w:tcPr>
            <w:tcW w:w="2256" w:type="dxa"/>
          </w:tcPr>
          <w:p w14:paraId="3C941CF4" w14:textId="35ADFC74" w:rsidR="00B76243" w:rsidRPr="00074B99" w:rsidRDefault="00B76243" w:rsidP="00BF78E8">
            <w:r w:rsidRPr="00074B99">
              <w:lastRenderedPageBreak/>
              <w:t>T4</w:t>
            </w:r>
          </w:p>
        </w:tc>
        <w:tc>
          <w:tcPr>
            <w:tcW w:w="2257" w:type="dxa"/>
          </w:tcPr>
          <w:p w14:paraId="1927888C" w14:textId="5005F770" w:rsidR="00B76243" w:rsidRPr="00074B99" w:rsidRDefault="00B76243" w:rsidP="00BF78E8">
            <w:pPr>
              <w:rPr>
                <w:i/>
              </w:rPr>
            </w:pPr>
            <w:r w:rsidRPr="00074B99">
              <w:rPr>
                <w:i/>
              </w:rPr>
              <w:t>Pushing</w:t>
            </w:r>
          </w:p>
        </w:tc>
        <w:tc>
          <w:tcPr>
            <w:tcW w:w="2257" w:type="dxa"/>
          </w:tcPr>
          <w:p w14:paraId="1CAE166A" w14:textId="295CF20C" w:rsidR="00B76243" w:rsidRPr="00074B99" w:rsidRDefault="00B76243" w:rsidP="00BF78E8">
            <w:r w:rsidRPr="00074B99">
              <w:t xml:space="preserve">Se indica que el escritor tiene los recursos necesitados para enviar un cambio al </w:t>
            </w:r>
            <w:r w:rsidRPr="00074B99">
              <w:rPr>
                <w:i/>
              </w:rPr>
              <w:t>ReaderLocator</w:t>
            </w:r>
            <w:r w:rsidRPr="00074B99">
              <w:t>.</w:t>
            </w:r>
          </w:p>
        </w:tc>
        <w:tc>
          <w:tcPr>
            <w:tcW w:w="2257" w:type="dxa"/>
          </w:tcPr>
          <w:p w14:paraId="5D9E92C9" w14:textId="2DE42A5E" w:rsidR="00B76243" w:rsidRPr="00074B99" w:rsidRDefault="00B76243" w:rsidP="00BF78E8">
            <w:pPr>
              <w:rPr>
                <w:i/>
              </w:rPr>
            </w:pPr>
            <w:r w:rsidRPr="00074B99">
              <w:rPr>
                <w:i/>
              </w:rPr>
              <w:t>Pushing</w:t>
            </w:r>
          </w:p>
        </w:tc>
      </w:tr>
      <w:tr w:rsidR="00B76243" w:rsidRPr="00074B99" w14:paraId="292C3963" w14:textId="77777777" w:rsidTr="00C5723A">
        <w:tc>
          <w:tcPr>
            <w:tcW w:w="2256" w:type="dxa"/>
          </w:tcPr>
          <w:p w14:paraId="5B352B7B" w14:textId="6EBAC37B" w:rsidR="00B76243" w:rsidRPr="00074B99" w:rsidRDefault="00B76243" w:rsidP="00BF78E8">
            <w:r w:rsidRPr="00074B99">
              <w:t>T5</w:t>
            </w:r>
          </w:p>
        </w:tc>
        <w:tc>
          <w:tcPr>
            <w:tcW w:w="2257" w:type="dxa"/>
          </w:tcPr>
          <w:p w14:paraId="21D1FC48" w14:textId="7F1548D6" w:rsidR="00B76243" w:rsidRPr="00074B99" w:rsidRDefault="00B76243" w:rsidP="00BF78E8">
            <w:pPr>
              <w:rPr>
                <w:i/>
              </w:rPr>
            </w:pPr>
            <w:r w:rsidRPr="00074B99">
              <w:rPr>
                <w:i/>
              </w:rPr>
              <w:t>Any state</w:t>
            </w:r>
          </w:p>
        </w:tc>
        <w:tc>
          <w:tcPr>
            <w:tcW w:w="2257" w:type="dxa"/>
          </w:tcPr>
          <w:p w14:paraId="0FC80D88" w14:textId="35ED636D" w:rsidR="00B76243" w:rsidRPr="00074B99" w:rsidRDefault="00B76243" w:rsidP="00BF78E8">
            <w:r w:rsidRPr="00074B99">
              <w:t xml:space="preserve">El escritor RTPS es configurado para no mantener más al </w:t>
            </w:r>
            <w:r w:rsidRPr="00074B99">
              <w:rPr>
                <w:i/>
              </w:rPr>
              <w:t>ReaderLocator</w:t>
            </w:r>
            <w:r w:rsidRPr="00074B99">
              <w:t>.</w:t>
            </w:r>
          </w:p>
        </w:tc>
        <w:tc>
          <w:tcPr>
            <w:tcW w:w="2257" w:type="dxa"/>
          </w:tcPr>
          <w:p w14:paraId="08BBD6CD" w14:textId="7FAD9592" w:rsidR="00B76243" w:rsidRPr="00074B99" w:rsidRDefault="00B76243" w:rsidP="00BF78E8">
            <w:pPr>
              <w:rPr>
                <w:i/>
              </w:rPr>
            </w:pPr>
            <w:r w:rsidRPr="00074B99">
              <w:rPr>
                <w:i/>
              </w:rPr>
              <w:t>Final</w:t>
            </w:r>
          </w:p>
        </w:tc>
      </w:tr>
    </w:tbl>
    <w:p w14:paraId="6FE809C5" w14:textId="77777777" w:rsidR="00B76243" w:rsidRPr="00074B99" w:rsidRDefault="00B76243" w:rsidP="00BF78E8"/>
    <w:p w14:paraId="7903A56F" w14:textId="162A93B7" w:rsidR="00EB489B" w:rsidRPr="00074B99" w:rsidRDefault="00EB489B" w:rsidP="00EB489B">
      <w:pPr>
        <w:pStyle w:val="Ttulo5"/>
      </w:pPr>
      <w:r w:rsidRPr="00074B99">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eastAsia="es-EC"/>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69">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362A3292" w:rsidR="00176069" w:rsidRPr="00074B99" w:rsidRDefault="00EB489B" w:rsidP="00EB489B">
      <w:pPr>
        <w:pStyle w:val="Descripcin"/>
        <w:rPr>
          <w:szCs w:val="24"/>
        </w:rPr>
      </w:pPr>
      <w:bookmarkStart w:id="249" w:name="_Ref420924577"/>
      <w:bookmarkStart w:id="250" w:name="_Toc425414778"/>
      <w:bookmarkStart w:id="251" w:name="_Toc421177692"/>
      <w:r w:rsidRPr="00074B99">
        <w:rPr>
          <w:szCs w:val="24"/>
        </w:rPr>
        <w:t xml:space="preserve">Figura </w:t>
      </w:r>
      <w:r w:rsidR="007D7E71" w:rsidRPr="00074B99">
        <w:rPr>
          <w:szCs w:val="24"/>
        </w:rPr>
        <w:fldChar w:fldCharType="begin"/>
      </w:r>
      <w:r w:rsidR="007D7E71" w:rsidRPr="00074B99">
        <w:rPr>
          <w:szCs w:val="24"/>
        </w:rPr>
        <w:instrText xml:space="preserve"> STYLEREF 1 \s </w:instrText>
      </w:r>
      <w:r w:rsidR="007D7E71" w:rsidRPr="00074B99">
        <w:rPr>
          <w:szCs w:val="24"/>
        </w:rPr>
        <w:fldChar w:fldCharType="separate"/>
      </w:r>
      <w:r w:rsidR="0020142C" w:rsidRPr="00074B99">
        <w:rPr>
          <w:noProof/>
          <w:szCs w:val="24"/>
        </w:rPr>
        <w:t>2</w:t>
      </w:r>
      <w:r w:rsidR="007D7E71" w:rsidRPr="00074B99">
        <w:rPr>
          <w:szCs w:val="24"/>
        </w:rPr>
        <w:fldChar w:fldCharType="end"/>
      </w:r>
      <w:r w:rsidR="007D7E71" w:rsidRPr="00074B99">
        <w:rPr>
          <w:szCs w:val="24"/>
        </w:rPr>
        <w:noBreakHyphen/>
      </w:r>
      <w:r w:rsidR="007D7E71" w:rsidRPr="00074B99">
        <w:rPr>
          <w:szCs w:val="24"/>
        </w:rPr>
        <w:fldChar w:fldCharType="begin"/>
      </w:r>
      <w:r w:rsidR="007D7E71" w:rsidRPr="00074B99">
        <w:rPr>
          <w:szCs w:val="24"/>
        </w:rPr>
        <w:instrText xml:space="preserve"> SEQ Figura \* ARABIC \s 1 </w:instrText>
      </w:r>
      <w:r w:rsidR="007D7E71" w:rsidRPr="00074B99">
        <w:rPr>
          <w:szCs w:val="24"/>
        </w:rPr>
        <w:fldChar w:fldCharType="separate"/>
      </w:r>
      <w:r w:rsidR="0020142C" w:rsidRPr="00074B99">
        <w:rPr>
          <w:noProof/>
          <w:szCs w:val="24"/>
        </w:rPr>
        <w:t>37</w:t>
      </w:r>
      <w:r w:rsidR="007D7E71" w:rsidRPr="00074B99">
        <w:rPr>
          <w:szCs w:val="24"/>
        </w:rPr>
        <w:fldChar w:fldCharType="end"/>
      </w:r>
      <w:bookmarkEnd w:id="249"/>
      <w:r w:rsidRPr="00074B99">
        <w:rPr>
          <w:szCs w:val="24"/>
        </w:rPr>
        <w:t xml:space="preserve">. </w:t>
      </w:r>
      <w:r w:rsidRPr="00074B99">
        <w:rPr>
          <w:i w:val="0"/>
          <w:szCs w:val="24"/>
        </w:rPr>
        <w:t xml:space="preserve">Comportamiento de un </w:t>
      </w:r>
      <w:r w:rsidRPr="00074B99">
        <w:rPr>
          <w:szCs w:val="24"/>
        </w:rPr>
        <w:t>Writer</w:t>
      </w:r>
      <w:r w:rsidRPr="00074B99">
        <w:rPr>
          <w:i w:val="0"/>
          <w:szCs w:val="24"/>
        </w:rPr>
        <w:t xml:space="preserve"> </w:t>
      </w:r>
      <w:r w:rsidR="00C5723A" w:rsidRPr="00074B99">
        <w:rPr>
          <w:i w:val="0"/>
          <w:szCs w:val="24"/>
        </w:rPr>
        <w:t xml:space="preserve">sin estado </w:t>
      </w:r>
      <w:r w:rsidRPr="00074B99">
        <w:rPr>
          <w:i w:val="0"/>
          <w:szCs w:val="24"/>
        </w:rPr>
        <w:t xml:space="preserve">con WITH_KEY </w:t>
      </w:r>
      <w:r w:rsidRPr="00074B99">
        <w:rPr>
          <w:szCs w:val="24"/>
        </w:rPr>
        <w:t>Reliable</w:t>
      </w:r>
      <w:r w:rsidRPr="00074B99">
        <w:rPr>
          <w:i w:val="0"/>
          <w:szCs w:val="24"/>
        </w:rPr>
        <w:t xml:space="preserve"> con respecto a cada </w:t>
      </w:r>
      <w:r w:rsidRPr="00074B99">
        <w:rPr>
          <w:szCs w:val="24"/>
        </w:rPr>
        <w:t>ReaderLocator</w:t>
      </w:r>
      <w:bookmarkEnd w:id="250"/>
    </w:p>
    <w:p w14:paraId="225884D0" w14:textId="5D1BEEEB" w:rsidR="00EB489B" w:rsidRPr="00074B99" w:rsidRDefault="00655EB6" w:rsidP="00EB489B">
      <w:pPr>
        <w:pStyle w:val="Descripcin"/>
        <w:rPr>
          <w:szCs w:val="24"/>
        </w:rPr>
      </w:pPr>
      <w:sdt>
        <w:sdtPr>
          <w:rPr>
            <w:szCs w:val="24"/>
          </w:rPr>
          <w:id w:val="1606069469"/>
          <w:citation/>
        </w:sdtPr>
        <w:sdtContent>
          <w:r w:rsidR="00EB489B" w:rsidRPr="00074B99">
            <w:rPr>
              <w:szCs w:val="24"/>
            </w:rPr>
            <w:fldChar w:fldCharType="begin"/>
          </w:r>
          <w:r w:rsidR="00EB489B" w:rsidRPr="00074B99">
            <w:rPr>
              <w:szCs w:val="24"/>
            </w:rPr>
            <w:instrText xml:space="preserve"> CITATION OMG14 \l 1036 </w:instrText>
          </w:r>
          <w:r w:rsidR="00EB489B" w:rsidRPr="00074B99">
            <w:rPr>
              <w:szCs w:val="24"/>
            </w:rPr>
            <w:fldChar w:fldCharType="separate"/>
          </w:r>
          <w:r w:rsidR="0020142C" w:rsidRPr="00074B99">
            <w:rPr>
              <w:noProof/>
              <w:szCs w:val="24"/>
            </w:rPr>
            <w:t>(OMG, 2014)</w:t>
          </w:r>
          <w:r w:rsidR="00EB489B" w:rsidRPr="00074B99">
            <w:rPr>
              <w:szCs w:val="24"/>
            </w:rPr>
            <w:fldChar w:fldCharType="end"/>
          </w:r>
        </w:sdtContent>
      </w:sdt>
      <w:bookmarkEnd w:id="251"/>
    </w:p>
    <w:p w14:paraId="4BD223DF" w14:textId="1C1E1E45" w:rsidR="00EB489B" w:rsidRPr="00074B99" w:rsidRDefault="00EB489B" w:rsidP="00EB489B">
      <w:r w:rsidRPr="00074B99">
        <w:t xml:space="preserve">El listado de estados se encuentra descrito en la </w:t>
      </w:r>
      <w:r w:rsidRPr="00074B99">
        <w:fldChar w:fldCharType="begin"/>
      </w:r>
      <w:r w:rsidRPr="00074B99">
        <w:instrText xml:space="preserve"> REF _Ref420924550 \h </w:instrText>
      </w:r>
      <w:r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9</w:t>
      </w:r>
      <w:r w:rsidRPr="00074B99">
        <w:fldChar w:fldCharType="end"/>
      </w:r>
      <w:r w:rsidRPr="00074B99">
        <w:t>.</w:t>
      </w:r>
    </w:p>
    <w:p w14:paraId="48B68787" w14:textId="77777777" w:rsidR="00EB489B" w:rsidRPr="00074B99" w:rsidRDefault="00EB489B" w:rsidP="00EB489B"/>
    <w:p w14:paraId="74473A09" w14:textId="52FE2735" w:rsidR="00EB489B" w:rsidRPr="00074B99" w:rsidRDefault="00EB489B" w:rsidP="00EB489B">
      <w:pPr>
        <w:pStyle w:val="Descripcin"/>
        <w:keepNext/>
        <w:rPr>
          <w:szCs w:val="24"/>
        </w:rPr>
      </w:pPr>
      <w:bookmarkStart w:id="252" w:name="_Ref420924550"/>
      <w:bookmarkStart w:id="253" w:name="_Toc425414570"/>
      <w:r w:rsidRPr="00074B99">
        <w:rPr>
          <w:szCs w:val="24"/>
        </w:rPr>
        <w:lastRenderedPageBreak/>
        <w:t xml:space="preserve">Tabla </w:t>
      </w:r>
      <w:r w:rsidR="00AE11C0">
        <w:rPr>
          <w:szCs w:val="24"/>
        </w:rPr>
        <w:fldChar w:fldCharType="begin"/>
      </w:r>
      <w:r w:rsidR="00AE11C0">
        <w:rPr>
          <w:szCs w:val="24"/>
        </w:rPr>
        <w:instrText xml:space="preserve"> STYLEREF 1 \s </w:instrText>
      </w:r>
      <w:r w:rsidR="00AE11C0">
        <w:rPr>
          <w:szCs w:val="24"/>
        </w:rPr>
        <w:fldChar w:fldCharType="separate"/>
      </w:r>
      <w:r w:rsidR="00AE11C0">
        <w:rPr>
          <w:noProof/>
          <w:szCs w:val="24"/>
        </w:rPr>
        <w:t>2</w:t>
      </w:r>
      <w:r w:rsidR="00AE11C0">
        <w:rPr>
          <w:szCs w:val="24"/>
        </w:rPr>
        <w:fldChar w:fldCharType="end"/>
      </w:r>
      <w:r w:rsidR="00AE11C0">
        <w:rPr>
          <w:szCs w:val="24"/>
        </w:rPr>
        <w:noBreakHyphen/>
      </w:r>
      <w:r w:rsidR="00AE11C0">
        <w:rPr>
          <w:szCs w:val="24"/>
        </w:rPr>
        <w:fldChar w:fldCharType="begin"/>
      </w:r>
      <w:r w:rsidR="00AE11C0">
        <w:rPr>
          <w:szCs w:val="24"/>
        </w:rPr>
        <w:instrText xml:space="preserve"> SEQ Tabla \* ARABIC \s 1 </w:instrText>
      </w:r>
      <w:r w:rsidR="00AE11C0">
        <w:rPr>
          <w:szCs w:val="24"/>
        </w:rPr>
        <w:fldChar w:fldCharType="separate"/>
      </w:r>
      <w:r w:rsidR="00AE11C0">
        <w:rPr>
          <w:noProof/>
          <w:szCs w:val="24"/>
        </w:rPr>
        <w:t>9</w:t>
      </w:r>
      <w:r w:rsidR="00AE11C0">
        <w:rPr>
          <w:szCs w:val="24"/>
        </w:rPr>
        <w:fldChar w:fldCharType="end"/>
      </w:r>
      <w:bookmarkEnd w:id="252"/>
      <w:r w:rsidRPr="00074B99">
        <w:rPr>
          <w:i w:val="0"/>
          <w:szCs w:val="24"/>
        </w:rPr>
        <w:t xml:space="preserve">. Transiciones del comportamiento en confiable de un </w:t>
      </w:r>
      <w:r w:rsidRPr="00074B99">
        <w:rPr>
          <w:szCs w:val="24"/>
        </w:rPr>
        <w:t>Writer</w:t>
      </w:r>
      <w:r w:rsidRPr="00074B99">
        <w:rPr>
          <w:i w:val="0"/>
          <w:szCs w:val="24"/>
        </w:rPr>
        <w:t xml:space="preserve"> sin estado con respecto a cada </w:t>
      </w:r>
      <w:r w:rsidRPr="00074B99">
        <w:rPr>
          <w:szCs w:val="24"/>
        </w:rPr>
        <w:t>ReaderLocator</w:t>
      </w:r>
      <w:bookmarkEnd w:id="253"/>
    </w:p>
    <w:tbl>
      <w:tblPr>
        <w:tblStyle w:val="Cuadrculadetablaclara"/>
        <w:tblW w:w="0" w:type="auto"/>
        <w:tblLook w:val="04A0" w:firstRow="1" w:lastRow="0" w:firstColumn="1" w:lastColumn="0" w:noHBand="0" w:noVBand="1"/>
      </w:tblPr>
      <w:tblGrid>
        <w:gridCol w:w="2253"/>
        <w:gridCol w:w="2256"/>
        <w:gridCol w:w="2252"/>
        <w:gridCol w:w="2256"/>
      </w:tblGrid>
      <w:tr w:rsidR="00EB489B" w:rsidRPr="00074B99" w14:paraId="69535CA0" w14:textId="77777777" w:rsidTr="00C5723A">
        <w:tc>
          <w:tcPr>
            <w:tcW w:w="2256" w:type="dxa"/>
          </w:tcPr>
          <w:p w14:paraId="57B6FC73" w14:textId="77777777" w:rsidR="00EB489B" w:rsidRPr="00074B99" w:rsidRDefault="00EB489B" w:rsidP="00EB489B">
            <w:r w:rsidRPr="00074B99">
              <w:t>Transición</w:t>
            </w:r>
          </w:p>
        </w:tc>
        <w:tc>
          <w:tcPr>
            <w:tcW w:w="2257" w:type="dxa"/>
          </w:tcPr>
          <w:p w14:paraId="21FFAAD6" w14:textId="77777777" w:rsidR="00EB489B" w:rsidRPr="00074B99" w:rsidRDefault="00EB489B" w:rsidP="00EB489B">
            <w:r w:rsidRPr="00074B99">
              <w:t>Estado</w:t>
            </w:r>
          </w:p>
        </w:tc>
        <w:tc>
          <w:tcPr>
            <w:tcW w:w="2257" w:type="dxa"/>
          </w:tcPr>
          <w:p w14:paraId="68498C29" w14:textId="77777777" w:rsidR="00EB489B" w:rsidRPr="00074B99" w:rsidRDefault="00EB489B" w:rsidP="00EB489B">
            <w:r w:rsidRPr="00074B99">
              <w:t>Evento</w:t>
            </w:r>
          </w:p>
        </w:tc>
        <w:tc>
          <w:tcPr>
            <w:tcW w:w="2257" w:type="dxa"/>
          </w:tcPr>
          <w:p w14:paraId="6892F87A" w14:textId="77777777" w:rsidR="00EB489B" w:rsidRPr="00074B99" w:rsidRDefault="00EB489B" w:rsidP="00EB489B">
            <w:r w:rsidRPr="00074B99">
              <w:t>Siguiente Estado</w:t>
            </w:r>
          </w:p>
        </w:tc>
      </w:tr>
      <w:tr w:rsidR="00EB489B" w:rsidRPr="00074B99" w14:paraId="06BD21EE" w14:textId="77777777" w:rsidTr="00C5723A">
        <w:tc>
          <w:tcPr>
            <w:tcW w:w="2256" w:type="dxa"/>
          </w:tcPr>
          <w:p w14:paraId="3E154D14" w14:textId="77777777" w:rsidR="00EB489B" w:rsidRPr="00074B99" w:rsidRDefault="00EB489B" w:rsidP="00EB489B">
            <w:r w:rsidRPr="00074B99">
              <w:t>T1</w:t>
            </w:r>
          </w:p>
        </w:tc>
        <w:tc>
          <w:tcPr>
            <w:tcW w:w="2257" w:type="dxa"/>
          </w:tcPr>
          <w:p w14:paraId="523AC1C5" w14:textId="77777777" w:rsidR="00EB489B" w:rsidRPr="00074B99" w:rsidRDefault="00EB489B" w:rsidP="00EB489B">
            <w:pPr>
              <w:rPr>
                <w:i/>
              </w:rPr>
            </w:pPr>
            <w:r w:rsidRPr="00074B99">
              <w:rPr>
                <w:i/>
              </w:rPr>
              <w:t>Initial</w:t>
            </w:r>
          </w:p>
        </w:tc>
        <w:tc>
          <w:tcPr>
            <w:tcW w:w="2257" w:type="dxa"/>
          </w:tcPr>
          <w:p w14:paraId="332883AD" w14:textId="2CFFC3AA" w:rsidR="00EB489B" w:rsidRPr="00074B99" w:rsidRDefault="007F16A3" w:rsidP="00EB489B">
            <w:r w:rsidRPr="00074B99">
              <w:t xml:space="preserve">El escritor RTPS es configurado con un </w:t>
            </w:r>
            <w:r w:rsidRPr="00074B99">
              <w:rPr>
                <w:i/>
              </w:rPr>
              <w:t>ReaderLocator</w:t>
            </w:r>
            <w:r w:rsidRPr="00074B99">
              <w:t>.</w:t>
            </w:r>
          </w:p>
        </w:tc>
        <w:tc>
          <w:tcPr>
            <w:tcW w:w="2257" w:type="dxa"/>
          </w:tcPr>
          <w:p w14:paraId="345046E9" w14:textId="5E979E72" w:rsidR="00EB489B" w:rsidRPr="00074B99" w:rsidRDefault="00EB489B" w:rsidP="00EB489B">
            <w:pPr>
              <w:rPr>
                <w:i/>
              </w:rPr>
            </w:pPr>
            <w:r w:rsidRPr="00074B99">
              <w:rPr>
                <w:i/>
              </w:rPr>
              <w:t>Announcing</w:t>
            </w:r>
          </w:p>
        </w:tc>
      </w:tr>
      <w:tr w:rsidR="00EB489B" w:rsidRPr="00074B99" w14:paraId="5796FF7A" w14:textId="77777777" w:rsidTr="00C5723A">
        <w:tc>
          <w:tcPr>
            <w:tcW w:w="2256" w:type="dxa"/>
          </w:tcPr>
          <w:p w14:paraId="20CB4D4D" w14:textId="77777777" w:rsidR="00EB489B" w:rsidRPr="00074B99" w:rsidRDefault="00EB489B" w:rsidP="00EB489B">
            <w:r w:rsidRPr="00074B99">
              <w:t>T2</w:t>
            </w:r>
          </w:p>
        </w:tc>
        <w:tc>
          <w:tcPr>
            <w:tcW w:w="2257" w:type="dxa"/>
          </w:tcPr>
          <w:p w14:paraId="32615266" w14:textId="4F3A70EC" w:rsidR="00EB489B" w:rsidRPr="00074B99" w:rsidRDefault="00EB489B" w:rsidP="00EB489B">
            <w:pPr>
              <w:rPr>
                <w:i/>
              </w:rPr>
            </w:pPr>
            <w:r w:rsidRPr="00074B99">
              <w:rPr>
                <w:i/>
              </w:rPr>
              <w:t>Announcing</w:t>
            </w:r>
          </w:p>
        </w:tc>
        <w:tc>
          <w:tcPr>
            <w:tcW w:w="2257" w:type="dxa"/>
          </w:tcPr>
          <w:p w14:paraId="5AA2DB36" w14:textId="3413E237" w:rsidR="00EB489B" w:rsidRPr="00074B99" w:rsidRDefault="007F16A3" w:rsidP="00EB489B">
            <w:r w:rsidRPr="00074B99">
              <w:t xml:space="preserve">Se indica que hay algunos cambios en el </w:t>
            </w:r>
            <w:r w:rsidRPr="00074B99">
              <w:rPr>
                <w:i/>
              </w:rPr>
              <w:t xml:space="preserve">HistoryCache </w:t>
            </w:r>
            <w:r w:rsidRPr="00074B99">
              <w:t xml:space="preserve">del escritor que no han sido enviados al </w:t>
            </w:r>
            <w:r w:rsidRPr="00074B99">
              <w:rPr>
                <w:i/>
              </w:rPr>
              <w:t>ReaderLocator</w:t>
            </w:r>
            <w:r w:rsidRPr="00074B99">
              <w:t>.</w:t>
            </w:r>
          </w:p>
        </w:tc>
        <w:tc>
          <w:tcPr>
            <w:tcW w:w="2257" w:type="dxa"/>
          </w:tcPr>
          <w:p w14:paraId="34C07D63" w14:textId="77777777" w:rsidR="00EB489B" w:rsidRPr="00074B99" w:rsidRDefault="00EB489B" w:rsidP="00EB489B">
            <w:pPr>
              <w:rPr>
                <w:i/>
              </w:rPr>
            </w:pPr>
            <w:r w:rsidRPr="00074B99">
              <w:rPr>
                <w:i/>
              </w:rPr>
              <w:t>Pushing</w:t>
            </w:r>
          </w:p>
        </w:tc>
      </w:tr>
      <w:tr w:rsidR="00EB489B" w:rsidRPr="00074B99" w14:paraId="7D74DD56" w14:textId="77777777" w:rsidTr="00C5723A">
        <w:tc>
          <w:tcPr>
            <w:tcW w:w="2256" w:type="dxa"/>
          </w:tcPr>
          <w:p w14:paraId="56D3D438" w14:textId="77777777" w:rsidR="00EB489B" w:rsidRPr="00074B99" w:rsidRDefault="00EB489B" w:rsidP="00EB489B">
            <w:r w:rsidRPr="00074B99">
              <w:t>T3</w:t>
            </w:r>
          </w:p>
        </w:tc>
        <w:tc>
          <w:tcPr>
            <w:tcW w:w="2257" w:type="dxa"/>
          </w:tcPr>
          <w:p w14:paraId="17814D93" w14:textId="77777777" w:rsidR="00EB489B" w:rsidRPr="00074B99" w:rsidRDefault="00EB489B" w:rsidP="00EB489B">
            <w:pPr>
              <w:rPr>
                <w:i/>
              </w:rPr>
            </w:pPr>
            <w:r w:rsidRPr="00074B99">
              <w:rPr>
                <w:i/>
              </w:rPr>
              <w:t>Pushing</w:t>
            </w:r>
          </w:p>
        </w:tc>
        <w:tc>
          <w:tcPr>
            <w:tcW w:w="2257" w:type="dxa"/>
          </w:tcPr>
          <w:p w14:paraId="5689C316" w14:textId="3E342C1B" w:rsidR="00EB489B" w:rsidRPr="00074B99" w:rsidRDefault="007F16A3" w:rsidP="00EB489B">
            <w:r w:rsidRPr="00074B99">
              <w:t xml:space="preserve">Se indica que todos los cambios del </w:t>
            </w:r>
            <w:r w:rsidRPr="00074B99">
              <w:rPr>
                <w:i/>
              </w:rPr>
              <w:t>HistoryCache</w:t>
            </w:r>
            <w:r w:rsidRPr="00074B99">
              <w:t xml:space="preserve"> del </w:t>
            </w:r>
            <w:r w:rsidRPr="00074B99">
              <w:rPr>
                <w:i/>
              </w:rPr>
              <w:t xml:space="preserve">Writer </w:t>
            </w:r>
            <w:r w:rsidRPr="00074B99">
              <w:t xml:space="preserve">han sido enviados al </w:t>
            </w:r>
            <w:r w:rsidRPr="00074B99">
              <w:rPr>
                <w:i/>
              </w:rPr>
              <w:t>ReaderLocator</w:t>
            </w:r>
            <w:r w:rsidRPr="00074B99">
              <w:t>.</w:t>
            </w:r>
          </w:p>
        </w:tc>
        <w:tc>
          <w:tcPr>
            <w:tcW w:w="2257" w:type="dxa"/>
          </w:tcPr>
          <w:p w14:paraId="7E0E1627" w14:textId="72D965F9" w:rsidR="00EB489B" w:rsidRPr="00074B99" w:rsidRDefault="00EB489B" w:rsidP="00EB489B">
            <w:pPr>
              <w:rPr>
                <w:i/>
              </w:rPr>
            </w:pPr>
            <w:r w:rsidRPr="00074B99">
              <w:rPr>
                <w:i/>
              </w:rPr>
              <w:t>Announcing</w:t>
            </w:r>
          </w:p>
        </w:tc>
      </w:tr>
      <w:tr w:rsidR="00EB489B" w:rsidRPr="00074B99" w14:paraId="73FE8D32" w14:textId="77777777" w:rsidTr="00C5723A">
        <w:tc>
          <w:tcPr>
            <w:tcW w:w="2256" w:type="dxa"/>
          </w:tcPr>
          <w:p w14:paraId="075C2029" w14:textId="77777777" w:rsidR="00EB489B" w:rsidRPr="00074B99" w:rsidRDefault="00EB489B" w:rsidP="00EB489B">
            <w:r w:rsidRPr="00074B99">
              <w:t>T4</w:t>
            </w:r>
          </w:p>
        </w:tc>
        <w:tc>
          <w:tcPr>
            <w:tcW w:w="2257" w:type="dxa"/>
          </w:tcPr>
          <w:p w14:paraId="744A785E" w14:textId="77777777" w:rsidR="00EB489B" w:rsidRPr="00074B99" w:rsidRDefault="00EB489B" w:rsidP="00EB489B">
            <w:pPr>
              <w:rPr>
                <w:i/>
              </w:rPr>
            </w:pPr>
            <w:r w:rsidRPr="00074B99">
              <w:rPr>
                <w:i/>
              </w:rPr>
              <w:t>Pushing</w:t>
            </w:r>
          </w:p>
        </w:tc>
        <w:tc>
          <w:tcPr>
            <w:tcW w:w="2257" w:type="dxa"/>
          </w:tcPr>
          <w:p w14:paraId="67F8A62E" w14:textId="3CB3C2D8" w:rsidR="00EB489B" w:rsidRPr="00074B99" w:rsidRDefault="007F16A3" w:rsidP="00EB489B">
            <w:r w:rsidRPr="00074B99">
              <w:t xml:space="preserve">Se indica que el escritor tiene los recursos necesitados para enviar un cambio al </w:t>
            </w:r>
            <w:r w:rsidRPr="00074B99">
              <w:rPr>
                <w:i/>
              </w:rPr>
              <w:t>ReaderLocator</w:t>
            </w:r>
            <w:r w:rsidRPr="00074B99">
              <w:t>.</w:t>
            </w:r>
          </w:p>
        </w:tc>
        <w:tc>
          <w:tcPr>
            <w:tcW w:w="2257" w:type="dxa"/>
          </w:tcPr>
          <w:p w14:paraId="490C329D" w14:textId="77777777" w:rsidR="00EB489B" w:rsidRPr="00074B99" w:rsidRDefault="00EB489B" w:rsidP="00EB489B">
            <w:pPr>
              <w:rPr>
                <w:i/>
              </w:rPr>
            </w:pPr>
            <w:r w:rsidRPr="00074B99">
              <w:rPr>
                <w:i/>
              </w:rPr>
              <w:t>Pushing</w:t>
            </w:r>
          </w:p>
        </w:tc>
      </w:tr>
      <w:tr w:rsidR="00EB489B" w:rsidRPr="00074B99" w14:paraId="39ED70AF" w14:textId="77777777" w:rsidTr="00C5723A">
        <w:tc>
          <w:tcPr>
            <w:tcW w:w="2256" w:type="dxa"/>
          </w:tcPr>
          <w:p w14:paraId="077BA10B" w14:textId="77777777" w:rsidR="00EB489B" w:rsidRPr="00074B99" w:rsidRDefault="00EB489B" w:rsidP="00EB489B">
            <w:r w:rsidRPr="00074B99">
              <w:t>T5</w:t>
            </w:r>
          </w:p>
        </w:tc>
        <w:tc>
          <w:tcPr>
            <w:tcW w:w="2257" w:type="dxa"/>
          </w:tcPr>
          <w:p w14:paraId="2CDDC970" w14:textId="034D5B14" w:rsidR="00EB489B" w:rsidRPr="00074B99" w:rsidRDefault="00EB489B" w:rsidP="00EB489B">
            <w:pPr>
              <w:rPr>
                <w:i/>
              </w:rPr>
            </w:pPr>
            <w:r w:rsidRPr="00074B99">
              <w:rPr>
                <w:i/>
              </w:rPr>
              <w:t>Announcing</w:t>
            </w:r>
          </w:p>
        </w:tc>
        <w:tc>
          <w:tcPr>
            <w:tcW w:w="2257" w:type="dxa"/>
          </w:tcPr>
          <w:p w14:paraId="53858821" w14:textId="712D6FD8" w:rsidR="00EB489B" w:rsidRPr="00074B99" w:rsidRDefault="004F0A17" w:rsidP="004F0A17">
            <w:r w:rsidRPr="00074B99">
              <w:t>Se busca enviar con un temporizador periódico cada Heartbeat.</w:t>
            </w:r>
          </w:p>
        </w:tc>
        <w:tc>
          <w:tcPr>
            <w:tcW w:w="2257" w:type="dxa"/>
          </w:tcPr>
          <w:p w14:paraId="44C44DE7" w14:textId="2F820C7B" w:rsidR="00EB489B" w:rsidRPr="00074B99" w:rsidRDefault="00EB489B" w:rsidP="00EB489B">
            <w:pPr>
              <w:rPr>
                <w:i/>
              </w:rPr>
            </w:pPr>
            <w:r w:rsidRPr="00074B99">
              <w:rPr>
                <w:i/>
              </w:rPr>
              <w:t>Announcing</w:t>
            </w:r>
          </w:p>
        </w:tc>
      </w:tr>
      <w:tr w:rsidR="00EB489B" w:rsidRPr="00074B99" w14:paraId="4DC6C49D" w14:textId="77777777" w:rsidTr="00C5723A">
        <w:tc>
          <w:tcPr>
            <w:tcW w:w="2256" w:type="dxa"/>
          </w:tcPr>
          <w:p w14:paraId="46BAFF03" w14:textId="5D719147" w:rsidR="00EB489B" w:rsidRPr="00074B99" w:rsidRDefault="00EB489B" w:rsidP="00EB489B">
            <w:r w:rsidRPr="00074B99">
              <w:t>T6</w:t>
            </w:r>
          </w:p>
        </w:tc>
        <w:tc>
          <w:tcPr>
            <w:tcW w:w="2257" w:type="dxa"/>
          </w:tcPr>
          <w:p w14:paraId="0ED5FF38" w14:textId="54D7F5FF" w:rsidR="00EB489B" w:rsidRPr="00074B99" w:rsidRDefault="00EB489B" w:rsidP="00EB489B">
            <w:pPr>
              <w:rPr>
                <w:i/>
              </w:rPr>
            </w:pPr>
            <w:r w:rsidRPr="00074B99">
              <w:rPr>
                <w:i/>
              </w:rPr>
              <w:t>Waiting</w:t>
            </w:r>
          </w:p>
        </w:tc>
        <w:tc>
          <w:tcPr>
            <w:tcW w:w="2257" w:type="dxa"/>
          </w:tcPr>
          <w:p w14:paraId="42ACB4C0" w14:textId="07EB0878" w:rsidR="00EB489B" w:rsidRPr="00074B99" w:rsidRDefault="004F0A17" w:rsidP="004F0A17">
            <w:r w:rsidRPr="00074B99">
              <w:t>Se recepta ACKNACK que han sido destinados al escritor sin estado</w:t>
            </w:r>
          </w:p>
        </w:tc>
        <w:tc>
          <w:tcPr>
            <w:tcW w:w="2257" w:type="dxa"/>
          </w:tcPr>
          <w:p w14:paraId="769F066F" w14:textId="7C051A3D" w:rsidR="00EB489B" w:rsidRPr="00074B99" w:rsidRDefault="00EB489B" w:rsidP="00EB489B">
            <w:pPr>
              <w:rPr>
                <w:i/>
              </w:rPr>
            </w:pPr>
            <w:r w:rsidRPr="00074B99">
              <w:rPr>
                <w:i/>
              </w:rPr>
              <w:t>Waiting</w:t>
            </w:r>
          </w:p>
        </w:tc>
      </w:tr>
      <w:tr w:rsidR="00EB489B" w:rsidRPr="00074B99" w14:paraId="6E520DE4" w14:textId="77777777" w:rsidTr="00C5723A">
        <w:tc>
          <w:tcPr>
            <w:tcW w:w="2256" w:type="dxa"/>
          </w:tcPr>
          <w:p w14:paraId="4A1E0919" w14:textId="5CEBCE26" w:rsidR="00EB489B" w:rsidRPr="00074B99" w:rsidRDefault="00EB489B" w:rsidP="00EB489B">
            <w:r w:rsidRPr="00074B99">
              <w:t>T7</w:t>
            </w:r>
          </w:p>
        </w:tc>
        <w:tc>
          <w:tcPr>
            <w:tcW w:w="2257" w:type="dxa"/>
          </w:tcPr>
          <w:p w14:paraId="7D4FD6CD" w14:textId="5D507E6A" w:rsidR="00EB489B" w:rsidRPr="00074B99" w:rsidRDefault="00EB489B" w:rsidP="00EB489B">
            <w:pPr>
              <w:rPr>
                <w:i/>
              </w:rPr>
            </w:pPr>
            <w:r w:rsidRPr="00074B99">
              <w:rPr>
                <w:i/>
              </w:rPr>
              <w:t>Waiting</w:t>
            </w:r>
          </w:p>
        </w:tc>
        <w:tc>
          <w:tcPr>
            <w:tcW w:w="2257" w:type="dxa"/>
          </w:tcPr>
          <w:p w14:paraId="7AF064B0" w14:textId="777CCDD6" w:rsidR="00EB489B" w:rsidRPr="00074B99" w:rsidRDefault="004F0A17" w:rsidP="00EB489B">
            <w:r w:rsidRPr="00074B99">
              <w:t xml:space="preserve">Se indica que hay cambios que han sido solicitados por algún lector RTPS alcanzable hacia el </w:t>
            </w:r>
            <w:r w:rsidRPr="00074B99">
              <w:rPr>
                <w:i/>
              </w:rPr>
              <w:t>ReaderLocator</w:t>
            </w:r>
            <w:r w:rsidRPr="00074B99">
              <w:t>.</w:t>
            </w:r>
          </w:p>
        </w:tc>
        <w:tc>
          <w:tcPr>
            <w:tcW w:w="2257" w:type="dxa"/>
          </w:tcPr>
          <w:p w14:paraId="7353BBA1" w14:textId="5F6E96C3" w:rsidR="00EB489B" w:rsidRPr="00074B99" w:rsidRDefault="007F16A3" w:rsidP="00EB489B">
            <w:pPr>
              <w:rPr>
                <w:i/>
              </w:rPr>
            </w:pPr>
            <w:r w:rsidRPr="00074B99">
              <w:rPr>
                <w:i/>
              </w:rPr>
              <w:t>Must_repair</w:t>
            </w:r>
          </w:p>
        </w:tc>
      </w:tr>
      <w:tr w:rsidR="007F16A3" w:rsidRPr="00074B99" w14:paraId="18C07579" w14:textId="77777777" w:rsidTr="00C5723A">
        <w:tc>
          <w:tcPr>
            <w:tcW w:w="2256" w:type="dxa"/>
          </w:tcPr>
          <w:p w14:paraId="3FBE6BC0" w14:textId="2A676D36" w:rsidR="007F16A3" w:rsidRPr="00074B99" w:rsidRDefault="007F16A3" w:rsidP="00EB489B">
            <w:r w:rsidRPr="00074B99">
              <w:t>T8</w:t>
            </w:r>
          </w:p>
        </w:tc>
        <w:tc>
          <w:tcPr>
            <w:tcW w:w="2257" w:type="dxa"/>
          </w:tcPr>
          <w:p w14:paraId="073881E4" w14:textId="5CD58AAE" w:rsidR="007F16A3" w:rsidRPr="00074B99" w:rsidRDefault="007F16A3" w:rsidP="00EB489B">
            <w:pPr>
              <w:rPr>
                <w:i/>
              </w:rPr>
            </w:pPr>
            <w:r w:rsidRPr="00074B99">
              <w:rPr>
                <w:i/>
              </w:rPr>
              <w:t>Must_repair</w:t>
            </w:r>
          </w:p>
        </w:tc>
        <w:tc>
          <w:tcPr>
            <w:tcW w:w="2257" w:type="dxa"/>
          </w:tcPr>
          <w:p w14:paraId="1DDBB2D7" w14:textId="09F18EB2" w:rsidR="007F16A3" w:rsidRPr="00074B99" w:rsidRDefault="004F0A17" w:rsidP="00EB489B">
            <w:r w:rsidRPr="00074B99">
              <w:t>Se recepta ACKNACK que han sido destinados al escritor sin estado</w:t>
            </w:r>
          </w:p>
        </w:tc>
        <w:tc>
          <w:tcPr>
            <w:tcW w:w="2257" w:type="dxa"/>
          </w:tcPr>
          <w:p w14:paraId="10689FA0" w14:textId="07361BCB" w:rsidR="007F16A3" w:rsidRPr="00074B99" w:rsidRDefault="007F16A3" w:rsidP="00EB489B">
            <w:pPr>
              <w:rPr>
                <w:i/>
              </w:rPr>
            </w:pPr>
            <w:r w:rsidRPr="00074B99">
              <w:rPr>
                <w:i/>
              </w:rPr>
              <w:t>Must_repair</w:t>
            </w:r>
          </w:p>
        </w:tc>
      </w:tr>
      <w:tr w:rsidR="007F16A3" w:rsidRPr="00074B99" w14:paraId="70B82ED7" w14:textId="77777777" w:rsidTr="00C5723A">
        <w:tc>
          <w:tcPr>
            <w:tcW w:w="2256" w:type="dxa"/>
          </w:tcPr>
          <w:p w14:paraId="5933DE22" w14:textId="64E9E936" w:rsidR="007F16A3" w:rsidRPr="00074B99" w:rsidRDefault="007F16A3" w:rsidP="00EB489B">
            <w:r w:rsidRPr="00074B99">
              <w:t>T9</w:t>
            </w:r>
          </w:p>
        </w:tc>
        <w:tc>
          <w:tcPr>
            <w:tcW w:w="2257" w:type="dxa"/>
          </w:tcPr>
          <w:p w14:paraId="35DDAAC6" w14:textId="7CA4A73D" w:rsidR="007F16A3" w:rsidRPr="00074B99" w:rsidRDefault="007F16A3" w:rsidP="00EB489B">
            <w:pPr>
              <w:rPr>
                <w:i/>
              </w:rPr>
            </w:pPr>
            <w:r w:rsidRPr="00074B99">
              <w:rPr>
                <w:i/>
              </w:rPr>
              <w:t>Must_repair</w:t>
            </w:r>
          </w:p>
        </w:tc>
        <w:tc>
          <w:tcPr>
            <w:tcW w:w="2257" w:type="dxa"/>
          </w:tcPr>
          <w:p w14:paraId="13ED4167" w14:textId="5047A675" w:rsidR="007F16A3" w:rsidRPr="00074B99" w:rsidRDefault="001940EA" w:rsidP="00EB489B">
            <w:r w:rsidRPr="00074B99">
              <w:t xml:space="preserve">Se busca enviar con un temporizador que la duración del </w:t>
            </w:r>
            <w:r w:rsidRPr="00074B99">
              <w:lastRenderedPageBreak/>
              <w:t>ACKNACK ha caducado mientras se ha entrado a este modo.</w:t>
            </w:r>
          </w:p>
        </w:tc>
        <w:tc>
          <w:tcPr>
            <w:tcW w:w="2257" w:type="dxa"/>
          </w:tcPr>
          <w:p w14:paraId="0FF2CD3C" w14:textId="5CC6CA9F" w:rsidR="007F16A3" w:rsidRPr="00074B99" w:rsidRDefault="007F16A3" w:rsidP="00EB489B">
            <w:pPr>
              <w:rPr>
                <w:i/>
              </w:rPr>
            </w:pPr>
            <w:r w:rsidRPr="00074B99">
              <w:rPr>
                <w:i/>
              </w:rPr>
              <w:lastRenderedPageBreak/>
              <w:t>Repairing</w:t>
            </w:r>
          </w:p>
        </w:tc>
      </w:tr>
      <w:tr w:rsidR="007F16A3" w:rsidRPr="00074B99" w14:paraId="30620D13" w14:textId="77777777" w:rsidTr="00C5723A">
        <w:tc>
          <w:tcPr>
            <w:tcW w:w="2256" w:type="dxa"/>
          </w:tcPr>
          <w:p w14:paraId="38579B02" w14:textId="3C9C6885" w:rsidR="007F16A3" w:rsidRPr="00074B99" w:rsidRDefault="007F16A3" w:rsidP="00EB489B">
            <w:r w:rsidRPr="00074B99">
              <w:lastRenderedPageBreak/>
              <w:t>T10</w:t>
            </w:r>
          </w:p>
        </w:tc>
        <w:tc>
          <w:tcPr>
            <w:tcW w:w="2257" w:type="dxa"/>
          </w:tcPr>
          <w:p w14:paraId="13E274AB" w14:textId="3D7A74AA" w:rsidR="007F16A3" w:rsidRPr="00074B99" w:rsidRDefault="007F16A3" w:rsidP="00EB489B">
            <w:pPr>
              <w:rPr>
                <w:i/>
              </w:rPr>
            </w:pPr>
            <w:r w:rsidRPr="00074B99">
              <w:rPr>
                <w:i/>
              </w:rPr>
              <w:t>Repairing</w:t>
            </w:r>
          </w:p>
        </w:tc>
        <w:tc>
          <w:tcPr>
            <w:tcW w:w="2257" w:type="dxa"/>
          </w:tcPr>
          <w:p w14:paraId="71A28EE6" w14:textId="36377973" w:rsidR="007F16A3" w:rsidRPr="00074B99" w:rsidRDefault="001940EA" w:rsidP="00EB489B">
            <w:r w:rsidRPr="00074B99">
              <w:t xml:space="preserve">Se indica que el escritor RTPS tiene los recursos necesitados para enviar un cambio al </w:t>
            </w:r>
            <w:r w:rsidRPr="00074B99">
              <w:rPr>
                <w:i/>
              </w:rPr>
              <w:t>ReaderLocator</w:t>
            </w:r>
            <w:r w:rsidRPr="00074B99">
              <w:t>.</w:t>
            </w:r>
          </w:p>
        </w:tc>
        <w:tc>
          <w:tcPr>
            <w:tcW w:w="2257" w:type="dxa"/>
          </w:tcPr>
          <w:p w14:paraId="0450F20A" w14:textId="664ED879" w:rsidR="007F16A3" w:rsidRPr="00074B99" w:rsidRDefault="001940EA" w:rsidP="00EB489B">
            <w:pPr>
              <w:rPr>
                <w:i/>
              </w:rPr>
            </w:pPr>
            <w:r w:rsidRPr="00074B99">
              <w:rPr>
                <w:i/>
              </w:rPr>
              <w:t>Repairing</w:t>
            </w:r>
          </w:p>
        </w:tc>
      </w:tr>
      <w:tr w:rsidR="007F16A3" w:rsidRPr="00074B99" w14:paraId="674DE417" w14:textId="77777777" w:rsidTr="00C5723A">
        <w:tc>
          <w:tcPr>
            <w:tcW w:w="2256" w:type="dxa"/>
          </w:tcPr>
          <w:p w14:paraId="4CAEEA80" w14:textId="1DDA7C65" w:rsidR="007F16A3" w:rsidRPr="00074B99" w:rsidRDefault="007F16A3" w:rsidP="00EB489B">
            <w:r w:rsidRPr="00074B99">
              <w:t>T11</w:t>
            </w:r>
          </w:p>
        </w:tc>
        <w:tc>
          <w:tcPr>
            <w:tcW w:w="2257" w:type="dxa"/>
          </w:tcPr>
          <w:p w14:paraId="6D6714FA" w14:textId="4CCF1A61" w:rsidR="007F16A3" w:rsidRPr="00074B99" w:rsidRDefault="001940EA" w:rsidP="00EB489B">
            <w:pPr>
              <w:rPr>
                <w:i/>
              </w:rPr>
            </w:pPr>
            <w:r w:rsidRPr="00074B99">
              <w:rPr>
                <w:i/>
              </w:rPr>
              <w:t>Repairing</w:t>
            </w:r>
          </w:p>
        </w:tc>
        <w:tc>
          <w:tcPr>
            <w:tcW w:w="2257" w:type="dxa"/>
          </w:tcPr>
          <w:p w14:paraId="269CAAEA" w14:textId="03B35F65" w:rsidR="007F16A3" w:rsidRPr="00074B99" w:rsidRDefault="001940EA" w:rsidP="00EB489B">
            <w:r w:rsidRPr="00074B99">
              <w:t xml:space="preserve">Se indica que no hay más cambios solicitados por un lector alcanzable para el </w:t>
            </w:r>
            <w:r w:rsidRPr="00074B99">
              <w:rPr>
                <w:i/>
              </w:rPr>
              <w:t>ReaderLocator</w:t>
            </w:r>
            <w:r w:rsidRPr="00074B99">
              <w:t>.</w:t>
            </w:r>
          </w:p>
        </w:tc>
        <w:tc>
          <w:tcPr>
            <w:tcW w:w="2257" w:type="dxa"/>
          </w:tcPr>
          <w:p w14:paraId="6355A2A8" w14:textId="5496724D" w:rsidR="007F16A3" w:rsidRPr="00074B99" w:rsidRDefault="001940EA" w:rsidP="00EB489B">
            <w:pPr>
              <w:rPr>
                <w:i/>
              </w:rPr>
            </w:pPr>
            <w:r w:rsidRPr="00074B99">
              <w:rPr>
                <w:i/>
              </w:rPr>
              <w:t>Waiting</w:t>
            </w:r>
          </w:p>
        </w:tc>
      </w:tr>
      <w:tr w:rsidR="001940EA" w:rsidRPr="00074B99" w14:paraId="14F5EFA3" w14:textId="77777777" w:rsidTr="00C5723A">
        <w:tc>
          <w:tcPr>
            <w:tcW w:w="2256" w:type="dxa"/>
          </w:tcPr>
          <w:p w14:paraId="463C74AB" w14:textId="39F70EAA" w:rsidR="001940EA" w:rsidRPr="00074B99" w:rsidRDefault="001940EA" w:rsidP="00EB489B">
            <w:r w:rsidRPr="00074B99">
              <w:t>T12</w:t>
            </w:r>
          </w:p>
        </w:tc>
        <w:tc>
          <w:tcPr>
            <w:tcW w:w="2257" w:type="dxa"/>
          </w:tcPr>
          <w:p w14:paraId="1854AF0C" w14:textId="55FA706A" w:rsidR="001940EA" w:rsidRPr="00074B99" w:rsidRDefault="001940EA" w:rsidP="00EB489B">
            <w:pPr>
              <w:rPr>
                <w:i/>
              </w:rPr>
            </w:pPr>
            <w:r w:rsidRPr="00074B99">
              <w:rPr>
                <w:i/>
              </w:rPr>
              <w:t>Any state</w:t>
            </w:r>
          </w:p>
        </w:tc>
        <w:tc>
          <w:tcPr>
            <w:tcW w:w="2257" w:type="dxa"/>
          </w:tcPr>
          <w:p w14:paraId="03CC1A8F" w14:textId="2A2385F6" w:rsidR="001940EA" w:rsidRPr="00074B99" w:rsidRDefault="001940EA" w:rsidP="00EB489B">
            <w:r w:rsidRPr="00074B99">
              <w:t xml:space="preserve">El escritor RTPS es configurado para no mantener más al </w:t>
            </w:r>
            <w:r w:rsidRPr="00074B99">
              <w:rPr>
                <w:i/>
              </w:rPr>
              <w:t>ReaderLocator</w:t>
            </w:r>
            <w:r w:rsidRPr="00074B99">
              <w:t>.</w:t>
            </w:r>
          </w:p>
        </w:tc>
        <w:tc>
          <w:tcPr>
            <w:tcW w:w="2257" w:type="dxa"/>
          </w:tcPr>
          <w:p w14:paraId="48238018" w14:textId="07CC560B" w:rsidR="001940EA" w:rsidRPr="00074B99" w:rsidRDefault="001940EA" w:rsidP="00EB489B">
            <w:pPr>
              <w:rPr>
                <w:i/>
              </w:rPr>
            </w:pPr>
            <w:r w:rsidRPr="00074B99">
              <w:rPr>
                <w:i/>
              </w:rPr>
              <w:t>Final</w:t>
            </w:r>
          </w:p>
        </w:tc>
      </w:tr>
    </w:tbl>
    <w:p w14:paraId="124B48B7" w14:textId="77777777" w:rsidR="00C5723A" w:rsidRPr="00074B99" w:rsidRDefault="00C5723A" w:rsidP="00C5723A"/>
    <w:p w14:paraId="6D315238" w14:textId="4F925705" w:rsidR="00C5723A" w:rsidRPr="00074B99" w:rsidRDefault="00C5723A" w:rsidP="00900937">
      <w:pPr>
        <w:pStyle w:val="Ttulo4"/>
      </w:pPr>
      <w:r w:rsidRPr="00074B99">
        <w:t>Comportamiento de Writer con estado</w:t>
      </w:r>
    </w:p>
    <w:p w14:paraId="182C21F6" w14:textId="63E7A06E" w:rsidR="00C5723A" w:rsidRPr="00074B99" w:rsidRDefault="00C5723A" w:rsidP="00C5723A">
      <w:pPr>
        <w:pStyle w:val="Ttulo5"/>
      </w:pPr>
      <w:r w:rsidRPr="00074B99">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eastAsia="es-EC"/>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70">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66C39875" w:rsidR="00176069" w:rsidRPr="00074B99" w:rsidRDefault="00C5723A" w:rsidP="00C5723A">
      <w:pPr>
        <w:pStyle w:val="Descripcin"/>
        <w:rPr>
          <w:color w:val="auto"/>
          <w:szCs w:val="24"/>
        </w:rPr>
      </w:pPr>
      <w:bookmarkStart w:id="254" w:name="_Ref420930305"/>
      <w:bookmarkStart w:id="255" w:name="_Toc425414779"/>
      <w:bookmarkStart w:id="256" w:name="_Ref420930299"/>
      <w:bookmarkStart w:id="257" w:name="_Toc421177693"/>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2</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38</w:t>
      </w:r>
      <w:r w:rsidR="007D7E71" w:rsidRPr="00074B99">
        <w:rPr>
          <w:color w:val="auto"/>
          <w:szCs w:val="24"/>
        </w:rPr>
        <w:fldChar w:fldCharType="end"/>
      </w:r>
      <w:bookmarkEnd w:id="254"/>
      <w:r w:rsidRPr="00074B99">
        <w:rPr>
          <w:i w:val="0"/>
          <w:color w:val="auto"/>
          <w:szCs w:val="24"/>
        </w:rPr>
        <w:t xml:space="preserve">. Comportamiento de un Writer con estado con WITH_KEY </w:t>
      </w:r>
      <w:r w:rsidRPr="00074B99">
        <w:rPr>
          <w:color w:val="auto"/>
          <w:szCs w:val="24"/>
        </w:rPr>
        <w:t>Best-Effort</w:t>
      </w:r>
      <w:r w:rsidRPr="00074B99">
        <w:rPr>
          <w:i w:val="0"/>
          <w:color w:val="auto"/>
          <w:szCs w:val="24"/>
        </w:rPr>
        <w:t xml:space="preserve"> con respecto a cada </w:t>
      </w:r>
      <w:r w:rsidRPr="00074B99">
        <w:rPr>
          <w:color w:val="auto"/>
          <w:szCs w:val="24"/>
        </w:rPr>
        <w:t>ReaderLocator</w:t>
      </w:r>
      <w:bookmarkEnd w:id="255"/>
    </w:p>
    <w:p w14:paraId="04FD4C50" w14:textId="3B89668C" w:rsidR="00C5723A" w:rsidRPr="00074B99" w:rsidRDefault="00C5723A" w:rsidP="00C5723A">
      <w:pPr>
        <w:pStyle w:val="Descripcin"/>
        <w:rPr>
          <w:szCs w:val="24"/>
        </w:rPr>
      </w:pPr>
      <w:r w:rsidRPr="00074B99">
        <w:rPr>
          <w:i w:val="0"/>
          <w:szCs w:val="24"/>
        </w:rPr>
        <w:t xml:space="preserve"> </w:t>
      </w:r>
      <w:sdt>
        <w:sdtPr>
          <w:rPr>
            <w:szCs w:val="24"/>
          </w:rPr>
          <w:id w:val="-1860035706"/>
          <w:citation/>
        </w:sdtPr>
        <w:sdtContent>
          <w:r w:rsidRPr="00074B99">
            <w:rPr>
              <w:szCs w:val="24"/>
            </w:rPr>
            <w:fldChar w:fldCharType="begin"/>
          </w:r>
          <w:r w:rsidRPr="00074B99">
            <w:rPr>
              <w:szCs w:val="24"/>
            </w:rPr>
            <w:instrText xml:space="preserve"> CITATION OMG14 \l 1036 </w:instrText>
          </w:r>
          <w:r w:rsidRPr="00074B99">
            <w:rPr>
              <w:szCs w:val="24"/>
            </w:rPr>
            <w:fldChar w:fldCharType="separate"/>
          </w:r>
          <w:r w:rsidR="0020142C" w:rsidRPr="00074B99">
            <w:rPr>
              <w:noProof/>
              <w:szCs w:val="24"/>
            </w:rPr>
            <w:t>(OMG, 2014)</w:t>
          </w:r>
          <w:r w:rsidRPr="00074B99">
            <w:rPr>
              <w:szCs w:val="24"/>
            </w:rPr>
            <w:fldChar w:fldCharType="end"/>
          </w:r>
        </w:sdtContent>
      </w:sdt>
      <w:bookmarkEnd w:id="256"/>
      <w:bookmarkEnd w:id="257"/>
    </w:p>
    <w:p w14:paraId="0F754FA0" w14:textId="77777777" w:rsidR="00C5723A" w:rsidRPr="00074B99" w:rsidRDefault="00C5723A" w:rsidP="00C5723A"/>
    <w:p w14:paraId="3FAB9F7C" w14:textId="5418787E" w:rsidR="00C5723A" w:rsidRPr="00074B99" w:rsidRDefault="00C5723A" w:rsidP="00C5723A">
      <w:r w:rsidRPr="00074B99">
        <w:t xml:space="preserve">El listado de estados se encuentra descrito en la </w:t>
      </w:r>
      <w:r w:rsidRPr="00074B99">
        <w:fldChar w:fldCharType="begin"/>
      </w:r>
      <w:r w:rsidRPr="00074B99">
        <w:instrText xml:space="preserve"> REF _Ref420930547 \h </w:instrText>
      </w:r>
      <w:r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10</w:t>
      </w:r>
      <w:r w:rsidRPr="00074B99">
        <w:fldChar w:fldCharType="end"/>
      </w:r>
      <w:r w:rsidRPr="00074B99">
        <w:t>.</w:t>
      </w:r>
    </w:p>
    <w:p w14:paraId="4915DA2F" w14:textId="3DF0E45E" w:rsidR="00C5723A" w:rsidRPr="00074B99" w:rsidRDefault="00C5723A" w:rsidP="00C5723A">
      <w:pPr>
        <w:pStyle w:val="Descripcin"/>
        <w:keepNext/>
        <w:rPr>
          <w:color w:val="auto"/>
          <w:szCs w:val="24"/>
        </w:rPr>
      </w:pPr>
      <w:bookmarkStart w:id="258" w:name="_Ref420930547"/>
      <w:bookmarkStart w:id="259" w:name="_Ref420930541"/>
      <w:bookmarkStart w:id="260" w:name="_Toc425414571"/>
      <w:r w:rsidRPr="00074B99">
        <w:rPr>
          <w:color w:val="auto"/>
          <w:szCs w:val="24"/>
        </w:rPr>
        <w:t xml:space="preserve">Tabla </w:t>
      </w:r>
      <w:r w:rsidR="00AE11C0">
        <w:rPr>
          <w:color w:val="auto"/>
          <w:szCs w:val="24"/>
        </w:rPr>
        <w:fldChar w:fldCharType="begin"/>
      </w:r>
      <w:r w:rsidR="00AE11C0">
        <w:rPr>
          <w:color w:val="auto"/>
          <w:szCs w:val="24"/>
        </w:rPr>
        <w:instrText xml:space="preserve"> STYLEREF 1 \s </w:instrText>
      </w:r>
      <w:r w:rsidR="00AE11C0">
        <w:rPr>
          <w:color w:val="auto"/>
          <w:szCs w:val="24"/>
        </w:rPr>
        <w:fldChar w:fldCharType="separate"/>
      </w:r>
      <w:r w:rsidR="00AE11C0">
        <w:rPr>
          <w:noProof/>
          <w:color w:val="auto"/>
          <w:szCs w:val="24"/>
        </w:rPr>
        <w:t>2</w:t>
      </w:r>
      <w:r w:rsidR="00AE11C0">
        <w:rPr>
          <w:color w:val="auto"/>
          <w:szCs w:val="24"/>
        </w:rPr>
        <w:fldChar w:fldCharType="end"/>
      </w:r>
      <w:r w:rsidR="00AE11C0">
        <w:rPr>
          <w:color w:val="auto"/>
          <w:szCs w:val="24"/>
        </w:rPr>
        <w:noBreakHyphen/>
      </w:r>
      <w:r w:rsidR="00AE11C0">
        <w:rPr>
          <w:color w:val="auto"/>
          <w:szCs w:val="24"/>
        </w:rPr>
        <w:fldChar w:fldCharType="begin"/>
      </w:r>
      <w:r w:rsidR="00AE11C0">
        <w:rPr>
          <w:color w:val="auto"/>
          <w:szCs w:val="24"/>
        </w:rPr>
        <w:instrText xml:space="preserve"> SEQ Tabla \* ARABIC \s 1 </w:instrText>
      </w:r>
      <w:r w:rsidR="00AE11C0">
        <w:rPr>
          <w:color w:val="auto"/>
          <w:szCs w:val="24"/>
        </w:rPr>
        <w:fldChar w:fldCharType="separate"/>
      </w:r>
      <w:r w:rsidR="00AE11C0">
        <w:rPr>
          <w:noProof/>
          <w:color w:val="auto"/>
          <w:szCs w:val="24"/>
        </w:rPr>
        <w:t>10</w:t>
      </w:r>
      <w:r w:rsidR="00AE11C0">
        <w:rPr>
          <w:color w:val="auto"/>
          <w:szCs w:val="24"/>
        </w:rPr>
        <w:fldChar w:fldCharType="end"/>
      </w:r>
      <w:bookmarkEnd w:id="258"/>
      <w:r w:rsidRPr="00074B99">
        <w:rPr>
          <w:color w:val="auto"/>
          <w:szCs w:val="24"/>
        </w:rPr>
        <w:t>.</w:t>
      </w:r>
      <w:r w:rsidRPr="00074B99">
        <w:rPr>
          <w:i w:val="0"/>
          <w:color w:val="auto"/>
          <w:szCs w:val="24"/>
        </w:rPr>
        <w:t xml:space="preserve"> Transiciones del comportamiento en mejor esfuerzo de un </w:t>
      </w:r>
      <w:r w:rsidRPr="00074B99">
        <w:rPr>
          <w:color w:val="auto"/>
          <w:szCs w:val="24"/>
        </w:rPr>
        <w:t>Writer</w:t>
      </w:r>
      <w:r w:rsidRPr="00074B99">
        <w:rPr>
          <w:i w:val="0"/>
          <w:color w:val="auto"/>
          <w:szCs w:val="24"/>
        </w:rPr>
        <w:t xml:space="preserve"> con estado con respecto a cada </w:t>
      </w:r>
      <w:r w:rsidRPr="00074B99">
        <w:rPr>
          <w:color w:val="auto"/>
          <w:szCs w:val="24"/>
        </w:rPr>
        <w:t>ReaderLocator</w:t>
      </w:r>
      <w:bookmarkEnd w:id="259"/>
      <w:bookmarkEnd w:id="260"/>
    </w:p>
    <w:tbl>
      <w:tblPr>
        <w:tblStyle w:val="Cuadrculadetablaclara"/>
        <w:tblW w:w="0" w:type="auto"/>
        <w:tblLook w:val="04A0" w:firstRow="1" w:lastRow="0" w:firstColumn="1" w:lastColumn="0" w:noHBand="0" w:noVBand="1"/>
      </w:tblPr>
      <w:tblGrid>
        <w:gridCol w:w="2254"/>
        <w:gridCol w:w="2254"/>
        <w:gridCol w:w="2254"/>
        <w:gridCol w:w="2255"/>
      </w:tblGrid>
      <w:tr w:rsidR="00C5723A" w:rsidRPr="00074B99" w14:paraId="6E5FC349" w14:textId="77777777" w:rsidTr="00C5723A">
        <w:tc>
          <w:tcPr>
            <w:tcW w:w="2254" w:type="dxa"/>
          </w:tcPr>
          <w:p w14:paraId="36121D48" w14:textId="77777777" w:rsidR="00C5723A" w:rsidRPr="00074B99" w:rsidRDefault="00C5723A" w:rsidP="008D733B">
            <w:r w:rsidRPr="00074B99">
              <w:t>Transición</w:t>
            </w:r>
          </w:p>
        </w:tc>
        <w:tc>
          <w:tcPr>
            <w:tcW w:w="2254" w:type="dxa"/>
          </w:tcPr>
          <w:p w14:paraId="6FFA26B3" w14:textId="77777777" w:rsidR="00C5723A" w:rsidRPr="00074B99" w:rsidRDefault="00C5723A" w:rsidP="008D733B">
            <w:r w:rsidRPr="00074B99">
              <w:t>Estado</w:t>
            </w:r>
          </w:p>
        </w:tc>
        <w:tc>
          <w:tcPr>
            <w:tcW w:w="2254" w:type="dxa"/>
          </w:tcPr>
          <w:p w14:paraId="6AAB8F2B" w14:textId="77777777" w:rsidR="00C5723A" w:rsidRPr="00074B99" w:rsidRDefault="00C5723A" w:rsidP="008D733B">
            <w:r w:rsidRPr="00074B99">
              <w:t>Evento</w:t>
            </w:r>
          </w:p>
        </w:tc>
        <w:tc>
          <w:tcPr>
            <w:tcW w:w="2255" w:type="dxa"/>
          </w:tcPr>
          <w:p w14:paraId="52A0656C" w14:textId="77777777" w:rsidR="00C5723A" w:rsidRPr="00074B99" w:rsidRDefault="00C5723A" w:rsidP="008D733B">
            <w:r w:rsidRPr="00074B99">
              <w:t>Siguiente Estado</w:t>
            </w:r>
          </w:p>
        </w:tc>
      </w:tr>
      <w:tr w:rsidR="00C5723A" w:rsidRPr="00074B99" w14:paraId="5F400C2E" w14:textId="77777777" w:rsidTr="00C5723A">
        <w:tc>
          <w:tcPr>
            <w:tcW w:w="2254" w:type="dxa"/>
          </w:tcPr>
          <w:p w14:paraId="6AD3CCAA" w14:textId="77777777" w:rsidR="00C5723A" w:rsidRPr="00074B99" w:rsidRDefault="00C5723A" w:rsidP="008D733B">
            <w:r w:rsidRPr="00074B99">
              <w:t>T1</w:t>
            </w:r>
          </w:p>
        </w:tc>
        <w:tc>
          <w:tcPr>
            <w:tcW w:w="2254" w:type="dxa"/>
          </w:tcPr>
          <w:p w14:paraId="5A5F8D6B" w14:textId="77777777" w:rsidR="00C5723A" w:rsidRPr="00074B99" w:rsidRDefault="00C5723A" w:rsidP="008D733B">
            <w:pPr>
              <w:rPr>
                <w:i/>
              </w:rPr>
            </w:pPr>
            <w:r w:rsidRPr="00074B99">
              <w:rPr>
                <w:i/>
              </w:rPr>
              <w:t>Initial</w:t>
            </w:r>
          </w:p>
        </w:tc>
        <w:tc>
          <w:tcPr>
            <w:tcW w:w="2254" w:type="dxa"/>
          </w:tcPr>
          <w:p w14:paraId="1EC11EDC" w14:textId="649D57BB" w:rsidR="00C5723A" w:rsidRPr="00074B99" w:rsidRDefault="00C5723A" w:rsidP="00C66479">
            <w:r w:rsidRPr="00074B99">
              <w:t xml:space="preserve">El escritor RTPS es </w:t>
            </w:r>
            <w:r w:rsidR="00C66479" w:rsidRPr="00074B99">
              <w:t>asociado</w:t>
            </w:r>
            <w:r w:rsidRPr="00074B99">
              <w:t xml:space="preserve"> con un </w:t>
            </w:r>
            <w:r w:rsidRPr="00074B99">
              <w:rPr>
                <w:i/>
              </w:rPr>
              <w:t>Reade</w:t>
            </w:r>
            <w:r w:rsidR="00C66479" w:rsidRPr="00074B99">
              <w:rPr>
                <w:i/>
              </w:rPr>
              <w:t>r</w:t>
            </w:r>
            <w:r w:rsidRPr="00074B99">
              <w:t>.</w:t>
            </w:r>
          </w:p>
        </w:tc>
        <w:tc>
          <w:tcPr>
            <w:tcW w:w="2255" w:type="dxa"/>
          </w:tcPr>
          <w:p w14:paraId="71C9A15B" w14:textId="77777777" w:rsidR="00C5723A" w:rsidRPr="00074B99" w:rsidRDefault="00C5723A" w:rsidP="008D733B">
            <w:pPr>
              <w:rPr>
                <w:i/>
              </w:rPr>
            </w:pPr>
            <w:r w:rsidRPr="00074B99">
              <w:rPr>
                <w:i/>
              </w:rPr>
              <w:t>Idle</w:t>
            </w:r>
          </w:p>
        </w:tc>
      </w:tr>
      <w:tr w:rsidR="00C5723A" w:rsidRPr="00074B99" w14:paraId="4F87D37A" w14:textId="77777777" w:rsidTr="00C5723A">
        <w:tc>
          <w:tcPr>
            <w:tcW w:w="2254" w:type="dxa"/>
          </w:tcPr>
          <w:p w14:paraId="37201EBF" w14:textId="77777777" w:rsidR="00C5723A" w:rsidRPr="00074B99" w:rsidRDefault="00C5723A" w:rsidP="008D733B">
            <w:r w:rsidRPr="00074B99">
              <w:t>T2</w:t>
            </w:r>
          </w:p>
        </w:tc>
        <w:tc>
          <w:tcPr>
            <w:tcW w:w="2254" w:type="dxa"/>
          </w:tcPr>
          <w:p w14:paraId="66485DA6" w14:textId="77777777" w:rsidR="00C5723A" w:rsidRPr="00074B99" w:rsidRDefault="00C5723A" w:rsidP="008D733B">
            <w:pPr>
              <w:rPr>
                <w:i/>
              </w:rPr>
            </w:pPr>
            <w:r w:rsidRPr="00074B99">
              <w:rPr>
                <w:i/>
              </w:rPr>
              <w:t>Idle</w:t>
            </w:r>
          </w:p>
        </w:tc>
        <w:tc>
          <w:tcPr>
            <w:tcW w:w="2254" w:type="dxa"/>
          </w:tcPr>
          <w:p w14:paraId="013DA876" w14:textId="100618FE" w:rsidR="00C5723A" w:rsidRPr="00074B99" w:rsidRDefault="00C5723A" w:rsidP="00C66479">
            <w:r w:rsidRPr="00074B99">
              <w:t xml:space="preserve">Se indica que hay algunos cambios en el </w:t>
            </w:r>
            <w:r w:rsidRPr="00074B99">
              <w:rPr>
                <w:i/>
              </w:rPr>
              <w:t>HistoryCache</w:t>
            </w:r>
            <w:r w:rsidRPr="00074B99">
              <w:t xml:space="preserve"> del escritor que aún no han sido enviados al </w:t>
            </w:r>
            <w:r w:rsidRPr="00074B99">
              <w:rPr>
                <w:i/>
              </w:rPr>
              <w:t>Reader</w:t>
            </w:r>
            <w:r w:rsidR="00C66479" w:rsidRPr="00074B99">
              <w:t xml:space="preserve"> representado por el </w:t>
            </w:r>
            <w:r w:rsidR="00C66479" w:rsidRPr="00074B99">
              <w:rPr>
                <w:i/>
              </w:rPr>
              <w:t>ReaderProxy</w:t>
            </w:r>
            <w:r w:rsidRPr="00074B99">
              <w:t>.</w:t>
            </w:r>
          </w:p>
        </w:tc>
        <w:tc>
          <w:tcPr>
            <w:tcW w:w="2255" w:type="dxa"/>
          </w:tcPr>
          <w:p w14:paraId="357473B6" w14:textId="77777777" w:rsidR="00C5723A" w:rsidRPr="00074B99" w:rsidRDefault="00C5723A" w:rsidP="008D733B">
            <w:pPr>
              <w:rPr>
                <w:i/>
              </w:rPr>
            </w:pPr>
            <w:r w:rsidRPr="00074B99">
              <w:rPr>
                <w:i/>
              </w:rPr>
              <w:t>Pushing</w:t>
            </w:r>
          </w:p>
        </w:tc>
      </w:tr>
      <w:tr w:rsidR="00C5723A" w:rsidRPr="00074B99" w14:paraId="6993759A" w14:textId="77777777" w:rsidTr="00C5723A">
        <w:tc>
          <w:tcPr>
            <w:tcW w:w="2254" w:type="dxa"/>
          </w:tcPr>
          <w:p w14:paraId="28C8C3C4" w14:textId="77777777" w:rsidR="00C5723A" w:rsidRPr="00074B99" w:rsidRDefault="00C5723A" w:rsidP="008D733B">
            <w:r w:rsidRPr="00074B99">
              <w:t>T3</w:t>
            </w:r>
          </w:p>
        </w:tc>
        <w:tc>
          <w:tcPr>
            <w:tcW w:w="2254" w:type="dxa"/>
          </w:tcPr>
          <w:p w14:paraId="390B04E1" w14:textId="77777777" w:rsidR="00C5723A" w:rsidRPr="00074B99" w:rsidRDefault="00C5723A" w:rsidP="008D733B">
            <w:pPr>
              <w:rPr>
                <w:i/>
              </w:rPr>
            </w:pPr>
            <w:r w:rsidRPr="00074B99">
              <w:rPr>
                <w:i/>
              </w:rPr>
              <w:t>Pushing</w:t>
            </w:r>
          </w:p>
        </w:tc>
        <w:tc>
          <w:tcPr>
            <w:tcW w:w="2254" w:type="dxa"/>
          </w:tcPr>
          <w:p w14:paraId="76C6FAEF" w14:textId="021521BC" w:rsidR="00C5723A" w:rsidRPr="00074B99" w:rsidRDefault="00C5723A" w:rsidP="00C66479">
            <w:r w:rsidRPr="00074B99">
              <w:t xml:space="preserve">Se indica que todos los cambios en el </w:t>
            </w:r>
            <w:r w:rsidRPr="00074B99">
              <w:rPr>
                <w:i/>
              </w:rPr>
              <w:t>HistoryCache</w:t>
            </w:r>
            <w:r w:rsidRPr="00074B99">
              <w:t xml:space="preserve"> del escritor han sido enviados al </w:t>
            </w:r>
            <w:r w:rsidRPr="00074B99">
              <w:rPr>
                <w:i/>
              </w:rPr>
              <w:t>Reader</w:t>
            </w:r>
            <w:r w:rsidR="00C66479" w:rsidRPr="00074B99">
              <w:rPr>
                <w:i/>
              </w:rPr>
              <w:t xml:space="preserve"> </w:t>
            </w:r>
            <w:r w:rsidR="00C66479" w:rsidRPr="00074B99">
              <w:t xml:space="preserve">representado por el </w:t>
            </w:r>
            <w:r w:rsidR="00C66479" w:rsidRPr="00074B99">
              <w:rPr>
                <w:i/>
              </w:rPr>
              <w:t>ReaderProxy</w:t>
            </w:r>
            <w:r w:rsidRPr="00074B99">
              <w:t>.</w:t>
            </w:r>
          </w:p>
        </w:tc>
        <w:tc>
          <w:tcPr>
            <w:tcW w:w="2255" w:type="dxa"/>
          </w:tcPr>
          <w:p w14:paraId="4A95A2CD" w14:textId="77777777" w:rsidR="00C5723A" w:rsidRPr="00074B99" w:rsidRDefault="00C5723A" w:rsidP="008D733B">
            <w:pPr>
              <w:rPr>
                <w:i/>
              </w:rPr>
            </w:pPr>
            <w:r w:rsidRPr="00074B99">
              <w:rPr>
                <w:i/>
              </w:rPr>
              <w:t>Idle</w:t>
            </w:r>
          </w:p>
        </w:tc>
      </w:tr>
      <w:tr w:rsidR="00C5723A" w:rsidRPr="00074B99" w14:paraId="5E4A6377" w14:textId="77777777" w:rsidTr="00C5723A">
        <w:tc>
          <w:tcPr>
            <w:tcW w:w="2254" w:type="dxa"/>
          </w:tcPr>
          <w:p w14:paraId="59137AB2" w14:textId="77777777" w:rsidR="00C5723A" w:rsidRPr="00074B99" w:rsidRDefault="00C5723A" w:rsidP="008D733B">
            <w:r w:rsidRPr="00074B99">
              <w:lastRenderedPageBreak/>
              <w:t>T4</w:t>
            </w:r>
          </w:p>
        </w:tc>
        <w:tc>
          <w:tcPr>
            <w:tcW w:w="2254" w:type="dxa"/>
          </w:tcPr>
          <w:p w14:paraId="5B56F221" w14:textId="77777777" w:rsidR="00C5723A" w:rsidRPr="00074B99" w:rsidRDefault="00C5723A" w:rsidP="008D733B">
            <w:pPr>
              <w:rPr>
                <w:i/>
              </w:rPr>
            </w:pPr>
            <w:r w:rsidRPr="00074B99">
              <w:rPr>
                <w:i/>
              </w:rPr>
              <w:t>Pushing</w:t>
            </w:r>
          </w:p>
        </w:tc>
        <w:tc>
          <w:tcPr>
            <w:tcW w:w="2254" w:type="dxa"/>
          </w:tcPr>
          <w:p w14:paraId="3193B24F" w14:textId="3E29BBB2" w:rsidR="00C5723A" w:rsidRPr="00074B99" w:rsidRDefault="00C5723A" w:rsidP="00C66479">
            <w:r w:rsidRPr="00074B99">
              <w:t xml:space="preserve">Se indica que el escritor tiene los recursos necesitados para enviar un cambio al </w:t>
            </w:r>
            <w:r w:rsidRPr="00074B99">
              <w:rPr>
                <w:i/>
              </w:rPr>
              <w:t>Reader</w:t>
            </w:r>
            <w:r w:rsidR="00C66479" w:rsidRPr="00074B99">
              <w:t xml:space="preserve"> representado por el </w:t>
            </w:r>
            <w:r w:rsidR="00C66479" w:rsidRPr="00074B99">
              <w:rPr>
                <w:i/>
              </w:rPr>
              <w:t>ReaderProxy</w:t>
            </w:r>
            <w:r w:rsidRPr="00074B99">
              <w:t>.</w:t>
            </w:r>
          </w:p>
        </w:tc>
        <w:tc>
          <w:tcPr>
            <w:tcW w:w="2255" w:type="dxa"/>
          </w:tcPr>
          <w:p w14:paraId="0A2C3DC5" w14:textId="3E867939" w:rsidR="00C5723A" w:rsidRPr="00074B99" w:rsidRDefault="004C198A" w:rsidP="008D733B">
            <w:pPr>
              <w:rPr>
                <w:i/>
              </w:rPr>
            </w:pPr>
            <w:r w:rsidRPr="00074B99">
              <w:rPr>
                <w:i/>
              </w:rPr>
              <w:t>Pushing</w:t>
            </w:r>
          </w:p>
        </w:tc>
      </w:tr>
      <w:tr w:rsidR="00C46797" w:rsidRPr="00074B99" w14:paraId="621DD3DB" w14:textId="77777777" w:rsidTr="00C5723A">
        <w:tc>
          <w:tcPr>
            <w:tcW w:w="2254" w:type="dxa"/>
          </w:tcPr>
          <w:p w14:paraId="31B1FE24" w14:textId="6712E0A8" w:rsidR="00C46797" w:rsidRPr="00074B99" w:rsidRDefault="00C46797" w:rsidP="008D733B">
            <w:r w:rsidRPr="00074B99">
              <w:t>T5</w:t>
            </w:r>
          </w:p>
        </w:tc>
        <w:tc>
          <w:tcPr>
            <w:tcW w:w="2254" w:type="dxa"/>
          </w:tcPr>
          <w:p w14:paraId="146F7BEE" w14:textId="5A418AE9" w:rsidR="00C46797" w:rsidRPr="00074B99" w:rsidRDefault="00C46797" w:rsidP="008D733B">
            <w:pPr>
              <w:rPr>
                <w:i/>
              </w:rPr>
            </w:pPr>
            <w:r w:rsidRPr="00074B99">
              <w:rPr>
                <w:i/>
              </w:rPr>
              <w:t>Ready</w:t>
            </w:r>
          </w:p>
        </w:tc>
        <w:tc>
          <w:tcPr>
            <w:tcW w:w="2254" w:type="dxa"/>
          </w:tcPr>
          <w:p w14:paraId="13F20C91" w14:textId="0629AB75" w:rsidR="00C46797" w:rsidRPr="00074B99" w:rsidRDefault="00C46797" w:rsidP="008D733B">
            <w:r w:rsidRPr="00074B99">
              <w:t xml:space="preserve">Un nuevo cambio fue añadido al </w:t>
            </w:r>
            <w:r w:rsidRPr="00074B99">
              <w:rPr>
                <w:i/>
              </w:rPr>
              <w:t>HistoryCache</w:t>
            </w:r>
            <w:r w:rsidRPr="00074B99">
              <w:t xml:space="preserve"> del </w:t>
            </w:r>
            <w:r w:rsidRPr="00074B99">
              <w:rPr>
                <w:i/>
              </w:rPr>
              <w:t>Writer</w:t>
            </w:r>
            <w:r w:rsidRPr="00074B99">
              <w:t>.</w:t>
            </w:r>
          </w:p>
        </w:tc>
        <w:tc>
          <w:tcPr>
            <w:tcW w:w="2255" w:type="dxa"/>
          </w:tcPr>
          <w:p w14:paraId="47D8C581" w14:textId="47E55487" w:rsidR="00C46797" w:rsidRPr="00074B99" w:rsidRDefault="004C198A" w:rsidP="008D733B">
            <w:pPr>
              <w:rPr>
                <w:i/>
              </w:rPr>
            </w:pPr>
            <w:r w:rsidRPr="00074B99">
              <w:rPr>
                <w:i/>
              </w:rPr>
              <w:t>Ready</w:t>
            </w:r>
          </w:p>
        </w:tc>
      </w:tr>
      <w:tr w:rsidR="00C5723A" w:rsidRPr="00074B99" w14:paraId="1649C46A" w14:textId="77777777" w:rsidTr="00C5723A">
        <w:tc>
          <w:tcPr>
            <w:tcW w:w="2254" w:type="dxa"/>
          </w:tcPr>
          <w:p w14:paraId="66D6AF35" w14:textId="410139CA" w:rsidR="00C5723A" w:rsidRPr="00074B99" w:rsidRDefault="00C46797" w:rsidP="008D733B">
            <w:r w:rsidRPr="00074B99">
              <w:t>T6</w:t>
            </w:r>
          </w:p>
        </w:tc>
        <w:tc>
          <w:tcPr>
            <w:tcW w:w="2254" w:type="dxa"/>
          </w:tcPr>
          <w:p w14:paraId="550C826F" w14:textId="77777777" w:rsidR="00C5723A" w:rsidRPr="00074B99" w:rsidRDefault="00C5723A" w:rsidP="008D733B">
            <w:pPr>
              <w:rPr>
                <w:i/>
              </w:rPr>
            </w:pPr>
            <w:r w:rsidRPr="00074B99">
              <w:rPr>
                <w:i/>
              </w:rPr>
              <w:t>Any state</w:t>
            </w:r>
          </w:p>
        </w:tc>
        <w:tc>
          <w:tcPr>
            <w:tcW w:w="2254" w:type="dxa"/>
          </w:tcPr>
          <w:p w14:paraId="5BF4B1AB" w14:textId="0547585F" w:rsidR="00C5723A" w:rsidRPr="00074B99" w:rsidRDefault="00C5723A" w:rsidP="00C66479">
            <w:r w:rsidRPr="00074B99">
              <w:t xml:space="preserve">El escritor RTPS es configurado para no mantener más al </w:t>
            </w:r>
            <w:r w:rsidR="00C66479" w:rsidRPr="00074B99">
              <w:rPr>
                <w:i/>
              </w:rPr>
              <w:t>Reader</w:t>
            </w:r>
            <w:r w:rsidR="00C66479" w:rsidRPr="00074B99">
              <w:t xml:space="preserve"> representado por el </w:t>
            </w:r>
            <w:r w:rsidR="00C66479" w:rsidRPr="00074B99">
              <w:rPr>
                <w:i/>
              </w:rPr>
              <w:t>ReaderProxy</w:t>
            </w:r>
            <w:r w:rsidRPr="00074B99">
              <w:t>.</w:t>
            </w:r>
          </w:p>
        </w:tc>
        <w:tc>
          <w:tcPr>
            <w:tcW w:w="2255" w:type="dxa"/>
          </w:tcPr>
          <w:p w14:paraId="5550C2B0" w14:textId="77777777" w:rsidR="00C5723A" w:rsidRPr="00074B99" w:rsidRDefault="00C5723A" w:rsidP="008D733B">
            <w:pPr>
              <w:rPr>
                <w:i/>
              </w:rPr>
            </w:pPr>
            <w:r w:rsidRPr="00074B99">
              <w:rPr>
                <w:i/>
              </w:rPr>
              <w:t>Final</w:t>
            </w:r>
          </w:p>
        </w:tc>
      </w:tr>
    </w:tbl>
    <w:p w14:paraId="2700CE42" w14:textId="77777777" w:rsidR="00C5723A" w:rsidRPr="00074B99" w:rsidRDefault="00C5723A" w:rsidP="00C5723A"/>
    <w:p w14:paraId="6F7FAAA0" w14:textId="3935E946" w:rsidR="00AF2F85" w:rsidRPr="00074B99" w:rsidRDefault="00AF2F85" w:rsidP="00AF2F85">
      <w:pPr>
        <w:pStyle w:val="Ttulo5"/>
      </w:pPr>
      <w:r w:rsidRPr="00074B99">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eastAsia="es-EC"/>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71">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497F8510" w:rsidR="00176069" w:rsidRPr="00074B99" w:rsidRDefault="00AF2F85" w:rsidP="00AF2F85">
      <w:pPr>
        <w:pStyle w:val="Descripcin"/>
        <w:rPr>
          <w:color w:val="auto"/>
          <w:szCs w:val="24"/>
        </w:rPr>
      </w:pPr>
      <w:bookmarkStart w:id="261" w:name="_Ref420931164"/>
      <w:bookmarkStart w:id="262" w:name="_Toc425414780"/>
      <w:bookmarkStart w:id="263" w:name="_Toc421177694"/>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2</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39</w:t>
      </w:r>
      <w:r w:rsidR="007D7E71" w:rsidRPr="00074B99">
        <w:rPr>
          <w:color w:val="auto"/>
          <w:szCs w:val="24"/>
        </w:rPr>
        <w:fldChar w:fldCharType="end"/>
      </w:r>
      <w:bookmarkEnd w:id="261"/>
      <w:r w:rsidRPr="00074B99">
        <w:rPr>
          <w:i w:val="0"/>
          <w:color w:val="auto"/>
          <w:szCs w:val="24"/>
        </w:rPr>
        <w:t xml:space="preserve">. Comportamiento de un Writer con estado con WITH_KEY </w:t>
      </w:r>
      <w:r w:rsidRPr="00074B99">
        <w:rPr>
          <w:color w:val="auto"/>
          <w:szCs w:val="24"/>
        </w:rPr>
        <w:t>Reliable</w:t>
      </w:r>
      <w:r w:rsidRPr="00074B99">
        <w:rPr>
          <w:i w:val="0"/>
          <w:color w:val="auto"/>
          <w:szCs w:val="24"/>
        </w:rPr>
        <w:t xml:space="preserve"> con respecto a cada </w:t>
      </w:r>
      <w:r w:rsidRPr="00074B99">
        <w:rPr>
          <w:color w:val="auto"/>
          <w:szCs w:val="24"/>
        </w:rPr>
        <w:t>ReaderLocator</w:t>
      </w:r>
      <w:bookmarkEnd w:id="262"/>
    </w:p>
    <w:p w14:paraId="210E32D1" w14:textId="43D4C8CD" w:rsidR="00AF2F85" w:rsidRPr="00074B99" w:rsidRDefault="00655EB6" w:rsidP="00AF2F85">
      <w:pPr>
        <w:pStyle w:val="Descripcin"/>
        <w:rPr>
          <w:szCs w:val="24"/>
        </w:rPr>
      </w:pPr>
      <w:sdt>
        <w:sdtPr>
          <w:rPr>
            <w:szCs w:val="24"/>
          </w:rPr>
          <w:id w:val="1430471872"/>
          <w:citation/>
        </w:sdtPr>
        <w:sdtContent>
          <w:r w:rsidR="00AF2F85" w:rsidRPr="00074B99">
            <w:rPr>
              <w:szCs w:val="24"/>
            </w:rPr>
            <w:fldChar w:fldCharType="begin"/>
          </w:r>
          <w:r w:rsidR="00AF2F85" w:rsidRPr="00074B99">
            <w:rPr>
              <w:szCs w:val="24"/>
            </w:rPr>
            <w:instrText xml:space="preserve"> CITATION OMG14 \l 1036 </w:instrText>
          </w:r>
          <w:r w:rsidR="00AF2F85" w:rsidRPr="00074B99">
            <w:rPr>
              <w:szCs w:val="24"/>
            </w:rPr>
            <w:fldChar w:fldCharType="separate"/>
          </w:r>
          <w:r w:rsidR="0020142C" w:rsidRPr="00074B99">
            <w:rPr>
              <w:noProof/>
              <w:szCs w:val="24"/>
            </w:rPr>
            <w:t>(OMG, 2014)</w:t>
          </w:r>
          <w:r w:rsidR="00AF2F85" w:rsidRPr="00074B99">
            <w:rPr>
              <w:szCs w:val="24"/>
            </w:rPr>
            <w:fldChar w:fldCharType="end"/>
          </w:r>
        </w:sdtContent>
      </w:sdt>
      <w:bookmarkEnd w:id="263"/>
    </w:p>
    <w:p w14:paraId="38C04DD3" w14:textId="0A4B84B6" w:rsidR="00AF2F85" w:rsidRPr="00074B99" w:rsidRDefault="00AF2F85" w:rsidP="00AF2F85">
      <w:r w:rsidRPr="00074B99">
        <w:t>El listado de estados se encuentra descrito en la</w:t>
      </w:r>
      <w:r w:rsidR="00703C77" w:rsidRPr="00074B99">
        <w:t xml:space="preserve"> </w:t>
      </w:r>
      <w:r w:rsidR="00703C77" w:rsidRPr="00074B99">
        <w:fldChar w:fldCharType="begin"/>
      </w:r>
      <w:r w:rsidR="00703C77" w:rsidRPr="00074B99">
        <w:instrText xml:space="preserve"> REF _Ref421010746 \h </w:instrText>
      </w:r>
      <w:r w:rsidR="00703C77"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11</w:t>
      </w:r>
      <w:r w:rsidR="00703C77" w:rsidRPr="00074B99">
        <w:fldChar w:fldCharType="end"/>
      </w:r>
      <w:r w:rsidRPr="00074B99">
        <w:t>.</w:t>
      </w:r>
    </w:p>
    <w:p w14:paraId="44765F95" w14:textId="77777777" w:rsidR="00AF2F85" w:rsidRPr="00074B99" w:rsidRDefault="00AF2F85" w:rsidP="00AF2F85"/>
    <w:p w14:paraId="0C3DBF5C" w14:textId="4E7B80D0" w:rsidR="00AF2F85" w:rsidRPr="00074B99" w:rsidRDefault="00AF2F85" w:rsidP="00AF2F85">
      <w:pPr>
        <w:pStyle w:val="Descripcin"/>
        <w:keepNext/>
        <w:rPr>
          <w:szCs w:val="24"/>
        </w:rPr>
      </w:pPr>
    </w:p>
    <w:p w14:paraId="4C4A9CB8" w14:textId="0910E0C7" w:rsidR="00AF2F85" w:rsidRPr="00074B99" w:rsidRDefault="00AF2F85" w:rsidP="00AF2F85">
      <w:pPr>
        <w:pStyle w:val="Descripcin"/>
        <w:keepNext/>
        <w:rPr>
          <w:color w:val="auto"/>
          <w:szCs w:val="24"/>
        </w:rPr>
      </w:pPr>
      <w:bookmarkStart w:id="264" w:name="_Ref421010746"/>
      <w:bookmarkStart w:id="265" w:name="_Toc425414572"/>
      <w:r w:rsidRPr="00074B99">
        <w:rPr>
          <w:color w:val="auto"/>
          <w:szCs w:val="24"/>
        </w:rPr>
        <w:t xml:space="preserve">Tabla </w:t>
      </w:r>
      <w:r w:rsidR="00AE11C0">
        <w:rPr>
          <w:color w:val="auto"/>
          <w:szCs w:val="24"/>
        </w:rPr>
        <w:fldChar w:fldCharType="begin"/>
      </w:r>
      <w:r w:rsidR="00AE11C0">
        <w:rPr>
          <w:color w:val="auto"/>
          <w:szCs w:val="24"/>
        </w:rPr>
        <w:instrText xml:space="preserve"> STYLEREF 1 \s </w:instrText>
      </w:r>
      <w:r w:rsidR="00AE11C0">
        <w:rPr>
          <w:color w:val="auto"/>
          <w:szCs w:val="24"/>
        </w:rPr>
        <w:fldChar w:fldCharType="separate"/>
      </w:r>
      <w:r w:rsidR="00AE11C0">
        <w:rPr>
          <w:noProof/>
          <w:color w:val="auto"/>
          <w:szCs w:val="24"/>
        </w:rPr>
        <w:t>2</w:t>
      </w:r>
      <w:r w:rsidR="00AE11C0">
        <w:rPr>
          <w:color w:val="auto"/>
          <w:szCs w:val="24"/>
        </w:rPr>
        <w:fldChar w:fldCharType="end"/>
      </w:r>
      <w:r w:rsidR="00AE11C0">
        <w:rPr>
          <w:color w:val="auto"/>
          <w:szCs w:val="24"/>
        </w:rPr>
        <w:noBreakHyphen/>
      </w:r>
      <w:r w:rsidR="00AE11C0">
        <w:rPr>
          <w:color w:val="auto"/>
          <w:szCs w:val="24"/>
        </w:rPr>
        <w:fldChar w:fldCharType="begin"/>
      </w:r>
      <w:r w:rsidR="00AE11C0">
        <w:rPr>
          <w:color w:val="auto"/>
          <w:szCs w:val="24"/>
        </w:rPr>
        <w:instrText xml:space="preserve"> SEQ Tabla \* ARABIC \s 1 </w:instrText>
      </w:r>
      <w:r w:rsidR="00AE11C0">
        <w:rPr>
          <w:color w:val="auto"/>
          <w:szCs w:val="24"/>
        </w:rPr>
        <w:fldChar w:fldCharType="separate"/>
      </w:r>
      <w:r w:rsidR="00AE11C0">
        <w:rPr>
          <w:noProof/>
          <w:color w:val="auto"/>
          <w:szCs w:val="24"/>
        </w:rPr>
        <w:t>11</w:t>
      </w:r>
      <w:r w:rsidR="00AE11C0">
        <w:rPr>
          <w:color w:val="auto"/>
          <w:szCs w:val="24"/>
        </w:rPr>
        <w:fldChar w:fldCharType="end"/>
      </w:r>
      <w:bookmarkEnd w:id="264"/>
      <w:r w:rsidRPr="00074B99">
        <w:rPr>
          <w:i w:val="0"/>
          <w:color w:val="auto"/>
          <w:szCs w:val="24"/>
        </w:rPr>
        <w:t xml:space="preserve">. Transiciones del comportamiento en confiable de un </w:t>
      </w:r>
      <w:r w:rsidRPr="00074B99">
        <w:rPr>
          <w:color w:val="auto"/>
          <w:szCs w:val="24"/>
        </w:rPr>
        <w:t>Writer</w:t>
      </w:r>
      <w:r w:rsidRPr="00074B99">
        <w:rPr>
          <w:i w:val="0"/>
          <w:color w:val="auto"/>
          <w:szCs w:val="24"/>
        </w:rPr>
        <w:t xml:space="preserve"> con estado con respecto a cada </w:t>
      </w:r>
      <w:r w:rsidRPr="00074B99">
        <w:rPr>
          <w:color w:val="auto"/>
          <w:szCs w:val="24"/>
        </w:rPr>
        <w:t>ReaderLocator</w:t>
      </w:r>
      <w:bookmarkEnd w:id="265"/>
    </w:p>
    <w:tbl>
      <w:tblPr>
        <w:tblStyle w:val="Cuadrculadetablaclara"/>
        <w:tblW w:w="0" w:type="auto"/>
        <w:tblLook w:val="04A0" w:firstRow="1" w:lastRow="0" w:firstColumn="1" w:lastColumn="0" w:noHBand="0" w:noVBand="1"/>
      </w:tblPr>
      <w:tblGrid>
        <w:gridCol w:w="2253"/>
        <w:gridCol w:w="2256"/>
        <w:gridCol w:w="2252"/>
        <w:gridCol w:w="2256"/>
      </w:tblGrid>
      <w:tr w:rsidR="00AF2F85" w:rsidRPr="00074B99" w14:paraId="0DB118A3" w14:textId="77777777" w:rsidTr="00AF2F85">
        <w:tc>
          <w:tcPr>
            <w:tcW w:w="2253" w:type="dxa"/>
          </w:tcPr>
          <w:p w14:paraId="37E2D2F0" w14:textId="77777777" w:rsidR="00AF2F85" w:rsidRPr="00074B99" w:rsidRDefault="00AF2F85" w:rsidP="008D733B">
            <w:r w:rsidRPr="00074B99">
              <w:t>Transición</w:t>
            </w:r>
          </w:p>
        </w:tc>
        <w:tc>
          <w:tcPr>
            <w:tcW w:w="2256" w:type="dxa"/>
          </w:tcPr>
          <w:p w14:paraId="13C3029A" w14:textId="77777777" w:rsidR="00AF2F85" w:rsidRPr="00074B99" w:rsidRDefault="00AF2F85" w:rsidP="008D733B">
            <w:r w:rsidRPr="00074B99">
              <w:t>Estado</w:t>
            </w:r>
          </w:p>
        </w:tc>
        <w:tc>
          <w:tcPr>
            <w:tcW w:w="2252" w:type="dxa"/>
          </w:tcPr>
          <w:p w14:paraId="3B479760" w14:textId="77777777" w:rsidR="00AF2F85" w:rsidRPr="00074B99" w:rsidRDefault="00AF2F85" w:rsidP="008D733B">
            <w:r w:rsidRPr="00074B99">
              <w:t>Evento</w:t>
            </w:r>
          </w:p>
        </w:tc>
        <w:tc>
          <w:tcPr>
            <w:tcW w:w="2256" w:type="dxa"/>
          </w:tcPr>
          <w:p w14:paraId="44871804" w14:textId="77777777" w:rsidR="00AF2F85" w:rsidRPr="00074B99" w:rsidRDefault="00AF2F85" w:rsidP="008D733B">
            <w:r w:rsidRPr="00074B99">
              <w:t>Siguiente Estado</w:t>
            </w:r>
          </w:p>
        </w:tc>
      </w:tr>
      <w:tr w:rsidR="00AF2F85" w:rsidRPr="00074B99" w14:paraId="32AF09BD" w14:textId="77777777" w:rsidTr="00AF2F85">
        <w:tc>
          <w:tcPr>
            <w:tcW w:w="2253" w:type="dxa"/>
          </w:tcPr>
          <w:p w14:paraId="5E0AEE1E" w14:textId="77777777" w:rsidR="00AF2F85" w:rsidRPr="00074B99" w:rsidRDefault="00AF2F85" w:rsidP="008D733B">
            <w:r w:rsidRPr="00074B99">
              <w:lastRenderedPageBreak/>
              <w:t>T1</w:t>
            </w:r>
          </w:p>
        </w:tc>
        <w:tc>
          <w:tcPr>
            <w:tcW w:w="2256" w:type="dxa"/>
          </w:tcPr>
          <w:p w14:paraId="645DEAFC" w14:textId="77777777" w:rsidR="00AF2F85" w:rsidRPr="00074B99" w:rsidRDefault="00AF2F85" w:rsidP="008D733B">
            <w:pPr>
              <w:rPr>
                <w:i/>
              </w:rPr>
            </w:pPr>
            <w:r w:rsidRPr="00074B99">
              <w:rPr>
                <w:i/>
              </w:rPr>
              <w:t>Initial</w:t>
            </w:r>
          </w:p>
        </w:tc>
        <w:tc>
          <w:tcPr>
            <w:tcW w:w="2252" w:type="dxa"/>
          </w:tcPr>
          <w:p w14:paraId="020CA995" w14:textId="0DBFBEE7" w:rsidR="00AF2F85" w:rsidRPr="00074B99" w:rsidRDefault="00AF2F85" w:rsidP="00336864">
            <w:r w:rsidRPr="00074B99">
              <w:t xml:space="preserve">El escritor RTPS es </w:t>
            </w:r>
            <w:r w:rsidR="00336864" w:rsidRPr="00074B99">
              <w:t>asociado</w:t>
            </w:r>
            <w:r w:rsidRPr="00074B99">
              <w:t xml:space="preserve"> con un </w:t>
            </w:r>
            <w:r w:rsidRPr="00074B99">
              <w:rPr>
                <w:i/>
              </w:rPr>
              <w:t>Reader</w:t>
            </w:r>
            <w:r w:rsidRPr="00074B99">
              <w:t>.</w:t>
            </w:r>
          </w:p>
        </w:tc>
        <w:tc>
          <w:tcPr>
            <w:tcW w:w="2256" w:type="dxa"/>
          </w:tcPr>
          <w:p w14:paraId="3AD2590D" w14:textId="77777777" w:rsidR="00AF2F85" w:rsidRPr="00074B99" w:rsidRDefault="00AF2F85" w:rsidP="008D733B">
            <w:pPr>
              <w:rPr>
                <w:i/>
              </w:rPr>
            </w:pPr>
            <w:r w:rsidRPr="00074B99">
              <w:rPr>
                <w:i/>
              </w:rPr>
              <w:t>Announcing</w:t>
            </w:r>
          </w:p>
        </w:tc>
      </w:tr>
      <w:tr w:rsidR="00AF2F85" w:rsidRPr="00074B99" w14:paraId="4BEA19D0" w14:textId="77777777" w:rsidTr="00AF2F85">
        <w:tc>
          <w:tcPr>
            <w:tcW w:w="2253" w:type="dxa"/>
          </w:tcPr>
          <w:p w14:paraId="0015631E" w14:textId="77777777" w:rsidR="00AF2F85" w:rsidRPr="00074B99" w:rsidRDefault="00AF2F85" w:rsidP="008D733B">
            <w:r w:rsidRPr="00074B99">
              <w:t>T2</w:t>
            </w:r>
          </w:p>
        </w:tc>
        <w:tc>
          <w:tcPr>
            <w:tcW w:w="2256" w:type="dxa"/>
          </w:tcPr>
          <w:p w14:paraId="4F882600" w14:textId="77777777" w:rsidR="00AF2F85" w:rsidRPr="00074B99" w:rsidRDefault="00AF2F85" w:rsidP="008D733B">
            <w:pPr>
              <w:rPr>
                <w:i/>
              </w:rPr>
            </w:pPr>
            <w:r w:rsidRPr="00074B99">
              <w:rPr>
                <w:i/>
              </w:rPr>
              <w:t>Announcing</w:t>
            </w:r>
          </w:p>
        </w:tc>
        <w:tc>
          <w:tcPr>
            <w:tcW w:w="2252" w:type="dxa"/>
          </w:tcPr>
          <w:p w14:paraId="3526BF5E" w14:textId="22BE936B" w:rsidR="00AF2F85" w:rsidRPr="00074B99" w:rsidRDefault="00AF2F85" w:rsidP="00336864">
            <w:r w:rsidRPr="00074B99">
              <w:t xml:space="preserve">Se indica que hay algunos cambios en el </w:t>
            </w:r>
            <w:r w:rsidRPr="00074B99">
              <w:rPr>
                <w:i/>
              </w:rPr>
              <w:t xml:space="preserve">HistoryCache </w:t>
            </w:r>
            <w:r w:rsidRPr="00074B99">
              <w:t xml:space="preserve">del escritor que no han sido enviados al </w:t>
            </w:r>
            <w:r w:rsidRPr="00074B99">
              <w:rPr>
                <w:i/>
              </w:rPr>
              <w:t>Reader</w:t>
            </w:r>
            <w:r w:rsidR="00336864" w:rsidRPr="00074B99">
              <w:t xml:space="preserve"> representado por un </w:t>
            </w:r>
            <w:r w:rsidR="00336864" w:rsidRPr="00074B99">
              <w:rPr>
                <w:i/>
              </w:rPr>
              <w:t>ReaderProxy</w:t>
            </w:r>
            <w:r w:rsidRPr="00074B99">
              <w:t>.</w:t>
            </w:r>
          </w:p>
        </w:tc>
        <w:tc>
          <w:tcPr>
            <w:tcW w:w="2256" w:type="dxa"/>
          </w:tcPr>
          <w:p w14:paraId="2A8859CF" w14:textId="77777777" w:rsidR="00AF2F85" w:rsidRPr="00074B99" w:rsidRDefault="00AF2F85" w:rsidP="008D733B">
            <w:pPr>
              <w:rPr>
                <w:i/>
              </w:rPr>
            </w:pPr>
            <w:r w:rsidRPr="00074B99">
              <w:rPr>
                <w:i/>
              </w:rPr>
              <w:t>Pushing</w:t>
            </w:r>
          </w:p>
        </w:tc>
      </w:tr>
      <w:tr w:rsidR="00AF2F85" w:rsidRPr="00074B99" w14:paraId="7EA86AE5" w14:textId="77777777" w:rsidTr="00AF2F85">
        <w:tc>
          <w:tcPr>
            <w:tcW w:w="2253" w:type="dxa"/>
          </w:tcPr>
          <w:p w14:paraId="6EED2291" w14:textId="77777777" w:rsidR="00AF2F85" w:rsidRPr="00074B99" w:rsidRDefault="00AF2F85" w:rsidP="008D733B">
            <w:r w:rsidRPr="00074B99">
              <w:t>T3</w:t>
            </w:r>
          </w:p>
        </w:tc>
        <w:tc>
          <w:tcPr>
            <w:tcW w:w="2256" w:type="dxa"/>
          </w:tcPr>
          <w:p w14:paraId="1A5404FF" w14:textId="77777777" w:rsidR="00AF2F85" w:rsidRPr="00074B99" w:rsidRDefault="00AF2F85" w:rsidP="008D733B">
            <w:pPr>
              <w:rPr>
                <w:i/>
              </w:rPr>
            </w:pPr>
            <w:r w:rsidRPr="00074B99">
              <w:rPr>
                <w:i/>
              </w:rPr>
              <w:t>Pushing</w:t>
            </w:r>
          </w:p>
        </w:tc>
        <w:tc>
          <w:tcPr>
            <w:tcW w:w="2252" w:type="dxa"/>
          </w:tcPr>
          <w:p w14:paraId="245068E7" w14:textId="6E3645C7" w:rsidR="00AF2F85" w:rsidRPr="00074B99" w:rsidRDefault="00AF2F85" w:rsidP="00336864">
            <w:r w:rsidRPr="00074B99">
              <w:t xml:space="preserve">Se indica que todos los cambios del </w:t>
            </w:r>
            <w:r w:rsidRPr="00074B99">
              <w:rPr>
                <w:i/>
              </w:rPr>
              <w:t>HistoryCache</w:t>
            </w:r>
            <w:r w:rsidRPr="00074B99">
              <w:t xml:space="preserve"> del </w:t>
            </w:r>
            <w:r w:rsidRPr="00074B99">
              <w:rPr>
                <w:i/>
              </w:rPr>
              <w:t xml:space="preserve">Writer </w:t>
            </w:r>
            <w:r w:rsidRPr="00074B99">
              <w:t xml:space="preserve">han sido enviados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3BD53D96" w14:textId="77777777" w:rsidR="00AF2F85" w:rsidRPr="00074B99" w:rsidRDefault="00AF2F85" w:rsidP="008D733B">
            <w:pPr>
              <w:rPr>
                <w:i/>
              </w:rPr>
            </w:pPr>
            <w:r w:rsidRPr="00074B99">
              <w:rPr>
                <w:i/>
              </w:rPr>
              <w:t>Announcing</w:t>
            </w:r>
          </w:p>
        </w:tc>
      </w:tr>
      <w:tr w:rsidR="00AF2F85" w:rsidRPr="00074B99" w14:paraId="0DE41DB7" w14:textId="77777777" w:rsidTr="00AF2F85">
        <w:tc>
          <w:tcPr>
            <w:tcW w:w="2253" w:type="dxa"/>
          </w:tcPr>
          <w:p w14:paraId="1E19D75E" w14:textId="77777777" w:rsidR="00AF2F85" w:rsidRPr="00074B99" w:rsidRDefault="00AF2F85" w:rsidP="008D733B">
            <w:r w:rsidRPr="00074B99">
              <w:t>T4</w:t>
            </w:r>
          </w:p>
        </w:tc>
        <w:tc>
          <w:tcPr>
            <w:tcW w:w="2256" w:type="dxa"/>
          </w:tcPr>
          <w:p w14:paraId="6067F482" w14:textId="77777777" w:rsidR="00AF2F85" w:rsidRPr="00074B99" w:rsidRDefault="00AF2F85" w:rsidP="008D733B">
            <w:pPr>
              <w:rPr>
                <w:i/>
              </w:rPr>
            </w:pPr>
            <w:r w:rsidRPr="00074B99">
              <w:rPr>
                <w:i/>
              </w:rPr>
              <w:t>Pushing</w:t>
            </w:r>
          </w:p>
        </w:tc>
        <w:tc>
          <w:tcPr>
            <w:tcW w:w="2252" w:type="dxa"/>
          </w:tcPr>
          <w:p w14:paraId="0F1C0462" w14:textId="570E0810" w:rsidR="00AF2F85" w:rsidRPr="00074B99" w:rsidRDefault="00AF2F85" w:rsidP="00336864">
            <w:r w:rsidRPr="00074B99">
              <w:t xml:space="preserve">Se indica que el escritor tiene los recursos necesitados para enviar un cambio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40E0DF52" w14:textId="0651EDC8" w:rsidR="00AF2F85" w:rsidRPr="00074B99" w:rsidRDefault="00AF2F85" w:rsidP="008D733B">
            <w:pPr>
              <w:rPr>
                <w:i/>
              </w:rPr>
            </w:pPr>
            <w:r w:rsidRPr="00074B99">
              <w:rPr>
                <w:i/>
              </w:rPr>
              <w:t>Pushing</w:t>
            </w:r>
          </w:p>
        </w:tc>
      </w:tr>
      <w:tr w:rsidR="00AF2F85" w:rsidRPr="00074B99" w14:paraId="41BE7D8D" w14:textId="77777777" w:rsidTr="00AF2F85">
        <w:tc>
          <w:tcPr>
            <w:tcW w:w="2253" w:type="dxa"/>
          </w:tcPr>
          <w:p w14:paraId="2AEAA4DB" w14:textId="510013DB" w:rsidR="00AF2F85" w:rsidRPr="00074B99" w:rsidRDefault="00AF2F85" w:rsidP="00AF2F85">
            <w:r w:rsidRPr="00074B99">
              <w:t>T5</w:t>
            </w:r>
          </w:p>
        </w:tc>
        <w:tc>
          <w:tcPr>
            <w:tcW w:w="2256" w:type="dxa"/>
          </w:tcPr>
          <w:p w14:paraId="06C31DC2" w14:textId="3E3E264F" w:rsidR="00AF2F85" w:rsidRPr="00074B99" w:rsidRDefault="00AF2F85" w:rsidP="00AF2F85">
            <w:pPr>
              <w:rPr>
                <w:i/>
              </w:rPr>
            </w:pPr>
            <w:r w:rsidRPr="00074B99">
              <w:rPr>
                <w:i/>
              </w:rPr>
              <w:t>Announcing</w:t>
            </w:r>
          </w:p>
        </w:tc>
        <w:tc>
          <w:tcPr>
            <w:tcW w:w="2252" w:type="dxa"/>
          </w:tcPr>
          <w:p w14:paraId="065957CC" w14:textId="37BA3088" w:rsidR="00AF2F85" w:rsidRPr="00074B99" w:rsidRDefault="00336864" w:rsidP="00AF2F85">
            <w:r w:rsidRPr="00074B99">
              <w:t xml:space="preserve">Se indica que todos los cambios en el </w:t>
            </w:r>
            <w:r w:rsidRPr="00074B99">
              <w:rPr>
                <w:i/>
              </w:rPr>
              <w:t>HistoryCache</w:t>
            </w:r>
            <w:r w:rsidRPr="00074B99">
              <w:t xml:space="preserve"> del </w:t>
            </w:r>
            <w:r w:rsidRPr="00074B99">
              <w:rPr>
                <w:i/>
              </w:rPr>
              <w:t xml:space="preserve">Writer </w:t>
            </w:r>
            <w:r w:rsidRPr="00074B99">
              <w:t xml:space="preserve"> han sido confirmados por el </w:t>
            </w:r>
            <w:r w:rsidRPr="00074B99">
              <w:rPr>
                <w:i/>
              </w:rPr>
              <w:t xml:space="preserve">Reader </w:t>
            </w:r>
            <w:r w:rsidRPr="00074B99">
              <w:t xml:space="preserve">representado por el </w:t>
            </w:r>
            <w:r w:rsidRPr="00074B99">
              <w:rPr>
                <w:i/>
              </w:rPr>
              <w:t>ReaderProxy</w:t>
            </w:r>
            <w:r w:rsidRPr="00074B99">
              <w:t>.</w:t>
            </w:r>
          </w:p>
        </w:tc>
        <w:tc>
          <w:tcPr>
            <w:tcW w:w="2256" w:type="dxa"/>
          </w:tcPr>
          <w:p w14:paraId="2C89E90E" w14:textId="1377E5C3" w:rsidR="00AF2F85" w:rsidRPr="00074B99" w:rsidRDefault="00AF2F85" w:rsidP="00AF2F85">
            <w:pPr>
              <w:rPr>
                <w:i/>
              </w:rPr>
            </w:pPr>
            <w:r w:rsidRPr="00074B99">
              <w:rPr>
                <w:i/>
              </w:rPr>
              <w:t>Idle</w:t>
            </w:r>
          </w:p>
        </w:tc>
      </w:tr>
      <w:tr w:rsidR="00AF2F85" w:rsidRPr="00074B99" w14:paraId="4449527C" w14:textId="77777777" w:rsidTr="00AF2F85">
        <w:tc>
          <w:tcPr>
            <w:tcW w:w="2253" w:type="dxa"/>
          </w:tcPr>
          <w:p w14:paraId="0354AF8E" w14:textId="1BC14FA5" w:rsidR="00AF2F85" w:rsidRPr="00074B99" w:rsidRDefault="00AF2F85" w:rsidP="00AF2F85">
            <w:r w:rsidRPr="00074B99">
              <w:t>T6</w:t>
            </w:r>
          </w:p>
        </w:tc>
        <w:tc>
          <w:tcPr>
            <w:tcW w:w="2256" w:type="dxa"/>
          </w:tcPr>
          <w:p w14:paraId="62DF854B" w14:textId="450D8A70" w:rsidR="00AF2F85" w:rsidRPr="00074B99" w:rsidRDefault="00AF2F85" w:rsidP="00AF2F85">
            <w:pPr>
              <w:rPr>
                <w:i/>
              </w:rPr>
            </w:pPr>
            <w:r w:rsidRPr="00074B99">
              <w:rPr>
                <w:i/>
              </w:rPr>
              <w:t>Idle</w:t>
            </w:r>
          </w:p>
        </w:tc>
        <w:tc>
          <w:tcPr>
            <w:tcW w:w="2252" w:type="dxa"/>
          </w:tcPr>
          <w:p w14:paraId="34097C9E" w14:textId="4F26FB7A" w:rsidR="00AF2F85" w:rsidRPr="00074B99" w:rsidRDefault="00336864" w:rsidP="00AF2F85">
            <w:r w:rsidRPr="00074B99">
              <w:t xml:space="preserve">Se indica que hay cambios en el </w:t>
            </w:r>
            <w:r w:rsidRPr="00074B99">
              <w:rPr>
                <w:i/>
              </w:rPr>
              <w:t xml:space="preserve">HistoryCache </w:t>
            </w:r>
            <w:r w:rsidRPr="00074B99">
              <w:t xml:space="preserve"> en el </w:t>
            </w:r>
            <w:r w:rsidRPr="00074B99">
              <w:rPr>
                <w:i/>
              </w:rPr>
              <w:t xml:space="preserve">Writer </w:t>
            </w:r>
            <w:r w:rsidRPr="00074B99">
              <w:t xml:space="preserve">que no han sido confirmados por el </w:t>
            </w:r>
            <w:r w:rsidRPr="00074B99">
              <w:rPr>
                <w:i/>
              </w:rPr>
              <w:t>Reader</w:t>
            </w:r>
            <w:r w:rsidRPr="00074B99">
              <w:t xml:space="preserve"> representado por el </w:t>
            </w:r>
            <w:r w:rsidRPr="00074B99">
              <w:rPr>
                <w:i/>
              </w:rPr>
              <w:t>ReaderProxy</w:t>
            </w:r>
            <w:r w:rsidRPr="00074B99">
              <w:t>.</w:t>
            </w:r>
          </w:p>
        </w:tc>
        <w:tc>
          <w:tcPr>
            <w:tcW w:w="2256" w:type="dxa"/>
          </w:tcPr>
          <w:p w14:paraId="6AFE993B" w14:textId="79B619A4" w:rsidR="00AF2F85" w:rsidRPr="00074B99" w:rsidRDefault="00AF2F85" w:rsidP="00AF2F85">
            <w:pPr>
              <w:rPr>
                <w:i/>
              </w:rPr>
            </w:pPr>
            <w:r w:rsidRPr="00074B99">
              <w:rPr>
                <w:i/>
              </w:rPr>
              <w:t>Announcing</w:t>
            </w:r>
          </w:p>
        </w:tc>
      </w:tr>
      <w:tr w:rsidR="00AF2F85" w:rsidRPr="00074B99" w14:paraId="61F1B0BE" w14:textId="77777777" w:rsidTr="00AF2F85">
        <w:tc>
          <w:tcPr>
            <w:tcW w:w="2253" w:type="dxa"/>
          </w:tcPr>
          <w:p w14:paraId="6E4416C7" w14:textId="101660D6" w:rsidR="00AF2F85" w:rsidRPr="00074B99" w:rsidRDefault="00AF2F85" w:rsidP="00AF2F85">
            <w:r w:rsidRPr="00074B99">
              <w:t>T7</w:t>
            </w:r>
          </w:p>
        </w:tc>
        <w:tc>
          <w:tcPr>
            <w:tcW w:w="2256" w:type="dxa"/>
          </w:tcPr>
          <w:p w14:paraId="452AC4F5" w14:textId="458DB63A" w:rsidR="00AF2F85" w:rsidRPr="00074B99" w:rsidRDefault="00AF2F85" w:rsidP="00AF2F85">
            <w:pPr>
              <w:rPr>
                <w:i/>
              </w:rPr>
            </w:pPr>
            <w:r w:rsidRPr="00074B99">
              <w:rPr>
                <w:i/>
              </w:rPr>
              <w:t>Announcing</w:t>
            </w:r>
          </w:p>
        </w:tc>
        <w:tc>
          <w:tcPr>
            <w:tcW w:w="2252" w:type="dxa"/>
          </w:tcPr>
          <w:p w14:paraId="14D2BDCD" w14:textId="1D2FBFBB" w:rsidR="00AF2F85" w:rsidRPr="00074B99" w:rsidRDefault="00336864" w:rsidP="00AF2F85">
            <w:r w:rsidRPr="00074B99">
              <w:t>Se busca enviar con un temporizador periódico cada Heartbeat.</w:t>
            </w:r>
          </w:p>
        </w:tc>
        <w:tc>
          <w:tcPr>
            <w:tcW w:w="2256" w:type="dxa"/>
          </w:tcPr>
          <w:p w14:paraId="73C8304B" w14:textId="6894A9A8" w:rsidR="00AF2F85" w:rsidRPr="00074B99" w:rsidRDefault="00AF2F85" w:rsidP="00AF2F85">
            <w:pPr>
              <w:rPr>
                <w:i/>
              </w:rPr>
            </w:pPr>
            <w:r w:rsidRPr="00074B99">
              <w:rPr>
                <w:i/>
              </w:rPr>
              <w:t>Announcing</w:t>
            </w:r>
          </w:p>
        </w:tc>
      </w:tr>
      <w:tr w:rsidR="00AF2F85" w:rsidRPr="00074B99" w14:paraId="14BFB44D" w14:textId="77777777" w:rsidTr="00AF2F85">
        <w:tc>
          <w:tcPr>
            <w:tcW w:w="2253" w:type="dxa"/>
          </w:tcPr>
          <w:p w14:paraId="4BEE482C" w14:textId="14D853BA" w:rsidR="00AF2F85" w:rsidRPr="00074B99" w:rsidRDefault="00AF2F85" w:rsidP="00AF2F85">
            <w:r w:rsidRPr="00074B99">
              <w:t>T8</w:t>
            </w:r>
          </w:p>
        </w:tc>
        <w:tc>
          <w:tcPr>
            <w:tcW w:w="2256" w:type="dxa"/>
          </w:tcPr>
          <w:p w14:paraId="0F5393C2" w14:textId="77777777" w:rsidR="00AF2F85" w:rsidRPr="00074B99" w:rsidRDefault="00AF2F85" w:rsidP="00AF2F85">
            <w:pPr>
              <w:rPr>
                <w:i/>
              </w:rPr>
            </w:pPr>
            <w:r w:rsidRPr="00074B99">
              <w:rPr>
                <w:i/>
              </w:rPr>
              <w:t>Waiting</w:t>
            </w:r>
          </w:p>
        </w:tc>
        <w:tc>
          <w:tcPr>
            <w:tcW w:w="2252" w:type="dxa"/>
          </w:tcPr>
          <w:p w14:paraId="14582FCD" w14:textId="498E7E94" w:rsidR="00AF2F85" w:rsidRPr="00074B99" w:rsidRDefault="00AF2F85" w:rsidP="00336864">
            <w:r w:rsidRPr="00074B99">
              <w:t xml:space="preserve">Se recepta ACKNACK que han sido destinados al escritor </w:t>
            </w:r>
            <w:r w:rsidR="00336864" w:rsidRPr="00074B99">
              <w:t>con</w:t>
            </w:r>
            <w:r w:rsidRPr="00074B99">
              <w:t xml:space="preserve"> estado</w:t>
            </w:r>
          </w:p>
        </w:tc>
        <w:tc>
          <w:tcPr>
            <w:tcW w:w="2256" w:type="dxa"/>
          </w:tcPr>
          <w:p w14:paraId="162E9967" w14:textId="77777777" w:rsidR="00AF2F85" w:rsidRPr="00074B99" w:rsidRDefault="00AF2F85" w:rsidP="00AF2F85">
            <w:pPr>
              <w:rPr>
                <w:i/>
              </w:rPr>
            </w:pPr>
            <w:r w:rsidRPr="00074B99">
              <w:rPr>
                <w:i/>
              </w:rPr>
              <w:t>Waiting</w:t>
            </w:r>
          </w:p>
        </w:tc>
      </w:tr>
      <w:tr w:rsidR="00AF2F85" w:rsidRPr="00074B99" w14:paraId="6D5ED47F" w14:textId="77777777" w:rsidTr="00AF2F85">
        <w:tc>
          <w:tcPr>
            <w:tcW w:w="2253" w:type="dxa"/>
          </w:tcPr>
          <w:p w14:paraId="1974A413" w14:textId="7D905D9B" w:rsidR="00AF2F85" w:rsidRPr="00074B99" w:rsidRDefault="00AF2F85" w:rsidP="00AF2F85">
            <w:r w:rsidRPr="00074B99">
              <w:lastRenderedPageBreak/>
              <w:t>T9</w:t>
            </w:r>
          </w:p>
        </w:tc>
        <w:tc>
          <w:tcPr>
            <w:tcW w:w="2256" w:type="dxa"/>
          </w:tcPr>
          <w:p w14:paraId="2AC725ED" w14:textId="77777777" w:rsidR="00AF2F85" w:rsidRPr="00074B99" w:rsidRDefault="00AF2F85" w:rsidP="00AF2F85">
            <w:pPr>
              <w:rPr>
                <w:i/>
              </w:rPr>
            </w:pPr>
            <w:r w:rsidRPr="00074B99">
              <w:rPr>
                <w:i/>
              </w:rPr>
              <w:t>Waiting</w:t>
            </w:r>
          </w:p>
        </w:tc>
        <w:tc>
          <w:tcPr>
            <w:tcW w:w="2252" w:type="dxa"/>
          </w:tcPr>
          <w:p w14:paraId="3506B157" w14:textId="6638ABDA" w:rsidR="00AF2F85" w:rsidRPr="00074B99" w:rsidRDefault="00AF2F85" w:rsidP="00336864">
            <w:r w:rsidRPr="00074B99">
              <w:t xml:space="preserve">Se indica que hay cambios que han sido solicitados por algún lector RTPS alcanzable hacia el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5CCE31F1" w14:textId="77777777" w:rsidR="00AF2F85" w:rsidRPr="00074B99" w:rsidRDefault="00AF2F85" w:rsidP="00AF2F85">
            <w:pPr>
              <w:rPr>
                <w:i/>
              </w:rPr>
            </w:pPr>
            <w:r w:rsidRPr="00074B99">
              <w:rPr>
                <w:i/>
              </w:rPr>
              <w:t>Must_repair</w:t>
            </w:r>
          </w:p>
        </w:tc>
      </w:tr>
      <w:tr w:rsidR="00AF2F85" w:rsidRPr="00074B99" w14:paraId="6777B6AB" w14:textId="77777777" w:rsidTr="00AF2F85">
        <w:tc>
          <w:tcPr>
            <w:tcW w:w="2253" w:type="dxa"/>
          </w:tcPr>
          <w:p w14:paraId="6A0B0631" w14:textId="6771588B" w:rsidR="00AF2F85" w:rsidRPr="00074B99" w:rsidRDefault="00AF2F85" w:rsidP="00AF2F85">
            <w:r w:rsidRPr="00074B99">
              <w:t>T10</w:t>
            </w:r>
          </w:p>
        </w:tc>
        <w:tc>
          <w:tcPr>
            <w:tcW w:w="2256" w:type="dxa"/>
          </w:tcPr>
          <w:p w14:paraId="43F981F5" w14:textId="77777777" w:rsidR="00AF2F85" w:rsidRPr="00074B99" w:rsidRDefault="00AF2F85" w:rsidP="00AF2F85">
            <w:pPr>
              <w:rPr>
                <w:i/>
              </w:rPr>
            </w:pPr>
            <w:r w:rsidRPr="00074B99">
              <w:rPr>
                <w:i/>
              </w:rPr>
              <w:t>Must_repair</w:t>
            </w:r>
          </w:p>
        </w:tc>
        <w:tc>
          <w:tcPr>
            <w:tcW w:w="2252" w:type="dxa"/>
          </w:tcPr>
          <w:p w14:paraId="55FB6D05" w14:textId="24F04D2F" w:rsidR="00AF2F85" w:rsidRPr="00074B99" w:rsidRDefault="00AF2F85" w:rsidP="00336864">
            <w:r w:rsidRPr="00074B99">
              <w:t>Se recepta ACKNACK que h</w:t>
            </w:r>
            <w:r w:rsidR="00336864" w:rsidRPr="00074B99">
              <w:t xml:space="preserve">an sido destinados al escritor con </w:t>
            </w:r>
            <w:r w:rsidRPr="00074B99">
              <w:t>estado</w:t>
            </w:r>
          </w:p>
        </w:tc>
        <w:tc>
          <w:tcPr>
            <w:tcW w:w="2256" w:type="dxa"/>
          </w:tcPr>
          <w:p w14:paraId="29922A91" w14:textId="77777777" w:rsidR="00AF2F85" w:rsidRPr="00074B99" w:rsidRDefault="00AF2F85" w:rsidP="00AF2F85">
            <w:pPr>
              <w:rPr>
                <w:i/>
              </w:rPr>
            </w:pPr>
            <w:r w:rsidRPr="00074B99">
              <w:rPr>
                <w:i/>
              </w:rPr>
              <w:t>Must_repair</w:t>
            </w:r>
          </w:p>
        </w:tc>
      </w:tr>
      <w:tr w:rsidR="00AF2F85" w:rsidRPr="00074B99" w14:paraId="48C969F9" w14:textId="77777777" w:rsidTr="00AF2F85">
        <w:tc>
          <w:tcPr>
            <w:tcW w:w="2253" w:type="dxa"/>
          </w:tcPr>
          <w:p w14:paraId="76A7AE96" w14:textId="05AF90F1" w:rsidR="00AF2F85" w:rsidRPr="00074B99" w:rsidRDefault="00AF2F85" w:rsidP="00AF2F85">
            <w:r w:rsidRPr="00074B99">
              <w:t>T11</w:t>
            </w:r>
          </w:p>
        </w:tc>
        <w:tc>
          <w:tcPr>
            <w:tcW w:w="2256" w:type="dxa"/>
          </w:tcPr>
          <w:p w14:paraId="19E1A2FC" w14:textId="77777777" w:rsidR="00AF2F85" w:rsidRPr="00074B99" w:rsidRDefault="00AF2F85" w:rsidP="00AF2F85">
            <w:pPr>
              <w:rPr>
                <w:i/>
              </w:rPr>
            </w:pPr>
            <w:r w:rsidRPr="00074B99">
              <w:rPr>
                <w:i/>
              </w:rPr>
              <w:t>Must_repair</w:t>
            </w:r>
          </w:p>
        </w:tc>
        <w:tc>
          <w:tcPr>
            <w:tcW w:w="2252" w:type="dxa"/>
          </w:tcPr>
          <w:p w14:paraId="00366602" w14:textId="77777777" w:rsidR="00AF2F85" w:rsidRPr="00074B99" w:rsidRDefault="00AF2F85" w:rsidP="00AF2F85">
            <w:r w:rsidRPr="00074B99">
              <w:t>Se busca enviar con un temporizador que la duración del ACKNACK ha caducado mientras se ha entrado a este modo.</w:t>
            </w:r>
          </w:p>
        </w:tc>
        <w:tc>
          <w:tcPr>
            <w:tcW w:w="2256" w:type="dxa"/>
          </w:tcPr>
          <w:p w14:paraId="41F400A4" w14:textId="77777777" w:rsidR="00AF2F85" w:rsidRPr="00074B99" w:rsidRDefault="00AF2F85" w:rsidP="00AF2F85">
            <w:pPr>
              <w:rPr>
                <w:i/>
              </w:rPr>
            </w:pPr>
            <w:r w:rsidRPr="00074B99">
              <w:rPr>
                <w:i/>
              </w:rPr>
              <w:t>Repairing</w:t>
            </w:r>
          </w:p>
        </w:tc>
      </w:tr>
      <w:tr w:rsidR="00AF2F85" w:rsidRPr="00074B99" w14:paraId="1A72C042" w14:textId="77777777" w:rsidTr="00AF2F85">
        <w:tc>
          <w:tcPr>
            <w:tcW w:w="2253" w:type="dxa"/>
          </w:tcPr>
          <w:p w14:paraId="71F347E0" w14:textId="3F4B4E75" w:rsidR="00AF2F85" w:rsidRPr="00074B99" w:rsidRDefault="00AF2F85" w:rsidP="00AF2F85">
            <w:r w:rsidRPr="00074B99">
              <w:t>T12</w:t>
            </w:r>
          </w:p>
        </w:tc>
        <w:tc>
          <w:tcPr>
            <w:tcW w:w="2256" w:type="dxa"/>
          </w:tcPr>
          <w:p w14:paraId="1D195516" w14:textId="77777777" w:rsidR="00AF2F85" w:rsidRPr="00074B99" w:rsidRDefault="00AF2F85" w:rsidP="00AF2F85">
            <w:pPr>
              <w:rPr>
                <w:i/>
              </w:rPr>
            </w:pPr>
            <w:r w:rsidRPr="00074B99">
              <w:rPr>
                <w:i/>
              </w:rPr>
              <w:t>Repairing</w:t>
            </w:r>
          </w:p>
        </w:tc>
        <w:tc>
          <w:tcPr>
            <w:tcW w:w="2252" w:type="dxa"/>
          </w:tcPr>
          <w:p w14:paraId="6FE1F871" w14:textId="4E476FB8" w:rsidR="00AF2F85" w:rsidRPr="00074B99" w:rsidRDefault="00AF2F85" w:rsidP="00336864">
            <w:r w:rsidRPr="00074B99">
              <w:t xml:space="preserve">Se indica que el escritor RTPS tiene los recursos necesitados para enviar un cambio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4B0503E2" w14:textId="77777777" w:rsidR="00AF2F85" w:rsidRPr="00074B99" w:rsidRDefault="00AF2F85" w:rsidP="00AF2F85">
            <w:pPr>
              <w:rPr>
                <w:i/>
              </w:rPr>
            </w:pPr>
            <w:r w:rsidRPr="00074B99">
              <w:rPr>
                <w:i/>
              </w:rPr>
              <w:t>Repairing</w:t>
            </w:r>
          </w:p>
        </w:tc>
      </w:tr>
      <w:tr w:rsidR="00AF2F85" w:rsidRPr="00074B99" w14:paraId="14214C75" w14:textId="77777777" w:rsidTr="00AF2F85">
        <w:tc>
          <w:tcPr>
            <w:tcW w:w="2253" w:type="dxa"/>
          </w:tcPr>
          <w:p w14:paraId="3F465E92" w14:textId="75C489DC" w:rsidR="00AF2F85" w:rsidRPr="00074B99" w:rsidRDefault="00AF2F85" w:rsidP="00AF2F85">
            <w:r w:rsidRPr="00074B99">
              <w:t>T13</w:t>
            </w:r>
          </w:p>
        </w:tc>
        <w:tc>
          <w:tcPr>
            <w:tcW w:w="2256" w:type="dxa"/>
          </w:tcPr>
          <w:p w14:paraId="09A6E288" w14:textId="77777777" w:rsidR="00AF2F85" w:rsidRPr="00074B99" w:rsidRDefault="00AF2F85" w:rsidP="00AF2F85">
            <w:pPr>
              <w:rPr>
                <w:i/>
              </w:rPr>
            </w:pPr>
            <w:r w:rsidRPr="00074B99">
              <w:rPr>
                <w:i/>
              </w:rPr>
              <w:t>Repairing</w:t>
            </w:r>
          </w:p>
        </w:tc>
        <w:tc>
          <w:tcPr>
            <w:tcW w:w="2252" w:type="dxa"/>
          </w:tcPr>
          <w:p w14:paraId="624D2690" w14:textId="18E3B7D4" w:rsidR="00AF2F85" w:rsidRPr="00074B99" w:rsidRDefault="00AF2F85" w:rsidP="00C662EB">
            <w:r w:rsidRPr="00074B99">
              <w:t xml:space="preserve">Se indica que no hay más cambios solicitados por un lector alcanzable para el </w:t>
            </w:r>
            <w:r w:rsidR="00336864" w:rsidRPr="00074B99">
              <w:rPr>
                <w:i/>
              </w:rPr>
              <w:t xml:space="preserve">Reader </w:t>
            </w:r>
            <w:r w:rsidR="00336864" w:rsidRPr="00074B99">
              <w:t xml:space="preserve">representado por el </w:t>
            </w:r>
            <w:r w:rsidR="00336864" w:rsidRPr="00074B99">
              <w:rPr>
                <w:i/>
              </w:rPr>
              <w:t>ReaderProxy</w:t>
            </w:r>
            <w:r w:rsidRPr="00074B99">
              <w:t>.</w:t>
            </w:r>
          </w:p>
        </w:tc>
        <w:tc>
          <w:tcPr>
            <w:tcW w:w="2256" w:type="dxa"/>
          </w:tcPr>
          <w:p w14:paraId="44CD5421" w14:textId="77777777" w:rsidR="00AF2F85" w:rsidRPr="00074B99" w:rsidRDefault="00AF2F85" w:rsidP="00AF2F85">
            <w:pPr>
              <w:rPr>
                <w:i/>
              </w:rPr>
            </w:pPr>
            <w:r w:rsidRPr="00074B99">
              <w:rPr>
                <w:i/>
              </w:rPr>
              <w:t>Waiting</w:t>
            </w:r>
          </w:p>
        </w:tc>
      </w:tr>
      <w:tr w:rsidR="00AF2F85" w:rsidRPr="00074B99" w14:paraId="6772CD79" w14:textId="77777777" w:rsidTr="00AF2F85">
        <w:tc>
          <w:tcPr>
            <w:tcW w:w="2253" w:type="dxa"/>
          </w:tcPr>
          <w:p w14:paraId="5479BA02" w14:textId="19F67E15" w:rsidR="00AF2F85" w:rsidRPr="00074B99" w:rsidRDefault="00AF2F85" w:rsidP="00AF2F85">
            <w:r w:rsidRPr="00074B99">
              <w:t>T14</w:t>
            </w:r>
          </w:p>
        </w:tc>
        <w:tc>
          <w:tcPr>
            <w:tcW w:w="2256" w:type="dxa"/>
          </w:tcPr>
          <w:p w14:paraId="5CE1C9F3" w14:textId="43CB78EF" w:rsidR="00AF2F85" w:rsidRPr="00074B99" w:rsidRDefault="00AF2F85" w:rsidP="00AF2F85">
            <w:pPr>
              <w:rPr>
                <w:i/>
              </w:rPr>
            </w:pPr>
            <w:r w:rsidRPr="00074B99">
              <w:rPr>
                <w:i/>
              </w:rPr>
              <w:t>Ready</w:t>
            </w:r>
          </w:p>
        </w:tc>
        <w:tc>
          <w:tcPr>
            <w:tcW w:w="2252" w:type="dxa"/>
          </w:tcPr>
          <w:p w14:paraId="5D0D4658" w14:textId="1090074E" w:rsidR="00AF2F85" w:rsidRPr="00074B99" w:rsidRDefault="008D733B" w:rsidP="00AF2F85">
            <w:r w:rsidRPr="00074B99">
              <w:t xml:space="preserve">Se añade un nuevo </w:t>
            </w:r>
            <w:r w:rsidRPr="00074B99">
              <w:rPr>
                <w:i/>
              </w:rPr>
              <w:t>CacheChange</w:t>
            </w:r>
            <w:r w:rsidRPr="00074B99">
              <w:t xml:space="preserve"> al </w:t>
            </w:r>
            <w:r w:rsidRPr="00074B99">
              <w:rPr>
                <w:i/>
              </w:rPr>
              <w:t>HistoryCache</w:t>
            </w:r>
            <w:r w:rsidRPr="00074B99">
              <w:t xml:space="preserve"> del </w:t>
            </w:r>
            <w:r w:rsidRPr="00074B99">
              <w:rPr>
                <w:i/>
              </w:rPr>
              <w:t xml:space="preserve">Writer </w:t>
            </w:r>
            <w:r w:rsidRPr="00074B99">
              <w:t xml:space="preserve">correspondiente al DDS </w:t>
            </w:r>
            <w:r w:rsidRPr="00074B99">
              <w:rPr>
                <w:i/>
              </w:rPr>
              <w:t>Writer</w:t>
            </w:r>
            <w:r w:rsidRPr="00074B99">
              <w:t>.</w:t>
            </w:r>
          </w:p>
        </w:tc>
        <w:tc>
          <w:tcPr>
            <w:tcW w:w="2256" w:type="dxa"/>
          </w:tcPr>
          <w:p w14:paraId="61507A5B" w14:textId="30AB36F2" w:rsidR="00AF2F85" w:rsidRPr="00074B99" w:rsidRDefault="00AF2F85" w:rsidP="00AF2F85">
            <w:pPr>
              <w:rPr>
                <w:i/>
              </w:rPr>
            </w:pPr>
            <w:r w:rsidRPr="00074B99">
              <w:rPr>
                <w:i/>
              </w:rPr>
              <w:t>Ready</w:t>
            </w:r>
          </w:p>
        </w:tc>
      </w:tr>
      <w:tr w:rsidR="00AF2F85" w:rsidRPr="00074B99" w14:paraId="417E00EE" w14:textId="77777777" w:rsidTr="00AF2F85">
        <w:tc>
          <w:tcPr>
            <w:tcW w:w="2253" w:type="dxa"/>
          </w:tcPr>
          <w:p w14:paraId="19565096" w14:textId="204FBA61" w:rsidR="00AF2F85" w:rsidRPr="00074B99" w:rsidRDefault="00AF2F85" w:rsidP="00AF2F85">
            <w:r w:rsidRPr="00074B99">
              <w:t>T15</w:t>
            </w:r>
          </w:p>
        </w:tc>
        <w:tc>
          <w:tcPr>
            <w:tcW w:w="2256" w:type="dxa"/>
          </w:tcPr>
          <w:p w14:paraId="1F5E43AA" w14:textId="6FEB4B0D" w:rsidR="00AF2F85" w:rsidRPr="00074B99" w:rsidRDefault="00AF2F85" w:rsidP="00AF2F85">
            <w:pPr>
              <w:rPr>
                <w:i/>
              </w:rPr>
            </w:pPr>
            <w:r w:rsidRPr="00074B99">
              <w:rPr>
                <w:i/>
              </w:rPr>
              <w:t>Ready</w:t>
            </w:r>
          </w:p>
        </w:tc>
        <w:tc>
          <w:tcPr>
            <w:tcW w:w="2252" w:type="dxa"/>
          </w:tcPr>
          <w:p w14:paraId="7E569AEF" w14:textId="40EAFFE2" w:rsidR="00AF2F85" w:rsidRPr="00074B99" w:rsidRDefault="0074226A" w:rsidP="00C662EB">
            <w:r w:rsidRPr="00074B99">
              <w:t xml:space="preserve">Se remueve un </w:t>
            </w:r>
            <w:r w:rsidRPr="00074B99">
              <w:rPr>
                <w:i/>
              </w:rPr>
              <w:t>CacheChange</w:t>
            </w:r>
            <w:r w:rsidRPr="00074B99">
              <w:t xml:space="preserve"> al </w:t>
            </w:r>
            <w:r w:rsidRPr="00074B99">
              <w:rPr>
                <w:i/>
              </w:rPr>
              <w:t>HistoryCache</w:t>
            </w:r>
            <w:r w:rsidRPr="00074B99">
              <w:t xml:space="preserve"> del </w:t>
            </w:r>
            <w:r w:rsidRPr="00074B99">
              <w:rPr>
                <w:i/>
              </w:rPr>
              <w:t xml:space="preserve">Writer </w:t>
            </w:r>
            <w:r w:rsidRPr="00074B99">
              <w:t xml:space="preserve">correspondiente al DDS </w:t>
            </w:r>
            <w:r w:rsidRPr="00074B99">
              <w:rPr>
                <w:i/>
              </w:rPr>
              <w:t>Writer</w:t>
            </w:r>
            <w:r w:rsidRPr="00074B99">
              <w:t>.</w:t>
            </w:r>
          </w:p>
        </w:tc>
        <w:tc>
          <w:tcPr>
            <w:tcW w:w="2256" w:type="dxa"/>
          </w:tcPr>
          <w:p w14:paraId="5B82BC48" w14:textId="3367BA41" w:rsidR="00AF2F85" w:rsidRPr="00074B99" w:rsidRDefault="00AF2F85" w:rsidP="00AF2F85">
            <w:pPr>
              <w:rPr>
                <w:i/>
              </w:rPr>
            </w:pPr>
            <w:r w:rsidRPr="00074B99">
              <w:rPr>
                <w:i/>
              </w:rPr>
              <w:t>Ready</w:t>
            </w:r>
          </w:p>
        </w:tc>
      </w:tr>
      <w:tr w:rsidR="00AF2F85" w:rsidRPr="00074B99" w14:paraId="52F0C97B" w14:textId="77777777" w:rsidTr="00AF2F85">
        <w:tc>
          <w:tcPr>
            <w:tcW w:w="2253" w:type="dxa"/>
          </w:tcPr>
          <w:p w14:paraId="5C7EEF81" w14:textId="0512F847" w:rsidR="00AF2F85" w:rsidRPr="00074B99" w:rsidRDefault="00AF2F85" w:rsidP="00AF2F85">
            <w:r w:rsidRPr="00074B99">
              <w:t>T16</w:t>
            </w:r>
          </w:p>
        </w:tc>
        <w:tc>
          <w:tcPr>
            <w:tcW w:w="2256" w:type="dxa"/>
          </w:tcPr>
          <w:p w14:paraId="0CB72140" w14:textId="77777777" w:rsidR="00AF2F85" w:rsidRPr="00074B99" w:rsidRDefault="00AF2F85" w:rsidP="00AF2F85">
            <w:pPr>
              <w:rPr>
                <w:i/>
              </w:rPr>
            </w:pPr>
            <w:r w:rsidRPr="00074B99">
              <w:rPr>
                <w:i/>
              </w:rPr>
              <w:t>Any state</w:t>
            </w:r>
          </w:p>
        </w:tc>
        <w:tc>
          <w:tcPr>
            <w:tcW w:w="2252" w:type="dxa"/>
          </w:tcPr>
          <w:p w14:paraId="6883519D" w14:textId="7000C508" w:rsidR="00AF2F85" w:rsidRPr="00074B99" w:rsidRDefault="00AF2F85" w:rsidP="0074226A">
            <w:r w:rsidRPr="00074B99">
              <w:t xml:space="preserve">El escritor RTPS es configurado para no mantener más al </w:t>
            </w:r>
            <w:r w:rsidRPr="00074B99">
              <w:rPr>
                <w:i/>
              </w:rPr>
              <w:t>Reader</w:t>
            </w:r>
            <w:r w:rsidR="0074226A" w:rsidRPr="00074B99">
              <w:t xml:space="preserve"> </w:t>
            </w:r>
            <w:r w:rsidR="0074226A" w:rsidRPr="00074B99">
              <w:lastRenderedPageBreak/>
              <w:t xml:space="preserve">representado por el </w:t>
            </w:r>
            <w:r w:rsidR="0074226A" w:rsidRPr="00074B99">
              <w:rPr>
                <w:i/>
              </w:rPr>
              <w:t>ReaderProxy</w:t>
            </w:r>
            <w:r w:rsidRPr="00074B99">
              <w:t>.</w:t>
            </w:r>
          </w:p>
        </w:tc>
        <w:tc>
          <w:tcPr>
            <w:tcW w:w="2256" w:type="dxa"/>
          </w:tcPr>
          <w:p w14:paraId="10DEEB2D" w14:textId="77777777" w:rsidR="00AF2F85" w:rsidRPr="00074B99" w:rsidRDefault="00AF2F85" w:rsidP="00AF2F85">
            <w:pPr>
              <w:rPr>
                <w:i/>
              </w:rPr>
            </w:pPr>
            <w:r w:rsidRPr="00074B99">
              <w:rPr>
                <w:i/>
              </w:rPr>
              <w:lastRenderedPageBreak/>
              <w:t>Final</w:t>
            </w:r>
          </w:p>
        </w:tc>
      </w:tr>
    </w:tbl>
    <w:p w14:paraId="7A6E4CFF" w14:textId="77777777" w:rsidR="00AF2F85" w:rsidRPr="00074B99" w:rsidRDefault="00AF2F85" w:rsidP="00AF2F85"/>
    <w:p w14:paraId="538D80B2" w14:textId="54E35A50" w:rsidR="003823C5" w:rsidRPr="00074B99" w:rsidRDefault="003823C5" w:rsidP="00900937">
      <w:pPr>
        <w:pStyle w:val="Ttulo4"/>
      </w:pPr>
      <w:r w:rsidRPr="00074B99">
        <w:t>Implementación del Reader RTPS</w:t>
      </w:r>
    </w:p>
    <w:p w14:paraId="768F205A" w14:textId="47FB2ED0" w:rsidR="003823C5" w:rsidRPr="00074B99" w:rsidRDefault="003823C5" w:rsidP="003823C5">
      <w:r w:rsidRPr="00074B99">
        <w:t xml:space="preserve">El lector RTPS se especializa en los extremos RTPS que reciben mensajes del </w:t>
      </w:r>
      <w:r w:rsidRPr="00074B99">
        <w:rPr>
          <w:i/>
        </w:rPr>
        <w:t>CacheChange</w:t>
      </w:r>
      <w:r w:rsidRPr="00074B99">
        <w:t xml:space="preserve"> desde uno o más extremos escritores RTPS.</w:t>
      </w:r>
    </w:p>
    <w:p w14:paraId="00119984" w14:textId="217AAC10" w:rsidR="003823C5" w:rsidRPr="00074B99" w:rsidRDefault="003F4CA5" w:rsidP="003823C5">
      <w:pPr>
        <w:pStyle w:val="Ttulo5"/>
      </w:pPr>
      <w:r w:rsidRPr="00074B99">
        <w:t>Reader</w:t>
      </w:r>
      <w:r w:rsidR="003823C5" w:rsidRPr="00074B99">
        <w:t xml:space="preserve"> sin estado RTPS</w:t>
      </w:r>
    </w:p>
    <w:p w14:paraId="6D59D735" w14:textId="57EAFBE9" w:rsidR="00AF2F85" w:rsidRPr="00074B99" w:rsidRDefault="003823C5" w:rsidP="003823C5">
      <w:r w:rsidRPr="00074B99">
        <w:t xml:space="preserve">Este </w:t>
      </w:r>
      <w:r w:rsidR="009F264D" w:rsidRPr="00074B99">
        <w:t>lector</w:t>
      </w:r>
      <w:r w:rsidRPr="00074B99">
        <w:t xml:space="preserve"> no tiene conocimiento</w:t>
      </w:r>
      <w:r w:rsidR="009F264D" w:rsidRPr="00074B99">
        <w:t xml:space="preserve"> del número de escritores asociados, y además no mantiene ningún estado con cada escritor asociado.</w:t>
      </w:r>
    </w:p>
    <w:p w14:paraId="617B706C" w14:textId="0968DC73" w:rsidR="000850D2" w:rsidRPr="00074B99" w:rsidRDefault="000850D2" w:rsidP="000850D2">
      <w:pPr>
        <w:pStyle w:val="Ttulo5"/>
      </w:pPr>
      <w:r w:rsidRPr="00074B99">
        <w:t>Reader con estado RTPS</w:t>
      </w:r>
    </w:p>
    <w:p w14:paraId="2985B476" w14:textId="2E1C0DE4" w:rsidR="000850D2" w:rsidRPr="00074B99" w:rsidRDefault="000850D2" w:rsidP="000850D2">
      <w:r w:rsidRPr="00074B99">
        <w:t xml:space="preserve">Este lector mantiene el estado con cada escritor asociado, y además este estado es encapsulado en un </w:t>
      </w:r>
      <w:r w:rsidRPr="00074B99">
        <w:rPr>
          <w:i/>
        </w:rPr>
        <w:t>WriterProxy</w:t>
      </w:r>
      <w:r w:rsidRPr="00074B99">
        <w:t>.</w:t>
      </w:r>
    </w:p>
    <w:p w14:paraId="1277DA8A" w14:textId="7D7E18FB" w:rsidR="000850D2" w:rsidRPr="00074B99" w:rsidRDefault="000850D2" w:rsidP="00B361AF">
      <w:r w:rsidRPr="00074B99">
        <w:t xml:space="preserve">El </w:t>
      </w:r>
      <w:r w:rsidRPr="00074B99">
        <w:rPr>
          <w:i/>
        </w:rPr>
        <w:t>WriterProxy</w:t>
      </w:r>
      <w:r w:rsidRPr="00074B99">
        <w:t xml:space="preserve"> representa la información que un </w:t>
      </w:r>
      <w:r w:rsidRPr="00074B99">
        <w:rPr>
          <w:i/>
        </w:rPr>
        <w:t>Reader</w:t>
      </w:r>
      <w:r w:rsidRPr="00074B99">
        <w:t xml:space="preserve"> con estado mantiene con cada </w:t>
      </w:r>
      <w:r w:rsidRPr="00074B99">
        <w:rPr>
          <w:i/>
        </w:rPr>
        <w:t>Writer</w:t>
      </w:r>
      <w:r w:rsidRPr="00074B99">
        <w:t xml:space="preserve"> asociado.</w:t>
      </w:r>
    </w:p>
    <w:p w14:paraId="6A5BCC35" w14:textId="76518018" w:rsidR="00900937" w:rsidRPr="00074B99" w:rsidRDefault="00900937" w:rsidP="00900937">
      <w:pPr>
        <w:pStyle w:val="Ttulo4"/>
      </w:pPr>
      <w:r w:rsidRPr="00074B99">
        <w:t>Comportamiento de Reader  sin estado</w:t>
      </w:r>
    </w:p>
    <w:p w14:paraId="5EB60CC8" w14:textId="77FA2AD7" w:rsidR="00900937" w:rsidRPr="00074B99" w:rsidRDefault="00900937" w:rsidP="00900937">
      <w:pPr>
        <w:pStyle w:val="Ttulo5"/>
      </w:pPr>
      <w:r w:rsidRPr="00074B99">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eastAsia="es-EC"/>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72">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23C0C702" w:rsidR="00176069" w:rsidRPr="00074B99" w:rsidRDefault="00B361AF" w:rsidP="00176069">
      <w:pPr>
        <w:pStyle w:val="Descripcin"/>
        <w:rPr>
          <w:i w:val="0"/>
        </w:rPr>
      </w:pPr>
      <w:bookmarkStart w:id="266" w:name="_Ref421008973"/>
      <w:bookmarkStart w:id="267" w:name="_Toc425414781"/>
      <w:bookmarkStart w:id="268" w:name="_Toc421177695"/>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2</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40</w:t>
      </w:r>
      <w:r w:rsidR="007D7E71" w:rsidRPr="00074B99">
        <w:fldChar w:fldCharType="end"/>
      </w:r>
      <w:bookmarkEnd w:id="266"/>
      <w:r w:rsidRPr="00074B99">
        <w:rPr>
          <w:i w:val="0"/>
        </w:rPr>
        <w:t xml:space="preserve">. Comportamiento de un </w:t>
      </w:r>
      <w:r w:rsidRPr="00074B99">
        <w:t>Reader</w:t>
      </w:r>
      <w:r w:rsidRPr="00074B99">
        <w:rPr>
          <w:i w:val="0"/>
        </w:rPr>
        <w:t xml:space="preserve"> sin estado con WITH_KEY Best-Effort</w:t>
      </w:r>
      <w:bookmarkEnd w:id="267"/>
    </w:p>
    <w:p w14:paraId="4EAA54A4" w14:textId="02FF36C3" w:rsidR="00B361AF" w:rsidRPr="00074B99" w:rsidRDefault="00655EB6" w:rsidP="00176069">
      <w:pPr>
        <w:pStyle w:val="Descripcin"/>
        <w:rPr>
          <w:i w:val="0"/>
        </w:rPr>
      </w:pPr>
      <w:sdt>
        <w:sdtPr>
          <w:rPr>
            <w:i w:val="0"/>
          </w:rPr>
          <w:id w:val="-1129322333"/>
          <w:citation/>
        </w:sdtPr>
        <w:sdtContent>
          <w:r w:rsidR="00255E91" w:rsidRPr="00074B99">
            <w:rPr>
              <w:i w:val="0"/>
            </w:rPr>
            <w:fldChar w:fldCharType="begin"/>
          </w:r>
          <w:r w:rsidR="00255E91" w:rsidRPr="00074B99">
            <w:rPr>
              <w:i w:val="0"/>
            </w:rPr>
            <w:instrText xml:space="preserve"> CITATION OMG14 \l 1036 </w:instrText>
          </w:r>
          <w:r w:rsidR="00255E91" w:rsidRPr="00074B99">
            <w:rPr>
              <w:i w:val="0"/>
            </w:rPr>
            <w:fldChar w:fldCharType="separate"/>
          </w:r>
          <w:r w:rsidR="0020142C" w:rsidRPr="00074B99">
            <w:rPr>
              <w:noProof/>
            </w:rPr>
            <w:t>(OMG, 2014)</w:t>
          </w:r>
          <w:r w:rsidR="00255E91" w:rsidRPr="00074B99">
            <w:rPr>
              <w:i w:val="0"/>
            </w:rPr>
            <w:fldChar w:fldCharType="end"/>
          </w:r>
        </w:sdtContent>
      </w:sdt>
      <w:bookmarkEnd w:id="268"/>
    </w:p>
    <w:p w14:paraId="62E1C66A" w14:textId="0EDF142F" w:rsidR="00255E91" w:rsidRPr="00074B99" w:rsidRDefault="00255E91" w:rsidP="00255E91">
      <w:r w:rsidRPr="00074B99">
        <w:t xml:space="preserve">El listado de estados se encuentra descrito en la </w:t>
      </w:r>
      <w:r w:rsidRPr="00074B99">
        <w:fldChar w:fldCharType="begin"/>
      </w:r>
      <w:r w:rsidRPr="00074B99">
        <w:instrText xml:space="preserve"> REF _Ref421009255 \h </w:instrText>
      </w:r>
      <w:r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12</w:t>
      </w:r>
      <w:r w:rsidRPr="00074B99">
        <w:fldChar w:fldCharType="end"/>
      </w:r>
      <w:r w:rsidRPr="00074B99">
        <w:t>.</w:t>
      </w:r>
    </w:p>
    <w:p w14:paraId="5AA43FCB" w14:textId="6F8F9D8C" w:rsidR="00255E91" w:rsidRPr="00074B99" w:rsidRDefault="00255E91" w:rsidP="00255E91">
      <w:pPr>
        <w:pStyle w:val="Descripcin"/>
        <w:keepNext/>
      </w:pPr>
      <w:bookmarkStart w:id="269" w:name="_Ref421009255"/>
      <w:bookmarkStart w:id="270" w:name="_Toc425414573"/>
      <w:r w:rsidRPr="00074B99">
        <w:lastRenderedPageBreak/>
        <w:t xml:space="preserve">Tabla </w:t>
      </w:r>
      <w:r w:rsidR="00AE11C0">
        <w:fldChar w:fldCharType="begin"/>
      </w:r>
      <w:r w:rsidR="00AE11C0">
        <w:instrText xml:space="preserve"> STYLEREF 1 \s </w:instrText>
      </w:r>
      <w:r w:rsidR="00AE11C0">
        <w:fldChar w:fldCharType="separate"/>
      </w:r>
      <w:r w:rsidR="00AE11C0">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w:t>
      </w:r>
      <w:r w:rsidR="00AE11C0">
        <w:fldChar w:fldCharType="end"/>
      </w:r>
      <w:bookmarkEnd w:id="269"/>
      <w:r w:rsidRPr="00074B99">
        <w:rPr>
          <w:i w:val="0"/>
        </w:rPr>
        <w:t xml:space="preserve">. Transiciones del comportamiento en mejor esfuerzo de un </w:t>
      </w:r>
      <w:r w:rsidRPr="00074B99">
        <w:t>Reader</w:t>
      </w:r>
      <w:r w:rsidRPr="00074B99">
        <w:rPr>
          <w:i w:val="0"/>
        </w:rPr>
        <w:t xml:space="preserve"> sin estado</w:t>
      </w:r>
      <w:bookmarkEnd w:id="270"/>
    </w:p>
    <w:tbl>
      <w:tblPr>
        <w:tblStyle w:val="Cuadrculadetablaclara"/>
        <w:tblW w:w="0" w:type="auto"/>
        <w:tblLook w:val="04A0" w:firstRow="1" w:lastRow="0" w:firstColumn="1" w:lastColumn="0" w:noHBand="0" w:noVBand="1"/>
      </w:tblPr>
      <w:tblGrid>
        <w:gridCol w:w="2254"/>
        <w:gridCol w:w="2254"/>
        <w:gridCol w:w="2254"/>
        <w:gridCol w:w="2255"/>
      </w:tblGrid>
      <w:tr w:rsidR="00255E91" w:rsidRPr="00074B99" w14:paraId="64E5695C" w14:textId="77777777" w:rsidTr="00255E91">
        <w:tc>
          <w:tcPr>
            <w:tcW w:w="2254" w:type="dxa"/>
          </w:tcPr>
          <w:p w14:paraId="050492C4" w14:textId="77777777" w:rsidR="00255E91" w:rsidRPr="00074B99" w:rsidRDefault="00255E91" w:rsidP="00AF3B2D">
            <w:r w:rsidRPr="00074B99">
              <w:t>Transición</w:t>
            </w:r>
          </w:p>
        </w:tc>
        <w:tc>
          <w:tcPr>
            <w:tcW w:w="2254" w:type="dxa"/>
          </w:tcPr>
          <w:p w14:paraId="1B7F27D9" w14:textId="77777777" w:rsidR="00255E91" w:rsidRPr="00074B99" w:rsidRDefault="00255E91" w:rsidP="00AF3B2D">
            <w:r w:rsidRPr="00074B99">
              <w:t>Estado</w:t>
            </w:r>
          </w:p>
        </w:tc>
        <w:tc>
          <w:tcPr>
            <w:tcW w:w="2254" w:type="dxa"/>
          </w:tcPr>
          <w:p w14:paraId="78285D9C" w14:textId="77777777" w:rsidR="00255E91" w:rsidRPr="00074B99" w:rsidRDefault="00255E91" w:rsidP="00AF3B2D">
            <w:r w:rsidRPr="00074B99">
              <w:t>Evento</w:t>
            </w:r>
          </w:p>
        </w:tc>
        <w:tc>
          <w:tcPr>
            <w:tcW w:w="2255" w:type="dxa"/>
          </w:tcPr>
          <w:p w14:paraId="3F9C2933" w14:textId="77777777" w:rsidR="00255E91" w:rsidRPr="00074B99" w:rsidRDefault="00255E91" w:rsidP="00AF3B2D">
            <w:r w:rsidRPr="00074B99">
              <w:t>Siguiente Estado</w:t>
            </w:r>
          </w:p>
        </w:tc>
      </w:tr>
      <w:tr w:rsidR="00255E91" w:rsidRPr="00074B99" w14:paraId="428AE38B" w14:textId="77777777" w:rsidTr="00255E91">
        <w:tc>
          <w:tcPr>
            <w:tcW w:w="2254" w:type="dxa"/>
          </w:tcPr>
          <w:p w14:paraId="5007D479" w14:textId="77777777" w:rsidR="00255E91" w:rsidRPr="00074B99" w:rsidRDefault="00255E91" w:rsidP="00AF3B2D">
            <w:r w:rsidRPr="00074B99">
              <w:t>T1</w:t>
            </w:r>
          </w:p>
        </w:tc>
        <w:tc>
          <w:tcPr>
            <w:tcW w:w="2254" w:type="dxa"/>
          </w:tcPr>
          <w:p w14:paraId="576F0EEE" w14:textId="77777777" w:rsidR="00255E91" w:rsidRPr="00074B99" w:rsidRDefault="00255E91" w:rsidP="00AF3B2D">
            <w:pPr>
              <w:rPr>
                <w:i/>
              </w:rPr>
            </w:pPr>
            <w:r w:rsidRPr="00074B99">
              <w:rPr>
                <w:i/>
              </w:rPr>
              <w:t>Initial</w:t>
            </w:r>
          </w:p>
        </w:tc>
        <w:tc>
          <w:tcPr>
            <w:tcW w:w="2254" w:type="dxa"/>
          </w:tcPr>
          <w:p w14:paraId="5A9CACA8" w14:textId="02E5DCDF" w:rsidR="00255E91" w:rsidRPr="00074B99" w:rsidRDefault="00255E91" w:rsidP="00AF3B2D">
            <w:r w:rsidRPr="00074B99">
              <w:t>El lector RTPS es creado</w:t>
            </w:r>
          </w:p>
        </w:tc>
        <w:tc>
          <w:tcPr>
            <w:tcW w:w="2255" w:type="dxa"/>
          </w:tcPr>
          <w:p w14:paraId="47988DF6" w14:textId="6B75F615" w:rsidR="00255E91" w:rsidRPr="00074B99" w:rsidRDefault="00255E91" w:rsidP="00AF3B2D">
            <w:pPr>
              <w:rPr>
                <w:i/>
              </w:rPr>
            </w:pPr>
            <w:r w:rsidRPr="00074B99">
              <w:rPr>
                <w:i/>
              </w:rPr>
              <w:t>Waiting</w:t>
            </w:r>
          </w:p>
        </w:tc>
      </w:tr>
      <w:tr w:rsidR="00255E91" w:rsidRPr="00074B99" w14:paraId="6DE71708" w14:textId="77777777" w:rsidTr="00255E91">
        <w:tc>
          <w:tcPr>
            <w:tcW w:w="2254" w:type="dxa"/>
          </w:tcPr>
          <w:p w14:paraId="654828C8" w14:textId="77777777" w:rsidR="00255E91" w:rsidRPr="00074B99" w:rsidRDefault="00255E91" w:rsidP="00AF3B2D">
            <w:r w:rsidRPr="00074B99">
              <w:t>T2</w:t>
            </w:r>
          </w:p>
        </w:tc>
        <w:tc>
          <w:tcPr>
            <w:tcW w:w="2254" w:type="dxa"/>
          </w:tcPr>
          <w:p w14:paraId="1C515FF8" w14:textId="0213EFA2" w:rsidR="00255E91" w:rsidRPr="00074B99" w:rsidRDefault="00255E91" w:rsidP="00AF3B2D">
            <w:pPr>
              <w:rPr>
                <w:i/>
              </w:rPr>
            </w:pPr>
            <w:r w:rsidRPr="00074B99">
              <w:rPr>
                <w:i/>
              </w:rPr>
              <w:t>Waiting</w:t>
            </w:r>
          </w:p>
        </w:tc>
        <w:tc>
          <w:tcPr>
            <w:tcW w:w="2254" w:type="dxa"/>
          </w:tcPr>
          <w:p w14:paraId="78DB625D" w14:textId="6F8262DE" w:rsidR="00255E91" w:rsidRPr="00074B99" w:rsidRDefault="00255E91" w:rsidP="00AF3B2D">
            <w:r w:rsidRPr="00074B99">
              <w:t>El mensaje DATA es recibido</w:t>
            </w:r>
          </w:p>
        </w:tc>
        <w:tc>
          <w:tcPr>
            <w:tcW w:w="2255" w:type="dxa"/>
          </w:tcPr>
          <w:p w14:paraId="13598F9C" w14:textId="1FA3D6D9" w:rsidR="00255E91" w:rsidRPr="00074B99" w:rsidRDefault="00255E91" w:rsidP="00AF3B2D">
            <w:pPr>
              <w:rPr>
                <w:i/>
              </w:rPr>
            </w:pPr>
            <w:r w:rsidRPr="00074B99">
              <w:rPr>
                <w:i/>
              </w:rPr>
              <w:t>Waiting</w:t>
            </w:r>
          </w:p>
        </w:tc>
      </w:tr>
      <w:tr w:rsidR="00255E91" w:rsidRPr="00074B99" w14:paraId="429983C1" w14:textId="77777777" w:rsidTr="00255E91">
        <w:tc>
          <w:tcPr>
            <w:tcW w:w="2254" w:type="dxa"/>
          </w:tcPr>
          <w:p w14:paraId="556B730F" w14:textId="77777777" w:rsidR="00255E91" w:rsidRPr="00074B99" w:rsidRDefault="00255E91" w:rsidP="00AF3B2D">
            <w:r w:rsidRPr="00074B99">
              <w:t>T3</w:t>
            </w:r>
          </w:p>
        </w:tc>
        <w:tc>
          <w:tcPr>
            <w:tcW w:w="2254" w:type="dxa"/>
          </w:tcPr>
          <w:p w14:paraId="1629E8AF" w14:textId="5169064E" w:rsidR="00255E91" w:rsidRPr="00074B99" w:rsidRDefault="00255E91" w:rsidP="00AF3B2D">
            <w:pPr>
              <w:rPr>
                <w:i/>
              </w:rPr>
            </w:pPr>
            <w:r w:rsidRPr="00074B99">
              <w:rPr>
                <w:i/>
              </w:rPr>
              <w:t>Waiting</w:t>
            </w:r>
          </w:p>
        </w:tc>
        <w:tc>
          <w:tcPr>
            <w:tcW w:w="2254" w:type="dxa"/>
          </w:tcPr>
          <w:p w14:paraId="60D03A12" w14:textId="46EFA164" w:rsidR="00255E91" w:rsidRPr="00074B99" w:rsidRDefault="00255E91" w:rsidP="00AF3B2D">
            <w:r w:rsidRPr="00074B99">
              <w:t>El lector RTPS es borrado.</w:t>
            </w:r>
          </w:p>
        </w:tc>
        <w:tc>
          <w:tcPr>
            <w:tcW w:w="2255" w:type="dxa"/>
          </w:tcPr>
          <w:p w14:paraId="2F509CBB" w14:textId="058011FB" w:rsidR="00255E91" w:rsidRPr="00074B99" w:rsidRDefault="00255E91" w:rsidP="00AF3B2D">
            <w:pPr>
              <w:rPr>
                <w:i/>
              </w:rPr>
            </w:pPr>
            <w:r w:rsidRPr="00074B99">
              <w:rPr>
                <w:i/>
              </w:rPr>
              <w:t>Final</w:t>
            </w:r>
          </w:p>
        </w:tc>
      </w:tr>
    </w:tbl>
    <w:p w14:paraId="7BD1BD79" w14:textId="77777777" w:rsidR="00255E91" w:rsidRPr="00074B99" w:rsidRDefault="00255E91" w:rsidP="00255E91"/>
    <w:p w14:paraId="02CFDB45" w14:textId="4A0B4252" w:rsidR="00255E91" w:rsidRPr="00074B99" w:rsidRDefault="00255E91" w:rsidP="00255E91">
      <w:pPr>
        <w:pStyle w:val="Ttulo5"/>
      </w:pPr>
      <w:r w:rsidRPr="00074B99">
        <w:t>Comportamiento de Reader sin estado confiable</w:t>
      </w:r>
    </w:p>
    <w:p w14:paraId="13D2E515" w14:textId="581801F1" w:rsidR="00900937" w:rsidRPr="00074B99" w:rsidRDefault="00255E91" w:rsidP="00255E91">
      <w:r w:rsidRPr="00074B99">
        <w:t>Esta combinación no es soportada por el protocolo RTPS, es decir que para tener una implementación confiable, el lector RTPS debe mantener algún estado.</w:t>
      </w:r>
    </w:p>
    <w:p w14:paraId="63CB01E8" w14:textId="7E1511E5" w:rsidR="00AF3B2D" w:rsidRPr="00074B99" w:rsidRDefault="00AF3B2D" w:rsidP="00AF3B2D">
      <w:pPr>
        <w:pStyle w:val="Ttulo4"/>
      </w:pPr>
      <w:r w:rsidRPr="00074B99">
        <w:t>Comportamiento de Reader con estado</w:t>
      </w:r>
    </w:p>
    <w:p w14:paraId="095C7E9F" w14:textId="09F85897" w:rsidR="00AF3B2D" w:rsidRPr="00074B99" w:rsidRDefault="00AF3B2D" w:rsidP="00AF3B2D">
      <w:pPr>
        <w:pStyle w:val="Ttulo5"/>
      </w:pPr>
      <w:r w:rsidRPr="00074B99">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eastAsia="es-EC"/>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73">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4D840D37" w:rsidR="00176069" w:rsidRPr="00074B99" w:rsidRDefault="00AF3B2D" w:rsidP="00176069">
      <w:pPr>
        <w:pStyle w:val="Descripcin"/>
        <w:rPr>
          <w:i w:val="0"/>
        </w:rPr>
      </w:pPr>
      <w:bookmarkStart w:id="271" w:name="_Ref421009678"/>
      <w:bookmarkStart w:id="272" w:name="_Toc425414782"/>
      <w:bookmarkStart w:id="273" w:name="_Toc421177696"/>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2</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41</w:t>
      </w:r>
      <w:r w:rsidR="007D7E71" w:rsidRPr="00074B99">
        <w:fldChar w:fldCharType="end"/>
      </w:r>
      <w:bookmarkEnd w:id="271"/>
      <w:r w:rsidRPr="00074B99">
        <w:rPr>
          <w:i w:val="0"/>
        </w:rPr>
        <w:t xml:space="preserve">. Comportamiento de un </w:t>
      </w:r>
      <w:r w:rsidRPr="00074B99">
        <w:t>Reader</w:t>
      </w:r>
      <w:r w:rsidRPr="00074B99">
        <w:rPr>
          <w:i w:val="0"/>
        </w:rPr>
        <w:t xml:space="preserve"> con estado con WITH_KEY Best-Effort con respecto a cada </w:t>
      </w:r>
      <w:r w:rsidRPr="00074B99">
        <w:t xml:space="preserve">Writer </w:t>
      </w:r>
      <w:r w:rsidR="009968FE" w:rsidRPr="00074B99">
        <w:rPr>
          <w:i w:val="0"/>
        </w:rPr>
        <w:t>a</w:t>
      </w:r>
      <w:r w:rsidRPr="00074B99">
        <w:rPr>
          <w:i w:val="0"/>
        </w:rPr>
        <w:t>sociado</w:t>
      </w:r>
      <w:bookmarkEnd w:id="272"/>
    </w:p>
    <w:p w14:paraId="7BD6A53A" w14:textId="5966BE13" w:rsidR="00AF3B2D" w:rsidRPr="00074B99" w:rsidRDefault="00655EB6" w:rsidP="00176069">
      <w:pPr>
        <w:pStyle w:val="Descripcin"/>
      </w:pPr>
      <w:sdt>
        <w:sdtPr>
          <w:rPr>
            <w:i w:val="0"/>
          </w:rPr>
          <w:id w:val="-1110353051"/>
          <w:citation/>
        </w:sdtPr>
        <w:sdtContent>
          <w:r w:rsidR="009968FE" w:rsidRPr="00074B99">
            <w:rPr>
              <w:i w:val="0"/>
            </w:rPr>
            <w:fldChar w:fldCharType="begin"/>
          </w:r>
          <w:r w:rsidR="009968FE" w:rsidRPr="00074B99">
            <w:rPr>
              <w:i w:val="0"/>
            </w:rPr>
            <w:instrText xml:space="preserve"> CITATION OMG14 \l 1036 </w:instrText>
          </w:r>
          <w:r w:rsidR="009968FE" w:rsidRPr="00074B99">
            <w:rPr>
              <w:i w:val="0"/>
            </w:rPr>
            <w:fldChar w:fldCharType="separate"/>
          </w:r>
          <w:r w:rsidR="0020142C" w:rsidRPr="00074B99">
            <w:rPr>
              <w:noProof/>
            </w:rPr>
            <w:t>(OMG, 2014)</w:t>
          </w:r>
          <w:r w:rsidR="009968FE" w:rsidRPr="00074B99">
            <w:rPr>
              <w:i w:val="0"/>
            </w:rPr>
            <w:fldChar w:fldCharType="end"/>
          </w:r>
        </w:sdtContent>
      </w:sdt>
      <w:bookmarkEnd w:id="273"/>
    </w:p>
    <w:p w14:paraId="3C725A20" w14:textId="77777777" w:rsidR="00AF3B2D" w:rsidRPr="00074B99" w:rsidRDefault="00AF3B2D" w:rsidP="00AF3B2D"/>
    <w:p w14:paraId="054DBDD2" w14:textId="60B5B765" w:rsidR="000850D2" w:rsidRPr="00074B99" w:rsidRDefault="00075F87" w:rsidP="000850D2">
      <w:r w:rsidRPr="00074B99">
        <w:t>El listado de estados se encuentra descrito en la</w:t>
      </w:r>
      <w:r w:rsidR="009968FE" w:rsidRPr="00074B99">
        <w:t xml:space="preserve"> </w:t>
      </w:r>
      <w:r w:rsidR="009968FE" w:rsidRPr="00074B99">
        <w:fldChar w:fldCharType="begin"/>
      </w:r>
      <w:r w:rsidR="009968FE" w:rsidRPr="00074B99">
        <w:instrText xml:space="preserve"> REF _Ref421010186 \h </w:instrText>
      </w:r>
      <w:r w:rsidR="009968FE"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13</w:t>
      </w:r>
      <w:r w:rsidR="009968FE" w:rsidRPr="00074B99">
        <w:fldChar w:fldCharType="end"/>
      </w:r>
      <w:r w:rsidR="009968FE" w:rsidRPr="00074B99">
        <w:t>.</w:t>
      </w:r>
    </w:p>
    <w:p w14:paraId="1FF61523" w14:textId="580E00D5" w:rsidR="00B72DA4" w:rsidRPr="00074B99" w:rsidRDefault="00B72DA4" w:rsidP="00B72DA4">
      <w:pPr>
        <w:pStyle w:val="Descripcin"/>
        <w:keepNext/>
      </w:pPr>
      <w:bookmarkStart w:id="274" w:name="_Ref421010186"/>
      <w:bookmarkStart w:id="275" w:name="_Toc425414574"/>
      <w:r w:rsidRPr="00074B99">
        <w:t xml:space="preserve">Tabla </w:t>
      </w:r>
      <w:r w:rsidR="00AE11C0">
        <w:fldChar w:fldCharType="begin"/>
      </w:r>
      <w:r w:rsidR="00AE11C0">
        <w:instrText xml:space="preserve"> STYLEREF 1 \s </w:instrText>
      </w:r>
      <w:r w:rsidR="00AE11C0">
        <w:fldChar w:fldCharType="separate"/>
      </w:r>
      <w:r w:rsidR="00AE11C0">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13</w:t>
      </w:r>
      <w:r w:rsidR="00AE11C0">
        <w:fldChar w:fldCharType="end"/>
      </w:r>
      <w:bookmarkEnd w:id="274"/>
      <w:r w:rsidRPr="00074B99">
        <w:rPr>
          <w:i w:val="0"/>
        </w:rPr>
        <w:t xml:space="preserve">. Transiciones del comportamiento en mejor esfuerzo de un </w:t>
      </w:r>
      <w:r w:rsidRPr="00074B99">
        <w:t>Reader</w:t>
      </w:r>
      <w:r w:rsidRPr="00074B99">
        <w:rPr>
          <w:i w:val="0"/>
        </w:rPr>
        <w:t xml:space="preserve"> con estado con respecto a cada </w:t>
      </w:r>
      <w:r w:rsidRPr="00074B99">
        <w:t>Writer</w:t>
      </w:r>
      <w:r w:rsidRPr="00074B99">
        <w:rPr>
          <w:i w:val="0"/>
        </w:rPr>
        <w:t xml:space="preserve"> asociado</w:t>
      </w:r>
      <w:bookmarkEnd w:id="275"/>
    </w:p>
    <w:tbl>
      <w:tblPr>
        <w:tblStyle w:val="Cuadrculadetablaclara"/>
        <w:tblW w:w="0" w:type="auto"/>
        <w:tblLook w:val="04A0" w:firstRow="1" w:lastRow="0" w:firstColumn="1" w:lastColumn="0" w:noHBand="0" w:noVBand="1"/>
      </w:tblPr>
      <w:tblGrid>
        <w:gridCol w:w="2254"/>
        <w:gridCol w:w="2254"/>
        <w:gridCol w:w="2254"/>
        <w:gridCol w:w="2255"/>
      </w:tblGrid>
      <w:tr w:rsidR="00075F87" w:rsidRPr="00074B99" w14:paraId="034F90B5" w14:textId="77777777" w:rsidTr="006D0FD6">
        <w:tc>
          <w:tcPr>
            <w:tcW w:w="2254" w:type="dxa"/>
          </w:tcPr>
          <w:p w14:paraId="47785572" w14:textId="77777777" w:rsidR="00075F87" w:rsidRPr="00074B99" w:rsidRDefault="00075F87" w:rsidP="006D0FD6">
            <w:r w:rsidRPr="00074B99">
              <w:t>Transición</w:t>
            </w:r>
          </w:p>
        </w:tc>
        <w:tc>
          <w:tcPr>
            <w:tcW w:w="2254" w:type="dxa"/>
          </w:tcPr>
          <w:p w14:paraId="6E72E2FC" w14:textId="77777777" w:rsidR="00075F87" w:rsidRPr="00074B99" w:rsidRDefault="00075F87" w:rsidP="006D0FD6">
            <w:r w:rsidRPr="00074B99">
              <w:t>Estado</w:t>
            </w:r>
          </w:p>
        </w:tc>
        <w:tc>
          <w:tcPr>
            <w:tcW w:w="2254" w:type="dxa"/>
          </w:tcPr>
          <w:p w14:paraId="487ACA6B" w14:textId="77777777" w:rsidR="00075F87" w:rsidRPr="00074B99" w:rsidRDefault="00075F87" w:rsidP="006D0FD6">
            <w:r w:rsidRPr="00074B99">
              <w:t>Evento</w:t>
            </w:r>
          </w:p>
        </w:tc>
        <w:tc>
          <w:tcPr>
            <w:tcW w:w="2255" w:type="dxa"/>
          </w:tcPr>
          <w:p w14:paraId="29B441DD" w14:textId="77777777" w:rsidR="00075F87" w:rsidRPr="00074B99" w:rsidRDefault="00075F87" w:rsidP="006D0FD6">
            <w:r w:rsidRPr="00074B99">
              <w:t>Siguiente Estado</w:t>
            </w:r>
          </w:p>
        </w:tc>
      </w:tr>
      <w:tr w:rsidR="00075F87" w:rsidRPr="00074B99" w14:paraId="6A2C1495" w14:textId="77777777" w:rsidTr="006D0FD6">
        <w:tc>
          <w:tcPr>
            <w:tcW w:w="2254" w:type="dxa"/>
          </w:tcPr>
          <w:p w14:paraId="1E6F25EE" w14:textId="77777777" w:rsidR="00075F87" w:rsidRPr="00074B99" w:rsidRDefault="00075F87" w:rsidP="006D0FD6">
            <w:r w:rsidRPr="00074B99">
              <w:lastRenderedPageBreak/>
              <w:t>T1</w:t>
            </w:r>
          </w:p>
        </w:tc>
        <w:tc>
          <w:tcPr>
            <w:tcW w:w="2254" w:type="dxa"/>
          </w:tcPr>
          <w:p w14:paraId="290EDB74" w14:textId="77777777" w:rsidR="00075F87" w:rsidRPr="00074B99" w:rsidRDefault="00075F87" w:rsidP="006D0FD6">
            <w:pPr>
              <w:rPr>
                <w:i/>
              </w:rPr>
            </w:pPr>
            <w:r w:rsidRPr="00074B99">
              <w:rPr>
                <w:i/>
              </w:rPr>
              <w:t>Initial</w:t>
            </w:r>
          </w:p>
        </w:tc>
        <w:tc>
          <w:tcPr>
            <w:tcW w:w="2254" w:type="dxa"/>
          </w:tcPr>
          <w:p w14:paraId="3A05C044" w14:textId="2A81148E" w:rsidR="00075F87" w:rsidRPr="00074B99" w:rsidRDefault="00075F87" w:rsidP="006D0FD6">
            <w:r w:rsidRPr="00074B99">
              <w:t>El lector RTPS es configurado con su escritor asociado.</w:t>
            </w:r>
          </w:p>
        </w:tc>
        <w:tc>
          <w:tcPr>
            <w:tcW w:w="2255" w:type="dxa"/>
          </w:tcPr>
          <w:p w14:paraId="09ADC35A" w14:textId="7E468D2A" w:rsidR="00075F87" w:rsidRPr="00074B99" w:rsidRDefault="00075F87" w:rsidP="006D0FD6">
            <w:pPr>
              <w:rPr>
                <w:i/>
              </w:rPr>
            </w:pPr>
            <w:r w:rsidRPr="00074B99">
              <w:rPr>
                <w:i/>
              </w:rPr>
              <w:t>Waiting</w:t>
            </w:r>
          </w:p>
        </w:tc>
      </w:tr>
      <w:tr w:rsidR="00075F87" w:rsidRPr="00074B99" w14:paraId="28CBB0FE" w14:textId="77777777" w:rsidTr="006D0FD6">
        <w:tc>
          <w:tcPr>
            <w:tcW w:w="2254" w:type="dxa"/>
          </w:tcPr>
          <w:p w14:paraId="381E7D82" w14:textId="77777777" w:rsidR="00075F87" w:rsidRPr="00074B99" w:rsidRDefault="00075F87" w:rsidP="006D0FD6">
            <w:r w:rsidRPr="00074B99">
              <w:t>T2</w:t>
            </w:r>
          </w:p>
        </w:tc>
        <w:tc>
          <w:tcPr>
            <w:tcW w:w="2254" w:type="dxa"/>
          </w:tcPr>
          <w:p w14:paraId="04C1B4DA" w14:textId="5BA4D44D" w:rsidR="00075F87" w:rsidRPr="00074B99" w:rsidRDefault="00075F87" w:rsidP="00075F87">
            <w:pPr>
              <w:rPr>
                <w:i/>
              </w:rPr>
            </w:pPr>
            <w:r w:rsidRPr="00074B99">
              <w:rPr>
                <w:i/>
              </w:rPr>
              <w:t>Waiting</w:t>
            </w:r>
          </w:p>
        </w:tc>
        <w:tc>
          <w:tcPr>
            <w:tcW w:w="2254" w:type="dxa"/>
          </w:tcPr>
          <w:p w14:paraId="1643D3C2" w14:textId="1EBC75D1" w:rsidR="00075F87" w:rsidRPr="00074B99" w:rsidRDefault="00075F87" w:rsidP="006D0FD6">
            <w:r w:rsidRPr="00074B99">
              <w:t>El mensaje DATA es recibido desde el escritor asociado.</w:t>
            </w:r>
          </w:p>
        </w:tc>
        <w:tc>
          <w:tcPr>
            <w:tcW w:w="2255" w:type="dxa"/>
          </w:tcPr>
          <w:p w14:paraId="431F74AC" w14:textId="66BBD949" w:rsidR="00075F87" w:rsidRPr="00074B99" w:rsidRDefault="00075F87" w:rsidP="006D0FD6">
            <w:pPr>
              <w:rPr>
                <w:i/>
              </w:rPr>
            </w:pPr>
            <w:r w:rsidRPr="00074B99">
              <w:rPr>
                <w:i/>
              </w:rPr>
              <w:t>Waiting</w:t>
            </w:r>
          </w:p>
        </w:tc>
      </w:tr>
      <w:tr w:rsidR="00075F87" w:rsidRPr="00074B99" w14:paraId="52883BFB" w14:textId="77777777" w:rsidTr="006D0FD6">
        <w:tc>
          <w:tcPr>
            <w:tcW w:w="2254" w:type="dxa"/>
          </w:tcPr>
          <w:p w14:paraId="2951D731" w14:textId="77777777" w:rsidR="00075F87" w:rsidRPr="00074B99" w:rsidRDefault="00075F87" w:rsidP="006D0FD6">
            <w:r w:rsidRPr="00074B99">
              <w:t>T3</w:t>
            </w:r>
          </w:p>
        </w:tc>
        <w:tc>
          <w:tcPr>
            <w:tcW w:w="2254" w:type="dxa"/>
          </w:tcPr>
          <w:p w14:paraId="43B94140" w14:textId="40247C44" w:rsidR="00075F87" w:rsidRPr="00074B99" w:rsidRDefault="00075F87" w:rsidP="006D0FD6">
            <w:pPr>
              <w:rPr>
                <w:i/>
              </w:rPr>
            </w:pPr>
            <w:r w:rsidRPr="00074B99">
              <w:rPr>
                <w:i/>
              </w:rPr>
              <w:t>Waiting</w:t>
            </w:r>
          </w:p>
        </w:tc>
        <w:tc>
          <w:tcPr>
            <w:tcW w:w="2254" w:type="dxa"/>
          </w:tcPr>
          <w:p w14:paraId="350914E9" w14:textId="3C08DE23" w:rsidR="00075F87" w:rsidRPr="00074B99" w:rsidRDefault="00075F87" w:rsidP="006D0FD6">
            <w:r w:rsidRPr="00074B99">
              <w:t>El lector RTPS es configurado para no estar más asociado con el escritor.</w:t>
            </w:r>
          </w:p>
        </w:tc>
        <w:tc>
          <w:tcPr>
            <w:tcW w:w="2255" w:type="dxa"/>
          </w:tcPr>
          <w:p w14:paraId="3873EE42" w14:textId="2FF6AF9B" w:rsidR="00075F87" w:rsidRPr="00074B99" w:rsidRDefault="00075F87" w:rsidP="006D0FD6">
            <w:pPr>
              <w:rPr>
                <w:i/>
              </w:rPr>
            </w:pPr>
            <w:r w:rsidRPr="00074B99">
              <w:rPr>
                <w:i/>
              </w:rPr>
              <w:t>Final</w:t>
            </w:r>
          </w:p>
        </w:tc>
      </w:tr>
    </w:tbl>
    <w:p w14:paraId="6350C512" w14:textId="77777777" w:rsidR="00075F87" w:rsidRPr="00074B99" w:rsidRDefault="00075F87" w:rsidP="000850D2"/>
    <w:p w14:paraId="73A5E5C5" w14:textId="77777777" w:rsidR="007B1DF6" w:rsidRPr="00074B99" w:rsidRDefault="007B1DF6" w:rsidP="007B1DF6">
      <w:pPr>
        <w:pStyle w:val="Ttulo5"/>
      </w:pPr>
      <w:r w:rsidRPr="00074B99">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eastAsia="es-EC"/>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4">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17E66DD5" w:rsidR="00176069" w:rsidRPr="00074B99" w:rsidRDefault="00703C77" w:rsidP="00176069">
      <w:pPr>
        <w:pStyle w:val="Descripcin"/>
        <w:rPr>
          <w:i w:val="0"/>
        </w:rPr>
      </w:pPr>
      <w:bookmarkStart w:id="276" w:name="_Ref421010878"/>
      <w:bookmarkStart w:id="277" w:name="_Toc425414783"/>
      <w:bookmarkStart w:id="278" w:name="_Toc421177697"/>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2</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42</w:t>
      </w:r>
      <w:r w:rsidR="007D7E71" w:rsidRPr="00074B99">
        <w:fldChar w:fldCharType="end"/>
      </w:r>
      <w:bookmarkEnd w:id="276"/>
      <w:r w:rsidRPr="00074B99">
        <w:rPr>
          <w:i w:val="0"/>
        </w:rPr>
        <w:t xml:space="preserve">. Comportamiento de un </w:t>
      </w:r>
      <w:r w:rsidRPr="00074B99">
        <w:t>Reader</w:t>
      </w:r>
      <w:r w:rsidRPr="00074B99">
        <w:rPr>
          <w:i w:val="0"/>
        </w:rPr>
        <w:t xml:space="preserve"> con estado con WITH_KEY</w:t>
      </w:r>
      <w:r w:rsidRPr="00074B99">
        <w:t xml:space="preserve"> Reliable</w:t>
      </w:r>
      <w:r w:rsidRPr="00074B99">
        <w:rPr>
          <w:i w:val="0"/>
        </w:rPr>
        <w:t xml:space="preserve"> con respecto a cada </w:t>
      </w:r>
      <w:r w:rsidRPr="00074B99">
        <w:t>Writer</w:t>
      </w:r>
      <w:r w:rsidRPr="00074B99">
        <w:rPr>
          <w:i w:val="0"/>
        </w:rPr>
        <w:t xml:space="preserve"> asociado</w:t>
      </w:r>
      <w:bookmarkEnd w:id="277"/>
    </w:p>
    <w:p w14:paraId="6CCEFCB3" w14:textId="7FF81599" w:rsidR="009F264D" w:rsidRPr="00074B99" w:rsidRDefault="00655EB6" w:rsidP="00176069">
      <w:pPr>
        <w:pStyle w:val="Descripcin"/>
        <w:rPr>
          <w:i w:val="0"/>
        </w:rPr>
      </w:pPr>
      <w:sdt>
        <w:sdtPr>
          <w:rPr>
            <w:i w:val="0"/>
          </w:rPr>
          <w:id w:val="823239628"/>
          <w:citation/>
        </w:sdtPr>
        <w:sdtContent>
          <w:r w:rsidR="00703C77" w:rsidRPr="00074B99">
            <w:rPr>
              <w:i w:val="0"/>
            </w:rPr>
            <w:fldChar w:fldCharType="begin"/>
          </w:r>
          <w:r w:rsidR="00703C77" w:rsidRPr="00074B99">
            <w:rPr>
              <w:i w:val="0"/>
            </w:rPr>
            <w:instrText xml:space="preserve"> CITATION OMG14 \l 1036 </w:instrText>
          </w:r>
          <w:r w:rsidR="00703C77" w:rsidRPr="00074B99">
            <w:rPr>
              <w:i w:val="0"/>
            </w:rPr>
            <w:fldChar w:fldCharType="separate"/>
          </w:r>
          <w:r w:rsidR="0020142C" w:rsidRPr="00074B99">
            <w:rPr>
              <w:noProof/>
            </w:rPr>
            <w:t>(OMG, 2014)</w:t>
          </w:r>
          <w:r w:rsidR="00703C77" w:rsidRPr="00074B99">
            <w:rPr>
              <w:i w:val="0"/>
            </w:rPr>
            <w:fldChar w:fldCharType="end"/>
          </w:r>
        </w:sdtContent>
      </w:sdt>
      <w:bookmarkEnd w:id="278"/>
    </w:p>
    <w:p w14:paraId="47193970" w14:textId="77777777" w:rsidR="00030E82" w:rsidRPr="00074B99" w:rsidRDefault="00030E82" w:rsidP="00030E82"/>
    <w:p w14:paraId="53AB6986" w14:textId="68CE8D81" w:rsidR="00030E82" w:rsidRPr="00074B99" w:rsidRDefault="00030E82" w:rsidP="00030E82">
      <w:r w:rsidRPr="00074B99">
        <w:t xml:space="preserve">El listado de estados se encuentra descrito en la </w:t>
      </w:r>
      <w:r w:rsidRPr="00074B99">
        <w:fldChar w:fldCharType="begin"/>
      </w:r>
      <w:r w:rsidRPr="00074B99">
        <w:instrText xml:space="preserve"> REF _Ref421012100 \h </w:instrText>
      </w:r>
      <w:r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14</w:t>
      </w:r>
      <w:r w:rsidRPr="00074B99">
        <w:fldChar w:fldCharType="end"/>
      </w:r>
      <w:r w:rsidRPr="00074B99">
        <w:t>.</w:t>
      </w:r>
    </w:p>
    <w:p w14:paraId="2DBD567B" w14:textId="77777777" w:rsidR="00030E82" w:rsidRPr="00074B99" w:rsidRDefault="00030E82" w:rsidP="00030E82"/>
    <w:p w14:paraId="3743C380" w14:textId="77777777" w:rsidR="00C5723A" w:rsidRPr="00074B99" w:rsidRDefault="00C5723A" w:rsidP="00C5723A"/>
    <w:p w14:paraId="1E604704" w14:textId="764A744C" w:rsidR="00030E82" w:rsidRPr="00074B99" w:rsidRDefault="00030E82" w:rsidP="00030E82">
      <w:pPr>
        <w:pStyle w:val="Descripcin"/>
        <w:keepNext/>
      </w:pPr>
      <w:bookmarkStart w:id="279" w:name="_Ref421012100"/>
      <w:bookmarkStart w:id="280" w:name="_Toc425414575"/>
      <w:r w:rsidRPr="00074B99">
        <w:t xml:space="preserve">Tabla </w:t>
      </w:r>
      <w:r w:rsidR="00AE11C0">
        <w:fldChar w:fldCharType="begin"/>
      </w:r>
      <w:r w:rsidR="00AE11C0">
        <w:instrText xml:space="preserve"> STYLEREF 1 \s </w:instrText>
      </w:r>
      <w:r w:rsidR="00AE11C0">
        <w:fldChar w:fldCharType="separate"/>
      </w:r>
      <w:r w:rsidR="00AE11C0">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14</w:t>
      </w:r>
      <w:r w:rsidR="00AE11C0">
        <w:fldChar w:fldCharType="end"/>
      </w:r>
      <w:bookmarkEnd w:id="279"/>
      <w:r w:rsidRPr="00074B99">
        <w:rPr>
          <w:i w:val="0"/>
        </w:rPr>
        <w:t xml:space="preserve">. Transiciones del comportamiento en confiable de un </w:t>
      </w:r>
      <w:r w:rsidRPr="00074B99">
        <w:t>Reader</w:t>
      </w:r>
      <w:r w:rsidRPr="00074B99">
        <w:rPr>
          <w:i w:val="0"/>
        </w:rPr>
        <w:t xml:space="preserve"> con estado con respecto a su </w:t>
      </w:r>
      <w:r w:rsidRPr="00074B99">
        <w:t>Writer</w:t>
      </w:r>
      <w:r w:rsidRPr="00074B99">
        <w:rPr>
          <w:i w:val="0"/>
        </w:rPr>
        <w:t xml:space="preserve"> asociado</w:t>
      </w:r>
      <w:bookmarkEnd w:id="280"/>
    </w:p>
    <w:tbl>
      <w:tblPr>
        <w:tblStyle w:val="Cuadrculadetablaclara"/>
        <w:tblW w:w="0" w:type="auto"/>
        <w:tblLook w:val="04A0" w:firstRow="1" w:lastRow="0" w:firstColumn="1" w:lastColumn="0" w:noHBand="0" w:noVBand="1"/>
      </w:tblPr>
      <w:tblGrid>
        <w:gridCol w:w="2139"/>
        <w:gridCol w:w="2429"/>
        <w:gridCol w:w="2020"/>
        <w:gridCol w:w="2429"/>
      </w:tblGrid>
      <w:tr w:rsidR="00D84072" w:rsidRPr="00074B99" w14:paraId="2CA13AFB" w14:textId="77777777" w:rsidTr="00030E82">
        <w:tc>
          <w:tcPr>
            <w:tcW w:w="2139" w:type="dxa"/>
          </w:tcPr>
          <w:p w14:paraId="625F70D0" w14:textId="77777777" w:rsidR="009F0F73" w:rsidRPr="00074B99" w:rsidRDefault="009F0F73" w:rsidP="006D0FD6">
            <w:r w:rsidRPr="00074B99">
              <w:t>Transición</w:t>
            </w:r>
          </w:p>
        </w:tc>
        <w:tc>
          <w:tcPr>
            <w:tcW w:w="2429" w:type="dxa"/>
          </w:tcPr>
          <w:p w14:paraId="0277D4F3" w14:textId="77777777" w:rsidR="009F0F73" w:rsidRPr="00074B99" w:rsidRDefault="009F0F73" w:rsidP="006D0FD6">
            <w:r w:rsidRPr="00074B99">
              <w:t>Estado</w:t>
            </w:r>
          </w:p>
        </w:tc>
        <w:tc>
          <w:tcPr>
            <w:tcW w:w="2020" w:type="dxa"/>
          </w:tcPr>
          <w:p w14:paraId="4A312BA5" w14:textId="77777777" w:rsidR="009F0F73" w:rsidRPr="00074B99" w:rsidRDefault="009F0F73" w:rsidP="006D0FD6">
            <w:r w:rsidRPr="00074B99">
              <w:t>Evento</w:t>
            </w:r>
          </w:p>
        </w:tc>
        <w:tc>
          <w:tcPr>
            <w:tcW w:w="2429" w:type="dxa"/>
          </w:tcPr>
          <w:p w14:paraId="5B6429B7" w14:textId="77777777" w:rsidR="009F0F73" w:rsidRPr="00074B99" w:rsidRDefault="009F0F73" w:rsidP="006D0FD6">
            <w:r w:rsidRPr="00074B99">
              <w:t>Siguiente Estado</w:t>
            </w:r>
          </w:p>
        </w:tc>
      </w:tr>
      <w:tr w:rsidR="00D84072" w:rsidRPr="00074B99" w14:paraId="6999E75D" w14:textId="77777777" w:rsidTr="00030E82">
        <w:tc>
          <w:tcPr>
            <w:tcW w:w="2139" w:type="dxa"/>
          </w:tcPr>
          <w:p w14:paraId="40607F6F" w14:textId="77777777" w:rsidR="009F0F73" w:rsidRPr="00074B99" w:rsidRDefault="009F0F73" w:rsidP="006D0FD6">
            <w:r w:rsidRPr="00074B99">
              <w:t>T1</w:t>
            </w:r>
          </w:p>
        </w:tc>
        <w:tc>
          <w:tcPr>
            <w:tcW w:w="2429" w:type="dxa"/>
          </w:tcPr>
          <w:p w14:paraId="51058D68" w14:textId="77777777" w:rsidR="009F0F73" w:rsidRPr="00074B99" w:rsidRDefault="009F0F73" w:rsidP="006D0FD6">
            <w:pPr>
              <w:rPr>
                <w:i/>
              </w:rPr>
            </w:pPr>
            <w:r w:rsidRPr="00074B99">
              <w:rPr>
                <w:i/>
              </w:rPr>
              <w:t>Initial</w:t>
            </w:r>
          </w:p>
        </w:tc>
        <w:tc>
          <w:tcPr>
            <w:tcW w:w="2020" w:type="dxa"/>
          </w:tcPr>
          <w:p w14:paraId="5D0E9E94" w14:textId="57B26CF2" w:rsidR="009F0F73" w:rsidRPr="00074B99" w:rsidRDefault="00D6386B" w:rsidP="006D0FD6">
            <w:r w:rsidRPr="00074B99">
              <w:t>El lector RTPS es configurado con un escritor asociado</w:t>
            </w:r>
            <w:r w:rsidR="009F0F73" w:rsidRPr="00074B99">
              <w:t>.</w:t>
            </w:r>
          </w:p>
        </w:tc>
        <w:tc>
          <w:tcPr>
            <w:tcW w:w="2429" w:type="dxa"/>
          </w:tcPr>
          <w:p w14:paraId="14E67EC4" w14:textId="32F048DC" w:rsidR="009F0F73" w:rsidRPr="00074B99" w:rsidRDefault="009F0F73" w:rsidP="006D0FD6">
            <w:pPr>
              <w:rPr>
                <w:i/>
              </w:rPr>
            </w:pPr>
            <w:r w:rsidRPr="00074B99">
              <w:rPr>
                <w:i/>
              </w:rPr>
              <w:t>Waiting</w:t>
            </w:r>
          </w:p>
        </w:tc>
      </w:tr>
      <w:tr w:rsidR="00D84072" w:rsidRPr="00074B99" w14:paraId="7E788FC0" w14:textId="77777777" w:rsidTr="00030E82">
        <w:tc>
          <w:tcPr>
            <w:tcW w:w="2139" w:type="dxa"/>
          </w:tcPr>
          <w:p w14:paraId="504DC389" w14:textId="77777777" w:rsidR="009F0F73" w:rsidRPr="00074B99" w:rsidRDefault="009F0F73" w:rsidP="006D0FD6">
            <w:r w:rsidRPr="00074B99">
              <w:t>T2</w:t>
            </w:r>
          </w:p>
        </w:tc>
        <w:tc>
          <w:tcPr>
            <w:tcW w:w="2429" w:type="dxa"/>
          </w:tcPr>
          <w:p w14:paraId="5253360F" w14:textId="649134E8" w:rsidR="009F0F73" w:rsidRPr="00074B99" w:rsidRDefault="009F0F73" w:rsidP="006D0FD6">
            <w:pPr>
              <w:rPr>
                <w:i/>
              </w:rPr>
            </w:pPr>
            <w:r w:rsidRPr="00074B99">
              <w:rPr>
                <w:i/>
              </w:rPr>
              <w:t>Waiting</w:t>
            </w:r>
          </w:p>
        </w:tc>
        <w:tc>
          <w:tcPr>
            <w:tcW w:w="2020" w:type="dxa"/>
          </w:tcPr>
          <w:p w14:paraId="5D4DCEBD" w14:textId="57D88848" w:rsidR="009F0F73" w:rsidRPr="00074B99" w:rsidRDefault="00D6386B" w:rsidP="006D0FD6">
            <w:r w:rsidRPr="00074B99">
              <w:t>El mensaje HEARTBEAT es recibido</w:t>
            </w:r>
            <w:r w:rsidR="009F0F73" w:rsidRPr="00074B99">
              <w:t>.</w:t>
            </w:r>
          </w:p>
        </w:tc>
        <w:tc>
          <w:tcPr>
            <w:tcW w:w="2429" w:type="dxa"/>
          </w:tcPr>
          <w:p w14:paraId="6C0B14A5" w14:textId="64DA37D5" w:rsidR="009F0F73" w:rsidRPr="00074B99" w:rsidRDefault="00D6386B" w:rsidP="006D0FD6">
            <w:pPr>
              <w:rPr>
                <w:i/>
              </w:rPr>
            </w:pPr>
            <w:r w:rsidRPr="00074B99">
              <w:rPr>
                <w:i/>
              </w:rPr>
              <w:t>Si la finalflag está en 0 Must_send_ack</w:t>
            </w:r>
          </w:p>
          <w:p w14:paraId="4778E694" w14:textId="77777777" w:rsidR="00D6386B" w:rsidRPr="00074B99" w:rsidRDefault="00D6386B" w:rsidP="006D0FD6">
            <w:pPr>
              <w:rPr>
                <w:i/>
              </w:rPr>
            </w:pPr>
            <w:r w:rsidRPr="00074B99">
              <w:rPr>
                <w:i/>
              </w:rPr>
              <w:t>Si la livelinessflag  está en 0 May_send_ack</w:t>
            </w:r>
          </w:p>
          <w:p w14:paraId="0D011B14" w14:textId="302C9329" w:rsidR="00D6386B" w:rsidRPr="00074B99" w:rsidRDefault="00D6386B" w:rsidP="006D0FD6">
            <w:pPr>
              <w:rPr>
                <w:i/>
              </w:rPr>
            </w:pPr>
            <w:r w:rsidRPr="00074B99">
              <w:rPr>
                <w:i/>
              </w:rPr>
              <w:t xml:space="preserve">Sino Waiting </w:t>
            </w:r>
          </w:p>
        </w:tc>
      </w:tr>
      <w:tr w:rsidR="00D84072" w:rsidRPr="00074B99" w14:paraId="339D3381" w14:textId="77777777" w:rsidTr="00030E82">
        <w:tc>
          <w:tcPr>
            <w:tcW w:w="2139" w:type="dxa"/>
          </w:tcPr>
          <w:p w14:paraId="722FAF82" w14:textId="0432A63E" w:rsidR="009F0F73" w:rsidRPr="00074B99" w:rsidRDefault="009F0F73" w:rsidP="006D0FD6">
            <w:r w:rsidRPr="00074B99">
              <w:t>T3</w:t>
            </w:r>
          </w:p>
        </w:tc>
        <w:tc>
          <w:tcPr>
            <w:tcW w:w="2429" w:type="dxa"/>
          </w:tcPr>
          <w:p w14:paraId="2A6D0AAF" w14:textId="30399D9B" w:rsidR="009F0F73" w:rsidRPr="00074B99" w:rsidRDefault="009F0F73" w:rsidP="006D0FD6">
            <w:pPr>
              <w:rPr>
                <w:i/>
              </w:rPr>
            </w:pPr>
            <w:r w:rsidRPr="00074B99">
              <w:rPr>
                <w:i/>
              </w:rPr>
              <w:t>May_send_ack</w:t>
            </w:r>
          </w:p>
        </w:tc>
        <w:tc>
          <w:tcPr>
            <w:tcW w:w="2020" w:type="dxa"/>
          </w:tcPr>
          <w:p w14:paraId="343FAA2D" w14:textId="31C12F30" w:rsidR="009F0F73" w:rsidRPr="00074B99" w:rsidRDefault="009F0F73" w:rsidP="00D84072">
            <w:r w:rsidRPr="00074B99">
              <w:t>Se indica que todos los cambios</w:t>
            </w:r>
            <w:r w:rsidR="00D84072" w:rsidRPr="00074B99">
              <w:t xml:space="preserve"> conocidos</w:t>
            </w:r>
            <w:r w:rsidRPr="00074B99">
              <w:t xml:space="preserve"> </w:t>
            </w:r>
            <w:r w:rsidR="00D84072" w:rsidRPr="00074B99">
              <w:t>a estar en el</w:t>
            </w:r>
            <w:r w:rsidRPr="00074B99">
              <w:t xml:space="preserve"> </w:t>
            </w:r>
            <w:r w:rsidRPr="00074B99">
              <w:rPr>
                <w:i/>
              </w:rPr>
              <w:t>HistoryCache</w:t>
            </w:r>
            <w:r w:rsidRPr="00074B99">
              <w:t xml:space="preserve"> del </w:t>
            </w:r>
            <w:r w:rsidRPr="00074B99">
              <w:rPr>
                <w:i/>
              </w:rPr>
              <w:t xml:space="preserve">Writer </w:t>
            </w:r>
            <w:r w:rsidR="00D84072" w:rsidRPr="00074B99">
              <w:t xml:space="preserve">representado por el </w:t>
            </w:r>
            <w:r w:rsidR="00D84072" w:rsidRPr="00074B99">
              <w:rPr>
                <w:i/>
              </w:rPr>
              <w:t>WriterProxy</w:t>
            </w:r>
            <w:r w:rsidR="00D84072" w:rsidRPr="00074B99">
              <w:t xml:space="preserve"> han sido recibidos por el </w:t>
            </w:r>
            <w:r w:rsidR="00D84072" w:rsidRPr="00074B99">
              <w:rPr>
                <w:i/>
              </w:rPr>
              <w:t>Reader</w:t>
            </w:r>
            <w:r w:rsidRPr="00074B99">
              <w:t>.</w:t>
            </w:r>
          </w:p>
        </w:tc>
        <w:tc>
          <w:tcPr>
            <w:tcW w:w="2429" w:type="dxa"/>
          </w:tcPr>
          <w:p w14:paraId="09704895" w14:textId="66E8F7EA" w:rsidR="009F0F73" w:rsidRPr="00074B99" w:rsidRDefault="009F0F73" w:rsidP="006D0FD6">
            <w:pPr>
              <w:rPr>
                <w:i/>
              </w:rPr>
            </w:pPr>
            <w:r w:rsidRPr="00074B99">
              <w:rPr>
                <w:i/>
              </w:rPr>
              <w:t>Waiting</w:t>
            </w:r>
          </w:p>
        </w:tc>
      </w:tr>
      <w:tr w:rsidR="00D84072" w:rsidRPr="00074B99" w14:paraId="7FF672A2" w14:textId="77777777" w:rsidTr="00030E82">
        <w:tc>
          <w:tcPr>
            <w:tcW w:w="2139" w:type="dxa"/>
          </w:tcPr>
          <w:p w14:paraId="30CD9842" w14:textId="77777777" w:rsidR="009F0F73" w:rsidRPr="00074B99" w:rsidRDefault="009F0F73" w:rsidP="006D0FD6">
            <w:r w:rsidRPr="00074B99">
              <w:t>T4</w:t>
            </w:r>
          </w:p>
        </w:tc>
        <w:tc>
          <w:tcPr>
            <w:tcW w:w="2429" w:type="dxa"/>
          </w:tcPr>
          <w:p w14:paraId="5A56DEE3" w14:textId="56998289" w:rsidR="009F0F73" w:rsidRPr="00074B99" w:rsidRDefault="009F0F73" w:rsidP="006D0FD6">
            <w:pPr>
              <w:rPr>
                <w:i/>
              </w:rPr>
            </w:pPr>
            <w:r w:rsidRPr="00074B99">
              <w:rPr>
                <w:i/>
              </w:rPr>
              <w:t>May_send_ack</w:t>
            </w:r>
          </w:p>
        </w:tc>
        <w:tc>
          <w:tcPr>
            <w:tcW w:w="2020" w:type="dxa"/>
          </w:tcPr>
          <w:p w14:paraId="51B18C2C" w14:textId="5037CD99" w:rsidR="009F0F73" w:rsidRPr="00074B99" w:rsidRDefault="00D84072" w:rsidP="006D0FD6">
            <w:r w:rsidRPr="00074B99">
              <w:t xml:space="preserve">Se indica que hay algunos cambios conocidos a estar en el </w:t>
            </w:r>
            <w:r w:rsidRPr="00074B99">
              <w:rPr>
                <w:i/>
              </w:rPr>
              <w:t>HistoryCache</w:t>
            </w:r>
            <w:r w:rsidRPr="00074B99">
              <w:t xml:space="preserve"> del </w:t>
            </w:r>
            <w:r w:rsidRPr="00074B99">
              <w:rPr>
                <w:i/>
              </w:rPr>
              <w:t>Writer</w:t>
            </w:r>
            <w:r w:rsidRPr="00074B99">
              <w:t xml:space="preserve"> representado por el </w:t>
            </w:r>
            <w:r w:rsidRPr="00074B99">
              <w:rPr>
                <w:i/>
              </w:rPr>
              <w:t>WriterProxy</w:t>
            </w:r>
            <w:r w:rsidRPr="00074B99">
              <w:t xml:space="preserve">, que no han sido recibidos por el </w:t>
            </w:r>
            <w:r w:rsidRPr="00074B99">
              <w:rPr>
                <w:i/>
              </w:rPr>
              <w:t>Reader</w:t>
            </w:r>
            <w:r w:rsidR="009F0F73" w:rsidRPr="00074B99">
              <w:t>.</w:t>
            </w:r>
          </w:p>
        </w:tc>
        <w:tc>
          <w:tcPr>
            <w:tcW w:w="2429" w:type="dxa"/>
          </w:tcPr>
          <w:p w14:paraId="235B486E" w14:textId="26C10065" w:rsidR="009F0F73" w:rsidRPr="00074B99" w:rsidRDefault="009F0F73" w:rsidP="006D0FD6">
            <w:pPr>
              <w:rPr>
                <w:i/>
              </w:rPr>
            </w:pPr>
            <w:r w:rsidRPr="00074B99">
              <w:rPr>
                <w:i/>
              </w:rPr>
              <w:t>Must_send_ack</w:t>
            </w:r>
          </w:p>
        </w:tc>
      </w:tr>
      <w:tr w:rsidR="00D84072" w:rsidRPr="00074B99" w14:paraId="470E56EF" w14:textId="77777777" w:rsidTr="00030E82">
        <w:tc>
          <w:tcPr>
            <w:tcW w:w="2139" w:type="dxa"/>
          </w:tcPr>
          <w:p w14:paraId="2C98A66A" w14:textId="77777777" w:rsidR="009F0F73" w:rsidRPr="00074B99" w:rsidRDefault="009F0F73" w:rsidP="006D0FD6">
            <w:r w:rsidRPr="00074B99">
              <w:t>T5</w:t>
            </w:r>
          </w:p>
        </w:tc>
        <w:tc>
          <w:tcPr>
            <w:tcW w:w="2429" w:type="dxa"/>
          </w:tcPr>
          <w:p w14:paraId="77350A32" w14:textId="755B354C" w:rsidR="009F0F73" w:rsidRPr="00074B99" w:rsidRDefault="009F0F73" w:rsidP="006D0FD6">
            <w:pPr>
              <w:rPr>
                <w:i/>
              </w:rPr>
            </w:pPr>
            <w:r w:rsidRPr="00074B99">
              <w:rPr>
                <w:i/>
              </w:rPr>
              <w:t>Must_send_ack</w:t>
            </w:r>
          </w:p>
        </w:tc>
        <w:tc>
          <w:tcPr>
            <w:tcW w:w="2020" w:type="dxa"/>
          </w:tcPr>
          <w:p w14:paraId="48D50A43" w14:textId="698DC9E0" w:rsidR="009F0F73" w:rsidRPr="00074B99" w:rsidRDefault="00D84072" w:rsidP="006D0FD6">
            <w:r w:rsidRPr="00074B99">
              <w:t>Se busca enviar con un temporizador periódico cada Heartbeat.</w:t>
            </w:r>
          </w:p>
        </w:tc>
        <w:tc>
          <w:tcPr>
            <w:tcW w:w="2429" w:type="dxa"/>
          </w:tcPr>
          <w:p w14:paraId="2FF78DF9" w14:textId="15BFC52D" w:rsidR="009F0F73" w:rsidRPr="00074B99" w:rsidRDefault="009F0F73" w:rsidP="006D0FD6">
            <w:pPr>
              <w:rPr>
                <w:i/>
              </w:rPr>
            </w:pPr>
            <w:r w:rsidRPr="00074B99">
              <w:rPr>
                <w:i/>
              </w:rPr>
              <w:t>Waiting</w:t>
            </w:r>
          </w:p>
        </w:tc>
      </w:tr>
      <w:tr w:rsidR="00D84072" w:rsidRPr="00074B99" w14:paraId="565892CD" w14:textId="77777777" w:rsidTr="00030E82">
        <w:tc>
          <w:tcPr>
            <w:tcW w:w="2139" w:type="dxa"/>
          </w:tcPr>
          <w:p w14:paraId="0C29E1A0" w14:textId="77777777" w:rsidR="009F0F73" w:rsidRPr="00074B99" w:rsidRDefault="009F0F73" w:rsidP="006D0FD6">
            <w:r w:rsidRPr="00074B99">
              <w:t>T6</w:t>
            </w:r>
          </w:p>
        </w:tc>
        <w:tc>
          <w:tcPr>
            <w:tcW w:w="2429" w:type="dxa"/>
          </w:tcPr>
          <w:p w14:paraId="3DC15F96" w14:textId="65BBDB90" w:rsidR="009F0F73" w:rsidRPr="00074B99" w:rsidRDefault="009F0F73" w:rsidP="006D0FD6">
            <w:pPr>
              <w:rPr>
                <w:i/>
              </w:rPr>
            </w:pPr>
            <w:r w:rsidRPr="00074B99">
              <w:rPr>
                <w:i/>
              </w:rPr>
              <w:t>Initial2</w:t>
            </w:r>
          </w:p>
        </w:tc>
        <w:tc>
          <w:tcPr>
            <w:tcW w:w="2020" w:type="dxa"/>
          </w:tcPr>
          <w:p w14:paraId="3E7CDAA1" w14:textId="5797DAFA" w:rsidR="009F0F73" w:rsidRPr="00074B99" w:rsidRDefault="00D84072" w:rsidP="006D0FD6">
            <w:r w:rsidRPr="00074B99">
              <w:t>Similar a la transición 1</w:t>
            </w:r>
            <w:r w:rsidR="009F0F73" w:rsidRPr="00074B99">
              <w:t>.</w:t>
            </w:r>
          </w:p>
        </w:tc>
        <w:tc>
          <w:tcPr>
            <w:tcW w:w="2429" w:type="dxa"/>
          </w:tcPr>
          <w:p w14:paraId="56DC23DC" w14:textId="0D2FC3A4" w:rsidR="009F0F73" w:rsidRPr="00074B99" w:rsidRDefault="009F0F73" w:rsidP="006D0FD6">
            <w:pPr>
              <w:rPr>
                <w:i/>
              </w:rPr>
            </w:pPr>
            <w:r w:rsidRPr="00074B99">
              <w:rPr>
                <w:i/>
              </w:rPr>
              <w:t>Ready</w:t>
            </w:r>
          </w:p>
        </w:tc>
      </w:tr>
      <w:tr w:rsidR="00D84072" w:rsidRPr="00074B99" w14:paraId="2ED2CAFF" w14:textId="77777777" w:rsidTr="00030E82">
        <w:tc>
          <w:tcPr>
            <w:tcW w:w="2139" w:type="dxa"/>
          </w:tcPr>
          <w:p w14:paraId="1F04A12F" w14:textId="77777777" w:rsidR="009F0F73" w:rsidRPr="00074B99" w:rsidRDefault="009F0F73" w:rsidP="006D0FD6">
            <w:r w:rsidRPr="00074B99">
              <w:lastRenderedPageBreak/>
              <w:t>T7</w:t>
            </w:r>
          </w:p>
        </w:tc>
        <w:tc>
          <w:tcPr>
            <w:tcW w:w="2429" w:type="dxa"/>
          </w:tcPr>
          <w:p w14:paraId="0FA85255" w14:textId="1958DF3F" w:rsidR="009F0F73" w:rsidRPr="00074B99" w:rsidRDefault="009F0F73" w:rsidP="006D0FD6">
            <w:pPr>
              <w:rPr>
                <w:i/>
              </w:rPr>
            </w:pPr>
            <w:r w:rsidRPr="00074B99">
              <w:rPr>
                <w:i/>
              </w:rPr>
              <w:t>Ready</w:t>
            </w:r>
          </w:p>
        </w:tc>
        <w:tc>
          <w:tcPr>
            <w:tcW w:w="2020" w:type="dxa"/>
          </w:tcPr>
          <w:p w14:paraId="476B3A94" w14:textId="77D4A888" w:rsidR="009F0F73" w:rsidRPr="00074B99" w:rsidRDefault="00D84072" w:rsidP="006D0FD6">
            <w:r w:rsidRPr="00074B99">
              <w:t>Se recepta un mensaje HEARTBEAT que ha sido destinado al lector con estado</w:t>
            </w:r>
            <w:r w:rsidR="009F0F73" w:rsidRPr="00074B99">
              <w:t>.</w:t>
            </w:r>
          </w:p>
        </w:tc>
        <w:tc>
          <w:tcPr>
            <w:tcW w:w="2429" w:type="dxa"/>
          </w:tcPr>
          <w:p w14:paraId="77B32657" w14:textId="200A6AE8" w:rsidR="009F0F73" w:rsidRPr="00074B99" w:rsidRDefault="009F0F73" w:rsidP="006D0FD6">
            <w:pPr>
              <w:rPr>
                <w:i/>
              </w:rPr>
            </w:pPr>
            <w:r w:rsidRPr="00074B99">
              <w:rPr>
                <w:i/>
              </w:rPr>
              <w:t>Ready</w:t>
            </w:r>
          </w:p>
        </w:tc>
      </w:tr>
      <w:tr w:rsidR="00D84072" w:rsidRPr="00074B99" w14:paraId="6E6D12A3" w14:textId="77777777" w:rsidTr="00030E82">
        <w:tc>
          <w:tcPr>
            <w:tcW w:w="2139" w:type="dxa"/>
          </w:tcPr>
          <w:p w14:paraId="67C267FC" w14:textId="77777777" w:rsidR="009F0F73" w:rsidRPr="00074B99" w:rsidRDefault="009F0F73" w:rsidP="006D0FD6">
            <w:r w:rsidRPr="00074B99">
              <w:t>T8</w:t>
            </w:r>
          </w:p>
        </w:tc>
        <w:tc>
          <w:tcPr>
            <w:tcW w:w="2429" w:type="dxa"/>
          </w:tcPr>
          <w:p w14:paraId="281C1619" w14:textId="79867659" w:rsidR="009F0F73" w:rsidRPr="00074B99" w:rsidRDefault="009F0F73" w:rsidP="006D0FD6">
            <w:pPr>
              <w:rPr>
                <w:i/>
              </w:rPr>
            </w:pPr>
            <w:r w:rsidRPr="00074B99">
              <w:rPr>
                <w:i/>
              </w:rPr>
              <w:t>Ready</w:t>
            </w:r>
          </w:p>
        </w:tc>
        <w:tc>
          <w:tcPr>
            <w:tcW w:w="2020" w:type="dxa"/>
          </w:tcPr>
          <w:p w14:paraId="588897F8" w14:textId="56B90DDE" w:rsidR="009F0F73" w:rsidRPr="00074B99" w:rsidRDefault="00D84072" w:rsidP="006D0FD6">
            <w:r w:rsidRPr="00074B99">
              <w:t>Se recepta un mensaje DATA destinado al lector con estado.</w:t>
            </w:r>
          </w:p>
        </w:tc>
        <w:tc>
          <w:tcPr>
            <w:tcW w:w="2429" w:type="dxa"/>
          </w:tcPr>
          <w:p w14:paraId="0B3AEB99" w14:textId="15A5E36A" w:rsidR="009F0F73" w:rsidRPr="00074B99" w:rsidRDefault="009F0F73" w:rsidP="006D0FD6">
            <w:pPr>
              <w:rPr>
                <w:i/>
              </w:rPr>
            </w:pPr>
            <w:r w:rsidRPr="00074B99">
              <w:rPr>
                <w:i/>
              </w:rPr>
              <w:t>Ready</w:t>
            </w:r>
          </w:p>
        </w:tc>
      </w:tr>
      <w:tr w:rsidR="00D84072" w:rsidRPr="00074B99" w14:paraId="272B7819" w14:textId="77777777" w:rsidTr="00030E82">
        <w:tc>
          <w:tcPr>
            <w:tcW w:w="2139" w:type="dxa"/>
          </w:tcPr>
          <w:p w14:paraId="6970F10C" w14:textId="77777777" w:rsidR="009F0F73" w:rsidRPr="00074B99" w:rsidRDefault="009F0F73" w:rsidP="006D0FD6">
            <w:r w:rsidRPr="00074B99">
              <w:t>T9</w:t>
            </w:r>
          </w:p>
        </w:tc>
        <w:tc>
          <w:tcPr>
            <w:tcW w:w="2429" w:type="dxa"/>
          </w:tcPr>
          <w:p w14:paraId="2CDC40B0" w14:textId="089A04F0" w:rsidR="009F0F73" w:rsidRPr="00074B99" w:rsidRDefault="009F0F73" w:rsidP="006D0FD6">
            <w:pPr>
              <w:rPr>
                <w:i/>
              </w:rPr>
            </w:pPr>
            <w:r w:rsidRPr="00074B99">
              <w:rPr>
                <w:i/>
              </w:rPr>
              <w:t>Ready</w:t>
            </w:r>
          </w:p>
        </w:tc>
        <w:tc>
          <w:tcPr>
            <w:tcW w:w="2020" w:type="dxa"/>
          </w:tcPr>
          <w:p w14:paraId="18AA65EC" w14:textId="3BD9CC5A" w:rsidR="009F0F73" w:rsidRPr="00074B99" w:rsidRDefault="00D84072" w:rsidP="006D0FD6">
            <w:r w:rsidRPr="00074B99">
              <w:t xml:space="preserve">Se recepta un mensaje GAP destinado al lector con </w:t>
            </w:r>
            <w:proofErr w:type="gramStart"/>
            <w:r w:rsidRPr="00074B99">
              <w:t xml:space="preserve">estado </w:t>
            </w:r>
            <w:r w:rsidR="009F0F73" w:rsidRPr="00074B99">
              <w:t>.</w:t>
            </w:r>
            <w:proofErr w:type="gramEnd"/>
          </w:p>
        </w:tc>
        <w:tc>
          <w:tcPr>
            <w:tcW w:w="2429" w:type="dxa"/>
          </w:tcPr>
          <w:p w14:paraId="5C14DB3C" w14:textId="25B21FC9" w:rsidR="009F0F73" w:rsidRPr="00074B99" w:rsidRDefault="009F0F73" w:rsidP="006D0FD6">
            <w:pPr>
              <w:rPr>
                <w:i/>
              </w:rPr>
            </w:pPr>
            <w:r w:rsidRPr="00074B99">
              <w:rPr>
                <w:i/>
              </w:rPr>
              <w:t>Ready</w:t>
            </w:r>
          </w:p>
        </w:tc>
      </w:tr>
      <w:tr w:rsidR="00D84072" w:rsidRPr="00074B99" w14:paraId="0AC6931C" w14:textId="77777777" w:rsidTr="00030E82">
        <w:tc>
          <w:tcPr>
            <w:tcW w:w="2139" w:type="dxa"/>
          </w:tcPr>
          <w:p w14:paraId="49AB0EC1" w14:textId="77777777" w:rsidR="009F0F73" w:rsidRPr="00074B99" w:rsidRDefault="009F0F73" w:rsidP="006D0FD6">
            <w:r w:rsidRPr="00074B99">
              <w:t>T10</w:t>
            </w:r>
          </w:p>
        </w:tc>
        <w:tc>
          <w:tcPr>
            <w:tcW w:w="2429" w:type="dxa"/>
          </w:tcPr>
          <w:p w14:paraId="4261DA61" w14:textId="14D5DE6B" w:rsidR="009F0F73" w:rsidRPr="00074B99" w:rsidRDefault="009F0F73" w:rsidP="006D0FD6">
            <w:pPr>
              <w:rPr>
                <w:i/>
              </w:rPr>
            </w:pPr>
            <w:r w:rsidRPr="00074B99">
              <w:rPr>
                <w:i/>
              </w:rPr>
              <w:t>Any state</w:t>
            </w:r>
          </w:p>
        </w:tc>
        <w:tc>
          <w:tcPr>
            <w:tcW w:w="2020" w:type="dxa"/>
          </w:tcPr>
          <w:p w14:paraId="3F039407" w14:textId="1BC3B3F3" w:rsidR="009F0F73" w:rsidRPr="00074B99" w:rsidRDefault="00D84072" w:rsidP="006D0FD6">
            <w:r w:rsidRPr="00074B99">
              <w:t xml:space="preserve">El </w:t>
            </w:r>
            <w:r w:rsidRPr="00074B99">
              <w:rPr>
                <w:i/>
              </w:rPr>
              <w:t>Reader</w:t>
            </w:r>
            <w:r w:rsidRPr="00074B99">
              <w:t xml:space="preserve"> RTPS no se encuentra más asociado con el </w:t>
            </w:r>
            <w:r w:rsidRPr="00074B99">
              <w:rPr>
                <w:i/>
              </w:rPr>
              <w:t>Writer</w:t>
            </w:r>
            <w:r w:rsidRPr="00074B99">
              <w:t xml:space="preserve"> RTPS representado por el </w:t>
            </w:r>
            <w:r w:rsidRPr="00074B99">
              <w:rPr>
                <w:i/>
              </w:rPr>
              <w:t>WriterProxy</w:t>
            </w:r>
            <w:r w:rsidRPr="00074B99">
              <w:t>.</w:t>
            </w:r>
          </w:p>
        </w:tc>
        <w:tc>
          <w:tcPr>
            <w:tcW w:w="2429" w:type="dxa"/>
          </w:tcPr>
          <w:p w14:paraId="0752B3C0" w14:textId="325243AC" w:rsidR="009F0F73" w:rsidRPr="00074B99" w:rsidRDefault="009F0F73" w:rsidP="006D0FD6">
            <w:pPr>
              <w:rPr>
                <w:i/>
              </w:rPr>
            </w:pPr>
            <w:r w:rsidRPr="00074B99">
              <w:rPr>
                <w:i/>
              </w:rPr>
              <w:t>Final</w:t>
            </w:r>
          </w:p>
        </w:tc>
      </w:tr>
    </w:tbl>
    <w:p w14:paraId="3DAFE915" w14:textId="77777777" w:rsidR="00C5723A" w:rsidRPr="00074B99" w:rsidRDefault="00C5723A" w:rsidP="00C5723A"/>
    <w:p w14:paraId="2A2FF209" w14:textId="77777777" w:rsidR="00606BF0" w:rsidRPr="00074B99" w:rsidRDefault="00606BF0" w:rsidP="00606BF0">
      <w:pPr>
        <w:pStyle w:val="Ttulo3"/>
      </w:pPr>
      <w:bookmarkStart w:id="281" w:name="_Toc425414514"/>
      <w:r w:rsidRPr="00074B99">
        <w:t>Módulo Descubrimiento</w:t>
      </w:r>
      <w:bookmarkEnd w:id="281"/>
    </w:p>
    <w:p w14:paraId="0C65000A" w14:textId="77777777" w:rsidR="00606BF0" w:rsidRPr="00074B99" w:rsidRDefault="00606BF0" w:rsidP="00606BF0">
      <w:r w:rsidRPr="00074B99">
        <w:t xml:space="preserve">El módulo descubrimiento define el protocolo de descubrimiento RTPS. El propósito del protocolo de descubrimiento es permitir que cada </w:t>
      </w:r>
      <w:r w:rsidRPr="00074B99">
        <w:rPr>
          <w:i/>
        </w:rPr>
        <w:t xml:space="preserve">participante </w:t>
      </w:r>
      <w:r w:rsidRPr="00074B99">
        <w:t xml:space="preserve">RTPS descubra otros relevantes </w:t>
      </w:r>
      <w:r w:rsidRPr="00074B99">
        <w:rPr>
          <w:i/>
        </w:rPr>
        <w:t xml:space="preserve">participantes </w:t>
      </w:r>
      <w:r w:rsidRPr="00074B99">
        <w:t xml:space="preserve">y sus </w:t>
      </w:r>
      <w:r w:rsidRPr="00074B99">
        <w:rPr>
          <w:i/>
        </w:rPr>
        <w:t>endpoint</w:t>
      </w:r>
      <w:r w:rsidRPr="00074B99">
        <w:t xml:space="preserve">. Una vez que el </w:t>
      </w:r>
      <w:r w:rsidRPr="00074B99">
        <w:rPr>
          <w:i/>
        </w:rPr>
        <w:t xml:space="preserve">endpoint </w:t>
      </w:r>
      <w:r w:rsidRPr="00074B99">
        <w:t xml:space="preserve">ha sido descubierto, las implementaciones pueden  configurar </w:t>
      </w:r>
      <w:r w:rsidRPr="00074B99">
        <w:rPr>
          <w:i/>
        </w:rPr>
        <w:t xml:space="preserve">endpoint </w:t>
      </w:r>
      <w:r w:rsidRPr="00074B99">
        <w:t>locales para establecer comunicación.</w:t>
      </w:r>
    </w:p>
    <w:p w14:paraId="19BF3F06" w14:textId="77777777" w:rsidR="00606BF0" w:rsidRPr="00074B99" w:rsidRDefault="00606BF0" w:rsidP="00606BF0">
      <w:pPr>
        <w:rPr>
          <w:i/>
        </w:rPr>
      </w:pPr>
      <w:r w:rsidRPr="00074B99">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074B99">
        <w:rPr>
          <w:i/>
        </w:rPr>
        <w:t xml:space="preserve">DDS built-in topics. </w:t>
      </w:r>
    </w:p>
    <w:p w14:paraId="58E19648" w14:textId="77777777" w:rsidR="00606BF0" w:rsidRPr="00074B99" w:rsidRDefault="00606BF0" w:rsidP="00606BF0">
      <w:r w:rsidRPr="00074B99">
        <w:t>El protocolo de descubrimiento RTPS definido en este módulo, proporciona el mecanismo de descubrimiento requerido para el DDS.</w:t>
      </w:r>
    </w:p>
    <w:p w14:paraId="614F1E79" w14:textId="77777777" w:rsidR="00606BF0" w:rsidRPr="00074B99" w:rsidRDefault="00606BF0" w:rsidP="00606BF0">
      <w:r w:rsidRPr="00074B99">
        <w:t>La especificación RTPS divide al protocolo de descubrimiento en dos protocolos independientes:</w:t>
      </w:r>
    </w:p>
    <w:p w14:paraId="3350EB63" w14:textId="77777777" w:rsidR="00606BF0" w:rsidRPr="00074B99" w:rsidRDefault="00606BF0" w:rsidP="00205224">
      <w:pPr>
        <w:pStyle w:val="Prrafodelista"/>
        <w:numPr>
          <w:ilvl w:val="0"/>
          <w:numId w:val="54"/>
        </w:numPr>
      </w:pPr>
      <w:r w:rsidRPr="00074B99">
        <w:rPr>
          <w:i/>
        </w:rPr>
        <w:lastRenderedPageBreak/>
        <w:t xml:space="preserve">Participant </w:t>
      </w:r>
      <w:r w:rsidRPr="00074B99">
        <w:t>Discovery Protocol (PDP)</w:t>
      </w:r>
    </w:p>
    <w:p w14:paraId="4263103A" w14:textId="77777777" w:rsidR="00606BF0" w:rsidRPr="00074B99" w:rsidRDefault="00606BF0" w:rsidP="00205224">
      <w:pPr>
        <w:pStyle w:val="Prrafodelista"/>
        <w:numPr>
          <w:ilvl w:val="0"/>
          <w:numId w:val="54"/>
        </w:numPr>
      </w:pPr>
      <w:r w:rsidRPr="00074B99">
        <w:rPr>
          <w:i/>
        </w:rPr>
        <w:t xml:space="preserve">Endpoint </w:t>
      </w:r>
      <w:r w:rsidRPr="00074B99">
        <w:t>Discovery Protocol (EDP)</w:t>
      </w:r>
    </w:p>
    <w:p w14:paraId="6D72640C" w14:textId="77777777" w:rsidR="00606BF0" w:rsidRPr="00074B99" w:rsidRDefault="00606BF0" w:rsidP="00606BF0">
      <w:r w:rsidRPr="00074B99">
        <w:t xml:space="preserve">Un PDP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77777777" w:rsidR="00606BF0" w:rsidRPr="00074B99" w:rsidRDefault="00606BF0" w:rsidP="00606BF0">
      <w:r w:rsidRPr="00074B99">
        <w:t xml:space="preserve">Las implementaciones pueden optar por admitir varias  PDP y EDP, posiblemente </w:t>
      </w:r>
      <w:r w:rsidRPr="00074B99">
        <w:rPr>
          <w:i/>
        </w:rPr>
        <w:t>vendor-specific</w:t>
      </w:r>
      <w:r w:rsidRPr="00074B99">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77777777" w:rsidR="00606BF0" w:rsidRPr="00074B99" w:rsidRDefault="00606BF0" w:rsidP="00606BF0">
      <w:r w:rsidRPr="00074B99">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074B99" w:rsidRDefault="00606BF0" w:rsidP="00606BF0">
      <w:r w:rsidRPr="00074B99">
        <w:t xml:space="preserve">Finalmente, el rol de un protocolo de descubrimiento es proporcionar información sobre </w:t>
      </w:r>
      <w:r w:rsidRPr="00074B99">
        <w:rPr>
          <w:i/>
        </w:rPr>
        <w:t xml:space="preserve">endpoint </w:t>
      </w:r>
      <w:r w:rsidRPr="00074B99">
        <w:t xml:space="preserve">remotos descubiertos. Esta información es utilizada por un </w:t>
      </w:r>
      <w:r w:rsidRPr="00074B99">
        <w:rPr>
          <w:i/>
        </w:rPr>
        <w:t xml:space="preserve">participante </w:t>
      </w:r>
      <w:r w:rsidRPr="00074B99">
        <w:t xml:space="preserve">para configurar sus </w:t>
      </w:r>
      <w:r w:rsidRPr="00074B99">
        <w:rPr>
          <w:i/>
        </w:rPr>
        <w:t xml:space="preserve">endpoint </w:t>
      </w:r>
      <w:r w:rsidRPr="00074B99">
        <w:t xml:space="preserve">locales dependiendo de la aplicación efectiva del protocolo RTPS y no es parte de la especificación del protocolo de descubrimiento. Por ejemplo, para anteriores implementaciones, la información obtenida en el </w:t>
      </w:r>
      <w:r w:rsidRPr="00074B99">
        <w:rPr>
          <w:i/>
        </w:rPr>
        <w:t xml:space="preserve">endpoint </w:t>
      </w:r>
      <w:r w:rsidRPr="00074B99">
        <w:t>remoto permite a las implementaciones configurar:</w:t>
      </w:r>
    </w:p>
    <w:p w14:paraId="54CBCBD8" w14:textId="77777777" w:rsidR="00606BF0" w:rsidRPr="00074B99" w:rsidRDefault="00606BF0" w:rsidP="00205224">
      <w:pPr>
        <w:pStyle w:val="Prrafodelista"/>
        <w:numPr>
          <w:ilvl w:val="0"/>
          <w:numId w:val="56"/>
        </w:numPr>
        <w:spacing w:before="240"/>
      </w:pPr>
      <w:r w:rsidRPr="00074B99">
        <w:t xml:space="preserve">Los objetos RTPS </w:t>
      </w:r>
      <w:r w:rsidRPr="00074B99">
        <w:rPr>
          <w:i/>
        </w:rPr>
        <w:t>ReaderLocator</w:t>
      </w:r>
      <w:r w:rsidRPr="00074B99">
        <w:t xml:space="preserve"> están asociados con cada RTPS </w:t>
      </w:r>
      <w:r w:rsidRPr="00074B99">
        <w:rPr>
          <w:i/>
        </w:rPr>
        <w:t>StatelessWriter</w:t>
      </w:r>
      <w:r w:rsidRPr="00074B99">
        <w:t>.</w:t>
      </w:r>
    </w:p>
    <w:p w14:paraId="2957F224" w14:textId="77777777" w:rsidR="00606BF0" w:rsidRPr="00074B99" w:rsidRDefault="00606BF0" w:rsidP="0006309E">
      <w:pPr>
        <w:rPr>
          <w:lang w:eastAsia="es-US"/>
        </w:rPr>
      </w:pPr>
      <w:r w:rsidRPr="00074B99">
        <w:rPr>
          <w:lang w:eastAsia="es-US"/>
        </w:rPr>
        <w:t xml:space="preserve">Los objetos RTPS </w:t>
      </w:r>
      <w:r w:rsidRPr="00074B99">
        <w:rPr>
          <w:i/>
          <w:lang w:eastAsia="es-US"/>
        </w:rPr>
        <w:t>ReaderProxy</w:t>
      </w:r>
      <w:r w:rsidRPr="00074B99">
        <w:rPr>
          <w:lang w:eastAsia="es-US"/>
        </w:rPr>
        <w:t xml:space="preserve"> asociados con cada RTPS </w:t>
      </w:r>
      <w:r w:rsidRPr="00074B99">
        <w:rPr>
          <w:i/>
          <w:lang w:eastAsia="es-US"/>
        </w:rPr>
        <w:t>StatefulWriter</w:t>
      </w:r>
      <w:r w:rsidRPr="00074B99">
        <w:rPr>
          <w:lang w:eastAsia="es-US"/>
        </w:rPr>
        <w:t>.</w:t>
      </w:r>
    </w:p>
    <w:p w14:paraId="2DF10C4C" w14:textId="77777777" w:rsidR="00606BF0" w:rsidRPr="00074B99" w:rsidRDefault="00606BF0" w:rsidP="0006309E">
      <w:pPr>
        <w:pStyle w:val="Prrafodelista"/>
        <w:numPr>
          <w:ilvl w:val="0"/>
          <w:numId w:val="86"/>
        </w:numPr>
        <w:rPr>
          <w:lang w:eastAsia="es-US"/>
        </w:rPr>
      </w:pPr>
      <w:r w:rsidRPr="00074B99">
        <w:rPr>
          <w:lang w:eastAsia="es-US"/>
        </w:rPr>
        <w:lastRenderedPageBreak/>
        <w:t xml:space="preserve">Los objetos RTPS </w:t>
      </w:r>
      <w:r w:rsidRPr="00074B99">
        <w:rPr>
          <w:i/>
          <w:lang w:eastAsia="es-US"/>
        </w:rPr>
        <w:t>WriterProxy</w:t>
      </w:r>
      <w:r w:rsidRPr="00074B99">
        <w:rPr>
          <w:lang w:eastAsia="es-US"/>
        </w:rPr>
        <w:t xml:space="preserve"> asociados con cada RTPS </w:t>
      </w:r>
      <w:r w:rsidRPr="00074B99">
        <w:rPr>
          <w:i/>
          <w:lang w:eastAsia="es-US"/>
        </w:rPr>
        <w:t>StatefulReader</w:t>
      </w:r>
      <w:r w:rsidRPr="00074B99">
        <w:rPr>
          <w:lang w:eastAsia="es-US"/>
        </w:rPr>
        <w:t>.</w:t>
      </w:r>
    </w:p>
    <w:p w14:paraId="13718273" w14:textId="77777777" w:rsidR="00606BF0" w:rsidRPr="00074B99"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074B99" w:rsidRDefault="00606BF0" w:rsidP="00606BF0">
      <w:pPr>
        <w:pStyle w:val="Ttulo4"/>
        <w:rPr>
          <w:lang w:eastAsia="es-US"/>
        </w:rPr>
      </w:pPr>
      <w:r w:rsidRPr="00074B99">
        <w:rPr>
          <w:lang w:eastAsia="es-US"/>
        </w:rPr>
        <w:t>RTPS Built-in Discovery Endpoint</w:t>
      </w:r>
    </w:p>
    <w:p w14:paraId="75ABF2BB" w14:textId="77777777" w:rsidR="00606BF0" w:rsidRPr="00074B99" w:rsidRDefault="00606BF0" w:rsidP="00606BF0">
      <w:pPr>
        <w:rPr>
          <w:lang w:eastAsia="es-US"/>
        </w:rPr>
      </w:pPr>
      <w:r w:rsidRPr="00074B99">
        <w:rPr>
          <w:lang w:eastAsia="es-US"/>
        </w:rPr>
        <w:t xml:space="preserve">La especificación DDS especifica que el descubrimiento tiene lugar mediante "incorporados" DataReader y DataWriter DDS con predefinidos </w:t>
      </w:r>
      <w:r w:rsidRPr="00074B99">
        <w:rPr>
          <w:i/>
          <w:lang w:eastAsia="es-US"/>
        </w:rPr>
        <w:t>topics</w:t>
      </w:r>
      <w:r w:rsidRPr="00074B99">
        <w:rPr>
          <w:lang w:eastAsia="es-US"/>
        </w:rPr>
        <w:t xml:space="preserve"> y QoS.</w:t>
      </w:r>
    </w:p>
    <w:p w14:paraId="608BE498" w14:textId="77777777" w:rsidR="00606BF0" w:rsidRPr="00074B99" w:rsidRDefault="00606BF0" w:rsidP="00606BF0">
      <w:pPr>
        <w:rPr>
          <w:lang w:eastAsia="es-US"/>
        </w:rPr>
      </w:pPr>
      <w:r w:rsidRPr="00074B99">
        <w:rPr>
          <w:lang w:eastAsia="es-US"/>
        </w:rPr>
        <w:t xml:space="preserve">Hay cuatro predefinidos </w:t>
      </w:r>
      <w:r w:rsidRPr="00074B99">
        <w:rPr>
          <w:i/>
          <w:lang w:eastAsia="es-US"/>
        </w:rPr>
        <w:t>built-in topics</w:t>
      </w:r>
      <w:r w:rsidRPr="00074B99">
        <w:rPr>
          <w:lang w:eastAsia="es-US"/>
        </w:rPr>
        <w:t xml:space="preserve">: “DCPSParticipant”, “DCPSSubscription”, “DCPSPublication”, y “DCPSTopic”. El </w:t>
      </w:r>
      <w:r w:rsidRPr="00074B99">
        <w:rPr>
          <w:i/>
          <w:lang w:eastAsia="es-US"/>
        </w:rPr>
        <w:t xml:space="preserve">DataType </w:t>
      </w:r>
      <w:r w:rsidRPr="00074B99">
        <w:rPr>
          <w:lang w:eastAsia="es-US"/>
        </w:rPr>
        <w:t xml:space="preserve">asociado con este </w:t>
      </w:r>
      <w:r w:rsidRPr="00074B99">
        <w:rPr>
          <w:i/>
          <w:lang w:eastAsia="es-US"/>
        </w:rPr>
        <w:t xml:space="preserve">topics </w:t>
      </w:r>
      <w:proofErr w:type="gramStart"/>
      <w:r w:rsidRPr="00074B99">
        <w:rPr>
          <w:lang w:eastAsia="es-US"/>
        </w:rPr>
        <w:t>son</w:t>
      </w:r>
      <w:proofErr w:type="gramEnd"/>
      <w:r w:rsidRPr="00074B99">
        <w:rPr>
          <w:lang w:eastAsia="es-US"/>
        </w:rPr>
        <w:t xml:space="preserve"> también especificadas por la especificación del DDS y principalmente contiene valores de la entidad QoS.</w:t>
      </w:r>
    </w:p>
    <w:p w14:paraId="71CD9460" w14:textId="77777777" w:rsidR="00606BF0" w:rsidRPr="00074B99" w:rsidRDefault="00606BF0" w:rsidP="00606BF0">
      <w:pPr>
        <w:rPr>
          <w:lang w:eastAsia="es-US"/>
        </w:rPr>
      </w:pPr>
      <w:r w:rsidRPr="00074B99">
        <w:rPr>
          <w:lang w:eastAsia="es-US"/>
        </w:rPr>
        <w:t xml:space="preserve">Para cada uno de los </w:t>
      </w:r>
      <w:r w:rsidRPr="00074B99">
        <w:rPr>
          <w:i/>
          <w:lang w:eastAsia="es-US"/>
        </w:rPr>
        <w:t>built-in Topic</w:t>
      </w:r>
      <w:r w:rsidRPr="00074B99">
        <w:rPr>
          <w:lang w:eastAsia="es-US"/>
        </w:rPr>
        <w:t xml:space="preserve">, existe un correspondiente DDS </w:t>
      </w:r>
      <w:r w:rsidRPr="00074B99">
        <w:rPr>
          <w:i/>
          <w:lang w:eastAsia="es-US"/>
        </w:rPr>
        <w:t>built-in</w:t>
      </w:r>
      <w:r w:rsidRPr="00074B99">
        <w:rPr>
          <w:lang w:eastAsia="es-US"/>
        </w:rPr>
        <w:t xml:space="preserve"> </w:t>
      </w:r>
      <w:r w:rsidRPr="00074B99">
        <w:rPr>
          <w:i/>
          <w:lang w:eastAsia="es-US"/>
        </w:rPr>
        <w:t xml:space="preserve">DataWriter </w:t>
      </w:r>
      <w:r w:rsidRPr="00074B99">
        <w:rPr>
          <w:lang w:eastAsia="es-US"/>
        </w:rPr>
        <w:t xml:space="preserve">y DDS </w:t>
      </w:r>
      <w:r w:rsidRPr="00074B99">
        <w:rPr>
          <w:i/>
          <w:lang w:eastAsia="es-US"/>
        </w:rPr>
        <w:t>built-in</w:t>
      </w:r>
      <w:r w:rsidRPr="00074B99">
        <w:rPr>
          <w:lang w:eastAsia="es-US"/>
        </w:rPr>
        <w:t xml:space="preserve"> </w:t>
      </w:r>
      <w:r w:rsidRPr="00074B99">
        <w:rPr>
          <w:i/>
          <w:lang w:eastAsia="es-US"/>
        </w:rPr>
        <w:t>DataReader</w:t>
      </w:r>
      <w:r w:rsidRPr="00074B99">
        <w:rPr>
          <w:lang w:eastAsia="es-US"/>
        </w:rPr>
        <w:t xml:space="preserve">. Los </w:t>
      </w:r>
      <w:r w:rsidRPr="00074B99">
        <w:rPr>
          <w:i/>
          <w:lang w:eastAsia="es-US"/>
        </w:rPr>
        <w:t>built-in</w:t>
      </w:r>
      <w:r w:rsidRPr="00074B99">
        <w:rPr>
          <w:lang w:eastAsia="es-US"/>
        </w:rPr>
        <w:t xml:space="preserve"> </w:t>
      </w:r>
      <w:r w:rsidRPr="00074B99">
        <w:rPr>
          <w:i/>
          <w:lang w:eastAsia="es-US"/>
        </w:rPr>
        <w:t xml:space="preserve">DataWriter </w:t>
      </w:r>
      <w:r w:rsidRPr="00074B99">
        <w:rPr>
          <w:lang w:eastAsia="es-US"/>
        </w:rPr>
        <w:t>se utilizan para anunciar la presencia y QoS del Participante local DDS y las Entidades DDS que contiene (</w:t>
      </w:r>
      <w:r w:rsidRPr="00074B99">
        <w:rPr>
          <w:i/>
          <w:lang w:eastAsia="es-US"/>
        </w:rPr>
        <w:t>DataReaders</w:t>
      </w:r>
      <w:r w:rsidRPr="00074B99">
        <w:rPr>
          <w:lang w:eastAsia="es-US"/>
        </w:rPr>
        <w:t xml:space="preserve">, </w:t>
      </w:r>
      <w:r w:rsidRPr="00074B99">
        <w:rPr>
          <w:i/>
          <w:lang w:eastAsia="es-US"/>
        </w:rPr>
        <w:t>DataWriters</w:t>
      </w:r>
      <w:r w:rsidRPr="00074B99">
        <w:rPr>
          <w:lang w:eastAsia="es-US"/>
        </w:rPr>
        <w:t xml:space="preserve"> y topics) al resto de la red. Del mismo modo, los </w:t>
      </w:r>
      <w:r w:rsidRPr="00074B99">
        <w:rPr>
          <w:i/>
          <w:lang w:eastAsia="es-US"/>
        </w:rPr>
        <w:t>built-in DataReaders</w:t>
      </w:r>
      <w:r w:rsidRPr="00074B99">
        <w:rPr>
          <w:lang w:eastAsia="es-US"/>
        </w:rPr>
        <w:t xml:space="preserve"> recogen </w:t>
      </w:r>
      <w:proofErr w:type="gramStart"/>
      <w:r w:rsidRPr="00074B99">
        <w:rPr>
          <w:lang w:eastAsia="es-US"/>
        </w:rPr>
        <w:t>este</w:t>
      </w:r>
      <w:proofErr w:type="gramEnd"/>
      <w:r w:rsidRPr="00074B99">
        <w:rPr>
          <w:lang w:eastAsia="es-US"/>
        </w:rPr>
        <w:t xml:space="preserve"> información de los participantes remotos, que es utilizada por la aplicación DDS para identificar entidades remotas correspondientes. Los </w:t>
      </w:r>
      <w:r w:rsidRPr="00074B99">
        <w:rPr>
          <w:i/>
          <w:lang w:eastAsia="es-US"/>
        </w:rPr>
        <w:t>built-in DataReaders</w:t>
      </w:r>
      <w:r w:rsidRPr="00074B99">
        <w:rPr>
          <w:lang w:eastAsia="es-US"/>
        </w:rPr>
        <w:t xml:space="preserve"> actúan como DataReaders DDS regulares y también se puede acceder por el usuario a través del DDS API.</w:t>
      </w:r>
    </w:p>
    <w:p w14:paraId="76C21C0F" w14:textId="77777777" w:rsidR="00606BF0" w:rsidRPr="00074B99" w:rsidRDefault="00606BF0" w:rsidP="00606BF0">
      <w:pPr>
        <w:rPr>
          <w:lang w:eastAsia="es-US"/>
        </w:rPr>
      </w:pPr>
      <w:r w:rsidRPr="00074B99">
        <w:rPr>
          <w:lang w:eastAsia="es-US"/>
        </w:rPr>
        <w:t>El enfoque adoptado por los Protocolos RTPS de Descubrimiento simples  (SPDP</w:t>
      </w:r>
      <w:r w:rsidRPr="00074B99">
        <w:rPr>
          <w:rStyle w:val="Refdenotaalpie"/>
          <w:lang w:eastAsia="es-US"/>
        </w:rPr>
        <w:footnoteReference w:id="32"/>
      </w:r>
      <w:r w:rsidRPr="00074B99">
        <w:rPr>
          <w:lang w:eastAsia="es-US"/>
        </w:rPr>
        <w:t xml:space="preserve"> y SEDP</w:t>
      </w:r>
      <w:r w:rsidRPr="00074B99">
        <w:rPr>
          <w:rStyle w:val="Refdenotaalpie"/>
          <w:lang w:eastAsia="es-US"/>
        </w:rPr>
        <w:footnoteReference w:id="33"/>
      </w:r>
      <w:r w:rsidRPr="00074B99">
        <w:rPr>
          <w:lang w:eastAsia="es-US"/>
        </w:rPr>
        <w:t xml:space="preserve">) es análogo al concepto </w:t>
      </w:r>
      <w:r w:rsidRPr="00074B99">
        <w:rPr>
          <w:i/>
          <w:lang w:eastAsia="es-US"/>
        </w:rPr>
        <w:t>built-in Entity</w:t>
      </w:r>
      <w:r w:rsidRPr="00074B99">
        <w:rPr>
          <w:lang w:eastAsia="es-US"/>
        </w:rPr>
        <w:t xml:space="preserve">. Los mapas RTPS en cada </w:t>
      </w:r>
      <w:r w:rsidRPr="00074B99">
        <w:rPr>
          <w:i/>
          <w:lang w:eastAsia="es-US"/>
        </w:rPr>
        <w:t>built-in</w:t>
      </w:r>
      <w:r w:rsidRPr="00074B99">
        <w:rPr>
          <w:lang w:eastAsia="es-US"/>
        </w:rPr>
        <w:t xml:space="preserve"> </w:t>
      </w:r>
      <w:r w:rsidRPr="00074B99">
        <w:rPr>
          <w:i/>
          <w:lang w:eastAsia="es-US"/>
        </w:rPr>
        <w:t>DDS DataWriter</w:t>
      </w:r>
      <w:r w:rsidRPr="00074B99">
        <w:rPr>
          <w:lang w:eastAsia="es-US"/>
        </w:rPr>
        <w:t xml:space="preserve"> o </w:t>
      </w:r>
      <w:r w:rsidRPr="00074B99">
        <w:rPr>
          <w:i/>
          <w:lang w:eastAsia="es-US"/>
        </w:rPr>
        <w:t>DataReader</w:t>
      </w:r>
      <w:r w:rsidRPr="00074B99">
        <w:rPr>
          <w:lang w:eastAsia="es-US"/>
        </w:rPr>
        <w:t xml:space="preserve"> están asociados a un  </w:t>
      </w:r>
      <w:r w:rsidRPr="00074B99">
        <w:rPr>
          <w:i/>
          <w:lang w:eastAsia="es-US"/>
        </w:rPr>
        <w:t>built-in RTPS</w:t>
      </w:r>
      <w:r w:rsidRPr="00074B99">
        <w:rPr>
          <w:lang w:eastAsia="es-US"/>
        </w:rPr>
        <w:t xml:space="preserve"> </w:t>
      </w:r>
      <w:r w:rsidRPr="00074B99">
        <w:rPr>
          <w:i/>
          <w:lang w:eastAsia="es-US"/>
        </w:rPr>
        <w:t>endpoint</w:t>
      </w:r>
      <w:r w:rsidRPr="00074B99">
        <w:rPr>
          <w:lang w:eastAsia="es-US"/>
        </w:rPr>
        <w:t xml:space="preserve">. Estos </w:t>
      </w:r>
      <w:r w:rsidRPr="00074B99">
        <w:rPr>
          <w:i/>
          <w:lang w:eastAsia="es-US"/>
        </w:rPr>
        <w:t>built-in endpoint</w:t>
      </w:r>
      <w:r w:rsidRPr="00074B99">
        <w:rPr>
          <w:lang w:eastAsia="es-US"/>
        </w:rPr>
        <w:t xml:space="preserve"> actúan como </w:t>
      </w:r>
      <w:r w:rsidRPr="00074B99">
        <w:rPr>
          <w:i/>
          <w:lang w:eastAsia="es-US"/>
        </w:rPr>
        <w:t>Writer</w:t>
      </w:r>
      <w:r w:rsidRPr="00074B99">
        <w:rPr>
          <w:lang w:eastAsia="es-US"/>
        </w:rPr>
        <w:t xml:space="preserve"> y </w:t>
      </w:r>
      <w:r w:rsidRPr="00074B99">
        <w:rPr>
          <w:i/>
          <w:lang w:eastAsia="es-US"/>
        </w:rPr>
        <w:t>Reader endpoint</w:t>
      </w:r>
      <w:r w:rsidRPr="00074B99">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074B99" w:rsidRDefault="00606BF0" w:rsidP="00606BF0">
      <w:pPr>
        <w:rPr>
          <w:lang w:eastAsia="es-US"/>
        </w:rPr>
      </w:pPr>
      <w:r w:rsidRPr="00074B99">
        <w:rPr>
          <w:lang w:eastAsia="es-US"/>
        </w:rPr>
        <w:t xml:space="preserve">El SPDP, se ocupa de cómo los participantes se descubren entre </w:t>
      </w:r>
      <w:proofErr w:type="gramStart"/>
      <w:r w:rsidRPr="00074B99">
        <w:rPr>
          <w:lang w:eastAsia="es-US"/>
        </w:rPr>
        <w:t>sí ,</w:t>
      </w:r>
      <w:proofErr w:type="gramEnd"/>
      <w:r w:rsidRPr="00074B99">
        <w:rPr>
          <w:lang w:eastAsia="es-US"/>
        </w:rPr>
        <w:t xml:space="preserve"> los mapas de DDS </w:t>
      </w:r>
      <w:r w:rsidRPr="00074B99">
        <w:rPr>
          <w:i/>
          <w:lang w:eastAsia="es-US"/>
        </w:rPr>
        <w:t xml:space="preserve">built-in Entity </w:t>
      </w:r>
      <w:r w:rsidRPr="00074B99">
        <w:rPr>
          <w:lang w:eastAsia="es-US"/>
        </w:rPr>
        <w:t xml:space="preserve">para el Topic “DCPSParticipant”. El SEDP, especifica cómo intercambiar </w:t>
      </w:r>
      <w:r w:rsidRPr="00074B99">
        <w:rPr>
          <w:lang w:eastAsia="es-US"/>
        </w:rPr>
        <w:lastRenderedPageBreak/>
        <w:t xml:space="preserve">información de descubrimiento sobre los </w:t>
      </w:r>
      <w:r w:rsidRPr="00074B99">
        <w:rPr>
          <w:i/>
          <w:lang w:eastAsia="es-US"/>
        </w:rPr>
        <w:t>Topic</w:t>
      </w:r>
      <w:r w:rsidRPr="00074B99">
        <w:rPr>
          <w:lang w:eastAsia="es-US"/>
        </w:rPr>
        <w:t xml:space="preserve"> locales, </w:t>
      </w:r>
      <w:r w:rsidRPr="00074B99">
        <w:rPr>
          <w:i/>
          <w:lang w:eastAsia="es-US"/>
        </w:rPr>
        <w:t>DataWriters</w:t>
      </w:r>
      <w:r w:rsidRPr="00074B99">
        <w:rPr>
          <w:lang w:eastAsia="es-US"/>
        </w:rPr>
        <w:t xml:space="preserve"> y </w:t>
      </w:r>
      <w:proofErr w:type="gramStart"/>
      <w:r w:rsidRPr="00074B99">
        <w:rPr>
          <w:i/>
          <w:lang w:eastAsia="es-US"/>
        </w:rPr>
        <w:t>DataReaders</w:t>
      </w:r>
      <w:r w:rsidRPr="00074B99">
        <w:rPr>
          <w:lang w:eastAsia="es-US"/>
        </w:rPr>
        <w:t xml:space="preserve"> ,</w:t>
      </w:r>
      <w:proofErr w:type="gramEnd"/>
      <w:r w:rsidRPr="00074B99">
        <w:rPr>
          <w:lang w:eastAsia="es-US"/>
        </w:rPr>
        <w:t xml:space="preserve"> los mapas DDS </w:t>
      </w:r>
      <w:r w:rsidRPr="00074B99">
        <w:rPr>
          <w:i/>
          <w:lang w:eastAsia="es-US"/>
        </w:rPr>
        <w:t>built-in Entity</w:t>
      </w:r>
      <w:r w:rsidRPr="00074B99">
        <w:rPr>
          <w:lang w:eastAsia="es-US"/>
        </w:rPr>
        <w:t xml:space="preserve"> para los </w:t>
      </w:r>
      <w:r w:rsidRPr="00074B99">
        <w:rPr>
          <w:i/>
          <w:lang w:eastAsia="es-US"/>
        </w:rPr>
        <w:t>Topic</w:t>
      </w:r>
      <w:r w:rsidRPr="00074B99">
        <w:rPr>
          <w:lang w:eastAsia="es-US"/>
        </w:rPr>
        <w:t xml:space="preserve"> “DCPSSubscription”, “DCPSPublication” y “DCPSTopic”.</w:t>
      </w:r>
    </w:p>
    <w:p w14:paraId="249C31BA" w14:textId="77777777" w:rsidR="00606BF0" w:rsidRPr="00074B99" w:rsidRDefault="00606BF0" w:rsidP="00606BF0">
      <w:pPr>
        <w:pStyle w:val="Ttulo4"/>
        <w:rPr>
          <w:lang w:eastAsia="es-US"/>
        </w:rPr>
      </w:pPr>
      <w:r w:rsidRPr="00074B99">
        <w:rPr>
          <w:lang w:eastAsia="es-US"/>
        </w:rPr>
        <w:t>Simple Participant Discovery Protocol</w:t>
      </w:r>
    </w:p>
    <w:p w14:paraId="172C710F" w14:textId="77777777" w:rsidR="00606BF0" w:rsidRPr="00074B99" w:rsidRDefault="00606BF0" w:rsidP="00606BF0">
      <w:pPr>
        <w:rPr>
          <w:lang w:eastAsia="es-US"/>
        </w:rPr>
      </w:pPr>
      <w:r w:rsidRPr="00074B99">
        <w:rPr>
          <w:lang w:eastAsia="es-US"/>
        </w:rPr>
        <w:t>El propósito de este protocolo es descubrir la presencia de otros participantes en la red y sus propiedades.</w:t>
      </w:r>
    </w:p>
    <w:p w14:paraId="1EFA00AD" w14:textId="77777777" w:rsidR="00606BF0" w:rsidRPr="00074B99" w:rsidRDefault="00606BF0" w:rsidP="00606BF0">
      <w:pPr>
        <w:rPr>
          <w:lang w:eastAsia="es-US"/>
        </w:rPr>
      </w:pPr>
      <w:r w:rsidRPr="00074B99">
        <w:rPr>
          <w:lang w:eastAsia="es-US"/>
        </w:rPr>
        <w:t>Un participante puede soportar varios PDP</w:t>
      </w:r>
      <w:r w:rsidRPr="00074B99">
        <w:rPr>
          <w:rStyle w:val="Refdenotaalpie"/>
          <w:lang w:eastAsia="es-US"/>
        </w:rPr>
        <w:footnoteReference w:id="34"/>
      </w:r>
      <w:r w:rsidRPr="00074B99">
        <w:rPr>
          <w:lang w:eastAsia="es-US"/>
        </w:rPr>
        <w:t xml:space="preserve">, pero para el propósito de interoperabilidad, todas las implementaciones deberían soportar al menos SPDP. </w:t>
      </w:r>
    </w:p>
    <w:p w14:paraId="77F8B779" w14:textId="77777777" w:rsidR="00606BF0" w:rsidRPr="00074B99" w:rsidRDefault="00606BF0" w:rsidP="00606BF0">
      <w:pPr>
        <w:rPr>
          <w:lang w:eastAsia="es-US"/>
        </w:rPr>
      </w:pPr>
      <w:r w:rsidRPr="00074B99">
        <w:rPr>
          <w:lang w:eastAsia="es-US"/>
        </w:rPr>
        <w:t xml:space="preserve">El RTPS SPDP utiliza un enfoque simple para anunciar y detectar la presencia de </w:t>
      </w:r>
      <w:r w:rsidRPr="00074B99">
        <w:rPr>
          <w:i/>
          <w:lang w:eastAsia="es-US"/>
        </w:rPr>
        <w:t>participantes</w:t>
      </w:r>
      <w:r w:rsidRPr="00074B99">
        <w:rPr>
          <w:lang w:eastAsia="es-US"/>
        </w:rPr>
        <w:t xml:space="preserve"> en un dominio.</w:t>
      </w:r>
    </w:p>
    <w:p w14:paraId="1BA399DD" w14:textId="77777777" w:rsidR="00606BF0" w:rsidRPr="00074B99" w:rsidRDefault="00606BF0" w:rsidP="00606BF0">
      <w:pPr>
        <w:rPr>
          <w:rFonts w:cs="Times New Roman"/>
          <w:iCs/>
          <w:color w:val="000000"/>
          <w:kern w:val="0"/>
        </w:rPr>
      </w:pPr>
      <w:r w:rsidRPr="00074B99">
        <w:rPr>
          <w:lang w:eastAsia="es-US"/>
        </w:rPr>
        <w:t xml:space="preserve">Por cada </w:t>
      </w:r>
      <w:r w:rsidRPr="00074B99">
        <w:rPr>
          <w:i/>
          <w:lang w:eastAsia="es-US"/>
        </w:rPr>
        <w:t>participante</w:t>
      </w:r>
      <w:r w:rsidRPr="00074B99">
        <w:rPr>
          <w:lang w:eastAsia="es-US"/>
        </w:rPr>
        <w:t xml:space="preserve">, el SPDP crea dos RTPS </w:t>
      </w:r>
      <w:r w:rsidRPr="00074B99">
        <w:rPr>
          <w:i/>
          <w:lang w:eastAsia="es-US"/>
        </w:rPr>
        <w:t>built-in Endpoint</w:t>
      </w:r>
      <w:r w:rsidRPr="00074B99">
        <w:rPr>
          <w:lang w:eastAsia="es-US"/>
        </w:rPr>
        <w:t xml:space="preserve">: el </w:t>
      </w:r>
      <w:r w:rsidRPr="00074B99">
        <w:rPr>
          <w:i/>
          <w:lang w:eastAsia="es-US"/>
        </w:rPr>
        <w:t xml:space="preserve">SPDPbuiltinParticipantWriter </w:t>
      </w:r>
      <w:r w:rsidRPr="00074B99">
        <w:rPr>
          <w:lang w:eastAsia="es-US"/>
        </w:rPr>
        <w:t xml:space="preserve">y el </w:t>
      </w:r>
      <w:r w:rsidRPr="00074B99">
        <w:rPr>
          <w:rFonts w:cs="Times New Roman"/>
          <w:i/>
          <w:iCs/>
          <w:color w:val="000000"/>
          <w:kern w:val="0"/>
        </w:rPr>
        <w:t xml:space="preserve">SPDPbuiltinParticipantReader. </w:t>
      </w:r>
    </w:p>
    <w:p w14:paraId="6E528554" w14:textId="77777777" w:rsidR="00606BF0" w:rsidRPr="00074B99" w:rsidRDefault="00606BF0" w:rsidP="00606BF0">
      <w:pPr>
        <w:rPr>
          <w:lang w:eastAsia="es-US"/>
        </w:rPr>
      </w:pPr>
      <w:r w:rsidRPr="00074B99">
        <w:rPr>
          <w:rFonts w:cs="Times New Roman"/>
          <w:iCs/>
          <w:color w:val="000000"/>
          <w:kern w:val="0"/>
          <w:lang w:val="en-GB"/>
        </w:rPr>
        <w:t xml:space="preserve">El </w:t>
      </w:r>
      <w:r w:rsidRPr="00074B99">
        <w:rPr>
          <w:i/>
          <w:lang w:val="en-GB" w:eastAsia="es-US"/>
        </w:rPr>
        <w:t xml:space="preserve">SPDPbuiltinParticipantWriter </w:t>
      </w:r>
      <w:r w:rsidRPr="00074B99">
        <w:rPr>
          <w:lang w:val="en-GB" w:eastAsia="es-US"/>
        </w:rPr>
        <w:t xml:space="preserve">es </w:t>
      </w:r>
      <w:proofErr w:type="gramStart"/>
      <w:r w:rsidRPr="00074B99">
        <w:rPr>
          <w:lang w:val="en-GB" w:eastAsia="es-US"/>
        </w:rPr>
        <w:t>un</w:t>
      </w:r>
      <w:proofErr w:type="gramEnd"/>
      <w:r w:rsidRPr="00074B99">
        <w:rPr>
          <w:lang w:val="en-GB" w:eastAsia="es-US"/>
        </w:rPr>
        <w:t xml:space="preserve"> RTPS </w:t>
      </w:r>
      <w:r w:rsidRPr="00074B99">
        <w:rPr>
          <w:i/>
          <w:lang w:val="en-GB" w:eastAsia="es-US"/>
        </w:rPr>
        <w:t xml:space="preserve">best-effort StatelessWriter. </w:t>
      </w:r>
      <w:r w:rsidRPr="00074B99">
        <w:rPr>
          <w:lang w:eastAsia="es-US"/>
        </w:rPr>
        <w:t xml:space="preserve">El </w:t>
      </w:r>
      <w:r w:rsidRPr="00074B99">
        <w:rPr>
          <w:i/>
          <w:lang w:eastAsia="es-US"/>
        </w:rPr>
        <w:t xml:space="preserve">historyCache </w:t>
      </w:r>
      <w:r w:rsidRPr="00074B99">
        <w:rPr>
          <w:lang w:eastAsia="es-US"/>
        </w:rPr>
        <w:t xml:space="preserve">del </w:t>
      </w:r>
      <w:r w:rsidRPr="00074B99">
        <w:rPr>
          <w:i/>
          <w:lang w:eastAsia="es-US"/>
        </w:rPr>
        <w:t xml:space="preserve">SPDPbuiltinParticipantWriter </w:t>
      </w:r>
      <w:r w:rsidRPr="00074B99">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074B99" w:rsidRDefault="00606BF0" w:rsidP="00606BF0">
      <w:pPr>
        <w:rPr>
          <w:lang w:eastAsia="es-US"/>
        </w:rPr>
      </w:pPr>
      <w:r w:rsidRPr="00074B99">
        <w:rPr>
          <w:lang w:eastAsia="es-US"/>
        </w:rPr>
        <w:t xml:space="preserve">El </w:t>
      </w:r>
      <w:r w:rsidRPr="00074B99">
        <w:rPr>
          <w:i/>
          <w:lang w:eastAsia="es-US"/>
        </w:rPr>
        <w:t>SPDPbuiltinParticipantWriter</w:t>
      </w:r>
      <w:r w:rsidRPr="00074B99">
        <w:rPr>
          <w:lang w:eastAsia="es-US"/>
        </w:rPr>
        <w:t xml:space="preserve"> envía periódicamente estos objetos-datos a una lista pre </w:t>
      </w:r>
      <w:proofErr w:type="gramStart"/>
      <w:r w:rsidRPr="00074B99">
        <w:rPr>
          <w:lang w:eastAsia="es-US"/>
        </w:rPr>
        <w:t>configurada</w:t>
      </w:r>
      <w:proofErr w:type="gramEnd"/>
      <w:r w:rsidRPr="00074B99">
        <w:rPr>
          <w:lang w:eastAsia="es-US"/>
        </w:rPr>
        <w:t xml:space="preserve"> de localizadores para anunciar la presencia del participante en la red. Esto se consigue llamando periódicamente </w:t>
      </w:r>
      <w:r w:rsidRPr="00074B99">
        <w:rPr>
          <w:i/>
          <w:lang w:eastAsia="es-US"/>
        </w:rPr>
        <w:t xml:space="preserve">StatelessWriter </w:t>
      </w:r>
      <w:proofErr w:type="gramStart"/>
      <w:r w:rsidRPr="00074B99">
        <w:rPr>
          <w:i/>
          <w:lang w:eastAsia="es-US"/>
        </w:rPr>
        <w:t>::</w:t>
      </w:r>
      <w:proofErr w:type="gramEnd"/>
      <w:r w:rsidRPr="00074B99">
        <w:rPr>
          <w:i/>
          <w:lang w:eastAsia="es-US"/>
        </w:rPr>
        <w:t xml:space="preserve"> unsent_changes_reset</w:t>
      </w:r>
      <w:r w:rsidRPr="00074B99">
        <w:rPr>
          <w:lang w:eastAsia="es-US"/>
        </w:rPr>
        <w:t xml:space="preserve">, que hace que el </w:t>
      </w:r>
      <w:r w:rsidRPr="00074B99">
        <w:rPr>
          <w:i/>
          <w:lang w:eastAsia="es-US"/>
        </w:rPr>
        <w:t>StatelessWriter</w:t>
      </w:r>
      <w:r w:rsidRPr="00074B99">
        <w:rPr>
          <w:lang w:eastAsia="es-US"/>
        </w:rPr>
        <w:t xml:space="preserve"> vuelva a enviar todos los cambios presentes en su </w:t>
      </w:r>
      <w:r w:rsidRPr="00074B99">
        <w:rPr>
          <w:i/>
          <w:lang w:eastAsia="es-US"/>
        </w:rPr>
        <w:t>HistoryCache</w:t>
      </w:r>
      <w:r w:rsidRPr="00074B99">
        <w:rPr>
          <w:lang w:eastAsia="es-US"/>
        </w:rPr>
        <w:t xml:space="preserve"> a todos los localizadores. La tasa periódica a la que el </w:t>
      </w:r>
      <w:r w:rsidRPr="00074B99">
        <w:rPr>
          <w:i/>
          <w:lang w:eastAsia="es-US"/>
        </w:rPr>
        <w:t>SPDPbuiltinParticipantWriter</w:t>
      </w:r>
      <w:r w:rsidRPr="00074B99">
        <w:rPr>
          <w:lang w:eastAsia="es-US"/>
        </w:rPr>
        <w:t xml:space="preserve"> envía los valores predeterminados al </w:t>
      </w:r>
      <w:r w:rsidRPr="00074B99">
        <w:rPr>
          <w:i/>
          <w:lang w:eastAsia="es-US"/>
        </w:rPr>
        <w:t>SPDPdiscoveredParticipantData</w:t>
      </w:r>
      <w:r w:rsidRPr="00074B99">
        <w:rPr>
          <w:lang w:eastAsia="es-US"/>
        </w:rPr>
        <w:t xml:space="preserve"> un valor PSM especificado. </w:t>
      </w:r>
    </w:p>
    <w:p w14:paraId="051AF686" w14:textId="77777777" w:rsidR="00606BF0" w:rsidRPr="00074B99" w:rsidRDefault="00606BF0" w:rsidP="00606BF0">
      <w:pPr>
        <w:rPr>
          <w:lang w:eastAsia="es-US"/>
        </w:rPr>
      </w:pPr>
      <w:r w:rsidRPr="00074B99">
        <w:rPr>
          <w:lang w:eastAsia="es-US"/>
        </w:rPr>
        <w:t xml:space="preserve">La lista pre configurada de localizadores puede incluir localizadores </w:t>
      </w:r>
      <w:r w:rsidRPr="00074B99">
        <w:rPr>
          <w:i/>
          <w:lang w:eastAsia="es-US"/>
        </w:rPr>
        <w:t xml:space="preserve">unicast </w:t>
      </w:r>
      <w:r w:rsidRPr="00074B99">
        <w:rPr>
          <w:lang w:eastAsia="es-US"/>
        </w:rPr>
        <w:t xml:space="preserve">y </w:t>
      </w:r>
      <w:r w:rsidRPr="00074B99">
        <w:rPr>
          <w:i/>
          <w:lang w:eastAsia="es-US"/>
        </w:rPr>
        <w:t>multicast</w:t>
      </w:r>
      <w:r w:rsidRPr="00074B99">
        <w:rPr>
          <w:lang w:eastAsia="es-US"/>
        </w:rPr>
        <w:t xml:space="preserve">. Los puertos son definidos por cada PSM. Estos localizadores simples representan posibles </w:t>
      </w:r>
      <w:r w:rsidRPr="00074B99">
        <w:rPr>
          <w:i/>
          <w:lang w:eastAsia="es-US"/>
        </w:rPr>
        <w:t xml:space="preserve">participantes </w:t>
      </w:r>
      <w:r w:rsidRPr="00074B99">
        <w:rPr>
          <w:lang w:eastAsia="es-US"/>
        </w:rPr>
        <w:t xml:space="preserve">remotos en la red, ningún </w:t>
      </w:r>
      <w:r w:rsidRPr="00074B99">
        <w:rPr>
          <w:i/>
          <w:lang w:eastAsia="es-US"/>
        </w:rPr>
        <w:t xml:space="preserve">participante </w:t>
      </w:r>
      <w:r w:rsidRPr="00074B99">
        <w:rPr>
          <w:lang w:eastAsia="es-US"/>
        </w:rPr>
        <w:t xml:space="preserve">necesita estar presente. Para el </w:t>
      </w:r>
      <w:r w:rsidRPr="00074B99">
        <w:rPr>
          <w:lang w:eastAsia="es-US"/>
        </w:rPr>
        <w:lastRenderedPageBreak/>
        <w:t xml:space="preserve">envío de </w:t>
      </w:r>
      <w:r w:rsidRPr="00074B99">
        <w:rPr>
          <w:i/>
          <w:lang w:eastAsia="es-US"/>
        </w:rPr>
        <w:t xml:space="preserve">SPDPdiscoveredParticipantData </w:t>
      </w:r>
      <w:r w:rsidRPr="00074B99">
        <w:rPr>
          <w:lang w:eastAsia="es-US"/>
        </w:rPr>
        <w:t xml:space="preserve">periódico, los </w:t>
      </w:r>
      <w:r w:rsidRPr="00074B99">
        <w:rPr>
          <w:i/>
          <w:lang w:eastAsia="es-US"/>
        </w:rPr>
        <w:t xml:space="preserve">participantes </w:t>
      </w:r>
      <w:r w:rsidRPr="00074B99">
        <w:rPr>
          <w:lang w:eastAsia="es-US"/>
        </w:rPr>
        <w:t xml:space="preserve">pueden unirse a la red en cualquier orden. </w:t>
      </w:r>
    </w:p>
    <w:p w14:paraId="767027F3" w14:textId="77777777" w:rsidR="00606BF0" w:rsidRPr="00074B99" w:rsidRDefault="00606BF0" w:rsidP="00606BF0">
      <w:pPr>
        <w:rPr>
          <w:rFonts w:cs="Times New Roman"/>
          <w:iCs/>
          <w:color w:val="000000"/>
          <w:kern w:val="0"/>
        </w:rPr>
      </w:pPr>
      <w:r w:rsidRPr="00074B99">
        <w:rPr>
          <w:lang w:eastAsia="es-US"/>
        </w:rPr>
        <w:t xml:space="preserve">El </w:t>
      </w:r>
      <w:r w:rsidRPr="00074B99">
        <w:rPr>
          <w:rFonts w:cs="Times New Roman"/>
          <w:i/>
          <w:iCs/>
          <w:color w:val="000000"/>
          <w:kern w:val="0"/>
        </w:rPr>
        <w:t xml:space="preserve">SPDPbuiltinParticipantReader </w:t>
      </w:r>
      <w:r w:rsidRPr="00074B99">
        <w:rPr>
          <w:rFonts w:cs="Times New Roman"/>
          <w:iCs/>
          <w:color w:val="000000"/>
          <w:kern w:val="0"/>
        </w:rPr>
        <w:t xml:space="preserve">recibe los anuncios </w:t>
      </w:r>
      <w:r w:rsidRPr="00074B99">
        <w:rPr>
          <w:rFonts w:cs="Times New Roman"/>
          <w:i/>
          <w:iCs/>
          <w:color w:val="000000"/>
          <w:kern w:val="0"/>
        </w:rPr>
        <w:t xml:space="preserve">SPDPdiscoveredParticipantData </w:t>
      </w:r>
      <w:r w:rsidRPr="00074B99">
        <w:rPr>
          <w:rFonts w:cs="Times New Roman"/>
          <w:iCs/>
          <w:color w:val="000000"/>
          <w:kern w:val="0"/>
        </w:rPr>
        <w:t xml:space="preserve">desde los </w:t>
      </w:r>
      <w:r w:rsidRPr="00074B99">
        <w:rPr>
          <w:rFonts w:cs="Times New Roman"/>
          <w:i/>
          <w:iCs/>
          <w:color w:val="000000"/>
          <w:kern w:val="0"/>
        </w:rPr>
        <w:t xml:space="preserve">participantes </w:t>
      </w:r>
      <w:r w:rsidRPr="00074B99">
        <w:rPr>
          <w:rFonts w:cs="Times New Roman"/>
          <w:iCs/>
          <w:color w:val="000000"/>
          <w:kern w:val="0"/>
        </w:rPr>
        <w:t>remotos. La información contenida incluye que los EDP</w:t>
      </w:r>
      <w:r w:rsidRPr="00074B99">
        <w:rPr>
          <w:rStyle w:val="Refdenotaalpie"/>
          <w:rFonts w:cs="Times New Roman"/>
          <w:iCs/>
          <w:color w:val="000000"/>
          <w:kern w:val="0"/>
        </w:rPr>
        <w:footnoteReference w:id="35"/>
      </w:r>
      <w:r w:rsidRPr="00074B99">
        <w:rPr>
          <w:rFonts w:cs="Times New Roman"/>
          <w:iCs/>
          <w:color w:val="000000"/>
          <w:kern w:val="0"/>
        </w:rPr>
        <w:t xml:space="preserve"> soporten al </w:t>
      </w:r>
      <w:r w:rsidRPr="00074B99">
        <w:rPr>
          <w:rFonts w:cs="Times New Roman"/>
          <w:i/>
          <w:iCs/>
          <w:color w:val="000000"/>
          <w:kern w:val="0"/>
        </w:rPr>
        <w:t>participante</w:t>
      </w:r>
      <w:r w:rsidRPr="00074B99">
        <w:rPr>
          <w:rFonts w:cs="Times New Roman"/>
          <w:iCs/>
          <w:color w:val="000000"/>
          <w:kern w:val="0"/>
        </w:rPr>
        <w:t xml:space="preserve"> remoto. El EDP se utiliza para el intercambio de información del </w:t>
      </w:r>
      <w:r w:rsidRPr="00074B99">
        <w:rPr>
          <w:rFonts w:cs="Times New Roman"/>
          <w:i/>
          <w:iCs/>
          <w:color w:val="000000"/>
          <w:kern w:val="0"/>
        </w:rPr>
        <w:t xml:space="preserve">endpoint </w:t>
      </w:r>
      <w:r w:rsidRPr="00074B99">
        <w:rPr>
          <w:rFonts w:cs="Times New Roman"/>
          <w:iCs/>
          <w:color w:val="000000"/>
          <w:kern w:val="0"/>
        </w:rPr>
        <w:t xml:space="preserve">con el </w:t>
      </w:r>
      <w:r w:rsidRPr="00074B99">
        <w:rPr>
          <w:rFonts w:cs="Times New Roman"/>
          <w:i/>
          <w:iCs/>
          <w:color w:val="000000"/>
          <w:kern w:val="0"/>
        </w:rPr>
        <w:t>participante</w:t>
      </w:r>
      <w:r w:rsidRPr="00074B99">
        <w:rPr>
          <w:rFonts w:cs="Times New Roman"/>
          <w:iCs/>
          <w:color w:val="000000"/>
          <w:kern w:val="0"/>
        </w:rPr>
        <w:t xml:space="preserve"> remoto. </w:t>
      </w:r>
    </w:p>
    <w:p w14:paraId="47B99B19" w14:textId="77777777" w:rsidR="00606BF0" w:rsidRPr="00074B99" w:rsidRDefault="00606BF0" w:rsidP="00606BF0">
      <w:pPr>
        <w:rPr>
          <w:lang w:eastAsia="es-US"/>
        </w:rPr>
      </w:pPr>
      <w:r w:rsidRPr="00074B99">
        <w:rPr>
          <w:lang w:eastAsia="es-US"/>
        </w:rPr>
        <w:t xml:space="preserve">Las implementaciones pueden minimizar cualquier </w:t>
      </w:r>
      <w:proofErr w:type="gramStart"/>
      <w:r w:rsidRPr="00074B99">
        <w:rPr>
          <w:lang w:eastAsia="es-US"/>
        </w:rPr>
        <w:t>retrasos generados</w:t>
      </w:r>
      <w:proofErr w:type="gramEnd"/>
      <w:r w:rsidRPr="00074B99">
        <w:rPr>
          <w:lang w:eastAsia="es-US"/>
        </w:rPr>
        <w:t xml:space="preserve"> por el envío de un </w:t>
      </w:r>
      <w:r w:rsidRPr="00074B99">
        <w:rPr>
          <w:i/>
          <w:lang w:eastAsia="es-US"/>
        </w:rPr>
        <w:t xml:space="preserve">SPDPdiscoveredParticipantData </w:t>
      </w:r>
      <w:r w:rsidRPr="00074B99">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074B99" w:rsidRDefault="00606BF0" w:rsidP="00606BF0">
      <w:pPr>
        <w:pStyle w:val="Ttulo5"/>
        <w:rPr>
          <w:lang w:eastAsia="es-US"/>
        </w:rPr>
      </w:pPr>
      <w:r w:rsidRPr="00074B99">
        <w:rPr>
          <w:lang w:eastAsia="es-US"/>
        </w:rPr>
        <w:t>SPDPdiscoveredParticipantData</w:t>
      </w:r>
    </w:p>
    <w:p w14:paraId="66527EFD" w14:textId="77777777" w:rsidR="00606BF0" w:rsidRPr="00074B99" w:rsidRDefault="00606BF0" w:rsidP="00606BF0">
      <w:pPr>
        <w:rPr>
          <w:lang w:eastAsia="es-US"/>
        </w:rPr>
      </w:pPr>
      <w:r w:rsidRPr="00074B99">
        <w:rPr>
          <w:lang w:eastAsia="es-US"/>
        </w:rPr>
        <w:t xml:space="preserve">El </w:t>
      </w:r>
      <w:r w:rsidRPr="00074B99">
        <w:rPr>
          <w:i/>
          <w:lang w:eastAsia="es-US"/>
        </w:rPr>
        <w:t xml:space="preserve">SPDPdiscoveredParticipantData </w:t>
      </w:r>
      <w:r w:rsidRPr="00074B99">
        <w:rPr>
          <w:lang w:eastAsia="es-US"/>
        </w:rPr>
        <w:t>define los datos intercambiados como parte del SPDP.</w:t>
      </w:r>
    </w:p>
    <w:p w14:paraId="05DE91FF" w14:textId="77777777" w:rsidR="00606BF0" w:rsidRPr="00074B99" w:rsidRDefault="00606BF0" w:rsidP="00606BF0">
      <w:pPr>
        <w:rPr>
          <w:lang w:eastAsia="es-US"/>
        </w:rPr>
      </w:pPr>
      <w:r w:rsidRPr="00074B99">
        <w:rPr>
          <w:lang w:eastAsia="es-US"/>
        </w:rPr>
        <w:t xml:space="preserve">En la </w:t>
      </w:r>
      <w:r w:rsidRPr="00074B99">
        <w:rPr>
          <w:lang w:eastAsia="es-US"/>
        </w:rPr>
        <w:fldChar w:fldCharType="begin"/>
      </w:r>
      <w:r w:rsidRPr="00074B99">
        <w:rPr>
          <w:lang w:eastAsia="es-US"/>
        </w:rPr>
        <w:instrText xml:space="preserve"> REF _Ref421105343 \h </w:instrText>
      </w:r>
      <w:r w:rsidRPr="00074B99">
        <w:rPr>
          <w:lang w:eastAsia="es-US"/>
        </w:rPr>
      </w:r>
      <w:r w:rsidRPr="00074B99">
        <w:rPr>
          <w:lang w:eastAsia="es-US"/>
        </w:rPr>
        <w:fldChar w:fldCharType="separate"/>
      </w:r>
      <w:r w:rsidR="0020142C" w:rsidRPr="00074B99">
        <w:rPr>
          <w:rFonts w:cs="Times New Roman"/>
        </w:rPr>
        <w:t xml:space="preserve">Figura </w:t>
      </w:r>
      <w:r w:rsidR="0020142C" w:rsidRPr="00074B99">
        <w:rPr>
          <w:rFonts w:cs="Times New Roman"/>
          <w:noProof/>
        </w:rPr>
        <w:t>2</w:t>
      </w:r>
      <w:r w:rsidR="0020142C" w:rsidRPr="00074B99">
        <w:rPr>
          <w:rFonts w:cs="Times New Roman"/>
        </w:rPr>
        <w:noBreakHyphen/>
      </w:r>
      <w:r w:rsidR="0020142C" w:rsidRPr="00074B99">
        <w:rPr>
          <w:rFonts w:cs="Times New Roman"/>
          <w:noProof/>
        </w:rPr>
        <w:t>43</w:t>
      </w:r>
      <w:r w:rsidRPr="00074B99">
        <w:rPr>
          <w:lang w:eastAsia="es-US"/>
        </w:rPr>
        <w:fldChar w:fldCharType="end"/>
      </w:r>
      <w:r w:rsidRPr="00074B99">
        <w:rPr>
          <w:lang w:eastAsia="es-US"/>
        </w:rPr>
        <w:t xml:space="preserve"> se muestra el contenido del </w:t>
      </w:r>
      <w:r w:rsidRPr="00074B99">
        <w:rPr>
          <w:rFonts w:cs="Times New Roman"/>
          <w:b/>
          <w:bCs/>
          <w:i/>
          <w:iCs/>
          <w:color w:val="000000"/>
          <w:kern w:val="0"/>
        </w:rPr>
        <w:t xml:space="preserve">SPDPdiscoveredParticipantData. </w:t>
      </w:r>
      <w:r w:rsidRPr="00074B99">
        <w:rPr>
          <w:rFonts w:cs="Times New Roman"/>
          <w:bCs/>
          <w:iCs/>
          <w:color w:val="000000"/>
          <w:kern w:val="0"/>
        </w:rPr>
        <w:t xml:space="preserve">Como se muestra en la figura, el </w:t>
      </w:r>
      <w:r w:rsidRPr="00074B99">
        <w:rPr>
          <w:rFonts w:cs="Times New Roman"/>
          <w:b/>
          <w:bCs/>
          <w:i/>
          <w:iCs/>
          <w:color w:val="000000"/>
          <w:kern w:val="0"/>
        </w:rPr>
        <w:t xml:space="preserve">SPDPdiscoveredParticipantData </w:t>
      </w:r>
      <w:r w:rsidRPr="00074B99">
        <w:rPr>
          <w:rFonts w:cs="Times New Roman"/>
          <w:bCs/>
          <w:iCs/>
          <w:color w:val="000000"/>
          <w:kern w:val="0"/>
        </w:rPr>
        <w:t xml:space="preserve">se especializa el </w:t>
      </w:r>
      <w:r w:rsidRPr="00074B99">
        <w:rPr>
          <w:rFonts w:cs="Times New Roman"/>
          <w:bCs/>
          <w:i/>
          <w:iCs/>
          <w:color w:val="000000"/>
          <w:kern w:val="0"/>
        </w:rPr>
        <w:t xml:space="preserve">ParticipantProxy </w:t>
      </w:r>
      <w:r w:rsidRPr="00074B99">
        <w:rPr>
          <w:rFonts w:cs="Times New Roman"/>
          <w:bCs/>
          <w:iCs/>
          <w:color w:val="000000"/>
          <w:kern w:val="0"/>
        </w:rPr>
        <w:t xml:space="preserve">y por lo tanto incluye toda la información necesaria para configurar un </w:t>
      </w:r>
      <w:r w:rsidRPr="00074B99">
        <w:rPr>
          <w:rFonts w:cs="Times New Roman"/>
          <w:bCs/>
          <w:i/>
          <w:iCs/>
          <w:color w:val="000000"/>
          <w:kern w:val="0"/>
        </w:rPr>
        <w:t xml:space="preserve">participante </w:t>
      </w:r>
      <w:r w:rsidRPr="00074B99">
        <w:rPr>
          <w:rFonts w:cs="Times New Roman"/>
          <w:bCs/>
          <w:iCs/>
          <w:color w:val="000000"/>
          <w:kern w:val="0"/>
        </w:rPr>
        <w:t xml:space="preserve">descubierto.  </w:t>
      </w:r>
      <w:r w:rsidRPr="00074B99">
        <w:rPr>
          <w:rFonts w:cs="Times New Roman"/>
          <w:bCs/>
          <w:i/>
          <w:iCs/>
          <w:color w:val="000000"/>
          <w:kern w:val="0"/>
        </w:rPr>
        <w:t xml:space="preserve"> </w:t>
      </w:r>
    </w:p>
    <w:p w14:paraId="46938E32" w14:textId="77777777" w:rsidR="00606BF0" w:rsidRPr="00074B99" w:rsidRDefault="00606BF0" w:rsidP="00606BF0">
      <w:pPr>
        <w:rPr>
          <w:lang w:eastAsia="es-US"/>
        </w:rPr>
      </w:pPr>
      <w:r w:rsidRPr="00074B99">
        <w:rPr>
          <w:lang w:eastAsia="es-US"/>
        </w:rPr>
        <w:t xml:space="preserve"> El </w:t>
      </w:r>
      <w:r w:rsidRPr="00074B99">
        <w:rPr>
          <w:b/>
          <w:i/>
          <w:lang w:eastAsia="es-US"/>
        </w:rPr>
        <w:t xml:space="preserve">SPDPdiscoveredParticipantData </w:t>
      </w:r>
      <w:r w:rsidRPr="00074B99">
        <w:rPr>
          <w:lang w:eastAsia="es-US"/>
        </w:rPr>
        <w:t>también especializa al DDS- definido</w:t>
      </w:r>
    </w:p>
    <w:p w14:paraId="25C2F499" w14:textId="77777777" w:rsidR="00606BF0" w:rsidRPr="00074B99" w:rsidRDefault="00606BF0" w:rsidP="00606BF0">
      <w:pPr>
        <w:ind w:firstLine="0"/>
        <w:rPr>
          <w:lang w:eastAsia="es-US"/>
        </w:rPr>
      </w:pPr>
      <w:r w:rsidRPr="00074B99">
        <w:rPr>
          <w:i/>
          <w:lang w:eastAsia="es-US"/>
        </w:rPr>
        <w:t>DDS</w:t>
      </w:r>
      <w:proofErr w:type="gramStart"/>
      <w:r w:rsidRPr="00074B99">
        <w:rPr>
          <w:i/>
          <w:lang w:eastAsia="es-US"/>
        </w:rPr>
        <w:t>::ParticipantBuiltinTopicData</w:t>
      </w:r>
      <w:proofErr w:type="gramEnd"/>
      <w:r w:rsidRPr="00074B99">
        <w:rPr>
          <w:lang w:eastAsia="es-US"/>
        </w:rPr>
        <w:t xml:space="preserve"> proporcionando la información que los correspondientes DDS </w:t>
      </w:r>
      <w:r w:rsidRPr="00074B99">
        <w:rPr>
          <w:i/>
          <w:lang w:eastAsia="es-US"/>
        </w:rPr>
        <w:t xml:space="preserve">built-in DataReader </w:t>
      </w:r>
      <w:r w:rsidRPr="00074B99">
        <w:rPr>
          <w:lang w:eastAsia="es-US"/>
        </w:rPr>
        <w:t>necesita.</w:t>
      </w:r>
    </w:p>
    <w:p w14:paraId="432E62A8" w14:textId="77777777" w:rsidR="00606BF0" w:rsidRPr="00074B99" w:rsidRDefault="00606BF0" w:rsidP="00606BF0">
      <w:pPr>
        <w:keepNext/>
        <w:jc w:val="center"/>
      </w:pPr>
      <w:r w:rsidRPr="00074B99">
        <w:rPr>
          <w:noProof/>
          <w:lang w:eastAsia="es-EC"/>
        </w:rPr>
        <w:lastRenderedPageBreak/>
        <w:drawing>
          <wp:inline distT="0" distB="0" distL="0" distR="0" wp14:anchorId="0F1E7FC0" wp14:editId="6052A085">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65B5A87C" w:rsidR="00606BF0" w:rsidRPr="00074B99" w:rsidRDefault="00606BF0" w:rsidP="00606BF0">
      <w:pPr>
        <w:pStyle w:val="Descripcin"/>
        <w:rPr>
          <w:rFonts w:cs="Times New Roman"/>
          <w:i w:val="0"/>
          <w:color w:val="auto"/>
          <w:szCs w:val="24"/>
        </w:rPr>
      </w:pPr>
      <w:bookmarkStart w:id="282" w:name="_Ref421105343"/>
      <w:bookmarkStart w:id="283" w:name="_Toc421177698"/>
      <w:bookmarkStart w:id="284" w:name="_Toc425414784"/>
      <w:r w:rsidRPr="00074B99">
        <w:rPr>
          <w:rFonts w:cs="Times New Roman"/>
          <w:color w:val="auto"/>
          <w:szCs w:val="24"/>
        </w:rPr>
        <w:t xml:space="preserve">Figura </w:t>
      </w:r>
      <w:r w:rsidR="007D7E71" w:rsidRPr="00074B99">
        <w:rPr>
          <w:rFonts w:cs="Times New Roman"/>
          <w:color w:val="auto"/>
          <w:szCs w:val="24"/>
        </w:rPr>
        <w:fldChar w:fldCharType="begin"/>
      </w:r>
      <w:r w:rsidR="007D7E71" w:rsidRPr="00074B99">
        <w:rPr>
          <w:rFonts w:cs="Times New Roman"/>
          <w:color w:val="auto"/>
          <w:szCs w:val="24"/>
        </w:rPr>
        <w:instrText xml:space="preserve"> STYLEREF 1 \s </w:instrText>
      </w:r>
      <w:r w:rsidR="007D7E71" w:rsidRPr="00074B99">
        <w:rPr>
          <w:rFonts w:cs="Times New Roman"/>
          <w:color w:val="auto"/>
          <w:szCs w:val="24"/>
        </w:rPr>
        <w:fldChar w:fldCharType="separate"/>
      </w:r>
      <w:r w:rsidR="0020142C" w:rsidRPr="00074B99">
        <w:rPr>
          <w:rFonts w:cs="Times New Roman"/>
          <w:noProof/>
          <w:color w:val="auto"/>
          <w:szCs w:val="24"/>
        </w:rPr>
        <w:t>2</w:t>
      </w:r>
      <w:r w:rsidR="007D7E71" w:rsidRPr="00074B99">
        <w:rPr>
          <w:rFonts w:cs="Times New Roman"/>
          <w:color w:val="auto"/>
          <w:szCs w:val="24"/>
        </w:rPr>
        <w:fldChar w:fldCharType="end"/>
      </w:r>
      <w:r w:rsidR="007D7E71" w:rsidRPr="00074B99">
        <w:rPr>
          <w:rFonts w:cs="Times New Roman"/>
          <w:color w:val="auto"/>
          <w:szCs w:val="24"/>
        </w:rPr>
        <w:noBreakHyphen/>
      </w:r>
      <w:r w:rsidR="007D7E71" w:rsidRPr="00074B99">
        <w:rPr>
          <w:rFonts w:cs="Times New Roman"/>
          <w:color w:val="auto"/>
          <w:szCs w:val="24"/>
        </w:rPr>
        <w:fldChar w:fldCharType="begin"/>
      </w:r>
      <w:r w:rsidR="007D7E71" w:rsidRPr="00074B99">
        <w:rPr>
          <w:rFonts w:cs="Times New Roman"/>
          <w:color w:val="auto"/>
          <w:szCs w:val="24"/>
        </w:rPr>
        <w:instrText xml:space="preserve"> SEQ Figura \* ARABIC \s 1 </w:instrText>
      </w:r>
      <w:r w:rsidR="007D7E71" w:rsidRPr="00074B99">
        <w:rPr>
          <w:rFonts w:cs="Times New Roman"/>
          <w:color w:val="auto"/>
          <w:szCs w:val="24"/>
        </w:rPr>
        <w:fldChar w:fldCharType="separate"/>
      </w:r>
      <w:r w:rsidR="0020142C" w:rsidRPr="00074B99">
        <w:rPr>
          <w:rFonts w:cs="Times New Roman"/>
          <w:noProof/>
          <w:color w:val="auto"/>
          <w:szCs w:val="24"/>
        </w:rPr>
        <w:t>43</w:t>
      </w:r>
      <w:r w:rsidR="007D7E71" w:rsidRPr="00074B99">
        <w:rPr>
          <w:rFonts w:cs="Times New Roman"/>
          <w:color w:val="auto"/>
          <w:szCs w:val="24"/>
        </w:rPr>
        <w:fldChar w:fldCharType="end"/>
      </w:r>
      <w:bookmarkEnd w:id="282"/>
      <w:r w:rsidRPr="00074B99">
        <w:rPr>
          <w:rFonts w:cs="Times New Roman"/>
          <w:color w:val="auto"/>
          <w:szCs w:val="24"/>
        </w:rPr>
        <w:t xml:space="preserve">. </w:t>
      </w:r>
      <w:r w:rsidRPr="00074B99">
        <w:rPr>
          <w:rFonts w:cs="Times New Roman"/>
          <w:i w:val="0"/>
          <w:color w:val="auto"/>
          <w:szCs w:val="24"/>
        </w:rPr>
        <w:t>SPDPdiscoveredParticipantData.</w:t>
      </w:r>
      <w:bookmarkEnd w:id="283"/>
      <w:bookmarkEnd w:id="284"/>
    </w:p>
    <w:p w14:paraId="35FB3B77" w14:textId="77777777" w:rsidR="00606BF0" w:rsidRPr="00074B99" w:rsidRDefault="00606BF0" w:rsidP="00606BF0">
      <w:pPr>
        <w:pStyle w:val="Ttulo5"/>
      </w:pPr>
      <w:r w:rsidRPr="00074B99">
        <w:t>Built-in Endpoint usado por el SPDP</w:t>
      </w:r>
    </w:p>
    <w:p w14:paraId="02250CFD" w14:textId="77777777" w:rsidR="00606BF0" w:rsidRPr="00074B99" w:rsidRDefault="00606BF0" w:rsidP="00606BF0">
      <w:r w:rsidRPr="00074B99">
        <w:t xml:space="preserve">La </w:t>
      </w:r>
      <w:r w:rsidRPr="00074B99">
        <w:fldChar w:fldCharType="begin"/>
      </w:r>
      <w:r w:rsidRPr="00074B99">
        <w:instrText xml:space="preserve"> REF _Ref421105494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44</w:t>
      </w:r>
      <w:r w:rsidRPr="00074B99">
        <w:fldChar w:fldCharType="end"/>
      </w:r>
      <w:r w:rsidRPr="00074B99">
        <w:t xml:space="preserve"> se muestra el </w:t>
      </w:r>
      <w:r w:rsidRPr="00074B99">
        <w:rPr>
          <w:i/>
        </w:rPr>
        <w:t xml:space="preserve">built-in Endpoint </w:t>
      </w:r>
      <w:r w:rsidRPr="00074B99">
        <w:t>introducido por el SPDP.</w:t>
      </w:r>
    </w:p>
    <w:p w14:paraId="627007B2" w14:textId="77777777" w:rsidR="00606BF0" w:rsidRPr="00074B99" w:rsidRDefault="00606BF0" w:rsidP="00606BF0">
      <w:pPr>
        <w:keepNext/>
      </w:pPr>
      <w:r w:rsidRPr="00074B99">
        <w:rPr>
          <w:noProof/>
          <w:lang w:eastAsia="es-EC"/>
        </w:rPr>
        <w:drawing>
          <wp:inline distT="0" distB="0" distL="0" distR="0" wp14:anchorId="477A7017" wp14:editId="6584D9DB">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53E2311C" w:rsidR="00606BF0" w:rsidRPr="00074B99" w:rsidRDefault="00606BF0" w:rsidP="00606BF0">
      <w:pPr>
        <w:pStyle w:val="Descripcin"/>
        <w:rPr>
          <w:color w:val="auto"/>
          <w:szCs w:val="24"/>
        </w:rPr>
      </w:pPr>
      <w:bookmarkStart w:id="285" w:name="_Ref421105494"/>
      <w:bookmarkStart w:id="286" w:name="_Toc421177699"/>
      <w:bookmarkStart w:id="287" w:name="_Toc425414785"/>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2</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44</w:t>
      </w:r>
      <w:r w:rsidR="007D7E71" w:rsidRPr="00074B99">
        <w:rPr>
          <w:color w:val="auto"/>
          <w:szCs w:val="24"/>
        </w:rPr>
        <w:fldChar w:fldCharType="end"/>
      </w:r>
      <w:bookmarkEnd w:id="285"/>
      <w:r w:rsidRPr="00074B99">
        <w:rPr>
          <w:color w:val="auto"/>
          <w:szCs w:val="24"/>
        </w:rPr>
        <w:t xml:space="preserve">. </w:t>
      </w:r>
      <w:r w:rsidRPr="00074B99">
        <w:rPr>
          <w:i w:val="0"/>
          <w:color w:val="auto"/>
          <w:szCs w:val="24"/>
        </w:rPr>
        <w:t>El built-in Endpoint usado por el SPDP</w:t>
      </w:r>
      <w:bookmarkEnd w:id="286"/>
      <w:bookmarkEnd w:id="287"/>
    </w:p>
    <w:p w14:paraId="11438ABA" w14:textId="77777777" w:rsidR="00606BF0" w:rsidRPr="00074B99" w:rsidRDefault="00606BF0" w:rsidP="00606BF0">
      <w:pPr>
        <w:keepNext/>
      </w:pPr>
      <w:r w:rsidRPr="00074B99">
        <w:rPr>
          <w:noProof/>
          <w:lang w:eastAsia="es-EC"/>
        </w:rPr>
        <w:lastRenderedPageBreak/>
        <w:drawing>
          <wp:inline distT="0" distB="0" distL="0" distR="0" wp14:anchorId="7224D8C9" wp14:editId="55A61A7A">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53D8A35C" w:rsidR="00606BF0" w:rsidRPr="00074B99" w:rsidRDefault="00606BF0" w:rsidP="00606BF0">
      <w:pPr>
        <w:pStyle w:val="Descripcin"/>
        <w:rPr>
          <w:i w:val="0"/>
          <w:color w:val="auto"/>
          <w:szCs w:val="24"/>
        </w:rPr>
      </w:pPr>
      <w:bookmarkStart w:id="288" w:name="_Toc421177700"/>
      <w:bookmarkStart w:id="289" w:name="_Toc425414786"/>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2</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45</w:t>
      </w:r>
      <w:r w:rsidR="007D7E71" w:rsidRPr="00074B99">
        <w:rPr>
          <w:color w:val="auto"/>
          <w:szCs w:val="24"/>
        </w:rPr>
        <w:fldChar w:fldCharType="end"/>
      </w:r>
      <w:r w:rsidRPr="00074B99">
        <w:rPr>
          <w:color w:val="auto"/>
          <w:szCs w:val="24"/>
        </w:rPr>
        <w:t xml:space="preserve">. </w:t>
      </w:r>
      <w:r w:rsidRPr="00074B99">
        <w:rPr>
          <w:i w:val="0"/>
          <w:color w:val="auto"/>
          <w:szCs w:val="24"/>
        </w:rPr>
        <w:t>El built-in Endpoint usado por el SPDP.</w:t>
      </w:r>
      <w:bookmarkEnd w:id="288"/>
      <w:bookmarkEnd w:id="289"/>
    </w:p>
    <w:p w14:paraId="616A494E" w14:textId="77777777" w:rsidR="00606BF0" w:rsidRPr="00074B99" w:rsidRDefault="00606BF0" w:rsidP="00606BF0">
      <w:pPr>
        <w:rPr>
          <w:rFonts w:cs="Times New Roman"/>
          <w:bCs/>
          <w:i/>
          <w:iCs/>
          <w:color w:val="000000"/>
          <w:kern w:val="0"/>
        </w:rPr>
      </w:pPr>
      <w:r w:rsidRPr="00074B99">
        <w:t xml:space="preserve">El protocolo reserva los siguientes valores de la </w:t>
      </w:r>
      <w:r w:rsidRPr="00074B99">
        <w:rPr>
          <w:rFonts w:cs="Times New Roman"/>
          <w:b/>
          <w:bCs/>
          <w:i/>
          <w:iCs/>
          <w:color w:val="000000"/>
          <w:kern w:val="0"/>
        </w:rPr>
        <w:t xml:space="preserve">EntityId_t </w:t>
      </w:r>
      <w:r w:rsidRPr="00074B99">
        <w:rPr>
          <w:rFonts w:cs="Times New Roman"/>
          <w:bCs/>
          <w:iCs/>
          <w:color w:val="000000"/>
          <w:kern w:val="0"/>
        </w:rPr>
        <w:t xml:space="preserve">para el SPDP </w:t>
      </w:r>
      <w:r w:rsidRPr="00074B99">
        <w:rPr>
          <w:rFonts w:cs="Times New Roman"/>
          <w:bCs/>
          <w:i/>
          <w:iCs/>
          <w:color w:val="000000"/>
          <w:kern w:val="0"/>
        </w:rPr>
        <w:t>built-in Endpoint.</w:t>
      </w:r>
    </w:p>
    <w:p w14:paraId="458B0CED" w14:textId="77777777" w:rsidR="00606BF0" w:rsidRPr="00074B99" w:rsidRDefault="00606BF0" w:rsidP="00606BF0">
      <w:pPr>
        <w:jc w:val="center"/>
        <w:rPr>
          <w:lang w:val="en-GB"/>
        </w:rPr>
      </w:pPr>
      <w:r w:rsidRPr="00074B99">
        <w:rPr>
          <w:lang w:val="en-GB"/>
        </w:rPr>
        <w:t>ENTITYID_SPDP_BUILTIN_PARTICIPANT_WRITER</w:t>
      </w:r>
    </w:p>
    <w:p w14:paraId="027BC6E7" w14:textId="77777777" w:rsidR="00606BF0" w:rsidRPr="00074B99" w:rsidRDefault="00606BF0" w:rsidP="00606BF0">
      <w:pPr>
        <w:jc w:val="center"/>
        <w:rPr>
          <w:lang w:val="en-GB"/>
        </w:rPr>
      </w:pPr>
      <w:r w:rsidRPr="00074B99">
        <w:rPr>
          <w:lang w:val="en-GB"/>
        </w:rPr>
        <w:t>ENTITYID_SPDP_BUILTIN_PARTICIPANT_READER</w:t>
      </w:r>
    </w:p>
    <w:p w14:paraId="618A477C" w14:textId="77777777" w:rsidR="00606BF0" w:rsidRPr="00074B99" w:rsidRDefault="00606BF0" w:rsidP="00606BF0">
      <w:pPr>
        <w:rPr>
          <w:rFonts w:cs="Times New Roman"/>
          <w:iCs/>
          <w:color w:val="000000"/>
          <w:kern w:val="0"/>
        </w:rPr>
      </w:pPr>
      <w:r w:rsidRPr="00074B99">
        <w:t xml:space="preserve">El </w:t>
      </w:r>
      <w:r w:rsidRPr="00074B99">
        <w:rPr>
          <w:i/>
        </w:rPr>
        <w:t xml:space="preserve">HistoryCache </w:t>
      </w:r>
      <w:r w:rsidRPr="00074B99">
        <w:t xml:space="preserve">de la </w:t>
      </w:r>
      <w:r w:rsidRPr="00074B99">
        <w:rPr>
          <w:rFonts w:cs="Times New Roman"/>
          <w:i/>
          <w:iCs/>
          <w:color w:val="000000"/>
          <w:kern w:val="0"/>
        </w:rPr>
        <w:t xml:space="preserve">SPDPbuiltinParticipantReader </w:t>
      </w:r>
      <w:r w:rsidRPr="00074B99">
        <w:rPr>
          <w:rFonts w:cs="Times New Roman"/>
          <w:iCs/>
          <w:color w:val="000000"/>
          <w:kern w:val="0"/>
        </w:rPr>
        <w:t xml:space="preserve">contiene información sobre todos los </w:t>
      </w:r>
      <w:r w:rsidRPr="00074B99">
        <w:rPr>
          <w:rFonts w:cs="Times New Roman"/>
          <w:i/>
          <w:iCs/>
          <w:color w:val="000000"/>
          <w:kern w:val="0"/>
        </w:rPr>
        <w:t xml:space="preserve">participantes </w:t>
      </w:r>
      <w:r w:rsidRPr="00074B99">
        <w:rPr>
          <w:rFonts w:cs="Times New Roman"/>
          <w:iCs/>
          <w:color w:val="000000"/>
          <w:kern w:val="0"/>
        </w:rPr>
        <w:t xml:space="preserve">descubiertos activos; la llave usada identifica cada objeto-dato correspondiente al GUID </w:t>
      </w:r>
      <w:r w:rsidRPr="00074B99">
        <w:rPr>
          <w:rFonts w:cs="Times New Roman"/>
          <w:i/>
          <w:iCs/>
          <w:color w:val="000000"/>
          <w:kern w:val="0"/>
        </w:rPr>
        <w:t xml:space="preserve">participante. </w:t>
      </w:r>
    </w:p>
    <w:p w14:paraId="10E54967" w14:textId="77777777" w:rsidR="00606BF0" w:rsidRPr="00074B99" w:rsidRDefault="00606BF0" w:rsidP="00606BF0">
      <w:pPr>
        <w:rPr>
          <w:lang w:eastAsia="es-US"/>
        </w:rPr>
      </w:pPr>
      <w:r w:rsidRPr="00074B99">
        <w:rPr>
          <w:lang w:eastAsia="es-US"/>
        </w:rPr>
        <w:t xml:space="preserve">Cada información sobre un participante es recibida por el </w:t>
      </w:r>
      <w:r w:rsidRPr="00074B99">
        <w:rPr>
          <w:i/>
          <w:lang w:eastAsia="es-US"/>
        </w:rPr>
        <w:t>SPDPbuiltinParticipantReader</w:t>
      </w:r>
      <w:r w:rsidRPr="00074B99">
        <w:rPr>
          <w:lang w:eastAsia="es-US"/>
        </w:rPr>
        <w:t xml:space="preserve">, el SPDP examina la </w:t>
      </w:r>
      <w:r w:rsidRPr="00074B99">
        <w:rPr>
          <w:i/>
          <w:lang w:eastAsia="es-US"/>
        </w:rPr>
        <w:t>HistoryCache</w:t>
      </w:r>
      <w:r w:rsidRPr="00074B99">
        <w:rPr>
          <w:lang w:eastAsia="es-US"/>
        </w:rPr>
        <w:t xml:space="preserve"> buscando una entrada con una clave que coincide con el GUID </w:t>
      </w:r>
      <w:r w:rsidRPr="00074B99">
        <w:rPr>
          <w:i/>
          <w:lang w:eastAsia="es-US"/>
        </w:rPr>
        <w:t>participante</w:t>
      </w:r>
      <w:r w:rsidRPr="00074B99">
        <w:rPr>
          <w:lang w:eastAsia="es-US"/>
        </w:rPr>
        <w:t xml:space="preserve">. Si una entrada con una clave coincidente no está allí, una nueva entrada se agrega tecleando el GUID del </w:t>
      </w:r>
      <w:r w:rsidRPr="00074B99">
        <w:rPr>
          <w:i/>
          <w:lang w:eastAsia="es-US"/>
        </w:rPr>
        <w:t>participante</w:t>
      </w:r>
      <w:r w:rsidRPr="00074B99">
        <w:rPr>
          <w:lang w:eastAsia="es-US"/>
        </w:rPr>
        <w:t>.</w:t>
      </w:r>
    </w:p>
    <w:p w14:paraId="473DA75E" w14:textId="77777777" w:rsidR="00606BF0" w:rsidRPr="00074B99" w:rsidRDefault="00606BF0" w:rsidP="00606BF0">
      <w:pPr>
        <w:rPr>
          <w:lang w:eastAsia="es-US"/>
        </w:rPr>
      </w:pPr>
      <w:r w:rsidRPr="00074B99">
        <w:rPr>
          <w:lang w:eastAsia="es-US"/>
        </w:rPr>
        <w:t xml:space="preserve">Periódicamente, el SPDP examina la </w:t>
      </w:r>
      <w:r w:rsidRPr="00074B99">
        <w:rPr>
          <w:i/>
          <w:lang w:eastAsia="es-US"/>
        </w:rPr>
        <w:t xml:space="preserve">SPDPbuiltinParticipantReader, </w:t>
      </w:r>
      <w:r w:rsidRPr="00074B99">
        <w:rPr>
          <w:lang w:eastAsia="es-US"/>
        </w:rPr>
        <w:t xml:space="preserve">la </w:t>
      </w:r>
      <w:r w:rsidRPr="00074B99">
        <w:rPr>
          <w:i/>
          <w:lang w:eastAsia="es-US"/>
        </w:rPr>
        <w:t xml:space="preserve">HistoryCache </w:t>
      </w:r>
      <w:r w:rsidRPr="00074B99">
        <w:rPr>
          <w:lang w:eastAsia="es-US"/>
        </w:rPr>
        <w:t xml:space="preserve">busca entradas obsoletas definidas como aquellos que no se han renovado por un período más largo que su </w:t>
      </w:r>
      <w:r w:rsidRPr="00074B99">
        <w:rPr>
          <w:i/>
          <w:lang w:eastAsia="es-US"/>
        </w:rPr>
        <w:t>leaseDuration</w:t>
      </w:r>
      <w:r w:rsidRPr="00074B99">
        <w:rPr>
          <w:lang w:eastAsia="es-US"/>
        </w:rPr>
        <w:t xml:space="preserve"> especificado. Se eliminan las entradas obsoletas.</w:t>
      </w:r>
    </w:p>
    <w:p w14:paraId="234AAEC5" w14:textId="77777777" w:rsidR="00606BF0" w:rsidRPr="00074B99" w:rsidRDefault="00606BF0" w:rsidP="00606BF0">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lastRenderedPageBreak/>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50F1A013" w14:textId="77777777" w:rsidR="00606BF0" w:rsidRPr="00074B99" w:rsidRDefault="00606BF0" w:rsidP="00606BF0">
      <w:pPr>
        <w:rPr>
          <w:rFonts w:cs="Times New Roman"/>
          <w:color w:val="000000"/>
          <w:kern w:val="0"/>
        </w:rPr>
      </w:pPr>
      <w:r w:rsidRPr="00074B99">
        <w:rPr>
          <w:rFonts w:cs="Times New Roman"/>
          <w:color w:val="000000"/>
          <w:kern w:val="0"/>
        </w:rPr>
        <w:t xml:space="preserve">Similar al SPDP, el Protocolo de descubrimiento simple </w:t>
      </w:r>
      <w:r w:rsidRPr="00074B99">
        <w:rPr>
          <w:rFonts w:cs="Times New Roman"/>
          <w:i/>
          <w:color w:val="000000"/>
          <w:kern w:val="0"/>
        </w:rPr>
        <w:t xml:space="preserve">endpoint </w:t>
      </w:r>
      <w:r w:rsidRPr="00074B99">
        <w:rPr>
          <w:rFonts w:cs="Times New Roman"/>
          <w:color w:val="000000"/>
          <w:kern w:val="0"/>
        </w:rPr>
        <w:t xml:space="preserve">utilizamos predefinidos </w:t>
      </w:r>
      <w:r w:rsidRPr="00074B99">
        <w:rPr>
          <w:rFonts w:cs="Times New Roman"/>
          <w:i/>
          <w:color w:val="000000"/>
          <w:kern w:val="0"/>
        </w:rPr>
        <w:t xml:space="preserve">built-in Endpoint. </w:t>
      </w:r>
      <w:r w:rsidRPr="00074B99">
        <w:rPr>
          <w:rFonts w:cs="Times New Roman"/>
          <w:color w:val="000000"/>
          <w:kern w:val="0"/>
        </w:rPr>
        <w:t xml:space="preserve">La utilización </w:t>
      </w:r>
      <w:r w:rsidRPr="00074B99">
        <w:rPr>
          <w:rFonts w:cs="Times New Roman"/>
          <w:i/>
          <w:color w:val="000000"/>
          <w:kern w:val="0"/>
        </w:rPr>
        <w:t xml:space="preserve">built-in Endpoint </w:t>
      </w:r>
      <w:r w:rsidRPr="00074B99">
        <w:rPr>
          <w:rFonts w:cs="Times New Roman"/>
          <w:color w:val="000000"/>
          <w:kern w:val="0"/>
        </w:rPr>
        <w:t xml:space="preserve">predefinidos significa que una vez que un </w:t>
      </w:r>
      <w:r w:rsidRPr="00074B99">
        <w:rPr>
          <w:rFonts w:cs="Times New Roman"/>
          <w:i/>
          <w:color w:val="000000"/>
          <w:kern w:val="0"/>
        </w:rPr>
        <w:t xml:space="preserve">participante </w:t>
      </w:r>
      <w:r w:rsidRPr="00074B99">
        <w:rPr>
          <w:rFonts w:cs="Times New Roman"/>
          <w:color w:val="000000"/>
          <w:kern w:val="0"/>
        </w:rPr>
        <w:t xml:space="preserve">conoce de la presencia de otro </w:t>
      </w:r>
      <w:r w:rsidRPr="00074B99">
        <w:rPr>
          <w:rFonts w:cs="Times New Roman"/>
          <w:i/>
          <w:color w:val="000000"/>
          <w:kern w:val="0"/>
        </w:rPr>
        <w:t xml:space="preserve">participante, </w:t>
      </w:r>
      <w:r w:rsidRPr="00074B99">
        <w:rPr>
          <w:rFonts w:cs="Times New Roman"/>
          <w:color w:val="000000"/>
          <w:kern w:val="0"/>
        </w:rPr>
        <w:t xml:space="preserve">que puede asumir la presencia de los </w:t>
      </w:r>
      <w:r w:rsidRPr="00074B99">
        <w:rPr>
          <w:rFonts w:cs="Times New Roman"/>
          <w:i/>
          <w:color w:val="000000"/>
          <w:kern w:val="0"/>
        </w:rPr>
        <w:t xml:space="preserve">built-in Endpoint </w:t>
      </w:r>
      <w:r w:rsidRPr="00074B99">
        <w:rPr>
          <w:rFonts w:cs="Times New Roman"/>
          <w:color w:val="000000"/>
          <w:kern w:val="0"/>
        </w:rPr>
        <w:t xml:space="preserve">puestos a su disposición por el </w:t>
      </w:r>
      <w:r w:rsidRPr="00074B99">
        <w:rPr>
          <w:rFonts w:cs="Times New Roman"/>
          <w:i/>
          <w:color w:val="000000"/>
          <w:kern w:val="0"/>
        </w:rPr>
        <w:t xml:space="preserve">participante </w:t>
      </w:r>
      <w:r w:rsidRPr="00074B99">
        <w:rPr>
          <w:rFonts w:cs="Times New Roman"/>
          <w:color w:val="000000"/>
          <w:kern w:val="0"/>
        </w:rPr>
        <w:t xml:space="preserve">remoto y establece la asociación con el </w:t>
      </w:r>
      <w:r w:rsidRPr="00074B99">
        <w:rPr>
          <w:rFonts w:cs="Times New Roman"/>
          <w:i/>
          <w:color w:val="000000"/>
          <w:kern w:val="0"/>
        </w:rPr>
        <w:t xml:space="preserve">built-in Endpoint </w:t>
      </w:r>
      <w:r w:rsidRPr="00074B99">
        <w:rPr>
          <w:rFonts w:cs="Times New Roman"/>
          <w:color w:val="000000"/>
          <w:kern w:val="0"/>
        </w:rPr>
        <w:t>localmente asociado.</w:t>
      </w:r>
    </w:p>
    <w:p w14:paraId="6096D2BD" w14:textId="77777777" w:rsidR="00606BF0" w:rsidRPr="00074B99" w:rsidRDefault="00606BF0" w:rsidP="00606BF0">
      <w:pPr>
        <w:rPr>
          <w:rFonts w:cs="Times New Roman"/>
          <w:color w:val="000000"/>
          <w:kern w:val="0"/>
        </w:rPr>
      </w:pPr>
      <w:r w:rsidRPr="00074B99">
        <w:rPr>
          <w:rFonts w:cs="Times New Roman"/>
          <w:color w:val="000000"/>
          <w:kern w:val="0"/>
        </w:rPr>
        <w:t xml:space="preserve">El protocolo utilizado para la comunicación entre los </w:t>
      </w:r>
      <w:r w:rsidRPr="00074B99">
        <w:rPr>
          <w:rFonts w:cs="Times New Roman"/>
          <w:i/>
          <w:color w:val="000000"/>
          <w:kern w:val="0"/>
        </w:rPr>
        <w:t xml:space="preserve">built-in Endpoint </w:t>
      </w:r>
      <w:r w:rsidRPr="00074B99">
        <w:rPr>
          <w:rFonts w:cs="Times New Roman"/>
          <w:color w:val="000000"/>
          <w:kern w:val="0"/>
        </w:rPr>
        <w:t xml:space="preserve">es el mismo usado por la aplicación definida </w:t>
      </w:r>
      <w:r w:rsidRPr="00074B99">
        <w:rPr>
          <w:rFonts w:cs="Times New Roman"/>
          <w:i/>
          <w:color w:val="000000"/>
          <w:kern w:val="0"/>
        </w:rPr>
        <w:t xml:space="preserve">Endpoint. </w:t>
      </w:r>
      <w:r w:rsidRPr="00074B99">
        <w:rPr>
          <w:rFonts w:cs="Times New Roman"/>
          <w:color w:val="000000"/>
          <w:kern w:val="0"/>
        </w:rPr>
        <w:t xml:space="preserve">Por lo tanto, mediante la lectura del </w:t>
      </w:r>
      <w:r w:rsidRPr="00074B99">
        <w:rPr>
          <w:rFonts w:cs="Times New Roman"/>
          <w:i/>
          <w:color w:val="000000"/>
          <w:kern w:val="0"/>
        </w:rPr>
        <w:t xml:space="preserve">built-in Reader </w:t>
      </w:r>
      <w:r w:rsidRPr="00074B99">
        <w:rPr>
          <w:rFonts w:cs="Times New Roman"/>
          <w:color w:val="000000"/>
          <w:kern w:val="0"/>
        </w:rPr>
        <w:t xml:space="preserve"> </w:t>
      </w:r>
      <w:r w:rsidRPr="00074B99">
        <w:rPr>
          <w:rFonts w:cs="Times New Roman"/>
          <w:i/>
          <w:color w:val="000000"/>
          <w:kern w:val="0"/>
        </w:rPr>
        <w:t>Endpoint</w:t>
      </w:r>
      <w:r w:rsidRPr="00074B99">
        <w:rPr>
          <w:rFonts w:cs="Times New Roman"/>
          <w:color w:val="000000"/>
          <w:kern w:val="0"/>
        </w:rPr>
        <w:t xml:space="preserve">, el  protocolo máquina virtual puede descubrir la presencia QoS de las Entidades DDS que pertenecen a </w:t>
      </w:r>
      <w:proofErr w:type="gramStart"/>
      <w:r w:rsidRPr="00074B99">
        <w:rPr>
          <w:rFonts w:cs="Times New Roman"/>
          <w:color w:val="000000"/>
          <w:kern w:val="0"/>
        </w:rPr>
        <w:t xml:space="preserve">las </w:t>
      </w:r>
      <w:r w:rsidRPr="00074B99">
        <w:rPr>
          <w:rFonts w:cs="Times New Roman"/>
          <w:i/>
          <w:color w:val="000000"/>
          <w:kern w:val="0"/>
        </w:rPr>
        <w:t>participantes</w:t>
      </w:r>
      <w:r w:rsidRPr="00074B99">
        <w:rPr>
          <w:rFonts w:cs="Times New Roman"/>
          <w:color w:val="000000"/>
          <w:kern w:val="0"/>
        </w:rPr>
        <w:t xml:space="preserve"> remotos</w:t>
      </w:r>
      <w:proofErr w:type="gramEnd"/>
      <w:r w:rsidRPr="00074B99">
        <w:rPr>
          <w:rFonts w:cs="Times New Roman"/>
          <w:color w:val="000000"/>
          <w:kern w:val="0"/>
        </w:rPr>
        <w:t xml:space="preserve">. Del mismo modo, escribiendo el </w:t>
      </w:r>
      <w:r w:rsidRPr="00074B99">
        <w:rPr>
          <w:rFonts w:cs="Times New Roman"/>
          <w:i/>
          <w:color w:val="000000"/>
          <w:kern w:val="0"/>
        </w:rPr>
        <w:t>Writer</w:t>
      </w:r>
      <w:r w:rsidRPr="00074B99">
        <w:rPr>
          <w:rFonts w:cs="Times New Roman"/>
          <w:color w:val="000000"/>
          <w:kern w:val="0"/>
        </w:rPr>
        <w:t xml:space="preserve"> incorpora criterios de valoración que un </w:t>
      </w:r>
      <w:r w:rsidRPr="00074B99">
        <w:rPr>
          <w:rFonts w:cs="Times New Roman"/>
          <w:i/>
          <w:color w:val="000000"/>
          <w:kern w:val="0"/>
        </w:rPr>
        <w:t>participante</w:t>
      </w:r>
      <w:r w:rsidRPr="00074B99">
        <w:rPr>
          <w:rFonts w:cs="Times New Roman"/>
          <w:color w:val="000000"/>
          <w:kern w:val="0"/>
        </w:rPr>
        <w:t xml:space="preserve"> puede informar a los demás de la existencia y calidad de servicio de las entidades locales DDS.</w:t>
      </w:r>
    </w:p>
    <w:p w14:paraId="151F94B3" w14:textId="77777777" w:rsidR="00606BF0" w:rsidRPr="00074B99" w:rsidRDefault="00606BF0" w:rsidP="00606BF0">
      <w:pPr>
        <w:pStyle w:val="Ttulo5"/>
      </w:pPr>
      <w:r w:rsidRPr="00074B99">
        <w:t>Built-in Endpoint utilizado por el SEDP</w:t>
      </w:r>
    </w:p>
    <w:p w14:paraId="77984A0D" w14:textId="77777777" w:rsidR="00606BF0" w:rsidRPr="00074B99" w:rsidRDefault="00606BF0" w:rsidP="00606BF0">
      <w:r w:rsidRPr="00074B99">
        <w:t xml:space="preserve">Los mapas SEDP de los </w:t>
      </w:r>
      <w:r w:rsidRPr="00074B99">
        <w:rPr>
          <w:i/>
        </w:rPr>
        <w:t xml:space="preserve">built-in Entity </w:t>
      </w:r>
      <w:r w:rsidRPr="00074B99">
        <w:t xml:space="preserve">para el “DCPSSubscription”, “DCPSPublication” y el Topic “DCPSTopic”. Acorde a la especificación DDS, el </w:t>
      </w:r>
      <w:r w:rsidRPr="00074B99">
        <w:rPr>
          <w:i/>
        </w:rPr>
        <w:t>reliability</w:t>
      </w:r>
      <w:r w:rsidRPr="00074B99">
        <w:t xml:space="preserve"> QoS para este </w:t>
      </w:r>
      <w:r w:rsidRPr="00074B99">
        <w:rPr>
          <w:i/>
        </w:rPr>
        <w:t xml:space="preserve">built-in Entity </w:t>
      </w:r>
      <w:r w:rsidRPr="00074B99">
        <w:t>se establece en “</w:t>
      </w:r>
      <w:r w:rsidRPr="00074B99">
        <w:rPr>
          <w:i/>
        </w:rPr>
        <w:t>reliable</w:t>
      </w:r>
      <w:r w:rsidRPr="00074B99">
        <w:t xml:space="preserve">”. El SEDP, por lo tanto, los mapas de cada uno corresponden al </w:t>
      </w:r>
      <w:r w:rsidRPr="00074B99">
        <w:rPr>
          <w:i/>
        </w:rPr>
        <w:t xml:space="preserve">built-in DDS DataWriter </w:t>
      </w:r>
      <w:r w:rsidRPr="00074B99">
        <w:t xml:space="preserve">o </w:t>
      </w:r>
      <w:r w:rsidRPr="00074B99">
        <w:rPr>
          <w:i/>
        </w:rPr>
        <w:t xml:space="preserve">DataReader </w:t>
      </w:r>
      <w:r w:rsidRPr="00074B99">
        <w:t xml:space="preserve">en los correspondientes confiables </w:t>
      </w:r>
      <w:r w:rsidRPr="00074B99">
        <w:rPr>
          <w:i/>
        </w:rPr>
        <w:t xml:space="preserve">Writer </w:t>
      </w:r>
      <w:r w:rsidRPr="00074B99">
        <w:t xml:space="preserve">y </w:t>
      </w:r>
      <w:r w:rsidRPr="00074B99">
        <w:rPr>
          <w:i/>
        </w:rPr>
        <w:t xml:space="preserve">Reader </w:t>
      </w:r>
      <w:r w:rsidRPr="00074B99">
        <w:t xml:space="preserve">RTPS </w:t>
      </w:r>
      <w:r w:rsidRPr="00074B99">
        <w:rPr>
          <w:i/>
        </w:rPr>
        <w:t>Endpoint</w:t>
      </w:r>
      <w:r w:rsidRPr="00074B99">
        <w:t>.</w:t>
      </w:r>
    </w:p>
    <w:p w14:paraId="285DC950" w14:textId="77777777" w:rsidR="00606BF0" w:rsidRPr="00074B99" w:rsidRDefault="00606BF0" w:rsidP="00606BF0">
      <w:r w:rsidRPr="00074B99">
        <w:t xml:space="preserve">Por ejemplo, como se muestra en la </w:t>
      </w:r>
      <w:r w:rsidRPr="00074B99">
        <w:fldChar w:fldCharType="begin"/>
      </w:r>
      <w:r w:rsidRPr="00074B99">
        <w:instrText xml:space="preserve"> REF _Ref421165894 \h </w:instrText>
      </w:r>
      <w:r w:rsidRPr="00074B99">
        <w:fldChar w:fldCharType="separate"/>
      </w:r>
      <w:r w:rsidR="0020142C" w:rsidRPr="00074B99">
        <w:rPr>
          <w:rFonts w:cs="Times New Roman"/>
        </w:rPr>
        <w:t xml:space="preserve">Figura </w:t>
      </w:r>
      <w:r w:rsidR="0020142C" w:rsidRPr="00074B99">
        <w:rPr>
          <w:rFonts w:cs="Times New Roman"/>
          <w:noProof/>
        </w:rPr>
        <w:t>2</w:t>
      </w:r>
      <w:r w:rsidR="0020142C" w:rsidRPr="00074B99">
        <w:rPr>
          <w:rFonts w:cs="Times New Roman"/>
        </w:rPr>
        <w:noBreakHyphen/>
      </w:r>
      <w:r w:rsidR="0020142C" w:rsidRPr="00074B99">
        <w:rPr>
          <w:rFonts w:cs="Times New Roman"/>
          <w:noProof/>
        </w:rPr>
        <w:t>46</w:t>
      </w:r>
      <w:r w:rsidRPr="00074B99">
        <w:fldChar w:fldCharType="end"/>
      </w:r>
      <w:r w:rsidRPr="00074B99">
        <w:t xml:space="preserve">, el DDS </w:t>
      </w:r>
      <w:r w:rsidRPr="00074B99">
        <w:rPr>
          <w:i/>
        </w:rPr>
        <w:t xml:space="preserve">built-in DataWriter </w:t>
      </w:r>
      <w:r w:rsidRPr="00074B99">
        <w:t xml:space="preserve">para el “DCPSPublication”,  y el Topic “DCPSTopic” puede asignar un </w:t>
      </w:r>
      <w:r w:rsidRPr="00074B99">
        <w:rPr>
          <w:i/>
        </w:rPr>
        <w:t xml:space="preserve">StatefulWriter RTPS </w:t>
      </w:r>
      <w:r w:rsidRPr="00074B99">
        <w:t xml:space="preserve">fiables y los DDS </w:t>
      </w:r>
      <w:r w:rsidRPr="00074B99">
        <w:rPr>
          <w:i/>
        </w:rPr>
        <w:t>DataReaders</w:t>
      </w:r>
      <w:r w:rsidRPr="00074B99">
        <w:t xml:space="preserve"> a </w:t>
      </w:r>
      <w:r w:rsidRPr="00074B99">
        <w:rPr>
          <w:i/>
        </w:rPr>
        <w:t>StatefulReader</w:t>
      </w:r>
      <w:r w:rsidRPr="00074B99">
        <w:t xml:space="preserve"> RTPS fiables. Las implementaciones reales no necesitan utilizar la referencia de estado. Para el propósito de la interoperabilidad, es suficiente que una implementación proporcione lo requerido para </w:t>
      </w:r>
      <w:r w:rsidRPr="00074B99">
        <w:rPr>
          <w:i/>
        </w:rPr>
        <w:t xml:space="preserve">built-in Endpoint </w:t>
      </w:r>
      <w:r w:rsidRPr="00074B99">
        <w:t xml:space="preserve">y comunicación </w:t>
      </w:r>
      <w:r w:rsidRPr="00074B99">
        <w:lastRenderedPageBreak/>
        <w:t>confiable que satisfaga a los requerimientos generales que se han nombrado en la sección anterior.</w:t>
      </w:r>
    </w:p>
    <w:p w14:paraId="3100CDD1" w14:textId="77777777" w:rsidR="00606BF0" w:rsidRPr="00074B99" w:rsidRDefault="00606BF0" w:rsidP="00606BF0">
      <w:pPr>
        <w:keepNext/>
      </w:pPr>
      <w:r w:rsidRPr="00074B99">
        <w:rPr>
          <w:noProof/>
          <w:lang w:eastAsia="es-EC"/>
        </w:rPr>
        <w:drawing>
          <wp:inline distT="0" distB="0" distL="0" distR="0" wp14:anchorId="5A0A1F86" wp14:editId="25F1A9BD">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0F5B3273" w:rsidR="00606BF0" w:rsidRPr="00074B99" w:rsidRDefault="00606BF0" w:rsidP="00606BF0">
      <w:pPr>
        <w:pStyle w:val="Descripcin"/>
        <w:rPr>
          <w:rFonts w:cs="Times New Roman"/>
          <w:i w:val="0"/>
          <w:color w:val="auto"/>
          <w:szCs w:val="24"/>
        </w:rPr>
      </w:pPr>
      <w:bookmarkStart w:id="290" w:name="_Ref421165894"/>
      <w:bookmarkStart w:id="291" w:name="_Toc421177701"/>
      <w:bookmarkStart w:id="292" w:name="_Toc425414787"/>
      <w:r w:rsidRPr="00074B99">
        <w:rPr>
          <w:rFonts w:cs="Times New Roman"/>
          <w:color w:val="auto"/>
          <w:szCs w:val="24"/>
        </w:rPr>
        <w:t xml:space="preserve">Figura </w:t>
      </w:r>
      <w:r w:rsidR="007D7E71" w:rsidRPr="00074B99">
        <w:rPr>
          <w:rFonts w:cs="Times New Roman"/>
          <w:color w:val="auto"/>
          <w:szCs w:val="24"/>
        </w:rPr>
        <w:fldChar w:fldCharType="begin"/>
      </w:r>
      <w:r w:rsidR="007D7E71" w:rsidRPr="00074B99">
        <w:rPr>
          <w:rFonts w:cs="Times New Roman"/>
          <w:color w:val="auto"/>
          <w:szCs w:val="24"/>
        </w:rPr>
        <w:instrText xml:space="preserve"> STYLEREF 1 \s </w:instrText>
      </w:r>
      <w:r w:rsidR="007D7E71" w:rsidRPr="00074B99">
        <w:rPr>
          <w:rFonts w:cs="Times New Roman"/>
          <w:color w:val="auto"/>
          <w:szCs w:val="24"/>
        </w:rPr>
        <w:fldChar w:fldCharType="separate"/>
      </w:r>
      <w:r w:rsidR="0020142C" w:rsidRPr="00074B99">
        <w:rPr>
          <w:rFonts w:cs="Times New Roman"/>
          <w:noProof/>
          <w:color w:val="auto"/>
          <w:szCs w:val="24"/>
        </w:rPr>
        <w:t>2</w:t>
      </w:r>
      <w:r w:rsidR="007D7E71" w:rsidRPr="00074B99">
        <w:rPr>
          <w:rFonts w:cs="Times New Roman"/>
          <w:color w:val="auto"/>
          <w:szCs w:val="24"/>
        </w:rPr>
        <w:fldChar w:fldCharType="end"/>
      </w:r>
      <w:r w:rsidR="007D7E71" w:rsidRPr="00074B99">
        <w:rPr>
          <w:rFonts w:cs="Times New Roman"/>
          <w:color w:val="auto"/>
          <w:szCs w:val="24"/>
        </w:rPr>
        <w:noBreakHyphen/>
      </w:r>
      <w:r w:rsidR="007D7E71" w:rsidRPr="00074B99">
        <w:rPr>
          <w:rFonts w:cs="Times New Roman"/>
          <w:color w:val="auto"/>
          <w:szCs w:val="24"/>
        </w:rPr>
        <w:fldChar w:fldCharType="begin"/>
      </w:r>
      <w:r w:rsidR="007D7E71" w:rsidRPr="00074B99">
        <w:rPr>
          <w:rFonts w:cs="Times New Roman"/>
          <w:color w:val="auto"/>
          <w:szCs w:val="24"/>
        </w:rPr>
        <w:instrText xml:space="preserve"> SEQ Figura \* ARABIC \s 1 </w:instrText>
      </w:r>
      <w:r w:rsidR="007D7E71" w:rsidRPr="00074B99">
        <w:rPr>
          <w:rFonts w:cs="Times New Roman"/>
          <w:color w:val="auto"/>
          <w:szCs w:val="24"/>
        </w:rPr>
        <w:fldChar w:fldCharType="separate"/>
      </w:r>
      <w:r w:rsidR="0020142C" w:rsidRPr="00074B99">
        <w:rPr>
          <w:rFonts w:cs="Times New Roman"/>
          <w:noProof/>
          <w:color w:val="auto"/>
          <w:szCs w:val="24"/>
        </w:rPr>
        <w:t>46</w:t>
      </w:r>
      <w:r w:rsidR="007D7E71" w:rsidRPr="00074B99">
        <w:rPr>
          <w:rFonts w:cs="Times New Roman"/>
          <w:color w:val="auto"/>
          <w:szCs w:val="24"/>
        </w:rPr>
        <w:fldChar w:fldCharType="end"/>
      </w:r>
      <w:bookmarkEnd w:id="290"/>
      <w:r w:rsidRPr="00074B99">
        <w:rPr>
          <w:rFonts w:cs="Times New Roman"/>
          <w:color w:val="auto"/>
          <w:szCs w:val="24"/>
        </w:rPr>
        <w:t xml:space="preserve">. </w:t>
      </w:r>
      <w:r w:rsidRPr="00074B99">
        <w:rPr>
          <w:rFonts w:cs="Times New Roman"/>
          <w:i w:val="0"/>
          <w:color w:val="auto"/>
          <w:szCs w:val="24"/>
        </w:rPr>
        <w:t>Ejemplo de asignación de los DDS built-in Entity correspondientes con RTPS built-in Endpoint.</w:t>
      </w:r>
      <w:bookmarkEnd w:id="291"/>
      <w:bookmarkEnd w:id="292"/>
    </w:p>
    <w:p w14:paraId="0A7DFCCE" w14:textId="77777777" w:rsidR="00606BF0" w:rsidRPr="00074B99" w:rsidRDefault="00606BF0" w:rsidP="00606BF0">
      <w:r w:rsidRPr="00074B99">
        <w:t xml:space="preserve">El protocolo RTPS reserva los siguientes valores del </w:t>
      </w:r>
      <w:r w:rsidRPr="00074B99">
        <w:rPr>
          <w:i/>
        </w:rPr>
        <w:t xml:space="preserve">EntityId_t </w:t>
      </w:r>
      <w:r w:rsidRPr="00074B99">
        <w:t xml:space="preserve">por el </w:t>
      </w:r>
      <w:r w:rsidRPr="00074B99">
        <w:rPr>
          <w:i/>
        </w:rPr>
        <w:t>built-in Endpoint</w:t>
      </w:r>
      <w:r w:rsidRPr="00074B99">
        <w:t>:</w:t>
      </w:r>
    </w:p>
    <w:p w14:paraId="1E5818FF" w14:textId="77777777" w:rsidR="00606BF0" w:rsidRPr="00074B99" w:rsidRDefault="00606BF0" w:rsidP="0006309E">
      <w:pPr>
        <w:pStyle w:val="Prrafodelista"/>
        <w:numPr>
          <w:ilvl w:val="0"/>
          <w:numId w:val="86"/>
        </w:numPr>
        <w:jc w:val="left"/>
      </w:pPr>
      <w:r w:rsidRPr="00074B99">
        <w:t>ENTITYID_SEDP_BUILTIN_PUBLICATIONS_WRITER</w:t>
      </w:r>
    </w:p>
    <w:p w14:paraId="34C39DEB" w14:textId="77777777" w:rsidR="00606BF0" w:rsidRPr="00074B99" w:rsidRDefault="00606BF0" w:rsidP="0006309E">
      <w:pPr>
        <w:pStyle w:val="Prrafodelista"/>
        <w:numPr>
          <w:ilvl w:val="0"/>
          <w:numId w:val="86"/>
        </w:numPr>
        <w:jc w:val="left"/>
      </w:pPr>
      <w:r w:rsidRPr="00074B99">
        <w:t>ENTITYID_SEDP_BUILTIN_PUBLICATIONS_READER</w:t>
      </w:r>
    </w:p>
    <w:p w14:paraId="4F8E0B73" w14:textId="77777777" w:rsidR="00606BF0" w:rsidRPr="00074B99" w:rsidRDefault="00606BF0" w:rsidP="0006309E">
      <w:pPr>
        <w:pStyle w:val="Prrafodelista"/>
        <w:numPr>
          <w:ilvl w:val="0"/>
          <w:numId w:val="86"/>
        </w:numPr>
        <w:jc w:val="left"/>
      </w:pPr>
      <w:r w:rsidRPr="00074B99">
        <w:t>ENTITYID_SEDP_BUILTIN_SUBSCRIPTIONS_WRITER</w:t>
      </w:r>
    </w:p>
    <w:p w14:paraId="175A14C5" w14:textId="77777777" w:rsidR="00606BF0" w:rsidRPr="00074B99" w:rsidRDefault="00606BF0" w:rsidP="0006309E">
      <w:pPr>
        <w:pStyle w:val="Prrafodelista"/>
        <w:numPr>
          <w:ilvl w:val="0"/>
          <w:numId w:val="86"/>
        </w:numPr>
        <w:jc w:val="left"/>
      </w:pPr>
      <w:r w:rsidRPr="00074B99">
        <w:t>ENTITYID_SEDP_BUILTIN_SUBSCRIPTIONS_READER</w:t>
      </w:r>
    </w:p>
    <w:p w14:paraId="75DB82CF" w14:textId="77777777" w:rsidR="00606BF0" w:rsidRPr="00074B99" w:rsidRDefault="00606BF0" w:rsidP="0006309E">
      <w:pPr>
        <w:pStyle w:val="Prrafodelista"/>
        <w:numPr>
          <w:ilvl w:val="0"/>
          <w:numId w:val="86"/>
        </w:numPr>
        <w:jc w:val="left"/>
      </w:pPr>
      <w:r w:rsidRPr="00074B99">
        <w:t>ENTITYID_SEDP_BUILTIN_TOPIC_WRITER</w:t>
      </w:r>
    </w:p>
    <w:p w14:paraId="013636B7" w14:textId="77777777" w:rsidR="00606BF0" w:rsidRPr="00074B99" w:rsidRDefault="00606BF0" w:rsidP="0006309E">
      <w:pPr>
        <w:pStyle w:val="Prrafodelista"/>
        <w:numPr>
          <w:ilvl w:val="0"/>
          <w:numId w:val="86"/>
        </w:numPr>
        <w:jc w:val="left"/>
      </w:pPr>
      <w:r w:rsidRPr="00074B99">
        <w:t>ENTITYID_SEDP_BUILTIN_TOPIC_READER</w:t>
      </w:r>
    </w:p>
    <w:p w14:paraId="17DDB32B" w14:textId="77777777" w:rsidR="00606BF0" w:rsidRPr="00074B99" w:rsidRDefault="00606BF0" w:rsidP="00606BF0">
      <w:pPr>
        <w:jc w:val="left"/>
        <w:rPr>
          <w:rFonts w:cs="Times New Roman"/>
          <w:iCs/>
          <w:color w:val="000000"/>
          <w:kern w:val="0"/>
        </w:rPr>
      </w:pPr>
      <w:r w:rsidRPr="00074B99">
        <w:rPr>
          <w:rFonts w:cs="Times New Roman"/>
          <w:iCs/>
          <w:color w:val="000000"/>
          <w:kern w:val="0"/>
        </w:rPr>
        <w:t xml:space="preserve"> </w:t>
      </w:r>
    </w:p>
    <w:p w14:paraId="2F2F444D" w14:textId="77777777" w:rsidR="00606BF0" w:rsidRPr="00074B99" w:rsidRDefault="00606BF0" w:rsidP="00606BF0">
      <w:pPr>
        <w:pStyle w:val="Ttulo5"/>
      </w:pPr>
      <w:r w:rsidRPr="00074B99">
        <w:t>Built-in Endpoint requerido para el SEDP</w:t>
      </w:r>
    </w:p>
    <w:p w14:paraId="435C0E7C" w14:textId="77777777" w:rsidR="00606BF0" w:rsidRPr="00074B99" w:rsidRDefault="00606BF0" w:rsidP="00606BF0">
      <w:r w:rsidRPr="00074B99">
        <w:t xml:space="preserve">Las implementaciones no son requeridas para proveer </w:t>
      </w:r>
      <w:r w:rsidRPr="00074B99">
        <w:rPr>
          <w:i/>
        </w:rPr>
        <w:t>built-in Endpoint</w:t>
      </w:r>
      <w:r w:rsidRPr="00074B99">
        <w:t>.</w:t>
      </w:r>
    </w:p>
    <w:p w14:paraId="3DA47856" w14:textId="77777777" w:rsidR="00606BF0" w:rsidRPr="00074B99" w:rsidRDefault="00606BF0" w:rsidP="00606BF0">
      <w:r w:rsidRPr="00074B99">
        <w:t>El Tema propagación es opcional. Por lo tanto, no se requiere para implementar el</w:t>
      </w:r>
    </w:p>
    <w:p w14:paraId="69A94FC2" w14:textId="77777777" w:rsidR="00606BF0" w:rsidRPr="00074B99" w:rsidRDefault="00606BF0" w:rsidP="00606BF0">
      <w:pPr>
        <w:ind w:firstLine="0"/>
      </w:pPr>
      <w:r w:rsidRPr="00074B99">
        <w:rPr>
          <w:i/>
        </w:rPr>
        <w:t>SEDPbuiltinTopicsReader</w:t>
      </w:r>
      <w:r w:rsidRPr="00074B99">
        <w:t xml:space="preserve"> y </w:t>
      </w:r>
      <w:r w:rsidRPr="00074B99">
        <w:rPr>
          <w:i/>
        </w:rPr>
        <w:t>SEDPbuiltinTopicsWriter</w:t>
      </w:r>
      <w:r w:rsidRPr="00074B99">
        <w:t xml:space="preserve"> </w:t>
      </w:r>
      <w:r w:rsidRPr="00074B99">
        <w:rPr>
          <w:i/>
        </w:rPr>
        <w:t>built-in Endpoint</w:t>
      </w:r>
      <w:r w:rsidRPr="00074B99">
        <w:t xml:space="preserve"> y con el propósito de la interoperabilidad, las implementaciones no deben confiar en su presencia en los </w:t>
      </w:r>
      <w:r w:rsidRPr="00074B99">
        <w:rPr>
          <w:i/>
        </w:rPr>
        <w:t>participantes</w:t>
      </w:r>
      <w:r w:rsidRPr="00074B99">
        <w:t xml:space="preserve"> remotos. </w:t>
      </w:r>
    </w:p>
    <w:p w14:paraId="1F65C17C" w14:textId="77777777" w:rsidR="00606BF0" w:rsidRPr="00074B99" w:rsidRDefault="00606BF0" w:rsidP="00606BF0">
      <w:pPr>
        <w:rPr>
          <w:lang w:eastAsia="es-US"/>
        </w:rPr>
      </w:pPr>
      <w:r w:rsidRPr="00074B99">
        <w:rPr>
          <w:lang w:eastAsia="es-US"/>
        </w:rPr>
        <w:lastRenderedPageBreak/>
        <w:t xml:space="preserve">En lo que respecta a los restantes </w:t>
      </w:r>
      <w:r w:rsidRPr="00074B99">
        <w:rPr>
          <w:i/>
          <w:lang w:eastAsia="es-US"/>
        </w:rPr>
        <w:t>built-in Endpoint</w:t>
      </w:r>
      <w:r w:rsidRPr="00074B99">
        <w:rPr>
          <w:lang w:eastAsia="es-US"/>
        </w:rPr>
        <w:t xml:space="preserve">, un Participante sólo está obligado a proporcionar </w:t>
      </w:r>
      <w:r w:rsidRPr="00074B99">
        <w:rPr>
          <w:i/>
          <w:lang w:eastAsia="es-US"/>
        </w:rPr>
        <w:t xml:space="preserve">built-in Endpoint </w:t>
      </w:r>
      <w:r w:rsidRPr="00074B99">
        <w:rPr>
          <w:lang w:eastAsia="es-US"/>
        </w:rPr>
        <w:t xml:space="preserve">requerido para hacer coincidir los </w:t>
      </w:r>
      <w:r w:rsidRPr="00074B99">
        <w:rPr>
          <w:i/>
          <w:lang w:eastAsia="es-US"/>
        </w:rPr>
        <w:t>Endpoint</w:t>
      </w:r>
      <w:r w:rsidRPr="00074B99">
        <w:rPr>
          <w:lang w:eastAsia="es-US"/>
        </w:rPr>
        <w:t xml:space="preserve"> locales y remotos. Por ejemplo, si un </w:t>
      </w:r>
      <w:r w:rsidRPr="00074B99">
        <w:rPr>
          <w:i/>
          <w:lang w:eastAsia="es-US"/>
        </w:rPr>
        <w:t>participante</w:t>
      </w:r>
      <w:r w:rsidRPr="00074B99">
        <w:rPr>
          <w:lang w:eastAsia="es-US"/>
        </w:rPr>
        <w:t xml:space="preserve"> DDS sólo contendrá </w:t>
      </w:r>
      <w:r w:rsidRPr="00074B99">
        <w:rPr>
          <w:i/>
          <w:lang w:eastAsia="es-US"/>
        </w:rPr>
        <w:t>DataWriters</w:t>
      </w:r>
      <w:r w:rsidRPr="00074B99">
        <w:rPr>
          <w:lang w:eastAsia="es-US"/>
        </w:rPr>
        <w:t xml:space="preserve"> DDS, los únicos RTPS requeridos </w:t>
      </w:r>
      <w:r w:rsidRPr="00074B99">
        <w:rPr>
          <w:i/>
          <w:lang w:eastAsia="es-US"/>
        </w:rPr>
        <w:t>built-in Endpoint</w:t>
      </w:r>
      <w:r w:rsidRPr="00074B99">
        <w:rPr>
          <w:lang w:eastAsia="es-US"/>
        </w:rPr>
        <w:t xml:space="preserve"> son las </w:t>
      </w:r>
      <w:r w:rsidRPr="00074B99">
        <w:rPr>
          <w:i/>
          <w:lang w:eastAsia="es-US"/>
        </w:rPr>
        <w:t>SEDPbuiltinPublicationsWriter</w:t>
      </w:r>
      <w:r w:rsidRPr="00074B99">
        <w:rPr>
          <w:lang w:eastAsia="es-US"/>
        </w:rPr>
        <w:t xml:space="preserve"> y las </w:t>
      </w:r>
      <w:r w:rsidRPr="00074B99">
        <w:rPr>
          <w:i/>
          <w:lang w:eastAsia="es-US"/>
        </w:rPr>
        <w:t>SEDPbuiltinSubscriptionsReader</w:t>
      </w:r>
      <w:r w:rsidRPr="00074B99">
        <w:rPr>
          <w:lang w:eastAsia="es-US"/>
        </w:rPr>
        <w:t xml:space="preserve">. El </w:t>
      </w:r>
      <w:r w:rsidRPr="00074B99">
        <w:rPr>
          <w:i/>
          <w:lang w:eastAsia="es-US"/>
        </w:rPr>
        <w:t>SEDPbuiltinPublicationsReader</w:t>
      </w:r>
      <w:r w:rsidRPr="00074B99">
        <w:rPr>
          <w:lang w:eastAsia="es-US"/>
        </w:rPr>
        <w:t xml:space="preserve"> y los </w:t>
      </w:r>
      <w:r w:rsidRPr="00074B99">
        <w:rPr>
          <w:i/>
          <w:lang w:eastAsia="es-US"/>
        </w:rPr>
        <w:t>SEDPbuiltinSubscriptionsWriter</w:t>
      </w:r>
      <w:r w:rsidRPr="00074B99">
        <w:rPr>
          <w:lang w:eastAsia="es-US"/>
        </w:rPr>
        <w:t xml:space="preserve"> </w:t>
      </w:r>
      <w:r w:rsidRPr="00074B99">
        <w:rPr>
          <w:i/>
          <w:lang w:eastAsia="es-US"/>
        </w:rPr>
        <w:t>built-in Endpoint</w:t>
      </w:r>
      <w:r w:rsidRPr="00074B99">
        <w:rPr>
          <w:lang w:eastAsia="es-US"/>
        </w:rPr>
        <w:t xml:space="preserve">  no sirven para nada en este caso.</w:t>
      </w:r>
    </w:p>
    <w:p w14:paraId="1DBC7D21" w14:textId="77777777" w:rsidR="00606BF0" w:rsidRPr="00074B99" w:rsidRDefault="00606BF0" w:rsidP="00606BF0">
      <w:pPr>
        <w:pStyle w:val="Ttulo5"/>
      </w:pPr>
      <w:r w:rsidRPr="00074B99">
        <w:t>Tipos de datos asociados con built-in Endpoint utilizado por el SEDP</w:t>
      </w:r>
    </w:p>
    <w:p w14:paraId="63190E9D" w14:textId="77777777" w:rsidR="00606BF0" w:rsidRPr="00074B99" w:rsidRDefault="00606BF0" w:rsidP="00606BF0">
      <w:r w:rsidRPr="00074B99">
        <w:t xml:space="preserve">Cada RTPS </w:t>
      </w:r>
      <w:r w:rsidRPr="00074B99">
        <w:rPr>
          <w:i/>
        </w:rPr>
        <w:t xml:space="preserve">Endpoint </w:t>
      </w:r>
      <w:r w:rsidRPr="00074B99">
        <w:t xml:space="preserve">tiene un </w:t>
      </w:r>
      <w:r w:rsidRPr="00074B99">
        <w:rPr>
          <w:i/>
        </w:rPr>
        <w:t xml:space="preserve">HistoryCache </w:t>
      </w:r>
      <w:r w:rsidRPr="00074B99">
        <w:t xml:space="preserve">tiene almacenados cambios al objeto-dato asociado con el </w:t>
      </w:r>
      <w:r w:rsidRPr="00074B99">
        <w:rPr>
          <w:i/>
        </w:rPr>
        <w:t>Endpoint</w:t>
      </w:r>
      <w:r w:rsidRPr="00074B99">
        <w:t xml:space="preserve">. Esto también es aplicado al RTPS </w:t>
      </w:r>
      <w:r w:rsidRPr="00074B99">
        <w:rPr>
          <w:i/>
        </w:rPr>
        <w:t>built-in Endpoint.</w:t>
      </w:r>
      <w:r w:rsidRPr="00074B99">
        <w:t xml:space="preserve"> Por lo tanto, cada RTPS </w:t>
      </w:r>
      <w:r w:rsidRPr="00074B99">
        <w:rPr>
          <w:i/>
        </w:rPr>
        <w:t xml:space="preserve">built-in Endpoint </w:t>
      </w:r>
      <w:r w:rsidRPr="00074B99">
        <w:t xml:space="preserve">depende de algunos </w:t>
      </w:r>
      <w:r w:rsidRPr="00074B99">
        <w:rPr>
          <w:i/>
        </w:rPr>
        <w:t xml:space="preserve">DataType </w:t>
      </w:r>
      <w:r w:rsidRPr="00074B99">
        <w:t xml:space="preserve">que representa los contenidos lógicos de los datos escritos en su </w:t>
      </w:r>
      <w:r w:rsidRPr="00074B99">
        <w:rPr>
          <w:i/>
        </w:rPr>
        <w:t xml:space="preserve">HistoryCache. </w:t>
      </w:r>
    </w:p>
    <w:p w14:paraId="53527CA5" w14:textId="77777777" w:rsidR="00606BF0" w:rsidRPr="00074B99" w:rsidRDefault="00606BF0" w:rsidP="00606BF0">
      <w:r w:rsidRPr="00074B99">
        <w:t xml:space="preserve">La </w:t>
      </w:r>
      <w:r w:rsidRPr="00074B99">
        <w:fldChar w:fldCharType="begin"/>
      </w:r>
      <w:r w:rsidRPr="00074B99">
        <w:instrText xml:space="preserve"> REF _Ref421168102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47</w:t>
      </w:r>
      <w:r w:rsidRPr="00074B99">
        <w:fldChar w:fldCharType="end"/>
      </w:r>
      <w:r w:rsidRPr="00074B99">
        <w:t xml:space="preserve"> define los </w:t>
      </w:r>
      <w:r w:rsidRPr="00074B99">
        <w:rPr>
          <w:i/>
        </w:rPr>
        <w:t>DataType</w:t>
      </w:r>
      <w:r w:rsidRPr="00074B99">
        <w:t xml:space="preserve"> </w:t>
      </w:r>
      <w:r w:rsidRPr="00074B99">
        <w:rPr>
          <w:i/>
        </w:rPr>
        <w:t xml:space="preserve">DiscoveredWriterData, DiscoveredReaderData, </w:t>
      </w:r>
      <w:r w:rsidRPr="00074B99">
        <w:t xml:space="preserve">y </w:t>
      </w:r>
      <w:r w:rsidRPr="00074B99">
        <w:rPr>
          <w:i/>
        </w:rPr>
        <w:t xml:space="preserve">DiscoveredTopicData </w:t>
      </w:r>
      <w:r w:rsidRPr="00074B99">
        <w:t xml:space="preserve">asociado con el RTPS </w:t>
      </w:r>
      <w:r w:rsidRPr="00074B99">
        <w:rPr>
          <w:i/>
        </w:rPr>
        <w:t xml:space="preserve">built-in Endpoint </w:t>
      </w:r>
      <w:r w:rsidRPr="00074B99">
        <w:t xml:space="preserve">para el “DCPSPublication”, “DCPSSubscription”, y los Topic “DCPSTopic”. </w:t>
      </w:r>
    </w:p>
    <w:p w14:paraId="1E849717" w14:textId="77777777" w:rsidR="00606BF0" w:rsidRPr="00074B99" w:rsidRDefault="00606BF0" w:rsidP="00606BF0">
      <w:r w:rsidRPr="00074B99">
        <w:t xml:space="preserve">El </w:t>
      </w:r>
      <w:r w:rsidRPr="00074B99">
        <w:rPr>
          <w:i/>
        </w:rPr>
        <w:t xml:space="preserve">DataType </w:t>
      </w:r>
      <w:r w:rsidRPr="00074B99">
        <w:t xml:space="preserve">asociado con cada RTPS </w:t>
      </w:r>
      <w:r w:rsidRPr="00074B99">
        <w:rPr>
          <w:i/>
        </w:rPr>
        <w:t xml:space="preserve">built-in Endpoint </w:t>
      </w:r>
      <w:r w:rsidRPr="00074B99">
        <w:t xml:space="preserve">contiene toda la información especificada por DDS para el correspondiente </w:t>
      </w:r>
      <w:r w:rsidRPr="00074B99">
        <w:rPr>
          <w:i/>
        </w:rPr>
        <w:t xml:space="preserve">built-in DDS Entity. </w:t>
      </w:r>
      <w:r w:rsidRPr="00074B99">
        <w:t xml:space="preserve">Por esta razón, </w:t>
      </w:r>
      <w:r w:rsidRPr="00074B99">
        <w:rPr>
          <w:i/>
        </w:rPr>
        <w:t xml:space="preserve">DiscoveredReaderData </w:t>
      </w:r>
      <w:r w:rsidRPr="00074B99">
        <w:t xml:space="preserve">extiende el DDS definido </w:t>
      </w:r>
      <w:r w:rsidRPr="00074B99">
        <w:rPr>
          <w:i/>
        </w:rPr>
        <w:t>DDS</w:t>
      </w:r>
      <w:proofErr w:type="gramStart"/>
      <w:r w:rsidRPr="00074B99">
        <w:rPr>
          <w:i/>
        </w:rPr>
        <w:t>::SubscriptionBuiltinTopicData</w:t>
      </w:r>
      <w:proofErr w:type="gramEnd"/>
      <w:r w:rsidRPr="00074B99">
        <w:rPr>
          <w:i/>
        </w:rPr>
        <w:t xml:space="preserve">, DiscoveredWriterData </w:t>
      </w:r>
      <w:r w:rsidRPr="00074B99">
        <w:t xml:space="preserve">extiende </w:t>
      </w:r>
      <w:r w:rsidRPr="00074B99">
        <w:rPr>
          <w:i/>
        </w:rPr>
        <w:t xml:space="preserve">DDS::PublicationBuiltinTopicData, </w:t>
      </w:r>
      <w:r w:rsidRPr="00074B99">
        <w:t xml:space="preserve">y </w:t>
      </w:r>
      <w:r w:rsidRPr="00074B99">
        <w:rPr>
          <w:i/>
        </w:rPr>
        <w:t xml:space="preserve">DiscoveredTopicData </w:t>
      </w:r>
      <w:r w:rsidRPr="00074B99">
        <w:t xml:space="preserve">extiende </w:t>
      </w:r>
      <w:r w:rsidRPr="00074B99">
        <w:rPr>
          <w:i/>
        </w:rPr>
        <w:t xml:space="preserve">DDS::TopicBuiltinTopicData. </w:t>
      </w:r>
    </w:p>
    <w:p w14:paraId="5FA51C54" w14:textId="77777777" w:rsidR="00606BF0" w:rsidRPr="00074B99" w:rsidRDefault="00606BF0" w:rsidP="00606BF0">
      <w:r w:rsidRPr="00074B99">
        <w:t xml:space="preserve">Además de los datos necesarios para la asociación </w:t>
      </w:r>
      <w:r w:rsidRPr="00074B99">
        <w:rPr>
          <w:i/>
        </w:rPr>
        <w:t xml:space="preserve">built-in DDS Entity, </w:t>
      </w:r>
      <w:r w:rsidRPr="00074B99">
        <w:t xml:space="preserve">los </w:t>
      </w:r>
      <w:r w:rsidRPr="00074B99">
        <w:rPr>
          <w:i/>
        </w:rPr>
        <w:t xml:space="preserve">DataType </w:t>
      </w:r>
      <w:r w:rsidRPr="00074B99">
        <w:t xml:space="preserve">“Descubiertos” también incluyen toda la información que pueda ser necesaria por una implementación del protocolo para configurar los RTPS </w:t>
      </w:r>
      <w:r w:rsidRPr="00074B99">
        <w:rPr>
          <w:i/>
        </w:rPr>
        <w:t xml:space="preserve">Endpoint. </w:t>
      </w:r>
      <w:r w:rsidRPr="00074B99">
        <w:t xml:space="preserve">Esta información está contenida en el RTPS </w:t>
      </w:r>
      <w:r w:rsidRPr="00074B99">
        <w:rPr>
          <w:i/>
        </w:rPr>
        <w:t xml:space="preserve">ReaderProxy </w:t>
      </w:r>
      <w:r w:rsidRPr="00074B99">
        <w:t xml:space="preserve">y en el </w:t>
      </w:r>
      <w:r w:rsidRPr="00074B99">
        <w:rPr>
          <w:i/>
        </w:rPr>
        <w:t xml:space="preserve">WriterProxy. </w:t>
      </w:r>
    </w:p>
    <w:p w14:paraId="5C3CAD96" w14:textId="77777777" w:rsidR="00606BF0" w:rsidRPr="00074B99" w:rsidRDefault="00606BF0" w:rsidP="00606BF0">
      <w:pPr>
        <w:keepNext/>
      </w:pPr>
      <w:r w:rsidRPr="00074B99">
        <w:rPr>
          <w:noProof/>
          <w:lang w:eastAsia="es-EC"/>
        </w:rPr>
        <w:lastRenderedPageBreak/>
        <w:drawing>
          <wp:inline distT="0" distB="0" distL="0" distR="0" wp14:anchorId="2998FAF1" wp14:editId="185C8DF9">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6395B924" w:rsidR="00606BF0" w:rsidRPr="00074B99" w:rsidRDefault="00606BF0" w:rsidP="00606BF0">
      <w:pPr>
        <w:pStyle w:val="Descripcin"/>
        <w:rPr>
          <w:color w:val="auto"/>
          <w:szCs w:val="24"/>
        </w:rPr>
      </w:pPr>
      <w:bookmarkStart w:id="293" w:name="_Ref421168102"/>
      <w:bookmarkStart w:id="294" w:name="_Toc421177702"/>
      <w:bookmarkStart w:id="295" w:name="_Toc425414788"/>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2</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47</w:t>
      </w:r>
      <w:r w:rsidR="007D7E71" w:rsidRPr="00074B99">
        <w:rPr>
          <w:color w:val="auto"/>
          <w:szCs w:val="24"/>
        </w:rPr>
        <w:fldChar w:fldCharType="end"/>
      </w:r>
      <w:bookmarkEnd w:id="293"/>
      <w:r w:rsidRPr="00074B99">
        <w:rPr>
          <w:color w:val="auto"/>
          <w:szCs w:val="24"/>
        </w:rPr>
        <w:t xml:space="preserve">. </w:t>
      </w:r>
      <w:r w:rsidRPr="00074B99">
        <w:rPr>
          <w:i w:val="0"/>
          <w:color w:val="auto"/>
          <w:szCs w:val="24"/>
        </w:rPr>
        <w:t>Los tipos de datos asociados con built-in Endpoint utilizado por el SEDP.</w:t>
      </w:r>
      <w:bookmarkEnd w:id="294"/>
      <w:bookmarkEnd w:id="295"/>
    </w:p>
    <w:p w14:paraId="31BF488D" w14:textId="77777777" w:rsidR="0006309E" w:rsidRPr="00074B99" w:rsidRDefault="0006309E" w:rsidP="00606BF0"/>
    <w:p w14:paraId="0302A22E" w14:textId="77777777" w:rsidR="00606BF0" w:rsidRPr="00074B99" w:rsidRDefault="00606BF0" w:rsidP="00606BF0">
      <w:r w:rsidRPr="00074B99">
        <w:t xml:space="preserve">Una implementación del protocolo no necesita enviar necesariamente toda la información contenida en los </w:t>
      </w:r>
      <w:r w:rsidRPr="00074B99">
        <w:rPr>
          <w:i/>
        </w:rPr>
        <w:t xml:space="preserve">DataType. </w:t>
      </w:r>
      <w:r w:rsidRPr="00074B99">
        <w:t xml:space="preserve">Si cualquier información no está presente, la aplicación puede asumir los valores por defecto, tal como se define por el PSM. El PSM también define cómo se representa la información de descubrimiento en el cable. Los RTPS </w:t>
      </w:r>
      <w:r w:rsidRPr="00074B99">
        <w:rPr>
          <w:i/>
        </w:rPr>
        <w:t xml:space="preserve">built-in Endpoint </w:t>
      </w:r>
      <w:r w:rsidRPr="00074B99">
        <w:t xml:space="preserve">utilizado por el SEDP y sus </w:t>
      </w:r>
      <w:r w:rsidRPr="00074B99">
        <w:rPr>
          <w:i/>
        </w:rPr>
        <w:t xml:space="preserve">DataType </w:t>
      </w:r>
      <w:r w:rsidRPr="00074B99">
        <w:t>asociados se muestran en la XXX.</w:t>
      </w:r>
    </w:p>
    <w:p w14:paraId="17147004" w14:textId="77777777" w:rsidR="00606BF0" w:rsidRPr="00074B99" w:rsidRDefault="00606BF0" w:rsidP="00606BF0">
      <w:pPr>
        <w:keepNext/>
      </w:pPr>
      <w:r w:rsidRPr="00074B99">
        <w:rPr>
          <w:noProof/>
          <w:lang w:eastAsia="es-EC"/>
        </w:rPr>
        <w:lastRenderedPageBreak/>
        <w:drawing>
          <wp:inline distT="0" distB="0" distL="0" distR="0" wp14:anchorId="5CE259AB" wp14:editId="6126B021">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0213D2A9" w:rsidR="00606BF0" w:rsidRPr="00074B99" w:rsidRDefault="00606BF0" w:rsidP="00606BF0">
      <w:pPr>
        <w:pStyle w:val="Descripcin"/>
        <w:rPr>
          <w:color w:val="auto"/>
          <w:szCs w:val="24"/>
        </w:rPr>
      </w:pPr>
      <w:bookmarkStart w:id="296" w:name="_Toc421177703"/>
      <w:bookmarkStart w:id="297" w:name="_Toc425414789"/>
      <w:r w:rsidRPr="00074B99">
        <w:rPr>
          <w:color w:val="auto"/>
          <w:szCs w:val="24"/>
        </w:rPr>
        <w:t xml:space="preserve">Figura </w:t>
      </w:r>
      <w:r w:rsidR="007D7E71" w:rsidRPr="00074B99">
        <w:rPr>
          <w:color w:val="auto"/>
          <w:szCs w:val="24"/>
        </w:rPr>
        <w:fldChar w:fldCharType="begin"/>
      </w:r>
      <w:r w:rsidR="007D7E71" w:rsidRPr="00074B99">
        <w:rPr>
          <w:color w:val="auto"/>
          <w:szCs w:val="24"/>
        </w:rPr>
        <w:instrText xml:space="preserve"> STYLEREF 1 \s </w:instrText>
      </w:r>
      <w:r w:rsidR="007D7E71" w:rsidRPr="00074B99">
        <w:rPr>
          <w:color w:val="auto"/>
          <w:szCs w:val="24"/>
        </w:rPr>
        <w:fldChar w:fldCharType="separate"/>
      </w:r>
      <w:r w:rsidR="0020142C" w:rsidRPr="00074B99">
        <w:rPr>
          <w:noProof/>
          <w:color w:val="auto"/>
          <w:szCs w:val="24"/>
        </w:rPr>
        <w:t>2</w:t>
      </w:r>
      <w:r w:rsidR="007D7E71" w:rsidRPr="00074B99">
        <w:rPr>
          <w:color w:val="auto"/>
          <w:szCs w:val="24"/>
        </w:rPr>
        <w:fldChar w:fldCharType="end"/>
      </w:r>
      <w:r w:rsidR="007D7E71" w:rsidRPr="00074B99">
        <w:rPr>
          <w:color w:val="auto"/>
          <w:szCs w:val="24"/>
        </w:rPr>
        <w:noBreakHyphen/>
      </w:r>
      <w:r w:rsidR="007D7E71" w:rsidRPr="00074B99">
        <w:rPr>
          <w:color w:val="auto"/>
          <w:szCs w:val="24"/>
        </w:rPr>
        <w:fldChar w:fldCharType="begin"/>
      </w:r>
      <w:r w:rsidR="007D7E71" w:rsidRPr="00074B99">
        <w:rPr>
          <w:color w:val="auto"/>
          <w:szCs w:val="24"/>
        </w:rPr>
        <w:instrText xml:space="preserve"> SEQ Figura \* ARABIC \s 1 </w:instrText>
      </w:r>
      <w:r w:rsidR="007D7E71" w:rsidRPr="00074B99">
        <w:rPr>
          <w:color w:val="auto"/>
          <w:szCs w:val="24"/>
        </w:rPr>
        <w:fldChar w:fldCharType="separate"/>
      </w:r>
      <w:r w:rsidR="0020142C" w:rsidRPr="00074B99">
        <w:rPr>
          <w:noProof/>
          <w:color w:val="auto"/>
          <w:szCs w:val="24"/>
        </w:rPr>
        <w:t>48</w:t>
      </w:r>
      <w:r w:rsidR="007D7E71" w:rsidRPr="00074B99">
        <w:rPr>
          <w:color w:val="auto"/>
          <w:szCs w:val="24"/>
        </w:rPr>
        <w:fldChar w:fldCharType="end"/>
      </w:r>
      <w:r w:rsidRPr="00074B99">
        <w:rPr>
          <w:color w:val="auto"/>
          <w:szCs w:val="24"/>
        </w:rPr>
        <w:t xml:space="preserve">. </w:t>
      </w:r>
      <w:r w:rsidRPr="00074B99">
        <w:rPr>
          <w:i w:val="0"/>
          <w:color w:val="auto"/>
          <w:szCs w:val="24"/>
        </w:rPr>
        <w:t>El built-in Endpoint y los DataType asociados con su respectivo HistoryCache.</w:t>
      </w:r>
      <w:bookmarkEnd w:id="296"/>
      <w:bookmarkEnd w:id="297"/>
    </w:p>
    <w:p w14:paraId="3105BCBC" w14:textId="77777777" w:rsidR="00606BF0" w:rsidRPr="00074B99" w:rsidRDefault="00606BF0" w:rsidP="00606BF0">
      <w:pPr>
        <w:rPr>
          <w:i/>
        </w:rPr>
      </w:pPr>
      <w:r w:rsidRPr="00074B99">
        <w:t xml:space="preserve">Los contenidos de la </w:t>
      </w:r>
      <w:r w:rsidRPr="00074B99">
        <w:rPr>
          <w:i/>
        </w:rPr>
        <w:t xml:space="preserve">HistoryCache </w:t>
      </w:r>
      <w:r w:rsidRPr="00074B99">
        <w:t xml:space="preserve">por cada </w:t>
      </w:r>
      <w:r w:rsidRPr="00074B99">
        <w:rPr>
          <w:i/>
        </w:rPr>
        <w:t xml:space="preserve">built-in Endpoint </w:t>
      </w:r>
      <w:r w:rsidRPr="00074B99">
        <w:t xml:space="preserve">puede ser descrita en términos de los siguientes aspectos: </w:t>
      </w:r>
      <w:r w:rsidRPr="00074B99">
        <w:rPr>
          <w:i/>
        </w:rPr>
        <w:t xml:space="preserve">DataType, Cardinality, Data-Object insertion, Data-Object modification, </w:t>
      </w:r>
      <w:r w:rsidRPr="00074B99">
        <w:t xml:space="preserve">y </w:t>
      </w:r>
      <w:r w:rsidRPr="00074B99">
        <w:rPr>
          <w:i/>
        </w:rPr>
        <w:t xml:space="preserve">Data-Object deletion. </w:t>
      </w:r>
    </w:p>
    <w:p w14:paraId="442658F4" w14:textId="77777777" w:rsidR="00606BF0" w:rsidRPr="00074B99" w:rsidRDefault="00606BF0" w:rsidP="00205224">
      <w:pPr>
        <w:pStyle w:val="Prrafodelista"/>
        <w:numPr>
          <w:ilvl w:val="0"/>
          <w:numId w:val="57"/>
        </w:numPr>
      </w:pPr>
      <w:r w:rsidRPr="00074B99">
        <w:rPr>
          <w:i/>
        </w:rPr>
        <w:t xml:space="preserve">DataType, </w:t>
      </w:r>
      <w:r w:rsidRPr="00074B99">
        <w:t>el tipo de dato almacenado en la caché. Esto se debe en parte definida por la especificación DDS.</w:t>
      </w:r>
    </w:p>
    <w:p w14:paraId="0E2F6E9F" w14:textId="77777777" w:rsidR="00606BF0" w:rsidRPr="00074B99" w:rsidRDefault="00606BF0" w:rsidP="00205224">
      <w:pPr>
        <w:pStyle w:val="Prrafodelista"/>
        <w:numPr>
          <w:ilvl w:val="0"/>
          <w:numId w:val="57"/>
        </w:numPr>
      </w:pPr>
      <w:r w:rsidRPr="00074B99">
        <w:rPr>
          <w:i/>
        </w:rPr>
        <w:t xml:space="preserve">Cardinality, </w:t>
      </w:r>
      <w:r w:rsidRPr="00074B99">
        <w:t>el número de diferentes datos de objetos (cada uno con una clave diferente) que potencialmente pueden ser almacenadas en la memoria caché.</w:t>
      </w:r>
    </w:p>
    <w:p w14:paraId="4CB38567" w14:textId="77777777" w:rsidR="00606BF0" w:rsidRPr="00074B99" w:rsidRDefault="00606BF0" w:rsidP="00205224">
      <w:pPr>
        <w:pStyle w:val="Prrafodelista"/>
        <w:numPr>
          <w:ilvl w:val="0"/>
          <w:numId w:val="57"/>
        </w:numPr>
      </w:pPr>
      <w:r w:rsidRPr="00074B99">
        <w:rPr>
          <w:i/>
        </w:rPr>
        <w:t xml:space="preserve">Data-Object insertion, </w:t>
      </w:r>
      <w:r w:rsidRPr="00074B99">
        <w:t>las condiciones en las que se inserta un nuevo objeto de datos en la caché.</w:t>
      </w:r>
    </w:p>
    <w:p w14:paraId="1E11B0BD" w14:textId="77777777" w:rsidR="00606BF0" w:rsidRPr="00074B99" w:rsidRDefault="00606BF0" w:rsidP="00205224">
      <w:pPr>
        <w:pStyle w:val="Prrafodelista"/>
        <w:numPr>
          <w:ilvl w:val="0"/>
          <w:numId w:val="57"/>
        </w:numPr>
      </w:pPr>
      <w:r w:rsidRPr="00074B99">
        <w:rPr>
          <w:i/>
        </w:rPr>
        <w:t xml:space="preserve">Data-Object modification, </w:t>
      </w:r>
      <w:r w:rsidRPr="00074B99">
        <w:t>las condiciones en las que se modifica el valor de un objeto de datos existentes.</w:t>
      </w:r>
    </w:p>
    <w:p w14:paraId="27B600DA" w14:textId="77777777" w:rsidR="00606BF0" w:rsidRPr="00074B99" w:rsidRDefault="00606BF0" w:rsidP="00205224">
      <w:pPr>
        <w:pStyle w:val="Prrafodelista"/>
        <w:numPr>
          <w:ilvl w:val="0"/>
          <w:numId w:val="57"/>
        </w:numPr>
      </w:pPr>
      <w:r w:rsidRPr="00074B99">
        <w:rPr>
          <w:i/>
        </w:rPr>
        <w:t xml:space="preserve">Data-Object deletion, </w:t>
      </w:r>
      <w:r w:rsidRPr="00074B99">
        <w:t>las condiciones en las que se elimina un objeto de datos existentes de la caché.</w:t>
      </w:r>
    </w:p>
    <w:p w14:paraId="0C4B7BE6" w14:textId="77777777" w:rsidR="00606BF0" w:rsidRPr="00074B99" w:rsidRDefault="00606BF0" w:rsidP="00606BF0">
      <w:pPr>
        <w:pStyle w:val="Ttulo4"/>
      </w:pPr>
      <w:r w:rsidRPr="00074B99">
        <w:t>Interacción con la máquina virtual RTPS</w:t>
      </w:r>
    </w:p>
    <w:p w14:paraId="46DCCBB8" w14:textId="77777777" w:rsidR="00606BF0" w:rsidRPr="00074B99" w:rsidRDefault="00606BF0" w:rsidP="00606BF0">
      <w:r w:rsidRPr="00074B99">
        <w:t xml:space="preserve">Para ilustrar aún más el SPDP y SEDP, describe cómo la información proporcionada por el SPDP se puede utilizar para configurar el SEDP </w:t>
      </w:r>
      <w:r w:rsidRPr="00074B99">
        <w:rPr>
          <w:i/>
        </w:rPr>
        <w:t>built-in</w:t>
      </w:r>
      <w:r w:rsidRPr="00074B99">
        <w:t xml:space="preserve"> </w:t>
      </w:r>
      <w:r w:rsidRPr="00074B99">
        <w:rPr>
          <w:i/>
        </w:rPr>
        <w:t>Endpoint</w:t>
      </w:r>
      <w:r w:rsidRPr="00074B99">
        <w:t xml:space="preserve"> en la máquina virtual RTPS. </w:t>
      </w:r>
    </w:p>
    <w:p w14:paraId="1F802F48" w14:textId="77777777" w:rsidR="00606BF0" w:rsidRPr="00074B99" w:rsidRDefault="00606BF0" w:rsidP="00606BF0">
      <w:pPr>
        <w:pStyle w:val="Ttulo5"/>
      </w:pPr>
      <w:r w:rsidRPr="00074B99">
        <w:lastRenderedPageBreak/>
        <w:t>Descubrimiento de un nuevo participante remoto</w:t>
      </w:r>
    </w:p>
    <w:p w14:paraId="13A2A40B" w14:textId="77777777" w:rsidR="00606BF0" w:rsidRPr="00074B99" w:rsidRDefault="00606BF0" w:rsidP="00606BF0">
      <w:r w:rsidRPr="00074B99">
        <w:t xml:space="preserve">Usando el </w:t>
      </w:r>
      <w:r w:rsidRPr="00074B99">
        <w:rPr>
          <w:i/>
        </w:rPr>
        <w:t xml:space="preserve">SPDPbuiltinParticipantReader, </w:t>
      </w:r>
      <w:r w:rsidRPr="00074B99">
        <w:t xml:space="preserve">un </w:t>
      </w:r>
      <w:r w:rsidRPr="00074B99">
        <w:rPr>
          <w:i/>
        </w:rPr>
        <w:t xml:space="preserve">participante </w:t>
      </w:r>
      <w:r w:rsidRPr="00074B99">
        <w:t xml:space="preserve">local “local_participant” descubre la existencia de otro </w:t>
      </w:r>
      <w:r w:rsidRPr="00074B99">
        <w:rPr>
          <w:i/>
        </w:rPr>
        <w:t xml:space="preserve">participante </w:t>
      </w:r>
      <w:r w:rsidRPr="00074B99">
        <w:t xml:space="preserve">descrito por el </w:t>
      </w:r>
      <w:r w:rsidRPr="00074B99">
        <w:rPr>
          <w:i/>
        </w:rPr>
        <w:t xml:space="preserve">DiscoveredParticipantData </w:t>
      </w:r>
      <w:r w:rsidRPr="00074B99">
        <w:t xml:space="preserve">participant_data. El descubrimiento de </w:t>
      </w:r>
      <w:r w:rsidRPr="00074B99">
        <w:rPr>
          <w:i/>
        </w:rPr>
        <w:t xml:space="preserve">participantes </w:t>
      </w:r>
      <w:r w:rsidRPr="00074B99">
        <w:t>utiliza el SEDP.</w:t>
      </w:r>
    </w:p>
    <w:p w14:paraId="617BE707" w14:textId="77777777" w:rsidR="00606BF0" w:rsidRPr="00074B99" w:rsidRDefault="00606BF0" w:rsidP="00606BF0">
      <w:r w:rsidRPr="00074B99">
        <w:t xml:space="preserve">El pseudo código a continuación configura los SEDP </w:t>
      </w:r>
      <w:r w:rsidRPr="00074B99">
        <w:rPr>
          <w:i/>
        </w:rPr>
        <w:t>built-in Endpoint</w:t>
      </w:r>
      <w:r w:rsidRPr="00074B99">
        <w:t xml:space="preserve"> locales dentro del </w:t>
      </w:r>
      <w:r w:rsidRPr="00074B99">
        <w:rPr>
          <w:i/>
        </w:rPr>
        <w:t>local_participant</w:t>
      </w:r>
      <w:r w:rsidRPr="00074B99">
        <w:t xml:space="preserve"> para comunicarse con el correspondiente SEDP </w:t>
      </w:r>
      <w:r w:rsidRPr="00074B99">
        <w:rPr>
          <w:i/>
        </w:rPr>
        <w:t>built-in Endpoint</w:t>
      </w:r>
      <w:r w:rsidRPr="00074B99">
        <w:t xml:space="preserve"> en el Participante descubierto.</w:t>
      </w:r>
    </w:p>
    <w:p w14:paraId="695AD7C0" w14:textId="77777777" w:rsidR="00606BF0" w:rsidRPr="00074B99" w:rsidRDefault="00606BF0" w:rsidP="00606BF0">
      <w:r w:rsidRPr="00074B99">
        <w:t xml:space="preserve">Tener en cuenta que la forma de los </w:t>
      </w:r>
      <w:r w:rsidRPr="00074B99">
        <w:rPr>
          <w:i/>
        </w:rPr>
        <w:t>Endpoint</w:t>
      </w:r>
      <w:r w:rsidRPr="00074B99">
        <w:t xml:space="preserve"> </w:t>
      </w:r>
      <w:proofErr w:type="gramStart"/>
      <w:r w:rsidRPr="00074B99">
        <w:t>están</w:t>
      </w:r>
      <w:proofErr w:type="gramEnd"/>
      <w:r w:rsidRPr="00074B99">
        <w:t xml:space="preserve"> configurados dependiendo de la aplicación del protocolo. Para la referencia </w:t>
      </w:r>
      <w:r w:rsidRPr="00074B99">
        <w:rPr>
          <w:i/>
        </w:rPr>
        <w:t>stateful</w:t>
      </w:r>
      <w:r w:rsidRPr="00074B99">
        <w:t>, esta operación se realiza los siguientes pasos lógicos:</w:t>
      </w:r>
    </w:p>
    <w:p w14:paraId="5D13C347" w14:textId="77777777" w:rsidR="00606BF0" w:rsidRPr="00074B99" w:rsidRDefault="00606BF0" w:rsidP="00606BF0">
      <w:pPr>
        <w:rPr>
          <w:lang w:val="en-GB"/>
        </w:rPr>
      </w:pPr>
      <w:r w:rsidRPr="00074B99">
        <w:rPr>
          <w:lang w:val="en-GB"/>
        </w:rPr>
        <w:t xml:space="preserve">IF </w:t>
      </w:r>
      <w:proofErr w:type="gramStart"/>
      <w:r w:rsidRPr="00074B99">
        <w:rPr>
          <w:lang w:val="en-GB"/>
        </w:rPr>
        <w:t>( PUBLICATIONS</w:t>
      </w:r>
      <w:proofErr w:type="gramEnd"/>
      <w:r w:rsidRPr="00074B99">
        <w:rPr>
          <w:lang w:val="en-GB"/>
        </w:rPr>
        <w:t>_READER IS_IN participant_data.availableEndpoints ) THEN</w:t>
      </w:r>
    </w:p>
    <w:p w14:paraId="5A377586"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ENTITYID_SEDP_BUILTIN_PUBLICATIONS_READER&gt;;</w:t>
      </w:r>
    </w:p>
    <w:p w14:paraId="1CA483C0"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local_participant.SEDPbuiltinPublicationsWriter;</w:t>
      </w:r>
    </w:p>
    <w:p w14:paraId="6E5F3011"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ReaderProxy( guid,</w:t>
      </w:r>
    </w:p>
    <w:p w14:paraId="54C3FBC7" w14:textId="77777777" w:rsidR="00606BF0" w:rsidRPr="00074B99" w:rsidRDefault="00606BF0" w:rsidP="00606BF0">
      <w:pPr>
        <w:rPr>
          <w:lang w:val="en-GB"/>
        </w:rPr>
      </w:pPr>
      <w:r w:rsidRPr="00074B99">
        <w:rPr>
          <w:lang w:val="en-GB"/>
        </w:rPr>
        <w:t>participant_data.metatrafficUnicastLocatorList,</w:t>
      </w:r>
    </w:p>
    <w:p w14:paraId="7D9EE804" w14:textId="77777777" w:rsidR="00606BF0" w:rsidRPr="00074B99" w:rsidRDefault="00606BF0" w:rsidP="00606BF0">
      <w:pPr>
        <w:rPr>
          <w:lang w:val="en-GB"/>
        </w:rPr>
      </w:pPr>
      <w:r w:rsidRPr="00074B99">
        <w:rPr>
          <w:lang w:val="en-GB"/>
        </w:rPr>
        <w:t>participant_data.metatrafficMulticastLocatorList);</w:t>
      </w:r>
    </w:p>
    <w:p w14:paraId="5437E2C7" w14:textId="77777777" w:rsidR="00606BF0" w:rsidRPr="00074B99" w:rsidRDefault="00606BF0" w:rsidP="00606BF0">
      <w:pPr>
        <w:rPr>
          <w:lang w:val="en-GB"/>
        </w:rPr>
      </w:pPr>
      <w:r w:rsidRPr="00074B99">
        <w:rPr>
          <w:lang w:val="en-GB"/>
        </w:rPr>
        <w:t>writer.matched_reader_</w:t>
      </w:r>
      <w:proofErr w:type="gramStart"/>
      <w:r w:rsidRPr="00074B99">
        <w:rPr>
          <w:lang w:val="en-GB"/>
        </w:rPr>
        <w:t>add(</w:t>
      </w:r>
      <w:proofErr w:type="gramEnd"/>
      <w:r w:rsidRPr="00074B99">
        <w:rPr>
          <w:lang w:val="en-GB"/>
        </w:rPr>
        <w:t>proxy);</w:t>
      </w:r>
    </w:p>
    <w:p w14:paraId="7F03D9E9" w14:textId="77777777" w:rsidR="00606BF0" w:rsidRPr="00074B99" w:rsidRDefault="00606BF0" w:rsidP="00606BF0">
      <w:pPr>
        <w:rPr>
          <w:lang w:val="en-GB"/>
        </w:rPr>
      </w:pPr>
      <w:r w:rsidRPr="00074B99">
        <w:rPr>
          <w:lang w:val="en-GB"/>
        </w:rPr>
        <w:t>ENDIF</w:t>
      </w:r>
    </w:p>
    <w:p w14:paraId="51CBB5E1" w14:textId="77777777" w:rsidR="00606BF0" w:rsidRPr="00074B99" w:rsidRDefault="00606BF0" w:rsidP="00606BF0">
      <w:pPr>
        <w:rPr>
          <w:lang w:val="en-GB"/>
        </w:rPr>
      </w:pPr>
      <w:r w:rsidRPr="00074B99">
        <w:rPr>
          <w:lang w:val="en-GB"/>
        </w:rPr>
        <w:t xml:space="preserve">IF </w:t>
      </w:r>
      <w:proofErr w:type="gramStart"/>
      <w:r w:rsidRPr="00074B99">
        <w:rPr>
          <w:lang w:val="en-GB"/>
        </w:rPr>
        <w:t>( PUBLICATIONS</w:t>
      </w:r>
      <w:proofErr w:type="gramEnd"/>
      <w:r w:rsidRPr="00074B99">
        <w:rPr>
          <w:lang w:val="en-GB"/>
        </w:rPr>
        <w:t>_WRITER IS_IN participant_data.availableEndpoints ) THEN</w:t>
      </w:r>
    </w:p>
    <w:p w14:paraId="0F0D6ADB"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ENTITYID_SEDP_BUILTIN_PUBLICATIONS_WRITER&gt;;</w:t>
      </w:r>
    </w:p>
    <w:p w14:paraId="10C91F8A"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local_participant.SEDPbuiltinPublicationsReader;</w:t>
      </w:r>
    </w:p>
    <w:p w14:paraId="0ECBABA8"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WriterProxy( guid,</w:t>
      </w:r>
    </w:p>
    <w:p w14:paraId="3684FA30" w14:textId="77777777" w:rsidR="00606BF0" w:rsidRPr="00074B99" w:rsidRDefault="00606BF0" w:rsidP="00606BF0">
      <w:pPr>
        <w:rPr>
          <w:lang w:val="en-GB"/>
        </w:rPr>
      </w:pPr>
      <w:r w:rsidRPr="00074B99">
        <w:rPr>
          <w:lang w:val="en-GB"/>
        </w:rPr>
        <w:t>participant_data.metatrafficUnicastLocatorList,</w:t>
      </w:r>
    </w:p>
    <w:p w14:paraId="267ED915" w14:textId="77777777" w:rsidR="00606BF0" w:rsidRPr="00074B99" w:rsidRDefault="00606BF0" w:rsidP="00606BF0">
      <w:pPr>
        <w:rPr>
          <w:lang w:val="en-GB"/>
        </w:rPr>
      </w:pPr>
      <w:r w:rsidRPr="00074B99">
        <w:rPr>
          <w:lang w:val="en-GB"/>
        </w:rPr>
        <w:lastRenderedPageBreak/>
        <w:t>participant_data.metatrafficMulticastLocatorList);</w:t>
      </w:r>
    </w:p>
    <w:p w14:paraId="6B5AC5B4" w14:textId="77777777" w:rsidR="00606BF0" w:rsidRPr="00074B99" w:rsidRDefault="00606BF0" w:rsidP="00606BF0">
      <w:pPr>
        <w:rPr>
          <w:lang w:val="en-GB"/>
        </w:rPr>
      </w:pPr>
      <w:r w:rsidRPr="00074B99">
        <w:rPr>
          <w:lang w:val="en-GB"/>
        </w:rPr>
        <w:t>reader.matched_writer_</w:t>
      </w:r>
      <w:proofErr w:type="gramStart"/>
      <w:r w:rsidRPr="00074B99">
        <w:rPr>
          <w:lang w:val="en-GB"/>
        </w:rPr>
        <w:t>add(</w:t>
      </w:r>
      <w:proofErr w:type="gramEnd"/>
      <w:r w:rsidRPr="00074B99">
        <w:rPr>
          <w:lang w:val="en-GB"/>
        </w:rPr>
        <w:t>proxy);</w:t>
      </w:r>
    </w:p>
    <w:p w14:paraId="145F8ABF" w14:textId="77777777" w:rsidR="00606BF0" w:rsidRPr="00074B99" w:rsidRDefault="00606BF0" w:rsidP="00606BF0">
      <w:pPr>
        <w:rPr>
          <w:lang w:val="en-GB"/>
        </w:rPr>
      </w:pPr>
      <w:r w:rsidRPr="00074B99">
        <w:rPr>
          <w:lang w:val="en-GB"/>
        </w:rPr>
        <w:t>ENDIF</w:t>
      </w:r>
    </w:p>
    <w:p w14:paraId="305A7AB5" w14:textId="77777777" w:rsidR="00606BF0" w:rsidRPr="00074B99" w:rsidRDefault="00606BF0" w:rsidP="00606BF0">
      <w:pPr>
        <w:rPr>
          <w:lang w:val="en-GB"/>
        </w:rPr>
      </w:pPr>
      <w:r w:rsidRPr="00074B99">
        <w:rPr>
          <w:lang w:val="en-GB"/>
        </w:rPr>
        <w:t xml:space="preserve">IF </w:t>
      </w:r>
      <w:proofErr w:type="gramStart"/>
      <w:r w:rsidRPr="00074B99">
        <w:rPr>
          <w:lang w:val="en-GB"/>
        </w:rPr>
        <w:t>( SUBSCRIPTIONS</w:t>
      </w:r>
      <w:proofErr w:type="gramEnd"/>
      <w:r w:rsidRPr="00074B99">
        <w:rPr>
          <w:lang w:val="en-GB"/>
        </w:rPr>
        <w:t>_READER IS_IN participant_data.availableEndpoints ) THEN</w:t>
      </w:r>
    </w:p>
    <w:p w14:paraId="1A2249DF"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ENTITYID_SEDP_BUILTIN_SUBSCRIPTIONS_READER&gt;;</w:t>
      </w:r>
    </w:p>
    <w:p w14:paraId="3078BADE"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local_participant.SEDPbuiltinSubscriptionsWriter;</w:t>
      </w:r>
    </w:p>
    <w:p w14:paraId="22A59BBC"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ReaderProxy( guid,</w:t>
      </w:r>
    </w:p>
    <w:p w14:paraId="465440E8" w14:textId="77777777" w:rsidR="00606BF0" w:rsidRPr="00074B99" w:rsidRDefault="00606BF0" w:rsidP="00606BF0">
      <w:pPr>
        <w:rPr>
          <w:lang w:val="en-GB"/>
        </w:rPr>
      </w:pPr>
      <w:r w:rsidRPr="00074B99">
        <w:rPr>
          <w:lang w:val="en-GB"/>
        </w:rPr>
        <w:t>participant_data.metatrafficUnicastLocatorList,</w:t>
      </w:r>
    </w:p>
    <w:p w14:paraId="294AD44E" w14:textId="77777777" w:rsidR="00606BF0" w:rsidRPr="00074B99" w:rsidRDefault="00606BF0" w:rsidP="00606BF0">
      <w:pPr>
        <w:rPr>
          <w:lang w:val="en-GB"/>
        </w:rPr>
      </w:pPr>
      <w:r w:rsidRPr="00074B99">
        <w:rPr>
          <w:lang w:val="en-GB"/>
        </w:rPr>
        <w:t>participant_data.metatrafficMulticastLocatorList);</w:t>
      </w:r>
    </w:p>
    <w:p w14:paraId="36BF8DE0" w14:textId="77777777" w:rsidR="00606BF0" w:rsidRPr="00074B99" w:rsidRDefault="00606BF0" w:rsidP="00606BF0">
      <w:pPr>
        <w:rPr>
          <w:lang w:val="en-GB"/>
        </w:rPr>
      </w:pPr>
      <w:r w:rsidRPr="00074B99">
        <w:rPr>
          <w:lang w:val="en-GB"/>
        </w:rPr>
        <w:t>writer.matched_reader_</w:t>
      </w:r>
      <w:proofErr w:type="gramStart"/>
      <w:r w:rsidRPr="00074B99">
        <w:rPr>
          <w:lang w:val="en-GB"/>
        </w:rPr>
        <w:t>add(</w:t>
      </w:r>
      <w:proofErr w:type="gramEnd"/>
      <w:r w:rsidRPr="00074B99">
        <w:rPr>
          <w:lang w:val="en-GB"/>
        </w:rPr>
        <w:t>proxy);</w:t>
      </w:r>
    </w:p>
    <w:p w14:paraId="6DB2A689" w14:textId="77777777" w:rsidR="00606BF0" w:rsidRPr="00074B99" w:rsidRDefault="00606BF0" w:rsidP="00606BF0">
      <w:pPr>
        <w:rPr>
          <w:lang w:val="en-GB"/>
        </w:rPr>
      </w:pPr>
      <w:r w:rsidRPr="00074B99">
        <w:rPr>
          <w:lang w:val="en-GB"/>
        </w:rPr>
        <w:t>ENDIF</w:t>
      </w:r>
    </w:p>
    <w:p w14:paraId="79ABBFA4" w14:textId="77777777" w:rsidR="00606BF0" w:rsidRPr="00074B99" w:rsidRDefault="00606BF0" w:rsidP="00606BF0">
      <w:pPr>
        <w:rPr>
          <w:lang w:val="en-GB"/>
        </w:rPr>
      </w:pPr>
      <w:r w:rsidRPr="00074B99">
        <w:rPr>
          <w:lang w:val="en-GB"/>
        </w:rPr>
        <w:t xml:space="preserve">IF </w:t>
      </w:r>
      <w:proofErr w:type="gramStart"/>
      <w:r w:rsidRPr="00074B99">
        <w:rPr>
          <w:lang w:val="en-GB"/>
        </w:rPr>
        <w:t>( SUBSCRIPTIONS</w:t>
      </w:r>
      <w:proofErr w:type="gramEnd"/>
      <w:r w:rsidRPr="00074B99">
        <w:rPr>
          <w:lang w:val="en-GB"/>
        </w:rPr>
        <w:t>_WRITER IS_IN participant_data.availableEndpoints ) THEN</w:t>
      </w:r>
    </w:p>
    <w:p w14:paraId="4CE3E9BE"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ENTITYID_SEDP_BUILTIN_SUBSCRIPTIONS_WRITER&gt;;</w:t>
      </w:r>
    </w:p>
    <w:p w14:paraId="5E8AFEE7"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local_participant.SEDPbuiltinSubscriptionsReader;</w:t>
      </w:r>
    </w:p>
    <w:p w14:paraId="1561DECE"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WriterProxy( guid,</w:t>
      </w:r>
    </w:p>
    <w:p w14:paraId="66AD341D" w14:textId="77777777" w:rsidR="00606BF0" w:rsidRPr="00074B99" w:rsidRDefault="00606BF0" w:rsidP="00606BF0">
      <w:pPr>
        <w:rPr>
          <w:lang w:val="en-GB"/>
        </w:rPr>
      </w:pPr>
      <w:r w:rsidRPr="00074B99">
        <w:rPr>
          <w:lang w:val="en-GB"/>
        </w:rPr>
        <w:t>participant_data.metatrafficUnicastLocatorList,</w:t>
      </w:r>
    </w:p>
    <w:p w14:paraId="1DB52DFB" w14:textId="77777777" w:rsidR="00606BF0" w:rsidRPr="00074B99" w:rsidRDefault="00606BF0" w:rsidP="00606BF0">
      <w:pPr>
        <w:rPr>
          <w:lang w:val="en-GB"/>
        </w:rPr>
      </w:pPr>
      <w:r w:rsidRPr="00074B99">
        <w:rPr>
          <w:lang w:val="en-GB"/>
        </w:rPr>
        <w:t>participant_data.metatrafficMulticastLocatorList);</w:t>
      </w:r>
    </w:p>
    <w:p w14:paraId="4AB1A9CF" w14:textId="77777777" w:rsidR="00606BF0" w:rsidRPr="00074B99" w:rsidRDefault="00606BF0" w:rsidP="00606BF0">
      <w:pPr>
        <w:rPr>
          <w:lang w:val="en-GB"/>
        </w:rPr>
      </w:pPr>
      <w:r w:rsidRPr="00074B99">
        <w:rPr>
          <w:lang w:val="en-GB"/>
        </w:rPr>
        <w:t>reader.matched_writer_</w:t>
      </w:r>
      <w:proofErr w:type="gramStart"/>
      <w:r w:rsidRPr="00074B99">
        <w:rPr>
          <w:lang w:val="en-GB"/>
        </w:rPr>
        <w:t>add(</w:t>
      </w:r>
      <w:proofErr w:type="gramEnd"/>
      <w:r w:rsidRPr="00074B99">
        <w:rPr>
          <w:lang w:val="en-GB"/>
        </w:rPr>
        <w:t>proxy);</w:t>
      </w:r>
    </w:p>
    <w:p w14:paraId="1CCC49CF" w14:textId="77777777" w:rsidR="00606BF0" w:rsidRPr="00074B99" w:rsidRDefault="00606BF0" w:rsidP="00606BF0">
      <w:pPr>
        <w:rPr>
          <w:lang w:val="en-GB"/>
        </w:rPr>
      </w:pPr>
      <w:r w:rsidRPr="00074B99">
        <w:rPr>
          <w:lang w:val="en-GB"/>
        </w:rPr>
        <w:t>ENDIF</w:t>
      </w:r>
    </w:p>
    <w:p w14:paraId="64385B58" w14:textId="77777777" w:rsidR="00606BF0" w:rsidRPr="00074B99" w:rsidRDefault="00606BF0" w:rsidP="00606BF0">
      <w:pPr>
        <w:rPr>
          <w:lang w:val="en-GB"/>
        </w:rPr>
      </w:pPr>
      <w:r w:rsidRPr="00074B99">
        <w:rPr>
          <w:lang w:val="en-GB"/>
        </w:rPr>
        <w:t xml:space="preserve">IF </w:t>
      </w:r>
      <w:proofErr w:type="gramStart"/>
      <w:r w:rsidRPr="00074B99">
        <w:rPr>
          <w:lang w:val="en-GB"/>
        </w:rPr>
        <w:t>( TOPICS</w:t>
      </w:r>
      <w:proofErr w:type="gramEnd"/>
      <w:r w:rsidRPr="00074B99">
        <w:rPr>
          <w:lang w:val="en-GB"/>
        </w:rPr>
        <w:t>_READER IS_IN participant_data.availableEndpoints ) THEN</w:t>
      </w:r>
    </w:p>
    <w:p w14:paraId="6115344E"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ENTITYID_SEDP_BUILTIN_TOPICS_READER&gt;;</w:t>
      </w:r>
    </w:p>
    <w:p w14:paraId="05847F6A"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local_participant.SEDPbuiltinTopicsWriter;</w:t>
      </w:r>
    </w:p>
    <w:p w14:paraId="4718A846" w14:textId="77777777" w:rsidR="00606BF0" w:rsidRPr="00074B99" w:rsidRDefault="00606BF0" w:rsidP="00606BF0">
      <w:pPr>
        <w:rPr>
          <w:lang w:val="en-GB"/>
        </w:rPr>
      </w:pPr>
      <w:proofErr w:type="gramStart"/>
      <w:r w:rsidRPr="00074B99">
        <w:rPr>
          <w:lang w:val="en-GB"/>
        </w:rPr>
        <w:lastRenderedPageBreak/>
        <w:t>proxy</w:t>
      </w:r>
      <w:proofErr w:type="gramEnd"/>
      <w:r w:rsidRPr="00074B99">
        <w:rPr>
          <w:lang w:val="en-GB"/>
        </w:rPr>
        <w:t xml:space="preserve"> = new ReaderProxy( guid,</w:t>
      </w:r>
    </w:p>
    <w:p w14:paraId="17FC6A10" w14:textId="77777777" w:rsidR="00606BF0" w:rsidRPr="00074B99" w:rsidRDefault="00606BF0" w:rsidP="00606BF0">
      <w:pPr>
        <w:rPr>
          <w:lang w:val="en-GB"/>
        </w:rPr>
      </w:pPr>
      <w:r w:rsidRPr="00074B99">
        <w:rPr>
          <w:lang w:val="en-GB"/>
        </w:rPr>
        <w:t>participant_data.metatrafficUnicastLocatorList,</w:t>
      </w:r>
    </w:p>
    <w:p w14:paraId="497D991D" w14:textId="77777777" w:rsidR="00606BF0" w:rsidRPr="00074B99" w:rsidRDefault="00606BF0" w:rsidP="00606BF0">
      <w:pPr>
        <w:rPr>
          <w:lang w:val="en-GB"/>
        </w:rPr>
      </w:pPr>
      <w:r w:rsidRPr="00074B99">
        <w:rPr>
          <w:lang w:val="en-GB"/>
        </w:rPr>
        <w:t>participant_data.metatrafficMulticastLocatorList);</w:t>
      </w:r>
    </w:p>
    <w:p w14:paraId="7267DB4D" w14:textId="77777777" w:rsidR="00606BF0" w:rsidRPr="00074B99" w:rsidRDefault="00606BF0" w:rsidP="00606BF0">
      <w:pPr>
        <w:rPr>
          <w:lang w:val="en-GB"/>
        </w:rPr>
      </w:pPr>
      <w:r w:rsidRPr="00074B99">
        <w:rPr>
          <w:lang w:val="en-GB"/>
        </w:rPr>
        <w:t>writer.matched_reader_</w:t>
      </w:r>
      <w:proofErr w:type="gramStart"/>
      <w:r w:rsidRPr="00074B99">
        <w:rPr>
          <w:lang w:val="en-GB"/>
        </w:rPr>
        <w:t>add(</w:t>
      </w:r>
      <w:proofErr w:type="gramEnd"/>
      <w:r w:rsidRPr="00074B99">
        <w:rPr>
          <w:lang w:val="en-GB"/>
        </w:rPr>
        <w:t>proxy);</w:t>
      </w:r>
    </w:p>
    <w:p w14:paraId="15551D26" w14:textId="77777777" w:rsidR="00606BF0" w:rsidRPr="00074B99" w:rsidRDefault="00606BF0" w:rsidP="00606BF0">
      <w:pPr>
        <w:rPr>
          <w:lang w:val="en-GB"/>
        </w:rPr>
      </w:pPr>
      <w:r w:rsidRPr="00074B99">
        <w:rPr>
          <w:lang w:val="en-GB"/>
        </w:rPr>
        <w:t>ENDIF</w:t>
      </w:r>
    </w:p>
    <w:p w14:paraId="7D4BFE29" w14:textId="77777777" w:rsidR="00606BF0" w:rsidRPr="00074B99" w:rsidRDefault="00606BF0" w:rsidP="00606BF0">
      <w:pPr>
        <w:rPr>
          <w:lang w:val="en-GB"/>
        </w:rPr>
      </w:pPr>
      <w:r w:rsidRPr="00074B99">
        <w:rPr>
          <w:lang w:val="en-GB"/>
        </w:rPr>
        <w:t xml:space="preserve">IF </w:t>
      </w:r>
      <w:proofErr w:type="gramStart"/>
      <w:r w:rsidRPr="00074B99">
        <w:rPr>
          <w:lang w:val="en-GB"/>
        </w:rPr>
        <w:t>( TOPICS</w:t>
      </w:r>
      <w:proofErr w:type="gramEnd"/>
      <w:r w:rsidRPr="00074B99">
        <w:rPr>
          <w:lang w:val="en-GB"/>
        </w:rPr>
        <w:t>_WRITER IS_IN participant_data.availableEndpoints ) THEN</w:t>
      </w:r>
    </w:p>
    <w:p w14:paraId="67627669"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ENTITYID_SEDP_BUILTIN_TOPICS_WRITER&gt;;</w:t>
      </w:r>
    </w:p>
    <w:p w14:paraId="47657C60"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local_participant.SEDPbuiltinTopicsReader;</w:t>
      </w:r>
    </w:p>
    <w:p w14:paraId="1B614DBD"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WriterProxy( guid,</w:t>
      </w:r>
    </w:p>
    <w:p w14:paraId="7EEFFD7C" w14:textId="77777777" w:rsidR="00606BF0" w:rsidRPr="00074B99" w:rsidRDefault="00606BF0" w:rsidP="00606BF0">
      <w:pPr>
        <w:rPr>
          <w:lang w:val="en-GB"/>
        </w:rPr>
      </w:pPr>
      <w:r w:rsidRPr="00074B99">
        <w:rPr>
          <w:lang w:val="en-GB"/>
        </w:rPr>
        <w:t>participant_data.metatrafficUnicastLocatorList,</w:t>
      </w:r>
    </w:p>
    <w:p w14:paraId="57DC763B" w14:textId="77777777" w:rsidR="00606BF0" w:rsidRPr="00074B99" w:rsidRDefault="00606BF0" w:rsidP="00606BF0">
      <w:pPr>
        <w:rPr>
          <w:lang w:val="en-GB"/>
        </w:rPr>
      </w:pPr>
      <w:r w:rsidRPr="00074B99">
        <w:rPr>
          <w:lang w:val="en-GB"/>
        </w:rPr>
        <w:t>participant_data.metatrafficMulticastLocatorList);</w:t>
      </w:r>
    </w:p>
    <w:p w14:paraId="3FB09CC3" w14:textId="77777777" w:rsidR="00606BF0" w:rsidRPr="00074B99" w:rsidRDefault="00606BF0" w:rsidP="00606BF0">
      <w:pPr>
        <w:rPr>
          <w:lang w:val="en-GB"/>
        </w:rPr>
      </w:pPr>
      <w:r w:rsidRPr="00074B99">
        <w:rPr>
          <w:lang w:val="en-GB"/>
        </w:rPr>
        <w:t>reader.matched_writer_</w:t>
      </w:r>
      <w:proofErr w:type="gramStart"/>
      <w:r w:rsidRPr="00074B99">
        <w:rPr>
          <w:lang w:val="en-GB"/>
        </w:rPr>
        <w:t>add(</w:t>
      </w:r>
      <w:proofErr w:type="gramEnd"/>
      <w:r w:rsidRPr="00074B99">
        <w:rPr>
          <w:lang w:val="en-GB"/>
        </w:rPr>
        <w:t>proxy);</w:t>
      </w:r>
    </w:p>
    <w:p w14:paraId="757AAAD2" w14:textId="77777777" w:rsidR="00606BF0" w:rsidRPr="00074B99" w:rsidRDefault="00606BF0" w:rsidP="00606BF0">
      <w:r w:rsidRPr="00074B99">
        <w:t>ENDIF</w:t>
      </w:r>
    </w:p>
    <w:p w14:paraId="7DF82D27" w14:textId="77777777" w:rsidR="00606BF0" w:rsidRPr="00074B99" w:rsidRDefault="00606BF0" w:rsidP="00606BF0">
      <w:pPr>
        <w:pStyle w:val="Ttulo5"/>
      </w:pPr>
      <w:r w:rsidRPr="00074B99">
        <w:t>Eliminación de un participante previamente descubierto</w:t>
      </w:r>
    </w:p>
    <w:p w14:paraId="34E91C8B" w14:textId="77777777" w:rsidR="00606BF0" w:rsidRPr="00074B99" w:rsidRDefault="00606BF0" w:rsidP="00606BF0">
      <w:r w:rsidRPr="00074B99">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074B99">
        <w:rPr>
          <w:i/>
        </w:rPr>
        <w:t>Endpoint</w:t>
      </w:r>
      <w:r w:rsidRPr="00074B99">
        <w:t xml:space="preserve"> locales que se comunican con los </w:t>
      </w:r>
      <w:r w:rsidRPr="00074B99">
        <w:rPr>
          <w:i/>
        </w:rPr>
        <w:t xml:space="preserve">Endpoint </w:t>
      </w:r>
      <w:r w:rsidRPr="00074B99">
        <w:t>en el participante identificado por el GUID_t participant_guid.</w:t>
      </w:r>
    </w:p>
    <w:p w14:paraId="6DF8BF35" w14:textId="77777777" w:rsidR="00606BF0" w:rsidRPr="00074B99" w:rsidRDefault="00606BF0" w:rsidP="00606BF0">
      <w:r w:rsidRPr="00074B99">
        <w:t>Para la implementación de referencia de estado, esta operación lleva a cabo los siguientes pasos lógicos:</w:t>
      </w:r>
    </w:p>
    <w:p w14:paraId="7ACC55BA"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ENTITYID_SEDP_BUILTIN_PUBLICATIONS_READER&gt;;</w:t>
      </w:r>
    </w:p>
    <w:p w14:paraId="0C01BBFB"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local_participant.SEDPbuiltinPublicationsWriter;</w:t>
      </w:r>
    </w:p>
    <w:p w14:paraId="399545F4" w14:textId="77777777" w:rsidR="00606BF0" w:rsidRPr="00074B99" w:rsidRDefault="00606BF0" w:rsidP="00606BF0">
      <w:pPr>
        <w:rPr>
          <w:lang w:val="en-GB"/>
        </w:rPr>
      </w:pPr>
      <w:proofErr w:type="gramStart"/>
      <w:r w:rsidRPr="00074B99">
        <w:rPr>
          <w:lang w:val="en-GB"/>
        </w:rPr>
        <w:lastRenderedPageBreak/>
        <w:t>proxy</w:t>
      </w:r>
      <w:proofErr w:type="gramEnd"/>
      <w:r w:rsidRPr="00074B99">
        <w:rPr>
          <w:lang w:val="en-GB"/>
        </w:rPr>
        <w:t xml:space="preserve"> = writer.matched_reader_lookup(guid);</w:t>
      </w:r>
    </w:p>
    <w:p w14:paraId="2EA97D34" w14:textId="77777777" w:rsidR="00606BF0" w:rsidRPr="00074B99" w:rsidRDefault="00606BF0" w:rsidP="00606BF0">
      <w:pPr>
        <w:rPr>
          <w:lang w:val="en-GB"/>
        </w:rPr>
      </w:pPr>
      <w:r w:rsidRPr="00074B99">
        <w:rPr>
          <w:lang w:val="en-GB"/>
        </w:rPr>
        <w:t>writer.matched_reader_</w:t>
      </w:r>
      <w:proofErr w:type="gramStart"/>
      <w:r w:rsidRPr="00074B99">
        <w:rPr>
          <w:lang w:val="en-GB"/>
        </w:rPr>
        <w:t>remove(</w:t>
      </w:r>
      <w:proofErr w:type="gramEnd"/>
      <w:r w:rsidRPr="00074B99">
        <w:rPr>
          <w:lang w:val="en-GB"/>
        </w:rPr>
        <w:t>proxy);</w:t>
      </w:r>
    </w:p>
    <w:p w14:paraId="37350C62"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ENTITYID_SEDP_BUILTIN_PUBLICATIONS_WRITER&gt;;</w:t>
      </w:r>
    </w:p>
    <w:p w14:paraId="0928D2F0"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local_participant.SEDPbuiltinPublicationsReader;</w:t>
      </w:r>
    </w:p>
    <w:p w14:paraId="7E30F1AA"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reader.matched_writer_lookup(guid);</w:t>
      </w:r>
    </w:p>
    <w:p w14:paraId="36B3F49B" w14:textId="77777777" w:rsidR="00606BF0" w:rsidRPr="00074B99" w:rsidRDefault="00606BF0" w:rsidP="00606BF0">
      <w:pPr>
        <w:rPr>
          <w:lang w:val="en-GB"/>
        </w:rPr>
      </w:pPr>
      <w:r w:rsidRPr="00074B99">
        <w:rPr>
          <w:lang w:val="en-GB"/>
        </w:rPr>
        <w:t>reader.matched_writer_</w:t>
      </w:r>
      <w:proofErr w:type="gramStart"/>
      <w:r w:rsidRPr="00074B99">
        <w:rPr>
          <w:lang w:val="en-GB"/>
        </w:rPr>
        <w:t>remove(</w:t>
      </w:r>
      <w:proofErr w:type="gramEnd"/>
      <w:r w:rsidRPr="00074B99">
        <w:rPr>
          <w:lang w:val="en-GB"/>
        </w:rPr>
        <w:t>proxy);</w:t>
      </w:r>
    </w:p>
    <w:p w14:paraId="30BB9CE0"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ENTITYID_SEDP_BUILTIN_SUBSCRIPTIONS_READER&gt;;</w:t>
      </w:r>
    </w:p>
    <w:p w14:paraId="287E0A8E"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local_participant.SEDPbuiltinSubscriptionsWriter;</w:t>
      </w:r>
    </w:p>
    <w:p w14:paraId="0667A083"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writer.matched_reader_lookup(guid);</w:t>
      </w:r>
    </w:p>
    <w:p w14:paraId="50857A89" w14:textId="77777777" w:rsidR="00606BF0" w:rsidRPr="00074B99" w:rsidRDefault="00606BF0" w:rsidP="00606BF0">
      <w:pPr>
        <w:rPr>
          <w:lang w:val="en-GB"/>
        </w:rPr>
      </w:pPr>
      <w:r w:rsidRPr="00074B99">
        <w:rPr>
          <w:lang w:val="en-GB"/>
        </w:rPr>
        <w:t>writer.matched_reader_</w:t>
      </w:r>
      <w:proofErr w:type="gramStart"/>
      <w:r w:rsidRPr="00074B99">
        <w:rPr>
          <w:lang w:val="en-GB"/>
        </w:rPr>
        <w:t>remove(</w:t>
      </w:r>
      <w:proofErr w:type="gramEnd"/>
      <w:r w:rsidRPr="00074B99">
        <w:rPr>
          <w:lang w:val="en-GB"/>
        </w:rPr>
        <w:t>proxy);</w:t>
      </w:r>
    </w:p>
    <w:p w14:paraId="2BBAB569"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ENTITYID_SEDP_BUILTIN_SUBSCRIPTIONS_WRITER&gt;;</w:t>
      </w:r>
    </w:p>
    <w:p w14:paraId="34CE363E"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local_participant.SEDPbuiltinSubscriptionsReader;</w:t>
      </w:r>
    </w:p>
    <w:p w14:paraId="6603ABBB"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reader.matched_writer_lookup(guid);</w:t>
      </w:r>
    </w:p>
    <w:p w14:paraId="35E02284" w14:textId="77777777" w:rsidR="00606BF0" w:rsidRPr="00074B99" w:rsidRDefault="00606BF0" w:rsidP="00606BF0">
      <w:pPr>
        <w:rPr>
          <w:lang w:val="en-GB"/>
        </w:rPr>
      </w:pPr>
      <w:r w:rsidRPr="00074B99">
        <w:rPr>
          <w:lang w:val="en-GB"/>
        </w:rPr>
        <w:t>reader.matched_writer_</w:t>
      </w:r>
      <w:proofErr w:type="gramStart"/>
      <w:r w:rsidRPr="00074B99">
        <w:rPr>
          <w:lang w:val="en-GB"/>
        </w:rPr>
        <w:t>remove(</w:t>
      </w:r>
      <w:proofErr w:type="gramEnd"/>
      <w:r w:rsidRPr="00074B99">
        <w:rPr>
          <w:lang w:val="en-GB"/>
        </w:rPr>
        <w:t>proxy);</w:t>
      </w:r>
    </w:p>
    <w:p w14:paraId="7298E5E9"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ENTITYID_SEDP_BUILTIN_TOPICS_READER&gt;;</w:t>
      </w:r>
    </w:p>
    <w:p w14:paraId="6EB9122E"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local_participant.SEDPbuiltinTopicsWriter;</w:t>
      </w:r>
    </w:p>
    <w:p w14:paraId="4CFB5656"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writer.matched_reader_lookup(guid);</w:t>
      </w:r>
    </w:p>
    <w:p w14:paraId="612C032C" w14:textId="77777777" w:rsidR="00606BF0" w:rsidRPr="00074B99" w:rsidRDefault="00606BF0" w:rsidP="00606BF0">
      <w:pPr>
        <w:rPr>
          <w:lang w:val="en-GB"/>
        </w:rPr>
      </w:pPr>
      <w:r w:rsidRPr="00074B99">
        <w:rPr>
          <w:lang w:val="en-GB"/>
        </w:rPr>
        <w:t>writer.matched_reader_</w:t>
      </w:r>
      <w:proofErr w:type="gramStart"/>
      <w:r w:rsidRPr="00074B99">
        <w:rPr>
          <w:lang w:val="en-GB"/>
        </w:rPr>
        <w:t>remove(</w:t>
      </w:r>
      <w:proofErr w:type="gramEnd"/>
      <w:r w:rsidRPr="00074B99">
        <w:rPr>
          <w:lang w:val="en-GB"/>
        </w:rPr>
        <w:t>proxy);</w:t>
      </w:r>
    </w:p>
    <w:p w14:paraId="70829855"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ENTITYID_SEDP_BUILTIN_TOPICS_WRITER&gt;;</w:t>
      </w:r>
    </w:p>
    <w:p w14:paraId="5D1ADD8D"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local_participant.SEDPbuiltinTopicsReader;</w:t>
      </w:r>
    </w:p>
    <w:p w14:paraId="6AB260FB" w14:textId="77777777" w:rsidR="00606BF0" w:rsidRPr="00074B99" w:rsidRDefault="00606BF0" w:rsidP="00606BF0">
      <w:pPr>
        <w:rPr>
          <w:lang w:val="en-GB"/>
        </w:rPr>
      </w:pPr>
      <w:proofErr w:type="gramStart"/>
      <w:r w:rsidRPr="00074B99">
        <w:rPr>
          <w:lang w:val="en-GB"/>
        </w:rPr>
        <w:lastRenderedPageBreak/>
        <w:t>proxy</w:t>
      </w:r>
      <w:proofErr w:type="gramEnd"/>
      <w:r w:rsidRPr="00074B99">
        <w:rPr>
          <w:lang w:val="en-GB"/>
        </w:rPr>
        <w:t xml:space="preserve"> = reader.matched_writer_lookup(guid);</w:t>
      </w:r>
    </w:p>
    <w:p w14:paraId="583F7990" w14:textId="77777777" w:rsidR="00606BF0" w:rsidRPr="00074B99" w:rsidRDefault="00606BF0" w:rsidP="00606BF0">
      <w:pPr>
        <w:rPr>
          <w:lang w:val="en-GB"/>
        </w:rPr>
      </w:pPr>
      <w:r w:rsidRPr="00074B99">
        <w:rPr>
          <w:lang w:val="en-GB"/>
        </w:rPr>
        <w:t>reader.matched_writer_</w:t>
      </w:r>
      <w:proofErr w:type="gramStart"/>
      <w:r w:rsidRPr="00074B99">
        <w:rPr>
          <w:lang w:val="en-GB"/>
        </w:rPr>
        <w:t>remove(</w:t>
      </w:r>
      <w:proofErr w:type="gramEnd"/>
      <w:r w:rsidRPr="00074B99">
        <w:rPr>
          <w:lang w:val="en-GB"/>
        </w:rPr>
        <w:t>proxy);</w:t>
      </w:r>
    </w:p>
    <w:p w14:paraId="1627773C" w14:textId="77777777" w:rsidR="00606BF0" w:rsidRPr="00074B99" w:rsidRDefault="00606BF0" w:rsidP="00606BF0">
      <w:pPr>
        <w:pStyle w:val="Ttulo4"/>
      </w:pPr>
      <w:r w:rsidRPr="00074B99">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t>Por ejemplo, un protocolo optimizado para la velocidad y simplicidad (como un protocolo que sea desplegado en dispositivos de una LAN) no pueden escalar bien a los grandes sistemas en un entorno WAN.</w:t>
      </w:r>
    </w:p>
    <w:p w14:paraId="0B7199B6" w14:textId="77777777" w:rsidR="00606BF0" w:rsidRPr="00074B99" w:rsidRDefault="00606BF0" w:rsidP="00606BF0">
      <w:r w:rsidRPr="00074B99">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074B99" w:rsidRDefault="00606BF0" w:rsidP="00606BF0">
      <w:r w:rsidRPr="00074B99">
        <w:t xml:space="preserve">Si una aplicación soporta múltiples PDP, cada PDP puede ser inicializado de manera diferente y descubrir un conjunto diferente de los participantes remotos. Los </w:t>
      </w:r>
      <w:r w:rsidRPr="00074B99">
        <w:rPr>
          <w:i/>
        </w:rPr>
        <w:t>participantes</w:t>
      </w:r>
      <w:r w:rsidRPr="00074B99">
        <w:t xml:space="preserve"> remotos mediante la implementación RTPS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p>
    <w:p w14:paraId="66A8C734" w14:textId="77777777"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 diferentes EDP. Los EDP soportes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 En </w:t>
      </w:r>
      <w:r w:rsidRPr="00074B99">
        <w:lastRenderedPageBreak/>
        <w:t xml:space="preserve">ese caso, no hay necesidad de crear la SEDP </w:t>
      </w:r>
      <w:r w:rsidRPr="00074B99">
        <w:rPr>
          <w:i/>
        </w:rPr>
        <w:t>built-in</w:t>
      </w:r>
      <w:r w:rsidRPr="00074B99">
        <w:t xml:space="preserve"> </w:t>
      </w:r>
      <w:r w:rsidRPr="00074B99">
        <w:rPr>
          <w:i/>
        </w:rPr>
        <w:t>Endpoint</w:t>
      </w:r>
      <w:r w:rsidRPr="00074B99">
        <w:t xml:space="preserve">, o si ya existen, sin necesidad de configurarlos para que coincida con el nuevo </w:t>
      </w:r>
      <w:r w:rsidRPr="00074B99">
        <w:rPr>
          <w:i/>
        </w:rPr>
        <w:t>participante</w:t>
      </w:r>
      <w:r w:rsidRPr="00074B99">
        <w:t xml:space="preserve"> remoto. Este enfoque permite a un </w:t>
      </w:r>
      <w:r w:rsidRPr="00074B99">
        <w:rPr>
          <w:i/>
        </w:rPr>
        <w:t>vendor</w:t>
      </w:r>
      <w:r w:rsidRPr="00074B99">
        <w:t xml:space="preserve"> personalizar el procedimiento de déficit excesivo, si se desea, sin comprometer la interoperabilidad.</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5BD303D8" w14:textId="77777777" w:rsidR="00C5723A" w:rsidRPr="00074B99" w:rsidRDefault="00C5723A" w:rsidP="00C5723A"/>
    <w:p w14:paraId="7FED2959" w14:textId="77777777" w:rsidR="00A82CBC" w:rsidRPr="00074B99" w:rsidRDefault="00A82CBC" w:rsidP="008870EF">
      <w:pPr>
        <w:pStyle w:val="Prrafodelista"/>
        <w:ind w:left="1440"/>
      </w:pPr>
    </w:p>
    <w:p w14:paraId="0F008F1D" w14:textId="77777777" w:rsidR="00FF3271" w:rsidRPr="00074B99" w:rsidRDefault="00FF3271" w:rsidP="00AB6C49">
      <w:pPr>
        <w:tabs>
          <w:tab w:val="left" w:pos="3304"/>
        </w:tabs>
        <w:rPr>
          <w:rFonts w:cs="Times New Roman"/>
        </w:rPr>
      </w:pPr>
    </w:p>
    <w:p w14:paraId="237F0DB3" w14:textId="77777777" w:rsidR="00FF3271" w:rsidRPr="00074B99" w:rsidRDefault="00FF3271" w:rsidP="00AB6C49">
      <w:pPr>
        <w:tabs>
          <w:tab w:val="left" w:pos="3304"/>
        </w:tabs>
        <w:rPr>
          <w:rFonts w:cs="Times New Roman"/>
        </w:rPr>
      </w:pPr>
    </w:p>
    <w:p w14:paraId="122206A0" w14:textId="77777777" w:rsidR="005B0A44" w:rsidRPr="00074B99" w:rsidRDefault="005B0A44" w:rsidP="00AB6C49">
      <w:pPr>
        <w:tabs>
          <w:tab w:val="left" w:pos="3304"/>
        </w:tabs>
        <w:rPr>
          <w:rFonts w:cs="Times New Roman"/>
        </w:rPr>
      </w:pPr>
    </w:p>
    <w:p w14:paraId="3E64E8CA" w14:textId="77777777" w:rsidR="005B0A44" w:rsidRPr="00074B99" w:rsidRDefault="005B0A44" w:rsidP="00AB6C49">
      <w:pPr>
        <w:tabs>
          <w:tab w:val="left" w:pos="3304"/>
        </w:tabs>
        <w:rPr>
          <w:rFonts w:cs="Times New Roman"/>
        </w:rPr>
      </w:pPr>
    </w:p>
    <w:p w14:paraId="5C3D4E6A" w14:textId="77777777" w:rsidR="00FF3271" w:rsidRPr="00074B99" w:rsidRDefault="00FF3271" w:rsidP="00AB6C49">
      <w:pPr>
        <w:tabs>
          <w:tab w:val="left" w:pos="3304"/>
        </w:tabs>
        <w:rPr>
          <w:rFonts w:cs="Times New Roman"/>
        </w:rPr>
      </w:pPr>
    </w:p>
    <w:p w14:paraId="36F60FCD" w14:textId="77777777" w:rsidR="00FF3271" w:rsidRPr="00074B99" w:rsidRDefault="00FF3271" w:rsidP="00AB6C49">
      <w:pPr>
        <w:tabs>
          <w:tab w:val="left" w:pos="3304"/>
        </w:tabs>
        <w:rPr>
          <w:rFonts w:cs="Times New Roman"/>
        </w:rPr>
      </w:pPr>
    </w:p>
    <w:p w14:paraId="7B204BE6" w14:textId="77777777" w:rsidR="00650157" w:rsidRPr="00074B99" w:rsidRDefault="00650157" w:rsidP="00AB6C49">
      <w:pPr>
        <w:tabs>
          <w:tab w:val="left" w:pos="3304"/>
        </w:tabs>
        <w:rPr>
          <w:rFonts w:cs="Times New Roman"/>
        </w:rPr>
      </w:pPr>
    </w:p>
    <w:p w14:paraId="210CB5B6" w14:textId="4E58832F" w:rsidR="00650157" w:rsidRPr="00074B99" w:rsidRDefault="00650157" w:rsidP="00650157">
      <w:pPr>
        <w:pStyle w:val="Ttulo1"/>
        <w:jc w:val="center"/>
      </w:pPr>
      <w:bookmarkStart w:id="298" w:name="_Toc425414515"/>
      <w:r w:rsidRPr="00074B99">
        <w:lastRenderedPageBreak/>
        <w:t>CAPÍTULO III</w:t>
      </w:r>
      <w:bookmarkEnd w:id="298"/>
    </w:p>
    <w:p w14:paraId="5E71C9D3" w14:textId="08BE0657" w:rsidR="00650157" w:rsidRPr="00074B99" w:rsidRDefault="00650157" w:rsidP="00650157">
      <w:pPr>
        <w:pStyle w:val="Ttulo2"/>
        <w:numPr>
          <w:ilvl w:val="0"/>
          <w:numId w:val="0"/>
        </w:numPr>
        <w:ind w:left="792"/>
        <w:jc w:val="center"/>
      </w:pPr>
      <w:bookmarkStart w:id="299" w:name="_Toc425414516"/>
      <w:r w:rsidRPr="00074B99">
        <w:t>DISEÑO E IMPLEMENTACIÓN DE UN MÓDULO QUE PERMITA INTERACTUAR AL PROTOCOLO RTPS CON DDS</w:t>
      </w:r>
      <w:bookmarkEnd w:id="299"/>
    </w:p>
    <w:p w14:paraId="1A1A1095" w14:textId="3C13671E" w:rsidR="00645B6B" w:rsidRPr="00074B99" w:rsidRDefault="00645B6B" w:rsidP="00645B6B">
      <w:pPr>
        <w:pStyle w:val="Ttulo2"/>
      </w:pPr>
      <w:bookmarkStart w:id="300" w:name="_Toc425414517"/>
      <w:r w:rsidRPr="00074B99">
        <w:t>INTRODUCCIÓN</w:t>
      </w:r>
      <w:bookmarkEnd w:id="300"/>
    </w:p>
    <w:p w14:paraId="0B7FACC3" w14:textId="5D7C005A"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 y DDS y que trabaje con el modelo publicador/suscriptor, por medio de </w:t>
      </w:r>
      <w:r w:rsidR="00867387" w:rsidRPr="00074B99">
        <w:t>diagramas de clases RTPS</w:t>
      </w:r>
      <w:r w:rsidR="00AA38B7" w:rsidRPr="00074B99">
        <w:t>.</w:t>
      </w:r>
    </w:p>
    <w:p w14:paraId="2EDDBD6C" w14:textId="509A40F1" w:rsidR="00AA38B7" w:rsidRPr="00074B99" w:rsidRDefault="00AA38B7" w:rsidP="00645B6B">
      <w:r w:rsidRPr="00074B99">
        <w:t>Seguidamente se muestra la implementación del diseño presentado en la sección anterior, utilizando normas de convención, implementación del protocolo RTPS, implementaciones necesarias DDS, implementación de archivos de configuración</w:t>
      </w:r>
      <w:r w:rsidR="00D93F32" w:rsidRPr="00074B99">
        <w:t>.</w:t>
      </w:r>
    </w:p>
    <w:p w14:paraId="0E481250" w14:textId="79266DC2" w:rsidR="00AA38B7" w:rsidRPr="00074B99" w:rsidRDefault="00AA38B7" w:rsidP="00645B6B">
      <w:r w:rsidRPr="00074B99">
        <w:t>Finalmente se presenta la interacción entre DDS y RTPS con el modelo publicador/suscriptor</w:t>
      </w:r>
      <w:r w:rsidR="00867387" w:rsidRPr="00074B99">
        <w:t xml:space="preserve"> por medio de diagramas de secuencia</w:t>
      </w:r>
      <w:r w:rsidR="00D93F32" w:rsidRPr="00074B99">
        <w:t>.</w:t>
      </w:r>
    </w:p>
    <w:p w14:paraId="647AB557" w14:textId="39FF7454" w:rsidR="00D66832" w:rsidRPr="00074B99" w:rsidRDefault="00700CDB" w:rsidP="00700CDB">
      <w:pPr>
        <w:pStyle w:val="Ttulo2"/>
      </w:pPr>
      <w:bookmarkStart w:id="301" w:name="_Toc425414518"/>
      <w:r w:rsidRPr="00074B99">
        <w:t>DISEÑO DEL MÓDULO</w:t>
      </w:r>
      <w:bookmarkEnd w:id="301"/>
    </w:p>
    <w:p w14:paraId="5C8D5F76" w14:textId="40FF540C" w:rsidR="00803A39" w:rsidRPr="00074B99" w:rsidRDefault="00803A39" w:rsidP="00803A39">
      <w:r w:rsidRPr="00074B99">
        <w:t>Una vez recopilad</w:t>
      </w:r>
      <w:r w:rsidR="00466377" w:rsidRPr="00074B99">
        <w:t>a</w:t>
      </w:r>
      <w:r w:rsidRPr="00074B99">
        <w:t xml:space="preserve"> la información necesaria, y establecidos los requerimientos necesarios para soportar el protocolo RTPS con el middleware DDS, en esta sección se realiza el diseño </w:t>
      </w:r>
      <w:r w:rsidR="00466377" w:rsidRPr="00074B99">
        <w:t>del módulo que permita la interacción entre el RTPS y el DDS. Para ello se sigue la metodología de desarrollo XP, combinando con herramientas de otras metodologías que resulten útiles.</w:t>
      </w:r>
    </w:p>
    <w:p w14:paraId="17407B2A" w14:textId="72328DBF" w:rsidR="00E3521D" w:rsidRPr="00074B99" w:rsidRDefault="008846C8" w:rsidP="00E3521D">
      <w:r w:rsidRPr="00074B99">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074B99" w:rsidRDefault="008846C8" w:rsidP="00E3521D">
      <w:r w:rsidRPr="00074B99">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074B99">
        <w:lastRenderedPageBreak/>
        <w:t>submódulo de descubrimiento</w:t>
      </w:r>
      <w:r w:rsidR="008F6878" w:rsidRPr="00074B99">
        <w:t>, submódulo de configuración</w:t>
      </w:r>
      <w:r w:rsidRPr="00074B99">
        <w:t xml:space="preserve"> y un submódulo de comportamiento. </w:t>
      </w:r>
      <w:r w:rsidR="004B3598" w:rsidRPr="00074B99">
        <w:t xml:space="preserve">El submódulo de transporte es el encargado del envío </w:t>
      </w:r>
      <w:r w:rsidR="008F6878" w:rsidRPr="00074B99">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074B99">
        <w:rPr>
          <w:i/>
        </w:rPr>
        <w:t xml:space="preserve">participantes. </w:t>
      </w:r>
      <w:r w:rsidR="008F6878" w:rsidRPr="00074B99">
        <w:t xml:space="preserve">El submódulo de comportamiento es el encargado de la interfaz con el módulo DDS desarrollado por el grupo de investigación, de los </w:t>
      </w:r>
      <w:r w:rsidR="008F6878" w:rsidRPr="00074B99">
        <w:rPr>
          <w:i/>
        </w:rPr>
        <w:t xml:space="preserve">writer </w:t>
      </w:r>
      <w:r w:rsidR="008F6878" w:rsidRPr="00074B99">
        <w:t xml:space="preserve">y </w:t>
      </w:r>
      <w:r w:rsidR="008F6878" w:rsidRPr="00074B99">
        <w:rPr>
          <w:i/>
        </w:rPr>
        <w:t xml:space="preserve">reader </w:t>
      </w:r>
      <w:r w:rsidR="008F6878" w:rsidRPr="00074B99">
        <w:t>y del funcionamiento con estado y sin estado. Y finalmente el submódulo de configuración es</w:t>
      </w:r>
      <w:r w:rsidR="008F6878" w:rsidRPr="00074B99">
        <w:rPr>
          <w:i/>
        </w:rPr>
        <w:t xml:space="preserve"> </w:t>
      </w:r>
      <w:r w:rsidR="008F6878" w:rsidRPr="00074B99">
        <w:t xml:space="preserve">el encargado de </w:t>
      </w:r>
      <w:r w:rsidR="00BB63F9" w:rsidRPr="00074B99">
        <w:t>interpretar un archivo de configuración que tiene parámetros configurables tanto del módulo DDS como del módulo RTPS.</w:t>
      </w:r>
    </w:p>
    <w:p w14:paraId="4D661B10" w14:textId="47F3623B" w:rsidR="00BB63F9" w:rsidRPr="00074B99" w:rsidRDefault="00BB63F9" w:rsidP="00BB63F9">
      <w:pPr>
        <w:pStyle w:val="Ttulo3"/>
      </w:pPr>
      <w:bookmarkStart w:id="302" w:name="_Toc425414519"/>
      <w:r w:rsidRPr="00074B99">
        <w:t>Submódulo de transporte</w:t>
      </w:r>
      <w:bookmarkEnd w:id="302"/>
    </w:p>
    <w:p w14:paraId="218ACA35" w14:textId="77777777" w:rsidR="007A4CC1" w:rsidRPr="00074B99" w:rsidRDefault="007A4CC1" w:rsidP="00BB63F9">
      <w:r w:rsidRPr="00074B99">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074B99" w:rsidRDefault="00E362AB" w:rsidP="00E362AB">
      <w:r w:rsidRPr="00074B99">
        <w:t xml:space="preserve">A continuación se presenta en la  </w:t>
      </w:r>
      <w:r w:rsidRPr="00074B99">
        <w:fldChar w:fldCharType="begin"/>
      </w:r>
      <w:r w:rsidRPr="00074B99">
        <w:instrText xml:space="preserve"> REF _Ref421527980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1</w:t>
      </w:r>
      <w:r w:rsidRPr="00074B99">
        <w:fldChar w:fldCharType="end"/>
      </w:r>
      <w:r w:rsidRPr="00074B99">
        <w:t xml:space="preserve"> los diagramas de clases del sistema falso de transporte local.</w:t>
      </w:r>
    </w:p>
    <w:p w14:paraId="470298A1" w14:textId="77777777" w:rsidR="00E362AB" w:rsidRPr="00074B99" w:rsidRDefault="00E362AB" w:rsidP="00E362AB">
      <w:pPr>
        <w:keepNext/>
        <w:jc w:val="center"/>
      </w:pPr>
      <w:r w:rsidRPr="00074B99">
        <w:rPr>
          <w:noProof/>
          <w:lang w:eastAsia="es-EC"/>
        </w:rPr>
        <w:lastRenderedPageBreak/>
        <w:drawing>
          <wp:inline distT="0" distB="0" distL="0" distR="0" wp14:anchorId="7264F0C9" wp14:editId="39EC9396">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39EE71FB" w14:textId="21E256E1" w:rsidR="00E362AB" w:rsidRPr="00074B99" w:rsidRDefault="00E362AB" w:rsidP="00E362AB">
      <w:pPr>
        <w:pStyle w:val="Descripcin"/>
        <w:rPr>
          <w:i w:val="0"/>
        </w:rPr>
      </w:pPr>
      <w:bookmarkStart w:id="303" w:name="_Ref421527980"/>
      <w:bookmarkStart w:id="304" w:name="_Toc425414790"/>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1</w:t>
      </w:r>
      <w:r w:rsidR="007D7E71" w:rsidRPr="00074B99">
        <w:fldChar w:fldCharType="end"/>
      </w:r>
      <w:bookmarkEnd w:id="303"/>
      <w:r w:rsidRPr="00074B99">
        <w:t xml:space="preserve">. </w:t>
      </w:r>
      <w:r w:rsidRPr="00074B99">
        <w:rPr>
          <w:i w:val="0"/>
        </w:rPr>
        <w:t>Diagrama de clases del sistema falso de transporte.</w:t>
      </w:r>
      <w:bookmarkEnd w:id="304"/>
    </w:p>
    <w:p w14:paraId="6C8EE2B0" w14:textId="2FA66D6A" w:rsidR="00B42D51" w:rsidRPr="00074B99" w:rsidRDefault="00B42D51" w:rsidP="00B42D51">
      <w:pPr>
        <w:pStyle w:val="Descripcin"/>
        <w:keepNext/>
      </w:pPr>
      <w:bookmarkStart w:id="305" w:name="_Toc425414576"/>
      <w:r w:rsidRPr="00074B99">
        <w:t xml:space="preserve">Tabla </w:t>
      </w:r>
      <w:r w:rsidR="00AE11C0">
        <w:fldChar w:fldCharType="begin"/>
      </w:r>
      <w:r w:rsidR="00AE11C0">
        <w:instrText xml:space="preserve"> STYLEREF 1 \s </w:instrText>
      </w:r>
      <w:r w:rsidR="00AE11C0">
        <w:fldChar w:fldCharType="separate"/>
      </w:r>
      <w:r w:rsidR="00AE11C0">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w:t>
      </w:r>
      <w:r w:rsidR="00AE11C0">
        <w:fldChar w:fldCharType="end"/>
      </w:r>
      <w:r w:rsidRPr="00074B99">
        <w:t xml:space="preserve">. </w:t>
      </w:r>
      <w:r w:rsidRPr="00074B99">
        <w:rPr>
          <w:i w:val="0"/>
        </w:rPr>
        <w:t>Métodos de la clase FakeDiscovery.</w:t>
      </w:r>
      <w:bookmarkEnd w:id="305"/>
    </w:p>
    <w:tbl>
      <w:tblPr>
        <w:tblStyle w:val="Tabladecuadrcula7concolores"/>
        <w:tblW w:w="8080" w:type="dxa"/>
        <w:jc w:val="center"/>
        <w:tblLook w:val="04A0" w:firstRow="1" w:lastRow="0" w:firstColumn="1" w:lastColumn="0" w:noHBand="0" w:noVBand="1"/>
      </w:tblPr>
      <w:tblGrid>
        <w:gridCol w:w="2552"/>
        <w:gridCol w:w="2835"/>
        <w:gridCol w:w="2693"/>
      </w:tblGrid>
      <w:tr w:rsidR="0018548D" w:rsidRPr="00074B99" w14:paraId="34EAF55F"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074B99" w:rsidRDefault="0018548D" w:rsidP="0018548D">
            <w:pPr>
              <w:ind w:firstLine="0"/>
              <w:rPr>
                <w:b w:val="0"/>
              </w:rPr>
            </w:pPr>
            <w:r w:rsidRPr="00074B99">
              <w:rPr>
                <w:b w:val="0"/>
              </w:rPr>
              <w:t xml:space="preserve">Clase </w:t>
            </w:r>
          </w:p>
        </w:tc>
        <w:tc>
          <w:tcPr>
            <w:tcW w:w="2835" w:type="dxa"/>
          </w:tcPr>
          <w:p w14:paraId="566F4A5F" w14:textId="745F1842"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Método </w:t>
            </w:r>
          </w:p>
        </w:tc>
        <w:tc>
          <w:tcPr>
            <w:tcW w:w="2693" w:type="dxa"/>
          </w:tcPr>
          <w:p w14:paraId="0684EFAA" w14:textId="776A0819"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Descripción </w:t>
            </w:r>
          </w:p>
        </w:tc>
      </w:tr>
      <w:tr w:rsidR="0018548D" w:rsidRPr="00074B99" w14:paraId="1A2DAF6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074B99" w:rsidRDefault="0018548D" w:rsidP="008403C9">
            <w:pPr>
              <w:ind w:firstLine="0"/>
              <w:jc w:val="center"/>
              <w:rPr>
                <w:b/>
              </w:rPr>
            </w:pPr>
            <w:r w:rsidRPr="00074B99">
              <w:rPr>
                <w:b/>
              </w:rPr>
              <w:t>FakeDiscovery</w:t>
            </w:r>
          </w:p>
        </w:tc>
        <w:tc>
          <w:tcPr>
            <w:tcW w:w="2835" w:type="dxa"/>
          </w:tcPr>
          <w:p w14:paraId="34D40239" w14:textId="3B98C985"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2693" w:type="dxa"/>
          </w:tcPr>
          <w:p w14:paraId="44660DD6" w14:textId="48297696" w:rsidR="0018548D" w:rsidRPr="00074B99"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18548D" w:rsidRPr="00074B99" w14:paraId="7F61F7B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074B99" w:rsidRDefault="0018548D" w:rsidP="0018548D">
            <w:pPr>
              <w:ind w:firstLine="0"/>
            </w:pPr>
          </w:p>
        </w:tc>
        <w:tc>
          <w:tcPr>
            <w:tcW w:w="2835" w:type="dxa"/>
          </w:tcPr>
          <w:p w14:paraId="65ADA72D" w14:textId="79B736F9"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2693" w:type="dxa"/>
          </w:tcPr>
          <w:p w14:paraId="51F3571E" w14:textId="63FF7E77"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18548D" w:rsidRPr="00074B99" w14:paraId="491920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074B99" w:rsidRDefault="0018548D" w:rsidP="0018548D">
            <w:pPr>
              <w:ind w:firstLine="0"/>
            </w:pPr>
          </w:p>
        </w:tc>
        <w:tc>
          <w:tcPr>
            <w:tcW w:w="2835" w:type="dxa"/>
          </w:tcPr>
          <w:p w14:paraId="6C68C47A" w14:textId="04C4F089"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2693" w:type="dxa"/>
          </w:tcPr>
          <w:p w14:paraId="0A46618D" w14:textId="45224DBA"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18548D" w:rsidRPr="00074B99" w14:paraId="74D7557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074B99" w:rsidRDefault="0018548D" w:rsidP="0018548D">
            <w:pPr>
              <w:ind w:firstLine="0"/>
            </w:pPr>
          </w:p>
        </w:tc>
        <w:tc>
          <w:tcPr>
            <w:tcW w:w="2835" w:type="dxa"/>
          </w:tcPr>
          <w:p w14:paraId="64133751" w14:textId="4F0DD7D1" w:rsidR="0018548D" w:rsidRPr="00074B99"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2693" w:type="dxa"/>
          </w:tcPr>
          <w:p w14:paraId="503DFB1D" w14:textId="4EB97BD9"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18548D" w:rsidRPr="00074B99" w14:paraId="51752D1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074B99" w:rsidRDefault="0018548D" w:rsidP="0018548D">
            <w:pPr>
              <w:ind w:firstLine="0"/>
            </w:pPr>
          </w:p>
        </w:tc>
        <w:tc>
          <w:tcPr>
            <w:tcW w:w="2835" w:type="dxa"/>
          </w:tcPr>
          <w:p w14:paraId="3DC5CB59" w14:textId="0698ABC2"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2693" w:type="dxa"/>
          </w:tcPr>
          <w:p w14:paraId="6816E5A7" w14:textId="4D445982"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18548D" w:rsidRPr="00074B99" w14:paraId="492CCCC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074B99" w:rsidRDefault="0018548D" w:rsidP="0018548D">
            <w:pPr>
              <w:ind w:firstLine="0"/>
            </w:pPr>
          </w:p>
        </w:tc>
        <w:tc>
          <w:tcPr>
            <w:tcW w:w="2835" w:type="dxa"/>
          </w:tcPr>
          <w:p w14:paraId="5CD996C8" w14:textId="2A01DCDD"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2693" w:type="dxa"/>
          </w:tcPr>
          <w:p w14:paraId="227A4EC6" w14:textId="23929820"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bl>
    <w:p w14:paraId="5D2A7FB7" w14:textId="77777777" w:rsidR="0018548D" w:rsidRPr="00074B99" w:rsidRDefault="0018548D" w:rsidP="0018548D"/>
    <w:p w14:paraId="50C2458F" w14:textId="49FC1550" w:rsidR="00BB63F9" w:rsidRPr="00074B99" w:rsidRDefault="007A4CC1" w:rsidP="00BB63F9">
      <w:r w:rsidRPr="00074B99">
        <w:t>Una vez completada la codificación de los demás submódulos se procedió a diseñar el transporte sobre la red en sí. Tomando en cuenta que el protocolo de transporte RTPS trabaja sobre UDP</w:t>
      </w:r>
      <w:r w:rsidRPr="00074B99">
        <w:rPr>
          <w:rStyle w:val="Refdenotaalpie"/>
        </w:rPr>
        <w:footnoteReference w:id="36"/>
      </w:r>
      <w:r w:rsidRPr="00074B99">
        <w:t xml:space="preserve">  se procedió, en primer lugar a implementar las clases necesarias para enviar y recibir información sobre UDP</w:t>
      </w:r>
      <w:r w:rsidR="00A674C7" w:rsidRPr="00074B99">
        <w:t>.</w:t>
      </w:r>
    </w:p>
    <w:p w14:paraId="4CCA95CA" w14:textId="42D56875" w:rsidR="00E362AB" w:rsidRPr="00074B99" w:rsidRDefault="00E362AB" w:rsidP="00E362AB">
      <w:r w:rsidRPr="00074B99">
        <w:t xml:space="preserve">A continuación se presenta en la </w:t>
      </w:r>
      <w:r w:rsidRPr="00074B99">
        <w:fldChar w:fldCharType="begin"/>
      </w:r>
      <w:r w:rsidRPr="00074B99">
        <w:instrText xml:space="preserve"> REF _Ref421528103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2</w:t>
      </w:r>
      <w:r w:rsidRPr="00074B99">
        <w:fldChar w:fldCharType="end"/>
      </w:r>
      <w:r w:rsidRPr="00074B99">
        <w:t xml:space="preserve"> los diagramas de clases del transporte sobre la red.</w:t>
      </w:r>
    </w:p>
    <w:p w14:paraId="19B1D432" w14:textId="77777777" w:rsidR="00E362AB" w:rsidRPr="00074B99" w:rsidRDefault="00E362AB" w:rsidP="00E362AB">
      <w:pPr>
        <w:keepNext/>
        <w:jc w:val="center"/>
      </w:pPr>
      <w:r w:rsidRPr="00074B99">
        <w:rPr>
          <w:noProof/>
          <w:lang w:eastAsia="es-EC"/>
        </w:rPr>
        <w:lastRenderedPageBreak/>
        <w:drawing>
          <wp:inline distT="0" distB="0" distL="0" distR="0" wp14:anchorId="4B34901C" wp14:editId="6277E775">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1EAF793B" w14:textId="35868E41" w:rsidR="00E362AB" w:rsidRPr="00074B99" w:rsidRDefault="00E362AB" w:rsidP="00E362AB">
      <w:pPr>
        <w:pStyle w:val="Descripcin"/>
        <w:rPr>
          <w:i w:val="0"/>
        </w:rPr>
      </w:pPr>
      <w:bookmarkStart w:id="306" w:name="_Ref421528103"/>
      <w:bookmarkStart w:id="307" w:name="_Toc425414791"/>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2</w:t>
      </w:r>
      <w:r w:rsidR="007D7E71" w:rsidRPr="00074B99">
        <w:fldChar w:fldCharType="end"/>
      </w:r>
      <w:bookmarkEnd w:id="306"/>
      <w:r w:rsidRPr="00074B99">
        <w:t xml:space="preserve">. </w:t>
      </w:r>
      <w:r w:rsidRPr="00074B99">
        <w:rPr>
          <w:i w:val="0"/>
        </w:rPr>
        <w:t>Diagrama de clases del sistema de transporte sobre la red.</w:t>
      </w:r>
      <w:bookmarkEnd w:id="307"/>
    </w:p>
    <w:p w14:paraId="2FDA2102" w14:textId="047D74E8" w:rsidR="00EC57C0" w:rsidRPr="00074B99" w:rsidRDefault="00EC57C0" w:rsidP="00EC57C0">
      <w:pPr>
        <w:pStyle w:val="Descripcin"/>
        <w:keepNext/>
      </w:pPr>
      <w:bookmarkStart w:id="308" w:name="_Toc425414577"/>
      <w:r w:rsidRPr="00074B99">
        <w:t xml:space="preserve">Tabla </w:t>
      </w:r>
      <w:r w:rsidR="00AE11C0">
        <w:fldChar w:fldCharType="begin"/>
      </w:r>
      <w:r w:rsidR="00AE11C0">
        <w:instrText xml:space="preserve"> STYLEREF 1 \s </w:instrText>
      </w:r>
      <w:r w:rsidR="00AE11C0">
        <w:fldChar w:fldCharType="separate"/>
      </w:r>
      <w:r w:rsidR="00AE11C0">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w:t>
      </w:r>
      <w:r w:rsidR="00AE11C0">
        <w:fldChar w:fldCharType="end"/>
      </w:r>
      <w:r w:rsidRPr="00074B99">
        <w:t xml:space="preserve">. </w:t>
      </w:r>
      <w:r w:rsidRPr="00074B99">
        <w:rPr>
          <w:i w:val="0"/>
        </w:rPr>
        <w:t>Métodos de las diferentes clases para la implementación del sistema transporte en red.</w:t>
      </w:r>
      <w:bookmarkEnd w:id="308"/>
    </w:p>
    <w:tbl>
      <w:tblPr>
        <w:tblStyle w:val="Tabladecuadrcula7concolores"/>
        <w:tblW w:w="8647" w:type="dxa"/>
        <w:jc w:val="center"/>
        <w:tblLook w:val="04A0" w:firstRow="1" w:lastRow="0" w:firstColumn="1" w:lastColumn="0" w:noHBand="0" w:noVBand="1"/>
      </w:tblPr>
      <w:tblGrid>
        <w:gridCol w:w="2552"/>
        <w:gridCol w:w="2410"/>
        <w:gridCol w:w="3685"/>
      </w:tblGrid>
      <w:tr w:rsidR="00EC57C0" w:rsidRPr="00074B99" w14:paraId="01E6DDB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074B99" w:rsidRDefault="005B724F" w:rsidP="00997E74">
            <w:pPr>
              <w:ind w:firstLine="0"/>
              <w:jc w:val="center"/>
              <w:rPr>
                <w:b w:val="0"/>
              </w:rPr>
            </w:pPr>
            <w:r w:rsidRPr="00074B99">
              <w:rPr>
                <w:b w:val="0"/>
              </w:rPr>
              <w:t>Clase</w:t>
            </w:r>
          </w:p>
        </w:tc>
        <w:tc>
          <w:tcPr>
            <w:tcW w:w="2410" w:type="dxa"/>
            <w:vAlign w:val="center"/>
          </w:tcPr>
          <w:p w14:paraId="4F97C15F" w14:textId="579FD981"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685" w:type="dxa"/>
            <w:vAlign w:val="center"/>
          </w:tcPr>
          <w:p w14:paraId="0BE24111" w14:textId="2A681FBA"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EC57C0" w:rsidRPr="00074B99" w14:paraId="0133E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074B99" w:rsidRDefault="005B724F" w:rsidP="00997E74">
            <w:pPr>
              <w:ind w:firstLine="0"/>
              <w:jc w:val="center"/>
              <w:rPr>
                <w:b/>
              </w:rPr>
            </w:pPr>
            <w:r w:rsidRPr="00074B99">
              <w:rPr>
                <w:b/>
              </w:rPr>
              <w:t>UDPTransmitter</w:t>
            </w:r>
          </w:p>
        </w:tc>
        <w:tc>
          <w:tcPr>
            <w:tcW w:w="2410" w:type="dxa"/>
            <w:vAlign w:val="center"/>
          </w:tcPr>
          <w:p w14:paraId="3071E178" w14:textId="76109B61"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1BE37CB5" w14:textId="4E7F02D3" w:rsidR="005B724F"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la sesión en el lado del transmisor.</w:t>
            </w:r>
          </w:p>
        </w:tc>
      </w:tr>
      <w:tr w:rsidR="00EC57C0" w:rsidRPr="00074B99" w14:paraId="02E60B1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074B99" w:rsidRDefault="005B724F" w:rsidP="00997E74">
            <w:pPr>
              <w:ind w:firstLine="0"/>
              <w:jc w:val="center"/>
            </w:pPr>
          </w:p>
        </w:tc>
        <w:tc>
          <w:tcPr>
            <w:tcW w:w="2410" w:type="dxa"/>
            <w:vAlign w:val="center"/>
          </w:tcPr>
          <w:p w14:paraId="550FF4F7" w14:textId="225256CE"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Dispose</w:t>
            </w:r>
          </w:p>
        </w:tc>
        <w:tc>
          <w:tcPr>
            <w:tcW w:w="3685" w:type="dxa"/>
            <w:vAlign w:val="center"/>
          </w:tcPr>
          <w:p w14:paraId="603596C6" w14:textId="725269F3"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Dispone la sesión</w:t>
            </w:r>
            <w:r w:rsidR="00EC57C0" w:rsidRPr="00074B99">
              <w:t xml:space="preserve"> en el lado del transmisor</w:t>
            </w:r>
            <w:r w:rsidRPr="00074B99">
              <w:t>.</w:t>
            </w:r>
          </w:p>
        </w:tc>
      </w:tr>
      <w:tr w:rsidR="00EC57C0" w:rsidRPr="00074B99" w14:paraId="69C68F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074B99" w:rsidRDefault="005B724F" w:rsidP="00997E74">
            <w:pPr>
              <w:ind w:firstLine="0"/>
              <w:jc w:val="center"/>
            </w:pPr>
          </w:p>
        </w:tc>
        <w:tc>
          <w:tcPr>
            <w:tcW w:w="2410" w:type="dxa"/>
            <w:vAlign w:val="center"/>
          </w:tcPr>
          <w:p w14:paraId="4D257CD6" w14:textId="58465887"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32330153" w14:textId="3EA4C00C"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un mensaje UDP.</w:t>
            </w:r>
          </w:p>
        </w:tc>
      </w:tr>
      <w:tr w:rsidR="00EC57C0" w:rsidRPr="00074B99" w14:paraId="24909B4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074B99" w:rsidRDefault="005B724F" w:rsidP="00997E74">
            <w:pPr>
              <w:ind w:firstLine="0"/>
              <w:jc w:val="center"/>
            </w:pPr>
          </w:p>
        </w:tc>
        <w:tc>
          <w:tcPr>
            <w:tcW w:w="2410" w:type="dxa"/>
            <w:vAlign w:val="center"/>
          </w:tcPr>
          <w:p w14:paraId="5B2833DE" w14:textId="4466D6E5"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05AC050" w14:textId="6F9C0B7B"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la sesión.</w:t>
            </w:r>
          </w:p>
        </w:tc>
      </w:tr>
      <w:tr w:rsidR="00EC57C0" w:rsidRPr="00074B99" w14:paraId="1FE73DB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074B99" w:rsidRDefault="005B724F" w:rsidP="00997E74">
            <w:pPr>
              <w:ind w:firstLine="0"/>
              <w:jc w:val="center"/>
            </w:pPr>
          </w:p>
        </w:tc>
        <w:tc>
          <w:tcPr>
            <w:tcW w:w="2410" w:type="dxa"/>
            <w:vAlign w:val="center"/>
          </w:tcPr>
          <w:p w14:paraId="601090E7" w14:textId="479C1A93"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UDPTransmitter</w:t>
            </w:r>
          </w:p>
        </w:tc>
        <w:tc>
          <w:tcPr>
            <w:tcW w:w="3685" w:type="dxa"/>
            <w:vAlign w:val="center"/>
          </w:tcPr>
          <w:p w14:paraId="7693D1DF" w14:textId="2F481EC7"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la dirección IP desde un DNS</w:t>
            </w:r>
            <w:r w:rsidR="00EC57C0" w:rsidRPr="00074B99">
              <w:rPr>
                <w:rStyle w:val="Refdenotaalpie"/>
              </w:rPr>
              <w:footnoteReference w:id="37"/>
            </w:r>
            <w:r w:rsidRPr="00074B99">
              <w:t xml:space="preserve"> para enviar la información en el caso de que no se la tenga.</w:t>
            </w:r>
          </w:p>
        </w:tc>
      </w:tr>
      <w:tr w:rsidR="00EC57C0" w:rsidRPr="00074B99" w14:paraId="7146EFE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074B99" w:rsidRDefault="00EC57C0" w:rsidP="00997E74">
            <w:pPr>
              <w:ind w:firstLine="0"/>
              <w:jc w:val="center"/>
              <w:rPr>
                <w:b/>
              </w:rPr>
            </w:pPr>
            <w:r w:rsidRPr="00074B99">
              <w:rPr>
                <w:b/>
              </w:rPr>
              <w:t>UDPReceiver</w:t>
            </w:r>
          </w:p>
        </w:tc>
        <w:tc>
          <w:tcPr>
            <w:tcW w:w="2410" w:type="dxa"/>
            <w:vAlign w:val="center"/>
          </w:tcPr>
          <w:p w14:paraId="64487F1A" w14:textId="50716D5C"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4C40E967" w14:textId="190359EF"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la sesión en el lado del receptor.</w:t>
            </w:r>
          </w:p>
        </w:tc>
      </w:tr>
      <w:tr w:rsidR="00EC57C0" w:rsidRPr="00074B99" w14:paraId="333983B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074B99" w:rsidRDefault="00EC57C0" w:rsidP="00997E74">
            <w:pPr>
              <w:ind w:firstLine="0"/>
              <w:jc w:val="center"/>
            </w:pPr>
          </w:p>
        </w:tc>
        <w:tc>
          <w:tcPr>
            <w:tcW w:w="2410" w:type="dxa"/>
            <w:vAlign w:val="center"/>
          </w:tcPr>
          <w:p w14:paraId="7B8F8FCF" w14:textId="7795F1B1"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Dispose</w:t>
            </w:r>
          </w:p>
        </w:tc>
        <w:tc>
          <w:tcPr>
            <w:tcW w:w="3685" w:type="dxa"/>
            <w:vAlign w:val="center"/>
          </w:tcPr>
          <w:p w14:paraId="4D8CF255" w14:textId="76A35074"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Dispone la sesión en el lado del receptor.</w:t>
            </w:r>
          </w:p>
        </w:tc>
      </w:tr>
      <w:tr w:rsidR="00EC57C0" w:rsidRPr="00074B99" w14:paraId="7E71978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074B99" w:rsidRDefault="00EC57C0" w:rsidP="00997E74">
            <w:pPr>
              <w:ind w:firstLine="0"/>
              <w:jc w:val="center"/>
            </w:pPr>
          </w:p>
        </w:tc>
        <w:tc>
          <w:tcPr>
            <w:tcW w:w="2410" w:type="dxa"/>
            <w:vAlign w:val="center"/>
          </w:tcPr>
          <w:p w14:paraId="6F5BB99A" w14:textId="66CFEE43"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2CEC4075" w14:textId="62C71748"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Acepta una sesión unicast o multicast.</w:t>
            </w:r>
          </w:p>
        </w:tc>
      </w:tr>
      <w:tr w:rsidR="00EC57C0" w:rsidRPr="00074B99" w14:paraId="2EFC5B3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074B99" w:rsidRDefault="00EC57C0" w:rsidP="00997E74">
            <w:pPr>
              <w:ind w:firstLine="0"/>
              <w:jc w:val="center"/>
            </w:pPr>
          </w:p>
        </w:tc>
        <w:tc>
          <w:tcPr>
            <w:tcW w:w="2410" w:type="dxa"/>
            <w:vAlign w:val="center"/>
          </w:tcPr>
          <w:p w14:paraId="2220FB56" w14:textId="22432F09"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UDPReceiver</w:t>
            </w:r>
          </w:p>
        </w:tc>
        <w:tc>
          <w:tcPr>
            <w:tcW w:w="3685" w:type="dxa"/>
            <w:vAlign w:val="center"/>
          </w:tcPr>
          <w:p w14:paraId="6656E782" w14:textId="34EA4AF9"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direcciones IP desde un DNS antes de recibir información.</w:t>
            </w:r>
          </w:p>
        </w:tc>
      </w:tr>
      <w:tr w:rsidR="00EC57C0" w:rsidRPr="00074B99" w14:paraId="1C80E4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074B99" w:rsidRDefault="00EC57C0" w:rsidP="00997E74">
            <w:pPr>
              <w:ind w:firstLine="0"/>
              <w:jc w:val="center"/>
              <w:rPr>
                <w:b/>
              </w:rPr>
            </w:pPr>
            <w:r w:rsidRPr="00074B99">
              <w:rPr>
                <w:b/>
              </w:rPr>
              <w:lastRenderedPageBreak/>
              <w:t>ITransmitter</w:t>
            </w:r>
          </w:p>
        </w:tc>
        <w:tc>
          <w:tcPr>
            <w:tcW w:w="2410" w:type="dxa"/>
            <w:vAlign w:val="center"/>
          </w:tcPr>
          <w:p w14:paraId="77BE66E2" w14:textId="0C623630"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5E7DD5D3" w14:textId="117F665D"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el transmisor.</w:t>
            </w:r>
          </w:p>
        </w:tc>
      </w:tr>
      <w:tr w:rsidR="00EC57C0" w:rsidRPr="00074B99" w14:paraId="702F5FF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074B99" w:rsidRDefault="00EC57C0" w:rsidP="00997E74">
            <w:pPr>
              <w:ind w:firstLine="0"/>
              <w:jc w:val="center"/>
              <w:rPr>
                <w:b/>
              </w:rPr>
            </w:pPr>
          </w:p>
        </w:tc>
        <w:tc>
          <w:tcPr>
            <w:tcW w:w="2410" w:type="dxa"/>
            <w:vAlign w:val="center"/>
          </w:tcPr>
          <w:p w14:paraId="71F452CB" w14:textId="6480810E"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451921B8" w14:textId="4DDAE28B"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mensajes a su destino.</w:t>
            </w:r>
          </w:p>
        </w:tc>
      </w:tr>
      <w:tr w:rsidR="00EC57C0" w:rsidRPr="00074B99" w14:paraId="0CB231C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074B99" w:rsidRDefault="00EC57C0" w:rsidP="00997E74">
            <w:pPr>
              <w:ind w:firstLine="0"/>
              <w:jc w:val="center"/>
              <w:rPr>
                <w:b/>
              </w:rPr>
            </w:pPr>
          </w:p>
        </w:tc>
        <w:tc>
          <w:tcPr>
            <w:tcW w:w="2410" w:type="dxa"/>
            <w:vAlign w:val="center"/>
          </w:tcPr>
          <w:p w14:paraId="01B3F643" w14:textId="2B2C185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6FFB09C1" w14:textId="516BB40C"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transmisor.</w:t>
            </w:r>
          </w:p>
        </w:tc>
      </w:tr>
      <w:tr w:rsidR="00EC57C0" w:rsidRPr="00074B99" w14:paraId="0E80CE6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074B99" w:rsidRDefault="00EC57C0" w:rsidP="00997E74">
            <w:pPr>
              <w:ind w:firstLine="0"/>
              <w:jc w:val="center"/>
              <w:rPr>
                <w:b/>
              </w:rPr>
            </w:pPr>
            <w:r w:rsidRPr="00074B99">
              <w:rPr>
                <w:b/>
              </w:rPr>
              <w:t>IReceiver</w:t>
            </w:r>
          </w:p>
        </w:tc>
        <w:tc>
          <w:tcPr>
            <w:tcW w:w="2410" w:type="dxa"/>
            <w:vAlign w:val="center"/>
          </w:tcPr>
          <w:p w14:paraId="26C0A99B" w14:textId="7E7B3D4D"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483759E7" w14:textId="22B62BEE"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el receptor.</w:t>
            </w:r>
          </w:p>
        </w:tc>
      </w:tr>
      <w:tr w:rsidR="00EC57C0" w:rsidRPr="00074B99" w14:paraId="47A33CE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074B99" w:rsidRDefault="00EC57C0" w:rsidP="00997E74">
            <w:pPr>
              <w:ind w:firstLine="0"/>
              <w:jc w:val="center"/>
              <w:rPr>
                <w:b/>
              </w:rPr>
            </w:pPr>
          </w:p>
        </w:tc>
        <w:tc>
          <w:tcPr>
            <w:tcW w:w="2410" w:type="dxa"/>
            <w:vAlign w:val="center"/>
          </w:tcPr>
          <w:p w14:paraId="4CA37ACB" w14:textId="5C63D20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6AA8B00" w14:textId="41C0106B"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receptor.</w:t>
            </w:r>
          </w:p>
        </w:tc>
      </w:tr>
    </w:tbl>
    <w:p w14:paraId="23FF3D9E" w14:textId="77777777" w:rsidR="005B724F" w:rsidRPr="00074B99" w:rsidRDefault="005B724F" w:rsidP="005B724F"/>
    <w:p w14:paraId="52CC1181" w14:textId="77F8298A" w:rsidR="00A674C7" w:rsidRPr="00074B99" w:rsidRDefault="00A674C7" w:rsidP="00BB63F9">
      <w:r w:rsidRPr="00074B99">
        <w:t>Finalmente teniendo las clases necesarias para poner mensajes sobre la red se procedió a implementar las clases necesarias para enviar mensajes RTPS y mensajes de descubrimiento RTPS</w:t>
      </w:r>
      <w:r w:rsidR="00E362AB" w:rsidRPr="00074B99">
        <w:t xml:space="preserve"> trabajando en conjunto con el envío de mensajes sobre la red</w:t>
      </w:r>
      <w:r w:rsidRPr="00074B99">
        <w:t>.</w:t>
      </w:r>
    </w:p>
    <w:p w14:paraId="243322AB" w14:textId="51A27B68" w:rsidR="00E362AB" w:rsidRPr="00074B99" w:rsidRDefault="00E362AB" w:rsidP="00E362AB">
      <w:r w:rsidRPr="00074B99">
        <w:t xml:space="preserve">A continuación se presenta en la </w:t>
      </w:r>
      <w:r w:rsidRPr="00074B99">
        <w:fldChar w:fldCharType="begin"/>
      </w:r>
      <w:r w:rsidRPr="00074B99">
        <w:instrText xml:space="preserve"> REF _Ref421528242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3</w:t>
      </w:r>
      <w:r w:rsidRPr="00074B99">
        <w:fldChar w:fldCharType="end"/>
      </w:r>
      <w:r w:rsidRPr="00074B99">
        <w:t xml:space="preserve"> los diagramas de clases para el envío de mensajes RTPS y mensajes de descubrimiento RTPS.</w:t>
      </w:r>
    </w:p>
    <w:p w14:paraId="2B4CCD39" w14:textId="77777777" w:rsidR="00E362AB" w:rsidRPr="00074B99" w:rsidRDefault="00E362AB" w:rsidP="00E362AB">
      <w:pPr>
        <w:keepNext/>
      </w:pPr>
      <w:r w:rsidRPr="00074B99">
        <w:rPr>
          <w:noProof/>
          <w:lang w:eastAsia="es-EC"/>
        </w:rPr>
        <w:drawing>
          <wp:inline distT="0" distB="0" distL="0" distR="0" wp14:anchorId="3C646D8A" wp14:editId="304AB476">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09524" cy="4923809"/>
                    </a:xfrm>
                    <a:prstGeom prst="rect">
                      <a:avLst/>
                    </a:prstGeom>
                  </pic:spPr>
                </pic:pic>
              </a:graphicData>
            </a:graphic>
          </wp:inline>
        </w:drawing>
      </w:r>
    </w:p>
    <w:p w14:paraId="10152B9F" w14:textId="0E61CF28" w:rsidR="00E362AB" w:rsidRPr="00074B99" w:rsidRDefault="00E362AB" w:rsidP="00E362AB">
      <w:pPr>
        <w:pStyle w:val="Descripcin"/>
      </w:pPr>
      <w:bookmarkStart w:id="309" w:name="_Ref421528242"/>
      <w:bookmarkStart w:id="310" w:name="_Toc425414792"/>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3</w:t>
      </w:r>
      <w:r w:rsidR="007D7E71" w:rsidRPr="00074B99">
        <w:fldChar w:fldCharType="end"/>
      </w:r>
      <w:bookmarkEnd w:id="309"/>
      <w:r w:rsidRPr="00074B99">
        <w:t xml:space="preserve">. </w:t>
      </w:r>
      <w:r w:rsidRPr="00074B99">
        <w:rPr>
          <w:i w:val="0"/>
        </w:rPr>
        <w:t>Diagrama de clases de los mensajes de descubrimiento y mensajes RTPS</w:t>
      </w:r>
      <w:r w:rsidRPr="00074B99">
        <w:t>.</w:t>
      </w:r>
      <w:bookmarkEnd w:id="310"/>
    </w:p>
    <w:p w14:paraId="75714721" w14:textId="0B16D70F" w:rsidR="00997E74" w:rsidRPr="00074B99" w:rsidRDefault="00997E74" w:rsidP="00997E74">
      <w:pPr>
        <w:pStyle w:val="Descripcin"/>
        <w:keepNext/>
      </w:pPr>
      <w:bookmarkStart w:id="311" w:name="_Toc425414578"/>
      <w:r w:rsidRPr="00074B99">
        <w:lastRenderedPageBreak/>
        <w:t xml:space="preserve">Tabla </w:t>
      </w:r>
      <w:r w:rsidR="00AE11C0">
        <w:fldChar w:fldCharType="begin"/>
      </w:r>
      <w:r w:rsidR="00AE11C0">
        <w:instrText xml:space="preserve"> STYLEREF 1 \s </w:instrText>
      </w:r>
      <w:r w:rsidR="00AE11C0">
        <w:fldChar w:fldCharType="separate"/>
      </w:r>
      <w:r w:rsidR="00AE11C0">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w:t>
      </w:r>
      <w:r w:rsidR="00AE11C0">
        <w:fldChar w:fldCharType="end"/>
      </w:r>
      <w:r w:rsidRPr="00074B99">
        <w:rPr>
          <w:i w:val="0"/>
        </w:rPr>
        <w:t>. Métodos de los mensajes de descubrimiento y mensajes RTPS</w:t>
      </w:r>
      <w:bookmarkEnd w:id="311"/>
    </w:p>
    <w:tbl>
      <w:tblPr>
        <w:tblStyle w:val="Tabladecuadrcula7concolores"/>
        <w:tblW w:w="8789" w:type="dxa"/>
        <w:jc w:val="center"/>
        <w:tblLook w:val="04A0" w:firstRow="1" w:lastRow="0" w:firstColumn="1" w:lastColumn="0" w:noHBand="0" w:noVBand="1"/>
      </w:tblPr>
      <w:tblGrid>
        <w:gridCol w:w="2552"/>
        <w:gridCol w:w="2977"/>
        <w:gridCol w:w="3260"/>
      </w:tblGrid>
      <w:tr w:rsidR="005B724F" w:rsidRPr="00074B99" w14:paraId="538114FB"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074B99" w:rsidRDefault="005B724F" w:rsidP="004427C5">
            <w:pPr>
              <w:ind w:firstLine="0"/>
              <w:jc w:val="center"/>
              <w:rPr>
                <w:b w:val="0"/>
              </w:rPr>
            </w:pPr>
            <w:r w:rsidRPr="00074B99">
              <w:rPr>
                <w:b w:val="0"/>
              </w:rPr>
              <w:t>Clase</w:t>
            </w:r>
          </w:p>
        </w:tc>
        <w:tc>
          <w:tcPr>
            <w:tcW w:w="2977" w:type="dxa"/>
            <w:vAlign w:val="center"/>
          </w:tcPr>
          <w:p w14:paraId="760B044A" w14:textId="38A286D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260" w:type="dxa"/>
            <w:vAlign w:val="center"/>
          </w:tcPr>
          <w:p w14:paraId="1FB08F95" w14:textId="4E1C537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5B724F" w:rsidRPr="00074B99" w14:paraId="777D662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074B99" w:rsidRDefault="002F4770" w:rsidP="004427C5">
            <w:pPr>
              <w:ind w:firstLine="0"/>
              <w:jc w:val="center"/>
              <w:rPr>
                <w:b/>
              </w:rPr>
            </w:pPr>
            <w:r w:rsidRPr="00074B99">
              <w:rPr>
                <w:b/>
              </w:rPr>
              <w:t>RtpsDiscovery</w:t>
            </w:r>
          </w:p>
        </w:tc>
        <w:tc>
          <w:tcPr>
            <w:tcW w:w="2977" w:type="dxa"/>
            <w:vAlign w:val="center"/>
          </w:tcPr>
          <w:p w14:paraId="40945916"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3260" w:type="dxa"/>
            <w:vAlign w:val="center"/>
          </w:tcPr>
          <w:p w14:paraId="162A800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5B724F" w:rsidRPr="00074B99" w14:paraId="06C6F48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074B99" w:rsidRDefault="005B724F" w:rsidP="004427C5">
            <w:pPr>
              <w:ind w:firstLine="0"/>
              <w:jc w:val="center"/>
              <w:rPr>
                <w:b/>
              </w:rPr>
            </w:pPr>
          </w:p>
        </w:tc>
        <w:tc>
          <w:tcPr>
            <w:tcW w:w="2977" w:type="dxa"/>
            <w:vAlign w:val="center"/>
          </w:tcPr>
          <w:p w14:paraId="1218A7E7"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3260" w:type="dxa"/>
            <w:vAlign w:val="center"/>
          </w:tcPr>
          <w:p w14:paraId="56EE15CB"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5B724F" w:rsidRPr="00074B99" w14:paraId="2E1963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074B99" w:rsidRDefault="005B724F" w:rsidP="004427C5">
            <w:pPr>
              <w:ind w:firstLine="0"/>
              <w:jc w:val="center"/>
              <w:rPr>
                <w:b/>
              </w:rPr>
            </w:pPr>
          </w:p>
        </w:tc>
        <w:tc>
          <w:tcPr>
            <w:tcW w:w="2977" w:type="dxa"/>
            <w:vAlign w:val="center"/>
          </w:tcPr>
          <w:p w14:paraId="174F4650"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3260" w:type="dxa"/>
            <w:vAlign w:val="center"/>
          </w:tcPr>
          <w:p w14:paraId="5749323E"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5B724F" w:rsidRPr="00074B99" w14:paraId="0B554F2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074B99" w:rsidRDefault="005B724F" w:rsidP="004427C5">
            <w:pPr>
              <w:ind w:firstLine="0"/>
              <w:jc w:val="center"/>
              <w:rPr>
                <w:b/>
              </w:rPr>
            </w:pPr>
          </w:p>
        </w:tc>
        <w:tc>
          <w:tcPr>
            <w:tcW w:w="2977" w:type="dxa"/>
            <w:vAlign w:val="center"/>
          </w:tcPr>
          <w:p w14:paraId="319B09A0" w14:textId="7F11203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3260" w:type="dxa"/>
            <w:vAlign w:val="center"/>
          </w:tcPr>
          <w:p w14:paraId="23CD0569"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5B724F" w:rsidRPr="00074B99" w14:paraId="7F313F1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074B99" w:rsidRDefault="005B724F" w:rsidP="004427C5">
            <w:pPr>
              <w:ind w:firstLine="0"/>
              <w:jc w:val="center"/>
              <w:rPr>
                <w:b/>
              </w:rPr>
            </w:pPr>
          </w:p>
        </w:tc>
        <w:tc>
          <w:tcPr>
            <w:tcW w:w="2977" w:type="dxa"/>
            <w:vAlign w:val="center"/>
          </w:tcPr>
          <w:p w14:paraId="0F76EB8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3260" w:type="dxa"/>
            <w:vAlign w:val="center"/>
          </w:tcPr>
          <w:p w14:paraId="60357E0A"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5B724F" w:rsidRPr="00074B99" w14:paraId="2BDBB5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074B99" w:rsidRDefault="005B724F" w:rsidP="004427C5">
            <w:pPr>
              <w:ind w:firstLine="0"/>
              <w:jc w:val="center"/>
              <w:rPr>
                <w:b/>
              </w:rPr>
            </w:pPr>
          </w:p>
        </w:tc>
        <w:tc>
          <w:tcPr>
            <w:tcW w:w="2977" w:type="dxa"/>
            <w:vAlign w:val="center"/>
          </w:tcPr>
          <w:p w14:paraId="17FC25BE"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3260" w:type="dxa"/>
            <w:vAlign w:val="center"/>
          </w:tcPr>
          <w:p w14:paraId="3F409688"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r w:rsidR="002F4770" w:rsidRPr="00074B99" w14:paraId="64E6AD5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074B99" w:rsidRDefault="002F4770" w:rsidP="004427C5">
            <w:pPr>
              <w:ind w:firstLine="0"/>
              <w:jc w:val="center"/>
              <w:rPr>
                <w:b/>
              </w:rPr>
            </w:pPr>
            <w:r w:rsidRPr="00074B99">
              <w:rPr>
                <w:b/>
              </w:rPr>
              <w:t>RtpsEngineFactory</w:t>
            </w:r>
          </w:p>
        </w:tc>
        <w:tc>
          <w:tcPr>
            <w:tcW w:w="2977" w:type="dxa"/>
            <w:vAlign w:val="center"/>
          </w:tcPr>
          <w:p w14:paraId="1EDE111F" w14:textId="11DE4EF3"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CreateEngine</w:t>
            </w:r>
          </w:p>
        </w:tc>
        <w:tc>
          <w:tcPr>
            <w:tcW w:w="3260" w:type="dxa"/>
            <w:vAlign w:val="center"/>
          </w:tcPr>
          <w:p w14:paraId="48439CE4" w14:textId="7A63B05D"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 toda la maquinaria necesaria para la comunicación a partir de los parámetros DDS y RTPS encontrados en el archivo de configuración.</w:t>
            </w:r>
          </w:p>
        </w:tc>
      </w:tr>
    </w:tbl>
    <w:p w14:paraId="20EB566A" w14:textId="77777777" w:rsidR="005B724F" w:rsidRPr="00074B99" w:rsidRDefault="005B724F" w:rsidP="005B724F"/>
    <w:p w14:paraId="0C1A5B5C" w14:textId="77777777" w:rsidR="004427C5" w:rsidRPr="00074B99" w:rsidRDefault="004427C5" w:rsidP="005B724F"/>
    <w:p w14:paraId="1E695C44" w14:textId="1DD718B4" w:rsidR="00E362AB" w:rsidRPr="00074B99" w:rsidRDefault="002F4770" w:rsidP="002F4770">
      <w:pPr>
        <w:pStyle w:val="Ttulo3"/>
      </w:pPr>
      <w:bookmarkStart w:id="312" w:name="_Toc425414520"/>
      <w:r w:rsidRPr="00074B99">
        <w:t>Submódulo de mensaje y encapsulamiento</w:t>
      </w:r>
      <w:bookmarkEnd w:id="312"/>
    </w:p>
    <w:p w14:paraId="11C538A4" w14:textId="13C15198" w:rsidR="007501C2" w:rsidRPr="00074B99" w:rsidRDefault="008403C9" w:rsidP="007501C2">
      <w:r w:rsidRPr="00074B99">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074B99">
        <w:fldChar w:fldCharType="begin"/>
      </w:r>
      <w:r w:rsidRPr="00074B99">
        <w:instrText xml:space="preserve"> REF _Ref421700282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4</w:t>
      </w:r>
      <w:r w:rsidRPr="00074B99">
        <w:fldChar w:fldCharType="end"/>
      </w:r>
      <w:r w:rsidRPr="00074B99">
        <w:t xml:space="preserve"> y la </w:t>
      </w:r>
      <w:r w:rsidRPr="00074B99">
        <w:fldChar w:fldCharType="begin"/>
      </w:r>
      <w:r w:rsidRPr="00074B99">
        <w:instrText xml:space="preserve"> REF _Ref421700313 \h </w:instrText>
      </w:r>
      <w:r w:rsidRPr="00074B99">
        <w:fldChar w:fldCharType="separate"/>
      </w:r>
      <w:r w:rsidR="0020142C" w:rsidRPr="00074B99">
        <w:t xml:space="preserve">Tabla </w:t>
      </w:r>
      <w:r w:rsidR="0020142C" w:rsidRPr="00074B99">
        <w:rPr>
          <w:noProof/>
        </w:rPr>
        <w:t>3</w:t>
      </w:r>
      <w:r w:rsidR="0020142C" w:rsidRPr="00074B99">
        <w:noBreakHyphen/>
      </w:r>
      <w:r w:rsidR="0020142C" w:rsidRPr="00074B99">
        <w:rPr>
          <w:noProof/>
        </w:rPr>
        <w:t>4</w:t>
      </w:r>
      <w:r w:rsidRPr="00074B99">
        <w:fldChar w:fldCharType="end"/>
      </w:r>
      <w:r w:rsidRPr="00074B99">
        <w:t>.</w:t>
      </w:r>
    </w:p>
    <w:p w14:paraId="35EADA61" w14:textId="77777777" w:rsidR="008403C9" w:rsidRPr="00074B99" w:rsidRDefault="007501C2" w:rsidP="00151C4F">
      <w:pPr>
        <w:keepNext/>
        <w:ind w:firstLine="0"/>
        <w:jc w:val="center"/>
      </w:pPr>
      <w:r w:rsidRPr="00074B99">
        <w:rPr>
          <w:noProof/>
          <w:lang w:eastAsia="es-EC"/>
        </w:rPr>
        <w:lastRenderedPageBreak/>
        <w:drawing>
          <wp:inline distT="0" distB="0" distL="0" distR="0" wp14:anchorId="5B8225A0" wp14:editId="6C620D8D">
            <wp:extent cx="6056314" cy="3929449"/>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517C04F5" w14:textId="56D40EB0" w:rsidR="002F4770" w:rsidRPr="00074B99" w:rsidRDefault="008403C9" w:rsidP="008403C9">
      <w:pPr>
        <w:pStyle w:val="Descripcin"/>
      </w:pPr>
      <w:bookmarkStart w:id="313" w:name="_Ref421700282"/>
      <w:bookmarkStart w:id="314" w:name="_Ref421700276"/>
      <w:bookmarkStart w:id="315" w:name="_Toc425414793"/>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4</w:t>
      </w:r>
      <w:r w:rsidR="007D7E71" w:rsidRPr="00074B99">
        <w:fldChar w:fldCharType="end"/>
      </w:r>
      <w:bookmarkEnd w:id="313"/>
      <w:r w:rsidRPr="00074B99">
        <w:rPr>
          <w:i w:val="0"/>
        </w:rPr>
        <w:t>. Diagrama de clases de la encapsulación de mensajes, cabeceras e identificadores</w:t>
      </w:r>
      <w:bookmarkEnd w:id="314"/>
      <w:bookmarkEnd w:id="315"/>
    </w:p>
    <w:p w14:paraId="6CE45158" w14:textId="77777777" w:rsidR="006C59B9" w:rsidRPr="00074B99" w:rsidRDefault="006C59B9" w:rsidP="002F4770"/>
    <w:p w14:paraId="35B216C9" w14:textId="7D60FAA4" w:rsidR="008403C9" w:rsidRPr="00074B99" w:rsidRDefault="008403C9" w:rsidP="008403C9">
      <w:pPr>
        <w:pStyle w:val="Descripcin"/>
        <w:keepNext/>
      </w:pPr>
      <w:bookmarkStart w:id="316" w:name="_Ref421700313"/>
      <w:bookmarkStart w:id="317" w:name="_Toc425414579"/>
      <w:r w:rsidRPr="00074B99">
        <w:t xml:space="preserve">Tabla </w:t>
      </w:r>
      <w:r w:rsidR="00AE11C0">
        <w:fldChar w:fldCharType="begin"/>
      </w:r>
      <w:r w:rsidR="00AE11C0">
        <w:instrText xml:space="preserve"> STYLEREF 1 \s </w:instrText>
      </w:r>
      <w:r w:rsidR="00AE11C0">
        <w:fldChar w:fldCharType="separate"/>
      </w:r>
      <w:r w:rsidR="00AE11C0">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4</w:t>
      </w:r>
      <w:r w:rsidR="00AE11C0">
        <w:fldChar w:fldCharType="end"/>
      </w:r>
      <w:bookmarkEnd w:id="316"/>
      <w:r w:rsidRPr="00074B99">
        <w:rPr>
          <w:i w:val="0"/>
        </w:rPr>
        <w:t>. Métodos de las clases para encapsulamiento de mensajes, cabeceras e identificadores</w:t>
      </w:r>
      <w:bookmarkEnd w:id="317"/>
    </w:p>
    <w:tbl>
      <w:tblPr>
        <w:tblStyle w:val="Tabladecuadrcula7concolores"/>
        <w:tblW w:w="8789" w:type="dxa"/>
        <w:jc w:val="center"/>
        <w:tblLook w:val="04A0" w:firstRow="1" w:lastRow="0" w:firstColumn="1" w:lastColumn="0" w:noHBand="0" w:noVBand="1"/>
      </w:tblPr>
      <w:tblGrid>
        <w:gridCol w:w="3270"/>
        <w:gridCol w:w="1975"/>
        <w:gridCol w:w="3544"/>
      </w:tblGrid>
      <w:tr w:rsidR="006C59B9" w:rsidRPr="00074B99" w14:paraId="5A9A05DA"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074B99" w:rsidRDefault="006C59B9" w:rsidP="004265ED">
            <w:pPr>
              <w:ind w:firstLine="0"/>
              <w:jc w:val="center"/>
              <w:rPr>
                <w:b w:val="0"/>
              </w:rPr>
            </w:pPr>
            <w:r w:rsidRPr="00074B99">
              <w:rPr>
                <w:b w:val="0"/>
              </w:rPr>
              <w:t>Clase</w:t>
            </w:r>
          </w:p>
        </w:tc>
        <w:tc>
          <w:tcPr>
            <w:tcW w:w="1975" w:type="dxa"/>
            <w:vAlign w:val="center"/>
          </w:tcPr>
          <w:p w14:paraId="69314A0E" w14:textId="4F954EBB"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544" w:type="dxa"/>
            <w:vAlign w:val="center"/>
          </w:tcPr>
          <w:p w14:paraId="22F2E077" w14:textId="2DFA35C6"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6C59B9" w:rsidRPr="00074B99" w14:paraId="00236003" w14:textId="77777777" w:rsidTr="00444A7F">
        <w:trPr>
          <w:cnfStyle w:val="000000100000" w:firstRow="0" w:lastRow="0" w:firstColumn="0" w:lastColumn="0" w:oddVBand="0" w:evenVBand="0" w:oddHBand="1" w:evenHBand="0" w:firstRowFirstColumn="0" w:firstRowLastColumn="0" w:lastRowFirstColumn="0" w:lastRowLastColumn="0"/>
          <w:trHeight w:val="3463"/>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074B99" w:rsidRDefault="006C59B9" w:rsidP="004265ED">
            <w:pPr>
              <w:ind w:firstLine="0"/>
              <w:jc w:val="center"/>
              <w:rPr>
                <w:b/>
              </w:rPr>
            </w:pPr>
            <w:r w:rsidRPr="00074B99">
              <w:rPr>
                <w:b/>
              </w:rPr>
              <w:t>DataSubmessageEncoder</w:t>
            </w:r>
          </w:p>
          <w:p w14:paraId="767F99C1" w14:textId="77777777" w:rsidR="00DE27F5" w:rsidRPr="00074B99" w:rsidRDefault="00DE27F5" w:rsidP="004265ED">
            <w:pPr>
              <w:ind w:firstLine="0"/>
              <w:jc w:val="center"/>
              <w:rPr>
                <w:b/>
              </w:rPr>
            </w:pPr>
            <w:r w:rsidRPr="00074B99">
              <w:rPr>
                <w:b/>
              </w:rPr>
              <w:t>HeartbeatEncoder</w:t>
            </w:r>
          </w:p>
          <w:p w14:paraId="1699DC85" w14:textId="77777777" w:rsidR="00DE27F5" w:rsidRPr="00074B99" w:rsidRDefault="00DE27F5" w:rsidP="004265ED">
            <w:pPr>
              <w:ind w:firstLine="0"/>
              <w:jc w:val="center"/>
              <w:rPr>
                <w:b/>
              </w:rPr>
            </w:pPr>
            <w:r w:rsidRPr="00074B99">
              <w:rPr>
                <w:b/>
              </w:rPr>
              <w:t>InfoTimestampEncoder</w:t>
            </w:r>
          </w:p>
          <w:p w14:paraId="4C8963DA" w14:textId="77777777" w:rsidR="00DE27F5" w:rsidRPr="00074B99" w:rsidRDefault="00DE27F5" w:rsidP="004265ED">
            <w:pPr>
              <w:ind w:firstLine="0"/>
              <w:jc w:val="center"/>
              <w:rPr>
                <w:b/>
              </w:rPr>
            </w:pPr>
            <w:r w:rsidRPr="00074B99">
              <w:rPr>
                <w:b/>
              </w:rPr>
              <w:t>MessageStaticEncoder</w:t>
            </w:r>
          </w:p>
          <w:p w14:paraId="1F3717D9" w14:textId="77777777" w:rsidR="00DE27F5" w:rsidRPr="00074B99" w:rsidRDefault="00DE27F5" w:rsidP="004265ED">
            <w:pPr>
              <w:ind w:firstLine="0"/>
              <w:jc w:val="center"/>
              <w:rPr>
                <w:b/>
              </w:rPr>
            </w:pPr>
            <w:r w:rsidRPr="00074B99">
              <w:rPr>
                <w:b/>
              </w:rPr>
              <w:t>SubmessageHeaderEncoder</w:t>
            </w:r>
          </w:p>
          <w:p w14:paraId="1F9AAFB5" w14:textId="7A234D76" w:rsidR="00DE27F5" w:rsidRPr="00074B99" w:rsidRDefault="00DE27F5" w:rsidP="004265ED">
            <w:pPr>
              <w:ind w:firstLine="0"/>
              <w:jc w:val="center"/>
              <w:rPr>
                <w:b/>
              </w:rPr>
            </w:pPr>
            <w:r w:rsidRPr="00074B99">
              <w:rPr>
                <w:b/>
              </w:rPr>
              <w:t>SubmessageEncoder</w:t>
            </w:r>
          </w:p>
          <w:p w14:paraId="375F90FE" w14:textId="77777777" w:rsidR="00DE27F5" w:rsidRPr="00074B99" w:rsidRDefault="00DE27F5" w:rsidP="004265ED">
            <w:pPr>
              <w:ind w:firstLine="0"/>
              <w:jc w:val="center"/>
              <w:rPr>
                <w:b/>
              </w:rPr>
            </w:pPr>
            <w:r w:rsidRPr="00074B99">
              <w:rPr>
                <w:b/>
              </w:rPr>
              <w:t>DataFragEncoder</w:t>
            </w:r>
          </w:p>
          <w:p w14:paraId="684A341E" w14:textId="77777777" w:rsidR="00DE27F5" w:rsidRPr="00074B99" w:rsidRDefault="00DE27F5" w:rsidP="004265ED">
            <w:pPr>
              <w:ind w:firstLine="0"/>
              <w:jc w:val="center"/>
              <w:rPr>
                <w:b/>
              </w:rPr>
            </w:pPr>
            <w:r w:rsidRPr="00074B99">
              <w:rPr>
                <w:b/>
              </w:rPr>
              <w:t>HeartbeatFragEncoder</w:t>
            </w:r>
          </w:p>
          <w:p w14:paraId="7BA57F63" w14:textId="77777777" w:rsidR="00DE27F5" w:rsidRPr="00074B99" w:rsidRDefault="00DE27F5" w:rsidP="004265ED">
            <w:pPr>
              <w:ind w:firstLine="0"/>
              <w:jc w:val="center"/>
              <w:rPr>
                <w:b/>
              </w:rPr>
            </w:pPr>
            <w:r w:rsidRPr="00074B99">
              <w:rPr>
                <w:b/>
              </w:rPr>
              <w:t>NackFragEncoder</w:t>
            </w:r>
          </w:p>
          <w:p w14:paraId="1A2C34EF" w14:textId="2D969F0C" w:rsidR="00DE27F5" w:rsidRPr="00074B99" w:rsidRDefault="00DE27F5" w:rsidP="004265ED">
            <w:pPr>
              <w:ind w:firstLine="0"/>
              <w:jc w:val="center"/>
              <w:rPr>
                <w:b/>
              </w:rPr>
            </w:pPr>
            <w:r w:rsidRPr="00074B99">
              <w:rPr>
                <w:b/>
              </w:rPr>
              <w:t>GapEncoder</w:t>
            </w:r>
          </w:p>
          <w:p w14:paraId="06605964" w14:textId="77777777" w:rsidR="00DE27F5" w:rsidRPr="00074B99" w:rsidRDefault="00DE27F5" w:rsidP="004265ED">
            <w:pPr>
              <w:ind w:firstLine="0"/>
              <w:jc w:val="center"/>
              <w:rPr>
                <w:b/>
              </w:rPr>
            </w:pPr>
            <w:r w:rsidRPr="00074B99">
              <w:rPr>
                <w:b/>
              </w:rPr>
              <w:t>InfoDestinationEncoder</w:t>
            </w:r>
          </w:p>
          <w:p w14:paraId="1D3585FD" w14:textId="30AC337A" w:rsidR="00DE27F5" w:rsidRPr="00074B99" w:rsidRDefault="00DE27F5" w:rsidP="004265ED">
            <w:pPr>
              <w:ind w:firstLine="0"/>
              <w:jc w:val="center"/>
              <w:rPr>
                <w:b/>
              </w:rPr>
            </w:pPr>
            <w:r w:rsidRPr="00074B99">
              <w:rPr>
                <w:b/>
              </w:rPr>
              <w:t>InfoSourceEncoder</w:t>
            </w:r>
          </w:p>
          <w:p w14:paraId="593FA7F6" w14:textId="7A1B5DA2" w:rsidR="00DE27F5" w:rsidRPr="00074B99" w:rsidRDefault="00DE27F5" w:rsidP="004265ED">
            <w:pPr>
              <w:ind w:firstLine="0"/>
              <w:jc w:val="center"/>
              <w:rPr>
                <w:b/>
              </w:rPr>
            </w:pPr>
            <w:r w:rsidRPr="00074B99">
              <w:rPr>
                <w:b/>
              </w:rPr>
              <w:t>LocatorUDPv4Encoder</w:t>
            </w:r>
          </w:p>
          <w:p w14:paraId="06E404D2" w14:textId="77777777" w:rsidR="00DE27F5" w:rsidRPr="00074B99" w:rsidRDefault="00DE27F5" w:rsidP="004265ED">
            <w:pPr>
              <w:ind w:firstLine="0"/>
              <w:jc w:val="center"/>
              <w:rPr>
                <w:b/>
              </w:rPr>
            </w:pPr>
            <w:r w:rsidRPr="00074B99">
              <w:rPr>
                <w:b/>
              </w:rPr>
              <w:t>AckNackEncoder</w:t>
            </w:r>
          </w:p>
          <w:p w14:paraId="74998E3B" w14:textId="0845E75A" w:rsidR="00DE27F5" w:rsidRPr="00074B99" w:rsidRDefault="00DE27F5" w:rsidP="004265ED">
            <w:pPr>
              <w:ind w:firstLine="0"/>
              <w:jc w:val="center"/>
              <w:rPr>
                <w:b/>
              </w:rPr>
            </w:pPr>
            <w:r w:rsidRPr="00074B99">
              <w:rPr>
                <w:b/>
              </w:rPr>
              <w:t>EncapsulationSchemeEncoder</w:t>
            </w:r>
          </w:p>
          <w:p w14:paraId="7CC92AFA" w14:textId="77777777" w:rsidR="00DE27F5" w:rsidRPr="00074B99" w:rsidRDefault="00DE27F5" w:rsidP="004265ED">
            <w:pPr>
              <w:ind w:firstLine="0"/>
              <w:jc w:val="center"/>
              <w:rPr>
                <w:b/>
              </w:rPr>
            </w:pPr>
            <w:r w:rsidRPr="00074B99">
              <w:rPr>
                <w:b/>
              </w:rPr>
              <w:t>PadEncoder</w:t>
            </w:r>
          </w:p>
          <w:p w14:paraId="4EA7A56D" w14:textId="77777777" w:rsidR="00DE27F5" w:rsidRPr="00074B99" w:rsidRDefault="00DE27F5" w:rsidP="004265ED">
            <w:pPr>
              <w:ind w:firstLine="0"/>
              <w:jc w:val="center"/>
              <w:rPr>
                <w:b/>
              </w:rPr>
            </w:pPr>
            <w:r w:rsidRPr="00074B99">
              <w:rPr>
                <w:b/>
              </w:rPr>
              <w:t>InfoReplyEncoder</w:t>
            </w:r>
          </w:p>
          <w:p w14:paraId="6ACA1E5E" w14:textId="77777777" w:rsidR="00DE27F5" w:rsidRPr="00074B99" w:rsidRDefault="00DE27F5" w:rsidP="004265ED">
            <w:pPr>
              <w:ind w:firstLine="0"/>
              <w:jc w:val="center"/>
              <w:rPr>
                <w:b/>
              </w:rPr>
            </w:pPr>
            <w:r w:rsidRPr="00074B99">
              <w:rPr>
                <w:b/>
              </w:rPr>
              <w:t>InfoReplyIp4Encoder</w:t>
            </w:r>
          </w:p>
          <w:p w14:paraId="6821A7A6" w14:textId="3C288EE0" w:rsidR="00DE27F5" w:rsidRPr="00074B99" w:rsidRDefault="00DE27F5" w:rsidP="004265ED">
            <w:pPr>
              <w:ind w:firstLine="0"/>
              <w:jc w:val="center"/>
              <w:rPr>
                <w:b/>
              </w:rPr>
            </w:pPr>
            <w:r w:rsidRPr="00074B99">
              <w:rPr>
                <w:b/>
              </w:rPr>
              <w:t>ParameterEncoder</w:t>
            </w:r>
          </w:p>
          <w:p w14:paraId="7AFE0495" w14:textId="77777777" w:rsidR="00DE27F5" w:rsidRPr="00074B99" w:rsidRDefault="00DE27F5" w:rsidP="004265ED">
            <w:pPr>
              <w:ind w:firstLine="0"/>
              <w:jc w:val="center"/>
              <w:rPr>
                <w:b/>
              </w:rPr>
            </w:pPr>
            <w:r w:rsidRPr="00074B99">
              <w:rPr>
                <w:b/>
              </w:rPr>
              <w:lastRenderedPageBreak/>
              <w:t>StatusInfoEncoder</w:t>
            </w:r>
          </w:p>
          <w:p w14:paraId="4B92B936" w14:textId="3F1F92F7" w:rsidR="00DE27F5" w:rsidRPr="00074B99" w:rsidRDefault="00DE27F5" w:rsidP="004265ED">
            <w:pPr>
              <w:ind w:firstLine="0"/>
              <w:jc w:val="center"/>
              <w:rPr>
                <w:b/>
              </w:rPr>
            </w:pPr>
            <w:r w:rsidRPr="00074B99">
              <w:rPr>
                <w:b/>
              </w:rPr>
              <w:t>TimeEncoder</w:t>
            </w:r>
          </w:p>
          <w:p w14:paraId="3955F5CE" w14:textId="31C3C524" w:rsidR="00DE27F5" w:rsidRPr="00074B99" w:rsidRDefault="00DE27F5" w:rsidP="004265ED">
            <w:pPr>
              <w:ind w:firstLine="0"/>
              <w:jc w:val="center"/>
              <w:rPr>
                <w:b/>
                <w:lang w:val="en-GB"/>
              </w:rPr>
            </w:pPr>
            <w:r w:rsidRPr="00074B99">
              <w:rPr>
                <w:b/>
                <w:lang w:val="en-GB"/>
              </w:rPr>
              <w:t>ParameterListEncoder</w:t>
            </w:r>
          </w:p>
          <w:p w14:paraId="3E6EBFBC" w14:textId="39BE57FA" w:rsidR="00DE27F5" w:rsidRPr="00074B99" w:rsidRDefault="00DE27F5" w:rsidP="004265ED">
            <w:pPr>
              <w:ind w:firstLine="0"/>
              <w:jc w:val="center"/>
              <w:rPr>
                <w:b/>
                <w:lang w:val="en-GB"/>
              </w:rPr>
            </w:pPr>
            <w:r w:rsidRPr="00074B99">
              <w:rPr>
                <w:b/>
                <w:lang w:val="en-GB"/>
              </w:rPr>
              <w:t>HeaderEncoder</w:t>
            </w:r>
          </w:p>
          <w:p w14:paraId="0261C525" w14:textId="77777777" w:rsidR="004427C5" w:rsidRPr="00074B99" w:rsidRDefault="004427C5" w:rsidP="004265ED">
            <w:pPr>
              <w:ind w:firstLine="0"/>
              <w:jc w:val="center"/>
              <w:rPr>
                <w:b/>
                <w:lang w:val="en-GB"/>
              </w:rPr>
            </w:pPr>
            <w:r w:rsidRPr="00074B99">
              <w:rPr>
                <w:b/>
                <w:lang w:val="en-GB"/>
              </w:rPr>
              <w:t>SequenceNumber</w:t>
            </w:r>
          </w:p>
          <w:p w14:paraId="7BD4E139" w14:textId="664AEF21" w:rsidR="004427C5" w:rsidRPr="00074B99" w:rsidRDefault="004427C5" w:rsidP="004265ED">
            <w:pPr>
              <w:ind w:firstLine="0"/>
              <w:jc w:val="center"/>
              <w:rPr>
                <w:b/>
                <w:lang w:val="en-GB"/>
              </w:rPr>
            </w:pPr>
            <w:r w:rsidRPr="00074B99">
              <w:rPr>
                <w:b/>
                <w:lang w:val="en-GB"/>
              </w:rPr>
              <w:t>SequenceNumberSet</w:t>
            </w:r>
          </w:p>
          <w:p w14:paraId="519D1640" w14:textId="3F01B1FC" w:rsidR="004265ED" w:rsidRPr="00074B99" w:rsidRDefault="004265ED" w:rsidP="004265ED">
            <w:pPr>
              <w:ind w:firstLine="0"/>
              <w:jc w:val="center"/>
              <w:rPr>
                <w:b/>
              </w:rPr>
            </w:pPr>
            <w:r w:rsidRPr="00074B99">
              <w:rPr>
                <w:b/>
              </w:rPr>
              <w:t>MessageCodecFactory</w:t>
            </w:r>
          </w:p>
          <w:p w14:paraId="61DF671E" w14:textId="4742A085" w:rsidR="00DE27F5" w:rsidRPr="00074B99" w:rsidRDefault="00DE27F5" w:rsidP="004265ED">
            <w:pPr>
              <w:ind w:firstLine="0"/>
              <w:jc w:val="center"/>
              <w:rPr>
                <w:b/>
              </w:rPr>
            </w:pPr>
          </w:p>
        </w:tc>
        <w:tc>
          <w:tcPr>
            <w:tcW w:w="1975" w:type="dxa"/>
            <w:vAlign w:val="center"/>
          </w:tcPr>
          <w:p w14:paraId="5283CB74" w14:textId="57C4B092" w:rsidR="006C59B9" w:rsidRPr="00074B99"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lastRenderedPageBreak/>
              <w:t>Get</w:t>
            </w:r>
          </w:p>
        </w:tc>
        <w:tc>
          <w:tcPr>
            <w:tcW w:w="3544" w:type="dxa"/>
            <w:vAlign w:val="center"/>
          </w:tcPr>
          <w:p w14:paraId="25210E03" w14:textId="7D6FFA12" w:rsidR="006C59B9" w:rsidRPr="00074B99"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Obtiene el objeto del tipo</w:t>
            </w:r>
            <w:r w:rsidR="00CB6613" w:rsidRPr="00074B99">
              <w:t xml:space="preserve"> (nombre de la clase)</w:t>
            </w:r>
            <w:r w:rsidRPr="00074B99">
              <w:t xml:space="preserve"> del buffer</w:t>
            </w:r>
          </w:p>
        </w:tc>
      </w:tr>
      <w:tr w:rsidR="006C59B9" w:rsidRPr="00074B99" w14:paraId="1E6CECC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074B99" w:rsidRDefault="006C59B9" w:rsidP="004265ED">
            <w:pPr>
              <w:ind w:firstLine="0"/>
              <w:jc w:val="center"/>
              <w:rPr>
                <w:b/>
              </w:rPr>
            </w:pPr>
          </w:p>
        </w:tc>
        <w:tc>
          <w:tcPr>
            <w:tcW w:w="1975" w:type="dxa"/>
            <w:vAlign w:val="center"/>
          </w:tcPr>
          <w:p w14:paraId="3A7ECE02" w14:textId="11838059" w:rsidR="006C59B9" w:rsidRPr="00074B99"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Put</w:t>
            </w:r>
          </w:p>
        </w:tc>
        <w:tc>
          <w:tcPr>
            <w:tcW w:w="3544" w:type="dxa"/>
            <w:vAlign w:val="center"/>
          </w:tcPr>
          <w:p w14:paraId="2DB1F0BA" w14:textId="21FCE1D2" w:rsidR="006C59B9" w:rsidRPr="00074B99"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Pone un objeto del tipo</w:t>
            </w:r>
            <w:r w:rsidR="00CB6613" w:rsidRPr="00074B99">
              <w:t xml:space="preserve"> (nombre de la clase)</w:t>
            </w:r>
            <w:r w:rsidRPr="00074B99">
              <w:t xml:space="preserve"> en el buffer</w:t>
            </w:r>
          </w:p>
        </w:tc>
      </w:tr>
      <w:tr w:rsidR="004427C5" w:rsidRPr="00074B99" w14:paraId="0AAD6A9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074B99" w:rsidRDefault="004427C5" w:rsidP="004265ED">
            <w:pPr>
              <w:ind w:firstLine="0"/>
              <w:jc w:val="center"/>
              <w:rPr>
                <w:b/>
              </w:rPr>
            </w:pPr>
            <w:r w:rsidRPr="00074B99">
              <w:rPr>
                <w:b/>
              </w:rPr>
              <w:lastRenderedPageBreak/>
              <w:t>MessageDecoder</w:t>
            </w:r>
          </w:p>
        </w:tc>
        <w:tc>
          <w:tcPr>
            <w:tcW w:w="1975" w:type="dxa"/>
            <w:vAlign w:val="center"/>
          </w:tcPr>
          <w:p w14:paraId="1D5681E2" w14:textId="235E5586"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DoDecode</w:t>
            </w:r>
          </w:p>
        </w:tc>
        <w:tc>
          <w:tcPr>
            <w:tcW w:w="3544" w:type="dxa"/>
            <w:vAlign w:val="center"/>
          </w:tcPr>
          <w:p w14:paraId="1AC174E0" w14:textId="5C1868D4" w:rsidR="004427C5" w:rsidRPr="00074B99"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Empieza el proceso de decodificación del mensaje</w:t>
            </w:r>
          </w:p>
        </w:tc>
      </w:tr>
      <w:tr w:rsidR="004427C5" w:rsidRPr="00074B99" w14:paraId="53DA8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074B99" w:rsidRDefault="004427C5" w:rsidP="004265ED">
            <w:pPr>
              <w:ind w:firstLine="0"/>
              <w:jc w:val="center"/>
              <w:rPr>
                <w:b/>
              </w:rPr>
            </w:pPr>
            <w:r w:rsidRPr="00074B99">
              <w:rPr>
                <w:b/>
              </w:rPr>
              <w:t>EntityIdEncoder</w:t>
            </w:r>
          </w:p>
          <w:p w14:paraId="73F70F3D" w14:textId="77777777" w:rsidR="00CB6613" w:rsidRPr="00074B99" w:rsidRDefault="00CB6613" w:rsidP="004265ED">
            <w:pPr>
              <w:ind w:firstLine="0"/>
              <w:jc w:val="center"/>
              <w:rPr>
                <w:b/>
              </w:rPr>
            </w:pPr>
            <w:r w:rsidRPr="00074B99">
              <w:rPr>
                <w:b/>
              </w:rPr>
              <w:t>ProtocolIdEncoder</w:t>
            </w:r>
          </w:p>
          <w:p w14:paraId="76DF79D4" w14:textId="77777777" w:rsidR="00CB6613" w:rsidRPr="00074B99" w:rsidRDefault="00CB6613" w:rsidP="004265ED">
            <w:pPr>
              <w:ind w:firstLine="0"/>
              <w:jc w:val="center"/>
              <w:rPr>
                <w:b/>
              </w:rPr>
            </w:pPr>
            <w:r w:rsidRPr="00074B99">
              <w:rPr>
                <w:b/>
              </w:rPr>
              <w:t>GuidPrefixEncoder</w:t>
            </w:r>
          </w:p>
          <w:p w14:paraId="0623BF35" w14:textId="7651A2D6" w:rsidR="00CB6613" w:rsidRPr="00074B99" w:rsidRDefault="00CB6613" w:rsidP="004265ED">
            <w:pPr>
              <w:ind w:firstLine="0"/>
              <w:jc w:val="center"/>
              <w:rPr>
                <w:b/>
              </w:rPr>
            </w:pPr>
            <w:r w:rsidRPr="00074B99">
              <w:rPr>
                <w:b/>
              </w:rPr>
              <w:t>VendorIdEncoder</w:t>
            </w:r>
          </w:p>
        </w:tc>
        <w:tc>
          <w:tcPr>
            <w:tcW w:w="1975" w:type="dxa"/>
            <w:vAlign w:val="center"/>
          </w:tcPr>
          <w:p w14:paraId="246B1777" w14:textId="34E0F071"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w:t>
            </w:r>
          </w:p>
        </w:tc>
        <w:tc>
          <w:tcPr>
            <w:tcW w:w="3544" w:type="dxa"/>
            <w:vAlign w:val="center"/>
          </w:tcPr>
          <w:p w14:paraId="3B700773" w14:textId="4DF0A1CC"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Obtiene el objeto </w:t>
            </w:r>
            <w:r w:rsidR="00CB6613" w:rsidRPr="00074B99">
              <w:t>(nombre de la clase)</w:t>
            </w:r>
            <w:r w:rsidRPr="00074B99">
              <w:t xml:space="preserve"> del buffer</w:t>
            </w:r>
          </w:p>
        </w:tc>
      </w:tr>
      <w:tr w:rsidR="004427C5" w:rsidRPr="00074B99" w14:paraId="678005E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074B99" w:rsidRDefault="004427C5" w:rsidP="004265ED">
            <w:pPr>
              <w:ind w:firstLine="0"/>
              <w:jc w:val="center"/>
              <w:rPr>
                <w:b/>
              </w:rPr>
            </w:pPr>
          </w:p>
        </w:tc>
        <w:tc>
          <w:tcPr>
            <w:tcW w:w="1975" w:type="dxa"/>
            <w:vAlign w:val="center"/>
          </w:tcPr>
          <w:p w14:paraId="7AE60F43" w14:textId="3474ECE7"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Put</w:t>
            </w:r>
          </w:p>
        </w:tc>
        <w:tc>
          <w:tcPr>
            <w:tcW w:w="3544" w:type="dxa"/>
            <w:vAlign w:val="center"/>
          </w:tcPr>
          <w:p w14:paraId="66E482EF" w14:textId="66F494CD"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Pone el objeto </w:t>
            </w:r>
            <w:r w:rsidR="00CB6613" w:rsidRPr="00074B99">
              <w:t>(nombre de la clase)</w:t>
            </w:r>
            <w:r w:rsidRPr="00074B99">
              <w:t xml:space="preserve"> en el buffer</w:t>
            </w:r>
          </w:p>
        </w:tc>
      </w:tr>
      <w:tr w:rsidR="004427C5" w:rsidRPr="00074B99" w14:paraId="7B7798F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074B99" w:rsidRDefault="004427C5" w:rsidP="004265ED">
            <w:pPr>
              <w:ind w:firstLine="0"/>
              <w:jc w:val="center"/>
              <w:rPr>
                <w:b/>
              </w:rPr>
            </w:pPr>
          </w:p>
        </w:tc>
        <w:tc>
          <w:tcPr>
            <w:tcW w:w="1975" w:type="dxa"/>
            <w:vAlign w:val="center"/>
          </w:tcPr>
          <w:p w14:paraId="419788EC" w14:textId="04B12932"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Read</w:t>
            </w:r>
          </w:p>
        </w:tc>
        <w:tc>
          <w:tcPr>
            <w:tcW w:w="3544" w:type="dxa"/>
            <w:vAlign w:val="center"/>
          </w:tcPr>
          <w:p w14:paraId="6D6CA15F" w14:textId="45410899"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Leer el </w:t>
            </w:r>
            <w:r w:rsidR="00CB6613" w:rsidRPr="00074B99">
              <w:t>(nombre de la clase)</w:t>
            </w:r>
            <w:r w:rsidRPr="00074B99">
              <w:t xml:space="preserve"> del buffer</w:t>
            </w:r>
          </w:p>
        </w:tc>
      </w:tr>
      <w:tr w:rsidR="004427C5" w:rsidRPr="00074B99" w14:paraId="345F763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074B99" w:rsidRDefault="004427C5" w:rsidP="004265ED">
            <w:pPr>
              <w:ind w:firstLine="0"/>
              <w:jc w:val="center"/>
              <w:rPr>
                <w:b/>
              </w:rPr>
            </w:pPr>
          </w:p>
        </w:tc>
        <w:tc>
          <w:tcPr>
            <w:tcW w:w="1975" w:type="dxa"/>
            <w:vAlign w:val="center"/>
          </w:tcPr>
          <w:p w14:paraId="42F51040" w14:textId="1B861D63"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Write</w:t>
            </w:r>
          </w:p>
        </w:tc>
        <w:tc>
          <w:tcPr>
            <w:tcW w:w="3544" w:type="dxa"/>
            <w:vAlign w:val="center"/>
          </w:tcPr>
          <w:p w14:paraId="4E7D34CD" w14:textId="1F0871A7"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Escribir o cambia un </w:t>
            </w:r>
            <w:r w:rsidR="00CB6613" w:rsidRPr="00074B99">
              <w:t>(nombre de la clase)</w:t>
            </w:r>
            <w:r w:rsidRPr="00074B99">
              <w:t xml:space="preserve"> del buffer</w:t>
            </w:r>
          </w:p>
        </w:tc>
      </w:tr>
      <w:tr w:rsidR="004427C5" w:rsidRPr="00074B99" w14:paraId="75AF938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074B99" w:rsidRDefault="004427C5" w:rsidP="004265ED">
            <w:pPr>
              <w:ind w:firstLine="0"/>
              <w:jc w:val="center"/>
              <w:rPr>
                <w:b/>
              </w:rPr>
            </w:pPr>
            <w:r w:rsidRPr="00074B99">
              <w:rPr>
                <w:b/>
              </w:rPr>
              <w:t>Sentinel</w:t>
            </w:r>
          </w:p>
        </w:tc>
        <w:tc>
          <w:tcPr>
            <w:tcW w:w="1975" w:type="dxa"/>
            <w:vAlign w:val="center"/>
          </w:tcPr>
          <w:p w14:paraId="6E578F33" w14:textId="3CAA99D3"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Sentinel</w:t>
            </w:r>
          </w:p>
        </w:tc>
        <w:tc>
          <w:tcPr>
            <w:tcW w:w="3544" w:type="dxa"/>
            <w:vAlign w:val="center"/>
          </w:tcPr>
          <w:p w14:paraId="301D78C9" w14:textId="77DBF703" w:rsidR="004427C5" w:rsidRPr="00074B99"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Crea una instancia en el espacio de memoria correspondiente a la instancia Sentinel</w:t>
            </w:r>
          </w:p>
        </w:tc>
      </w:tr>
      <w:tr w:rsidR="00CB6613" w:rsidRPr="00074B99" w14:paraId="33B8BF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074B99" w:rsidRDefault="00CB6613" w:rsidP="004265ED">
            <w:pPr>
              <w:ind w:firstLine="0"/>
              <w:jc w:val="center"/>
              <w:rPr>
                <w:b/>
              </w:rPr>
            </w:pPr>
            <w:r w:rsidRPr="00074B99">
              <w:rPr>
                <w:b/>
              </w:rPr>
              <w:t>EntityIdSerializer</w:t>
            </w:r>
          </w:p>
          <w:p w14:paraId="566D90E7" w14:textId="77777777" w:rsidR="00CB6613" w:rsidRPr="00074B99" w:rsidRDefault="00CB6613" w:rsidP="004265ED">
            <w:pPr>
              <w:ind w:firstLine="0"/>
              <w:jc w:val="center"/>
              <w:rPr>
                <w:b/>
              </w:rPr>
            </w:pPr>
            <w:r w:rsidRPr="00074B99">
              <w:rPr>
                <w:b/>
              </w:rPr>
              <w:t>VendorIdSerializer</w:t>
            </w:r>
          </w:p>
          <w:p w14:paraId="445CD146" w14:textId="77777777" w:rsidR="00CB6613" w:rsidRPr="00074B99" w:rsidRDefault="00CB6613" w:rsidP="004265ED">
            <w:pPr>
              <w:ind w:firstLine="0"/>
              <w:jc w:val="center"/>
              <w:rPr>
                <w:b/>
              </w:rPr>
            </w:pPr>
            <w:r w:rsidRPr="00074B99">
              <w:rPr>
                <w:b/>
              </w:rPr>
              <w:t>GuidPrefixSerializer</w:t>
            </w:r>
          </w:p>
          <w:p w14:paraId="07CE7C25" w14:textId="77777777" w:rsidR="00CB6613" w:rsidRPr="00074B99" w:rsidRDefault="00CB6613" w:rsidP="004265ED">
            <w:pPr>
              <w:ind w:firstLine="0"/>
              <w:jc w:val="center"/>
              <w:rPr>
                <w:b/>
              </w:rPr>
            </w:pPr>
            <w:r w:rsidRPr="00074B99">
              <w:rPr>
                <w:b/>
              </w:rPr>
              <w:t>GUIDSerializer</w:t>
            </w:r>
          </w:p>
          <w:p w14:paraId="4A2A4282" w14:textId="177D49F2" w:rsidR="00CB6613" w:rsidRPr="00074B99" w:rsidRDefault="00CB6613" w:rsidP="004265ED">
            <w:pPr>
              <w:ind w:firstLine="0"/>
              <w:jc w:val="center"/>
              <w:rPr>
                <w:b/>
              </w:rPr>
            </w:pPr>
            <w:r w:rsidRPr="00074B99">
              <w:rPr>
                <w:b/>
              </w:rPr>
              <w:t>ProtocolIdSerializer</w:t>
            </w:r>
          </w:p>
        </w:tc>
        <w:tc>
          <w:tcPr>
            <w:tcW w:w="1975" w:type="dxa"/>
            <w:vAlign w:val="center"/>
          </w:tcPr>
          <w:p w14:paraId="524657AE" w14:textId="0DAFD798"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GetStaticMethods</w:t>
            </w:r>
          </w:p>
        </w:tc>
        <w:tc>
          <w:tcPr>
            <w:tcW w:w="3544" w:type="dxa"/>
            <w:vAlign w:val="center"/>
          </w:tcPr>
          <w:p w14:paraId="6F9EA1F9" w14:textId="3B7815C2"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Crea los métodos delegados (nombre de la clase) de escritura y lectura</w:t>
            </w:r>
          </w:p>
        </w:tc>
      </w:tr>
      <w:tr w:rsidR="00CB6613" w:rsidRPr="00074B99" w14:paraId="41E68DF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074B99" w:rsidRDefault="00CB6613" w:rsidP="004265ED">
            <w:pPr>
              <w:ind w:firstLine="0"/>
              <w:jc w:val="center"/>
            </w:pPr>
          </w:p>
        </w:tc>
        <w:tc>
          <w:tcPr>
            <w:tcW w:w="1975" w:type="dxa"/>
            <w:vAlign w:val="center"/>
          </w:tcPr>
          <w:p w14:paraId="43B63D8E" w14:textId="44E1BC63" w:rsidR="00CB6613" w:rsidRPr="00074B99"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GetSubtypes</w:t>
            </w:r>
          </w:p>
        </w:tc>
        <w:tc>
          <w:tcPr>
            <w:tcW w:w="3544" w:type="dxa"/>
            <w:vAlign w:val="center"/>
          </w:tcPr>
          <w:p w14:paraId="41645A3C" w14:textId="2304F284" w:rsidR="00CB6613" w:rsidRPr="00074B99"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Obtiene un subtipo</w:t>
            </w:r>
          </w:p>
        </w:tc>
      </w:tr>
      <w:tr w:rsidR="00CB6613" w:rsidRPr="00074B99" w14:paraId="4C75A4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074B99" w:rsidRDefault="00CB6613" w:rsidP="004265ED">
            <w:pPr>
              <w:ind w:firstLine="0"/>
              <w:jc w:val="center"/>
            </w:pPr>
          </w:p>
        </w:tc>
        <w:tc>
          <w:tcPr>
            <w:tcW w:w="1975" w:type="dxa"/>
            <w:vAlign w:val="center"/>
          </w:tcPr>
          <w:p w14:paraId="545FF251" w14:textId="3FFF70F3"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Handles</w:t>
            </w:r>
          </w:p>
        </w:tc>
        <w:tc>
          <w:tcPr>
            <w:tcW w:w="3544" w:type="dxa"/>
            <w:vAlign w:val="center"/>
          </w:tcPr>
          <w:p w14:paraId="7FDFEC35" w14:textId="33F78730"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Compara al tipo del tipo de (nombre de la clase)</w:t>
            </w:r>
          </w:p>
        </w:tc>
      </w:tr>
    </w:tbl>
    <w:p w14:paraId="0E119276" w14:textId="77777777" w:rsidR="006C59B9" w:rsidRPr="00074B99" w:rsidRDefault="006C59B9" w:rsidP="002F4770"/>
    <w:p w14:paraId="160720F2" w14:textId="2132E2B4" w:rsidR="00CB3AAC" w:rsidRPr="00074B99" w:rsidRDefault="00CB3AAC" w:rsidP="002F4770">
      <w:r w:rsidRPr="00074B99">
        <w:t xml:space="preserve">Una vez que se tiene la posibilidad de codificar y decodificar mensajes, cabeceras e identificadores dentro de un buffer. Es necesario tener un esquema de serialización el cual se encuentra mostrado en la </w:t>
      </w:r>
      <w:r w:rsidR="00D07F34" w:rsidRPr="00074B99">
        <w:fldChar w:fldCharType="begin"/>
      </w:r>
      <w:r w:rsidR="00D07F34" w:rsidRPr="00074B99">
        <w:instrText xml:space="preserve"> REF _Ref421703622 \h </w:instrText>
      </w:r>
      <w:r w:rsidR="00D07F34" w:rsidRPr="00074B99">
        <w:fldChar w:fldCharType="separate"/>
      </w:r>
      <w:r w:rsidR="0020142C" w:rsidRPr="00074B99">
        <w:t xml:space="preserve">Tabla </w:t>
      </w:r>
      <w:r w:rsidR="0020142C" w:rsidRPr="00074B99">
        <w:rPr>
          <w:noProof/>
        </w:rPr>
        <w:t>3</w:t>
      </w:r>
      <w:r w:rsidR="0020142C" w:rsidRPr="00074B99">
        <w:noBreakHyphen/>
      </w:r>
      <w:r w:rsidR="0020142C" w:rsidRPr="00074B99">
        <w:rPr>
          <w:noProof/>
        </w:rPr>
        <w:t>5</w:t>
      </w:r>
      <w:r w:rsidR="00D07F34" w:rsidRPr="00074B99">
        <w:fldChar w:fldCharType="end"/>
      </w:r>
      <w:r w:rsidR="00D07F34" w:rsidRPr="00074B99">
        <w:t xml:space="preserve"> y </w:t>
      </w:r>
      <w:r w:rsidR="00D07F34" w:rsidRPr="00074B99">
        <w:fldChar w:fldCharType="begin"/>
      </w:r>
      <w:r w:rsidR="00D07F34" w:rsidRPr="00074B99">
        <w:instrText xml:space="preserve"> REF _Ref421703638 \h </w:instrText>
      </w:r>
      <w:r w:rsidR="00D07F34"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5</w:t>
      </w:r>
      <w:r w:rsidR="00D07F34" w:rsidRPr="00074B99">
        <w:fldChar w:fldCharType="end"/>
      </w:r>
      <w:r w:rsidR="00D07F34" w:rsidRPr="00074B99">
        <w:t>.</w:t>
      </w:r>
    </w:p>
    <w:p w14:paraId="097D249F" w14:textId="77777777" w:rsidR="00DD73FE" w:rsidRPr="00074B99" w:rsidRDefault="007501C2" w:rsidP="008347C9">
      <w:pPr>
        <w:keepNext/>
        <w:jc w:val="center"/>
      </w:pPr>
      <w:r w:rsidRPr="00074B99">
        <w:rPr>
          <w:noProof/>
          <w:lang w:eastAsia="es-EC"/>
        </w:rPr>
        <w:lastRenderedPageBreak/>
        <w:drawing>
          <wp:inline distT="0" distB="0" distL="0" distR="0" wp14:anchorId="1A52451D" wp14:editId="728E0149">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01CCB2B2" w:rsidR="00E362AB" w:rsidRPr="00074B99" w:rsidRDefault="00DD73FE" w:rsidP="00DD73FE">
      <w:pPr>
        <w:pStyle w:val="Descripcin"/>
      </w:pPr>
      <w:bookmarkStart w:id="318" w:name="_Ref421703638"/>
      <w:bookmarkStart w:id="319" w:name="_Toc425414794"/>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5</w:t>
      </w:r>
      <w:r w:rsidR="007D7E71" w:rsidRPr="00074B99">
        <w:fldChar w:fldCharType="end"/>
      </w:r>
      <w:bookmarkEnd w:id="318"/>
      <w:r w:rsidRPr="00074B99">
        <w:rPr>
          <w:i w:val="0"/>
        </w:rPr>
        <w:t>. Diagrama de clases para la serialización de mensajes</w:t>
      </w:r>
      <w:bookmarkEnd w:id="319"/>
    </w:p>
    <w:p w14:paraId="65E2E831" w14:textId="1139770E" w:rsidR="00D07F34" w:rsidRPr="00074B99" w:rsidRDefault="00D07F34" w:rsidP="000922CC">
      <w:pPr>
        <w:pStyle w:val="Descripcin"/>
        <w:keepNext/>
      </w:pPr>
      <w:bookmarkStart w:id="320" w:name="_Ref421703622"/>
      <w:bookmarkStart w:id="321" w:name="_Toc425414580"/>
      <w:r w:rsidRPr="00074B99">
        <w:t xml:space="preserve">Tabla </w:t>
      </w:r>
      <w:r w:rsidR="00AE11C0">
        <w:fldChar w:fldCharType="begin"/>
      </w:r>
      <w:r w:rsidR="00AE11C0">
        <w:instrText xml:space="preserve"> STYLEREF 1 \s </w:instrText>
      </w:r>
      <w:r w:rsidR="00AE11C0">
        <w:fldChar w:fldCharType="separate"/>
      </w:r>
      <w:r w:rsidR="00AE11C0">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w:t>
      </w:r>
      <w:r w:rsidR="00AE11C0">
        <w:fldChar w:fldCharType="end"/>
      </w:r>
      <w:bookmarkEnd w:id="320"/>
      <w:r w:rsidRPr="00074B99">
        <w:rPr>
          <w:i w:val="0"/>
        </w:rPr>
        <w:t>. Métodos de las clases para la serialización y deserialización</w:t>
      </w:r>
      <w:bookmarkEnd w:id="321"/>
    </w:p>
    <w:tbl>
      <w:tblPr>
        <w:tblStyle w:val="Tabladecuadrcula7concolores"/>
        <w:tblW w:w="9356" w:type="dxa"/>
        <w:tblLook w:val="04A0" w:firstRow="1" w:lastRow="0" w:firstColumn="1" w:lastColumn="0" w:noHBand="0" w:noVBand="1"/>
      </w:tblPr>
      <w:tblGrid>
        <w:gridCol w:w="3270"/>
        <w:gridCol w:w="2973"/>
        <w:gridCol w:w="3113"/>
      </w:tblGrid>
      <w:tr w:rsidR="008347C9" w:rsidRPr="00074B99"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074B99" w:rsidRDefault="008347C9" w:rsidP="000922CC">
            <w:pPr>
              <w:ind w:firstLine="0"/>
              <w:jc w:val="center"/>
              <w:rPr>
                <w:b w:val="0"/>
              </w:rPr>
            </w:pPr>
            <w:r w:rsidRPr="00074B99">
              <w:rPr>
                <w:b w:val="0"/>
              </w:rPr>
              <w:t>Clase</w:t>
            </w:r>
          </w:p>
        </w:tc>
        <w:tc>
          <w:tcPr>
            <w:tcW w:w="2973" w:type="dxa"/>
            <w:vAlign w:val="center"/>
          </w:tcPr>
          <w:p w14:paraId="7E25CC09"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113" w:type="dxa"/>
            <w:vAlign w:val="center"/>
          </w:tcPr>
          <w:p w14:paraId="0B1175B3"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DF77F9" w:rsidRPr="00074B99"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074B99" w:rsidRDefault="00DF77F9" w:rsidP="000922CC">
            <w:pPr>
              <w:ind w:firstLine="0"/>
              <w:jc w:val="center"/>
              <w:rPr>
                <w:b/>
              </w:rPr>
            </w:pPr>
            <w:r w:rsidRPr="00074B99">
              <w:rPr>
                <w:b/>
              </w:rPr>
              <w:t>CDREncapsulation</w:t>
            </w:r>
          </w:p>
          <w:p w14:paraId="2EB35470" w14:textId="77777777" w:rsidR="00DF77F9" w:rsidRPr="00074B99" w:rsidRDefault="00DF77F9" w:rsidP="000922CC">
            <w:pPr>
              <w:ind w:firstLine="0"/>
              <w:jc w:val="center"/>
              <w:rPr>
                <w:b/>
              </w:rPr>
            </w:pPr>
          </w:p>
        </w:tc>
        <w:tc>
          <w:tcPr>
            <w:tcW w:w="2973" w:type="dxa"/>
            <w:vAlign w:val="center"/>
          </w:tcPr>
          <w:p w14:paraId="30BB299A" w14:textId="29C14791"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CDREncapsulation</w:t>
            </w:r>
          </w:p>
        </w:tc>
        <w:tc>
          <w:tcPr>
            <w:tcW w:w="3113" w:type="dxa"/>
            <w:vAlign w:val="center"/>
          </w:tcPr>
          <w:p w14:paraId="1737B56A" w14:textId="309C0ED4" w:rsidR="00DF77F9" w:rsidRPr="00074B99"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Es el método que sirve para serializar mensajes de datos</w:t>
            </w:r>
          </w:p>
        </w:tc>
      </w:tr>
      <w:tr w:rsidR="00DF77F9" w:rsidRPr="00074B99"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074B99" w:rsidRDefault="00DF77F9" w:rsidP="000922CC">
            <w:pPr>
              <w:ind w:firstLine="0"/>
              <w:jc w:val="center"/>
              <w:rPr>
                <w:b/>
              </w:rPr>
            </w:pPr>
          </w:p>
        </w:tc>
        <w:tc>
          <w:tcPr>
            <w:tcW w:w="2973" w:type="dxa"/>
            <w:vAlign w:val="center"/>
          </w:tcPr>
          <w:p w14:paraId="0B059A83" w14:textId="212B3A9C"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ContainsData</w:t>
            </w:r>
          </w:p>
        </w:tc>
        <w:tc>
          <w:tcPr>
            <w:tcW w:w="3113" w:type="dxa"/>
            <w:vAlign w:val="center"/>
          </w:tcPr>
          <w:p w14:paraId="710553E0" w14:textId="1F796CC2"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Informa si contiene Datos o no</w:t>
            </w:r>
          </w:p>
        </w:tc>
      </w:tr>
      <w:tr w:rsidR="00DF77F9" w:rsidRPr="00074B99"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074B99" w:rsidRDefault="00DF77F9" w:rsidP="000922CC">
            <w:pPr>
              <w:ind w:firstLine="0"/>
              <w:jc w:val="center"/>
              <w:rPr>
                <w:b/>
              </w:rPr>
            </w:pPr>
          </w:p>
        </w:tc>
        <w:tc>
          <w:tcPr>
            <w:tcW w:w="2973" w:type="dxa"/>
            <w:vAlign w:val="center"/>
          </w:tcPr>
          <w:p w14:paraId="25F9B4C8" w14:textId="12742627"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77992D20" w14:textId="104E1237" w:rsidR="00DF77F9" w:rsidRPr="00074B99"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Deserializa desde un buffer</w:t>
            </w:r>
          </w:p>
        </w:tc>
      </w:tr>
      <w:tr w:rsidR="00DF77F9" w:rsidRPr="00074B99"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074B99" w:rsidRDefault="00DF77F9" w:rsidP="000922CC">
            <w:pPr>
              <w:ind w:firstLine="0"/>
              <w:jc w:val="center"/>
              <w:rPr>
                <w:b/>
              </w:rPr>
            </w:pPr>
          </w:p>
        </w:tc>
        <w:tc>
          <w:tcPr>
            <w:tcW w:w="2973" w:type="dxa"/>
            <w:vAlign w:val="center"/>
          </w:tcPr>
          <w:p w14:paraId="52BB2E2F" w14:textId="667CD252"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71E7A1F4" w14:textId="1E1D8340"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Serializa</w:t>
            </w:r>
          </w:p>
        </w:tc>
      </w:tr>
      <w:tr w:rsidR="008347C9" w:rsidRPr="00074B99"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074B99" w:rsidRDefault="008347C9" w:rsidP="000922CC">
            <w:pPr>
              <w:ind w:firstLine="0"/>
              <w:jc w:val="center"/>
              <w:rPr>
                <w:b/>
              </w:rPr>
            </w:pPr>
            <w:r w:rsidRPr="00074B99">
              <w:rPr>
                <w:b/>
              </w:rPr>
              <w:t>EncapsulationManager</w:t>
            </w:r>
          </w:p>
        </w:tc>
        <w:tc>
          <w:tcPr>
            <w:tcW w:w="2973" w:type="dxa"/>
            <w:vAlign w:val="center"/>
          </w:tcPr>
          <w:p w14:paraId="0DE99D0C" w14:textId="0FCABDDC" w:rsidR="008347C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563A9CD7" w14:textId="12CED97D" w:rsidR="008347C9" w:rsidRPr="00074B99"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Gestiona la deseriali</w:t>
            </w:r>
            <w:r w:rsidR="00D43BCE" w:rsidRPr="00074B99">
              <w:t>zación</w:t>
            </w:r>
          </w:p>
        </w:tc>
      </w:tr>
      <w:tr w:rsidR="00DF77F9" w:rsidRPr="00074B99"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074B99" w:rsidRDefault="00DF77F9" w:rsidP="000922CC">
            <w:pPr>
              <w:ind w:firstLine="0"/>
              <w:jc w:val="center"/>
              <w:rPr>
                <w:b/>
              </w:rPr>
            </w:pPr>
          </w:p>
        </w:tc>
        <w:tc>
          <w:tcPr>
            <w:tcW w:w="2973" w:type="dxa"/>
            <w:vAlign w:val="center"/>
          </w:tcPr>
          <w:p w14:paraId="1553EBE9" w14:textId="4E0D7D75"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4F8E0C08" w14:textId="658C8A89"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Gestiona la serialización</w:t>
            </w:r>
          </w:p>
        </w:tc>
      </w:tr>
    </w:tbl>
    <w:p w14:paraId="08C8417C" w14:textId="77777777" w:rsidR="007A4CC1" w:rsidRPr="00074B99" w:rsidRDefault="007A4CC1" w:rsidP="00BB63F9"/>
    <w:p w14:paraId="0584E7D9" w14:textId="07A1DF38" w:rsidR="007A4CC1" w:rsidRPr="00074B99" w:rsidRDefault="00F86E9F" w:rsidP="000922CC">
      <w:pPr>
        <w:pStyle w:val="Ttulo3"/>
      </w:pPr>
      <w:bookmarkStart w:id="322" w:name="_Toc425414521"/>
      <w:r w:rsidRPr="00074B99">
        <w:t>Submódulo descubrimiento</w:t>
      </w:r>
      <w:bookmarkEnd w:id="322"/>
    </w:p>
    <w:p w14:paraId="7E80112B" w14:textId="551D6C29"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se define una serie de clases que permiten el descubrimiento de mensajes RTPS. A continuación en la </w:t>
      </w:r>
      <w:r w:rsidR="005F39F9" w:rsidRPr="00074B99">
        <w:fldChar w:fldCharType="begin"/>
      </w:r>
      <w:r w:rsidR="005F39F9" w:rsidRPr="00074B99">
        <w:instrText xml:space="preserve"> REF _Ref421711671 \h </w:instrText>
      </w:r>
      <w:r w:rsidR="005F39F9"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6</w:t>
      </w:r>
      <w:r w:rsidR="005F39F9" w:rsidRPr="00074B99">
        <w:fldChar w:fldCharType="end"/>
      </w:r>
      <w:r w:rsidR="005F39F9" w:rsidRPr="00074B99">
        <w:t xml:space="preserve"> </w:t>
      </w:r>
      <w:r w:rsidR="00F86E9F" w:rsidRPr="00074B99">
        <w:t>se muestra el diagrama de clases d</w:t>
      </w:r>
      <w:r w:rsidR="005F39F9" w:rsidRPr="00074B99">
        <w:t xml:space="preserve">el submódulo de descubrimiento y en la </w:t>
      </w:r>
      <w:r w:rsidR="003D7F82" w:rsidRPr="00074B99">
        <w:fldChar w:fldCharType="begin"/>
      </w:r>
      <w:r w:rsidR="003D7F82" w:rsidRPr="00074B99">
        <w:instrText xml:space="preserve"> REF _Ref421714098 \h </w:instrText>
      </w:r>
      <w:r w:rsidR="003D7F82" w:rsidRPr="00074B99">
        <w:fldChar w:fldCharType="separate"/>
      </w:r>
      <w:r w:rsidR="0020142C" w:rsidRPr="00074B99">
        <w:t xml:space="preserve">Tabla </w:t>
      </w:r>
      <w:r w:rsidR="0020142C" w:rsidRPr="00074B99">
        <w:rPr>
          <w:noProof/>
        </w:rPr>
        <w:t>3</w:t>
      </w:r>
      <w:r w:rsidR="0020142C" w:rsidRPr="00074B99">
        <w:noBreakHyphen/>
      </w:r>
      <w:r w:rsidR="0020142C" w:rsidRPr="00074B99">
        <w:rPr>
          <w:noProof/>
        </w:rPr>
        <w:t>6</w:t>
      </w:r>
      <w:r w:rsidR="003D7F82" w:rsidRPr="00074B99">
        <w:fldChar w:fldCharType="end"/>
      </w:r>
      <w:r w:rsidR="00621F0F" w:rsidRPr="00074B99">
        <w:t xml:space="preserve"> </w:t>
      </w:r>
      <w:r w:rsidR="005F39F9" w:rsidRPr="00074B99">
        <w:t>se realiza una explicación de cada método utilizado en el submódulo.</w:t>
      </w:r>
    </w:p>
    <w:p w14:paraId="11A97565" w14:textId="77777777" w:rsidR="005F39F9" w:rsidRPr="00074B99" w:rsidRDefault="005F39F9" w:rsidP="00DE5400"/>
    <w:p w14:paraId="37B00837" w14:textId="77777777" w:rsidR="00F86E9F" w:rsidRPr="00074B99" w:rsidRDefault="00F86E9F" w:rsidP="00DE5400"/>
    <w:p w14:paraId="29BF2734" w14:textId="77777777" w:rsidR="00F86E9F" w:rsidRPr="00074B99" w:rsidRDefault="00DE5400" w:rsidP="00E37AB5">
      <w:pPr>
        <w:keepNext/>
        <w:ind w:firstLine="0"/>
      </w:pPr>
      <w:r w:rsidRPr="00074B99">
        <w:rPr>
          <w:noProof/>
          <w:lang w:eastAsia="es-EC"/>
        </w:rPr>
        <w:lastRenderedPageBreak/>
        <w:drawing>
          <wp:inline distT="0" distB="0" distL="0" distR="0" wp14:anchorId="5E9E2990" wp14:editId="2F0BC6D1">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09D34AF4" w14:textId="766219FA" w:rsidR="000922CC" w:rsidRPr="00074B99" w:rsidRDefault="00F86E9F" w:rsidP="00F86E9F">
      <w:pPr>
        <w:pStyle w:val="Descripcin"/>
        <w:rPr>
          <w:i w:val="0"/>
        </w:rPr>
      </w:pPr>
      <w:bookmarkStart w:id="323" w:name="_Ref421711671"/>
      <w:bookmarkStart w:id="324" w:name="_Toc425414795"/>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6</w:t>
      </w:r>
      <w:r w:rsidR="007D7E71" w:rsidRPr="00074B99">
        <w:fldChar w:fldCharType="end"/>
      </w:r>
      <w:bookmarkEnd w:id="323"/>
      <w:r w:rsidRPr="00074B99">
        <w:t xml:space="preserve">. </w:t>
      </w:r>
      <w:r w:rsidRPr="00074B99">
        <w:rPr>
          <w:i w:val="0"/>
        </w:rPr>
        <w:t>Diagrama de clases del submódulo descubrimiento.</w:t>
      </w:r>
      <w:bookmarkEnd w:id="324"/>
    </w:p>
    <w:p w14:paraId="21E1E507" w14:textId="706519FA" w:rsidR="00621F0F" w:rsidRPr="00074B99" w:rsidRDefault="00621F0F" w:rsidP="00621F0F">
      <w:pPr>
        <w:pStyle w:val="Descripcin"/>
        <w:keepNext/>
      </w:pPr>
      <w:bookmarkStart w:id="325" w:name="_Ref421714098"/>
      <w:bookmarkStart w:id="326" w:name="_Toc425414581"/>
      <w:r w:rsidRPr="00074B99">
        <w:t xml:space="preserve">Tabla </w:t>
      </w:r>
      <w:r w:rsidR="00AE11C0">
        <w:fldChar w:fldCharType="begin"/>
      </w:r>
      <w:r w:rsidR="00AE11C0">
        <w:instrText xml:space="preserve"> STYLEREF 1 \s </w:instrText>
      </w:r>
      <w:r w:rsidR="00AE11C0">
        <w:fldChar w:fldCharType="separate"/>
      </w:r>
      <w:r w:rsidR="00AE11C0">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w:t>
      </w:r>
      <w:r w:rsidR="00AE11C0">
        <w:fldChar w:fldCharType="end"/>
      </w:r>
      <w:bookmarkEnd w:id="325"/>
      <w:r w:rsidRPr="00074B99">
        <w:t xml:space="preserve">. </w:t>
      </w:r>
      <w:r w:rsidRPr="00074B99">
        <w:rPr>
          <w:i w:val="0"/>
        </w:rPr>
        <w:t>Métodos de las clases para el descubrimiento.</w:t>
      </w:r>
      <w:bookmarkEnd w:id="326"/>
    </w:p>
    <w:tbl>
      <w:tblPr>
        <w:tblStyle w:val="Tabladecuadrcula3"/>
        <w:tblW w:w="8642" w:type="dxa"/>
        <w:jc w:val="center"/>
        <w:tblLayout w:type="fixed"/>
        <w:tblLook w:val="04A0" w:firstRow="1" w:lastRow="0" w:firstColumn="1" w:lastColumn="0" w:noHBand="0" w:noVBand="1"/>
      </w:tblPr>
      <w:tblGrid>
        <w:gridCol w:w="3823"/>
        <w:gridCol w:w="1842"/>
        <w:gridCol w:w="2977"/>
      </w:tblGrid>
      <w:tr w:rsidR="005F39F9" w:rsidRPr="00074B99" w14:paraId="6297569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823" w:type="dxa"/>
            <w:vAlign w:val="center"/>
          </w:tcPr>
          <w:p w14:paraId="0994341F" w14:textId="11B3760A" w:rsidR="005F39F9" w:rsidRPr="00074B99" w:rsidRDefault="005F39F9" w:rsidP="001774F8">
            <w:pPr>
              <w:ind w:firstLine="0"/>
              <w:jc w:val="center"/>
              <w:rPr>
                <w:b w:val="0"/>
              </w:rPr>
            </w:pPr>
            <w:r w:rsidRPr="00074B99">
              <w:t>Clases</w:t>
            </w:r>
          </w:p>
        </w:tc>
        <w:tc>
          <w:tcPr>
            <w:tcW w:w="1842" w:type="dxa"/>
            <w:vAlign w:val="center"/>
          </w:tcPr>
          <w:p w14:paraId="15A0370C" w14:textId="77D15C5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w:t>
            </w:r>
          </w:p>
        </w:tc>
        <w:tc>
          <w:tcPr>
            <w:tcW w:w="2977" w:type="dxa"/>
            <w:vAlign w:val="center"/>
          </w:tcPr>
          <w:p w14:paraId="3E6C7A29" w14:textId="27EB8F1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5F39F9" w:rsidRPr="00074B99" w14:paraId="19DA7B1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2E143E1" w14:textId="78DA1A8B" w:rsidR="005F39F9" w:rsidRPr="00074B99" w:rsidRDefault="005F39F9" w:rsidP="001774F8">
            <w:pPr>
              <w:ind w:firstLine="0"/>
              <w:jc w:val="center"/>
              <w:rPr>
                <w:b/>
              </w:rPr>
            </w:pPr>
            <w:r w:rsidRPr="00074B99">
              <w:rPr>
                <w:b/>
              </w:rPr>
              <w:t>SEDPbuiltinSubscriptionsWriter</w:t>
            </w:r>
          </w:p>
        </w:tc>
        <w:tc>
          <w:tcPr>
            <w:tcW w:w="1842" w:type="dxa"/>
            <w:vAlign w:val="center"/>
          </w:tcPr>
          <w:p w14:paraId="76F5FFF4" w14:textId="5CEB1940"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SEDPbuiltinSubscriptionsWriter</w:t>
            </w:r>
          </w:p>
        </w:tc>
        <w:tc>
          <w:tcPr>
            <w:tcW w:w="2977" w:type="dxa"/>
            <w:vAlign w:val="center"/>
          </w:tcPr>
          <w:p w14:paraId="56691F16" w14:textId="3A68C2E8"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de un Writer por medio del protocolo de descubrimiento SEDP.</w:t>
            </w:r>
          </w:p>
        </w:tc>
      </w:tr>
      <w:tr w:rsidR="005F39F9" w:rsidRPr="00074B99" w14:paraId="6A41BD7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DB1E57E" w14:textId="61665634" w:rsidR="005F39F9" w:rsidRPr="00074B99" w:rsidRDefault="005F39F9" w:rsidP="001774F8">
            <w:pPr>
              <w:ind w:firstLine="0"/>
              <w:jc w:val="center"/>
              <w:rPr>
                <w:b/>
              </w:rPr>
            </w:pPr>
            <w:r w:rsidRPr="00074B99">
              <w:rPr>
                <w:b/>
              </w:rPr>
              <w:t>SEDPbuiltinSubscriptionsReader</w:t>
            </w:r>
          </w:p>
        </w:tc>
        <w:tc>
          <w:tcPr>
            <w:tcW w:w="1842" w:type="dxa"/>
            <w:vAlign w:val="center"/>
          </w:tcPr>
          <w:p w14:paraId="5CBE0A6F" w14:textId="35E8B9C4"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SEDPbuiltinSubscriptionsReader</w:t>
            </w:r>
          </w:p>
        </w:tc>
        <w:tc>
          <w:tcPr>
            <w:tcW w:w="2977" w:type="dxa"/>
            <w:vAlign w:val="center"/>
          </w:tcPr>
          <w:p w14:paraId="01A32150" w14:textId="174684A2"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suscripción de un Reader por medio del protocolo de descubrimiento SEDP.</w:t>
            </w:r>
          </w:p>
        </w:tc>
      </w:tr>
      <w:tr w:rsidR="002024EA" w:rsidRPr="00074B99" w14:paraId="52E0773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5E0A79AC" w14:textId="0849928F" w:rsidR="002024EA" w:rsidRPr="00074B99" w:rsidRDefault="002024EA" w:rsidP="001774F8">
            <w:pPr>
              <w:ind w:firstLine="0"/>
              <w:jc w:val="center"/>
              <w:rPr>
                <w:b/>
              </w:rPr>
            </w:pPr>
            <w:r w:rsidRPr="00074B99">
              <w:rPr>
                <w:b/>
              </w:rPr>
              <w:t>SEDPbuiltinTopicsWriter</w:t>
            </w:r>
          </w:p>
        </w:tc>
        <w:tc>
          <w:tcPr>
            <w:tcW w:w="1842" w:type="dxa"/>
            <w:vAlign w:val="center"/>
          </w:tcPr>
          <w:p w14:paraId="52EAAE93" w14:textId="1C7F0168"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SEDPbuiltinTopicsWriter</w:t>
            </w:r>
          </w:p>
        </w:tc>
        <w:tc>
          <w:tcPr>
            <w:tcW w:w="2977" w:type="dxa"/>
            <w:vAlign w:val="center"/>
          </w:tcPr>
          <w:p w14:paraId="1038173F" w14:textId="2DBE7336"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 topic Writer en el protocolo SEDP,</w:t>
            </w:r>
          </w:p>
        </w:tc>
      </w:tr>
      <w:tr w:rsidR="0054328E" w:rsidRPr="00074B99" w14:paraId="7BE27D3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BFDD926" w14:textId="375526C0" w:rsidR="0054328E" w:rsidRPr="00074B99" w:rsidRDefault="0054328E" w:rsidP="001774F8">
            <w:pPr>
              <w:ind w:firstLine="0"/>
              <w:jc w:val="center"/>
              <w:rPr>
                <w:b/>
              </w:rPr>
            </w:pPr>
            <w:r w:rsidRPr="00074B99">
              <w:rPr>
                <w:b/>
              </w:rPr>
              <w:t>SEDPbuiltinTopicsReader</w:t>
            </w:r>
          </w:p>
        </w:tc>
        <w:tc>
          <w:tcPr>
            <w:tcW w:w="1842" w:type="dxa"/>
            <w:vAlign w:val="center"/>
          </w:tcPr>
          <w:p w14:paraId="44803FE6" w14:textId="08D67047"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SEDPbuiltinTopicsReader</w:t>
            </w:r>
          </w:p>
        </w:tc>
        <w:tc>
          <w:tcPr>
            <w:tcW w:w="2977" w:type="dxa"/>
            <w:vAlign w:val="center"/>
          </w:tcPr>
          <w:p w14:paraId="07204422" w14:textId="437E0EEB"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 topic Reader en el protocolo SEDP.</w:t>
            </w:r>
          </w:p>
        </w:tc>
      </w:tr>
      <w:tr w:rsidR="0054328E" w:rsidRPr="00074B99" w14:paraId="5A8C58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432B05B" w14:textId="55373947" w:rsidR="0054328E" w:rsidRPr="00074B99" w:rsidRDefault="0054328E" w:rsidP="001774F8">
            <w:pPr>
              <w:ind w:firstLine="0"/>
              <w:jc w:val="center"/>
              <w:rPr>
                <w:b/>
              </w:rPr>
            </w:pPr>
            <w:r w:rsidRPr="00074B99">
              <w:rPr>
                <w:b/>
              </w:rPr>
              <w:lastRenderedPageBreak/>
              <w:t>Sedp</w:t>
            </w:r>
          </w:p>
        </w:tc>
        <w:tc>
          <w:tcPr>
            <w:tcW w:w="1842" w:type="dxa"/>
            <w:vAlign w:val="center"/>
          </w:tcPr>
          <w:p w14:paraId="17A4669C" w14:textId="7777777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977" w:type="dxa"/>
            <w:vAlign w:val="center"/>
          </w:tcPr>
          <w:p w14:paraId="19011B98" w14:textId="63BE832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una instancia del protocolo SEDP en la implementación del protocolo RTPS.</w:t>
            </w:r>
          </w:p>
        </w:tc>
      </w:tr>
      <w:tr w:rsidR="0054328E" w:rsidRPr="00074B99" w14:paraId="7D8E6E2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7233E2" w14:textId="5B01C884" w:rsidR="0054328E" w:rsidRPr="00074B99" w:rsidRDefault="0054328E" w:rsidP="001774F8">
            <w:pPr>
              <w:ind w:firstLine="0"/>
              <w:jc w:val="center"/>
              <w:rPr>
                <w:b/>
              </w:rPr>
            </w:pPr>
            <w:r w:rsidRPr="00074B99">
              <w:rPr>
                <w:b/>
              </w:rPr>
              <w:t>SEDPbuiltinPublicationsReader</w:t>
            </w:r>
          </w:p>
        </w:tc>
        <w:tc>
          <w:tcPr>
            <w:tcW w:w="1842" w:type="dxa"/>
            <w:vAlign w:val="center"/>
          </w:tcPr>
          <w:p w14:paraId="733D52A5" w14:textId="6E7656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SEDPbuiltinPublicationsReader</w:t>
            </w:r>
          </w:p>
        </w:tc>
        <w:tc>
          <w:tcPr>
            <w:tcW w:w="2977" w:type="dxa"/>
            <w:vAlign w:val="center"/>
          </w:tcPr>
          <w:p w14:paraId="1298735D" w14:textId="04B2D5A4"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Reader por medio del protocolo SEDP.</w:t>
            </w:r>
          </w:p>
        </w:tc>
      </w:tr>
      <w:tr w:rsidR="0054328E" w:rsidRPr="00074B99" w14:paraId="414FC18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6A808F5" w14:textId="737FB02F" w:rsidR="0054328E" w:rsidRPr="00074B99" w:rsidRDefault="0054328E" w:rsidP="001774F8">
            <w:pPr>
              <w:ind w:firstLine="0"/>
              <w:jc w:val="center"/>
              <w:rPr>
                <w:b/>
              </w:rPr>
            </w:pPr>
            <w:r w:rsidRPr="00074B99">
              <w:rPr>
                <w:b/>
              </w:rPr>
              <w:t>SEDPbuiltinPublicationsWriter</w:t>
            </w:r>
          </w:p>
        </w:tc>
        <w:tc>
          <w:tcPr>
            <w:tcW w:w="1842" w:type="dxa"/>
            <w:vAlign w:val="center"/>
          </w:tcPr>
          <w:p w14:paraId="276CA281" w14:textId="13DD7F9D"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SEDPbuiltinPublicationsWriter</w:t>
            </w:r>
          </w:p>
        </w:tc>
        <w:tc>
          <w:tcPr>
            <w:tcW w:w="2977" w:type="dxa"/>
            <w:vAlign w:val="center"/>
          </w:tcPr>
          <w:p w14:paraId="0DA30050" w14:textId="014A728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las publicaciones descubiertas por el Writer por medio del protocolo SEDP.</w:t>
            </w:r>
          </w:p>
        </w:tc>
      </w:tr>
      <w:tr w:rsidR="0054328E" w:rsidRPr="00074B99" w14:paraId="1EF0DD1A"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0F9D42" w14:textId="075AEB1C" w:rsidR="0054328E" w:rsidRPr="00074B99" w:rsidRDefault="0054328E" w:rsidP="001774F8">
            <w:pPr>
              <w:ind w:firstLine="0"/>
              <w:jc w:val="center"/>
              <w:rPr>
                <w:b/>
              </w:rPr>
            </w:pPr>
            <w:r w:rsidRPr="00074B99">
              <w:rPr>
                <w:b/>
              </w:rPr>
              <w:t>Spdp</w:t>
            </w:r>
          </w:p>
        </w:tc>
        <w:tc>
          <w:tcPr>
            <w:tcW w:w="1842" w:type="dxa"/>
            <w:vAlign w:val="center"/>
          </w:tcPr>
          <w:p w14:paraId="2D10D667" w14:textId="4CE82C2C"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w:t>
            </w:r>
          </w:p>
        </w:tc>
        <w:tc>
          <w:tcPr>
            <w:tcW w:w="2977" w:type="dxa"/>
            <w:vAlign w:val="center"/>
          </w:tcPr>
          <w:p w14:paraId="79FDF6C5" w14:textId="3009AB65"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una instancia del protocolo SPDP en la implementación del protocolo RTPS.</w:t>
            </w:r>
          </w:p>
        </w:tc>
      </w:tr>
      <w:tr w:rsidR="0054328E" w:rsidRPr="00074B99" w14:paraId="5A70462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195EF9E7" w14:textId="571E9E29" w:rsidR="0054328E" w:rsidRPr="00074B99" w:rsidRDefault="0054328E" w:rsidP="001774F8">
            <w:pPr>
              <w:ind w:firstLine="0"/>
              <w:jc w:val="center"/>
              <w:rPr>
                <w:b/>
              </w:rPr>
            </w:pPr>
            <w:r w:rsidRPr="00074B99">
              <w:rPr>
                <w:b/>
              </w:rPr>
              <w:t>SPDPSubscriptionBuiltinTopicData</w:t>
            </w:r>
          </w:p>
        </w:tc>
        <w:tc>
          <w:tcPr>
            <w:tcW w:w="1842" w:type="dxa"/>
            <w:vAlign w:val="center"/>
          </w:tcPr>
          <w:p w14:paraId="6BA5C305" w14:textId="01F3819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SPDPSubscriptionBuiltinTopicData</w:t>
            </w:r>
          </w:p>
        </w:tc>
        <w:tc>
          <w:tcPr>
            <w:tcW w:w="2977" w:type="dxa"/>
            <w:vAlign w:val="center"/>
          </w:tcPr>
          <w:p w14:paraId="5137882F" w14:textId="75BFE72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en el protocolo SPDP de un topic.</w:t>
            </w:r>
          </w:p>
        </w:tc>
      </w:tr>
      <w:tr w:rsidR="0054328E" w:rsidRPr="00074B99" w14:paraId="52A988A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040CA52" w14:textId="1F04CD99" w:rsidR="0054328E" w:rsidRPr="00074B99" w:rsidRDefault="0054328E" w:rsidP="001774F8">
            <w:pPr>
              <w:ind w:firstLine="0"/>
              <w:jc w:val="center"/>
              <w:rPr>
                <w:b/>
              </w:rPr>
            </w:pPr>
            <w:r w:rsidRPr="00074B99">
              <w:rPr>
                <w:b/>
              </w:rPr>
              <w:t>SPDPPublicationBuiltinTopicData</w:t>
            </w:r>
          </w:p>
        </w:tc>
        <w:tc>
          <w:tcPr>
            <w:tcW w:w="1842" w:type="dxa"/>
            <w:vAlign w:val="center"/>
          </w:tcPr>
          <w:p w14:paraId="709E7870" w14:textId="1082C8D1"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SPDPPublicationBuiltinTopicData</w:t>
            </w:r>
          </w:p>
        </w:tc>
        <w:tc>
          <w:tcPr>
            <w:tcW w:w="2977" w:type="dxa"/>
            <w:vAlign w:val="center"/>
          </w:tcPr>
          <w:p w14:paraId="0A7F59ED" w14:textId="241B410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topic por medio del protocolo SPDP.</w:t>
            </w:r>
          </w:p>
        </w:tc>
      </w:tr>
      <w:tr w:rsidR="0054328E" w:rsidRPr="00074B99" w14:paraId="1F83788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4CED3BCC" w14:textId="560F2868" w:rsidR="0054328E" w:rsidRPr="00074B99" w:rsidRDefault="0054328E" w:rsidP="001774F8">
            <w:pPr>
              <w:ind w:firstLine="0"/>
              <w:jc w:val="center"/>
              <w:rPr>
                <w:b/>
              </w:rPr>
            </w:pPr>
            <w:r w:rsidRPr="00074B99">
              <w:rPr>
                <w:b/>
              </w:rPr>
              <w:t>SPDPbuiltinParticipantWriterImpl</w:t>
            </w:r>
          </w:p>
        </w:tc>
        <w:tc>
          <w:tcPr>
            <w:tcW w:w="1842" w:type="dxa"/>
            <w:vAlign w:val="center"/>
          </w:tcPr>
          <w:p w14:paraId="441BF0FA" w14:textId="434ED30F"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PeriodicWork</w:t>
            </w:r>
          </w:p>
        </w:tc>
        <w:tc>
          <w:tcPr>
            <w:tcW w:w="2977" w:type="dxa"/>
            <w:vAlign w:val="center"/>
          </w:tcPr>
          <w:p w14:paraId="7EF887ED" w14:textId="7761BCB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Envía periódicamente objetos de datos.</w:t>
            </w:r>
          </w:p>
        </w:tc>
      </w:tr>
      <w:tr w:rsidR="0054328E" w:rsidRPr="00074B99" w14:paraId="64C92E1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0D471881" w14:textId="77777777" w:rsidR="0054328E" w:rsidRPr="00074B99" w:rsidRDefault="0054328E" w:rsidP="001774F8">
            <w:pPr>
              <w:ind w:firstLine="0"/>
              <w:jc w:val="center"/>
              <w:rPr>
                <w:b/>
              </w:rPr>
            </w:pPr>
          </w:p>
        </w:tc>
        <w:tc>
          <w:tcPr>
            <w:tcW w:w="1842" w:type="dxa"/>
            <w:vAlign w:val="center"/>
          </w:tcPr>
          <w:p w14:paraId="7B83BF23" w14:textId="4A26B49A"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08489D5A" w14:textId="5E14C1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54328E" w:rsidRPr="00074B99" w14:paraId="452328E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DCA46AF" w14:textId="77777777" w:rsidR="0054328E" w:rsidRPr="00074B99" w:rsidRDefault="0054328E" w:rsidP="001774F8">
            <w:pPr>
              <w:ind w:firstLine="0"/>
              <w:jc w:val="center"/>
              <w:rPr>
                <w:b/>
              </w:rPr>
            </w:pPr>
          </w:p>
        </w:tc>
        <w:tc>
          <w:tcPr>
            <w:tcW w:w="1842" w:type="dxa"/>
            <w:vAlign w:val="center"/>
          </w:tcPr>
          <w:p w14:paraId="74067965" w14:textId="70E3ECD8"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376BFF05" w14:textId="3F9991A2"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el envío de objetos de datos.</w:t>
            </w:r>
          </w:p>
        </w:tc>
      </w:tr>
      <w:tr w:rsidR="00621F0F" w:rsidRPr="00074B99" w14:paraId="68FC4C4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7D91F18B" w14:textId="5F6E1E81" w:rsidR="00621F0F" w:rsidRPr="00074B99" w:rsidRDefault="00621F0F" w:rsidP="001774F8">
            <w:pPr>
              <w:ind w:firstLine="0"/>
              <w:jc w:val="center"/>
              <w:rPr>
                <w:b/>
              </w:rPr>
            </w:pPr>
            <w:r w:rsidRPr="00074B99">
              <w:rPr>
                <w:b/>
              </w:rPr>
              <w:t>SPDPbuiltinParticipantReaderImpl</w:t>
            </w:r>
          </w:p>
        </w:tc>
        <w:tc>
          <w:tcPr>
            <w:tcW w:w="1842" w:type="dxa"/>
            <w:vAlign w:val="center"/>
          </w:tcPr>
          <w:p w14:paraId="62EC6691" w14:textId="2E122030"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2227B94C" w14:textId="5D570541"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621F0F" w:rsidRPr="00074B99" w14:paraId="53BC3B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F2CFCF6" w14:textId="77777777" w:rsidR="00621F0F" w:rsidRPr="00074B99" w:rsidRDefault="00621F0F" w:rsidP="001774F8">
            <w:pPr>
              <w:ind w:firstLine="0"/>
              <w:jc w:val="center"/>
            </w:pPr>
          </w:p>
        </w:tc>
        <w:tc>
          <w:tcPr>
            <w:tcW w:w="1842" w:type="dxa"/>
            <w:vAlign w:val="center"/>
          </w:tcPr>
          <w:p w14:paraId="1BF135F2" w14:textId="77507FBE"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0FAF50D2" w14:textId="4EB2EA43"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la recepción de objetos de datos.</w:t>
            </w:r>
          </w:p>
        </w:tc>
      </w:tr>
    </w:tbl>
    <w:p w14:paraId="2AA8F232" w14:textId="77777777" w:rsidR="00F86E9F" w:rsidRPr="00074B99" w:rsidRDefault="00F86E9F" w:rsidP="00F86E9F"/>
    <w:p w14:paraId="4D80EA6C" w14:textId="0E9B0ECC" w:rsidR="000922CC" w:rsidRPr="00074B99" w:rsidRDefault="000922CC" w:rsidP="000922CC">
      <w:pPr>
        <w:pStyle w:val="Ttulo3"/>
      </w:pPr>
      <w:bookmarkStart w:id="327" w:name="_Toc425414522"/>
      <w:r w:rsidRPr="00074B99">
        <w:t>Submódulo comportamiento</w:t>
      </w:r>
      <w:bookmarkEnd w:id="327"/>
    </w:p>
    <w:p w14:paraId="33E635AA" w14:textId="4CF421E7" w:rsidR="00621F0F" w:rsidRPr="00074B99" w:rsidRDefault="00621F0F" w:rsidP="00621F0F">
      <w:r w:rsidRPr="00074B99">
        <w:t xml:space="preserve">El submódulo de comportamiento es el encargado de la interfaz con el módulo DDS desarrollado por el grupo de investigación,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w:t>
      </w:r>
      <w:r w:rsidR="003D7F82" w:rsidRPr="00074B99">
        <w:t xml:space="preserve">serie de clases que permiten mostrar el </w:t>
      </w:r>
      <w:r w:rsidR="003D7F82" w:rsidRPr="00074B99">
        <w:lastRenderedPageBreak/>
        <w:t>comportamiento de la comunicación</w:t>
      </w:r>
      <w:r w:rsidRPr="00074B99">
        <w:t>.</w:t>
      </w:r>
      <w:r w:rsidR="003D7F82" w:rsidRPr="00074B99">
        <w:t xml:space="preserve"> A continuación se presenta en la </w:t>
      </w:r>
      <w:r w:rsidR="00AB1719" w:rsidRPr="00074B99">
        <w:fldChar w:fldCharType="begin"/>
      </w:r>
      <w:r w:rsidR="00AB1719" w:rsidRPr="00074B99">
        <w:instrText xml:space="preserve"> REF _Ref421717400 \h </w:instrText>
      </w:r>
      <w:r w:rsidR="00AB1719"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7</w:t>
      </w:r>
      <w:r w:rsidR="00AB1719" w:rsidRPr="00074B99">
        <w:fldChar w:fldCharType="end"/>
      </w:r>
      <w:r w:rsidR="00AB1719" w:rsidRPr="00074B99">
        <w:t xml:space="preserve"> </w:t>
      </w:r>
      <w:r w:rsidR="003D7F82" w:rsidRPr="00074B99">
        <w:t xml:space="preserve">el diagrama de clases del submódulo comportamiento y en la </w:t>
      </w:r>
      <w:r w:rsidR="00AB1719" w:rsidRPr="00074B99">
        <w:fldChar w:fldCharType="begin"/>
      </w:r>
      <w:r w:rsidR="00AB1719" w:rsidRPr="00074B99">
        <w:instrText xml:space="preserve"> REF _Ref421717416 \h </w:instrText>
      </w:r>
      <w:r w:rsidR="00AB1719" w:rsidRPr="00074B99">
        <w:fldChar w:fldCharType="separate"/>
      </w:r>
      <w:r w:rsidR="0020142C" w:rsidRPr="00074B99">
        <w:t xml:space="preserve">Tabla </w:t>
      </w:r>
      <w:r w:rsidR="0020142C" w:rsidRPr="00074B99">
        <w:rPr>
          <w:noProof/>
        </w:rPr>
        <w:t>3</w:t>
      </w:r>
      <w:r w:rsidR="0020142C" w:rsidRPr="00074B99">
        <w:noBreakHyphen/>
      </w:r>
      <w:r w:rsidR="0020142C" w:rsidRPr="00074B99">
        <w:rPr>
          <w:noProof/>
        </w:rPr>
        <w:t>7</w:t>
      </w:r>
      <w:r w:rsidR="00AB1719" w:rsidRPr="00074B99">
        <w:fldChar w:fldCharType="end"/>
      </w:r>
      <w:r w:rsidR="00AB1719" w:rsidRPr="00074B99">
        <w:t xml:space="preserve"> </w:t>
      </w:r>
      <w:r w:rsidR="003D7F82" w:rsidRPr="00074B99">
        <w:t xml:space="preserve">se muestran los métodos necesarios para las clases para la comunicación entre el protocolo RTPS y el middleware DDS. </w:t>
      </w:r>
    </w:p>
    <w:p w14:paraId="5C0E29CE" w14:textId="77777777" w:rsidR="003D7F82" w:rsidRPr="00074B99" w:rsidRDefault="00621F0F" w:rsidP="00151C4F">
      <w:pPr>
        <w:keepNext/>
        <w:ind w:firstLine="0"/>
        <w:jc w:val="center"/>
      </w:pPr>
      <w:r w:rsidRPr="00074B99">
        <w:rPr>
          <w:noProof/>
          <w:lang w:eastAsia="es-EC"/>
        </w:rPr>
        <w:drawing>
          <wp:inline distT="0" distB="0" distL="0" distR="0" wp14:anchorId="72F55715" wp14:editId="6F0FE84C">
            <wp:extent cx="6085942" cy="3534033"/>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40D1E2CF" w14:textId="14DB8B1B" w:rsidR="00621F0F" w:rsidRPr="00074B99" w:rsidRDefault="003D7F82" w:rsidP="003D7F82">
      <w:pPr>
        <w:pStyle w:val="Descripcin"/>
        <w:rPr>
          <w:i w:val="0"/>
        </w:rPr>
      </w:pPr>
      <w:bookmarkStart w:id="328" w:name="_Ref421717400"/>
      <w:bookmarkStart w:id="329" w:name="_Toc425414796"/>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7</w:t>
      </w:r>
      <w:r w:rsidR="007D7E71" w:rsidRPr="00074B99">
        <w:fldChar w:fldCharType="end"/>
      </w:r>
      <w:bookmarkEnd w:id="328"/>
      <w:r w:rsidRPr="00074B99">
        <w:t xml:space="preserve">. </w:t>
      </w:r>
      <w:r w:rsidRPr="00074B99">
        <w:rPr>
          <w:i w:val="0"/>
        </w:rPr>
        <w:t>Diagrama de clases del submódulo comportamiento.</w:t>
      </w:r>
      <w:bookmarkEnd w:id="329"/>
    </w:p>
    <w:p w14:paraId="1A114814" w14:textId="18D486AA" w:rsidR="00AB1719" w:rsidRPr="00074B99" w:rsidRDefault="00AB1719" w:rsidP="00AB1719">
      <w:pPr>
        <w:pStyle w:val="Descripcin"/>
        <w:keepNext/>
      </w:pPr>
      <w:bookmarkStart w:id="330" w:name="_Ref421717416"/>
      <w:bookmarkStart w:id="331" w:name="_Toc425414582"/>
      <w:r w:rsidRPr="00074B99">
        <w:t xml:space="preserve">Tabla </w:t>
      </w:r>
      <w:r w:rsidR="00AE11C0">
        <w:fldChar w:fldCharType="begin"/>
      </w:r>
      <w:r w:rsidR="00AE11C0">
        <w:instrText xml:space="preserve"> STYLEREF 1 \s </w:instrText>
      </w:r>
      <w:r w:rsidR="00AE11C0">
        <w:fldChar w:fldCharType="separate"/>
      </w:r>
      <w:r w:rsidR="00AE11C0">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w:t>
      </w:r>
      <w:r w:rsidR="00AE11C0">
        <w:fldChar w:fldCharType="end"/>
      </w:r>
      <w:bookmarkEnd w:id="330"/>
      <w:r w:rsidRPr="00074B99">
        <w:t xml:space="preserve">. </w:t>
      </w:r>
      <w:r w:rsidRPr="00074B99">
        <w:rPr>
          <w:i w:val="0"/>
        </w:rPr>
        <w:t>Métodos de las clases para la comunicación del RTPS con el DDS.</w:t>
      </w:r>
      <w:bookmarkEnd w:id="331"/>
    </w:p>
    <w:tbl>
      <w:tblPr>
        <w:tblStyle w:val="Tabladecuadrcula3"/>
        <w:tblW w:w="8931" w:type="dxa"/>
        <w:jc w:val="center"/>
        <w:tblLook w:val="04A0" w:firstRow="1" w:lastRow="0" w:firstColumn="1" w:lastColumn="0" w:noHBand="0" w:noVBand="1"/>
      </w:tblPr>
      <w:tblGrid>
        <w:gridCol w:w="2410"/>
        <w:gridCol w:w="2693"/>
        <w:gridCol w:w="3828"/>
      </w:tblGrid>
      <w:tr w:rsidR="003D7F82" w:rsidRPr="00074B99" w14:paraId="48AA8683"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0" w:type="dxa"/>
          </w:tcPr>
          <w:p w14:paraId="3D243B83" w14:textId="25AAD612" w:rsidR="003D7F82" w:rsidRPr="00074B99" w:rsidRDefault="003D7F82" w:rsidP="003D7F82">
            <w:pPr>
              <w:ind w:firstLine="0"/>
              <w:jc w:val="center"/>
              <w:rPr>
                <w:b w:val="0"/>
              </w:rPr>
            </w:pPr>
            <w:r w:rsidRPr="00074B99">
              <w:t>Clases</w:t>
            </w:r>
          </w:p>
        </w:tc>
        <w:tc>
          <w:tcPr>
            <w:tcW w:w="2693" w:type="dxa"/>
          </w:tcPr>
          <w:p w14:paraId="320BD500" w14:textId="18E33CDB"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Métodos</w:t>
            </w:r>
          </w:p>
        </w:tc>
        <w:tc>
          <w:tcPr>
            <w:tcW w:w="3828" w:type="dxa"/>
          </w:tcPr>
          <w:p w14:paraId="0AF734A0" w14:textId="510B1569"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C02D92" w:rsidRPr="00074B99" w14:paraId="2F6DA0D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0F725C2" w14:textId="4FD7E5A4" w:rsidR="00C02D92" w:rsidRPr="00074B99" w:rsidRDefault="00C02D92" w:rsidP="00F1513A">
            <w:pPr>
              <w:ind w:firstLine="0"/>
              <w:jc w:val="center"/>
              <w:rPr>
                <w:b/>
              </w:rPr>
            </w:pPr>
            <w:r w:rsidRPr="00074B99">
              <w:rPr>
                <w:b/>
              </w:rPr>
              <w:t>FakeRtpsReader</w:t>
            </w:r>
          </w:p>
        </w:tc>
        <w:tc>
          <w:tcPr>
            <w:tcW w:w="2693" w:type="dxa"/>
          </w:tcPr>
          <w:p w14:paraId="347058F9" w14:textId="2891A7C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55120599" w14:textId="5B1A9C3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C02D92" w:rsidRPr="00074B99" w14:paraId="3AFF6C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BBF2A6D" w14:textId="77777777" w:rsidR="00C02D92" w:rsidRPr="00074B99" w:rsidRDefault="00C02D92" w:rsidP="00F1513A">
            <w:pPr>
              <w:ind w:firstLine="0"/>
              <w:jc w:val="center"/>
              <w:rPr>
                <w:b/>
              </w:rPr>
            </w:pPr>
          </w:p>
        </w:tc>
        <w:tc>
          <w:tcPr>
            <w:tcW w:w="2693" w:type="dxa"/>
          </w:tcPr>
          <w:p w14:paraId="0FCB496E" w14:textId="76DE906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04CCAC6C" w14:textId="3075C87C"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C02D92" w:rsidRPr="00074B99" w14:paraId="74C629A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6A682" w14:textId="77777777" w:rsidR="00C02D92" w:rsidRPr="00074B99" w:rsidRDefault="00C02D92" w:rsidP="00F1513A">
            <w:pPr>
              <w:ind w:firstLine="0"/>
              <w:jc w:val="center"/>
              <w:rPr>
                <w:b/>
              </w:rPr>
            </w:pPr>
          </w:p>
        </w:tc>
        <w:tc>
          <w:tcPr>
            <w:tcW w:w="2693" w:type="dxa"/>
          </w:tcPr>
          <w:p w14:paraId="728EBC17" w14:textId="5355A238"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68D2A9BA" w14:textId="336FFC4B"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C02D92" w:rsidRPr="00074B99" w14:paraId="683072A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138A06A" w14:textId="77777777" w:rsidR="00C02D92" w:rsidRPr="00074B99" w:rsidRDefault="00C02D92" w:rsidP="00F1513A">
            <w:pPr>
              <w:ind w:firstLine="0"/>
              <w:jc w:val="center"/>
              <w:rPr>
                <w:b/>
              </w:rPr>
            </w:pPr>
          </w:p>
        </w:tc>
        <w:tc>
          <w:tcPr>
            <w:tcW w:w="2693" w:type="dxa"/>
          </w:tcPr>
          <w:p w14:paraId="246EFDEB" w14:textId="173D153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FakeRtpsReader</w:t>
            </w:r>
          </w:p>
        </w:tc>
        <w:tc>
          <w:tcPr>
            <w:tcW w:w="3828" w:type="dxa"/>
          </w:tcPr>
          <w:p w14:paraId="510FDA24" w14:textId="51D9BE57"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falso.</w:t>
            </w:r>
          </w:p>
        </w:tc>
      </w:tr>
      <w:tr w:rsidR="00C02D92" w:rsidRPr="00074B99" w14:paraId="0076A55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2E4F50" w14:textId="77777777" w:rsidR="00C02D92" w:rsidRPr="00074B99" w:rsidRDefault="00C02D92" w:rsidP="00F1513A">
            <w:pPr>
              <w:ind w:firstLine="0"/>
              <w:jc w:val="center"/>
              <w:rPr>
                <w:b/>
              </w:rPr>
            </w:pPr>
          </w:p>
        </w:tc>
        <w:tc>
          <w:tcPr>
            <w:tcW w:w="2693" w:type="dxa"/>
          </w:tcPr>
          <w:p w14:paraId="4DA56842" w14:textId="62B1BA1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5D9D8EA8" w14:textId="56305BE3" w:rsidR="00C02D92" w:rsidRPr="00074B99"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C02D92" w:rsidRPr="00074B99" w14:paraId="5DA6178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29C528" w14:textId="77777777" w:rsidR="00C02D92" w:rsidRPr="00074B99" w:rsidRDefault="00C02D92" w:rsidP="00F1513A">
            <w:pPr>
              <w:ind w:firstLine="0"/>
              <w:jc w:val="center"/>
              <w:rPr>
                <w:b/>
              </w:rPr>
            </w:pPr>
          </w:p>
        </w:tc>
        <w:tc>
          <w:tcPr>
            <w:tcW w:w="2693" w:type="dxa"/>
          </w:tcPr>
          <w:p w14:paraId="177D4A81" w14:textId="47E0E736"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C9FE878" w14:textId="7E488F3F"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C02D92" w:rsidRPr="00074B99" w14:paraId="2445053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6A61328" w14:textId="77777777" w:rsidR="00C02D92" w:rsidRPr="00074B99" w:rsidRDefault="00C02D92" w:rsidP="00F1513A">
            <w:pPr>
              <w:ind w:firstLine="0"/>
              <w:jc w:val="center"/>
              <w:rPr>
                <w:b/>
              </w:rPr>
            </w:pPr>
          </w:p>
        </w:tc>
        <w:tc>
          <w:tcPr>
            <w:tcW w:w="2693" w:type="dxa"/>
          </w:tcPr>
          <w:p w14:paraId="0C39CBE3" w14:textId="06E58252"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04F7B97" w14:textId="3BFA2DE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C02D92" w:rsidRPr="00074B99" w14:paraId="5271DB2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AB08F45" w14:textId="44C0EDD0" w:rsidR="00C02D92" w:rsidRPr="00074B99" w:rsidRDefault="00C02D92" w:rsidP="00F1513A">
            <w:pPr>
              <w:ind w:firstLine="0"/>
              <w:jc w:val="center"/>
              <w:rPr>
                <w:b/>
              </w:rPr>
            </w:pPr>
            <w:r w:rsidRPr="00074B99">
              <w:rPr>
                <w:b/>
              </w:rPr>
              <w:t>FakeRtpsWriter</w:t>
            </w:r>
          </w:p>
        </w:tc>
        <w:tc>
          <w:tcPr>
            <w:tcW w:w="2693" w:type="dxa"/>
          </w:tcPr>
          <w:p w14:paraId="3274F06E" w14:textId="38702D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AddReader</w:t>
            </w:r>
          </w:p>
        </w:tc>
        <w:tc>
          <w:tcPr>
            <w:tcW w:w="3828" w:type="dxa"/>
          </w:tcPr>
          <w:p w14:paraId="4B3885CD" w14:textId="45809368"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 xml:space="preserve">Añade un Reader a las lista de Reader en el lado del Writer. </w:t>
            </w:r>
          </w:p>
        </w:tc>
      </w:tr>
      <w:tr w:rsidR="00C02D92" w:rsidRPr="00074B99" w14:paraId="43C0F4D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B278E8A" w14:textId="77777777" w:rsidR="00C02D92" w:rsidRPr="00074B99" w:rsidRDefault="00C02D92" w:rsidP="00F1513A">
            <w:pPr>
              <w:ind w:firstLine="0"/>
              <w:jc w:val="center"/>
              <w:rPr>
                <w:b/>
              </w:rPr>
            </w:pPr>
          </w:p>
        </w:tc>
        <w:tc>
          <w:tcPr>
            <w:tcW w:w="2693" w:type="dxa"/>
          </w:tcPr>
          <w:p w14:paraId="17941AE7" w14:textId="5C7E8126"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AddReaders</w:t>
            </w:r>
          </w:p>
        </w:tc>
        <w:tc>
          <w:tcPr>
            <w:tcW w:w="3828" w:type="dxa"/>
          </w:tcPr>
          <w:p w14:paraId="27D8D06F" w14:textId="57E089C5"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Añade al grupo de Reader en los Endpoint por medio de un protocolo de descubrimiento.</w:t>
            </w:r>
          </w:p>
        </w:tc>
      </w:tr>
      <w:tr w:rsidR="00C02D92" w:rsidRPr="00074B99" w14:paraId="2E62D74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656A7EE" w14:textId="77777777" w:rsidR="00C02D92" w:rsidRPr="00074B99" w:rsidRDefault="00C02D92" w:rsidP="00F1513A">
            <w:pPr>
              <w:ind w:firstLine="0"/>
              <w:jc w:val="center"/>
              <w:rPr>
                <w:b/>
              </w:rPr>
            </w:pPr>
          </w:p>
        </w:tc>
        <w:tc>
          <w:tcPr>
            <w:tcW w:w="2693" w:type="dxa"/>
          </w:tcPr>
          <w:p w14:paraId="55753212" w14:textId="20E9E79C"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Dispose</w:t>
            </w:r>
          </w:p>
        </w:tc>
        <w:tc>
          <w:tcPr>
            <w:tcW w:w="3828" w:type="dxa"/>
          </w:tcPr>
          <w:p w14:paraId="0C0EC9DD" w14:textId="5D71EB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Dispone o desregistra todos los Reader de los Endpoint.</w:t>
            </w:r>
          </w:p>
        </w:tc>
      </w:tr>
      <w:tr w:rsidR="00C02D92" w:rsidRPr="00074B99" w14:paraId="5F040F8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AE9CFE0" w14:textId="77777777" w:rsidR="00C02D92" w:rsidRPr="00074B99" w:rsidRDefault="00C02D92" w:rsidP="00F1513A">
            <w:pPr>
              <w:ind w:firstLine="0"/>
              <w:jc w:val="center"/>
              <w:rPr>
                <w:b/>
              </w:rPr>
            </w:pPr>
          </w:p>
        </w:tc>
        <w:tc>
          <w:tcPr>
            <w:tcW w:w="2693" w:type="dxa"/>
          </w:tcPr>
          <w:p w14:paraId="56D8B272" w14:textId="345362AA"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FakeRtpsWriter</w:t>
            </w:r>
          </w:p>
        </w:tc>
        <w:tc>
          <w:tcPr>
            <w:tcW w:w="3828" w:type="dxa"/>
          </w:tcPr>
          <w:p w14:paraId="524292BC" w14:textId="40812AA4"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Representa al Writer RTPS falso.</w:t>
            </w:r>
          </w:p>
        </w:tc>
      </w:tr>
      <w:tr w:rsidR="00C02D92" w:rsidRPr="00074B99" w14:paraId="1E0E08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A48A5A2" w14:textId="77777777" w:rsidR="00C02D92" w:rsidRPr="00074B99" w:rsidRDefault="00C02D92" w:rsidP="00F1513A">
            <w:pPr>
              <w:ind w:firstLine="0"/>
              <w:jc w:val="center"/>
              <w:rPr>
                <w:b/>
              </w:rPr>
            </w:pPr>
          </w:p>
        </w:tc>
        <w:tc>
          <w:tcPr>
            <w:tcW w:w="2693" w:type="dxa"/>
          </w:tcPr>
          <w:p w14:paraId="100717D7" w14:textId="101CE6C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7B2A3A5D" w14:textId="7A9F11F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06EEBED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C207AFE" w14:textId="0DB68DDB" w:rsidR="00D6483F" w:rsidRPr="00074B99" w:rsidRDefault="00D6483F" w:rsidP="00F1513A">
            <w:pPr>
              <w:ind w:firstLine="0"/>
              <w:jc w:val="center"/>
              <w:rPr>
                <w:b/>
              </w:rPr>
            </w:pPr>
            <w:r w:rsidRPr="00074B99">
              <w:rPr>
                <w:b/>
              </w:rPr>
              <w:t>RtpsStatefullReader</w:t>
            </w:r>
          </w:p>
        </w:tc>
        <w:tc>
          <w:tcPr>
            <w:tcW w:w="2693" w:type="dxa"/>
          </w:tcPr>
          <w:p w14:paraId="251B1B12" w14:textId="34E1FBA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1BEA4F3E" w14:textId="641DC0E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D6483F" w:rsidRPr="00074B99" w14:paraId="7C4BBE2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0BA552F" w14:textId="77777777" w:rsidR="00D6483F" w:rsidRPr="00074B99" w:rsidRDefault="00D6483F" w:rsidP="00F1513A">
            <w:pPr>
              <w:ind w:firstLine="0"/>
              <w:jc w:val="center"/>
              <w:rPr>
                <w:b/>
              </w:rPr>
            </w:pPr>
          </w:p>
        </w:tc>
        <w:tc>
          <w:tcPr>
            <w:tcW w:w="2693" w:type="dxa"/>
          </w:tcPr>
          <w:p w14:paraId="2762B25C" w14:textId="00CA2441"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10613570" w14:textId="647EDF2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D6483F" w:rsidRPr="00074B99" w14:paraId="12DD476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D266F3C" w14:textId="77777777" w:rsidR="00D6483F" w:rsidRPr="00074B99" w:rsidRDefault="00D6483F" w:rsidP="00F1513A">
            <w:pPr>
              <w:ind w:firstLine="0"/>
              <w:jc w:val="center"/>
              <w:rPr>
                <w:b/>
              </w:rPr>
            </w:pPr>
          </w:p>
        </w:tc>
        <w:tc>
          <w:tcPr>
            <w:tcW w:w="2693" w:type="dxa"/>
          </w:tcPr>
          <w:p w14:paraId="468643BD" w14:textId="4E08C3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27E18CA4" w14:textId="72437E3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D6483F" w:rsidRPr="00074B99" w14:paraId="6A8EFC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5147297" w14:textId="77777777" w:rsidR="00D6483F" w:rsidRPr="00074B99" w:rsidRDefault="00D6483F" w:rsidP="00F1513A">
            <w:pPr>
              <w:ind w:firstLine="0"/>
              <w:jc w:val="center"/>
              <w:rPr>
                <w:b/>
              </w:rPr>
            </w:pPr>
          </w:p>
        </w:tc>
        <w:tc>
          <w:tcPr>
            <w:tcW w:w="2693" w:type="dxa"/>
          </w:tcPr>
          <w:p w14:paraId="3C7CDF86" w14:textId="0A6D251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NewMessage</w:t>
            </w:r>
          </w:p>
        </w:tc>
        <w:tc>
          <w:tcPr>
            <w:tcW w:w="3828" w:type="dxa"/>
          </w:tcPr>
          <w:p w14:paraId="1D97FB43" w14:textId="5977AEB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Crea los mensajes RTPS.</w:t>
            </w:r>
          </w:p>
        </w:tc>
      </w:tr>
      <w:tr w:rsidR="00D6483F" w:rsidRPr="00074B99" w14:paraId="2FD0D02A"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88424F" w14:textId="77777777" w:rsidR="00D6483F" w:rsidRPr="00074B99" w:rsidRDefault="00D6483F" w:rsidP="00F1513A">
            <w:pPr>
              <w:ind w:firstLine="0"/>
              <w:jc w:val="center"/>
              <w:rPr>
                <w:b/>
              </w:rPr>
            </w:pPr>
          </w:p>
        </w:tc>
        <w:tc>
          <w:tcPr>
            <w:tcW w:w="2693" w:type="dxa"/>
          </w:tcPr>
          <w:p w14:paraId="5864D851" w14:textId="26F59206"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2FCB92F0" w14:textId="2390D40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D6483F" w:rsidRPr="00074B99" w14:paraId="7D26D42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0143394" w14:textId="77777777" w:rsidR="00D6483F" w:rsidRPr="00074B99" w:rsidRDefault="00D6483F" w:rsidP="00F1513A">
            <w:pPr>
              <w:ind w:firstLine="0"/>
              <w:jc w:val="center"/>
              <w:rPr>
                <w:b/>
              </w:rPr>
            </w:pPr>
          </w:p>
        </w:tc>
        <w:tc>
          <w:tcPr>
            <w:tcW w:w="2693" w:type="dxa"/>
          </w:tcPr>
          <w:p w14:paraId="620B8756" w14:textId="55A6B8F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6F53CE86" w14:textId="06235FF3"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D6483F" w:rsidRPr="00074B99" w14:paraId="35F3EEE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8C63F9A" w14:textId="77777777" w:rsidR="00D6483F" w:rsidRPr="00074B99" w:rsidRDefault="00D6483F" w:rsidP="00F1513A">
            <w:pPr>
              <w:ind w:firstLine="0"/>
              <w:jc w:val="center"/>
              <w:rPr>
                <w:b/>
              </w:rPr>
            </w:pPr>
          </w:p>
        </w:tc>
        <w:tc>
          <w:tcPr>
            <w:tcW w:w="2693" w:type="dxa"/>
          </w:tcPr>
          <w:p w14:paraId="5882B489" w14:textId="6A213B15"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954D173" w14:textId="1624985D"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D6483F" w:rsidRPr="00074B99" w14:paraId="34625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7E48C08" w14:textId="77777777" w:rsidR="00D6483F" w:rsidRPr="00074B99" w:rsidRDefault="00D6483F" w:rsidP="00F1513A">
            <w:pPr>
              <w:ind w:firstLine="0"/>
              <w:jc w:val="center"/>
              <w:rPr>
                <w:b/>
              </w:rPr>
            </w:pPr>
          </w:p>
        </w:tc>
        <w:tc>
          <w:tcPr>
            <w:tcW w:w="2693" w:type="dxa"/>
          </w:tcPr>
          <w:p w14:paraId="75DCE153" w14:textId="0F15885F"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RtpsStatefullReader  </w:t>
            </w:r>
          </w:p>
        </w:tc>
        <w:tc>
          <w:tcPr>
            <w:tcW w:w="3828" w:type="dxa"/>
          </w:tcPr>
          <w:p w14:paraId="35BD25DD" w14:textId="7C2B10A8"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con estado.</w:t>
            </w:r>
          </w:p>
        </w:tc>
      </w:tr>
      <w:tr w:rsidR="00D6483F" w:rsidRPr="00074B99" w14:paraId="764D9C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26FF7EDE" w14:textId="1A7F8012" w:rsidR="00D6483F" w:rsidRPr="00074B99" w:rsidRDefault="00D6483F" w:rsidP="00F1513A">
            <w:pPr>
              <w:ind w:firstLine="0"/>
              <w:jc w:val="center"/>
              <w:rPr>
                <w:b/>
              </w:rPr>
            </w:pPr>
            <w:r w:rsidRPr="00074B99">
              <w:rPr>
                <w:b/>
              </w:rPr>
              <w:t>RtpsStatefullWriter</w:t>
            </w:r>
          </w:p>
        </w:tc>
        <w:tc>
          <w:tcPr>
            <w:tcW w:w="2693" w:type="dxa"/>
          </w:tcPr>
          <w:p w14:paraId="32B2D4FA" w14:textId="2EDCB27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AddReader</w:t>
            </w:r>
          </w:p>
        </w:tc>
        <w:tc>
          <w:tcPr>
            <w:tcW w:w="3828" w:type="dxa"/>
          </w:tcPr>
          <w:p w14:paraId="11A15BDB" w14:textId="491E772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Reader a las lista de Reader en el lado del Writer. </w:t>
            </w:r>
          </w:p>
        </w:tc>
      </w:tr>
      <w:tr w:rsidR="00D6483F" w:rsidRPr="00074B99" w14:paraId="49E7A9A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5093842" w14:textId="77777777" w:rsidR="00D6483F" w:rsidRPr="00074B99" w:rsidRDefault="00D6483F" w:rsidP="00F1513A">
            <w:pPr>
              <w:ind w:firstLine="0"/>
              <w:jc w:val="center"/>
              <w:rPr>
                <w:b/>
              </w:rPr>
            </w:pPr>
          </w:p>
        </w:tc>
        <w:tc>
          <w:tcPr>
            <w:tcW w:w="2693" w:type="dxa"/>
          </w:tcPr>
          <w:p w14:paraId="4DBFE81C" w14:textId="5764D4FE"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AddReaders</w:t>
            </w:r>
          </w:p>
        </w:tc>
        <w:tc>
          <w:tcPr>
            <w:tcW w:w="3828" w:type="dxa"/>
          </w:tcPr>
          <w:p w14:paraId="5638537C" w14:textId="30CEFB6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Reader en los Endpoint por medio de un protocolo de descubrimiento.</w:t>
            </w:r>
          </w:p>
        </w:tc>
      </w:tr>
      <w:tr w:rsidR="00D6483F" w:rsidRPr="00074B99" w14:paraId="646C5E98"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936B76" w14:textId="77777777" w:rsidR="00D6483F" w:rsidRPr="00074B99" w:rsidRDefault="00D6483F" w:rsidP="00F1513A">
            <w:pPr>
              <w:ind w:firstLine="0"/>
              <w:jc w:val="center"/>
              <w:rPr>
                <w:b/>
              </w:rPr>
            </w:pPr>
          </w:p>
        </w:tc>
        <w:tc>
          <w:tcPr>
            <w:tcW w:w="2693" w:type="dxa"/>
          </w:tcPr>
          <w:p w14:paraId="3D8E4457" w14:textId="2C75CA6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15E09978" w14:textId="0F9044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D6483F" w:rsidRPr="00074B99" w14:paraId="784888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B38B68C" w14:textId="77777777" w:rsidR="00D6483F" w:rsidRPr="00074B99" w:rsidRDefault="00D6483F" w:rsidP="00F1513A">
            <w:pPr>
              <w:ind w:firstLine="0"/>
              <w:jc w:val="center"/>
              <w:rPr>
                <w:b/>
              </w:rPr>
            </w:pPr>
          </w:p>
        </w:tc>
        <w:tc>
          <w:tcPr>
            <w:tcW w:w="2693" w:type="dxa"/>
          </w:tcPr>
          <w:p w14:paraId="59C004AE" w14:textId="329BA90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6806FA9" w14:textId="2F9FDE69"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5819DE8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45B923B" w14:textId="77777777" w:rsidR="00D6483F" w:rsidRPr="00074B99" w:rsidRDefault="00D6483F" w:rsidP="00F1513A">
            <w:pPr>
              <w:ind w:firstLine="0"/>
              <w:jc w:val="center"/>
              <w:rPr>
                <w:b/>
              </w:rPr>
            </w:pPr>
          </w:p>
        </w:tc>
        <w:tc>
          <w:tcPr>
            <w:tcW w:w="2693" w:type="dxa"/>
          </w:tcPr>
          <w:p w14:paraId="1805A433" w14:textId="737A1583"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PeriodicWork</w:t>
            </w:r>
          </w:p>
        </w:tc>
        <w:tc>
          <w:tcPr>
            <w:tcW w:w="3828" w:type="dxa"/>
          </w:tcPr>
          <w:p w14:paraId="2B78E5EF" w14:textId="30866F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D6483F" w:rsidRPr="00074B99" w14:paraId="01EFB991"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F9D81BA" w14:textId="77777777" w:rsidR="00D6483F" w:rsidRPr="00074B99" w:rsidRDefault="00D6483F" w:rsidP="00F1513A">
            <w:pPr>
              <w:ind w:firstLine="0"/>
              <w:jc w:val="center"/>
              <w:rPr>
                <w:b/>
              </w:rPr>
            </w:pPr>
          </w:p>
        </w:tc>
        <w:tc>
          <w:tcPr>
            <w:tcW w:w="2693" w:type="dxa"/>
          </w:tcPr>
          <w:p w14:paraId="288671EC" w14:textId="64AEA0E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RtpsStatefullWriter </w:t>
            </w:r>
          </w:p>
        </w:tc>
        <w:tc>
          <w:tcPr>
            <w:tcW w:w="3828" w:type="dxa"/>
          </w:tcPr>
          <w:p w14:paraId="48CD2ACC" w14:textId="404C4512"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con estado.</w:t>
            </w:r>
          </w:p>
        </w:tc>
      </w:tr>
      <w:tr w:rsidR="00D6483F" w:rsidRPr="00074B99" w14:paraId="59E8913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83F1E7" w14:textId="77777777" w:rsidR="00D6483F" w:rsidRPr="00074B99" w:rsidRDefault="00D6483F" w:rsidP="00F1513A">
            <w:pPr>
              <w:ind w:firstLine="0"/>
              <w:jc w:val="center"/>
              <w:rPr>
                <w:b/>
              </w:rPr>
            </w:pPr>
          </w:p>
        </w:tc>
        <w:tc>
          <w:tcPr>
            <w:tcW w:w="2693" w:type="dxa"/>
          </w:tcPr>
          <w:p w14:paraId="16E3FB2B" w14:textId="4A16C96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SendData</w:t>
            </w:r>
          </w:p>
        </w:tc>
        <w:tc>
          <w:tcPr>
            <w:tcW w:w="3828" w:type="dxa"/>
          </w:tcPr>
          <w:p w14:paraId="432768B4" w14:textId="066955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Envía el mensaje RTPS.</w:t>
            </w:r>
          </w:p>
        </w:tc>
      </w:tr>
      <w:tr w:rsidR="00D6483F" w:rsidRPr="00074B99" w14:paraId="1830FAA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345F92B" w14:textId="77777777" w:rsidR="00D6483F" w:rsidRPr="00074B99" w:rsidRDefault="00D6483F" w:rsidP="00F1513A">
            <w:pPr>
              <w:ind w:firstLine="0"/>
              <w:jc w:val="center"/>
              <w:rPr>
                <w:b/>
              </w:rPr>
            </w:pPr>
          </w:p>
        </w:tc>
        <w:tc>
          <w:tcPr>
            <w:tcW w:w="2693" w:type="dxa"/>
          </w:tcPr>
          <w:p w14:paraId="2E748C50" w14:textId="343A01C6"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SendDataHeartbeat</w:t>
            </w:r>
          </w:p>
        </w:tc>
        <w:tc>
          <w:tcPr>
            <w:tcW w:w="3828" w:type="dxa"/>
          </w:tcPr>
          <w:p w14:paraId="48379A8D" w14:textId="745CA810"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InfoSource y lo envía. </w:t>
            </w:r>
          </w:p>
        </w:tc>
      </w:tr>
      <w:tr w:rsidR="00F306D8" w:rsidRPr="00074B99" w14:paraId="25BC2F4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4FE9A55" w14:textId="400B64F4" w:rsidR="00F306D8" w:rsidRPr="00074B99" w:rsidRDefault="00F306D8" w:rsidP="00F1513A">
            <w:pPr>
              <w:ind w:firstLine="0"/>
              <w:jc w:val="center"/>
              <w:rPr>
                <w:b/>
              </w:rPr>
            </w:pPr>
            <w:r w:rsidRPr="00074B99">
              <w:rPr>
                <w:b/>
              </w:rPr>
              <w:t>RtpsStatelessWriter</w:t>
            </w:r>
          </w:p>
        </w:tc>
        <w:tc>
          <w:tcPr>
            <w:tcW w:w="2693" w:type="dxa"/>
          </w:tcPr>
          <w:p w14:paraId="1673AB0A" w14:textId="659DA74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6E755148" w14:textId="430704B9"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F306D8" w:rsidRPr="00074B99" w14:paraId="38EC68A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50D611" w14:textId="77777777" w:rsidR="00F306D8" w:rsidRPr="00074B99" w:rsidRDefault="00F306D8" w:rsidP="00F1513A">
            <w:pPr>
              <w:ind w:firstLine="0"/>
              <w:jc w:val="center"/>
              <w:rPr>
                <w:b/>
              </w:rPr>
            </w:pPr>
          </w:p>
        </w:tc>
        <w:tc>
          <w:tcPr>
            <w:tcW w:w="2693" w:type="dxa"/>
          </w:tcPr>
          <w:p w14:paraId="6E311062" w14:textId="75D6C72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InitTransmitters </w:t>
            </w:r>
          </w:p>
        </w:tc>
        <w:tc>
          <w:tcPr>
            <w:tcW w:w="3828" w:type="dxa"/>
          </w:tcPr>
          <w:p w14:paraId="6B4E6102" w14:textId="0CE550E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Añade transmisores UDP a una lista de transmisión multicast. </w:t>
            </w:r>
          </w:p>
        </w:tc>
      </w:tr>
      <w:tr w:rsidR="00F306D8" w:rsidRPr="00074B99" w14:paraId="78CF433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5348B4" w14:textId="77777777" w:rsidR="00F306D8" w:rsidRPr="00074B99" w:rsidRDefault="00F306D8" w:rsidP="00F1513A">
            <w:pPr>
              <w:ind w:firstLine="0"/>
              <w:jc w:val="center"/>
              <w:rPr>
                <w:b/>
              </w:rPr>
            </w:pPr>
          </w:p>
        </w:tc>
        <w:tc>
          <w:tcPr>
            <w:tcW w:w="2693" w:type="dxa"/>
          </w:tcPr>
          <w:p w14:paraId="6819166D" w14:textId="4253C923"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PeriodicWork </w:t>
            </w:r>
          </w:p>
        </w:tc>
        <w:tc>
          <w:tcPr>
            <w:tcW w:w="3828" w:type="dxa"/>
          </w:tcPr>
          <w:p w14:paraId="257E4950" w14:textId="3E1E154F"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F306D8" w:rsidRPr="00074B99" w14:paraId="75FEE55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2B401D9" w14:textId="77777777" w:rsidR="00F306D8" w:rsidRPr="00074B99" w:rsidRDefault="00F306D8" w:rsidP="00F1513A">
            <w:pPr>
              <w:ind w:firstLine="0"/>
              <w:jc w:val="center"/>
              <w:rPr>
                <w:b/>
              </w:rPr>
            </w:pPr>
          </w:p>
        </w:tc>
        <w:tc>
          <w:tcPr>
            <w:tcW w:w="2693" w:type="dxa"/>
          </w:tcPr>
          <w:p w14:paraId="1EB7965C" w14:textId="4EB240F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SendData</w:t>
            </w:r>
          </w:p>
        </w:tc>
        <w:tc>
          <w:tcPr>
            <w:tcW w:w="3828" w:type="dxa"/>
          </w:tcPr>
          <w:p w14:paraId="04100791" w14:textId="0ED60F7F"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Envía el mensaje RTPS.</w:t>
            </w:r>
          </w:p>
        </w:tc>
      </w:tr>
      <w:tr w:rsidR="00F306D8" w:rsidRPr="00074B99" w14:paraId="738CC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606E336" w14:textId="77777777" w:rsidR="00F306D8" w:rsidRPr="00074B99" w:rsidRDefault="00F306D8" w:rsidP="00F1513A">
            <w:pPr>
              <w:ind w:firstLine="0"/>
              <w:jc w:val="center"/>
              <w:rPr>
                <w:b/>
              </w:rPr>
            </w:pPr>
          </w:p>
        </w:tc>
        <w:tc>
          <w:tcPr>
            <w:tcW w:w="2693" w:type="dxa"/>
          </w:tcPr>
          <w:p w14:paraId="01479305" w14:textId="0F937C25"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SendDataHeartbeat </w:t>
            </w:r>
          </w:p>
        </w:tc>
        <w:tc>
          <w:tcPr>
            <w:tcW w:w="3828" w:type="dxa"/>
          </w:tcPr>
          <w:p w14:paraId="31DFD8CB" w14:textId="451D2A31"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Crea un mensaje InfoSource y lo envía. </w:t>
            </w:r>
          </w:p>
        </w:tc>
      </w:tr>
      <w:tr w:rsidR="00F306D8" w:rsidRPr="00074B99" w14:paraId="0074BEA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05D2A2C" w14:textId="7F6D23C9" w:rsidR="00F306D8" w:rsidRPr="00074B99" w:rsidRDefault="00F306D8" w:rsidP="00F1513A">
            <w:pPr>
              <w:ind w:firstLine="0"/>
              <w:jc w:val="center"/>
              <w:rPr>
                <w:b/>
              </w:rPr>
            </w:pPr>
          </w:p>
        </w:tc>
        <w:tc>
          <w:tcPr>
            <w:tcW w:w="2693" w:type="dxa"/>
          </w:tcPr>
          <w:p w14:paraId="2127CB0E" w14:textId="4EDD46D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SendHeartbeat</w:t>
            </w:r>
          </w:p>
        </w:tc>
        <w:tc>
          <w:tcPr>
            <w:tcW w:w="3828" w:type="dxa"/>
          </w:tcPr>
          <w:p w14:paraId="0EA58F3D" w14:textId="19F42F5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HeartBeat y lo envía. </w:t>
            </w:r>
          </w:p>
        </w:tc>
      </w:tr>
      <w:tr w:rsidR="00F306D8" w:rsidRPr="00074B99" w14:paraId="40BDA73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CAB9417" w14:textId="77777777" w:rsidR="00F306D8" w:rsidRPr="00074B99" w:rsidRDefault="00F306D8" w:rsidP="00F1513A">
            <w:pPr>
              <w:ind w:firstLine="0"/>
              <w:jc w:val="center"/>
              <w:rPr>
                <w:b/>
              </w:rPr>
            </w:pPr>
          </w:p>
        </w:tc>
        <w:tc>
          <w:tcPr>
            <w:tcW w:w="2693" w:type="dxa"/>
          </w:tcPr>
          <w:p w14:paraId="2D5CF406" w14:textId="46C5D056"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StartTransmitters </w:t>
            </w:r>
          </w:p>
        </w:tc>
        <w:tc>
          <w:tcPr>
            <w:tcW w:w="3828" w:type="dxa"/>
          </w:tcPr>
          <w:p w14:paraId="620A5076" w14:textId="2DD652C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Inicia la transmisión UDP.</w:t>
            </w:r>
          </w:p>
        </w:tc>
      </w:tr>
      <w:tr w:rsidR="00F306D8" w:rsidRPr="00074B99" w14:paraId="17C6120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D84FFC" w14:textId="77777777" w:rsidR="00F306D8" w:rsidRPr="00074B99" w:rsidRDefault="00F306D8" w:rsidP="00F1513A">
            <w:pPr>
              <w:ind w:firstLine="0"/>
              <w:jc w:val="center"/>
              <w:rPr>
                <w:b/>
              </w:rPr>
            </w:pPr>
          </w:p>
        </w:tc>
        <w:tc>
          <w:tcPr>
            <w:tcW w:w="2693" w:type="dxa"/>
          </w:tcPr>
          <w:p w14:paraId="10812DD9" w14:textId="7D9FECF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RtpsStatelessWriter </w:t>
            </w:r>
          </w:p>
        </w:tc>
        <w:tc>
          <w:tcPr>
            <w:tcW w:w="3828" w:type="dxa"/>
          </w:tcPr>
          <w:p w14:paraId="46C89341" w14:textId="31BCC94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sin estado.</w:t>
            </w:r>
          </w:p>
        </w:tc>
      </w:tr>
      <w:tr w:rsidR="00F306D8" w:rsidRPr="00074B99" w14:paraId="7698771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AC6E851" w14:textId="521CE007" w:rsidR="00F306D8" w:rsidRPr="00074B99" w:rsidRDefault="00F306D8" w:rsidP="00F1513A">
            <w:pPr>
              <w:ind w:firstLine="0"/>
              <w:jc w:val="center"/>
              <w:rPr>
                <w:b/>
              </w:rPr>
            </w:pPr>
            <w:r w:rsidRPr="00074B99">
              <w:rPr>
                <w:b/>
              </w:rPr>
              <w:t>RtpsStatelessReader</w:t>
            </w:r>
          </w:p>
        </w:tc>
        <w:tc>
          <w:tcPr>
            <w:tcW w:w="2693" w:type="dxa"/>
          </w:tcPr>
          <w:p w14:paraId="5BCB3D2C" w14:textId="0A86FB35"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1EF6A158" w14:textId="4E209C91"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F306D8" w:rsidRPr="00074B99" w14:paraId="705C47C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BC50345" w14:textId="77777777" w:rsidR="00F306D8" w:rsidRPr="00074B99" w:rsidRDefault="00F306D8" w:rsidP="00F1513A">
            <w:pPr>
              <w:ind w:firstLine="0"/>
              <w:jc w:val="center"/>
              <w:rPr>
                <w:b/>
              </w:rPr>
            </w:pPr>
          </w:p>
        </w:tc>
        <w:tc>
          <w:tcPr>
            <w:tcW w:w="2693" w:type="dxa"/>
          </w:tcPr>
          <w:p w14:paraId="401B2B48" w14:textId="1F3B35C0"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InitReceivers</w:t>
            </w:r>
          </w:p>
        </w:tc>
        <w:tc>
          <w:tcPr>
            <w:tcW w:w="3828" w:type="dxa"/>
          </w:tcPr>
          <w:p w14:paraId="6D58525A" w14:textId="7E5ED42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Añade receptores UDP a una lista de transmisión multicast. </w:t>
            </w:r>
          </w:p>
        </w:tc>
      </w:tr>
      <w:tr w:rsidR="00F306D8" w:rsidRPr="00074B99" w14:paraId="2A6E87D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E43EF7" w14:textId="77777777" w:rsidR="00F306D8" w:rsidRPr="00074B99" w:rsidRDefault="00F306D8" w:rsidP="00F1513A">
            <w:pPr>
              <w:ind w:firstLine="0"/>
              <w:jc w:val="center"/>
              <w:rPr>
                <w:b/>
              </w:rPr>
            </w:pPr>
          </w:p>
        </w:tc>
        <w:tc>
          <w:tcPr>
            <w:tcW w:w="2693" w:type="dxa"/>
          </w:tcPr>
          <w:p w14:paraId="09503617" w14:textId="6D5F2EA8"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NewMessage </w:t>
            </w:r>
          </w:p>
        </w:tc>
        <w:tc>
          <w:tcPr>
            <w:tcW w:w="3828" w:type="dxa"/>
          </w:tcPr>
          <w:p w14:paraId="6537D836" w14:textId="65DF472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Crea los mensajes RTPS.</w:t>
            </w:r>
          </w:p>
        </w:tc>
      </w:tr>
      <w:tr w:rsidR="00F306D8" w:rsidRPr="00074B99" w14:paraId="2976E4F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75FD26C" w14:textId="77777777" w:rsidR="00F306D8" w:rsidRPr="00074B99" w:rsidRDefault="00F306D8" w:rsidP="00F1513A">
            <w:pPr>
              <w:ind w:firstLine="0"/>
              <w:jc w:val="center"/>
              <w:rPr>
                <w:b/>
              </w:rPr>
            </w:pPr>
          </w:p>
        </w:tc>
        <w:tc>
          <w:tcPr>
            <w:tcW w:w="2693" w:type="dxa"/>
          </w:tcPr>
          <w:p w14:paraId="62187A09" w14:textId="51399C6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RtpsStatelessReader</w:t>
            </w:r>
          </w:p>
        </w:tc>
        <w:tc>
          <w:tcPr>
            <w:tcW w:w="3828" w:type="dxa"/>
          </w:tcPr>
          <w:p w14:paraId="600E8E53" w14:textId="66FB8E34"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sin estado.</w:t>
            </w:r>
          </w:p>
        </w:tc>
      </w:tr>
      <w:tr w:rsidR="00F306D8" w:rsidRPr="00074B99" w14:paraId="381011B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91AFA" w14:textId="77777777" w:rsidR="00F306D8" w:rsidRPr="00074B99" w:rsidRDefault="00F306D8" w:rsidP="00F1513A">
            <w:pPr>
              <w:ind w:firstLine="0"/>
              <w:jc w:val="center"/>
              <w:rPr>
                <w:b/>
              </w:rPr>
            </w:pPr>
          </w:p>
        </w:tc>
        <w:tc>
          <w:tcPr>
            <w:tcW w:w="2693" w:type="dxa"/>
          </w:tcPr>
          <w:p w14:paraId="50BCD23E" w14:textId="5B83A51E"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StartReceivers</w:t>
            </w:r>
          </w:p>
        </w:tc>
        <w:tc>
          <w:tcPr>
            <w:tcW w:w="3828" w:type="dxa"/>
          </w:tcPr>
          <w:p w14:paraId="76DA843D" w14:textId="5269956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Inicia la recepción UDP.</w:t>
            </w:r>
          </w:p>
        </w:tc>
      </w:tr>
      <w:tr w:rsidR="00AB1719" w:rsidRPr="00074B99" w14:paraId="0C605D5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F77008B" w14:textId="0B5AB23D" w:rsidR="00AB1719" w:rsidRPr="00074B99" w:rsidRDefault="00AB1719" w:rsidP="00F1513A">
            <w:pPr>
              <w:ind w:firstLine="0"/>
              <w:jc w:val="center"/>
              <w:rPr>
                <w:b/>
              </w:rPr>
            </w:pPr>
            <w:r w:rsidRPr="00074B99">
              <w:rPr>
                <w:b/>
              </w:rPr>
              <w:t>WriterWorker</w:t>
            </w:r>
          </w:p>
        </w:tc>
        <w:tc>
          <w:tcPr>
            <w:tcW w:w="2693" w:type="dxa"/>
          </w:tcPr>
          <w:p w14:paraId="335C90E4" w14:textId="31F8A865"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DoPeriodicWork</w:t>
            </w:r>
          </w:p>
        </w:tc>
        <w:tc>
          <w:tcPr>
            <w:tcW w:w="3828" w:type="dxa"/>
          </w:tcPr>
          <w:p w14:paraId="012F3DBE" w14:textId="6D1F3284"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Inicia el PeriodicWork. </w:t>
            </w:r>
          </w:p>
        </w:tc>
      </w:tr>
      <w:tr w:rsidR="00AB1719" w:rsidRPr="00074B99" w14:paraId="71EEC1B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45812D01" w14:textId="77777777" w:rsidR="00AB1719" w:rsidRPr="00074B99" w:rsidRDefault="00AB1719" w:rsidP="00F306D8">
            <w:pPr>
              <w:ind w:firstLine="0"/>
            </w:pPr>
          </w:p>
        </w:tc>
        <w:tc>
          <w:tcPr>
            <w:tcW w:w="2693" w:type="dxa"/>
          </w:tcPr>
          <w:p w14:paraId="07A8504A" w14:textId="6F8A517C"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End</w:t>
            </w:r>
          </w:p>
        </w:tc>
        <w:tc>
          <w:tcPr>
            <w:tcW w:w="3828" w:type="dxa"/>
          </w:tcPr>
          <w:p w14:paraId="5F1CE0F3" w14:textId="4242DD93"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Finaliza el PeriodicWork.</w:t>
            </w:r>
          </w:p>
        </w:tc>
      </w:tr>
      <w:tr w:rsidR="00AB1719" w:rsidRPr="00074B99" w14:paraId="7AD8E07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698FE2EA" w14:textId="77777777" w:rsidR="00AB1719" w:rsidRPr="00074B99" w:rsidRDefault="00AB1719" w:rsidP="00F306D8">
            <w:pPr>
              <w:ind w:firstLine="0"/>
            </w:pPr>
          </w:p>
        </w:tc>
        <w:tc>
          <w:tcPr>
            <w:tcW w:w="2693" w:type="dxa"/>
          </w:tcPr>
          <w:p w14:paraId="500113C2" w14:textId="6D293430"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WriterWorker </w:t>
            </w:r>
          </w:p>
        </w:tc>
        <w:tc>
          <w:tcPr>
            <w:tcW w:w="3828" w:type="dxa"/>
          </w:tcPr>
          <w:p w14:paraId="545FD0C4" w14:textId="0877562D"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Publica un delegado de un PeriodicWorker. </w:t>
            </w:r>
          </w:p>
        </w:tc>
      </w:tr>
    </w:tbl>
    <w:p w14:paraId="45CC1817" w14:textId="77777777" w:rsidR="003D7F82" w:rsidRPr="00074B99" w:rsidRDefault="003D7F82" w:rsidP="003D7F82"/>
    <w:p w14:paraId="6624032F" w14:textId="50CDFF98" w:rsidR="000922CC" w:rsidRPr="00074B99" w:rsidRDefault="000922CC" w:rsidP="000922CC">
      <w:pPr>
        <w:pStyle w:val="Ttulo3"/>
      </w:pPr>
      <w:bookmarkStart w:id="332" w:name="_Toc425414523"/>
      <w:r w:rsidRPr="00074B99">
        <w:t>Submódulo configuración</w:t>
      </w:r>
      <w:bookmarkEnd w:id="332"/>
    </w:p>
    <w:p w14:paraId="4CC57F3F" w14:textId="6E9B46F6" w:rsidR="00AB1719" w:rsidRPr="00074B99" w:rsidRDefault="00AB1719" w:rsidP="00AB1719">
      <w:r w:rsidRPr="00074B99">
        <w:t>El submódulo de configuración es</w:t>
      </w:r>
      <w:r w:rsidRPr="00074B99">
        <w:rPr>
          <w:i/>
        </w:rPr>
        <w:t xml:space="preserve"> </w:t>
      </w:r>
      <w:r w:rsidRPr="00074B99">
        <w:t>el encargado de interpretar un archivo de configuración</w:t>
      </w:r>
      <w:r w:rsidR="001B14BD" w:rsidRPr="00074B99">
        <w:t xml:space="preserve">, el cual </w:t>
      </w:r>
      <w:r w:rsidRPr="00074B99">
        <w:t xml:space="preserve">tiene parámetros configurables tanto del </w:t>
      </w:r>
      <w:r w:rsidR="001B14BD" w:rsidRPr="00074B99">
        <w:t>m</w:t>
      </w:r>
      <w:r w:rsidR="000A7D12" w:rsidRPr="00074B99">
        <w:t xml:space="preserve">ódulo DDS como del módulo RTPS. A continuación se muestran  en la </w:t>
      </w:r>
      <w:r w:rsidR="000A7D12" w:rsidRPr="00074B99">
        <w:fldChar w:fldCharType="begin"/>
      </w:r>
      <w:r w:rsidR="000A7D12" w:rsidRPr="00074B99">
        <w:instrText xml:space="preserve"> REF _Ref421871174 \h </w:instrText>
      </w:r>
      <w:r w:rsidR="000A7D12"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8</w:t>
      </w:r>
      <w:r w:rsidR="000A7D12" w:rsidRPr="00074B99">
        <w:fldChar w:fldCharType="end"/>
      </w:r>
      <w:r w:rsidR="000A7D12" w:rsidRPr="00074B99">
        <w:t xml:space="preserve"> y </w:t>
      </w:r>
      <w:r w:rsidR="000A7D12" w:rsidRPr="00074B99">
        <w:fldChar w:fldCharType="begin"/>
      </w:r>
      <w:r w:rsidR="000A7D12" w:rsidRPr="00074B99">
        <w:instrText xml:space="preserve"> REF _Ref421871176 \h </w:instrText>
      </w:r>
      <w:r w:rsidR="000A7D12"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9</w:t>
      </w:r>
      <w:r w:rsidR="000A7D12" w:rsidRPr="00074B99">
        <w:fldChar w:fldCharType="end"/>
      </w:r>
      <w:r w:rsidR="000A7D12" w:rsidRPr="00074B99">
        <w:t xml:space="preserve"> la configuración básica de DDS y RTPS respectivamente.</w:t>
      </w:r>
    </w:p>
    <w:p w14:paraId="7F2E703B" w14:textId="77777777" w:rsidR="000A7D12" w:rsidRPr="00074B99" w:rsidRDefault="000A7D12" w:rsidP="000A7D12">
      <w:pPr>
        <w:keepNext/>
      </w:pPr>
      <w:r w:rsidRPr="00074B99">
        <w:rPr>
          <w:noProof/>
          <w:lang w:eastAsia="es-EC"/>
        </w:rPr>
        <w:lastRenderedPageBreak/>
        <w:drawing>
          <wp:inline distT="0" distB="0" distL="0" distR="0" wp14:anchorId="25384354" wp14:editId="57832D9B">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324A22D5" w:rsidR="000A7D12" w:rsidRPr="00074B99" w:rsidRDefault="000A7D12" w:rsidP="000A7D12">
      <w:pPr>
        <w:pStyle w:val="Descripcin"/>
        <w:rPr>
          <w:i w:val="0"/>
        </w:rPr>
      </w:pPr>
      <w:bookmarkStart w:id="333" w:name="_Ref421871174"/>
      <w:bookmarkStart w:id="334" w:name="_Ref421871169"/>
      <w:bookmarkStart w:id="335" w:name="_Toc425414797"/>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8</w:t>
      </w:r>
      <w:r w:rsidR="007D7E71" w:rsidRPr="00074B99">
        <w:fldChar w:fldCharType="end"/>
      </w:r>
      <w:bookmarkEnd w:id="333"/>
      <w:r w:rsidRPr="00074B99">
        <w:rPr>
          <w:i w:val="0"/>
        </w:rPr>
        <w:t>. Diseño archivo de configuración sección DDS</w:t>
      </w:r>
      <w:bookmarkEnd w:id="334"/>
      <w:bookmarkEnd w:id="335"/>
    </w:p>
    <w:p w14:paraId="7A0C46EB" w14:textId="77777777" w:rsidR="000A7D12" w:rsidRPr="00074B99" w:rsidRDefault="000A7D12" w:rsidP="000A7D12">
      <w:pPr>
        <w:keepNext/>
      </w:pPr>
      <w:r w:rsidRPr="00074B99">
        <w:rPr>
          <w:noProof/>
          <w:lang w:eastAsia="es-EC"/>
        </w:rPr>
        <w:drawing>
          <wp:inline distT="0" distB="0" distL="0" distR="0" wp14:anchorId="0E9EF7BB" wp14:editId="7911057F">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0D063770" w:rsidR="000A7D12" w:rsidRPr="00074B99" w:rsidRDefault="000A7D12" w:rsidP="000A7D12">
      <w:pPr>
        <w:pStyle w:val="Descripcin"/>
        <w:rPr>
          <w:i w:val="0"/>
        </w:rPr>
      </w:pPr>
      <w:bookmarkStart w:id="336" w:name="_Ref421871176"/>
      <w:bookmarkStart w:id="337" w:name="_Toc425414798"/>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9</w:t>
      </w:r>
      <w:r w:rsidR="007D7E71" w:rsidRPr="00074B99">
        <w:fldChar w:fldCharType="end"/>
      </w:r>
      <w:bookmarkEnd w:id="336"/>
      <w:r w:rsidRPr="00074B99">
        <w:rPr>
          <w:i w:val="0"/>
        </w:rPr>
        <w:t>. Diseño archivo de configuración sección RTPS</w:t>
      </w:r>
      <w:bookmarkEnd w:id="337"/>
    </w:p>
    <w:p w14:paraId="5A92FF7B" w14:textId="77777777" w:rsidR="00676041" w:rsidRPr="00074B99" w:rsidRDefault="00676041" w:rsidP="00676041"/>
    <w:p w14:paraId="54600047" w14:textId="4792C09C" w:rsidR="00676041" w:rsidRPr="00074B99" w:rsidRDefault="00676041" w:rsidP="00676041">
      <w:pPr>
        <w:pStyle w:val="Ttulo2"/>
      </w:pPr>
      <w:bookmarkStart w:id="338" w:name="_Toc425414524"/>
      <w:r w:rsidRPr="00074B99">
        <w:lastRenderedPageBreak/>
        <w:t>IMPLEMENTACIÓN DE</w:t>
      </w:r>
      <w:r w:rsidR="003C7045" w:rsidRPr="00074B99">
        <w:t>L</w:t>
      </w:r>
      <w:r w:rsidRPr="00074B99">
        <w:t xml:space="preserve"> MÓDULO</w:t>
      </w:r>
      <w:bookmarkEnd w:id="338"/>
    </w:p>
    <w:p w14:paraId="1FCD3AFB" w14:textId="163CD5B9" w:rsidR="00FB7242" w:rsidRPr="00074B99" w:rsidRDefault="008633BC" w:rsidP="00FB7242">
      <w:r w:rsidRPr="00074B99">
        <w:t>En esta sección se explica el desarrollo de todos los submódulos que componen el sistema, tomando en cuenta los diseños presentados en la sección anterior.</w:t>
      </w:r>
    </w:p>
    <w:p w14:paraId="1F5C68CE" w14:textId="77777777" w:rsidR="00FB7242" w:rsidRPr="00074B99" w:rsidRDefault="00FB7242" w:rsidP="00FB7242">
      <w:pPr>
        <w:pStyle w:val="Ttulo3"/>
      </w:pPr>
      <w:bookmarkStart w:id="339" w:name="_Toc425414525"/>
      <w:r w:rsidRPr="00074B99">
        <w:t>Submódulo de transporte</w:t>
      </w:r>
      <w:bookmarkEnd w:id="339"/>
    </w:p>
    <w:p w14:paraId="1F064B1A" w14:textId="228349FD" w:rsidR="00CD6FA6" w:rsidRPr="00074B99" w:rsidRDefault="00CD6FA6" w:rsidP="00CD6FA6">
      <w:r w:rsidRPr="00074B99">
        <w:t xml:space="preserve">A continuación se explica el código más relevante de la implementación de este módulo. El código completo de este submódulo se encuentra en el </w:t>
      </w:r>
      <w:r w:rsidRPr="00074B99">
        <w:fldChar w:fldCharType="begin"/>
      </w:r>
      <w:r w:rsidRPr="00074B99">
        <w:instrText xml:space="preserve"> REF _Ref422130462 \h </w:instrText>
      </w:r>
      <w:r w:rsidRPr="00074B99">
        <w:fldChar w:fldCharType="separate"/>
      </w:r>
      <w:r w:rsidR="0020142C" w:rsidRPr="00074B99">
        <w:rPr>
          <w:b/>
          <w:bCs/>
        </w:rPr>
        <w:t>¡Error! No se encuentra el origen de la referencia.</w:t>
      </w:r>
      <w:r w:rsidRPr="00074B99">
        <w:fldChar w:fldCharType="end"/>
      </w:r>
      <w:r w:rsidR="00BC5DFA" w:rsidRPr="00074B99">
        <w:t xml:space="preserve"> </w:t>
      </w:r>
      <w:proofErr w:type="gramStart"/>
      <w:r w:rsidR="00BC5DFA" w:rsidRPr="00074B99">
        <w:t>y</w:t>
      </w:r>
      <w:proofErr w:type="gramEnd"/>
      <w:r w:rsidR="00BC5DFA" w:rsidRPr="00074B99">
        <w:t xml:space="preserve"> en  </w:t>
      </w:r>
      <w:r w:rsidR="00BC5DFA" w:rsidRPr="00074B99">
        <w:fldChar w:fldCharType="begin"/>
      </w:r>
      <w:r w:rsidR="00BC5DFA" w:rsidRPr="00074B99">
        <w:instrText xml:space="preserve"> REF _Ref422130701 \h </w:instrText>
      </w:r>
      <w:r w:rsidR="00BC5DFA" w:rsidRPr="00074B99">
        <w:fldChar w:fldCharType="separate"/>
      </w:r>
      <w:r w:rsidR="0020142C" w:rsidRPr="00074B99">
        <w:rPr>
          <w:b/>
          <w:bCs/>
        </w:rPr>
        <w:t>¡Error! No se encuentra el origen de la referencia.</w:t>
      </w:r>
      <w:r w:rsidR="00BC5DFA" w:rsidRPr="00074B99">
        <w:fldChar w:fldCharType="end"/>
      </w:r>
      <w:r w:rsidR="00BC5DFA" w:rsidRPr="00074B99">
        <w:t xml:space="preserve"> </w:t>
      </w:r>
      <w:proofErr w:type="gramStart"/>
      <w:r w:rsidR="00BC5DFA" w:rsidRPr="00074B99">
        <w:t>dentro</w:t>
      </w:r>
      <w:proofErr w:type="gramEnd"/>
      <w:r w:rsidR="00BC5DFA" w:rsidRPr="00074B99">
        <w:t xml:space="preserve"> del </w:t>
      </w:r>
      <w:r w:rsidR="00BC5DFA" w:rsidRPr="00074B99">
        <w:fldChar w:fldCharType="begin"/>
      </w:r>
      <w:r w:rsidR="00BC5DFA" w:rsidRPr="00074B99">
        <w:instrText xml:space="preserve"> REF _Ref422130725 \h </w:instrText>
      </w:r>
      <w:r w:rsidR="00BC5DFA" w:rsidRPr="00074B99">
        <w:fldChar w:fldCharType="separate"/>
      </w:r>
      <w:r w:rsidR="0020142C" w:rsidRPr="00074B99">
        <w:rPr>
          <w:b/>
          <w:bCs/>
        </w:rPr>
        <w:t>¡Error! No se encuentra el origen de la referencia.</w:t>
      </w:r>
      <w:r w:rsidR="00BC5DFA" w:rsidRPr="00074B99">
        <w:fldChar w:fldCharType="end"/>
      </w:r>
    </w:p>
    <w:p w14:paraId="6BCBE187" w14:textId="0AAEC179" w:rsidR="00FB7242" w:rsidRPr="00074B99" w:rsidRDefault="00104432" w:rsidP="00104432">
      <w:pPr>
        <w:pStyle w:val="Ttulo4"/>
      </w:pPr>
      <w:r w:rsidRPr="00074B99">
        <w:t xml:space="preserve">Implementación transmisor UDP </w:t>
      </w:r>
    </w:p>
    <w:p w14:paraId="34DD88B5" w14:textId="04848BB9" w:rsidR="00BA34C9" w:rsidRPr="00074B99" w:rsidRDefault="00BA34C9" w:rsidP="00BA34C9">
      <w:r w:rsidRPr="00074B99">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074B99" w:rsidRDefault="00BA34C9" w:rsidP="00BA34C9">
      <w:r w:rsidRPr="00074B99">
        <w:t>A continuación se observa parte del código para inicial la comunicación dentro del transmisor.</w:t>
      </w:r>
    </w:p>
    <w:p w14:paraId="70376E4E" w14:textId="753CFDB1" w:rsidR="00BA34C9" w:rsidRPr="00074B99" w:rsidRDefault="00BA34C9" w:rsidP="00BA34C9">
      <w:r w:rsidRPr="00074B99">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Start()</w:t>
      </w:r>
    </w:p>
    <w:p w14:paraId="1382F0D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5D9E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 xml:space="preserve"> ep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1F976CA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bool</w:t>
      </w:r>
      <w:proofErr w:type="gramEnd"/>
      <w:r w:rsidRPr="00074B99">
        <w:rPr>
          <w:rFonts w:ascii="Consolas" w:hAnsi="Consolas" w:cs="Consolas"/>
          <w:color w:val="DCDCDC"/>
          <w:kern w:val="0"/>
          <w:sz w:val="19"/>
          <w:szCs w:val="19"/>
          <w:highlight w:val="black"/>
          <w:lang w:val="en-GB"/>
        </w:rPr>
        <w:t xml:space="preserve"> isMultiCastAddr;</w:t>
      </w:r>
    </w:p>
    <w:p w14:paraId="0F2FDA5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InterNetwork) </w:t>
      </w:r>
      <w:r w:rsidRPr="00074B99">
        <w:rPr>
          <w:rFonts w:ascii="Consolas" w:hAnsi="Consolas" w:cs="Consolas"/>
          <w:color w:val="57A64A"/>
          <w:kern w:val="0"/>
          <w:sz w:val="19"/>
          <w:szCs w:val="19"/>
          <w:highlight w:val="black"/>
          <w:lang w:val="en-GB"/>
        </w:rPr>
        <w:t>//IP v4</w:t>
      </w:r>
    </w:p>
    <w:p w14:paraId="39D84B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C5AB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byte</w:t>
      </w:r>
      <w:proofErr w:type="gramEnd"/>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GetAddressBytes()[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F50B7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isMultiCastAddr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 xml:space="preserve"> :</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w:t>
      </w:r>
    </w:p>
    <w:p w14:paraId="068D080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790AF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InterNetworkV6)</w:t>
      </w:r>
    </w:p>
    <w:p w14:paraId="1DA6A88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9D2F1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isMultiCastAddr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IsIPv6Multicast;</w:t>
      </w:r>
    </w:p>
    <w:p w14:paraId="3225827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09FC2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6E1B022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2DEBB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roofErr w:type="gramStart"/>
      <w:r w:rsidRPr="00074B99">
        <w:rPr>
          <w:rFonts w:ascii="Consolas" w:hAnsi="Consolas" w:cs="Consolas"/>
          <w:color w:val="569CD6"/>
          <w:kern w:val="0"/>
          <w:sz w:val="19"/>
          <w:szCs w:val="19"/>
          <w:highlight w:val="black"/>
          <w:lang w:val="en-GB"/>
        </w:rPr>
        <w:t>throw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NotImplementedException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"Address family not supported yet: "</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AddressFamily);</w:t>
      </w:r>
    </w:p>
    <w:p w14:paraId="05B937E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DA18F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AsyncDatagramConnector</w:t>
      </w:r>
      <w:r w:rsidRPr="00074B99">
        <w:rPr>
          <w:rFonts w:ascii="Consolas" w:hAnsi="Consolas" w:cs="Consolas"/>
          <w:color w:val="DCDCDC"/>
          <w:kern w:val="0"/>
          <w:sz w:val="19"/>
          <w:szCs w:val="19"/>
          <w:highlight w:val="black"/>
          <w:lang w:val="en-GB"/>
        </w:rPr>
        <w:t>();</w:t>
      </w:r>
    </w:p>
    <w:p w14:paraId="019B52D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FilterChain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AddLast(</w:t>
      </w:r>
      <w:proofErr w:type="gramEnd"/>
      <w:r w:rsidRPr="00074B99">
        <w:rPr>
          <w:rFonts w:ascii="Consolas" w:hAnsi="Consolas" w:cs="Consolas"/>
          <w:color w:val="D69D85"/>
          <w:kern w:val="0"/>
          <w:sz w:val="19"/>
          <w:szCs w:val="19"/>
          <w:highlight w:val="black"/>
          <w:lang w:val="en-GB"/>
        </w:rPr>
        <w:t>"RTPS"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ProtocolCodecFilter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MessageCodecFactory</w:t>
      </w:r>
      <w:r w:rsidRPr="00074B99">
        <w:rPr>
          <w:rFonts w:ascii="Consolas" w:hAnsi="Consolas" w:cs="Consolas"/>
          <w:color w:val="DCDCDC"/>
          <w:kern w:val="0"/>
          <w:sz w:val="19"/>
          <w:szCs w:val="19"/>
          <w:highlight w:val="black"/>
          <w:lang w:val="en-GB"/>
        </w:rPr>
        <w:t>()));</w:t>
      </w:r>
    </w:p>
    <w:p w14:paraId="2AF5404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074B99" w:rsidRDefault="002A52A4" w:rsidP="002A52A4">
      <w:pPr>
        <w:rPr>
          <w:rFonts w:ascii="Consolas" w:hAnsi="Consolas" w:cs="Consolas"/>
          <w:color w:val="DCDCDC"/>
          <w:kern w:val="0"/>
          <w:sz w:val="19"/>
          <w:szCs w:val="19"/>
          <w:highlight w:val="black"/>
        </w:rPr>
      </w:pPr>
      <w:r w:rsidRPr="00074B99">
        <w:t>En el caso que se trabaje con trafico multicast, se define un objeto que usa un socket</w:t>
      </w:r>
      <w:r w:rsidRPr="00074B99">
        <w:rPr>
          <w:rStyle w:val="Refdenotaalpie"/>
        </w:rPr>
        <w:footnoteReference w:id="38"/>
      </w:r>
      <w:r w:rsidRPr="00074B99">
        <w:t>, donde finalmente se fuerza a asociar la dirección local IP y obtener una sesión multicast.</w:t>
      </w:r>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(isMultiCastAddr)</w:t>
      </w:r>
    </w:p>
    <w:p w14:paraId="1D9714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80B02D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exchange multicast messages. </w:t>
      </w:r>
    </w:p>
    <w:p w14:paraId="3B70B6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DefaultLocalEndPoint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Any,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E26FB7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t>
      </w:r>
      <w:proofErr w:type="gramStart"/>
      <w:r w:rsidRPr="00074B99">
        <w:rPr>
          <w:rFonts w:ascii="Consolas" w:hAnsi="Consolas" w:cs="Consolas"/>
          <w:color w:val="57A64A"/>
          <w:kern w:val="0"/>
          <w:sz w:val="19"/>
          <w:szCs w:val="19"/>
          <w:highlight w:val="black"/>
          <w:lang w:val="en-GB"/>
        </w:rPr>
        <w:t>Define</w:t>
      </w:r>
      <w:proofErr w:type="gramEnd"/>
      <w:r w:rsidRPr="00074B99">
        <w:rPr>
          <w:rFonts w:ascii="Consolas" w:hAnsi="Consolas" w:cs="Consolas"/>
          <w:color w:val="57A64A"/>
          <w:kern w:val="0"/>
          <w:sz w:val="19"/>
          <w:szCs w:val="19"/>
          <w:highlight w:val="black"/>
          <w:lang w:val="en-GB"/>
        </w:rPr>
        <w:t xml:space="preserve"> a MulticastOption object specifying the multicast group  </w:t>
      </w:r>
    </w:p>
    <w:p w14:paraId="0BC00E3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address and the local IP address. </w:t>
      </w:r>
    </w:p>
    <w:p w14:paraId="61EE60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t>
      </w:r>
      <w:proofErr w:type="gramStart"/>
      <w:r w:rsidRPr="00074B99">
        <w:rPr>
          <w:rFonts w:ascii="Consolas" w:hAnsi="Consolas" w:cs="Consolas"/>
          <w:color w:val="57A64A"/>
          <w:kern w:val="0"/>
          <w:sz w:val="19"/>
          <w:szCs w:val="19"/>
          <w:highlight w:val="black"/>
          <w:lang w:val="en-GB"/>
        </w:rPr>
        <w:t>The</w:t>
      </w:r>
      <w:proofErr w:type="gramEnd"/>
      <w:r w:rsidRPr="00074B99">
        <w:rPr>
          <w:rFonts w:ascii="Consolas" w:hAnsi="Consolas" w:cs="Consolas"/>
          <w:color w:val="57A64A"/>
          <w:kern w:val="0"/>
          <w:sz w:val="19"/>
          <w:szCs w:val="19"/>
          <w:highlight w:val="black"/>
          <w:lang w:val="en-GB"/>
        </w:rPr>
        <w:t xml:space="preserve"> multicast group address is the same as the address used by the listener.</w:t>
      </w:r>
    </w:p>
    <w:p w14:paraId="10F4EBA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 xml:space="preserve"> mcastOption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SocketAddress, </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Any);</w:t>
      </w:r>
    </w:p>
    <w:p w14:paraId="1F01C4F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connector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SessionConfig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MulticastOption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mcastOption;</w:t>
      </w:r>
    </w:p>
    <w:p w14:paraId="21EDA99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074B99" w:rsidRDefault="002A52A4" w:rsidP="002A52A4">
      <w:pPr>
        <w:rPr>
          <w:rFonts w:ascii="Consolas" w:hAnsi="Consolas" w:cs="Consolas"/>
          <w:color w:val="DCDCDC"/>
          <w:kern w:val="0"/>
          <w:sz w:val="19"/>
          <w:szCs w:val="19"/>
          <w:highlight w:val="black"/>
        </w:rPr>
      </w:pPr>
      <w:r w:rsidRPr="00074B99">
        <w:t xml:space="preserve">Dentro del conector el cual en el caso de UDP hace referencia a un conector asincrónico, para obtener los posible eventos de entrada o salida, se utiliza el concepto de Futuros dentro de C# donde </w:t>
      </w:r>
      <w:r w:rsidR="00F902A8" w:rsidRPr="00074B99">
        <w:t>este futuro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20142C" w:rsidRPr="00074B99">
            <w:rPr>
              <w:noProof/>
            </w:rPr>
            <w:t xml:space="preserve"> (MSDN)</w:t>
          </w:r>
          <w:r w:rsidR="00F902A8" w:rsidRPr="00074B99">
            <w:fldChar w:fldCharType="end"/>
          </w:r>
        </w:sdtContent>
      </w:sdt>
      <w:r w:rsidR="00F902A8" w:rsidRPr="00074B99">
        <w:t>.</w:t>
      </w:r>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xml:space="preserve">// Call </w:t>
      </w:r>
      <w:proofErr w:type="gramStart"/>
      <w:r w:rsidRPr="00074B99">
        <w:rPr>
          <w:rFonts w:ascii="Consolas" w:hAnsi="Consolas" w:cs="Consolas"/>
          <w:color w:val="57A64A"/>
          <w:kern w:val="0"/>
          <w:sz w:val="19"/>
          <w:szCs w:val="19"/>
          <w:highlight w:val="black"/>
          <w:lang w:val="en-GB"/>
        </w:rPr>
        <w:t>Connect(</w:t>
      </w:r>
      <w:proofErr w:type="gramEnd"/>
      <w:r w:rsidRPr="00074B99">
        <w:rPr>
          <w:rFonts w:ascii="Consolas" w:hAnsi="Consolas" w:cs="Consolas"/>
          <w:color w:val="57A64A"/>
          <w:kern w:val="0"/>
          <w:sz w:val="19"/>
          <w:szCs w:val="19"/>
          <w:highlight w:val="black"/>
          <w:lang w:val="en-GB"/>
        </w:rPr>
        <w:t>) to force binding to the local IP address,</w:t>
      </w:r>
    </w:p>
    <w:p w14:paraId="4CE102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and get the associated multicast session.</w:t>
      </w:r>
    </w:p>
    <w:p w14:paraId="6F20CA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IoSession</w:t>
      </w:r>
      <w:r w:rsidRPr="00074B99">
        <w:rPr>
          <w:rFonts w:ascii="Consolas" w:hAnsi="Consolas" w:cs="Consolas"/>
          <w:color w:val="DCDCDC"/>
          <w:kern w:val="0"/>
          <w:sz w:val="19"/>
          <w:szCs w:val="19"/>
          <w:highlight w:val="black"/>
          <w:lang w:val="en-GB"/>
        </w:rPr>
        <w:t xml:space="preserve"> session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w:t>
      </w:r>
      <w:proofErr w:type="gramEnd"/>
      <w:r w:rsidRPr="00074B99">
        <w:rPr>
          <w:rFonts w:ascii="Consolas" w:hAnsi="Consolas" w:cs="Consolas"/>
          <w:color w:val="DCDCDC"/>
          <w:kern w:val="0"/>
          <w:sz w:val="19"/>
          <w:szCs w:val="19"/>
          <w:highlight w:val="black"/>
          <w:lang w:val="en-GB"/>
        </w:rPr>
        <w:t>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57F2B0B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472AF1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ExceptionCaught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A2C85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7620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Error(</w:t>
      </w:r>
      <w:proofErr w:type="gramEnd"/>
      <w:r w:rsidRPr="00074B99">
        <w:rPr>
          <w:rFonts w:ascii="Consolas" w:hAnsi="Consolas" w:cs="Consolas"/>
          <w:color w:val="DCDCDC"/>
          <w:kern w:val="0"/>
          <w:sz w:val="19"/>
          <w:szCs w:val="19"/>
          <w:highlight w:val="black"/>
          <w:lang w:val="en-GB"/>
        </w:rPr>
        <w:t>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Exception);</w:t>
      </w:r>
    </w:p>
    <w:p w14:paraId="2579CC7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CA5C41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60EF3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7C6D02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recv..."</w:t>
      </w:r>
      <w:r w:rsidRPr="00074B99">
        <w:rPr>
          <w:rFonts w:ascii="Consolas" w:hAnsi="Consolas" w:cs="Consolas"/>
          <w:color w:val="DCDCDC"/>
          <w:kern w:val="0"/>
          <w:sz w:val="19"/>
          <w:szCs w:val="19"/>
          <w:highlight w:val="black"/>
          <w:lang w:val="en-GB"/>
        </w:rPr>
        <w:t>);</w:t>
      </w:r>
    </w:p>
    <w:p w14:paraId="612D20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35191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MessageSent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5F0FDE5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ED2AEA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sent..."</w:t>
      </w:r>
      <w:r w:rsidRPr="00074B99">
        <w:rPr>
          <w:rFonts w:ascii="Consolas" w:hAnsi="Consolas" w:cs="Consolas"/>
          <w:color w:val="DCDCDC"/>
          <w:kern w:val="0"/>
          <w:sz w:val="19"/>
          <w:szCs w:val="19"/>
          <w:highlight w:val="black"/>
          <w:lang w:val="en-GB"/>
        </w:rPr>
        <w:t>);</w:t>
      </w:r>
    </w:p>
    <w:p w14:paraId="7382920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292F9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SessionCreated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14C43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DB79F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created..."</w:t>
      </w:r>
      <w:r w:rsidRPr="00074B99">
        <w:rPr>
          <w:rFonts w:ascii="Consolas" w:hAnsi="Consolas" w:cs="Consolas"/>
          <w:color w:val="DCDCDC"/>
          <w:kern w:val="0"/>
          <w:sz w:val="19"/>
          <w:szCs w:val="19"/>
          <w:highlight w:val="black"/>
          <w:lang w:val="en-GB"/>
        </w:rPr>
        <w:t>);</w:t>
      </w:r>
    </w:p>
    <w:p w14:paraId="186E326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90C23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SessionOpened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A78345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7CBE7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opened..."</w:t>
      </w:r>
      <w:r w:rsidRPr="00074B99">
        <w:rPr>
          <w:rFonts w:ascii="Consolas" w:hAnsi="Consolas" w:cs="Consolas"/>
          <w:color w:val="DCDCDC"/>
          <w:kern w:val="0"/>
          <w:sz w:val="19"/>
          <w:szCs w:val="19"/>
          <w:highlight w:val="black"/>
          <w:lang w:val="en-GB"/>
        </w:rPr>
        <w:t>);</w:t>
      </w:r>
    </w:p>
    <w:p w14:paraId="0CA3419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18AC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SessionClosed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439E987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64D0C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closed..."</w:t>
      </w:r>
      <w:r w:rsidRPr="00074B99">
        <w:rPr>
          <w:rFonts w:ascii="Consolas" w:hAnsi="Consolas" w:cs="Consolas"/>
          <w:color w:val="DCDCDC"/>
          <w:kern w:val="0"/>
          <w:sz w:val="19"/>
          <w:szCs w:val="19"/>
          <w:highlight w:val="black"/>
          <w:lang w:val="en-GB"/>
        </w:rPr>
        <w:t>);</w:t>
      </w:r>
    </w:p>
    <w:p w14:paraId="44E4F4C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E8F0FD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SessionIdle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715FA8F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DE2AB6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idle..."</w:t>
      </w:r>
      <w:r w:rsidRPr="00074B99">
        <w:rPr>
          <w:rFonts w:ascii="Consolas" w:hAnsi="Consolas" w:cs="Consolas"/>
          <w:color w:val="DCDCDC"/>
          <w:kern w:val="0"/>
          <w:sz w:val="19"/>
          <w:szCs w:val="19"/>
          <w:highlight w:val="black"/>
          <w:lang w:val="en-GB"/>
        </w:rPr>
        <w:t>);</w:t>
      </w:r>
    </w:p>
    <w:p w14:paraId="7BD58E5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AC375C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connFuture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w:t>
      </w:r>
      <w:proofErr w:type="gramEnd"/>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478B28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proofErr w:type="gramEnd"/>
      <w:r w:rsidRPr="00074B99">
        <w:rPr>
          <w:rFonts w:ascii="Consolas" w:hAnsi="Consolas" w:cs="Consolas"/>
          <w:color w:val="DCDCDC"/>
          <w:kern w:val="0"/>
          <w:sz w:val="19"/>
          <w:szCs w:val="19"/>
          <w:highlight w:val="black"/>
          <w:lang w:val="en-GB"/>
        </w:rPr>
        <w:t>);</w:t>
      </w:r>
    </w:p>
    <w:p w14:paraId="40A111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Complete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69415C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132FC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proofErr w:type="gramStart"/>
      <w:r w:rsidRPr="00074B99">
        <w:rPr>
          <w:rFonts w:ascii="Consolas" w:hAnsi="Consolas" w:cs="Consolas"/>
          <w:color w:val="DCDCDC"/>
          <w:kern w:val="0"/>
          <w:sz w:val="19"/>
          <w:szCs w:val="19"/>
          <w:highlight w:val="black"/>
          <w:lang w:val="en-GB"/>
        </w:rPr>
        <w:t>)e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Future</w:t>
      </w:r>
      <w:proofErr w:type="gramEnd"/>
      <w:r w:rsidRPr="00074B99">
        <w:rPr>
          <w:rFonts w:ascii="Consolas" w:hAnsi="Consolas" w:cs="Consolas"/>
          <w:color w:val="DCDCDC"/>
          <w:kern w:val="0"/>
          <w:sz w:val="19"/>
          <w:szCs w:val="19"/>
          <w:highlight w:val="black"/>
          <w:lang w:val="en-GB"/>
        </w:rPr>
        <w:t>;</w:t>
      </w:r>
    </w:p>
    <w:p w14:paraId="7D1DCF7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Connected)</w:t>
      </w:r>
    </w:p>
    <w:p w14:paraId="7BAE16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0B2493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"...connected"</w:t>
      </w:r>
      <w:r w:rsidRPr="00074B99">
        <w:rPr>
          <w:rFonts w:ascii="Consolas" w:hAnsi="Consolas" w:cs="Consolas"/>
          <w:color w:val="DCDCDC"/>
          <w:kern w:val="0"/>
          <w:sz w:val="19"/>
          <w:szCs w:val="19"/>
          <w:highlight w:val="black"/>
          <w:lang w:val="en-GB"/>
        </w:rPr>
        <w:t>);</w:t>
      </w:r>
    </w:p>
    <w:p w14:paraId="32AF38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session</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070E638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E0C9E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5528EB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E2D2F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Warn(</w:t>
      </w:r>
      <w:proofErr w:type="gramEnd"/>
      <w:r w:rsidRPr="00074B99">
        <w:rPr>
          <w:rFonts w:ascii="Consolas" w:hAnsi="Consolas" w:cs="Consolas"/>
          <w:color w:val="D69D85"/>
          <w:kern w:val="0"/>
          <w:sz w:val="19"/>
          <w:szCs w:val="19"/>
          <w:highlight w:val="black"/>
          <w:lang w:val="en-GB"/>
        </w:rPr>
        <w:t>"Not connected...exiting"</w:t>
      </w:r>
      <w:r w:rsidRPr="00074B99">
        <w:rPr>
          <w:rFonts w:ascii="Consolas" w:hAnsi="Consolas" w:cs="Consolas"/>
          <w:color w:val="DCDCDC"/>
          <w:kern w:val="0"/>
          <w:sz w:val="19"/>
          <w:szCs w:val="19"/>
          <w:highlight w:val="black"/>
          <w:lang w:val="en-GB"/>
        </w:rPr>
        <w:t>);</w:t>
      </w:r>
    </w:p>
    <w:p w14:paraId="21C39EF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8B6A97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22DA3DD" w14:textId="429059D4" w:rsidR="00BA34C9" w:rsidRPr="00074B99" w:rsidRDefault="00BA34C9" w:rsidP="00BA34C9">
      <w:r w:rsidRPr="00074B99">
        <w:rPr>
          <w:rFonts w:ascii="Consolas" w:hAnsi="Consolas" w:cs="Consolas"/>
          <w:color w:val="DCDCDC"/>
          <w:kern w:val="0"/>
          <w:sz w:val="19"/>
          <w:szCs w:val="19"/>
          <w:highlight w:val="black"/>
        </w:rPr>
        <w:t xml:space="preserve">        }</w:t>
      </w:r>
    </w:p>
    <w:p w14:paraId="31D25707" w14:textId="7F700348" w:rsidR="00BA34C9" w:rsidRPr="00074B99" w:rsidRDefault="00472F6B" w:rsidP="00BA34C9">
      <w:r w:rsidRPr="00074B99">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20142C" w:rsidRPr="00074B99">
            <w:rPr>
              <w:noProof/>
            </w:rPr>
            <w:t xml:space="preserve"> (MSDN)</w:t>
          </w:r>
          <w:r w:rsidRPr="00074B99">
            <w:fldChar w:fldCharType="end"/>
          </w:r>
        </w:sdtContent>
      </w:sdt>
      <w:r w:rsidRPr="00074B99">
        <w:t>, las cuales son muy útiles a la hora de utilizar futuros</w:t>
      </w:r>
      <w:r w:rsidR="00EB3055" w:rsidRPr="00074B99">
        <w:t>. Para visualizar el código completo del transmisor UDP se p</w:t>
      </w:r>
      <w:r w:rsidR="00CD6FA6" w:rsidRPr="00074B99">
        <w:t>uede observar este en el Anexo B</w:t>
      </w:r>
      <w:r w:rsidR="00EB3055" w:rsidRPr="00074B99">
        <w:t xml:space="preserve"> en la página </w:t>
      </w:r>
      <w:r w:rsidR="00EB3055" w:rsidRPr="00074B99">
        <w:fldChar w:fldCharType="begin"/>
      </w:r>
      <w:r w:rsidR="00EB3055" w:rsidRPr="00074B99">
        <w:instrText xml:space="preserve"> PAGEREF _Ref422129146 \h </w:instrText>
      </w:r>
      <w:r w:rsidR="00EB3055" w:rsidRPr="00074B99">
        <w:fldChar w:fldCharType="separate"/>
      </w:r>
      <w:r w:rsidR="0020142C" w:rsidRPr="00074B99">
        <w:rPr>
          <w:b/>
          <w:bCs/>
          <w:noProof/>
        </w:rPr>
        <w:t>¡Error! Marcador no definido.</w:t>
      </w:r>
      <w:r w:rsidR="00EB3055" w:rsidRPr="00074B99">
        <w:fldChar w:fldCharType="end"/>
      </w:r>
      <w:r w:rsidR="00EB3055" w:rsidRPr="00074B99">
        <w:t>.</w:t>
      </w:r>
    </w:p>
    <w:p w14:paraId="6D40E4CB" w14:textId="3D03B82B" w:rsidR="00104432" w:rsidRPr="00074B99" w:rsidRDefault="00104432" w:rsidP="00104432">
      <w:pPr>
        <w:pStyle w:val="Ttulo4"/>
      </w:pPr>
      <w:r w:rsidRPr="00074B99">
        <w:t>Implementación receptor UDP</w:t>
      </w:r>
    </w:p>
    <w:p w14:paraId="790FD669" w14:textId="2412F7F9" w:rsidR="00EB3055" w:rsidRPr="00074B99" w:rsidRDefault="00EB3055" w:rsidP="00EB3055">
      <w:r w:rsidRPr="00074B99">
        <w:t>Dentro del receptor UDP se puede encontrar código que cumple funciones análogas a transmisor</w:t>
      </w:r>
      <w:r w:rsidR="00033FB8" w:rsidRPr="00074B99">
        <w:t xml:space="preserve"> el cual se lo puede observar en la página </w:t>
      </w:r>
      <w:r w:rsidR="00033FB8" w:rsidRPr="00074B99">
        <w:fldChar w:fldCharType="begin"/>
      </w:r>
      <w:r w:rsidR="00033FB8" w:rsidRPr="00074B99">
        <w:instrText xml:space="preserve"> PAGEREF _Ref422129366 \h </w:instrText>
      </w:r>
      <w:r w:rsidR="00033FB8" w:rsidRPr="00074B99">
        <w:fldChar w:fldCharType="separate"/>
      </w:r>
      <w:r w:rsidR="0020142C" w:rsidRPr="00074B99">
        <w:rPr>
          <w:b/>
          <w:bCs/>
          <w:noProof/>
        </w:rPr>
        <w:t>¡Error! Marcador no definido.</w:t>
      </w:r>
      <w:r w:rsidR="00033FB8" w:rsidRPr="00074B99">
        <w:fldChar w:fldCharType="end"/>
      </w:r>
      <w:r w:rsidR="00033FB8" w:rsidRPr="00074B99">
        <w:t xml:space="preserve"> </w:t>
      </w:r>
      <w:proofErr w:type="gramStart"/>
      <w:r w:rsidR="00033FB8" w:rsidRPr="00074B99">
        <w:t>de</w:t>
      </w:r>
      <w:proofErr w:type="gramEnd"/>
      <w:r w:rsidR="00033FB8" w:rsidRPr="00074B99">
        <w:t xml:space="preserve"> los anexos.</w:t>
      </w:r>
    </w:p>
    <w:p w14:paraId="1B7CF6C1" w14:textId="1F4EB4C4" w:rsidR="00033FB8" w:rsidRPr="00074B99" w:rsidRDefault="00033FB8" w:rsidP="00EB3055">
      <w:r w:rsidRPr="00074B99">
        <w:t>El código mostrado a continuación hace referencia a la definición de un objeto UDP Receiver, en el cual se puede hacer hincapié en que se utiliza un buffer para almacenar los mensajes recibidos.</w:t>
      </w:r>
    </w:p>
    <w:p w14:paraId="31367B65"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UDPReceiver(</w:t>
      </w:r>
      <w:r w:rsidRPr="00074B99">
        <w:rPr>
          <w:rFonts w:ascii="Consolas" w:hAnsi="Consolas" w:cs="Consolas"/>
          <w:color w:val="4EC9B0"/>
          <w:kern w:val="0"/>
          <w:sz w:val="19"/>
          <w:szCs w:val="19"/>
          <w:highlight w:val="black"/>
          <w:lang w:val="en-GB"/>
        </w:rPr>
        <w:t>Uri</w:t>
      </w:r>
      <w:r w:rsidRPr="00074B99">
        <w:rPr>
          <w:rFonts w:ascii="Consolas" w:hAnsi="Consolas" w:cs="Consolas"/>
          <w:color w:val="DCDCDC"/>
          <w:kern w:val="0"/>
          <w:sz w:val="19"/>
          <w:szCs w:val="19"/>
          <w:highlight w:val="black"/>
          <w:lang w:val="en-GB"/>
        </w:rPr>
        <w:t xml:space="preserve"> uri,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w:t>
      </w:r>
    </w:p>
    <w:p w14:paraId="12288FF6"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392781AC"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bufferSize;</w:t>
      </w:r>
    </w:p>
    <w:p w14:paraId="3BA66AE4"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var</w:t>
      </w:r>
      <w:proofErr w:type="gramEnd"/>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System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Net</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GetHostAddresses(uri</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Host);</w:t>
      </w:r>
    </w:p>
    <w:p w14:paraId="7A5F8AA3"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fr-FR"/>
        </w:rPr>
        <w:t>int</w:t>
      </w:r>
      <w:proofErr w:type="gramEnd"/>
      <w:r w:rsidRPr="00074B99">
        <w:rPr>
          <w:rFonts w:ascii="Consolas" w:hAnsi="Consolas" w:cs="Consolas"/>
          <w:color w:val="DCDCDC"/>
          <w:kern w:val="0"/>
          <w:sz w:val="19"/>
          <w:szCs w:val="19"/>
          <w:highlight w:val="black"/>
          <w:lang w:val="fr-FR"/>
        </w:rPr>
        <w:t xml:space="preserve"> port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Port </w:t>
      </w:r>
      <w:r w:rsidRPr="00074B99">
        <w:rPr>
          <w:rFonts w:ascii="Consolas" w:hAnsi="Consolas" w:cs="Consolas"/>
          <w:color w:val="B4B4B4"/>
          <w:kern w:val="0"/>
          <w:sz w:val="19"/>
          <w:szCs w:val="19"/>
          <w:highlight w:val="black"/>
          <w:lang w:val="fr-FR"/>
        </w:rPr>
        <w:t>&lt;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Port);</w:t>
      </w:r>
    </w:p>
    <w:p w14:paraId="3E5678F0"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addresses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66A746B"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addresses[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port);</w:t>
      </w:r>
    </w:p>
    <w:p w14:paraId="6FA1649D" w14:textId="0D00EF90" w:rsidR="00EB3055" w:rsidRPr="00074B99" w:rsidRDefault="00EB3055" w:rsidP="00EB3055">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9DDF96" w14:textId="77777777" w:rsidR="00EB3055" w:rsidRPr="00074B99" w:rsidRDefault="00EB3055" w:rsidP="00EB3055"/>
    <w:p w14:paraId="527A6864" w14:textId="3EEBF995" w:rsidR="00104432" w:rsidRPr="00074B99" w:rsidRDefault="00104432" w:rsidP="00104432">
      <w:pPr>
        <w:pStyle w:val="Ttulo4"/>
      </w:pPr>
      <w:r w:rsidRPr="00074B99">
        <w:t>Implementación maquinaria RTPS</w:t>
      </w:r>
    </w:p>
    <w:p w14:paraId="4EB29C16" w14:textId="32DD121C" w:rsidR="00592CB1" w:rsidRPr="00074B99" w:rsidRDefault="00592CB1" w:rsidP="00592CB1">
      <w:r w:rsidRPr="00074B99">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 xml:space="preserve"> CreateEngine(</w:t>
      </w:r>
      <w:r w:rsidRPr="00074B99">
        <w:rPr>
          <w:rFonts w:ascii="Consolas" w:hAnsi="Consolas" w:cs="Consolas"/>
          <w:color w:val="B8D7A3"/>
          <w:kern w:val="0"/>
          <w:sz w:val="19"/>
          <w:szCs w:val="19"/>
          <w:highlight w:val="black"/>
          <w:lang w:val="en-GB"/>
        </w:rPr>
        <w:t>IDictionary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Object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environment)</w:t>
      </w:r>
    </w:p>
    <w:p w14:paraId="22A16CA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D2A866"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DCDCDC"/>
          <w:kern w:val="0"/>
          <w:sz w:val="19"/>
          <w:szCs w:val="19"/>
          <w:highlight w:val="black"/>
          <w:lang w:val="en-GB"/>
        </w:rPr>
        <w:t xml:space="preserve"> ddsConfig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1D932773"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DCDCDC"/>
          <w:kern w:val="0"/>
          <w:sz w:val="19"/>
          <w:szCs w:val="19"/>
          <w:highlight w:val="black"/>
          <w:lang w:val="en-GB"/>
        </w:rPr>
        <w:t xml:space="preserve"> rtpsConfig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315D2AD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string</w:t>
      </w:r>
      <w:proofErr w:type="gramEnd"/>
      <w:r w:rsidRPr="00074B99">
        <w:rPr>
          <w:rFonts w:ascii="Consolas" w:hAnsi="Consolas" w:cs="Consolas"/>
          <w:color w:val="DCDCDC"/>
          <w:kern w:val="0"/>
          <w:sz w:val="19"/>
          <w:szCs w:val="19"/>
          <w:highlight w:val="black"/>
          <w:lang w:val="en-GB"/>
        </w:rPr>
        <w:t xml:space="preserve"> transportProfile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ddsConfig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Domains[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Name;</w:t>
      </w:r>
    </w:p>
    <w:p w14:paraId="5E4044B4"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string</w:t>
      </w:r>
      <w:proofErr w:type="gramEnd"/>
      <w:r w:rsidRPr="00074B99">
        <w:rPr>
          <w:rFonts w:ascii="Consolas" w:hAnsi="Consolas" w:cs="Consolas"/>
          <w:color w:val="DCDCDC"/>
          <w:kern w:val="0"/>
          <w:sz w:val="19"/>
          <w:szCs w:val="19"/>
          <w:highlight w:val="black"/>
          <w:lang w:val="en-GB"/>
        </w:rPr>
        <w:t xml:space="preserve"> className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rtpsConfig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Transports[transportProfile]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Type;</w:t>
      </w:r>
    </w:p>
    <w:p w14:paraId="629890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IsNullOrWhiteSpace(className))</w:t>
      </w:r>
    </w:p>
    <w:p w14:paraId="11F5C3AF"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60D15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no implementation class name specified</w:t>
      </w:r>
    </w:p>
    <w:p w14:paraId="494AC18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throw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ApplicationException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"Please Set the RTPS engine type property in the settings."</w:t>
      </w:r>
      <w:r w:rsidRPr="00074B99">
        <w:rPr>
          <w:rFonts w:ascii="Consolas" w:hAnsi="Consolas" w:cs="Consolas"/>
          <w:color w:val="DCDCDC"/>
          <w:kern w:val="0"/>
          <w:sz w:val="19"/>
          <w:szCs w:val="19"/>
          <w:highlight w:val="black"/>
          <w:lang w:val="en-GB"/>
        </w:rPr>
        <w:t>);</w:t>
      </w:r>
    </w:p>
    <w:p w14:paraId="53EE4ABA"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B5AB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Type</w:t>
      </w:r>
      <w:r w:rsidRPr="00074B99">
        <w:rPr>
          <w:rFonts w:ascii="Consolas" w:hAnsi="Consolas" w:cs="Consolas"/>
          <w:color w:val="DCDCDC"/>
          <w:kern w:val="0"/>
          <w:sz w:val="19"/>
          <w:szCs w:val="19"/>
          <w:highlight w:val="black"/>
          <w:lang w:val="en-GB"/>
        </w:rPr>
        <w:t xml:space="preserve"> ctxClass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GetType(</w:t>
      </w:r>
      <w:proofErr w:type="gramEnd"/>
      <w:r w:rsidRPr="00074B99">
        <w:rPr>
          <w:rFonts w:ascii="Consolas" w:hAnsi="Consolas" w:cs="Consolas"/>
          <w:color w:val="DCDCDC"/>
          <w:kern w:val="0"/>
          <w:sz w:val="19"/>
          <w:szCs w:val="19"/>
          <w:highlight w:val="black"/>
          <w:lang w:val="en-GB"/>
        </w:rPr>
        <w:t xml:space="preserve">className,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F75437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074B99" w:rsidRDefault="00592CB1" w:rsidP="00592CB1">
      <w:pPr>
        <w:rPr>
          <w:rFonts w:ascii="Consolas" w:hAnsi="Consolas" w:cs="Consolas"/>
          <w:color w:val="DCDCDC"/>
          <w:kern w:val="0"/>
          <w:sz w:val="19"/>
          <w:szCs w:val="19"/>
          <w:highlight w:val="black"/>
        </w:rPr>
      </w:pPr>
      <w:r w:rsidRPr="00074B99">
        <w:t>Finalmente luego de configurar el RTPS, llama a la instancia creada por medio de una interfaz.</w:t>
      </w:r>
    </w:p>
    <w:p w14:paraId="660C9D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 Instantiate new object --- //</w:t>
      </w:r>
    </w:p>
    <w:p w14:paraId="0010EAD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try</w:t>
      </w:r>
      <w:proofErr w:type="gramEnd"/>
    </w:p>
    <w:p w14:paraId="240D272C"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A4954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object</w:t>
      </w:r>
      <w:proofErr w:type="gramEnd"/>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Activator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CreateInstance(ctxClass, environment);</w:t>
      </w:r>
    </w:p>
    <w:p w14:paraId="1E8BD7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FB75825" w14:textId="75C5C77D" w:rsidR="00592CB1" w:rsidRPr="00074B99" w:rsidRDefault="00592CB1" w:rsidP="00592CB1">
      <w:pPr>
        <w:rPr>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)newInstance;</w:t>
      </w:r>
    </w:p>
    <w:p w14:paraId="351AC9AA" w14:textId="77777777" w:rsidR="00592CB1" w:rsidRPr="00074B99" w:rsidRDefault="00592CB1" w:rsidP="00592CB1">
      <w:pPr>
        <w:rPr>
          <w:lang w:val="en-GB"/>
        </w:rPr>
      </w:pPr>
    </w:p>
    <w:p w14:paraId="70E3FDC0" w14:textId="0170ED65" w:rsidR="00F01BB5" w:rsidRPr="00074B99" w:rsidRDefault="00F01BB5" w:rsidP="00F01BB5">
      <w:pPr>
        <w:pStyle w:val="Ttulo4"/>
      </w:pPr>
      <w:r w:rsidRPr="00074B99">
        <w:lastRenderedPageBreak/>
        <w:t>Intercambio de mensajes RTPS sobre la Red</w:t>
      </w:r>
    </w:p>
    <w:p w14:paraId="42D543C2" w14:textId="77777777" w:rsidR="00D8539F" w:rsidRPr="00074B99" w:rsidRDefault="00D8539F" w:rsidP="00D8539F">
      <w:pPr>
        <w:pStyle w:val="Ttulo5"/>
      </w:pPr>
      <w:r w:rsidRPr="00074B99">
        <w:t>Ejemplo 1</w:t>
      </w:r>
    </w:p>
    <w:p w14:paraId="1D58142D" w14:textId="2A16A232" w:rsidR="00D8539F" w:rsidRPr="00074B99" w:rsidRDefault="00D8539F" w:rsidP="00D8539F">
      <w:r w:rsidRPr="00074B99">
        <w:t>El siguiente gráfico ilustrará el flujo de datos que han generado estas entidades.</w:t>
      </w:r>
    </w:p>
    <w:p w14:paraId="534BFA04" w14:textId="77777777" w:rsidR="00151C4F" w:rsidRPr="00074B99" w:rsidRDefault="00D8539F" w:rsidP="00151C4F">
      <w:pPr>
        <w:keepNext/>
        <w:jc w:val="left"/>
      </w:pPr>
      <w:r w:rsidRPr="00074B99">
        <w:t> </w:t>
      </w:r>
      <w:r w:rsidRPr="00074B99">
        <w:rPr>
          <w:noProof/>
          <w:lang w:eastAsia="es-EC"/>
        </w:rPr>
        <w:drawing>
          <wp:inline distT="0" distB="0" distL="0" distR="0" wp14:anchorId="22E65C60" wp14:editId="3B1AA0CF">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70ABA3E" w14:textId="3E8DABF0" w:rsidR="00D8539F" w:rsidRPr="00074B99" w:rsidRDefault="00151C4F" w:rsidP="007D7E71">
      <w:pPr>
        <w:pStyle w:val="Descripcin"/>
        <w:rPr>
          <w:i w:val="0"/>
        </w:rPr>
      </w:pPr>
      <w:bookmarkStart w:id="340" w:name="_Toc425414799"/>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10</w:t>
      </w:r>
      <w:r w:rsidR="007D7E71" w:rsidRPr="00074B99">
        <w:fldChar w:fldCharType="end"/>
      </w:r>
      <w:r w:rsidRPr="00074B99">
        <w:t>.</w:t>
      </w:r>
      <w:r w:rsidRPr="00074B99">
        <w:rPr>
          <w:i w:val="0"/>
        </w:rPr>
        <w:t xml:space="preserve"> Intercambio de mensajes RTPS sobre la red Ejemplo 1</w:t>
      </w:r>
      <w:bookmarkEnd w:id="340"/>
    </w:p>
    <w:p w14:paraId="5197C9B1" w14:textId="77777777" w:rsidR="00D8539F" w:rsidRPr="00074B99" w:rsidRDefault="00D8539F" w:rsidP="00D8539F">
      <w:pPr>
        <w:pStyle w:val="Prrafodelista"/>
        <w:numPr>
          <w:ilvl w:val="0"/>
          <w:numId w:val="58"/>
        </w:numPr>
        <w:jc w:val="left"/>
      </w:pPr>
      <w:r w:rsidRPr="00074B99">
        <w:t>Los primeros 3 paquetes capturados muestra la interacción entre las entidades independientes con el DDS abierta trabajando como un middleware.</w:t>
      </w:r>
    </w:p>
    <w:p w14:paraId="47217E17" w14:textId="77777777" w:rsidR="00D8539F" w:rsidRPr="00074B99" w:rsidRDefault="00D8539F" w:rsidP="00D8539F">
      <w:pPr>
        <w:pStyle w:val="Prrafodelista"/>
        <w:numPr>
          <w:ilvl w:val="0"/>
          <w:numId w:val="58"/>
        </w:numPr>
        <w:jc w:val="left"/>
      </w:pPr>
      <w:r w:rsidRPr="00074B99">
        <w:t>El siguiente grupo de 3 paquetes son mensajes equivalentes a mensajes  Hola.</w:t>
      </w:r>
    </w:p>
    <w:p w14:paraId="6AEF1CAF" w14:textId="77777777" w:rsidR="00D8539F" w:rsidRPr="00074B99" w:rsidRDefault="00D8539F" w:rsidP="00D8539F">
      <w:pPr>
        <w:pStyle w:val="Prrafodelista"/>
        <w:numPr>
          <w:ilvl w:val="0"/>
          <w:numId w:val="58"/>
        </w:numPr>
        <w:jc w:val="left"/>
      </w:pPr>
      <w:r w:rsidRPr="00074B99">
        <w:t xml:space="preserve">El paquete resaltado en azul representa el suscriptor buscando un servicio que específicamente es la búsqueda de una plaza, el mensaje no va al publicador en primer lugar, porque no sabe que una de las entidades ya ha </w:t>
      </w:r>
      <w:r w:rsidRPr="00074B99">
        <w:lastRenderedPageBreak/>
        <w:t xml:space="preserve">publicado ese servicio, el mensaje va directamente al middleware para consultar si alguna entidad dispone de un servicio para la solicitud. </w:t>
      </w:r>
    </w:p>
    <w:p w14:paraId="722C47BA" w14:textId="77777777" w:rsidR="00D8539F" w:rsidRPr="00074B99" w:rsidRDefault="00D8539F" w:rsidP="00D8539F">
      <w:pPr>
        <w:pStyle w:val="Prrafodelista"/>
        <w:numPr>
          <w:ilvl w:val="0"/>
          <w:numId w:val="58"/>
        </w:numPr>
        <w:jc w:val="left"/>
      </w:pPr>
      <w:r w:rsidRPr="00074B99">
        <w:t>El middleware anuncia al publicador  que una entidad requiere sus servicios, y envía la información de la entidad que quiere el servicio, de forma transparente.</w:t>
      </w:r>
    </w:p>
    <w:p w14:paraId="27C8A8FA" w14:textId="77777777" w:rsidR="00D8539F" w:rsidRPr="00074B99" w:rsidRDefault="00D8539F" w:rsidP="00D8539F">
      <w:pPr>
        <w:ind w:firstLine="60"/>
        <w:jc w:val="left"/>
      </w:pPr>
    </w:p>
    <w:p w14:paraId="580742C7" w14:textId="77777777" w:rsidR="00D8539F" w:rsidRPr="00074B99" w:rsidRDefault="00D8539F" w:rsidP="00D8539F">
      <w:pPr>
        <w:pStyle w:val="Prrafodelista"/>
        <w:numPr>
          <w:ilvl w:val="0"/>
          <w:numId w:val="58"/>
        </w:numPr>
        <w:jc w:val="left"/>
      </w:pPr>
      <w:r w:rsidRPr="00074B99">
        <w:t>El siguiente mensaje el cual esta resaltado es un mensaje ping que anuncian la presencia de la entidad que tiene el servicio.</w:t>
      </w:r>
    </w:p>
    <w:p w14:paraId="2999C2D5" w14:textId="77777777" w:rsidR="00D8539F" w:rsidRPr="00074B99" w:rsidRDefault="00D8539F" w:rsidP="00D8539F">
      <w:pPr>
        <w:pStyle w:val="Prrafodelista"/>
        <w:numPr>
          <w:ilvl w:val="0"/>
          <w:numId w:val="58"/>
        </w:numPr>
        <w:jc w:val="left"/>
      </w:pPr>
      <w:r w:rsidRPr="00074B99">
        <w:t>El siguiente mensaje tiene 2 submensajes, el primero un infoDestination submensaje, que indica el identificador del servicio publicado a la entidad que ha consultado el servicio. El otro submensaje corresponde a un submensaje Gap, que indica que los siguientes mensajes viene con un número de secuencia y tienen que mantener un orden.</w:t>
      </w:r>
    </w:p>
    <w:p w14:paraId="0AD4267F" w14:textId="77777777" w:rsidR="00D8539F" w:rsidRPr="00074B99" w:rsidRDefault="00D8539F" w:rsidP="00D8539F">
      <w:pPr>
        <w:pStyle w:val="Prrafodelista"/>
        <w:numPr>
          <w:ilvl w:val="0"/>
          <w:numId w:val="58"/>
        </w:numPr>
        <w:jc w:val="left"/>
      </w:pPr>
      <w:r w:rsidRPr="00074B99">
        <w:t>El siguiente grupo de submensajes representa los datos enviados por el servicio y que tiene una orden, hasta cualquier cambio de la continuidad de los mensajes, para que la entidad que utiliza el servicio, informa a otra entidad con un submensaje Heartbeat.</w:t>
      </w:r>
    </w:p>
    <w:p w14:paraId="07D583B2" w14:textId="77777777" w:rsidR="00D8539F" w:rsidRPr="00074B99" w:rsidRDefault="00D8539F" w:rsidP="00D8539F">
      <w:pPr>
        <w:pStyle w:val="Prrafodelista"/>
        <w:numPr>
          <w:ilvl w:val="0"/>
          <w:numId w:val="58"/>
        </w:numPr>
        <w:jc w:val="left"/>
      </w:pPr>
      <w:r w:rsidRPr="00074B99">
        <w:t>Con el submensaje Acknack la entidad que tiene el servicio indica que el servicio está abajo.</w:t>
      </w:r>
    </w:p>
    <w:p w14:paraId="252A07ED" w14:textId="77777777" w:rsidR="00D8539F" w:rsidRPr="00074B99" w:rsidRDefault="00D8539F" w:rsidP="00D8539F">
      <w:pPr>
        <w:jc w:val="left"/>
      </w:pPr>
    </w:p>
    <w:p w14:paraId="587ED4C8" w14:textId="77777777" w:rsidR="00D8539F" w:rsidRPr="00074B99" w:rsidRDefault="00D8539F" w:rsidP="00D8539F">
      <w:pPr>
        <w:ind w:firstLine="0"/>
        <w:jc w:val="left"/>
      </w:pPr>
      <w:r w:rsidRPr="00074B99">
        <w:t xml:space="preserve">  </w:t>
      </w:r>
    </w:p>
    <w:p w14:paraId="14B5D3A7" w14:textId="77777777" w:rsidR="00D8539F" w:rsidRPr="00074B99" w:rsidRDefault="00D8539F" w:rsidP="00D8539F">
      <w:pPr>
        <w:pStyle w:val="Ttulo5"/>
      </w:pPr>
      <w:r w:rsidRPr="00074B99">
        <w:lastRenderedPageBreak/>
        <w:t xml:space="preserve">Ejemplo 2 </w:t>
      </w:r>
    </w:p>
    <w:p w14:paraId="5E17314A" w14:textId="77777777" w:rsidR="00151C4F" w:rsidRPr="00074B99" w:rsidRDefault="00D8539F" w:rsidP="00151C4F">
      <w:pPr>
        <w:keepNext/>
        <w:jc w:val="left"/>
      </w:pPr>
      <w:r w:rsidRPr="00074B99">
        <w:rPr>
          <w:noProof/>
          <w:lang w:eastAsia="es-EC"/>
        </w:rPr>
        <w:drawing>
          <wp:inline distT="0" distB="0" distL="0" distR="0" wp14:anchorId="1963A150" wp14:editId="654D0956">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1E855CBA" w14:textId="715CB48D" w:rsidR="00D8539F" w:rsidRPr="00074B99" w:rsidRDefault="00151C4F" w:rsidP="007D7E71">
      <w:pPr>
        <w:pStyle w:val="Descripcin"/>
        <w:rPr>
          <w:i w:val="0"/>
        </w:rPr>
      </w:pPr>
      <w:bookmarkStart w:id="341" w:name="_Toc425414800"/>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11</w:t>
      </w:r>
      <w:r w:rsidR="007D7E71" w:rsidRPr="00074B99">
        <w:fldChar w:fldCharType="end"/>
      </w:r>
      <w:r w:rsidRPr="00074B99">
        <w:t>.</w:t>
      </w:r>
      <w:r w:rsidRPr="00074B99">
        <w:rPr>
          <w:i w:val="0"/>
        </w:rPr>
        <w:t xml:space="preserve"> Intercambio de Mensajes RTPS Ejemplo 2</w:t>
      </w:r>
      <w:bookmarkEnd w:id="341"/>
    </w:p>
    <w:p w14:paraId="7D4301BD" w14:textId="77777777" w:rsidR="00D8539F" w:rsidRPr="00074B99" w:rsidRDefault="00D8539F" w:rsidP="00D8539F">
      <w:pPr>
        <w:jc w:val="left"/>
      </w:pPr>
      <w:r w:rsidRPr="00074B99">
        <w:t>La captura corresponde al flujo de datos intercambiados por 2 participantes que trabajan con RTPS sobre el Middleware DDS.</w:t>
      </w:r>
    </w:p>
    <w:p w14:paraId="0EA6BC61" w14:textId="56AB7198" w:rsidR="00D8539F" w:rsidRPr="00074B99" w:rsidRDefault="00D8539F" w:rsidP="00D8539F">
      <w:pPr>
        <w:jc w:val="left"/>
      </w:pPr>
      <w:r w:rsidRPr="00074B99">
        <w:t xml:space="preserve">Al inicio de la captura, </w:t>
      </w:r>
      <w:r w:rsidR="007E1C68" w:rsidRPr="00074B99">
        <w:t>se puede</w:t>
      </w:r>
      <w:r w:rsidRPr="00074B99">
        <w:t xml:space="preserve"> observar que todos los participantes envían un mensaje con el mismo formato, y que todos son enviados a la ip del middleware, 239.255.0.1, este mensaje incluye los submensajes InfoTimeStamp y Datos. El submensaje 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074B99" w:rsidRDefault="007E1C68" w:rsidP="00D8539F">
      <w:pPr>
        <w:jc w:val="left"/>
      </w:pPr>
      <w:r w:rsidRPr="00074B99">
        <w:t>En el mensaje resaltado, se puede</w:t>
      </w:r>
      <w:r w:rsidR="00D8539F" w:rsidRPr="00074B99">
        <w:t xml:space="preserve"> observar que el host con IP 192.168.5.1 envía al host con IP 192.168.5.2 un mensaje RTPS con los submensajes, que corresponden a un </w:t>
      </w:r>
      <w:proofErr w:type="gramStart"/>
      <w:r w:rsidR="00D8539F" w:rsidRPr="00074B99">
        <w:t>InfoDestination ,el</w:t>
      </w:r>
      <w:proofErr w:type="gramEnd"/>
      <w:r w:rsidR="00D8539F" w:rsidRPr="00074B99">
        <w:t xml:space="preserve"> cual tiene el único propósito de enviar información sobre el guidPrefix para ser identificado y un submensaje AckNack.</w:t>
      </w:r>
    </w:p>
    <w:p w14:paraId="5D629DE0" w14:textId="15843D2E" w:rsidR="00D8539F" w:rsidRPr="00074B99" w:rsidRDefault="00D8539F" w:rsidP="00D8539F">
      <w:pPr>
        <w:jc w:val="left"/>
      </w:pPr>
      <w:r w:rsidRPr="00074B99">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074B99" w:rsidRDefault="00D8539F" w:rsidP="00D8539F">
      <w:pPr>
        <w:pStyle w:val="Ttulo5"/>
      </w:pPr>
      <w:r w:rsidRPr="00074B99">
        <w:lastRenderedPageBreak/>
        <w:t>Ejemplo 3</w:t>
      </w:r>
    </w:p>
    <w:p w14:paraId="572328C5" w14:textId="77777777" w:rsidR="007D7E71" w:rsidRPr="00074B99" w:rsidRDefault="00D8539F" w:rsidP="007D7E71">
      <w:pPr>
        <w:keepNext/>
        <w:jc w:val="left"/>
      </w:pPr>
      <w:r w:rsidRPr="00074B99">
        <w:rPr>
          <w:noProof/>
          <w:lang w:eastAsia="es-EC"/>
        </w:rPr>
        <w:drawing>
          <wp:inline distT="0" distB="0" distL="0" distR="0" wp14:anchorId="3C74B498" wp14:editId="662BA3F0">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7">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22D0EC27" w14:textId="61E31B9E" w:rsidR="00D8539F" w:rsidRPr="00074B99" w:rsidRDefault="007D7E71" w:rsidP="007D7E71">
      <w:pPr>
        <w:pStyle w:val="Descripcin"/>
        <w:rPr>
          <w:i w:val="0"/>
        </w:rPr>
      </w:pPr>
      <w:bookmarkStart w:id="342" w:name="_Toc425414801"/>
      <w:r w:rsidRPr="00074B99">
        <w:t xml:space="preserve">Figura </w:t>
      </w:r>
      <w:r w:rsidRPr="00074B99">
        <w:fldChar w:fldCharType="begin"/>
      </w:r>
      <w:r w:rsidRPr="00074B99">
        <w:instrText xml:space="preserve"> STYLEREF 1 \s </w:instrText>
      </w:r>
      <w:r w:rsidRPr="00074B99">
        <w:fldChar w:fldCharType="separate"/>
      </w:r>
      <w:r w:rsidR="0020142C" w:rsidRPr="00074B99">
        <w:rPr>
          <w:noProof/>
        </w:rPr>
        <w:t>3</w:t>
      </w:r>
      <w:r w:rsidRPr="00074B99">
        <w:fldChar w:fldCharType="end"/>
      </w:r>
      <w:r w:rsidRPr="00074B99">
        <w:noBreakHyphen/>
      </w:r>
      <w:r w:rsidRPr="00074B99">
        <w:fldChar w:fldCharType="begin"/>
      </w:r>
      <w:r w:rsidRPr="00074B99">
        <w:instrText xml:space="preserve"> SEQ Figura \* ARABIC \s 1 </w:instrText>
      </w:r>
      <w:r w:rsidRPr="00074B99">
        <w:fldChar w:fldCharType="separate"/>
      </w:r>
      <w:r w:rsidR="0020142C" w:rsidRPr="00074B99">
        <w:rPr>
          <w:noProof/>
        </w:rPr>
        <w:t>12</w:t>
      </w:r>
      <w:r w:rsidRPr="00074B99">
        <w:fldChar w:fldCharType="end"/>
      </w:r>
      <w:r w:rsidRPr="00074B99">
        <w:t>.</w:t>
      </w:r>
      <w:r w:rsidRPr="00074B99">
        <w:rPr>
          <w:i w:val="0"/>
        </w:rPr>
        <w:t xml:space="preserve"> Intercambio de Mensajes RTPS Ejemplo 3</w:t>
      </w:r>
      <w:bookmarkEnd w:id="342"/>
    </w:p>
    <w:p w14:paraId="440064B7" w14:textId="77777777" w:rsidR="00D8539F" w:rsidRPr="00074B99" w:rsidRDefault="00D8539F" w:rsidP="00D8539F">
      <w:r w:rsidRPr="00074B99">
        <w:t>La captura corresponde al flujo de datos intercambiados en el local host que trabajan con RTPS sobre el Middleware DDS.</w:t>
      </w:r>
    </w:p>
    <w:p w14:paraId="5E24A46F" w14:textId="0B18F198" w:rsidR="00D8539F" w:rsidRPr="00074B99" w:rsidRDefault="007E1C68" w:rsidP="00D8539F">
      <w:r w:rsidRPr="00074B99">
        <w:t>Al inicio de la captura, se puede</w:t>
      </w:r>
      <w:r w:rsidR="00D8539F" w:rsidRPr="00074B99">
        <w:t xml:space="preserve"> observar un Submensaje </w:t>
      </w:r>
      <w:r w:rsidR="00D8539F" w:rsidRPr="00074B99">
        <w:rPr>
          <w:i/>
          <w:iCs/>
        </w:rPr>
        <w:t>Gap</w:t>
      </w:r>
      <w:r w:rsidR="00D8539F" w:rsidRPr="00074B99">
        <w:t xml:space="preserve">, el cual indica que el siguiente submensaje viene un número de secuencia para mantener un orden. A continuación, se puede observar el submensaje </w:t>
      </w:r>
      <w:r w:rsidR="00D8539F" w:rsidRPr="00074B99">
        <w:rPr>
          <w:i/>
          <w:iCs/>
        </w:rPr>
        <w:t xml:space="preserve">HeartBeat </w:t>
      </w:r>
      <w:r w:rsidR="00D8539F" w:rsidRPr="00074B99">
        <w:t xml:space="preserve">significa que el participante está diciendo Hola y responden con el </w:t>
      </w:r>
      <w:r w:rsidR="00D8539F" w:rsidRPr="00074B99">
        <w:rPr>
          <w:i/>
          <w:iCs/>
          <w:color w:val="000000" w:themeColor="text1"/>
        </w:rPr>
        <w:t xml:space="preserve">Info_Dst </w:t>
      </w:r>
      <w:r w:rsidR="00D8539F" w:rsidRPr="00074B99">
        <w:rPr>
          <w:color w:val="000000" w:themeColor="text1"/>
        </w:rPr>
        <w:t xml:space="preserve">y el </w:t>
      </w:r>
      <w:r w:rsidR="00D8539F" w:rsidRPr="00074B99">
        <w:rPr>
          <w:i/>
          <w:iCs/>
          <w:color w:val="000000" w:themeColor="text1"/>
        </w:rPr>
        <w:t>AckNack submessages</w:t>
      </w:r>
      <w:r w:rsidR="00D8539F" w:rsidRPr="00074B99">
        <w:rPr>
          <w:color w:val="000000" w:themeColor="text1"/>
        </w:rPr>
        <w:t>; el primero, tiene como</w:t>
      </w:r>
      <w:r w:rsidR="00D8539F" w:rsidRPr="00074B99">
        <w:t xml:space="preserve"> propósito enviar información sobre el guidPrefix para ser identificado por el local host y el submensaje </w:t>
      </w:r>
      <w:r w:rsidR="00D8539F" w:rsidRPr="00074B99">
        <w:rPr>
          <w:i/>
          <w:iCs/>
          <w:color w:val="000000" w:themeColor="text1"/>
        </w:rPr>
        <w:t xml:space="preserve">AckNack </w:t>
      </w:r>
      <w:r w:rsidR="00D8539F" w:rsidRPr="00074B99">
        <w:rPr>
          <w:color w:val="000000" w:themeColor="text1"/>
        </w:rPr>
        <w:t xml:space="preserve">es usado para comunicar el estado del </w:t>
      </w:r>
      <w:r w:rsidR="00D8539F" w:rsidRPr="00074B99">
        <w:rPr>
          <w:i/>
          <w:iCs/>
          <w:color w:val="000000" w:themeColor="text1"/>
        </w:rPr>
        <w:t xml:space="preserve">Lector </w:t>
      </w:r>
      <w:r w:rsidR="00D8539F" w:rsidRPr="00074B99">
        <w:rPr>
          <w:color w:val="000000" w:themeColor="text1"/>
        </w:rPr>
        <w:t xml:space="preserve">al </w:t>
      </w:r>
      <w:r w:rsidR="00D8539F" w:rsidRPr="00074B99">
        <w:rPr>
          <w:i/>
          <w:iCs/>
          <w:color w:val="000000" w:themeColor="text1"/>
        </w:rPr>
        <w:t>Escritor</w:t>
      </w:r>
      <w:r w:rsidR="00D8539F" w:rsidRPr="00074B99">
        <w:rPr>
          <w:color w:val="000000" w:themeColor="text1"/>
        </w:rPr>
        <w:t>.</w:t>
      </w:r>
    </w:p>
    <w:p w14:paraId="3EC51C01" w14:textId="77777777" w:rsidR="00D8539F" w:rsidRPr="00074B99" w:rsidRDefault="00D8539F" w:rsidP="00D8539F">
      <w:r w:rsidRPr="00074B99">
        <w:rPr>
          <w:color w:val="000000" w:themeColor="text1"/>
        </w:rPr>
        <w:t>El siguiente submensaje es el</w:t>
      </w:r>
      <w:r w:rsidRPr="00074B99">
        <w:rPr>
          <w:i/>
          <w:iCs/>
          <w:color w:val="000000" w:themeColor="text1"/>
        </w:rPr>
        <w:t xml:space="preserve"> Data_Frag</w:t>
      </w:r>
      <w:r w:rsidRPr="00074B99">
        <w:rPr>
          <w:color w:val="000000" w:themeColor="text1"/>
        </w:rPr>
        <w:t xml:space="preserve">, el cual realiza la serialización de los datos para ser fragmentados y enviar varios submensajes </w:t>
      </w:r>
      <w:r w:rsidRPr="00074B99">
        <w:rPr>
          <w:i/>
          <w:iCs/>
          <w:color w:val="000000" w:themeColor="text1"/>
        </w:rPr>
        <w:t>data_frag</w:t>
      </w:r>
      <w:r w:rsidRPr="00074B99">
        <w:rPr>
          <w:color w:val="000000" w:themeColor="text1"/>
        </w:rPr>
        <w:t xml:space="preserve">. </w:t>
      </w:r>
      <w:r w:rsidRPr="00074B99">
        <w:t xml:space="preserve">Los fragmentos contenidos en los submensajes DataFrag se vuelven a ensamblar en el Reader RTPS. El siguiente submensaje es el </w:t>
      </w:r>
      <w:r w:rsidRPr="00074B99">
        <w:rPr>
          <w:i/>
          <w:iCs/>
        </w:rPr>
        <w:t xml:space="preserve">Heartbeat_frag, </w:t>
      </w:r>
      <w:r w:rsidRPr="00074B99">
        <w:t>se envía desde un RTPS Writer a un RTPS Reader cuales fragmentos están disponibles.</w:t>
      </w:r>
    </w:p>
    <w:p w14:paraId="2AD0187F" w14:textId="3CF92013" w:rsidR="00D8539F" w:rsidRPr="00074B99" w:rsidRDefault="00D8539F" w:rsidP="00D8539F">
      <w:r w:rsidRPr="00074B99">
        <w:t xml:space="preserve">Por último, </w:t>
      </w:r>
      <w:r w:rsidR="007E1C68" w:rsidRPr="00074B99">
        <w:t>se puede</w:t>
      </w:r>
      <w:r w:rsidRPr="00074B99">
        <w:t xml:space="preserve"> observar submensajes </w:t>
      </w:r>
      <w:r w:rsidRPr="00074B99">
        <w:rPr>
          <w:i/>
          <w:iCs/>
          <w:color w:val="000000" w:themeColor="text1"/>
        </w:rPr>
        <w:t xml:space="preserve">Info_Dst, AckNack </w:t>
      </w:r>
      <w:r w:rsidRPr="00074B99">
        <w:rPr>
          <w:color w:val="000000" w:themeColor="text1"/>
        </w:rPr>
        <w:t>y</w:t>
      </w:r>
      <w:r w:rsidRPr="00074B99">
        <w:rPr>
          <w:i/>
          <w:iCs/>
          <w:color w:val="000000" w:themeColor="text1"/>
        </w:rPr>
        <w:t xml:space="preserve"> </w:t>
      </w:r>
      <w:r w:rsidRPr="00074B99">
        <w:rPr>
          <w:color w:val="000000" w:themeColor="text1"/>
        </w:rPr>
        <w:t>el</w:t>
      </w:r>
      <w:r w:rsidRPr="00074B99">
        <w:rPr>
          <w:i/>
          <w:iCs/>
          <w:color w:val="000000" w:themeColor="text1"/>
        </w:rPr>
        <w:t xml:space="preserve"> Nack_Frag, </w:t>
      </w:r>
      <w:r w:rsidRPr="00074B99">
        <w:t xml:space="preserve">los dos primeros ya fueron descritos anteriormente y el submensaje </w:t>
      </w:r>
      <w:r w:rsidRPr="00074B99">
        <w:rPr>
          <w:i/>
          <w:iCs/>
          <w:color w:val="000000" w:themeColor="text1"/>
        </w:rPr>
        <w:t xml:space="preserve">Nack_Frag </w:t>
      </w:r>
      <w:r w:rsidRPr="00074B99">
        <w:t xml:space="preserve">que permite al lector para informar al </w:t>
      </w:r>
      <w:r w:rsidRPr="00074B99">
        <w:rPr>
          <w:i/>
          <w:iCs/>
        </w:rPr>
        <w:t>Writer</w:t>
      </w:r>
      <w:r w:rsidRPr="00074B99">
        <w:t xml:space="preserve"> acerca del número de fragmentos que se han perdido.</w:t>
      </w:r>
    </w:p>
    <w:p w14:paraId="0C489A94" w14:textId="77777777" w:rsidR="00D8539F" w:rsidRPr="00074B99" w:rsidRDefault="00D8539F" w:rsidP="00D8539F"/>
    <w:p w14:paraId="585EDC75" w14:textId="77777777" w:rsidR="00D8539F" w:rsidRPr="00074B99" w:rsidRDefault="00D8539F" w:rsidP="00D8539F">
      <w:pPr>
        <w:pStyle w:val="Ttulo5"/>
      </w:pPr>
      <w:r w:rsidRPr="00074B99">
        <w:lastRenderedPageBreak/>
        <w:t>Ejemplo 4</w:t>
      </w:r>
    </w:p>
    <w:p w14:paraId="4A3C534A" w14:textId="77777777" w:rsidR="00D8539F" w:rsidRPr="00074B99" w:rsidRDefault="00D8539F" w:rsidP="00D8539F">
      <w:r w:rsidRPr="00074B99">
        <w:t>En este ejemplo se procede a realizar la misma prueba del ejemplo 1, con la diferencia que en este caso se trabajará con 3 PC.</w:t>
      </w:r>
    </w:p>
    <w:p w14:paraId="5CAE4A6D" w14:textId="77777777" w:rsidR="007D7E71" w:rsidRPr="00074B99" w:rsidRDefault="00D8539F" w:rsidP="007D7E71">
      <w:pPr>
        <w:keepNext/>
      </w:pPr>
      <w:r w:rsidRPr="00074B99">
        <w:rPr>
          <w:noProof/>
          <w:lang w:eastAsia="es-EC"/>
        </w:rPr>
        <w:drawing>
          <wp:inline distT="0" distB="0" distL="0" distR="0" wp14:anchorId="2CE7A812" wp14:editId="355D2B70">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07540F1C" w14:textId="1C0E19F1" w:rsidR="00D8539F" w:rsidRPr="00074B99" w:rsidRDefault="007D7E71" w:rsidP="007D7E71">
      <w:pPr>
        <w:pStyle w:val="Descripcin"/>
        <w:rPr>
          <w:i w:val="0"/>
        </w:rPr>
      </w:pPr>
      <w:bookmarkStart w:id="343" w:name="_Toc425414802"/>
      <w:r w:rsidRPr="00074B99">
        <w:t xml:space="preserve">Figura </w:t>
      </w:r>
      <w:r w:rsidRPr="00074B99">
        <w:fldChar w:fldCharType="begin"/>
      </w:r>
      <w:r w:rsidRPr="00074B99">
        <w:instrText xml:space="preserve"> STYLEREF 1 \s </w:instrText>
      </w:r>
      <w:r w:rsidRPr="00074B99">
        <w:fldChar w:fldCharType="separate"/>
      </w:r>
      <w:r w:rsidR="0020142C" w:rsidRPr="00074B99">
        <w:rPr>
          <w:noProof/>
        </w:rPr>
        <w:t>3</w:t>
      </w:r>
      <w:r w:rsidRPr="00074B99">
        <w:fldChar w:fldCharType="end"/>
      </w:r>
      <w:r w:rsidRPr="00074B99">
        <w:noBreakHyphen/>
      </w:r>
      <w:r w:rsidRPr="00074B99">
        <w:fldChar w:fldCharType="begin"/>
      </w:r>
      <w:r w:rsidRPr="00074B99">
        <w:instrText xml:space="preserve"> SEQ Figura \* ARABIC \s 1 </w:instrText>
      </w:r>
      <w:r w:rsidRPr="00074B99">
        <w:fldChar w:fldCharType="separate"/>
      </w:r>
      <w:r w:rsidR="0020142C" w:rsidRPr="00074B99">
        <w:rPr>
          <w:noProof/>
        </w:rPr>
        <w:t>13</w:t>
      </w:r>
      <w:r w:rsidRPr="00074B99">
        <w:fldChar w:fldCharType="end"/>
      </w:r>
      <w:r w:rsidRPr="00074B99">
        <w:t>.</w:t>
      </w:r>
      <w:r w:rsidRPr="00074B99">
        <w:rPr>
          <w:i w:val="0"/>
        </w:rPr>
        <w:t xml:space="preserve"> Intercambio de Mensajes RTPS Ejemplo 4.1</w:t>
      </w:r>
      <w:bookmarkEnd w:id="343"/>
    </w:p>
    <w:p w14:paraId="001F2D89" w14:textId="77777777" w:rsidR="007D7E71" w:rsidRPr="00074B99" w:rsidRDefault="00D8539F" w:rsidP="007D7E71">
      <w:pPr>
        <w:keepNext/>
      </w:pPr>
      <w:r w:rsidRPr="00074B99">
        <w:rPr>
          <w:noProof/>
          <w:lang w:eastAsia="es-EC"/>
        </w:rPr>
        <w:drawing>
          <wp:inline distT="0" distB="0" distL="0" distR="0" wp14:anchorId="5F0CA390" wp14:editId="743A71DD">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11">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3ED454C0" w14:textId="39F05B98" w:rsidR="00D8539F" w:rsidRPr="00074B99" w:rsidRDefault="007D7E71" w:rsidP="007D7E71">
      <w:pPr>
        <w:pStyle w:val="Descripcin"/>
        <w:rPr>
          <w:i w:val="0"/>
        </w:rPr>
      </w:pPr>
      <w:bookmarkStart w:id="344" w:name="_Toc425414803"/>
      <w:r w:rsidRPr="00074B99">
        <w:t xml:space="preserve">Figura </w:t>
      </w:r>
      <w:r w:rsidRPr="00074B99">
        <w:fldChar w:fldCharType="begin"/>
      </w:r>
      <w:r w:rsidRPr="00074B99">
        <w:instrText xml:space="preserve"> STYLEREF 1 \s </w:instrText>
      </w:r>
      <w:r w:rsidRPr="00074B99">
        <w:fldChar w:fldCharType="separate"/>
      </w:r>
      <w:r w:rsidR="0020142C" w:rsidRPr="00074B99">
        <w:rPr>
          <w:noProof/>
        </w:rPr>
        <w:t>3</w:t>
      </w:r>
      <w:r w:rsidRPr="00074B99">
        <w:fldChar w:fldCharType="end"/>
      </w:r>
      <w:r w:rsidRPr="00074B99">
        <w:noBreakHyphen/>
      </w:r>
      <w:r w:rsidRPr="00074B99">
        <w:fldChar w:fldCharType="begin"/>
      </w:r>
      <w:r w:rsidRPr="00074B99">
        <w:instrText xml:space="preserve"> SEQ Figura \* ARABIC \s 1 </w:instrText>
      </w:r>
      <w:r w:rsidRPr="00074B99">
        <w:fldChar w:fldCharType="separate"/>
      </w:r>
      <w:r w:rsidR="0020142C" w:rsidRPr="00074B99">
        <w:rPr>
          <w:noProof/>
        </w:rPr>
        <w:t>14</w:t>
      </w:r>
      <w:r w:rsidRPr="00074B99">
        <w:fldChar w:fldCharType="end"/>
      </w:r>
      <w:r w:rsidRPr="00074B99">
        <w:t xml:space="preserve">. </w:t>
      </w:r>
      <w:r w:rsidRPr="00074B99">
        <w:rPr>
          <w:i w:val="0"/>
        </w:rPr>
        <w:t>Intercambio de Mensajes RTPS Ejemplo 4.2</w:t>
      </w:r>
      <w:bookmarkEnd w:id="344"/>
    </w:p>
    <w:p w14:paraId="72C430B3" w14:textId="77777777" w:rsidR="00D8539F" w:rsidRPr="00074B99" w:rsidRDefault="00D8539F" w:rsidP="00D8539F"/>
    <w:p w14:paraId="6B8D32E5" w14:textId="77777777" w:rsidR="00D8539F" w:rsidRPr="00074B99" w:rsidRDefault="00D8539F" w:rsidP="00D8539F">
      <w:r w:rsidRPr="00074B99">
        <w:lastRenderedPageBreak/>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FB7242">
      <w:pPr>
        <w:pStyle w:val="Ttulo3"/>
      </w:pPr>
      <w:bookmarkStart w:id="345" w:name="_Toc425414526"/>
      <w:r w:rsidRPr="00074B99">
        <w:t>Submódulo de mensaje y encapsulamiento</w:t>
      </w:r>
      <w:bookmarkEnd w:id="345"/>
    </w:p>
    <w:p w14:paraId="34D3C194" w14:textId="41F4C05D" w:rsidR="00104432" w:rsidRPr="00074B99" w:rsidRDefault="00104432" w:rsidP="00104432">
      <w:pPr>
        <w:pStyle w:val="Ttulo4"/>
      </w:pPr>
      <w:r w:rsidRPr="00074B99">
        <w:t>Implementación mensajes RTPS</w:t>
      </w:r>
    </w:p>
    <w:p w14:paraId="0D3ACE01" w14:textId="2C1F2DC6" w:rsidR="00C41147" w:rsidRPr="00074B99" w:rsidRDefault="00021296" w:rsidP="00C41147">
      <w:r w:rsidRPr="00074B99">
        <w:t>Para poner mensajes en la red se utiliza un método que permite alinear el mensaje a los 32 bits como define la norma, luego se define el Endianess  y finalmente el tipo de submensaje a enviar.</w:t>
      </w:r>
    </w:p>
    <w:p w14:paraId="7A222C9D"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PutSubMessage(</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4EC9B0"/>
          <w:kern w:val="0"/>
          <w:sz w:val="19"/>
          <w:szCs w:val="19"/>
          <w:highlight w:val="black"/>
          <w:lang w:val="en-GB"/>
        </w:rPr>
        <w:t>SubMessage</w:t>
      </w:r>
      <w:r w:rsidRPr="00074B99">
        <w:rPr>
          <w:rFonts w:ascii="Consolas" w:hAnsi="Consolas" w:cs="Consolas"/>
          <w:color w:val="DCDCDC"/>
          <w:kern w:val="0"/>
          <w:sz w:val="19"/>
          <w:szCs w:val="19"/>
          <w:highlight w:val="black"/>
          <w:lang w:val="en-GB"/>
        </w:rPr>
        <w:t xml:space="preserve"> msg)</w:t>
      </w:r>
    </w:p>
    <w:p w14:paraId="0C166F7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3BEAF0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Align(</w:t>
      </w:r>
      <w:proofErr w:type="gramEnd"/>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800282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IsLittleEndian </w:t>
      </w:r>
      <w:r w:rsidRPr="00074B99">
        <w:rPr>
          <w:rFonts w:ascii="Consolas" w:hAnsi="Consolas" w:cs="Consolas"/>
          <w:color w:val="B4B4B4"/>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LittleEndian :</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BigEndian); </w:t>
      </w:r>
      <w:r w:rsidRPr="00074B99">
        <w:rPr>
          <w:rFonts w:ascii="Consolas" w:hAnsi="Consolas" w:cs="Consolas"/>
          <w:color w:val="57A64A"/>
          <w:kern w:val="0"/>
          <w:sz w:val="19"/>
          <w:szCs w:val="19"/>
          <w:highlight w:val="black"/>
          <w:lang w:val="en-GB"/>
        </w:rPr>
        <w:t>// Set the endianess</w:t>
      </w:r>
    </w:p>
    <w:p w14:paraId="7911354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PutSubMessageHeader(</w:t>
      </w:r>
      <w:proofErr w:type="gramEnd"/>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436188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int</w:t>
      </w:r>
      <w:proofErr w:type="gramEnd"/>
      <w:r w:rsidRPr="00074B99">
        <w:rPr>
          <w:rFonts w:ascii="Consolas" w:hAnsi="Consolas" w:cs="Consolas"/>
          <w:color w:val="DCDCDC"/>
          <w:kern w:val="0"/>
          <w:sz w:val="19"/>
          <w:szCs w:val="19"/>
          <w:highlight w:val="black"/>
          <w:lang w:val="en-GB"/>
        </w:rPr>
        <w:t xml:space="preserve"> position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A58836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switch</w:t>
      </w:r>
      <w:proofErr w:type="gramEnd"/>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40B610B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ACE1F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case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PAD:</w:t>
      </w:r>
    </w:p>
    <w:p w14:paraId="3A65F9F4"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PutPad(</w:t>
      </w:r>
      <w:proofErr w:type="gramEnd"/>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)msg);</w:t>
      </w:r>
    </w:p>
    <w:p w14:paraId="7532E013"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break</w:t>
      </w:r>
      <w:proofErr w:type="gramEnd"/>
      <w:r w:rsidRPr="00074B99">
        <w:rPr>
          <w:rFonts w:ascii="Consolas" w:hAnsi="Consolas" w:cs="Consolas"/>
          <w:color w:val="DCDCDC"/>
          <w:kern w:val="0"/>
          <w:sz w:val="19"/>
          <w:szCs w:val="19"/>
          <w:highlight w:val="black"/>
          <w:lang w:val="en-GB"/>
        </w:rPr>
        <w:t>;</w:t>
      </w:r>
    </w:p>
    <w:p w14:paraId="3BCB425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case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ACKNACK:</w:t>
      </w:r>
    </w:p>
    <w:p w14:paraId="7FBC22B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PutAckNack(</w:t>
      </w:r>
      <w:proofErr w:type="gramEnd"/>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)msg);</w:t>
      </w:r>
    </w:p>
    <w:p w14:paraId="1144E370" w14:textId="6F8CF25D" w:rsidR="00CD6FA6" w:rsidRPr="00074B99" w:rsidRDefault="00C41147" w:rsidP="00C41147">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rPr>
        <w:t>break</w:t>
      </w:r>
      <w:proofErr w:type="gramEnd"/>
      <w:r w:rsidRPr="00074B99">
        <w:rPr>
          <w:rFonts w:ascii="Consolas" w:hAnsi="Consolas" w:cs="Consolas"/>
          <w:color w:val="DCDCDC"/>
          <w:kern w:val="0"/>
          <w:sz w:val="19"/>
          <w:szCs w:val="19"/>
          <w:highlight w:val="black"/>
        </w:rPr>
        <w:t>;</w:t>
      </w:r>
    </w:p>
    <w:p w14:paraId="794DB450" w14:textId="77777777" w:rsidR="00C41147" w:rsidRPr="00074B99" w:rsidRDefault="00C41147" w:rsidP="00CD6FA6"/>
    <w:p w14:paraId="1AD6018D" w14:textId="77777777" w:rsidR="00CD6FA6" w:rsidRPr="00074B99" w:rsidRDefault="00CD6FA6" w:rsidP="00CD6FA6"/>
    <w:p w14:paraId="7DD2A403" w14:textId="7874D49E" w:rsidR="00104432" w:rsidRPr="00074B99" w:rsidRDefault="00104432" w:rsidP="00104432">
      <w:pPr>
        <w:pStyle w:val="Ttulo4"/>
      </w:pPr>
      <w:r w:rsidRPr="00074B99">
        <w:t xml:space="preserve">Implementación Encapsulación   </w:t>
      </w:r>
    </w:p>
    <w:p w14:paraId="0797D5EF" w14:textId="394C1D06" w:rsidR="00FB7242" w:rsidRPr="00074B99" w:rsidRDefault="00021296" w:rsidP="00FB7242">
      <w:r w:rsidRPr="00074B99">
        <w:t>Para la encapsulación de los mensajes se obtiene el mensaje desde el punto anterior y se procede a almacenarlo en el buffer de salida.</w:t>
      </w:r>
    </w:p>
    <w:p w14:paraId="1448590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proofErr w:type="gramStart"/>
      <w:r w:rsidRPr="00074B99">
        <w:rPr>
          <w:rFonts w:ascii="Consolas" w:hAnsi="Consolas" w:cs="Consolas"/>
          <w:color w:val="569CD6"/>
          <w:kern w:val="0"/>
          <w:sz w:val="19"/>
          <w:szCs w:val="19"/>
          <w:highlight w:val="black"/>
        </w:rPr>
        <w:lastRenderedPageBreak/>
        <w:t>public</w:t>
      </w:r>
      <w:proofErr w:type="gramEnd"/>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void</w:t>
      </w:r>
      <w:r w:rsidRPr="00074B99">
        <w:rPr>
          <w:rFonts w:ascii="Consolas" w:hAnsi="Consolas" w:cs="Consolas"/>
          <w:color w:val="DCDCDC"/>
          <w:kern w:val="0"/>
          <w:sz w:val="19"/>
          <w:szCs w:val="19"/>
          <w:highlight w:val="black"/>
        </w:rPr>
        <w:t xml:space="preserve"> Encode(</w:t>
      </w:r>
      <w:r w:rsidRPr="00074B99">
        <w:rPr>
          <w:rFonts w:ascii="Consolas" w:hAnsi="Consolas" w:cs="Consolas"/>
          <w:color w:val="B8D7A3"/>
          <w:kern w:val="0"/>
          <w:sz w:val="19"/>
          <w:szCs w:val="19"/>
          <w:highlight w:val="black"/>
        </w:rPr>
        <w:t>IoSession</w:t>
      </w:r>
      <w:r w:rsidRPr="00074B99">
        <w:rPr>
          <w:rFonts w:ascii="Consolas" w:hAnsi="Consolas" w:cs="Consolas"/>
          <w:color w:val="DCDCDC"/>
          <w:kern w:val="0"/>
          <w:sz w:val="19"/>
          <w:szCs w:val="19"/>
          <w:highlight w:val="black"/>
        </w:rPr>
        <w:t xml:space="preserve"> session, </w:t>
      </w:r>
      <w:r w:rsidRPr="00074B99">
        <w:rPr>
          <w:rFonts w:ascii="Consolas" w:hAnsi="Consolas" w:cs="Consolas"/>
          <w:color w:val="569CD6"/>
          <w:kern w:val="0"/>
          <w:sz w:val="19"/>
          <w:szCs w:val="19"/>
          <w:highlight w:val="black"/>
        </w:rPr>
        <w:t>object</w:t>
      </w:r>
      <w:r w:rsidRPr="00074B99">
        <w:rPr>
          <w:rFonts w:ascii="Consolas" w:hAnsi="Consolas" w:cs="Consolas"/>
          <w:color w:val="DCDCDC"/>
          <w:kern w:val="0"/>
          <w:sz w:val="19"/>
          <w:szCs w:val="19"/>
          <w:highlight w:val="black"/>
        </w:rPr>
        <w:t xml:space="preserve"> message, </w:t>
      </w:r>
      <w:r w:rsidRPr="00074B99">
        <w:rPr>
          <w:rFonts w:ascii="Consolas" w:hAnsi="Consolas" w:cs="Consolas"/>
          <w:color w:val="B8D7A3"/>
          <w:kern w:val="0"/>
          <w:sz w:val="19"/>
          <w:szCs w:val="19"/>
          <w:highlight w:val="black"/>
        </w:rPr>
        <w:t>IProtocolEncoderOutput</w:t>
      </w:r>
      <w:r w:rsidRPr="00074B99">
        <w:rPr>
          <w:rFonts w:ascii="Consolas" w:hAnsi="Consolas" w:cs="Consolas"/>
          <w:color w:val="DCDCDC"/>
          <w:kern w:val="0"/>
          <w:sz w:val="19"/>
          <w:szCs w:val="19"/>
          <w:highlight w:val="black"/>
        </w:rPr>
        <w:t xml:space="preserve"> output)</w:t>
      </w:r>
    </w:p>
    <w:p w14:paraId="368BEF7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16F134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r w:rsidRPr="00074B99">
        <w:rPr>
          <w:rFonts w:ascii="Consolas" w:hAnsi="Consolas" w:cs="Consolas"/>
          <w:color w:val="DCDCDC"/>
          <w:kern w:val="0"/>
          <w:sz w:val="19"/>
          <w:szCs w:val="19"/>
          <w:highlight w:val="black"/>
        </w:rPr>
        <w:t xml:space="preserve"> msg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proofErr w:type="gramStart"/>
      <w:r w:rsidRPr="00074B99">
        <w:rPr>
          <w:rFonts w:ascii="Consolas" w:hAnsi="Consolas" w:cs="Consolas"/>
          <w:color w:val="DCDCDC"/>
          <w:kern w:val="0"/>
          <w:sz w:val="19"/>
          <w:szCs w:val="19"/>
          <w:highlight w:val="black"/>
        </w:rPr>
        <w:t>)message</w:t>
      </w:r>
      <w:proofErr w:type="gramEnd"/>
      <w:r w:rsidRPr="00074B99">
        <w:rPr>
          <w:rFonts w:ascii="Consolas" w:hAnsi="Consolas" w:cs="Consolas"/>
          <w:color w:val="DCDCDC"/>
          <w:kern w:val="0"/>
          <w:sz w:val="19"/>
          <w:szCs w:val="19"/>
          <w:highlight w:val="black"/>
        </w:rPr>
        <w:t>;</w:t>
      </w:r>
    </w:p>
    <w:p w14:paraId="0D438395"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IoBuffer</w:t>
      </w:r>
      <w:r w:rsidRPr="00074B99">
        <w:rPr>
          <w:rFonts w:ascii="Consolas" w:hAnsi="Consolas" w:cs="Consolas"/>
          <w:color w:val="DCDCDC"/>
          <w:kern w:val="0"/>
          <w:sz w:val="19"/>
          <w:szCs w:val="19"/>
          <w:highlight w:val="black"/>
        </w:rPr>
        <w:t xml:space="preserve"> buffer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4EC9B0"/>
          <w:kern w:val="0"/>
          <w:sz w:val="19"/>
          <w:szCs w:val="19"/>
          <w:highlight w:val="black"/>
        </w:rPr>
        <w:t>IoBuffer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Allocate(</w:t>
      </w:r>
      <w:proofErr w:type="gramEnd"/>
      <w:r w:rsidRPr="00074B99">
        <w:rPr>
          <w:rFonts w:ascii="Consolas" w:hAnsi="Consolas" w:cs="Consolas"/>
          <w:color w:val="B5CEA8"/>
          <w:kern w:val="0"/>
          <w:sz w:val="19"/>
          <w:szCs w:val="19"/>
          <w:highlight w:val="black"/>
        </w:rPr>
        <w:t>1024</w:t>
      </w:r>
      <w:r w:rsidRPr="00074B99">
        <w:rPr>
          <w:rFonts w:ascii="Consolas" w:hAnsi="Consolas" w:cs="Consolas"/>
          <w:color w:val="DCDCDC"/>
          <w:kern w:val="0"/>
          <w:sz w:val="19"/>
          <w:szCs w:val="19"/>
          <w:highlight w:val="black"/>
        </w:rPr>
        <w:t>);</w:t>
      </w:r>
    </w:p>
    <w:p w14:paraId="721B971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AutoExpand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true</w:t>
      </w:r>
      <w:r w:rsidRPr="00074B99">
        <w:rPr>
          <w:rFonts w:ascii="Consolas" w:hAnsi="Consolas" w:cs="Consolas"/>
          <w:color w:val="DCDCDC"/>
          <w:kern w:val="0"/>
          <w:sz w:val="19"/>
          <w:szCs w:val="19"/>
          <w:highlight w:val="black"/>
        </w:rPr>
        <w:t>;</w:t>
      </w:r>
    </w:p>
    <w:p w14:paraId="2780FEE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PutMessage(</w:t>
      </w:r>
      <w:proofErr w:type="gramEnd"/>
      <w:r w:rsidRPr="00074B99">
        <w:rPr>
          <w:rFonts w:ascii="Consolas" w:hAnsi="Consolas" w:cs="Consolas"/>
          <w:color w:val="DCDCDC"/>
          <w:kern w:val="0"/>
          <w:sz w:val="19"/>
          <w:szCs w:val="19"/>
          <w:highlight w:val="black"/>
          <w:lang w:val="en-GB"/>
        </w:rPr>
        <w:t>msg);</w:t>
      </w:r>
    </w:p>
    <w:p w14:paraId="1AC026A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Flip(</w:t>
      </w:r>
      <w:proofErr w:type="gramEnd"/>
      <w:r w:rsidRPr="00074B99">
        <w:rPr>
          <w:rFonts w:ascii="Consolas" w:hAnsi="Consolas" w:cs="Consolas"/>
          <w:color w:val="DCDCDC"/>
          <w:kern w:val="0"/>
          <w:sz w:val="19"/>
          <w:szCs w:val="19"/>
          <w:highlight w:val="black"/>
          <w:lang w:val="en-GB"/>
        </w:rPr>
        <w:t>);</w:t>
      </w:r>
    </w:p>
    <w:p w14:paraId="5897D81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rPr>
        <w:t>output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Write(</w:t>
      </w:r>
      <w:proofErr w:type="gramEnd"/>
      <w:r w:rsidRPr="00074B99">
        <w:rPr>
          <w:rFonts w:ascii="Consolas" w:hAnsi="Consolas" w:cs="Consolas"/>
          <w:color w:val="DCDCDC"/>
          <w:kern w:val="0"/>
          <w:sz w:val="19"/>
          <w:szCs w:val="19"/>
          <w:highlight w:val="black"/>
        </w:rPr>
        <w:t>buffer);</w:t>
      </w:r>
    </w:p>
    <w:p w14:paraId="5449DB1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6668914" w14:textId="77777777" w:rsidR="00C41147" w:rsidRPr="00074B99" w:rsidRDefault="00C41147" w:rsidP="00FB7242"/>
    <w:p w14:paraId="30681C43" w14:textId="585451DC" w:rsidR="00C41147" w:rsidRPr="00074B99" w:rsidRDefault="00021296" w:rsidP="00FB7242">
      <w:r w:rsidRPr="00074B99">
        <w:t>Ya en el buffer de salida</w:t>
      </w:r>
      <w:r w:rsidR="0076513A" w:rsidRPr="00074B99">
        <w:t>,</w:t>
      </w:r>
      <w:r w:rsidRPr="00074B99">
        <w:t xml:space="preserve"> dependiendo de su Endianess se serializa la información </w:t>
      </w:r>
    </w:p>
    <w:p w14:paraId="6D13C40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dataObj,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DCDCDC"/>
          <w:kern w:val="0"/>
          <w:sz w:val="19"/>
          <w:szCs w:val="19"/>
          <w:highlight w:val="black"/>
          <w:lang w:val="en-GB"/>
        </w:rPr>
        <w:t xml:space="preserve"> order)</w:t>
      </w:r>
    </w:p>
    <w:p w14:paraId="2A5319AE"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10CEE6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order;</w:t>
      </w:r>
    </w:p>
    <w:p w14:paraId="7823604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LittleEndian)</w:t>
      </w:r>
    </w:p>
    <w:p w14:paraId="003162B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w:t>
      </w:r>
      <w:proofErr w:type="gramEnd"/>
      <w:r w:rsidRPr="00074B99">
        <w:rPr>
          <w:rFonts w:ascii="Consolas" w:hAnsi="Consolas" w:cs="Consolas"/>
          <w:color w:val="DCDCDC"/>
          <w:kern w:val="0"/>
          <w:sz w:val="19"/>
          <w:szCs w:val="19"/>
          <w:highlight w:val="black"/>
          <w:lang w:val="en-GB"/>
        </w:rPr>
        <w:t>CDR_LE_HEADER);</w:t>
      </w:r>
    </w:p>
    <w:p w14:paraId="01A558C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3F4CAB8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w:t>
      </w:r>
      <w:proofErr w:type="gramEnd"/>
      <w:r w:rsidRPr="00074B99">
        <w:rPr>
          <w:rFonts w:ascii="Consolas" w:hAnsi="Consolas" w:cs="Consolas"/>
          <w:color w:val="DCDCDC"/>
          <w:kern w:val="0"/>
          <w:sz w:val="19"/>
          <w:szCs w:val="19"/>
          <w:highlight w:val="black"/>
          <w:lang w:val="en-GB"/>
        </w:rPr>
        <w:t>CDR_BE_HEADER);</w:t>
      </w:r>
    </w:p>
    <w:p w14:paraId="7B5C65D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proofErr w:type="gramEnd"/>
      <w:r w:rsidRPr="00074B99">
        <w:rPr>
          <w:rFonts w:ascii="Consolas" w:hAnsi="Consolas" w:cs="Consolas"/>
          <w:color w:val="DCDCDC"/>
          <w:kern w:val="0"/>
          <w:sz w:val="19"/>
          <w:szCs w:val="19"/>
          <w:highlight w:val="black"/>
          <w:lang w:val="en-GB"/>
        </w:rPr>
        <w:t>buffer, dataObj);</w:t>
      </w:r>
    </w:p>
    <w:p w14:paraId="03763E68" w14:textId="5C2165D9" w:rsidR="00C41147" w:rsidRPr="00074B99"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51114AD" w14:textId="77777777" w:rsidR="00C41147" w:rsidRPr="00074B99" w:rsidRDefault="00C41147" w:rsidP="00FB7242"/>
    <w:p w14:paraId="2F325456" w14:textId="77777777" w:rsidR="00FB7242" w:rsidRPr="00074B99" w:rsidRDefault="00FB7242" w:rsidP="00FB7242">
      <w:pPr>
        <w:pStyle w:val="Ttulo3"/>
      </w:pPr>
      <w:bookmarkStart w:id="346" w:name="_Toc425414527"/>
      <w:r w:rsidRPr="00074B99">
        <w:t>Submódulo descubrimiento</w:t>
      </w:r>
      <w:bookmarkEnd w:id="346"/>
    </w:p>
    <w:p w14:paraId="2BFA13F9" w14:textId="1F061BBF" w:rsidR="00104432" w:rsidRPr="00074B99" w:rsidRDefault="00104432" w:rsidP="00104432">
      <w:pPr>
        <w:pStyle w:val="Ttulo4"/>
      </w:pPr>
      <w:r w:rsidRPr="00074B99">
        <w:t xml:space="preserve">Implementación </w:t>
      </w:r>
      <w:r w:rsidR="0091581D" w:rsidRPr="00074B99">
        <w:t>del</w:t>
      </w:r>
      <w:r w:rsidRPr="00074B99">
        <w:t xml:space="preserve"> descubrimiento RTPS</w:t>
      </w:r>
    </w:p>
    <w:p w14:paraId="647B2DA0" w14:textId="744F3D10" w:rsidR="00D66B5F" w:rsidRPr="00074B99" w:rsidRDefault="0091581D" w:rsidP="00D66B5F">
      <w:r w:rsidRPr="00074B99">
        <w:t>Para poder realizar el descubrimiento es necesario primeramente añadir a los participantes, estos tienen asociada una QoS, y se envían dentro de algún protocolo de descubrimiento</w:t>
      </w:r>
      <w:r w:rsidR="000626EA" w:rsidRPr="00074B99">
        <w:t>. Estos participantes deben tener una identificación que es autogenerada en el programa.</w:t>
      </w:r>
    </w:p>
    <w:p w14:paraId="22182569"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internal</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virtual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AddDomainParticipant(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domain, </w:t>
      </w:r>
      <w:r w:rsidRPr="00074B99">
        <w:rPr>
          <w:rFonts w:ascii="Consolas" w:hAnsi="Consolas" w:cs="Consolas"/>
          <w:color w:val="B8D7A3"/>
          <w:kern w:val="0"/>
          <w:sz w:val="19"/>
          <w:szCs w:val="19"/>
          <w:highlight w:val="black"/>
          <w:lang w:val="en-GB"/>
        </w:rPr>
        <w:t>DomainParticipantQos</w:t>
      </w:r>
      <w:r w:rsidRPr="00074B99">
        <w:rPr>
          <w:rFonts w:ascii="Consolas" w:hAnsi="Consolas" w:cs="Consolas"/>
          <w:color w:val="DCDCDC"/>
          <w:kern w:val="0"/>
          <w:sz w:val="19"/>
          <w:szCs w:val="19"/>
          <w:highlight w:val="black"/>
          <w:lang w:val="en-GB"/>
        </w:rPr>
        <w:t xml:space="preserve"> qos)</w:t>
      </w:r>
    </w:p>
    <w:p w14:paraId="135FFB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3E172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lock</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3D0A619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4DFF4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 { 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federated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 xml:space="preserve"> };</w:t>
      </w:r>
    </w:p>
    <w:p w14:paraId="1547D79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generator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Populate(</w:t>
      </w:r>
      <w:proofErr w:type="gramEnd"/>
      <w:r w:rsidRPr="00074B99">
        <w:rPr>
          <w:rFonts w:ascii="Consolas" w:hAnsi="Consolas" w:cs="Consolas"/>
          <w:color w:val="569CD6"/>
          <w:kern w:val="0"/>
          <w:sz w:val="19"/>
          <w:szCs w:val="19"/>
          <w:highlight w:val="black"/>
          <w:lang w:val="en-GB"/>
        </w:rPr>
        <w:t>ref</w:t>
      </w: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p>
    <w:p w14:paraId="00273CB7"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EntityId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7C50DF1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try</w:t>
      </w:r>
      <w:proofErr w:type="gramEnd"/>
    </w:p>
    <w:p w14:paraId="458A7DE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D0D9A6D" w14:textId="77777777" w:rsidR="00D66B5F" w:rsidRPr="0068692C"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68692C">
        <w:rPr>
          <w:rFonts w:ascii="Consolas" w:hAnsi="Consolas" w:cs="Consolas"/>
          <w:color w:val="569CD6"/>
          <w:kern w:val="0"/>
          <w:sz w:val="19"/>
          <w:szCs w:val="19"/>
          <w:highlight w:val="black"/>
          <w:lang w:val="fr-FR"/>
        </w:rPr>
        <w:t>if</w:t>
      </w:r>
      <w:r w:rsidRPr="0068692C">
        <w:rPr>
          <w:rFonts w:ascii="Consolas" w:hAnsi="Consolas" w:cs="Consolas"/>
          <w:color w:val="DCDCDC"/>
          <w:kern w:val="0"/>
          <w:sz w:val="19"/>
          <w:szCs w:val="19"/>
          <w:highlight w:val="black"/>
          <w:lang w:val="fr-FR"/>
        </w:rPr>
        <w:t xml:space="preserve"> (participants_</w:t>
      </w:r>
      <w:r w:rsidRPr="0068692C">
        <w:rPr>
          <w:rFonts w:ascii="Consolas" w:hAnsi="Consolas" w:cs="Consolas"/>
          <w:color w:val="B4B4B4"/>
          <w:kern w:val="0"/>
          <w:sz w:val="19"/>
          <w:szCs w:val="19"/>
          <w:highlight w:val="black"/>
          <w:lang w:val="fr-FR"/>
        </w:rPr>
        <w:t>.</w:t>
      </w:r>
      <w:proofErr w:type="gramStart"/>
      <w:r w:rsidRPr="0068692C">
        <w:rPr>
          <w:rFonts w:ascii="Consolas" w:hAnsi="Consolas" w:cs="Consolas"/>
          <w:color w:val="DCDCDC"/>
          <w:kern w:val="0"/>
          <w:sz w:val="19"/>
          <w:szCs w:val="19"/>
          <w:highlight w:val="black"/>
          <w:lang w:val="fr-FR"/>
        </w:rPr>
        <w:t>ContainsKey(</w:t>
      </w:r>
      <w:proofErr w:type="gramEnd"/>
      <w:r w:rsidRPr="0068692C">
        <w:rPr>
          <w:rFonts w:ascii="Consolas" w:hAnsi="Consolas" w:cs="Consolas"/>
          <w:color w:val="DCDCDC"/>
          <w:kern w:val="0"/>
          <w:sz w:val="19"/>
          <w:szCs w:val="19"/>
          <w:highlight w:val="black"/>
          <w:lang w:val="fr-FR"/>
        </w:rPr>
        <w:t xml:space="preserve">domain) </w:t>
      </w:r>
      <w:r w:rsidRPr="0068692C">
        <w:rPr>
          <w:rFonts w:ascii="Consolas" w:hAnsi="Consolas" w:cs="Consolas"/>
          <w:color w:val="B4B4B4"/>
          <w:kern w:val="0"/>
          <w:sz w:val="19"/>
          <w:szCs w:val="19"/>
          <w:highlight w:val="black"/>
          <w:lang w:val="fr-FR"/>
        </w:rPr>
        <w:t>&amp;&amp;</w:t>
      </w:r>
      <w:r w:rsidRPr="0068692C">
        <w:rPr>
          <w:rFonts w:ascii="Consolas" w:hAnsi="Consolas" w:cs="Consolas"/>
          <w:color w:val="DCDCDC"/>
          <w:kern w:val="0"/>
          <w:sz w:val="19"/>
          <w:szCs w:val="19"/>
          <w:highlight w:val="black"/>
          <w:lang w:val="fr-FR"/>
        </w:rPr>
        <w:t xml:space="preserve"> participants_[domain] </w:t>
      </w:r>
      <w:r w:rsidRPr="0068692C">
        <w:rPr>
          <w:rFonts w:ascii="Consolas" w:hAnsi="Consolas" w:cs="Consolas"/>
          <w:color w:val="B4B4B4"/>
          <w:kern w:val="0"/>
          <w:sz w:val="19"/>
          <w:szCs w:val="19"/>
          <w:highlight w:val="black"/>
          <w:lang w:val="fr-FR"/>
        </w:rPr>
        <w:t>!=</w:t>
      </w:r>
      <w:r w:rsidRPr="0068692C">
        <w:rPr>
          <w:rFonts w:ascii="Consolas" w:hAnsi="Consolas" w:cs="Consolas"/>
          <w:color w:val="DCDCDC"/>
          <w:kern w:val="0"/>
          <w:sz w:val="19"/>
          <w:szCs w:val="19"/>
          <w:highlight w:val="black"/>
          <w:lang w:val="fr-FR"/>
        </w:rPr>
        <w:t xml:space="preserve"> </w:t>
      </w:r>
      <w:r w:rsidRPr="0068692C">
        <w:rPr>
          <w:rFonts w:ascii="Consolas" w:hAnsi="Consolas" w:cs="Consolas"/>
          <w:color w:val="569CD6"/>
          <w:kern w:val="0"/>
          <w:sz w:val="19"/>
          <w:szCs w:val="19"/>
          <w:highlight w:val="black"/>
          <w:lang w:val="fr-FR"/>
        </w:rPr>
        <w:t>null</w:t>
      </w:r>
      <w:r w:rsidRPr="0068692C">
        <w:rPr>
          <w:rFonts w:ascii="Consolas" w:hAnsi="Consolas" w:cs="Consolas"/>
          <w:color w:val="DCDCDC"/>
          <w:kern w:val="0"/>
          <w:sz w:val="19"/>
          <w:szCs w:val="19"/>
          <w:highlight w:val="black"/>
          <w:lang w:val="fr-FR"/>
        </w:rPr>
        <w:t>)</w:t>
      </w:r>
    </w:p>
    <w:p w14:paraId="3DEA43AE"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68692C">
        <w:rPr>
          <w:rFonts w:ascii="Consolas" w:hAnsi="Consolas" w:cs="Consolas"/>
          <w:color w:val="DCDCDC"/>
          <w:kern w:val="0"/>
          <w:sz w:val="19"/>
          <w:szCs w:val="19"/>
          <w:highlight w:val="black"/>
          <w:lang w:val="fr-FR"/>
        </w:rPr>
        <w:t xml:space="preserve">                    </w:t>
      </w:r>
      <w:r w:rsidRPr="00074B99">
        <w:rPr>
          <w:rFonts w:ascii="Consolas" w:hAnsi="Consolas" w:cs="Consolas"/>
          <w:color w:val="DCDCDC"/>
          <w:kern w:val="0"/>
          <w:sz w:val="19"/>
          <w:szCs w:val="19"/>
          <w:highlight w:val="black"/>
          <w:lang w:val="en-GB"/>
        </w:rPr>
        <w:t>{</w:t>
      </w:r>
    </w:p>
    <w:p w14:paraId="5F333C4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w:t>
      </w:r>
      <w:proofErr w:type="gramStart"/>
      <w:r w:rsidRPr="00074B99">
        <w:rPr>
          <w:rFonts w:ascii="Consolas" w:hAnsi="Consolas" w:cs="Consolas"/>
          <w:color w:val="DCDCDC"/>
          <w:kern w:val="0"/>
          <w:sz w:val="19"/>
          <w:szCs w:val="19"/>
          <w:highlight w:val="black"/>
          <w:lang w:val="en-GB"/>
        </w:rPr>
        <w:t>_[</w:t>
      </w:r>
      <w:proofErr w:type="gramEnd"/>
      <w:r w:rsidRPr="00074B99">
        <w:rPr>
          <w:rFonts w:ascii="Consolas" w:hAnsi="Consolas" w:cs="Consolas"/>
          <w:color w:val="DCDCDC"/>
          <w:kern w:val="0"/>
          <w:sz w:val="19"/>
          <w:szCs w:val="19"/>
          <w:highlight w:val="black"/>
          <w:lang w:val="en-GB"/>
        </w:rPr>
        <w:t>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4B9B85D8"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6A8F74"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1B0E2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5899F0"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w:t>
      </w:r>
      <w:proofErr w:type="gramStart"/>
      <w:r w:rsidRPr="00074B99">
        <w:rPr>
          <w:rFonts w:ascii="Consolas" w:hAnsi="Consolas" w:cs="Consolas"/>
          <w:color w:val="DCDCDC"/>
          <w:kern w:val="0"/>
          <w:sz w:val="19"/>
          <w:szCs w:val="19"/>
          <w:highlight w:val="black"/>
          <w:lang w:val="en-GB"/>
        </w:rPr>
        <w:t>_[</w:t>
      </w:r>
      <w:proofErr w:type="gramEnd"/>
      <w:r w:rsidRPr="00074B99">
        <w:rPr>
          <w:rFonts w:ascii="Consolas" w:hAnsi="Consolas" w:cs="Consolas"/>
          <w:color w:val="DCDCDC"/>
          <w:kern w:val="0"/>
          <w:sz w:val="19"/>
          <w:szCs w:val="19"/>
          <w:highlight w:val="black"/>
          <w:lang w:val="en-GB"/>
        </w:rPr>
        <w:t xml:space="preserve">domain]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4A165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participants</w:t>
      </w:r>
      <w:proofErr w:type="gramStart"/>
      <w:r w:rsidRPr="00074B99">
        <w:rPr>
          <w:rFonts w:ascii="Consolas" w:hAnsi="Consolas" w:cs="Consolas"/>
          <w:color w:val="DCDCDC"/>
          <w:kern w:val="0"/>
          <w:sz w:val="19"/>
          <w:szCs w:val="19"/>
          <w:highlight w:val="black"/>
          <w:lang w:val="en-GB"/>
        </w:rPr>
        <w:t>_[</w:t>
      </w:r>
      <w:proofErr w:type="gramEnd"/>
      <w:r w:rsidRPr="00074B99">
        <w:rPr>
          <w:rFonts w:ascii="Consolas" w:hAnsi="Consolas" w:cs="Consolas"/>
          <w:color w:val="DCDCDC"/>
          <w:kern w:val="0"/>
          <w:sz w:val="19"/>
          <w:szCs w:val="19"/>
          <w:highlight w:val="black"/>
          <w:lang w:val="en-GB"/>
        </w:rPr>
        <w:t>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55722D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59E05B14" w14:textId="18468579" w:rsidR="00D66B5F" w:rsidRPr="00074B99" w:rsidRDefault="00D66B5F" w:rsidP="00D66B5F">
      <w:r w:rsidRPr="00074B99">
        <w:rPr>
          <w:rFonts w:ascii="Consolas" w:hAnsi="Consolas" w:cs="Consolas"/>
          <w:color w:val="DCDCDC"/>
          <w:kern w:val="0"/>
          <w:sz w:val="19"/>
          <w:szCs w:val="19"/>
          <w:highlight w:val="black"/>
        </w:rPr>
        <w:t xml:space="preserve">                }</w:t>
      </w:r>
    </w:p>
    <w:p w14:paraId="350D9CEC" w14:textId="08C627C9" w:rsidR="00104432" w:rsidRPr="00074B99" w:rsidRDefault="00104432" w:rsidP="00104432">
      <w:pPr>
        <w:pStyle w:val="Ttulo4"/>
      </w:pPr>
      <w:r w:rsidRPr="00074B99">
        <w:t>Implementación protocolo SPDP y SEDP</w:t>
      </w:r>
    </w:p>
    <w:p w14:paraId="408064FC" w14:textId="4C039CFE" w:rsidR="000626EA" w:rsidRPr="00074B99" w:rsidRDefault="000626EA" w:rsidP="000626EA">
      <w:r w:rsidRPr="00074B99">
        <w:t xml:space="preserve">Tanto para lectores como para escritores </w:t>
      </w:r>
      <w:r w:rsidR="00962FCB" w:rsidRPr="00074B99">
        <w:t xml:space="preserve">y sus topics </w:t>
      </w:r>
      <w:r w:rsidRPr="00074B99">
        <w:t>que trabajen con estado, es necesario tener la correspondiente clase que implemente el protocolo SEDP en base a un guid, tal como se muestra en la porción de código.</w:t>
      </w:r>
    </w:p>
    <w:p w14:paraId="00940F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namespace</w:t>
      </w:r>
      <w:proofErr w:type="gramEnd"/>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p>
    <w:p w14:paraId="4B1B4A3F"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p>
    <w:p w14:paraId="70FC2DD9"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SEDPbuiltinPublicationsWriter</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4EC9B0"/>
          <w:kern w:val="0"/>
          <w:sz w:val="19"/>
          <w:szCs w:val="19"/>
          <w:highlight w:val="black"/>
          <w:lang w:val="en-GB"/>
        </w:rPr>
        <w:t>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DiscoveredWriterData</w:t>
      </w:r>
      <w:r w:rsidRPr="00074B99">
        <w:rPr>
          <w:rFonts w:ascii="Consolas" w:hAnsi="Consolas" w:cs="Consolas"/>
          <w:color w:val="B4B4B4"/>
          <w:kern w:val="0"/>
          <w:sz w:val="19"/>
          <w:szCs w:val="19"/>
          <w:highlight w:val="black"/>
          <w:lang w:val="en-GB"/>
        </w:rPr>
        <w:t>&gt;</w:t>
      </w:r>
    </w:p>
    <w:p w14:paraId="1577D6C5"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76FDA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SEDPbuiltinPublicationsWriter(</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guid)</w:t>
      </w:r>
    </w:p>
    <w:p w14:paraId="3CED27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 </w:t>
      </w:r>
      <w:proofErr w:type="gramStart"/>
      <w:r w:rsidRPr="00074B99">
        <w:rPr>
          <w:rFonts w:ascii="Consolas" w:hAnsi="Consolas" w:cs="Consolas"/>
          <w:color w:val="569CD6"/>
          <w:kern w:val="0"/>
          <w:sz w:val="19"/>
          <w:szCs w:val="19"/>
          <w:highlight w:val="black"/>
          <w:lang w:val="en-GB"/>
        </w:rPr>
        <w:t>base</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guid)</w:t>
      </w:r>
    </w:p>
    <w:p w14:paraId="710909E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CD38A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guid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guid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Prefix,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ENTITYID_SEDP_BUILTIN_PUBLICATIONS_WRITER);</w:t>
      </w:r>
    </w:p>
    <w:p w14:paraId="1603742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8BBDF6"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844BFD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w:t>
      </w:r>
    </w:p>
    <w:p w14:paraId="0F130062" w14:textId="77777777" w:rsidR="00D66B5F" w:rsidRPr="00074B99" w:rsidRDefault="00D66B5F" w:rsidP="00D66B5F"/>
    <w:p w14:paraId="62478A35" w14:textId="731C2E5A" w:rsidR="00962FCB" w:rsidRPr="00074B99" w:rsidRDefault="008D7AA9" w:rsidP="00D66B5F">
      <w:r w:rsidRPr="00074B99">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Pr="00074B99" w:rsidRDefault="00C12294" w:rsidP="00C12294"/>
    <w:p w14:paraId="052A892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proofErr w:type="gramStart"/>
      <w:r w:rsidRPr="00074B99">
        <w:rPr>
          <w:rFonts w:ascii="Consolas" w:hAnsi="Consolas" w:cs="Consolas"/>
          <w:color w:val="569CD6"/>
          <w:kern w:val="0"/>
          <w:sz w:val="19"/>
          <w:szCs w:val="19"/>
          <w:highlight w:val="black"/>
        </w:rPr>
        <w:t>public</w:t>
      </w:r>
      <w:proofErr w:type="gramEnd"/>
      <w:r w:rsidRPr="00074B99">
        <w:rPr>
          <w:rFonts w:ascii="Consolas" w:hAnsi="Consolas" w:cs="Consolas"/>
          <w:color w:val="DCDCDC"/>
          <w:kern w:val="0"/>
          <w:sz w:val="19"/>
          <w:szCs w:val="19"/>
          <w:highlight w:val="black"/>
        </w:rPr>
        <w:t xml:space="preserve"> SPDPbuiltinParticipantWriterImpl(</w:t>
      </w:r>
      <w:r w:rsidRPr="00074B99">
        <w:rPr>
          <w:rFonts w:ascii="Consolas" w:hAnsi="Consolas" w:cs="Consolas"/>
          <w:color w:val="4EC9B0"/>
          <w:kern w:val="0"/>
          <w:sz w:val="19"/>
          <w:szCs w:val="19"/>
          <w:highlight w:val="black"/>
        </w:rPr>
        <w:t>Transport</w:t>
      </w:r>
      <w:r w:rsidRPr="00074B99">
        <w:rPr>
          <w:rFonts w:ascii="Consolas" w:hAnsi="Consolas" w:cs="Consolas"/>
          <w:color w:val="DCDCDC"/>
          <w:kern w:val="0"/>
          <w:sz w:val="19"/>
          <w:szCs w:val="19"/>
          <w:highlight w:val="black"/>
        </w:rPr>
        <w:t xml:space="preserve"> transportconfig, </w:t>
      </w:r>
      <w:r w:rsidRPr="00074B99">
        <w:rPr>
          <w:rFonts w:ascii="Consolas" w:hAnsi="Consolas" w:cs="Consolas"/>
          <w:color w:val="4EC9B0"/>
          <w:kern w:val="0"/>
          <w:sz w:val="19"/>
          <w:szCs w:val="19"/>
          <w:highlight w:val="black"/>
        </w:rPr>
        <w:t>ParticipantImpl</w:t>
      </w:r>
      <w:r w:rsidRPr="00074B99">
        <w:rPr>
          <w:rFonts w:ascii="Consolas" w:hAnsi="Consolas" w:cs="Consolas"/>
          <w:color w:val="DCDCDC"/>
          <w:kern w:val="0"/>
          <w:sz w:val="19"/>
          <w:szCs w:val="19"/>
          <w:highlight w:val="black"/>
        </w:rPr>
        <w:t xml:space="preserve"> participant)</w:t>
      </w:r>
    </w:p>
    <w:p w14:paraId="4BDD73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proofErr w:type="gramStart"/>
      <w:r w:rsidRPr="00074B99">
        <w:rPr>
          <w:rFonts w:ascii="Consolas" w:hAnsi="Consolas" w:cs="Consolas"/>
          <w:color w:val="569CD6"/>
          <w:kern w:val="0"/>
          <w:sz w:val="19"/>
          <w:szCs w:val="19"/>
          <w:highlight w:val="black"/>
        </w:rPr>
        <w:t>base</w:t>
      </w:r>
      <w:r w:rsidRPr="00074B99">
        <w:rPr>
          <w:rFonts w:ascii="Consolas" w:hAnsi="Consolas" w:cs="Consolas"/>
          <w:color w:val="DCDCDC"/>
          <w:kern w:val="0"/>
          <w:sz w:val="19"/>
          <w:szCs w:val="19"/>
          <w:highlight w:val="black"/>
        </w:rPr>
        <w:t>(</w:t>
      </w:r>
      <w:proofErr w:type="gramEnd"/>
      <w:r w:rsidRPr="00074B99">
        <w:rPr>
          <w:rFonts w:ascii="Consolas" w:hAnsi="Consolas" w:cs="Consolas"/>
          <w:color w:val="DCDCDC"/>
          <w:kern w:val="0"/>
          <w:sz w:val="19"/>
          <w:szCs w:val="19"/>
          <w:highlight w:val="black"/>
        </w:rPr>
        <w:t>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Guid)</w:t>
      </w:r>
    </w:p>
    <w:p w14:paraId="09B6A4C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EDCE65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DCDCDC"/>
          <w:kern w:val="0"/>
          <w:sz w:val="19"/>
          <w:szCs w:val="19"/>
          <w:highlight w:val="black"/>
        </w:rPr>
        <w:t>SetLocatorListFromConfig(</w:t>
      </w:r>
      <w:proofErr w:type="gramEnd"/>
      <w:r w:rsidRPr="00074B99">
        <w:rPr>
          <w:rFonts w:ascii="Consolas" w:hAnsi="Consolas" w:cs="Consolas"/>
          <w:color w:val="DCDCDC"/>
          <w:kern w:val="0"/>
          <w:sz w:val="19"/>
          <w:szCs w:val="19"/>
          <w:highlight w:val="black"/>
        </w:rPr>
        <w:t>transportconfig, participant);</w:t>
      </w:r>
    </w:p>
    <w:p w14:paraId="3B7CCB2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DefaultMulticastLocatorList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this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MulticastLocatorList </w:t>
      </w:r>
      <w:r w:rsidRPr="00074B99">
        <w:rPr>
          <w:rFonts w:ascii="Consolas" w:hAnsi="Consolas" w:cs="Consolas"/>
          <w:color w:val="569CD6"/>
          <w:kern w:val="0"/>
          <w:sz w:val="19"/>
          <w:szCs w:val="19"/>
          <w:highlight w:val="black"/>
        </w:rPr>
        <w:t>as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List</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Locator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w:t>
      </w:r>
    </w:p>
    <w:p w14:paraId="3D8B730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participant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DefaultUnicastLocatorList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UnicastLocatorList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29C9EE0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 xml:space="preserve"> data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participant);</w:t>
      </w:r>
    </w:p>
    <w:p w14:paraId="42BC50E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TODO Assign UserData from configuration</w:t>
      </w:r>
    </w:p>
    <w:p w14:paraId="4D77FA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NewChange(</w:t>
      </w:r>
      <w:proofErr w:type="gramEnd"/>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(data),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0EE3C22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AddChange(</w:t>
      </w:r>
      <w:proofErr w:type="gramEnd"/>
      <w:r w:rsidRPr="00074B99">
        <w:rPr>
          <w:rFonts w:ascii="Consolas" w:hAnsi="Consolas" w:cs="Consolas"/>
          <w:color w:val="DCDCDC"/>
          <w:kern w:val="0"/>
          <w:sz w:val="19"/>
          <w:szCs w:val="19"/>
          <w:highlight w:val="black"/>
          <w:lang w:val="en-GB"/>
        </w:rPr>
        <w:t>change);</w:t>
      </w:r>
    </w:p>
    <w:p w14:paraId="529C25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TopicKind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TopicKind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WITH_KEY;</w:t>
      </w:r>
    </w:p>
    <w:p w14:paraId="410D6BBD"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ReliabilityLevel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ReliabilityKind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BEST_EFFORT;</w:t>
      </w:r>
    </w:p>
    <w:p w14:paraId="3AEB066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ResendDataPeriod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ResendPeriod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56187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heartbeatPeriod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HeartbeatPeriod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9A9F3C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‘out-of-the-box’ interoperability between implementations.</w:t>
      </w:r>
    </w:p>
    <w:p w14:paraId="1B3DD4D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nackResponseDelay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NackResponseDelay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Val); </w:t>
      </w:r>
      <w:r w:rsidRPr="00074B99">
        <w:rPr>
          <w:rFonts w:ascii="Consolas" w:hAnsi="Consolas" w:cs="Consolas"/>
          <w:color w:val="57A64A"/>
          <w:kern w:val="0"/>
          <w:sz w:val="19"/>
          <w:szCs w:val="19"/>
          <w:highlight w:val="black"/>
          <w:lang w:val="en-GB"/>
        </w:rPr>
        <w:t>//200 milliseconds</w:t>
      </w:r>
    </w:p>
    <w:p w14:paraId="2E1C1D3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nackSuppressionDuration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NackSuppressionDuration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079AB02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pushMode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PushMode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5463F5A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InitTransmitters(</w:t>
      </w:r>
      <w:proofErr w:type="gramEnd"/>
      <w:r w:rsidRPr="00074B99">
        <w:rPr>
          <w:rFonts w:ascii="Consolas" w:hAnsi="Consolas" w:cs="Consolas"/>
          <w:color w:val="DCDCDC"/>
          <w:kern w:val="0"/>
          <w:sz w:val="19"/>
          <w:szCs w:val="19"/>
          <w:highlight w:val="black"/>
          <w:lang w:val="en-GB"/>
        </w:rPr>
        <w:t>);</w:t>
      </w:r>
    </w:p>
    <w:p w14:paraId="0D51DDE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trans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UDPTransmitters)</w:t>
      </w:r>
    </w:p>
    <w:p w14:paraId="18BB634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7DC6B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trans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IsDiscovery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0E1A4C0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E41731"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465A7A6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074B99" w:rsidRDefault="00962FCB" w:rsidP="00962FCB">
      <w:pPr>
        <w:rPr>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worker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WriterWorker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PeriodicWork);</w:t>
      </w:r>
    </w:p>
    <w:p w14:paraId="468C5CF2" w14:textId="77777777" w:rsidR="00FB7242" w:rsidRPr="00074B99" w:rsidRDefault="00FB7242" w:rsidP="00FB7242">
      <w:pPr>
        <w:pStyle w:val="Ttulo3"/>
      </w:pPr>
      <w:bookmarkStart w:id="347" w:name="_Toc425414528"/>
      <w:r w:rsidRPr="00074B99">
        <w:t>Submódulo comportamiento</w:t>
      </w:r>
      <w:bookmarkEnd w:id="347"/>
    </w:p>
    <w:p w14:paraId="1B2B1C59" w14:textId="3B523216" w:rsidR="008D7AA9" w:rsidRPr="00074B99" w:rsidRDefault="00E01073" w:rsidP="008D7AA9">
      <w:r w:rsidRPr="00074B99">
        <w:t xml:space="preserve">La implementación del Submódulo de comportamiento en su totalidad se encuentra especificado en el </w:t>
      </w:r>
      <w:r w:rsidRPr="00074B99">
        <w:fldChar w:fldCharType="begin"/>
      </w:r>
      <w:r w:rsidRPr="00074B99">
        <w:instrText xml:space="preserve"> REF _Ref422130725 \h </w:instrText>
      </w:r>
      <w:r w:rsidRPr="00074B99">
        <w:fldChar w:fldCharType="separate"/>
      </w:r>
      <w:r w:rsidR="0020142C" w:rsidRPr="00074B99">
        <w:rPr>
          <w:b/>
          <w:bCs/>
        </w:rPr>
        <w:t>¡Error! No se encuentra el origen de la referencia.</w:t>
      </w:r>
      <w:r w:rsidRPr="00074B99">
        <w:fldChar w:fldCharType="end"/>
      </w:r>
      <w:r w:rsidRPr="00074B99">
        <w:t xml:space="preserve"> </w:t>
      </w:r>
      <w:proofErr w:type="gramStart"/>
      <w:r w:rsidRPr="00074B99">
        <w:t>en</w:t>
      </w:r>
      <w:proofErr w:type="gramEnd"/>
      <w:r w:rsidRPr="00074B99">
        <w:t xml:space="preserve"> la sección </w:t>
      </w:r>
      <w:r w:rsidRPr="00074B99">
        <w:fldChar w:fldCharType="begin"/>
      </w:r>
      <w:r w:rsidRPr="00074B99">
        <w:instrText xml:space="preserve"> REF _Ref422306188 \h </w:instrText>
      </w:r>
      <w:r w:rsidRPr="00074B99">
        <w:fldChar w:fldCharType="separate"/>
      </w:r>
      <w:r w:rsidR="0020142C" w:rsidRPr="00074B99">
        <w:rPr>
          <w:b/>
          <w:bCs/>
        </w:rPr>
        <w:t>¡Error! No se encuentra el origen de la referencia.</w:t>
      </w:r>
      <w:r w:rsidRPr="00074B99">
        <w:fldChar w:fldCharType="end"/>
      </w:r>
      <w:r w:rsidRPr="00074B99">
        <w:t xml:space="preserve">. Lo que se observa a continuación muestra lo esencial del código de cada </w:t>
      </w:r>
      <w:r w:rsidRPr="00074B99">
        <w:rPr>
          <w:i/>
        </w:rPr>
        <w:t xml:space="preserve">Reader y Writer </w:t>
      </w:r>
      <w:r w:rsidRPr="00074B99">
        <w:t>correspondientemente.</w:t>
      </w:r>
    </w:p>
    <w:p w14:paraId="5159C651" w14:textId="7F82371F" w:rsidR="00104432" w:rsidRPr="00074B99" w:rsidRDefault="00104432" w:rsidP="00104432">
      <w:pPr>
        <w:pStyle w:val="Ttulo4"/>
      </w:pPr>
      <w:r w:rsidRPr="00074B99">
        <w:t>Implementación Reader RTPS con estado</w:t>
      </w:r>
    </w:p>
    <w:p w14:paraId="1B56D26C" w14:textId="436A3634" w:rsidR="00F40407" w:rsidRPr="00074B99" w:rsidRDefault="00126B98" w:rsidP="00F40407">
      <w:r w:rsidRPr="00074B99">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 </w:t>
      </w:r>
      <w:r w:rsidRPr="00074B99">
        <w:rPr>
          <w:i/>
        </w:rPr>
        <w:t>CacheChange</w:t>
      </w:r>
      <w:r w:rsidRPr="00074B99">
        <w:t>.</w:t>
      </w:r>
    </w:p>
    <w:p w14:paraId="4B4B113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private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NewMessage(</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sender, </w:t>
      </w:r>
      <w:r w:rsidRPr="00074B99">
        <w:rPr>
          <w:rFonts w:ascii="Consolas" w:hAnsi="Consolas" w:cs="Consolas"/>
          <w:color w:val="4EC9B0"/>
          <w:kern w:val="0"/>
          <w:sz w:val="19"/>
          <w:szCs w:val="19"/>
          <w:highlight w:val="black"/>
          <w:lang w:val="en-GB"/>
        </w:rPr>
        <w:t>RTPSMessageEventArgs</w:t>
      </w:r>
      <w:r w:rsidRPr="00074B99">
        <w:rPr>
          <w:rFonts w:ascii="Consolas" w:hAnsi="Consolas" w:cs="Consolas"/>
          <w:color w:val="DCDCDC"/>
          <w:kern w:val="0"/>
          <w:sz w:val="19"/>
          <w:szCs w:val="19"/>
          <w:highlight w:val="black"/>
          <w:lang w:val="en-GB"/>
        </w:rPr>
        <w:t xml:space="preserve"> e)</w:t>
      </w:r>
    </w:p>
    <w:p w14:paraId="19E157B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4EF83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msg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Message;</w:t>
      </w:r>
    </w:p>
    <w:p w14:paraId="2393409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proofErr w:type="gramEnd"/>
      <w:r w:rsidRPr="00074B99">
        <w:rPr>
          <w:rFonts w:ascii="Consolas" w:hAnsi="Consolas" w:cs="Consolas"/>
          <w:color w:val="D69D85"/>
          <w:kern w:val="0"/>
          <w:sz w:val="19"/>
          <w:szCs w:val="19"/>
          <w:highlight w:val="black"/>
          <w:lang w:val="en-GB"/>
        </w:rPr>
        <w:t>"New Message has arrived from {0}"</w:t>
      </w:r>
      <w:r w:rsidRPr="00074B99">
        <w:rPr>
          <w:rFonts w:ascii="Consolas" w:hAnsi="Consolas" w:cs="Consolas"/>
          <w:color w:val="DCDCDC"/>
          <w:kern w:val="0"/>
          <w:sz w:val="19"/>
          <w:szCs w:val="19"/>
          <w:highlight w:val="black"/>
          <w:lang w:val="en-GB"/>
        </w:rPr>
        <w:t>,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RemoteEndPoint);</w:t>
      </w:r>
    </w:p>
    <w:p w14:paraId="63221BC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proofErr w:type="gramEnd"/>
      <w:r w:rsidRPr="00074B99">
        <w:rPr>
          <w:rFonts w:ascii="Consolas" w:hAnsi="Consolas" w:cs="Consolas"/>
          <w:color w:val="D69D85"/>
          <w:kern w:val="0"/>
          <w:sz w:val="19"/>
          <w:szCs w:val="19"/>
          <w:highlight w:val="black"/>
          <w:lang w:val="en-GB"/>
        </w:rPr>
        <w:t>"Message Header: {0}"</w:t>
      </w:r>
      <w:r w:rsidRPr="00074B99">
        <w:rPr>
          <w:rFonts w:ascii="Consolas" w:hAnsi="Consolas" w:cs="Consolas"/>
          <w:color w:val="DCDCDC"/>
          <w:kern w:val="0"/>
          <w:sz w:val="19"/>
          <w:szCs w:val="19"/>
          <w:highlight w:val="black"/>
          <w:lang w:val="en-GB"/>
        </w:rPr>
        <w:t>,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E9168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p>
    <w:p w14:paraId="1B6B9EE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ABCF7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switch</w:t>
      </w:r>
      <w:proofErr w:type="gramEnd"/>
      <w:r w:rsidRPr="00074B99">
        <w:rPr>
          <w:rFonts w:ascii="Consolas" w:hAnsi="Consolas" w:cs="Consolas"/>
          <w:color w:val="DCDCDC"/>
          <w:kern w:val="0"/>
          <w:sz w:val="19"/>
          <w:szCs w:val="19"/>
          <w:highlight w:val="black"/>
          <w:lang w:val="en-GB"/>
        </w:rPr>
        <w:t xml:space="preserve"> (submsg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0E7DA63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5F3A8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case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w:t>
      </w:r>
    </w:p>
    <w:p w14:paraId="3155ABC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 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w:t>
      </w:r>
    </w:p>
    <w:p w14:paraId="2B0D82BE" w14:textId="52FA5C8D"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5D726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w:t>
      </w:r>
      <w:proofErr w:type="gramEnd"/>
      <w:r w:rsidRPr="00074B99">
        <w:rPr>
          <w:rFonts w:ascii="Consolas" w:hAnsi="Consolas" w:cs="Consolas"/>
          <w:color w:val="DCDCDC"/>
          <w:kern w:val="0"/>
          <w:sz w:val="19"/>
          <w:szCs w:val="19"/>
          <w:highlight w:val="black"/>
          <w:lang w:val="en-GB"/>
        </w:rPr>
        <w:t>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BFB199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LittleEndian; </w:t>
      </w:r>
      <w:r w:rsidRPr="00074B99">
        <w:rPr>
          <w:rFonts w:ascii="Consolas" w:hAnsi="Consolas" w:cs="Consolas"/>
          <w:color w:val="57A64A"/>
          <w:kern w:val="0"/>
          <w:sz w:val="19"/>
          <w:szCs w:val="19"/>
          <w:highlight w:val="black"/>
          <w:lang w:val="en-GB"/>
        </w:rPr>
        <w:t>/</w:t>
      </w:r>
      <w:proofErr w:type="gramStart"/>
      <w:r w:rsidRPr="00074B99">
        <w:rPr>
          <w:rFonts w:ascii="Consolas" w:hAnsi="Consolas" w:cs="Consolas"/>
          <w:color w:val="57A64A"/>
          <w:kern w:val="0"/>
          <w:sz w:val="19"/>
          <w:szCs w:val="19"/>
          <w:highlight w:val="black"/>
          <w:lang w:val="en-GB"/>
        </w:rPr>
        <w:t>/(</w:t>
      </w:r>
      <w:proofErr w:type="gramEnd"/>
      <w:r w:rsidRPr="00074B99">
        <w:rPr>
          <w:rFonts w:ascii="Consolas" w:hAnsi="Consolas" w:cs="Consolas"/>
          <w:color w:val="57A64A"/>
          <w:kern w:val="0"/>
          <w:sz w:val="19"/>
          <w:szCs w:val="19"/>
          <w:highlight w:val="black"/>
          <w:lang w:val="en-GB"/>
        </w:rPr>
        <w:t xml:space="preserve">d.Header.IsLittleEndian ? </w:t>
      </w:r>
      <w:proofErr w:type="gramStart"/>
      <w:r w:rsidRPr="00074B99">
        <w:rPr>
          <w:rFonts w:ascii="Consolas" w:hAnsi="Consolas" w:cs="Consolas"/>
          <w:color w:val="57A64A"/>
          <w:kern w:val="0"/>
          <w:sz w:val="19"/>
          <w:szCs w:val="19"/>
          <w:highlight w:val="black"/>
          <w:lang w:val="en-GB"/>
        </w:rPr>
        <w:t>ByteOrder.LittleEndian :</w:t>
      </w:r>
      <w:proofErr w:type="gramEnd"/>
      <w:r w:rsidRPr="00074B99">
        <w:rPr>
          <w:rFonts w:ascii="Consolas" w:hAnsi="Consolas" w:cs="Consolas"/>
          <w:color w:val="57A64A"/>
          <w:kern w:val="0"/>
          <w:sz w:val="19"/>
          <w:szCs w:val="19"/>
          <w:highlight w:val="black"/>
          <w:lang w:val="en-GB"/>
        </w:rPr>
        <w:t xml:space="preserve"> ByteOrder.BigEndian);</w:t>
      </w:r>
    </w:p>
    <w:p w14:paraId="4B124BF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object</w:t>
      </w:r>
      <w:proofErr w:type="gramEnd"/>
      <w:r w:rsidRPr="00074B99">
        <w:rPr>
          <w:rFonts w:ascii="Consolas" w:hAnsi="Consolas" w:cs="Consolas"/>
          <w:color w:val="DCDCDC"/>
          <w:kern w:val="0"/>
          <w:sz w:val="19"/>
          <w:szCs w:val="19"/>
          <w:highlight w:val="black"/>
          <w:lang w:val="en-GB"/>
        </w:rPr>
        <w:t xml:space="preserve"> obj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w:t>
      </w:r>
    </w:p>
    <w:p w14:paraId="17FA0C5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proofErr w:type="gramStart"/>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WriterId),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WriterSN,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DataObj</w:t>
      </w:r>
      <w:r w:rsidRPr="00074B99">
        <w:rPr>
          <w:rFonts w:ascii="Consolas" w:hAnsi="Consolas" w:cs="Consolas"/>
          <w:color w:val="DCDCDC"/>
          <w:kern w:val="0"/>
          <w:sz w:val="19"/>
          <w:szCs w:val="19"/>
          <w:highlight w:val="black"/>
          <w:lang w:val="en-GB"/>
        </w:rPr>
        <w:t xml:space="preserve">(obj),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InstanceHandle</w:t>
      </w:r>
      <w:r w:rsidRPr="00074B99">
        <w:rPr>
          <w:rFonts w:ascii="Consolas" w:hAnsi="Consolas" w:cs="Consolas"/>
          <w:color w:val="DCDCDC"/>
          <w:kern w:val="0"/>
          <w:sz w:val="19"/>
          <w:szCs w:val="19"/>
          <w:highlight w:val="black"/>
          <w:lang w:val="en-GB"/>
        </w:rPr>
        <w:t>());</w:t>
      </w:r>
    </w:p>
    <w:p w14:paraId="6EB840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rPr>
        <w:t>ReaderCache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AddChange(</w:t>
      </w:r>
      <w:proofErr w:type="gramEnd"/>
      <w:r w:rsidRPr="00074B99">
        <w:rPr>
          <w:rFonts w:ascii="Consolas" w:hAnsi="Consolas" w:cs="Consolas"/>
          <w:color w:val="DCDCDC"/>
          <w:kern w:val="0"/>
          <w:sz w:val="19"/>
          <w:szCs w:val="19"/>
          <w:highlight w:val="black"/>
        </w:rPr>
        <w:t>change);</w:t>
      </w:r>
    </w:p>
    <w:p w14:paraId="2D9D67A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569CD6"/>
          <w:kern w:val="0"/>
          <w:sz w:val="19"/>
          <w:szCs w:val="19"/>
          <w:highlight w:val="black"/>
        </w:rPr>
        <w:t>break</w:t>
      </w:r>
      <w:proofErr w:type="gramEnd"/>
      <w:r w:rsidRPr="00074B99">
        <w:rPr>
          <w:rFonts w:ascii="Consolas" w:hAnsi="Consolas" w:cs="Consolas"/>
          <w:color w:val="DCDCDC"/>
          <w:kern w:val="0"/>
          <w:sz w:val="19"/>
          <w:szCs w:val="19"/>
          <w:highlight w:val="black"/>
        </w:rPr>
        <w:t>;</w:t>
      </w:r>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41B9FE5C" w:rsidR="00104432" w:rsidRPr="00074B99" w:rsidRDefault="00104432" w:rsidP="00104432">
      <w:pPr>
        <w:pStyle w:val="Ttulo4"/>
      </w:pPr>
      <w:r w:rsidRPr="00074B99">
        <w:t>Implementación Reader RTPS sin estado</w:t>
      </w:r>
    </w:p>
    <w:p w14:paraId="69BD5EAB" w14:textId="09BD296F" w:rsidR="00F40407" w:rsidRPr="00074B99" w:rsidRDefault="00126B98" w:rsidP="00F40407">
      <w:r w:rsidRPr="00074B99">
        <w:t xml:space="preserve">Una parte esencial de un </w:t>
      </w:r>
      <w:r w:rsidRPr="00074B99">
        <w:rPr>
          <w:i/>
        </w:rPr>
        <w:t>Reader</w:t>
      </w:r>
      <w:r w:rsidRPr="00074B99">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protected</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InitReceivers()</w:t>
      </w:r>
    </w:p>
    <w:p w14:paraId="233325F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C442EE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MulticastLocatorList)</w:t>
      </w:r>
    </w:p>
    <w:p w14:paraId="5EC7366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7F88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06990A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384256D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40A436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UDPReceivers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rec);</w:t>
      </w:r>
    </w:p>
    <w:p w14:paraId="78C9BE2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91E823"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UnicastLocatorList)</w:t>
      </w:r>
    </w:p>
    <w:p w14:paraId="474332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F3BE6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5CDC074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000F051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5B42C0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rPr>
        <w:t>UDPReceivers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w:t>
      </w:r>
      <w:proofErr w:type="gramEnd"/>
      <w:r w:rsidRPr="00074B99">
        <w:rPr>
          <w:rFonts w:ascii="Consolas" w:hAnsi="Consolas" w:cs="Consolas"/>
          <w:color w:val="DCDCDC"/>
          <w:kern w:val="0"/>
          <w:sz w:val="19"/>
          <w:szCs w:val="19"/>
          <w:highlight w:val="black"/>
        </w:rPr>
        <w:t>rec);</w:t>
      </w:r>
    </w:p>
    <w:p w14:paraId="2AE018D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7224C60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0E5B0F9" w14:textId="77777777" w:rsidR="00F40407" w:rsidRPr="00074B99" w:rsidRDefault="00F40407" w:rsidP="00F40407"/>
    <w:p w14:paraId="7E9C0007" w14:textId="0D6A9C27" w:rsidR="00104432" w:rsidRPr="00074B99" w:rsidRDefault="00104432" w:rsidP="00104432">
      <w:pPr>
        <w:pStyle w:val="Ttulo4"/>
      </w:pPr>
      <w:r w:rsidRPr="00074B99">
        <w:t>Implementación Writer RTPS con estado</w:t>
      </w:r>
    </w:p>
    <w:p w14:paraId="38EB41EB" w14:textId="125A466F" w:rsidR="00126B98" w:rsidRPr="00074B99" w:rsidRDefault="00126B98" w:rsidP="00126B98">
      <w:r w:rsidRPr="00074B99">
        <w:t xml:space="preserve">Tanto para los </w:t>
      </w:r>
      <w:r w:rsidRPr="00074B99">
        <w:rPr>
          <w:i/>
        </w:rPr>
        <w:t>Writer</w:t>
      </w:r>
      <w:r w:rsidRPr="00074B99">
        <w:t xml:space="preserve"> con estado y sin estado, es importante el método </w:t>
      </w:r>
      <w:r w:rsidRPr="00074B99">
        <w:rPr>
          <w:i/>
        </w:rPr>
        <w:t>PeriodicWork</w:t>
      </w:r>
      <w:r w:rsidRPr="00074B99">
        <w:t xml:space="preserve">, el cual se encarga de anunciar </w:t>
      </w:r>
      <w:r w:rsidR="00C97DFB" w:rsidRPr="00074B99">
        <w:t xml:space="preserve">repetitivamente la disponibilidad de datos por medio del envío de mensajes </w:t>
      </w:r>
      <w:r w:rsidR="00C97DFB" w:rsidRPr="00074B99">
        <w:rPr>
          <w:i/>
        </w:rPr>
        <w:t>HEARTBEAT.</w:t>
      </w:r>
      <w:r w:rsidR="00C97DFB" w:rsidRPr="00074B99">
        <w:t xml:space="preserve"> Con la diferencia que en los escritores sin estado no se guarda </w:t>
      </w:r>
      <w:proofErr w:type="gramStart"/>
      <w:r w:rsidR="00C97DFB" w:rsidRPr="00074B99">
        <w:t>mas</w:t>
      </w:r>
      <w:proofErr w:type="gramEnd"/>
      <w:r w:rsidR="00C97DFB" w:rsidRPr="00074B99">
        <w:t xml:space="preserve"> que un cambio.</w:t>
      </w:r>
    </w:p>
    <w:p w14:paraId="1763EE4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private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PeriodicWork()</w:t>
      </w:r>
    </w:p>
    <w:p w14:paraId="6FB88E5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390E6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proofErr w:type="gramEnd"/>
      <w:r w:rsidRPr="00074B99">
        <w:rPr>
          <w:rFonts w:ascii="Consolas" w:hAnsi="Consolas" w:cs="Consolas"/>
          <w:color w:val="D69D85"/>
          <w:kern w:val="0"/>
          <w:sz w:val="19"/>
          <w:szCs w:val="19"/>
          <w:highlight w:val="black"/>
          <w:lang w:val="en-GB"/>
        </w:rPr>
        <w:t>"I have to send a Heartbeat Message,  at {0}"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7EA4BB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SendHeartbeat(</w:t>
      </w:r>
      <w:proofErr w:type="gramEnd"/>
      <w:r w:rsidRPr="00074B99">
        <w:rPr>
          <w:rFonts w:ascii="Consolas" w:hAnsi="Consolas" w:cs="Consolas"/>
          <w:color w:val="DCDCDC"/>
          <w:kern w:val="0"/>
          <w:sz w:val="19"/>
          <w:szCs w:val="19"/>
          <w:highlight w:val="black"/>
          <w:lang w:val="en-GB"/>
        </w:rPr>
        <w:t>);</w:t>
      </w:r>
    </w:p>
    <w:p w14:paraId="10B4CC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0323C0F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DAE30D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p>
    <w:p w14:paraId="6E94D7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F16F62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w:t>
      </w:r>
      <w:proofErr w:type="gramStart"/>
      <w:r w:rsidRPr="00074B99">
        <w:rPr>
          <w:rFonts w:ascii="Consolas" w:hAnsi="Consolas" w:cs="Consolas"/>
          <w:color w:val="57A64A"/>
          <w:kern w:val="0"/>
          <w:sz w:val="19"/>
          <w:szCs w:val="19"/>
          <w:highlight w:val="black"/>
          <w:lang w:val="en-GB"/>
        </w:rPr>
        <w:t>SendHeartbeat(</w:t>
      </w:r>
      <w:proofErr w:type="gramEnd"/>
      <w:r w:rsidRPr="00074B99">
        <w:rPr>
          <w:rFonts w:ascii="Consolas" w:hAnsi="Consolas" w:cs="Consolas"/>
          <w:color w:val="57A64A"/>
          <w:kern w:val="0"/>
          <w:sz w:val="19"/>
          <w:szCs w:val="19"/>
          <w:highlight w:val="black"/>
          <w:lang w:val="en-GB"/>
        </w:rPr>
        <w:t>);</w:t>
      </w:r>
    </w:p>
    <w:p w14:paraId="0EEE41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w:t>
      </w:r>
      <w:proofErr w:type="gramStart"/>
      <w:r w:rsidRPr="00074B99">
        <w:rPr>
          <w:rFonts w:ascii="Consolas" w:hAnsi="Consolas" w:cs="Consolas"/>
          <w:color w:val="57A64A"/>
          <w:kern w:val="0"/>
          <w:sz w:val="19"/>
          <w:szCs w:val="19"/>
          <w:highlight w:val="black"/>
          <w:lang w:val="en-GB"/>
        </w:rPr>
        <w:t>SendData(</w:t>
      </w:r>
      <w:proofErr w:type="gramEnd"/>
      <w:r w:rsidRPr="00074B99">
        <w:rPr>
          <w:rFonts w:ascii="Consolas" w:hAnsi="Consolas" w:cs="Consolas"/>
          <w:color w:val="57A64A"/>
          <w:kern w:val="0"/>
          <w:sz w:val="19"/>
          <w:szCs w:val="19"/>
          <w:highlight w:val="black"/>
          <w:lang w:val="en-GB"/>
        </w:rPr>
        <w:t>change);</w:t>
      </w:r>
    </w:p>
    <w:p w14:paraId="6557D8C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SendDataHeartbeat(</w:t>
      </w:r>
      <w:proofErr w:type="gramEnd"/>
      <w:r w:rsidRPr="00074B99">
        <w:rPr>
          <w:rFonts w:ascii="Consolas" w:hAnsi="Consolas" w:cs="Consolas"/>
          <w:color w:val="DCDCDC"/>
          <w:kern w:val="0"/>
          <w:sz w:val="19"/>
          <w:szCs w:val="19"/>
          <w:highlight w:val="black"/>
          <w:lang w:val="en-GB"/>
        </w:rPr>
        <w:t>change);</w:t>
      </w:r>
    </w:p>
    <w:p w14:paraId="76246C0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E5281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DCDCDC"/>
          <w:kern w:val="0"/>
          <w:sz w:val="19"/>
          <w:szCs w:val="19"/>
          <w:highlight w:val="black"/>
        </w:rPr>
        <w:t>HistoryCache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Changes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Clear(</w:t>
      </w:r>
      <w:proofErr w:type="gramEnd"/>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rPr>
        <w:t>//TODO</w:t>
      </w:r>
    </w:p>
    <w:p w14:paraId="6E4D1CC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82587E8" w14:textId="1F5502BD" w:rsidR="00F40407" w:rsidRPr="00074B99" w:rsidRDefault="00F40407" w:rsidP="00F40407">
      <w:r w:rsidRPr="00074B99">
        <w:rPr>
          <w:rFonts w:ascii="Consolas" w:hAnsi="Consolas" w:cs="Consolas"/>
          <w:color w:val="DCDCDC"/>
          <w:kern w:val="0"/>
          <w:sz w:val="19"/>
          <w:szCs w:val="19"/>
          <w:highlight w:val="black"/>
        </w:rPr>
        <w:t xml:space="preserve">        }</w:t>
      </w:r>
    </w:p>
    <w:p w14:paraId="42DB92DE" w14:textId="77777777" w:rsidR="00F40407" w:rsidRPr="00074B99" w:rsidRDefault="00F40407" w:rsidP="00F40407"/>
    <w:p w14:paraId="7D0EB00E" w14:textId="07127E6D" w:rsidR="00104432" w:rsidRPr="00074B99" w:rsidRDefault="00104432" w:rsidP="00104432">
      <w:pPr>
        <w:pStyle w:val="Ttulo4"/>
      </w:pPr>
      <w:r w:rsidRPr="00074B99">
        <w:t>Implementación Writer RTPS sin estado</w:t>
      </w:r>
    </w:p>
    <w:p w14:paraId="07CD7B39" w14:textId="4AE90272" w:rsidR="00F40407" w:rsidRPr="00074B99" w:rsidRDefault="00C97DFB" w:rsidP="00F40407">
      <w:r w:rsidRPr="00074B99">
        <w:t xml:space="preserve">Para los </w:t>
      </w:r>
      <w:r w:rsidRPr="00074B99">
        <w:rPr>
          <w:i/>
        </w:rPr>
        <w:t>Writer</w:t>
      </w:r>
      <w:r w:rsidRPr="00074B99">
        <w:t xml:space="preserve"> sin estado aparte del método </w:t>
      </w:r>
      <w:r w:rsidRPr="00074B99">
        <w:rPr>
          <w:i/>
        </w:rPr>
        <w:t>PeriodicWork</w:t>
      </w:r>
      <w:r w:rsidRPr="00074B99">
        <w:t xml:space="preserve">, se ha creado un método que permite el envió manual de mensajes </w:t>
      </w:r>
      <w:r w:rsidRPr="00074B99">
        <w:rPr>
          <w:i/>
        </w:rPr>
        <w:t>HEARTBEAT</w:t>
      </w:r>
      <w:r w:rsidRPr="00074B99">
        <w:t>.</w:t>
      </w:r>
    </w:p>
    <w:p w14:paraId="5CDD9AA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private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SendHeartbeat()</w:t>
      </w:r>
    </w:p>
    <w:p w14:paraId="3C81C21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EED2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46DBD47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w:t>
      </w:r>
    </w:p>
    <w:p w14:paraId="7A73C6E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w:t>
      </w:r>
    </w:p>
    <w:p w14:paraId="3EFE07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276E5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1643ED8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7EDEF4E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A6720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15F90D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A45031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44955C8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heartbeat);</w:t>
      </w:r>
    </w:p>
    <w:p w14:paraId="310C988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074B99" w:rsidRDefault="00F40407" w:rsidP="00F40407">
      <w:pPr>
        <w:rPr>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SendData(</w:t>
      </w:r>
      <w:proofErr w:type="gramEnd"/>
      <w:r w:rsidRPr="00074B99">
        <w:rPr>
          <w:rFonts w:ascii="Consolas" w:hAnsi="Consolas" w:cs="Consolas"/>
          <w:color w:val="DCDCDC"/>
          <w:kern w:val="0"/>
          <w:sz w:val="19"/>
          <w:szCs w:val="19"/>
          <w:highlight w:val="black"/>
          <w:lang w:val="en-GB"/>
        </w:rPr>
        <w:t>m1);</w:t>
      </w:r>
    </w:p>
    <w:p w14:paraId="6B88DF2E" w14:textId="16378E9D" w:rsidR="00104432" w:rsidRPr="00074B99" w:rsidRDefault="00104432" w:rsidP="00104432">
      <w:pPr>
        <w:pStyle w:val="Ttulo4"/>
      </w:pPr>
      <w:r w:rsidRPr="00074B99">
        <w:t>Implementación Publicador y Writer DDS</w:t>
      </w:r>
    </w:p>
    <w:p w14:paraId="6701D4CA" w14:textId="19EACE36" w:rsidR="0091509A" w:rsidRPr="00074B99" w:rsidRDefault="0091509A" w:rsidP="009C4E2F">
      <w:pPr>
        <w:pStyle w:val="Ttulo5"/>
      </w:pPr>
      <w:r w:rsidRPr="00074B99">
        <w:t>Writer</w:t>
      </w:r>
    </w:p>
    <w:p w14:paraId="21B33127" w14:textId="59146E14" w:rsidR="009C4E2F" w:rsidRPr="00074B99" w:rsidRDefault="009C4E2F" w:rsidP="009C4E2F">
      <w:r w:rsidRPr="00074B99">
        <w:t xml:space="preserve">El siguiente código muestra el constructor de un </w:t>
      </w:r>
      <w:r w:rsidRPr="00074B99">
        <w:rPr>
          <w:i/>
        </w:rPr>
        <w:t xml:space="preserve">DataWriter </w:t>
      </w:r>
      <w:r w:rsidRPr="00074B99">
        <w:t xml:space="preserve">DDS y en su inicialización se especifica si el </w:t>
      </w:r>
      <w:r w:rsidRPr="00074B99">
        <w:rPr>
          <w:i/>
        </w:rPr>
        <w:t xml:space="preserve">Writer </w:t>
      </w:r>
      <w:r w:rsidRPr="00074B99">
        <w:t xml:space="preserve">RTPS es </w:t>
      </w:r>
      <w:r w:rsidRPr="00074B99">
        <w:rPr>
          <w:i/>
        </w:rPr>
        <w:t xml:space="preserve">Stateless </w:t>
      </w:r>
      <w:r w:rsidRPr="00074B99">
        <w:t xml:space="preserve">o </w:t>
      </w:r>
      <w:r w:rsidRPr="00074B99">
        <w:rPr>
          <w:i/>
        </w:rPr>
        <w:t xml:space="preserve">Stateful. </w:t>
      </w:r>
    </w:p>
    <w:p w14:paraId="473B26E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DataWriterImpl(</w:t>
      </w:r>
      <w:r w:rsidRPr="00074B99">
        <w:rPr>
          <w:rFonts w:ascii="Consolas" w:hAnsi="Consolas" w:cs="Consolas"/>
          <w:color w:val="B8D7A3"/>
          <w:kern w:val="0"/>
          <w:sz w:val="19"/>
          <w:szCs w:val="19"/>
          <w:highlight w:val="black"/>
          <w:lang w:val="en-GB"/>
        </w:rPr>
        <w:t>Publisher</w:t>
      </w:r>
      <w:r w:rsidRPr="00074B99">
        <w:rPr>
          <w:rFonts w:ascii="Consolas" w:hAnsi="Consolas" w:cs="Consolas"/>
          <w:color w:val="DCDCDC"/>
          <w:kern w:val="0"/>
          <w:sz w:val="19"/>
          <w:szCs w:val="19"/>
          <w:highlight w:val="black"/>
          <w:lang w:val="en-GB"/>
        </w:rPr>
        <w:t xml:space="preserve"> pub, </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43512FC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A2014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pub;</w:t>
      </w:r>
    </w:p>
    <w:p w14:paraId="0E1754B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301A91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0651A57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rtpsWriter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proofErr w:type="gramStart"/>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(pub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4B459A8F" w14:textId="77777777" w:rsidR="0091509A" w:rsidRPr="0068692C"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68692C">
        <w:rPr>
          <w:rFonts w:ascii="Consolas" w:hAnsi="Consolas" w:cs="Consolas"/>
          <w:color w:val="DCDCDC"/>
          <w:kern w:val="0"/>
          <w:sz w:val="19"/>
          <w:szCs w:val="19"/>
          <w:highlight w:val="black"/>
          <w:lang w:val="en-GB"/>
        </w:rPr>
        <w:t>}</w:t>
      </w:r>
    </w:p>
    <w:p w14:paraId="6F7C9847" w14:textId="77777777" w:rsidR="0091509A" w:rsidRPr="0068692C" w:rsidRDefault="0091509A" w:rsidP="0091509A">
      <w:pPr>
        <w:rPr>
          <w:lang w:val="en-GB"/>
        </w:rPr>
      </w:pPr>
    </w:p>
    <w:p w14:paraId="48474B2C" w14:textId="564E335F" w:rsidR="0091509A" w:rsidRPr="00074B99" w:rsidRDefault="0091509A" w:rsidP="009C4E2F">
      <w:pPr>
        <w:pStyle w:val="Ttulo5"/>
      </w:pPr>
      <w:r w:rsidRPr="00074B99">
        <w:t>Publicador</w:t>
      </w:r>
    </w:p>
    <w:p w14:paraId="7FCFE91A" w14:textId="5CDCCB43" w:rsidR="009C4E2F" w:rsidRPr="00074B99" w:rsidRDefault="009C4E2F" w:rsidP="009C4E2F">
      <w:r w:rsidRPr="00074B99">
        <w:t xml:space="preserve"> A continuación se muestra el código de creación de </w:t>
      </w:r>
      <w:r w:rsidRPr="00074B99">
        <w:rPr>
          <w:i/>
        </w:rPr>
        <w:t xml:space="preserve">DataWriter </w:t>
      </w:r>
      <w:r w:rsidRPr="00074B99">
        <w:t xml:space="preserve">DDS que son agregados a una lista de </w:t>
      </w:r>
      <w:r w:rsidRPr="00074B99">
        <w:rPr>
          <w:i/>
        </w:rPr>
        <w:t xml:space="preserve">DataWriter </w:t>
      </w:r>
      <w:r w:rsidRPr="00074B99">
        <w:t>y la lista es retornada al publicador.</w:t>
      </w:r>
    </w:p>
    <w:p w14:paraId="721BAE0C" w14:textId="77777777" w:rsidR="0091509A" w:rsidRPr="00074B99" w:rsidRDefault="0091509A" w:rsidP="0091509A"/>
    <w:p w14:paraId="258AAA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53C0BC2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FFF4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D519B0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2EB5E8D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13B22C8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356378F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4242C2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DA249A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5F090B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38ED9347"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D37E4D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34538C2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7B5DDBA9" w14:textId="0433E7BF"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3808076" w14:textId="230B9B1B" w:rsidR="00104432" w:rsidRPr="00074B99" w:rsidRDefault="00104432" w:rsidP="00104432">
      <w:pPr>
        <w:pStyle w:val="Ttulo4"/>
      </w:pPr>
      <w:r w:rsidRPr="00074B99">
        <w:t>Implementación Suscriptor y Reader DDS</w:t>
      </w:r>
    </w:p>
    <w:p w14:paraId="4C4D48C3" w14:textId="65BA84D9" w:rsidR="0091509A" w:rsidRPr="00074B99" w:rsidRDefault="0091509A" w:rsidP="009C4E2F">
      <w:pPr>
        <w:pStyle w:val="Ttulo5"/>
      </w:pPr>
      <w:r w:rsidRPr="00074B99">
        <w:t>Reader</w:t>
      </w:r>
    </w:p>
    <w:p w14:paraId="1D6EBBD5" w14:textId="57D04E28" w:rsidR="009C4E2F" w:rsidRPr="00074B99" w:rsidRDefault="009C4E2F" w:rsidP="009C4E2F">
      <w:r w:rsidRPr="00074B99">
        <w:t xml:space="preserve">El siguiente código muestra el constructor de un </w:t>
      </w:r>
      <w:r w:rsidRPr="00074B99">
        <w:rPr>
          <w:i/>
        </w:rPr>
        <w:t xml:space="preserve">DataReader </w:t>
      </w:r>
      <w:r w:rsidRPr="00074B99">
        <w:t xml:space="preserve">DDS y en su inicialización se especifica si el </w:t>
      </w:r>
      <w:r w:rsidRPr="00074B99">
        <w:rPr>
          <w:i/>
        </w:rPr>
        <w:t xml:space="preserve">Reader  </w:t>
      </w:r>
      <w:r w:rsidRPr="00074B99">
        <w:t xml:space="preserve">RTPS es </w:t>
      </w:r>
      <w:r w:rsidRPr="00074B99">
        <w:rPr>
          <w:i/>
        </w:rPr>
        <w:t xml:space="preserve">Stateless </w:t>
      </w:r>
      <w:r w:rsidRPr="00074B99">
        <w:t xml:space="preserve">o </w:t>
      </w:r>
      <w:r w:rsidRPr="00074B99">
        <w:rPr>
          <w:i/>
        </w:rPr>
        <w:t>Stateful.</w:t>
      </w:r>
    </w:p>
    <w:p w14:paraId="33F70A3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DataReaderImpl(</w:t>
      </w:r>
      <w:r w:rsidRPr="00074B99">
        <w:rPr>
          <w:rFonts w:ascii="Consolas" w:hAnsi="Consolas" w:cs="Consolas"/>
          <w:color w:val="B8D7A3"/>
          <w:kern w:val="0"/>
          <w:sz w:val="19"/>
          <w:szCs w:val="19"/>
          <w:highlight w:val="black"/>
          <w:lang w:val="en-GB"/>
        </w:rPr>
        <w:t>Subscriber</w:t>
      </w:r>
      <w:r w:rsidRPr="00074B99">
        <w:rPr>
          <w:rFonts w:ascii="Consolas" w:hAnsi="Consolas" w:cs="Consolas"/>
          <w:color w:val="DCDCDC"/>
          <w:kern w:val="0"/>
          <w:sz w:val="19"/>
          <w:szCs w:val="19"/>
          <w:highlight w:val="black"/>
          <w:lang w:val="en-GB"/>
        </w:rPr>
        <w:t xml:space="preserve"> sub, </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750773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FB380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w:t>
      </w:r>
    </w:p>
    <w:p w14:paraId="44A1285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7595ED4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13BD45F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proofErr w:type="gramStart"/>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(sub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189D341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ReaderCache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Changed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1E4412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reader;</w:t>
      </w:r>
    </w:p>
    <w:p w14:paraId="4BED3296" w14:textId="0CA3629D" w:rsidR="0091509A" w:rsidRPr="00074B99" w:rsidRDefault="0091509A" w:rsidP="0091509A">
      <w:pPr>
        <w:rPr>
          <w:rFonts w:ascii="Consolas" w:hAnsi="Consolas" w:cs="Consolas"/>
          <w:color w:val="DCDCDC"/>
          <w:kern w:val="0"/>
          <w:sz w:val="19"/>
          <w:szCs w:val="19"/>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9C4E2F">
      <w:pPr>
        <w:pStyle w:val="Ttulo5"/>
      </w:pPr>
      <w:r w:rsidRPr="00074B99">
        <w:lastRenderedPageBreak/>
        <w:t>Suscriptor</w:t>
      </w:r>
    </w:p>
    <w:p w14:paraId="06DDC020" w14:textId="45F4A958" w:rsidR="009C4E2F" w:rsidRPr="00074B99" w:rsidRDefault="009C4E2F" w:rsidP="009C4E2F">
      <w:r w:rsidRPr="00074B99">
        <w:t xml:space="preserve">A continuación se muestra el código de creación de </w:t>
      </w:r>
      <w:r w:rsidRPr="00074B99">
        <w:rPr>
          <w:i/>
        </w:rPr>
        <w:t xml:space="preserve">DataReader </w:t>
      </w:r>
      <w:r w:rsidRPr="00074B99">
        <w:t xml:space="preserve">DDS que son agregados a una lista de </w:t>
      </w:r>
      <w:r w:rsidRPr="00074B99">
        <w:rPr>
          <w:i/>
        </w:rPr>
        <w:t xml:space="preserve">DataReader </w:t>
      </w:r>
      <w:r w:rsidRPr="00074B99">
        <w:t>y la lista es retornada al suscriptor.</w:t>
      </w:r>
    </w:p>
    <w:p w14:paraId="097B56FE" w14:textId="77777777" w:rsidR="0091509A" w:rsidRPr="00074B99" w:rsidRDefault="0091509A" w:rsidP="0091509A"/>
    <w:p w14:paraId="5E972DF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68CA925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E5C6C3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7AAF7F2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39AE9FF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7B3C810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5B2FCF4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2EAA1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33C2753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616784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6710D3F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BA1AAD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5422CAD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31EC1CE3" w14:textId="55CCC624"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B027957" w14:textId="0CA3629D" w:rsidR="00FB7242" w:rsidRPr="00074B99" w:rsidRDefault="00FB7242" w:rsidP="00FB7242">
      <w:pPr>
        <w:pStyle w:val="Ttulo3"/>
      </w:pPr>
      <w:bookmarkStart w:id="348" w:name="_Toc425414529"/>
      <w:r w:rsidRPr="00074B99">
        <w:t>Submódulo configuración</w:t>
      </w:r>
      <w:bookmarkEnd w:id="348"/>
    </w:p>
    <w:p w14:paraId="70CE077F" w14:textId="05BF3C44" w:rsidR="00FB7242" w:rsidRPr="00074B99" w:rsidRDefault="00A7375D" w:rsidP="00A7375D">
      <w:pPr>
        <w:pStyle w:val="Ttulo4"/>
      </w:pPr>
      <w:r w:rsidRPr="00074B99">
        <w:t>Sección DDS</w:t>
      </w:r>
    </w:p>
    <w:p w14:paraId="1B5E9EE3" w14:textId="77777777" w:rsidR="00A7375D" w:rsidRPr="00074B99" w:rsidRDefault="00A7375D" w:rsidP="00A7375D">
      <w:pPr>
        <w:pStyle w:val="Ttulo5"/>
      </w:pPr>
      <w:bookmarkStart w:id="349" w:name="_Toc420259563"/>
      <w:r w:rsidRPr="00074B99">
        <w:t>Etiqueta DDS</w:t>
      </w:r>
      <w:bookmarkEnd w:id="349"/>
    </w:p>
    <w:p w14:paraId="1802268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w:t>
      </w:r>
      <w:proofErr w:type="gramStart"/>
      <w:r w:rsidRPr="00074B99">
        <w:rPr>
          <w:rFonts w:ascii="Consolas" w:eastAsiaTheme="minorHAnsi" w:hAnsi="Consolas" w:cs="Consolas"/>
          <w:color w:val="C8C8C8"/>
          <w:sz w:val="19"/>
          <w:szCs w:val="19"/>
          <w:highlight w:val="black"/>
        </w:rPr>
        <w:t>:Configuration</w:t>
      </w:r>
      <w:proofErr w:type="gramEnd"/>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vendor</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Doopec</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version</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2.1</w:t>
      </w:r>
      <w:r w:rsidRPr="00074B99">
        <w:rPr>
          <w:rFonts w:ascii="Consolas" w:eastAsiaTheme="minorHAnsi" w:hAnsi="Consolas" w:cs="Consolas"/>
          <w:color w:val="808080"/>
          <w:sz w:val="19"/>
          <w:szCs w:val="19"/>
          <w:highlight w:val="black"/>
        </w:rPr>
        <w:t>"&gt;</w:t>
      </w:r>
    </w:p>
    <w:p w14:paraId="258E095A" w14:textId="77777777" w:rsidR="00A7375D" w:rsidRPr="00074B99"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074B99" w:rsidRDefault="00A7375D" w:rsidP="0018266C">
      <w:r w:rsidRPr="00074B99">
        <w:t>Como se observa la etiqueta DDS, necesitara tener configurado tanto el xmlns seteado tal cual se puede observar con el valor urn</w:t>
      </w:r>
      <w:proofErr w:type="gramStart"/>
      <w:r w:rsidRPr="00074B99">
        <w:t>:Configuration</w:t>
      </w:r>
      <w:proofErr w:type="gramEnd"/>
      <w:r w:rsidRPr="00074B99">
        <w:t>, seguidamente se debe especificar el vendor, que en nuestro caso es Doopec y finalmente la versión.</w:t>
      </w:r>
    </w:p>
    <w:p w14:paraId="6A87209F" w14:textId="77777777" w:rsidR="00A7375D" w:rsidRPr="00074B99" w:rsidRDefault="00A7375D" w:rsidP="00A7375D">
      <w:pPr>
        <w:pStyle w:val="Sinespaciado"/>
        <w:rPr>
          <w:lang w:val="es-EC"/>
        </w:rPr>
      </w:pPr>
    </w:p>
    <w:p w14:paraId="5CFB76E3" w14:textId="77777777" w:rsidR="00A7375D" w:rsidRPr="00074B99" w:rsidRDefault="00A7375D" w:rsidP="00917414">
      <w:pPr>
        <w:pStyle w:val="Ttulo6"/>
      </w:pPr>
      <w:bookmarkStart w:id="350" w:name="_Toc420259564"/>
      <w:r w:rsidRPr="00074B99">
        <w:t>Etiqueta Boostrap</w:t>
      </w:r>
      <w:bookmarkEnd w:id="350"/>
    </w:p>
    <w:p w14:paraId="360CB75C" w14:textId="77777777" w:rsidR="00A7375D" w:rsidRPr="00074B99" w:rsidRDefault="00A7375D" w:rsidP="00A7375D">
      <w:pPr>
        <w:rPr>
          <w:rFonts w:eastAsiaTheme="minorHAnsi"/>
        </w:rPr>
      </w:pPr>
      <w:r w:rsidRPr="00074B99">
        <w:rPr>
          <w:rFonts w:eastAsiaTheme="minorHAnsi"/>
        </w:rPr>
        <w:t>Como se observa la etiqueta BoostrapType, donde se configura el name con default, y de type, con lo que se muestra en el código</w:t>
      </w:r>
    </w:p>
    <w:p w14:paraId="20E31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boostrapType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"/&gt;</w:t>
      </w:r>
    </w:p>
    <w:p w14:paraId="42E4AF5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074B99" w:rsidRDefault="00A7375D" w:rsidP="00A7375D">
      <w:pPr>
        <w:pStyle w:val="Sinespaciado"/>
        <w:rPr>
          <w:lang w:val="en-GB"/>
        </w:rPr>
      </w:pPr>
    </w:p>
    <w:p w14:paraId="2BC5E606" w14:textId="77777777" w:rsidR="00A7375D" w:rsidRPr="00074B99" w:rsidRDefault="00A7375D" w:rsidP="00917414">
      <w:pPr>
        <w:pStyle w:val="Ttulo6"/>
      </w:pPr>
      <w:bookmarkStart w:id="351" w:name="_Toc420259565"/>
      <w:r w:rsidRPr="00074B99">
        <w:lastRenderedPageBreak/>
        <w:t>Etiqueta Domains</w:t>
      </w:r>
      <w:bookmarkEnd w:id="351"/>
    </w:p>
    <w:p w14:paraId="62165164" w14:textId="77777777" w:rsidR="00A7375D" w:rsidRPr="00074B99" w:rsidRDefault="00A7375D" w:rsidP="00A7375D">
      <w:pPr>
        <w:rPr>
          <w:rFonts w:eastAsiaTheme="minorHAnsi"/>
        </w:rPr>
      </w:pPr>
      <w:r w:rsidRPr="00074B99">
        <w:rPr>
          <w:rFonts w:eastAsiaTheme="minorHAnsi"/>
        </w:rPr>
        <w:t xml:space="preserve">Como se observa la etiqueta Domains, anuncia a los participantes presentes y con los cuales se podrá interactuar por medio de RTPS, en este caso podemos observar a 3 domain configurados, cada uno de estos tiene dentro de su etiqueta </w:t>
      </w:r>
      <w:r w:rsidRPr="00074B99">
        <w:rPr>
          <w:rFonts w:eastAsiaTheme="minorHAnsi"/>
          <w:b/>
        </w:rPr>
        <w:t>domain</w:t>
      </w:r>
      <w:r w:rsidRPr="00074B99">
        <w:rPr>
          <w:rFonts w:eastAsiaTheme="minorHAnsi"/>
        </w:rPr>
        <w:t xml:space="preserve">, un name, es decir un nombre indistinto, y un </w:t>
      </w:r>
      <w:r w:rsidRPr="00074B99">
        <w:rPr>
          <w:rFonts w:eastAsiaTheme="minorHAnsi"/>
          <w:b/>
        </w:rPr>
        <w:t>id</w:t>
      </w:r>
      <w:r w:rsidRPr="00074B99">
        <w:rPr>
          <w:rFonts w:eastAsiaTheme="minorHAnsi"/>
        </w:rPr>
        <w:t>, para la identificación única del participante</w:t>
      </w:r>
    </w:p>
    <w:p w14:paraId="0D3D41AC" w14:textId="77777777" w:rsidR="00A7375D" w:rsidRPr="00074B99" w:rsidRDefault="00A7375D" w:rsidP="00A7375D">
      <w:pPr>
        <w:pStyle w:val="Sinespaciado"/>
        <w:rPr>
          <w:lang w:val="es-EC"/>
        </w:rPr>
      </w:pPr>
    </w:p>
    <w:p w14:paraId="020D1CE2" w14:textId="77777777" w:rsidR="00A7375D" w:rsidRPr="00074B99" w:rsidRDefault="00A7375D" w:rsidP="00917414">
      <w:pPr>
        <w:pStyle w:val="Ttulo7"/>
      </w:pPr>
      <w:bookmarkStart w:id="352" w:name="_Toc420259566"/>
      <w:r w:rsidRPr="00074B99">
        <w:t>Etiqueta Transport Profile</w:t>
      </w:r>
      <w:bookmarkEnd w:id="352"/>
    </w:p>
    <w:p w14:paraId="4C19C2D2" w14:textId="77777777" w:rsidR="00A7375D" w:rsidRPr="00074B99" w:rsidRDefault="00A7375D" w:rsidP="00A7375D">
      <w:pPr>
        <w:rPr>
          <w:rFonts w:eastAsiaTheme="minorHAnsi"/>
        </w:rPr>
      </w:pPr>
      <w:r w:rsidRPr="00074B99">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074B99" w:rsidRDefault="00A7375D" w:rsidP="00A7375D">
      <w:pPr>
        <w:pStyle w:val="Sinespaciado"/>
        <w:rPr>
          <w:lang w:val="es-EC"/>
        </w:rPr>
      </w:pPr>
    </w:p>
    <w:p w14:paraId="13ADB56E" w14:textId="77777777" w:rsidR="00A7375D" w:rsidRPr="00074B99" w:rsidRDefault="00A7375D" w:rsidP="00917414">
      <w:pPr>
        <w:pStyle w:val="Ttulo7"/>
      </w:pPr>
      <w:bookmarkStart w:id="353" w:name="_Toc420259567"/>
      <w:r w:rsidRPr="00074B99">
        <w:t>Etiqueta QoS Profile</w:t>
      </w:r>
      <w:bookmarkEnd w:id="353"/>
    </w:p>
    <w:p w14:paraId="0A15F5FC" w14:textId="77777777" w:rsidR="00A7375D" w:rsidRPr="00074B99" w:rsidRDefault="00A7375D" w:rsidP="00A7375D">
      <w:pPr>
        <w:rPr>
          <w:rFonts w:eastAsiaTheme="minorHAnsi"/>
        </w:rPr>
      </w:pPr>
      <w:r w:rsidRPr="00074B99">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074B99" w:rsidRDefault="00A7375D" w:rsidP="00A7375D">
      <w:pPr>
        <w:pStyle w:val="Sinespaciado"/>
        <w:rPr>
          <w:lang w:val="es-EC"/>
        </w:rPr>
      </w:pPr>
    </w:p>
    <w:p w14:paraId="677BA0B8" w14:textId="77777777" w:rsidR="00A7375D" w:rsidRPr="00074B99" w:rsidRDefault="00A7375D" w:rsidP="00917414">
      <w:pPr>
        <w:pStyle w:val="Ttulo7"/>
      </w:pPr>
      <w:bookmarkStart w:id="354" w:name="_Toc420259568"/>
      <w:r w:rsidRPr="00074B99">
        <w:t>Etiqueta Guid</w:t>
      </w:r>
      <w:bookmarkEnd w:id="354"/>
    </w:p>
    <w:p w14:paraId="0CD19CCC" w14:textId="77777777" w:rsidR="00A7375D" w:rsidRPr="00074B99" w:rsidRDefault="00A7375D" w:rsidP="00A7375D">
      <w:pPr>
        <w:rPr>
          <w:rFonts w:eastAsiaTheme="minorHAnsi"/>
        </w:rPr>
      </w:pPr>
      <w:r w:rsidRPr="00074B99">
        <w:rPr>
          <w:rFonts w:eastAsiaTheme="minorHAnsi"/>
        </w:rPr>
        <w:t>Para la etiqueta Guid, se tendrán 3 posibles valores a tomar.</w:t>
      </w:r>
    </w:p>
    <w:p w14:paraId="6078EB70" w14:textId="77777777" w:rsidR="00A7375D" w:rsidRPr="00074B99" w:rsidRDefault="00A7375D" w:rsidP="005A30FB">
      <w:pPr>
        <w:pStyle w:val="Prrafodelista"/>
        <w:numPr>
          <w:ilvl w:val="0"/>
          <w:numId w:val="59"/>
        </w:numPr>
        <w:rPr>
          <w:rFonts w:eastAsiaTheme="minorHAnsi"/>
        </w:rPr>
      </w:pPr>
      <w:r w:rsidRPr="00074B99">
        <w:rPr>
          <w:rFonts w:eastAsiaTheme="minorHAnsi"/>
        </w:rPr>
        <w:t>Fixed, en el cual se deberá definir de forma manual el valor</w:t>
      </w:r>
    </w:p>
    <w:p w14:paraId="19ED23C5" w14:textId="77777777" w:rsidR="00A7375D" w:rsidRPr="00074B99" w:rsidRDefault="00A7375D" w:rsidP="005A30FB">
      <w:pPr>
        <w:pStyle w:val="Prrafodelista"/>
        <w:numPr>
          <w:ilvl w:val="0"/>
          <w:numId w:val="59"/>
        </w:numPr>
        <w:rPr>
          <w:rFonts w:eastAsiaTheme="minorHAnsi"/>
        </w:rPr>
      </w:pPr>
      <w:r w:rsidRPr="00074B99">
        <w:rPr>
          <w:rFonts w:eastAsiaTheme="minorHAnsi"/>
        </w:rPr>
        <w:t>Random</w:t>
      </w:r>
    </w:p>
    <w:p w14:paraId="39820E9D" w14:textId="77777777" w:rsidR="00A7375D" w:rsidRPr="00074B99" w:rsidRDefault="00A7375D" w:rsidP="005A30FB">
      <w:pPr>
        <w:pStyle w:val="Prrafodelista"/>
        <w:numPr>
          <w:ilvl w:val="0"/>
          <w:numId w:val="59"/>
        </w:numPr>
        <w:rPr>
          <w:rFonts w:eastAsiaTheme="minorHAnsi"/>
        </w:rPr>
      </w:pPr>
      <w:r w:rsidRPr="00074B99">
        <w:rPr>
          <w:rFonts w:eastAsiaTheme="minorHAnsi"/>
        </w:rPr>
        <w:t>AutoId</w:t>
      </w:r>
    </w:p>
    <w:p w14:paraId="4D7772E7"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AutoIdFromIp</w:t>
      </w:r>
    </w:p>
    <w:p w14:paraId="7A7FE7E6"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domains</w:t>
      </w:r>
      <w:proofErr w:type="gramEnd"/>
      <w:r w:rsidRPr="00074B99">
        <w:rPr>
          <w:rFonts w:ascii="Consolas" w:eastAsiaTheme="minorHAnsi" w:hAnsi="Consolas" w:cs="Consolas"/>
          <w:color w:val="808080"/>
          <w:sz w:val="19"/>
          <w:szCs w:val="19"/>
          <w:highlight w:val="black"/>
        </w:rPr>
        <w:t>&gt;</w:t>
      </w:r>
    </w:p>
    <w:p w14:paraId="142D9BA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lastRenderedPageBreak/>
        <w:t xml:space="preserve">      &lt;</w:t>
      </w:r>
      <w:r w:rsidRPr="00074B99">
        <w:rPr>
          <w:rFonts w:ascii="Consolas" w:eastAsiaTheme="minorHAnsi" w:hAnsi="Consolas" w:cs="Consolas"/>
          <w:color w:val="569CD6"/>
          <w:sz w:val="19"/>
          <w:szCs w:val="19"/>
          <w:highlight w:val="black"/>
        </w:rPr>
        <w:t>domain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Servidor</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id</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34BA14C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transportProfile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defaultRtps</w:t>
      </w:r>
      <w:r w:rsidRPr="00074B99">
        <w:rPr>
          <w:rFonts w:ascii="Consolas" w:eastAsiaTheme="minorHAnsi" w:hAnsi="Consolas" w:cs="Consolas"/>
          <w:color w:val="808080"/>
          <w:sz w:val="19"/>
          <w:szCs w:val="19"/>
          <w:highlight w:val="black"/>
        </w:rPr>
        <w:t>"/&gt;</w:t>
      </w:r>
    </w:p>
    <w:p w14:paraId="61BC542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10F58D6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73D659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496FB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Servidor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w:t>
      </w:r>
      <w:r w:rsidRPr="00074B99">
        <w:rPr>
          <w:rFonts w:ascii="Consolas" w:eastAsiaTheme="minorHAnsi" w:hAnsi="Consolas" w:cs="Consolas"/>
          <w:color w:val="808080"/>
          <w:sz w:val="19"/>
          <w:szCs w:val="19"/>
          <w:highlight w:val="black"/>
          <w:lang w:val="en-GB"/>
        </w:rPr>
        <w:t>"&gt;</w:t>
      </w:r>
    </w:p>
    <w:p w14:paraId="5E64261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431524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D2929C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4F34228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1E1DD5E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79A413F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269E35F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E89BCD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251D87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78E6F09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Cliente2</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w:t>
      </w:r>
      <w:r w:rsidRPr="00074B99">
        <w:rPr>
          <w:rFonts w:ascii="Consolas" w:eastAsiaTheme="minorHAnsi" w:hAnsi="Consolas" w:cs="Consolas"/>
          <w:color w:val="808080"/>
          <w:sz w:val="19"/>
          <w:szCs w:val="19"/>
          <w:highlight w:val="black"/>
          <w:lang w:val="en-GB"/>
        </w:rPr>
        <w:t>"&gt;</w:t>
      </w:r>
    </w:p>
    <w:p w14:paraId="4EA89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33C3CD3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79A474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518EAB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domain</w:t>
      </w:r>
      <w:proofErr w:type="gramEnd"/>
      <w:r w:rsidRPr="00074B99">
        <w:rPr>
          <w:rFonts w:ascii="Consolas" w:eastAsiaTheme="minorHAnsi" w:hAnsi="Consolas" w:cs="Consolas"/>
          <w:color w:val="808080"/>
          <w:sz w:val="19"/>
          <w:szCs w:val="19"/>
          <w:highlight w:val="black"/>
        </w:rPr>
        <w:t>&gt;</w:t>
      </w:r>
    </w:p>
    <w:p w14:paraId="17F15B0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domains</w:t>
      </w:r>
      <w:proofErr w:type="gramEnd"/>
      <w:r w:rsidRPr="00074B99">
        <w:rPr>
          <w:rFonts w:ascii="Consolas" w:eastAsiaTheme="minorHAnsi" w:hAnsi="Consolas" w:cs="Consolas"/>
          <w:color w:val="808080"/>
          <w:sz w:val="19"/>
          <w:szCs w:val="19"/>
          <w:highlight w:val="black"/>
        </w:rPr>
        <w:t>&gt;</w:t>
      </w:r>
    </w:p>
    <w:p w14:paraId="213EE3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074B99" w:rsidRDefault="00A7375D" w:rsidP="00A7375D">
      <w:pPr>
        <w:pStyle w:val="Sinespaciado"/>
        <w:rPr>
          <w:lang w:val="es-EC"/>
        </w:rPr>
      </w:pPr>
    </w:p>
    <w:p w14:paraId="7A8007E4" w14:textId="77777777" w:rsidR="00A7375D" w:rsidRPr="00074B99" w:rsidRDefault="00A7375D" w:rsidP="00917414">
      <w:pPr>
        <w:pStyle w:val="Ttulo6"/>
      </w:pPr>
      <w:bookmarkStart w:id="355" w:name="_Toc420259569"/>
      <w:r w:rsidRPr="00074B99">
        <w:t>Etiqueta logLevel</w:t>
      </w:r>
      <w:bookmarkEnd w:id="355"/>
    </w:p>
    <w:p w14:paraId="1CBBA9E5" w14:textId="77777777" w:rsidR="00A7375D" w:rsidRPr="00074B99" w:rsidRDefault="00A7375D" w:rsidP="00A7375D">
      <w:pPr>
        <w:rPr>
          <w:rFonts w:eastAsiaTheme="minorHAnsi"/>
        </w:rPr>
      </w:pPr>
      <w:r w:rsidRPr="00074B99">
        <w:rPr>
          <w:rFonts w:eastAsiaTheme="minorHAnsi"/>
        </w:rPr>
        <w:t>Como se observa la etiqueta logLevel, definirá un nivel mínimo y un máximo de logs con los siguientes posibles valores</w:t>
      </w:r>
    </w:p>
    <w:p w14:paraId="6671779A" w14:textId="77777777" w:rsidR="00A7375D" w:rsidRPr="00074B99" w:rsidRDefault="00A7375D" w:rsidP="005A30FB">
      <w:pPr>
        <w:pStyle w:val="Prrafodelista"/>
        <w:numPr>
          <w:ilvl w:val="0"/>
          <w:numId w:val="60"/>
        </w:numPr>
        <w:rPr>
          <w:rFonts w:eastAsiaTheme="minorHAnsi"/>
        </w:rPr>
      </w:pPr>
      <w:r w:rsidRPr="00074B99">
        <w:rPr>
          <w:rFonts w:eastAsiaTheme="minorHAnsi"/>
        </w:rPr>
        <w:t>DEBUG</w:t>
      </w:r>
    </w:p>
    <w:p w14:paraId="2A063EBD" w14:textId="77777777" w:rsidR="00A7375D" w:rsidRPr="00074B99" w:rsidRDefault="00A7375D" w:rsidP="005A30FB">
      <w:pPr>
        <w:pStyle w:val="Prrafodelista"/>
        <w:numPr>
          <w:ilvl w:val="0"/>
          <w:numId w:val="60"/>
        </w:numPr>
        <w:rPr>
          <w:rFonts w:eastAsiaTheme="minorHAnsi"/>
        </w:rPr>
      </w:pPr>
      <w:r w:rsidRPr="00074B99">
        <w:rPr>
          <w:rFonts w:eastAsiaTheme="minorHAnsi"/>
        </w:rPr>
        <w:t>ALL</w:t>
      </w:r>
    </w:p>
    <w:p w14:paraId="4CA1B2CC" w14:textId="77777777" w:rsidR="00A7375D" w:rsidRPr="00074B99" w:rsidRDefault="00A7375D" w:rsidP="005A30FB">
      <w:pPr>
        <w:pStyle w:val="Prrafodelista"/>
        <w:numPr>
          <w:ilvl w:val="0"/>
          <w:numId w:val="60"/>
        </w:numPr>
        <w:rPr>
          <w:rFonts w:eastAsiaTheme="minorHAnsi"/>
        </w:rPr>
      </w:pPr>
      <w:r w:rsidRPr="00074B99">
        <w:rPr>
          <w:rFonts w:eastAsiaTheme="minorHAnsi"/>
        </w:rPr>
        <w:t>WARN</w:t>
      </w:r>
    </w:p>
    <w:p w14:paraId="725529A7" w14:textId="77777777" w:rsidR="00A7375D" w:rsidRPr="00074B99" w:rsidRDefault="00A7375D" w:rsidP="005A30FB">
      <w:pPr>
        <w:pStyle w:val="Prrafodelista"/>
        <w:numPr>
          <w:ilvl w:val="0"/>
          <w:numId w:val="60"/>
        </w:numPr>
        <w:rPr>
          <w:rFonts w:eastAsiaTheme="minorHAnsi"/>
        </w:rPr>
      </w:pPr>
      <w:r w:rsidRPr="00074B99">
        <w:rPr>
          <w:rFonts w:eastAsiaTheme="minorHAnsi"/>
        </w:rPr>
        <w:t>INFO</w:t>
      </w:r>
    </w:p>
    <w:p w14:paraId="482BDAF0" w14:textId="77777777" w:rsidR="00A7375D" w:rsidRPr="00074B99" w:rsidRDefault="00A7375D" w:rsidP="005A30FB">
      <w:pPr>
        <w:pStyle w:val="Prrafodelista"/>
        <w:numPr>
          <w:ilvl w:val="0"/>
          <w:numId w:val="60"/>
        </w:numPr>
        <w:rPr>
          <w:rFonts w:eastAsiaTheme="minorHAnsi"/>
        </w:rPr>
      </w:pPr>
      <w:r w:rsidRPr="00074B99">
        <w:rPr>
          <w:rFonts w:eastAsiaTheme="minorHAnsi"/>
        </w:rPr>
        <w:t>ERROR</w:t>
      </w:r>
    </w:p>
    <w:p w14:paraId="557AF8FC" w14:textId="77777777" w:rsidR="00A7375D" w:rsidRPr="00074B99" w:rsidRDefault="00A7375D" w:rsidP="005A30FB">
      <w:pPr>
        <w:pStyle w:val="Prrafodelista"/>
        <w:numPr>
          <w:ilvl w:val="0"/>
          <w:numId w:val="60"/>
        </w:numPr>
        <w:rPr>
          <w:rFonts w:eastAsiaTheme="minorHAnsi"/>
        </w:rPr>
      </w:pPr>
      <w:r w:rsidRPr="00074B99">
        <w:rPr>
          <w:rFonts w:eastAsiaTheme="minorHAnsi"/>
        </w:rPr>
        <w:t>FATAL</w:t>
      </w:r>
    </w:p>
    <w:p w14:paraId="69AEC68B" w14:textId="77777777" w:rsidR="00A7375D" w:rsidRPr="00074B99" w:rsidRDefault="00A7375D" w:rsidP="005A30FB">
      <w:pPr>
        <w:pStyle w:val="Prrafodelista"/>
        <w:numPr>
          <w:ilvl w:val="0"/>
          <w:numId w:val="60"/>
        </w:numPr>
        <w:rPr>
          <w:rFonts w:eastAsiaTheme="minorHAnsi"/>
        </w:rPr>
      </w:pPr>
      <w:r w:rsidRPr="00074B99">
        <w:rPr>
          <w:rFonts w:eastAsiaTheme="minorHAnsi"/>
        </w:rPr>
        <w:t>OFF</w:t>
      </w:r>
    </w:p>
    <w:p w14:paraId="7103AB0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logLevel</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levelMin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DEBUG</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levelMax</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FATAL</w:t>
      </w:r>
      <w:r w:rsidRPr="00074B99">
        <w:rPr>
          <w:rFonts w:ascii="Consolas" w:eastAsiaTheme="minorHAnsi" w:hAnsi="Consolas" w:cs="Consolas"/>
          <w:color w:val="808080"/>
          <w:sz w:val="19"/>
          <w:szCs w:val="19"/>
          <w:highlight w:val="black"/>
          <w:lang w:val="en-GB"/>
        </w:rPr>
        <w:t>"/&gt;</w:t>
      </w:r>
    </w:p>
    <w:p w14:paraId="46B7A0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074B99" w:rsidRDefault="00A7375D" w:rsidP="00A7375D">
      <w:pPr>
        <w:pStyle w:val="Sinespaciado"/>
        <w:rPr>
          <w:lang w:val="en-GB"/>
        </w:rPr>
      </w:pPr>
    </w:p>
    <w:p w14:paraId="0A92CD71" w14:textId="77777777" w:rsidR="00A7375D" w:rsidRPr="00074B99" w:rsidRDefault="00A7375D" w:rsidP="00917414">
      <w:pPr>
        <w:pStyle w:val="Ttulo6"/>
      </w:pPr>
      <w:bookmarkStart w:id="356" w:name="_Toc420259570"/>
      <w:r w:rsidRPr="00074B99">
        <w:lastRenderedPageBreak/>
        <w:t>Etiqueta QoS Profiles</w:t>
      </w:r>
      <w:bookmarkEnd w:id="356"/>
    </w:p>
    <w:p w14:paraId="3CE0159C" w14:textId="77777777" w:rsidR="00A7375D" w:rsidRPr="00074B99" w:rsidRDefault="00A7375D" w:rsidP="00A7375D">
      <w:pPr>
        <w:rPr>
          <w:rFonts w:eastAsiaTheme="minorHAnsi"/>
        </w:rPr>
      </w:pPr>
      <w:r w:rsidRPr="00074B99">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074B99" w:rsidRDefault="00A7375D" w:rsidP="00A7375D">
      <w:pPr>
        <w:pStyle w:val="Sinespaciado"/>
        <w:rPr>
          <w:lang w:val="es-EC"/>
        </w:rPr>
      </w:pPr>
    </w:p>
    <w:p w14:paraId="3B1B2782" w14:textId="77777777" w:rsidR="00A7375D" w:rsidRPr="00074B99" w:rsidRDefault="00A7375D" w:rsidP="00917414">
      <w:pPr>
        <w:pStyle w:val="Ttulo7"/>
      </w:pPr>
      <w:bookmarkStart w:id="357" w:name="_Toc420259571"/>
      <w:r w:rsidRPr="00074B99">
        <w:t>Etiqueta domainParticipantFactoryQos</w:t>
      </w:r>
      <w:bookmarkEnd w:id="357"/>
      <w:r w:rsidRPr="00074B99">
        <w:t xml:space="preserve"> </w:t>
      </w:r>
    </w:p>
    <w:p w14:paraId="1BC77D5F" w14:textId="77777777" w:rsidR="00A7375D" w:rsidRPr="00074B99" w:rsidRDefault="00A7375D" w:rsidP="00A7375D">
      <w:pPr>
        <w:rPr>
          <w:rFonts w:eastAsiaTheme="minorHAnsi"/>
        </w:rPr>
      </w:pPr>
      <w:r w:rsidRPr="00074B99">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qoSProfiles</w:t>
      </w:r>
      <w:proofErr w:type="gramEnd"/>
      <w:r w:rsidRPr="00074B99">
        <w:rPr>
          <w:rFonts w:ascii="Consolas" w:eastAsiaTheme="minorHAnsi" w:hAnsi="Consolas" w:cs="Consolas"/>
          <w:color w:val="808080"/>
          <w:sz w:val="19"/>
          <w:szCs w:val="19"/>
          <w:highlight w:val="black"/>
        </w:rPr>
        <w:t>&gt;</w:t>
      </w:r>
    </w:p>
    <w:p w14:paraId="2067BCA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qoSProfileDef</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46BC6A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domainParticipantFactoryQos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defaultDomainParticipantFactoryQoS</w:t>
      </w:r>
      <w:r w:rsidRPr="00074B99">
        <w:rPr>
          <w:rFonts w:ascii="Consolas" w:eastAsiaTheme="minorHAnsi" w:hAnsi="Consolas" w:cs="Consolas"/>
          <w:color w:val="808080"/>
          <w:sz w:val="19"/>
          <w:szCs w:val="19"/>
          <w:highlight w:val="black"/>
        </w:rPr>
        <w:t>"&gt;</w:t>
      </w:r>
    </w:p>
    <w:p w14:paraId="4546981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entityFactory</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autoenableCreatedEntities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4046545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domainParticipantFactoryQos</w:t>
      </w:r>
      <w:proofErr w:type="gramEnd"/>
      <w:r w:rsidRPr="00074B99">
        <w:rPr>
          <w:rFonts w:ascii="Consolas" w:eastAsiaTheme="minorHAnsi" w:hAnsi="Consolas" w:cs="Consolas"/>
          <w:color w:val="808080"/>
          <w:sz w:val="19"/>
          <w:szCs w:val="19"/>
          <w:highlight w:val="black"/>
        </w:rPr>
        <w:t>&gt;</w:t>
      </w:r>
    </w:p>
    <w:p w14:paraId="651E9C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Pr="00074B99" w:rsidRDefault="00A7375D" w:rsidP="00A7375D">
      <w:pPr>
        <w:rPr>
          <w:rFonts w:eastAsiaTheme="minorHAnsi"/>
        </w:rPr>
      </w:pPr>
    </w:p>
    <w:p w14:paraId="7E2433DC" w14:textId="77777777" w:rsidR="00A7375D" w:rsidRPr="00074B99" w:rsidRDefault="00A7375D" w:rsidP="00A7375D">
      <w:pPr>
        <w:pStyle w:val="Sinespaciado"/>
        <w:rPr>
          <w:lang w:val="es-EC"/>
        </w:rPr>
      </w:pPr>
    </w:p>
    <w:p w14:paraId="4DE67096" w14:textId="77777777" w:rsidR="00A7375D" w:rsidRPr="00074B99" w:rsidRDefault="00A7375D" w:rsidP="00917414">
      <w:pPr>
        <w:pStyle w:val="Ttulo7"/>
      </w:pPr>
      <w:bookmarkStart w:id="358" w:name="_Toc420259572"/>
      <w:r w:rsidRPr="00074B99">
        <w:t>Etiqueta domainParticipantQos</w:t>
      </w:r>
      <w:bookmarkEnd w:id="358"/>
      <w:r w:rsidRPr="00074B99">
        <w:t xml:space="preserve"> </w:t>
      </w:r>
    </w:p>
    <w:p w14:paraId="1C7A1977" w14:textId="77777777" w:rsidR="00A7375D" w:rsidRPr="00074B99" w:rsidRDefault="00A7375D" w:rsidP="00A7375D">
      <w:pPr>
        <w:rPr>
          <w:rFonts w:eastAsiaTheme="minorHAnsi"/>
        </w:rPr>
      </w:pPr>
      <w:r w:rsidRPr="00074B99">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domainParticipantQos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defaultDomainParticipantQoS</w:t>
      </w:r>
      <w:r w:rsidRPr="00074B99">
        <w:rPr>
          <w:rFonts w:ascii="Consolas" w:eastAsiaTheme="minorHAnsi" w:hAnsi="Consolas" w:cs="Consolas"/>
          <w:color w:val="808080"/>
          <w:sz w:val="19"/>
          <w:szCs w:val="19"/>
          <w:highlight w:val="black"/>
          <w:lang w:val="en-GB"/>
        </w:rPr>
        <w:t>"&gt;</w:t>
      </w:r>
    </w:p>
    <w:p w14:paraId="681112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71FD492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userData</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value</w:t>
      </w:r>
      <w:r w:rsidRPr="00074B99">
        <w:rPr>
          <w:rFonts w:ascii="Consolas" w:eastAsiaTheme="minorHAnsi" w:hAnsi="Consolas" w:cs="Consolas"/>
          <w:color w:val="808080"/>
          <w:sz w:val="19"/>
          <w:szCs w:val="19"/>
          <w:highlight w:val="black"/>
        </w:rPr>
        <w:t>=""/&gt;</w:t>
      </w:r>
    </w:p>
    <w:p w14:paraId="1CEC175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domainParticipantQos</w:t>
      </w:r>
      <w:proofErr w:type="gramEnd"/>
      <w:r w:rsidRPr="00074B99">
        <w:rPr>
          <w:rFonts w:ascii="Consolas" w:eastAsiaTheme="minorHAnsi" w:hAnsi="Consolas" w:cs="Consolas"/>
          <w:color w:val="808080"/>
          <w:sz w:val="19"/>
          <w:szCs w:val="19"/>
          <w:highlight w:val="black"/>
        </w:rPr>
        <w:t>&gt;</w:t>
      </w:r>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074B99" w:rsidRDefault="00A7375D" w:rsidP="00A7375D">
      <w:pPr>
        <w:pStyle w:val="Sinespaciado"/>
        <w:rPr>
          <w:lang w:val="es-EC"/>
        </w:rPr>
      </w:pPr>
    </w:p>
    <w:p w14:paraId="6D5158DE" w14:textId="77777777" w:rsidR="00A7375D" w:rsidRPr="00074B99" w:rsidRDefault="00A7375D" w:rsidP="00917414">
      <w:pPr>
        <w:pStyle w:val="Ttulo7"/>
      </w:pPr>
      <w:bookmarkStart w:id="359" w:name="_Toc420259573"/>
      <w:r w:rsidRPr="00074B99">
        <w:t>Etiqueta topicQos</w:t>
      </w:r>
      <w:bookmarkEnd w:id="359"/>
      <w:r w:rsidRPr="00074B99">
        <w:t xml:space="preserve"> </w:t>
      </w:r>
    </w:p>
    <w:p w14:paraId="64CB283E" w14:textId="77777777" w:rsidR="00A7375D" w:rsidRPr="00074B99" w:rsidRDefault="00A7375D" w:rsidP="00A7375D">
      <w:pPr>
        <w:rPr>
          <w:rFonts w:eastAsiaTheme="minorHAnsi"/>
        </w:rPr>
      </w:pPr>
      <w:r w:rsidRPr="00074B99">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topicQoS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defaultTopicQoS</w:t>
      </w:r>
      <w:r w:rsidRPr="00074B99">
        <w:rPr>
          <w:rFonts w:ascii="Consolas" w:eastAsiaTheme="minorHAnsi" w:hAnsi="Consolas" w:cs="Consolas"/>
          <w:color w:val="808080"/>
          <w:sz w:val="19"/>
          <w:szCs w:val="19"/>
          <w:highlight w:val="black"/>
          <w:lang w:val="en-GB"/>
        </w:rPr>
        <w:t>"&gt;</w:t>
      </w:r>
    </w:p>
    <w:p w14:paraId="0935583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topicData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5E8583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314AF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0B8CAF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topicQoS</w:t>
      </w:r>
      <w:proofErr w:type="gramEnd"/>
      <w:r w:rsidRPr="00074B99">
        <w:rPr>
          <w:rFonts w:ascii="Consolas" w:eastAsiaTheme="minorHAnsi" w:hAnsi="Consolas" w:cs="Consolas"/>
          <w:color w:val="808080"/>
          <w:sz w:val="19"/>
          <w:szCs w:val="19"/>
          <w:highlight w:val="black"/>
        </w:rPr>
        <w:t>&gt;</w:t>
      </w:r>
    </w:p>
    <w:p w14:paraId="2F331F2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074B99" w:rsidRDefault="00A7375D" w:rsidP="00A7375D">
      <w:pPr>
        <w:pStyle w:val="Sinespaciado"/>
        <w:rPr>
          <w:lang w:val="es-EC"/>
        </w:rPr>
      </w:pPr>
    </w:p>
    <w:p w14:paraId="7A09918F" w14:textId="77777777" w:rsidR="00A7375D" w:rsidRPr="00074B99" w:rsidRDefault="00A7375D" w:rsidP="00917414">
      <w:pPr>
        <w:pStyle w:val="Ttulo7"/>
      </w:pPr>
      <w:bookmarkStart w:id="360" w:name="_Toc420259574"/>
      <w:r w:rsidRPr="00074B99">
        <w:t>Etiqueta publisherQos</w:t>
      </w:r>
      <w:bookmarkEnd w:id="360"/>
      <w:r w:rsidRPr="00074B99">
        <w:t xml:space="preserve"> </w:t>
      </w:r>
    </w:p>
    <w:p w14:paraId="5C22129C"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publisherQoS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defaultPublisherQoS</w:t>
      </w:r>
      <w:r w:rsidRPr="00074B99">
        <w:rPr>
          <w:rFonts w:ascii="Consolas" w:eastAsiaTheme="minorHAnsi" w:hAnsi="Consolas" w:cs="Consolas"/>
          <w:color w:val="808080"/>
          <w:sz w:val="19"/>
          <w:szCs w:val="19"/>
          <w:highlight w:val="black"/>
          <w:lang w:val="en-GB"/>
        </w:rPr>
        <w:t>"&gt;</w:t>
      </w:r>
    </w:p>
    <w:p w14:paraId="412592A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978C8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09A8D01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2C44034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483FB85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publisherQoS</w:t>
      </w:r>
      <w:proofErr w:type="gramEnd"/>
      <w:r w:rsidRPr="00074B99">
        <w:rPr>
          <w:rFonts w:ascii="Consolas" w:eastAsiaTheme="minorHAnsi" w:hAnsi="Consolas" w:cs="Consolas"/>
          <w:color w:val="808080"/>
          <w:sz w:val="19"/>
          <w:szCs w:val="19"/>
          <w:highlight w:val="black"/>
        </w:rPr>
        <w:t>&gt;</w:t>
      </w:r>
    </w:p>
    <w:p w14:paraId="4F8F45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074B99" w:rsidRDefault="00A7375D" w:rsidP="00A7375D">
      <w:pPr>
        <w:pStyle w:val="Sinespaciado"/>
        <w:rPr>
          <w:lang w:val="es-EC"/>
        </w:rPr>
      </w:pPr>
    </w:p>
    <w:p w14:paraId="2A63F475" w14:textId="77777777" w:rsidR="00A7375D" w:rsidRPr="00074B99" w:rsidRDefault="00A7375D" w:rsidP="00917414">
      <w:pPr>
        <w:pStyle w:val="Ttulo7"/>
      </w:pPr>
      <w:bookmarkStart w:id="361" w:name="_Toc420259575"/>
      <w:r w:rsidRPr="00074B99">
        <w:t>Etiqueta suscriberQos</w:t>
      </w:r>
      <w:bookmarkEnd w:id="361"/>
      <w:r w:rsidRPr="00074B99">
        <w:t xml:space="preserve"> </w:t>
      </w:r>
    </w:p>
    <w:p w14:paraId="57A5F9C1"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subscriberQoS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defaultSubscriberQoS</w:t>
      </w:r>
      <w:r w:rsidRPr="00074B99">
        <w:rPr>
          <w:rFonts w:ascii="Consolas" w:eastAsiaTheme="minorHAnsi" w:hAnsi="Consolas" w:cs="Consolas"/>
          <w:color w:val="808080"/>
          <w:sz w:val="19"/>
          <w:szCs w:val="19"/>
          <w:highlight w:val="black"/>
          <w:lang w:val="en-GB"/>
        </w:rPr>
        <w:t>"&gt;</w:t>
      </w:r>
    </w:p>
    <w:p w14:paraId="71D3794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8DF8E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136C8C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64DEC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3680C9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subscriberQoS</w:t>
      </w:r>
      <w:proofErr w:type="gramEnd"/>
      <w:r w:rsidRPr="00074B99">
        <w:rPr>
          <w:rFonts w:ascii="Consolas" w:eastAsiaTheme="minorHAnsi" w:hAnsi="Consolas" w:cs="Consolas"/>
          <w:color w:val="808080"/>
          <w:sz w:val="19"/>
          <w:szCs w:val="19"/>
          <w:highlight w:val="black"/>
        </w:rPr>
        <w:t>&gt;</w:t>
      </w:r>
    </w:p>
    <w:p w14:paraId="05BC83F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46B0C8A4" w14:textId="77777777" w:rsidR="00A7375D" w:rsidRPr="00074B99" w:rsidRDefault="00A7375D" w:rsidP="00A7375D">
      <w:pPr>
        <w:pStyle w:val="Sinespaciado"/>
        <w:rPr>
          <w:lang w:val="es-EC"/>
        </w:rPr>
      </w:pPr>
    </w:p>
    <w:p w14:paraId="070E0C6E" w14:textId="77777777" w:rsidR="00A7375D" w:rsidRPr="00074B99" w:rsidRDefault="00A7375D" w:rsidP="00A7375D">
      <w:pPr>
        <w:pStyle w:val="Sinespaciado"/>
        <w:rPr>
          <w:lang w:val="es-EC"/>
        </w:rPr>
      </w:pPr>
    </w:p>
    <w:p w14:paraId="40FF8B10"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362" w:name="_Toc420259576"/>
      <w:r w:rsidRPr="00074B99">
        <w:t>Etiqueta dataWriterQos</w:t>
      </w:r>
      <w:bookmarkEnd w:id="362"/>
      <w:r w:rsidRPr="00074B99">
        <w:t xml:space="preserve"> </w:t>
      </w:r>
    </w:p>
    <w:p w14:paraId="199AA65C"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dataWriterQoS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defaultDataWriterQoS</w:t>
      </w:r>
      <w:r w:rsidRPr="00074B99">
        <w:rPr>
          <w:rFonts w:ascii="Consolas" w:eastAsiaTheme="minorHAnsi" w:hAnsi="Consolas" w:cs="Consolas"/>
          <w:color w:val="808080"/>
          <w:sz w:val="19"/>
          <w:szCs w:val="19"/>
          <w:highlight w:val="black"/>
          <w:lang w:val="en-GB"/>
        </w:rPr>
        <w:t>"&gt;</w:t>
      </w:r>
    </w:p>
    <w:p w14:paraId="6FDAE56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B9FCCF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C8784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5F277F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durabilityService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serviceCleanupDelay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71F02BC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5CD03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50A6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lifespan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3BB60F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27C5FF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087A336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ownershipStrength</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3124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7E48BD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4798442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transportPriority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77C987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1F1DB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writerDataLifecycle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autodisposeUnregisteredInstances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767CE34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dataWriterQoS</w:t>
      </w:r>
      <w:proofErr w:type="gramEnd"/>
      <w:r w:rsidRPr="00074B99">
        <w:rPr>
          <w:rFonts w:ascii="Consolas" w:eastAsiaTheme="minorHAnsi" w:hAnsi="Consolas" w:cs="Consolas"/>
          <w:color w:val="808080"/>
          <w:sz w:val="19"/>
          <w:szCs w:val="19"/>
          <w:highlight w:val="black"/>
        </w:rPr>
        <w:t>&gt;</w:t>
      </w:r>
    </w:p>
    <w:p w14:paraId="302726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Pr="00074B99" w:rsidRDefault="00A7375D" w:rsidP="00917414">
      <w:pPr>
        <w:pStyle w:val="Ttulo7"/>
      </w:pPr>
      <w:bookmarkStart w:id="363" w:name="_Toc420259577"/>
      <w:r w:rsidRPr="00074B99">
        <w:t>Etiqueta dataReaderQos</w:t>
      </w:r>
      <w:bookmarkEnd w:id="363"/>
      <w:r w:rsidRPr="00074B99">
        <w:t xml:space="preserve"> </w:t>
      </w:r>
    </w:p>
    <w:p w14:paraId="62AD8BF0"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defaultDataReaderQoS</w:t>
      </w:r>
      <w:r w:rsidRPr="00074B99">
        <w:rPr>
          <w:rFonts w:ascii="Consolas" w:eastAsiaTheme="minorHAnsi" w:hAnsi="Consolas" w:cs="Consolas"/>
          <w:color w:val="808080"/>
          <w:sz w:val="19"/>
          <w:szCs w:val="19"/>
          <w:highlight w:val="black"/>
          <w:lang w:val="en-GB"/>
        </w:rPr>
        <w:t>"&gt;</w:t>
      </w:r>
    </w:p>
    <w:p w14:paraId="6EDAAB8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55F3A9E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FC98B3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1EF5CD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06CA124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112CFE9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062FF9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797A7CB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6B0E8E1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86D98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readerDataLifecycle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autopurgeDisposedSamplesDelay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autopurgeNowriterSamplesDelay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0F7369B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timeBasedFilter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minimumSeparation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59AA440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740098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&gt;</w:t>
      </w:r>
    </w:p>
    <w:p w14:paraId="55D9372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qoSProfileDef</w:t>
      </w:r>
      <w:proofErr w:type="gramEnd"/>
      <w:r w:rsidRPr="00074B99">
        <w:rPr>
          <w:rFonts w:ascii="Consolas" w:eastAsiaTheme="minorHAnsi" w:hAnsi="Consolas" w:cs="Consolas"/>
          <w:color w:val="808080"/>
          <w:sz w:val="19"/>
          <w:szCs w:val="19"/>
          <w:highlight w:val="black"/>
        </w:rPr>
        <w:t>&gt;</w:t>
      </w:r>
    </w:p>
    <w:p w14:paraId="0925B51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qoSProfiles</w:t>
      </w:r>
      <w:proofErr w:type="gramEnd"/>
      <w:r w:rsidRPr="00074B99">
        <w:rPr>
          <w:rFonts w:ascii="Consolas" w:eastAsiaTheme="minorHAnsi" w:hAnsi="Consolas" w:cs="Consolas"/>
          <w:color w:val="808080"/>
          <w:sz w:val="19"/>
          <w:szCs w:val="19"/>
          <w:highlight w:val="black"/>
        </w:rPr>
        <w:t>&gt;</w:t>
      </w:r>
    </w:p>
    <w:p w14:paraId="06A1696F" w14:textId="77777777" w:rsidR="00A7375D" w:rsidRPr="00074B99" w:rsidRDefault="00A7375D" w:rsidP="00A7375D">
      <w:pPr>
        <w:ind w:firstLine="0"/>
        <w:rPr>
          <w:rFonts w:ascii="Consolas" w:eastAsiaTheme="minorHAnsi" w:hAnsi="Consolas" w:cs="Consolas"/>
          <w:color w:val="808080"/>
          <w:sz w:val="19"/>
          <w:szCs w:val="19"/>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&gt;</w:t>
      </w:r>
    </w:p>
    <w:p w14:paraId="795689A2" w14:textId="77777777" w:rsidR="00A7375D" w:rsidRPr="00074B99" w:rsidRDefault="00A7375D" w:rsidP="00A7375D">
      <w:pPr>
        <w:ind w:firstLine="0"/>
        <w:rPr>
          <w:rFonts w:ascii="Consolas" w:eastAsiaTheme="minorHAnsi" w:hAnsi="Consolas" w:cs="Consolas"/>
          <w:color w:val="808080"/>
          <w:sz w:val="19"/>
          <w:szCs w:val="19"/>
        </w:rPr>
      </w:pPr>
    </w:p>
    <w:p w14:paraId="6125E496" w14:textId="77777777" w:rsidR="00A7375D" w:rsidRPr="00074B99" w:rsidRDefault="00A7375D" w:rsidP="00A7375D"/>
    <w:p w14:paraId="1477B427" w14:textId="71C5C332" w:rsidR="00A7375D" w:rsidRPr="00074B99" w:rsidRDefault="00A7375D" w:rsidP="00A7375D">
      <w:pPr>
        <w:pStyle w:val="Ttulo4"/>
      </w:pPr>
      <w:r w:rsidRPr="00074B99">
        <w:t>Sección RTPS</w:t>
      </w:r>
    </w:p>
    <w:p w14:paraId="550D4215" w14:textId="77777777" w:rsidR="00917414" w:rsidRPr="00074B99" w:rsidRDefault="00917414" w:rsidP="00917414">
      <w:pPr>
        <w:pStyle w:val="Ttulo5"/>
      </w:pPr>
      <w:bookmarkStart w:id="364" w:name="_Toc420259579"/>
      <w:r w:rsidRPr="00074B99">
        <w:t>Etiqueta RTPS</w:t>
      </w:r>
      <w:bookmarkEnd w:id="364"/>
    </w:p>
    <w:p w14:paraId="78ACFD5C" w14:textId="77777777" w:rsidR="00917414" w:rsidRPr="00074B99" w:rsidRDefault="00917414" w:rsidP="00917414">
      <w:pPr>
        <w:spacing w:after="160" w:line="259"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RTPS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w:t>
      </w:r>
      <w:proofErr w:type="gramStart"/>
      <w:r w:rsidRPr="00074B99">
        <w:rPr>
          <w:rFonts w:ascii="Consolas" w:eastAsiaTheme="minorHAnsi" w:hAnsi="Consolas" w:cs="Consolas"/>
          <w:color w:val="C8C8C8"/>
          <w:sz w:val="19"/>
          <w:szCs w:val="19"/>
          <w:highlight w:val="black"/>
        </w:rPr>
        <w:t>:Configuration</w:t>
      </w:r>
      <w:proofErr w:type="gramEnd"/>
      <w:r w:rsidRPr="00074B99">
        <w:rPr>
          <w:rFonts w:ascii="Consolas" w:eastAsiaTheme="minorHAnsi" w:hAnsi="Consolas" w:cs="Consolas"/>
          <w:color w:val="808080"/>
          <w:sz w:val="19"/>
          <w:szCs w:val="19"/>
          <w:highlight w:val="black"/>
        </w:rPr>
        <w:t>"&gt;</w:t>
      </w:r>
    </w:p>
    <w:p w14:paraId="1F80BB8B" w14:textId="77777777" w:rsidR="00917414" w:rsidRPr="00074B99" w:rsidRDefault="00917414" w:rsidP="00917414">
      <w:pPr>
        <w:pStyle w:val="Sinespaciado"/>
        <w:rPr>
          <w:lang w:val="es-EC"/>
        </w:rPr>
      </w:pPr>
      <w:r w:rsidRPr="00074B99">
        <w:rPr>
          <w:lang w:val="es-EC"/>
        </w:rPr>
        <w:t>Como se observa la etiqueta DDS, necesitara tener configurado tanto el xmlns seteado tal cual se puede observar con el valor urn</w:t>
      </w:r>
      <w:proofErr w:type="gramStart"/>
      <w:r w:rsidRPr="00074B99">
        <w:rPr>
          <w:lang w:val="es-EC"/>
        </w:rPr>
        <w:t>:Configuration</w:t>
      </w:r>
      <w:proofErr w:type="gramEnd"/>
      <w:r w:rsidRPr="00074B99">
        <w:rPr>
          <w:lang w:val="es-EC"/>
        </w:rPr>
        <w:t>.</w:t>
      </w:r>
    </w:p>
    <w:p w14:paraId="28A7868F" w14:textId="77777777" w:rsidR="00917414" w:rsidRPr="00074B99" w:rsidRDefault="00917414" w:rsidP="00917414">
      <w:pPr>
        <w:pStyle w:val="Sinespaciado"/>
        <w:rPr>
          <w:lang w:val="es-EC"/>
        </w:rPr>
      </w:pPr>
    </w:p>
    <w:p w14:paraId="3DE1E53B" w14:textId="77777777" w:rsidR="00917414" w:rsidRPr="00074B99" w:rsidRDefault="00917414" w:rsidP="00917414">
      <w:pPr>
        <w:pStyle w:val="Ttulo6"/>
      </w:pPr>
      <w:bookmarkStart w:id="365" w:name="_Toc420259580"/>
      <w:r w:rsidRPr="00074B99">
        <w:t>Etiqueta Transports</w:t>
      </w:r>
      <w:bookmarkEnd w:id="365"/>
    </w:p>
    <w:p w14:paraId="1E23D4A3" w14:textId="77777777" w:rsidR="00917414" w:rsidRPr="00074B99" w:rsidRDefault="00917414" w:rsidP="00917414">
      <w:pPr>
        <w:rPr>
          <w:rFonts w:eastAsiaTheme="minorHAnsi"/>
        </w:rPr>
      </w:pPr>
      <w:r w:rsidRPr="00074B99">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&lt;</w:t>
      </w:r>
      <w:proofErr w:type="gramStart"/>
      <w:r w:rsidRPr="00074B99">
        <w:rPr>
          <w:rFonts w:ascii="Consolas" w:eastAsiaTheme="minorHAnsi" w:hAnsi="Consolas" w:cs="Consolas"/>
          <w:color w:val="569CD6"/>
          <w:sz w:val="19"/>
          <w:szCs w:val="19"/>
          <w:highlight w:val="black"/>
          <w:lang w:val="en-GB"/>
        </w:rPr>
        <w:t>transports</w:t>
      </w:r>
      <w:proofErr w:type="gramEnd"/>
      <w:r w:rsidRPr="00074B99">
        <w:rPr>
          <w:rFonts w:ascii="Consolas" w:eastAsiaTheme="minorHAnsi" w:hAnsi="Consolas" w:cs="Consolas"/>
          <w:color w:val="808080"/>
          <w:sz w:val="19"/>
          <w:szCs w:val="19"/>
          <w:highlight w:val="black"/>
          <w:lang w:val="en-GB"/>
        </w:rPr>
        <w:t>&gt;</w:t>
      </w:r>
    </w:p>
    <w:p w14:paraId="48399BB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Doopec.Rtps.RtpsTransport.RtpsEngine, Doopec</w:t>
      </w:r>
      <w:r w:rsidRPr="00074B99">
        <w:rPr>
          <w:rFonts w:ascii="Consolas" w:eastAsiaTheme="minorHAnsi" w:hAnsi="Consolas" w:cs="Consolas"/>
          <w:color w:val="808080"/>
          <w:sz w:val="19"/>
          <w:szCs w:val="19"/>
          <w:highlight w:val="black"/>
          <w:lang w:val="en-GB"/>
        </w:rPr>
        <w:t>"&gt;</w:t>
      </w:r>
    </w:p>
    <w:p w14:paraId="6518521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ttl</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1</w:t>
      </w:r>
      <w:r w:rsidRPr="00074B99">
        <w:rPr>
          <w:rFonts w:ascii="Consolas" w:eastAsiaTheme="minorHAnsi" w:hAnsi="Consolas" w:cs="Consolas"/>
          <w:color w:val="808080"/>
          <w:sz w:val="19"/>
          <w:szCs w:val="19"/>
          <w:highlight w:val="black"/>
        </w:rPr>
        <w:t>"/&gt;</w:t>
      </w:r>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366" w:name="_Toc420259581"/>
      <w:r w:rsidRPr="00074B99">
        <w:t>Etiqueta Discovery</w:t>
      </w:r>
      <w:bookmarkEnd w:id="366"/>
    </w:p>
    <w:p w14:paraId="61906724" w14:textId="77777777" w:rsidR="00917414" w:rsidRPr="00074B99" w:rsidRDefault="00917414" w:rsidP="00917414">
      <w:pPr>
        <w:rPr>
          <w:rFonts w:eastAsiaTheme="minorHAnsi"/>
        </w:rPr>
      </w:pPr>
      <w:r w:rsidRPr="00074B99">
        <w:rPr>
          <w:rFonts w:eastAsiaTheme="minorHAnsi"/>
        </w:rPr>
        <w:t xml:space="preserve">La etiqueta Discovery introduce la configuración de los paquetes de descubrimiento, aquí podremos configurar el </w:t>
      </w:r>
      <w:r w:rsidRPr="00074B99">
        <w:rPr>
          <w:rFonts w:eastAsiaTheme="minorHAnsi"/>
          <w:b/>
        </w:rPr>
        <w:t>periodo de reenvío</w:t>
      </w:r>
      <w:r w:rsidRPr="00074B99">
        <w:rPr>
          <w:rFonts w:eastAsiaTheme="minorHAnsi"/>
        </w:rPr>
        <w:t xml:space="preserve">, definiremos si se usan </w:t>
      </w:r>
      <w:r w:rsidRPr="00074B99">
        <w:rPr>
          <w:rFonts w:eastAsiaTheme="minorHAnsi"/>
          <w:b/>
        </w:rPr>
        <w:t>paquetes multicast</w:t>
      </w:r>
      <w:r w:rsidRPr="00074B99">
        <w:rPr>
          <w:rFonts w:eastAsiaTheme="minorHAnsi"/>
        </w:rPr>
        <w:t xml:space="preserve"> del tipo Sedp, el </w:t>
      </w:r>
      <w:r w:rsidRPr="00074B99">
        <w:rPr>
          <w:rFonts w:eastAsiaTheme="minorHAnsi"/>
          <w:b/>
        </w:rPr>
        <w:t>puerto base</w:t>
      </w:r>
      <w:r w:rsidRPr="00074B99">
        <w:rPr>
          <w:rFonts w:eastAsiaTheme="minorHAnsi"/>
        </w:rPr>
        <w:t xml:space="preserve"> con el que se trabajará, el </w:t>
      </w:r>
      <w:r w:rsidRPr="00074B99">
        <w:rPr>
          <w:rFonts w:eastAsiaTheme="minorHAnsi"/>
          <w:b/>
        </w:rPr>
        <w:t>domainGain y el participantGain</w:t>
      </w:r>
      <w:r w:rsidRPr="00074B99">
        <w:rPr>
          <w:rFonts w:eastAsiaTheme="minorHAnsi"/>
        </w:rPr>
        <w:t xml:space="preserve">; también se configurara offsets tanto para </w:t>
      </w:r>
      <w:r w:rsidRPr="00074B99">
        <w:rPr>
          <w:rFonts w:eastAsiaTheme="minorHAnsi"/>
          <w:b/>
        </w:rPr>
        <w:t>trafico unicast y multicast</w:t>
      </w:r>
      <w:r w:rsidRPr="00074B99">
        <w:rPr>
          <w:rFonts w:eastAsiaTheme="minorHAnsi"/>
        </w:rPr>
        <w:t xml:space="preserve">, y se definirán lista de IP con las que se trabajara tanto en  </w:t>
      </w:r>
      <w:r w:rsidRPr="00074B99">
        <w:rPr>
          <w:rFonts w:eastAsiaTheme="minorHAnsi"/>
          <w:b/>
        </w:rPr>
        <w:t>modo multicast y modo unicast</w:t>
      </w:r>
      <w:r w:rsidRPr="00074B99">
        <w:rPr>
          <w:rFonts w:eastAsiaTheme="minorHAnsi"/>
        </w:rPr>
        <w:t>.</w:t>
      </w:r>
    </w:p>
    <w:p w14:paraId="7BD1C33D"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discovery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defaultDiscovery</w:t>
      </w:r>
      <w:r w:rsidRPr="00074B99">
        <w:rPr>
          <w:rFonts w:ascii="Consolas" w:eastAsiaTheme="minorHAnsi" w:hAnsi="Consolas" w:cs="Consolas"/>
          <w:color w:val="808080"/>
          <w:sz w:val="19"/>
          <w:szCs w:val="19"/>
          <w:highlight w:val="black"/>
          <w:lang w:val="en-GB"/>
        </w:rPr>
        <w:t>"&gt;</w:t>
      </w:r>
    </w:p>
    <w:p w14:paraId="4E32446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resendPeriod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30000</w:t>
      </w:r>
      <w:r w:rsidRPr="00074B99">
        <w:rPr>
          <w:rFonts w:ascii="Consolas" w:eastAsiaTheme="minorHAnsi" w:hAnsi="Consolas" w:cs="Consolas"/>
          <w:color w:val="808080"/>
          <w:sz w:val="19"/>
          <w:szCs w:val="19"/>
          <w:highlight w:val="black"/>
          <w:lang w:val="en-GB"/>
        </w:rPr>
        <w:t>"/&gt;</w:t>
      </w:r>
    </w:p>
    <w:p w14:paraId="797809B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useSedpMulticast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0D19EF47"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fr-FR"/>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lang w:val="fr-FR"/>
        </w:rPr>
        <w:t>&lt;</w:t>
      </w:r>
      <w:r w:rsidRPr="0068692C">
        <w:rPr>
          <w:rFonts w:ascii="Consolas" w:eastAsiaTheme="minorHAnsi" w:hAnsi="Consolas" w:cs="Consolas"/>
          <w:color w:val="569CD6"/>
          <w:sz w:val="19"/>
          <w:szCs w:val="19"/>
          <w:highlight w:val="black"/>
          <w:lang w:val="fr-FR"/>
        </w:rPr>
        <w:t>portBase</w:t>
      </w:r>
      <w:r w:rsidRPr="0068692C">
        <w:rPr>
          <w:rFonts w:ascii="Consolas" w:eastAsiaTheme="minorHAnsi" w:hAnsi="Consolas" w:cs="Consolas"/>
          <w:color w:val="808080"/>
          <w:sz w:val="19"/>
          <w:szCs w:val="19"/>
          <w:highlight w:val="black"/>
          <w:lang w:val="fr-FR"/>
        </w:rPr>
        <w:t xml:space="preserve"> </w:t>
      </w:r>
      <w:r w:rsidRPr="0068692C">
        <w:rPr>
          <w:rFonts w:ascii="Consolas" w:eastAsiaTheme="minorHAnsi" w:hAnsi="Consolas" w:cs="Consolas"/>
          <w:color w:val="92CAF4"/>
          <w:sz w:val="19"/>
          <w:szCs w:val="19"/>
          <w:highlight w:val="black"/>
          <w:lang w:val="fr-FR"/>
        </w:rPr>
        <w:t>val</w:t>
      </w:r>
      <w:r w:rsidRPr="0068692C">
        <w:rPr>
          <w:rFonts w:ascii="Consolas" w:eastAsiaTheme="minorHAnsi" w:hAnsi="Consolas" w:cs="Consolas"/>
          <w:color w:val="808080"/>
          <w:sz w:val="19"/>
          <w:szCs w:val="19"/>
          <w:highlight w:val="black"/>
          <w:lang w:val="fr-FR"/>
        </w:rPr>
        <w:t>="</w:t>
      </w:r>
      <w:r w:rsidRPr="0068692C">
        <w:rPr>
          <w:rFonts w:ascii="Consolas" w:eastAsiaTheme="minorHAnsi" w:hAnsi="Consolas" w:cs="Consolas"/>
          <w:color w:val="C8C8C8"/>
          <w:sz w:val="19"/>
          <w:szCs w:val="19"/>
          <w:highlight w:val="black"/>
          <w:lang w:val="fr-FR"/>
        </w:rPr>
        <w:t>7400</w:t>
      </w:r>
      <w:r w:rsidRPr="0068692C">
        <w:rPr>
          <w:rFonts w:ascii="Consolas" w:eastAsiaTheme="minorHAnsi" w:hAnsi="Consolas" w:cs="Consolas"/>
          <w:color w:val="808080"/>
          <w:sz w:val="19"/>
          <w:szCs w:val="19"/>
          <w:highlight w:val="black"/>
          <w:lang w:val="fr-FR"/>
        </w:rPr>
        <w:t>"/&gt;</w:t>
      </w:r>
    </w:p>
    <w:p w14:paraId="36FD2E04"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fr-FR"/>
        </w:rPr>
      </w:pPr>
      <w:r w:rsidRPr="0068692C">
        <w:rPr>
          <w:rFonts w:ascii="Consolas" w:eastAsiaTheme="minorHAnsi" w:hAnsi="Consolas" w:cs="Consolas"/>
          <w:color w:val="808080"/>
          <w:sz w:val="19"/>
          <w:szCs w:val="19"/>
          <w:highlight w:val="black"/>
          <w:lang w:val="fr-FR"/>
        </w:rPr>
        <w:t xml:space="preserve">          &lt;</w:t>
      </w:r>
      <w:r w:rsidRPr="0068692C">
        <w:rPr>
          <w:rFonts w:ascii="Consolas" w:eastAsiaTheme="minorHAnsi" w:hAnsi="Consolas" w:cs="Consolas"/>
          <w:color w:val="569CD6"/>
          <w:sz w:val="19"/>
          <w:szCs w:val="19"/>
          <w:highlight w:val="black"/>
          <w:lang w:val="fr-FR"/>
        </w:rPr>
        <w:t>domainGain</w:t>
      </w:r>
      <w:r w:rsidRPr="0068692C">
        <w:rPr>
          <w:rFonts w:ascii="Consolas" w:eastAsiaTheme="minorHAnsi" w:hAnsi="Consolas" w:cs="Consolas"/>
          <w:color w:val="808080"/>
          <w:sz w:val="19"/>
          <w:szCs w:val="19"/>
          <w:highlight w:val="black"/>
          <w:lang w:val="fr-FR"/>
        </w:rPr>
        <w:t xml:space="preserve"> </w:t>
      </w:r>
      <w:r w:rsidRPr="0068692C">
        <w:rPr>
          <w:rFonts w:ascii="Consolas" w:eastAsiaTheme="minorHAnsi" w:hAnsi="Consolas" w:cs="Consolas"/>
          <w:color w:val="92CAF4"/>
          <w:sz w:val="19"/>
          <w:szCs w:val="19"/>
          <w:highlight w:val="black"/>
          <w:lang w:val="fr-FR"/>
        </w:rPr>
        <w:t>val</w:t>
      </w:r>
      <w:r w:rsidRPr="0068692C">
        <w:rPr>
          <w:rFonts w:ascii="Consolas" w:eastAsiaTheme="minorHAnsi" w:hAnsi="Consolas" w:cs="Consolas"/>
          <w:color w:val="808080"/>
          <w:sz w:val="19"/>
          <w:szCs w:val="19"/>
          <w:highlight w:val="black"/>
          <w:lang w:val="fr-FR"/>
        </w:rPr>
        <w:t>="</w:t>
      </w:r>
      <w:r w:rsidRPr="0068692C">
        <w:rPr>
          <w:rFonts w:ascii="Consolas" w:eastAsiaTheme="minorHAnsi" w:hAnsi="Consolas" w:cs="Consolas"/>
          <w:color w:val="C8C8C8"/>
          <w:sz w:val="19"/>
          <w:szCs w:val="19"/>
          <w:highlight w:val="black"/>
          <w:lang w:val="fr-FR"/>
        </w:rPr>
        <w:t>250</w:t>
      </w:r>
      <w:r w:rsidRPr="0068692C">
        <w:rPr>
          <w:rFonts w:ascii="Consolas" w:eastAsiaTheme="minorHAnsi" w:hAnsi="Consolas" w:cs="Consolas"/>
          <w:color w:val="808080"/>
          <w:sz w:val="19"/>
          <w:szCs w:val="19"/>
          <w:highlight w:val="black"/>
          <w:lang w:val="fr-FR"/>
        </w:rPr>
        <w:t>"/&gt;</w:t>
      </w:r>
    </w:p>
    <w:p w14:paraId="29DB2446"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fr-FR"/>
        </w:rPr>
      </w:pPr>
      <w:r w:rsidRPr="0068692C">
        <w:rPr>
          <w:rFonts w:ascii="Consolas" w:eastAsiaTheme="minorHAnsi" w:hAnsi="Consolas" w:cs="Consolas"/>
          <w:color w:val="808080"/>
          <w:sz w:val="19"/>
          <w:szCs w:val="19"/>
          <w:highlight w:val="black"/>
          <w:lang w:val="fr-FR"/>
        </w:rPr>
        <w:t xml:space="preserve">          &lt;</w:t>
      </w:r>
      <w:r w:rsidRPr="0068692C">
        <w:rPr>
          <w:rFonts w:ascii="Consolas" w:eastAsiaTheme="minorHAnsi" w:hAnsi="Consolas" w:cs="Consolas"/>
          <w:color w:val="569CD6"/>
          <w:sz w:val="19"/>
          <w:szCs w:val="19"/>
          <w:highlight w:val="black"/>
          <w:lang w:val="fr-FR"/>
        </w:rPr>
        <w:t>participantGain</w:t>
      </w:r>
      <w:r w:rsidRPr="0068692C">
        <w:rPr>
          <w:rFonts w:ascii="Consolas" w:eastAsiaTheme="minorHAnsi" w:hAnsi="Consolas" w:cs="Consolas"/>
          <w:color w:val="808080"/>
          <w:sz w:val="19"/>
          <w:szCs w:val="19"/>
          <w:highlight w:val="black"/>
          <w:lang w:val="fr-FR"/>
        </w:rPr>
        <w:t xml:space="preserve"> </w:t>
      </w:r>
      <w:r w:rsidRPr="0068692C">
        <w:rPr>
          <w:rFonts w:ascii="Consolas" w:eastAsiaTheme="minorHAnsi" w:hAnsi="Consolas" w:cs="Consolas"/>
          <w:color w:val="92CAF4"/>
          <w:sz w:val="19"/>
          <w:szCs w:val="19"/>
          <w:highlight w:val="black"/>
          <w:lang w:val="fr-FR"/>
        </w:rPr>
        <w:t>val</w:t>
      </w:r>
      <w:r w:rsidRPr="0068692C">
        <w:rPr>
          <w:rFonts w:ascii="Consolas" w:eastAsiaTheme="minorHAnsi" w:hAnsi="Consolas" w:cs="Consolas"/>
          <w:color w:val="808080"/>
          <w:sz w:val="19"/>
          <w:szCs w:val="19"/>
          <w:highlight w:val="black"/>
          <w:lang w:val="fr-FR"/>
        </w:rPr>
        <w:t>="</w:t>
      </w:r>
      <w:r w:rsidRPr="0068692C">
        <w:rPr>
          <w:rFonts w:ascii="Consolas" w:eastAsiaTheme="minorHAnsi" w:hAnsi="Consolas" w:cs="Consolas"/>
          <w:color w:val="C8C8C8"/>
          <w:sz w:val="19"/>
          <w:szCs w:val="19"/>
          <w:highlight w:val="black"/>
          <w:lang w:val="fr-FR"/>
        </w:rPr>
        <w:t>2</w:t>
      </w:r>
      <w:r w:rsidRPr="0068692C">
        <w:rPr>
          <w:rFonts w:ascii="Consolas" w:eastAsiaTheme="minorHAnsi" w:hAnsi="Consolas" w:cs="Consolas"/>
          <w:color w:val="808080"/>
          <w:sz w:val="19"/>
          <w:szCs w:val="19"/>
          <w:highlight w:val="black"/>
          <w:lang w:val="fr-FR"/>
        </w:rPr>
        <w:t>"/&gt;</w:t>
      </w:r>
    </w:p>
    <w:p w14:paraId="570B5C9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8692C">
        <w:rPr>
          <w:rFonts w:ascii="Consolas" w:eastAsiaTheme="minorHAnsi" w:hAnsi="Consolas" w:cs="Consolas"/>
          <w:color w:val="808080"/>
          <w:sz w:val="19"/>
          <w:szCs w:val="19"/>
          <w:highlight w:val="black"/>
          <w:lang w:val="fr-FR"/>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offsetMetatrafficMulticast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69EBA11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offsetMetatrafficUnicast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w:t>
      </w:r>
      <w:r w:rsidRPr="00074B99">
        <w:rPr>
          <w:rFonts w:ascii="Consolas" w:eastAsiaTheme="minorHAnsi" w:hAnsi="Consolas" w:cs="Consolas"/>
          <w:color w:val="808080"/>
          <w:sz w:val="19"/>
          <w:szCs w:val="19"/>
          <w:highlight w:val="black"/>
          <w:lang w:val="en-GB"/>
        </w:rPr>
        <w:t>"/&gt;</w:t>
      </w:r>
    </w:p>
    <w:p w14:paraId="0F8FA47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metatrafficUnicastLocatorList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localhost</w:t>
      </w:r>
      <w:r w:rsidRPr="00074B99">
        <w:rPr>
          <w:rFonts w:ascii="Consolas" w:eastAsiaTheme="minorHAnsi" w:hAnsi="Consolas" w:cs="Consolas"/>
          <w:color w:val="808080"/>
          <w:sz w:val="19"/>
          <w:szCs w:val="19"/>
          <w:highlight w:val="black"/>
          <w:lang w:val="en-GB"/>
        </w:rPr>
        <w:t>"/&gt;</w:t>
      </w:r>
    </w:p>
    <w:p w14:paraId="14A5D435"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rPr>
        <w:t>&lt;</w:t>
      </w:r>
      <w:proofErr w:type="gramStart"/>
      <w:r w:rsidRPr="0068692C">
        <w:rPr>
          <w:rFonts w:ascii="Consolas" w:eastAsiaTheme="minorHAnsi" w:hAnsi="Consolas" w:cs="Consolas"/>
          <w:color w:val="569CD6"/>
          <w:sz w:val="19"/>
          <w:szCs w:val="19"/>
          <w:highlight w:val="black"/>
        </w:rPr>
        <w:t>metatrafficMulticastLocatorList</w:t>
      </w:r>
      <w:proofErr w:type="gramEnd"/>
      <w:r w:rsidRPr="0068692C">
        <w:rPr>
          <w:rFonts w:ascii="Consolas" w:eastAsiaTheme="minorHAnsi" w:hAnsi="Consolas" w:cs="Consolas"/>
          <w:color w:val="808080"/>
          <w:sz w:val="19"/>
          <w:szCs w:val="19"/>
          <w:highlight w:val="black"/>
        </w:rPr>
        <w:t xml:space="preserve"> </w:t>
      </w:r>
      <w:r w:rsidRPr="0068692C">
        <w:rPr>
          <w:rFonts w:ascii="Consolas" w:eastAsiaTheme="minorHAnsi" w:hAnsi="Consolas" w:cs="Consolas"/>
          <w:color w:val="92CAF4"/>
          <w:sz w:val="19"/>
          <w:szCs w:val="19"/>
          <w:highlight w:val="black"/>
        </w:rPr>
        <w:t>val</w:t>
      </w:r>
      <w:r w:rsidRPr="0068692C">
        <w:rPr>
          <w:rFonts w:ascii="Consolas" w:eastAsiaTheme="minorHAnsi" w:hAnsi="Consolas" w:cs="Consolas"/>
          <w:color w:val="808080"/>
          <w:sz w:val="19"/>
          <w:szCs w:val="19"/>
          <w:highlight w:val="black"/>
        </w:rPr>
        <w:t>="</w:t>
      </w:r>
      <w:r w:rsidRPr="0068692C">
        <w:rPr>
          <w:rFonts w:ascii="Consolas" w:eastAsiaTheme="minorHAnsi" w:hAnsi="Consolas" w:cs="Consolas"/>
          <w:color w:val="C8C8C8"/>
          <w:sz w:val="19"/>
          <w:szCs w:val="19"/>
          <w:highlight w:val="black"/>
        </w:rPr>
        <w:t>239.255.0.1</w:t>
      </w:r>
      <w:r w:rsidRPr="0068692C">
        <w:rPr>
          <w:rFonts w:ascii="Consolas" w:eastAsiaTheme="minorHAnsi" w:hAnsi="Consolas" w:cs="Consolas"/>
          <w:color w:val="808080"/>
          <w:sz w:val="19"/>
          <w:szCs w:val="19"/>
          <w:highlight w:val="black"/>
        </w:rPr>
        <w:t>"/&gt;</w:t>
      </w:r>
    </w:p>
    <w:p w14:paraId="38CAC0B5"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8692C">
        <w:rPr>
          <w:rFonts w:ascii="Consolas" w:eastAsiaTheme="minorHAnsi" w:hAnsi="Consolas" w:cs="Consolas"/>
          <w:color w:val="808080"/>
          <w:sz w:val="19"/>
          <w:szCs w:val="19"/>
          <w:highlight w:val="black"/>
        </w:rPr>
        <w:t xml:space="preserve">        &lt;/</w:t>
      </w:r>
      <w:proofErr w:type="gramStart"/>
      <w:r w:rsidRPr="0068692C">
        <w:rPr>
          <w:rFonts w:ascii="Consolas" w:eastAsiaTheme="minorHAnsi" w:hAnsi="Consolas" w:cs="Consolas"/>
          <w:color w:val="569CD6"/>
          <w:sz w:val="19"/>
          <w:szCs w:val="19"/>
          <w:highlight w:val="black"/>
        </w:rPr>
        <w:t>discovery</w:t>
      </w:r>
      <w:proofErr w:type="gramEnd"/>
      <w:r w:rsidRPr="0068692C">
        <w:rPr>
          <w:rFonts w:ascii="Consolas" w:eastAsiaTheme="minorHAnsi" w:hAnsi="Consolas" w:cs="Consolas"/>
          <w:color w:val="808080"/>
          <w:sz w:val="19"/>
          <w:szCs w:val="19"/>
          <w:highlight w:val="black"/>
        </w:rPr>
        <w:t>&gt;</w:t>
      </w:r>
    </w:p>
    <w:p w14:paraId="554FB638" w14:textId="77777777" w:rsidR="00917414" w:rsidRPr="0068692C" w:rsidRDefault="00917414" w:rsidP="00917414">
      <w:pPr>
        <w:pStyle w:val="Sinespaciado"/>
        <w:rPr>
          <w:lang w:val="es-EC"/>
        </w:rPr>
      </w:pPr>
    </w:p>
    <w:p w14:paraId="6E0E73B5" w14:textId="77777777" w:rsidR="00917414" w:rsidRPr="00074B99" w:rsidRDefault="00917414" w:rsidP="00917414">
      <w:pPr>
        <w:pStyle w:val="Ttulo7"/>
      </w:pPr>
      <w:bookmarkStart w:id="367" w:name="_Toc420259582"/>
      <w:r w:rsidRPr="00074B99">
        <w:lastRenderedPageBreak/>
        <w:t>Etiqueta rtpsWriters</w:t>
      </w:r>
      <w:bookmarkEnd w:id="367"/>
    </w:p>
    <w:p w14:paraId="3B79E023" w14:textId="77777777" w:rsidR="00917414" w:rsidRPr="00074B99" w:rsidRDefault="00917414" w:rsidP="00917414">
      <w:pPr>
        <w:rPr>
          <w:rFonts w:eastAsiaTheme="minorHAnsi"/>
        </w:rPr>
      </w:pPr>
      <w:r w:rsidRPr="00074B99">
        <w:rPr>
          <w:rFonts w:eastAsiaTheme="minorHAnsi"/>
        </w:rPr>
        <w:t xml:space="preserve">La etiqueta rtpsWriter introduce la configuración de los writer rtps y su comportamiento, aquí podremos configurar el </w:t>
      </w:r>
      <w:r w:rsidRPr="00074B99">
        <w:rPr>
          <w:rFonts w:eastAsiaTheme="minorHAnsi"/>
          <w:b/>
        </w:rPr>
        <w:t>periodo de envío de submensajes Heartbeat</w:t>
      </w:r>
      <w:r w:rsidRPr="00074B99">
        <w:rPr>
          <w:rFonts w:eastAsiaTheme="minorHAnsi"/>
        </w:rPr>
        <w:t xml:space="preserve">, definiremos los </w:t>
      </w:r>
      <w:r w:rsidRPr="00074B99">
        <w:rPr>
          <w:rFonts w:eastAsiaTheme="minorHAnsi"/>
          <w:b/>
        </w:rPr>
        <w:t>retardos de las respuestas por medio de NACK</w:t>
      </w:r>
      <w:r w:rsidRPr="00074B99">
        <w:rPr>
          <w:rFonts w:eastAsiaTheme="minorHAnsi"/>
        </w:rPr>
        <w:t xml:space="preserve">, también el tiempo para que se suprima una respuesta NACK, y si estamos trabajando con modo </w:t>
      </w:r>
      <w:r w:rsidRPr="00074B99">
        <w:rPr>
          <w:rFonts w:eastAsiaTheme="minorHAnsi"/>
          <w:b/>
        </w:rPr>
        <w:t>push</w:t>
      </w:r>
      <w:r w:rsidRPr="00074B99">
        <w:rPr>
          <w:rFonts w:eastAsiaTheme="minorHAnsi"/>
        </w:rPr>
        <w:t>.</w:t>
      </w:r>
    </w:p>
    <w:p w14:paraId="4D988272"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proofErr w:type="gramStart"/>
      <w:r w:rsidRPr="00074B99">
        <w:rPr>
          <w:rFonts w:ascii="Consolas" w:eastAsiaTheme="minorHAnsi" w:hAnsi="Consolas" w:cs="Consolas"/>
          <w:color w:val="569CD6"/>
          <w:sz w:val="19"/>
          <w:szCs w:val="19"/>
          <w:highlight w:val="black"/>
          <w:lang w:val="en-GB"/>
        </w:rPr>
        <w:t>rtpsWriter</w:t>
      </w:r>
      <w:proofErr w:type="gramEnd"/>
      <w:r w:rsidRPr="00074B99">
        <w:rPr>
          <w:rFonts w:ascii="Consolas" w:eastAsiaTheme="minorHAnsi" w:hAnsi="Consolas" w:cs="Consolas"/>
          <w:color w:val="808080"/>
          <w:sz w:val="19"/>
          <w:szCs w:val="19"/>
          <w:highlight w:val="black"/>
          <w:lang w:val="en-GB"/>
        </w:rPr>
        <w:t>&gt;</w:t>
      </w:r>
    </w:p>
    <w:p w14:paraId="67CCA3E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heartbeatPeriod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30B9E13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nackResponseDelay</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200</w:t>
      </w:r>
      <w:r w:rsidRPr="00074B99">
        <w:rPr>
          <w:rFonts w:ascii="Consolas" w:eastAsiaTheme="minorHAnsi" w:hAnsi="Consolas" w:cs="Consolas"/>
          <w:color w:val="808080"/>
          <w:sz w:val="19"/>
          <w:szCs w:val="19"/>
          <w:highlight w:val="black"/>
          <w:lang w:val="en-GB"/>
        </w:rPr>
        <w:t>"/&gt;</w:t>
      </w:r>
    </w:p>
    <w:p w14:paraId="6601C93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nackSuppressionDuration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6D90C201"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pushMode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656F92B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rtpsWriter</w:t>
      </w:r>
      <w:proofErr w:type="gramEnd"/>
      <w:r w:rsidRPr="00074B99">
        <w:rPr>
          <w:rFonts w:ascii="Consolas" w:eastAsiaTheme="minorHAnsi" w:hAnsi="Consolas" w:cs="Consolas"/>
          <w:color w:val="808080"/>
          <w:sz w:val="19"/>
          <w:szCs w:val="19"/>
          <w:highlight w:val="black"/>
        </w:rPr>
        <w:t>&gt;</w:t>
      </w:r>
    </w:p>
    <w:p w14:paraId="045BE46D" w14:textId="77777777" w:rsidR="00917414" w:rsidRPr="00074B99" w:rsidRDefault="00917414" w:rsidP="00917414">
      <w:pPr>
        <w:pStyle w:val="Sinespaciado"/>
        <w:rPr>
          <w:lang w:val="es-EC"/>
        </w:rPr>
      </w:pPr>
    </w:p>
    <w:p w14:paraId="5456E5B0" w14:textId="77777777" w:rsidR="00917414" w:rsidRPr="00074B99" w:rsidRDefault="00917414" w:rsidP="00917414">
      <w:pPr>
        <w:pStyle w:val="Ttulo7"/>
      </w:pPr>
      <w:bookmarkStart w:id="368" w:name="_Toc420259583"/>
      <w:r w:rsidRPr="00074B99">
        <w:t>Etiqueta rtpsReader</w:t>
      </w:r>
      <w:bookmarkEnd w:id="368"/>
    </w:p>
    <w:p w14:paraId="24B684B4" w14:textId="77777777" w:rsidR="00917414" w:rsidRPr="00074B99" w:rsidRDefault="00917414" w:rsidP="00917414">
      <w:pPr>
        <w:rPr>
          <w:rFonts w:eastAsiaTheme="minorHAnsi"/>
        </w:rPr>
      </w:pPr>
      <w:r w:rsidRPr="00074B99">
        <w:rPr>
          <w:rFonts w:eastAsiaTheme="minorHAnsi"/>
        </w:rPr>
        <w:t xml:space="preserve">La etiqueta rtpsReader introduce la configuración de los reader rtps y su comportamiento, definiremos los </w:t>
      </w:r>
      <w:r w:rsidRPr="00074B99">
        <w:rPr>
          <w:rFonts w:eastAsiaTheme="minorHAnsi"/>
          <w:b/>
        </w:rPr>
        <w:t>retardos de las respuestas por medio de Heartbeats</w:t>
      </w:r>
      <w:r w:rsidRPr="00074B99">
        <w:rPr>
          <w:rFonts w:eastAsiaTheme="minorHAnsi"/>
        </w:rPr>
        <w:t>, también el tiempo para que se suprima una respuesta Heartbeat.</w:t>
      </w:r>
    </w:p>
    <w:p w14:paraId="090DB93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proofErr w:type="gramStart"/>
      <w:r w:rsidRPr="00074B99">
        <w:rPr>
          <w:rFonts w:ascii="Consolas" w:eastAsiaTheme="minorHAnsi" w:hAnsi="Consolas" w:cs="Consolas"/>
          <w:color w:val="569CD6"/>
          <w:sz w:val="19"/>
          <w:szCs w:val="19"/>
          <w:highlight w:val="black"/>
          <w:lang w:val="en-GB"/>
        </w:rPr>
        <w:t>rtpsReader</w:t>
      </w:r>
      <w:proofErr w:type="gramEnd"/>
      <w:r w:rsidRPr="00074B99">
        <w:rPr>
          <w:rFonts w:ascii="Consolas" w:eastAsiaTheme="minorHAnsi" w:hAnsi="Consolas" w:cs="Consolas"/>
          <w:color w:val="808080"/>
          <w:sz w:val="19"/>
          <w:szCs w:val="19"/>
          <w:highlight w:val="black"/>
          <w:lang w:val="en-GB"/>
        </w:rPr>
        <w:t>&gt;</w:t>
      </w:r>
    </w:p>
    <w:p w14:paraId="5C522FA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heartbeatResponseDelay</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500</w:t>
      </w:r>
      <w:r w:rsidRPr="00074B99">
        <w:rPr>
          <w:rFonts w:ascii="Consolas" w:eastAsiaTheme="minorHAnsi" w:hAnsi="Consolas" w:cs="Consolas"/>
          <w:color w:val="808080"/>
          <w:sz w:val="19"/>
          <w:szCs w:val="19"/>
          <w:highlight w:val="black"/>
          <w:lang w:val="en-GB"/>
        </w:rPr>
        <w:t>"/&gt;</w:t>
      </w:r>
    </w:p>
    <w:p w14:paraId="57FAA1F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heartbeatSuppressionDuration</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4525209B"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rtpsReader</w:t>
      </w:r>
      <w:r w:rsidRPr="00074B99">
        <w:rPr>
          <w:rFonts w:ascii="Consolas" w:eastAsiaTheme="minorHAnsi" w:hAnsi="Consolas" w:cs="Consolas"/>
          <w:color w:val="808080"/>
          <w:sz w:val="19"/>
          <w:szCs w:val="19"/>
          <w:highlight w:val="black"/>
          <w:lang w:val="en-GB"/>
        </w:rPr>
        <w:t>&gt;</w:t>
      </w:r>
    </w:p>
    <w:p w14:paraId="3C60AEE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&gt;</w:t>
      </w:r>
    </w:p>
    <w:p w14:paraId="6422B08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transports</w:t>
      </w:r>
      <w:r w:rsidRPr="00074B99">
        <w:rPr>
          <w:rFonts w:ascii="Consolas" w:eastAsiaTheme="minorHAnsi" w:hAnsi="Consolas" w:cs="Consolas"/>
          <w:color w:val="808080"/>
          <w:sz w:val="19"/>
          <w:szCs w:val="19"/>
          <w:highlight w:val="black"/>
          <w:lang w:val="en-GB"/>
        </w:rPr>
        <w:t>&gt;</w:t>
      </w:r>
    </w:p>
    <w:p w14:paraId="21DB185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w:t>
      </w:r>
      <w:r w:rsidRPr="00074B99">
        <w:rPr>
          <w:rFonts w:ascii="Consolas" w:eastAsiaTheme="minorHAnsi" w:hAnsi="Consolas" w:cs="Consolas"/>
          <w:color w:val="808080"/>
          <w:sz w:val="19"/>
          <w:szCs w:val="19"/>
          <w:highlight w:val="black"/>
          <w:lang w:val="en-GB"/>
        </w:rPr>
        <w:t>&gt;</w:t>
      </w:r>
    </w:p>
    <w:p w14:paraId="6D42822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appSettings</w:t>
      </w:r>
      <w:proofErr w:type="gramEnd"/>
      <w:r w:rsidRPr="00074B99">
        <w:rPr>
          <w:rFonts w:ascii="Consolas" w:eastAsiaTheme="minorHAnsi" w:hAnsi="Consolas" w:cs="Consolas"/>
          <w:color w:val="808080"/>
          <w:sz w:val="19"/>
          <w:szCs w:val="19"/>
          <w:highlight w:val="black"/>
          <w:lang w:val="en-GB"/>
        </w:rPr>
        <w:t>&gt;</w:t>
      </w:r>
    </w:p>
    <w:p w14:paraId="2B87C7E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add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key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org.omg.dds.serviceClassName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 /&gt;</w:t>
      </w:r>
    </w:p>
    <w:p w14:paraId="130C58D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appSettings</w:t>
      </w:r>
      <w:r w:rsidRPr="00074B99">
        <w:rPr>
          <w:rFonts w:ascii="Consolas" w:eastAsiaTheme="minorHAnsi" w:hAnsi="Consolas" w:cs="Consolas"/>
          <w:color w:val="808080"/>
          <w:sz w:val="19"/>
          <w:szCs w:val="19"/>
          <w:highlight w:val="black"/>
          <w:lang w:val="en-GB"/>
        </w:rPr>
        <w:t>&gt;</w:t>
      </w:r>
    </w:p>
    <w:p w14:paraId="5BB7D50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startup</w:t>
      </w:r>
      <w:proofErr w:type="gramEnd"/>
      <w:r w:rsidRPr="00074B99">
        <w:rPr>
          <w:rFonts w:ascii="Consolas" w:eastAsiaTheme="minorHAnsi" w:hAnsi="Consolas" w:cs="Consolas"/>
          <w:color w:val="808080"/>
          <w:sz w:val="19"/>
          <w:szCs w:val="19"/>
          <w:highlight w:val="black"/>
          <w:lang w:val="en-GB"/>
        </w:rPr>
        <w:t>&gt;</w:t>
      </w:r>
    </w:p>
    <w:p w14:paraId="3673CFC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supportedRuntime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version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v4.0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sku</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.NETFramework</w:t>
      </w:r>
      <w:proofErr w:type="gramStart"/>
      <w:r w:rsidRPr="00074B99">
        <w:rPr>
          <w:rFonts w:ascii="Consolas" w:eastAsiaTheme="minorHAnsi" w:hAnsi="Consolas" w:cs="Consolas"/>
          <w:color w:val="C8C8C8"/>
          <w:sz w:val="19"/>
          <w:szCs w:val="19"/>
          <w:highlight w:val="black"/>
          <w:lang w:val="en-GB"/>
        </w:rPr>
        <w:t>,Version</w:t>
      </w:r>
      <w:proofErr w:type="gramEnd"/>
      <w:r w:rsidRPr="00074B99">
        <w:rPr>
          <w:rFonts w:ascii="Consolas" w:eastAsiaTheme="minorHAnsi" w:hAnsi="Consolas" w:cs="Consolas"/>
          <w:color w:val="C8C8C8"/>
          <w:sz w:val="19"/>
          <w:szCs w:val="19"/>
          <w:highlight w:val="black"/>
          <w:lang w:val="en-GB"/>
        </w:rPr>
        <w:t>=v4.5.1</w:t>
      </w:r>
      <w:r w:rsidRPr="00074B99">
        <w:rPr>
          <w:rFonts w:ascii="Consolas" w:eastAsiaTheme="minorHAnsi" w:hAnsi="Consolas" w:cs="Consolas"/>
          <w:color w:val="808080"/>
          <w:sz w:val="19"/>
          <w:szCs w:val="19"/>
          <w:highlight w:val="black"/>
          <w:lang w:val="en-GB"/>
        </w:rPr>
        <w:t>" /&gt;</w:t>
      </w:r>
    </w:p>
    <w:p w14:paraId="13F79AAE"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lang w:val="en-GB"/>
        </w:rPr>
        <w:t>&lt;/</w:t>
      </w:r>
      <w:r w:rsidRPr="0068692C">
        <w:rPr>
          <w:rFonts w:ascii="Consolas" w:eastAsiaTheme="minorHAnsi" w:hAnsi="Consolas" w:cs="Consolas"/>
          <w:color w:val="569CD6"/>
          <w:sz w:val="19"/>
          <w:szCs w:val="19"/>
          <w:highlight w:val="black"/>
          <w:lang w:val="en-GB"/>
        </w:rPr>
        <w:t>startup</w:t>
      </w:r>
      <w:r w:rsidRPr="0068692C">
        <w:rPr>
          <w:rFonts w:ascii="Consolas" w:eastAsiaTheme="minorHAnsi" w:hAnsi="Consolas" w:cs="Consolas"/>
          <w:color w:val="808080"/>
          <w:sz w:val="19"/>
          <w:szCs w:val="19"/>
          <w:highlight w:val="black"/>
          <w:lang w:val="en-GB"/>
        </w:rPr>
        <w:t>&gt;</w:t>
      </w:r>
    </w:p>
    <w:p w14:paraId="44F72359" w14:textId="1734F019" w:rsidR="00676041" w:rsidRPr="00074B99" w:rsidRDefault="00917414" w:rsidP="00714AB4">
      <w:pPr>
        <w:ind w:firstLine="0"/>
      </w:pP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configuration</w:t>
      </w:r>
      <w:proofErr w:type="gramEnd"/>
      <w:r w:rsidRPr="00074B99">
        <w:rPr>
          <w:rFonts w:ascii="Consolas" w:eastAsiaTheme="minorHAnsi" w:hAnsi="Consolas" w:cs="Consolas"/>
          <w:color w:val="808080"/>
          <w:sz w:val="19"/>
          <w:szCs w:val="19"/>
          <w:highlight w:val="black"/>
        </w:rPr>
        <w:t>&gt;</w:t>
      </w:r>
    </w:p>
    <w:p w14:paraId="4BB286A0" w14:textId="77777777" w:rsidR="00C9345A" w:rsidRPr="00074B99" w:rsidRDefault="00C9345A" w:rsidP="00676041">
      <w:pPr>
        <w:pStyle w:val="Ttulo2"/>
        <w:sectPr w:rsidR="00C9345A" w:rsidRPr="00074B99" w:rsidSect="000A2343">
          <w:headerReference w:type="default" r:id="rId112"/>
          <w:footnotePr>
            <w:pos w:val="beneathText"/>
          </w:footnotePr>
          <w:pgSz w:w="11907" w:h="16839" w:code="9"/>
          <w:pgMar w:top="1440" w:right="1440" w:bottom="1440" w:left="1440" w:header="720" w:footer="720" w:gutter="0"/>
          <w:pgNumType w:start="1"/>
          <w:cols w:space="720"/>
          <w:docGrid w:linePitch="360"/>
        </w:sectPr>
      </w:pPr>
    </w:p>
    <w:p w14:paraId="5813DFFA" w14:textId="323DB119" w:rsidR="00676041" w:rsidRPr="00074B99" w:rsidRDefault="005E7D11" w:rsidP="00676041">
      <w:pPr>
        <w:pStyle w:val="Ttulo2"/>
      </w:pPr>
      <w:bookmarkStart w:id="369" w:name="_Ref425169115"/>
      <w:bookmarkStart w:id="370" w:name="_Toc425414530"/>
      <w:r w:rsidRPr="00074B99">
        <w:lastRenderedPageBreak/>
        <w:t xml:space="preserve">DIAGRAMAS DE </w:t>
      </w:r>
      <w:r w:rsidR="00676041" w:rsidRPr="00074B99">
        <w:t>INTERACCIÓN DE DDS CON RTPS</w:t>
      </w:r>
      <w:bookmarkEnd w:id="369"/>
      <w:bookmarkEnd w:id="370"/>
    </w:p>
    <w:p w14:paraId="768C597D" w14:textId="7333ACF6" w:rsidR="00243E43" w:rsidRPr="00074B99" w:rsidRDefault="00243E43" w:rsidP="00243E43">
      <w:pPr>
        <w:pStyle w:val="Ttulo3"/>
      </w:pPr>
      <w:bookmarkStart w:id="371" w:name="_Toc425414531"/>
      <w:r w:rsidRPr="00074B99">
        <w:t>Diagramas de interacción con estado</w:t>
      </w:r>
      <w:bookmarkEnd w:id="371"/>
    </w:p>
    <w:p w14:paraId="56BF3357" w14:textId="67D8EDE5" w:rsidR="007A4CC1" w:rsidRPr="00074B99" w:rsidRDefault="00932010" w:rsidP="00243E43">
      <w:pPr>
        <w:pStyle w:val="Ttulo4"/>
      </w:pPr>
      <w:r w:rsidRPr="00074B99">
        <w:t>Diagramas basados con la QoS Best Effort</w:t>
      </w:r>
    </w:p>
    <w:p w14:paraId="56BE914C" w14:textId="57A6705A" w:rsidR="00932010" w:rsidRPr="00074B99" w:rsidRDefault="00932010" w:rsidP="00243E43">
      <w:pPr>
        <w:pStyle w:val="Ttulo5"/>
        <w:rPr>
          <w:lang w:val="en-GB"/>
        </w:rPr>
      </w:pPr>
      <w:r w:rsidRPr="00074B99">
        <w:rPr>
          <w:lang w:val="en-GB"/>
        </w:rPr>
        <w:t>Best Effort Reader – Best Effort Writer</w:t>
      </w:r>
      <w:r w:rsidR="00BE3BEB" w:rsidRPr="00074B99">
        <w:rPr>
          <w:lang w:val="en-GB"/>
        </w:rPr>
        <w:t xml:space="preserve"> </w:t>
      </w:r>
      <w:r w:rsidRPr="00074B99">
        <w:rPr>
          <w:lang w:val="en-GB"/>
        </w:rPr>
        <w:t xml:space="preserve"> </w:t>
      </w:r>
    </w:p>
    <w:p w14:paraId="170ADBF6" w14:textId="77777777" w:rsidR="00243E43" w:rsidRPr="00074B99" w:rsidRDefault="001D04D0" w:rsidP="009A1758">
      <w:pPr>
        <w:keepNext/>
        <w:jc w:val="center"/>
      </w:pPr>
      <w:r w:rsidRPr="00074B99">
        <w:rPr>
          <w:noProof/>
          <w:lang w:eastAsia="es-EC"/>
        </w:rPr>
        <w:drawing>
          <wp:inline distT="0" distB="0" distL="0" distR="0" wp14:anchorId="7189CF4F" wp14:editId="1325C576">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3">
                      <a:extLst>
                        <a:ext uri="{28A0092B-C50C-407E-A947-70E740481C1C}">
                          <a14:useLocalDpi xmlns:a14="http://schemas.microsoft.com/office/drawing/2010/main" val="0"/>
                        </a:ext>
                      </a:extLst>
                    </a:blip>
                    <a:srcRect b="3116"/>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0CF325CD" w:rsidR="00932010" w:rsidRPr="00074B99" w:rsidRDefault="00243E43" w:rsidP="009A1758">
      <w:pPr>
        <w:pStyle w:val="Descripcin"/>
        <w:rPr>
          <w:i w:val="0"/>
          <w:lang w:val="en-GB"/>
        </w:rPr>
      </w:pPr>
      <w:bookmarkStart w:id="372" w:name="_Ref425169269"/>
      <w:bookmarkStart w:id="373" w:name="_Toc425414804"/>
      <w:r w:rsidRPr="00074B99">
        <w:rPr>
          <w:lang w:val="en-GB"/>
        </w:rPr>
        <w:t xml:space="preserve">Figura </w:t>
      </w:r>
      <w:r w:rsidR="007D7E71" w:rsidRPr="00074B99">
        <w:fldChar w:fldCharType="begin"/>
      </w:r>
      <w:r w:rsidR="007D7E71" w:rsidRPr="00074B99">
        <w:rPr>
          <w:lang w:val="en-GB"/>
        </w:rPr>
        <w:instrText xml:space="preserve"> STYLEREF 1 \s </w:instrText>
      </w:r>
      <w:r w:rsidR="007D7E71" w:rsidRPr="00074B99">
        <w:fldChar w:fldCharType="separate"/>
      </w:r>
      <w:r w:rsidR="0020142C" w:rsidRPr="00074B99">
        <w:rPr>
          <w:noProof/>
          <w:lang w:val="en-GB"/>
        </w:rPr>
        <w:t>3</w:t>
      </w:r>
      <w:r w:rsidR="007D7E71" w:rsidRPr="00074B99">
        <w:fldChar w:fldCharType="end"/>
      </w:r>
      <w:r w:rsidR="007D7E71" w:rsidRPr="00074B99">
        <w:rPr>
          <w:lang w:val="en-GB"/>
        </w:rPr>
        <w:noBreakHyphen/>
      </w:r>
      <w:r w:rsidR="007D7E71" w:rsidRPr="00074B99">
        <w:fldChar w:fldCharType="begin"/>
      </w:r>
      <w:r w:rsidR="007D7E71" w:rsidRPr="00074B99">
        <w:rPr>
          <w:lang w:val="en-GB"/>
        </w:rPr>
        <w:instrText xml:space="preserve"> SEQ Figura \* ARABIC \s 1 </w:instrText>
      </w:r>
      <w:r w:rsidR="007D7E71" w:rsidRPr="00074B99">
        <w:fldChar w:fldCharType="separate"/>
      </w:r>
      <w:r w:rsidR="0020142C" w:rsidRPr="00074B99">
        <w:rPr>
          <w:noProof/>
          <w:lang w:val="en-GB"/>
        </w:rPr>
        <w:t>15</w:t>
      </w:r>
      <w:r w:rsidR="007D7E71" w:rsidRPr="00074B99">
        <w:fldChar w:fldCharType="end"/>
      </w:r>
      <w:bookmarkEnd w:id="372"/>
      <w:r w:rsidRPr="00074B99">
        <w:rPr>
          <w:lang w:val="en-GB"/>
        </w:rPr>
        <w:t xml:space="preserve">. </w:t>
      </w:r>
      <w:r w:rsidRPr="00074B99">
        <w:rPr>
          <w:i w:val="0"/>
          <w:lang w:val="en-GB"/>
        </w:rPr>
        <w:t>Comportamiento Best Effort Reader – Best Effort Writer</w:t>
      </w:r>
      <w:r w:rsidR="009A1758" w:rsidRPr="00074B99">
        <w:rPr>
          <w:i w:val="0"/>
          <w:lang w:val="en-GB"/>
        </w:rPr>
        <w:t xml:space="preserve"> en interacción con estado.</w:t>
      </w:r>
      <w:bookmarkEnd w:id="373"/>
    </w:p>
    <w:p w14:paraId="002183B3" w14:textId="77777777" w:rsidR="007A4CC1" w:rsidRPr="00074B99" w:rsidRDefault="007A4CC1" w:rsidP="00BB63F9">
      <w:pPr>
        <w:rPr>
          <w:lang w:val="en-GB"/>
        </w:rPr>
      </w:pPr>
    </w:p>
    <w:p w14:paraId="20C61D81" w14:textId="50294A9A" w:rsidR="007A4CC1" w:rsidRPr="00074B99" w:rsidRDefault="001D04D0" w:rsidP="00243E43">
      <w:pPr>
        <w:pStyle w:val="Ttulo5"/>
        <w:rPr>
          <w:lang w:val="en-GB"/>
        </w:rPr>
      </w:pPr>
      <w:r w:rsidRPr="00074B99">
        <w:rPr>
          <w:lang w:val="en-GB"/>
        </w:rPr>
        <w:t xml:space="preserve">Best Effort Reader – BestEffort </w:t>
      </w:r>
      <w:proofErr w:type="gramStart"/>
      <w:r w:rsidRPr="00074B99">
        <w:rPr>
          <w:lang w:val="en-GB"/>
        </w:rPr>
        <w:t>Writer  (</w:t>
      </w:r>
      <w:proofErr w:type="gramEnd"/>
      <w:r w:rsidRPr="00074B99">
        <w:rPr>
          <w:lang w:val="en-GB"/>
        </w:rPr>
        <w:t>Packet Failure)</w:t>
      </w:r>
    </w:p>
    <w:p w14:paraId="09540003" w14:textId="77777777" w:rsidR="009A1758" w:rsidRPr="00074B99" w:rsidRDefault="001D04D0" w:rsidP="007D7E71">
      <w:pPr>
        <w:keepNext/>
        <w:jc w:val="center"/>
      </w:pPr>
      <w:r w:rsidRPr="00074B99">
        <w:rPr>
          <w:noProof/>
          <w:lang w:eastAsia="es-EC"/>
        </w:rPr>
        <w:drawing>
          <wp:inline distT="0" distB="0" distL="0" distR="0" wp14:anchorId="19C4A440" wp14:editId="576CFC97">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4">
                      <a:extLst>
                        <a:ext uri="{28A0092B-C50C-407E-A947-70E740481C1C}">
                          <a14:useLocalDpi xmlns:a14="http://schemas.microsoft.com/office/drawing/2010/main" val="0"/>
                        </a:ext>
                      </a:extLst>
                    </a:blip>
                    <a:srcRect b="3887"/>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4A41DF5E" w:rsidR="001D04D0" w:rsidRPr="00074B99" w:rsidRDefault="009A1758" w:rsidP="009A1758">
      <w:pPr>
        <w:pStyle w:val="Descripcin"/>
        <w:rPr>
          <w:i w:val="0"/>
        </w:rPr>
      </w:pPr>
      <w:bookmarkStart w:id="374" w:name="_Ref425169337"/>
      <w:bookmarkStart w:id="375" w:name="_Toc425414805"/>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16</w:t>
      </w:r>
      <w:r w:rsidR="007D7E71" w:rsidRPr="00074B99">
        <w:fldChar w:fldCharType="end"/>
      </w:r>
      <w:bookmarkEnd w:id="374"/>
      <w:r w:rsidRPr="00074B99">
        <w:t xml:space="preserve">. </w:t>
      </w:r>
      <w:r w:rsidRPr="00074B99">
        <w:rPr>
          <w:i w:val="0"/>
        </w:rPr>
        <w:t>Comportamiento Best Effort Reader – Best Effort Writer en interacción con estado con falla de envío de paquete.</w:t>
      </w:r>
      <w:bookmarkEnd w:id="375"/>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7D82D8CD" w:rsidR="001D04D0" w:rsidRPr="00074B99" w:rsidRDefault="00D60236" w:rsidP="00243E43">
      <w:pPr>
        <w:pStyle w:val="Ttulo4"/>
      </w:pPr>
      <w:r w:rsidRPr="00074B99">
        <w:lastRenderedPageBreak/>
        <w:t>Diagramas basados con la QoS Reliable</w:t>
      </w:r>
    </w:p>
    <w:p w14:paraId="2819B6B4" w14:textId="52D2814F" w:rsidR="00D60236" w:rsidRPr="00074B99" w:rsidRDefault="00D60236" w:rsidP="00243E43">
      <w:pPr>
        <w:pStyle w:val="Ttulo5"/>
      </w:pPr>
      <w:r w:rsidRPr="00074B99">
        <w:t>Real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eastAsia="es-EC"/>
        </w:rPr>
        <w:drawing>
          <wp:inline distT="0" distB="0" distL="0" distR="0" wp14:anchorId="7ECE3390" wp14:editId="126F8BFE">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5">
                      <a:extLst>
                        <a:ext uri="{28A0092B-C50C-407E-A947-70E740481C1C}">
                          <a14:useLocalDpi xmlns:a14="http://schemas.microsoft.com/office/drawing/2010/main" val="0"/>
                        </a:ext>
                      </a:extLst>
                    </a:blip>
                    <a:srcRect b="1600"/>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5CE93D2C" w:rsidR="00D60236" w:rsidRPr="00074B99" w:rsidRDefault="009A1758" w:rsidP="009A1758">
      <w:pPr>
        <w:pStyle w:val="Descripcin"/>
        <w:rPr>
          <w:i w:val="0"/>
        </w:rPr>
      </w:pPr>
      <w:bookmarkStart w:id="376" w:name="_Ref425169359"/>
      <w:bookmarkStart w:id="377" w:name="_Toc425414806"/>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17</w:t>
      </w:r>
      <w:r w:rsidR="007D7E71" w:rsidRPr="00074B99">
        <w:fldChar w:fldCharType="end"/>
      </w:r>
      <w:bookmarkEnd w:id="376"/>
      <w:r w:rsidRPr="00074B99">
        <w:t xml:space="preserve">. </w:t>
      </w:r>
      <w:r w:rsidRPr="00074B99">
        <w:rPr>
          <w:i w:val="0"/>
        </w:rPr>
        <w:t>Comportamiento Reliable Reader – Reliable Writer en interacción con estado.</w:t>
      </w:r>
      <w:bookmarkEnd w:id="377"/>
    </w:p>
    <w:p w14:paraId="64C99C97" w14:textId="4F8FADB5" w:rsidR="00D60236" w:rsidRPr="00074B99" w:rsidRDefault="00D60236" w:rsidP="00243E43">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eastAsia="es-EC"/>
        </w:rPr>
        <w:drawing>
          <wp:inline distT="0" distB="0" distL="0" distR="0" wp14:anchorId="20EFAD7B" wp14:editId="510AF68A">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6">
                      <a:extLst>
                        <a:ext uri="{28A0092B-C50C-407E-A947-70E740481C1C}">
                          <a14:useLocalDpi xmlns:a14="http://schemas.microsoft.com/office/drawing/2010/main" val="0"/>
                        </a:ext>
                      </a:extLst>
                    </a:blip>
                    <a:srcRect b="1680"/>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25A50548" w:rsidR="00D60236" w:rsidRPr="00074B99" w:rsidRDefault="009A1758" w:rsidP="009A1758">
      <w:pPr>
        <w:pStyle w:val="Descripcin"/>
        <w:rPr>
          <w:i w:val="0"/>
        </w:rPr>
      </w:pPr>
      <w:bookmarkStart w:id="378" w:name="_Ref425169389"/>
      <w:bookmarkStart w:id="379" w:name="_Toc425414807"/>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18</w:t>
      </w:r>
      <w:r w:rsidR="007D7E71" w:rsidRPr="00074B99">
        <w:fldChar w:fldCharType="end"/>
      </w:r>
      <w:bookmarkEnd w:id="378"/>
      <w:r w:rsidRPr="00074B99">
        <w:t xml:space="preserve">. </w:t>
      </w:r>
      <w:r w:rsidRPr="00074B99">
        <w:rPr>
          <w:i w:val="0"/>
        </w:rPr>
        <w:t>Comportamiento Reliable Reader – Reliable Writer en interacción con estado con fragmentación de datos.</w:t>
      </w:r>
      <w:bookmarkEnd w:id="379"/>
    </w:p>
    <w:p w14:paraId="5D03BCE5" w14:textId="77777777" w:rsidR="00207178" w:rsidRPr="00074B99" w:rsidRDefault="00207178" w:rsidP="00D60236"/>
    <w:p w14:paraId="73727F6B" w14:textId="5E4849E6" w:rsidR="00207178" w:rsidRPr="00074B99" w:rsidRDefault="00207178" w:rsidP="00243E43">
      <w:pPr>
        <w:pStyle w:val="Ttulo5"/>
        <w:rPr>
          <w:lang w:val="en-GB"/>
        </w:rPr>
      </w:pPr>
      <w:r w:rsidRPr="00074B99">
        <w:rPr>
          <w:lang w:val="en-GB"/>
        </w:rPr>
        <w:t xml:space="preserve">Reliable Reader—Reliable Writer (Communication Error)  </w:t>
      </w:r>
    </w:p>
    <w:p w14:paraId="39AF635A" w14:textId="77777777" w:rsidR="009A1758" w:rsidRPr="00074B99" w:rsidRDefault="00207178" w:rsidP="009A1758">
      <w:pPr>
        <w:keepNext/>
      </w:pPr>
      <w:r w:rsidRPr="00074B99">
        <w:rPr>
          <w:noProof/>
          <w:lang w:eastAsia="es-EC"/>
        </w:rPr>
        <w:drawing>
          <wp:inline distT="0" distB="0" distL="0" distR="0" wp14:anchorId="5259D24A" wp14:editId="7D513D89">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7">
                      <a:extLst>
                        <a:ext uri="{28A0092B-C50C-407E-A947-70E740481C1C}">
                          <a14:useLocalDpi xmlns:a14="http://schemas.microsoft.com/office/drawing/2010/main" val="0"/>
                        </a:ext>
                      </a:extLst>
                    </a:blip>
                    <a:srcRect b="1406"/>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3E99A48C" w:rsidR="00207178" w:rsidRPr="00074B99" w:rsidRDefault="009A1758" w:rsidP="009A1758">
      <w:pPr>
        <w:pStyle w:val="Descripcin"/>
        <w:rPr>
          <w:i w:val="0"/>
        </w:rPr>
      </w:pPr>
      <w:bookmarkStart w:id="380" w:name="_Ref425169429"/>
      <w:bookmarkStart w:id="381" w:name="_Toc425414808"/>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19</w:t>
      </w:r>
      <w:r w:rsidR="007D7E71" w:rsidRPr="00074B99">
        <w:fldChar w:fldCharType="end"/>
      </w:r>
      <w:bookmarkEnd w:id="380"/>
      <w:r w:rsidRPr="00074B99">
        <w:t xml:space="preserve">. </w:t>
      </w:r>
      <w:r w:rsidRPr="00074B99">
        <w:rPr>
          <w:i w:val="0"/>
        </w:rPr>
        <w:t>Comportamiento Reliable Reader – Reliable Writer en interacción con estado con falla en la comunicación.</w:t>
      </w:r>
      <w:bookmarkEnd w:id="381"/>
    </w:p>
    <w:p w14:paraId="40A02B8D" w14:textId="0EA787EA" w:rsidR="00207178" w:rsidRPr="00074B99" w:rsidRDefault="00207178" w:rsidP="00243E43">
      <w:pPr>
        <w:pStyle w:val="Ttulo5"/>
        <w:rPr>
          <w:lang w:val="en-GB"/>
        </w:rPr>
      </w:pPr>
      <w:r w:rsidRPr="00074B99">
        <w:rPr>
          <w:lang w:val="en-GB"/>
        </w:rPr>
        <w:lastRenderedPageBreak/>
        <w:t>Reliable Reader—Reliable Writer (Packet Failure)</w:t>
      </w:r>
    </w:p>
    <w:p w14:paraId="4C67350F" w14:textId="77777777" w:rsidR="009A1758" w:rsidRPr="00074B99" w:rsidRDefault="00207178" w:rsidP="009A1758">
      <w:pPr>
        <w:keepNext/>
        <w:jc w:val="center"/>
      </w:pPr>
      <w:r w:rsidRPr="00074B99">
        <w:rPr>
          <w:noProof/>
          <w:lang w:eastAsia="es-EC"/>
        </w:rPr>
        <w:drawing>
          <wp:inline distT="0" distB="0" distL="0" distR="0" wp14:anchorId="79A4922A" wp14:editId="55C0C559">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8">
                      <a:extLst>
                        <a:ext uri="{28A0092B-C50C-407E-A947-70E740481C1C}">
                          <a14:useLocalDpi xmlns:a14="http://schemas.microsoft.com/office/drawing/2010/main" val="0"/>
                        </a:ext>
                      </a:extLst>
                    </a:blip>
                    <a:srcRect b="833"/>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5005C47B" w:rsidR="00207178" w:rsidRPr="00074B99" w:rsidRDefault="009A1758" w:rsidP="009A1758">
      <w:pPr>
        <w:pStyle w:val="Descripcin"/>
        <w:rPr>
          <w:i w:val="0"/>
        </w:rPr>
      </w:pPr>
      <w:bookmarkStart w:id="382" w:name="_Ref425169451"/>
      <w:bookmarkStart w:id="383" w:name="_Toc425414809"/>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20</w:t>
      </w:r>
      <w:r w:rsidR="007D7E71" w:rsidRPr="00074B99">
        <w:fldChar w:fldCharType="end"/>
      </w:r>
      <w:bookmarkEnd w:id="382"/>
      <w:r w:rsidRPr="00074B99">
        <w:t xml:space="preserve">. </w:t>
      </w:r>
      <w:r w:rsidRPr="00074B99">
        <w:rPr>
          <w:i w:val="0"/>
        </w:rPr>
        <w:t>Comportamiento Reliable Reader – Reliable Writer en interacción con estado con falla de envío de paquete y con tres participantes.</w:t>
      </w:r>
      <w:bookmarkEnd w:id="383"/>
    </w:p>
    <w:p w14:paraId="67A897CC" w14:textId="18187F8C" w:rsidR="001D04D0" w:rsidRPr="00074B99" w:rsidRDefault="00207178" w:rsidP="00243E43">
      <w:pPr>
        <w:pStyle w:val="Ttulo4"/>
      </w:pPr>
      <w:r w:rsidRPr="00074B99">
        <w:lastRenderedPageBreak/>
        <w:t>Diagramas basados con la</w:t>
      </w:r>
      <w:r w:rsidR="00F72DB0" w:rsidRPr="00074B99">
        <w:t>s</w:t>
      </w:r>
      <w:r w:rsidRPr="00074B99">
        <w:t xml:space="preserve"> QoS Reliable – Best Effort</w:t>
      </w:r>
      <w:r w:rsidR="00F72DB0" w:rsidRPr="00074B99">
        <w:t xml:space="preserve"> combinados</w:t>
      </w:r>
    </w:p>
    <w:p w14:paraId="4D7EB806" w14:textId="26BEB1C8" w:rsidR="00CB4C64" w:rsidRPr="00074B99" w:rsidRDefault="00CB4C64" w:rsidP="00243E43">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eastAsia="es-EC"/>
        </w:rPr>
        <w:drawing>
          <wp:inline distT="0" distB="0" distL="0" distR="0" wp14:anchorId="4E19012D" wp14:editId="1DF1D1C8">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9">
                      <a:extLst>
                        <a:ext uri="{BEBA8EAE-BF5A-486C-A8C5-ECC9F3942E4B}">
                          <a14:imgProps xmlns:a14="http://schemas.microsoft.com/office/drawing/2010/main">
                            <a14:imgLayer r:embed="rId120">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15AF8FD4" w:rsidR="00207178" w:rsidRPr="00074B99" w:rsidRDefault="009A1758" w:rsidP="00F72DB0">
      <w:pPr>
        <w:pStyle w:val="Descripcin"/>
        <w:rPr>
          <w:i w:val="0"/>
        </w:rPr>
      </w:pPr>
      <w:bookmarkStart w:id="384" w:name="_Ref425169507"/>
      <w:bookmarkStart w:id="385" w:name="_Toc425414810"/>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21</w:t>
      </w:r>
      <w:r w:rsidR="007D7E71" w:rsidRPr="00074B99">
        <w:fldChar w:fldCharType="end"/>
      </w:r>
      <w:bookmarkEnd w:id="384"/>
      <w:r w:rsidRPr="00074B99">
        <w:t xml:space="preserve">. </w:t>
      </w:r>
      <w:r w:rsidRPr="00074B99">
        <w:rPr>
          <w:i w:val="0"/>
        </w:rPr>
        <w:t xml:space="preserve">Comportamiento Reliable Writer </w:t>
      </w:r>
      <w:r w:rsidR="00F72DB0" w:rsidRPr="00074B99">
        <w:rPr>
          <w:i w:val="0"/>
        </w:rPr>
        <w:t>–</w:t>
      </w:r>
      <w:r w:rsidRPr="00074B99">
        <w:rPr>
          <w:i w:val="0"/>
        </w:rPr>
        <w:t xml:space="preserve"> </w:t>
      </w:r>
      <w:r w:rsidR="00F72DB0" w:rsidRPr="00074B99">
        <w:rPr>
          <w:i w:val="0"/>
        </w:rPr>
        <w:t>Best Effort Reader en interacción con estado.</w:t>
      </w:r>
      <w:bookmarkEnd w:id="385"/>
    </w:p>
    <w:p w14:paraId="18B5193D" w14:textId="41C8A1EE" w:rsidR="00CB4C64" w:rsidRPr="00074B99" w:rsidRDefault="00CB4C64" w:rsidP="00243E43">
      <w:pPr>
        <w:pStyle w:val="Ttulo5"/>
        <w:rPr>
          <w:lang w:val="en-GB"/>
        </w:rPr>
      </w:pPr>
      <w:r w:rsidRPr="00074B99">
        <w:rPr>
          <w:lang w:val="en-GB"/>
        </w:rPr>
        <w:lastRenderedPageBreak/>
        <w:t xml:space="preserve">Reliable Writer—Best </w:t>
      </w:r>
      <w:proofErr w:type="gramStart"/>
      <w:r w:rsidRPr="00074B99">
        <w:rPr>
          <w:lang w:val="en-GB"/>
        </w:rPr>
        <w:t>Effort  Reader</w:t>
      </w:r>
      <w:proofErr w:type="gramEnd"/>
      <w:r w:rsidRPr="00074B99">
        <w:rPr>
          <w:lang w:val="en-GB"/>
        </w:rPr>
        <w:t xml:space="preserve"> (Packet Failure)</w:t>
      </w:r>
    </w:p>
    <w:p w14:paraId="3388107C" w14:textId="77777777" w:rsidR="00F72DB0" w:rsidRPr="00074B99" w:rsidRDefault="00CB4C64" w:rsidP="00F72DB0">
      <w:pPr>
        <w:keepNext/>
        <w:jc w:val="center"/>
      </w:pPr>
      <w:r w:rsidRPr="00074B99">
        <w:rPr>
          <w:noProof/>
          <w:lang w:eastAsia="es-EC"/>
        </w:rPr>
        <w:drawing>
          <wp:inline distT="0" distB="0" distL="0" distR="0" wp14:anchorId="074B697C" wp14:editId="33B363DB">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1">
                      <a:extLst>
                        <a:ext uri="{BEBA8EAE-BF5A-486C-A8C5-ECC9F3942E4B}">
                          <a14:imgProps xmlns:a14="http://schemas.microsoft.com/office/drawing/2010/main">
                            <a14:imgLayer r:embed="rId122">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10EA7E4C" w:rsidR="00CB4C64" w:rsidRPr="00074B99" w:rsidRDefault="00F72DB0" w:rsidP="00F72DB0">
      <w:pPr>
        <w:pStyle w:val="Descripcin"/>
        <w:rPr>
          <w:i w:val="0"/>
        </w:rPr>
      </w:pPr>
      <w:bookmarkStart w:id="386" w:name="_Ref425169537"/>
      <w:bookmarkStart w:id="387" w:name="_Toc425414811"/>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22</w:t>
      </w:r>
      <w:r w:rsidR="007D7E71" w:rsidRPr="00074B99">
        <w:fldChar w:fldCharType="end"/>
      </w:r>
      <w:bookmarkEnd w:id="386"/>
      <w:r w:rsidRPr="00074B99">
        <w:t xml:space="preserve">. </w:t>
      </w:r>
      <w:r w:rsidRPr="00074B99">
        <w:rPr>
          <w:i w:val="0"/>
        </w:rPr>
        <w:t>Comportamiento Reliable Writer – Best Effort Reader en interacción con estado con falla en el envío de paquetes.</w:t>
      </w:r>
      <w:bookmarkEnd w:id="387"/>
    </w:p>
    <w:p w14:paraId="5EBD4670" w14:textId="5ED9B060" w:rsidR="00CB4C64" w:rsidRPr="00074B99" w:rsidRDefault="00CB4C64" w:rsidP="00243E43">
      <w:pPr>
        <w:pStyle w:val="Ttulo3"/>
      </w:pPr>
      <w:bookmarkStart w:id="388" w:name="_Toc425414532"/>
      <w:r w:rsidRPr="00074B99">
        <w:lastRenderedPageBreak/>
        <w:t>Diagramas de interacción sin estado</w:t>
      </w:r>
      <w:bookmarkEnd w:id="388"/>
    </w:p>
    <w:p w14:paraId="7778C069" w14:textId="77777777" w:rsidR="00CB4C64" w:rsidRPr="00074B99" w:rsidRDefault="00CB4C64" w:rsidP="00243E43">
      <w:pPr>
        <w:pStyle w:val="Ttulo4"/>
      </w:pPr>
      <w:r w:rsidRPr="00074B99">
        <w:t>Diagrama basado con la QoS Best Effort</w:t>
      </w:r>
    </w:p>
    <w:p w14:paraId="4805B30D" w14:textId="60F123DF" w:rsidR="00CB4C64" w:rsidRPr="00074B99" w:rsidRDefault="00CB4C64" w:rsidP="00243E43">
      <w:pPr>
        <w:pStyle w:val="Ttulo5"/>
        <w:rPr>
          <w:lang w:val="en-GB"/>
        </w:rPr>
      </w:pPr>
      <w:r w:rsidRPr="00074B99">
        <w:rPr>
          <w:lang w:val="en-GB"/>
        </w:rPr>
        <w:t>Best</w:t>
      </w:r>
      <w:r w:rsidR="00F72DB0" w:rsidRPr="00074B99">
        <w:rPr>
          <w:lang w:val="en-GB"/>
        </w:rPr>
        <w:t xml:space="preserve"> </w:t>
      </w:r>
      <w:r w:rsidRPr="00074B99">
        <w:rPr>
          <w:lang w:val="en-GB"/>
        </w:rPr>
        <w:t xml:space="preserve">Effort Reader –- Best Effort Writer </w:t>
      </w:r>
    </w:p>
    <w:p w14:paraId="24AC72C4" w14:textId="77777777" w:rsidR="00F72DB0" w:rsidRPr="00074B99" w:rsidRDefault="008416A9" w:rsidP="008A1AAC">
      <w:pPr>
        <w:keepNext/>
        <w:jc w:val="center"/>
      </w:pPr>
      <w:r w:rsidRPr="00074B99">
        <w:rPr>
          <w:noProof/>
          <w:lang w:eastAsia="es-EC"/>
        </w:rPr>
        <w:drawing>
          <wp:inline distT="0" distB="0" distL="0" distR="0" wp14:anchorId="6E5A97B4" wp14:editId="2518EE0E">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3">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1953B97D" w:rsidR="00CB4C64" w:rsidRPr="00074B99" w:rsidRDefault="00F72DB0" w:rsidP="00F72DB0">
      <w:pPr>
        <w:pStyle w:val="Descripcin"/>
        <w:rPr>
          <w:i w:val="0"/>
        </w:rPr>
      </w:pPr>
      <w:bookmarkStart w:id="389" w:name="_Ref425169573"/>
      <w:bookmarkStart w:id="390" w:name="_Toc425414812"/>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23</w:t>
      </w:r>
      <w:r w:rsidR="007D7E71" w:rsidRPr="00074B99">
        <w:fldChar w:fldCharType="end"/>
      </w:r>
      <w:bookmarkEnd w:id="389"/>
      <w:r w:rsidRPr="00074B99">
        <w:t xml:space="preserve">. </w:t>
      </w:r>
      <w:r w:rsidRPr="00074B99">
        <w:rPr>
          <w:i w:val="0"/>
        </w:rPr>
        <w:t>Comportamiento Best Effort Reader – Best Effort Writer en interacción sin estado.</w:t>
      </w:r>
      <w:bookmarkEnd w:id="390"/>
    </w:p>
    <w:p w14:paraId="26058CDB" w14:textId="77777777" w:rsidR="008416A9" w:rsidRPr="00074B99" w:rsidRDefault="008416A9" w:rsidP="00243E43">
      <w:pPr>
        <w:pStyle w:val="Ttulo4"/>
      </w:pPr>
      <w:r w:rsidRPr="00074B99">
        <w:lastRenderedPageBreak/>
        <w:t>Diagrama basado con la QoS Reliable – Best Effort</w:t>
      </w:r>
    </w:p>
    <w:p w14:paraId="3DF97F61" w14:textId="39ED2980" w:rsidR="008416A9" w:rsidRPr="00074B99" w:rsidRDefault="008416A9" w:rsidP="00243E43">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eastAsia="es-EC"/>
        </w:rPr>
        <w:drawing>
          <wp:inline distT="0" distB="0" distL="0" distR="0" wp14:anchorId="7FCA9D59" wp14:editId="5725EC61">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4">
                      <a:extLst>
                        <a:ext uri="{BEBA8EAE-BF5A-486C-A8C5-ECC9F3942E4B}">
                          <a14:imgProps xmlns:a14="http://schemas.microsoft.com/office/drawing/2010/main">
                            <a14:imgLayer r:embed="rId125">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786282D0" w:rsidR="008416A9" w:rsidRPr="00074B99" w:rsidRDefault="00F72DB0" w:rsidP="00F72DB0">
      <w:pPr>
        <w:pStyle w:val="Descripcin"/>
        <w:rPr>
          <w:i w:val="0"/>
        </w:rPr>
      </w:pPr>
      <w:bookmarkStart w:id="391" w:name="_Ref425169595"/>
      <w:bookmarkStart w:id="392" w:name="_Toc425414813"/>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24</w:t>
      </w:r>
      <w:r w:rsidR="007D7E71" w:rsidRPr="00074B99">
        <w:fldChar w:fldCharType="end"/>
      </w:r>
      <w:bookmarkEnd w:id="391"/>
      <w:r w:rsidRPr="00074B99">
        <w:t xml:space="preserve">. </w:t>
      </w:r>
      <w:r w:rsidRPr="00074B99">
        <w:rPr>
          <w:i w:val="0"/>
        </w:rPr>
        <w:t>Comportamiento Reliable Writer – Best Effort Reader en interacción sin estado.</w:t>
      </w:r>
      <w:bookmarkEnd w:id="392"/>
    </w:p>
    <w:p w14:paraId="026931BF" w14:textId="275D7201" w:rsidR="0036652E" w:rsidRPr="00074B99" w:rsidRDefault="0036652E" w:rsidP="00243E43">
      <w:pPr>
        <w:pStyle w:val="Ttulo3"/>
      </w:pPr>
      <w:bookmarkStart w:id="393" w:name="_Toc425414533"/>
      <w:r w:rsidRPr="00074B99">
        <w:lastRenderedPageBreak/>
        <w:t>Diagramas híbridos (con estado y sin estado)</w:t>
      </w:r>
      <w:bookmarkEnd w:id="393"/>
    </w:p>
    <w:p w14:paraId="18A62C14" w14:textId="436DB136" w:rsidR="0036652E" w:rsidRPr="00074B99" w:rsidRDefault="0036652E" w:rsidP="00243E43">
      <w:pPr>
        <w:pStyle w:val="Ttulo5"/>
        <w:rPr>
          <w:lang w:val="en-GB"/>
        </w:rPr>
      </w:pPr>
      <w:r w:rsidRPr="00074B99">
        <w:rPr>
          <w:lang w:val="en-GB"/>
        </w:rPr>
        <w:t xml:space="preserve">Reliable Stateless Writer – Reliable Stateful Reader </w:t>
      </w:r>
    </w:p>
    <w:p w14:paraId="017D1624" w14:textId="77777777" w:rsidR="00F72DB0" w:rsidRPr="00074B99" w:rsidRDefault="000719FA" w:rsidP="00F72DB0">
      <w:pPr>
        <w:keepNext/>
      </w:pPr>
      <w:r w:rsidRPr="00074B99">
        <w:rPr>
          <w:noProof/>
          <w:lang w:eastAsia="es-EC"/>
        </w:rPr>
        <w:drawing>
          <wp:inline distT="0" distB="0" distL="0" distR="0" wp14:anchorId="52B2B7DF" wp14:editId="37937572">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6">
                      <a:extLst>
                        <a:ext uri="{28A0092B-C50C-407E-A947-70E740481C1C}">
                          <a14:useLocalDpi xmlns:a14="http://schemas.microsoft.com/office/drawing/2010/main" val="0"/>
                        </a:ext>
                      </a:extLst>
                    </a:blip>
                    <a:srcRect b="1482"/>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790507D5" w:rsidR="0036652E" w:rsidRPr="00074B99" w:rsidRDefault="00F72DB0" w:rsidP="00F72DB0">
      <w:pPr>
        <w:pStyle w:val="Descripcin"/>
        <w:rPr>
          <w:i w:val="0"/>
        </w:rPr>
      </w:pPr>
      <w:bookmarkStart w:id="394" w:name="_Ref425169611"/>
      <w:bookmarkStart w:id="395" w:name="_Toc425414814"/>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25</w:t>
      </w:r>
      <w:r w:rsidR="007D7E71" w:rsidRPr="00074B99">
        <w:fldChar w:fldCharType="end"/>
      </w:r>
      <w:bookmarkEnd w:id="394"/>
      <w:r w:rsidRPr="00074B99">
        <w:t xml:space="preserve">. </w:t>
      </w:r>
      <w:r w:rsidRPr="00074B99">
        <w:rPr>
          <w:i w:val="0"/>
        </w:rPr>
        <w:t>Comportamiento Reliable Stateless Writer sin estado – Reliable Stateful Reader con estado.</w:t>
      </w:r>
      <w:bookmarkEnd w:id="395"/>
    </w:p>
    <w:p w14:paraId="500F49B2" w14:textId="49E6C21D" w:rsidR="00713FCB" w:rsidRPr="00074B99" w:rsidRDefault="00713FCB" w:rsidP="00243E43">
      <w:pPr>
        <w:pStyle w:val="Ttulo3"/>
      </w:pPr>
      <w:bookmarkStart w:id="396" w:name="_Toc425414534"/>
      <w:r w:rsidRPr="00074B99">
        <w:lastRenderedPageBreak/>
        <w:t>Protocolo Descubrimiento</w:t>
      </w:r>
      <w:bookmarkEnd w:id="396"/>
    </w:p>
    <w:p w14:paraId="758B24AD" w14:textId="77777777" w:rsidR="00713FCB" w:rsidRPr="00074B99" w:rsidRDefault="00713FCB" w:rsidP="00243E43">
      <w:pPr>
        <w:pStyle w:val="Ttulo4"/>
      </w:pPr>
      <w:r w:rsidRPr="00074B99">
        <w:t>Resumen de tráfico de Descubrimiento</w:t>
      </w:r>
    </w:p>
    <w:p w14:paraId="760AFA14" w14:textId="77777777" w:rsidR="00713FCB" w:rsidRPr="00074B99" w:rsidRDefault="00713FCB" w:rsidP="00243E43">
      <w:pPr>
        <w:pStyle w:val="Ttulo5"/>
      </w:pPr>
      <w:r w:rsidRPr="00074B99">
        <w:t>Fase de Descubrimiento de Participantes.</w:t>
      </w:r>
    </w:p>
    <w:p w14:paraId="06332F0B" w14:textId="77777777" w:rsidR="00F72DB0" w:rsidRPr="00074B99" w:rsidRDefault="00713FCB" w:rsidP="00F72DB0">
      <w:pPr>
        <w:keepNext/>
        <w:ind w:firstLine="0"/>
        <w:jc w:val="center"/>
      </w:pPr>
      <w:r w:rsidRPr="00074B99">
        <w:rPr>
          <w:b/>
          <w:noProof/>
          <w:lang w:eastAsia="es-EC"/>
        </w:rPr>
        <w:drawing>
          <wp:inline distT="0" distB="0" distL="0" distR="0" wp14:anchorId="09F08150" wp14:editId="149BE101">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a:extLst>
                        <a:ext uri="{28A0092B-C50C-407E-A947-70E740481C1C}">
                          <a14:useLocalDpi xmlns:a14="http://schemas.microsoft.com/office/drawing/2010/main" val="0"/>
                        </a:ext>
                      </a:extLst>
                    </a:blip>
                    <a:srcRect t="778" b="3910"/>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7D87A95D" w:rsidR="00713FCB" w:rsidRPr="00074B99" w:rsidRDefault="00F72DB0" w:rsidP="00F72DB0">
      <w:pPr>
        <w:pStyle w:val="Descripcin"/>
        <w:rPr>
          <w:b/>
          <w:i w:val="0"/>
        </w:rPr>
      </w:pPr>
      <w:bookmarkStart w:id="397" w:name="_Ref425169625"/>
      <w:bookmarkStart w:id="398" w:name="_Toc425414815"/>
      <w:r w:rsidRPr="00074B99">
        <w:t xml:space="preserve">Figura </w:t>
      </w:r>
      <w:r w:rsidR="007D7E71" w:rsidRPr="00074B99">
        <w:fldChar w:fldCharType="begin"/>
      </w:r>
      <w:r w:rsidR="007D7E71" w:rsidRPr="00074B99">
        <w:instrText xml:space="preserve"> STYLEREF 1 \s </w:instrText>
      </w:r>
      <w:r w:rsidR="007D7E71" w:rsidRPr="00074B99">
        <w:fldChar w:fldCharType="separate"/>
      </w:r>
      <w:r w:rsidR="0020142C" w:rsidRPr="00074B99">
        <w:rPr>
          <w:noProof/>
        </w:rPr>
        <w:t>3</w:t>
      </w:r>
      <w:r w:rsidR="007D7E71" w:rsidRPr="00074B99">
        <w:fldChar w:fldCharType="end"/>
      </w:r>
      <w:r w:rsidR="007D7E71" w:rsidRPr="00074B99">
        <w:noBreakHyphen/>
      </w:r>
      <w:r w:rsidR="007D7E71" w:rsidRPr="00074B99">
        <w:fldChar w:fldCharType="begin"/>
      </w:r>
      <w:r w:rsidR="007D7E71" w:rsidRPr="00074B99">
        <w:instrText xml:space="preserve"> SEQ Figura \* ARABIC \s 1 </w:instrText>
      </w:r>
      <w:r w:rsidR="007D7E71" w:rsidRPr="00074B99">
        <w:fldChar w:fldCharType="separate"/>
      </w:r>
      <w:r w:rsidR="0020142C" w:rsidRPr="00074B99">
        <w:rPr>
          <w:noProof/>
        </w:rPr>
        <w:t>26</w:t>
      </w:r>
      <w:r w:rsidR="007D7E71" w:rsidRPr="00074B99">
        <w:fldChar w:fldCharType="end"/>
      </w:r>
      <w:bookmarkEnd w:id="397"/>
      <w:r w:rsidRPr="00074B99">
        <w:t xml:space="preserve">. </w:t>
      </w:r>
      <w:r w:rsidRPr="00074B99">
        <w:rPr>
          <w:i w:val="0"/>
        </w:rPr>
        <w:t>Fases de descubrimiento de participantes.</w:t>
      </w:r>
      <w:bookmarkEnd w:id="398"/>
    </w:p>
    <w:p w14:paraId="100DE2C8" w14:textId="77777777" w:rsidR="000719FA" w:rsidRPr="00074B99" w:rsidRDefault="000719FA" w:rsidP="008416A9"/>
    <w:p w14:paraId="7AFD47E3" w14:textId="77777777" w:rsidR="00C9345A" w:rsidRPr="00074B99" w:rsidRDefault="00C9345A" w:rsidP="00C9345A">
      <w:pPr>
        <w:pStyle w:val="Ttulo1"/>
        <w:numPr>
          <w:ilvl w:val="0"/>
          <w:numId w:val="0"/>
        </w:numPr>
        <w:ind w:left="360"/>
        <w:sectPr w:rsidR="00C9345A" w:rsidRPr="00074B99" w:rsidSect="00207178">
          <w:headerReference w:type="default" r:id="rId128"/>
          <w:footnotePr>
            <w:pos w:val="beneathText"/>
          </w:footnotePr>
          <w:pgSz w:w="23814" w:h="16840" w:orient="landscape" w:code="8"/>
          <w:pgMar w:top="1440" w:right="1440" w:bottom="1440" w:left="1440" w:header="720" w:footer="720" w:gutter="0"/>
          <w:cols w:space="720"/>
          <w:docGrid w:linePitch="360"/>
        </w:sectPr>
      </w:pPr>
    </w:p>
    <w:p w14:paraId="0A33079E" w14:textId="0430DAAE" w:rsidR="005E7D11" w:rsidRPr="00074B99" w:rsidRDefault="007143DA" w:rsidP="005E7D11">
      <w:pPr>
        <w:pStyle w:val="Ttulo2"/>
      </w:pPr>
      <w:bookmarkStart w:id="399" w:name="_Toc425414535"/>
      <w:r w:rsidRPr="00074B99">
        <w:rPr>
          <w:caps w:val="0"/>
        </w:rPr>
        <w:lastRenderedPageBreak/>
        <w:t>DIAGRAMAS DE INTERACCIÓN DEL PROTOCOLO RTPS</w:t>
      </w:r>
      <w:bookmarkEnd w:id="399"/>
    </w:p>
    <w:p w14:paraId="62B7F277" w14:textId="3AB2F538" w:rsidR="005E7D11" w:rsidRPr="00074B99" w:rsidRDefault="003E1554" w:rsidP="005E7D11">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20142C" w:rsidRPr="00074B99">
        <w:t>3.4</w:t>
      </w:r>
      <w:r w:rsidRPr="00074B99">
        <w:fldChar w:fldCharType="end"/>
      </w:r>
      <w:r w:rsidRPr="00074B99">
        <w:t xml:space="preserve"> </w:t>
      </w:r>
    </w:p>
    <w:p w14:paraId="45DDB6AB" w14:textId="77777777" w:rsidR="005E7D11" w:rsidRPr="00074B99" w:rsidRDefault="005E7D11" w:rsidP="005E7D11">
      <w:pPr>
        <w:pStyle w:val="Ttulo3"/>
      </w:pPr>
      <w:bookmarkStart w:id="400" w:name="_Toc425414536"/>
      <w:r w:rsidRPr="00074B99">
        <w:t>Diagramas de interaccion con Estado</w:t>
      </w:r>
      <w:bookmarkEnd w:id="400"/>
    </w:p>
    <w:p w14:paraId="65B58620" w14:textId="77777777" w:rsidR="005E7D11" w:rsidRPr="00074B99" w:rsidRDefault="005E7D11" w:rsidP="005E7D11">
      <w:pPr>
        <w:pStyle w:val="Ttulo4"/>
      </w:pPr>
      <w:r w:rsidRPr="00074B99">
        <w:t>Diagramas basados con la QoS Best Effort</w:t>
      </w:r>
    </w:p>
    <w:p w14:paraId="7FE768D1" w14:textId="7F7C0FB8" w:rsidR="005E7D11" w:rsidRPr="00074B99" w:rsidRDefault="005E7D11" w:rsidP="005E7D11">
      <w:pPr>
        <w:pStyle w:val="Ttulo5"/>
        <w:rPr>
          <w:lang w:val="en-GB"/>
        </w:rPr>
      </w:pPr>
      <w:r w:rsidRPr="00074B99">
        <w:rPr>
          <w:lang w:val="en-GB"/>
        </w:rPr>
        <w:t>Best Effort Reader – Best Effort Writer</w:t>
      </w:r>
    </w:p>
    <w:p w14:paraId="5DA4B022" w14:textId="594FD728" w:rsidR="003E1554" w:rsidRPr="00074B99" w:rsidRDefault="003E1554" w:rsidP="003E1554">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15</w:t>
      </w:r>
      <w:r w:rsidRPr="00074B99">
        <w:fldChar w:fldCharType="end"/>
      </w:r>
      <w:r w:rsidRPr="00074B99">
        <w:t>.</w:t>
      </w:r>
    </w:p>
    <w:p w14:paraId="6BAD090B" w14:textId="77777777" w:rsidR="005E7D11" w:rsidRPr="00074B99" w:rsidRDefault="005E7D11" w:rsidP="005A30FB">
      <w:pPr>
        <w:pStyle w:val="Prrafodelista"/>
        <w:numPr>
          <w:ilvl w:val="0"/>
          <w:numId w:val="62"/>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6840D338"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19F3FEA9" w14:textId="77777777" w:rsidR="005E7D11" w:rsidRPr="00074B99" w:rsidRDefault="005E7D11" w:rsidP="005A30FB">
      <w:pPr>
        <w:pStyle w:val="Prrafodelista"/>
        <w:numPr>
          <w:ilvl w:val="0"/>
          <w:numId w:val="62"/>
        </w:numPr>
      </w:pPr>
      <w:r w:rsidRPr="00074B99">
        <w:t xml:space="preserve">La operación </w:t>
      </w:r>
      <w:r w:rsidRPr="00074B99">
        <w:rPr>
          <w:i/>
        </w:rPr>
        <w:t xml:space="preserve">new_change </w:t>
      </w:r>
      <w:r w:rsidRPr="00074B99">
        <w:t>retorna.</w:t>
      </w:r>
    </w:p>
    <w:p w14:paraId="407D61C7"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251CD49B"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5E14F275" w14:textId="77777777" w:rsidR="005E7D11" w:rsidRPr="00074B99" w:rsidRDefault="005E7D11" w:rsidP="005A30FB">
      <w:pPr>
        <w:pStyle w:val="Prrafodelista"/>
        <w:numPr>
          <w:ilvl w:val="0"/>
          <w:numId w:val="62"/>
        </w:numPr>
      </w:pPr>
      <w:r w:rsidRPr="00074B99">
        <w:t xml:space="preserve">La operación </w:t>
      </w:r>
      <w:r w:rsidRPr="00074B99">
        <w:rPr>
          <w:i/>
        </w:rPr>
        <w:t xml:space="preserve">notify_change </w:t>
      </w:r>
      <w:r w:rsidRPr="00074B99">
        <w:t xml:space="preserve"> retorna.</w:t>
      </w:r>
    </w:p>
    <w:p w14:paraId="64A65C87" w14:textId="77777777" w:rsidR="005E7D11" w:rsidRPr="00074B99" w:rsidRDefault="005E7D11" w:rsidP="005A30FB">
      <w:pPr>
        <w:pStyle w:val="Prrafodelista"/>
        <w:numPr>
          <w:ilvl w:val="0"/>
          <w:numId w:val="62"/>
        </w:numPr>
      </w:pPr>
      <w:r w:rsidRPr="00074B99">
        <w:t xml:space="preserve">La operación </w:t>
      </w:r>
      <w:r w:rsidRPr="00074B99">
        <w:rPr>
          <w:i/>
        </w:rPr>
        <w:t>add_change</w:t>
      </w:r>
      <w:r w:rsidRPr="00074B99">
        <w:rPr>
          <w:i/>
        </w:rPr>
        <w:softHyphen/>
      </w:r>
      <w:r w:rsidRPr="00074B99">
        <w:t xml:space="preserve"> retorna.</w:t>
      </w:r>
    </w:p>
    <w:p w14:paraId="5D3881B4" w14:textId="77777777" w:rsidR="005E7D11" w:rsidRPr="00074B99" w:rsidRDefault="005E7D11" w:rsidP="005A30FB">
      <w:pPr>
        <w:pStyle w:val="Prrafodelista"/>
        <w:numPr>
          <w:ilvl w:val="0"/>
          <w:numId w:val="62"/>
        </w:numPr>
      </w:pPr>
      <w:r w:rsidRPr="00074B99">
        <w:t xml:space="preserve">La operación </w:t>
      </w:r>
      <w:r w:rsidRPr="00074B99">
        <w:rPr>
          <w:i/>
        </w:rPr>
        <w:t>write</w:t>
      </w:r>
      <w:r w:rsidRPr="00074B99">
        <w:t xml:space="preserve"> retorna. El usuario ha completado la acción de escritura de datos.</w:t>
      </w:r>
    </w:p>
    <w:p w14:paraId="5BD4CE59"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FD251F" w14:textId="77777777" w:rsidR="005E7D11" w:rsidRPr="00074B99" w:rsidRDefault="005E7D11" w:rsidP="005A30FB">
      <w:pPr>
        <w:pStyle w:val="Prrafodelista"/>
        <w:numPr>
          <w:ilvl w:val="0"/>
          <w:numId w:val="62"/>
        </w:numPr>
      </w:pPr>
      <w:r w:rsidRPr="00074B99">
        <w:t xml:space="preserve">La operación </w:t>
      </w:r>
      <w:r w:rsidRPr="00074B99">
        <w:rPr>
          <w:i/>
        </w:rPr>
        <w:t>unsent_changes</w:t>
      </w:r>
      <w:r w:rsidRPr="00074B99">
        <w:t xml:space="preserve"> retorna.</w:t>
      </w:r>
    </w:p>
    <w:p w14:paraId="4385C23F"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79B643" w14:textId="77777777" w:rsidR="005E7D11" w:rsidRPr="00074B99" w:rsidRDefault="005E7D11" w:rsidP="005A30FB">
      <w:pPr>
        <w:pStyle w:val="Prrafodelista"/>
        <w:numPr>
          <w:ilvl w:val="0"/>
          <w:numId w:val="62"/>
        </w:numPr>
      </w:pPr>
      <w:r w:rsidRPr="00074B99">
        <w:lastRenderedPageBreak/>
        <w:t xml:space="preserve">La operación </w:t>
      </w:r>
      <w:r w:rsidRPr="00074B99">
        <w:rPr>
          <w:i/>
        </w:rPr>
        <w:t>can_send</w:t>
      </w:r>
      <w:r w:rsidRPr="00074B99">
        <w:t xml:space="preserve"> retorna.</w:t>
      </w:r>
    </w:p>
    <w:p w14:paraId="41521E34"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65D8018" w14:textId="77777777" w:rsidR="005E7D11" w:rsidRPr="00074B99" w:rsidRDefault="005E7D11" w:rsidP="005A30FB">
      <w:pPr>
        <w:pStyle w:val="Prrafodelista"/>
        <w:numPr>
          <w:ilvl w:val="0"/>
          <w:numId w:val="62"/>
        </w:numPr>
      </w:pPr>
      <w:r w:rsidRPr="00074B99">
        <w:t xml:space="preserve">La operación </w:t>
      </w:r>
      <w:r w:rsidRPr="00074B99">
        <w:rPr>
          <w:i/>
        </w:rPr>
        <w:t>remove_change</w:t>
      </w:r>
      <w:r w:rsidRPr="00074B99">
        <w:t xml:space="preserve"> retorna.</w:t>
      </w:r>
    </w:p>
    <w:p w14:paraId="4C07CBF8" w14:textId="77777777" w:rsidR="005E7D11" w:rsidRPr="00074B99" w:rsidRDefault="005E7D11" w:rsidP="005A30FB">
      <w:pPr>
        <w:pStyle w:val="Prrafodelista"/>
        <w:numPr>
          <w:ilvl w:val="0"/>
          <w:numId w:val="62"/>
        </w:numPr>
      </w:pPr>
      <w:r w:rsidRPr="00074B99">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228CC39" w14:textId="77777777" w:rsidR="005E7D11" w:rsidRPr="00074B99" w:rsidRDefault="005E7D11" w:rsidP="005A30FB">
      <w:pPr>
        <w:pStyle w:val="Prrafodelista"/>
        <w:numPr>
          <w:ilvl w:val="0"/>
          <w:numId w:val="62"/>
        </w:numPr>
      </w:pPr>
      <w:r w:rsidRPr="00074B99">
        <w:t xml:space="preserve">La operación </w:t>
      </w:r>
      <w:r w:rsidRPr="00074B99">
        <w:rPr>
          <w:i/>
        </w:rPr>
        <w:t xml:space="preserve">serialize </w:t>
      </w:r>
      <w:r w:rsidRPr="00074B99">
        <w:t xml:space="preserve"> retorna.</w:t>
      </w:r>
    </w:p>
    <w:p w14:paraId="522F8C75" w14:textId="77777777" w:rsidR="005E7D11" w:rsidRPr="00074B99" w:rsidRDefault="005E7D11" w:rsidP="005A30FB">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052C57F9" w14:textId="77777777" w:rsidR="005E7D11" w:rsidRPr="00074B99" w:rsidRDefault="005E7D11" w:rsidP="005A30FB">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1379B6A" w14:textId="77777777" w:rsidR="005E7D11" w:rsidRPr="00074B99" w:rsidRDefault="005E7D11" w:rsidP="005A30FB">
      <w:pPr>
        <w:pStyle w:val="Prrafodelista"/>
        <w:numPr>
          <w:ilvl w:val="0"/>
          <w:numId w:val="62"/>
        </w:numPr>
      </w:pPr>
      <w:r w:rsidRPr="00074B99">
        <w:t xml:space="preserve">La operación </w:t>
      </w:r>
      <w:r w:rsidRPr="00074B99">
        <w:rPr>
          <w:i/>
        </w:rPr>
        <w:t>encoded</w:t>
      </w:r>
      <w:r w:rsidRPr="00074B99">
        <w:rPr>
          <w:i/>
        </w:rPr>
        <w:softHyphen/>
        <w:t>_message retorna.</w:t>
      </w:r>
    </w:p>
    <w:p w14:paraId="1D51EE94" w14:textId="77777777" w:rsidR="005E7D11" w:rsidRPr="00074B99" w:rsidRDefault="005E7D11" w:rsidP="005A30FB">
      <w:pPr>
        <w:pStyle w:val="Prrafodelista"/>
        <w:numPr>
          <w:ilvl w:val="0"/>
          <w:numId w:val="62"/>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B3A58AA"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86854BD"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587AE8E" w14:textId="77777777" w:rsidR="005E7D11" w:rsidRPr="00074B99" w:rsidRDefault="005E7D11" w:rsidP="005A30FB">
      <w:pPr>
        <w:pStyle w:val="Prrafodelista"/>
        <w:numPr>
          <w:ilvl w:val="0"/>
          <w:numId w:val="62"/>
        </w:numPr>
      </w:pPr>
      <w:r w:rsidRPr="00074B99">
        <w:t xml:space="preserve">La operación </w:t>
      </w:r>
      <w:r w:rsidRPr="00074B99">
        <w:rPr>
          <w:i/>
        </w:rPr>
        <w:t>doDecode</w:t>
      </w:r>
      <w:r w:rsidRPr="00074B99">
        <w:t xml:space="preserve"> retorna.</w:t>
      </w:r>
    </w:p>
    <w:p w14:paraId="1140338A" w14:textId="77777777" w:rsidR="005E7D11" w:rsidRPr="00074B99" w:rsidRDefault="005E7D11" w:rsidP="005A30FB">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05E037" w14:textId="77777777" w:rsidR="005E7D11" w:rsidRPr="00074B99" w:rsidRDefault="005E7D11" w:rsidP="005A30FB">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77788D3" w14:textId="77777777" w:rsidR="005E7D11" w:rsidRPr="00074B99" w:rsidRDefault="005E7D11" w:rsidP="005A30FB">
      <w:pPr>
        <w:pStyle w:val="Prrafodelista"/>
        <w:numPr>
          <w:ilvl w:val="0"/>
          <w:numId w:val="62"/>
        </w:numPr>
      </w:pPr>
      <w:r w:rsidRPr="00074B99">
        <w:t xml:space="preserve">La operación </w:t>
      </w:r>
      <w:r w:rsidRPr="00074B99">
        <w:rPr>
          <w:i/>
        </w:rPr>
        <w:t>deserialize_data</w:t>
      </w:r>
      <w:r w:rsidRPr="00074B99">
        <w:t xml:space="preserve"> retorna.</w:t>
      </w:r>
    </w:p>
    <w:p w14:paraId="6FC9079A" w14:textId="77777777" w:rsidR="005E7D11" w:rsidRPr="00074B99" w:rsidRDefault="005E7D11" w:rsidP="005A30FB">
      <w:pPr>
        <w:pStyle w:val="Prrafodelista"/>
        <w:numPr>
          <w:ilvl w:val="0"/>
          <w:numId w:val="62"/>
        </w:numPr>
      </w:pPr>
      <w:r w:rsidRPr="00074B99">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 para la verificación de números de secuencia recibidos.</w:t>
      </w:r>
    </w:p>
    <w:p w14:paraId="0E358FF1" w14:textId="77777777" w:rsidR="005E7D11" w:rsidRPr="00074B99" w:rsidRDefault="005E7D11" w:rsidP="005A30FB">
      <w:pPr>
        <w:pStyle w:val="Prrafodelista"/>
        <w:numPr>
          <w:ilvl w:val="0"/>
          <w:numId w:val="62"/>
        </w:numPr>
      </w:pPr>
      <w:r w:rsidRPr="00074B99">
        <w:t xml:space="preserve">La operación </w:t>
      </w:r>
      <w:r w:rsidRPr="00074B99">
        <w:rPr>
          <w:i/>
        </w:rPr>
        <w:t>available_change</w:t>
      </w:r>
      <w:r w:rsidRPr="00074B99">
        <w:t xml:space="preserve"> retorna.</w:t>
      </w:r>
    </w:p>
    <w:p w14:paraId="37DFC0BB" w14:textId="77777777" w:rsidR="005E7D11" w:rsidRPr="00074B99" w:rsidRDefault="005E7D11" w:rsidP="005A30FB">
      <w:pPr>
        <w:pStyle w:val="Prrafodelista"/>
        <w:numPr>
          <w:ilvl w:val="0"/>
          <w:numId w:val="62"/>
        </w:numPr>
      </w:pPr>
      <w:r w:rsidRPr="00074B99">
        <w:lastRenderedPageBreak/>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1DF197E8" w14:textId="77777777" w:rsidR="005E7D11" w:rsidRPr="00074B99" w:rsidRDefault="005E7D11" w:rsidP="005A30FB">
      <w:pPr>
        <w:pStyle w:val="Prrafodelista"/>
        <w:numPr>
          <w:ilvl w:val="0"/>
          <w:numId w:val="62"/>
        </w:numPr>
      </w:pPr>
      <w:r w:rsidRPr="00074B99">
        <w:t xml:space="preserve">La operación </w:t>
      </w:r>
      <w:r w:rsidRPr="00074B99">
        <w:rPr>
          <w:i/>
        </w:rPr>
        <w:t>new_change</w:t>
      </w:r>
      <w:r w:rsidRPr="00074B99">
        <w:t xml:space="preserve"> retorna.</w:t>
      </w:r>
    </w:p>
    <w:p w14:paraId="585D6E2E" w14:textId="77777777" w:rsidR="005E7D11" w:rsidRPr="00074B99" w:rsidRDefault="005E7D11" w:rsidP="005A30FB">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358BED1"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E9D252D" w14:textId="77777777" w:rsidR="005E7D11" w:rsidRPr="00074B99" w:rsidRDefault="005E7D11" w:rsidP="005A30FB">
      <w:pPr>
        <w:pStyle w:val="Prrafodelista"/>
        <w:numPr>
          <w:ilvl w:val="0"/>
          <w:numId w:val="62"/>
        </w:numPr>
      </w:pPr>
      <w:r w:rsidRPr="00074B99">
        <w:t xml:space="preserve">La operación </w:t>
      </w:r>
      <w:r w:rsidRPr="00074B99">
        <w:rPr>
          <w:i/>
        </w:rPr>
        <w:t xml:space="preserve"> notify_change </w:t>
      </w:r>
      <w:r w:rsidRPr="00074B99">
        <w:t>retorna.</w:t>
      </w:r>
    </w:p>
    <w:p w14:paraId="7DA81399" w14:textId="77777777" w:rsidR="005E7D11" w:rsidRPr="00074B99" w:rsidRDefault="005E7D11" w:rsidP="005A30FB">
      <w:pPr>
        <w:pStyle w:val="Prrafodelista"/>
        <w:numPr>
          <w:ilvl w:val="0"/>
          <w:numId w:val="62"/>
        </w:numPr>
      </w:pPr>
      <w:r w:rsidRPr="00074B99">
        <w:t xml:space="preserve">La operación </w:t>
      </w:r>
      <w:r w:rsidRPr="00074B99">
        <w:rPr>
          <w:i/>
        </w:rPr>
        <w:t xml:space="preserve">add_change </w:t>
      </w:r>
      <w:r w:rsidRPr="00074B99">
        <w:t>retorna.</w:t>
      </w:r>
    </w:p>
    <w:p w14:paraId="3404D622" w14:textId="77777777" w:rsidR="005E7D11" w:rsidRPr="00074B99" w:rsidRDefault="005E7D11" w:rsidP="005A30FB">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897B270" w14:textId="77777777" w:rsidR="005E7D11" w:rsidRPr="00074B99" w:rsidRDefault="005E7D11" w:rsidP="005A30FB">
      <w:pPr>
        <w:pStyle w:val="Prrafodelista"/>
        <w:numPr>
          <w:ilvl w:val="0"/>
          <w:numId w:val="62"/>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EA55598" w14:textId="77777777" w:rsidR="005E7D11" w:rsidRPr="00074B99" w:rsidRDefault="005E7D11" w:rsidP="005A30FB">
      <w:pPr>
        <w:pStyle w:val="Prrafodelista"/>
        <w:numPr>
          <w:ilvl w:val="0"/>
          <w:numId w:val="62"/>
        </w:numPr>
      </w:pPr>
      <w:r w:rsidRPr="00074B99">
        <w:t xml:space="preserve">La operación </w:t>
      </w:r>
      <w:r w:rsidRPr="00074B99">
        <w:rPr>
          <w:i/>
        </w:rPr>
        <w:t xml:space="preserve">get_change </w:t>
      </w:r>
      <w:r w:rsidRPr="00074B99">
        <w:t>retorna.</w:t>
      </w:r>
    </w:p>
    <w:p w14:paraId="17D17912" w14:textId="77777777" w:rsidR="005E7D11" w:rsidRPr="00074B99" w:rsidRDefault="005E7D11" w:rsidP="005A30FB">
      <w:pPr>
        <w:pStyle w:val="Prrafodelista"/>
        <w:numPr>
          <w:ilvl w:val="0"/>
          <w:numId w:val="62"/>
        </w:numPr>
      </w:pPr>
      <w:r w:rsidRPr="00074B99">
        <w:t xml:space="preserve">La operación </w:t>
      </w:r>
      <w:r w:rsidRPr="00074B99">
        <w:rPr>
          <w:i/>
        </w:rPr>
        <w:t xml:space="preserve">take </w:t>
      </w:r>
      <w:r w:rsidRPr="00074B99">
        <w:t>retorna. Los datos recibidos son entregados al usuario.</w:t>
      </w:r>
    </w:p>
    <w:p w14:paraId="5A1E5AA4" w14:textId="77777777" w:rsidR="005E7D11" w:rsidRPr="00074B99" w:rsidRDefault="005E7D11" w:rsidP="005A30FB">
      <w:pPr>
        <w:pStyle w:val="Prrafodelista"/>
        <w:numPr>
          <w:ilvl w:val="0"/>
          <w:numId w:val="62"/>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9881AC5" w14:textId="77777777" w:rsidR="005E7D11" w:rsidRPr="00074B99" w:rsidRDefault="005E7D11" w:rsidP="005A30FB">
      <w:pPr>
        <w:pStyle w:val="Prrafodelista"/>
        <w:numPr>
          <w:ilvl w:val="0"/>
          <w:numId w:val="62"/>
        </w:numPr>
      </w:pPr>
      <w:r w:rsidRPr="00074B99">
        <w:t xml:space="preserve">La operación </w:t>
      </w:r>
      <w:r w:rsidRPr="00074B99">
        <w:rPr>
          <w:i/>
        </w:rPr>
        <w:t xml:space="preserve">remove_change </w:t>
      </w:r>
      <w:r w:rsidRPr="00074B99">
        <w:t>retorna.</w:t>
      </w:r>
    </w:p>
    <w:p w14:paraId="5577E58F" w14:textId="77777777" w:rsidR="005E7D11" w:rsidRPr="00074B99" w:rsidRDefault="005E7D11" w:rsidP="005E7D11">
      <w:pPr>
        <w:pStyle w:val="Prrafodelista"/>
        <w:ind w:left="1440"/>
      </w:pPr>
    </w:p>
    <w:p w14:paraId="0B17041F" w14:textId="64CA91C7" w:rsidR="005E7D11" w:rsidRPr="00074B99" w:rsidRDefault="005E7D11" w:rsidP="005E7D11">
      <w:pPr>
        <w:pStyle w:val="Ttulo5"/>
        <w:rPr>
          <w:lang w:val="en-GB"/>
        </w:rPr>
      </w:pPr>
      <w:r w:rsidRPr="00074B99">
        <w:rPr>
          <w:lang w:val="en-GB"/>
        </w:rPr>
        <w:t>Best Effort Reader – BestEffort Writer (Packet Failure)</w:t>
      </w:r>
    </w:p>
    <w:p w14:paraId="1A54D65F" w14:textId="4199219B" w:rsidR="003E1554" w:rsidRPr="00074B99" w:rsidRDefault="003E1554" w:rsidP="003E1554">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16</w:t>
      </w:r>
      <w:r w:rsidRPr="00074B99">
        <w:fldChar w:fldCharType="end"/>
      </w:r>
      <w:r w:rsidRPr="00074B99">
        <w:t>.</w:t>
      </w:r>
    </w:p>
    <w:p w14:paraId="0D05D954" w14:textId="77777777" w:rsidR="005E7D11" w:rsidRPr="00074B99" w:rsidRDefault="005E7D11" w:rsidP="005A30FB">
      <w:pPr>
        <w:pStyle w:val="Prrafodelista"/>
        <w:numPr>
          <w:ilvl w:val="0"/>
          <w:numId w:val="61"/>
        </w:numPr>
      </w:pPr>
      <w:r w:rsidRPr="00074B99">
        <w:t xml:space="preserve">El usuario DDS escribe datos mediante la operación </w:t>
      </w:r>
      <w:r w:rsidRPr="00074B99">
        <w:rPr>
          <w:i/>
        </w:rPr>
        <w:t>write</w:t>
      </w:r>
      <w:r w:rsidRPr="00074B99">
        <w:t xml:space="preserve">  en el DataWriter DDS </w:t>
      </w:r>
    </w:p>
    <w:p w14:paraId="346F2A9B" w14:textId="77777777" w:rsidR="005E7D11" w:rsidRPr="00074B99" w:rsidRDefault="005E7D11" w:rsidP="005A30FB">
      <w:pPr>
        <w:pStyle w:val="Prrafodelista"/>
        <w:numPr>
          <w:ilvl w:val="0"/>
          <w:numId w:val="61"/>
        </w:numPr>
      </w:pPr>
      <w:r w:rsidRPr="00074B99">
        <w:t>El DataWriter DDS crea un CacheChange mediante la operación new_change al Stateful Writer.</w:t>
      </w:r>
    </w:p>
    <w:p w14:paraId="27C253E7" w14:textId="77777777" w:rsidR="005E7D11" w:rsidRPr="00074B99" w:rsidRDefault="005E7D11" w:rsidP="005A30FB">
      <w:pPr>
        <w:pStyle w:val="Prrafodelista"/>
        <w:numPr>
          <w:ilvl w:val="0"/>
          <w:numId w:val="61"/>
        </w:numPr>
      </w:pPr>
      <w:r w:rsidRPr="00074B99">
        <w:t>La operación new_change retorna.</w:t>
      </w:r>
    </w:p>
    <w:p w14:paraId="6519855B" w14:textId="77777777" w:rsidR="005E7D11" w:rsidRPr="00074B99" w:rsidRDefault="005E7D11" w:rsidP="005A30FB">
      <w:pPr>
        <w:pStyle w:val="Prrafodelista"/>
        <w:numPr>
          <w:ilvl w:val="0"/>
          <w:numId w:val="61"/>
        </w:numPr>
      </w:pPr>
      <w:r w:rsidRPr="00074B99">
        <w:lastRenderedPageBreak/>
        <w:t>El DataWriter DDS añade el cambio mediante la operación add_change al HistoryCache del Writer RTPS.</w:t>
      </w:r>
    </w:p>
    <w:p w14:paraId="1F1DD5FE" w14:textId="77777777" w:rsidR="005E7D11" w:rsidRPr="00074B99" w:rsidRDefault="005E7D11" w:rsidP="005A30FB">
      <w:pPr>
        <w:pStyle w:val="Prrafodelista"/>
        <w:numPr>
          <w:ilvl w:val="0"/>
          <w:numId w:val="61"/>
        </w:numPr>
      </w:pPr>
      <w:r w:rsidRPr="00074B99">
        <w:t>El HistoryCache del Writer RTPS notifica al Publisher mediante la operación notify_change.</w:t>
      </w:r>
    </w:p>
    <w:p w14:paraId="56A73442" w14:textId="77777777" w:rsidR="005E7D11" w:rsidRPr="00074B99" w:rsidRDefault="005E7D11" w:rsidP="005A30FB">
      <w:pPr>
        <w:pStyle w:val="Prrafodelista"/>
        <w:numPr>
          <w:ilvl w:val="0"/>
          <w:numId w:val="61"/>
        </w:numPr>
      </w:pPr>
      <w:r w:rsidRPr="00074B99">
        <w:t>La operación notify_change retorna.</w:t>
      </w:r>
    </w:p>
    <w:p w14:paraId="678CB0A6" w14:textId="77777777" w:rsidR="005E7D11" w:rsidRPr="00074B99" w:rsidRDefault="005E7D11" w:rsidP="005A30FB">
      <w:pPr>
        <w:pStyle w:val="Prrafodelista"/>
        <w:numPr>
          <w:ilvl w:val="0"/>
          <w:numId w:val="61"/>
        </w:numPr>
      </w:pPr>
      <w:r w:rsidRPr="00074B99">
        <w:t>La operación add_change retorna.</w:t>
      </w:r>
    </w:p>
    <w:p w14:paraId="1B61C6FE" w14:textId="77777777" w:rsidR="005E7D11" w:rsidRPr="00074B99" w:rsidRDefault="005E7D11" w:rsidP="005A30FB">
      <w:pPr>
        <w:pStyle w:val="Prrafodelista"/>
        <w:numPr>
          <w:ilvl w:val="0"/>
          <w:numId w:val="61"/>
        </w:numPr>
      </w:pPr>
      <w:r w:rsidRPr="00074B99">
        <w:t xml:space="preserve">La operación </w:t>
      </w:r>
      <w:r w:rsidRPr="00074B99">
        <w:rPr>
          <w:i/>
        </w:rPr>
        <w:t xml:space="preserve">write </w:t>
      </w:r>
      <w:r w:rsidRPr="00074B99">
        <w:t>retorna.</w:t>
      </w:r>
    </w:p>
    <w:p w14:paraId="111BCD53" w14:textId="77777777" w:rsidR="005E7D11" w:rsidRPr="00074B99" w:rsidRDefault="005E7D11" w:rsidP="005A30FB">
      <w:pPr>
        <w:pStyle w:val="Prrafodelista"/>
        <w:numPr>
          <w:ilvl w:val="0"/>
          <w:numId w:val="61"/>
        </w:numPr>
      </w:pPr>
      <w:r w:rsidRPr="00074B99">
        <w:t xml:space="preserve">El HistoryCache del Writer RTPS envía los cambios no enviados mediante la operación unsent_changes al ReaderProxy. </w:t>
      </w:r>
    </w:p>
    <w:p w14:paraId="72A0B4D4" w14:textId="77777777" w:rsidR="005E7D11" w:rsidRPr="00074B99" w:rsidRDefault="005E7D11" w:rsidP="005A30FB">
      <w:pPr>
        <w:pStyle w:val="Prrafodelista"/>
        <w:numPr>
          <w:ilvl w:val="0"/>
          <w:numId w:val="61"/>
        </w:numPr>
      </w:pPr>
      <w:r w:rsidRPr="00074B99">
        <w:t>La operación unsent_changes retorna.</w:t>
      </w:r>
    </w:p>
    <w:p w14:paraId="1A461464" w14:textId="77777777" w:rsidR="005E7D11" w:rsidRPr="00074B99" w:rsidRDefault="005E7D11" w:rsidP="005A30FB">
      <w:pPr>
        <w:pStyle w:val="Prrafodelista"/>
        <w:numPr>
          <w:ilvl w:val="0"/>
          <w:numId w:val="61"/>
        </w:numPr>
      </w:pPr>
      <w:r w:rsidRPr="00074B99">
        <w:t xml:space="preserve">El HistoryCache del Writer RTPS le informa que todos los cambios han sido enviados por medio de la operación can_send. </w:t>
      </w:r>
    </w:p>
    <w:p w14:paraId="0D88FF0C" w14:textId="77777777" w:rsidR="005E7D11" w:rsidRPr="00074B99" w:rsidRDefault="005E7D11" w:rsidP="005A30FB">
      <w:pPr>
        <w:pStyle w:val="Prrafodelista"/>
        <w:numPr>
          <w:ilvl w:val="0"/>
          <w:numId w:val="61"/>
        </w:numPr>
      </w:pPr>
      <w:r w:rsidRPr="00074B99">
        <w:t xml:space="preserve">La operación </w:t>
      </w:r>
      <w:r w:rsidRPr="00074B99">
        <w:rPr>
          <w:i/>
        </w:rPr>
        <w:t xml:space="preserve">can_send </w:t>
      </w:r>
      <w:r w:rsidRPr="00074B99">
        <w:t>retorna.</w:t>
      </w:r>
    </w:p>
    <w:p w14:paraId="5BAD241C" w14:textId="77777777" w:rsidR="005E7D11" w:rsidRPr="00074B99" w:rsidRDefault="005E7D11" w:rsidP="005A30FB">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1C4F1B38" w14:textId="77777777" w:rsidR="005E7D11" w:rsidRPr="00074B99" w:rsidRDefault="005E7D11" w:rsidP="005A30FB">
      <w:pPr>
        <w:pStyle w:val="Prrafodelista"/>
        <w:numPr>
          <w:ilvl w:val="0"/>
          <w:numId w:val="61"/>
        </w:numPr>
      </w:pPr>
      <w:r w:rsidRPr="00074B99">
        <w:t>La operación serialize retorna.</w:t>
      </w:r>
    </w:p>
    <w:p w14:paraId="21D3ED0A" w14:textId="77777777" w:rsidR="005E7D11" w:rsidRPr="00074B99" w:rsidRDefault="005E7D11" w:rsidP="005A30FB">
      <w:pPr>
        <w:pStyle w:val="Prrafodelista"/>
        <w:numPr>
          <w:ilvl w:val="0"/>
          <w:numId w:val="61"/>
        </w:numPr>
      </w:pPr>
      <w:r w:rsidRPr="00074B99">
        <w:t xml:space="preserve">El </w:t>
      </w:r>
      <w:r w:rsidRPr="00074B99">
        <w:rPr>
          <w:i/>
        </w:rPr>
        <w:t xml:space="preserve">DataWriter </w:t>
      </w:r>
      <w:r w:rsidRPr="00074B99">
        <w:t xml:space="preserve">DDS elimina el cambio enviado mediante la operación </w:t>
      </w:r>
      <w:r w:rsidRPr="00074B99">
        <w:rPr>
          <w:i/>
        </w:rPr>
        <w:t>remove_change.</w:t>
      </w:r>
    </w:p>
    <w:p w14:paraId="5A396D3A" w14:textId="77777777" w:rsidR="005E7D11" w:rsidRPr="00074B99" w:rsidRDefault="005E7D11" w:rsidP="005A30FB">
      <w:pPr>
        <w:pStyle w:val="Prrafodelista"/>
        <w:numPr>
          <w:ilvl w:val="0"/>
          <w:numId w:val="61"/>
        </w:numPr>
      </w:pPr>
      <w:r w:rsidRPr="00074B99">
        <w:t xml:space="preserve">La operación </w:t>
      </w:r>
      <w:r w:rsidRPr="00074B99">
        <w:rPr>
          <w:i/>
        </w:rPr>
        <w:t xml:space="preserve">remove_change </w:t>
      </w:r>
      <w:r w:rsidRPr="00074B99">
        <w:t>retorna.</w:t>
      </w:r>
    </w:p>
    <w:p w14:paraId="682026AE" w14:textId="77777777" w:rsidR="005E7D11" w:rsidRPr="00074B99" w:rsidRDefault="005E7D11" w:rsidP="005A30FB">
      <w:pPr>
        <w:pStyle w:val="Prrafodelista"/>
        <w:numPr>
          <w:ilvl w:val="0"/>
          <w:numId w:val="61"/>
        </w:numPr>
      </w:pPr>
      <w:r w:rsidRPr="00074B99">
        <w:t>El ReaderProxy envía el submensaje DATA al MessageEncoder, para que el mensaje sea encapsulado.</w:t>
      </w:r>
    </w:p>
    <w:p w14:paraId="3478CE88" w14:textId="77777777" w:rsidR="005E7D11" w:rsidRPr="00074B99" w:rsidRDefault="005E7D11" w:rsidP="005A30FB">
      <w:pPr>
        <w:pStyle w:val="Prrafodelista"/>
        <w:numPr>
          <w:ilvl w:val="0"/>
          <w:numId w:val="61"/>
        </w:numPr>
      </w:pPr>
      <w:r w:rsidRPr="00074B99">
        <w:t xml:space="preserve">El MessageEncoder envía el mensaje encapsulado mediante la operación encoded_message   </w:t>
      </w:r>
    </w:p>
    <w:p w14:paraId="199811C6" w14:textId="77777777" w:rsidR="005E7D11" w:rsidRPr="00074B99" w:rsidRDefault="005E7D11" w:rsidP="005A30FB">
      <w:pPr>
        <w:pStyle w:val="Prrafodelista"/>
        <w:numPr>
          <w:ilvl w:val="0"/>
          <w:numId w:val="61"/>
        </w:numPr>
      </w:pPr>
      <w:r w:rsidRPr="00074B99">
        <w:t>La operación encoded_message  retorna.</w:t>
      </w:r>
    </w:p>
    <w:p w14:paraId="79EE8EA6" w14:textId="77777777" w:rsidR="005E7D11" w:rsidRPr="00074B99" w:rsidRDefault="005E7D11" w:rsidP="005A30FB">
      <w:pPr>
        <w:pStyle w:val="Prrafodelista"/>
        <w:numPr>
          <w:ilvl w:val="0"/>
          <w:numId w:val="61"/>
        </w:numPr>
      </w:pPr>
      <w:r w:rsidRPr="00074B99">
        <w:t>El UDPTransmitter envía el mensaje UDP a la red.</w:t>
      </w:r>
    </w:p>
    <w:p w14:paraId="4FE37F93" w14:textId="77777777" w:rsidR="005E7D11" w:rsidRPr="00074B99" w:rsidRDefault="005E7D11" w:rsidP="005A30FB">
      <w:pPr>
        <w:pStyle w:val="Prrafodelista"/>
        <w:numPr>
          <w:ilvl w:val="0"/>
          <w:numId w:val="61"/>
        </w:numPr>
      </w:pPr>
      <w:r w:rsidRPr="00074B99">
        <w:t>El usuario intenta obtener datos mediante la operación take al DataReader DDS.</w:t>
      </w:r>
    </w:p>
    <w:p w14:paraId="65A1FB3F" w14:textId="77777777" w:rsidR="005E7D11" w:rsidRPr="00074B99" w:rsidRDefault="005E7D11" w:rsidP="005A30FB">
      <w:pPr>
        <w:pStyle w:val="Prrafodelista"/>
        <w:numPr>
          <w:ilvl w:val="0"/>
          <w:numId w:val="61"/>
        </w:numPr>
      </w:pPr>
      <w:r w:rsidRPr="00074B99">
        <w:lastRenderedPageBreak/>
        <w:t>El DataReader DDS intenta obtener los cambios mediante la operación get_change al HistoryCache del Reader RTPS.</w:t>
      </w:r>
    </w:p>
    <w:p w14:paraId="12309FB8" w14:textId="77777777" w:rsidR="005E7D11" w:rsidRPr="00074B99" w:rsidRDefault="005E7D11" w:rsidP="005A30FB">
      <w:pPr>
        <w:pStyle w:val="Prrafodelista"/>
        <w:numPr>
          <w:ilvl w:val="0"/>
          <w:numId w:val="61"/>
        </w:numPr>
      </w:pPr>
      <w:r w:rsidRPr="00074B99">
        <w:t>La operación get_change retorna.</w:t>
      </w:r>
    </w:p>
    <w:p w14:paraId="6E6C04AC" w14:textId="77777777" w:rsidR="005E7D11" w:rsidRPr="00074B99" w:rsidRDefault="005E7D11" w:rsidP="005A30FB">
      <w:pPr>
        <w:pStyle w:val="Prrafodelista"/>
        <w:numPr>
          <w:ilvl w:val="0"/>
          <w:numId w:val="61"/>
        </w:numPr>
      </w:pPr>
      <w:r w:rsidRPr="00074B99">
        <w:t>La operación take retorna.</w:t>
      </w:r>
    </w:p>
    <w:p w14:paraId="40FC287B" w14:textId="77777777" w:rsidR="005E7D11" w:rsidRPr="00074B99" w:rsidRDefault="005E7D11" w:rsidP="005E7D11">
      <w:pPr>
        <w:pStyle w:val="Ttulo4"/>
      </w:pPr>
      <w:r w:rsidRPr="00074B99">
        <w:t>Diagramas basados con la QoS Reliable</w:t>
      </w:r>
    </w:p>
    <w:p w14:paraId="24A9C30A" w14:textId="266ADBEA" w:rsidR="005E7D11" w:rsidRPr="00074B99" w:rsidRDefault="005E7D11" w:rsidP="005E7D11">
      <w:pPr>
        <w:pStyle w:val="Ttulo5"/>
      </w:pPr>
      <w:r w:rsidRPr="00074B99">
        <w:t xml:space="preserve"> Reliable Reader—Reliable Writer</w:t>
      </w:r>
    </w:p>
    <w:p w14:paraId="692101B9" w14:textId="678670E9" w:rsidR="003E1554" w:rsidRPr="00074B99" w:rsidRDefault="003E1554" w:rsidP="003E1554">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17</w:t>
      </w:r>
      <w:r w:rsidRPr="00074B99">
        <w:fldChar w:fldCharType="end"/>
      </w:r>
      <w:r w:rsidRPr="00074B99">
        <w:t>.</w:t>
      </w:r>
    </w:p>
    <w:p w14:paraId="1FAC0DA2" w14:textId="77777777" w:rsidR="005E7D11" w:rsidRPr="00074B99" w:rsidRDefault="005E7D11" w:rsidP="005A30FB">
      <w:pPr>
        <w:pStyle w:val="Prrafodelista"/>
        <w:numPr>
          <w:ilvl w:val="0"/>
          <w:numId w:val="63"/>
        </w:numPr>
      </w:pPr>
      <w:r w:rsidRPr="00074B99">
        <w:t xml:space="preserve">El usuario DDS escribe datos mediante la operación </w:t>
      </w:r>
      <w:r w:rsidRPr="00074B99">
        <w:rPr>
          <w:i/>
        </w:rPr>
        <w:t>write</w:t>
      </w:r>
      <w:r w:rsidRPr="00074B99">
        <w:t xml:space="preserve">  en el DataWriter DDS </w:t>
      </w:r>
    </w:p>
    <w:p w14:paraId="2693BFC4" w14:textId="77777777" w:rsidR="005E7D11" w:rsidRPr="00074B99" w:rsidRDefault="005E7D11" w:rsidP="005A30FB">
      <w:pPr>
        <w:pStyle w:val="Prrafodelista"/>
        <w:numPr>
          <w:ilvl w:val="0"/>
          <w:numId w:val="63"/>
        </w:numPr>
      </w:pPr>
      <w:r w:rsidRPr="00074B99">
        <w:t>El DataWriter DDS crea un CacheChange mediante la operación new_change al Stateful Writer.</w:t>
      </w:r>
    </w:p>
    <w:p w14:paraId="0D3099B9" w14:textId="77777777" w:rsidR="005E7D11" w:rsidRPr="00074B99" w:rsidRDefault="005E7D11" w:rsidP="005A30FB">
      <w:pPr>
        <w:pStyle w:val="Prrafodelista"/>
        <w:numPr>
          <w:ilvl w:val="0"/>
          <w:numId w:val="63"/>
        </w:numPr>
      </w:pPr>
      <w:r w:rsidRPr="00074B99">
        <w:t>La operación new_change retorna.</w:t>
      </w:r>
    </w:p>
    <w:p w14:paraId="1C8607AE" w14:textId="77777777" w:rsidR="005E7D11" w:rsidRPr="00074B99" w:rsidRDefault="005E7D11" w:rsidP="005A30FB">
      <w:pPr>
        <w:pStyle w:val="Prrafodelista"/>
        <w:numPr>
          <w:ilvl w:val="0"/>
          <w:numId w:val="63"/>
        </w:numPr>
      </w:pPr>
      <w:r w:rsidRPr="00074B99">
        <w:t>El DataWriter DDS añade el cambio mediante la operación add_change al HistoryCache del Writer RTPS.</w:t>
      </w:r>
    </w:p>
    <w:p w14:paraId="5CE15DE6" w14:textId="77777777" w:rsidR="005E7D11" w:rsidRPr="00074B99" w:rsidRDefault="005E7D11" w:rsidP="005A30FB">
      <w:pPr>
        <w:pStyle w:val="Prrafodelista"/>
        <w:numPr>
          <w:ilvl w:val="0"/>
          <w:numId w:val="63"/>
        </w:numPr>
      </w:pPr>
      <w:r w:rsidRPr="00074B99">
        <w:t>El HistoryCache del Writer RTPS notifica al Publisher mediante la operación notify_change.</w:t>
      </w:r>
    </w:p>
    <w:p w14:paraId="4CDC2987" w14:textId="77777777" w:rsidR="005E7D11" w:rsidRPr="00074B99" w:rsidRDefault="005E7D11" w:rsidP="005A30FB">
      <w:pPr>
        <w:pStyle w:val="Prrafodelista"/>
        <w:numPr>
          <w:ilvl w:val="0"/>
          <w:numId w:val="63"/>
        </w:numPr>
      </w:pPr>
      <w:r w:rsidRPr="00074B99">
        <w:t>La operación notify_change retorna.</w:t>
      </w:r>
    </w:p>
    <w:p w14:paraId="35320C3E" w14:textId="77777777" w:rsidR="005E7D11" w:rsidRPr="00074B99" w:rsidRDefault="005E7D11" w:rsidP="005A30FB">
      <w:pPr>
        <w:pStyle w:val="Prrafodelista"/>
        <w:numPr>
          <w:ilvl w:val="0"/>
          <w:numId w:val="63"/>
        </w:numPr>
      </w:pPr>
      <w:r w:rsidRPr="00074B99">
        <w:t>La operación add_change retorna.</w:t>
      </w:r>
    </w:p>
    <w:p w14:paraId="5C0C6516" w14:textId="77777777" w:rsidR="005E7D11" w:rsidRPr="00074B99" w:rsidRDefault="005E7D11" w:rsidP="005A30FB">
      <w:pPr>
        <w:pStyle w:val="Prrafodelista"/>
        <w:numPr>
          <w:ilvl w:val="0"/>
          <w:numId w:val="63"/>
        </w:numPr>
      </w:pPr>
      <w:r w:rsidRPr="00074B99">
        <w:t xml:space="preserve">La operación </w:t>
      </w:r>
      <w:r w:rsidRPr="00074B99">
        <w:rPr>
          <w:i/>
        </w:rPr>
        <w:t xml:space="preserve">write </w:t>
      </w:r>
      <w:r w:rsidRPr="00074B99">
        <w:t>retorna.</w:t>
      </w:r>
    </w:p>
    <w:p w14:paraId="628EF088" w14:textId="77777777" w:rsidR="005E7D11" w:rsidRPr="00074B99" w:rsidRDefault="005E7D11" w:rsidP="005A30FB">
      <w:pPr>
        <w:pStyle w:val="Prrafodelista"/>
        <w:numPr>
          <w:ilvl w:val="0"/>
          <w:numId w:val="63"/>
        </w:numPr>
      </w:pPr>
      <w:r w:rsidRPr="00074B99">
        <w:t xml:space="preserve">El HistoryCache del Writer RTPS envía los cambios no enviados mediante la operación unsent_changes al ReaderProxy. </w:t>
      </w:r>
    </w:p>
    <w:p w14:paraId="20AE6EB2" w14:textId="77777777" w:rsidR="005E7D11" w:rsidRPr="00074B99" w:rsidRDefault="005E7D11" w:rsidP="005A30FB">
      <w:pPr>
        <w:pStyle w:val="Prrafodelista"/>
        <w:numPr>
          <w:ilvl w:val="0"/>
          <w:numId w:val="63"/>
        </w:numPr>
      </w:pPr>
      <w:r w:rsidRPr="00074B99">
        <w:t>La operación unsent_changes retorna.</w:t>
      </w:r>
    </w:p>
    <w:p w14:paraId="5ED95B9C" w14:textId="77777777" w:rsidR="005E7D11" w:rsidRPr="00074B99" w:rsidRDefault="005E7D11" w:rsidP="005A30FB">
      <w:pPr>
        <w:pStyle w:val="Prrafodelista"/>
        <w:numPr>
          <w:ilvl w:val="0"/>
          <w:numId w:val="63"/>
        </w:numPr>
      </w:pPr>
      <w:r w:rsidRPr="00074B99">
        <w:t xml:space="preserve">El HistoryCache del Writer RTPS le informa que todos los cambios han sido enviados por medio de la operación can_send. </w:t>
      </w:r>
    </w:p>
    <w:p w14:paraId="539C4B4F" w14:textId="77777777" w:rsidR="005E7D11" w:rsidRPr="00074B99" w:rsidRDefault="005E7D11" w:rsidP="005A30FB">
      <w:pPr>
        <w:pStyle w:val="Prrafodelista"/>
        <w:numPr>
          <w:ilvl w:val="0"/>
          <w:numId w:val="63"/>
        </w:numPr>
      </w:pPr>
      <w:r w:rsidRPr="00074B99">
        <w:t xml:space="preserve">La operación </w:t>
      </w:r>
      <w:r w:rsidRPr="00074B99">
        <w:rPr>
          <w:i/>
        </w:rPr>
        <w:t xml:space="preserve">can_send </w:t>
      </w:r>
      <w:r w:rsidRPr="00074B99">
        <w:t>retorna.</w:t>
      </w:r>
    </w:p>
    <w:p w14:paraId="2E01F529" w14:textId="77777777" w:rsidR="005E7D11" w:rsidRPr="00074B99" w:rsidRDefault="005E7D11" w:rsidP="005A30FB">
      <w:pPr>
        <w:pStyle w:val="Prrafodelista"/>
        <w:numPr>
          <w:ilvl w:val="0"/>
          <w:numId w:val="63"/>
        </w:numPr>
      </w:pPr>
      <w:r w:rsidRPr="00074B99">
        <w:lastRenderedPageBreak/>
        <w:t xml:space="preserve">El ReaderProxy serializa los datos mediante la operación </w:t>
      </w:r>
      <w:r w:rsidRPr="00074B99">
        <w:rPr>
          <w:i/>
        </w:rPr>
        <w:t>serialize</w:t>
      </w:r>
      <w:r w:rsidRPr="00074B99">
        <w:t xml:space="preserve">. </w:t>
      </w:r>
    </w:p>
    <w:p w14:paraId="1C26E91C" w14:textId="77777777" w:rsidR="005E7D11" w:rsidRPr="00074B99" w:rsidRDefault="005E7D11" w:rsidP="005A30FB">
      <w:pPr>
        <w:pStyle w:val="Prrafodelista"/>
        <w:numPr>
          <w:ilvl w:val="0"/>
          <w:numId w:val="63"/>
        </w:numPr>
      </w:pPr>
      <w:r w:rsidRPr="00074B99">
        <w:t>La operación serialize retorna.</w:t>
      </w:r>
    </w:p>
    <w:p w14:paraId="1BC98807"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D743881"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0EA87D0A" w14:textId="77777777" w:rsidR="005E7D11" w:rsidRPr="00074B99" w:rsidRDefault="005E7D11" w:rsidP="005A30FB">
      <w:pPr>
        <w:pStyle w:val="Prrafodelista"/>
        <w:numPr>
          <w:ilvl w:val="0"/>
          <w:numId w:val="63"/>
        </w:numPr>
      </w:pPr>
      <w:r w:rsidRPr="00074B99">
        <w:t xml:space="preserve">La operación </w:t>
      </w:r>
      <w:r w:rsidRPr="00074B99">
        <w:rPr>
          <w:i/>
        </w:rPr>
        <w:t xml:space="preserve">unacked_changes </w:t>
      </w:r>
      <w:r w:rsidRPr="00074B99">
        <w:t>retorna.</w:t>
      </w:r>
    </w:p>
    <w:p w14:paraId="70D1A9BE"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3669D84F"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59C12F6"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F902D0E"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1D22B6"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DC99BE5"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6EA317"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31738FC9"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95FD11C"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2BE5F6C4"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30387DA5"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0238DE83" w14:textId="77777777" w:rsidR="005E7D11" w:rsidRPr="00074B99" w:rsidRDefault="005E7D11" w:rsidP="005A30FB">
      <w:pPr>
        <w:pStyle w:val="Prrafodelista"/>
        <w:numPr>
          <w:ilvl w:val="0"/>
          <w:numId w:val="63"/>
        </w:numPr>
      </w:pPr>
      <w:r w:rsidRPr="00074B99">
        <w:t xml:space="preserve">La operación </w:t>
      </w:r>
      <w:r w:rsidRPr="00074B99">
        <w:rPr>
          <w:i/>
        </w:rPr>
        <w:t xml:space="preserve">missing_changes </w:t>
      </w:r>
      <w:r w:rsidRPr="00074B99">
        <w:t>retorna.</w:t>
      </w:r>
    </w:p>
    <w:p w14:paraId="5ABD0A93" w14:textId="77777777" w:rsidR="005E7D11" w:rsidRPr="00074B99" w:rsidRDefault="005E7D11" w:rsidP="005A30FB">
      <w:pPr>
        <w:pStyle w:val="Prrafodelista"/>
        <w:numPr>
          <w:ilvl w:val="0"/>
          <w:numId w:val="63"/>
        </w:numPr>
      </w:pPr>
      <w:r w:rsidRPr="00074B99">
        <w:lastRenderedPageBreak/>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14B9215" w14:textId="77777777" w:rsidR="005E7D11" w:rsidRPr="00074B99" w:rsidRDefault="005E7D11" w:rsidP="005A30FB">
      <w:pPr>
        <w:pStyle w:val="Prrafodelista"/>
        <w:numPr>
          <w:ilvl w:val="0"/>
          <w:numId w:val="63"/>
        </w:numPr>
      </w:pPr>
      <w:r w:rsidRPr="00074B99">
        <w:t xml:space="preserve">La operación </w:t>
      </w:r>
      <w:r w:rsidRPr="00074B99">
        <w:rPr>
          <w:i/>
        </w:rPr>
        <w:t xml:space="preserve">serialize </w:t>
      </w:r>
      <w:r w:rsidRPr="00074B99">
        <w:t>retorna.</w:t>
      </w:r>
    </w:p>
    <w:p w14:paraId="6B2FF097"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92DBD34"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C0408A"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C78E75F"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550D6F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952B49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4E5F06D"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24453F98"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0FA57453"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6C6047"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2DB6729D"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B57BD50" w14:textId="77777777" w:rsidR="005E7D11" w:rsidRPr="00074B99" w:rsidRDefault="005E7D11" w:rsidP="005A30FB">
      <w:pPr>
        <w:pStyle w:val="Prrafodelista"/>
        <w:numPr>
          <w:ilvl w:val="0"/>
          <w:numId w:val="63"/>
        </w:numPr>
      </w:pPr>
      <w:r w:rsidRPr="00074B99">
        <w:t xml:space="preserve">La operación </w:t>
      </w:r>
      <w:r w:rsidRPr="00074B99">
        <w:rPr>
          <w:i/>
        </w:rPr>
        <w:t xml:space="preserve">acked_changes </w:t>
      </w:r>
      <w:r w:rsidRPr="00074B99">
        <w:t>retorna.</w:t>
      </w:r>
    </w:p>
    <w:p w14:paraId="00067C76" w14:textId="77777777" w:rsidR="005E7D11" w:rsidRPr="00074B99" w:rsidRDefault="005E7D11" w:rsidP="005A30FB">
      <w:pPr>
        <w:pStyle w:val="Prrafodelista"/>
        <w:numPr>
          <w:ilvl w:val="0"/>
          <w:numId w:val="63"/>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3E1588B" w14:textId="77777777" w:rsidR="005E7D11" w:rsidRPr="00074B99" w:rsidRDefault="005E7D11" w:rsidP="005A30FB">
      <w:pPr>
        <w:pStyle w:val="Prrafodelista"/>
        <w:numPr>
          <w:ilvl w:val="0"/>
          <w:numId w:val="63"/>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470E7D47" w14:textId="77777777" w:rsidR="005E7D11" w:rsidRPr="00074B99" w:rsidRDefault="005E7D11" w:rsidP="005A30FB">
      <w:pPr>
        <w:pStyle w:val="Prrafodelista"/>
        <w:numPr>
          <w:ilvl w:val="0"/>
          <w:numId w:val="63"/>
        </w:numPr>
      </w:pPr>
      <w:r w:rsidRPr="00074B99">
        <w:lastRenderedPageBreak/>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1E8D772" w14:textId="77777777" w:rsidR="005E7D11" w:rsidRPr="00074B99" w:rsidRDefault="005E7D11" w:rsidP="005A30FB">
      <w:pPr>
        <w:pStyle w:val="Prrafodelista"/>
        <w:numPr>
          <w:ilvl w:val="0"/>
          <w:numId w:val="63"/>
        </w:numPr>
      </w:pPr>
      <w:r w:rsidRPr="00074B99">
        <w:t xml:space="preserve">La operación </w:t>
      </w:r>
      <w:r w:rsidRPr="00074B99">
        <w:rPr>
          <w:i/>
        </w:rPr>
        <w:t xml:space="preserve"> remove_change </w:t>
      </w:r>
      <w:r w:rsidRPr="00074B99">
        <w:t>retorna.</w:t>
      </w:r>
    </w:p>
    <w:p w14:paraId="2C9DD8BA" w14:textId="77777777" w:rsidR="005E7D11" w:rsidRPr="00074B99" w:rsidRDefault="005E7D11" w:rsidP="005A30FB">
      <w:pPr>
        <w:pStyle w:val="Prrafodelista"/>
        <w:numPr>
          <w:ilvl w:val="0"/>
          <w:numId w:val="63"/>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3E9026C5" w14:textId="77777777" w:rsidR="005E7D11" w:rsidRPr="00074B99" w:rsidRDefault="005E7D11" w:rsidP="005A30FB">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B2C2D2E" w14:textId="77777777" w:rsidR="005E7D11" w:rsidRPr="00074B99" w:rsidRDefault="005E7D11" w:rsidP="005A30FB">
      <w:pPr>
        <w:pStyle w:val="Prrafodelista"/>
        <w:numPr>
          <w:ilvl w:val="0"/>
          <w:numId w:val="63"/>
        </w:numPr>
      </w:pPr>
      <w:r w:rsidRPr="00074B99">
        <w:t xml:space="preserve">La operación </w:t>
      </w:r>
      <w:r w:rsidRPr="00074B99">
        <w:rPr>
          <w:i/>
        </w:rPr>
        <w:t>new_change</w:t>
      </w:r>
      <w:r w:rsidRPr="00074B99">
        <w:t xml:space="preserve"> retorna.</w:t>
      </w:r>
    </w:p>
    <w:p w14:paraId="28CE20D8" w14:textId="77777777" w:rsidR="005E7D11" w:rsidRPr="00074B99" w:rsidRDefault="005E7D11" w:rsidP="005A30FB">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6CEBDDD"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4566E06" w14:textId="77777777" w:rsidR="005E7D11" w:rsidRPr="00074B99" w:rsidRDefault="005E7D11" w:rsidP="005A30FB">
      <w:pPr>
        <w:pStyle w:val="Prrafodelista"/>
        <w:numPr>
          <w:ilvl w:val="0"/>
          <w:numId w:val="63"/>
        </w:numPr>
      </w:pPr>
      <w:r w:rsidRPr="00074B99">
        <w:t xml:space="preserve">La operación </w:t>
      </w:r>
      <w:r w:rsidRPr="00074B99">
        <w:rPr>
          <w:i/>
        </w:rPr>
        <w:t xml:space="preserve"> notify_change </w:t>
      </w:r>
      <w:r w:rsidRPr="00074B99">
        <w:t>retorna.</w:t>
      </w:r>
    </w:p>
    <w:p w14:paraId="42C7B27F" w14:textId="77777777" w:rsidR="005E7D11" w:rsidRPr="00074B99" w:rsidRDefault="005E7D11" w:rsidP="005A30FB">
      <w:pPr>
        <w:pStyle w:val="Prrafodelista"/>
        <w:numPr>
          <w:ilvl w:val="0"/>
          <w:numId w:val="63"/>
        </w:numPr>
      </w:pPr>
      <w:r w:rsidRPr="00074B99">
        <w:t xml:space="preserve">La operación </w:t>
      </w:r>
      <w:r w:rsidRPr="00074B99">
        <w:rPr>
          <w:i/>
        </w:rPr>
        <w:t xml:space="preserve">add_change </w:t>
      </w:r>
      <w:r w:rsidRPr="00074B99">
        <w:t>retorna.</w:t>
      </w:r>
    </w:p>
    <w:p w14:paraId="02179592" w14:textId="77777777" w:rsidR="005E7D11" w:rsidRPr="00074B99" w:rsidRDefault="005E7D11" w:rsidP="005A30FB">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DD1B6F0"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163F82B" w14:textId="77777777" w:rsidR="005E7D11" w:rsidRPr="00074B99" w:rsidRDefault="005E7D11" w:rsidP="005A30FB">
      <w:pPr>
        <w:pStyle w:val="Prrafodelista"/>
        <w:numPr>
          <w:ilvl w:val="0"/>
          <w:numId w:val="63"/>
        </w:numPr>
      </w:pPr>
      <w:r w:rsidRPr="00074B99">
        <w:t xml:space="preserve">La operación </w:t>
      </w:r>
      <w:r w:rsidRPr="00074B99">
        <w:rPr>
          <w:i/>
        </w:rPr>
        <w:t xml:space="preserve">get_change </w:t>
      </w:r>
      <w:r w:rsidRPr="00074B99">
        <w:t>retorna.</w:t>
      </w:r>
    </w:p>
    <w:p w14:paraId="03347872" w14:textId="77777777" w:rsidR="005E7D11" w:rsidRPr="00074B99" w:rsidRDefault="005E7D11" w:rsidP="005A30FB">
      <w:pPr>
        <w:pStyle w:val="Prrafodelista"/>
        <w:numPr>
          <w:ilvl w:val="0"/>
          <w:numId w:val="63"/>
        </w:numPr>
      </w:pPr>
      <w:r w:rsidRPr="00074B99">
        <w:t xml:space="preserve">La operación </w:t>
      </w:r>
      <w:r w:rsidRPr="00074B99">
        <w:rPr>
          <w:i/>
        </w:rPr>
        <w:t xml:space="preserve">take </w:t>
      </w:r>
      <w:r w:rsidRPr="00074B99">
        <w:t>retorna. Los datos recibidos son entregados al usuario.</w:t>
      </w:r>
    </w:p>
    <w:p w14:paraId="0EFD5355" w14:textId="77777777" w:rsidR="005E7D11" w:rsidRPr="00074B99" w:rsidRDefault="005E7D11" w:rsidP="005A30FB">
      <w:pPr>
        <w:pStyle w:val="Prrafodelista"/>
        <w:numPr>
          <w:ilvl w:val="0"/>
          <w:numId w:val="63"/>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277293EA"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71A12CAE" w14:textId="77777777" w:rsidR="005E7D11" w:rsidRPr="00074B99" w:rsidRDefault="005E7D11" w:rsidP="005A30FB">
      <w:pPr>
        <w:pStyle w:val="Prrafodelista"/>
        <w:numPr>
          <w:ilvl w:val="0"/>
          <w:numId w:val="63"/>
        </w:numPr>
      </w:pPr>
      <w:r w:rsidRPr="00074B99">
        <w:lastRenderedPageBreak/>
        <w:t xml:space="preserve">La operación </w:t>
      </w:r>
      <w:r w:rsidRPr="00074B99">
        <w:rPr>
          <w:i/>
        </w:rPr>
        <w:t xml:space="preserve">a_change_is_relevant </w:t>
      </w:r>
      <w:r w:rsidRPr="00074B99">
        <w:t>retorna.</w:t>
      </w:r>
    </w:p>
    <w:p w14:paraId="4F3C03A6" w14:textId="77777777" w:rsidR="005E7D11" w:rsidRPr="00074B99" w:rsidRDefault="005E7D11" w:rsidP="005A30FB">
      <w:pPr>
        <w:pStyle w:val="Prrafodelista"/>
        <w:numPr>
          <w:ilvl w:val="0"/>
          <w:numId w:val="63"/>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4C64DBA2" w14:textId="77777777" w:rsidR="005E7D11" w:rsidRPr="00074B99" w:rsidRDefault="005E7D11" w:rsidP="005A30FB">
      <w:pPr>
        <w:pStyle w:val="Prrafodelista"/>
        <w:numPr>
          <w:ilvl w:val="0"/>
          <w:numId w:val="63"/>
        </w:numPr>
      </w:pPr>
      <w:r w:rsidRPr="00074B99">
        <w:t xml:space="preserve">La operación </w:t>
      </w:r>
      <w:r w:rsidRPr="00074B99">
        <w:rPr>
          <w:i/>
        </w:rPr>
        <w:t xml:space="preserve">remove_change </w:t>
      </w:r>
      <w:r w:rsidRPr="00074B99">
        <w:t>retorna.</w:t>
      </w:r>
    </w:p>
    <w:p w14:paraId="544AB802" w14:textId="77777777" w:rsidR="005E7D11" w:rsidRPr="00074B99" w:rsidRDefault="005E7D11" w:rsidP="005A30FB">
      <w:pPr>
        <w:pStyle w:val="Prrafodelista"/>
        <w:numPr>
          <w:ilvl w:val="0"/>
          <w:numId w:val="63"/>
        </w:numPr>
      </w:pPr>
      <w:r w:rsidRPr="00074B99">
        <w:t xml:space="preserve">La operación </w:t>
      </w:r>
      <w:r w:rsidRPr="00074B99">
        <w:rPr>
          <w:i/>
        </w:rPr>
        <w:t xml:space="preserve">return_loan </w:t>
      </w:r>
      <w:r w:rsidRPr="00074B99">
        <w:t>retorna.</w:t>
      </w:r>
    </w:p>
    <w:p w14:paraId="5181FC9E" w14:textId="40FED921" w:rsidR="005E7D11" w:rsidRPr="00074B99" w:rsidRDefault="005E7D11" w:rsidP="005E7D11">
      <w:pPr>
        <w:pStyle w:val="Ttulo5"/>
      </w:pPr>
      <w:r w:rsidRPr="00074B99">
        <w:t>Reliable Reader—Reliable Writer con fragmentación</w:t>
      </w:r>
    </w:p>
    <w:p w14:paraId="3D9DC70F" w14:textId="2AD9FBFB" w:rsidR="003E1554" w:rsidRPr="00074B99" w:rsidRDefault="003E1554" w:rsidP="003E1554">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18</w:t>
      </w:r>
      <w:r w:rsidRPr="00074B99">
        <w:fldChar w:fldCharType="end"/>
      </w:r>
      <w:r w:rsidRPr="00074B99">
        <w:t>.</w:t>
      </w:r>
    </w:p>
    <w:p w14:paraId="02C515B7" w14:textId="77777777" w:rsidR="005E7D11" w:rsidRPr="00074B99" w:rsidRDefault="005E7D11" w:rsidP="005A30FB">
      <w:pPr>
        <w:pStyle w:val="Prrafodelista"/>
        <w:numPr>
          <w:ilvl w:val="0"/>
          <w:numId w:val="71"/>
        </w:numPr>
      </w:pPr>
      <w:r w:rsidRPr="00074B99">
        <w:t xml:space="preserve">El usuario DDS escribe datos mediante la operación </w:t>
      </w:r>
      <w:r w:rsidRPr="00074B99">
        <w:rPr>
          <w:i/>
        </w:rPr>
        <w:t>write</w:t>
      </w:r>
      <w:r w:rsidRPr="00074B99">
        <w:t xml:space="preserve">  en el DataWriter DDS </w:t>
      </w:r>
    </w:p>
    <w:p w14:paraId="5DDEB890" w14:textId="77777777" w:rsidR="005E7D11" w:rsidRPr="00074B99" w:rsidRDefault="005E7D11" w:rsidP="005A30FB">
      <w:pPr>
        <w:pStyle w:val="Prrafodelista"/>
        <w:numPr>
          <w:ilvl w:val="0"/>
          <w:numId w:val="71"/>
        </w:numPr>
      </w:pPr>
      <w:r w:rsidRPr="00074B99">
        <w:t>El DataWriter DDS crea un CacheChange mediante la operación new_change al Stateful Writer.</w:t>
      </w:r>
    </w:p>
    <w:p w14:paraId="445B572A" w14:textId="77777777" w:rsidR="005E7D11" w:rsidRPr="00074B99" w:rsidRDefault="005E7D11" w:rsidP="005A30FB">
      <w:pPr>
        <w:pStyle w:val="Prrafodelista"/>
        <w:numPr>
          <w:ilvl w:val="0"/>
          <w:numId w:val="71"/>
        </w:numPr>
      </w:pPr>
      <w:r w:rsidRPr="00074B99">
        <w:t>La operación new_change retorna.</w:t>
      </w:r>
    </w:p>
    <w:p w14:paraId="7F2BB17B" w14:textId="77777777" w:rsidR="005E7D11" w:rsidRPr="00074B99" w:rsidRDefault="005E7D11" w:rsidP="005A30FB">
      <w:pPr>
        <w:pStyle w:val="Prrafodelista"/>
        <w:numPr>
          <w:ilvl w:val="0"/>
          <w:numId w:val="71"/>
        </w:numPr>
      </w:pPr>
      <w:r w:rsidRPr="00074B99">
        <w:t>El DataWriter DDS añade el cambio mediante la operación add_change al HistoryCache del Writer RTPS.</w:t>
      </w:r>
    </w:p>
    <w:p w14:paraId="4A44C9F9" w14:textId="77777777" w:rsidR="005E7D11" w:rsidRPr="00074B99" w:rsidRDefault="005E7D11" w:rsidP="005A30FB">
      <w:pPr>
        <w:pStyle w:val="Prrafodelista"/>
        <w:numPr>
          <w:ilvl w:val="0"/>
          <w:numId w:val="71"/>
        </w:numPr>
      </w:pPr>
      <w:r w:rsidRPr="00074B99">
        <w:t>El HistoryCache del Writer RTPS notifica al Publisher mediante la operación notify_change.</w:t>
      </w:r>
    </w:p>
    <w:p w14:paraId="4C052CE6" w14:textId="77777777" w:rsidR="005E7D11" w:rsidRPr="00074B99" w:rsidRDefault="005E7D11" w:rsidP="005A30FB">
      <w:pPr>
        <w:pStyle w:val="Prrafodelista"/>
        <w:numPr>
          <w:ilvl w:val="0"/>
          <w:numId w:val="71"/>
        </w:numPr>
      </w:pPr>
      <w:r w:rsidRPr="00074B99">
        <w:t>La operación notify_change retorna.</w:t>
      </w:r>
    </w:p>
    <w:p w14:paraId="7D984C6B" w14:textId="77777777" w:rsidR="005E7D11" w:rsidRPr="00074B99" w:rsidRDefault="005E7D11" w:rsidP="005A30FB">
      <w:pPr>
        <w:pStyle w:val="Prrafodelista"/>
        <w:numPr>
          <w:ilvl w:val="0"/>
          <w:numId w:val="71"/>
        </w:numPr>
      </w:pPr>
      <w:r w:rsidRPr="00074B99">
        <w:t>La operación add_change retorna.</w:t>
      </w:r>
    </w:p>
    <w:p w14:paraId="56B88F0B" w14:textId="77777777" w:rsidR="005E7D11" w:rsidRPr="00074B99" w:rsidRDefault="005E7D11" w:rsidP="005A30FB">
      <w:pPr>
        <w:pStyle w:val="Prrafodelista"/>
        <w:numPr>
          <w:ilvl w:val="0"/>
          <w:numId w:val="71"/>
        </w:numPr>
      </w:pPr>
      <w:r w:rsidRPr="00074B99">
        <w:t xml:space="preserve">La operación </w:t>
      </w:r>
      <w:r w:rsidRPr="00074B99">
        <w:rPr>
          <w:i/>
        </w:rPr>
        <w:t xml:space="preserve">write </w:t>
      </w:r>
      <w:r w:rsidRPr="00074B99">
        <w:t>retorna.</w:t>
      </w:r>
    </w:p>
    <w:p w14:paraId="015481AD" w14:textId="77777777" w:rsidR="005E7D11" w:rsidRPr="00074B99" w:rsidRDefault="005E7D11" w:rsidP="005A30FB">
      <w:pPr>
        <w:pStyle w:val="Prrafodelista"/>
        <w:numPr>
          <w:ilvl w:val="0"/>
          <w:numId w:val="71"/>
        </w:numPr>
      </w:pPr>
      <w:r w:rsidRPr="00074B99">
        <w:t xml:space="preserve">El HistoryCache del Writer RTPS envía los cambios no enviados mediante la operación unsent_changes al ReaderProxy. </w:t>
      </w:r>
    </w:p>
    <w:p w14:paraId="21FF73CF" w14:textId="77777777" w:rsidR="005E7D11" w:rsidRPr="00074B99" w:rsidRDefault="005E7D11" w:rsidP="005A30FB">
      <w:pPr>
        <w:pStyle w:val="Prrafodelista"/>
        <w:numPr>
          <w:ilvl w:val="0"/>
          <w:numId w:val="71"/>
        </w:numPr>
      </w:pPr>
      <w:r w:rsidRPr="00074B99">
        <w:t>La operación unsent_changes retorna.</w:t>
      </w:r>
    </w:p>
    <w:p w14:paraId="600A9B40" w14:textId="77777777" w:rsidR="005E7D11" w:rsidRPr="00074B99" w:rsidRDefault="005E7D11" w:rsidP="005A30FB">
      <w:pPr>
        <w:pStyle w:val="Prrafodelista"/>
        <w:numPr>
          <w:ilvl w:val="0"/>
          <w:numId w:val="71"/>
        </w:numPr>
      </w:pPr>
      <w:r w:rsidRPr="00074B99">
        <w:t xml:space="preserve">El HistoryCache del Writer RTPS le informa que todos los cambios han sido enviados por medio de la operación can_send. </w:t>
      </w:r>
    </w:p>
    <w:p w14:paraId="11F2BD6F" w14:textId="77777777" w:rsidR="005E7D11" w:rsidRPr="00074B99" w:rsidRDefault="005E7D11" w:rsidP="005A30FB">
      <w:pPr>
        <w:pStyle w:val="Prrafodelista"/>
        <w:numPr>
          <w:ilvl w:val="0"/>
          <w:numId w:val="71"/>
        </w:numPr>
      </w:pPr>
      <w:r w:rsidRPr="00074B99">
        <w:t xml:space="preserve">La operación </w:t>
      </w:r>
      <w:r w:rsidRPr="00074B99">
        <w:rPr>
          <w:i/>
        </w:rPr>
        <w:t xml:space="preserve">can_send </w:t>
      </w:r>
      <w:r w:rsidRPr="00074B99">
        <w:t>retorna.</w:t>
      </w:r>
    </w:p>
    <w:p w14:paraId="2859F895" w14:textId="77777777" w:rsidR="005E7D11" w:rsidRPr="00074B99" w:rsidRDefault="005E7D11" w:rsidP="005A30FB">
      <w:pPr>
        <w:pStyle w:val="Prrafodelista"/>
        <w:numPr>
          <w:ilvl w:val="0"/>
          <w:numId w:val="71"/>
        </w:numPr>
      </w:pPr>
      <w:r w:rsidRPr="00074B99">
        <w:lastRenderedPageBreak/>
        <w:t xml:space="preserve">El ReaderProxy serializa los datos mediante la operación </w:t>
      </w:r>
      <w:r w:rsidRPr="00074B99">
        <w:rPr>
          <w:i/>
        </w:rPr>
        <w:t>serialize</w:t>
      </w:r>
      <w:r w:rsidRPr="00074B99">
        <w:t xml:space="preserve">, y se realiza el proceso de fragmentación de la información. </w:t>
      </w:r>
    </w:p>
    <w:p w14:paraId="1EA23AE2" w14:textId="77777777" w:rsidR="005E7D11" w:rsidRPr="00074B99" w:rsidRDefault="005E7D11" w:rsidP="005A30FB">
      <w:pPr>
        <w:pStyle w:val="Prrafodelista"/>
        <w:numPr>
          <w:ilvl w:val="0"/>
          <w:numId w:val="71"/>
        </w:numPr>
      </w:pPr>
      <w:r w:rsidRPr="00074B99">
        <w:t>La operación serialize retorna.</w:t>
      </w:r>
    </w:p>
    <w:p w14:paraId="50B99FE8"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DATA_FRAG y dependiendo de la política de QoS se envía también un INFO_TIMESTAMP.</w:t>
      </w:r>
    </w:p>
    <w:p w14:paraId="7C385CC5"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194BFB70" w14:textId="77777777" w:rsidR="005E7D11" w:rsidRPr="00074B99" w:rsidRDefault="005E7D11" w:rsidP="005A30FB">
      <w:pPr>
        <w:pStyle w:val="Prrafodelista"/>
        <w:numPr>
          <w:ilvl w:val="0"/>
          <w:numId w:val="71"/>
        </w:numPr>
      </w:pPr>
      <w:r w:rsidRPr="00074B99">
        <w:t xml:space="preserve">La operación </w:t>
      </w:r>
      <w:r w:rsidRPr="00074B99">
        <w:rPr>
          <w:i/>
        </w:rPr>
        <w:t xml:space="preserve">unacked_changes </w:t>
      </w:r>
      <w:r w:rsidRPr="00074B99">
        <w:t>retorna.</w:t>
      </w:r>
    </w:p>
    <w:p w14:paraId="12F9B38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106A2D73"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5E469B"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3FC77A21"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2A52B50"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57B8868"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F2CF0A6"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A18D55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45BC431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6265B752"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73369DF3" w14:textId="77777777" w:rsidR="005E7D11" w:rsidRPr="00074B99" w:rsidRDefault="005E7D11" w:rsidP="005A30FB">
      <w:pPr>
        <w:pStyle w:val="Prrafodelista"/>
        <w:numPr>
          <w:ilvl w:val="0"/>
          <w:numId w:val="71"/>
        </w:numPr>
      </w:pPr>
      <w:r w:rsidRPr="00074B99">
        <w:lastRenderedPageBreak/>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11567954" w14:textId="77777777" w:rsidR="005E7D11" w:rsidRPr="00074B99" w:rsidRDefault="005E7D11" w:rsidP="005A30FB">
      <w:pPr>
        <w:pStyle w:val="Prrafodelista"/>
        <w:numPr>
          <w:ilvl w:val="0"/>
          <w:numId w:val="71"/>
        </w:numPr>
      </w:pPr>
      <w:r w:rsidRPr="00074B99">
        <w:t xml:space="preserve">La operación </w:t>
      </w:r>
      <w:r w:rsidRPr="00074B99">
        <w:rPr>
          <w:i/>
        </w:rPr>
        <w:t xml:space="preserve">missing_changes </w:t>
      </w:r>
      <w:r w:rsidRPr="00074B99">
        <w:t>retorna.</w:t>
      </w:r>
    </w:p>
    <w:p w14:paraId="3D793D58" w14:textId="77777777" w:rsidR="005E7D11" w:rsidRPr="00074B99" w:rsidRDefault="005E7D11" w:rsidP="005A30FB">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332ACA" w14:textId="77777777" w:rsidR="005E7D11" w:rsidRPr="00074B99" w:rsidRDefault="005E7D11" w:rsidP="005A30FB">
      <w:pPr>
        <w:pStyle w:val="Prrafodelista"/>
        <w:numPr>
          <w:ilvl w:val="0"/>
          <w:numId w:val="71"/>
        </w:numPr>
      </w:pPr>
      <w:r w:rsidRPr="00074B99">
        <w:t xml:space="preserve">La operación </w:t>
      </w:r>
      <w:r w:rsidRPr="00074B99">
        <w:rPr>
          <w:i/>
        </w:rPr>
        <w:t xml:space="preserve">serialize </w:t>
      </w:r>
      <w:r w:rsidRPr="00074B99">
        <w:t>retorna.</w:t>
      </w:r>
    </w:p>
    <w:p w14:paraId="18FD6EB6"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envía los submensajes INFO_DESTINATION y NACK_FRAG con la confirmación de recepción o pérdida de paquetes.</w:t>
      </w:r>
    </w:p>
    <w:p w14:paraId="4D8D022D"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5994BD2"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54FE781A"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1525BDB"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F9AB54E"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D2A3585"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7541466"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El submensaje INFO_DESTINATION contiene el destino el cual ha confirmado el cambio.</w:t>
      </w:r>
    </w:p>
    <w:p w14:paraId="0F9F41C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6BAC50E1"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4CA7A7CC"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56DD11DA" w14:textId="77777777" w:rsidR="005E7D11" w:rsidRPr="00074B99" w:rsidRDefault="005E7D11" w:rsidP="005A30FB">
      <w:pPr>
        <w:pStyle w:val="Prrafodelista"/>
        <w:numPr>
          <w:ilvl w:val="0"/>
          <w:numId w:val="71"/>
        </w:numPr>
      </w:pPr>
      <w:r w:rsidRPr="00074B99">
        <w:t xml:space="preserve">La operación </w:t>
      </w:r>
      <w:r w:rsidRPr="00074B99">
        <w:rPr>
          <w:i/>
        </w:rPr>
        <w:t xml:space="preserve">acked_changes </w:t>
      </w:r>
      <w:r w:rsidRPr="00074B99">
        <w:t>retorna.</w:t>
      </w:r>
    </w:p>
    <w:p w14:paraId="7A02C2BD" w14:textId="77777777" w:rsidR="005E7D11" w:rsidRPr="00074B99" w:rsidRDefault="005E7D11" w:rsidP="005A30FB">
      <w:pPr>
        <w:pStyle w:val="Prrafodelista"/>
        <w:numPr>
          <w:ilvl w:val="0"/>
          <w:numId w:val="71"/>
        </w:numPr>
      </w:pPr>
      <w:r w:rsidRPr="00074B99">
        <w:lastRenderedPageBreak/>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6F5D81A" w14:textId="77777777" w:rsidR="005E7D11" w:rsidRPr="00074B99" w:rsidRDefault="005E7D11" w:rsidP="005A30FB">
      <w:pPr>
        <w:pStyle w:val="Prrafodelista"/>
        <w:numPr>
          <w:ilvl w:val="0"/>
          <w:numId w:val="71"/>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307038A2" w14:textId="77777777" w:rsidR="005E7D11" w:rsidRPr="00074B99" w:rsidRDefault="005E7D11" w:rsidP="005A30FB">
      <w:pPr>
        <w:pStyle w:val="Prrafodelista"/>
        <w:numPr>
          <w:ilvl w:val="0"/>
          <w:numId w:val="71"/>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5C397ADD" w14:textId="77777777" w:rsidR="005E7D11" w:rsidRPr="00074B99" w:rsidRDefault="005E7D11" w:rsidP="005A30FB">
      <w:pPr>
        <w:pStyle w:val="Prrafodelista"/>
        <w:numPr>
          <w:ilvl w:val="0"/>
          <w:numId w:val="71"/>
        </w:numPr>
      </w:pPr>
      <w:r w:rsidRPr="00074B99">
        <w:t xml:space="preserve">La operación </w:t>
      </w:r>
      <w:r w:rsidRPr="00074B99">
        <w:rPr>
          <w:i/>
        </w:rPr>
        <w:t xml:space="preserve"> remove_change </w:t>
      </w:r>
      <w:r w:rsidRPr="00074B99">
        <w:t>retorna.</w:t>
      </w:r>
    </w:p>
    <w:p w14:paraId="242B4C39" w14:textId="77777777" w:rsidR="005E7D11" w:rsidRPr="00074B99" w:rsidRDefault="005E7D11" w:rsidP="005A30FB">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DATA_FRAG del </w:t>
      </w:r>
      <w:r w:rsidRPr="00074B99">
        <w:rPr>
          <w:i/>
        </w:rPr>
        <w:t xml:space="preserve">MessageDecoder. </w:t>
      </w:r>
    </w:p>
    <w:p w14:paraId="2C17FBAD" w14:textId="77777777" w:rsidR="005E7D11" w:rsidRPr="00074B99" w:rsidRDefault="005E7D11" w:rsidP="005A30FB">
      <w:pPr>
        <w:pStyle w:val="Prrafodelista"/>
        <w:numPr>
          <w:ilvl w:val="0"/>
          <w:numId w:val="71"/>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F1EF4F0" w14:textId="77777777" w:rsidR="005E7D11" w:rsidRPr="00074B99" w:rsidRDefault="005E7D11" w:rsidP="005A30FB">
      <w:pPr>
        <w:pStyle w:val="Prrafodelista"/>
        <w:numPr>
          <w:ilvl w:val="0"/>
          <w:numId w:val="71"/>
        </w:numPr>
      </w:pPr>
      <w:r w:rsidRPr="00074B99">
        <w:t xml:space="preserve">La operación </w:t>
      </w:r>
      <w:r w:rsidRPr="00074B99">
        <w:rPr>
          <w:i/>
        </w:rPr>
        <w:t>new_change</w:t>
      </w:r>
      <w:r w:rsidRPr="00074B99">
        <w:t xml:space="preserve"> retorna.</w:t>
      </w:r>
    </w:p>
    <w:p w14:paraId="51A773E7" w14:textId="77777777" w:rsidR="005E7D11" w:rsidRPr="00074B99" w:rsidRDefault="005E7D11" w:rsidP="005A30FB">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20164128"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10CE6603" w14:textId="77777777" w:rsidR="005E7D11" w:rsidRPr="00074B99" w:rsidRDefault="005E7D11" w:rsidP="005A30FB">
      <w:pPr>
        <w:pStyle w:val="Prrafodelista"/>
        <w:numPr>
          <w:ilvl w:val="0"/>
          <w:numId w:val="71"/>
        </w:numPr>
      </w:pPr>
      <w:r w:rsidRPr="00074B99">
        <w:t xml:space="preserve">La operación </w:t>
      </w:r>
      <w:r w:rsidRPr="00074B99">
        <w:rPr>
          <w:i/>
        </w:rPr>
        <w:t xml:space="preserve"> notify_change </w:t>
      </w:r>
      <w:r w:rsidRPr="00074B99">
        <w:t>retorna.</w:t>
      </w:r>
    </w:p>
    <w:p w14:paraId="592C49B2" w14:textId="77777777" w:rsidR="005E7D11" w:rsidRPr="00074B99" w:rsidRDefault="005E7D11" w:rsidP="005A30FB">
      <w:pPr>
        <w:pStyle w:val="Prrafodelista"/>
        <w:numPr>
          <w:ilvl w:val="0"/>
          <w:numId w:val="71"/>
        </w:numPr>
      </w:pPr>
      <w:r w:rsidRPr="00074B99">
        <w:t xml:space="preserve">La operación </w:t>
      </w:r>
      <w:r w:rsidRPr="00074B99">
        <w:rPr>
          <w:i/>
        </w:rPr>
        <w:t xml:space="preserve">add_change </w:t>
      </w:r>
      <w:r w:rsidRPr="00074B99">
        <w:t>retorna.</w:t>
      </w:r>
    </w:p>
    <w:p w14:paraId="13140BE1" w14:textId="77777777" w:rsidR="005E7D11" w:rsidRPr="00074B99" w:rsidRDefault="005E7D11" w:rsidP="005A30FB">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1884E4"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EAEE39C" w14:textId="77777777" w:rsidR="005E7D11" w:rsidRPr="00074B99" w:rsidRDefault="005E7D11" w:rsidP="005A30FB">
      <w:pPr>
        <w:pStyle w:val="Prrafodelista"/>
        <w:numPr>
          <w:ilvl w:val="0"/>
          <w:numId w:val="71"/>
        </w:numPr>
      </w:pPr>
      <w:r w:rsidRPr="00074B99">
        <w:t xml:space="preserve">La operación </w:t>
      </w:r>
      <w:r w:rsidRPr="00074B99">
        <w:rPr>
          <w:i/>
        </w:rPr>
        <w:t xml:space="preserve">get_change </w:t>
      </w:r>
      <w:r w:rsidRPr="00074B99">
        <w:t>retorna.</w:t>
      </w:r>
    </w:p>
    <w:p w14:paraId="765ECE22" w14:textId="77777777" w:rsidR="005E7D11" w:rsidRPr="00074B99" w:rsidRDefault="005E7D11" w:rsidP="005A30FB">
      <w:pPr>
        <w:pStyle w:val="Prrafodelista"/>
        <w:numPr>
          <w:ilvl w:val="0"/>
          <w:numId w:val="71"/>
        </w:numPr>
      </w:pPr>
      <w:r w:rsidRPr="00074B99">
        <w:t xml:space="preserve">La operación </w:t>
      </w:r>
      <w:r w:rsidRPr="00074B99">
        <w:rPr>
          <w:i/>
        </w:rPr>
        <w:t xml:space="preserve">take </w:t>
      </w:r>
      <w:r w:rsidRPr="00074B99">
        <w:t>retorna. Los datos recibidos son entregados al usuario.</w:t>
      </w:r>
    </w:p>
    <w:p w14:paraId="2E16E5DD" w14:textId="77777777" w:rsidR="005E7D11" w:rsidRPr="00074B99" w:rsidRDefault="005E7D11" w:rsidP="005A30FB">
      <w:pPr>
        <w:pStyle w:val="Prrafodelista"/>
        <w:numPr>
          <w:ilvl w:val="0"/>
          <w:numId w:val="71"/>
        </w:numPr>
      </w:pPr>
      <w:r w:rsidRPr="00074B99">
        <w:lastRenderedPageBreak/>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3F7D1E56"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E0194EC" w14:textId="77777777" w:rsidR="005E7D11" w:rsidRPr="00074B99" w:rsidRDefault="005E7D11" w:rsidP="005A30FB">
      <w:pPr>
        <w:pStyle w:val="Prrafodelista"/>
        <w:numPr>
          <w:ilvl w:val="0"/>
          <w:numId w:val="71"/>
        </w:numPr>
      </w:pPr>
      <w:r w:rsidRPr="00074B99">
        <w:t xml:space="preserve">La operación </w:t>
      </w:r>
      <w:r w:rsidRPr="00074B99">
        <w:rPr>
          <w:i/>
        </w:rPr>
        <w:t xml:space="preserve">a_change_is_relevant </w:t>
      </w:r>
      <w:r w:rsidRPr="00074B99">
        <w:t>retorna.</w:t>
      </w:r>
    </w:p>
    <w:p w14:paraId="5DBAE6BE" w14:textId="77777777" w:rsidR="005E7D11" w:rsidRPr="00074B99" w:rsidRDefault="005E7D11" w:rsidP="005A30FB">
      <w:pPr>
        <w:pStyle w:val="Prrafodelista"/>
        <w:numPr>
          <w:ilvl w:val="0"/>
          <w:numId w:val="71"/>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632EC06" w14:textId="77777777" w:rsidR="005E7D11" w:rsidRPr="00074B99" w:rsidRDefault="005E7D11" w:rsidP="005A30FB">
      <w:pPr>
        <w:pStyle w:val="Prrafodelista"/>
        <w:numPr>
          <w:ilvl w:val="0"/>
          <w:numId w:val="71"/>
        </w:numPr>
      </w:pPr>
      <w:r w:rsidRPr="00074B99">
        <w:t xml:space="preserve">La operación </w:t>
      </w:r>
      <w:r w:rsidRPr="00074B99">
        <w:rPr>
          <w:i/>
        </w:rPr>
        <w:t xml:space="preserve">remove_change </w:t>
      </w:r>
      <w:r w:rsidRPr="00074B99">
        <w:t>retorna.</w:t>
      </w:r>
    </w:p>
    <w:p w14:paraId="4A959CB0" w14:textId="77777777" w:rsidR="005E7D11" w:rsidRPr="00074B99" w:rsidRDefault="005E7D11" w:rsidP="005A30FB">
      <w:pPr>
        <w:pStyle w:val="Prrafodelista"/>
        <w:numPr>
          <w:ilvl w:val="0"/>
          <w:numId w:val="71"/>
        </w:numPr>
      </w:pPr>
      <w:r w:rsidRPr="00074B99">
        <w:t xml:space="preserve">La operación </w:t>
      </w:r>
      <w:r w:rsidRPr="00074B99">
        <w:rPr>
          <w:i/>
        </w:rPr>
        <w:t xml:space="preserve">return_loan </w:t>
      </w:r>
      <w:r w:rsidRPr="00074B99">
        <w:t>retorna.</w:t>
      </w:r>
    </w:p>
    <w:p w14:paraId="07A4A0A2" w14:textId="77777777" w:rsidR="003E1554" w:rsidRPr="00074B99" w:rsidRDefault="005E7D11" w:rsidP="005E7D11">
      <w:pPr>
        <w:pStyle w:val="Ttulo5"/>
        <w:rPr>
          <w:lang w:val="en-GB"/>
        </w:rPr>
      </w:pPr>
      <w:r w:rsidRPr="00074B99">
        <w:rPr>
          <w:lang w:val="en-GB"/>
        </w:rPr>
        <w:t xml:space="preserve">Reliable Reader—Reliable Writer (Communication Error)   </w:t>
      </w:r>
    </w:p>
    <w:p w14:paraId="68A8E51A" w14:textId="3A5E9B1E" w:rsidR="005E7D11" w:rsidRPr="00074B99" w:rsidRDefault="003E1554" w:rsidP="003E1554">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19</w:t>
      </w:r>
      <w:r w:rsidRPr="00074B99">
        <w:fldChar w:fldCharType="end"/>
      </w:r>
      <w:r w:rsidRPr="00074B99">
        <w:t>.</w:t>
      </w:r>
      <w:r w:rsidR="005E7D11" w:rsidRPr="00074B99">
        <w:t xml:space="preserve">      </w:t>
      </w:r>
    </w:p>
    <w:p w14:paraId="3269F621" w14:textId="77777777" w:rsidR="005E7D11" w:rsidRPr="00074B99" w:rsidRDefault="005E7D11" w:rsidP="005A30FB">
      <w:pPr>
        <w:pStyle w:val="Prrafodelista"/>
        <w:numPr>
          <w:ilvl w:val="0"/>
          <w:numId w:val="64"/>
        </w:numPr>
      </w:pPr>
      <w:r w:rsidRPr="00074B99">
        <w:t xml:space="preserve">El usuario DDS escribe datos mediante la operación </w:t>
      </w:r>
      <w:r w:rsidRPr="00074B99">
        <w:rPr>
          <w:i/>
        </w:rPr>
        <w:t>write</w:t>
      </w:r>
      <w:r w:rsidRPr="00074B99">
        <w:t xml:space="preserve">  en el DataWriter DDS </w:t>
      </w:r>
    </w:p>
    <w:p w14:paraId="2614281B" w14:textId="77777777" w:rsidR="005E7D11" w:rsidRPr="00074B99" w:rsidRDefault="005E7D11" w:rsidP="005A30FB">
      <w:pPr>
        <w:pStyle w:val="Prrafodelista"/>
        <w:numPr>
          <w:ilvl w:val="0"/>
          <w:numId w:val="64"/>
        </w:numPr>
      </w:pPr>
      <w:r w:rsidRPr="00074B99">
        <w:t>El DataWriter DDS crea un CacheChange mediante la operación new_change al Stateful Writer.</w:t>
      </w:r>
    </w:p>
    <w:p w14:paraId="6E535EA9" w14:textId="77777777" w:rsidR="005E7D11" w:rsidRPr="00074B99" w:rsidRDefault="005E7D11" w:rsidP="005A30FB">
      <w:pPr>
        <w:pStyle w:val="Prrafodelista"/>
        <w:numPr>
          <w:ilvl w:val="0"/>
          <w:numId w:val="64"/>
        </w:numPr>
      </w:pPr>
      <w:r w:rsidRPr="00074B99">
        <w:t>La operación new_change retorna.</w:t>
      </w:r>
    </w:p>
    <w:p w14:paraId="0F6364D8" w14:textId="77777777" w:rsidR="005E7D11" w:rsidRPr="00074B99" w:rsidRDefault="005E7D11" w:rsidP="005A30FB">
      <w:pPr>
        <w:pStyle w:val="Prrafodelista"/>
        <w:numPr>
          <w:ilvl w:val="0"/>
          <w:numId w:val="64"/>
        </w:numPr>
      </w:pPr>
      <w:r w:rsidRPr="00074B99">
        <w:t>El DataWriter DDS añade el cambio mediante la operación add_change al HistoryCache del Writer RTPS.</w:t>
      </w:r>
    </w:p>
    <w:p w14:paraId="73207839" w14:textId="77777777" w:rsidR="005E7D11" w:rsidRPr="00074B99" w:rsidRDefault="005E7D11" w:rsidP="005A30FB">
      <w:pPr>
        <w:pStyle w:val="Prrafodelista"/>
        <w:numPr>
          <w:ilvl w:val="0"/>
          <w:numId w:val="64"/>
        </w:numPr>
      </w:pPr>
      <w:r w:rsidRPr="00074B99">
        <w:t>El HistoryCache del Writer RTPS notifica al Publisher mediante la operación notify_change.</w:t>
      </w:r>
    </w:p>
    <w:p w14:paraId="3FB12708" w14:textId="77777777" w:rsidR="005E7D11" w:rsidRPr="00074B99" w:rsidRDefault="005E7D11" w:rsidP="005A30FB">
      <w:pPr>
        <w:pStyle w:val="Prrafodelista"/>
        <w:numPr>
          <w:ilvl w:val="0"/>
          <w:numId w:val="64"/>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0A332F5B"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8AC7A8A"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3BE60116"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1C473A0"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894714D"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1CB8F50"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945AF9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16E81FC"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7D6EA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09ADF2"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1862CAC6"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109C7B4"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0F3EF998" w14:textId="77777777" w:rsidR="005E7D11" w:rsidRPr="00074B99" w:rsidRDefault="005E7D11" w:rsidP="005A30FB">
      <w:pPr>
        <w:pStyle w:val="Prrafodelista"/>
        <w:numPr>
          <w:ilvl w:val="0"/>
          <w:numId w:val="64"/>
        </w:numPr>
      </w:pPr>
      <w:r w:rsidRPr="00074B99">
        <w:t xml:space="preserve">La operación </w:t>
      </w:r>
      <w:r w:rsidRPr="00074B99">
        <w:rPr>
          <w:i/>
        </w:rPr>
        <w:t xml:space="preserve">notify_change </w:t>
      </w:r>
      <w:r w:rsidRPr="00074B99">
        <w:t xml:space="preserve"> retorna.</w:t>
      </w:r>
    </w:p>
    <w:p w14:paraId="7DF9EE58" w14:textId="77777777" w:rsidR="005E7D11" w:rsidRPr="00074B99" w:rsidRDefault="005E7D11" w:rsidP="005A30FB">
      <w:pPr>
        <w:pStyle w:val="Prrafodelista"/>
        <w:numPr>
          <w:ilvl w:val="0"/>
          <w:numId w:val="64"/>
        </w:numPr>
      </w:pPr>
      <w:r w:rsidRPr="00074B99">
        <w:t xml:space="preserve">La operación </w:t>
      </w:r>
      <w:r w:rsidRPr="00074B99">
        <w:rPr>
          <w:i/>
        </w:rPr>
        <w:t>add_change</w:t>
      </w:r>
      <w:r w:rsidRPr="00074B99">
        <w:rPr>
          <w:i/>
        </w:rPr>
        <w:softHyphen/>
      </w:r>
      <w:r w:rsidRPr="00074B99">
        <w:t xml:space="preserve"> retorna.</w:t>
      </w:r>
    </w:p>
    <w:p w14:paraId="783993A9" w14:textId="77777777" w:rsidR="005E7D11" w:rsidRPr="00074B99" w:rsidRDefault="005E7D11" w:rsidP="005A30FB">
      <w:pPr>
        <w:pStyle w:val="Prrafodelista"/>
        <w:numPr>
          <w:ilvl w:val="0"/>
          <w:numId w:val="64"/>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53E2B799"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BAA5681" w14:textId="77777777" w:rsidR="005E7D11" w:rsidRPr="00074B99" w:rsidRDefault="005E7D11" w:rsidP="005A30FB">
      <w:pPr>
        <w:pStyle w:val="Prrafodelista"/>
        <w:numPr>
          <w:ilvl w:val="0"/>
          <w:numId w:val="64"/>
        </w:numPr>
      </w:pPr>
      <w:r w:rsidRPr="00074B99">
        <w:t xml:space="preserve">La operación </w:t>
      </w:r>
      <w:r w:rsidRPr="00074B99">
        <w:rPr>
          <w:i/>
        </w:rPr>
        <w:t>unsent_changes</w:t>
      </w:r>
      <w:r w:rsidRPr="00074B99">
        <w:t xml:space="preserve"> retorna.</w:t>
      </w:r>
    </w:p>
    <w:p w14:paraId="10C55840"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D74A5D" w14:textId="77777777" w:rsidR="005E7D11" w:rsidRPr="00074B99" w:rsidRDefault="005E7D11" w:rsidP="005A30FB">
      <w:pPr>
        <w:pStyle w:val="Prrafodelista"/>
        <w:numPr>
          <w:ilvl w:val="0"/>
          <w:numId w:val="64"/>
        </w:numPr>
      </w:pPr>
      <w:r w:rsidRPr="00074B99">
        <w:t xml:space="preserve">La operación </w:t>
      </w:r>
      <w:r w:rsidRPr="00074B99">
        <w:rPr>
          <w:i/>
        </w:rPr>
        <w:t>can_send</w:t>
      </w:r>
      <w:r w:rsidRPr="00074B99">
        <w:t xml:space="preserve"> retorna.</w:t>
      </w:r>
    </w:p>
    <w:p w14:paraId="474CDE0D" w14:textId="77777777" w:rsidR="005E7D11" w:rsidRPr="00074B99" w:rsidRDefault="005E7D11" w:rsidP="005A30FB">
      <w:pPr>
        <w:pStyle w:val="Prrafodelista"/>
        <w:numPr>
          <w:ilvl w:val="0"/>
          <w:numId w:val="64"/>
        </w:numPr>
      </w:pPr>
      <w:r w:rsidRPr="00074B99">
        <w:lastRenderedPageBreak/>
        <w:t xml:space="preserve">El ReaderProxy serializa los datos mediante la operación </w:t>
      </w:r>
      <w:r w:rsidRPr="00074B99">
        <w:rPr>
          <w:i/>
        </w:rPr>
        <w:t>serialize</w:t>
      </w:r>
      <w:r w:rsidRPr="00074B99">
        <w:t xml:space="preserve">. </w:t>
      </w:r>
    </w:p>
    <w:p w14:paraId="6AEF73C2" w14:textId="77777777" w:rsidR="005E7D11" w:rsidRPr="00074B99" w:rsidRDefault="005E7D11" w:rsidP="005A30FB">
      <w:pPr>
        <w:pStyle w:val="Prrafodelista"/>
        <w:numPr>
          <w:ilvl w:val="0"/>
          <w:numId w:val="64"/>
        </w:numPr>
      </w:pPr>
      <w:r w:rsidRPr="00074B99">
        <w:t>La operación serialize retorna.</w:t>
      </w:r>
    </w:p>
    <w:p w14:paraId="7F38CDE9"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41406E56"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FD5BB79" w14:textId="77777777" w:rsidR="005E7D11" w:rsidRPr="00074B99" w:rsidRDefault="005E7D11" w:rsidP="005A30FB">
      <w:pPr>
        <w:pStyle w:val="Prrafodelista"/>
        <w:numPr>
          <w:ilvl w:val="0"/>
          <w:numId w:val="64"/>
        </w:numPr>
      </w:pPr>
      <w:r w:rsidRPr="00074B99">
        <w:t xml:space="preserve">La operación </w:t>
      </w:r>
      <w:r w:rsidRPr="00074B99">
        <w:rPr>
          <w:i/>
        </w:rPr>
        <w:t xml:space="preserve">unacked_changes </w:t>
      </w:r>
      <w:r w:rsidRPr="00074B99">
        <w:t>retorna.</w:t>
      </w:r>
    </w:p>
    <w:p w14:paraId="2585EFD1"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1E4DFD1E"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0F439B9"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4572F2C"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En este punto se ha simulado una falla en la comunicación por tanto el mensaje no llega a su destino.</w:t>
      </w:r>
    </w:p>
    <w:p w14:paraId="3FB970F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482FA69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67170084"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87BA5FC"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3A9BB32D"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2359E4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E0647A9"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1F802E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932C1C"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30FF4C1"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62D6E01"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17E1C055"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4A9C378C" w14:textId="77777777" w:rsidR="005E7D11" w:rsidRPr="00074B99" w:rsidRDefault="005E7D11" w:rsidP="005A30FB">
      <w:pPr>
        <w:pStyle w:val="Prrafodelista"/>
        <w:numPr>
          <w:ilvl w:val="0"/>
          <w:numId w:val="64"/>
        </w:numPr>
      </w:pPr>
      <w:r w:rsidRPr="00074B99">
        <w:t xml:space="preserve">La operación </w:t>
      </w:r>
      <w:r w:rsidRPr="00074B99">
        <w:rPr>
          <w:i/>
        </w:rPr>
        <w:t xml:space="preserve">missing_changes </w:t>
      </w:r>
      <w:r w:rsidRPr="00074B99">
        <w:t>retorna.</w:t>
      </w:r>
    </w:p>
    <w:p w14:paraId="660BD850" w14:textId="77777777" w:rsidR="005E7D11" w:rsidRPr="00074B99" w:rsidRDefault="005E7D11" w:rsidP="005A30FB">
      <w:pPr>
        <w:pStyle w:val="Prrafodelista"/>
        <w:numPr>
          <w:ilvl w:val="0"/>
          <w:numId w:val="64"/>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7668D3"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2CA058D8"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E7D296B"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AAA445"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76CBFF6"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0D127E"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B2240"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6ADA6BF"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2EE2E1C0"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0FB5FF6"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69D38B5"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68955783"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44B1BAD" w14:textId="77777777" w:rsidR="005E7D11" w:rsidRPr="00074B99" w:rsidRDefault="005E7D11" w:rsidP="005A30FB">
      <w:pPr>
        <w:pStyle w:val="Prrafodelista"/>
        <w:numPr>
          <w:ilvl w:val="0"/>
          <w:numId w:val="64"/>
        </w:numPr>
      </w:pPr>
      <w:r w:rsidRPr="00074B99">
        <w:t xml:space="preserve">La operación </w:t>
      </w:r>
      <w:r w:rsidRPr="00074B99">
        <w:rPr>
          <w:i/>
        </w:rPr>
        <w:t xml:space="preserve">acked_changes </w:t>
      </w:r>
      <w:r w:rsidRPr="00074B99">
        <w:t>retorna.</w:t>
      </w:r>
    </w:p>
    <w:p w14:paraId="10718295"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DAB5396" w14:textId="77777777" w:rsidR="005E7D11" w:rsidRPr="00074B99" w:rsidRDefault="005E7D11" w:rsidP="005A30FB">
      <w:pPr>
        <w:pStyle w:val="Prrafodelista"/>
        <w:numPr>
          <w:ilvl w:val="0"/>
          <w:numId w:val="64"/>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60B289F1"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3C62C47C" w14:textId="77777777" w:rsidR="005E7D11" w:rsidRPr="00074B99" w:rsidRDefault="005E7D11" w:rsidP="005A30FB">
      <w:pPr>
        <w:pStyle w:val="Prrafodelista"/>
        <w:numPr>
          <w:ilvl w:val="0"/>
          <w:numId w:val="64"/>
        </w:numPr>
      </w:pPr>
      <w:r w:rsidRPr="00074B99">
        <w:t xml:space="preserve">La operación </w:t>
      </w:r>
      <w:r w:rsidRPr="00074B99">
        <w:rPr>
          <w:i/>
        </w:rPr>
        <w:t xml:space="preserve"> remove_change </w:t>
      </w:r>
      <w:r w:rsidRPr="00074B99">
        <w:t>retorna.</w:t>
      </w:r>
    </w:p>
    <w:p w14:paraId="34188C09" w14:textId="77777777" w:rsidR="005E7D11" w:rsidRPr="00074B99" w:rsidRDefault="005E7D11" w:rsidP="005A30FB">
      <w:pPr>
        <w:pStyle w:val="Prrafodelista"/>
        <w:numPr>
          <w:ilvl w:val="0"/>
          <w:numId w:val="64"/>
        </w:numPr>
      </w:pPr>
      <w:r w:rsidRPr="00074B99">
        <w:t xml:space="preserve">Este literal toma lugar después del punto 43,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2CC0F795" w14:textId="77777777" w:rsidR="005E7D11" w:rsidRPr="00074B99" w:rsidRDefault="005E7D11" w:rsidP="005A30FB">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01E6DF75" w14:textId="77777777" w:rsidR="005E7D11" w:rsidRPr="00074B99" w:rsidRDefault="005E7D11" w:rsidP="005A30FB">
      <w:pPr>
        <w:pStyle w:val="Prrafodelista"/>
        <w:numPr>
          <w:ilvl w:val="0"/>
          <w:numId w:val="64"/>
        </w:numPr>
      </w:pPr>
      <w:r w:rsidRPr="00074B99">
        <w:t xml:space="preserve">La operación </w:t>
      </w:r>
      <w:r w:rsidRPr="00074B99">
        <w:rPr>
          <w:i/>
        </w:rPr>
        <w:t>new_change</w:t>
      </w:r>
      <w:r w:rsidRPr="00074B99">
        <w:t xml:space="preserve"> retorna.</w:t>
      </w:r>
    </w:p>
    <w:p w14:paraId="11173431" w14:textId="77777777" w:rsidR="005E7D11" w:rsidRPr="00074B99" w:rsidRDefault="005E7D11" w:rsidP="005A30FB">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423A077B"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73DD5B2" w14:textId="77777777" w:rsidR="005E7D11" w:rsidRPr="00074B99" w:rsidRDefault="005E7D11" w:rsidP="005A30FB">
      <w:pPr>
        <w:pStyle w:val="Prrafodelista"/>
        <w:numPr>
          <w:ilvl w:val="0"/>
          <w:numId w:val="64"/>
        </w:numPr>
      </w:pPr>
      <w:r w:rsidRPr="00074B99">
        <w:t xml:space="preserve">La operación </w:t>
      </w:r>
      <w:r w:rsidRPr="00074B99">
        <w:rPr>
          <w:i/>
        </w:rPr>
        <w:t xml:space="preserve"> notify_change </w:t>
      </w:r>
      <w:r w:rsidRPr="00074B99">
        <w:t>retorna.</w:t>
      </w:r>
    </w:p>
    <w:p w14:paraId="2A3BE99A" w14:textId="77777777" w:rsidR="005E7D11" w:rsidRPr="00074B99" w:rsidRDefault="005E7D11" w:rsidP="005A30FB">
      <w:pPr>
        <w:pStyle w:val="Prrafodelista"/>
        <w:numPr>
          <w:ilvl w:val="0"/>
          <w:numId w:val="64"/>
        </w:numPr>
      </w:pPr>
      <w:r w:rsidRPr="00074B99">
        <w:t xml:space="preserve">La operación </w:t>
      </w:r>
      <w:r w:rsidRPr="00074B99">
        <w:rPr>
          <w:i/>
        </w:rPr>
        <w:t xml:space="preserve">add_change </w:t>
      </w:r>
      <w:r w:rsidRPr="00074B99">
        <w:t>retorna.</w:t>
      </w:r>
    </w:p>
    <w:p w14:paraId="577D8DEA" w14:textId="77777777" w:rsidR="005E7D11" w:rsidRPr="00074B99" w:rsidRDefault="005E7D11" w:rsidP="005A30FB">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BA231A"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DE14ECC" w14:textId="77777777" w:rsidR="005E7D11" w:rsidRPr="00074B99" w:rsidRDefault="005E7D11" w:rsidP="005A30FB">
      <w:pPr>
        <w:pStyle w:val="Prrafodelista"/>
        <w:numPr>
          <w:ilvl w:val="0"/>
          <w:numId w:val="64"/>
        </w:numPr>
      </w:pPr>
      <w:r w:rsidRPr="00074B99">
        <w:t xml:space="preserve">La operación </w:t>
      </w:r>
      <w:r w:rsidRPr="00074B99">
        <w:rPr>
          <w:i/>
        </w:rPr>
        <w:t xml:space="preserve">get_change </w:t>
      </w:r>
      <w:r w:rsidRPr="00074B99">
        <w:t>retorna.</w:t>
      </w:r>
    </w:p>
    <w:p w14:paraId="3798C459" w14:textId="77777777" w:rsidR="005E7D11" w:rsidRPr="00074B99" w:rsidRDefault="005E7D11" w:rsidP="005A30FB">
      <w:pPr>
        <w:pStyle w:val="Prrafodelista"/>
        <w:numPr>
          <w:ilvl w:val="0"/>
          <w:numId w:val="64"/>
        </w:numPr>
      </w:pPr>
      <w:r w:rsidRPr="00074B99">
        <w:t xml:space="preserve">La operación </w:t>
      </w:r>
      <w:r w:rsidRPr="00074B99">
        <w:rPr>
          <w:i/>
        </w:rPr>
        <w:t xml:space="preserve">take </w:t>
      </w:r>
      <w:r w:rsidRPr="00074B99">
        <w:t>retorna. Los datos recibidos son entregados al usuario.</w:t>
      </w:r>
    </w:p>
    <w:p w14:paraId="7AB154CF" w14:textId="77777777" w:rsidR="005E7D11" w:rsidRPr="00074B99" w:rsidRDefault="005E7D11" w:rsidP="005A30FB">
      <w:pPr>
        <w:pStyle w:val="Prrafodelista"/>
        <w:numPr>
          <w:ilvl w:val="0"/>
          <w:numId w:val="64"/>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00F782C"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6C81E3E8" w14:textId="77777777" w:rsidR="005E7D11" w:rsidRPr="00074B99" w:rsidRDefault="005E7D11" w:rsidP="005A30FB">
      <w:pPr>
        <w:pStyle w:val="Prrafodelista"/>
        <w:numPr>
          <w:ilvl w:val="0"/>
          <w:numId w:val="64"/>
        </w:numPr>
      </w:pPr>
      <w:r w:rsidRPr="00074B99">
        <w:t xml:space="preserve">La operación </w:t>
      </w:r>
      <w:r w:rsidRPr="00074B99">
        <w:rPr>
          <w:i/>
        </w:rPr>
        <w:t xml:space="preserve">a_change_is_relevant </w:t>
      </w:r>
      <w:r w:rsidRPr="00074B99">
        <w:t>retorna.</w:t>
      </w:r>
    </w:p>
    <w:p w14:paraId="4E1136C4" w14:textId="77777777" w:rsidR="005E7D11" w:rsidRPr="00074B99" w:rsidRDefault="005E7D11" w:rsidP="005A30FB">
      <w:pPr>
        <w:pStyle w:val="Prrafodelista"/>
        <w:numPr>
          <w:ilvl w:val="0"/>
          <w:numId w:val="64"/>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56ECBA8" w14:textId="77777777" w:rsidR="005E7D11" w:rsidRPr="00074B99" w:rsidRDefault="005E7D11" w:rsidP="005A30FB">
      <w:pPr>
        <w:pStyle w:val="Prrafodelista"/>
        <w:numPr>
          <w:ilvl w:val="0"/>
          <w:numId w:val="64"/>
        </w:numPr>
      </w:pPr>
      <w:r w:rsidRPr="00074B99">
        <w:t xml:space="preserve">La operación </w:t>
      </w:r>
      <w:r w:rsidRPr="00074B99">
        <w:rPr>
          <w:i/>
        </w:rPr>
        <w:t xml:space="preserve">remove_change </w:t>
      </w:r>
      <w:r w:rsidRPr="00074B99">
        <w:t>retorna.</w:t>
      </w:r>
    </w:p>
    <w:p w14:paraId="0687A654" w14:textId="77777777" w:rsidR="005E7D11" w:rsidRPr="00074B99" w:rsidRDefault="005E7D11" w:rsidP="005A30FB">
      <w:pPr>
        <w:pStyle w:val="Prrafodelista"/>
        <w:numPr>
          <w:ilvl w:val="0"/>
          <w:numId w:val="64"/>
        </w:numPr>
      </w:pPr>
      <w:r w:rsidRPr="00074B99">
        <w:t xml:space="preserve">La operación </w:t>
      </w:r>
      <w:r w:rsidRPr="00074B99">
        <w:rPr>
          <w:i/>
        </w:rPr>
        <w:t xml:space="preserve">return_loan </w:t>
      </w:r>
      <w:r w:rsidRPr="00074B99">
        <w:t>retorna.</w:t>
      </w:r>
    </w:p>
    <w:p w14:paraId="1D04A422" w14:textId="4302E80E" w:rsidR="005E7D11" w:rsidRPr="00074B99" w:rsidRDefault="005E7D11" w:rsidP="005E7D11">
      <w:pPr>
        <w:pStyle w:val="Ttulo5"/>
        <w:rPr>
          <w:lang w:val="en-GB"/>
        </w:rPr>
      </w:pPr>
      <w:r w:rsidRPr="00074B99">
        <w:rPr>
          <w:lang w:val="en-GB"/>
        </w:rPr>
        <w:t>Reliable Reader—Reliable Writer (Packet Failure)</w:t>
      </w:r>
    </w:p>
    <w:p w14:paraId="398B3F08" w14:textId="0DDA9F13" w:rsidR="003E1554" w:rsidRPr="00074B99" w:rsidRDefault="003E1554" w:rsidP="003E1554">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20</w:t>
      </w:r>
      <w:r w:rsidRPr="00074B99">
        <w:fldChar w:fldCharType="end"/>
      </w:r>
      <w:r w:rsidRPr="00074B99">
        <w:t>.</w:t>
      </w:r>
    </w:p>
    <w:p w14:paraId="561967FE" w14:textId="77777777" w:rsidR="005E7D11" w:rsidRPr="00074B99" w:rsidRDefault="005E7D11" w:rsidP="005A30FB">
      <w:pPr>
        <w:pStyle w:val="Prrafodelista"/>
        <w:numPr>
          <w:ilvl w:val="0"/>
          <w:numId w:val="65"/>
        </w:numPr>
      </w:pPr>
      <w:r w:rsidRPr="00074B99">
        <w:t xml:space="preserve">El usuario DDS escribe datos mediante la operación </w:t>
      </w:r>
      <w:r w:rsidRPr="00074B99">
        <w:rPr>
          <w:i/>
        </w:rPr>
        <w:t>write</w:t>
      </w:r>
      <w:r w:rsidRPr="00074B99">
        <w:t xml:space="preserve">  en el DataWriter DDS </w:t>
      </w:r>
    </w:p>
    <w:p w14:paraId="27B76B98" w14:textId="77777777" w:rsidR="005E7D11" w:rsidRPr="00074B99" w:rsidRDefault="005E7D11" w:rsidP="005A30FB">
      <w:pPr>
        <w:pStyle w:val="Prrafodelista"/>
        <w:numPr>
          <w:ilvl w:val="0"/>
          <w:numId w:val="65"/>
        </w:numPr>
      </w:pPr>
      <w:r w:rsidRPr="00074B99">
        <w:t>El DataWriter DDS crea un CacheChange mediante la operación new_change al Stateful Writer.</w:t>
      </w:r>
    </w:p>
    <w:p w14:paraId="42A76469" w14:textId="77777777" w:rsidR="005E7D11" w:rsidRPr="00074B99" w:rsidRDefault="005E7D11" w:rsidP="005A30FB">
      <w:pPr>
        <w:pStyle w:val="Prrafodelista"/>
        <w:numPr>
          <w:ilvl w:val="0"/>
          <w:numId w:val="65"/>
        </w:numPr>
      </w:pPr>
      <w:r w:rsidRPr="00074B99">
        <w:t>La operación new_change retorna.</w:t>
      </w:r>
    </w:p>
    <w:p w14:paraId="2AC3E0D8" w14:textId="77777777" w:rsidR="005E7D11" w:rsidRPr="00074B99" w:rsidRDefault="005E7D11" w:rsidP="005A30FB">
      <w:pPr>
        <w:pStyle w:val="Prrafodelista"/>
        <w:numPr>
          <w:ilvl w:val="0"/>
          <w:numId w:val="65"/>
        </w:numPr>
      </w:pPr>
      <w:r w:rsidRPr="00074B99">
        <w:lastRenderedPageBreak/>
        <w:t>El DataWriter DDS añade el cambio mediante la operación add_change al HistoryCache del Writer RTPS.</w:t>
      </w:r>
    </w:p>
    <w:p w14:paraId="379589FF" w14:textId="77777777" w:rsidR="005E7D11" w:rsidRPr="00074B99" w:rsidRDefault="005E7D11" w:rsidP="005A30FB">
      <w:pPr>
        <w:pStyle w:val="Prrafodelista"/>
        <w:numPr>
          <w:ilvl w:val="0"/>
          <w:numId w:val="65"/>
        </w:numPr>
      </w:pPr>
      <w:r w:rsidRPr="00074B99">
        <w:t>El HistoryCache del Writer RTPS notifica al Publisher mediante la operación notify_change.</w:t>
      </w:r>
    </w:p>
    <w:p w14:paraId="7EDBD912" w14:textId="77777777" w:rsidR="005E7D11" w:rsidRPr="00074B99" w:rsidRDefault="005E7D11" w:rsidP="005A30FB">
      <w:pPr>
        <w:pStyle w:val="Prrafodelista"/>
        <w:numPr>
          <w:ilvl w:val="0"/>
          <w:numId w:val="65"/>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532374C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2441691"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59228075"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1BA6E2CC"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6C575ADD"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E45B74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396489D" w14:textId="77777777" w:rsidR="005E7D11" w:rsidRPr="00074B99" w:rsidRDefault="005E7D11" w:rsidP="005E7D11">
      <w:pPr>
        <w:pStyle w:val="Prrafodelista"/>
        <w:ind w:left="1440"/>
        <w:jc w:val="left"/>
        <w:rPr>
          <w:b/>
        </w:rPr>
      </w:pPr>
      <w:r w:rsidRPr="00074B99">
        <w:rPr>
          <w:b/>
        </w:rPr>
        <w:t>Del punto 13 al 18 pertenecen al participante 2</w:t>
      </w:r>
    </w:p>
    <w:p w14:paraId="376C6CB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5592FBA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2CDDDD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EC51BB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C5DA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7368FE8F"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DFAA458"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37F8921" w14:textId="77777777" w:rsidR="005E7D11" w:rsidRPr="00074B99" w:rsidRDefault="005E7D11" w:rsidP="005E7D11">
      <w:pPr>
        <w:pStyle w:val="Prrafodelista"/>
        <w:ind w:left="1440"/>
      </w:pPr>
      <w:r w:rsidRPr="00074B99">
        <w:rPr>
          <w:b/>
        </w:rPr>
        <w:t>Del punto 20 al 26 pertenecen al participante 1</w:t>
      </w:r>
    </w:p>
    <w:p w14:paraId="3EBC8391"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61101D94"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24B90AE"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7FA3BD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5D6EF7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1AD76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6B4919D"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2842EB69" w14:textId="77777777" w:rsidR="005E7D11" w:rsidRPr="00074B99" w:rsidRDefault="005E7D11" w:rsidP="005A30FB">
      <w:pPr>
        <w:pStyle w:val="Prrafodelista"/>
        <w:numPr>
          <w:ilvl w:val="0"/>
          <w:numId w:val="65"/>
        </w:numPr>
      </w:pPr>
      <w:r w:rsidRPr="00074B99">
        <w:t xml:space="preserve">La operación </w:t>
      </w:r>
      <w:r w:rsidRPr="00074B99">
        <w:rPr>
          <w:i/>
        </w:rPr>
        <w:t xml:space="preserve">notify_change </w:t>
      </w:r>
      <w:r w:rsidRPr="00074B99">
        <w:t xml:space="preserve"> retorna.</w:t>
      </w:r>
    </w:p>
    <w:p w14:paraId="2A4DD78A" w14:textId="77777777" w:rsidR="005E7D11" w:rsidRPr="00074B99" w:rsidRDefault="005E7D11" w:rsidP="005A30FB">
      <w:pPr>
        <w:pStyle w:val="Prrafodelista"/>
        <w:numPr>
          <w:ilvl w:val="0"/>
          <w:numId w:val="65"/>
        </w:numPr>
      </w:pPr>
      <w:r w:rsidRPr="00074B99">
        <w:t xml:space="preserve">La operación </w:t>
      </w:r>
      <w:r w:rsidRPr="00074B99">
        <w:rPr>
          <w:i/>
        </w:rPr>
        <w:t>add_change</w:t>
      </w:r>
      <w:r w:rsidRPr="00074B99">
        <w:rPr>
          <w:i/>
        </w:rPr>
        <w:softHyphen/>
      </w:r>
      <w:r w:rsidRPr="00074B99">
        <w:t xml:space="preserve"> retorna.</w:t>
      </w:r>
    </w:p>
    <w:p w14:paraId="07528C0C" w14:textId="77777777" w:rsidR="005E7D11" w:rsidRPr="00074B99" w:rsidRDefault="005E7D11" w:rsidP="005A30FB">
      <w:pPr>
        <w:pStyle w:val="Prrafodelista"/>
        <w:numPr>
          <w:ilvl w:val="0"/>
          <w:numId w:val="65"/>
        </w:numPr>
      </w:pPr>
      <w:r w:rsidRPr="00074B99">
        <w:t xml:space="preserve">La operación </w:t>
      </w:r>
      <w:r w:rsidRPr="00074B99">
        <w:rPr>
          <w:i/>
        </w:rPr>
        <w:t>write</w:t>
      </w:r>
      <w:r w:rsidRPr="00074B99">
        <w:t xml:space="preserve"> retorna. El usuario ha completado la acción de escritura de datos.</w:t>
      </w:r>
    </w:p>
    <w:p w14:paraId="04D363B5"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CA4C4D6" w14:textId="77777777" w:rsidR="005E7D11" w:rsidRPr="00074B99" w:rsidRDefault="005E7D11" w:rsidP="005A30FB">
      <w:pPr>
        <w:pStyle w:val="Prrafodelista"/>
        <w:numPr>
          <w:ilvl w:val="0"/>
          <w:numId w:val="65"/>
        </w:numPr>
      </w:pPr>
      <w:r w:rsidRPr="00074B99">
        <w:t xml:space="preserve">La operación </w:t>
      </w:r>
      <w:r w:rsidRPr="00074B99">
        <w:rPr>
          <w:i/>
        </w:rPr>
        <w:t>unsent_changes</w:t>
      </w:r>
      <w:r w:rsidRPr="00074B99">
        <w:t xml:space="preserve"> retorna.</w:t>
      </w:r>
    </w:p>
    <w:p w14:paraId="1820146B"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1BC1C13"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can_send</w:t>
      </w:r>
      <w:r w:rsidRPr="00074B99">
        <w:t xml:space="preserve"> retorna.</w:t>
      </w:r>
    </w:p>
    <w:p w14:paraId="488DB827" w14:textId="77777777" w:rsidR="005E7D11" w:rsidRPr="00074B99" w:rsidRDefault="005E7D11" w:rsidP="005A30FB">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7FDE934B" w14:textId="77777777" w:rsidR="005E7D11" w:rsidRPr="00074B99" w:rsidRDefault="005E7D11" w:rsidP="005A30FB">
      <w:pPr>
        <w:pStyle w:val="Prrafodelista"/>
        <w:numPr>
          <w:ilvl w:val="0"/>
          <w:numId w:val="65"/>
        </w:numPr>
      </w:pPr>
      <w:r w:rsidRPr="00074B99">
        <w:t>La operación serialize retorna.</w:t>
      </w:r>
    </w:p>
    <w:p w14:paraId="18C5B05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uno.</w:t>
      </w:r>
    </w:p>
    <w:p w14:paraId="730BAD0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dos.</w:t>
      </w:r>
    </w:p>
    <w:p w14:paraId="21FA1687"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123EEE05" w14:textId="77777777" w:rsidR="005E7D11" w:rsidRPr="00074B99" w:rsidRDefault="005E7D11" w:rsidP="005A30FB">
      <w:pPr>
        <w:pStyle w:val="Prrafodelista"/>
        <w:numPr>
          <w:ilvl w:val="0"/>
          <w:numId w:val="65"/>
        </w:numPr>
      </w:pPr>
      <w:r w:rsidRPr="00074B99">
        <w:t xml:space="preserve">La operación </w:t>
      </w:r>
      <w:r w:rsidRPr="00074B99">
        <w:rPr>
          <w:i/>
        </w:rPr>
        <w:t xml:space="preserve">unacked_changes </w:t>
      </w:r>
      <w:r w:rsidRPr="00074B99">
        <w:t>retorna.</w:t>
      </w:r>
    </w:p>
    <w:p w14:paraId="133DF968"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4B95B81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49C50641" w14:textId="77777777" w:rsidR="005E7D11" w:rsidRPr="00074B99" w:rsidRDefault="005E7D11" w:rsidP="005E7D11">
      <w:pPr>
        <w:pStyle w:val="Prrafodelista"/>
        <w:ind w:left="1440"/>
        <w:rPr>
          <w:b/>
        </w:rPr>
      </w:pPr>
      <w:r w:rsidRPr="00074B99">
        <w:rPr>
          <w:b/>
        </w:rPr>
        <w:t>Del punto 42 al  59 pertenece al suscriptor 2</w:t>
      </w:r>
    </w:p>
    <w:p w14:paraId="268DBDA9"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6B1D2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DC345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0D021C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BACB007"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E9C320"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24EF808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321EBF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7675747"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28BF6C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E868AFA"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0A8E87A5"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8F66AEF"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407109D2"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B92A391"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399C931"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4DC83CA2"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5CAF8E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6BB9EE5" w14:textId="77777777" w:rsidR="005E7D11" w:rsidRPr="00074B99" w:rsidRDefault="005E7D11" w:rsidP="005E7D11">
      <w:pPr>
        <w:pStyle w:val="Prrafodelista"/>
        <w:ind w:left="1440"/>
        <w:rPr>
          <w:b/>
        </w:rPr>
      </w:pPr>
      <w:r w:rsidRPr="00074B99">
        <w:rPr>
          <w:b/>
        </w:rPr>
        <w:t>Del punto 60 al  77 pertenece al suscriptor 1</w:t>
      </w:r>
    </w:p>
    <w:p w14:paraId="06CB7D07"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788341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El mensaje se corrompe. </w:t>
      </w:r>
    </w:p>
    <w:p w14:paraId="4F43E359"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A75AA9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F1F4EB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F1B5164"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60E48CA"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D0B309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1540E6F"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40BAA2A6"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52FE8A8D"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0A1631AC"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07C3CEC"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939EE5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7A74AD"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ADAD33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E67C18" w14:textId="77777777" w:rsidR="005E7D11" w:rsidRPr="00074B99" w:rsidRDefault="005E7D11" w:rsidP="005A30FB">
      <w:pPr>
        <w:pStyle w:val="Prrafodelista"/>
        <w:numPr>
          <w:ilvl w:val="0"/>
          <w:numId w:val="65"/>
        </w:numPr>
      </w:pPr>
      <w:r w:rsidRPr="00074B99">
        <w:t xml:space="preserve">Una vez recibido los mensajes UDP,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3033494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3A8F4193"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24D365E4"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El submensaje INFO_DESTINATION contiene el destino el cual ha confirmado el cambio.</w:t>
      </w:r>
    </w:p>
    <w:p w14:paraId="5CF8AC3A"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4AF40316"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0E2750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pregunta si hay cambios confirmados mediante la operación </w:t>
      </w:r>
      <w:r w:rsidRPr="00074B99">
        <w:rPr>
          <w:i/>
        </w:rPr>
        <w:t xml:space="preserve">requested_changes </w:t>
      </w:r>
      <w:r w:rsidRPr="00074B99">
        <w:t xml:space="preserve">al </w:t>
      </w:r>
      <w:r w:rsidRPr="00074B99">
        <w:rPr>
          <w:i/>
        </w:rPr>
        <w:t xml:space="preserve">ReaderProxy. </w:t>
      </w:r>
    </w:p>
    <w:p w14:paraId="1557E665" w14:textId="77777777" w:rsidR="005E7D11" w:rsidRPr="00074B99" w:rsidRDefault="005E7D11" w:rsidP="005A30FB">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682E6BCF"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57EACA1A" w14:textId="77777777" w:rsidR="005E7D11" w:rsidRPr="00074B99" w:rsidRDefault="005E7D11" w:rsidP="005A30FB">
      <w:pPr>
        <w:pStyle w:val="Prrafodelista"/>
        <w:numPr>
          <w:ilvl w:val="0"/>
          <w:numId w:val="65"/>
        </w:numPr>
      </w:pPr>
      <w:r w:rsidRPr="00074B99">
        <w:t xml:space="preserve">La operación </w:t>
      </w:r>
      <w:r w:rsidRPr="00074B99">
        <w:rPr>
          <w:i/>
        </w:rPr>
        <w:t xml:space="preserve">requested_changes </w:t>
      </w:r>
      <w:r w:rsidRPr="00074B99">
        <w:t>retorna.</w:t>
      </w:r>
    </w:p>
    <w:p w14:paraId="6558227B" w14:textId="77777777" w:rsidR="005E7D11" w:rsidRPr="00074B99" w:rsidRDefault="005E7D11" w:rsidP="005E7D11">
      <w:pPr>
        <w:pStyle w:val="Prrafodelista"/>
        <w:ind w:left="1440"/>
        <w:rPr>
          <w:b/>
        </w:rPr>
      </w:pPr>
      <w:r w:rsidRPr="00074B99">
        <w:rPr>
          <w:b/>
        </w:rPr>
        <w:t xml:space="preserve">Del punto 86 al 102 pertenece al suscriptor 2 </w:t>
      </w:r>
    </w:p>
    <w:p w14:paraId="012FBD20"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1F773271"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AD6ED46"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62595BB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91FCC47"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73EC88FF"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54508A3C"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30D3F358"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4E2B3EC0"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C132609"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35A722C1"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67ED06C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B29D0C5"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E3ACC30"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10B8373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62BE4E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5CF9E954"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A79332C" w14:textId="77777777" w:rsidR="005E7D11" w:rsidRPr="00074B99" w:rsidRDefault="005E7D11" w:rsidP="005E7D11">
      <w:pPr>
        <w:pStyle w:val="Prrafodelista"/>
        <w:ind w:left="1440"/>
        <w:rPr>
          <w:b/>
        </w:rPr>
      </w:pPr>
      <w:r w:rsidRPr="00074B99">
        <w:rPr>
          <w:b/>
        </w:rPr>
        <w:t>Desde el punto 103 pertenece al suscriptor 1</w:t>
      </w:r>
    </w:p>
    <w:p w14:paraId="16AD2243"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0B0820CF"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1DF6F14"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 xml:space="preserve">unacked_changes </w:t>
      </w:r>
      <w:r w:rsidRPr="00074B99">
        <w:t>retorna.</w:t>
      </w:r>
    </w:p>
    <w:p w14:paraId="03B52FDB"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58F99303"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989CB9A"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654DA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70463E56"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1D26F10"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0FBA28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09746E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6688ADD0"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2480FBDA"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4A9445"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5F26C5C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D7E2B4D"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1C5008CF"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56EACF7"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 xml:space="preserve">serialize </w:t>
      </w:r>
      <w:r w:rsidRPr="00074B99">
        <w:t>retorna.</w:t>
      </w:r>
    </w:p>
    <w:p w14:paraId="41EE494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6D7F43C6"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657E83C"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35750F7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6DE9DD2"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559627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12385FC"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D80011"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B877F1E"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8246DCE"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8952B62"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DAE4D9C"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72E408A6" w14:textId="77777777" w:rsidR="005E7D11" w:rsidRPr="00074B99" w:rsidRDefault="005E7D11" w:rsidP="005A30FB">
      <w:pPr>
        <w:pStyle w:val="Prrafodelista"/>
        <w:numPr>
          <w:ilvl w:val="0"/>
          <w:numId w:val="65"/>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12CC43D" w14:textId="77777777" w:rsidR="005E7D11" w:rsidRPr="00074B99" w:rsidRDefault="005E7D11" w:rsidP="005A30FB">
      <w:pPr>
        <w:pStyle w:val="Prrafodelista"/>
        <w:numPr>
          <w:ilvl w:val="0"/>
          <w:numId w:val="65"/>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1D711C6C"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75C20EC" w14:textId="77777777" w:rsidR="005E7D11" w:rsidRPr="00074B99" w:rsidRDefault="005E7D11" w:rsidP="005A30FB">
      <w:pPr>
        <w:pStyle w:val="Prrafodelista"/>
        <w:numPr>
          <w:ilvl w:val="0"/>
          <w:numId w:val="65"/>
        </w:numPr>
      </w:pPr>
      <w:r w:rsidRPr="00074B99">
        <w:t xml:space="preserve">La operación </w:t>
      </w:r>
      <w:r w:rsidRPr="00074B99">
        <w:rPr>
          <w:i/>
        </w:rPr>
        <w:t xml:space="preserve"> remove_change </w:t>
      </w:r>
      <w:r w:rsidRPr="00074B99">
        <w:t>retorna.</w:t>
      </w:r>
    </w:p>
    <w:p w14:paraId="4467AE5D" w14:textId="77777777" w:rsidR="005E7D11" w:rsidRPr="00074B99" w:rsidRDefault="005E7D11" w:rsidP="005A30FB">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5898FB34"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7FE9D66C"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48D3F9F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728BD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10A7D4B"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4A75846E"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1966562A"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0459CF"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FF617CA"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4EFB860F"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2252DA0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5F82D339"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8EE10A4"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200142B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B6A1A5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6082231F"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B8A4515" w14:textId="31E6ECBA" w:rsidR="005E7D11" w:rsidRPr="00074B99" w:rsidRDefault="005E7D11" w:rsidP="005E7D11">
      <w:pPr>
        <w:pStyle w:val="Ttulo4"/>
      </w:pPr>
      <w:r w:rsidRPr="00074B99">
        <w:t>Diagramas basados con la QoS reliable – Best Effort combinados</w:t>
      </w:r>
    </w:p>
    <w:p w14:paraId="02893B42" w14:textId="68122DCC" w:rsidR="005E7D11" w:rsidRPr="00074B99" w:rsidRDefault="005E7D11" w:rsidP="005E7D11">
      <w:pPr>
        <w:pStyle w:val="Ttulo5"/>
      </w:pPr>
      <w:r w:rsidRPr="00074B99">
        <w:t>Reliable Writer—Best Effort  Reader</w:t>
      </w:r>
    </w:p>
    <w:p w14:paraId="57DBE692" w14:textId="7EE3917B" w:rsidR="003E1554" w:rsidRPr="00074B99" w:rsidRDefault="003E1554" w:rsidP="003E1554">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21</w:t>
      </w:r>
      <w:r w:rsidRPr="00074B99">
        <w:fldChar w:fldCharType="end"/>
      </w:r>
      <w:r w:rsidRPr="00074B99">
        <w:t>.</w:t>
      </w:r>
    </w:p>
    <w:p w14:paraId="65B2F392" w14:textId="77777777" w:rsidR="005E7D11" w:rsidRPr="00074B99" w:rsidRDefault="005E7D11" w:rsidP="005A30FB">
      <w:pPr>
        <w:pStyle w:val="Prrafodelista"/>
        <w:numPr>
          <w:ilvl w:val="0"/>
          <w:numId w:val="66"/>
        </w:numPr>
      </w:pPr>
      <w:r w:rsidRPr="00074B99">
        <w:t xml:space="preserve">El usuario DDS escribe datos mediante la operación </w:t>
      </w:r>
      <w:r w:rsidRPr="00074B99">
        <w:rPr>
          <w:i/>
        </w:rPr>
        <w:t>write</w:t>
      </w:r>
      <w:r w:rsidRPr="00074B99">
        <w:t xml:space="preserve">  en el DataWriter DDS </w:t>
      </w:r>
    </w:p>
    <w:p w14:paraId="1D370268" w14:textId="77777777" w:rsidR="005E7D11" w:rsidRPr="00074B99" w:rsidRDefault="005E7D11" w:rsidP="005A30FB">
      <w:pPr>
        <w:pStyle w:val="Prrafodelista"/>
        <w:numPr>
          <w:ilvl w:val="0"/>
          <w:numId w:val="66"/>
        </w:numPr>
      </w:pPr>
      <w:r w:rsidRPr="00074B99">
        <w:t>El DataWriter DDS crea un CacheChange mediante la operación new_change al Stateful Writer.</w:t>
      </w:r>
    </w:p>
    <w:p w14:paraId="62641C82" w14:textId="77777777" w:rsidR="005E7D11" w:rsidRPr="00074B99" w:rsidRDefault="005E7D11" w:rsidP="005A30FB">
      <w:pPr>
        <w:pStyle w:val="Prrafodelista"/>
        <w:numPr>
          <w:ilvl w:val="0"/>
          <w:numId w:val="66"/>
        </w:numPr>
      </w:pPr>
      <w:r w:rsidRPr="00074B99">
        <w:t>La operación new_change retorna.</w:t>
      </w:r>
    </w:p>
    <w:p w14:paraId="35A68111" w14:textId="77777777" w:rsidR="005E7D11" w:rsidRPr="00074B99" w:rsidRDefault="005E7D11" w:rsidP="005A30FB">
      <w:pPr>
        <w:pStyle w:val="Prrafodelista"/>
        <w:numPr>
          <w:ilvl w:val="0"/>
          <w:numId w:val="66"/>
        </w:numPr>
      </w:pPr>
      <w:r w:rsidRPr="00074B99">
        <w:t>El DataWriter DDS añade el cambio mediante la operación add_change al HistoryCache del Writer RTPS.</w:t>
      </w:r>
    </w:p>
    <w:p w14:paraId="4FB23AD9" w14:textId="77777777" w:rsidR="005E7D11" w:rsidRPr="00074B99" w:rsidRDefault="005E7D11" w:rsidP="005A30FB">
      <w:pPr>
        <w:pStyle w:val="Prrafodelista"/>
        <w:numPr>
          <w:ilvl w:val="0"/>
          <w:numId w:val="66"/>
        </w:numPr>
      </w:pPr>
      <w:r w:rsidRPr="00074B99">
        <w:t>El HistoryCache del Writer RTPS notifica al Publisher mediante la operación notify_change.</w:t>
      </w:r>
    </w:p>
    <w:p w14:paraId="0388703A" w14:textId="77777777" w:rsidR="005E7D11" w:rsidRPr="00074B99" w:rsidRDefault="005E7D11" w:rsidP="005A30FB">
      <w:pPr>
        <w:pStyle w:val="Prrafodelista"/>
        <w:numPr>
          <w:ilvl w:val="0"/>
          <w:numId w:val="66"/>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4608EF"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2DD18494" w14:textId="77777777" w:rsidR="005E7D11" w:rsidRPr="00074B99" w:rsidRDefault="005E7D11" w:rsidP="005A30FB">
      <w:pPr>
        <w:pStyle w:val="Prrafodelista"/>
        <w:numPr>
          <w:ilvl w:val="0"/>
          <w:numId w:val="66"/>
        </w:numPr>
      </w:pPr>
      <w:r w:rsidRPr="00074B99">
        <w:t xml:space="preserve">La operación </w:t>
      </w:r>
      <w:r w:rsidRPr="00074B99">
        <w:rPr>
          <w:i/>
        </w:rPr>
        <w:t xml:space="preserve">serialize </w:t>
      </w:r>
      <w:r w:rsidRPr="00074B99">
        <w:t>retorna.</w:t>
      </w:r>
    </w:p>
    <w:p w14:paraId="59D7EDBE"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C872E8" w14:textId="77777777" w:rsidR="005E7D11" w:rsidRPr="00074B99" w:rsidRDefault="005E7D11" w:rsidP="005A30FB">
      <w:pPr>
        <w:pStyle w:val="Prrafodelista"/>
        <w:numPr>
          <w:ilvl w:val="0"/>
          <w:numId w:val="66"/>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3ED02CC"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1691481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E8871F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3895DCF"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E0ADCF"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4178AF59"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DEBB84E"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70A7368" w14:textId="77777777" w:rsidR="005E7D11" w:rsidRPr="00074B99" w:rsidRDefault="005E7D11" w:rsidP="005A30FB">
      <w:pPr>
        <w:pStyle w:val="Prrafodelista"/>
        <w:numPr>
          <w:ilvl w:val="0"/>
          <w:numId w:val="66"/>
        </w:numPr>
      </w:pPr>
      <w:r w:rsidRPr="00074B99">
        <w:t xml:space="preserve">La operación </w:t>
      </w:r>
      <w:r w:rsidRPr="00074B99">
        <w:rPr>
          <w:i/>
        </w:rPr>
        <w:t xml:space="preserve"> deserialize_data </w:t>
      </w:r>
      <w:r w:rsidRPr="00074B99">
        <w:t>retorna.</w:t>
      </w:r>
    </w:p>
    <w:p w14:paraId="16FA4C47" w14:textId="77777777" w:rsidR="005E7D11" w:rsidRPr="00074B99" w:rsidRDefault="005E7D11" w:rsidP="005A30FB">
      <w:pPr>
        <w:pStyle w:val="Prrafodelista"/>
        <w:numPr>
          <w:ilvl w:val="0"/>
          <w:numId w:val="66"/>
        </w:numPr>
      </w:pPr>
      <w:r w:rsidRPr="00074B99">
        <w:t xml:space="preserve">La operación </w:t>
      </w:r>
      <w:r w:rsidRPr="00074B99">
        <w:rPr>
          <w:i/>
        </w:rPr>
        <w:t xml:space="preserve">notify_change </w:t>
      </w:r>
      <w:r w:rsidRPr="00074B99">
        <w:t xml:space="preserve"> retorna.</w:t>
      </w:r>
    </w:p>
    <w:p w14:paraId="1B4CFE10" w14:textId="77777777" w:rsidR="005E7D11" w:rsidRPr="00074B99" w:rsidRDefault="005E7D11" w:rsidP="005A30FB">
      <w:pPr>
        <w:pStyle w:val="Prrafodelista"/>
        <w:numPr>
          <w:ilvl w:val="0"/>
          <w:numId w:val="66"/>
        </w:numPr>
      </w:pPr>
      <w:r w:rsidRPr="00074B99">
        <w:t xml:space="preserve">La operación </w:t>
      </w:r>
      <w:r w:rsidRPr="00074B99">
        <w:rPr>
          <w:i/>
        </w:rPr>
        <w:t>add_change</w:t>
      </w:r>
      <w:r w:rsidRPr="00074B99">
        <w:rPr>
          <w:i/>
        </w:rPr>
        <w:softHyphen/>
      </w:r>
      <w:r w:rsidRPr="00074B99">
        <w:t xml:space="preserve"> retorna.</w:t>
      </w:r>
    </w:p>
    <w:p w14:paraId="73BB5D1D" w14:textId="77777777" w:rsidR="005E7D11" w:rsidRPr="00074B99" w:rsidRDefault="005E7D11" w:rsidP="005A30FB">
      <w:pPr>
        <w:pStyle w:val="Prrafodelista"/>
        <w:numPr>
          <w:ilvl w:val="0"/>
          <w:numId w:val="66"/>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75F00F4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5880139" w14:textId="77777777" w:rsidR="005E7D11" w:rsidRPr="00074B99" w:rsidRDefault="005E7D11" w:rsidP="005A30FB">
      <w:pPr>
        <w:pStyle w:val="Prrafodelista"/>
        <w:numPr>
          <w:ilvl w:val="0"/>
          <w:numId w:val="66"/>
        </w:numPr>
      </w:pPr>
      <w:r w:rsidRPr="00074B99">
        <w:t xml:space="preserve">La operación </w:t>
      </w:r>
      <w:r w:rsidRPr="00074B99">
        <w:rPr>
          <w:i/>
        </w:rPr>
        <w:t>unsent_changes</w:t>
      </w:r>
      <w:r w:rsidRPr="00074B99">
        <w:t xml:space="preserve"> retorna.</w:t>
      </w:r>
    </w:p>
    <w:p w14:paraId="1DA3B21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BF4C42D" w14:textId="77777777" w:rsidR="005E7D11" w:rsidRPr="00074B99" w:rsidRDefault="005E7D11" w:rsidP="005A30FB">
      <w:pPr>
        <w:pStyle w:val="Prrafodelista"/>
        <w:numPr>
          <w:ilvl w:val="0"/>
          <w:numId w:val="66"/>
        </w:numPr>
      </w:pPr>
      <w:r w:rsidRPr="00074B99">
        <w:t xml:space="preserve">La operación </w:t>
      </w:r>
      <w:r w:rsidRPr="00074B99">
        <w:rPr>
          <w:i/>
        </w:rPr>
        <w:t>can_send</w:t>
      </w:r>
      <w:r w:rsidRPr="00074B99">
        <w:t xml:space="preserve"> retorna.</w:t>
      </w:r>
    </w:p>
    <w:p w14:paraId="6816AA51" w14:textId="77777777" w:rsidR="005E7D11" w:rsidRPr="00074B99" w:rsidRDefault="005E7D11" w:rsidP="005A30FB">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890D990" w14:textId="77777777" w:rsidR="005E7D11" w:rsidRPr="00074B99" w:rsidRDefault="005E7D11" w:rsidP="005A30FB">
      <w:pPr>
        <w:pStyle w:val="Prrafodelista"/>
        <w:numPr>
          <w:ilvl w:val="0"/>
          <w:numId w:val="66"/>
        </w:numPr>
      </w:pPr>
      <w:r w:rsidRPr="00074B99">
        <w:t>La operación serialize retorna.</w:t>
      </w:r>
    </w:p>
    <w:p w14:paraId="77F757FA" w14:textId="77777777" w:rsidR="005E7D11" w:rsidRPr="00074B99" w:rsidRDefault="005E7D11" w:rsidP="005A30FB">
      <w:pPr>
        <w:pStyle w:val="Prrafodelista"/>
        <w:numPr>
          <w:ilvl w:val="0"/>
          <w:numId w:val="66"/>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66F71CE3"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11C0F1A" w14:textId="77777777" w:rsidR="005E7D11" w:rsidRPr="00074B99" w:rsidRDefault="005E7D11" w:rsidP="005A30FB">
      <w:pPr>
        <w:pStyle w:val="Prrafodelista"/>
        <w:numPr>
          <w:ilvl w:val="0"/>
          <w:numId w:val="66"/>
        </w:numPr>
      </w:pPr>
      <w:r w:rsidRPr="00074B99">
        <w:t xml:space="preserve">La operación </w:t>
      </w:r>
      <w:r w:rsidRPr="00074B99">
        <w:rPr>
          <w:i/>
        </w:rPr>
        <w:t xml:space="preserve">unacked_changes </w:t>
      </w:r>
      <w:r w:rsidRPr="00074B99">
        <w:t>retorna.</w:t>
      </w:r>
    </w:p>
    <w:p w14:paraId="1C7C1BBC"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6040B31E" w14:textId="77777777" w:rsidR="005E7D11" w:rsidRPr="00074B99" w:rsidRDefault="005E7D11" w:rsidP="005A30FB">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246C1A"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6953F1F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477813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A573C0"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15652E1"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17B6828B"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4FBACB43"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4C14AF18"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508DF8D2" w14:textId="77777777" w:rsidR="005E7D11" w:rsidRPr="00074B99" w:rsidRDefault="005E7D11" w:rsidP="005A30FB">
      <w:pPr>
        <w:pStyle w:val="Prrafodelista"/>
        <w:numPr>
          <w:ilvl w:val="0"/>
          <w:numId w:val="66"/>
        </w:numPr>
      </w:pPr>
      <w:r w:rsidRPr="00074B99">
        <w:t xml:space="preserve">La operación </w:t>
      </w:r>
      <w:r w:rsidRPr="00074B99">
        <w:rPr>
          <w:i/>
        </w:rPr>
        <w:t>deserialize_data</w:t>
      </w:r>
      <w:r w:rsidRPr="00074B99">
        <w:t xml:space="preserve"> retorna.</w:t>
      </w:r>
    </w:p>
    <w:p w14:paraId="718F669B"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5602BBE" w14:textId="77777777" w:rsidR="005E7D11" w:rsidRPr="00074B99" w:rsidRDefault="005E7D11" w:rsidP="005A30FB">
      <w:pPr>
        <w:pStyle w:val="Prrafodelista"/>
        <w:numPr>
          <w:ilvl w:val="0"/>
          <w:numId w:val="66"/>
        </w:numPr>
      </w:pPr>
      <w:r w:rsidRPr="00074B99">
        <w:lastRenderedPageBreak/>
        <w:t xml:space="preserve">La operación </w:t>
      </w:r>
      <w:r w:rsidRPr="00074B99">
        <w:rPr>
          <w:i/>
        </w:rPr>
        <w:t>new_change</w:t>
      </w:r>
      <w:r w:rsidRPr="00074B99">
        <w:t xml:space="preserve"> retorna.</w:t>
      </w:r>
    </w:p>
    <w:p w14:paraId="757ACCFF" w14:textId="77777777" w:rsidR="005E7D11" w:rsidRPr="00074B99" w:rsidRDefault="005E7D11" w:rsidP="005A30FB">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3173C97"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D7C1A57" w14:textId="77777777" w:rsidR="005E7D11" w:rsidRPr="00074B99" w:rsidRDefault="005E7D11" w:rsidP="005A30FB">
      <w:pPr>
        <w:pStyle w:val="Prrafodelista"/>
        <w:numPr>
          <w:ilvl w:val="0"/>
          <w:numId w:val="66"/>
        </w:numPr>
      </w:pPr>
      <w:r w:rsidRPr="00074B99">
        <w:t xml:space="preserve">La operación </w:t>
      </w:r>
      <w:r w:rsidRPr="00074B99">
        <w:rPr>
          <w:i/>
        </w:rPr>
        <w:t xml:space="preserve"> notify_change </w:t>
      </w:r>
      <w:r w:rsidRPr="00074B99">
        <w:t>retorna.</w:t>
      </w:r>
    </w:p>
    <w:p w14:paraId="0D0B38E7" w14:textId="77777777" w:rsidR="005E7D11" w:rsidRPr="00074B99" w:rsidRDefault="005E7D11" w:rsidP="005A30FB">
      <w:pPr>
        <w:pStyle w:val="Prrafodelista"/>
        <w:numPr>
          <w:ilvl w:val="0"/>
          <w:numId w:val="66"/>
        </w:numPr>
      </w:pPr>
      <w:r w:rsidRPr="00074B99">
        <w:t xml:space="preserve">La operación </w:t>
      </w:r>
      <w:r w:rsidRPr="00074B99">
        <w:rPr>
          <w:i/>
        </w:rPr>
        <w:t xml:space="preserve">add_change </w:t>
      </w:r>
      <w:r w:rsidRPr="00074B99">
        <w:t>retorna.</w:t>
      </w:r>
    </w:p>
    <w:p w14:paraId="0292B05E" w14:textId="77777777" w:rsidR="005E7D11" w:rsidRPr="00074B99" w:rsidRDefault="005E7D11" w:rsidP="005A30FB">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084AD56" w14:textId="77777777" w:rsidR="005E7D11" w:rsidRPr="00074B99" w:rsidRDefault="005E7D11" w:rsidP="005A30FB">
      <w:pPr>
        <w:pStyle w:val="Prrafodelista"/>
        <w:numPr>
          <w:ilvl w:val="0"/>
          <w:numId w:val="66"/>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CFA9603" w14:textId="77777777" w:rsidR="005E7D11" w:rsidRPr="00074B99" w:rsidRDefault="005E7D11" w:rsidP="005A30FB">
      <w:pPr>
        <w:pStyle w:val="Prrafodelista"/>
        <w:numPr>
          <w:ilvl w:val="0"/>
          <w:numId w:val="66"/>
        </w:numPr>
      </w:pPr>
      <w:r w:rsidRPr="00074B99">
        <w:t xml:space="preserve">La operación </w:t>
      </w:r>
      <w:r w:rsidRPr="00074B99">
        <w:rPr>
          <w:i/>
        </w:rPr>
        <w:t xml:space="preserve">get_change </w:t>
      </w:r>
      <w:r w:rsidRPr="00074B99">
        <w:t>retorna.</w:t>
      </w:r>
    </w:p>
    <w:p w14:paraId="0459AC70" w14:textId="77777777" w:rsidR="005E7D11" w:rsidRPr="00074B99" w:rsidRDefault="005E7D11" w:rsidP="005A30FB">
      <w:pPr>
        <w:pStyle w:val="Prrafodelista"/>
        <w:numPr>
          <w:ilvl w:val="0"/>
          <w:numId w:val="66"/>
        </w:numPr>
      </w:pPr>
      <w:r w:rsidRPr="00074B99">
        <w:t xml:space="preserve">La operación </w:t>
      </w:r>
      <w:r w:rsidRPr="00074B99">
        <w:rPr>
          <w:i/>
        </w:rPr>
        <w:t xml:space="preserve">take </w:t>
      </w:r>
      <w:r w:rsidRPr="00074B99">
        <w:t>retorna. Los datos recibidos son entregados al usuario.</w:t>
      </w:r>
    </w:p>
    <w:p w14:paraId="7F38F2C4" w14:textId="77777777" w:rsidR="005E7D11" w:rsidRPr="00074B99" w:rsidRDefault="005E7D11" w:rsidP="005A30FB">
      <w:pPr>
        <w:pStyle w:val="Prrafodelista"/>
        <w:numPr>
          <w:ilvl w:val="0"/>
          <w:numId w:val="66"/>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46C63E3E" w14:textId="77777777" w:rsidR="005E7D11" w:rsidRPr="00074B99" w:rsidRDefault="005E7D11" w:rsidP="005A30FB">
      <w:pPr>
        <w:pStyle w:val="Prrafodelista"/>
        <w:numPr>
          <w:ilvl w:val="0"/>
          <w:numId w:val="66"/>
        </w:numPr>
      </w:pPr>
      <w:r w:rsidRPr="00074B99">
        <w:t xml:space="preserve">La operación </w:t>
      </w:r>
      <w:r w:rsidRPr="00074B99">
        <w:rPr>
          <w:i/>
        </w:rPr>
        <w:t xml:space="preserve">remove_change </w:t>
      </w:r>
      <w:r w:rsidRPr="00074B99">
        <w:t>retorna.</w:t>
      </w:r>
    </w:p>
    <w:p w14:paraId="3E4E9FDF"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958158F" w14:textId="77777777" w:rsidR="005E7D11" w:rsidRPr="00074B99" w:rsidRDefault="005E7D11" w:rsidP="005A30FB">
      <w:pPr>
        <w:pStyle w:val="Prrafodelista"/>
        <w:numPr>
          <w:ilvl w:val="0"/>
          <w:numId w:val="66"/>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73401033"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BBA5B07" w14:textId="77777777" w:rsidR="005E7D11" w:rsidRPr="00074B99" w:rsidRDefault="005E7D11" w:rsidP="005A30FB">
      <w:pPr>
        <w:pStyle w:val="Prrafodelista"/>
        <w:numPr>
          <w:ilvl w:val="0"/>
          <w:numId w:val="66"/>
        </w:numPr>
      </w:pPr>
      <w:r w:rsidRPr="00074B99">
        <w:t xml:space="preserve">La operación </w:t>
      </w:r>
      <w:r w:rsidRPr="00074B99">
        <w:rPr>
          <w:i/>
        </w:rPr>
        <w:t xml:space="preserve"> remove_change </w:t>
      </w:r>
      <w:r w:rsidRPr="00074B99">
        <w:t>retorna.</w:t>
      </w:r>
    </w:p>
    <w:p w14:paraId="374307F7" w14:textId="57B974EB" w:rsidR="005E7D11" w:rsidRPr="00074B99" w:rsidRDefault="005E7D11" w:rsidP="005E7D11">
      <w:pPr>
        <w:pStyle w:val="Ttulo5"/>
        <w:rPr>
          <w:lang w:val="en-GB"/>
        </w:rPr>
      </w:pPr>
      <w:r w:rsidRPr="00074B99">
        <w:rPr>
          <w:lang w:val="en-GB"/>
        </w:rPr>
        <w:t xml:space="preserve">Reliable Writer—Best </w:t>
      </w:r>
      <w:proofErr w:type="gramStart"/>
      <w:r w:rsidRPr="00074B99">
        <w:rPr>
          <w:lang w:val="en-GB"/>
        </w:rPr>
        <w:t>Effort  Reader</w:t>
      </w:r>
      <w:proofErr w:type="gramEnd"/>
      <w:r w:rsidRPr="00074B99">
        <w:rPr>
          <w:lang w:val="en-GB"/>
        </w:rPr>
        <w:t xml:space="preserve"> (Packet Failure)</w:t>
      </w:r>
    </w:p>
    <w:p w14:paraId="5C22B6BE" w14:textId="481075DD" w:rsidR="003E1554" w:rsidRPr="00074B99" w:rsidRDefault="003E1554" w:rsidP="003E1554">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22</w:t>
      </w:r>
      <w:r w:rsidRPr="00074B99">
        <w:fldChar w:fldCharType="end"/>
      </w:r>
      <w:r w:rsidRPr="00074B99">
        <w:t xml:space="preserve">. </w:t>
      </w:r>
    </w:p>
    <w:p w14:paraId="21956247" w14:textId="77777777" w:rsidR="005E7D11" w:rsidRPr="00074B99" w:rsidRDefault="005E7D11" w:rsidP="005A30FB">
      <w:pPr>
        <w:pStyle w:val="Prrafodelista"/>
        <w:numPr>
          <w:ilvl w:val="0"/>
          <w:numId w:val="67"/>
        </w:numPr>
      </w:pPr>
      <w:r w:rsidRPr="00074B99">
        <w:lastRenderedPageBreak/>
        <w:t xml:space="preserve">El usuario DDS escribe datos mediante la operación </w:t>
      </w:r>
      <w:r w:rsidRPr="00074B99">
        <w:rPr>
          <w:i/>
        </w:rPr>
        <w:t>write</w:t>
      </w:r>
      <w:r w:rsidRPr="00074B99">
        <w:t xml:space="preserve">  en el DataWriter DDS </w:t>
      </w:r>
    </w:p>
    <w:p w14:paraId="7AE80592" w14:textId="77777777" w:rsidR="005E7D11" w:rsidRPr="00074B99" w:rsidRDefault="005E7D11" w:rsidP="005A30FB">
      <w:pPr>
        <w:pStyle w:val="Prrafodelista"/>
        <w:numPr>
          <w:ilvl w:val="0"/>
          <w:numId w:val="67"/>
        </w:numPr>
      </w:pPr>
      <w:r w:rsidRPr="00074B99">
        <w:t>El DataWriter DDS crea un CacheChange mediante la operación new_change al Stateful Writer.</w:t>
      </w:r>
    </w:p>
    <w:p w14:paraId="322AB2B1" w14:textId="77777777" w:rsidR="005E7D11" w:rsidRPr="00074B99" w:rsidRDefault="005E7D11" w:rsidP="005A30FB">
      <w:pPr>
        <w:pStyle w:val="Prrafodelista"/>
        <w:numPr>
          <w:ilvl w:val="0"/>
          <w:numId w:val="67"/>
        </w:numPr>
      </w:pPr>
      <w:r w:rsidRPr="00074B99">
        <w:t>La operación new_change retorna.</w:t>
      </w:r>
    </w:p>
    <w:p w14:paraId="2B16057F" w14:textId="77777777" w:rsidR="005E7D11" w:rsidRPr="00074B99" w:rsidRDefault="005E7D11" w:rsidP="005A30FB">
      <w:pPr>
        <w:pStyle w:val="Prrafodelista"/>
        <w:numPr>
          <w:ilvl w:val="0"/>
          <w:numId w:val="67"/>
        </w:numPr>
      </w:pPr>
      <w:r w:rsidRPr="00074B99">
        <w:t>El DataWriter DDS añade el cambio mediante la operación add_change al HistoryCache del Writer RTPS.</w:t>
      </w:r>
    </w:p>
    <w:p w14:paraId="06DDA0C6" w14:textId="77777777" w:rsidR="005E7D11" w:rsidRPr="00074B99" w:rsidRDefault="005E7D11" w:rsidP="005A30FB">
      <w:pPr>
        <w:pStyle w:val="Prrafodelista"/>
        <w:numPr>
          <w:ilvl w:val="0"/>
          <w:numId w:val="67"/>
        </w:numPr>
      </w:pPr>
      <w:r w:rsidRPr="00074B99">
        <w:t>El HistoryCache del Writer RTPS notifica al Publisher mediante la operación notify_change.</w:t>
      </w:r>
    </w:p>
    <w:p w14:paraId="7F6D71EA" w14:textId="77777777" w:rsidR="005E7D11" w:rsidRPr="00074B99" w:rsidRDefault="005E7D11" w:rsidP="005A30FB">
      <w:pPr>
        <w:pStyle w:val="Prrafodelista"/>
        <w:numPr>
          <w:ilvl w:val="0"/>
          <w:numId w:val="67"/>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B821BC"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46F2E95C" w14:textId="77777777" w:rsidR="005E7D11" w:rsidRPr="00074B99" w:rsidRDefault="005E7D11" w:rsidP="005A30FB">
      <w:pPr>
        <w:pStyle w:val="Prrafodelista"/>
        <w:numPr>
          <w:ilvl w:val="0"/>
          <w:numId w:val="67"/>
        </w:numPr>
      </w:pPr>
      <w:r w:rsidRPr="00074B99">
        <w:t xml:space="preserve">La operación </w:t>
      </w:r>
      <w:r w:rsidRPr="00074B99">
        <w:rPr>
          <w:i/>
        </w:rPr>
        <w:t xml:space="preserve">serialize </w:t>
      </w:r>
      <w:r w:rsidRPr="00074B99">
        <w:t>retorna.</w:t>
      </w:r>
    </w:p>
    <w:p w14:paraId="6FEF53DF"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718FF7"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EACDD9B"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28BE6C36"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2C4A127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0B3E1B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FE7B61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7741BDE3"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01EA161"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221E014" w14:textId="77777777" w:rsidR="005E7D11" w:rsidRPr="00074B99" w:rsidRDefault="005E7D11" w:rsidP="005A30FB">
      <w:pPr>
        <w:pStyle w:val="Prrafodelista"/>
        <w:numPr>
          <w:ilvl w:val="0"/>
          <w:numId w:val="67"/>
        </w:numPr>
      </w:pPr>
      <w:r w:rsidRPr="00074B99">
        <w:t xml:space="preserve">La operación </w:t>
      </w:r>
      <w:r w:rsidRPr="00074B99">
        <w:rPr>
          <w:i/>
        </w:rPr>
        <w:t xml:space="preserve"> deserialize_data </w:t>
      </w:r>
      <w:r w:rsidRPr="00074B99">
        <w:t>retorna.</w:t>
      </w:r>
    </w:p>
    <w:p w14:paraId="089E30F1" w14:textId="77777777" w:rsidR="005E7D11" w:rsidRPr="00074B99" w:rsidRDefault="005E7D11" w:rsidP="005A30FB">
      <w:pPr>
        <w:pStyle w:val="Prrafodelista"/>
        <w:numPr>
          <w:ilvl w:val="0"/>
          <w:numId w:val="67"/>
        </w:numPr>
      </w:pPr>
      <w:r w:rsidRPr="00074B99">
        <w:t xml:space="preserve">La operación </w:t>
      </w:r>
      <w:r w:rsidRPr="00074B99">
        <w:rPr>
          <w:i/>
        </w:rPr>
        <w:t xml:space="preserve">notify_change </w:t>
      </w:r>
      <w:r w:rsidRPr="00074B99">
        <w:t xml:space="preserve"> retorna.</w:t>
      </w:r>
    </w:p>
    <w:p w14:paraId="37C84094" w14:textId="77777777" w:rsidR="005E7D11" w:rsidRPr="00074B99" w:rsidRDefault="005E7D11" w:rsidP="005A30FB">
      <w:pPr>
        <w:pStyle w:val="Prrafodelista"/>
        <w:numPr>
          <w:ilvl w:val="0"/>
          <w:numId w:val="67"/>
        </w:numPr>
      </w:pPr>
      <w:r w:rsidRPr="00074B99">
        <w:t xml:space="preserve">La operación </w:t>
      </w:r>
      <w:r w:rsidRPr="00074B99">
        <w:rPr>
          <w:i/>
        </w:rPr>
        <w:t>add_change</w:t>
      </w:r>
      <w:r w:rsidRPr="00074B99">
        <w:rPr>
          <w:i/>
        </w:rPr>
        <w:softHyphen/>
      </w:r>
      <w:r w:rsidRPr="00074B99">
        <w:t xml:space="preserve"> retorna.</w:t>
      </w:r>
    </w:p>
    <w:p w14:paraId="18623BFE" w14:textId="77777777" w:rsidR="005E7D11" w:rsidRPr="00074B99" w:rsidRDefault="005E7D11" w:rsidP="005A30FB">
      <w:pPr>
        <w:pStyle w:val="Prrafodelista"/>
        <w:numPr>
          <w:ilvl w:val="0"/>
          <w:numId w:val="67"/>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0BA44B08"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8DF1785" w14:textId="77777777" w:rsidR="005E7D11" w:rsidRPr="00074B99" w:rsidRDefault="005E7D11" w:rsidP="005A30FB">
      <w:pPr>
        <w:pStyle w:val="Prrafodelista"/>
        <w:numPr>
          <w:ilvl w:val="0"/>
          <w:numId w:val="67"/>
        </w:numPr>
      </w:pPr>
      <w:r w:rsidRPr="00074B99">
        <w:t xml:space="preserve">La operación </w:t>
      </w:r>
      <w:r w:rsidRPr="00074B99">
        <w:rPr>
          <w:i/>
        </w:rPr>
        <w:t>unsent_changes</w:t>
      </w:r>
      <w:r w:rsidRPr="00074B99">
        <w:t xml:space="preserve"> retorna.</w:t>
      </w:r>
    </w:p>
    <w:p w14:paraId="61962A32"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58DDBB0C" w14:textId="77777777" w:rsidR="005E7D11" w:rsidRPr="00074B99" w:rsidRDefault="005E7D11" w:rsidP="005A30FB">
      <w:pPr>
        <w:pStyle w:val="Prrafodelista"/>
        <w:numPr>
          <w:ilvl w:val="0"/>
          <w:numId w:val="67"/>
        </w:numPr>
      </w:pPr>
      <w:r w:rsidRPr="00074B99">
        <w:t xml:space="preserve">La operación </w:t>
      </w:r>
      <w:r w:rsidRPr="00074B99">
        <w:rPr>
          <w:i/>
        </w:rPr>
        <w:t>can_send</w:t>
      </w:r>
      <w:r w:rsidRPr="00074B99">
        <w:t xml:space="preserve"> retorna.</w:t>
      </w:r>
    </w:p>
    <w:p w14:paraId="4D5D9100" w14:textId="77777777" w:rsidR="005E7D11" w:rsidRPr="00074B99" w:rsidRDefault="005E7D11" w:rsidP="005A30FB">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19909E72" w14:textId="77777777" w:rsidR="005E7D11" w:rsidRPr="00074B99" w:rsidRDefault="005E7D11" w:rsidP="005A30FB">
      <w:pPr>
        <w:pStyle w:val="Prrafodelista"/>
        <w:numPr>
          <w:ilvl w:val="0"/>
          <w:numId w:val="67"/>
        </w:numPr>
      </w:pPr>
      <w:r w:rsidRPr="00074B99">
        <w:t>La operación serialize retorna.</w:t>
      </w:r>
    </w:p>
    <w:p w14:paraId="5C1B2F0A"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9E8723E"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057385AD" w14:textId="77777777" w:rsidR="005E7D11" w:rsidRPr="00074B99" w:rsidRDefault="005E7D11" w:rsidP="005A30FB">
      <w:pPr>
        <w:pStyle w:val="Prrafodelista"/>
        <w:numPr>
          <w:ilvl w:val="0"/>
          <w:numId w:val="67"/>
        </w:numPr>
      </w:pPr>
      <w:r w:rsidRPr="00074B99">
        <w:t xml:space="preserve">La operación </w:t>
      </w:r>
      <w:r w:rsidRPr="00074B99">
        <w:rPr>
          <w:i/>
        </w:rPr>
        <w:t xml:space="preserve">unacked_changes </w:t>
      </w:r>
      <w:r w:rsidRPr="00074B99">
        <w:t>retorna.</w:t>
      </w:r>
    </w:p>
    <w:p w14:paraId="3BDBE676"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7E250193"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CBA53E5"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43315CD2"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7C2BC07"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Se simula un paquete corrupto.</w:t>
      </w:r>
    </w:p>
    <w:p w14:paraId="64B44D48"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4059CD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165EF492"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53D9404E"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5084E42D" w14:textId="77777777" w:rsidR="005E7D11" w:rsidRPr="00074B99" w:rsidRDefault="005E7D11" w:rsidP="005A30FB">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15326525" w14:textId="77777777" w:rsidR="005E7D11" w:rsidRPr="00074B99" w:rsidRDefault="005E7D11" w:rsidP="005A30FB">
      <w:pPr>
        <w:pStyle w:val="Prrafodelista"/>
        <w:numPr>
          <w:ilvl w:val="0"/>
          <w:numId w:val="67"/>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95F0B44" w14:textId="77777777" w:rsidR="005E7D11" w:rsidRPr="00074B99" w:rsidRDefault="005E7D11" w:rsidP="005A30FB">
      <w:pPr>
        <w:pStyle w:val="Prrafodelista"/>
        <w:numPr>
          <w:ilvl w:val="0"/>
          <w:numId w:val="67"/>
        </w:numPr>
      </w:pPr>
      <w:r w:rsidRPr="00074B99">
        <w:t xml:space="preserve">La operación </w:t>
      </w:r>
      <w:r w:rsidRPr="00074B99">
        <w:rPr>
          <w:i/>
        </w:rPr>
        <w:t xml:space="preserve">get_change </w:t>
      </w:r>
      <w:r w:rsidRPr="00074B99">
        <w:t>retorna.</w:t>
      </w:r>
    </w:p>
    <w:p w14:paraId="5E400CD6" w14:textId="77777777" w:rsidR="005E7D11" w:rsidRPr="00074B99" w:rsidRDefault="005E7D11" w:rsidP="005A30FB">
      <w:pPr>
        <w:pStyle w:val="Prrafodelista"/>
        <w:numPr>
          <w:ilvl w:val="0"/>
          <w:numId w:val="67"/>
        </w:numPr>
      </w:pPr>
      <w:r w:rsidRPr="00074B99">
        <w:t xml:space="preserve">La operación </w:t>
      </w:r>
      <w:r w:rsidRPr="00074B99">
        <w:rPr>
          <w:i/>
        </w:rPr>
        <w:t xml:space="preserve">take </w:t>
      </w:r>
      <w:r w:rsidRPr="00074B99">
        <w:t>retorna. Los datos recibidos son entregados al usuario.</w:t>
      </w:r>
    </w:p>
    <w:p w14:paraId="5A39657A"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6F6DD33" w14:textId="77777777" w:rsidR="005E7D11" w:rsidRPr="00074B99" w:rsidRDefault="005E7D11" w:rsidP="005A30FB">
      <w:pPr>
        <w:pStyle w:val="Prrafodelista"/>
        <w:numPr>
          <w:ilvl w:val="0"/>
          <w:numId w:val="67"/>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2790CC3D"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8F80A69" w14:textId="77777777" w:rsidR="005E7D11" w:rsidRPr="00074B99" w:rsidRDefault="005E7D11" w:rsidP="005A30FB">
      <w:pPr>
        <w:pStyle w:val="Prrafodelista"/>
        <w:numPr>
          <w:ilvl w:val="0"/>
          <w:numId w:val="67"/>
        </w:numPr>
      </w:pPr>
      <w:r w:rsidRPr="00074B99">
        <w:lastRenderedPageBreak/>
        <w:t xml:space="preserve">La operación </w:t>
      </w:r>
      <w:r w:rsidRPr="00074B99">
        <w:rPr>
          <w:i/>
        </w:rPr>
        <w:t xml:space="preserve"> remove_change </w:t>
      </w:r>
      <w:r w:rsidRPr="00074B99">
        <w:t>retorna.</w:t>
      </w:r>
    </w:p>
    <w:p w14:paraId="5EB45E92" w14:textId="77777777" w:rsidR="005E7D11" w:rsidRPr="00074B99" w:rsidRDefault="005E7D11" w:rsidP="005E7D11">
      <w:pPr>
        <w:pStyle w:val="Prrafodelista"/>
        <w:ind w:left="1440"/>
      </w:pPr>
    </w:p>
    <w:p w14:paraId="489CEDC4" w14:textId="77777777" w:rsidR="005E7D11" w:rsidRPr="00074B99" w:rsidRDefault="005E7D11" w:rsidP="005E7D11">
      <w:pPr>
        <w:pStyle w:val="Prrafodelista"/>
        <w:spacing w:after="160" w:line="259" w:lineRule="auto"/>
        <w:ind w:left="1440"/>
      </w:pPr>
    </w:p>
    <w:p w14:paraId="475A532A" w14:textId="77777777" w:rsidR="005E7D11" w:rsidRPr="00074B99" w:rsidRDefault="005E7D11" w:rsidP="005E7D11"/>
    <w:p w14:paraId="6F355FBA" w14:textId="77777777" w:rsidR="005E7D11" w:rsidRPr="00074B99" w:rsidRDefault="005E7D11" w:rsidP="005E7D11">
      <w:pPr>
        <w:pStyle w:val="Ttulo3"/>
      </w:pPr>
      <w:bookmarkStart w:id="401" w:name="_Toc425414537"/>
      <w:r w:rsidRPr="00074B99">
        <w:t>Diagramas de interacción sin estado</w:t>
      </w:r>
      <w:bookmarkEnd w:id="401"/>
    </w:p>
    <w:p w14:paraId="6DA64ADE" w14:textId="77777777" w:rsidR="005E7D11" w:rsidRPr="00074B99" w:rsidRDefault="005E7D11" w:rsidP="005E7D11">
      <w:pPr>
        <w:pStyle w:val="Ttulo4"/>
      </w:pPr>
      <w:r w:rsidRPr="00074B99">
        <w:t>Diagrama basado con la QoS Best Effort</w:t>
      </w:r>
    </w:p>
    <w:p w14:paraId="1F9320DC" w14:textId="440A25D6" w:rsidR="005E7D11" w:rsidRPr="00074B99" w:rsidRDefault="005E7D11" w:rsidP="005E7D11">
      <w:pPr>
        <w:pStyle w:val="Ttulo5"/>
      </w:pPr>
      <w:r w:rsidRPr="00074B99">
        <w:t>BestEffort Reader –- Best Effort Writer</w:t>
      </w:r>
    </w:p>
    <w:p w14:paraId="7CF4AD1B" w14:textId="38C8EBCF" w:rsidR="003E1554" w:rsidRPr="00074B99" w:rsidRDefault="003E1554" w:rsidP="003E1554">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23</w:t>
      </w:r>
      <w:r w:rsidRPr="00074B99">
        <w:fldChar w:fldCharType="end"/>
      </w:r>
      <w:r w:rsidRPr="00074B99">
        <w:t>.</w:t>
      </w:r>
    </w:p>
    <w:p w14:paraId="6A605549" w14:textId="77777777" w:rsidR="005E7D11" w:rsidRPr="00074B99" w:rsidRDefault="005E7D11" w:rsidP="005A30FB">
      <w:pPr>
        <w:pStyle w:val="Prrafodelista"/>
        <w:numPr>
          <w:ilvl w:val="0"/>
          <w:numId w:val="68"/>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0CB4C8A9"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0E82A788" w14:textId="77777777" w:rsidR="005E7D11" w:rsidRPr="00074B99" w:rsidRDefault="005E7D11" w:rsidP="005A30FB">
      <w:pPr>
        <w:pStyle w:val="Prrafodelista"/>
        <w:numPr>
          <w:ilvl w:val="0"/>
          <w:numId w:val="68"/>
        </w:numPr>
      </w:pPr>
      <w:r w:rsidRPr="00074B99">
        <w:t xml:space="preserve">La operación </w:t>
      </w:r>
      <w:r w:rsidRPr="00074B99">
        <w:rPr>
          <w:i/>
        </w:rPr>
        <w:t xml:space="preserve">new_change </w:t>
      </w:r>
      <w:r w:rsidRPr="00074B99">
        <w:t>retorna.</w:t>
      </w:r>
    </w:p>
    <w:p w14:paraId="4561BF5C"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51F6F3AE"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09EF2A17" w14:textId="77777777" w:rsidR="005E7D11" w:rsidRPr="00074B99" w:rsidRDefault="005E7D11" w:rsidP="005A30FB">
      <w:pPr>
        <w:pStyle w:val="Prrafodelista"/>
        <w:numPr>
          <w:ilvl w:val="0"/>
          <w:numId w:val="68"/>
        </w:numPr>
      </w:pPr>
      <w:r w:rsidRPr="00074B99">
        <w:t xml:space="preserve">La operación </w:t>
      </w:r>
      <w:r w:rsidRPr="00074B99">
        <w:rPr>
          <w:i/>
        </w:rPr>
        <w:t xml:space="preserve">notify_change </w:t>
      </w:r>
      <w:r w:rsidRPr="00074B99">
        <w:t xml:space="preserve"> retorna.</w:t>
      </w:r>
    </w:p>
    <w:p w14:paraId="372E5998" w14:textId="77777777" w:rsidR="005E7D11" w:rsidRPr="00074B99" w:rsidRDefault="005E7D11" w:rsidP="005A30FB">
      <w:pPr>
        <w:pStyle w:val="Prrafodelista"/>
        <w:numPr>
          <w:ilvl w:val="0"/>
          <w:numId w:val="68"/>
        </w:numPr>
      </w:pPr>
      <w:r w:rsidRPr="00074B99">
        <w:t xml:space="preserve">La operación </w:t>
      </w:r>
      <w:r w:rsidRPr="00074B99">
        <w:rPr>
          <w:i/>
        </w:rPr>
        <w:t>add_change</w:t>
      </w:r>
      <w:r w:rsidRPr="00074B99">
        <w:rPr>
          <w:i/>
        </w:rPr>
        <w:softHyphen/>
      </w:r>
      <w:r w:rsidRPr="00074B99">
        <w:t xml:space="preserve"> retorna.</w:t>
      </w:r>
    </w:p>
    <w:p w14:paraId="083000A0" w14:textId="77777777" w:rsidR="005E7D11" w:rsidRPr="00074B99" w:rsidRDefault="005E7D11" w:rsidP="005A30FB">
      <w:pPr>
        <w:pStyle w:val="Prrafodelista"/>
        <w:numPr>
          <w:ilvl w:val="0"/>
          <w:numId w:val="68"/>
        </w:numPr>
      </w:pPr>
      <w:r w:rsidRPr="00074B99">
        <w:t xml:space="preserve">La operación </w:t>
      </w:r>
      <w:r w:rsidRPr="00074B99">
        <w:rPr>
          <w:i/>
        </w:rPr>
        <w:t>write</w:t>
      </w:r>
      <w:r w:rsidRPr="00074B99">
        <w:t xml:space="preserve"> retorna. El usuario ha completado la acción de escritura de datos.</w:t>
      </w:r>
    </w:p>
    <w:p w14:paraId="3494BCE3"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491F243C" w14:textId="77777777" w:rsidR="005E7D11" w:rsidRPr="00074B99" w:rsidRDefault="005E7D11" w:rsidP="005A30FB">
      <w:pPr>
        <w:pStyle w:val="Prrafodelista"/>
        <w:numPr>
          <w:ilvl w:val="0"/>
          <w:numId w:val="68"/>
        </w:numPr>
      </w:pPr>
      <w:r w:rsidRPr="00074B99">
        <w:t xml:space="preserve">La operación </w:t>
      </w:r>
      <w:r w:rsidRPr="00074B99">
        <w:rPr>
          <w:i/>
        </w:rPr>
        <w:t>unsent_changes</w:t>
      </w:r>
      <w:r w:rsidRPr="00074B99">
        <w:t xml:space="preserve"> retorna.</w:t>
      </w:r>
    </w:p>
    <w:p w14:paraId="4ABDEE7C" w14:textId="77777777" w:rsidR="005E7D11" w:rsidRPr="00074B99" w:rsidRDefault="005E7D11" w:rsidP="005A30FB">
      <w:pPr>
        <w:pStyle w:val="Prrafodelista"/>
        <w:numPr>
          <w:ilvl w:val="0"/>
          <w:numId w:val="68"/>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7372D8F8" w14:textId="77777777" w:rsidR="005E7D11" w:rsidRPr="00074B99" w:rsidRDefault="005E7D11" w:rsidP="005A30FB">
      <w:pPr>
        <w:pStyle w:val="Prrafodelista"/>
        <w:numPr>
          <w:ilvl w:val="0"/>
          <w:numId w:val="68"/>
        </w:numPr>
      </w:pPr>
      <w:r w:rsidRPr="00074B99">
        <w:t xml:space="preserve">La operación </w:t>
      </w:r>
      <w:r w:rsidRPr="00074B99">
        <w:rPr>
          <w:i/>
        </w:rPr>
        <w:t>can_send</w:t>
      </w:r>
      <w:r w:rsidRPr="00074B99">
        <w:t xml:space="preserve"> retorna.</w:t>
      </w:r>
    </w:p>
    <w:p w14:paraId="17FA9EB4"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4A71591" w14:textId="77777777" w:rsidR="005E7D11" w:rsidRPr="00074B99" w:rsidRDefault="005E7D11" w:rsidP="005A30FB">
      <w:pPr>
        <w:pStyle w:val="Prrafodelista"/>
        <w:numPr>
          <w:ilvl w:val="0"/>
          <w:numId w:val="68"/>
        </w:numPr>
      </w:pPr>
      <w:r w:rsidRPr="00074B99">
        <w:t xml:space="preserve">La operación </w:t>
      </w:r>
      <w:r w:rsidRPr="00074B99">
        <w:rPr>
          <w:i/>
        </w:rPr>
        <w:t>remove_change</w:t>
      </w:r>
      <w:r w:rsidRPr="00074B99">
        <w:t xml:space="preserve"> retorna.</w:t>
      </w:r>
    </w:p>
    <w:p w14:paraId="18F31BAB" w14:textId="77777777" w:rsidR="005E7D11" w:rsidRPr="00074B99" w:rsidRDefault="005E7D11" w:rsidP="005A30FB">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4179273E" w14:textId="77777777" w:rsidR="005E7D11" w:rsidRPr="00074B99" w:rsidRDefault="005E7D11" w:rsidP="005A30FB">
      <w:pPr>
        <w:pStyle w:val="Prrafodelista"/>
        <w:numPr>
          <w:ilvl w:val="0"/>
          <w:numId w:val="68"/>
        </w:numPr>
      </w:pPr>
      <w:r w:rsidRPr="00074B99">
        <w:t xml:space="preserve">La operación </w:t>
      </w:r>
      <w:r w:rsidRPr="00074B99">
        <w:rPr>
          <w:i/>
        </w:rPr>
        <w:t xml:space="preserve">serialize </w:t>
      </w:r>
      <w:r w:rsidRPr="00074B99">
        <w:t xml:space="preserve"> retorna.</w:t>
      </w:r>
    </w:p>
    <w:p w14:paraId="5FE3513C" w14:textId="77777777" w:rsidR="005E7D11" w:rsidRPr="00074B99" w:rsidRDefault="005E7D11" w:rsidP="005A30FB">
      <w:pPr>
        <w:pStyle w:val="Prrafodelista"/>
        <w:numPr>
          <w:ilvl w:val="0"/>
          <w:numId w:val="68"/>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 se envía también un INFO_TIMESTAMP.</w:t>
      </w:r>
    </w:p>
    <w:p w14:paraId="2EB0513A" w14:textId="77777777" w:rsidR="005E7D11" w:rsidRPr="00074B99" w:rsidRDefault="005E7D11" w:rsidP="005A30FB">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28DD29" w14:textId="77777777" w:rsidR="005E7D11" w:rsidRPr="00074B99" w:rsidRDefault="005E7D11" w:rsidP="005A30FB">
      <w:pPr>
        <w:pStyle w:val="Prrafodelista"/>
        <w:numPr>
          <w:ilvl w:val="0"/>
          <w:numId w:val="68"/>
        </w:numPr>
      </w:pPr>
      <w:r w:rsidRPr="00074B99">
        <w:t xml:space="preserve">La operación </w:t>
      </w:r>
      <w:r w:rsidRPr="00074B99">
        <w:rPr>
          <w:i/>
        </w:rPr>
        <w:t>encoded</w:t>
      </w:r>
      <w:r w:rsidRPr="00074B99">
        <w:rPr>
          <w:i/>
        </w:rPr>
        <w:softHyphen/>
        <w:t>_message retorna.</w:t>
      </w:r>
    </w:p>
    <w:p w14:paraId="63B9457C" w14:textId="77777777" w:rsidR="005E7D11" w:rsidRPr="00074B99" w:rsidRDefault="005E7D11" w:rsidP="005A30FB">
      <w:pPr>
        <w:pStyle w:val="Prrafodelista"/>
        <w:numPr>
          <w:ilvl w:val="0"/>
          <w:numId w:val="68"/>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5AB8CD9"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14742C4"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15D91C31" w14:textId="77777777" w:rsidR="005E7D11" w:rsidRPr="00074B99" w:rsidRDefault="005E7D11" w:rsidP="005A30FB">
      <w:pPr>
        <w:pStyle w:val="Prrafodelista"/>
        <w:numPr>
          <w:ilvl w:val="0"/>
          <w:numId w:val="68"/>
        </w:numPr>
      </w:pPr>
      <w:r w:rsidRPr="00074B99">
        <w:t xml:space="preserve">La operación </w:t>
      </w:r>
      <w:r w:rsidRPr="00074B99">
        <w:rPr>
          <w:i/>
        </w:rPr>
        <w:t>doDecode</w:t>
      </w:r>
      <w:r w:rsidRPr="00074B99">
        <w:t xml:space="preserve"> retorna.</w:t>
      </w:r>
    </w:p>
    <w:p w14:paraId="451B461D" w14:textId="77777777" w:rsidR="005E7D11" w:rsidRPr="00074B99" w:rsidRDefault="005E7D11" w:rsidP="005A30FB">
      <w:pPr>
        <w:pStyle w:val="Prrafodelista"/>
        <w:numPr>
          <w:ilvl w:val="0"/>
          <w:numId w:val="68"/>
        </w:numPr>
      </w:pPr>
      <w:r w:rsidRPr="00074B99">
        <w:t xml:space="preserve">El </w:t>
      </w:r>
      <w:r w:rsidRPr="00074B99">
        <w:rPr>
          <w:i/>
        </w:rPr>
        <w:t xml:space="preserve">MessageDecoder </w:t>
      </w:r>
      <w:r w:rsidRPr="00074B99">
        <w:t xml:space="preserve">envía el submensaje DATA y dependiendo de la política de QoS se envía también un INFO_TIMESTAMP al </w:t>
      </w:r>
      <w:r w:rsidRPr="00074B99">
        <w:rPr>
          <w:i/>
        </w:rPr>
        <w:t>Reader</w:t>
      </w:r>
      <w:r w:rsidRPr="00074B99">
        <w:t xml:space="preserve"> RTPS.</w:t>
      </w:r>
    </w:p>
    <w:p w14:paraId="425D96DC" w14:textId="77777777" w:rsidR="005E7D11" w:rsidRPr="00074B99" w:rsidRDefault="005E7D11" w:rsidP="005A30FB">
      <w:pPr>
        <w:pStyle w:val="Prrafodelista"/>
        <w:numPr>
          <w:ilvl w:val="0"/>
          <w:numId w:val="68"/>
        </w:numPr>
      </w:pPr>
      <w:r w:rsidRPr="00074B99">
        <w:t xml:space="preserve">El </w:t>
      </w:r>
      <w:r w:rsidRPr="00074B99">
        <w:rPr>
          <w:i/>
        </w:rPr>
        <w:t>Reader</w:t>
      </w:r>
      <w:r w:rsidRPr="00074B99">
        <w:t xml:space="preserve"> RTPS llama a la operación </w:t>
      </w:r>
      <w:r w:rsidRPr="00074B99">
        <w:rPr>
          <w:i/>
        </w:rPr>
        <w:t xml:space="preserve">deserialize_data </w:t>
      </w:r>
      <w:r w:rsidRPr="00074B99">
        <w:t xml:space="preserve">en el </w:t>
      </w:r>
      <w:r w:rsidRPr="00074B99">
        <w:rPr>
          <w:i/>
        </w:rPr>
        <w:t xml:space="preserve">Deserializer. </w:t>
      </w:r>
    </w:p>
    <w:p w14:paraId="1B7144F9" w14:textId="77777777" w:rsidR="005E7D11" w:rsidRPr="00074B99" w:rsidRDefault="005E7D11" w:rsidP="005A30FB">
      <w:pPr>
        <w:pStyle w:val="Prrafodelista"/>
        <w:numPr>
          <w:ilvl w:val="0"/>
          <w:numId w:val="68"/>
        </w:numPr>
      </w:pPr>
      <w:r w:rsidRPr="00074B99">
        <w:t xml:space="preserve">La operación </w:t>
      </w:r>
      <w:r w:rsidRPr="00074B99">
        <w:rPr>
          <w:i/>
        </w:rPr>
        <w:t>deserialize_data</w:t>
      </w:r>
      <w:r w:rsidRPr="00074B99">
        <w:t xml:space="preserve"> retorna.</w:t>
      </w:r>
    </w:p>
    <w:p w14:paraId="636FD022" w14:textId="77777777" w:rsidR="005E7D11" w:rsidRPr="00074B99" w:rsidRDefault="005E7D11" w:rsidP="005A30FB">
      <w:pPr>
        <w:pStyle w:val="Prrafodelista"/>
        <w:numPr>
          <w:ilvl w:val="0"/>
          <w:numId w:val="68"/>
        </w:numPr>
      </w:pPr>
      <w:r w:rsidRPr="00074B99">
        <w:lastRenderedPageBreak/>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539093B9"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6C800535" w14:textId="77777777" w:rsidR="005E7D11" w:rsidRPr="00074B99" w:rsidRDefault="005E7D11" w:rsidP="005A30FB">
      <w:pPr>
        <w:pStyle w:val="Prrafodelista"/>
        <w:numPr>
          <w:ilvl w:val="0"/>
          <w:numId w:val="68"/>
        </w:numPr>
      </w:pPr>
      <w:r w:rsidRPr="00074B99">
        <w:t xml:space="preserve">La operación </w:t>
      </w:r>
      <w:r w:rsidRPr="00074B99">
        <w:rPr>
          <w:i/>
        </w:rPr>
        <w:t xml:space="preserve"> notify_change </w:t>
      </w:r>
      <w:r w:rsidRPr="00074B99">
        <w:t>retorna.</w:t>
      </w:r>
    </w:p>
    <w:p w14:paraId="0654BCC4" w14:textId="77777777" w:rsidR="005E7D11" w:rsidRPr="00074B99" w:rsidRDefault="005E7D11" w:rsidP="005A30FB">
      <w:pPr>
        <w:pStyle w:val="Prrafodelista"/>
        <w:numPr>
          <w:ilvl w:val="0"/>
          <w:numId w:val="68"/>
        </w:numPr>
      </w:pPr>
      <w:r w:rsidRPr="00074B99">
        <w:t xml:space="preserve">La operación </w:t>
      </w:r>
      <w:r w:rsidRPr="00074B99">
        <w:rPr>
          <w:i/>
        </w:rPr>
        <w:t xml:space="preserve">add_change </w:t>
      </w:r>
      <w:r w:rsidRPr="00074B99">
        <w:t>retorna.</w:t>
      </w:r>
    </w:p>
    <w:p w14:paraId="7BDA5E13" w14:textId="77777777" w:rsidR="005E7D11" w:rsidRPr="00074B99" w:rsidRDefault="005E7D11" w:rsidP="005A30FB">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580BEC" w14:textId="77777777" w:rsidR="005E7D11" w:rsidRPr="00074B99" w:rsidRDefault="005E7D11" w:rsidP="005A30FB">
      <w:pPr>
        <w:pStyle w:val="Prrafodelista"/>
        <w:numPr>
          <w:ilvl w:val="0"/>
          <w:numId w:val="68"/>
        </w:numPr>
      </w:pPr>
      <w:r w:rsidRPr="00074B99">
        <w:t xml:space="preserve">El </w:t>
      </w:r>
      <w:r w:rsidRPr="00074B99">
        <w:rPr>
          <w:i/>
        </w:rPr>
        <w:t xml:space="preserve">DataReader </w:t>
      </w:r>
      <w:r w:rsidRPr="00074B99">
        <w:t xml:space="preserve">DDS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3CE0A84" w14:textId="77777777" w:rsidR="005E7D11" w:rsidRPr="00074B99" w:rsidRDefault="005E7D11" w:rsidP="005A30FB">
      <w:pPr>
        <w:pStyle w:val="Prrafodelista"/>
        <w:numPr>
          <w:ilvl w:val="0"/>
          <w:numId w:val="68"/>
        </w:numPr>
      </w:pPr>
      <w:r w:rsidRPr="00074B99">
        <w:t xml:space="preserve">La operación </w:t>
      </w:r>
      <w:r w:rsidRPr="00074B99">
        <w:rPr>
          <w:i/>
        </w:rPr>
        <w:t xml:space="preserve">get_change </w:t>
      </w:r>
      <w:r w:rsidRPr="00074B99">
        <w:t>retorna.</w:t>
      </w:r>
    </w:p>
    <w:p w14:paraId="7276431D" w14:textId="77777777" w:rsidR="005E7D11" w:rsidRPr="00074B99" w:rsidRDefault="005E7D11" w:rsidP="005A30FB">
      <w:pPr>
        <w:pStyle w:val="Prrafodelista"/>
        <w:numPr>
          <w:ilvl w:val="0"/>
          <w:numId w:val="68"/>
        </w:numPr>
      </w:pPr>
      <w:r w:rsidRPr="00074B99">
        <w:t xml:space="preserve">La operación </w:t>
      </w:r>
      <w:r w:rsidRPr="00074B99">
        <w:rPr>
          <w:i/>
        </w:rPr>
        <w:t xml:space="preserve">take </w:t>
      </w:r>
      <w:r w:rsidRPr="00074B99">
        <w:t>retorna. Los datos recibidos son entregados al usuario.</w:t>
      </w:r>
    </w:p>
    <w:p w14:paraId="3DF9B595" w14:textId="77777777" w:rsidR="005E7D11" w:rsidRPr="00074B99" w:rsidRDefault="005E7D11" w:rsidP="005A30FB">
      <w:pPr>
        <w:pStyle w:val="Prrafodelista"/>
        <w:numPr>
          <w:ilvl w:val="0"/>
          <w:numId w:val="68"/>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2FB7ED52" w14:textId="77777777" w:rsidR="005E7D11" w:rsidRPr="00074B99" w:rsidRDefault="005E7D11" w:rsidP="005A30FB">
      <w:pPr>
        <w:pStyle w:val="Prrafodelista"/>
        <w:numPr>
          <w:ilvl w:val="0"/>
          <w:numId w:val="68"/>
        </w:numPr>
      </w:pPr>
      <w:r w:rsidRPr="00074B99">
        <w:t xml:space="preserve">La operación </w:t>
      </w:r>
      <w:r w:rsidRPr="00074B99">
        <w:rPr>
          <w:i/>
        </w:rPr>
        <w:t xml:space="preserve">remove_change </w:t>
      </w:r>
      <w:r w:rsidRPr="00074B99">
        <w:t>retorna.</w:t>
      </w:r>
    </w:p>
    <w:p w14:paraId="3E18349C" w14:textId="77777777" w:rsidR="005E7D11" w:rsidRPr="00074B99" w:rsidRDefault="005E7D11" w:rsidP="005E7D11">
      <w:pPr>
        <w:pStyle w:val="Ttulo4"/>
      </w:pPr>
      <w:r w:rsidRPr="00074B99">
        <w:t>Diagrama basado con la QoS Reliable – Best Effort</w:t>
      </w:r>
    </w:p>
    <w:p w14:paraId="41A72C00" w14:textId="4FEAE292" w:rsidR="005E7D11" w:rsidRPr="00074B99" w:rsidRDefault="005E7D11" w:rsidP="005E7D11">
      <w:pPr>
        <w:pStyle w:val="Ttulo5"/>
      </w:pPr>
      <w:r w:rsidRPr="00074B99">
        <w:t>Reliable Writer – Best Effort Reader</w:t>
      </w:r>
    </w:p>
    <w:p w14:paraId="0FA70793" w14:textId="5469D075" w:rsidR="003E1554" w:rsidRPr="00074B99" w:rsidRDefault="003E1554" w:rsidP="003E1554">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24</w:t>
      </w:r>
      <w:r w:rsidRPr="00074B99">
        <w:fldChar w:fldCharType="end"/>
      </w:r>
      <w:r w:rsidRPr="00074B99">
        <w:t>.</w:t>
      </w:r>
    </w:p>
    <w:p w14:paraId="454FC1FC" w14:textId="77777777" w:rsidR="005E7D11" w:rsidRPr="00074B99" w:rsidRDefault="005E7D11" w:rsidP="005A30FB">
      <w:pPr>
        <w:pStyle w:val="Prrafodelista"/>
        <w:numPr>
          <w:ilvl w:val="0"/>
          <w:numId w:val="69"/>
        </w:numPr>
      </w:pPr>
      <w:r w:rsidRPr="00074B99">
        <w:t xml:space="preserve">El usuario DDS escribe datos mediante la operación </w:t>
      </w:r>
      <w:r w:rsidRPr="00074B99">
        <w:rPr>
          <w:i/>
        </w:rPr>
        <w:t>write</w:t>
      </w:r>
      <w:r w:rsidRPr="00074B99">
        <w:t xml:space="preserve">  en el DataWriter DDS </w:t>
      </w:r>
    </w:p>
    <w:p w14:paraId="1FD1AD0D" w14:textId="77777777" w:rsidR="005E7D11" w:rsidRPr="00074B99" w:rsidRDefault="005E7D11" w:rsidP="005A30FB">
      <w:pPr>
        <w:pStyle w:val="Prrafodelista"/>
        <w:numPr>
          <w:ilvl w:val="0"/>
          <w:numId w:val="69"/>
        </w:numPr>
      </w:pPr>
      <w:r w:rsidRPr="00074B99">
        <w:t xml:space="preserve">El DataWriter DDS crea un CacheChange mediante la operación </w:t>
      </w:r>
      <w:r w:rsidRPr="00074B99">
        <w:rPr>
          <w:i/>
        </w:rPr>
        <w:t>new_change</w:t>
      </w:r>
      <w:r w:rsidRPr="00074B99">
        <w:t xml:space="preserve"> al Stateful Writer.</w:t>
      </w:r>
    </w:p>
    <w:p w14:paraId="49E890A8" w14:textId="77777777" w:rsidR="005E7D11" w:rsidRPr="00074B99" w:rsidRDefault="005E7D11" w:rsidP="005A30FB">
      <w:pPr>
        <w:pStyle w:val="Prrafodelista"/>
        <w:numPr>
          <w:ilvl w:val="0"/>
          <w:numId w:val="69"/>
        </w:numPr>
      </w:pPr>
      <w:r w:rsidRPr="00074B99">
        <w:t xml:space="preserve">La operación </w:t>
      </w:r>
      <w:r w:rsidRPr="00074B99">
        <w:rPr>
          <w:i/>
        </w:rPr>
        <w:t>new_change</w:t>
      </w:r>
      <w:r w:rsidRPr="00074B99">
        <w:t xml:space="preserve"> retorna.</w:t>
      </w:r>
    </w:p>
    <w:p w14:paraId="7A025B10" w14:textId="77777777" w:rsidR="005E7D11" w:rsidRPr="00074B99" w:rsidRDefault="005E7D11" w:rsidP="005A30FB">
      <w:pPr>
        <w:pStyle w:val="Prrafodelista"/>
        <w:numPr>
          <w:ilvl w:val="0"/>
          <w:numId w:val="69"/>
        </w:numPr>
      </w:pPr>
      <w:r w:rsidRPr="00074B99">
        <w:t xml:space="preserve">El DataWriter DDS añade el cambio mediante la operación </w:t>
      </w:r>
      <w:r w:rsidRPr="00074B99">
        <w:rPr>
          <w:i/>
        </w:rPr>
        <w:t>add_change</w:t>
      </w:r>
      <w:r w:rsidRPr="00074B99">
        <w:t xml:space="preserve"> al HistoryCache del Writer RTPS.</w:t>
      </w:r>
    </w:p>
    <w:p w14:paraId="476C7371" w14:textId="77777777" w:rsidR="005E7D11" w:rsidRPr="00074B99" w:rsidRDefault="005E7D11" w:rsidP="005A30FB">
      <w:pPr>
        <w:pStyle w:val="Prrafodelista"/>
        <w:numPr>
          <w:ilvl w:val="0"/>
          <w:numId w:val="69"/>
        </w:numPr>
      </w:pPr>
      <w:r w:rsidRPr="00074B99">
        <w:lastRenderedPageBreak/>
        <w:t xml:space="preserve">El HistoryCache del Writer RTPS notifica al Publisher mediante la operación </w:t>
      </w:r>
      <w:r w:rsidRPr="00074B99">
        <w:rPr>
          <w:i/>
        </w:rPr>
        <w:t>notify_change</w:t>
      </w:r>
      <w:r w:rsidRPr="00074B99">
        <w:t>.</w:t>
      </w:r>
    </w:p>
    <w:p w14:paraId="26958EFE" w14:textId="77777777" w:rsidR="005E7D11" w:rsidRPr="00074B99" w:rsidRDefault="005E7D11" w:rsidP="005A30FB">
      <w:pPr>
        <w:pStyle w:val="Prrafodelista"/>
        <w:numPr>
          <w:ilvl w:val="0"/>
          <w:numId w:val="69"/>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529B710D"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304CE434" w14:textId="77777777" w:rsidR="005E7D11" w:rsidRPr="00074B99" w:rsidRDefault="005E7D11" w:rsidP="005A30FB">
      <w:pPr>
        <w:pStyle w:val="Prrafodelista"/>
        <w:numPr>
          <w:ilvl w:val="0"/>
          <w:numId w:val="69"/>
        </w:numPr>
      </w:pPr>
      <w:r w:rsidRPr="00074B99">
        <w:t xml:space="preserve">La operación </w:t>
      </w:r>
      <w:r w:rsidRPr="00074B99">
        <w:rPr>
          <w:i/>
        </w:rPr>
        <w:t xml:space="preserve">serialize </w:t>
      </w:r>
      <w:r w:rsidRPr="00074B99">
        <w:t>retorna.</w:t>
      </w:r>
    </w:p>
    <w:p w14:paraId="10DB68A0"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C496B69"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7AA7835"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1D253A9"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CE03C09"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16BDD3D"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213614E"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3C888F47"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5DED7B7F"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7AA7ACC5" w14:textId="77777777" w:rsidR="005E7D11" w:rsidRPr="00074B99" w:rsidRDefault="005E7D11" w:rsidP="005A30FB">
      <w:pPr>
        <w:pStyle w:val="Prrafodelista"/>
        <w:numPr>
          <w:ilvl w:val="0"/>
          <w:numId w:val="69"/>
        </w:numPr>
      </w:pPr>
      <w:r w:rsidRPr="00074B99">
        <w:t xml:space="preserve">La operación </w:t>
      </w:r>
      <w:r w:rsidRPr="00074B99">
        <w:rPr>
          <w:i/>
        </w:rPr>
        <w:t xml:space="preserve"> deserialize_data </w:t>
      </w:r>
      <w:r w:rsidRPr="00074B99">
        <w:t>retorna.</w:t>
      </w:r>
    </w:p>
    <w:p w14:paraId="0D9C0884" w14:textId="77777777" w:rsidR="005E7D11" w:rsidRPr="00074B99" w:rsidRDefault="005E7D11" w:rsidP="005A30FB">
      <w:pPr>
        <w:pStyle w:val="Prrafodelista"/>
        <w:numPr>
          <w:ilvl w:val="0"/>
          <w:numId w:val="69"/>
        </w:numPr>
      </w:pPr>
      <w:r w:rsidRPr="00074B99">
        <w:t xml:space="preserve">La operación </w:t>
      </w:r>
      <w:r w:rsidRPr="00074B99">
        <w:rPr>
          <w:i/>
        </w:rPr>
        <w:t xml:space="preserve">notify_change </w:t>
      </w:r>
      <w:r w:rsidRPr="00074B99">
        <w:t xml:space="preserve"> retorna.</w:t>
      </w:r>
    </w:p>
    <w:p w14:paraId="35FF68AD" w14:textId="77777777" w:rsidR="005E7D11" w:rsidRPr="00074B99" w:rsidRDefault="005E7D11" w:rsidP="005A30FB">
      <w:pPr>
        <w:pStyle w:val="Prrafodelista"/>
        <w:numPr>
          <w:ilvl w:val="0"/>
          <w:numId w:val="69"/>
        </w:numPr>
      </w:pPr>
      <w:r w:rsidRPr="00074B99">
        <w:t xml:space="preserve">La operación </w:t>
      </w:r>
      <w:r w:rsidRPr="00074B99">
        <w:rPr>
          <w:i/>
        </w:rPr>
        <w:t>add_change</w:t>
      </w:r>
      <w:r w:rsidRPr="00074B99">
        <w:rPr>
          <w:i/>
        </w:rPr>
        <w:softHyphen/>
      </w:r>
      <w:r w:rsidRPr="00074B99">
        <w:t xml:space="preserve"> retorna.</w:t>
      </w:r>
    </w:p>
    <w:p w14:paraId="225F7B95" w14:textId="77777777" w:rsidR="005E7D11" w:rsidRPr="00074B99" w:rsidRDefault="005E7D11" w:rsidP="005A30FB">
      <w:pPr>
        <w:pStyle w:val="Prrafodelista"/>
        <w:numPr>
          <w:ilvl w:val="0"/>
          <w:numId w:val="69"/>
        </w:numPr>
      </w:pPr>
      <w:r w:rsidRPr="00074B99">
        <w:lastRenderedPageBreak/>
        <w:t xml:space="preserve">La operación </w:t>
      </w:r>
      <w:r w:rsidRPr="00074B99">
        <w:rPr>
          <w:i/>
        </w:rPr>
        <w:t>write</w:t>
      </w:r>
      <w:r w:rsidRPr="00074B99">
        <w:t xml:space="preserve"> retorna. El usuario ha completado la acción de escritura de datos.</w:t>
      </w:r>
    </w:p>
    <w:p w14:paraId="4414C896"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C600AF1" w14:textId="77777777" w:rsidR="005E7D11" w:rsidRPr="00074B99" w:rsidRDefault="005E7D11" w:rsidP="005A30FB">
      <w:pPr>
        <w:pStyle w:val="Prrafodelista"/>
        <w:numPr>
          <w:ilvl w:val="0"/>
          <w:numId w:val="69"/>
        </w:numPr>
      </w:pPr>
      <w:r w:rsidRPr="00074B99">
        <w:t xml:space="preserve">La operación </w:t>
      </w:r>
      <w:r w:rsidRPr="00074B99">
        <w:rPr>
          <w:i/>
        </w:rPr>
        <w:t>unsent_changes</w:t>
      </w:r>
      <w:r w:rsidRPr="00074B99">
        <w:t xml:space="preserve"> retorna.</w:t>
      </w:r>
    </w:p>
    <w:p w14:paraId="3B90A155"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68A155E" w14:textId="77777777" w:rsidR="005E7D11" w:rsidRPr="00074B99" w:rsidRDefault="005E7D11" w:rsidP="005A30FB">
      <w:pPr>
        <w:pStyle w:val="Prrafodelista"/>
        <w:numPr>
          <w:ilvl w:val="0"/>
          <w:numId w:val="69"/>
        </w:numPr>
      </w:pPr>
      <w:r w:rsidRPr="00074B99">
        <w:t xml:space="preserve">La operación </w:t>
      </w:r>
      <w:r w:rsidRPr="00074B99">
        <w:rPr>
          <w:i/>
        </w:rPr>
        <w:t>can_send</w:t>
      </w:r>
      <w:r w:rsidRPr="00074B99">
        <w:t xml:space="preserve"> retorna.</w:t>
      </w:r>
    </w:p>
    <w:p w14:paraId="6A6288AB" w14:textId="77777777" w:rsidR="005E7D11" w:rsidRPr="00074B99" w:rsidRDefault="005E7D11" w:rsidP="005A30FB">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121F9EF" w14:textId="77777777" w:rsidR="005E7D11" w:rsidRPr="00074B99" w:rsidRDefault="005E7D11" w:rsidP="005A30FB">
      <w:pPr>
        <w:pStyle w:val="Prrafodelista"/>
        <w:numPr>
          <w:ilvl w:val="0"/>
          <w:numId w:val="69"/>
        </w:numPr>
      </w:pPr>
      <w:r w:rsidRPr="00074B99">
        <w:t>La operación serialize retorna.</w:t>
      </w:r>
    </w:p>
    <w:p w14:paraId="6F7E42A7"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59CFF209"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985165E"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1B7D87C"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4F8D9B3"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C47AE5"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1AB9F5A"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00CF26C"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7BBCF1F3"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HEARTBEAT desde el </w:t>
      </w:r>
      <w:r w:rsidRPr="00074B99">
        <w:rPr>
          <w:i/>
        </w:rPr>
        <w:t>MessageDecoder.</w:t>
      </w:r>
    </w:p>
    <w:p w14:paraId="1A9AEA8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423B1E1"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86BDC1B"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4CE7C9B4"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331ECAF"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5D51DDCC" w14:textId="77777777" w:rsidR="005E7D11" w:rsidRPr="00074B99" w:rsidRDefault="005E7D11" w:rsidP="005A30FB">
      <w:pPr>
        <w:pStyle w:val="Prrafodelista"/>
        <w:numPr>
          <w:ilvl w:val="0"/>
          <w:numId w:val="69"/>
        </w:numPr>
      </w:pPr>
      <w:r w:rsidRPr="00074B99">
        <w:t xml:space="preserve">La operación </w:t>
      </w:r>
      <w:r w:rsidRPr="00074B99">
        <w:rPr>
          <w:i/>
        </w:rPr>
        <w:t xml:space="preserve"> notify_change </w:t>
      </w:r>
      <w:r w:rsidRPr="00074B99">
        <w:t>retorna.</w:t>
      </w:r>
    </w:p>
    <w:p w14:paraId="28B6CE6D" w14:textId="77777777" w:rsidR="005E7D11" w:rsidRPr="00074B99" w:rsidRDefault="005E7D11" w:rsidP="005A30FB">
      <w:pPr>
        <w:pStyle w:val="Prrafodelista"/>
        <w:numPr>
          <w:ilvl w:val="0"/>
          <w:numId w:val="69"/>
        </w:numPr>
      </w:pPr>
      <w:r w:rsidRPr="00074B99">
        <w:t xml:space="preserve">La operación </w:t>
      </w:r>
      <w:r w:rsidRPr="00074B99">
        <w:rPr>
          <w:i/>
        </w:rPr>
        <w:t xml:space="preserve">add_change </w:t>
      </w:r>
      <w:r w:rsidRPr="00074B99">
        <w:t>retorna.</w:t>
      </w:r>
    </w:p>
    <w:p w14:paraId="0819F3FB" w14:textId="77777777" w:rsidR="005E7D11" w:rsidRPr="00074B99" w:rsidRDefault="005E7D11" w:rsidP="005A30FB">
      <w:pPr>
        <w:pStyle w:val="Prrafodelista"/>
        <w:numPr>
          <w:ilvl w:val="0"/>
          <w:numId w:val="69"/>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66B1A97D" w14:textId="77777777" w:rsidR="005E7D11" w:rsidRPr="00074B99" w:rsidRDefault="005E7D11" w:rsidP="005A30FB">
      <w:pPr>
        <w:pStyle w:val="Prrafodelista"/>
        <w:numPr>
          <w:ilvl w:val="0"/>
          <w:numId w:val="69"/>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8C02149" w14:textId="77777777" w:rsidR="005E7D11" w:rsidRPr="00074B99" w:rsidRDefault="005E7D11" w:rsidP="005A30FB">
      <w:pPr>
        <w:pStyle w:val="Prrafodelista"/>
        <w:numPr>
          <w:ilvl w:val="0"/>
          <w:numId w:val="69"/>
        </w:numPr>
      </w:pPr>
      <w:r w:rsidRPr="00074B99">
        <w:t xml:space="preserve">La operación </w:t>
      </w:r>
      <w:r w:rsidRPr="00074B99">
        <w:rPr>
          <w:i/>
        </w:rPr>
        <w:t xml:space="preserve">get_change </w:t>
      </w:r>
      <w:r w:rsidRPr="00074B99">
        <w:t>retorna.</w:t>
      </w:r>
    </w:p>
    <w:p w14:paraId="0DC9D78C" w14:textId="77777777" w:rsidR="005E7D11" w:rsidRPr="00074B99" w:rsidRDefault="005E7D11" w:rsidP="005A30FB">
      <w:pPr>
        <w:pStyle w:val="Prrafodelista"/>
        <w:numPr>
          <w:ilvl w:val="0"/>
          <w:numId w:val="69"/>
        </w:numPr>
      </w:pPr>
      <w:r w:rsidRPr="00074B99">
        <w:t xml:space="preserve">La operación </w:t>
      </w:r>
      <w:r w:rsidRPr="00074B99">
        <w:rPr>
          <w:i/>
        </w:rPr>
        <w:t xml:space="preserve">take </w:t>
      </w:r>
      <w:r w:rsidRPr="00074B99">
        <w:t>retorna. Los datos recibidos son entregados al usuario.</w:t>
      </w:r>
    </w:p>
    <w:p w14:paraId="135ECA2A"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367E587E" w14:textId="77777777" w:rsidR="005E7D11" w:rsidRPr="00074B99" w:rsidRDefault="005E7D11" w:rsidP="005A30FB">
      <w:pPr>
        <w:pStyle w:val="Prrafodelista"/>
        <w:numPr>
          <w:ilvl w:val="0"/>
          <w:numId w:val="69"/>
        </w:numPr>
      </w:pPr>
      <w:r w:rsidRPr="00074B99">
        <w:t xml:space="preserve">La operación </w:t>
      </w:r>
      <w:r w:rsidRPr="00074B99">
        <w:rPr>
          <w:i/>
        </w:rPr>
        <w:t xml:space="preserve">requested_changes </w:t>
      </w:r>
      <w:r w:rsidRPr="00074B99">
        <w:t>retorna.</w:t>
      </w:r>
    </w:p>
    <w:p w14:paraId="2815AC32"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627BCC82"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6188F8"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32D06198"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F3CD357"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B84A99D"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B6BD35D"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42985CC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GAP desde el </w:t>
      </w:r>
      <w:r w:rsidRPr="00074B99">
        <w:rPr>
          <w:i/>
        </w:rPr>
        <w:t>MessageDecoder.</w:t>
      </w:r>
    </w:p>
    <w:p w14:paraId="6A2BBE1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B277D7A"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250568FE" w14:textId="77777777" w:rsidR="005E7D11" w:rsidRPr="00074B99" w:rsidRDefault="005E7D11" w:rsidP="005A30FB">
      <w:pPr>
        <w:pStyle w:val="Prrafodelista"/>
        <w:numPr>
          <w:ilvl w:val="0"/>
          <w:numId w:val="69"/>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B99B08A" w14:textId="77777777" w:rsidR="005E7D11" w:rsidRPr="00074B99" w:rsidRDefault="005E7D11" w:rsidP="005A30FB">
      <w:pPr>
        <w:pStyle w:val="Prrafodelista"/>
        <w:numPr>
          <w:ilvl w:val="0"/>
          <w:numId w:val="69"/>
        </w:numPr>
      </w:pPr>
      <w:r w:rsidRPr="00074B99">
        <w:t xml:space="preserve">La operación </w:t>
      </w:r>
      <w:r w:rsidRPr="00074B99">
        <w:rPr>
          <w:i/>
        </w:rPr>
        <w:t xml:space="preserve">remove_change </w:t>
      </w:r>
      <w:r w:rsidRPr="00074B99">
        <w:t>retorna.</w:t>
      </w:r>
    </w:p>
    <w:p w14:paraId="321676ED" w14:textId="77777777" w:rsidR="005E7D11" w:rsidRPr="00074B99" w:rsidRDefault="005E7D11" w:rsidP="005E7D11">
      <w:pPr>
        <w:pStyle w:val="Ttulo3"/>
      </w:pPr>
      <w:bookmarkStart w:id="402" w:name="_Toc425414538"/>
      <w:r w:rsidRPr="00074B99">
        <w:t>Diagramas híbridos (con estado y sin estado)</w:t>
      </w:r>
      <w:bookmarkEnd w:id="402"/>
    </w:p>
    <w:p w14:paraId="22DD1EF1" w14:textId="279B888B" w:rsidR="005E7D11" w:rsidRPr="00074B99" w:rsidRDefault="005E7D11" w:rsidP="005E7D11">
      <w:pPr>
        <w:pStyle w:val="Ttulo5"/>
        <w:rPr>
          <w:lang w:val="en-GB"/>
        </w:rPr>
      </w:pPr>
      <w:r w:rsidRPr="00074B99">
        <w:rPr>
          <w:lang w:val="en-GB"/>
        </w:rPr>
        <w:t>Reliable Stateless Writer – Reliable Stateful Reader</w:t>
      </w:r>
    </w:p>
    <w:p w14:paraId="360EE33D" w14:textId="6B19FC90" w:rsidR="003E1554" w:rsidRPr="00074B99" w:rsidRDefault="003E1554" w:rsidP="003E1554">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25</w:t>
      </w:r>
      <w:r w:rsidRPr="00074B99">
        <w:fldChar w:fldCharType="end"/>
      </w:r>
      <w:r w:rsidRPr="00074B99">
        <w:t>.</w:t>
      </w:r>
    </w:p>
    <w:p w14:paraId="17F8C9E9" w14:textId="77777777" w:rsidR="005E7D11" w:rsidRPr="00074B99" w:rsidRDefault="005E7D11" w:rsidP="005A30FB">
      <w:pPr>
        <w:pStyle w:val="Prrafodelista"/>
        <w:numPr>
          <w:ilvl w:val="0"/>
          <w:numId w:val="70"/>
        </w:numPr>
      </w:pPr>
      <w:r w:rsidRPr="00074B99">
        <w:t xml:space="preserve">El usuario DDS escribe datos mediante la operación </w:t>
      </w:r>
      <w:r w:rsidRPr="00074B99">
        <w:rPr>
          <w:i/>
        </w:rPr>
        <w:t>write</w:t>
      </w:r>
      <w:r w:rsidRPr="00074B99">
        <w:t xml:space="preserve">  en el DataWriter DDS </w:t>
      </w:r>
    </w:p>
    <w:p w14:paraId="3E66B8A0" w14:textId="77777777" w:rsidR="005E7D11" w:rsidRPr="00074B99" w:rsidRDefault="005E7D11" w:rsidP="005A30FB">
      <w:pPr>
        <w:pStyle w:val="Prrafodelista"/>
        <w:numPr>
          <w:ilvl w:val="0"/>
          <w:numId w:val="70"/>
        </w:numPr>
      </w:pPr>
      <w:r w:rsidRPr="00074B99">
        <w:t xml:space="preserve">El DataWriter DDS crea un CacheChange mediante la operación </w:t>
      </w:r>
      <w:r w:rsidRPr="00074B99">
        <w:rPr>
          <w:i/>
        </w:rPr>
        <w:t>new_change</w:t>
      </w:r>
      <w:r w:rsidRPr="00074B99">
        <w:t xml:space="preserve"> al Stateful Writer.</w:t>
      </w:r>
    </w:p>
    <w:p w14:paraId="05C5A8D2"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0AEA39D6" w14:textId="77777777" w:rsidR="005E7D11" w:rsidRPr="00074B99" w:rsidRDefault="005E7D11" w:rsidP="005A30FB">
      <w:pPr>
        <w:pStyle w:val="Prrafodelista"/>
        <w:numPr>
          <w:ilvl w:val="0"/>
          <w:numId w:val="70"/>
        </w:numPr>
      </w:pPr>
      <w:r w:rsidRPr="00074B99">
        <w:t xml:space="preserve">El DataWriter DDS añade el cambio mediante la operación </w:t>
      </w:r>
      <w:r w:rsidRPr="00074B99">
        <w:rPr>
          <w:i/>
        </w:rPr>
        <w:t>add_change</w:t>
      </w:r>
      <w:r w:rsidRPr="00074B99">
        <w:t xml:space="preserve"> al HistoryCache del Writer RTPS.</w:t>
      </w:r>
    </w:p>
    <w:p w14:paraId="56B98D66" w14:textId="77777777" w:rsidR="005E7D11" w:rsidRPr="00074B99" w:rsidRDefault="005E7D11" w:rsidP="005A30FB">
      <w:pPr>
        <w:pStyle w:val="Prrafodelista"/>
        <w:numPr>
          <w:ilvl w:val="0"/>
          <w:numId w:val="70"/>
        </w:numPr>
      </w:pPr>
      <w:r w:rsidRPr="00074B99">
        <w:t xml:space="preserve">El HistoryCache del Writer RTPS notifica al Publisher mediante la operación </w:t>
      </w:r>
      <w:r w:rsidRPr="00074B99">
        <w:rPr>
          <w:i/>
        </w:rPr>
        <w:t>notify_change</w:t>
      </w:r>
      <w:r w:rsidRPr="00074B99">
        <w:t>.</w:t>
      </w:r>
    </w:p>
    <w:p w14:paraId="277266E9" w14:textId="77777777" w:rsidR="005E7D11" w:rsidRPr="00074B99" w:rsidRDefault="005E7D11" w:rsidP="005A30FB">
      <w:pPr>
        <w:pStyle w:val="Prrafodelista"/>
        <w:numPr>
          <w:ilvl w:val="0"/>
          <w:numId w:val="70"/>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6AE2BEDA"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7C0929B" w14:textId="77777777" w:rsidR="005E7D11" w:rsidRPr="00074B99" w:rsidRDefault="005E7D11" w:rsidP="005A30FB">
      <w:pPr>
        <w:pStyle w:val="Prrafodelista"/>
        <w:numPr>
          <w:ilvl w:val="0"/>
          <w:numId w:val="70"/>
        </w:numPr>
      </w:pPr>
      <w:r w:rsidRPr="00074B99">
        <w:lastRenderedPageBreak/>
        <w:t xml:space="preserve">La operación </w:t>
      </w:r>
      <w:r w:rsidRPr="00074B99">
        <w:rPr>
          <w:i/>
        </w:rPr>
        <w:t xml:space="preserve">serialize </w:t>
      </w:r>
      <w:r w:rsidRPr="00074B99">
        <w:t>retorna.</w:t>
      </w:r>
    </w:p>
    <w:p w14:paraId="51C4FCE1"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D2622E7"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159F42"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578B6850"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A2DADE4"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574BBB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A529561"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D3976AA"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08A3C1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22FFA26"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159C5BB3" w14:textId="77777777" w:rsidR="005E7D11" w:rsidRPr="00074B99" w:rsidRDefault="005E7D11" w:rsidP="005A30FB">
      <w:pPr>
        <w:pStyle w:val="Prrafodelista"/>
        <w:numPr>
          <w:ilvl w:val="0"/>
          <w:numId w:val="70"/>
        </w:numPr>
      </w:pPr>
      <w:r w:rsidRPr="00074B99">
        <w:t xml:space="preserve">La operación </w:t>
      </w:r>
      <w:r w:rsidRPr="00074B99">
        <w:rPr>
          <w:i/>
        </w:rPr>
        <w:t xml:space="preserve">notify_change </w:t>
      </w:r>
      <w:r w:rsidRPr="00074B99">
        <w:t xml:space="preserve"> retorna.</w:t>
      </w:r>
    </w:p>
    <w:p w14:paraId="2A76A371" w14:textId="77777777" w:rsidR="005E7D11" w:rsidRPr="00074B99" w:rsidRDefault="005E7D11" w:rsidP="005A30FB">
      <w:pPr>
        <w:pStyle w:val="Prrafodelista"/>
        <w:numPr>
          <w:ilvl w:val="0"/>
          <w:numId w:val="70"/>
        </w:numPr>
      </w:pPr>
      <w:r w:rsidRPr="00074B99">
        <w:t xml:space="preserve">La operación </w:t>
      </w:r>
      <w:r w:rsidRPr="00074B99">
        <w:rPr>
          <w:i/>
        </w:rPr>
        <w:t>add_change</w:t>
      </w:r>
      <w:r w:rsidRPr="00074B99">
        <w:rPr>
          <w:i/>
        </w:rPr>
        <w:softHyphen/>
      </w:r>
      <w:r w:rsidRPr="00074B99">
        <w:t xml:space="preserve"> retorna.</w:t>
      </w:r>
    </w:p>
    <w:p w14:paraId="2468EF7C" w14:textId="77777777" w:rsidR="005E7D11" w:rsidRPr="00074B99" w:rsidRDefault="005E7D11" w:rsidP="005A30FB">
      <w:pPr>
        <w:pStyle w:val="Prrafodelista"/>
        <w:numPr>
          <w:ilvl w:val="0"/>
          <w:numId w:val="70"/>
        </w:numPr>
      </w:pPr>
      <w:r w:rsidRPr="00074B99">
        <w:t xml:space="preserve">La operación </w:t>
      </w:r>
      <w:r w:rsidRPr="00074B99">
        <w:rPr>
          <w:i/>
        </w:rPr>
        <w:t>write</w:t>
      </w:r>
      <w:r w:rsidRPr="00074B99">
        <w:t xml:space="preserve"> retorna. El usuario ha completado la acción de escritura de datos.</w:t>
      </w:r>
    </w:p>
    <w:p w14:paraId="68B81BD2"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A1034D5" w14:textId="77777777" w:rsidR="005E7D11" w:rsidRPr="00074B99" w:rsidRDefault="005E7D11" w:rsidP="005A30FB">
      <w:pPr>
        <w:pStyle w:val="Prrafodelista"/>
        <w:numPr>
          <w:ilvl w:val="0"/>
          <w:numId w:val="70"/>
        </w:numPr>
      </w:pPr>
      <w:r w:rsidRPr="00074B99">
        <w:t xml:space="preserve">La operación </w:t>
      </w:r>
      <w:r w:rsidRPr="00074B99">
        <w:rPr>
          <w:i/>
        </w:rPr>
        <w:t>unsent_changes</w:t>
      </w:r>
      <w:r w:rsidRPr="00074B99">
        <w:t xml:space="preserve"> retorna.</w:t>
      </w:r>
    </w:p>
    <w:p w14:paraId="5AC7BEA5"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BE9B61B" w14:textId="77777777" w:rsidR="005E7D11" w:rsidRPr="00074B99" w:rsidRDefault="005E7D11" w:rsidP="005A30FB">
      <w:pPr>
        <w:pStyle w:val="Prrafodelista"/>
        <w:numPr>
          <w:ilvl w:val="0"/>
          <w:numId w:val="70"/>
        </w:numPr>
      </w:pPr>
      <w:r w:rsidRPr="00074B99">
        <w:t xml:space="preserve">La operación </w:t>
      </w:r>
      <w:r w:rsidRPr="00074B99">
        <w:rPr>
          <w:i/>
        </w:rPr>
        <w:t>can_send</w:t>
      </w:r>
      <w:r w:rsidRPr="00074B99">
        <w:t xml:space="preserve"> retorna.</w:t>
      </w:r>
    </w:p>
    <w:p w14:paraId="0FFBEE72" w14:textId="77777777" w:rsidR="005E7D11" w:rsidRPr="00074B99" w:rsidRDefault="005E7D11" w:rsidP="005A30FB">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4EF74D93" w14:textId="77777777" w:rsidR="005E7D11" w:rsidRPr="00074B99" w:rsidRDefault="005E7D11" w:rsidP="005A30FB">
      <w:pPr>
        <w:pStyle w:val="Prrafodelista"/>
        <w:numPr>
          <w:ilvl w:val="0"/>
          <w:numId w:val="70"/>
        </w:numPr>
      </w:pPr>
      <w:r w:rsidRPr="00074B99">
        <w:t>La operación serialize retorna.</w:t>
      </w:r>
    </w:p>
    <w:p w14:paraId="0067E928"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2D685476"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67CFDCD"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21558C"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1DDBBEEB"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37F5CC"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DD3DF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9F2909"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6DF6253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6FEC53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46E089CD"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F134781" w14:textId="77777777" w:rsidR="005E7D11" w:rsidRPr="00074B99" w:rsidRDefault="005E7D11" w:rsidP="005A30FB">
      <w:pPr>
        <w:pStyle w:val="Prrafodelista"/>
        <w:numPr>
          <w:ilvl w:val="0"/>
          <w:numId w:val="70"/>
        </w:numPr>
      </w:pPr>
      <w:r w:rsidRPr="00074B99">
        <w:t xml:space="preserve">La operación </w:t>
      </w:r>
      <w:r w:rsidRPr="00074B99">
        <w:rPr>
          <w:i/>
        </w:rPr>
        <w:t xml:space="preserve">deserialize_data </w:t>
      </w:r>
      <w:r w:rsidRPr="00074B99">
        <w:t>retorna.</w:t>
      </w:r>
    </w:p>
    <w:p w14:paraId="11AAE506"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6420E3C1"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5CCE5561"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2AE4426"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7964CF" w14:textId="77777777" w:rsidR="005E7D11" w:rsidRPr="00074B99" w:rsidRDefault="005E7D11" w:rsidP="005A30FB">
      <w:pPr>
        <w:pStyle w:val="Prrafodelista"/>
        <w:numPr>
          <w:ilvl w:val="0"/>
          <w:numId w:val="70"/>
        </w:numPr>
      </w:pPr>
      <w:r w:rsidRPr="00074B99">
        <w:t xml:space="preserve">La operación </w:t>
      </w:r>
      <w:r w:rsidRPr="00074B99">
        <w:rPr>
          <w:i/>
        </w:rPr>
        <w:t xml:space="preserve"> notify_change </w:t>
      </w:r>
      <w:r w:rsidRPr="00074B99">
        <w:t>retorna.</w:t>
      </w:r>
    </w:p>
    <w:p w14:paraId="261D2E8B" w14:textId="77777777" w:rsidR="005E7D11" w:rsidRPr="00074B99" w:rsidRDefault="005E7D11" w:rsidP="005A30FB">
      <w:pPr>
        <w:pStyle w:val="Prrafodelista"/>
        <w:numPr>
          <w:ilvl w:val="0"/>
          <w:numId w:val="70"/>
        </w:numPr>
      </w:pPr>
      <w:r w:rsidRPr="00074B99">
        <w:t xml:space="preserve">La operación </w:t>
      </w:r>
      <w:r w:rsidRPr="00074B99">
        <w:rPr>
          <w:i/>
        </w:rPr>
        <w:t xml:space="preserve">add_change </w:t>
      </w:r>
      <w:r w:rsidRPr="00074B99">
        <w:t>retorna.</w:t>
      </w:r>
    </w:p>
    <w:p w14:paraId="488F6010" w14:textId="77777777" w:rsidR="005E7D11" w:rsidRPr="00074B99" w:rsidRDefault="005E7D11" w:rsidP="005A30FB">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F653049" w14:textId="77777777" w:rsidR="005E7D11" w:rsidRPr="00074B99" w:rsidRDefault="005E7D11" w:rsidP="005A30FB">
      <w:pPr>
        <w:pStyle w:val="Prrafodelista"/>
        <w:numPr>
          <w:ilvl w:val="0"/>
          <w:numId w:val="70"/>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7FA3EA2" w14:textId="77777777" w:rsidR="005E7D11" w:rsidRPr="00074B99" w:rsidRDefault="005E7D11" w:rsidP="005A30FB">
      <w:pPr>
        <w:pStyle w:val="Prrafodelista"/>
        <w:numPr>
          <w:ilvl w:val="0"/>
          <w:numId w:val="70"/>
        </w:numPr>
      </w:pPr>
      <w:r w:rsidRPr="00074B99">
        <w:t xml:space="preserve">La operación </w:t>
      </w:r>
      <w:r w:rsidRPr="00074B99">
        <w:rPr>
          <w:i/>
        </w:rPr>
        <w:t xml:space="preserve">get_change </w:t>
      </w:r>
      <w:r w:rsidRPr="00074B99">
        <w:t>retorna.</w:t>
      </w:r>
    </w:p>
    <w:p w14:paraId="464185B9" w14:textId="77777777" w:rsidR="005E7D11" w:rsidRPr="00074B99" w:rsidRDefault="005E7D11" w:rsidP="005A30FB">
      <w:pPr>
        <w:pStyle w:val="Prrafodelista"/>
        <w:numPr>
          <w:ilvl w:val="0"/>
          <w:numId w:val="70"/>
        </w:numPr>
      </w:pPr>
      <w:r w:rsidRPr="00074B99">
        <w:t xml:space="preserve">La operación </w:t>
      </w:r>
      <w:r w:rsidRPr="00074B99">
        <w:rPr>
          <w:i/>
        </w:rPr>
        <w:t xml:space="preserve">take </w:t>
      </w:r>
      <w:r w:rsidRPr="00074B99">
        <w:t>retorna. Los datos recibidos son entregados al usuario.</w:t>
      </w:r>
    </w:p>
    <w:p w14:paraId="5AB3DEE0"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417A1AF4" w14:textId="77777777" w:rsidR="005E7D11" w:rsidRPr="00074B99" w:rsidRDefault="005E7D11" w:rsidP="005A30FB">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468EBD8"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482C71D8"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C184408"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9F6DB91"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5242D7"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04DADAA5"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5B02A9AE"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deserializa el submensaje por medio de la operación </w:t>
      </w:r>
      <w:r w:rsidRPr="00074B99">
        <w:rPr>
          <w:i/>
        </w:rPr>
        <w:t>deserialize_data.</w:t>
      </w:r>
    </w:p>
    <w:p w14:paraId="10346BD4"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461961E8"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p>
    <w:p w14:paraId="56CDDC78" w14:textId="77777777" w:rsidR="005E7D11" w:rsidRPr="00074B99" w:rsidRDefault="005E7D11" w:rsidP="005A30FB">
      <w:pPr>
        <w:pStyle w:val="Prrafodelista"/>
        <w:numPr>
          <w:ilvl w:val="0"/>
          <w:numId w:val="70"/>
        </w:numPr>
      </w:pPr>
      <w:r w:rsidRPr="00074B99">
        <w:t xml:space="preserve">La operación </w:t>
      </w:r>
      <w:r w:rsidRPr="00074B99">
        <w:rPr>
          <w:i/>
        </w:rPr>
        <w:t xml:space="preserve">requested_changes </w:t>
      </w:r>
      <w:r w:rsidRPr="00074B99">
        <w:t>retorna.</w:t>
      </w:r>
    </w:p>
    <w:p w14:paraId="328FC39B"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504FED3F"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54D5EDB"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243CD0A6"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C1D4905"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7210E"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0BE090"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BB2E34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GAP desde el </w:t>
      </w:r>
      <w:r w:rsidRPr="00074B99">
        <w:rPr>
          <w:i/>
        </w:rPr>
        <w:t>MessageDecoder.</w:t>
      </w:r>
    </w:p>
    <w:p w14:paraId="78C61B5E"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314D9A9" w14:textId="77777777" w:rsidR="005E7D11" w:rsidRPr="00074B99" w:rsidRDefault="005E7D11" w:rsidP="005A30FB">
      <w:pPr>
        <w:pStyle w:val="Prrafodelista"/>
        <w:numPr>
          <w:ilvl w:val="0"/>
          <w:numId w:val="70"/>
        </w:numPr>
      </w:pPr>
      <w:r w:rsidRPr="00074B99">
        <w:t xml:space="preserve">La operación </w:t>
      </w:r>
      <w:r w:rsidRPr="00074B99">
        <w:rPr>
          <w:i/>
        </w:rPr>
        <w:t>deserialize_data</w:t>
      </w:r>
      <w:r w:rsidRPr="00074B99">
        <w:t xml:space="preserve"> retorna.</w:t>
      </w:r>
    </w:p>
    <w:p w14:paraId="31EF139E" w14:textId="77777777" w:rsidR="005E7D11" w:rsidRPr="00074B99" w:rsidRDefault="005E7D11" w:rsidP="005A30FB">
      <w:pPr>
        <w:pStyle w:val="Prrafodelista"/>
        <w:numPr>
          <w:ilvl w:val="0"/>
          <w:numId w:val="70"/>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3BD06B77" w14:textId="77777777" w:rsidR="005E7D11" w:rsidRPr="00074B99" w:rsidRDefault="005E7D11" w:rsidP="005A30FB">
      <w:pPr>
        <w:pStyle w:val="Prrafodelista"/>
        <w:numPr>
          <w:ilvl w:val="0"/>
          <w:numId w:val="70"/>
        </w:numPr>
      </w:pPr>
      <w:r w:rsidRPr="00074B99">
        <w:t xml:space="preserve">La operación </w:t>
      </w:r>
      <w:r w:rsidRPr="00074B99">
        <w:rPr>
          <w:i/>
        </w:rPr>
        <w:t xml:space="preserve">remove_change </w:t>
      </w:r>
      <w:r w:rsidRPr="00074B99">
        <w:t>retorna.</w:t>
      </w:r>
    </w:p>
    <w:p w14:paraId="45B7909E" w14:textId="77777777" w:rsidR="005E7D11" w:rsidRPr="00074B99" w:rsidRDefault="005E7D11" w:rsidP="005E7D11">
      <w:pPr>
        <w:pStyle w:val="Ttulo3"/>
      </w:pPr>
      <w:bookmarkStart w:id="403" w:name="_Toc425414539"/>
      <w:r w:rsidRPr="00074B99">
        <w:lastRenderedPageBreak/>
        <w:t>Protocolo Descubrimiento</w:t>
      </w:r>
      <w:bookmarkEnd w:id="403"/>
    </w:p>
    <w:p w14:paraId="2E33D5D1" w14:textId="77777777" w:rsidR="005E7D11" w:rsidRPr="00074B99" w:rsidRDefault="005E7D11" w:rsidP="005E7D11">
      <w:pPr>
        <w:pStyle w:val="Ttulo4"/>
      </w:pPr>
      <w:r w:rsidRPr="00074B99">
        <w:t>Resumen de tráfico de Descubrimiento</w:t>
      </w:r>
    </w:p>
    <w:p w14:paraId="159E734B" w14:textId="77777777" w:rsidR="005E7D11" w:rsidRPr="00074B99" w:rsidRDefault="005E7D11" w:rsidP="005E7D11">
      <w:pPr>
        <w:pStyle w:val="Ttulo5"/>
      </w:pPr>
      <w:r w:rsidRPr="00074B99">
        <w:t>Fase de Descubrimiento de Participantes.</w:t>
      </w:r>
    </w:p>
    <w:p w14:paraId="6405AEE0" w14:textId="0DEC8622" w:rsidR="003E1554" w:rsidRPr="00074B99" w:rsidRDefault="003E1554" w:rsidP="003E1554">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26</w:t>
      </w:r>
      <w:r w:rsidRPr="00074B99">
        <w:fldChar w:fldCharType="end"/>
      </w:r>
      <w:r w:rsidRPr="00074B99">
        <w:t>.</w:t>
      </w:r>
    </w:p>
    <w:p w14:paraId="7AB9B8D8" w14:textId="77777777" w:rsidR="005E7D11" w:rsidRPr="00074B99" w:rsidRDefault="005E7D11" w:rsidP="005A30FB">
      <w:pPr>
        <w:pStyle w:val="Prrafodelista"/>
        <w:numPr>
          <w:ilvl w:val="0"/>
          <w:numId w:val="72"/>
        </w:numPr>
      </w:pPr>
      <w:r w:rsidRPr="00074B99">
        <w:t>Participante 1 ha sido creado.</w:t>
      </w:r>
    </w:p>
    <w:p w14:paraId="41F523F0" w14:textId="77777777" w:rsidR="005E7D11" w:rsidRPr="00074B99" w:rsidRDefault="005E7D11" w:rsidP="005A30FB">
      <w:pPr>
        <w:pStyle w:val="Prrafodelista"/>
        <w:numPr>
          <w:ilvl w:val="0"/>
          <w:numId w:val="72"/>
        </w:numPr>
      </w:pPr>
      <w:r w:rsidRPr="00074B99">
        <w:t>El participante 1 se anuncia enviando mensajes SPDP.</w:t>
      </w:r>
    </w:p>
    <w:p w14:paraId="7470968F" w14:textId="77777777" w:rsidR="005E7D11" w:rsidRPr="00074B99" w:rsidRDefault="005E7D11" w:rsidP="005A30FB">
      <w:pPr>
        <w:pStyle w:val="Prrafodelista"/>
        <w:numPr>
          <w:ilvl w:val="0"/>
          <w:numId w:val="72"/>
        </w:numPr>
      </w:pPr>
      <w:r w:rsidRPr="00074B99">
        <w:t>El Participante 2 es creado.</w:t>
      </w:r>
    </w:p>
    <w:p w14:paraId="1E4CED21" w14:textId="77777777" w:rsidR="005E7D11" w:rsidRPr="00074B99" w:rsidRDefault="005E7D11" w:rsidP="005A30FB">
      <w:pPr>
        <w:pStyle w:val="Prrafodelista"/>
        <w:numPr>
          <w:ilvl w:val="0"/>
          <w:numId w:val="72"/>
        </w:numPr>
      </w:pPr>
      <w:r w:rsidRPr="00074B99">
        <w:t>El participante 2 se anuncia enviando mensajes SPDP.</w:t>
      </w:r>
    </w:p>
    <w:p w14:paraId="0831C42A" w14:textId="77777777" w:rsidR="005E7D11" w:rsidRPr="00074B99" w:rsidRDefault="005E7D11" w:rsidP="005A30FB">
      <w:pPr>
        <w:pStyle w:val="Prrafodelista"/>
        <w:numPr>
          <w:ilvl w:val="0"/>
          <w:numId w:val="72"/>
        </w:numPr>
      </w:pPr>
      <w:r w:rsidRPr="00074B99">
        <w:t>El participante 1 recibe los paquetes SPDP y en este caso añade al participante 2 a la base de datos.</w:t>
      </w:r>
    </w:p>
    <w:p w14:paraId="783F2312" w14:textId="77777777" w:rsidR="005E7D11" w:rsidRPr="00074B99" w:rsidRDefault="005E7D11" w:rsidP="005A30FB">
      <w:pPr>
        <w:pStyle w:val="Prrafodelista"/>
        <w:numPr>
          <w:ilvl w:val="0"/>
          <w:numId w:val="72"/>
        </w:numPr>
      </w:pPr>
      <w:r w:rsidRPr="00074B99">
        <w:t>El participante 1 se anuncia enviando mensajes SPDP.</w:t>
      </w:r>
    </w:p>
    <w:p w14:paraId="29316300" w14:textId="77777777" w:rsidR="005E7D11" w:rsidRPr="00074B99" w:rsidRDefault="005E7D11" w:rsidP="005A30FB">
      <w:pPr>
        <w:pStyle w:val="Prrafodelista"/>
        <w:numPr>
          <w:ilvl w:val="0"/>
          <w:numId w:val="72"/>
        </w:numPr>
      </w:pPr>
      <w:r w:rsidRPr="00074B99">
        <w:t xml:space="preserve"> El participante 2 recibe los paquetes SPDP y en este caso añade al participante 1 a la base de datos.</w:t>
      </w:r>
    </w:p>
    <w:p w14:paraId="66AFBB68" w14:textId="77777777" w:rsidR="005E7D11" w:rsidRPr="00074B99" w:rsidRDefault="005E7D11" w:rsidP="005A30FB">
      <w:pPr>
        <w:pStyle w:val="Prrafodelista"/>
        <w:numPr>
          <w:ilvl w:val="0"/>
          <w:numId w:val="72"/>
        </w:numPr>
      </w:pPr>
      <w:r w:rsidRPr="00074B99">
        <w:t>El participante 2 se anuncia enviando mensajes SPDP.</w:t>
      </w:r>
    </w:p>
    <w:p w14:paraId="7EB57EC3" w14:textId="77777777" w:rsidR="005E7D11" w:rsidRPr="00074B99" w:rsidRDefault="005E7D11" w:rsidP="005A30FB">
      <w:pPr>
        <w:pStyle w:val="Prrafodelista"/>
        <w:numPr>
          <w:ilvl w:val="0"/>
          <w:numId w:val="72"/>
        </w:numPr>
      </w:pPr>
      <w:r w:rsidRPr="00074B99">
        <w:t xml:space="preserve">El participante 1 crea un </w:t>
      </w:r>
      <w:r w:rsidRPr="00074B99">
        <w:rPr>
          <w:i/>
        </w:rPr>
        <w:t xml:space="preserve">DataWriter. </w:t>
      </w:r>
    </w:p>
    <w:p w14:paraId="13CCF3F5" w14:textId="77777777" w:rsidR="005E7D11" w:rsidRPr="00074B99" w:rsidRDefault="005E7D11" w:rsidP="005A30FB">
      <w:pPr>
        <w:pStyle w:val="Prrafodelista"/>
        <w:numPr>
          <w:ilvl w:val="0"/>
          <w:numId w:val="72"/>
        </w:numPr>
      </w:pPr>
      <w:r w:rsidRPr="00074B99">
        <w:t>El participante 1 envía su publicación por medio de mensajes SEDP.</w:t>
      </w:r>
    </w:p>
    <w:p w14:paraId="38B7ADE2" w14:textId="77777777" w:rsidR="005E7D11" w:rsidRPr="00074B99" w:rsidRDefault="005E7D11" w:rsidP="005A30FB">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7996938F" w14:textId="77777777" w:rsidR="005E7D11" w:rsidRPr="00074B99" w:rsidRDefault="005E7D11" w:rsidP="005A30FB">
      <w:pPr>
        <w:pStyle w:val="Prrafodelista"/>
        <w:numPr>
          <w:ilvl w:val="0"/>
          <w:numId w:val="72"/>
        </w:numPr>
      </w:pPr>
      <w:r w:rsidRPr="00074B99">
        <w:t>El participante 1 continúa enviando su publicación mediante mensajes SEDP.</w:t>
      </w:r>
    </w:p>
    <w:p w14:paraId="20A7DAB3" w14:textId="77777777" w:rsidR="005E7D11" w:rsidRPr="00074B99" w:rsidRDefault="005E7D11" w:rsidP="005A30FB">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627DC158" w14:textId="77777777" w:rsidR="005E7D11" w:rsidRPr="00074B99" w:rsidRDefault="005E7D11" w:rsidP="005A30FB">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0D6F2F47" w14:textId="77777777" w:rsidR="005E7D11" w:rsidRPr="00074B99" w:rsidRDefault="005E7D11" w:rsidP="005A30FB">
      <w:pPr>
        <w:pStyle w:val="Prrafodelista"/>
        <w:numPr>
          <w:ilvl w:val="0"/>
          <w:numId w:val="72"/>
        </w:numPr>
      </w:pPr>
      <w:r w:rsidRPr="00074B99">
        <w:t>El participante 1 es destruido.</w:t>
      </w:r>
    </w:p>
    <w:p w14:paraId="7D757641" w14:textId="77777777" w:rsidR="005E7D11" w:rsidRPr="00074B99" w:rsidRDefault="005E7D11" w:rsidP="005A30FB">
      <w:pPr>
        <w:pStyle w:val="Prrafodelista"/>
        <w:numPr>
          <w:ilvl w:val="0"/>
          <w:numId w:val="72"/>
        </w:numPr>
      </w:pPr>
      <w:r w:rsidRPr="00074B99">
        <w:t>El participante 1 informa que</w:t>
      </w:r>
      <w:r w:rsidRPr="00074B99">
        <w:rPr>
          <w:i/>
        </w:rPr>
        <w:t xml:space="preserve"> </w:t>
      </w:r>
      <w:r w:rsidRPr="00074B99">
        <w:t>ha sido eliminado enviando mensajes SPDP.</w:t>
      </w:r>
    </w:p>
    <w:p w14:paraId="1E46960C" w14:textId="77777777" w:rsidR="005E7D11" w:rsidRPr="00074B99" w:rsidRDefault="005E7D11" w:rsidP="005A30FB">
      <w:pPr>
        <w:pStyle w:val="Prrafodelista"/>
        <w:numPr>
          <w:ilvl w:val="0"/>
          <w:numId w:val="72"/>
        </w:numPr>
      </w:pPr>
      <w:r w:rsidRPr="00074B99">
        <w:lastRenderedPageBreak/>
        <w:t>El participante 2 recibe el mensaje SPDP y remueve al participante 1 de la base de datos.</w:t>
      </w:r>
    </w:p>
    <w:p w14:paraId="14F71CB5" w14:textId="77777777" w:rsidR="005E7D11" w:rsidRPr="00074B99" w:rsidRDefault="005E7D11" w:rsidP="005A30FB">
      <w:pPr>
        <w:pStyle w:val="Prrafodelista"/>
        <w:numPr>
          <w:ilvl w:val="0"/>
          <w:numId w:val="72"/>
        </w:numPr>
      </w:pPr>
      <w:r w:rsidRPr="00074B99">
        <w:t>El participante 2 es destruido.</w:t>
      </w:r>
    </w:p>
    <w:p w14:paraId="67151721" w14:textId="77777777" w:rsidR="005E7D11" w:rsidRPr="00074B99" w:rsidRDefault="005E7D11" w:rsidP="005A30FB">
      <w:pPr>
        <w:pStyle w:val="Prrafodelista"/>
        <w:numPr>
          <w:ilvl w:val="0"/>
          <w:numId w:val="72"/>
        </w:numPr>
      </w:pPr>
      <w:r w:rsidRPr="00074B99">
        <w:t>El participante 2 informa que</w:t>
      </w:r>
      <w:r w:rsidRPr="00074B99">
        <w:rPr>
          <w:i/>
        </w:rPr>
        <w:t xml:space="preserve"> </w:t>
      </w:r>
      <w:r w:rsidRPr="00074B99">
        <w:t>ha sido eliminado enviando mensajes SPDP.</w:t>
      </w:r>
    </w:p>
    <w:p w14:paraId="2F2542DA" w14:textId="77777777" w:rsidR="005E7D11" w:rsidRPr="00074B99" w:rsidRDefault="005E7D11" w:rsidP="005E7D11"/>
    <w:p w14:paraId="1B647C51" w14:textId="77777777" w:rsidR="00481833" w:rsidRPr="00074B99" w:rsidRDefault="00481833" w:rsidP="005E7D11"/>
    <w:p w14:paraId="7901E72B" w14:textId="77777777" w:rsidR="00481833" w:rsidRPr="00074B99" w:rsidRDefault="00481833" w:rsidP="005E7D11"/>
    <w:p w14:paraId="590E6238" w14:textId="77777777" w:rsidR="00481833" w:rsidRPr="00074B99" w:rsidRDefault="00481833" w:rsidP="005E7D11"/>
    <w:p w14:paraId="17DAD317" w14:textId="77777777" w:rsidR="00481833" w:rsidRPr="00074B99" w:rsidRDefault="00481833" w:rsidP="005E7D11"/>
    <w:p w14:paraId="40E0DD8A" w14:textId="77777777" w:rsidR="00481833" w:rsidRPr="00074B99" w:rsidRDefault="00481833" w:rsidP="005E7D11"/>
    <w:p w14:paraId="0D9FDC37" w14:textId="77777777" w:rsidR="00481833" w:rsidRPr="00074B99" w:rsidRDefault="00481833" w:rsidP="005E7D11"/>
    <w:p w14:paraId="48CFDEBB" w14:textId="77777777" w:rsidR="00481833" w:rsidRPr="00074B99" w:rsidRDefault="00481833" w:rsidP="005E7D11"/>
    <w:p w14:paraId="69A080FA" w14:textId="77777777" w:rsidR="00481833" w:rsidRPr="00074B99" w:rsidRDefault="00481833" w:rsidP="005E7D11"/>
    <w:p w14:paraId="4D80D6E1" w14:textId="77777777" w:rsidR="00481833" w:rsidRPr="00074B99" w:rsidRDefault="00481833" w:rsidP="005E7D11"/>
    <w:p w14:paraId="62C04A55" w14:textId="77777777" w:rsidR="00481833" w:rsidRPr="00074B99" w:rsidRDefault="00481833" w:rsidP="005E7D11"/>
    <w:p w14:paraId="05F07B7F" w14:textId="77777777" w:rsidR="00481833" w:rsidRPr="00074B99" w:rsidRDefault="00481833" w:rsidP="005E7D11"/>
    <w:p w14:paraId="75BE57BA" w14:textId="77777777" w:rsidR="00481833" w:rsidRPr="00074B99" w:rsidRDefault="00481833" w:rsidP="005E7D11"/>
    <w:p w14:paraId="22387B4D" w14:textId="77777777" w:rsidR="00481833" w:rsidRPr="00074B99" w:rsidRDefault="00481833" w:rsidP="005E7D11"/>
    <w:p w14:paraId="0E0756D2" w14:textId="77777777" w:rsidR="00481833" w:rsidRPr="00074B99" w:rsidRDefault="00481833" w:rsidP="005E7D11"/>
    <w:p w14:paraId="4A9A7813" w14:textId="77777777" w:rsidR="00481833" w:rsidRPr="00074B99" w:rsidRDefault="00481833" w:rsidP="005E7D11"/>
    <w:p w14:paraId="404E4328" w14:textId="77777777" w:rsidR="00481833" w:rsidRPr="00074B99" w:rsidRDefault="00481833" w:rsidP="005E7D11"/>
    <w:p w14:paraId="6BF3579E" w14:textId="5AA98942" w:rsidR="00650157" w:rsidRPr="00074B99" w:rsidRDefault="00650157" w:rsidP="00650157">
      <w:pPr>
        <w:pStyle w:val="Ttulo1"/>
        <w:jc w:val="center"/>
      </w:pPr>
      <w:bookmarkStart w:id="404" w:name="_Toc425414540"/>
      <w:r w:rsidRPr="00074B99">
        <w:lastRenderedPageBreak/>
        <w:t>CAPÍTULO IV</w:t>
      </w:r>
      <w:bookmarkEnd w:id="404"/>
    </w:p>
    <w:p w14:paraId="3C6A3BBA" w14:textId="633E9961" w:rsidR="001D6217" w:rsidRPr="00074B99" w:rsidRDefault="001D6217" w:rsidP="007143DA">
      <w:pPr>
        <w:pStyle w:val="Ttulo2"/>
        <w:numPr>
          <w:ilvl w:val="0"/>
          <w:numId w:val="0"/>
        </w:numPr>
        <w:ind w:left="792"/>
        <w:jc w:val="center"/>
      </w:pPr>
      <w:bookmarkStart w:id="405" w:name="_Toc425414541"/>
      <w:r w:rsidRPr="00074B99">
        <w:t>PRUEBAS</w:t>
      </w:r>
      <w:bookmarkEnd w:id="405"/>
    </w:p>
    <w:p w14:paraId="528213CE" w14:textId="300F7AD0" w:rsidR="001D6217" w:rsidRPr="00074B99" w:rsidRDefault="001D6217" w:rsidP="001D6217">
      <w:pPr>
        <w:pStyle w:val="Ttulo2"/>
      </w:pPr>
      <w:bookmarkStart w:id="406" w:name="_Toc425414542"/>
      <w:r w:rsidRPr="00074B99">
        <w:t>INTRODUCCIÓN</w:t>
      </w:r>
      <w:bookmarkEnd w:id="406"/>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4BC5C02" w:rsidR="0054366F" w:rsidRPr="00074B99" w:rsidRDefault="001D6217" w:rsidP="001D6217">
      <w:r w:rsidRPr="00074B99">
        <w:t>A continuación se describirá el ambiente de pruebas</w:t>
      </w:r>
      <w:r w:rsidR="0054366F" w:rsidRPr="00074B99">
        <w:t>, el cual tendrá como base a 4 computadores comunicándose entre si por medio del protocolo RTPS y en contraste se realizará la misma prueba con el protocolo RT-CORBA o Ada-DSA o DRTSJ. 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6B7C8E6F" w:rsidR="00650157" w:rsidRPr="00074B99" w:rsidRDefault="00951B56" w:rsidP="00C77A44">
      <w:pPr>
        <w:pStyle w:val="Ttulo2"/>
      </w:pPr>
      <w:bookmarkStart w:id="407" w:name="_Toc425414543"/>
      <w:r w:rsidRPr="00074B99">
        <w:t>PRUEBAS UNITARIAS DEL API RTPS</w:t>
      </w:r>
      <w:bookmarkEnd w:id="407"/>
    </w:p>
    <w:p w14:paraId="6BFC32BC" w14:textId="0B35D3C7" w:rsidR="00C9345A" w:rsidRPr="00074B99" w:rsidRDefault="000B0B01" w:rsidP="000B0B01">
      <w:pPr>
        <w:pStyle w:val="Ttulo3"/>
      </w:pPr>
      <w:bookmarkStart w:id="408" w:name="_Toc425414544"/>
      <w:r w:rsidRPr="00074B99">
        <w:t>Codificadores</w:t>
      </w:r>
      <w:bookmarkEnd w:id="408"/>
    </w:p>
    <w:p w14:paraId="70B21710" w14:textId="3572486C" w:rsidR="000B0B01" w:rsidRPr="00074B99" w:rsidRDefault="000B0B01" w:rsidP="000B0B01">
      <w:pPr>
        <w:pStyle w:val="Ttulo4"/>
      </w:pPr>
      <w:r w:rsidRPr="00074B99">
        <w:t>Prueba de los Elementos de los Mensajes.</w:t>
      </w:r>
    </w:p>
    <w:p w14:paraId="24B0F933" w14:textId="4DA5C99D" w:rsidR="008C2FFC" w:rsidRPr="00074B99" w:rsidRDefault="008C2FFC" w:rsidP="008C2FFC">
      <w:pPr>
        <w:pStyle w:val="Descripcin"/>
        <w:keepNext/>
        <w:rPr>
          <w:i w:val="0"/>
        </w:rPr>
      </w:pPr>
      <w:bookmarkStart w:id="409" w:name="_Toc42541458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w:t>
      </w:r>
      <w:r w:rsidR="00AE11C0">
        <w:fldChar w:fldCharType="end"/>
      </w:r>
      <w:r w:rsidRPr="00074B99">
        <w:rPr>
          <w:i w:val="0"/>
        </w:rPr>
        <w:t xml:space="preserve">. </w:t>
      </w:r>
      <w:r w:rsidRPr="00074B99">
        <w:rPr>
          <w:rFonts w:cs="Times New Roman"/>
          <w:color w:val="000000"/>
        </w:rPr>
        <w:t>TestLocatorIpV4CDR_BE</w:t>
      </w:r>
      <w:bookmarkEnd w:id="409"/>
    </w:p>
    <w:tbl>
      <w:tblPr>
        <w:tblStyle w:val="Tablaconcuadrcula"/>
        <w:tblW w:w="8187" w:type="dxa"/>
        <w:jc w:val="center"/>
        <w:tblLayout w:type="fixed"/>
        <w:tblLook w:val="04A0" w:firstRow="1" w:lastRow="0" w:firstColumn="1" w:lastColumn="0" w:noHBand="0" w:noVBand="1"/>
      </w:tblPr>
      <w:tblGrid>
        <w:gridCol w:w="2123"/>
        <w:gridCol w:w="6064"/>
      </w:tblGrid>
      <w:tr w:rsidR="00BE1B5E" w:rsidRPr="0068692C" w14:paraId="1AA06027" w14:textId="77777777" w:rsidTr="00FA1840">
        <w:trPr>
          <w:jc w:val="center"/>
        </w:trPr>
        <w:tc>
          <w:tcPr>
            <w:tcW w:w="8187" w:type="dxa"/>
            <w:gridSpan w:val="2"/>
          </w:tcPr>
          <w:p w14:paraId="29B5DE05" w14:textId="77777777" w:rsidR="00BE1B5E" w:rsidRPr="00074B99" w:rsidRDefault="00BE1B5E" w:rsidP="00BE1B5E">
            <w:pPr>
              <w:rPr>
                <w:rFonts w:cs="Times New Roman"/>
                <w:b/>
                <w:color w:val="000000"/>
                <w:lang w:val="en-GB"/>
              </w:rPr>
            </w:pPr>
            <w:r w:rsidRPr="00074B99">
              <w:rPr>
                <w:rFonts w:cs="Times New Roman"/>
                <w:b/>
                <w:color w:val="000000"/>
                <w:lang w:val="en-GB"/>
              </w:rPr>
              <w:t>Llamada:</w:t>
            </w:r>
          </w:p>
          <w:p w14:paraId="5C9C1A0F" w14:textId="77777777" w:rsidR="00AE4E85" w:rsidRPr="00074B99" w:rsidRDefault="00AE4E85" w:rsidP="00BE1B5E">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13408E" w14:textId="232583CA" w:rsidR="00182BC3" w:rsidRPr="00074B99" w:rsidRDefault="00AE4E85" w:rsidP="00BE1B5E">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p>
        </w:tc>
      </w:tr>
      <w:tr w:rsidR="00BE1B5E" w:rsidRPr="00074B99" w14:paraId="5831F748" w14:textId="77777777" w:rsidTr="00FA1840">
        <w:trPr>
          <w:jc w:val="center"/>
        </w:trPr>
        <w:tc>
          <w:tcPr>
            <w:tcW w:w="2123" w:type="dxa"/>
          </w:tcPr>
          <w:p w14:paraId="15958679" w14:textId="77777777" w:rsidR="00BE1B5E" w:rsidRPr="00074B99" w:rsidRDefault="00BE1B5E" w:rsidP="00BE1B5E">
            <w:pPr>
              <w:rPr>
                <w:rFonts w:cs="Times New Roman"/>
                <w:b/>
                <w:i/>
                <w:color w:val="000000"/>
              </w:rPr>
            </w:pPr>
            <w:r w:rsidRPr="00074B99">
              <w:rPr>
                <w:rFonts w:cs="Times New Roman"/>
                <w:b/>
                <w:i/>
                <w:color w:val="000000"/>
              </w:rPr>
              <w:t>Descripción</w:t>
            </w:r>
          </w:p>
        </w:tc>
        <w:tc>
          <w:tcPr>
            <w:tcW w:w="6064" w:type="dxa"/>
          </w:tcPr>
          <w:p w14:paraId="24547C51" w14:textId="19C6C17E" w:rsidR="00BE1B5E" w:rsidRPr="00074B99" w:rsidRDefault="00512D41" w:rsidP="00FF6DDE">
            <w:pPr>
              <w:rPr>
                <w:rFonts w:cs="Times New Roman"/>
                <w:color w:val="000000"/>
              </w:rPr>
            </w:pPr>
            <w:r w:rsidRPr="00074B99">
              <w:rPr>
                <w:rFonts w:cs="Times New Roman"/>
                <w:color w:val="000000"/>
              </w:rPr>
              <w:t>En esta prueba se verifica</w:t>
            </w:r>
            <w:r w:rsidR="00BE1B5E" w:rsidRPr="00074B99">
              <w:rPr>
                <w:rFonts w:cs="Times New Roman"/>
                <w:color w:val="000000"/>
              </w:rPr>
              <w:t xml:space="preserve">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BE1B5E" w:rsidRPr="00074B99" w14:paraId="61E55943" w14:textId="77777777" w:rsidTr="00FA1840">
        <w:trPr>
          <w:jc w:val="center"/>
        </w:trPr>
        <w:tc>
          <w:tcPr>
            <w:tcW w:w="2123" w:type="dxa"/>
          </w:tcPr>
          <w:p w14:paraId="0FE8666B" w14:textId="77777777" w:rsidR="00BE1B5E" w:rsidRPr="00074B99" w:rsidRDefault="00BE1B5E" w:rsidP="00BE1B5E">
            <w:pPr>
              <w:rPr>
                <w:rFonts w:cs="Times New Roman"/>
                <w:b/>
                <w:i/>
                <w:color w:val="000000"/>
              </w:rPr>
            </w:pPr>
            <w:r w:rsidRPr="00074B99">
              <w:rPr>
                <w:rFonts w:cs="Times New Roman"/>
                <w:b/>
                <w:i/>
                <w:color w:val="000000"/>
              </w:rPr>
              <w:t>Entrada</w:t>
            </w:r>
          </w:p>
        </w:tc>
        <w:tc>
          <w:tcPr>
            <w:tcW w:w="6064" w:type="dxa"/>
          </w:tcPr>
          <w:p w14:paraId="61ADC181" w14:textId="21344F4E" w:rsidR="00BE1B5E" w:rsidRPr="00074B99" w:rsidRDefault="00BE1B5E" w:rsidP="00BE1B5E">
            <w:pPr>
              <w:rPr>
                <w:rFonts w:cs="Times New Roman"/>
                <w:color w:val="000000"/>
              </w:rPr>
            </w:pPr>
            <w:r w:rsidRPr="00074B99">
              <w:rPr>
                <w:rFonts w:cs="Times New Roman"/>
                <w:color w:val="000000"/>
              </w:rPr>
              <w:t xml:space="preserve">Inicialmente </w:t>
            </w:r>
            <w:r w:rsidR="00AA2630" w:rsidRPr="00074B99">
              <w:rPr>
                <w:rFonts w:cs="Times New Roman"/>
                <w:color w:val="000000"/>
              </w:rPr>
              <w:t xml:space="preserve">no existe ninguna instancia del </w:t>
            </w:r>
            <w:r w:rsidR="00AA2630" w:rsidRPr="00074B99">
              <w:rPr>
                <w:rFonts w:cs="Times New Roman"/>
                <w:i/>
                <w:color w:val="000000"/>
              </w:rPr>
              <w:t xml:space="preserve">DataEncapsulation. </w:t>
            </w:r>
          </w:p>
        </w:tc>
      </w:tr>
      <w:tr w:rsidR="00BE1B5E" w:rsidRPr="00074B99" w14:paraId="0D1D0AD2" w14:textId="77777777" w:rsidTr="00FA1840">
        <w:trPr>
          <w:jc w:val="center"/>
        </w:trPr>
        <w:tc>
          <w:tcPr>
            <w:tcW w:w="2123" w:type="dxa"/>
          </w:tcPr>
          <w:p w14:paraId="369E52A8" w14:textId="77777777" w:rsidR="00BE1B5E" w:rsidRPr="00074B99" w:rsidRDefault="00BE1B5E" w:rsidP="00BE1B5E">
            <w:pPr>
              <w:rPr>
                <w:rFonts w:cs="Times New Roman"/>
                <w:b/>
                <w:i/>
                <w:color w:val="000000"/>
              </w:rPr>
            </w:pPr>
            <w:r w:rsidRPr="00074B99">
              <w:rPr>
                <w:rFonts w:cs="Times New Roman"/>
                <w:b/>
                <w:i/>
                <w:color w:val="000000"/>
              </w:rPr>
              <w:t>Referencia</w:t>
            </w:r>
          </w:p>
        </w:tc>
        <w:tc>
          <w:tcPr>
            <w:tcW w:w="6064" w:type="dxa"/>
          </w:tcPr>
          <w:p w14:paraId="72D5BF69" w14:textId="77777777" w:rsidR="00BE1B5E" w:rsidRPr="00074B99" w:rsidRDefault="00BE1B5E" w:rsidP="00BE1B5E">
            <w:pPr>
              <w:rPr>
                <w:rFonts w:cs="Times New Roman"/>
                <w:color w:val="000000"/>
              </w:rPr>
            </w:pPr>
          </w:p>
        </w:tc>
      </w:tr>
      <w:tr w:rsidR="00BE1B5E" w:rsidRPr="00074B99" w14:paraId="7BCDE1ED" w14:textId="77777777" w:rsidTr="00FA1840">
        <w:trPr>
          <w:jc w:val="center"/>
        </w:trPr>
        <w:tc>
          <w:tcPr>
            <w:tcW w:w="2123" w:type="dxa"/>
          </w:tcPr>
          <w:p w14:paraId="2E34CE84" w14:textId="77777777" w:rsidR="00BE1B5E" w:rsidRPr="00074B99" w:rsidRDefault="00BE1B5E" w:rsidP="00BE1B5E">
            <w:pPr>
              <w:rPr>
                <w:rFonts w:cs="Times New Roman"/>
                <w:b/>
                <w:i/>
                <w:color w:val="000000"/>
              </w:rPr>
            </w:pPr>
            <w:r w:rsidRPr="00074B99">
              <w:rPr>
                <w:rFonts w:cs="Times New Roman"/>
                <w:b/>
                <w:i/>
                <w:color w:val="000000"/>
              </w:rPr>
              <w:t>Código</w:t>
            </w:r>
          </w:p>
        </w:tc>
        <w:tc>
          <w:tcPr>
            <w:tcW w:w="6064" w:type="dxa"/>
          </w:tcPr>
          <w:p w14:paraId="3BFFA68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9A4A29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TestLocatorIpV4CDR_BE()</w:t>
            </w:r>
          </w:p>
          <w:p w14:paraId="1BFD9BD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50A1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F4C065E"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9D0F00"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0E555E73"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7C152788"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29A90BB"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EAF276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0869F1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791E994"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33BAC3D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EF79FF7"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CC09B8D"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241C3B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E910085" w14:textId="6A1EB2D4" w:rsidR="00BE1B5E" w:rsidRPr="00074B99" w:rsidRDefault="0048017C" w:rsidP="0048017C">
            <w:pPr>
              <w:rPr>
                <w:rFonts w:cs="Times New Roman"/>
                <w:color w:val="000000"/>
              </w:rPr>
            </w:pPr>
            <w:r w:rsidRPr="00074B99">
              <w:rPr>
                <w:rFonts w:ascii="Consolas" w:hAnsi="Consolas" w:cs="Consolas"/>
                <w:color w:val="DCDCDC"/>
                <w:kern w:val="0"/>
                <w:sz w:val="19"/>
                <w:szCs w:val="19"/>
                <w:highlight w:val="black"/>
              </w:rPr>
              <w:t xml:space="preserve">        }</w:t>
            </w:r>
          </w:p>
        </w:tc>
      </w:tr>
      <w:tr w:rsidR="00BE1B5E" w:rsidRPr="00074B99" w14:paraId="1D0E2A42" w14:textId="77777777" w:rsidTr="00FA1840">
        <w:trPr>
          <w:jc w:val="center"/>
        </w:trPr>
        <w:tc>
          <w:tcPr>
            <w:tcW w:w="2123" w:type="dxa"/>
          </w:tcPr>
          <w:p w14:paraId="24614BB8" w14:textId="77777777" w:rsidR="00BE1B5E" w:rsidRPr="00074B99" w:rsidRDefault="00BE1B5E" w:rsidP="00BE1B5E">
            <w:pPr>
              <w:rPr>
                <w:rFonts w:cs="Times New Roman"/>
                <w:b/>
                <w:i/>
                <w:color w:val="000000"/>
              </w:rPr>
            </w:pPr>
            <w:r w:rsidRPr="00074B99">
              <w:rPr>
                <w:rFonts w:cs="Times New Roman"/>
                <w:b/>
                <w:i/>
                <w:color w:val="000000"/>
              </w:rPr>
              <w:lastRenderedPageBreak/>
              <w:t>Salida</w:t>
            </w:r>
          </w:p>
        </w:tc>
        <w:tc>
          <w:tcPr>
            <w:tcW w:w="6064" w:type="dxa"/>
          </w:tcPr>
          <w:p w14:paraId="43A286D1" w14:textId="60260999" w:rsidR="00BE1B5E" w:rsidRPr="00074B99" w:rsidRDefault="00BE1B5E" w:rsidP="00BE1B5E">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FF6DDE" w:rsidRPr="00074B99">
              <w:rPr>
                <w:rFonts w:cs="Times New Roman"/>
                <w:i/>
                <w:color w:val="000000"/>
              </w:rPr>
              <w:t>TestLocatorIpV</w:t>
            </w:r>
            <w:r w:rsidR="009C649E" w:rsidRPr="00074B99">
              <w:rPr>
                <w:rFonts w:cs="Times New Roman"/>
                <w:i/>
                <w:color w:val="000000"/>
              </w:rPr>
              <w:t>4CDR_BE</w:t>
            </w:r>
          </w:p>
          <w:p w14:paraId="4D1AE9E0" w14:textId="77777777" w:rsidR="00BE1B5E" w:rsidRPr="00074B99" w:rsidRDefault="00BE1B5E" w:rsidP="00BE1B5E">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377F806" wp14:editId="6C72D40C">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74B99" w:rsidRDefault="00BE1B5E" w:rsidP="00FF6DDE">
            <w:pPr>
              <w:rPr>
                <w:rFonts w:cs="Times New Roman"/>
                <w:color w:val="000000"/>
              </w:rPr>
            </w:pPr>
            <w:r w:rsidRPr="00074B99">
              <w:rPr>
                <w:rFonts w:cs="Times New Roman"/>
                <w:color w:val="000000"/>
              </w:rPr>
              <w:t>Duració</w:t>
            </w:r>
            <w:r w:rsidR="00FF6DDE" w:rsidRPr="00074B99">
              <w:rPr>
                <w:rFonts w:cs="Times New Roman"/>
                <w:color w:val="000000"/>
              </w:rPr>
              <w:t xml:space="preserve">n de la prueba: </w:t>
            </w:r>
            <w:r w:rsidR="00FF6DDE" w:rsidRPr="00074B99">
              <w:rPr>
                <w:rFonts w:ascii="Consolas" w:hAnsi="Consolas" w:cs="Consolas"/>
                <w:color w:val="F1F1F1"/>
                <w:kern w:val="0"/>
                <w:sz w:val="18"/>
                <w:szCs w:val="18"/>
                <w:highlight w:val="black"/>
              </w:rPr>
              <w:t>0:00:02.9120332</w:t>
            </w:r>
          </w:p>
        </w:tc>
      </w:tr>
    </w:tbl>
    <w:p w14:paraId="5A28AFDF" w14:textId="77777777" w:rsidR="00BE1B5E" w:rsidRPr="00074B99" w:rsidRDefault="00BE1B5E" w:rsidP="00BE1B5E"/>
    <w:p w14:paraId="534C831F" w14:textId="3CDE36C7" w:rsidR="008C2FFC" w:rsidRPr="00074B99" w:rsidRDefault="008C2FFC" w:rsidP="008C2FFC">
      <w:pPr>
        <w:pStyle w:val="Descripcin"/>
        <w:keepNext/>
      </w:pPr>
      <w:bookmarkStart w:id="410" w:name="_Toc42541458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w:t>
      </w:r>
      <w:r w:rsidR="00AE11C0">
        <w:fldChar w:fldCharType="end"/>
      </w:r>
      <w:r w:rsidRPr="00074B99">
        <w:t>.</w:t>
      </w:r>
      <w:r w:rsidRPr="00074B99">
        <w:rPr>
          <w:rFonts w:cs="Times New Roman"/>
          <w:color w:val="000000"/>
        </w:rPr>
        <w:t xml:space="preserve"> TestLocatorIpV4CDR_LE</w:t>
      </w:r>
      <w:bookmarkEnd w:id="410"/>
    </w:p>
    <w:tbl>
      <w:tblPr>
        <w:tblStyle w:val="Tablaconcuadrcula"/>
        <w:tblW w:w="8187" w:type="dxa"/>
        <w:jc w:val="center"/>
        <w:tblLayout w:type="fixed"/>
        <w:tblLook w:val="04A0" w:firstRow="1" w:lastRow="0" w:firstColumn="1" w:lastColumn="0" w:noHBand="0" w:noVBand="1"/>
      </w:tblPr>
      <w:tblGrid>
        <w:gridCol w:w="2123"/>
        <w:gridCol w:w="6064"/>
      </w:tblGrid>
      <w:tr w:rsidR="00FF6DDE" w:rsidRPr="0068692C" w14:paraId="1DE529AC" w14:textId="77777777" w:rsidTr="00FA1840">
        <w:trPr>
          <w:jc w:val="center"/>
        </w:trPr>
        <w:tc>
          <w:tcPr>
            <w:tcW w:w="8187" w:type="dxa"/>
            <w:gridSpan w:val="2"/>
          </w:tcPr>
          <w:p w14:paraId="58AFCF9C" w14:textId="77777777" w:rsidR="00FF6DDE" w:rsidRPr="00074B99" w:rsidRDefault="00FF6DDE" w:rsidP="00F87235">
            <w:pPr>
              <w:rPr>
                <w:rFonts w:cs="Times New Roman"/>
                <w:b/>
                <w:color w:val="000000"/>
                <w:lang w:val="en-GB"/>
              </w:rPr>
            </w:pPr>
            <w:r w:rsidRPr="00074B99">
              <w:rPr>
                <w:rFonts w:cs="Times New Roman"/>
                <w:b/>
                <w:color w:val="000000"/>
                <w:lang w:val="en-GB"/>
              </w:rPr>
              <w:t>Llamada:</w:t>
            </w:r>
          </w:p>
          <w:p w14:paraId="02607137" w14:textId="77777777" w:rsidR="00AE4E85" w:rsidRPr="00074B99" w:rsidRDefault="00AE4E8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8011DE8" w14:textId="4AF0484D" w:rsidR="00FF6DDE" w:rsidRPr="00074B99" w:rsidRDefault="00AE4E8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F6DDE" w:rsidRPr="00074B99" w14:paraId="14E6DE2D" w14:textId="77777777" w:rsidTr="00FA1840">
        <w:trPr>
          <w:jc w:val="center"/>
        </w:trPr>
        <w:tc>
          <w:tcPr>
            <w:tcW w:w="2123" w:type="dxa"/>
          </w:tcPr>
          <w:p w14:paraId="7B7C5D88" w14:textId="77777777" w:rsidR="00FF6DDE" w:rsidRPr="00074B99" w:rsidRDefault="00FF6DDE" w:rsidP="00F87235">
            <w:pPr>
              <w:rPr>
                <w:rFonts w:cs="Times New Roman"/>
                <w:b/>
                <w:i/>
                <w:color w:val="000000"/>
              </w:rPr>
            </w:pPr>
            <w:r w:rsidRPr="00074B99">
              <w:rPr>
                <w:rFonts w:cs="Times New Roman"/>
                <w:b/>
                <w:i/>
                <w:color w:val="000000"/>
              </w:rPr>
              <w:t>Descripción</w:t>
            </w:r>
          </w:p>
        </w:tc>
        <w:tc>
          <w:tcPr>
            <w:tcW w:w="6064" w:type="dxa"/>
          </w:tcPr>
          <w:p w14:paraId="6D1D377E" w14:textId="14975315" w:rsidR="00FF6DDE" w:rsidRPr="00074B99" w:rsidRDefault="00512D41" w:rsidP="00F87235">
            <w:pPr>
              <w:rPr>
                <w:rFonts w:cs="Times New Roman"/>
                <w:color w:val="000000"/>
              </w:rPr>
            </w:pPr>
            <w:r w:rsidRPr="00074B99">
              <w:rPr>
                <w:rFonts w:cs="Times New Roman"/>
                <w:color w:val="000000"/>
              </w:rPr>
              <w:t xml:space="preserve">En esta prueba se verifica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FF6DDE" w:rsidRPr="00074B99" w14:paraId="186C49C5" w14:textId="77777777" w:rsidTr="00FA1840">
        <w:trPr>
          <w:jc w:val="center"/>
        </w:trPr>
        <w:tc>
          <w:tcPr>
            <w:tcW w:w="2123" w:type="dxa"/>
          </w:tcPr>
          <w:p w14:paraId="77E6327F" w14:textId="77777777" w:rsidR="00FF6DDE" w:rsidRPr="00074B99" w:rsidRDefault="00FF6DDE" w:rsidP="00F87235">
            <w:pPr>
              <w:rPr>
                <w:rFonts w:cs="Times New Roman"/>
                <w:b/>
                <w:i/>
                <w:color w:val="000000"/>
              </w:rPr>
            </w:pPr>
            <w:r w:rsidRPr="00074B99">
              <w:rPr>
                <w:rFonts w:cs="Times New Roman"/>
                <w:b/>
                <w:i/>
                <w:color w:val="000000"/>
              </w:rPr>
              <w:t>Entrada</w:t>
            </w:r>
          </w:p>
        </w:tc>
        <w:tc>
          <w:tcPr>
            <w:tcW w:w="6064" w:type="dxa"/>
          </w:tcPr>
          <w:p w14:paraId="552C1D49" w14:textId="77777777" w:rsidR="00FF6DDE" w:rsidRPr="00074B99" w:rsidRDefault="00FF6DD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F6DDE" w:rsidRPr="00074B99" w14:paraId="5016A271" w14:textId="77777777" w:rsidTr="00FA1840">
        <w:trPr>
          <w:jc w:val="center"/>
        </w:trPr>
        <w:tc>
          <w:tcPr>
            <w:tcW w:w="2123" w:type="dxa"/>
          </w:tcPr>
          <w:p w14:paraId="0D56D2A7" w14:textId="77777777" w:rsidR="00FF6DDE" w:rsidRPr="00074B99" w:rsidRDefault="00FF6DDE" w:rsidP="00F87235">
            <w:pPr>
              <w:rPr>
                <w:rFonts w:cs="Times New Roman"/>
                <w:b/>
                <w:i/>
                <w:color w:val="000000"/>
              </w:rPr>
            </w:pPr>
            <w:r w:rsidRPr="00074B99">
              <w:rPr>
                <w:rFonts w:cs="Times New Roman"/>
                <w:b/>
                <w:i/>
                <w:color w:val="000000"/>
              </w:rPr>
              <w:t>Referencia</w:t>
            </w:r>
          </w:p>
        </w:tc>
        <w:tc>
          <w:tcPr>
            <w:tcW w:w="6064" w:type="dxa"/>
          </w:tcPr>
          <w:p w14:paraId="56DBFA1A" w14:textId="77777777" w:rsidR="00FF6DDE" w:rsidRPr="00074B99" w:rsidRDefault="00FF6DDE" w:rsidP="00F87235">
            <w:pPr>
              <w:rPr>
                <w:rFonts w:cs="Times New Roman"/>
                <w:color w:val="000000"/>
              </w:rPr>
            </w:pPr>
          </w:p>
        </w:tc>
      </w:tr>
      <w:tr w:rsidR="00FF6DDE" w:rsidRPr="00074B99" w14:paraId="6D956E2E" w14:textId="77777777" w:rsidTr="00FA1840">
        <w:trPr>
          <w:jc w:val="center"/>
        </w:trPr>
        <w:tc>
          <w:tcPr>
            <w:tcW w:w="2123" w:type="dxa"/>
          </w:tcPr>
          <w:p w14:paraId="0F62B194" w14:textId="77777777" w:rsidR="00FF6DDE" w:rsidRPr="00074B99" w:rsidRDefault="00FF6DDE" w:rsidP="00F87235">
            <w:pPr>
              <w:rPr>
                <w:rFonts w:cs="Times New Roman"/>
                <w:b/>
                <w:i/>
                <w:color w:val="000000"/>
              </w:rPr>
            </w:pPr>
            <w:r w:rsidRPr="00074B99">
              <w:rPr>
                <w:rFonts w:cs="Times New Roman"/>
                <w:b/>
                <w:i/>
                <w:color w:val="000000"/>
              </w:rPr>
              <w:t>Código</w:t>
            </w:r>
          </w:p>
        </w:tc>
        <w:tc>
          <w:tcPr>
            <w:tcW w:w="6064" w:type="dxa"/>
          </w:tcPr>
          <w:p w14:paraId="28A37167"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142322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TestLocatorIpV4CDR_LE()</w:t>
            </w:r>
          </w:p>
          <w:p w14:paraId="038A71F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143A164"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A937928"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69BC8E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71760EF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59281E06"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314AA5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AD897FC"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24B957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B18D89"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1E8F870E"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33CE61A"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25427E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018B5BBB"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3843FF" w14:textId="5A4ACFC0" w:rsidR="00FF6DDE" w:rsidRPr="00074B99" w:rsidRDefault="00AE4E85" w:rsidP="00AE4E85">
            <w:pPr>
              <w:rPr>
                <w:rFonts w:cs="Times New Roman"/>
                <w:color w:val="000000"/>
              </w:rPr>
            </w:pPr>
            <w:r w:rsidRPr="00074B99">
              <w:rPr>
                <w:rFonts w:ascii="Consolas" w:hAnsi="Consolas" w:cs="Consolas"/>
                <w:color w:val="DCDCDC"/>
                <w:kern w:val="0"/>
                <w:sz w:val="19"/>
                <w:szCs w:val="19"/>
                <w:highlight w:val="black"/>
              </w:rPr>
              <w:t xml:space="preserve">        }</w:t>
            </w:r>
          </w:p>
        </w:tc>
      </w:tr>
      <w:tr w:rsidR="00FF6DDE" w:rsidRPr="00074B99" w14:paraId="68FCE52D" w14:textId="77777777" w:rsidTr="00FA1840">
        <w:trPr>
          <w:jc w:val="center"/>
        </w:trPr>
        <w:tc>
          <w:tcPr>
            <w:tcW w:w="2123" w:type="dxa"/>
          </w:tcPr>
          <w:p w14:paraId="18B0C96C" w14:textId="77777777" w:rsidR="00FF6DDE" w:rsidRPr="00074B99" w:rsidRDefault="00FF6DDE" w:rsidP="00F87235">
            <w:pPr>
              <w:rPr>
                <w:rFonts w:cs="Times New Roman"/>
                <w:b/>
                <w:i/>
                <w:color w:val="000000"/>
              </w:rPr>
            </w:pPr>
            <w:r w:rsidRPr="00074B99">
              <w:rPr>
                <w:rFonts w:cs="Times New Roman"/>
                <w:b/>
                <w:i/>
                <w:color w:val="000000"/>
              </w:rPr>
              <w:lastRenderedPageBreak/>
              <w:t>Salida</w:t>
            </w:r>
          </w:p>
        </w:tc>
        <w:tc>
          <w:tcPr>
            <w:tcW w:w="6064" w:type="dxa"/>
          </w:tcPr>
          <w:p w14:paraId="512BE2EA" w14:textId="2E4B12CB" w:rsidR="00FF6DDE" w:rsidRPr="00074B99" w:rsidRDefault="00FF6DD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9C649E" w:rsidRPr="00074B99">
              <w:rPr>
                <w:rFonts w:cs="Times New Roman"/>
                <w:i/>
                <w:color w:val="000000"/>
              </w:rPr>
              <w:t>4CDR_LE</w:t>
            </w:r>
          </w:p>
          <w:p w14:paraId="1BAD0B12" w14:textId="77777777" w:rsidR="00FF6DDE" w:rsidRPr="00074B99" w:rsidRDefault="00FF6DDE"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8F0DCAB" wp14:editId="5B4E667C">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74B99" w:rsidRDefault="00FF6DD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9C649E" w:rsidRPr="00074B99">
              <w:rPr>
                <w:rFonts w:ascii="Consolas" w:hAnsi="Consolas" w:cs="Consolas"/>
                <w:color w:val="F1F1F1"/>
                <w:kern w:val="0"/>
                <w:sz w:val="18"/>
                <w:szCs w:val="18"/>
                <w:highlight w:val="black"/>
              </w:rPr>
              <w:t>0:00:00.1384335</w:t>
            </w:r>
            <w:r w:rsidR="009C649E" w:rsidRPr="00074B99">
              <w:rPr>
                <w:rFonts w:ascii="Consolas" w:hAnsi="Consolas" w:cs="Consolas"/>
                <w:color w:val="F1F1F1"/>
                <w:kern w:val="0"/>
                <w:sz w:val="18"/>
                <w:szCs w:val="18"/>
              </w:rPr>
              <w:t xml:space="preserve"> </w:t>
            </w:r>
          </w:p>
        </w:tc>
      </w:tr>
    </w:tbl>
    <w:p w14:paraId="445053E8" w14:textId="77777777" w:rsidR="00FF6DDE" w:rsidRPr="00074B99" w:rsidRDefault="00FF6DDE" w:rsidP="00BE1B5E"/>
    <w:p w14:paraId="77FA8D62" w14:textId="528D9B55" w:rsidR="008C2FFC" w:rsidRPr="00074B99" w:rsidRDefault="008C2FFC" w:rsidP="008C2FFC">
      <w:pPr>
        <w:pStyle w:val="Descripcin"/>
        <w:keepNext/>
      </w:pPr>
      <w:bookmarkStart w:id="411" w:name="_Toc42541458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w:t>
      </w:r>
      <w:r w:rsidR="00AE11C0">
        <w:fldChar w:fldCharType="end"/>
      </w:r>
      <w:r w:rsidRPr="00074B99">
        <w:t xml:space="preserve">. </w:t>
      </w:r>
      <w:r w:rsidRPr="00074B99">
        <w:rPr>
          <w:rFonts w:cs="Times New Roman"/>
          <w:color w:val="000000"/>
        </w:rPr>
        <w:t>TestLocatorIpV6CDR_BE</w:t>
      </w:r>
      <w:bookmarkEnd w:id="411"/>
    </w:p>
    <w:tbl>
      <w:tblPr>
        <w:tblStyle w:val="Tablaconcuadrcula"/>
        <w:tblW w:w="8187" w:type="dxa"/>
        <w:jc w:val="center"/>
        <w:tblLayout w:type="fixed"/>
        <w:tblLook w:val="04A0" w:firstRow="1" w:lastRow="0" w:firstColumn="1" w:lastColumn="0" w:noHBand="0" w:noVBand="1"/>
      </w:tblPr>
      <w:tblGrid>
        <w:gridCol w:w="2123"/>
        <w:gridCol w:w="6064"/>
      </w:tblGrid>
      <w:tr w:rsidR="00052FE0" w:rsidRPr="0068692C" w14:paraId="0F98572E" w14:textId="77777777" w:rsidTr="00FA1840">
        <w:trPr>
          <w:jc w:val="center"/>
        </w:trPr>
        <w:tc>
          <w:tcPr>
            <w:tcW w:w="8187" w:type="dxa"/>
            <w:gridSpan w:val="2"/>
          </w:tcPr>
          <w:p w14:paraId="00CB1221" w14:textId="77777777" w:rsidR="00052FE0" w:rsidRPr="00074B99" w:rsidRDefault="00052FE0" w:rsidP="00F87235">
            <w:pPr>
              <w:rPr>
                <w:rFonts w:cs="Times New Roman"/>
                <w:b/>
                <w:color w:val="000000"/>
                <w:lang w:val="en-GB"/>
              </w:rPr>
            </w:pPr>
            <w:r w:rsidRPr="00074B99">
              <w:rPr>
                <w:rFonts w:cs="Times New Roman"/>
                <w:b/>
                <w:color w:val="000000"/>
                <w:lang w:val="en-GB"/>
              </w:rPr>
              <w:t>Llamada:</w:t>
            </w:r>
          </w:p>
          <w:p w14:paraId="4011E79B"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13BF23" w14:textId="7147C514" w:rsidR="00052FE0"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52FE0" w:rsidRPr="00074B99" w14:paraId="417E7AE5" w14:textId="77777777" w:rsidTr="00FA1840">
        <w:trPr>
          <w:jc w:val="center"/>
        </w:trPr>
        <w:tc>
          <w:tcPr>
            <w:tcW w:w="2123" w:type="dxa"/>
          </w:tcPr>
          <w:p w14:paraId="6255370B" w14:textId="77777777" w:rsidR="00052FE0" w:rsidRPr="00074B99" w:rsidRDefault="00052FE0" w:rsidP="00F87235">
            <w:pPr>
              <w:rPr>
                <w:rFonts w:cs="Times New Roman"/>
                <w:b/>
                <w:i/>
                <w:color w:val="000000"/>
              </w:rPr>
            </w:pPr>
            <w:r w:rsidRPr="00074B99">
              <w:rPr>
                <w:rFonts w:cs="Times New Roman"/>
                <w:b/>
                <w:i/>
                <w:color w:val="000000"/>
              </w:rPr>
              <w:t>Descripción</w:t>
            </w:r>
          </w:p>
        </w:tc>
        <w:tc>
          <w:tcPr>
            <w:tcW w:w="6064" w:type="dxa"/>
          </w:tcPr>
          <w:p w14:paraId="7A2D9372" w14:textId="731E32E9" w:rsidR="00052FE0" w:rsidRPr="00074B99" w:rsidRDefault="00512D41" w:rsidP="00F87235">
            <w:pPr>
              <w:rPr>
                <w:rFonts w:cs="Times New Roman"/>
                <w:color w:val="000000"/>
              </w:rPr>
            </w:pPr>
            <w:r w:rsidRPr="00074B99">
              <w:rPr>
                <w:rFonts w:cs="Times New Roman"/>
                <w:color w:val="000000"/>
              </w:rPr>
              <w:t>En esta prueba se verifica</w:t>
            </w:r>
            <w:r w:rsidR="00052FE0" w:rsidRPr="00074B99">
              <w:rPr>
                <w:rFonts w:cs="Times New Roman"/>
                <w:color w:val="000000"/>
              </w:rPr>
              <w:t xml:space="preserve"> los </w:t>
            </w:r>
            <w:r w:rsidR="00052FE0" w:rsidRPr="00074B99">
              <w:rPr>
                <w:rFonts w:cs="Times New Roman"/>
                <w:i/>
                <w:color w:val="000000"/>
              </w:rPr>
              <w:t xml:space="preserve">Locator </w:t>
            </w:r>
            <w:r w:rsidR="00052FE0" w:rsidRPr="00074B99">
              <w:rPr>
                <w:rFonts w:cs="Times New Roman"/>
                <w:color w:val="000000"/>
              </w:rPr>
              <w:t xml:space="preserve">con el </w:t>
            </w:r>
            <w:r w:rsidR="00052FE0" w:rsidRPr="00074B99">
              <w:rPr>
                <w:rFonts w:cs="Times New Roman"/>
                <w:i/>
                <w:color w:val="000000"/>
              </w:rPr>
              <w:t xml:space="preserve">Serializador </w:t>
            </w:r>
            <w:r w:rsidR="00052FE0" w:rsidRPr="00074B99">
              <w:rPr>
                <w:rFonts w:cs="Times New Roman"/>
                <w:color w:val="000000"/>
              </w:rPr>
              <w:t xml:space="preserve">y el </w:t>
            </w:r>
            <w:r w:rsidR="00052FE0" w:rsidRPr="00074B99">
              <w:rPr>
                <w:rFonts w:cs="Times New Roman"/>
                <w:i/>
                <w:color w:val="000000"/>
              </w:rPr>
              <w:t xml:space="preserve">Deserealizador. </w:t>
            </w:r>
          </w:p>
        </w:tc>
      </w:tr>
      <w:tr w:rsidR="00052FE0" w:rsidRPr="00074B99" w14:paraId="415FE606" w14:textId="77777777" w:rsidTr="00FA1840">
        <w:trPr>
          <w:jc w:val="center"/>
        </w:trPr>
        <w:tc>
          <w:tcPr>
            <w:tcW w:w="2123" w:type="dxa"/>
          </w:tcPr>
          <w:p w14:paraId="2C3D6E0C" w14:textId="77777777" w:rsidR="00052FE0" w:rsidRPr="00074B99" w:rsidRDefault="00052FE0" w:rsidP="00F87235">
            <w:pPr>
              <w:rPr>
                <w:rFonts w:cs="Times New Roman"/>
                <w:b/>
                <w:i/>
                <w:color w:val="000000"/>
              </w:rPr>
            </w:pPr>
            <w:r w:rsidRPr="00074B99">
              <w:rPr>
                <w:rFonts w:cs="Times New Roman"/>
                <w:b/>
                <w:i/>
                <w:color w:val="000000"/>
              </w:rPr>
              <w:t>Entrada</w:t>
            </w:r>
          </w:p>
        </w:tc>
        <w:tc>
          <w:tcPr>
            <w:tcW w:w="6064" w:type="dxa"/>
          </w:tcPr>
          <w:p w14:paraId="4BB38771" w14:textId="77777777" w:rsidR="00052FE0" w:rsidRPr="00074B99" w:rsidRDefault="00052FE0"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52FE0" w:rsidRPr="00074B99" w14:paraId="6DA6501F" w14:textId="77777777" w:rsidTr="00FA1840">
        <w:trPr>
          <w:jc w:val="center"/>
        </w:trPr>
        <w:tc>
          <w:tcPr>
            <w:tcW w:w="2123" w:type="dxa"/>
          </w:tcPr>
          <w:p w14:paraId="17084435" w14:textId="77777777" w:rsidR="00052FE0" w:rsidRPr="00074B99" w:rsidRDefault="00052FE0" w:rsidP="00F87235">
            <w:pPr>
              <w:rPr>
                <w:rFonts w:cs="Times New Roman"/>
                <w:b/>
                <w:i/>
                <w:color w:val="000000"/>
              </w:rPr>
            </w:pPr>
            <w:r w:rsidRPr="00074B99">
              <w:rPr>
                <w:rFonts w:cs="Times New Roman"/>
                <w:b/>
                <w:i/>
                <w:color w:val="000000"/>
              </w:rPr>
              <w:t>Referencia</w:t>
            </w:r>
          </w:p>
        </w:tc>
        <w:tc>
          <w:tcPr>
            <w:tcW w:w="6064" w:type="dxa"/>
          </w:tcPr>
          <w:p w14:paraId="332D586E" w14:textId="77777777" w:rsidR="00052FE0" w:rsidRPr="00074B99" w:rsidRDefault="00052FE0" w:rsidP="00F87235">
            <w:pPr>
              <w:rPr>
                <w:rFonts w:cs="Times New Roman"/>
                <w:color w:val="000000"/>
              </w:rPr>
            </w:pPr>
          </w:p>
        </w:tc>
      </w:tr>
      <w:tr w:rsidR="00052FE0" w:rsidRPr="00074B99" w14:paraId="697ACD6A" w14:textId="77777777" w:rsidTr="00FA1840">
        <w:trPr>
          <w:jc w:val="center"/>
        </w:trPr>
        <w:tc>
          <w:tcPr>
            <w:tcW w:w="2123" w:type="dxa"/>
          </w:tcPr>
          <w:p w14:paraId="205C9F23" w14:textId="77777777" w:rsidR="00052FE0" w:rsidRPr="00074B99" w:rsidRDefault="00052FE0" w:rsidP="00F87235">
            <w:pPr>
              <w:rPr>
                <w:rFonts w:cs="Times New Roman"/>
                <w:b/>
                <w:i/>
                <w:color w:val="000000"/>
              </w:rPr>
            </w:pPr>
            <w:r w:rsidRPr="00074B99">
              <w:rPr>
                <w:rFonts w:cs="Times New Roman"/>
                <w:b/>
                <w:i/>
                <w:color w:val="000000"/>
              </w:rPr>
              <w:t>Código</w:t>
            </w:r>
          </w:p>
        </w:tc>
        <w:tc>
          <w:tcPr>
            <w:tcW w:w="6064" w:type="dxa"/>
          </w:tcPr>
          <w:p w14:paraId="2C8D4F6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2B905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w:t>
            </w:r>
          </w:p>
          <w:p w14:paraId="564DFBE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C4B4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D3F94E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B405B3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3EF89CE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62A84C2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D7DF57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43DCD4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1F85BA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FE201F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C72662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BC6B97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1C50FD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0FFEC67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C4E78BC" w14:textId="3C107EA6" w:rsidR="00052FE0" w:rsidRPr="00074B99" w:rsidRDefault="001C1686" w:rsidP="001C1686">
            <w:pPr>
              <w:rPr>
                <w:rFonts w:cs="Times New Roman"/>
                <w:color w:val="000000"/>
              </w:rPr>
            </w:pPr>
            <w:r w:rsidRPr="00074B99">
              <w:rPr>
                <w:rFonts w:ascii="Consolas" w:hAnsi="Consolas" w:cs="Consolas"/>
                <w:color w:val="DCDCDC"/>
                <w:kern w:val="0"/>
                <w:sz w:val="19"/>
                <w:szCs w:val="19"/>
                <w:highlight w:val="black"/>
              </w:rPr>
              <w:lastRenderedPageBreak/>
              <w:t xml:space="preserve">        }</w:t>
            </w:r>
          </w:p>
        </w:tc>
      </w:tr>
      <w:tr w:rsidR="00052FE0" w:rsidRPr="00074B99" w14:paraId="701CA81B" w14:textId="77777777" w:rsidTr="00FA1840">
        <w:trPr>
          <w:jc w:val="center"/>
        </w:trPr>
        <w:tc>
          <w:tcPr>
            <w:tcW w:w="2123" w:type="dxa"/>
          </w:tcPr>
          <w:p w14:paraId="272744EF" w14:textId="77777777" w:rsidR="00052FE0" w:rsidRPr="00074B99" w:rsidRDefault="00052FE0" w:rsidP="00F87235">
            <w:pPr>
              <w:rPr>
                <w:rFonts w:cs="Times New Roman"/>
                <w:b/>
                <w:i/>
                <w:color w:val="000000"/>
              </w:rPr>
            </w:pPr>
            <w:r w:rsidRPr="00074B99">
              <w:rPr>
                <w:rFonts w:cs="Times New Roman"/>
                <w:b/>
                <w:i/>
                <w:color w:val="000000"/>
              </w:rPr>
              <w:lastRenderedPageBreak/>
              <w:t>Salida</w:t>
            </w:r>
          </w:p>
        </w:tc>
        <w:tc>
          <w:tcPr>
            <w:tcW w:w="6064" w:type="dxa"/>
          </w:tcPr>
          <w:p w14:paraId="288C4E1B" w14:textId="31413895" w:rsidR="00052FE0" w:rsidRPr="00074B99" w:rsidRDefault="00052FE0"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1C1686" w:rsidRPr="00074B99">
              <w:rPr>
                <w:rFonts w:cs="Times New Roman"/>
                <w:i/>
                <w:color w:val="000000"/>
              </w:rPr>
              <w:t>6CDR_B</w:t>
            </w:r>
            <w:r w:rsidRPr="00074B99">
              <w:rPr>
                <w:rFonts w:cs="Times New Roman"/>
                <w:i/>
                <w:color w:val="000000"/>
              </w:rPr>
              <w:t>E</w:t>
            </w:r>
          </w:p>
          <w:p w14:paraId="299D2E03" w14:textId="77777777" w:rsidR="00052FE0" w:rsidRPr="00074B99" w:rsidRDefault="00052FE0"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6A10F1" wp14:editId="7E18AE36">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74B99" w:rsidRDefault="00052FE0" w:rsidP="00F87235">
            <w:pPr>
              <w:rPr>
                <w:rFonts w:cs="Times New Roman"/>
                <w:color w:val="000000"/>
              </w:rPr>
            </w:pPr>
            <w:r w:rsidRPr="00074B99">
              <w:rPr>
                <w:rFonts w:cs="Times New Roman"/>
                <w:color w:val="000000"/>
              </w:rPr>
              <w:t xml:space="preserve">Duración de la prueba: </w:t>
            </w:r>
            <w:r w:rsidR="001C1686" w:rsidRPr="00074B99">
              <w:rPr>
                <w:rFonts w:ascii="Consolas" w:hAnsi="Consolas" w:cs="Consolas"/>
                <w:color w:val="F1F1F1"/>
                <w:kern w:val="0"/>
                <w:sz w:val="18"/>
                <w:szCs w:val="18"/>
                <w:highlight w:val="black"/>
              </w:rPr>
              <w:t>0:00:00.1594283</w:t>
            </w:r>
            <w:r w:rsidR="001C1686" w:rsidRPr="00074B99">
              <w:rPr>
                <w:rFonts w:ascii="Consolas" w:hAnsi="Consolas" w:cs="Consolas"/>
                <w:color w:val="F1F1F1"/>
                <w:kern w:val="0"/>
                <w:sz w:val="18"/>
                <w:szCs w:val="18"/>
              </w:rPr>
              <w:t xml:space="preserve"> </w:t>
            </w:r>
          </w:p>
        </w:tc>
      </w:tr>
    </w:tbl>
    <w:p w14:paraId="209149DB" w14:textId="77777777" w:rsidR="00052FE0" w:rsidRPr="00074B99" w:rsidRDefault="00052FE0" w:rsidP="00BE1B5E"/>
    <w:p w14:paraId="3ACDA444" w14:textId="0DF59074" w:rsidR="008C2FFC" w:rsidRPr="00074B99" w:rsidRDefault="008C2FFC" w:rsidP="00FA1840">
      <w:pPr>
        <w:jc w:val="center"/>
      </w:pPr>
      <w:bookmarkStart w:id="412" w:name="_Toc425414586"/>
      <w:r w:rsidRPr="00074B99">
        <w:rPr>
          <w:i/>
        </w:rPr>
        <w:t xml:space="preserve">Tabla </w:t>
      </w:r>
      <w:r w:rsidR="00AE11C0">
        <w:rPr>
          <w:i/>
        </w:rPr>
        <w:fldChar w:fldCharType="begin"/>
      </w:r>
      <w:r w:rsidR="00AE11C0">
        <w:rPr>
          <w:i/>
        </w:rPr>
        <w:instrText xml:space="preserve"> STYLEREF 1 \s </w:instrText>
      </w:r>
      <w:r w:rsidR="00AE11C0">
        <w:rPr>
          <w:i/>
        </w:rPr>
        <w:fldChar w:fldCharType="separate"/>
      </w:r>
      <w:r w:rsidR="00AE11C0">
        <w:rPr>
          <w:i/>
          <w:noProof/>
        </w:rPr>
        <w:t>4</w:t>
      </w:r>
      <w:r w:rsidR="00AE11C0">
        <w:rPr>
          <w:i/>
        </w:rPr>
        <w:fldChar w:fldCharType="end"/>
      </w:r>
      <w:r w:rsidR="00AE11C0">
        <w:rPr>
          <w:i/>
        </w:rPr>
        <w:noBreakHyphen/>
      </w:r>
      <w:r w:rsidR="00AE11C0">
        <w:rPr>
          <w:i/>
        </w:rPr>
        <w:fldChar w:fldCharType="begin"/>
      </w:r>
      <w:r w:rsidR="00AE11C0">
        <w:rPr>
          <w:i/>
        </w:rPr>
        <w:instrText xml:space="preserve"> SEQ Tabla \* ARABIC \s 1 </w:instrText>
      </w:r>
      <w:r w:rsidR="00AE11C0">
        <w:rPr>
          <w:i/>
        </w:rPr>
        <w:fldChar w:fldCharType="separate"/>
      </w:r>
      <w:r w:rsidR="00AE11C0">
        <w:rPr>
          <w:i/>
          <w:noProof/>
        </w:rPr>
        <w:t>4</w:t>
      </w:r>
      <w:r w:rsidR="00AE11C0">
        <w:rPr>
          <w:i/>
        </w:rPr>
        <w:fldChar w:fldCharType="end"/>
      </w:r>
      <w:r w:rsidRPr="00074B99">
        <w:rPr>
          <w:i/>
        </w:rPr>
        <w:t>.</w:t>
      </w:r>
      <w:r w:rsidRPr="00074B99">
        <w:rPr>
          <w:rFonts w:cs="Times New Roman"/>
          <w:i/>
          <w:color w:val="000000"/>
        </w:rPr>
        <w:t xml:space="preserve"> TestLocatorIpV6CDR_LE</w:t>
      </w:r>
      <w:bookmarkEnd w:id="412"/>
    </w:p>
    <w:tbl>
      <w:tblPr>
        <w:tblStyle w:val="Tablaconcuadrcula"/>
        <w:tblW w:w="8187" w:type="dxa"/>
        <w:jc w:val="center"/>
        <w:tblLayout w:type="fixed"/>
        <w:tblLook w:val="04A0" w:firstRow="1" w:lastRow="0" w:firstColumn="1" w:lastColumn="0" w:noHBand="0" w:noVBand="1"/>
      </w:tblPr>
      <w:tblGrid>
        <w:gridCol w:w="2123"/>
        <w:gridCol w:w="6064"/>
      </w:tblGrid>
      <w:tr w:rsidR="001C1686" w:rsidRPr="0068692C" w14:paraId="46F1FC57" w14:textId="77777777" w:rsidTr="00FA1840">
        <w:trPr>
          <w:jc w:val="center"/>
        </w:trPr>
        <w:tc>
          <w:tcPr>
            <w:tcW w:w="8187" w:type="dxa"/>
            <w:gridSpan w:val="2"/>
          </w:tcPr>
          <w:p w14:paraId="08E7F0A3"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45076598"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163E4"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55248FC4" w14:textId="77777777" w:rsidTr="00FA1840">
        <w:trPr>
          <w:jc w:val="center"/>
        </w:trPr>
        <w:tc>
          <w:tcPr>
            <w:tcW w:w="2123" w:type="dxa"/>
          </w:tcPr>
          <w:p w14:paraId="4C6A7FA1" w14:textId="77777777" w:rsidR="001C1686" w:rsidRPr="00074B99" w:rsidRDefault="001C1686" w:rsidP="00F87235">
            <w:pPr>
              <w:rPr>
                <w:rFonts w:cs="Times New Roman"/>
                <w:b/>
                <w:i/>
                <w:color w:val="000000"/>
              </w:rPr>
            </w:pPr>
            <w:r w:rsidRPr="00074B99">
              <w:rPr>
                <w:rFonts w:cs="Times New Roman"/>
                <w:b/>
                <w:i/>
                <w:color w:val="000000"/>
              </w:rPr>
              <w:t>Descripción</w:t>
            </w:r>
          </w:p>
        </w:tc>
        <w:tc>
          <w:tcPr>
            <w:tcW w:w="6064" w:type="dxa"/>
          </w:tcPr>
          <w:p w14:paraId="2CAF1E27" w14:textId="200C9DD8" w:rsidR="001C1686" w:rsidRPr="00074B99" w:rsidRDefault="00512D41" w:rsidP="00F87235">
            <w:pPr>
              <w:rPr>
                <w:rFonts w:cs="Times New Roman"/>
                <w:color w:val="000000"/>
              </w:rPr>
            </w:pPr>
            <w:r w:rsidRPr="00074B99">
              <w:rPr>
                <w:rFonts w:cs="Times New Roman"/>
                <w:color w:val="000000"/>
              </w:rPr>
              <w:t xml:space="preserve">En esta prueba se verifica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0D814D6A" w14:textId="77777777" w:rsidTr="00FA1840">
        <w:trPr>
          <w:jc w:val="center"/>
        </w:trPr>
        <w:tc>
          <w:tcPr>
            <w:tcW w:w="2123" w:type="dxa"/>
          </w:tcPr>
          <w:p w14:paraId="76AC249F" w14:textId="77777777" w:rsidR="001C1686" w:rsidRPr="00074B99" w:rsidRDefault="001C1686" w:rsidP="00F87235">
            <w:pPr>
              <w:rPr>
                <w:rFonts w:cs="Times New Roman"/>
                <w:b/>
                <w:i/>
                <w:color w:val="000000"/>
              </w:rPr>
            </w:pPr>
            <w:r w:rsidRPr="00074B99">
              <w:rPr>
                <w:rFonts w:cs="Times New Roman"/>
                <w:b/>
                <w:i/>
                <w:color w:val="000000"/>
              </w:rPr>
              <w:t>Entrada</w:t>
            </w:r>
          </w:p>
        </w:tc>
        <w:tc>
          <w:tcPr>
            <w:tcW w:w="6064" w:type="dxa"/>
          </w:tcPr>
          <w:p w14:paraId="4505E079"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69533FA7" w14:textId="77777777" w:rsidTr="00FA1840">
        <w:trPr>
          <w:jc w:val="center"/>
        </w:trPr>
        <w:tc>
          <w:tcPr>
            <w:tcW w:w="2123" w:type="dxa"/>
          </w:tcPr>
          <w:p w14:paraId="34838B9D"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358FD10A" w14:textId="77777777" w:rsidR="001C1686" w:rsidRPr="00074B99" w:rsidRDefault="001C1686" w:rsidP="00F87235">
            <w:pPr>
              <w:rPr>
                <w:rFonts w:cs="Times New Roman"/>
                <w:color w:val="000000"/>
              </w:rPr>
            </w:pPr>
          </w:p>
        </w:tc>
      </w:tr>
      <w:tr w:rsidR="001C1686" w:rsidRPr="00074B99" w14:paraId="0CEFDB01" w14:textId="77777777" w:rsidTr="00FA1840">
        <w:trPr>
          <w:jc w:val="center"/>
        </w:trPr>
        <w:tc>
          <w:tcPr>
            <w:tcW w:w="2123" w:type="dxa"/>
          </w:tcPr>
          <w:p w14:paraId="39BDCD66"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78B507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3F0899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w:t>
            </w:r>
          </w:p>
          <w:p w14:paraId="4DDC25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9A5491"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68AB022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37FB82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5C8FD1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1AA279C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625BA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070B51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DFFF1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4AA12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44150F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707A77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BB009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B5BC1F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DF78D2E" w14:textId="2029FCBA"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1C1686" w:rsidRPr="00074B99" w14:paraId="5FF6FB0E" w14:textId="77777777" w:rsidTr="00FA1840">
        <w:trPr>
          <w:jc w:val="center"/>
        </w:trPr>
        <w:tc>
          <w:tcPr>
            <w:tcW w:w="2123" w:type="dxa"/>
          </w:tcPr>
          <w:p w14:paraId="68B17F2A" w14:textId="77777777" w:rsidR="001C1686" w:rsidRPr="00074B99" w:rsidRDefault="001C1686" w:rsidP="00F87235">
            <w:pPr>
              <w:rPr>
                <w:rFonts w:cs="Times New Roman"/>
                <w:b/>
                <w:i/>
                <w:color w:val="000000"/>
              </w:rPr>
            </w:pPr>
            <w:r w:rsidRPr="00074B99">
              <w:rPr>
                <w:rFonts w:cs="Times New Roman"/>
                <w:b/>
                <w:i/>
                <w:color w:val="000000"/>
              </w:rPr>
              <w:t>Salida</w:t>
            </w:r>
          </w:p>
        </w:tc>
        <w:tc>
          <w:tcPr>
            <w:tcW w:w="6064" w:type="dxa"/>
          </w:tcPr>
          <w:p w14:paraId="7C686B3C" w14:textId="46893407"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w:t>
            </w:r>
          </w:p>
          <w:p w14:paraId="4CE6DC19"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10A340F" wp14:editId="1F7BF37A">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0:00:00.1602378</w:t>
            </w:r>
            <w:r w:rsidRPr="00074B99">
              <w:rPr>
                <w:rFonts w:ascii="Consolas" w:hAnsi="Consolas" w:cs="Consolas"/>
                <w:color w:val="F1F1F1"/>
                <w:kern w:val="0"/>
                <w:sz w:val="18"/>
                <w:szCs w:val="18"/>
              </w:rPr>
              <w:t xml:space="preserve"> </w:t>
            </w:r>
          </w:p>
        </w:tc>
      </w:tr>
    </w:tbl>
    <w:p w14:paraId="6A56397A" w14:textId="77777777" w:rsidR="001C1686" w:rsidRPr="00074B99" w:rsidRDefault="001C1686" w:rsidP="00BE1B5E"/>
    <w:p w14:paraId="68D7E58F" w14:textId="424E3875" w:rsidR="008C2FFC" w:rsidRPr="00074B99" w:rsidRDefault="008C2FFC" w:rsidP="008C2FFC">
      <w:pPr>
        <w:pStyle w:val="Descripcin"/>
        <w:keepNext/>
      </w:pPr>
      <w:bookmarkStart w:id="413" w:name="_Toc42541458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w:t>
      </w:r>
      <w:r w:rsidR="00AE11C0">
        <w:fldChar w:fldCharType="end"/>
      </w:r>
      <w:r w:rsidRPr="00074B99">
        <w:t>.</w:t>
      </w:r>
      <w:r w:rsidRPr="00074B99">
        <w:rPr>
          <w:rFonts w:cs="Times New Roman"/>
          <w:color w:val="000000"/>
        </w:rPr>
        <w:t xml:space="preserve"> TestLocatorIpV6CDR_BE2</w:t>
      </w:r>
      <w:bookmarkEnd w:id="413"/>
    </w:p>
    <w:tbl>
      <w:tblPr>
        <w:tblStyle w:val="Tablaconcuadrcula"/>
        <w:tblW w:w="8187" w:type="dxa"/>
        <w:jc w:val="center"/>
        <w:tblLayout w:type="fixed"/>
        <w:tblLook w:val="04A0" w:firstRow="1" w:lastRow="0" w:firstColumn="1" w:lastColumn="0" w:noHBand="0" w:noVBand="1"/>
      </w:tblPr>
      <w:tblGrid>
        <w:gridCol w:w="2123"/>
        <w:gridCol w:w="6064"/>
      </w:tblGrid>
      <w:tr w:rsidR="001C1686" w:rsidRPr="0068692C" w14:paraId="05695ED8" w14:textId="77777777" w:rsidTr="00FA1840">
        <w:trPr>
          <w:jc w:val="center"/>
        </w:trPr>
        <w:tc>
          <w:tcPr>
            <w:tcW w:w="8187" w:type="dxa"/>
            <w:gridSpan w:val="2"/>
          </w:tcPr>
          <w:p w14:paraId="08FACA10"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18268867"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94BA0ED"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0FBA2D25" w14:textId="77777777" w:rsidTr="00FA1840">
        <w:trPr>
          <w:jc w:val="center"/>
        </w:trPr>
        <w:tc>
          <w:tcPr>
            <w:tcW w:w="2123" w:type="dxa"/>
          </w:tcPr>
          <w:p w14:paraId="36684788" w14:textId="77777777" w:rsidR="001C1686" w:rsidRPr="00074B99" w:rsidRDefault="001C1686" w:rsidP="00F87235">
            <w:pPr>
              <w:rPr>
                <w:rFonts w:cs="Times New Roman"/>
                <w:b/>
                <w:i/>
                <w:color w:val="000000"/>
              </w:rPr>
            </w:pPr>
            <w:r w:rsidRPr="00074B99">
              <w:rPr>
                <w:rFonts w:cs="Times New Roman"/>
                <w:b/>
                <w:i/>
                <w:color w:val="000000"/>
              </w:rPr>
              <w:lastRenderedPageBreak/>
              <w:t>Descripción</w:t>
            </w:r>
          </w:p>
        </w:tc>
        <w:tc>
          <w:tcPr>
            <w:tcW w:w="6064" w:type="dxa"/>
          </w:tcPr>
          <w:p w14:paraId="598CF5AF" w14:textId="3872E49E" w:rsidR="001C1686" w:rsidRPr="00074B99" w:rsidRDefault="00512D41" w:rsidP="00F87235">
            <w:pPr>
              <w:rPr>
                <w:rFonts w:cs="Times New Roman"/>
                <w:color w:val="000000"/>
              </w:rPr>
            </w:pPr>
            <w:r w:rsidRPr="00074B99">
              <w:rPr>
                <w:rFonts w:cs="Times New Roman"/>
                <w:color w:val="000000"/>
              </w:rPr>
              <w:t>En esta prueba se verifica</w:t>
            </w:r>
            <w:r w:rsidR="001C1686" w:rsidRPr="00074B99">
              <w:rPr>
                <w:rFonts w:cs="Times New Roman"/>
                <w:color w:val="000000"/>
              </w:rPr>
              <w:t xml:space="preserve">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107FD4A9" w14:textId="77777777" w:rsidTr="00FA1840">
        <w:trPr>
          <w:jc w:val="center"/>
        </w:trPr>
        <w:tc>
          <w:tcPr>
            <w:tcW w:w="2123" w:type="dxa"/>
          </w:tcPr>
          <w:p w14:paraId="74628D80" w14:textId="77777777" w:rsidR="001C1686" w:rsidRPr="00074B99" w:rsidRDefault="001C1686" w:rsidP="00F87235">
            <w:pPr>
              <w:rPr>
                <w:rFonts w:cs="Times New Roman"/>
                <w:b/>
                <w:i/>
                <w:color w:val="000000"/>
              </w:rPr>
            </w:pPr>
            <w:r w:rsidRPr="00074B99">
              <w:rPr>
                <w:rFonts w:cs="Times New Roman"/>
                <w:b/>
                <w:i/>
                <w:color w:val="000000"/>
              </w:rPr>
              <w:t>Entrada</w:t>
            </w:r>
          </w:p>
        </w:tc>
        <w:tc>
          <w:tcPr>
            <w:tcW w:w="6064" w:type="dxa"/>
          </w:tcPr>
          <w:p w14:paraId="03DB5606"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24B329C6" w14:textId="77777777" w:rsidTr="00FA1840">
        <w:trPr>
          <w:jc w:val="center"/>
        </w:trPr>
        <w:tc>
          <w:tcPr>
            <w:tcW w:w="2123" w:type="dxa"/>
          </w:tcPr>
          <w:p w14:paraId="130E1EE1"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1FC35C28" w14:textId="77777777" w:rsidR="001C1686" w:rsidRPr="00074B99" w:rsidRDefault="001C1686" w:rsidP="00F87235">
            <w:pPr>
              <w:rPr>
                <w:rFonts w:cs="Times New Roman"/>
                <w:color w:val="000000"/>
              </w:rPr>
            </w:pPr>
          </w:p>
        </w:tc>
      </w:tr>
      <w:tr w:rsidR="001C1686" w:rsidRPr="00074B99" w14:paraId="2FA3CE0D" w14:textId="77777777" w:rsidTr="00FA1840">
        <w:trPr>
          <w:jc w:val="center"/>
        </w:trPr>
        <w:tc>
          <w:tcPr>
            <w:tcW w:w="2123" w:type="dxa"/>
          </w:tcPr>
          <w:p w14:paraId="08565019"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0A590B9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51F238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TestLocatorIpV6CDR_BE2()</w:t>
            </w:r>
          </w:p>
          <w:p w14:paraId="66A3EE2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F439C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958E7B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2BF788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67FD3B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00E928C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CE67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6C750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3D335D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597E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6F61D8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7BBA74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50E181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8BF833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F2E55F0" w14:textId="461908A1"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p>
        </w:tc>
      </w:tr>
      <w:tr w:rsidR="001C1686" w:rsidRPr="00074B99" w14:paraId="426D8003" w14:textId="77777777" w:rsidTr="00FA1840">
        <w:trPr>
          <w:jc w:val="center"/>
        </w:trPr>
        <w:tc>
          <w:tcPr>
            <w:tcW w:w="2123" w:type="dxa"/>
          </w:tcPr>
          <w:p w14:paraId="3A2497EC" w14:textId="77777777" w:rsidR="001C1686" w:rsidRPr="00074B99" w:rsidRDefault="001C1686" w:rsidP="00F87235">
            <w:pPr>
              <w:rPr>
                <w:rFonts w:cs="Times New Roman"/>
                <w:b/>
                <w:i/>
                <w:color w:val="000000"/>
              </w:rPr>
            </w:pPr>
            <w:r w:rsidRPr="00074B99">
              <w:rPr>
                <w:rFonts w:cs="Times New Roman"/>
                <w:b/>
                <w:i/>
                <w:color w:val="000000"/>
              </w:rPr>
              <w:t>Salida</w:t>
            </w:r>
          </w:p>
        </w:tc>
        <w:tc>
          <w:tcPr>
            <w:tcW w:w="6064" w:type="dxa"/>
          </w:tcPr>
          <w:p w14:paraId="28E5125A" w14:textId="2128D3F8"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TestLocatorIpV6CDR_BE2</w:t>
            </w:r>
          </w:p>
          <w:p w14:paraId="76FDC376"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DD4D758" wp14:editId="6956348A">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0:00:00.1492697</w:t>
            </w:r>
            <w:r w:rsidRPr="00074B99">
              <w:rPr>
                <w:rFonts w:ascii="Consolas" w:hAnsi="Consolas" w:cs="Consolas"/>
                <w:color w:val="F1F1F1"/>
                <w:kern w:val="0"/>
                <w:sz w:val="18"/>
                <w:szCs w:val="18"/>
              </w:rPr>
              <w:t xml:space="preserve"> </w:t>
            </w:r>
          </w:p>
        </w:tc>
      </w:tr>
    </w:tbl>
    <w:p w14:paraId="68D686B5" w14:textId="77777777" w:rsidR="001C1686" w:rsidRPr="00074B99" w:rsidRDefault="001C1686" w:rsidP="00BE1B5E"/>
    <w:p w14:paraId="5F5D8382" w14:textId="3DF4A1E2" w:rsidR="008C2FFC" w:rsidRPr="00074B99" w:rsidRDefault="008C2FFC" w:rsidP="008C2FFC">
      <w:pPr>
        <w:pStyle w:val="Descripcin"/>
        <w:keepNext/>
      </w:pPr>
      <w:bookmarkStart w:id="414" w:name="_Toc425414588"/>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w:t>
      </w:r>
      <w:r w:rsidR="00AE11C0">
        <w:fldChar w:fldCharType="end"/>
      </w:r>
      <w:r w:rsidRPr="00074B99">
        <w:t xml:space="preserve">. </w:t>
      </w:r>
      <w:r w:rsidRPr="00074B99">
        <w:rPr>
          <w:rFonts w:cs="Times New Roman"/>
          <w:color w:val="000000"/>
        </w:rPr>
        <w:t>TestLocatorIpV6CDR_LE2</w:t>
      </w:r>
      <w:bookmarkEnd w:id="414"/>
    </w:p>
    <w:tbl>
      <w:tblPr>
        <w:tblStyle w:val="Tablaconcuadrcula"/>
        <w:tblW w:w="8187" w:type="dxa"/>
        <w:jc w:val="center"/>
        <w:tblLayout w:type="fixed"/>
        <w:tblLook w:val="04A0" w:firstRow="1" w:lastRow="0" w:firstColumn="1" w:lastColumn="0" w:noHBand="0" w:noVBand="1"/>
      </w:tblPr>
      <w:tblGrid>
        <w:gridCol w:w="2123"/>
        <w:gridCol w:w="6064"/>
      </w:tblGrid>
      <w:tr w:rsidR="00690D2E" w:rsidRPr="0068692C" w14:paraId="2993C39F" w14:textId="77777777" w:rsidTr="00481833">
        <w:trPr>
          <w:jc w:val="center"/>
        </w:trPr>
        <w:tc>
          <w:tcPr>
            <w:tcW w:w="8187" w:type="dxa"/>
            <w:gridSpan w:val="2"/>
          </w:tcPr>
          <w:p w14:paraId="081332E7" w14:textId="77777777" w:rsidR="00690D2E" w:rsidRPr="00074B99" w:rsidRDefault="00690D2E" w:rsidP="00F87235">
            <w:pPr>
              <w:rPr>
                <w:rFonts w:cs="Times New Roman"/>
                <w:b/>
                <w:color w:val="000000"/>
                <w:lang w:val="en-GB"/>
              </w:rPr>
            </w:pPr>
            <w:r w:rsidRPr="00074B99">
              <w:rPr>
                <w:rFonts w:cs="Times New Roman"/>
                <w:b/>
                <w:color w:val="000000"/>
                <w:lang w:val="en-GB"/>
              </w:rPr>
              <w:t>Llamada:</w:t>
            </w:r>
          </w:p>
          <w:p w14:paraId="6394897A" w14:textId="77777777" w:rsidR="00690D2E" w:rsidRPr="00074B99" w:rsidRDefault="00690D2E"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46B0B0D" w14:textId="77777777" w:rsidR="00690D2E" w:rsidRPr="00074B99" w:rsidRDefault="00690D2E"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690D2E" w:rsidRPr="00074B99" w14:paraId="472F7FEB" w14:textId="77777777" w:rsidTr="00481833">
        <w:trPr>
          <w:jc w:val="center"/>
        </w:trPr>
        <w:tc>
          <w:tcPr>
            <w:tcW w:w="2123" w:type="dxa"/>
          </w:tcPr>
          <w:p w14:paraId="24C472B2" w14:textId="77777777" w:rsidR="00690D2E" w:rsidRPr="00074B99" w:rsidRDefault="00690D2E" w:rsidP="00F87235">
            <w:pPr>
              <w:rPr>
                <w:rFonts w:cs="Times New Roman"/>
                <w:b/>
                <w:i/>
                <w:color w:val="000000"/>
              </w:rPr>
            </w:pPr>
            <w:r w:rsidRPr="00074B99">
              <w:rPr>
                <w:rFonts w:cs="Times New Roman"/>
                <w:b/>
                <w:i/>
                <w:color w:val="000000"/>
              </w:rPr>
              <w:t>Descripción</w:t>
            </w:r>
          </w:p>
        </w:tc>
        <w:tc>
          <w:tcPr>
            <w:tcW w:w="6064" w:type="dxa"/>
          </w:tcPr>
          <w:p w14:paraId="1F70D887" w14:textId="45B0675D" w:rsidR="00690D2E" w:rsidRPr="00074B99" w:rsidRDefault="00512D41" w:rsidP="00F87235">
            <w:pPr>
              <w:rPr>
                <w:rFonts w:cs="Times New Roman"/>
                <w:color w:val="000000"/>
              </w:rPr>
            </w:pPr>
            <w:r w:rsidRPr="00074B99">
              <w:rPr>
                <w:rFonts w:cs="Times New Roman"/>
                <w:color w:val="000000"/>
              </w:rPr>
              <w:t>En esta prueba se verifica</w:t>
            </w:r>
            <w:r w:rsidR="00690D2E" w:rsidRPr="00074B99">
              <w:rPr>
                <w:rFonts w:cs="Times New Roman"/>
                <w:color w:val="000000"/>
              </w:rPr>
              <w:t xml:space="preserve"> los </w:t>
            </w:r>
            <w:r w:rsidR="00690D2E" w:rsidRPr="00074B99">
              <w:rPr>
                <w:rFonts w:cs="Times New Roman"/>
                <w:i/>
                <w:color w:val="000000"/>
              </w:rPr>
              <w:t xml:space="preserve">Locator </w:t>
            </w:r>
            <w:r w:rsidR="00690D2E" w:rsidRPr="00074B99">
              <w:rPr>
                <w:rFonts w:cs="Times New Roman"/>
                <w:color w:val="000000"/>
              </w:rPr>
              <w:t xml:space="preserve">con el </w:t>
            </w:r>
            <w:r w:rsidR="00690D2E" w:rsidRPr="00074B99">
              <w:rPr>
                <w:rFonts w:cs="Times New Roman"/>
                <w:i/>
                <w:color w:val="000000"/>
              </w:rPr>
              <w:t xml:space="preserve">Serializador </w:t>
            </w:r>
            <w:r w:rsidR="00690D2E" w:rsidRPr="00074B99">
              <w:rPr>
                <w:rFonts w:cs="Times New Roman"/>
                <w:color w:val="000000"/>
              </w:rPr>
              <w:t xml:space="preserve">y el </w:t>
            </w:r>
            <w:r w:rsidR="00690D2E" w:rsidRPr="00074B99">
              <w:rPr>
                <w:rFonts w:cs="Times New Roman"/>
                <w:i/>
                <w:color w:val="000000"/>
              </w:rPr>
              <w:t xml:space="preserve">Deserealizador. </w:t>
            </w:r>
          </w:p>
        </w:tc>
      </w:tr>
      <w:tr w:rsidR="00690D2E" w:rsidRPr="00074B99" w14:paraId="5BDF58EF" w14:textId="77777777" w:rsidTr="00481833">
        <w:trPr>
          <w:jc w:val="center"/>
        </w:trPr>
        <w:tc>
          <w:tcPr>
            <w:tcW w:w="2123" w:type="dxa"/>
          </w:tcPr>
          <w:p w14:paraId="044B4227" w14:textId="77777777" w:rsidR="00690D2E" w:rsidRPr="00074B99" w:rsidRDefault="00690D2E" w:rsidP="00F87235">
            <w:pPr>
              <w:rPr>
                <w:rFonts w:cs="Times New Roman"/>
                <w:b/>
                <w:i/>
                <w:color w:val="000000"/>
              </w:rPr>
            </w:pPr>
            <w:r w:rsidRPr="00074B99">
              <w:rPr>
                <w:rFonts w:cs="Times New Roman"/>
                <w:b/>
                <w:i/>
                <w:color w:val="000000"/>
              </w:rPr>
              <w:t>Entrada</w:t>
            </w:r>
          </w:p>
        </w:tc>
        <w:tc>
          <w:tcPr>
            <w:tcW w:w="6064" w:type="dxa"/>
          </w:tcPr>
          <w:p w14:paraId="5635753C" w14:textId="77777777" w:rsidR="00690D2E" w:rsidRPr="00074B99" w:rsidRDefault="00690D2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690D2E" w:rsidRPr="00074B99" w14:paraId="5E538F98" w14:textId="77777777" w:rsidTr="00481833">
        <w:trPr>
          <w:jc w:val="center"/>
        </w:trPr>
        <w:tc>
          <w:tcPr>
            <w:tcW w:w="2123" w:type="dxa"/>
          </w:tcPr>
          <w:p w14:paraId="2263B65F" w14:textId="77777777" w:rsidR="00690D2E" w:rsidRPr="00074B99" w:rsidRDefault="00690D2E" w:rsidP="00F87235">
            <w:pPr>
              <w:rPr>
                <w:rFonts w:cs="Times New Roman"/>
                <w:b/>
                <w:i/>
                <w:color w:val="000000"/>
              </w:rPr>
            </w:pPr>
            <w:r w:rsidRPr="00074B99">
              <w:rPr>
                <w:rFonts w:cs="Times New Roman"/>
                <w:b/>
                <w:i/>
                <w:color w:val="000000"/>
              </w:rPr>
              <w:t>Referencia</w:t>
            </w:r>
          </w:p>
        </w:tc>
        <w:tc>
          <w:tcPr>
            <w:tcW w:w="6064" w:type="dxa"/>
          </w:tcPr>
          <w:p w14:paraId="6658236A" w14:textId="77777777" w:rsidR="00690D2E" w:rsidRPr="00074B99" w:rsidRDefault="00690D2E" w:rsidP="00F87235">
            <w:pPr>
              <w:rPr>
                <w:rFonts w:cs="Times New Roman"/>
                <w:color w:val="000000"/>
              </w:rPr>
            </w:pPr>
          </w:p>
        </w:tc>
      </w:tr>
      <w:tr w:rsidR="00690D2E" w:rsidRPr="00074B99" w14:paraId="7E6C1A22" w14:textId="77777777" w:rsidTr="00481833">
        <w:trPr>
          <w:jc w:val="center"/>
        </w:trPr>
        <w:tc>
          <w:tcPr>
            <w:tcW w:w="2123" w:type="dxa"/>
          </w:tcPr>
          <w:p w14:paraId="46B89E3F" w14:textId="77777777" w:rsidR="00690D2E" w:rsidRPr="00074B99" w:rsidRDefault="00690D2E" w:rsidP="00F87235">
            <w:pPr>
              <w:rPr>
                <w:rFonts w:cs="Times New Roman"/>
                <w:b/>
                <w:i/>
                <w:color w:val="000000"/>
              </w:rPr>
            </w:pPr>
            <w:r w:rsidRPr="00074B99">
              <w:rPr>
                <w:rFonts w:cs="Times New Roman"/>
                <w:b/>
                <w:i/>
                <w:color w:val="000000"/>
              </w:rPr>
              <w:t>Código</w:t>
            </w:r>
          </w:p>
        </w:tc>
        <w:tc>
          <w:tcPr>
            <w:tcW w:w="6064" w:type="dxa"/>
          </w:tcPr>
          <w:p w14:paraId="113C4289"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FD12D8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TestLocatorIpV6CDR_LE2()</w:t>
            </w:r>
          </w:p>
          <w:p w14:paraId="26CC70E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0C13439B"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5A1538F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B36791F"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73D198F6"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4AE61B9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8BC497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A5A3DA1"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2FB31B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F065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6A93B8D5"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026B32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B4792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519787CE"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0622A6" w14:textId="2232B089" w:rsidR="00690D2E" w:rsidRPr="00074B99" w:rsidRDefault="00690D2E" w:rsidP="00690D2E">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690D2E" w:rsidRPr="00074B99" w14:paraId="02E9502F" w14:textId="77777777" w:rsidTr="00481833">
        <w:trPr>
          <w:jc w:val="center"/>
        </w:trPr>
        <w:tc>
          <w:tcPr>
            <w:tcW w:w="2123" w:type="dxa"/>
          </w:tcPr>
          <w:p w14:paraId="143396C5" w14:textId="77777777" w:rsidR="00690D2E" w:rsidRPr="00074B99" w:rsidRDefault="00690D2E" w:rsidP="00F87235">
            <w:pPr>
              <w:rPr>
                <w:rFonts w:cs="Times New Roman"/>
                <w:b/>
                <w:i/>
                <w:color w:val="000000"/>
              </w:rPr>
            </w:pPr>
            <w:r w:rsidRPr="00074B99">
              <w:rPr>
                <w:rFonts w:cs="Times New Roman"/>
                <w:b/>
                <w:i/>
                <w:color w:val="000000"/>
              </w:rPr>
              <w:lastRenderedPageBreak/>
              <w:t>Salida</w:t>
            </w:r>
          </w:p>
        </w:tc>
        <w:tc>
          <w:tcPr>
            <w:tcW w:w="6064" w:type="dxa"/>
          </w:tcPr>
          <w:p w14:paraId="1A2BC655" w14:textId="7C2DCFF8" w:rsidR="00690D2E" w:rsidRPr="00074B99" w:rsidRDefault="00690D2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TestLocatorIpV6CDR_LE2</w:t>
            </w:r>
          </w:p>
          <w:p w14:paraId="1C64584A" w14:textId="77777777" w:rsidR="00690D2E" w:rsidRPr="00074B99" w:rsidRDefault="00690D2E"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BB5CAF4" wp14:editId="1837CF1B">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74B99" w:rsidRDefault="00690D2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0:00:00.1643104</w:t>
            </w:r>
            <w:r w:rsidRPr="00074B99">
              <w:rPr>
                <w:rFonts w:ascii="Consolas" w:hAnsi="Consolas" w:cs="Consolas"/>
                <w:color w:val="F1F1F1"/>
                <w:kern w:val="0"/>
                <w:sz w:val="18"/>
                <w:szCs w:val="18"/>
              </w:rPr>
              <w:t xml:space="preserve"> </w:t>
            </w:r>
          </w:p>
        </w:tc>
      </w:tr>
    </w:tbl>
    <w:p w14:paraId="40CCB39C" w14:textId="77777777" w:rsidR="00690D2E" w:rsidRPr="00074B99" w:rsidRDefault="00690D2E" w:rsidP="00BE1B5E"/>
    <w:p w14:paraId="1B776AD3" w14:textId="433C5C95" w:rsidR="008C2FFC" w:rsidRPr="00074B99" w:rsidRDefault="008C2FFC" w:rsidP="008C2FFC">
      <w:pPr>
        <w:pStyle w:val="Descripcin"/>
        <w:keepNext/>
      </w:pPr>
      <w:bookmarkStart w:id="415" w:name="_Toc42541458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w:t>
      </w:r>
      <w:r w:rsidR="00AE11C0">
        <w:fldChar w:fldCharType="end"/>
      </w:r>
      <w:r w:rsidRPr="00074B99">
        <w:t xml:space="preserve">. </w:t>
      </w:r>
      <w:r w:rsidRPr="00074B99">
        <w:rPr>
          <w:rFonts w:cs="Times New Roman"/>
          <w:color w:val="000000"/>
        </w:rPr>
        <w:t>TestLocatorFromSample1</w:t>
      </w:r>
      <w:bookmarkEnd w:id="415"/>
    </w:p>
    <w:tbl>
      <w:tblPr>
        <w:tblStyle w:val="Tablaconcuadrcula"/>
        <w:tblW w:w="8187" w:type="dxa"/>
        <w:jc w:val="center"/>
        <w:tblLayout w:type="fixed"/>
        <w:tblLook w:val="04A0" w:firstRow="1" w:lastRow="0" w:firstColumn="1" w:lastColumn="0" w:noHBand="0" w:noVBand="1"/>
      </w:tblPr>
      <w:tblGrid>
        <w:gridCol w:w="2123"/>
        <w:gridCol w:w="6064"/>
      </w:tblGrid>
      <w:tr w:rsidR="00512D41" w:rsidRPr="0068692C" w14:paraId="198EFA43" w14:textId="77777777" w:rsidTr="00FA1840">
        <w:trPr>
          <w:jc w:val="center"/>
        </w:trPr>
        <w:tc>
          <w:tcPr>
            <w:tcW w:w="8187" w:type="dxa"/>
            <w:gridSpan w:val="2"/>
          </w:tcPr>
          <w:p w14:paraId="7DE370B2" w14:textId="77777777" w:rsidR="00512D41" w:rsidRPr="00074B99" w:rsidRDefault="00512D41" w:rsidP="00F87235">
            <w:pPr>
              <w:rPr>
                <w:rFonts w:cs="Times New Roman"/>
                <w:b/>
                <w:color w:val="000000"/>
                <w:lang w:val="en-GB"/>
              </w:rPr>
            </w:pPr>
            <w:r w:rsidRPr="00074B99">
              <w:rPr>
                <w:rFonts w:cs="Times New Roman"/>
                <w:b/>
                <w:color w:val="000000"/>
                <w:lang w:val="en-GB"/>
              </w:rPr>
              <w:t>Llamada:</w:t>
            </w:r>
          </w:p>
          <w:p w14:paraId="1967603E" w14:textId="77777777" w:rsidR="00512D41" w:rsidRPr="00074B99" w:rsidRDefault="00512D41"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E3DC81" w14:textId="77777777" w:rsidR="00512D41" w:rsidRPr="00074B99" w:rsidRDefault="00512D41"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512D41" w:rsidRPr="00074B99" w14:paraId="011DB952" w14:textId="77777777" w:rsidTr="00FA1840">
        <w:trPr>
          <w:jc w:val="center"/>
        </w:trPr>
        <w:tc>
          <w:tcPr>
            <w:tcW w:w="2123" w:type="dxa"/>
          </w:tcPr>
          <w:p w14:paraId="1D239510" w14:textId="77777777" w:rsidR="00512D41" w:rsidRPr="00074B99" w:rsidRDefault="00512D41" w:rsidP="00F87235">
            <w:pPr>
              <w:rPr>
                <w:rFonts w:cs="Times New Roman"/>
                <w:b/>
                <w:i/>
                <w:color w:val="000000"/>
              </w:rPr>
            </w:pPr>
            <w:r w:rsidRPr="00074B99">
              <w:rPr>
                <w:rFonts w:cs="Times New Roman"/>
                <w:b/>
                <w:i/>
                <w:color w:val="000000"/>
              </w:rPr>
              <w:t>Descripción</w:t>
            </w:r>
          </w:p>
        </w:tc>
        <w:tc>
          <w:tcPr>
            <w:tcW w:w="6064" w:type="dxa"/>
          </w:tcPr>
          <w:p w14:paraId="791A4D8B" w14:textId="4AA9A7C5" w:rsidR="00512D41" w:rsidRPr="00074B99" w:rsidRDefault="00512D41" w:rsidP="00512D41">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512D41" w:rsidRPr="00074B99" w14:paraId="00305661" w14:textId="77777777" w:rsidTr="00FA1840">
        <w:trPr>
          <w:jc w:val="center"/>
        </w:trPr>
        <w:tc>
          <w:tcPr>
            <w:tcW w:w="2123" w:type="dxa"/>
          </w:tcPr>
          <w:p w14:paraId="6C5B40F3" w14:textId="77777777" w:rsidR="00512D41" w:rsidRPr="00074B99" w:rsidRDefault="00512D41" w:rsidP="00F87235">
            <w:pPr>
              <w:rPr>
                <w:rFonts w:cs="Times New Roman"/>
                <w:b/>
                <w:i/>
                <w:color w:val="000000"/>
              </w:rPr>
            </w:pPr>
            <w:r w:rsidRPr="00074B99">
              <w:rPr>
                <w:rFonts w:cs="Times New Roman"/>
                <w:b/>
                <w:i/>
                <w:color w:val="000000"/>
              </w:rPr>
              <w:t>Entrada</w:t>
            </w:r>
          </w:p>
        </w:tc>
        <w:tc>
          <w:tcPr>
            <w:tcW w:w="6064" w:type="dxa"/>
          </w:tcPr>
          <w:p w14:paraId="03D79308" w14:textId="77777777" w:rsidR="00512D41" w:rsidRPr="00074B99" w:rsidRDefault="00512D41"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512D41" w:rsidRPr="00074B99" w14:paraId="7F1EF53B" w14:textId="77777777" w:rsidTr="00FA1840">
        <w:trPr>
          <w:jc w:val="center"/>
        </w:trPr>
        <w:tc>
          <w:tcPr>
            <w:tcW w:w="2123" w:type="dxa"/>
          </w:tcPr>
          <w:p w14:paraId="596E6AC1" w14:textId="77777777" w:rsidR="00512D41" w:rsidRPr="00074B99" w:rsidRDefault="00512D41" w:rsidP="00F87235">
            <w:pPr>
              <w:rPr>
                <w:rFonts w:cs="Times New Roman"/>
                <w:b/>
                <w:i/>
                <w:color w:val="000000"/>
              </w:rPr>
            </w:pPr>
            <w:r w:rsidRPr="00074B99">
              <w:rPr>
                <w:rFonts w:cs="Times New Roman"/>
                <w:b/>
                <w:i/>
                <w:color w:val="000000"/>
              </w:rPr>
              <w:t>Referencia</w:t>
            </w:r>
          </w:p>
        </w:tc>
        <w:tc>
          <w:tcPr>
            <w:tcW w:w="6064" w:type="dxa"/>
          </w:tcPr>
          <w:p w14:paraId="7C024BB2" w14:textId="77777777" w:rsidR="00512D41" w:rsidRPr="00074B99" w:rsidRDefault="00512D41" w:rsidP="00F87235">
            <w:pPr>
              <w:rPr>
                <w:rFonts w:cs="Times New Roman"/>
                <w:color w:val="000000"/>
              </w:rPr>
            </w:pPr>
          </w:p>
        </w:tc>
      </w:tr>
      <w:tr w:rsidR="00512D41" w:rsidRPr="00074B99" w14:paraId="034B4D41" w14:textId="77777777" w:rsidTr="00FA1840">
        <w:trPr>
          <w:jc w:val="center"/>
        </w:trPr>
        <w:tc>
          <w:tcPr>
            <w:tcW w:w="2123" w:type="dxa"/>
          </w:tcPr>
          <w:p w14:paraId="61B2C527" w14:textId="77777777" w:rsidR="00512D41" w:rsidRPr="00074B99" w:rsidRDefault="00512D41" w:rsidP="00F87235">
            <w:pPr>
              <w:rPr>
                <w:rFonts w:cs="Times New Roman"/>
                <w:b/>
                <w:i/>
                <w:color w:val="000000"/>
              </w:rPr>
            </w:pPr>
            <w:r w:rsidRPr="00074B99">
              <w:rPr>
                <w:rFonts w:cs="Times New Roman"/>
                <w:b/>
                <w:i/>
                <w:color w:val="000000"/>
              </w:rPr>
              <w:t>Código</w:t>
            </w:r>
          </w:p>
        </w:tc>
        <w:tc>
          <w:tcPr>
            <w:tcW w:w="6064" w:type="dxa"/>
          </w:tcPr>
          <w:p w14:paraId="2C2551F7"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C63FD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w:t>
            </w:r>
          </w:p>
          <w:p w14:paraId="068C873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2BBD24"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2103F37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F9FA02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9CED68D"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w:t>
            </w:r>
          </w:p>
          <w:p w14:paraId="2F099A6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1E75C16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6887D2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D3635F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3C1BED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3AC3241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51 90 00 00 00 00 00 00 00 00 00 00 00 00 00 00 AC 10 00 80"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B4C1BA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1CD062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172844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B7B4678" w14:textId="714862EA" w:rsidR="00512D41" w:rsidRPr="00074B99" w:rsidRDefault="00512D41" w:rsidP="00512D41">
            <w:pPr>
              <w:rPr>
                <w:rFonts w:cs="Times New Roman"/>
                <w:color w:val="000000"/>
              </w:rPr>
            </w:pPr>
            <w:r w:rsidRPr="00074B99">
              <w:rPr>
                <w:rFonts w:ascii="Consolas" w:hAnsi="Consolas" w:cs="Consolas"/>
                <w:color w:val="DCDCDC"/>
                <w:kern w:val="0"/>
                <w:sz w:val="19"/>
                <w:szCs w:val="19"/>
                <w:highlight w:val="black"/>
              </w:rPr>
              <w:t xml:space="preserve">        }</w:t>
            </w:r>
          </w:p>
        </w:tc>
      </w:tr>
      <w:tr w:rsidR="00512D41" w:rsidRPr="00074B99" w14:paraId="74E6D766" w14:textId="77777777" w:rsidTr="00FA1840">
        <w:trPr>
          <w:jc w:val="center"/>
        </w:trPr>
        <w:tc>
          <w:tcPr>
            <w:tcW w:w="2123" w:type="dxa"/>
          </w:tcPr>
          <w:p w14:paraId="7ADF6584" w14:textId="77777777" w:rsidR="00512D41" w:rsidRPr="00074B99" w:rsidRDefault="00512D41" w:rsidP="00F87235">
            <w:pPr>
              <w:rPr>
                <w:rFonts w:cs="Times New Roman"/>
                <w:b/>
                <w:i/>
                <w:color w:val="000000"/>
              </w:rPr>
            </w:pPr>
            <w:r w:rsidRPr="00074B99">
              <w:rPr>
                <w:rFonts w:cs="Times New Roman"/>
                <w:b/>
                <w:i/>
                <w:color w:val="000000"/>
              </w:rPr>
              <w:lastRenderedPageBreak/>
              <w:t>Salida</w:t>
            </w:r>
          </w:p>
        </w:tc>
        <w:tc>
          <w:tcPr>
            <w:tcW w:w="6064" w:type="dxa"/>
          </w:tcPr>
          <w:p w14:paraId="67466DEB" w14:textId="47CEEA07" w:rsidR="00512D41" w:rsidRPr="00074B99" w:rsidRDefault="00512D41"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TestLocatorFromSample1</w:t>
            </w:r>
          </w:p>
          <w:p w14:paraId="13F3AF9C" w14:textId="77777777" w:rsidR="00512D41" w:rsidRPr="00074B99" w:rsidRDefault="00512D41"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6E24D41" wp14:editId="42BA915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74B99" w:rsidRDefault="00512D41"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0:00:00.172042</w:t>
            </w:r>
            <w:r w:rsidRPr="00074B99">
              <w:rPr>
                <w:rFonts w:ascii="Consolas" w:hAnsi="Consolas" w:cs="Consolas"/>
                <w:color w:val="F1F1F1"/>
                <w:kern w:val="0"/>
                <w:sz w:val="18"/>
                <w:szCs w:val="18"/>
              </w:rPr>
              <w:t xml:space="preserve"> </w:t>
            </w:r>
          </w:p>
        </w:tc>
      </w:tr>
    </w:tbl>
    <w:p w14:paraId="6A313C4E" w14:textId="77777777" w:rsidR="00512D41" w:rsidRPr="00074B99" w:rsidRDefault="00512D41" w:rsidP="00BE1B5E"/>
    <w:p w14:paraId="1AF7CC80" w14:textId="1D1BCC7F" w:rsidR="008C2FFC" w:rsidRPr="00074B99" w:rsidRDefault="008C2FFC" w:rsidP="008C2FFC">
      <w:pPr>
        <w:jc w:val="center"/>
      </w:pPr>
      <w:bookmarkStart w:id="416" w:name="_Toc425414590"/>
      <w:r w:rsidRPr="00074B99">
        <w:rPr>
          <w:i/>
        </w:rPr>
        <w:t xml:space="preserve">Tabla </w:t>
      </w:r>
      <w:r w:rsidR="00AE11C0">
        <w:rPr>
          <w:i/>
        </w:rPr>
        <w:fldChar w:fldCharType="begin"/>
      </w:r>
      <w:r w:rsidR="00AE11C0">
        <w:rPr>
          <w:i/>
        </w:rPr>
        <w:instrText xml:space="preserve"> STYLEREF 1 \s </w:instrText>
      </w:r>
      <w:r w:rsidR="00AE11C0">
        <w:rPr>
          <w:i/>
        </w:rPr>
        <w:fldChar w:fldCharType="separate"/>
      </w:r>
      <w:r w:rsidR="00AE11C0">
        <w:rPr>
          <w:i/>
          <w:noProof/>
        </w:rPr>
        <w:t>4</w:t>
      </w:r>
      <w:r w:rsidR="00AE11C0">
        <w:rPr>
          <w:i/>
        </w:rPr>
        <w:fldChar w:fldCharType="end"/>
      </w:r>
      <w:r w:rsidR="00AE11C0">
        <w:rPr>
          <w:i/>
        </w:rPr>
        <w:noBreakHyphen/>
      </w:r>
      <w:r w:rsidR="00AE11C0">
        <w:rPr>
          <w:i/>
        </w:rPr>
        <w:fldChar w:fldCharType="begin"/>
      </w:r>
      <w:r w:rsidR="00AE11C0">
        <w:rPr>
          <w:i/>
        </w:rPr>
        <w:instrText xml:space="preserve"> SEQ Tabla \* ARABIC \s 1 </w:instrText>
      </w:r>
      <w:r w:rsidR="00AE11C0">
        <w:rPr>
          <w:i/>
        </w:rPr>
        <w:fldChar w:fldCharType="separate"/>
      </w:r>
      <w:r w:rsidR="00AE11C0">
        <w:rPr>
          <w:i/>
          <w:noProof/>
        </w:rPr>
        <w:t>8</w:t>
      </w:r>
      <w:r w:rsidR="00AE11C0">
        <w:rPr>
          <w:i/>
        </w:rPr>
        <w:fldChar w:fldCharType="end"/>
      </w:r>
      <w:r w:rsidRPr="00074B99">
        <w:rPr>
          <w:i/>
        </w:rPr>
        <w:t xml:space="preserve">. </w:t>
      </w:r>
      <w:r w:rsidRPr="00074B99">
        <w:rPr>
          <w:rFonts w:cs="Times New Roman"/>
          <w:i/>
          <w:color w:val="000000"/>
        </w:rPr>
        <w:t>TestLocatorFromSample2</w:t>
      </w:r>
      <w:bookmarkEnd w:id="416"/>
    </w:p>
    <w:tbl>
      <w:tblPr>
        <w:tblStyle w:val="Tablaconcuadrcula"/>
        <w:tblW w:w="8187" w:type="dxa"/>
        <w:jc w:val="center"/>
        <w:tblLayout w:type="fixed"/>
        <w:tblLook w:val="04A0" w:firstRow="1" w:lastRow="0" w:firstColumn="1" w:lastColumn="0" w:noHBand="0" w:noVBand="1"/>
      </w:tblPr>
      <w:tblGrid>
        <w:gridCol w:w="2123"/>
        <w:gridCol w:w="6064"/>
      </w:tblGrid>
      <w:tr w:rsidR="00C2521C" w:rsidRPr="0068692C" w14:paraId="1907B97C" w14:textId="77777777" w:rsidTr="00FA1840">
        <w:trPr>
          <w:jc w:val="center"/>
        </w:trPr>
        <w:tc>
          <w:tcPr>
            <w:tcW w:w="8187" w:type="dxa"/>
            <w:gridSpan w:val="2"/>
          </w:tcPr>
          <w:p w14:paraId="4249C2D8" w14:textId="77777777" w:rsidR="00C2521C" w:rsidRPr="00074B99" w:rsidRDefault="00C2521C" w:rsidP="00F87235">
            <w:pPr>
              <w:rPr>
                <w:rFonts w:cs="Times New Roman"/>
                <w:b/>
                <w:color w:val="000000"/>
                <w:lang w:val="en-GB"/>
              </w:rPr>
            </w:pPr>
            <w:r w:rsidRPr="00074B99">
              <w:rPr>
                <w:rFonts w:cs="Times New Roman"/>
                <w:b/>
                <w:color w:val="000000"/>
                <w:lang w:val="en-GB"/>
              </w:rPr>
              <w:t>Llamada:</w:t>
            </w:r>
          </w:p>
          <w:p w14:paraId="22C4B814" w14:textId="77777777" w:rsidR="00C2521C" w:rsidRPr="00074B99" w:rsidRDefault="00C2521C"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FD6A869" w14:textId="77777777" w:rsidR="00C2521C" w:rsidRPr="00074B99" w:rsidRDefault="00C2521C"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2521C" w:rsidRPr="00074B99" w14:paraId="6467FFB7" w14:textId="77777777" w:rsidTr="00FA1840">
        <w:trPr>
          <w:jc w:val="center"/>
        </w:trPr>
        <w:tc>
          <w:tcPr>
            <w:tcW w:w="2123" w:type="dxa"/>
          </w:tcPr>
          <w:p w14:paraId="58638EE8" w14:textId="77777777" w:rsidR="00C2521C" w:rsidRPr="00074B99" w:rsidRDefault="00C2521C" w:rsidP="00F87235">
            <w:pPr>
              <w:rPr>
                <w:rFonts w:cs="Times New Roman"/>
                <w:b/>
                <w:i/>
                <w:color w:val="000000"/>
              </w:rPr>
            </w:pPr>
            <w:r w:rsidRPr="00074B99">
              <w:rPr>
                <w:rFonts w:cs="Times New Roman"/>
                <w:b/>
                <w:i/>
                <w:color w:val="000000"/>
              </w:rPr>
              <w:t>Descripción</w:t>
            </w:r>
          </w:p>
        </w:tc>
        <w:tc>
          <w:tcPr>
            <w:tcW w:w="6064" w:type="dxa"/>
          </w:tcPr>
          <w:p w14:paraId="7E6E3158" w14:textId="77777777" w:rsidR="00C2521C" w:rsidRPr="00074B99" w:rsidRDefault="00C2521C"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2521C" w:rsidRPr="00074B99" w14:paraId="23AC9E3F" w14:textId="77777777" w:rsidTr="00FA1840">
        <w:trPr>
          <w:jc w:val="center"/>
        </w:trPr>
        <w:tc>
          <w:tcPr>
            <w:tcW w:w="2123" w:type="dxa"/>
          </w:tcPr>
          <w:p w14:paraId="04CA0E57" w14:textId="77777777" w:rsidR="00C2521C" w:rsidRPr="00074B99" w:rsidRDefault="00C2521C" w:rsidP="00F87235">
            <w:pPr>
              <w:rPr>
                <w:rFonts w:cs="Times New Roman"/>
                <w:b/>
                <w:i/>
                <w:color w:val="000000"/>
              </w:rPr>
            </w:pPr>
            <w:r w:rsidRPr="00074B99">
              <w:rPr>
                <w:rFonts w:cs="Times New Roman"/>
                <w:b/>
                <w:i/>
                <w:color w:val="000000"/>
              </w:rPr>
              <w:t>Entrada</w:t>
            </w:r>
          </w:p>
        </w:tc>
        <w:tc>
          <w:tcPr>
            <w:tcW w:w="6064" w:type="dxa"/>
          </w:tcPr>
          <w:p w14:paraId="5694C093" w14:textId="77777777" w:rsidR="00C2521C" w:rsidRPr="00074B99" w:rsidRDefault="00C2521C"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2521C" w:rsidRPr="00074B99" w14:paraId="30B249B4" w14:textId="77777777" w:rsidTr="00FA1840">
        <w:trPr>
          <w:jc w:val="center"/>
        </w:trPr>
        <w:tc>
          <w:tcPr>
            <w:tcW w:w="2123" w:type="dxa"/>
          </w:tcPr>
          <w:p w14:paraId="303F9E5F" w14:textId="77777777" w:rsidR="00C2521C" w:rsidRPr="00074B99" w:rsidRDefault="00C2521C" w:rsidP="00F87235">
            <w:pPr>
              <w:rPr>
                <w:rFonts w:cs="Times New Roman"/>
                <w:b/>
                <w:i/>
                <w:color w:val="000000"/>
              </w:rPr>
            </w:pPr>
            <w:r w:rsidRPr="00074B99">
              <w:rPr>
                <w:rFonts w:cs="Times New Roman"/>
                <w:b/>
                <w:i/>
                <w:color w:val="000000"/>
              </w:rPr>
              <w:t>Referencia</w:t>
            </w:r>
          </w:p>
        </w:tc>
        <w:tc>
          <w:tcPr>
            <w:tcW w:w="6064" w:type="dxa"/>
          </w:tcPr>
          <w:p w14:paraId="13AB60EE" w14:textId="77777777" w:rsidR="00C2521C" w:rsidRPr="00074B99" w:rsidRDefault="00C2521C" w:rsidP="00F87235">
            <w:pPr>
              <w:rPr>
                <w:rFonts w:cs="Times New Roman"/>
                <w:color w:val="000000"/>
              </w:rPr>
            </w:pPr>
          </w:p>
        </w:tc>
      </w:tr>
      <w:tr w:rsidR="00C2521C" w:rsidRPr="00074B99" w14:paraId="7FD18510" w14:textId="77777777" w:rsidTr="00FA1840">
        <w:trPr>
          <w:jc w:val="center"/>
        </w:trPr>
        <w:tc>
          <w:tcPr>
            <w:tcW w:w="2123" w:type="dxa"/>
          </w:tcPr>
          <w:p w14:paraId="42C23D8E" w14:textId="77777777" w:rsidR="00C2521C" w:rsidRPr="00074B99" w:rsidRDefault="00C2521C" w:rsidP="00F87235">
            <w:pPr>
              <w:rPr>
                <w:rFonts w:cs="Times New Roman"/>
                <w:b/>
                <w:i/>
                <w:color w:val="000000"/>
              </w:rPr>
            </w:pPr>
            <w:r w:rsidRPr="00074B99">
              <w:rPr>
                <w:rFonts w:cs="Times New Roman"/>
                <w:b/>
                <w:i/>
                <w:color w:val="000000"/>
              </w:rPr>
              <w:t>Código</w:t>
            </w:r>
          </w:p>
        </w:tc>
        <w:tc>
          <w:tcPr>
            <w:tcW w:w="6064" w:type="dxa"/>
          </w:tcPr>
          <w:p w14:paraId="3DD3FA4E"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836635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w:t>
            </w:r>
          </w:p>
          <w:p w14:paraId="298EEF9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8ADAB5"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8F543F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43C6DD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1D4F6DA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w:t>
            </w:r>
          </w:p>
          <w:p w14:paraId="0B2FA779"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3E3878B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77BE15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67FBC4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D6730E1"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ACB2B50"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B4 25 00 00 00 00 00 00 00 00 00 00 00 00 00 00 EF FF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F49746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3732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F66646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E96874D" w14:textId="3D8CADE9" w:rsidR="00C2521C" w:rsidRPr="00074B99" w:rsidRDefault="00001AE7" w:rsidP="00001AE7">
            <w:pPr>
              <w:rPr>
                <w:rFonts w:cs="Times New Roman"/>
                <w:color w:val="000000"/>
              </w:rPr>
            </w:pPr>
            <w:r w:rsidRPr="00074B99">
              <w:rPr>
                <w:rFonts w:ascii="Consolas" w:hAnsi="Consolas" w:cs="Consolas"/>
                <w:color w:val="DCDCDC"/>
                <w:kern w:val="0"/>
                <w:sz w:val="19"/>
                <w:szCs w:val="19"/>
                <w:highlight w:val="black"/>
              </w:rPr>
              <w:lastRenderedPageBreak/>
              <w:t xml:space="preserve">        }</w:t>
            </w:r>
            <w:r w:rsidRPr="00074B99">
              <w:rPr>
                <w:rFonts w:ascii="Consolas" w:hAnsi="Consolas" w:cs="Consolas"/>
                <w:color w:val="DCDCDC"/>
                <w:kern w:val="0"/>
                <w:sz w:val="19"/>
                <w:szCs w:val="19"/>
              </w:rPr>
              <w:t xml:space="preserve"> </w:t>
            </w:r>
          </w:p>
        </w:tc>
      </w:tr>
      <w:tr w:rsidR="00C2521C" w:rsidRPr="00074B99" w14:paraId="22F5FABA" w14:textId="77777777" w:rsidTr="00FA1840">
        <w:trPr>
          <w:jc w:val="center"/>
        </w:trPr>
        <w:tc>
          <w:tcPr>
            <w:tcW w:w="2123" w:type="dxa"/>
          </w:tcPr>
          <w:p w14:paraId="23EAACD4" w14:textId="77777777" w:rsidR="00C2521C" w:rsidRPr="00074B99" w:rsidRDefault="00C2521C" w:rsidP="00F87235">
            <w:pPr>
              <w:rPr>
                <w:rFonts w:cs="Times New Roman"/>
                <w:b/>
                <w:i/>
                <w:color w:val="000000"/>
              </w:rPr>
            </w:pPr>
            <w:r w:rsidRPr="00074B99">
              <w:rPr>
                <w:rFonts w:cs="Times New Roman"/>
                <w:b/>
                <w:i/>
                <w:color w:val="000000"/>
              </w:rPr>
              <w:lastRenderedPageBreak/>
              <w:t>Salida</w:t>
            </w:r>
          </w:p>
        </w:tc>
        <w:tc>
          <w:tcPr>
            <w:tcW w:w="6064" w:type="dxa"/>
          </w:tcPr>
          <w:p w14:paraId="7CF4F7C9" w14:textId="0FEC4783" w:rsidR="00C2521C" w:rsidRPr="00074B99" w:rsidRDefault="00C2521C"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w:t>
            </w:r>
            <w:r w:rsidR="00262EC5" w:rsidRPr="00074B99">
              <w:rPr>
                <w:rFonts w:cs="Times New Roman"/>
                <w:i/>
                <w:color w:val="000000"/>
              </w:rPr>
              <w:t>tLocatorFromSample2</w:t>
            </w:r>
          </w:p>
          <w:p w14:paraId="5CD2D1C1" w14:textId="77777777" w:rsidR="00C2521C" w:rsidRPr="00074B99" w:rsidRDefault="00C2521C"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1A07395" wp14:editId="137EF5F2">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74B99" w:rsidRDefault="00C2521C" w:rsidP="00F87235">
            <w:pPr>
              <w:rPr>
                <w:rFonts w:cs="Times New Roman"/>
                <w:color w:val="000000"/>
              </w:rPr>
            </w:pPr>
            <w:r w:rsidRPr="00074B99">
              <w:rPr>
                <w:rFonts w:cs="Times New Roman"/>
                <w:color w:val="000000"/>
              </w:rPr>
              <w:t xml:space="preserve">Duración de la prueba: </w:t>
            </w:r>
            <w:r w:rsidR="00262EC5" w:rsidRPr="00074B99">
              <w:rPr>
                <w:rFonts w:ascii="Consolas" w:hAnsi="Consolas" w:cs="Consolas"/>
                <w:color w:val="F1F1F1"/>
                <w:kern w:val="0"/>
                <w:sz w:val="18"/>
                <w:szCs w:val="18"/>
                <w:highlight w:val="black"/>
              </w:rPr>
              <w:t>0:00:00.1519815</w:t>
            </w:r>
            <w:r w:rsidR="00262EC5" w:rsidRPr="00074B99">
              <w:rPr>
                <w:rFonts w:ascii="Consolas" w:hAnsi="Consolas" w:cs="Consolas"/>
                <w:color w:val="F1F1F1"/>
                <w:kern w:val="0"/>
                <w:sz w:val="18"/>
                <w:szCs w:val="18"/>
              </w:rPr>
              <w:t xml:space="preserve"> </w:t>
            </w:r>
          </w:p>
        </w:tc>
      </w:tr>
    </w:tbl>
    <w:p w14:paraId="4BCAE897" w14:textId="77777777" w:rsidR="00C2521C" w:rsidRPr="00074B99" w:rsidRDefault="00C2521C" w:rsidP="00BE1B5E"/>
    <w:p w14:paraId="101A2491" w14:textId="67A0ED8F" w:rsidR="008C2FFC" w:rsidRPr="00074B99" w:rsidRDefault="008C2FFC" w:rsidP="008C2FFC">
      <w:pPr>
        <w:pStyle w:val="Descripcin"/>
        <w:keepNext/>
      </w:pPr>
      <w:bookmarkStart w:id="417" w:name="_Toc42541459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w:t>
      </w:r>
      <w:r w:rsidR="00AE11C0">
        <w:fldChar w:fldCharType="end"/>
      </w:r>
      <w:r w:rsidRPr="00074B99">
        <w:t xml:space="preserve">. </w:t>
      </w:r>
      <w:r w:rsidRPr="00074B99">
        <w:rPr>
          <w:rFonts w:cs="Times New Roman"/>
          <w:color w:val="000000"/>
        </w:rPr>
        <w:t>TestLocatorFromSample3</w:t>
      </w:r>
      <w:bookmarkEnd w:id="417"/>
    </w:p>
    <w:tbl>
      <w:tblPr>
        <w:tblStyle w:val="Tablaconcuadrcula"/>
        <w:tblW w:w="8187" w:type="dxa"/>
        <w:jc w:val="center"/>
        <w:tblLayout w:type="fixed"/>
        <w:tblLook w:val="04A0" w:firstRow="1" w:lastRow="0" w:firstColumn="1" w:lastColumn="0" w:noHBand="0" w:noVBand="1"/>
      </w:tblPr>
      <w:tblGrid>
        <w:gridCol w:w="2123"/>
        <w:gridCol w:w="6064"/>
      </w:tblGrid>
      <w:tr w:rsidR="00825CB3" w:rsidRPr="0068692C" w14:paraId="11A66ADD" w14:textId="77777777" w:rsidTr="00FA1840">
        <w:trPr>
          <w:jc w:val="center"/>
        </w:trPr>
        <w:tc>
          <w:tcPr>
            <w:tcW w:w="8187" w:type="dxa"/>
            <w:gridSpan w:val="2"/>
          </w:tcPr>
          <w:p w14:paraId="45AAC134" w14:textId="77777777" w:rsidR="00825CB3" w:rsidRPr="00074B99" w:rsidRDefault="00825CB3" w:rsidP="00F87235">
            <w:pPr>
              <w:rPr>
                <w:rFonts w:cs="Times New Roman"/>
                <w:b/>
                <w:color w:val="000000"/>
                <w:lang w:val="en-GB"/>
              </w:rPr>
            </w:pPr>
            <w:r w:rsidRPr="00074B99">
              <w:rPr>
                <w:rFonts w:cs="Times New Roman"/>
                <w:b/>
                <w:color w:val="000000"/>
                <w:lang w:val="en-GB"/>
              </w:rPr>
              <w:t>Llamada:</w:t>
            </w:r>
          </w:p>
          <w:p w14:paraId="42C2CD45" w14:textId="77777777" w:rsidR="00825CB3" w:rsidRPr="00074B99" w:rsidRDefault="00825CB3"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649A0B0" w14:textId="77777777" w:rsidR="00825CB3" w:rsidRPr="00074B99" w:rsidRDefault="00825CB3"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25CB3" w:rsidRPr="00074B99" w14:paraId="678CE2B7" w14:textId="77777777" w:rsidTr="00FA1840">
        <w:trPr>
          <w:jc w:val="center"/>
        </w:trPr>
        <w:tc>
          <w:tcPr>
            <w:tcW w:w="2123" w:type="dxa"/>
          </w:tcPr>
          <w:p w14:paraId="385E5B7B" w14:textId="77777777" w:rsidR="00825CB3" w:rsidRPr="00074B99" w:rsidRDefault="00825CB3" w:rsidP="00F87235">
            <w:pPr>
              <w:rPr>
                <w:rFonts w:cs="Times New Roman"/>
                <w:b/>
                <w:i/>
                <w:color w:val="000000"/>
              </w:rPr>
            </w:pPr>
            <w:r w:rsidRPr="00074B99">
              <w:rPr>
                <w:rFonts w:cs="Times New Roman"/>
                <w:b/>
                <w:i/>
                <w:color w:val="000000"/>
              </w:rPr>
              <w:t>Descripción</w:t>
            </w:r>
          </w:p>
        </w:tc>
        <w:tc>
          <w:tcPr>
            <w:tcW w:w="6064" w:type="dxa"/>
          </w:tcPr>
          <w:p w14:paraId="16E84432" w14:textId="77777777" w:rsidR="00825CB3" w:rsidRPr="00074B99" w:rsidRDefault="00825CB3"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25CB3" w:rsidRPr="00074B99" w14:paraId="64E19FE5" w14:textId="77777777" w:rsidTr="00FA1840">
        <w:trPr>
          <w:jc w:val="center"/>
        </w:trPr>
        <w:tc>
          <w:tcPr>
            <w:tcW w:w="2123" w:type="dxa"/>
          </w:tcPr>
          <w:p w14:paraId="22E27B4C" w14:textId="77777777" w:rsidR="00825CB3" w:rsidRPr="00074B99" w:rsidRDefault="00825CB3" w:rsidP="00F87235">
            <w:pPr>
              <w:rPr>
                <w:rFonts w:cs="Times New Roman"/>
                <w:b/>
                <w:i/>
                <w:color w:val="000000"/>
              </w:rPr>
            </w:pPr>
            <w:r w:rsidRPr="00074B99">
              <w:rPr>
                <w:rFonts w:cs="Times New Roman"/>
                <w:b/>
                <w:i/>
                <w:color w:val="000000"/>
              </w:rPr>
              <w:t>Entrada</w:t>
            </w:r>
          </w:p>
        </w:tc>
        <w:tc>
          <w:tcPr>
            <w:tcW w:w="6064" w:type="dxa"/>
          </w:tcPr>
          <w:p w14:paraId="65A0CCE7" w14:textId="77777777" w:rsidR="00825CB3" w:rsidRPr="00074B99" w:rsidRDefault="00825CB3"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25CB3" w:rsidRPr="00074B99" w14:paraId="01356F3E" w14:textId="77777777" w:rsidTr="00FA1840">
        <w:trPr>
          <w:jc w:val="center"/>
        </w:trPr>
        <w:tc>
          <w:tcPr>
            <w:tcW w:w="2123" w:type="dxa"/>
          </w:tcPr>
          <w:p w14:paraId="3EBFF633" w14:textId="77777777" w:rsidR="00825CB3" w:rsidRPr="00074B99" w:rsidRDefault="00825CB3" w:rsidP="00F87235">
            <w:pPr>
              <w:rPr>
                <w:rFonts w:cs="Times New Roman"/>
                <w:b/>
                <w:i/>
                <w:color w:val="000000"/>
              </w:rPr>
            </w:pPr>
            <w:r w:rsidRPr="00074B99">
              <w:rPr>
                <w:rFonts w:cs="Times New Roman"/>
                <w:b/>
                <w:i/>
                <w:color w:val="000000"/>
              </w:rPr>
              <w:t>Referencia</w:t>
            </w:r>
          </w:p>
        </w:tc>
        <w:tc>
          <w:tcPr>
            <w:tcW w:w="6064" w:type="dxa"/>
          </w:tcPr>
          <w:p w14:paraId="6554CC7B" w14:textId="77777777" w:rsidR="00825CB3" w:rsidRPr="00074B99" w:rsidRDefault="00825CB3" w:rsidP="00F87235">
            <w:pPr>
              <w:rPr>
                <w:rFonts w:cs="Times New Roman"/>
                <w:color w:val="000000"/>
              </w:rPr>
            </w:pPr>
          </w:p>
        </w:tc>
      </w:tr>
      <w:tr w:rsidR="00825CB3" w:rsidRPr="00074B99" w14:paraId="3FE02799" w14:textId="77777777" w:rsidTr="00FA1840">
        <w:trPr>
          <w:jc w:val="center"/>
        </w:trPr>
        <w:tc>
          <w:tcPr>
            <w:tcW w:w="2123" w:type="dxa"/>
          </w:tcPr>
          <w:p w14:paraId="79F947DB" w14:textId="77777777" w:rsidR="00825CB3" w:rsidRPr="00074B99" w:rsidRDefault="00825CB3" w:rsidP="00F87235">
            <w:pPr>
              <w:rPr>
                <w:rFonts w:cs="Times New Roman"/>
                <w:b/>
                <w:i/>
                <w:color w:val="000000"/>
              </w:rPr>
            </w:pPr>
            <w:r w:rsidRPr="00074B99">
              <w:rPr>
                <w:rFonts w:cs="Times New Roman"/>
                <w:b/>
                <w:i/>
                <w:color w:val="000000"/>
              </w:rPr>
              <w:t>Código</w:t>
            </w:r>
          </w:p>
        </w:tc>
        <w:tc>
          <w:tcPr>
            <w:tcW w:w="6064" w:type="dxa"/>
          </w:tcPr>
          <w:p w14:paraId="69669294"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F121FE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w:t>
            </w:r>
          </w:p>
          <w:p w14:paraId="155F404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31CFB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BF9825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E0ABAB9"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3CAA17A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w:t>
            </w:r>
          </w:p>
          <w:p w14:paraId="6459862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97D74D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CF9408A"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12DCA7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4BC48DD"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16440AC6"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39 30 00 00 00 00 00 00 00 00 00 00 00 00 00 00 7F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B5E02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08583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4D059270"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5963E49" w14:textId="69CFA4BB" w:rsidR="00825CB3" w:rsidRPr="00074B99" w:rsidRDefault="00825CB3" w:rsidP="00825CB3">
            <w:pPr>
              <w:rPr>
                <w:rFonts w:cs="Times New Roman"/>
                <w:color w:val="000000"/>
              </w:rPr>
            </w:pPr>
            <w:r w:rsidRPr="00074B99">
              <w:rPr>
                <w:rFonts w:ascii="Consolas" w:hAnsi="Consolas" w:cs="Consolas"/>
                <w:color w:val="DCDCDC"/>
                <w:kern w:val="0"/>
                <w:sz w:val="19"/>
                <w:szCs w:val="19"/>
                <w:highlight w:val="black"/>
              </w:rPr>
              <w:t xml:space="preserve">        }</w:t>
            </w:r>
          </w:p>
        </w:tc>
      </w:tr>
      <w:tr w:rsidR="00825CB3" w:rsidRPr="00074B99" w14:paraId="5C43D413" w14:textId="77777777" w:rsidTr="00FA1840">
        <w:trPr>
          <w:jc w:val="center"/>
        </w:trPr>
        <w:tc>
          <w:tcPr>
            <w:tcW w:w="2123" w:type="dxa"/>
          </w:tcPr>
          <w:p w14:paraId="155BF173" w14:textId="77777777" w:rsidR="00825CB3" w:rsidRPr="00074B99" w:rsidRDefault="00825CB3" w:rsidP="00F87235">
            <w:pPr>
              <w:rPr>
                <w:rFonts w:cs="Times New Roman"/>
                <w:b/>
                <w:i/>
                <w:color w:val="000000"/>
              </w:rPr>
            </w:pPr>
            <w:r w:rsidRPr="00074B99">
              <w:rPr>
                <w:rFonts w:cs="Times New Roman"/>
                <w:b/>
                <w:i/>
                <w:color w:val="000000"/>
              </w:rPr>
              <w:t>Salida</w:t>
            </w:r>
          </w:p>
        </w:tc>
        <w:tc>
          <w:tcPr>
            <w:tcW w:w="6064" w:type="dxa"/>
          </w:tcPr>
          <w:p w14:paraId="034A8C97" w14:textId="4B60A93E" w:rsidR="00825CB3" w:rsidRPr="00074B99" w:rsidRDefault="00825CB3"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TestLocatorFromSample3</w:t>
            </w:r>
          </w:p>
          <w:p w14:paraId="5E003F17" w14:textId="77777777" w:rsidR="00825CB3" w:rsidRPr="00074B99" w:rsidRDefault="00825CB3"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12BC581" wp14:editId="7744AF37">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74B99" w:rsidRDefault="00825CB3"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0:00:00.1650963</w:t>
            </w:r>
            <w:r w:rsidRPr="00074B99">
              <w:rPr>
                <w:rFonts w:ascii="Consolas" w:hAnsi="Consolas" w:cs="Consolas"/>
                <w:color w:val="F1F1F1"/>
                <w:kern w:val="0"/>
                <w:sz w:val="18"/>
                <w:szCs w:val="18"/>
              </w:rPr>
              <w:t xml:space="preserve"> </w:t>
            </w:r>
          </w:p>
        </w:tc>
      </w:tr>
    </w:tbl>
    <w:p w14:paraId="39AD3A85" w14:textId="77777777" w:rsidR="00825CB3" w:rsidRPr="00074B99" w:rsidRDefault="00825CB3" w:rsidP="00BE1B5E"/>
    <w:p w14:paraId="41F691CB" w14:textId="33E2C8E2" w:rsidR="008C2FFC" w:rsidRPr="00074B99" w:rsidRDefault="008C2FFC" w:rsidP="008C2FFC">
      <w:pPr>
        <w:pStyle w:val="Descripcin"/>
        <w:keepNext/>
      </w:pPr>
      <w:bookmarkStart w:id="418" w:name="_Toc42541459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w:t>
      </w:r>
      <w:r w:rsidR="00AE11C0">
        <w:fldChar w:fldCharType="end"/>
      </w:r>
      <w:r w:rsidRPr="00074B99">
        <w:t xml:space="preserve">. </w:t>
      </w:r>
      <w:r w:rsidRPr="00074B99">
        <w:rPr>
          <w:rFonts w:cs="Times New Roman"/>
          <w:color w:val="000000"/>
        </w:rPr>
        <w:t>TestLocatorIpV4PL_CDR_BE</w:t>
      </w:r>
      <w:bookmarkEnd w:id="418"/>
    </w:p>
    <w:tbl>
      <w:tblPr>
        <w:tblStyle w:val="Tablaconcuadrcula"/>
        <w:tblW w:w="8187" w:type="dxa"/>
        <w:jc w:val="center"/>
        <w:tblLayout w:type="fixed"/>
        <w:tblLook w:val="04A0" w:firstRow="1" w:lastRow="0" w:firstColumn="1" w:lastColumn="0" w:noHBand="0" w:noVBand="1"/>
      </w:tblPr>
      <w:tblGrid>
        <w:gridCol w:w="2123"/>
        <w:gridCol w:w="6064"/>
      </w:tblGrid>
      <w:tr w:rsidR="00C11768" w:rsidRPr="0068692C" w14:paraId="72D7FD65" w14:textId="77777777" w:rsidTr="00FA1840">
        <w:trPr>
          <w:jc w:val="center"/>
        </w:trPr>
        <w:tc>
          <w:tcPr>
            <w:tcW w:w="8187" w:type="dxa"/>
            <w:gridSpan w:val="2"/>
          </w:tcPr>
          <w:p w14:paraId="53DFAF7B" w14:textId="77777777" w:rsidR="00C11768" w:rsidRPr="00074B99" w:rsidRDefault="00C11768" w:rsidP="00F87235">
            <w:pPr>
              <w:rPr>
                <w:rFonts w:cs="Times New Roman"/>
                <w:b/>
                <w:color w:val="000000"/>
                <w:lang w:val="en-GB"/>
              </w:rPr>
            </w:pPr>
            <w:r w:rsidRPr="00074B99">
              <w:rPr>
                <w:rFonts w:cs="Times New Roman"/>
                <w:b/>
                <w:color w:val="000000"/>
                <w:lang w:val="en-GB"/>
              </w:rPr>
              <w:t>Llamada:</w:t>
            </w:r>
          </w:p>
          <w:p w14:paraId="475BF6B9" w14:textId="77777777" w:rsidR="00C11768" w:rsidRPr="00074B99" w:rsidRDefault="00C11768"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E14E668" w14:textId="77777777" w:rsidR="00C11768" w:rsidRPr="00074B99" w:rsidRDefault="00C11768"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11768" w:rsidRPr="00074B99" w14:paraId="46B456F8" w14:textId="77777777" w:rsidTr="00FA1840">
        <w:trPr>
          <w:jc w:val="center"/>
        </w:trPr>
        <w:tc>
          <w:tcPr>
            <w:tcW w:w="2123" w:type="dxa"/>
          </w:tcPr>
          <w:p w14:paraId="6320EED2" w14:textId="77777777" w:rsidR="00C11768" w:rsidRPr="00074B99" w:rsidRDefault="00C11768" w:rsidP="00F87235">
            <w:pPr>
              <w:rPr>
                <w:rFonts w:cs="Times New Roman"/>
                <w:b/>
                <w:i/>
                <w:color w:val="000000"/>
              </w:rPr>
            </w:pPr>
            <w:r w:rsidRPr="00074B99">
              <w:rPr>
                <w:rFonts w:cs="Times New Roman"/>
                <w:b/>
                <w:i/>
                <w:color w:val="000000"/>
              </w:rPr>
              <w:lastRenderedPageBreak/>
              <w:t>Descripción</w:t>
            </w:r>
          </w:p>
        </w:tc>
        <w:tc>
          <w:tcPr>
            <w:tcW w:w="6064" w:type="dxa"/>
          </w:tcPr>
          <w:p w14:paraId="0176D41F" w14:textId="181DC680" w:rsidR="00C11768" w:rsidRPr="00074B99" w:rsidRDefault="00C11768" w:rsidP="00F87235">
            <w:pPr>
              <w:rPr>
                <w:rFonts w:cs="Times New Roman"/>
                <w:color w:val="000000"/>
              </w:rPr>
            </w:pPr>
            <w:r w:rsidRPr="00074B99">
              <w:rPr>
                <w:rFonts w:cs="Times New Roman"/>
                <w:color w:val="000000"/>
              </w:rPr>
              <w:t xml:space="preserve">En esta prueba se verifica el </w:t>
            </w:r>
            <w:r w:rsidR="00D000B3" w:rsidRPr="00074B99">
              <w:rPr>
                <w:rFonts w:cs="Times New Roman"/>
                <w:i/>
                <w:color w:val="000000"/>
              </w:rPr>
              <w:t>ClassWith</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11768" w:rsidRPr="00074B99" w14:paraId="6FB15FE4" w14:textId="77777777" w:rsidTr="00FA1840">
        <w:trPr>
          <w:jc w:val="center"/>
        </w:trPr>
        <w:tc>
          <w:tcPr>
            <w:tcW w:w="2123" w:type="dxa"/>
          </w:tcPr>
          <w:p w14:paraId="0F793A4B" w14:textId="77777777" w:rsidR="00C11768" w:rsidRPr="00074B99" w:rsidRDefault="00C11768" w:rsidP="00F87235">
            <w:pPr>
              <w:rPr>
                <w:rFonts w:cs="Times New Roman"/>
                <w:b/>
                <w:i/>
                <w:color w:val="000000"/>
              </w:rPr>
            </w:pPr>
            <w:r w:rsidRPr="00074B99">
              <w:rPr>
                <w:rFonts w:cs="Times New Roman"/>
                <w:b/>
                <w:i/>
                <w:color w:val="000000"/>
              </w:rPr>
              <w:t>Entrada</w:t>
            </w:r>
          </w:p>
        </w:tc>
        <w:tc>
          <w:tcPr>
            <w:tcW w:w="6064" w:type="dxa"/>
          </w:tcPr>
          <w:p w14:paraId="38BE1827" w14:textId="77777777" w:rsidR="00C11768" w:rsidRPr="00074B99" w:rsidRDefault="00C11768"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11768" w:rsidRPr="00074B99" w14:paraId="59E07223" w14:textId="77777777" w:rsidTr="00FA1840">
        <w:trPr>
          <w:jc w:val="center"/>
        </w:trPr>
        <w:tc>
          <w:tcPr>
            <w:tcW w:w="2123" w:type="dxa"/>
          </w:tcPr>
          <w:p w14:paraId="02B891DD" w14:textId="77777777" w:rsidR="00C11768" w:rsidRPr="00074B99" w:rsidRDefault="00C11768" w:rsidP="00F87235">
            <w:pPr>
              <w:rPr>
                <w:rFonts w:cs="Times New Roman"/>
                <w:b/>
                <w:i/>
                <w:color w:val="000000"/>
              </w:rPr>
            </w:pPr>
            <w:r w:rsidRPr="00074B99">
              <w:rPr>
                <w:rFonts w:cs="Times New Roman"/>
                <w:b/>
                <w:i/>
                <w:color w:val="000000"/>
              </w:rPr>
              <w:t>Referencia</w:t>
            </w:r>
          </w:p>
        </w:tc>
        <w:tc>
          <w:tcPr>
            <w:tcW w:w="6064" w:type="dxa"/>
          </w:tcPr>
          <w:p w14:paraId="7DC06B47" w14:textId="77777777" w:rsidR="00C11768" w:rsidRPr="00074B99" w:rsidRDefault="00C11768" w:rsidP="00F87235">
            <w:pPr>
              <w:rPr>
                <w:rFonts w:cs="Times New Roman"/>
                <w:color w:val="000000"/>
              </w:rPr>
            </w:pPr>
          </w:p>
        </w:tc>
      </w:tr>
      <w:tr w:rsidR="00C11768" w:rsidRPr="00074B99" w14:paraId="010801DF" w14:textId="77777777" w:rsidTr="00FA1840">
        <w:trPr>
          <w:jc w:val="center"/>
        </w:trPr>
        <w:tc>
          <w:tcPr>
            <w:tcW w:w="2123" w:type="dxa"/>
          </w:tcPr>
          <w:p w14:paraId="1287967D" w14:textId="77777777" w:rsidR="00C11768" w:rsidRPr="00074B99" w:rsidRDefault="00C11768" w:rsidP="00F87235">
            <w:pPr>
              <w:rPr>
                <w:rFonts w:cs="Times New Roman"/>
                <w:b/>
                <w:i/>
                <w:color w:val="000000"/>
              </w:rPr>
            </w:pPr>
            <w:r w:rsidRPr="00074B99">
              <w:rPr>
                <w:rFonts w:cs="Times New Roman"/>
                <w:b/>
                <w:i/>
                <w:color w:val="000000"/>
              </w:rPr>
              <w:t>Código</w:t>
            </w:r>
          </w:p>
        </w:tc>
        <w:tc>
          <w:tcPr>
            <w:tcW w:w="6064" w:type="dxa"/>
          </w:tcPr>
          <w:p w14:paraId="2545469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DB16A23"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TestLocatorIpV4PL_CDR__BE()</w:t>
            </w:r>
          </w:p>
          <w:p w14:paraId="4A41C0C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78D096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58AD9079"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58C61A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458BFD05"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676741F"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95191CB"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952EBF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D34418C"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35C46"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19B796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01 00 00 0A 8C 00 00 00 00 00 00 00 00 00 00 00 00 0A 14 1E 28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31CAC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E19B21A"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6AD28B4D"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16A98961" w14:textId="2A36EC8E" w:rsidR="00C11768" w:rsidRPr="00074B99" w:rsidRDefault="00D000B3" w:rsidP="00D000B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11768" w:rsidRPr="00074B99" w14:paraId="7752A9AB" w14:textId="77777777" w:rsidTr="00FA1840">
        <w:trPr>
          <w:jc w:val="center"/>
        </w:trPr>
        <w:tc>
          <w:tcPr>
            <w:tcW w:w="2123" w:type="dxa"/>
          </w:tcPr>
          <w:p w14:paraId="2B3C71E6" w14:textId="77777777" w:rsidR="00C11768" w:rsidRPr="00074B99" w:rsidRDefault="00C11768" w:rsidP="00F87235">
            <w:pPr>
              <w:rPr>
                <w:rFonts w:cs="Times New Roman"/>
                <w:b/>
                <w:i/>
                <w:color w:val="000000"/>
              </w:rPr>
            </w:pPr>
            <w:r w:rsidRPr="00074B99">
              <w:rPr>
                <w:rFonts w:cs="Times New Roman"/>
                <w:b/>
                <w:i/>
                <w:color w:val="000000"/>
              </w:rPr>
              <w:t>Salida</w:t>
            </w:r>
          </w:p>
        </w:tc>
        <w:tc>
          <w:tcPr>
            <w:tcW w:w="6064" w:type="dxa"/>
          </w:tcPr>
          <w:p w14:paraId="48EA4CA3" w14:textId="226C0F89" w:rsidR="00C11768" w:rsidRPr="00074B99" w:rsidRDefault="00C11768"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D000B3" w:rsidRPr="00074B99">
              <w:rPr>
                <w:rFonts w:cs="Times New Roman"/>
                <w:i/>
                <w:color w:val="000000"/>
              </w:rPr>
              <w:t>IpV4PL_CDR_BE</w:t>
            </w:r>
          </w:p>
          <w:p w14:paraId="5F8AE483" w14:textId="77777777" w:rsidR="00C11768" w:rsidRPr="00074B99" w:rsidRDefault="00C11768"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43EBD9" wp14:editId="7DBBBEDE">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74B99" w:rsidRDefault="00C11768" w:rsidP="00F87235">
            <w:pPr>
              <w:rPr>
                <w:rFonts w:cs="Times New Roman"/>
                <w:color w:val="000000"/>
              </w:rPr>
            </w:pPr>
            <w:r w:rsidRPr="00074B99">
              <w:rPr>
                <w:rFonts w:cs="Times New Roman"/>
                <w:color w:val="000000"/>
              </w:rPr>
              <w:t xml:space="preserve">Duración de la prueba: </w:t>
            </w:r>
            <w:r w:rsidR="00D000B3" w:rsidRPr="00074B99">
              <w:rPr>
                <w:rFonts w:ascii="Consolas" w:hAnsi="Consolas" w:cs="Consolas"/>
                <w:color w:val="F1F1F1"/>
                <w:kern w:val="0"/>
                <w:sz w:val="18"/>
                <w:szCs w:val="18"/>
                <w:highlight w:val="black"/>
              </w:rPr>
              <w:t>0:00:00.1744933</w:t>
            </w:r>
            <w:r w:rsidR="00D000B3" w:rsidRPr="00074B99">
              <w:rPr>
                <w:rFonts w:ascii="Consolas" w:hAnsi="Consolas" w:cs="Consolas"/>
                <w:color w:val="F1F1F1"/>
                <w:kern w:val="0"/>
                <w:sz w:val="18"/>
                <w:szCs w:val="18"/>
              </w:rPr>
              <w:t xml:space="preserve"> </w:t>
            </w:r>
          </w:p>
        </w:tc>
      </w:tr>
    </w:tbl>
    <w:p w14:paraId="2AAD4292" w14:textId="77777777" w:rsidR="00C11768" w:rsidRPr="00074B99" w:rsidRDefault="00C11768" w:rsidP="00BE1B5E"/>
    <w:p w14:paraId="6B298B1B" w14:textId="6EF9312F" w:rsidR="008C2FFC" w:rsidRPr="00074B99" w:rsidRDefault="008C2FFC" w:rsidP="008C2FFC">
      <w:pPr>
        <w:pStyle w:val="Descripcin"/>
        <w:keepNext/>
      </w:pPr>
      <w:bookmarkStart w:id="419" w:name="_Toc42541459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w:t>
      </w:r>
      <w:r w:rsidR="00AE11C0">
        <w:fldChar w:fldCharType="end"/>
      </w:r>
      <w:r w:rsidRPr="00074B99">
        <w:t xml:space="preserve">. </w:t>
      </w:r>
      <w:r w:rsidRPr="00074B99">
        <w:rPr>
          <w:rFonts w:cs="Times New Roman"/>
          <w:color w:val="000000"/>
        </w:rPr>
        <w:t>TestLocatorIpV4PL_CDR_LE</w:t>
      </w:r>
      <w:bookmarkEnd w:id="419"/>
    </w:p>
    <w:tbl>
      <w:tblPr>
        <w:tblStyle w:val="Tablaconcuadrcula"/>
        <w:tblW w:w="8187" w:type="dxa"/>
        <w:jc w:val="center"/>
        <w:tblLayout w:type="fixed"/>
        <w:tblLook w:val="04A0" w:firstRow="1" w:lastRow="0" w:firstColumn="1" w:lastColumn="0" w:noHBand="0" w:noVBand="1"/>
      </w:tblPr>
      <w:tblGrid>
        <w:gridCol w:w="2123"/>
        <w:gridCol w:w="6064"/>
      </w:tblGrid>
      <w:tr w:rsidR="000857DB" w:rsidRPr="0068692C" w14:paraId="35D6A1C0" w14:textId="77777777" w:rsidTr="00FA1840">
        <w:trPr>
          <w:jc w:val="center"/>
        </w:trPr>
        <w:tc>
          <w:tcPr>
            <w:tcW w:w="8187" w:type="dxa"/>
            <w:gridSpan w:val="2"/>
          </w:tcPr>
          <w:p w14:paraId="6851997D" w14:textId="77777777" w:rsidR="000857DB" w:rsidRPr="00074B99" w:rsidRDefault="000857DB" w:rsidP="00F87235">
            <w:pPr>
              <w:rPr>
                <w:rFonts w:cs="Times New Roman"/>
                <w:b/>
                <w:color w:val="000000"/>
                <w:lang w:val="en-GB"/>
              </w:rPr>
            </w:pPr>
            <w:r w:rsidRPr="00074B99">
              <w:rPr>
                <w:rFonts w:cs="Times New Roman"/>
                <w:b/>
                <w:color w:val="000000"/>
                <w:lang w:val="en-GB"/>
              </w:rPr>
              <w:t>Llamada:</w:t>
            </w:r>
          </w:p>
          <w:p w14:paraId="1D7A4959" w14:textId="77777777" w:rsidR="000857DB" w:rsidRPr="00074B99" w:rsidRDefault="000857DB"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5C9540" w14:textId="77777777" w:rsidR="000857DB" w:rsidRPr="00074B99" w:rsidRDefault="000857DB"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857DB" w:rsidRPr="00074B99" w14:paraId="33C2886E" w14:textId="77777777" w:rsidTr="00FA1840">
        <w:trPr>
          <w:jc w:val="center"/>
        </w:trPr>
        <w:tc>
          <w:tcPr>
            <w:tcW w:w="2123" w:type="dxa"/>
          </w:tcPr>
          <w:p w14:paraId="06081301" w14:textId="77777777" w:rsidR="000857DB" w:rsidRPr="00074B99" w:rsidRDefault="000857DB" w:rsidP="00F87235">
            <w:pPr>
              <w:rPr>
                <w:rFonts w:cs="Times New Roman"/>
                <w:b/>
                <w:i/>
                <w:color w:val="000000"/>
              </w:rPr>
            </w:pPr>
            <w:r w:rsidRPr="00074B99">
              <w:rPr>
                <w:rFonts w:cs="Times New Roman"/>
                <w:b/>
                <w:i/>
                <w:color w:val="000000"/>
              </w:rPr>
              <w:t>Descripción</w:t>
            </w:r>
          </w:p>
        </w:tc>
        <w:tc>
          <w:tcPr>
            <w:tcW w:w="6064" w:type="dxa"/>
          </w:tcPr>
          <w:p w14:paraId="7ECDAF14" w14:textId="77777777" w:rsidR="000857DB" w:rsidRPr="00074B99" w:rsidRDefault="000857DB"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857DB" w:rsidRPr="00074B99" w14:paraId="68A446A9" w14:textId="77777777" w:rsidTr="00FA1840">
        <w:trPr>
          <w:jc w:val="center"/>
        </w:trPr>
        <w:tc>
          <w:tcPr>
            <w:tcW w:w="2123" w:type="dxa"/>
          </w:tcPr>
          <w:p w14:paraId="48F8A8AC" w14:textId="77777777" w:rsidR="000857DB" w:rsidRPr="00074B99" w:rsidRDefault="000857DB" w:rsidP="00F87235">
            <w:pPr>
              <w:rPr>
                <w:rFonts w:cs="Times New Roman"/>
                <w:b/>
                <w:i/>
                <w:color w:val="000000"/>
              </w:rPr>
            </w:pPr>
            <w:r w:rsidRPr="00074B99">
              <w:rPr>
                <w:rFonts w:cs="Times New Roman"/>
                <w:b/>
                <w:i/>
                <w:color w:val="000000"/>
              </w:rPr>
              <w:t>Entrada</w:t>
            </w:r>
          </w:p>
        </w:tc>
        <w:tc>
          <w:tcPr>
            <w:tcW w:w="6064" w:type="dxa"/>
          </w:tcPr>
          <w:p w14:paraId="066B979E" w14:textId="77777777" w:rsidR="000857DB" w:rsidRPr="00074B99" w:rsidRDefault="000857DB"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857DB" w:rsidRPr="00074B99" w14:paraId="64B6842C" w14:textId="77777777" w:rsidTr="00FA1840">
        <w:trPr>
          <w:jc w:val="center"/>
        </w:trPr>
        <w:tc>
          <w:tcPr>
            <w:tcW w:w="2123" w:type="dxa"/>
          </w:tcPr>
          <w:p w14:paraId="0137BF6E" w14:textId="77777777" w:rsidR="000857DB" w:rsidRPr="00074B99" w:rsidRDefault="000857DB" w:rsidP="00F87235">
            <w:pPr>
              <w:rPr>
                <w:rFonts w:cs="Times New Roman"/>
                <w:b/>
                <w:i/>
                <w:color w:val="000000"/>
              </w:rPr>
            </w:pPr>
            <w:r w:rsidRPr="00074B99">
              <w:rPr>
                <w:rFonts w:cs="Times New Roman"/>
                <w:b/>
                <w:i/>
                <w:color w:val="000000"/>
              </w:rPr>
              <w:t>Referencia</w:t>
            </w:r>
          </w:p>
        </w:tc>
        <w:tc>
          <w:tcPr>
            <w:tcW w:w="6064" w:type="dxa"/>
          </w:tcPr>
          <w:p w14:paraId="52B78001" w14:textId="77777777" w:rsidR="000857DB" w:rsidRPr="00074B99" w:rsidRDefault="000857DB" w:rsidP="00F87235">
            <w:pPr>
              <w:rPr>
                <w:rFonts w:cs="Times New Roman"/>
                <w:color w:val="000000"/>
              </w:rPr>
            </w:pPr>
          </w:p>
        </w:tc>
      </w:tr>
      <w:tr w:rsidR="000857DB" w:rsidRPr="00074B99" w14:paraId="1143CEBE" w14:textId="77777777" w:rsidTr="00FA1840">
        <w:trPr>
          <w:jc w:val="center"/>
        </w:trPr>
        <w:tc>
          <w:tcPr>
            <w:tcW w:w="2123" w:type="dxa"/>
          </w:tcPr>
          <w:p w14:paraId="48F9812C" w14:textId="77777777" w:rsidR="000857DB" w:rsidRPr="00074B99" w:rsidRDefault="000857DB" w:rsidP="00F87235">
            <w:pPr>
              <w:rPr>
                <w:rFonts w:cs="Times New Roman"/>
                <w:b/>
                <w:i/>
                <w:color w:val="000000"/>
              </w:rPr>
            </w:pPr>
            <w:r w:rsidRPr="00074B99">
              <w:rPr>
                <w:rFonts w:cs="Times New Roman"/>
                <w:b/>
                <w:i/>
                <w:color w:val="000000"/>
              </w:rPr>
              <w:t>Código</w:t>
            </w:r>
          </w:p>
        </w:tc>
        <w:tc>
          <w:tcPr>
            <w:tcW w:w="6064" w:type="dxa"/>
          </w:tcPr>
          <w:p w14:paraId="2DD90F5D"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B2F320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TestLocatorIpV4PL_CDR_LE()</w:t>
            </w:r>
          </w:p>
          <w:p w14:paraId="5CA04A08"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lang w:val="fr-FR"/>
              </w:rPr>
              <w:t>{</w:t>
            </w:r>
          </w:p>
          <w:p w14:paraId="0C44F3F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4C511E01"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F8F82F"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10560B8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004F57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9498B4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57113B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E0DFCB2"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3E865"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4017393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8C 0A 00 00 00 00 00 00 00 00 00 00 00 00 00 00 0A 14 1E 28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5FADA9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3A14E2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2E4083A4"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2E4DECB" w14:textId="7C06F102" w:rsidR="000857DB" w:rsidRPr="00074B99" w:rsidRDefault="000857DB" w:rsidP="000857D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857DB" w:rsidRPr="00074B99" w14:paraId="0E68980C" w14:textId="77777777" w:rsidTr="00FA1840">
        <w:trPr>
          <w:jc w:val="center"/>
        </w:trPr>
        <w:tc>
          <w:tcPr>
            <w:tcW w:w="2123" w:type="dxa"/>
          </w:tcPr>
          <w:p w14:paraId="715EFCF4" w14:textId="77777777" w:rsidR="000857DB" w:rsidRPr="00074B99" w:rsidRDefault="000857DB" w:rsidP="00F87235">
            <w:pPr>
              <w:rPr>
                <w:rFonts w:cs="Times New Roman"/>
                <w:b/>
                <w:i/>
                <w:color w:val="000000"/>
              </w:rPr>
            </w:pPr>
            <w:r w:rsidRPr="00074B99">
              <w:rPr>
                <w:rFonts w:cs="Times New Roman"/>
                <w:b/>
                <w:i/>
                <w:color w:val="000000"/>
              </w:rPr>
              <w:lastRenderedPageBreak/>
              <w:t>Salida</w:t>
            </w:r>
          </w:p>
        </w:tc>
        <w:tc>
          <w:tcPr>
            <w:tcW w:w="6064" w:type="dxa"/>
          </w:tcPr>
          <w:p w14:paraId="641B03BD" w14:textId="3731E248" w:rsidR="000857DB" w:rsidRPr="00074B99" w:rsidRDefault="000857DB"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TestLocatorIpV4PL_CDR_LE</w:t>
            </w:r>
          </w:p>
          <w:p w14:paraId="7B6B6776" w14:textId="77777777" w:rsidR="000857DB" w:rsidRPr="00074B99" w:rsidRDefault="000857DB"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D9DAE2B" wp14:editId="052F8F1A">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74B99" w:rsidRDefault="000857DB"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0:00:00.1634546</w:t>
            </w:r>
            <w:r w:rsidRPr="00074B99">
              <w:rPr>
                <w:rFonts w:ascii="Consolas" w:hAnsi="Consolas" w:cs="Consolas"/>
                <w:color w:val="F1F1F1"/>
                <w:kern w:val="0"/>
                <w:sz w:val="18"/>
                <w:szCs w:val="18"/>
              </w:rPr>
              <w:t xml:space="preserve"> </w:t>
            </w:r>
          </w:p>
        </w:tc>
      </w:tr>
    </w:tbl>
    <w:p w14:paraId="08FCE108" w14:textId="77777777" w:rsidR="000857DB" w:rsidRPr="00074B99" w:rsidRDefault="000857DB" w:rsidP="00BE1B5E"/>
    <w:p w14:paraId="1FC051A3" w14:textId="4B50160D" w:rsidR="008C2FFC" w:rsidRPr="00074B99" w:rsidRDefault="008C2FFC" w:rsidP="008C2FFC">
      <w:pPr>
        <w:pStyle w:val="Descripcin"/>
        <w:keepNext/>
      </w:pPr>
      <w:bookmarkStart w:id="420" w:name="_Toc42541459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w:t>
      </w:r>
      <w:r w:rsidR="00AE11C0">
        <w:fldChar w:fldCharType="end"/>
      </w:r>
      <w:r w:rsidRPr="00074B99">
        <w:t xml:space="preserve">. </w:t>
      </w:r>
      <w:r w:rsidRPr="00074B99">
        <w:rPr>
          <w:rFonts w:cs="Times New Roman"/>
          <w:color w:val="000000"/>
        </w:rPr>
        <w:t>TestLocatorIpV6PL_CDR_BE</w:t>
      </w:r>
      <w:bookmarkEnd w:id="420"/>
    </w:p>
    <w:tbl>
      <w:tblPr>
        <w:tblStyle w:val="Tablaconcuadrcula"/>
        <w:tblW w:w="8187" w:type="dxa"/>
        <w:jc w:val="center"/>
        <w:tblLayout w:type="fixed"/>
        <w:tblLook w:val="04A0" w:firstRow="1" w:lastRow="0" w:firstColumn="1" w:lastColumn="0" w:noHBand="0" w:noVBand="1"/>
      </w:tblPr>
      <w:tblGrid>
        <w:gridCol w:w="2123"/>
        <w:gridCol w:w="6064"/>
      </w:tblGrid>
      <w:tr w:rsidR="00903F36" w:rsidRPr="0068692C" w14:paraId="353A9C15" w14:textId="77777777" w:rsidTr="00FA1840">
        <w:trPr>
          <w:jc w:val="center"/>
        </w:trPr>
        <w:tc>
          <w:tcPr>
            <w:tcW w:w="8187" w:type="dxa"/>
            <w:gridSpan w:val="2"/>
          </w:tcPr>
          <w:p w14:paraId="1DDE4EFD"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74890F42"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91B3E87"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1E5DD543" w14:textId="77777777" w:rsidTr="00FA1840">
        <w:trPr>
          <w:jc w:val="center"/>
        </w:trPr>
        <w:tc>
          <w:tcPr>
            <w:tcW w:w="2123" w:type="dxa"/>
          </w:tcPr>
          <w:p w14:paraId="24829FB5" w14:textId="77777777" w:rsidR="00903F36" w:rsidRPr="00074B99" w:rsidRDefault="00903F36" w:rsidP="00F87235">
            <w:pPr>
              <w:rPr>
                <w:rFonts w:cs="Times New Roman"/>
                <w:b/>
                <w:i/>
                <w:color w:val="000000"/>
              </w:rPr>
            </w:pPr>
            <w:r w:rsidRPr="00074B99">
              <w:rPr>
                <w:rFonts w:cs="Times New Roman"/>
                <w:b/>
                <w:i/>
                <w:color w:val="000000"/>
              </w:rPr>
              <w:t>Descripción</w:t>
            </w:r>
          </w:p>
        </w:tc>
        <w:tc>
          <w:tcPr>
            <w:tcW w:w="6064" w:type="dxa"/>
          </w:tcPr>
          <w:p w14:paraId="4235A09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D19CACA" w14:textId="77777777" w:rsidTr="00FA1840">
        <w:trPr>
          <w:jc w:val="center"/>
        </w:trPr>
        <w:tc>
          <w:tcPr>
            <w:tcW w:w="2123" w:type="dxa"/>
          </w:tcPr>
          <w:p w14:paraId="10CB251D" w14:textId="77777777" w:rsidR="00903F36" w:rsidRPr="00074B99" w:rsidRDefault="00903F36" w:rsidP="00F87235">
            <w:pPr>
              <w:rPr>
                <w:rFonts w:cs="Times New Roman"/>
                <w:b/>
                <w:i/>
                <w:color w:val="000000"/>
              </w:rPr>
            </w:pPr>
            <w:r w:rsidRPr="00074B99">
              <w:rPr>
                <w:rFonts w:cs="Times New Roman"/>
                <w:b/>
                <w:i/>
                <w:color w:val="000000"/>
              </w:rPr>
              <w:t>Entrada</w:t>
            </w:r>
          </w:p>
        </w:tc>
        <w:tc>
          <w:tcPr>
            <w:tcW w:w="6064" w:type="dxa"/>
          </w:tcPr>
          <w:p w14:paraId="5C5B7EBC"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58A4ECA2" w14:textId="77777777" w:rsidTr="00FA1840">
        <w:trPr>
          <w:jc w:val="center"/>
        </w:trPr>
        <w:tc>
          <w:tcPr>
            <w:tcW w:w="2123" w:type="dxa"/>
          </w:tcPr>
          <w:p w14:paraId="21856EB7"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16F53953" w14:textId="77777777" w:rsidR="00903F36" w:rsidRPr="00074B99" w:rsidRDefault="00903F36" w:rsidP="00F87235">
            <w:pPr>
              <w:rPr>
                <w:rFonts w:cs="Times New Roman"/>
                <w:color w:val="000000"/>
              </w:rPr>
            </w:pPr>
          </w:p>
        </w:tc>
      </w:tr>
      <w:tr w:rsidR="00903F36" w:rsidRPr="00074B99" w14:paraId="4FC2B705" w14:textId="77777777" w:rsidTr="00FA1840">
        <w:trPr>
          <w:jc w:val="center"/>
        </w:trPr>
        <w:tc>
          <w:tcPr>
            <w:tcW w:w="2123" w:type="dxa"/>
          </w:tcPr>
          <w:p w14:paraId="4A16E7A1"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70C7750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E1009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w:t>
            </w:r>
          </w:p>
          <w:p w14:paraId="08E01DC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E370B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6867643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17C35A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22E6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6F02F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66E44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14F53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B33DCD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FAC207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96722F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00 00 00 00 00 00 00 00 00 00 00 00 00 00 00 01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4B5497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9D0AE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CED45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CE59CF2" w14:textId="1AB641EA"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1D718BF7" w14:textId="77777777" w:rsidTr="00FA1840">
        <w:trPr>
          <w:jc w:val="center"/>
        </w:trPr>
        <w:tc>
          <w:tcPr>
            <w:tcW w:w="2123" w:type="dxa"/>
          </w:tcPr>
          <w:p w14:paraId="7BF4231D" w14:textId="77777777" w:rsidR="00903F36" w:rsidRPr="00074B99" w:rsidRDefault="00903F36" w:rsidP="00F87235">
            <w:pPr>
              <w:rPr>
                <w:rFonts w:cs="Times New Roman"/>
                <w:b/>
                <w:i/>
                <w:color w:val="000000"/>
              </w:rPr>
            </w:pPr>
            <w:r w:rsidRPr="00074B99">
              <w:rPr>
                <w:rFonts w:cs="Times New Roman"/>
                <w:b/>
                <w:i/>
                <w:color w:val="000000"/>
              </w:rPr>
              <w:lastRenderedPageBreak/>
              <w:t>Salida</w:t>
            </w:r>
          </w:p>
        </w:tc>
        <w:tc>
          <w:tcPr>
            <w:tcW w:w="6064" w:type="dxa"/>
          </w:tcPr>
          <w:p w14:paraId="5FF409BE" w14:textId="4AE28B35"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w:t>
            </w:r>
          </w:p>
          <w:p w14:paraId="3026A1C1" w14:textId="77777777" w:rsidR="00903F36" w:rsidRPr="00074B99" w:rsidRDefault="00903F36"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1335AF" wp14:editId="03FF41D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74B99" w:rsidRDefault="00903F3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0:00:00.1639482</w:t>
            </w:r>
            <w:r w:rsidRPr="00074B99">
              <w:rPr>
                <w:rFonts w:ascii="Consolas" w:hAnsi="Consolas" w:cs="Consolas"/>
                <w:color w:val="F1F1F1"/>
                <w:kern w:val="0"/>
                <w:sz w:val="18"/>
                <w:szCs w:val="18"/>
              </w:rPr>
              <w:t xml:space="preserve"> </w:t>
            </w:r>
          </w:p>
        </w:tc>
      </w:tr>
    </w:tbl>
    <w:p w14:paraId="0AE8BE6F" w14:textId="77777777" w:rsidR="00903F36" w:rsidRPr="00074B99" w:rsidRDefault="00903F36" w:rsidP="00BE1B5E"/>
    <w:p w14:paraId="7F6AB37A" w14:textId="3B37591E" w:rsidR="008C2FFC" w:rsidRPr="00074B99" w:rsidRDefault="008C2FFC" w:rsidP="008C2FFC">
      <w:pPr>
        <w:pStyle w:val="Descripcin"/>
        <w:keepNext/>
      </w:pPr>
      <w:bookmarkStart w:id="421" w:name="_Toc42541459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13</w:t>
      </w:r>
      <w:r w:rsidR="00AE11C0">
        <w:fldChar w:fldCharType="end"/>
      </w:r>
      <w:r w:rsidRPr="00074B99">
        <w:t xml:space="preserve">. </w:t>
      </w:r>
      <w:r w:rsidRPr="00074B99">
        <w:rPr>
          <w:rFonts w:cs="Times New Roman"/>
          <w:color w:val="000000"/>
        </w:rPr>
        <w:t>TestLocatorIpV6PL_CDR_LE</w:t>
      </w:r>
      <w:bookmarkEnd w:id="421"/>
    </w:p>
    <w:tbl>
      <w:tblPr>
        <w:tblStyle w:val="Tablaconcuadrcula"/>
        <w:tblW w:w="8187" w:type="dxa"/>
        <w:jc w:val="center"/>
        <w:tblLayout w:type="fixed"/>
        <w:tblLook w:val="04A0" w:firstRow="1" w:lastRow="0" w:firstColumn="1" w:lastColumn="0" w:noHBand="0" w:noVBand="1"/>
      </w:tblPr>
      <w:tblGrid>
        <w:gridCol w:w="2123"/>
        <w:gridCol w:w="6064"/>
      </w:tblGrid>
      <w:tr w:rsidR="00903F36" w:rsidRPr="0068692C" w14:paraId="3AF7AEAB" w14:textId="77777777" w:rsidTr="00FA1840">
        <w:trPr>
          <w:jc w:val="center"/>
        </w:trPr>
        <w:tc>
          <w:tcPr>
            <w:tcW w:w="8187" w:type="dxa"/>
            <w:gridSpan w:val="2"/>
          </w:tcPr>
          <w:p w14:paraId="00189047"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4963A1CC"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E42FD2F"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66726C9D" w14:textId="77777777" w:rsidTr="00FA1840">
        <w:trPr>
          <w:jc w:val="center"/>
        </w:trPr>
        <w:tc>
          <w:tcPr>
            <w:tcW w:w="2123" w:type="dxa"/>
          </w:tcPr>
          <w:p w14:paraId="4AF4B19C" w14:textId="77777777" w:rsidR="00903F36" w:rsidRPr="00074B99" w:rsidRDefault="00903F36" w:rsidP="00F87235">
            <w:pPr>
              <w:rPr>
                <w:rFonts w:cs="Times New Roman"/>
                <w:b/>
                <w:i/>
                <w:color w:val="000000"/>
              </w:rPr>
            </w:pPr>
            <w:r w:rsidRPr="00074B99">
              <w:rPr>
                <w:rFonts w:cs="Times New Roman"/>
                <w:b/>
                <w:i/>
                <w:color w:val="000000"/>
              </w:rPr>
              <w:t>Descripción</w:t>
            </w:r>
          </w:p>
        </w:tc>
        <w:tc>
          <w:tcPr>
            <w:tcW w:w="6064" w:type="dxa"/>
          </w:tcPr>
          <w:p w14:paraId="284E7F3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B1943B0" w14:textId="77777777" w:rsidTr="00FA1840">
        <w:trPr>
          <w:jc w:val="center"/>
        </w:trPr>
        <w:tc>
          <w:tcPr>
            <w:tcW w:w="2123" w:type="dxa"/>
          </w:tcPr>
          <w:p w14:paraId="4EBDBFDD" w14:textId="77777777" w:rsidR="00903F36" w:rsidRPr="00074B99" w:rsidRDefault="00903F36" w:rsidP="00F87235">
            <w:pPr>
              <w:rPr>
                <w:rFonts w:cs="Times New Roman"/>
                <w:b/>
                <w:i/>
                <w:color w:val="000000"/>
              </w:rPr>
            </w:pPr>
            <w:r w:rsidRPr="00074B99">
              <w:rPr>
                <w:rFonts w:cs="Times New Roman"/>
                <w:b/>
                <w:i/>
                <w:color w:val="000000"/>
              </w:rPr>
              <w:t>Entrada</w:t>
            </w:r>
          </w:p>
        </w:tc>
        <w:tc>
          <w:tcPr>
            <w:tcW w:w="6064" w:type="dxa"/>
          </w:tcPr>
          <w:p w14:paraId="607672A6"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14E6BDB1" w14:textId="77777777" w:rsidTr="00FA1840">
        <w:trPr>
          <w:jc w:val="center"/>
        </w:trPr>
        <w:tc>
          <w:tcPr>
            <w:tcW w:w="2123" w:type="dxa"/>
          </w:tcPr>
          <w:p w14:paraId="53469AAB"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56A862E5" w14:textId="77777777" w:rsidR="00903F36" w:rsidRPr="00074B99" w:rsidRDefault="00903F36" w:rsidP="00F87235">
            <w:pPr>
              <w:rPr>
                <w:rFonts w:cs="Times New Roman"/>
                <w:color w:val="000000"/>
              </w:rPr>
            </w:pPr>
          </w:p>
        </w:tc>
      </w:tr>
      <w:tr w:rsidR="00903F36" w:rsidRPr="00074B99" w14:paraId="0F3215EE" w14:textId="77777777" w:rsidTr="00FA1840">
        <w:trPr>
          <w:jc w:val="center"/>
        </w:trPr>
        <w:tc>
          <w:tcPr>
            <w:tcW w:w="2123" w:type="dxa"/>
          </w:tcPr>
          <w:p w14:paraId="7307E240"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3206861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52678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w:t>
            </w:r>
          </w:p>
          <w:p w14:paraId="575BBEE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5B86C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F1811C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96E4A7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372BB54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2D592C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66B873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62E72E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FA53B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469965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1B9C77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00 00 00 00 00 00 00 00 00 00 00 00 00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F2733F1"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E0098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7E5E6F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22220BF9" w14:textId="49DB8F7D"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0784011E" w14:textId="77777777" w:rsidTr="00FA1840">
        <w:trPr>
          <w:jc w:val="center"/>
        </w:trPr>
        <w:tc>
          <w:tcPr>
            <w:tcW w:w="2123" w:type="dxa"/>
          </w:tcPr>
          <w:p w14:paraId="0F800BB7" w14:textId="77777777" w:rsidR="00903F36" w:rsidRPr="00074B99" w:rsidRDefault="00903F36" w:rsidP="00F87235">
            <w:pPr>
              <w:rPr>
                <w:rFonts w:cs="Times New Roman"/>
                <w:b/>
                <w:i/>
                <w:color w:val="000000"/>
              </w:rPr>
            </w:pPr>
            <w:r w:rsidRPr="00074B99">
              <w:rPr>
                <w:rFonts w:cs="Times New Roman"/>
                <w:b/>
                <w:i/>
                <w:color w:val="000000"/>
              </w:rPr>
              <w:lastRenderedPageBreak/>
              <w:t>Salida</w:t>
            </w:r>
          </w:p>
        </w:tc>
        <w:tc>
          <w:tcPr>
            <w:tcW w:w="6064" w:type="dxa"/>
          </w:tcPr>
          <w:p w14:paraId="3E4E28CF" w14:textId="735B1452"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w:t>
            </w:r>
            <w:r w:rsidR="006D71DA" w:rsidRPr="00074B99">
              <w:rPr>
                <w:rFonts w:cs="Times New Roman"/>
                <w:i/>
                <w:color w:val="000000"/>
              </w:rPr>
              <w:t>PL_CDR_L</w:t>
            </w:r>
            <w:r w:rsidRPr="00074B99">
              <w:rPr>
                <w:rFonts w:cs="Times New Roman"/>
                <w:i/>
                <w:color w:val="000000"/>
              </w:rPr>
              <w:t>E</w:t>
            </w:r>
          </w:p>
          <w:p w14:paraId="57806DAB" w14:textId="77777777" w:rsidR="00903F36" w:rsidRPr="00074B99" w:rsidRDefault="00903F36"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E2B93DE" wp14:editId="18D49FCA">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74B99" w:rsidRDefault="00903F36" w:rsidP="00F87235">
            <w:pPr>
              <w:rPr>
                <w:rFonts w:cs="Times New Roman"/>
                <w:color w:val="000000"/>
              </w:rPr>
            </w:pPr>
            <w:r w:rsidRPr="00074B99">
              <w:rPr>
                <w:rFonts w:cs="Times New Roman"/>
                <w:color w:val="000000"/>
              </w:rPr>
              <w:t xml:space="preserve">Duración de la prueba: </w:t>
            </w:r>
            <w:r w:rsidR="006D71DA" w:rsidRPr="00074B99">
              <w:rPr>
                <w:rFonts w:ascii="Consolas" w:hAnsi="Consolas" w:cs="Consolas"/>
                <w:color w:val="F1F1F1"/>
                <w:kern w:val="0"/>
                <w:sz w:val="18"/>
                <w:szCs w:val="18"/>
                <w:highlight w:val="black"/>
              </w:rPr>
              <w:t>0:00:00.1558723</w:t>
            </w:r>
            <w:r w:rsidR="006D71DA" w:rsidRPr="00074B99">
              <w:rPr>
                <w:rFonts w:ascii="Consolas" w:hAnsi="Consolas" w:cs="Consolas"/>
                <w:color w:val="F1F1F1"/>
                <w:kern w:val="0"/>
                <w:sz w:val="18"/>
                <w:szCs w:val="18"/>
              </w:rPr>
              <w:t xml:space="preserve"> </w:t>
            </w:r>
          </w:p>
        </w:tc>
      </w:tr>
    </w:tbl>
    <w:p w14:paraId="17284CD7" w14:textId="77777777" w:rsidR="00903F36" w:rsidRPr="00074B99" w:rsidRDefault="00903F36" w:rsidP="00BE1B5E"/>
    <w:p w14:paraId="5A94C59D" w14:textId="4E0B9CD9" w:rsidR="008C2FFC" w:rsidRPr="00074B99" w:rsidRDefault="008C2FFC" w:rsidP="008C2FFC">
      <w:pPr>
        <w:pStyle w:val="Descripcin"/>
        <w:keepNext/>
      </w:pPr>
      <w:bookmarkStart w:id="422" w:name="_Toc42541459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14</w:t>
      </w:r>
      <w:r w:rsidR="00AE11C0">
        <w:fldChar w:fldCharType="end"/>
      </w:r>
      <w:r w:rsidRPr="00074B99">
        <w:t xml:space="preserve">. </w:t>
      </w:r>
      <w:r w:rsidRPr="00074B99">
        <w:rPr>
          <w:rFonts w:cs="Times New Roman"/>
          <w:color w:val="000000"/>
        </w:rPr>
        <w:t>TestLocatorIpV6PL_CDR_BE2</w:t>
      </w:r>
      <w:bookmarkEnd w:id="422"/>
    </w:p>
    <w:tbl>
      <w:tblPr>
        <w:tblStyle w:val="Tablaconcuadrcula"/>
        <w:tblW w:w="8187" w:type="dxa"/>
        <w:jc w:val="center"/>
        <w:tblLayout w:type="fixed"/>
        <w:tblLook w:val="04A0" w:firstRow="1" w:lastRow="0" w:firstColumn="1" w:lastColumn="0" w:noHBand="0" w:noVBand="1"/>
      </w:tblPr>
      <w:tblGrid>
        <w:gridCol w:w="2123"/>
        <w:gridCol w:w="6064"/>
      </w:tblGrid>
      <w:tr w:rsidR="00E41087" w:rsidRPr="0068692C" w14:paraId="57D53316" w14:textId="77777777" w:rsidTr="00FA1840">
        <w:trPr>
          <w:jc w:val="center"/>
        </w:trPr>
        <w:tc>
          <w:tcPr>
            <w:tcW w:w="8187" w:type="dxa"/>
            <w:gridSpan w:val="2"/>
          </w:tcPr>
          <w:p w14:paraId="0090487E"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A39BADA"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3C2161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791EBB45" w14:textId="77777777" w:rsidTr="00FA1840">
        <w:trPr>
          <w:jc w:val="center"/>
        </w:trPr>
        <w:tc>
          <w:tcPr>
            <w:tcW w:w="2123" w:type="dxa"/>
          </w:tcPr>
          <w:p w14:paraId="2915B394"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4096ED69"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318A784" w14:textId="77777777" w:rsidTr="00FA1840">
        <w:trPr>
          <w:jc w:val="center"/>
        </w:trPr>
        <w:tc>
          <w:tcPr>
            <w:tcW w:w="2123" w:type="dxa"/>
          </w:tcPr>
          <w:p w14:paraId="2B033603"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353BD2F4"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0D77A6ED" w14:textId="77777777" w:rsidTr="00FA1840">
        <w:trPr>
          <w:jc w:val="center"/>
        </w:trPr>
        <w:tc>
          <w:tcPr>
            <w:tcW w:w="2123" w:type="dxa"/>
          </w:tcPr>
          <w:p w14:paraId="73DF5ABA"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AA8815D" w14:textId="77777777" w:rsidR="00E41087" w:rsidRPr="00074B99" w:rsidRDefault="00E41087" w:rsidP="00F87235">
            <w:pPr>
              <w:rPr>
                <w:rFonts w:cs="Times New Roman"/>
                <w:color w:val="000000"/>
              </w:rPr>
            </w:pPr>
          </w:p>
        </w:tc>
      </w:tr>
      <w:tr w:rsidR="00E41087" w:rsidRPr="00074B99" w14:paraId="2054F94B" w14:textId="77777777" w:rsidTr="00FA1840">
        <w:trPr>
          <w:jc w:val="center"/>
        </w:trPr>
        <w:tc>
          <w:tcPr>
            <w:tcW w:w="2123" w:type="dxa"/>
          </w:tcPr>
          <w:p w14:paraId="424B9948"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739562A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F5F715"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TestLocatorIpV6PL_CDR_BE2()</w:t>
            </w:r>
          </w:p>
          <w:p w14:paraId="2B14C1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5C1297"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254216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736153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77D944D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532530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6A72D0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677FD7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443FC2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F2E0F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0512DAF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FF 00 45 01 00 00 00 00 00 00 00 00 00 00 00 32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F65D2D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056A85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578620A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EB21178" w14:textId="4FA0505B"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rPr>
              <w:t>}</w:t>
            </w:r>
          </w:p>
        </w:tc>
      </w:tr>
      <w:tr w:rsidR="00E41087" w:rsidRPr="00074B99" w14:paraId="7DD54111" w14:textId="77777777" w:rsidTr="00FA1840">
        <w:trPr>
          <w:jc w:val="center"/>
        </w:trPr>
        <w:tc>
          <w:tcPr>
            <w:tcW w:w="2123" w:type="dxa"/>
          </w:tcPr>
          <w:p w14:paraId="76EC7DC5" w14:textId="77777777" w:rsidR="00E41087" w:rsidRPr="00074B99" w:rsidRDefault="00E41087" w:rsidP="00F87235">
            <w:pPr>
              <w:rPr>
                <w:rFonts w:cs="Times New Roman"/>
                <w:b/>
                <w:i/>
                <w:color w:val="000000"/>
              </w:rPr>
            </w:pPr>
            <w:r w:rsidRPr="00074B99">
              <w:rPr>
                <w:rFonts w:cs="Times New Roman"/>
                <w:b/>
                <w:i/>
                <w:color w:val="000000"/>
              </w:rPr>
              <w:lastRenderedPageBreak/>
              <w:t>Salida</w:t>
            </w:r>
          </w:p>
        </w:tc>
        <w:tc>
          <w:tcPr>
            <w:tcW w:w="6064" w:type="dxa"/>
          </w:tcPr>
          <w:p w14:paraId="69A1F25D" w14:textId="40C3609D"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TestLocatorIpV6PL_CDR_BE2</w:t>
            </w:r>
          </w:p>
          <w:p w14:paraId="04DBC71C"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92E3284" wp14:editId="7C54F03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00:00:00.1640392</w:t>
            </w:r>
            <w:r w:rsidRPr="00074B99">
              <w:rPr>
                <w:rFonts w:ascii="Consolas" w:hAnsi="Consolas" w:cs="Consolas"/>
                <w:color w:val="F1F1F1"/>
                <w:kern w:val="0"/>
                <w:sz w:val="18"/>
                <w:szCs w:val="18"/>
              </w:rPr>
              <w:t xml:space="preserve"> </w:t>
            </w:r>
          </w:p>
        </w:tc>
      </w:tr>
    </w:tbl>
    <w:p w14:paraId="7C7DC8E1" w14:textId="77777777" w:rsidR="00E41087" w:rsidRPr="00074B99" w:rsidRDefault="00E41087" w:rsidP="00BE1B5E"/>
    <w:p w14:paraId="22E8A266" w14:textId="562FE88F" w:rsidR="008C2FFC" w:rsidRPr="00074B99" w:rsidRDefault="008C2FFC" w:rsidP="008C2FFC">
      <w:pPr>
        <w:pStyle w:val="Descripcin"/>
        <w:keepNext/>
      </w:pPr>
      <w:bookmarkStart w:id="423" w:name="_Toc42541459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15</w:t>
      </w:r>
      <w:r w:rsidR="00AE11C0">
        <w:fldChar w:fldCharType="end"/>
      </w:r>
      <w:r w:rsidRPr="00074B99">
        <w:t xml:space="preserve">. </w:t>
      </w:r>
      <w:r w:rsidRPr="00074B99">
        <w:rPr>
          <w:rFonts w:cs="Times New Roman"/>
          <w:color w:val="000000"/>
        </w:rPr>
        <w:t>TestLocatorIpV6PL_CDR_LE2</w:t>
      </w:r>
      <w:bookmarkEnd w:id="423"/>
    </w:p>
    <w:tbl>
      <w:tblPr>
        <w:tblStyle w:val="Tablaconcuadrcula"/>
        <w:tblW w:w="8187" w:type="dxa"/>
        <w:jc w:val="center"/>
        <w:tblLayout w:type="fixed"/>
        <w:tblLook w:val="04A0" w:firstRow="1" w:lastRow="0" w:firstColumn="1" w:lastColumn="0" w:noHBand="0" w:noVBand="1"/>
      </w:tblPr>
      <w:tblGrid>
        <w:gridCol w:w="2123"/>
        <w:gridCol w:w="6064"/>
      </w:tblGrid>
      <w:tr w:rsidR="00E41087" w:rsidRPr="0068692C" w14:paraId="488FE00A" w14:textId="77777777" w:rsidTr="00FA1840">
        <w:trPr>
          <w:jc w:val="center"/>
        </w:trPr>
        <w:tc>
          <w:tcPr>
            <w:tcW w:w="8187" w:type="dxa"/>
            <w:gridSpan w:val="2"/>
          </w:tcPr>
          <w:p w14:paraId="6C025511"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0865AD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58F3DB"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2065E5EB" w14:textId="77777777" w:rsidTr="00FA1840">
        <w:trPr>
          <w:jc w:val="center"/>
        </w:trPr>
        <w:tc>
          <w:tcPr>
            <w:tcW w:w="2123" w:type="dxa"/>
          </w:tcPr>
          <w:p w14:paraId="5292C469"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6385D5BF"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22F6AE5E" w14:textId="77777777" w:rsidTr="00FA1840">
        <w:trPr>
          <w:jc w:val="center"/>
        </w:trPr>
        <w:tc>
          <w:tcPr>
            <w:tcW w:w="2123" w:type="dxa"/>
          </w:tcPr>
          <w:p w14:paraId="0032209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1E183D5C"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64AAFB29" w14:textId="77777777" w:rsidTr="00FA1840">
        <w:trPr>
          <w:jc w:val="center"/>
        </w:trPr>
        <w:tc>
          <w:tcPr>
            <w:tcW w:w="2123" w:type="dxa"/>
          </w:tcPr>
          <w:p w14:paraId="6C8C19FF"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5CE4146" w14:textId="77777777" w:rsidR="00E41087" w:rsidRPr="00074B99" w:rsidRDefault="00E41087" w:rsidP="00F87235">
            <w:pPr>
              <w:rPr>
                <w:rFonts w:cs="Times New Roman"/>
                <w:color w:val="000000"/>
              </w:rPr>
            </w:pPr>
          </w:p>
        </w:tc>
      </w:tr>
      <w:tr w:rsidR="00E41087" w:rsidRPr="00074B99" w14:paraId="4E23773E" w14:textId="77777777" w:rsidTr="00FA1840">
        <w:trPr>
          <w:jc w:val="center"/>
        </w:trPr>
        <w:tc>
          <w:tcPr>
            <w:tcW w:w="2123" w:type="dxa"/>
          </w:tcPr>
          <w:p w14:paraId="0E7240D8"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09B7EA3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FA1BA5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TestLocatorIpV6PL_CDR_LE2()</w:t>
            </w:r>
          </w:p>
          <w:p w14:paraId="2A7589F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A39DE8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91BDF08"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D47E9A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2ADCA5C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DCFCC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E09B5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EB3A32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C88085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9B573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411A442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FF 00 45 01 00 00 00 00 00 00 00 00 00 00 00 32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7B4D24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EF2AB6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1EA76E0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70CB909" w14:textId="1835F9C9"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3450B207" w14:textId="77777777" w:rsidTr="00FA1840">
        <w:trPr>
          <w:jc w:val="center"/>
        </w:trPr>
        <w:tc>
          <w:tcPr>
            <w:tcW w:w="2123" w:type="dxa"/>
          </w:tcPr>
          <w:p w14:paraId="41A271B8" w14:textId="77777777" w:rsidR="00E41087" w:rsidRPr="00074B99" w:rsidRDefault="00E41087" w:rsidP="00F87235">
            <w:pPr>
              <w:rPr>
                <w:rFonts w:cs="Times New Roman"/>
                <w:b/>
                <w:i/>
                <w:color w:val="000000"/>
              </w:rPr>
            </w:pPr>
            <w:r w:rsidRPr="00074B99">
              <w:rPr>
                <w:rFonts w:cs="Times New Roman"/>
                <w:b/>
                <w:i/>
                <w:color w:val="000000"/>
              </w:rPr>
              <w:t>Salida</w:t>
            </w:r>
          </w:p>
        </w:tc>
        <w:tc>
          <w:tcPr>
            <w:tcW w:w="6064" w:type="dxa"/>
          </w:tcPr>
          <w:p w14:paraId="0FF184C7" w14:textId="69BC60AB"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TestLocatorIpV6PL_CDR_LE2</w:t>
            </w:r>
          </w:p>
          <w:p w14:paraId="3F7F6D1B"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CA922F" wp14:editId="7456CE2B">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0:00:00.1546355</w:t>
            </w:r>
            <w:r w:rsidRPr="00074B99">
              <w:rPr>
                <w:rFonts w:ascii="Consolas" w:hAnsi="Consolas" w:cs="Consolas"/>
                <w:color w:val="F1F1F1"/>
                <w:kern w:val="0"/>
                <w:sz w:val="18"/>
                <w:szCs w:val="18"/>
              </w:rPr>
              <w:t xml:space="preserve"> </w:t>
            </w:r>
          </w:p>
        </w:tc>
      </w:tr>
    </w:tbl>
    <w:p w14:paraId="618FFDA4" w14:textId="77777777" w:rsidR="00E41087" w:rsidRPr="00074B99" w:rsidRDefault="00E41087" w:rsidP="00BE1B5E"/>
    <w:p w14:paraId="1AB5AE34" w14:textId="399D796D" w:rsidR="008C2FFC" w:rsidRPr="00074B99" w:rsidRDefault="008C2FFC" w:rsidP="008C2FFC">
      <w:pPr>
        <w:pStyle w:val="Descripcin"/>
        <w:keepNext/>
      </w:pPr>
      <w:bookmarkStart w:id="424" w:name="_Toc425414598"/>
      <w:r w:rsidRPr="00074B99">
        <w:lastRenderedPageBreak/>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16</w:t>
      </w:r>
      <w:r w:rsidR="00AE11C0">
        <w:fldChar w:fldCharType="end"/>
      </w:r>
      <w:r w:rsidRPr="00074B99">
        <w:t xml:space="preserve">. </w:t>
      </w:r>
      <w:r w:rsidRPr="00074B99">
        <w:rPr>
          <w:rFonts w:cs="Times New Roman"/>
          <w:color w:val="000000"/>
        </w:rPr>
        <w:t>TestLocatorFromSample1PL_CDR_LE</w:t>
      </w:r>
      <w:bookmarkEnd w:id="424"/>
    </w:p>
    <w:tbl>
      <w:tblPr>
        <w:tblStyle w:val="Tablaconcuadrcula"/>
        <w:tblW w:w="8187" w:type="dxa"/>
        <w:jc w:val="center"/>
        <w:tblLayout w:type="fixed"/>
        <w:tblLook w:val="04A0" w:firstRow="1" w:lastRow="0" w:firstColumn="1" w:lastColumn="0" w:noHBand="0" w:noVBand="1"/>
      </w:tblPr>
      <w:tblGrid>
        <w:gridCol w:w="2123"/>
        <w:gridCol w:w="6064"/>
      </w:tblGrid>
      <w:tr w:rsidR="00E41087" w:rsidRPr="0068692C" w14:paraId="231315BA" w14:textId="77777777" w:rsidTr="00FA1840">
        <w:trPr>
          <w:jc w:val="center"/>
        </w:trPr>
        <w:tc>
          <w:tcPr>
            <w:tcW w:w="8187" w:type="dxa"/>
            <w:gridSpan w:val="2"/>
          </w:tcPr>
          <w:p w14:paraId="70DC2274"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4822AD6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564476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18B3C3E0" w14:textId="77777777" w:rsidTr="00FA1840">
        <w:trPr>
          <w:jc w:val="center"/>
        </w:trPr>
        <w:tc>
          <w:tcPr>
            <w:tcW w:w="2123" w:type="dxa"/>
          </w:tcPr>
          <w:p w14:paraId="2E35511F"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4E75CFDA"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DFB5BD0" w14:textId="77777777" w:rsidTr="00FA1840">
        <w:trPr>
          <w:jc w:val="center"/>
        </w:trPr>
        <w:tc>
          <w:tcPr>
            <w:tcW w:w="2123" w:type="dxa"/>
          </w:tcPr>
          <w:p w14:paraId="436E2E8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74FB0BA9"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36EFBD50" w14:textId="77777777" w:rsidTr="00FA1840">
        <w:trPr>
          <w:jc w:val="center"/>
        </w:trPr>
        <w:tc>
          <w:tcPr>
            <w:tcW w:w="2123" w:type="dxa"/>
          </w:tcPr>
          <w:p w14:paraId="0EFE1980"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4524FC4C" w14:textId="77777777" w:rsidR="00E41087" w:rsidRPr="00074B99" w:rsidRDefault="00E41087" w:rsidP="00F87235">
            <w:pPr>
              <w:rPr>
                <w:rFonts w:cs="Times New Roman"/>
                <w:color w:val="000000"/>
              </w:rPr>
            </w:pPr>
          </w:p>
        </w:tc>
      </w:tr>
      <w:tr w:rsidR="00E41087" w:rsidRPr="00074B99" w14:paraId="03D2B7BC" w14:textId="77777777" w:rsidTr="00FA1840">
        <w:trPr>
          <w:jc w:val="center"/>
        </w:trPr>
        <w:tc>
          <w:tcPr>
            <w:tcW w:w="2123" w:type="dxa"/>
          </w:tcPr>
          <w:p w14:paraId="263E6767"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4E6E474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7B0EEC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TestLocatorFromSample1PL_CDR_LE()</w:t>
            </w:r>
          </w:p>
          <w:p w14:paraId="59C5BB9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BA3B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07F738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247F7F6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4A481E5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 };</w:t>
            </w:r>
          </w:p>
          <w:p w14:paraId="4BC19E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DE07CCD"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209AD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5E1FAA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95AE2B8"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1EB869D6"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51 90 00 00 00 00 00 00 00 00 00 00 00 00 00 00 AC 10 00 80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3C10B0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FD13F5F"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5978F6F4"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643C9951" w14:textId="69408A09" w:rsidR="00E41087"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20A9FB2E" w14:textId="77777777" w:rsidTr="00FA1840">
        <w:trPr>
          <w:jc w:val="center"/>
        </w:trPr>
        <w:tc>
          <w:tcPr>
            <w:tcW w:w="2123" w:type="dxa"/>
          </w:tcPr>
          <w:p w14:paraId="45DF4BB6" w14:textId="77777777" w:rsidR="00E41087" w:rsidRPr="00074B99" w:rsidRDefault="00E41087" w:rsidP="00F87235">
            <w:pPr>
              <w:rPr>
                <w:rFonts w:cs="Times New Roman"/>
                <w:b/>
                <w:i/>
                <w:color w:val="000000"/>
              </w:rPr>
            </w:pPr>
            <w:r w:rsidRPr="00074B99">
              <w:rPr>
                <w:rFonts w:cs="Times New Roman"/>
                <w:b/>
                <w:i/>
                <w:color w:val="000000"/>
              </w:rPr>
              <w:t>Salida</w:t>
            </w:r>
          </w:p>
        </w:tc>
        <w:tc>
          <w:tcPr>
            <w:tcW w:w="6064" w:type="dxa"/>
          </w:tcPr>
          <w:p w14:paraId="22686999" w14:textId="7B930B0F"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8E2935" w:rsidRPr="00074B99">
              <w:rPr>
                <w:rFonts w:cs="Times New Roman"/>
                <w:i/>
                <w:color w:val="000000"/>
              </w:rPr>
              <w:t>FromSample1</w:t>
            </w:r>
            <w:r w:rsidRPr="00074B99">
              <w:rPr>
                <w:rFonts w:cs="Times New Roman"/>
                <w:i/>
                <w:color w:val="000000"/>
              </w:rPr>
              <w:t>PL_CDR_LE</w:t>
            </w:r>
          </w:p>
          <w:p w14:paraId="1AA7DC50"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415DE1E" wp14:editId="45F6E689">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74B99" w:rsidRDefault="00E41087" w:rsidP="00F87235">
            <w:pPr>
              <w:rPr>
                <w:rFonts w:cs="Times New Roman"/>
                <w:color w:val="000000"/>
              </w:rPr>
            </w:pPr>
            <w:r w:rsidRPr="00074B99">
              <w:rPr>
                <w:rFonts w:cs="Times New Roman"/>
                <w:color w:val="000000"/>
              </w:rPr>
              <w:t xml:space="preserve">Duración de la prueba: </w:t>
            </w:r>
            <w:r w:rsidR="008E2935" w:rsidRPr="00074B99">
              <w:rPr>
                <w:rFonts w:ascii="Consolas" w:hAnsi="Consolas" w:cs="Consolas"/>
                <w:color w:val="F1F1F1"/>
                <w:kern w:val="0"/>
                <w:sz w:val="18"/>
                <w:szCs w:val="18"/>
                <w:highlight w:val="black"/>
              </w:rPr>
              <w:t>0:00:00.1686305</w:t>
            </w:r>
            <w:r w:rsidR="008E2935" w:rsidRPr="00074B99">
              <w:rPr>
                <w:rFonts w:ascii="Consolas" w:hAnsi="Consolas" w:cs="Consolas"/>
                <w:color w:val="F1F1F1"/>
                <w:kern w:val="0"/>
                <w:sz w:val="18"/>
                <w:szCs w:val="18"/>
              </w:rPr>
              <w:t xml:space="preserve"> </w:t>
            </w:r>
          </w:p>
        </w:tc>
      </w:tr>
    </w:tbl>
    <w:p w14:paraId="41303132" w14:textId="77777777" w:rsidR="00E41087" w:rsidRPr="00074B99" w:rsidRDefault="00E41087" w:rsidP="00BE1B5E"/>
    <w:p w14:paraId="4D2F6933" w14:textId="2F145AD9" w:rsidR="008C2FFC" w:rsidRPr="00074B99" w:rsidRDefault="008C2FFC" w:rsidP="008C2FFC">
      <w:pPr>
        <w:pStyle w:val="Descripcin"/>
        <w:keepNext/>
      </w:pPr>
      <w:bookmarkStart w:id="425" w:name="_Toc42541459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17</w:t>
      </w:r>
      <w:r w:rsidR="00AE11C0">
        <w:fldChar w:fldCharType="end"/>
      </w:r>
      <w:r w:rsidRPr="00074B99">
        <w:t xml:space="preserve">. </w:t>
      </w:r>
      <w:r w:rsidRPr="00074B99">
        <w:rPr>
          <w:rFonts w:cs="Times New Roman"/>
          <w:color w:val="000000"/>
        </w:rPr>
        <w:t>TestLocatorFromSample2PL_CDR_LE</w:t>
      </w:r>
      <w:bookmarkEnd w:id="425"/>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3D5C38E5" w14:textId="77777777" w:rsidTr="00FA1840">
        <w:trPr>
          <w:jc w:val="center"/>
        </w:trPr>
        <w:tc>
          <w:tcPr>
            <w:tcW w:w="8187" w:type="dxa"/>
            <w:gridSpan w:val="2"/>
          </w:tcPr>
          <w:p w14:paraId="79FB06E5"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E447521"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34E493C"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A81F211" w14:textId="77777777" w:rsidTr="00FA1840">
        <w:trPr>
          <w:jc w:val="center"/>
        </w:trPr>
        <w:tc>
          <w:tcPr>
            <w:tcW w:w="2123" w:type="dxa"/>
          </w:tcPr>
          <w:p w14:paraId="15FF8894" w14:textId="77777777" w:rsidR="00F87235" w:rsidRPr="00074B99" w:rsidRDefault="00F87235" w:rsidP="00F87235">
            <w:pPr>
              <w:rPr>
                <w:rFonts w:cs="Times New Roman"/>
                <w:b/>
                <w:i/>
                <w:color w:val="000000"/>
              </w:rPr>
            </w:pPr>
            <w:r w:rsidRPr="00074B99">
              <w:rPr>
                <w:rFonts w:cs="Times New Roman"/>
                <w:b/>
                <w:i/>
                <w:color w:val="000000"/>
              </w:rPr>
              <w:lastRenderedPageBreak/>
              <w:t>Descripción</w:t>
            </w:r>
          </w:p>
        </w:tc>
        <w:tc>
          <w:tcPr>
            <w:tcW w:w="6064" w:type="dxa"/>
          </w:tcPr>
          <w:p w14:paraId="07275203"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4217A7C" w14:textId="77777777" w:rsidTr="00FA1840">
        <w:trPr>
          <w:jc w:val="center"/>
        </w:trPr>
        <w:tc>
          <w:tcPr>
            <w:tcW w:w="2123" w:type="dxa"/>
          </w:tcPr>
          <w:p w14:paraId="363039C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7324C18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6AED59A4" w14:textId="77777777" w:rsidTr="00FA1840">
        <w:trPr>
          <w:jc w:val="center"/>
        </w:trPr>
        <w:tc>
          <w:tcPr>
            <w:tcW w:w="2123" w:type="dxa"/>
          </w:tcPr>
          <w:p w14:paraId="7364DF74"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FDD615E" w14:textId="77777777" w:rsidR="00F87235" w:rsidRPr="00074B99" w:rsidRDefault="00F87235" w:rsidP="00F87235">
            <w:pPr>
              <w:rPr>
                <w:rFonts w:cs="Times New Roman"/>
                <w:color w:val="000000"/>
              </w:rPr>
            </w:pPr>
          </w:p>
        </w:tc>
      </w:tr>
      <w:tr w:rsidR="00F87235" w:rsidRPr="00074B99" w14:paraId="059D1141" w14:textId="77777777" w:rsidTr="00FA1840">
        <w:trPr>
          <w:jc w:val="center"/>
        </w:trPr>
        <w:tc>
          <w:tcPr>
            <w:tcW w:w="2123" w:type="dxa"/>
          </w:tcPr>
          <w:p w14:paraId="2E94EA9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1223127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6880A6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TestLocatorFromSample2PL_CDR_LE()</w:t>
            </w:r>
          </w:p>
          <w:p w14:paraId="0C0369C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9FDF41F"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E8B3AA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55059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7EC40FD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 };</w:t>
            </w:r>
          </w:p>
          <w:p w14:paraId="42A004A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DFE712"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BB053F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690F31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1CA3EC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16D6289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B4 25 00 00 00 00 00 00 00 00 00 00 00 00 00 00 EF FF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0DFDE5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21710"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291B77A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570709D" w14:textId="1DCA66BD"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06F536B2" w14:textId="77777777" w:rsidTr="00FA1840">
        <w:trPr>
          <w:jc w:val="center"/>
        </w:trPr>
        <w:tc>
          <w:tcPr>
            <w:tcW w:w="2123" w:type="dxa"/>
          </w:tcPr>
          <w:p w14:paraId="75AB9266" w14:textId="77777777" w:rsidR="00F87235" w:rsidRPr="00074B99" w:rsidRDefault="00F87235" w:rsidP="00F87235">
            <w:pPr>
              <w:rPr>
                <w:rFonts w:cs="Times New Roman"/>
                <w:b/>
                <w:i/>
                <w:color w:val="000000"/>
              </w:rPr>
            </w:pPr>
            <w:r w:rsidRPr="00074B99">
              <w:rPr>
                <w:rFonts w:cs="Times New Roman"/>
                <w:b/>
                <w:i/>
                <w:color w:val="000000"/>
              </w:rPr>
              <w:t>Salida</w:t>
            </w:r>
          </w:p>
        </w:tc>
        <w:tc>
          <w:tcPr>
            <w:tcW w:w="6064" w:type="dxa"/>
          </w:tcPr>
          <w:p w14:paraId="521C3E34" w14:textId="23759840"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37BF7" w:rsidRPr="00074B99">
              <w:rPr>
                <w:rFonts w:cs="Times New Roman"/>
                <w:i/>
                <w:color w:val="000000"/>
              </w:rPr>
              <w:t>TestLocatorFromSample2</w:t>
            </w:r>
            <w:r w:rsidRPr="00074B99">
              <w:rPr>
                <w:rFonts w:cs="Times New Roman"/>
                <w:i/>
                <w:color w:val="000000"/>
              </w:rPr>
              <w:t>PL_CDR_LE</w:t>
            </w:r>
          </w:p>
          <w:p w14:paraId="208B2124"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8400F4D" wp14:editId="1C97BF2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74B99" w:rsidRDefault="00F87235" w:rsidP="00F87235">
            <w:pPr>
              <w:rPr>
                <w:rFonts w:cs="Times New Roman"/>
                <w:color w:val="000000"/>
              </w:rPr>
            </w:pPr>
            <w:r w:rsidRPr="00074B99">
              <w:rPr>
                <w:rFonts w:cs="Times New Roman"/>
                <w:color w:val="000000"/>
              </w:rPr>
              <w:t xml:space="preserve">Duración de la prueba: </w:t>
            </w:r>
            <w:r w:rsidR="00D37BF7" w:rsidRPr="00074B99">
              <w:rPr>
                <w:rFonts w:ascii="Consolas" w:hAnsi="Consolas" w:cs="Consolas"/>
                <w:color w:val="F1F1F1"/>
                <w:kern w:val="0"/>
                <w:sz w:val="18"/>
                <w:szCs w:val="18"/>
                <w:highlight w:val="black"/>
              </w:rPr>
              <w:t>0:00:00.1738197</w:t>
            </w:r>
            <w:r w:rsidR="00D37BF7" w:rsidRPr="00074B99">
              <w:rPr>
                <w:rFonts w:ascii="Consolas" w:hAnsi="Consolas" w:cs="Consolas"/>
                <w:color w:val="F1F1F1"/>
                <w:kern w:val="0"/>
                <w:sz w:val="18"/>
                <w:szCs w:val="18"/>
              </w:rPr>
              <w:t xml:space="preserve"> </w:t>
            </w:r>
          </w:p>
        </w:tc>
      </w:tr>
    </w:tbl>
    <w:p w14:paraId="156FB838" w14:textId="77777777" w:rsidR="00F87235" w:rsidRPr="00074B99" w:rsidRDefault="00F87235" w:rsidP="00BE1B5E"/>
    <w:p w14:paraId="458847D4" w14:textId="0B0380C2" w:rsidR="008C2FFC" w:rsidRPr="00074B99" w:rsidRDefault="008C2FFC" w:rsidP="008C2FFC">
      <w:pPr>
        <w:pStyle w:val="Descripcin"/>
        <w:keepNext/>
      </w:pPr>
      <w:bookmarkStart w:id="426" w:name="_Toc425414600"/>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18</w:t>
      </w:r>
      <w:r w:rsidR="00AE11C0">
        <w:fldChar w:fldCharType="end"/>
      </w:r>
      <w:r w:rsidRPr="00074B99">
        <w:t>. TestLocatorFromSample3PL_CDR_LE</w:t>
      </w:r>
      <w:bookmarkEnd w:id="426"/>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4AD3FD22" w14:textId="77777777" w:rsidTr="00FA1840">
        <w:trPr>
          <w:jc w:val="center"/>
        </w:trPr>
        <w:tc>
          <w:tcPr>
            <w:tcW w:w="8187" w:type="dxa"/>
            <w:gridSpan w:val="2"/>
          </w:tcPr>
          <w:p w14:paraId="18E910BD"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4033ED97"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32E85E9"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526CB51F" w14:textId="77777777" w:rsidTr="00FA1840">
        <w:trPr>
          <w:jc w:val="center"/>
        </w:trPr>
        <w:tc>
          <w:tcPr>
            <w:tcW w:w="2123" w:type="dxa"/>
          </w:tcPr>
          <w:p w14:paraId="41A2D1C0"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1E5588C5"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0411EF29" w14:textId="77777777" w:rsidTr="00FA1840">
        <w:trPr>
          <w:jc w:val="center"/>
        </w:trPr>
        <w:tc>
          <w:tcPr>
            <w:tcW w:w="2123" w:type="dxa"/>
          </w:tcPr>
          <w:p w14:paraId="2F6D520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FEFF836"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3B7DBB7" w14:textId="77777777" w:rsidTr="00FA1840">
        <w:trPr>
          <w:jc w:val="center"/>
        </w:trPr>
        <w:tc>
          <w:tcPr>
            <w:tcW w:w="2123" w:type="dxa"/>
          </w:tcPr>
          <w:p w14:paraId="3F10AC92"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DB92B1C" w14:textId="77777777" w:rsidR="00F87235" w:rsidRPr="00074B99" w:rsidRDefault="00F87235" w:rsidP="00F87235">
            <w:pPr>
              <w:rPr>
                <w:rFonts w:cs="Times New Roman"/>
                <w:color w:val="000000"/>
              </w:rPr>
            </w:pPr>
          </w:p>
        </w:tc>
      </w:tr>
      <w:tr w:rsidR="00F87235" w:rsidRPr="00074B99" w14:paraId="336B1FF5" w14:textId="77777777" w:rsidTr="00FA1840">
        <w:trPr>
          <w:jc w:val="center"/>
        </w:trPr>
        <w:tc>
          <w:tcPr>
            <w:tcW w:w="2123" w:type="dxa"/>
          </w:tcPr>
          <w:p w14:paraId="7F74CFC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C19D2A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B290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TestLocatorFromSample3PL_CDR_LE()</w:t>
            </w:r>
          </w:p>
          <w:p w14:paraId="5E70B7E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254B5D0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573D908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FDEEFA6"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569C944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 };</w:t>
            </w:r>
          </w:p>
          <w:p w14:paraId="4FF0A9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EB5BB47"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DE7C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E55F9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34C4F1C"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39 30 00 00 00 00 00 00 00 00 00 00 00 00 00 00 7F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183B56B"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4D3B851"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1952CB3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6B75CAD" w14:textId="184B34B5" w:rsidR="00F87235"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2095CB56" w14:textId="77777777" w:rsidTr="00FA1840">
        <w:trPr>
          <w:jc w:val="center"/>
        </w:trPr>
        <w:tc>
          <w:tcPr>
            <w:tcW w:w="2123" w:type="dxa"/>
          </w:tcPr>
          <w:p w14:paraId="2FB5BBF1"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69F7E065" w14:textId="48828AC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967EF7" w:rsidRPr="00074B99">
              <w:rPr>
                <w:rFonts w:cs="Times New Roman"/>
                <w:i/>
                <w:color w:val="000000"/>
              </w:rPr>
              <w:t>TestLocatorFromSample3</w:t>
            </w:r>
            <w:r w:rsidRPr="00074B99">
              <w:rPr>
                <w:rFonts w:cs="Times New Roman"/>
                <w:i/>
                <w:color w:val="000000"/>
              </w:rPr>
              <w:t>PL_CDR_LE</w:t>
            </w:r>
          </w:p>
          <w:p w14:paraId="65686658"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DA654D2" wp14:editId="6110C711">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74B99" w:rsidRDefault="00F87235" w:rsidP="00F87235">
            <w:pPr>
              <w:rPr>
                <w:rFonts w:cs="Times New Roman"/>
                <w:color w:val="000000"/>
              </w:rPr>
            </w:pPr>
            <w:r w:rsidRPr="00074B99">
              <w:rPr>
                <w:rFonts w:cs="Times New Roman"/>
                <w:color w:val="000000"/>
              </w:rPr>
              <w:t xml:space="preserve">Duración de la prueba: </w:t>
            </w:r>
            <w:r w:rsidR="00967EF7" w:rsidRPr="00074B99">
              <w:rPr>
                <w:rFonts w:ascii="Consolas" w:hAnsi="Consolas" w:cs="Consolas"/>
                <w:color w:val="F1F1F1"/>
                <w:kern w:val="0"/>
                <w:sz w:val="18"/>
                <w:szCs w:val="18"/>
                <w:highlight w:val="black"/>
              </w:rPr>
              <w:t>0:00:00.1984551</w:t>
            </w:r>
            <w:r w:rsidR="00967EF7" w:rsidRPr="00074B99">
              <w:rPr>
                <w:rFonts w:ascii="Consolas" w:hAnsi="Consolas" w:cs="Consolas"/>
                <w:color w:val="F1F1F1"/>
                <w:kern w:val="0"/>
                <w:sz w:val="18"/>
                <w:szCs w:val="18"/>
              </w:rPr>
              <w:t xml:space="preserve"> </w:t>
            </w:r>
            <w:r w:rsidRPr="00074B99">
              <w:rPr>
                <w:rFonts w:ascii="Consolas" w:hAnsi="Consolas" w:cs="Consolas"/>
                <w:color w:val="F1F1F1"/>
                <w:kern w:val="0"/>
                <w:sz w:val="18"/>
                <w:szCs w:val="18"/>
              </w:rPr>
              <w:t xml:space="preserve"> </w:t>
            </w:r>
          </w:p>
        </w:tc>
      </w:tr>
    </w:tbl>
    <w:p w14:paraId="048C641B" w14:textId="77777777" w:rsidR="00F87235" w:rsidRPr="00074B99" w:rsidRDefault="00F87235" w:rsidP="00BE1B5E"/>
    <w:p w14:paraId="5763074A" w14:textId="26ED23DE" w:rsidR="008C2FFC" w:rsidRPr="00074B99" w:rsidRDefault="008C2FFC" w:rsidP="008C2FFC">
      <w:pPr>
        <w:pStyle w:val="Descripcin"/>
        <w:keepNext/>
      </w:pPr>
      <w:bookmarkStart w:id="427" w:name="_Toc42541460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19</w:t>
      </w:r>
      <w:r w:rsidR="00AE11C0">
        <w:fldChar w:fldCharType="end"/>
      </w:r>
      <w:r w:rsidRPr="00074B99">
        <w:t>. TestGUIDCDR_BE</w:t>
      </w:r>
      <w:bookmarkEnd w:id="427"/>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2A55E55D" w14:textId="77777777" w:rsidTr="00FA1840">
        <w:trPr>
          <w:jc w:val="center"/>
        </w:trPr>
        <w:tc>
          <w:tcPr>
            <w:tcW w:w="8187" w:type="dxa"/>
            <w:gridSpan w:val="2"/>
          </w:tcPr>
          <w:p w14:paraId="4C78E5C3"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5513397D"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D914D78"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DD5D9D0" w14:textId="77777777" w:rsidTr="00FA1840">
        <w:trPr>
          <w:jc w:val="center"/>
        </w:trPr>
        <w:tc>
          <w:tcPr>
            <w:tcW w:w="2123" w:type="dxa"/>
          </w:tcPr>
          <w:p w14:paraId="3C4CE26C"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6C972791" w14:textId="498C726A"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4F6C401" w14:textId="77777777" w:rsidTr="00FA1840">
        <w:trPr>
          <w:jc w:val="center"/>
        </w:trPr>
        <w:tc>
          <w:tcPr>
            <w:tcW w:w="2123" w:type="dxa"/>
          </w:tcPr>
          <w:p w14:paraId="1011EF62"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B194EF5"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29C2CF89" w14:textId="77777777" w:rsidTr="00FA1840">
        <w:trPr>
          <w:jc w:val="center"/>
        </w:trPr>
        <w:tc>
          <w:tcPr>
            <w:tcW w:w="2123" w:type="dxa"/>
          </w:tcPr>
          <w:p w14:paraId="79CA1A46"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595EED4F" w14:textId="77777777" w:rsidR="00F87235" w:rsidRPr="00074B99" w:rsidRDefault="00F87235" w:rsidP="00F87235">
            <w:pPr>
              <w:rPr>
                <w:rFonts w:cs="Times New Roman"/>
                <w:color w:val="000000"/>
              </w:rPr>
            </w:pPr>
          </w:p>
        </w:tc>
      </w:tr>
      <w:tr w:rsidR="00F87235" w:rsidRPr="00074B99" w14:paraId="40F14EBC" w14:textId="77777777" w:rsidTr="00FA1840">
        <w:trPr>
          <w:jc w:val="center"/>
        </w:trPr>
        <w:tc>
          <w:tcPr>
            <w:tcW w:w="2123" w:type="dxa"/>
          </w:tcPr>
          <w:p w14:paraId="31A07A76"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023D34C7" w14:textId="77777777" w:rsidR="00EB1FB0" w:rsidRPr="00074B99" w:rsidRDefault="00F87235"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00EB1FB0" w:rsidRPr="00074B99">
              <w:rPr>
                <w:rFonts w:ascii="Consolas" w:hAnsi="Consolas" w:cs="Consolas"/>
                <w:color w:val="569CD6"/>
                <w:kern w:val="0"/>
                <w:sz w:val="19"/>
                <w:szCs w:val="19"/>
                <w:highlight w:val="black"/>
                <w:lang w:val="en-GB"/>
              </w:rPr>
              <w:t>public</w:t>
            </w:r>
            <w:r w:rsidR="00EB1FB0" w:rsidRPr="00074B99">
              <w:rPr>
                <w:rFonts w:ascii="Consolas" w:hAnsi="Consolas" w:cs="Consolas"/>
                <w:color w:val="DCDCDC"/>
                <w:kern w:val="0"/>
                <w:sz w:val="19"/>
                <w:szCs w:val="19"/>
                <w:highlight w:val="black"/>
                <w:lang w:val="en-GB"/>
              </w:rPr>
              <w:t xml:space="preserve"> </w:t>
            </w:r>
            <w:r w:rsidR="00EB1FB0" w:rsidRPr="00074B99">
              <w:rPr>
                <w:rFonts w:ascii="Consolas" w:hAnsi="Consolas" w:cs="Consolas"/>
                <w:color w:val="569CD6"/>
                <w:kern w:val="0"/>
                <w:sz w:val="19"/>
                <w:szCs w:val="19"/>
                <w:highlight w:val="black"/>
                <w:lang w:val="en-GB"/>
              </w:rPr>
              <w:t>void</w:t>
            </w:r>
            <w:r w:rsidR="00EB1FB0" w:rsidRPr="00074B99">
              <w:rPr>
                <w:rFonts w:ascii="Consolas" w:hAnsi="Consolas" w:cs="Consolas"/>
                <w:color w:val="DCDCDC"/>
                <w:kern w:val="0"/>
                <w:sz w:val="19"/>
                <w:szCs w:val="19"/>
                <w:highlight w:val="black"/>
                <w:lang w:val="en-GB"/>
              </w:rPr>
              <w:t xml:space="preserve"> TestGUIDCDR_BE()</w:t>
            </w:r>
          </w:p>
          <w:p w14:paraId="011E702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7C0D140"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28494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38F147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4311F58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2306151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B63D84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06D6CEC"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0F84BA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07A8501"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74D66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3F517E9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471DCE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F33EA9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55BBCC4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DE1F7EE" w14:textId="209840FE"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7CCFF203" w14:textId="77777777" w:rsidTr="00FA1840">
        <w:trPr>
          <w:jc w:val="center"/>
        </w:trPr>
        <w:tc>
          <w:tcPr>
            <w:tcW w:w="2123" w:type="dxa"/>
          </w:tcPr>
          <w:p w14:paraId="04666402"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67174ECE" w14:textId="1901F9AA"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EB1FB0" w:rsidRPr="00074B99">
              <w:rPr>
                <w:rFonts w:cs="Times New Roman"/>
                <w:i/>
                <w:color w:val="000000"/>
              </w:rPr>
              <w:t>TestGUIDCDR_BE</w:t>
            </w:r>
          </w:p>
          <w:p w14:paraId="043729E1"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846695" wp14:editId="026047F6">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74B99" w:rsidRDefault="00F87235"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EB1FB0" w:rsidRPr="00074B99">
              <w:rPr>
                <w:rFonts w:ascii="Consolas" w:hAnsi="Consolas" w:cs="Consolas"/>
                <w:color w:val="F1F1F1"/>
                <w:kern w:val="0"/>
                <w:sz w:val="18"/>
                <w:szCs w:val="18"/>
                <w:highlight w:val="black"/>
              </w:rPr>
              <w:t>0:00:00.2030336</w:t>
            </w:r>
          </w:p>
        </w:tc>
      </w:tr>
    </w:tbl>
    <w:p w14:paraId="5BB1BBA7" w14:textId="77777777" w:rsidR="00F87235" w:rsidRPr="00074B99" w:rsidRDefault="00F87235" w:rsidP="00BE1B5E"/>
    <w:p w14:paraId="328611E4" w14:textId="4191A11F" w:rsidR="008C2FFC" w:rsidRPr="00074B99" w:rsidRDefault="008C2FFC" w:rsidP="008C2FFC">
      <w:pPr>
        <w:pStyle w:val="Descripcin"/>
        <w:keepNext/>
      </w:pPr>
      <w:bookmarkStart w:id="428" w:name="_Toc42541460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20</w:t>
      </w:r>
      <w:r w:rsidR="00AE11C0">
        <w:fldChar w:fldCharType="end"/>
      </w:r>
      <w:r w:rsidRPr="00074B99">
        <w:rPr>
          <w:noProof/>
        </w:rPr>
        <w:t>. TestGUICDR_LE</w:t>
      </w:r>
      <w:bookmarkEnd w:id="428"/>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7568670F" w14:textId="77777777" w:rsidTr="00FA1840">
        <w:trPr>
          <w:jc w:val="center"/>
        </w:trPr>
        <w:tc>
          <w:tcPr>
            <w:tcW w:w="8187" w:type="dxa"/>
            <w:gridSpan w:val="2"/>
          </w:tcPr>
          <w:p w14:paraId="41B3E91A"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E025EE4"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BFF1F81"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D139754" w14:textId="77777777" w:rsidTr="00FA1840">
        <w:trPr>
          <w:jc w:val="center"/>
        </w:trPr>
        <w:tc>
          <w:tcPr>
            <w:tcW w:w="2123" w:type="dxa"/>
          </w:tcPr>
          <w:p w14:paraId="4146AA6D"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4F04FABA" w14:textId="1A9E3F07"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C69CCE4" w14:textId="77777777" w:rsidTr="00FA1840">
        <w:trPr>
          <w:jc w:val="center"/>
        </w:trPr>
        <w:tc>
          <w:tcPr>
            <w:tcW w:w="2123" w:type="dxa"/>
          </w:tcPr>
          <w:p w14:paraId="43A11841"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62C4BEF"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5F714E0E" w14:textId="77777777" w:rsidTr="00FA1840">
        <w:trPr>
          <w:jc w:val="center"/>
        </w:trPr>
        <w:tc>
          <w:tcPr>
            <w:tcW w:w="2123" w:type="dxa"/>
          </w:tcPr>
          <w:p w14:paraId="41E62217"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34B6AF56" w14:textId="77777777" w:rsidR="00F87235" w:rsidRPr="00074B99" w:rsidRDefault="00F87235" w:rsidP="00F87235">
            <w:pPr>
              <w:rPr>
                <w:rFonts w:cs="Times New Roman"/>
                <w:color w:val="000000"/>
              </w:rPr>
            </w:pPr>
          </w:p>
        </w:tc>
      </w:tr>
      <w:tr w:rsidR="00F87235" w:rsidRPr="00074B99" w14:paraId="6CF6B0AC" w14:textId="77777777" w:rsidTr="00FA1840">
        <w:trPr>
          <w:jc w:val="center"/>
        </w:trPr>
        <w:tc>
          <w:tcPr>
            <w:tcW w:w="2123" w:type="dxa"/>
          </w:tcPr>
          <w:p w14:paraId="18CC6ACC"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7F4287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CC1A16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TestGUIDCDR_LE()</w:t>
            </w:r>
          </w:p>
          <w:p w14:paraId="0B5967B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FEC06DB"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1CCFEEA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0044B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FC0E4C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56158E3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13FDD1C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65E4E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F0A9C46"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51A120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432864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1558B8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9D5EBE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EC778B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156F247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14E088" w14:textId="63D64869"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3DBCB192" w14:textId="77777777" w:rsidTr="00FA1840">
        <w:trPr>
          <w:jc w:val="center"/>
        </w:trPr>
        <w:tc>
          <w:tcPr>
            <w:tcW w:w="2123" w:type="dxa"/>
          </w:tcPr>
          <w:p w14:paraId="4EE4AC92"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35BD4112" w14:textId="34C1EED4"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B1FB0" w:rsidRPr="00074B99">
              <w:rPr>
                <w:rFonts w:cs="Times New Roman"/>
                <w:i/>
                <w:color w:val="000000"/>
              </w:rPr>
              <w:t>GUICDR_LE</w:t>
            </w:r>
          </w:p>
          <w:p w14:paraId="387615D3"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F50D94" wp14:editId="76168A94">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74B99" w:rsidRDefault="00F87235" w:rsidP="00F87235">
            <w:pPr>
              <w:rPr>
                <w:rFonts w:cs="Times New Roman"/>
                <w:color w:val="000000"/>
              </w:rPr>
            </w:pPr>
            <w:r w:rsidRPr="00074B99">
              <w:rPr>
                <w:rFonts w:cs="Times New Roman"/>
                <w:color w:val="000000"/>
              </w:rPr>
              <w:t xml:space="preserve">Duración de la prueba: </w:t>
            </w:r>
            <w:r w:rsidR="00EB1FB0" w:rsidRPr="00074B99">
              <w:rPr>
                <w:rFonts w:ascii="Consolas" w:hAnsi="Consolas" w:cs="Consolas"/>
                <w:color w:val="F1F1F1"/>
                <w:kern w:val="0"/>
                <w:sz w:val="18"/>
                <w:szCs w:val="18"/>
                <w:highlight w:val="black"/>
              </w:rPr>
              <w:t>0:00:00.2267873</w:t>
            </w:r>
            <w:r w:rsidR="00EB1FB0" w:rsidRPr="00074B99">
              <w:rPr>
                <w:rFonts w:ascii="Consolas" w:hAnsi="Consolas" w:cs="Consolas"/>
                <w:color w:val="F1F1F1"/>
                <w:kern w:val="0"/>
                <w:sz w:val="18"/>
                <w:szCs w:val="18"/>
              </w:rPr>
              <w:t xml:space="preserve"> </w:t>
            </w:r>
          </w:p>
        </w:tc>
      </w:tr>
    </w:tbl>
    <w:p w14:paraId="42B55613" w14:textId="77777777" w:rsidR="00F87235" w:rsidRPr="00074B99" w:rsidRDefault="00F87235" w:rsidP="00BE1B5E"/>
    <w:p w14:paraId="3FCA63DA" w14:textId="630E6472" w:rsidR="008C2FFC" w:rsidRPr="00074B99" w:rsidRDefault="008C2FFC" w:rsidP="008C2FFC">
      <w:pPr>
        <w:pStyle w:val="Descripcin"/>
        <w:keepNext/>
      </w:pPr>
      <w:bookmarkStart w:id="429" w:name="_Toc42541460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21</w:t>
      </w:r>
      <w:r w:rsidR="00AE11C0">
        <w:fldChar w:fldCharType="end"/>
      </w:r>
      <w:r w:rsidRPr="00074B99">
        <w:t>. TestGUIDPL_CDR_BE</w:t>
      </w:r>
      <w:bookmarkEnd w:id="429"/>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4582078C" w14:textId="77777777" w:rsidTr="00FA1840">
        <w:trPr>
          <w:jc w:val="center"/>
        </w:trPr>
        <w:tc>
          <w:tcPr>
            <w:tcW w:w="8187" w:type="dxa"/>
            <w:gridSpan w:val="2"/>
          </w:tcPr>
          <w:p w14:paraId="0038FA7C"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4EE144E"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C8DC316"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66D60C1" w14:textId="77777777" w:rsidTr="00FA1840">
        <w:trPr>
          <w:jc w:val="center"/>
        </w:trPr>
        <w:tc>
          <w:tcPr>
            <w:tcW w:w="2123" w:type="dxa"/>
          </w:tcPr>
          <w:p w14:paraId="2868568F"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45CD777A" w14:textId="5908688E" w:rsidR="00F87235" w:rsidRPr="00074B99" w:rsidRDefault="00F87235" w:rsidP="00EC373E">
            <w:pPr>
              <w:rPr>
                <w:rFonts w:cs="Times New Roman"/>
                <w:color w:val="000000"/>
              </w:rPr>
            </w:pPr>
            <w:r w:rsidRPr="00074B99">
              <w:rPr>
                <w:rFonts w:cs="Times New Roman"/>
                <w:color w:val="000000"/>
              </w:rPr>
              <w:t xml:space="preserve">En esta prueba se verifica el </w:t>
            </w:r>
            <w:r w:rsidR="00EC373E"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A37DEDF" w14:textId="77777777" w:rsidTr="00FA1840">
        <w:trPr>
          <w:jc w:val="center"/>
        </w:trPr>
        <w:tc>
          <w:tcPr>
            <w:tcW w:w="2123" w:type="dxa"/>
          </w:tcPr>
          <w:p w14:paraId="5D25B95B"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B44D1F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BA52767" w14:textId="77777777" w:rsidTr="00FA1840">
        <w:trPr>
          <w:jc w:val="center"/>
        </w:trPr>
        <w:tc>
          <w:tcPr>
            <w:tcW w:w="2123" w:type="dxa"/>
          </w:tcPr>
          <w:p w14:paraId="7C6E11A9"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25A87BE1" w14:textId="77777777" w:rsidR="00F87235" w:rsidRPr="00074B99" w:rsidRDefault="00F87235" w:rsidP="00F87235">
            <w:pPr>
              <w:rPr>
                <w:rFonts w:cs="Times New Roman"/>
                <w:color w:val="000000"/>
              </w:rPr>
            </w:pPr>
          </w:p>
        </w:tc>
      </w:tr>
      <w:tr w:rsidR="00F87235" w:rsidRPr="00074B99" w14:paraId="7D624AA4" w14:textId="77777777" w:rsidTr="00FA1840">
        <w:trPr>
          <w:jc w:val="center"/>
        </w:trPr>
        <w:tc>
          <w:tcPr>
            <w:tcW w:w="2123" w:type="dxa"/>
          </w:tcPr>
          <w:p w14:paraId="19E56AE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56000B0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AB3CBF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TestGUIDPL_CDR_BE()</w:t>
            </w:r>
          </w:p>
          <w:p w14:paraId="3EA53E1E"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CC7E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709D11C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4BFCF9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5D8CAF7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79339A74"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BB93F83"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1CC669AC"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02D0A03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9FF2D8"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B34022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543F0D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A7BD51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BAB3497"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20D5F25"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50 00 10 00 01 02 03 04 05 06 07 08 09 0A 0B 00 01 02 C1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607E38F"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B1CBF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AEB064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178250CB" w14:textId="655D483B" w:rsidR="00F87235"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1FE13089" w14:textId="77777777" w:rsidTr="00FA1840">
        <w:trPr>
          <w:jc w:val="center"/>
        </w:trPr>
        <w:tc>
          <w:tcPr>
            <w:tcW w:w="2123" w:type="dxa"/>
          </w:tcPr>
          <w:p w14:paraId="3ED6800C" w14:textId="77777777" w:rsidR="00F87235" w:rsidRPr="00074B99" w:rsidRDefault="00F87235" w:rsidP="00F87235">
            <w:pPr>
              <w:rPr>
                <w:rFonts w:cs="Times New Roman"/>
                <w:b/>
                <w:i/>
                <w:color w:val="000000"/>
              </w:rPr>
            </w:pPr>
            <w:r w:rsidRPr="00074B99">
              <w:rPr>
                <w:rFonts w:cs="Times New Roman"/>
                <w:b/>
                <w:i/>
                <w:color w:val="000000"/>
              </w:rPr>
              <w:t>Salida</w:t>
            </w:r>
          </w:p>
        </w:tc>
        <w:tc>
          <w:tcPr>
            <w:tcW w:w="6064" w:type="dxa"/>
          </w:tcPr>
          <w:p w14:paraId="45FB199C" w14:textId="1F2C0C7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C373E" w:rsidRPr="00074B99">
              <w:rPr>
                <w:rFonts w:cs="Times New Roman"/>
                <w:i/>
                <w:color w:val="000000"/>
              </w:rPr>
              <w:t>GUIDPL_CDR_BE</w:t>
            </w:r>
          </w:p>
          <w:p w14:paraId="4D1259ED" w14:textId="77777777" w:rsidR="00F87235" w:rsidRPr="00074B99" w:rsidRDefault="00F87235" w:rsidP="00F87235">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1D0FAD59" wp14:editId="7D79DDEF">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74B99" w:rsidRDefault="00F87235" w:rsidP="00F87235">
            <w:pPr>
              <w:rPr>
                <w:rFonts w:cs="Times New Roman"/>
                <w:color w:val="000000"/>
              </w:rPr>
            </w:pPr>
            <w:r w:rsidRPr="00074B99">
              <w:rPr>
                <w:rFonts w:cs="Times New Roman"/>
                <w:color w:val="000000"/>
              </w:rPr>
              <w:t xml:space="preserve">Duración de la prueba: </w:t>
            </w:r>
            <w:r w:rsidR="00EC373E" w:rsidRPr="00074B99">
              <w:rPr>
                <w:rFonts w:ascii="Consolas" w:hAnsi="Consolas" w:cs="Consolas"/>
                <w:color w:val="F1F1F1"/>
                <w:kern w:val="0"/>
                <w:sz w:val="18"/>
                <w:szCs w:val="18"/>
                <w:highlight w:val="black"/>
              </w:rPr>
              <w:t>0:00:00.2057796</w:t>
            </w:r>
            <w:r w:rsidR="00EC373E" w:rsidRPr="00074B99">
              <w:rPr>
                <w:rFonts w:ascii="Consolas" w:hAnsi="Consolas" w:cs="Consolas"/>
                <w:color w:val="F1F1F1"/>
                <w:kern w:val="0"/>
                <w:sz w:val="18"/>
                <w:szCs w:val="18"/>
              </w:rPr>
              <w:t xml:space="preserve"> </w:t>
            </w:r>
          </w:p>
        </w:tc>
      </w:tr>
    </w:tbl>
    <w:p w14:paraId="59CF4939" w14:textId="77777777" w:rsidR="00F87235" w:rsidRPr="00074B99" w:rsidRDefault="00F87235" w:rsidP="00BE1B5E"/>
    <w:p w14:paraId="53477F96" w14:textId="015F65BB" w:rsidR="008C2FFC" w:rsidRPr="00074B99" w:rsidRDefault="008C2FFC" w:rsidP="008C2FFC">
      <w:pPr>
        <w:pStyle w:val="Descripcin"/>
        <w:keepNext/>
      </w:pPr>
      <w:bookmarkStart w:id="430" w:name="_Toc42541460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22</w:t>
      </w:r>
      <w:r w:rsidR="00AE11C0">
        <w:fldChar w:fldCharType="end"/>
      </w:r>
      <w:r w:rsidRPr="00074B99">
        <w:t>. TestGUIDPL_CDR_LE</w:t>
      </w:r>
      <w:bookmarkEnd w:id="430"/>
    </w:p>
    <w:tbl>
      <w:tblPr>
        <w:tblStyle w:val="Tablaconcuadrcula"/>
        <w:tblW w:w="8187" w:type="dxa"/>
        <w:jc w:val="center"/>
        <w:tblLayout w:type="fixed"/>
        <w:tblLook w:val="04A0" w:firstRow="1" w:lastRow="0" w:firstColumn="1" w:lastColumn="0" w:noHBand="0" w:noVBand="1"/>
      </w:tblPr>
      <w:tblGrid>
        <w:gridCol w:w="2123"/>
        <w:gridCol w:w="6064"/>
      </w:tblGrid>
      <w:tr w:rsidR="00FB590E" w:rsidRPr="0068692C" w14:paraId="21B9EEFB" w14:textId="77777777" w:rsidTr="00FA1840">
        <w:trPr>
          <w:jc w:val="center"/>
        </w:trPr>
        <w:tc>
          <w:tcPr>
            <w:tcW w:w="8187" w:type="dxa"/>
            <w:gridSpan w:val="2"/>
          </w:tcPr>
          <w:p w14:paraId="19C538FE" w14:textId="77777777" w:rsidR="00FB590E" w:rsidRPr="00074B99" w:rsidRDefault="00FB590E" w:rsidP="00491FE0">
            <w:pPr>
              <w:rPr>
                <w:rFonts w:cs="Times New Roman"/>
                <w:b/>
                <w:color w:val="000000"/>
                <w:lang w:val="en-GB"/>
              </w:rPr>
            </w:pPr>
            <w:r w:rsidRPr="00074B99">
              <w:rPr>
                <w:rFonts w:cs="Times New Roman"/>
                <w:b/>
                <w:color w:val="000000"/>
                <w:lang w:val="en-GB"/>
              </w:rPr>
              <w:t>Llamada:</w:t>
            </w:r>
          </w:p>
          <w:p w14:paraId="3E28342D"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7667C43"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B97D955" w14:textId="77777777" w:rsidTr="00FA1840">
        <w:trPr>
          <w:jc w:val="center"/>
        </w:trPr>
        <w:tc>
          <w:tcPr>
            <w:tcW w:w="2123" w:type="dxa"/>
          </w:tcPr>
          <w:p w14:paraId="7511E873"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4B0F78BD"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4C072A8B" w14:textId="77777777" w:rsidTr="00FA1840">
        <w:trPr>
          <w:jc w:val="center"/>
        </w:trPr>
        <w:tc>
          <w:tcPr>
            <w:tcW w:w="2123" w:type="dxa"/>
          </w:tcPr>
          <w:p w14:paraId="7B795037" w14:textId="77777777" w:rsidR="00FB590E" w:rsidRPr="00074B99" w:rsidRDefault="00FB590E" w:rsidP="00491FE0">
            <w:pPr>
              <w:rPr>
                <w:rFonts w:cs="Times New Roman"/>
                <w:b/>
                <w:i/>
                <w:color w:val="000000"/>
              </w:rPr>
            </w:pPr>
            <w:r w:rsidRPr="00074B99">
              <w:rPr>
                <w:rFonts w:cs="Times New Roman"/>
                <w:b/>
                <w:i/>
                <w:color w:val="000000"/>
              </w:rPr>
              <w:t>Entrada</w:t>
            </w:r>
          </w:p>
        </w:tc>
        <w:tc>
          <w:tcPr>
            <w:tcW w:w="6064" w:type="dxa"/>
          </w:tcPr>
          <w:p w14:paraId="780752FA"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6DE89DC7" w14:textId="77777777" w:rsidTr="00FA1840">
        <w:trPr>
          <w:jc w:val="center"/>
        </w:trPr>
        <w:tc>
          <w:tcPr>
            <w:tcW w:w="2123" w:type="dxa"/>
          </w:tcPr>
          <w:p w14:paraId="49F7FBB9" w14:textId="77777777" w:rsidR="00FB590E" w:rsidRPr="00074B99" w:rsidRDefault="00FB590E" w:rsidP="00491FE0">
            <w:pPr>
              <w:rPr>
                <w:rFonts w:cs="Times New Roman"/>
                <w:b/>
                <w:i/>
                <w:color w:val="000000"/>
              </w:rPr>
            </w:pPr>
            <w:r w:rsidRPr="00074B99">
              <w:rPr>
                <w:rFonts w:cs="Times New Roman"/>
                <w:b/>
                <w:i/>
                <w:color w:val="000000"/>
              </w:rPr>
              <w:t>Referencia</w:t>
            </w:r>
          </w:p>
        </w:tc>
        <w:tc>
          <w:tcPr>
            <w:tcW w:w="6064" w:type="dxa"/>
          </w:tcPr>
          <w:p w14:paraId="4980D142" w14:textId="77777777" w:rsidR="00FB590E" w:rsidRPr="00074B99" w:rsidRDefault="00FB590E" w:rsidP="00491FE0">
            <w:pPr>
              <w:rPr>
                <w:rFonts w:cs="Times New Roman"/>
                <w:color w:val="000000"/>
              </w:rPr>
            </w:pPr>
          </w:p>
        </w:tc>
      </w:tr>
      <w:tr w:rsidR="00FB590E" w:rsidRPr="00074B99" w14:paraId="275F1909" w14:textId="77777777" w:rsidTr="00FA1840">
        <w:trPr>
          <w:jc w:val="center"/>
        </w:trPr>
        <w:tc>
          <w:tcPr>
            <w:tcW w:w="2123" w:type="dxa"/>
          </w:tcPr>
          <w:p w14:paraId="0FF9BC1B"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1BD0B6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6C03E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TestGUIDPL_CDR_LE()</w:t>
            </w:r>
          </w:p>
          <w:p w14:paraId="06DD99D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E62C11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2D95705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904427A"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13771FF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5C12BBF8"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5C2067D"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0F7FCABF"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491B2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8C773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C56021"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E0596D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778D9E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24C28F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3ECB7DF7"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50 00 10 00 00 01 02 03 04 05 06 07 08 09 0A 0B 00 01 02 C1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FAC537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10AA17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7FE15C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24713DDD" w14:textId="03B98BC4"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55CE5BC" w14:textId="77777777" w:rsidTr="00FA1840">
        <w:trPr>
          <w:jc w:val="center"/>
        </w:trPr>
        <w:tc>
          <w:tcPr>
            <w:tcW w:w="2123" w:type="dxa"/>
          </w:tcPr>
          <w:p w14:paraId="06502845" w14:textId="77777777" w:rsidR="00FB590E" w:rsidRPr="00074B99" w:rsidRDefault="00FB590E" w:rsidP="00491FE0">
            <w:pPr>
              <w:rPr>
                <w:rFonts w:cs="Times New Roman"/>
                <w:b/>
                <w:i/>
                <w:color w:val="000000"/>
              </w:rPr>
            </w:pPr>
            <w:r w:rsidRPr="00074B99">
              <w:rPr>
                <w:rFonts w:cs="Times New Roman"/>
                <w:b/>
                <w:i/>
                <w:color w:val="000000"/>
              </w:rPr>
              <w:t>Salida</w:t>
            </w:r>
          </w:p>
        </w:tc>
        <w:tc>
          <w:tcPr>
            <w:tcW w:w="6064" w:type="dxa"/>
          </w:tcPr>
          <w:p w14:paraId="4C2582CF" w14:textId="54829C3A"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TestGUIDPL_CDR_LE</w:t>
            </w:r>
          </w:p>
          <w:p w14:paraId="56180B53"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E633D8" wp14:editId="755F911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74B99" w:rsidRDefault="00FB590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0:00:00.2031448</w:t>
            </w:r>
            <w:r w:rsidRPr="00074B99">
              <w:rPr>
                <w:rFonts w:ascii="Consolas" w:hAnsi="Consolas" w:cs="Consolas"/>
                <w:color w:val="F1F1F1"/>
                <w:kern w:val="0"/>
                <w:sz w:val="18"/>
                <w:szCs w:val="18"/>
              </w:rPr>
              <w:t xml:space="preserve"> </w:t>
            </w:r>
          </w:p>
        </w:tc>
      </w:tr>
    </w:tbl>
    <w:p w14:paraId="23414372" w14:textId="77777777" w:rsidR="00FB590E" w:rsidRPr="00074B99" w:rsidRDefault="00FB590E" w:rsidP="00BE1B5E"/>
    <w:p w14:paraId="4DCB7F12" w14:textId="685FBD00" w:rsidR="001971F4" w:rsidRPr="00074B99" w:rsidRDefault="001971F4" w:rsidP="001971F4">
      <w:pPr>
        <w:pStyle w:val="Descripcin"/>
        <w:keepNext/>
      </w:pPr>
      <w:bookmarkStart w:id="431" w:name="_Toc425414605"/>
      <w:r w:rsidRPr="00074B99">
        <w:lastRenderedPageBreak/>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23</w:t>
      </w:r>
      <w:r w:rsidR="00AE11C0">
        <w:fldChar w:fldCharType="end"/>
      </w:r>
      <w:r w:rsidRPr="00074B99">
        <w:t>. TestVendorIdCDR_BE</w:t>
      </w:r>
      <w:bookmarkEnd w:id="431"/>
    </w:p>
    <w:tbl>
      <w:tblPr>
        <w:tblStyle w:val="Tablaconcuadrcula"/>
        <w:tblW w:w="8187" w:type="dxa"/>
        <w:jc w:val="center"/>
        <w:tblLayout w:type="fixed"/>
        <w:tblLook w:val="04A0" w:firstRow="1" w:lastRow="0" w:firstColumn="1" w:lastColumn="0" w:noHBand="0" w:noVBand="1"/>
      </w:tblPr>
      <w:tblGrid>
        <w:gridCol w:w="2123"/>
        <w:gridCol w:w="6064"/>
      </w:tblGrid>
      <w:tr w:rsidR="00FB590E" w:rsidRPr="0068692C" w14:paraId="614B8DF6" w14:textId="77777777" w:rsidTr="00FA1840">
        <w:trPr>
          <w:jc w:val="center"/>
        </w:trPr>
        <w:tc>
          <w:tcPr>
            <w:tcW w:w="8187" w:type="dxa"/>
            <w:gridSpan w:val="2"/>
          </w:tcPr>
          <w:p w14:paraId="2D7ADE70" w14:textId="77777777" w:rsidR="00FB590E" w:rsidRPr="00074B99" w:rsidRDefault="00FB590E" w:rsidP="00491FE0">
            <w:pPr>
              <w:rPr>
                <w:rFonts w:cs="Times New Roman"/>
                <w:b/>
                <w:color w:val="000000"/>
                <w:lang w:val="en-GB"/>
              </w:rPr>
            </w:pPr>
            <w:r w:rsidRPr="00074B99">
              <w:rPr>
                <w:rFonts w:cs="Times New Roman"/>
                <w:b/>
                <w:color w:val="000000"/>
                <w:lang w:val="en-GB"/>
              </w:rPr>
              <w:t>Llamada:</w:t>
            </w:r>
          </w:p>
          <w:p w14:paraId="5DB442FB"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77A7E48"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7B8E6E9" w14:textId="77777777" w:rsidTr="00FA1840">
        <w:trPr>
          <w:jc w:val="center"/>
        </w:trPr>
        <w:tc>
          <w:tcPr>
            <w:tcW w:w="2123" w:type="dxa"/>
          </w:tcPr>
          <w:p w14:paraId="2A91EF3C"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3B93949C"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7EB2DC6F" w14:textId="77777777" w:rsidTr="00FA1840">
        <w:trPr>
          <w:jc w:val="center"/>
        </w:trPr>
        <w:tc>
          <w:tcPr>
            <w:tcW w:w="2123" w:type="dxa"/>
          </w:tcPr>
          <w:p w14:paraId="7B7F41FF" w14:textId="77777777" w:rsidR="00FB590E" w:rsidRPr="00074B99" w:rsidRDefault="00FB590E" w:rsidP="00491FE0">
            <w:pPr>
              <w:rPr>
                <w:rFonts w:cs="Times New Roman"/>
                <w:b/>
                <w:i/>
                <w:color w:val="000000"/>
              </w:rPr>
            </w:pPr>
            <w:r w:rsidRPr="00074B99">
              <w:rPr>
                <w:rFonts w:cs="Times New Roman"/>
                <w:b/>
                <w:i/>
                <w:color w:val="000000"/>
              </w:rPr>
              <w:t>Entrada</w:t>
            </w:r>
          </w:p>
        </w:tc>
        <w:tc>
          <w:tcPr>
            <w:tcW w:w="6064" w:type="dxa"/>
          </w:tcPr>
          <w:p w14:paraId="5C13CD2B"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0DD34289" w14:textId="77777777" w:rsidTr="00FA1840">
        <w:trPr>
          <w:jc w:val="center"/>
        </w:trPr>
        <w:tc>
          <w:tcPr>
            <w:tcW w:w="2123" w:type="dxa"/>
          </w:tcPr>
          <w:p w14:paraId="2EBF8B28" w14:textId="77777777" w:rsidR="00FB590E" w:rsidRPr="00074B99" w:rsidRDefault="00FB590E" w:rsidP="00491FE0">
            <w:pPr>
              <w:rPr>
                <w:rFonts w:cs="Times New Roman"/>
                <w:b/>
                <w:i/>
                <w:color w:val="000000"/>
              </w:rPr>
            </w:pPr>
            <w:r w:rsidRPr="00074B99">
              <w:rPr>
                <w:rFonts w:cs="Times New Roman"/>
                <w:b/>
                <w:i/>
                <w:color w:val="000000"/>
              </w:rPr>
              <w:t>Referencia</w:t>
            </w:r>
          </w:p>
        </w:tc>
        <w:tc>
          <w:tcPr>
            <w:tcW w:w="6064" w:type="dxa"/>
          </w:tcPr>
          <w:p w14:paraId="054A48B0" w14:textId="77777777" w:rsidR="00FB590E" w:rsidRPr="00074B99" w:rsidRDefault="00FB590E" w:rsidP="00491FE0">
            <w:pPr>
              <w:rPr>
                <w:rFonts w:cs="Times New Roman"/>
                <w:color w:val="000000"/>
              </w:rPr>
            </w:pPr>
          </w:p>
        </w:tc>
      </w:tr>
      <w:tr w:rsidR="00FB590E" w:rsidRPr="00074B99" w14:paraId="1D07A935" w14:textId="77777777" w:rsidTr="00FA1840">
        <w:trPr>
          <w:jc w:val="center"/>
        </w:trPr>
        <w:tc>
          <w:tcPr>
            <w:tcW w:w="2123" w:type="dxa"/>
          </w:tcPr>
          <w:p w14:paraId="7CAC36E4"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7AA54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C7BC3C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TestVendorIdCDR_BE()</w:t>
            </w:r>
          </w:p>
          <w:p w14:paraId="431369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AD5D29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7FC05B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A739B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0340B5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w:t>
            </w:r>
          </w:p>
          <w:p w14:paraId="27A38E3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894127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394954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2F93E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A4A710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64DE8DB4"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8EF17C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FB13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32ED695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E0D993" w14:textId="58EFCFFA" w:rsidR="00FB590E"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DF7BAAF" w14:textId="77777777" w:rsidTr="00FA1840">
        <w:trPr>
          <w:jc w:val="center"/>
        </w:trPr>
        <w:tc>
          <w:tcPr>
            <w:tcW w:w="2123" w:type="dxa"/>
          </w:tcPr>
          <w:p w14:paraId="49F310B3" w14:textId="77777777" w:rsidR="00FB590E" w:rsidRPr="00074B99" w:rsidRDefault="00FB590E" w:rsidP="00491FE0">
            <w:pPr>
              <w:rPr>
                <w:rFonts w:cs="Times New Roman"/>
                <w:b/>
                <w:i/>
                <w:color w:val="000000"/>
              </w:rPr>
            </w:pPr>
            <w:r w:rsidRPr="00074B99">
              <w:rPr>
                <w:rFonts w:cs="Times New Roman"/>
                <w:b/>
                <w:i/>
                <w:color w:val="000000"/>
              </w:rPr>
              <w:t>Salida</w:t>
            </w:r>
          </w:p>
        </w:tc>
        <w:tc>
          <w:tcPr>
            <w:tcW w:w="6064" w:type="dxa"/>
          </w:tcPr>
          <w:p w14:paraId="0CD47095" w14:textId="2DAA4A39"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0031DC" w:rsidRPr="00074B99">
              <w:rPr>
                <w:rFonts w:cs="Times New Roman"/>
                <w:i/>
                <w:color w:val="000000"/>
              </w:rPr>
              <w:t>VendorId</w:t>
            </w:r>
            <w:r w:rsidRPr="00074B99">
              <w:rPr>
                <w:rFonts w:cs="Times New Roman"/>
                <w:i/>
                <w:color w:val="000000"/>
              </w:rPr>
              <w:t>CDR_BE</w:t>
            </w:r>
          </w:p>
          <w:p w14:paraId="4CEFB787"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3C1996D" wp14:editId="2527B9E0">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74B99" w:rsidRDefault="00FB590E" w:rsidP="00491FE0">
            <w:pPr>
              <w:rPr>
                <w:rFonts w:cs="Times New Roman"/>
                <w:color w:val="000000"/>
              </w:rPr>
            </w:pPr>
            <w:r w:rsidRPr="00074B99">
              <w:rPr>
                <w:rFonts w:cs="Times New Roman"/>
                <w:color w:val="000000"/>
              </w:rPr>
              <w:t xml:space="preserve">Duración de la prueba: </w:t>
            </w:r>
            <w:r w:rsidR="000031DC" w:rsidRPr="00074B99">
              <w:rPr>
                <w:rFonts w:ascii="Consolas" w:hAnsi="Consolas" w:cs="Consolas"/>
                <w:color w:val="F1F1F1"/>
                <w:kern w:val="0"/>
                <w:sz w:val="18"/>
                <w:szCs w:val="18"/>
                <w:highlight w:val="black"/>
              </w:rPr>
              <w:t>0:00:00.1845436</w:t>
            </w:r>
          </w:p>
        </w:tc>
      </w:tr>
    </w:tbl>
    <w:p w14:paraId="6E4D7B2A" w14:textId="77777777" w:rsidR="00FB590E" w:rsidRPr="00074B99" w:rsidRDefault="00FB590E" w:rsidP="00BE1B5E"/>
    <w:p w14:paraId="1AF4DFC4" w14:textId="269537BD" w:rsidR="001971F4" w:rsidRPr="00074B99" w:rsidRDefault="001971F4" w:rsidP="001971F4">
      <w:pPr>
        <w:pStyle w:val="Descripcin"/>
        <w:keepNext/>
      </w:pPr>
      <w:bookmarkStart w:id="432" w:name="_Toc42541460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24</w:t>
      </w:r>
      <w:r w:rsidR="00AE11C0">
        <w:fldChar w:fldCharType="end"/>
      </w:r>
      <w:r w:rsidRPr="00074B99">
        <w:t>. TestVendorIdCDR_LE</w:t>
      </w:r>
      <w:bookmarkEnd w:id="432"/>
    </w:p>
    <w:tbl>
      <w:tblPr>
        <w:tblStyle w:val="Tablaconcuadrcula"/>
        <w:tblW w:w="8187" w:type="dxa"/>
        <w:jc w:val="center"/>
        <w:tblLayout w:type="fixed"/>
        <w:tblLook w:val="04A0" w:firstRow="1" w:lastRow="0" w:firstColumn="1" w:lastColumn="0" w:noHBand="0" w:noVBand="1"/>
      </w:tblPr>
      <w:tblGrid>
        <w:gridCol w:w="2123"/>
        <w:gridCol w:w="6064"/>
      </w:tblGrid>
      <w:tr w:rsidR="000031DC" w:rsidRPr="0068692C" w14:paraId="433CC845" w14:textId="77777777" w:rsidTr="00FA1840">
        <w:trPr>
          <w:jc w:val="center"/>
        </w:trPr>
        <w:tc>
          <w:tcPr>
            <w:tcW w:w="8187" w:type="dxa"/>
            <w:gridSpan w:val="2"/>
          </w:tcPr>
          <w:p w14:paraId="2B3B25E8" w14:textId="77777777" w:rsidR="000031DC" w:rsidRPr="00074B99" w:rsidRDefault="000031DC" w:rsidP="00491FE0">
            <w:pPr>
              <w:rPr>
                <w:rFonts w:cs="Times New Roman"/>
                <w:b/>
                <w:color w:val="000000"/>
                <w:lang w:val="en-GB"/>
              </w:rPr>
            </w:pPr>
            <w:r w:rsidRPr="00074B99">
              <w:rPr>
                <w:rFonts w:cs="Times New Roman"/>
                <w:b/>
                <w:color w:val="000000"/>
                <w:lang w:val="en-GB"/>
              </w:rPr>
              <w:t>Llamada:</w:t>
            </w:r>
          </w:p>
          <w:p w14:paraId="172A036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D27E1C"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3A27F34D" w14:textId="77777777" w:rsidTr="00FA1840">
        <w:trPr>
          <w:jc w:val="center"/>
        </w:trPr>
        <w:tc>
          <w:tcPr>
            <w:tcW w:w="2123" w:type="dxa"/>
          </w:tcPr>
          <w:p w14:paraId="0DDBDF94" w14:textId="77777777" w:rsidR="000031DC" w:rsidRPr="00074B99" w:rsidRDefault="000031DC" w:rsidP="00491FE0">
            <w:pPr>
              <w:rPr>
                <w:rFonts w:cs="Times New Roman"/>
                <w:b/>
                <w:i/>
                <w:color w:val="000000"/>
              </w:rPr>
            </w:pPr>
            <w:r w:rsidRPr="00074B99">
              <w:rPr>
                <w:rFonts w:cs="Times New Roman"/>
                <w:b/>
                <w:i/>
                <w:color w:val="000000"/>
              </w:rPr>
              <w:t>Descripción</w:t>
            </w:r>
          </w:p>
        </w:tc>
        <w:tc>
          <w:tcPr>
            <w:tcW w:w="6064" w:type="dxa"/>
          </w:tcPr>
          <w:p w14:paraId="471CE271" w14:textId="77777777" w:rsidR="000031DC" w:rsidRPr="00074B99" w:rsidRDefault="000031DC"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266B6676" w14:textId="77777777" w:rsidTr="00FA1840">
        <w:trPr>
          <w:jc w:val="center"/>
        </w:trPr>
        <w:tc>
          <w:tcPr>
            <w:tcW w:w="2123" w:type="dxa"/>
          </w:tcPr>
          <w:p w14:paraId="29AD9A2E"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04009BF3"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1D45D257" w14:textId="77777777" w:rsidTr="00FA1840">
        <w:trPr>
          <w:jc w:val="center"/>
        </w:trPr>
        <w:tc>
          <w:tcPr>
            <w:tcW w:w="2123" w:type="dxa"/>
          </w:tcPr>
          <w:p w14:paraId="014684A7"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095BAE99" w14:textId="77777777" w:rsidR="000031DC" w:rsidRPr="00074B99" w:rsidRDefault="000031DC" w:rsidP="00491FE0">
            <w:pPr>
              <w:rPr>
                <w:rFonts w:cs="Times New Roman"/>
                <w:color w:val="000000"/>
              </w:rPr>
            </w:pPr>
          </w:p>
        </w:tc>
      </w:tr>
      <w:tr w:rsidR="000031DC" w:rsidRPr="00074B99" w14:paraId="6647055B" w14:textId="77777777" w:rsidTr="00FA1840">
        <w:trPr>
          <w:jc w:val="center"/>
        </w:trPr>
        <w:tc>
          <w:tcPr>
            <w:tcW w:w="2123" w:type="dxa"/>
          </w:tcPr>
          <w:p w14:paraId="1AA31FC6"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0E96ED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64D756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TestVendorIDCDR_LE()</w:t>
            </w:r>
          </w:p>
          <w:p w14:paraId="049D1D8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A8361B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D49A6B7"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D8D9B8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C93D30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 ;</w:t>
            </w:r>
          </w:p>
          <w:p w14:paraId="5E1440C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A0544A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728271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A6F93E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58B331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58337EC0"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A9268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DC31E5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7170570E"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BB94C3" w14:textId="183D86AF"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 xml:space="preserve">} </w:t>
            </w:r>
          </w:p>
        </w:tc>
      </w:tr>
      <w:tr w:rsidR="000031DC" w:rsidRPr="00074B99" w14:paraId="68FAFD8A" w14:textId="77777777" w:rsidTr="00FA1840">
        <w:trPr>
          <w:jc w:val="center"/>
        </w:trPr>
        <w:tc>
          <w:tcPr>
            <w:tcW w:w="2123" w:type="dxa"/>
          </w:tcPr>
          <w:p w14:paraId="4DA57276" w14:textId="77777777" w:rsidR="000031DC" w:rsidRPr="00074B99" w:rsidRDefault="000031DC" w:rsidP="00491FE0">
            <w:pPr>
              <w:rPr>
                <w:rFonts w:cs="Times New Roman"/>
                <w:b/>
                <w:i/>
                <w:color w:val="000000"/>
              </w:rPr>
            </w:pPr>
            <w:r w:rsidRPr="00074B99">
              <w:rPr>
                <w:rFonts w:cs="Times New Roman"/>
                <w:b/>
                <w:i/>
                <w:color w:val="000000"/>
              </w:rPr>
              <w:lastRenderedPageBreak/>
              <w:t>Salida</w:t>
            </w:r>
          </w:p>
        </w:tc>
        <w:tc>
          <w:tcPr>
            <w:tcW w:w="6064" w:type="dxa"/>
          </w:tcPr>
          <w:p w14:paraId="5F25031D" w14:textId="7881A85A"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TestVendorIdCDR_</w:t>
            </w:r>
            <w:r w:rsidR="00C6177A" w:rsidRPr="00074B99">
              <w:rPr>
                <w:rFonts w:cs="Times New Roman"/>
                <w:i/>
                <w:color w:val="000000"/>
              </w:rPr>
              <w:t>L</w:t>
            </w:r>
            <w:r w:rsidRPr="00074B99">
              <w:rPr>
                <w:rFonts w:cs="Times New Roman"/>
                <w:i/>
                <w:color w:val="000000"/>
              </w:rPr>
              <w:t>E</w:t>
            </w:r>
          </w:p>
          <w:p w14:paraId="29F55F1B"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DD8546" wp14:editId="704ECF14">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74B99" w:rsidRDefault="000031DC" w:rsidP="00491FE0">
            <w:pPr>
              <w:rPr>
                <w:rFonts w:cs="Times New Roman"/>
                <w:color w:val="000000"/>
              </w:rPr>
            </w:pPr>
            <w:r w:rsidRPr="00074B99">
              <w:rPr>
                <w:rFonts w:cs="Times New Roman"/>
                <w:color w:val="000000"/>
              </w:rPr>
              <w:t xml:space="preserve">Duración de la prueba: </w:t>
            </w:r>
            <w:r w:rsidR="00C6177A" w:rsidRPr="00074B99">
              <w:rPr>
                <w:rFonts w:ascii="Consolas" w:hAnsi="Consolas" w:cs="Consolas"/>
                <w:color w:val="F1F1F1"/>
                <w:kern w:val="0"/>
                <w:sz w:val="18"/>
                <w:szCs w:val="18"/>
                <w:highlight w:val="black"/>
              </w:rPr>
              <w:t>0:00:00.1874632</w:t>
            </w:r>
            <w:r w:rsidR="00C6177A" w:rsidRPr="00074B99">
              <w:rPr>
                <w:rFonts w:ascii="Consolas" w:hAnsi="Consolas" w:cs="Consolas"/>
                <w:color w:val="F1F1F1"/>
                <w:kern w:val="0"/>
                <w:sz w:val="18"/>
                <w:szCs w:val="18"/>
              </w:rPr>
              <w:t xml:space="preserve"> </w:t>
            </w:r>
          </w:p>
        </w:tc>
      </w:tr>
    </w:tbl>
    <w:p w14:paraId="5D373D65" w14:textId="77777777" w:rsidR="000031DC" w:rsidRPr="00074B99" w:rsidRDefault="000031DC" w:rsidP="00BE1B5E"/>
    <w:p w14:paraId="79D1733A" w14:textId="0FEC0021" w:rsidR="001971F4" w:rsidRPr="00074B99" w:rsidRDefault="001971F4" w:rsidP="001971F4">
      <w:pPr>
        <w:pStyle w:val="Descripcin"/>
        <w:keepNext/>
      </w:pPr>
      <w:bookmarkStart w:id="433" w:name="_Toc42541460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25</w:t>
      </w:r>
      <w:r w:rsidR="00AE11C0">
        <w:fldChar w:fldCharType="end"/>
      </w:r>
      <w:r w:rsidRPr="00074B99">
        <w:t>. TestProcotolVersionCDR_BE</w:t>
      </w:r>
      <w:bookmarkEnd w:id="433"/>
    </w:p>
    <w:tbl>
      <w:tblPr>
        <w:tblStyle w:val="Tablaconcuadrcula"/>
        <w:tblW w:w="8187" w:type="dxa"/>
        <w:jc w:val="center"/>
        <w:tblLayout w:type="fixed"/>
        <w:tblLook w:val="04A0" w:firstRow="1" w:lastRow="0" w:firstColumn="1" w:lastColumn="0" w:noHBand="0" w:noVBand="1"/>
      </w:tblPr>
      <w:tblGrid>
        <w:gridCol w:w="2123"/>
        <w:gridCol w:w="6064"/>
      </w:tblGrid>
      <w:tr w:rsidR="000031DC" w:rsidRPr="0068692C" w14:paraId="067EF1FF" w14:textId="77777777" w:rsidTr="00FA1840">
        <w:trPr>
          <w:jc w:val="center"/>
        </w:trPr>
        <w:tc>
          <w:tcPr>
            <w:tcW w:w="8187" w:type="dxa"/>
            <w:gridSpan w:val="2"/>
          </w:tcPr>
          <w:p w14:paraId="1CC9BF5C" w14:textId="77777777" w:rsidR="000031DC" w:rsidRPr="00074B99" w:rsidRDefault="000031DC" w:rsidP="00491FE0">
            <w:pPr>
              <w:rPr>
                <w:rFonts w:cs="Times New Roman"/>
                <w:b/>
                <w:color w:val="000000"/>
                <w:lang w:val="en-GB"/>
              </w:rPr>
            </w:pPr>
            <w:r w:rsidRPr="00074B99">
              <w:rPr>
                <w:rFonts w:cs="Times New Roman"/>
                <w:b/>
                <w:color w:val="000000"/>
                <w:lang w:val="en-GB"/>
              </w:rPr>
              <w:t>Llamada:</w:t>
            </w:r>
          </w:p>
          <w:p w14:paraId="02BEFFB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465F543"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074E9E80" w14:textId="77777777" w:rsidTr="00FA1840">
        <w:trPr>
          <w:jc w:val="center"/>
        </w:trPr>
        <w:tc>
          <w:tcPr>
            <w:tcW w:w="2123" w:type="dxa"/>
          </w:tcPr>
          <w:p w14:paraId="4F168858" w14:textId="77777777" w:rsidR="000031DC" w:rsidRPr="00074B99" w:rsidRDefault="000031DC" w:rsidP="00491FE0">
            <w:pPr>
              <w:rPr>
                <w:rFonts w:cs="Times New Roman"/>
                <w:b/>
                <w:i/>
                <w:color w:val="000000"/>
              </w:rPr>
            </w:pPr>
            <w:r w:rsidRPr="00074B99">
              <w:rPr>
                <w:rFonts w:cs="Times New Roman"/>
                <w:b/>
                <w:i/>
                <w:color w:val="000000"/>
              </w:rPr>
              <w:t>Descripción</w:t>
            </w:r>
          </w:p>
        </w:tc>
        <w:tc>
          <w:tcPr>
            <w:tcW w:w="6064" w:type="dxa"/>
          </w:tcPr>
          <w:p w14:paraId="2E798777" w14:textId="07562365" w:rsidR="000031DC" w:rsidRPr="00074B99" w:rsidRDefault="000031DC" w:rsidP="00A4273F">
            <w:pPr>
              <w:rPr>
                <w:rFonts w:cs="Times New Roman"/>
                <w:color w:val="000000"/>
              </w:rPr>
            </w:pPr>
            <w:r w:rsidRPr="00074B99">
              <w:rPr>
                <w:rFonts w:cs="Times New Roman"/>
                <w:color w:val="000000"/>
              </w:rPr>
              <w:t xml:space="preserve">En esta prueba se verifica el </w:t>
            </w:r>
            <w:r w:rsidR="00A4273F" w:rsidRPr="00074B99">
              <w:rPr>
                <w:rFonts w:cs="Times New Roman"/>
                <w:i/>
                <w:color w:val="000000"/>
              </w:rPr>
              <w:t>ProtocolVersion</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7337A368" w14:textId="77777777" w:rsidTr="00FA1840">
        <w:trPr>
          <w:jc w:val="center"/>
        </w:trPr>
        <w:tc>
          <w:tcPr>
            <w:tcW w:w="2123" w:type="dxa"/>
          </w:tcPr>
          <w:p w14:paraId="6E2345CD"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5A39B73E"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7283EB5D" w14:textId="77777777" w:rsidTr="00FA1840">
        <w:trPr>
          <w:jc w:val="center"/>
        </w:trPr>
        <w:tc>
          <w:tcPr>
            <w:tcW w:w="2123" w:type="dxa"/>
          </w:tcPr>
          <w:p w14:paraId="3884BD79"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5765ABFD" w14:textId="77777777" w:rsidR="000031DC" w:rsidRPr="00074B99" w:rsidRDefault="000031DC" w:rsidP="00491FE0">
            <w:pPr>
              <w:rPr>
                <w:rFonts w:cs="Times New Roman"/>
                <w:color w:val="000000"/>
              </w:rPr>
            </w:pPr>
          </w:p>
        </w:tc>
      </w:tr>
      <w:tr w:rsidR="000031DC" w:rsidRPr="00074B99" w14:paraId="62F80B03" w14:textId="77777777" w:rsidTr="00FA1840">
        <w:trPr>
          <w:jc w:val="center"/>
        </w:trPr>
        <w:tc>
          <w:tcPr>
            <w:tcW w:w="2123" w:type="dxa"/>
          </w:tcPr>
          <w:p w14:paraId="49E9428D"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B6F2299"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8F21F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TestProtocolVersionCDR_BE()</w:t>
            </w:r>
          </w:p>
          <w:p w14:paraId="7B161CF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A636BE8"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32F742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E86EF7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99D0A7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38A80CB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1FBAD6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F373C3A"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50E5C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306505B"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0445A86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F5A15C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E01C955"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595A68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DFF3745" w14:textId="3921A0E5" w:rsidR="000031DC"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0031DC" w:rsidRPr="00074B99" w14:paraId="4E52A593" w14:textId="77777777" w:rsidTr="00FA1840">
        <w:trPr>
          <w:jc w:val="center"/>
        </w:trPr>
        <w:tc>
          <w:tcPr>
            <w:tcW w:w="2123" w:type="dxa"/>
          </w:tcPr>
          <w:p w14:paraId="60CB5C1D" w14:textId="77777777" w:rsidR="000031DC" w:rsidRPr="00074B99" w:rsidRDefault="000031DC" w:rsidP="00491FE0">
            <w:pPr>
              <w:rPr>
                <w:rFonts w:cs="Times New Roman"/>
                <w:b/>
                <w:i/>
                <w:color w:val="000000"/>
              </w:rPr>
            </w:pPr>
            <w:r w:rsidRPr="00074B99">
              <w:rPr>
                <w:rFonts w:cs="Times New Roman"/>
                <w:b/>
                <w:i/>
                <w:color w:val="000000"/>
              </w:rPr>
              <w:lastRenderedPageBreak/>
              <w:t>Salida</w:t>
            </w:r>
          </w:p>
        </w:tc>
        <w:tc>
          <w:tcPr>
            <w:tcW w:w="6064" w:type="dxa"/>
          </w:tcPr>
          <w:p w14:paraId="74999F32" w14:textId="48F9219B"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A4273F" w:rsidRPr="00074B99">
              <w:rPr>
                <w:rFonts w:cs="Times New Roman"/>
                <w:i/>
                <w:color w:val="000000"/>
              </w:rPr>
              <w:t>ProcotolVersion</w:t>
            </w:r>
            <w:r w:rsidRPr="00074B99">
              <w:rPr>
                <w:rFonts w:cs="Times New Roman"/>
                <w:i/>
                <w:color w:val="000000"/>
              </w:rPr>
              <w:t>CDR_BE</w:t>
            </w:r>
          </w:p>
          <w:p w14:paraId="447D3920"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3A6E606" wp14:editId="44D3440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74B99" w:rsidRDefault="000031DC" w:rsidP="00491FE0">
            <w:pPr>
              <w:rPr>
                <w:rFonts w:cs="Times New Roman"/>
                <w:color w:val="000000"/>
              </w:rPr>
            </w:pPr>
            <w:r w:rsidRPr="00074B99">
              <w:rPr>
                <w:rFonts w:cs="Times New Roman"/>
                <w:color w:val="000000"/>
              </w:rPr>
              <w:t xml:space="preserve">Duración de la prueba: </w:t>
            </w:r>
            <w:r w:rsidR="00A4273F" w:rsidRPr="00074B99">
              <w:rPr>
                <w:rFonts w:ascii="Consolas" w:hAnsi="Consolas" w:cs="Consolas"/>
                <w:color w:val="F1F1F1"/>
                <w:kern w:val="0"/>
                <w:sz w:val="18"/>
                <w:szCs w:val="18"/>
                <w:highlight w:val="black"/>
              </w:rPr>
              <w:t>0:00:00.2274154</w:t>
            </w:r>
          </w:p>
        </w:tc>
      </w:tr>
    </w:tbl>
    <w:p w14:paraId="1A6B2DD3" w14:textId="77777777" w:rsidR="000031DC" w:rsidRPr="00074B99" w:rsidRDefault="000031DC" w:rsidP="00BE1B5E"/>
    <w:p w14:paraId="6F74A8D0" w14:textId="3632C10D" w:rsidR="001971F4" w:rsidRPr="00074B99" w:rsidRDefault="001971F4" w:rsidP="001971F4">
      <w:pPr>
        <w:pStyle w:val="Descripcin"/>
        <w:keepNext/>
      </w:pPr>
      <w:bookmarkStart w:id="434" w:name="_Toc425414608"/>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26</w:t>
      </w:r>
      <w:r w:rsidR="00AE11C0">
        <w:fldChar w:fldCharType="end"/>
      </w:r>
      <w:r w:rsidRPr="00074B99">
        <w:t>. TestProcotolVersionCDR_LE</w:t>
      </w:r>
      <w:bookmarkEnd w:id="434"/>
    </w:p>
    <w:tbl>
      <w:tblPr>
        <w:tblStyle w:val="Tablaconcuadrcula"/>
        <w:tblW w:w="8187" w:type="dxa"/>
        <w:jc w:val="center"/>
        <w:tblLayout w:type="fixed"/>
        <w:tblLook w:val="04A0" w:firstRow="1" w:lastRow="0" w:firstColumn="1" w:lastColumn="0" w:noHBand="0" w:noVBand="1"/>
      </w:tblPr>
      <w:tblGrid>
        <w:gridCol w:w="2123"/>
        <w:gridCol w:w="6064"/>
      </w:tblGrid>
      <w:tr w:rsidR="00A4273F" w:rsidRPr="0068692C" w14:paraId="7F93E72C" w14:textId="77777777" w:rsidTr="00FA1840">
        <w:trPr>
          <w:jc w:val="center"/>
        </w:trPr>
        <w:tc>
          <w:tcPr>
            <w:tcW w:w="8187" w:type="dxa"/>
            <w:gridSpan w:val="2"/>
          </w:tcPr>
          <w:p w14:paraId="294CD900" w14:textId="77777777" w:rsidR="00A4273F" w:rsidRPr="00074B99" w:rsidRDefault="00A4273F" w:rsidP="00491FE0">
            <w:pPr>
              <w:rPr>
                <w:rFonts w:cs="Times New Roman"/>
                <w:b/>
                <w:color w:val="000000"/>
                <w:lang w:val="en-GB"/>
              </w:rPr>
            </w:pPr>
            <w:r w:rsidRPr="00074B99">
              <w:rPr>
                <w:rFonts w:cs="Times New Roman"/>
                <w:b/>
                <w:color w:val="000000"/>
                <w:lang w:val="en-GB"/>
              </w:rPr>
              <w:t>Llamada:</w:t>
            </w:r>
          </w:p>
          <w:p w14:paraId="042D9E0F" w14:textId="77777777" w:rsidR="00A4273F" w:rsidRPr="00074B99" w:rsidRDefault="00A4273F"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5155CBF" w14:textId="77777777" w:rsidR="00A4273F" w:rsidRPr="00074B99" w:rsidRDefault="00A4273F"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A4273F" w:rsidRPr="00074B99" w14:paraId="5BB42B01" w14:textId="77777777" w:rsidTr="00FA1840">
        <w:trPr>
          <w:jc w:val="center"/>
        </w:trPr>
        <w:tc>
          <w:tcPr>
            <w:tcW w:w="2123" w:type="dxa"/>
          </w:tcPr>
          <w:p w14:paraId="68187061" w14:textId="77777777" w:rsidR="00A4273F" w:rsidRPr="00074B99" w:rsidRDefault="00A4273F" w:rsidP="00491FE0">
            <w:pPr>
              <w:rPr>
                <w:rFonts w:cs="Times New Roman"/>
                <w:b/>
                <w:i/>
                <w:color w:val="000000"/>
              </w:rPr>
            </w:pPr>
            <w:r w:rsidRPr="00074B99">
              <w:rPr>
                <w:rFonts w:cs="Times New Roman"/>
                <w:b/>
                <w:i/>
                <w:color w:val="000000"/>
              </w:rPr>
              <w:t>Descripción</w:t>
            </w:r>
          </w:p>
        </w:tc>
        <w:tc>
          <w:tcPr>
            <w:tcW w:w="6064" w:type="dxa"/>
          </w:tcPr>
          <w:p w14:paraId="0C9C1A93" w14:textId="77777777" w:rsidR="00A4273F" w:rsidRPr="00074B99" w:rsidRDefault="00A4273F"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A4273F" w:rsidRPr="00074B99" w14:paraId="1AC10EEE" w14:textId="77777777" w:rsidTr="00FA1840">
        <w:trPr>
          <w:jc w:val="center"/>
        </w:trPr>
        <w:tc>
          <w:tcPr>
            <w:tcW w:w="2123" w:type="dxa"/>
          </w:tcPr>
          <w:p w14:paraId="29E2A8A5" w14:textId="77777777" w:rsidR="00A4273F" w:rsidRPr="00074B99" w:rsidRDefault="00A4273F" w:rsidP="00491FE0">
            <w:pPr>
              <w:rPr>
                <w:rFonts w:cs="Times New Roman"/>
                <w:b/>
                <w:i/>
                <w:color w:val="000000"/>
              </w:rPr>
            </w:pPr>
            <w:r w:rsidRPr="00074B99">
              <w:rPr>
                <w:rFonts w:cs="Times New Roman"/>
                <w:b/>
                <w:i/>
                <w:color w:val="000000"/>
              </w:rPr>
              <w:t>Entrada</w:t>
            </w:r>
          </w:p>
        </w:tc>
        <w:tc>
          <w:tcPr>
            <w:tcW w:w="6064" w:type="dxa"/>
          </w:tcPr>
          <w:p w14:paraId="776C8F44" w14:textId="77777777" w:rsidR="00A4273F" w:rsidRPr="00074B99" w:rsidRDefault="00A4273F"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A4273F" w:rsidRPr="00074B99" w14:paraId="0B06E067" w14:textId="77777777" w:rsidTr="00FA1840">
        <w:trPr>
          <w:jc w:val="center"/>
        </w:trPr>
        <w:tc>
          <w:tcPr>
            <w:tcW w:w="2123" w:type="dxa"/>
          </w:tcPr>
          <w:p w14:paraId="7B66713C" w14:textId="77777777" w:rsidR="00A4273F" w:rsidRPr="00074B99" w:rsidRDefault="00A4273F" w:rsidP="00491FE0">
            <w:pPr>
              <w:rPr>
                <w:rFonts w:cs="Times New Roman"/>
                <w:b/>
                <w:i/>
                <w:color w:val="000000"/>
              </w:rPr>
            </w:pPr>
            <w:r w:rsidRPr="00074B99">
              <w:rPr>
                <w:rFonts w:cs="Times New Roman"/>
                <w:b/>
                <w:i/>
                <w:color w:val="000000"/>
              </w:rPr>
              <w:t>Referencia</w:t>
            </w:r>
          </w:p>
        </w:tc>
        <w:tc>
          <w:tcPr>
            <w:tcW w:w="6064" w:type="dxa"/>
          </w:tcPr>
          <w:p w14:paraId="24131484" w14:textId="77777777" w:rsidR="00A4273F" w:rsidRPr="00074B99" w:rsidRDefault="00A4273F" w:rsidP="00491FE0">
            <w:pPr>
              <w:rPr>
                <w:rFonts w:cs="Times New Roman"/>
                <w:color w:val="000000"/>
              </w:rPr>
            </w:pPr>
          </w:p>
        </w:tc>
      </w:tr>
      <w:tr w:rsidR="00A4273F" w:rsidRPr="00074B99" w14:paraId="4BDBE147" w14:textId="77777777" w:rsidTr="00FA1840">
        <w:trPr>
          <w:jc w:val="center"/>
        </w:trPr>
        <w:tc>
          <w:tcPr>
            <w:tcW w:w="2123" w:type="dxa"/>
          </w:tcPr>
          <w:p w14:paraId="21DB77BB" w14:textId="77777777" w:rsidR="00A4273F" w:rsidRPr="00074B99" w:rsidRDefault="00A4273F" w:rsidP="00491FE0">
            <w:pPr>
              <w:rPr>
                <w:rFonts w:cs="Times New Roman"/>
                <w:b/>
                <w:i/>
                <w:color w:val="000000"/>
              </w:rPr>
            </w:pPr>
            <w:r w:rsidRPr="00074B99">
              <w:rPr>
                <w:rFonts w:cs="Times New Roman"/>
                <w:b/>
                <w:i/>
                <w:color w:val="000000"/>
              </w:rPr>
              <w:t>Código</w:t>
            </w:r>
          </w:p>
        </w:tc>
        <w:tc>
          <w:tcPr>
            <w:tcW w:w="6064" w:type="dxa"/>
          </w:tcPr>
          <w:p w14:paraId="409293E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23FEA3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TestProtocolVersionCDR_LE()</w:t>
            </w:r>
          </w:p>
          <w:p w14:paraId="79083044"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4A30921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4608FA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773248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274E01E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76AAC13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C463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30E34C"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A8CD9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88112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707B5E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DA2E7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66DD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121AC2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7028D9" w14:textId="797F7186"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p>
        </w:tc>
      </w:tr>
      <w:tr w:rsidR="00A4273F" w:rsidRPr="00074B99" w14:paraId="2D7C00FA" w14:textId="77777777" w:rsidTr="00FA1840">
        <w:trPr>
          <w:jc w:val="center"/>
        </w:trPr>
        <w:tc>
          <w:tcPr>
            <w:tcW w:w="2123" w:type="dxa"/>
          </w:tcPr>
          <w:p w14:paraId="4D5E2F78" w14:textId="77777777" w:rsidR="00A4273F" w:rsidRPr="00074B99" w:rsidRDefault="00A4273F" w:rsidP="00491FE0">
            <w:pPr>
              <w:rPr>
                <w:rFonts w:cs="Times New Roman"/>
                <w:b/>
                <w:i/>
                <w:color w:val="000000"/>
              </w:rPr>
            </w:pPr>
            <w:r w:rsidRPr="00074B99">
              <w:rPr>
                <w:rFonts w:cs="Times New Roman"/>
                <w:b/>
                <w:i/>
                <w:color w:val="000000"/>
              </w:rPr>
              <w:t>Salida</w:t>
            </w:r>
          </w:p>
        </w:tc>
        <w:tc>
          <w:tcPr>
            <w:tcW w:w="6064" w:type="dxa"/>
          </w:tcPr>
          <w:p w14:paraId="314FDDCB" w14:textId="7C83F424" w:rsidR="00A4273F" w:rsidRPr="00074B99" w:rsidRDefault="00A4273F"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TestProcotolVersionCDR_</w:t>
            </w:r>
            <w:r w:rsidR="00D404B9" w:rsidRPr="00074B99">
              <w:rPr>
                <w:rFonts w:cs="Times New Roman"/>
                <w:i/>
                <w:color w:val="000000"/>
              </w:rPr>
              <w:t>L</w:t>
            </w:r>
            <w:r w:rsidRPr="00074B99">
              <w:rPr>
                <w:rFonts w:cs="Times New Roman"/>
                <w:i/>
                <w:color w:val="000000"/>
              </w:rPr>
              <w:t>E</w:t>
            </w:r>
          </w:p>
          <w:p w14:paraId="5FFC8E5C" w14:textId="77777777" w:rsidR="00A4273F" w:rsidRPr="00074B99" w:rsidRDefault="00A4273F"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3E4413" wp14:editId="34C64ACB">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74B99" w:rsidRDefault="00A4273F" w:rsidP="00491FE0">
            <w:pPr>
              <w:rPr>
                <w:rFonts w:cs="Times New Roman"/>
                <w:color w:val="000000"/>
              </w:rPr>
            </w:pPr>
            <w:r w:rsidRPr="00074B99">
              <w:rPr>
                <w:rFonts w:cs="Times New Roman"/>
                <w:color w:val="000000"/>
              </w:rPr>
              <w:t xml:space="preserve">Duración de la prueba: </w:t>
            </w:r>
            <w:r w:rsidR="00D404B9" w:rsidRPr="00074B99">
              <w:rPr>
                <w:rFonts w:ascii="Consolas" w:hAnsi="Consolas" w:cs="Consolas"/>
                <w:color w:val="F1F1F1"/>
                <w:kern w:val="0"/>
                <w:sz w:val="18"/>
                <w:szCs w:val="18"/>
                <w:highlight w:val="black"/>
              </w:rPr>
              <w:t>0:00:00.1825883</w:t>
            </w:r>
            <w:r w:rsidR="00D404B9" w:rsidRPr="00074B99">
              <w:rPr>
                <w:rFonts w:ascii="Consolas" w:hAnsi="Consolas" w:cs="Consolas"/>
                <w:color w:val="F1F1F1"/>
                <w:kern w:val="0"/>
                <w:sz w:val="18"/>
                <w:szCs w:val="18"/>
              </w:rPr>
              <w:t xml:space="preserve"> </w:t>
            </w:r>
          </w:p>
        </w:tc>
      </w:tr>
    </w:tbl>
    <w:p w14:paraId="24B75BE3" w14:textId="77777777" w:rsidR="00A4273F" w:rsidRPr="00074B99" w:rsidRDefault="00A4273F" w:rsidP="00BE1B5E"/>
    <w:p w14:paraId="5292B5DE" w14:textId="37804840" w:rsidR="008B403B" w:rsidRPr="00074B99" w:rsidRDefault="008B403B" w:rsidP="008B403B">
      <w:pPr>
        <w:pStyle w:val="Descripcin"/>
        <w:keepNext/>
      </w:pPr>
      <w:bookmarkStart w:id="435" w:name="_Toc42541460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27</w:t>
      </w:r>
      <w:r w:rsidR="00AE11C0">
        <w:fldChar w:fldCharType="end"/>
      </w:r>
      <w:r w:rsidRPr="00074B99">
        <w:t>. TestProcotolVersionPL_CDR_BE</w:t>
      </w:r>
      <w:bookmarkEnd w:id="435"/>
    </w:p>
    <w:tbl>
      <w:tblPr>
        <w:tblStyle w:val="Tablaconcuadrcula"/>
        <w:tblW w:w="8187" w:type="dxa"/>
        <w:jc w:val="center"/>
        <w:tblLayout w:type="fixed"/>
        <w:tblLook w:val="04A0" w:firstRow="1" w:lastRow="0" w:firstColumn="1" w:lastColumn="0" w:noHBand="0" w:noVBand="1"/>
      </w:tblPr>
      <w:tblGrid>
        <w:gridCol w:w="2123"/>
        <w:gridCol w:w="6064"/>
      </w:tblGrid>
      <w:tr w:rsidR="00C64089" w:rsidRPr="0068692C" w14:paraId="71BD526F" w14:textId="77777777" w:rsidTr="00FA1840">
        <w:trPr>
          <w:jc w:val="center"/>
        </w:trPr>
        <w:tc>
          <w:tcPr>
            <w:tcW w:w="8187" w:type="dxa"/>
            <w:gridSpan w:val="2"/>
          </w:tcPr>
          <w:p w14:paraId="1949E4FB" w14:textId="77777777" w:rsidR="00C64089" w:rsidRPr="00074B99" w:rsidRDefault="00C64089" w:rsidP="00491FE0">
            <w:pPr>
              <w:rPr>
                <w:rFonts w:cs="Times New Roman"/>
                <w:b/>
                <w:color w:val="000000"/>
                <w:lang w:val="en-GB"/>
              </w:rPr>
            </w:pPr>
            <w:r w:rsidRPr="00074B99">
              <w:rPr>
                <w:rFonts w:cs="Times New Roman"/>
                <w:b/>
                <w:color w:val="000000"/>
                <w:lang w:val="en-GB"/>
              </w:rPr>
              <w:t>Llamada:</w:t>
            </w:r>
          </w:p>
          <w:p w14:paraId="42E21F44" w14:textId="77777777" w:rsidR="00C64089" w:rsidRPr="00074B99" w:rsidRDefault="00C64089"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D64260" w14:textId="77777777" w:rsidR="00C64089" w:rsidRPr="00074B99" w:rsidRDefault="00C64089"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64089" w:rsidRPr="00074B99" w14:paraId="410879F6" w14:textId="77777777" w:rsidTr="00FA1840">
        <w:trPr>
          <w:jc w:val="center"/>
        </w:trPr>
        <w:tc>
          <w:tcPr>
            <w:tcW w:w="2123" w:type="dxa"/>
          </w:tcPr>
          <w:p w14:paraId="07106C61" w14:textId="77777777" w:rsidR="00C64089" w:rsidRPr="00074B99" w:rsidRDefault="00C64089" w:rsidP="00491FE0">
            <w:pPr>
              <w:rPr>
                <w:rFonts w:cs="Times New Roman"/>
                <w:b/>
                <w:i/>
                <w:color w:val="000000"/>
              </w:rPr>
            </w:pPr>
            <w:r w:rsidRPr="00074B99">
              <w:rPr>
                <w:rFonts w:cs="Times New Roman"/>
                <w:b/>
                <w:i/>
                <w:color w:val="000000"/>
              </w:rPr>
              <w:t>Descripción</w:t>
            </w:r>
          </w:p>
        </w:tc>
        <w:tc>
          <w:tcPr>
            <w:tcW w:w="6064" w:type="dxa"/>
          </w:tcPr>
          <w:p w14:paraId="1C1A890D" w14:textId="487A6292" w:rsidR="00C64089" w:rsidRPr="00074B99" w:rsidRDefault="00C64089"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64089" w:rsidRPr="00074B99" w14:paraId="77D9E3B0" w14:textId="77777777" w:rsidTr="00FA1840">
        <w:trPr>
          <w:jc w:val="center"/>
        </w:trPr>
        <w:tc>
          <w:tcPr>
            <w:tcW w:w="2123" w:type="dxa"/>
          </w:tcPr>
          <w:p w14:paraId="7D3B9BB8" w14:textId="77777777" w:rsidR="00C64089" w:rsidRPr="00074B99" w:rsidRDefault="00C64089" w:rsidP="00491FE0">
            <w:pPr>
              <w:rPr>
                <w:rFonts w:cs="Times New Roman"/>
                <w:b/>
                <w:i/>
                <w:color w:val="000000"/>
              </w:rPr>
            </w:pPr>
            <w:r w:rsidRPr="00074B99">
              <w:rPr>
                <w:rFonts w:cs="Times New Roman"/>
                <w:b/>
                <w:i/>
                <w:color w:val="000000"/>
              </w:rPr>
              <w:t>Entrada</w:t>
            </w:r>
          </w:p>
        </w:tc>
        <w:tc>
          <w:tcPr>
            <w:tcW w:w="6064" w:type="dxa"/>
          </w:tcPr>
          <w:p w14:paraId="72D1DB60" w14:textId="77777777" w:rsidR="00C64089" w:rsidRPr="00074B99" w:rsidRDefault="00C64089"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64089" w:rsidRPr="00074B99" w14:paraId="5E17B8E5" w14:textId="77777777" w:rsidTr="00FA1840">
        <w:trPr>
          <w:jc w:val="center"/>
        </w:trPr>
        <w:tc>
          <w:tcPr>
            <w:tcW w:w="2123" w:type="dxa"/>
          </w:tcPr>
          <w:p w14:paraId="7D00D3D7" w14:textId="77777777" w:rsidR="00C64089" w:rsidRPr="00074B99" w:rsidRDefault="00C64089" w:rsidP="00491FE0">
            <w:pPr>
              <w:rPr>
                <w:rFonts w:cs="Times New Roman"/>
                <w:b/>
                <w:i/>
                <w:color w:val="000000"/>
              </w:rPr>
            </w:pPr>
            <w:r w:rsidRPr="00074B99">
              <w:rPr>
                <w:rFonts w:cs="Times New Roman"/>
                <w:b/>
                <w:i/>
                <w:color w:val="000000"/>
              </w:rPr>
              <w:t>Referencia</w:t>
            </w:r>
          </w:p>
        </w:tc>
        <w:tc>
          <w:tcPr>
            <w:tcW w:w="6064" w:type="dxa"/>
          </w:tcPr>
          <w:p w14:paraId="23CBD784" w14:textId="77777777" w:rsidR="00C64089" w:rsidRPr="00074B99" w:rsidRDefault="00C64089" w:rsidP="00491FE0">
            <w:pPr>
              <w:rPr>
                <w:rFonts w:cs="Times New Roman"/>
                <w:color w:val="000000"/>
              </w:rPr>
            </w:pPr>
          </w:p>
        </w:tc>
      </w:tr>
      <w:tr w:rsidR="00C64089" w:rsidRPr="00074B99" w14:paraId="7515E0E9" w14:textId="77777777" w:rsidTr="00FA1840">
        <w:trPr>
          <w:jc w:val="center"/>
        </w:trPr>
        <w:tc>
          <w:tcPr>
            <w:tcW w:w="2123" w:type="dxa"/>
          </w:tcPr>
          <w:p w14:paraId="4F1D1024" w14:textId="77777777" w:rsidR="00C64089" w:rsidRPr="00074B99" w:rsidRDefault="00C64089" w:rsidP="00491FE0">
            <w:pPr>
              <w:rPr>
                <w:rFonts w:cs="Times New Roman"/>
                <w:b/>
                <w:i/>
                <w:color w:val="000000"/>
              </w:rPr>
            </w:pPr>
            <w:r w:rsidRPr="00074B99">
              <w:rPr>
                <w:rFonts w:cs="Times New Roman"/>
                <w:b/>
                <w:i/>
                <w:color w:val="000000"/>
              </w:rPr>
              <w:t>Código</w:t>
            </w:r>
          </w:p>
        </w:tc>
        <w:tc>
          <w:tcPr>
            <w:tcW w:w="6064" w:type="dxa"/>
          </w:tcPr>
          <w:p w14:paraId="60BD04F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74ECD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TestProtocolVersionPL_CDR_BE()</w:t>
            </w:r>
          </w:p>
          <w:p w14:paraId="76AE13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386FF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032C07AA"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B2EA953"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5822A135"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438F46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A99D4B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A826DB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8B6C06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600ADA6"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23129EE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15 00 04 02 01 00 00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C670FD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8D656C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11CB332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3911A5E4" w14:textId="3B7667D6"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C64089" w:rsidRPr="00074B99" w14:paraId="74F9E36E" w14:textId="77777777" w:rsidTr="00FA1840">
        <w:trPr>
          <w:jc w:val="center"/>
        </w:trPr>
        <w:tc>
          <w:tcPr>
            <w:tcW w:w="2123" w:type="dxa"/>
          </w:tcPr>
          <w:p w14:paraId="6362369D" w14:textId="77777777" w:rsidR="00C64089" w:rsidRPr="00074B99" w:rsidRDefault="00C64089" w:rsidP="00491FE0">
            <w:pPr>
              <w:rPr>
                <w:rFonts w:cs="Times New Roman"/>
                <w:b/>
                <w:i/>
                <w:color w:val="000000"/>
              </w:rPr>
            </w:pPr>
            <w:r w:rsidRPr="00074B99">
              <w:rPr>
                <w:rFonts w:cs="Times New Roman"/>
                <w:b/>
                <w:i/>
                <w:color w:val="000000"/>
              </w:rPr>
              <w:t>Salida</w:t>
            </w:r>
          </w:p>
        </w:tc>
        <w:tc>
          <w:tcPr>
            <w:tcW w:w="6064" w:type="dxa"/>
          </w:tcPr>
          <w:p w14:paraId="49D61B7F" w14:textId="73972BBE" w:rsidR="00C64089" w:rsidRPr="00074B99" w:rsidRDefault="00C64089"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w:t>
            </w:r>
            <w:r w:rsidR="002A23A5" w:rsidRPr="00074B99">
              <w:rPr>
                <w:rFonts w:cs="Times New Roman"/>
                <w:i/>
                <w:color w:val="000000"/>
              </w:rPr>
              <w:t>B</w:t>
            </w:r>
            <w:r w:rsidRPr="00074B99">
              <w:rPr>
                <w:rFonts w:cs="Times New Roman"/>
                <w:i/>
                <w:color w:val="000000"/>
              </w:rPr>
              <w:t>E</w:t>
            </w:r>
          </w:p>
          <w:p w14:paraId="35E9B7A5" w14:textId="77777777" w:rsidR="00C64089" w:rsidRPr="00074B99" w:rsidRDefault="00C64089"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196E288" wp14:editId="047D40B8">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74B99" w:rsidRDefault="00C64089"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175A4539" w14:textId="77777777" w:rsidR="000031DC" w:rsidRPr="00074B99" w:rsidRDefault="000031DC" w:rsidP="00BE1B5E"/>
    <w:p w14:paraId="6CBA5E5C" w14:textId="7BA762F4" w:rsidR="008B403B" w:rsidRPr="00074B99" w:rsidRDefault="008B403B" w:rsidP="008B403B">
      <w:pPr>
        <w:pStyle w:val="Descripcin"/>
        <w:keepNext/>
      </w:pPr>
      <w:bookmarkStart w:id="436" w:name="_Toc425414610"/>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28</w:t>
      </w:r>
      <w:r w:rsidR="00AE11C0">
        <w:fldChar w:fldCharType="end"/>
      </w:r>
      <w:r w:rsidRPr="00074B99">
        <w:t>. TestProcotolVersionPL_CDR_LE</w:t>
      </w:r>
      <w:bookmarkEnd w:id="436"/>
    </w:p>
    <w:tbl>
      <w:tblPr>
        <w:tblStyle w:val="Tablaconcuadrcula"/>
        <w:tblW w:w="8278" w:type="dxa"/>
        <w:jc w:val="center"/>
        <w:tblLayout w:type="fixed"/>
        <w:tblLook w:val="04A0" w:firstRow="1" w:lastRow="0" w:firstColumn="1" w:lastColumn="0" w:noHBand="0" w:noVBand="1"/>
      </w:tblPr>
      <w:tblGrid>
        <w:gridCol w:w="2233"/>
        <w:gridCol w:w="6045"/>
      </w:tblGrid>
      <w:tr w:rsidR="008758B0" w:rsidRPr="0068692C" w14:paraId="3271C157" w14:textId="77777777" w:rsidTr="00FA1840">
        <w:trPr>
          <w:jc w:val="center"/>
        </w:trPr>
        <w:tc>
          <w:tcPr>
            <w:tcW w:w="8278" w:type="dxa"/>
            <w:gridSpan w:val="2"/>
          </w:tcPr>
          <w:p w14:paraId="4E9F7A55" w14:textId="77777777" w:rsidR="008758B0" w:rsidRPr="00074B99" w:rsidRDefault="008758B0" w:rsidP="00491FE0">
            <w:pPr>
              <w:rPr>
                <w:rFonts w:cs="Times New Roman"/>
                <w:b/>
                <w:color w:val="000000"/>
                <w:lang w:val="en-GB"/>
              </w:rPr>
            </w:pPr>
            <w:r w:rsidRPr="00074B99">
              <w:rPr>
                <w:rFonts w:cs="Times New Roman"/>
                <w:b/>
                <w:color w:val="000000"/>
                <w:lang w:val="en-GB"/>
              </w:rPr>
              <w:t>Llamada:</w:t>
            </w:r>
          </w:p>
          <w:p w14:paraId="57250005" w14:textId="77777777" w:rsidR="008758B0" w:rsidRPr="00074B99" w:rsidRDefault="008758B0"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7EA44C" w14:textId="77777777" w:rsidR="008758B0" w:rsidRPr="00074B99" w:rsidRDefault="008758B0"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758B0" w:rsidRPr="00074B99" w14:paraId="7EB9CF3F" w14:textId="77777777" w:rsidTr="00FA1840">
        <w:trPr>
          <w:jc w:val="center"/>
        </w:trPr>
        <w:tc>
          <w:tcPr>
            <w:tcW w:w="2233" w:type="dxa"/>
          </w:tcPr>
          <w:p w14:paraId="5112F641" w14:textId="77777777" w:rsidR="008758B0" w:rsidRPr="00074B99" w:rsidRDefault="008758B0" w:rsidP="00491FE0">
            <w:pPr>
              <w:rPr>
                <w:rFonts w:cs="Times New Roman"/>
                <w:b/>
                <w:i/>
                <w:color w:val="000000"/>
              </w:rPr>
            </w:pPr>
            <w:r w:rsidRPr="00074B99">
              <w:rPr>
                <w:rFonts w:cs="Times New Roman"/>
                <w:b/>
                <w:i/>
                <w:color w:val="000000"/>
              </w:rPr>
              <w:lastRenderedPageBreak/>
              <w:t>Descripción</w:t>
            </w:r>
          </w:p>
        </w:tc>
        <w:tc>
          <w:tcPr>
            <w:tcW w:w="6045" w:type="dxa"/>
          </w:tcPr>
          <w:p w14:paraId="5F7DF8AC" w14:textId="77777777" w:rsidR="008758B0" w:rsidRPr="00074B99" w:rsidRDefault="008758B0"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758B0" w:rsidRPr="00074B99" w14:paraId="296F8B45" w14:textId="77777777" w:rsidTr="00FA1840">
        <w:trPr>
          <w:jc w:val="center"/>
        </w:trPr>
        <w:tc>
          <w:tcPr>
            <w:tcW w:w="2233" w:type="dxa"/>
          </w:tcPr>
          <w:p w14:paraId="3950B240" w14:textId="77777777" w:rsidR="008758B0" w:rsidRPr="00074B99" w:rsidRDefault="008758B0" w:rsidP="00491FE0">
            <w:pPr>
              <w:rPr>
                <w:rFonts w:cs="Times New Roman"/>
                <w:b/>
                <w:i/>
                <w:color w:val="000000"/>
              </w:rPr>
            </w:pPr>
            <w:r w:rsidRPr="00074B99">
              <w:rPr>
                <w:rFonts w:cs="Times New Roman"/>
                <w:b/>
                <w:i/>
                <w:color w:val="000000"/>
              </w:rPr>
              <w:t>Entrada</w:t>
            </w:r>
          </w:p>
        </w:tc>
        <w:tc>
          <w:tcPr>
            <w:tcW w:w="6045" w:type="dxa"/>
          </w:tcPr>
          <w:p w14:paraId="67D31F95" w14:textId="77777777" w:rsidR="008758B0" w:rsidRPr="00074B99" w:rsidRDefault="008758B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758B0" w:rsidRPr="00074B99" w14:paraId="77A6279D" w14:textId="77777777" w:rsidTr="00FA1840">
        <w:trPr>
          <w:jc w:val="center"/>
        </w:trPr>
        <w:tc>
          <w:tcPr>
            <w:tcW w:w="2233" w:type="dxa"/>
          </w:tcPr>
          <w:p w14:paraId="373E9E60" w14:textId="77777777" w:rsidR="008758B0" w:rsidRPr="00074B99" w:rsidRDefault="008758B0" w:rsidP="00491FE0">
            <w:pPr>
              <w:rPr>
                <w:rFonts w:cs="Times New Roman"/>
                <w:b/>
                <w:i/>
                <w:color w:val="000000"/>
              </w:rPr>
            </w:pPr>
            <w:r w:rsidRPr="00074B99">
              <w:rPr>
                <w:rFonts w:cs="Times New Roman"/>
                <w:b/>
                <w:i/>
                <w:color w:val="000000"/>
              </w:rPr>
              <w:t>Referencia</w:t>
            </w:r>
          </w:p>
        </w:tc>
        <w:tc>
          <w:tcPr>
            <w:tcW w:w="6045" w:type="dxa"/>
          </w:tcPr>
          <w:p w14:paraId="784E8736" w14:textId="77777777" w:rsidR="008758B0" w:rsidRPr="00074B99" w:rsidRDefault="008758B0" w:rsidP="00491FE0">
            <w:pPr>
              <w:rPr>
                <w:rFonts w:cs="Times New Roman"/>
                <w:color w:val="000000"/>
              </w:rPr>
            </w:pPr>
          </w:p>
        </w:tc>
      </w:tr>
      <w:tr w:rsidR="008758B0" w:rsidRPr="00074B99" w14:paraId="3303BA19" w14:textId="77777777" w:rsidTr="00FA1840">
        <w:trPr>
          <w:jc w:val="center"/>
        </w:trPr>
        <w:tc>
          <w:tcPr>
            <w:tcW w:w="2233" w:type="dxa"/>
          </w:tcPr>
          <w:p w14:paraId="3C4A9BC2" w14:textId="77777777" w:rsidR="008758B0" w:rsidRPr="00074B99" w:rsidRDefault="008758B0" w:rsidP="00491FE0">
            <w:pPr>
              <w:rPr>
                <w:rFonts w:cs="Times New Roman"/>
                <w:b/>
                <w:i/>
                <w:color w:val="000000"/>
              </w:rPr>
            </w:pPr>
            <w:r w:rsidRPr="00074B99">
              <w:rPr>
                <w:rFonts w:cs="Times New Roman"/>
                <w:b/>
                <w:i/>
                <w:color w:val="000000"/>
              </w:rPr>
              <w:t>Código</w:t>
            </w:r>
          </w:p>
        </w:tc>
        <w:tc>
          <w:tcPr>
            <w:tcW w:w="6045" w:type="dxa"/>
          </w:tcPr>
          <w:p w14:paraId="778C746A"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25B0A74"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TestProtocolVersionPL_CDR_LE()</w:t>
            </w:r>
          </w:p>
          <w:p w14:paraId="59ACFF65"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5CCEBE2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0262A13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CCE63F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4DCBC31"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132C71A8"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10E2F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1DF182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ADAF5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02D428C"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135EE4CE"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15 00 04 00 02 01 00 00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A7C74B3"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395C3E7"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3895CB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41AD5E34" w14:textId="37B5E218"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758B0" w:rsidRPr="00074B99" w14:paraId="544F8A39" w14:textId="77777777" w:rsidTr="00FA1840">
        <w:trPr>
          <w:jc w:val="center"/>
        </w:trPr>
        <w:tc>
          <w:tcPr>
            <w:tcW w:w="2233" w:type="dxa"/>
          </w:tcPr>
          <w:p w14:paraId="310721C8" w14:textId="77777777" w:rsidR="008758B0" w:rsidRPr="00074B99" w:rsidRDefault="008758B0" w:rsidP="00491FE0">
            <w:pPr>
              <w:rPr>
                <w:rFonts w:cs="Times New Roman"/>
                <w:b/>
                <w:i/>
                <w:color w:val="000000"/>
              </w:rPr>
            </w:pPr>
            <w:r w:rsidRPr="00074B99">
              <w:rPr>
                <w:rFonts w:cs="Times New Roman"/>
                <w:b/>
                <w:i/>
                <w:color w:val="000000"/>
              </w:rPr>
              <w:t>Salida</w:t>
            </w:r>
          </w:p>
        </w:tc>
        <w:tc>
          <w:tcPr>
            <w:tcW w:w="6045" w:type="dxa"/>
          </w:tcPr>
          <w:p w14:paraId="79A7C12E" w14:textId="77777777" w:rsidR="008758B0" w:rsidRPr="00074B99" w:rsidRDefault="008758B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TestProcotolVersionPL_CDR_LE</w:t>
            </w:r>
          </w:p>
          <w:p w14:paraId="33AB0583" w14:textId="77777777" w:rsidR="008758B0" w:rsidRPr="00074B99" w:rsidRDefault="008758B0"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7688CC" wp14:editId="006AB6A8">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74B99" w:rsidRDefault="008758B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96DA6AA" w14:textId="77777777" w:rsidR="008758B0" w:rsidRPr="00074B99" w:rsidRDefault="008758B0" w:rsidP="00BE1B5E"/>
    <w:p w14:paraId="4B8219F5" w14:textId="3A9DDC95" w:rsidR="008B403B" w:rsidRPr="00074B99" w:rsidRDefault="008B403B" w:rsidP="008B403B">
      <w:pPr>
        <w:pStyle w:val="Descripcin"/>
        <w:keepNext/>
      </w:pPr>
      <w:bookmarkStart w:id="437" w:name="_Toc42541461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29</w:t>
      </w:r>
      <w:r w:rsidR="00AE11C0">
        <w:fldChar w:fldCharType="end"/>
      </w:r>
      <w:r w:rsidRPr="00074B99">
        <w:t>. TestListLocatorCDR_BE</w:t>
      </w:r>
      <w:bookmarkEnd w:id="437"/>
    </w:p>
    <w:tbl>
      <w:tblPr>
        <w:tblStyle w:val="Tablaconcuadrcula"/>
        <w:tblW w:w="8278" w:type="dxa"/>
        <w:jc w:val="center"/>
        <w:tblLayout w:type="fixed"/>
        <w:tblLook w:val="04A0" w:firstRow="1" w:lastRow="0" w:firstColumn="1" w:lastColumn="0" w:noHBand="0" w:noVBand="1"/>
      </w:tblPr>
      <w:tblGrid>
        <w:gridCol w:w="2233"/>
        <w:gridCol w:w="6045"/>
      </w:tblGrid>
      <w:tr w:rsidR="002A23A5" w:rsidRPr="0068692C" w14:paraId="5D86C279" w14:textId="77777777" w:rsidTr="00FA1840">
        <w:trPr>
          <w:jc w:val="center"/>
        </w:trPr>
        <w:tc>
          <w:tcPr>
            <w:tcW w:w="8278" w:type="dxa"/>
            <w:gridSpan w:val="2"/>
          </w:tcPr>
          <w:p w14:paraId="08E2F5F9"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0602F953"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B238A8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594E87C4" w14:textId="77777777" w:rsidTr="00FA1840">
        <w:trPr>
          <w:jc w:val="center"/>
        </w:trPr>
        <w:tc>
          <w:tcPr>
            <w:tcW w:w="2233" w:type="dxa"/>
          </w:tcPr>
          <w:p w14:paraId="15DF7CD8" w14:textId="77777777" w:rsidR="002A23A5" w:rsidRPr="00074B99" w:rsidRDefault="002A23A5" w:rsidP="00491FE0">
            <w:pPr>
              <w:rPr>
                <w:rFonts w:cs="Times New Roman"/>
                <w:b/>
                <w:i/>
                <w:color w:val="000000"/>
              </w:rPr>
            </w:pPr>
            <w:r w:rsidRPr="00074B99">
              <w:rPr>
                <w:rFonts w:cs="Times New Roman"/>
                <w:b/>
                <w:i/>
                <w:color w:val="000000"/>
              </w:rPr>
              <w:t>Descripción</w:t>
            </w:r>
          </w:p>
        </w:tc>
        <w:tc>
          <w:tcPr>
            <w:tcW w:w="6045" w:type="dxa"/>
          </w:tcPr>
          <w:p w14:paraId="39C518A0" w14:textId="7003EC4E" w:rsidR="002A23A5" w:rsidRPr="00074B99" w:rsidRDefault="002A23A5" w:rsidP="002A23A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29F26412" w14:textId="77777777" w:rsidTr="00FA1840">
        <w:trPr>
          <w:jc w:val="center"/>
        </w:trPr>
        <w:tc>
          <w:tcPr>
            <w:tcW w:w="2233" w:type="dxa"/>
          </w:tcPr>
          <w:p w14:paraId="34BB5BA5"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045" w:type="dxa"/>
          </w:tcPr>
          <w:p w14:paraId="12B7A2EF"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55005AB7" w14:textId="77777777" w:rsidTr="00FA1840">
        <w:trPr>
          <w:jc w:val="center"/>
        </w:trPr>
        <w:tc>
          <w:tcPr>
            <w:tcW w:w="2233" w:type="dxa"/>
          </w:tcPr>
          <w:p w14:paraId="52F5D7B0"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045" w:type="dxa"/>
          </w:tcPr>
          <w:p w14:paraId="3C6049EA" w14:textId="77777777" w:rsidR="002A23A5" w:rsidRPr="00074B99" w:rsidRDefault="002A23A5" w:rsidP="00491FE0">
            <w:pPr>
              <w:rPr>
                <w:rFonts w:cs="Times New Roman"/>
                <w:color w:val="000000"/>
              </w:rPr>
            </w:pPr>
          </w:p>
        </w:tc>
      </w:tr>
      <w:tr w:rsidR="002A23A5" w:rsidRPr="00074B99" w14:paraId="36DEA61C" w14:textId="77777777" w:rsidTr="00FA1840">
        <w:trPr>
          <w:jc w:val="center"/>
        </w:trPr>
        <w:tc>
          <w:tcPr>
            <w:tcW w:w="2233" w:type="dxa"/>
          </w:tcPr>
          <w:p w14:paraId="09A50DFA" w14:textId="77777777" w:rsidR="002A23A5" w:rsidRPr="00074B99" w:rsidRDefault="002A23A5" w:rsidP="00491FE0">
            <w:pPr>
              <w:rPr>
                <w:rFonts w:cs="Times New Roman"/>
                <w:b/>
                <w:i/>
                <w:color w:val="000000"/>
              </w:rPr>
            </w:pPr>
            <w:r w:rsidRPr="00074B99">
              <w:rPr>
                <w:rFonts w:cs="Times New Roman"/>
                <w:b/>
                <w:i/>
                <w:color w:val="000000"/>
              </w:rPr>
              <w:lastRenderedPageBreak/>
              <w:t>Código</w:t>
            </w:r>
          </w:p>
        </w:tc>
        <w:tc>
          <w:tcPr>
            <w:tcW w:w="6045" w:type="dxa"/>
          </w:tcPr>
          <w:p w14:paraId="0DCAEE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D1C58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TestListLocatorCDR_BE()</w:t>
            </w:r>
          </w:p>
          <w:p w14:paraId="03837FE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6CF8A1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2F0F9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1906F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D24790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4B43C5A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20275C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336D328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F3839B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B0AF5B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5E80B42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A8C647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46F6B4F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18A61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34DD3DF0"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269DE7AC"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5E9FE345" w14:textId="05D314A0" w:rsidR="002A23A5" w:rsidRPr="00074B99" w:rsidRDefault="002A23A5" w:rsidP="00491FE0">
            <w:pPr>
              <w:autoSpaceDE w:val="0"/>
              <w:autoSpaceDN w:val="0"/>
              <w:adjustRightInd w:val="0"/>
              <w:ind w:firstLine="0"/>
              <w:jc w:val="left"/>
              <w:rPr>
                <w:rFonts w:ascii="Consolas" w:hAnsi="Consolas" w:cs="Consolas"/>
                <w:color w:val="DCDCDC"/>
                <w:kern w:val="0"/>
                <w:sz w:val="19"/>
                <w:szCs w:val="19"/>
                <w:highlight w:val="black"/>
              </w:rPr>
            </w:pPr>
          </w:p>
        </w:tc>
      </w:tr>
      <w:tr w:rsidR="002A23A5" w:rsidRPr="00074B99" w14:paraId="6AE58107" w14:textId="77777777" w:rsidTr="00FA1840">
        <w:trPr>
          <w:jc w:val="center"/>
        </w:trPr>
        <w:tc>
          <w:tcPr>
            <w:tcW w:w="2233" w:type="dxa"/>
          </w:tcPr>
          <w:p w14:paraId="1697440F" w14:textId="77777777" w:rsidR="002A23A5" w:rsidRPr="00074B99" w:rsidRDefault="002A23A5" w:rsidP="00491FE0">
            <w:pPr>
              <w:rPr>
                <w:rFonts w:cs="Times New Roman"/>
                <w:b/>
                <w:i/>
                <w:color w:val="000000"/>
              </w:rPr>
            </w:pPr>
            <w:r w:rsidRPr="00074B99">
              <w:rPr>
                <w:rFonts w:cs="Times New Roman"/>
                <w:b/>
                <w:i/>
                <w:color w:val="000000"/>
              </w:rPr>
              <w:t>Salida</w:t>
            </w:r>
          </w:p>
        </w:tc>
        <w:tc>
          <w:tcPr>
            <w:tcW w:w="6045" w:type="dxa"/>
          </w:tcPr>
          <w:p w14:paraId="441ABCA7" w14:textId="6F8D8DA0"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TestListLocatorCDR_BE</w:t>
            </w:r>
          </w:p>
          <w:p w14:paraId="50C43E44"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93EA33" wp14:editId="228C555C">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EA91DA5" w14:textId="77777777" w:rsidR="002A23A5" w:rsidRPr="00074B99" w:rsidRDefault="002A23A5" w:rsidP="00BE1B5E"/>
    <w:p w14:paraId="14CB8F7F" w14:textId="4744F2AC" w:rsidR="008B403B" w:rsidRPr="00074B99" w:rsidRDefault="008B403B" w:rsidP="008B403B">
      <w:pPr>
        <w:pStyle w:val="Descripcin"/>
        <w:keepNext/>
      </w:pPr>
      <w:bookmarkStart w:id="438" w:name="_Toc42541461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30</w:t>
      </w:r>
      <w:r w:rsidR="00AE11C0">
        <w:fldChar w:fldCharType="end"/>
      </w:r>
      <w:r w:rsidRPr="00074B99">
        <w:t>. TestListLocatorCDR_LE</w:t>
      </w:r>
      <w:bookmarkEnd w:id="438"/>
    </w:p>
    <w:tbl>
      <w:tblPr>
        <w:tblStyle w:val="Tablaconcuadrcula"/>
        <w:tblW w:w="8328" w:type="dxa"/>
        <w:jc w:val="center"/>
        <w:tblLayout w:type="fixed"/>
        <w:tblLook w:val="04A0" w:firstRow="1" w:lastRow="0" w:firstColumn="1" w:lastColumn="0" w:noHBand="0" w:noVBand="1"/>
      </w:tblPr>
      <w:tblGrid>
        <w:gridCol w:w="2123"/>
        <w:gridCol w:w="6205"/>
      </w:tblGrid>
      <w:tr w:rsidR="002A23A5" w:rsidRPr="0068692C" w14:paraId="61AD87D0" w14:textId="77777777" w:rsidTr="00FA1840">
        <w:trPr>
          <w:jc w:val="center"/>
        </w:trPr>
        <w:tc>
          <w:tcPr>
            <w:tcW w:w="8328" w:type="dxa"/>
            <w:gridSpan w:val="2"/>
          </w:tcPr>
          <w:p w14:paraId="7EDB0FDA"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34FC231E"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C18B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7ED72746" w14:textId="77777777" w:rsidTr="00FA1840">
        <w:trPr>
          <w:jc w:val="center"/>
        </w:trPr>
        <w:tc>
          <w:tcPr>
            <w:tcW w:w="2123" w:type="dxa"/>
          </w:tcPr>
          <w:p w14:paraId="59401426" w14:textId="77777777" w:rsidR="002A23A5" w:rsidRPr="00074B99" w:rsidRDefault="002A23A5" w:rsidP="00491FE0">
            <w:pPr>
              <w:rPr>
                <w:rFonts w:cs="Times New Roman"/>
                <w:b/>
                <w:i/>
                <w:color w:val="000000"/>
              </w:rPr>
            </w:pPr>
            <w:r w:rsidRPr="00074B99">
              <w:rPr>
                <w:rFonts w:cs="Times New Roman"/>
                <w:b/>
                <w:i/>
                <w:color w:val="000000"/>
              </w:rPr>
              <w:t>Descripción</w:t>
            </w:r>
          </w:p>
        </w:tc>
        <w:tc>
          <w:tcPr>
            <w:tcW w:w="6205" w:type="dxa"/>
          </w:tcPr>
          <w:p w14:paraId="0A51CAA1" w14:textId="77777777" w:rsidR="002A23A5" w:rsidRPr="00074B99" w:rsidRDefault="002A23A5"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7AB7996C" w14:textId="77777777" w:rsidTr="00FA1840">
        <w:trPr>
          <w:jc w:val="center"/>
        </w:trPr>
        <w:tc>
          <w:tcPr>
            <w:tcW w:w="2123" w:type="dxa"/>
          </w:tcPr>
          <w:p w14:paraId="1F0AAFC1"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205" w:type="dxa"/>
          </w:tcPr>
          <w:p w14:paraId="78053462"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75F1418E" w14:textId="77777777" w:rsidTr="00FA1840">
        <w:trPr>
          <w:jc w:val="center"/>
        </w:trPr>
        <w:tc>
          <w:tcPr>
            <w:tcW w:w="2123" w:type="dxa"/>
          </w:tcPr>
          <w:p w14:paraId="7085ADF5"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205" w:type="dxa"/>
          </w:tcPr>
          <w:p w14:paraId="536F753B" w14:textId="77777777" w:rsidR="002A23A5" w:rsidRPr="00074B99" w:rsidRDefault="002A23A5" w:rsidP="00491FE0">
            <w:pPr>
              <w:rPr>
                <w:rFonts w:cs="Times New Roman"/>
                <w:color w:val="000000"/>
              </w:rPr>
            </w:pPr>
          </w:p>
        </w:tc>
      </w:tr>
      <w:tr w:rsidR="002A23A5" w:rsidRPr="00074B99" w14:paraId="636F92CB" w14:textId="77777777" w:rsidTr="00FA1840">
        <w:trPr>
          <w:jc w:val="center"/>
        </w:trPr>
        <w:tc>
          <w:tcPr>
            <w:tcW w:w="2123" w:type="dxa"/>
          </w:tcPr>
          <w:p w14:paraId="436CDEB8" w14:textId="77777777" w:rsidR="002A23A5" w:rsidRPr="00074B99" w:rsidRDefault="002A23A5" w:rsidP="00491FE0">
            <w:pPr>
              <w:rPr>
                <w:rFonts w:cs="Times New Roman"/>
                <w:b/>
                <w:i/>
                <w:color w:val="000000"/>
              </w:rPr>
            </w:pPr>
            <w:r w:rsidRPr="00074B99">
              <w:rPr>
                <w:rFonts w:cs="Times New Roman"/>
                <w:b/>
                <w:i/>
                <w:color w:val="000000"/>
              </w:rPr>
              <w:t>Código</w:t>
            </w:r>
          </w:p>
        </w:tc>
        <w:tc>
          <w:tcPr>
            <w:tcW w:w="6205" w:type="dxa"/>
          </w:tcPr>
          <w:p w14:paraId="59F36F6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B069F3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TestListLocatorCDR_LE()</w:t>
            </w:r>
          </w:p>
          <w:p w14:paraId="7816A2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76C7CF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803557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F29D7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60905D0F"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1D4EFF8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AAD101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5C502C5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AC1A63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11CCE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3FEE22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BE4D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78BFDAD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733BDD0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5A9B048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7A6A84A4" w14:textId="08095E54"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A23A5" w:rsidRPr="00074B99" w14:paraId="053DA326" w14:textId="77777777" w:rsidTr="00FA1840">
        <w:trPr>
          <w:jc w:val="center"/>
        </w:trPr>
        <w:tc>
          <w:tcPr>
            <w:tcW w:w="2123" w:type="dxa"/>
          </w:tcPr>
          <w:p w14:paraId="4A5F6277" w14:textId="77777777" w:rsidR="002A23A5" w:rsidRPr="00074B99" w:rsidRDefault="002A23A5" w:rsidP="00491FE0">
            <w:pPr>
              <w:rPr>
                <w:rFonts w:cs="Times New Roman"/>
                <w:b/>
                <w:i/>
                <w:color w:val="000000"/>
              </w:rPr>
            </w:pPr>
            <w:r w:rsidRPr="00074B99">
              <w:rPr>
                <w:rFonts w:cs="Times New Roman"/>
                <w:b/>
                <w:i/>
                <w:color w:val="000000"/>
              </w:rPr>
              <w:lastRenderedPageBreak/>
              <w:t>Salida</w:t>
            </w:r>
          </w:p>
        </w:tc>
        <w:tc>
          <w:tcPr>
            <w:tcW w:w="6205" w:type="dxa"/>
          </w:tcPr>
          <w:p w14:paraId="48515E93" w14:textId="0DC2EE6D"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TestListLocatorCDR_LE</w:t>
            </w:r>
          </w:p>
          <w:p w14:paraId="74A60417"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A8A74C" wp14:editId="6926D4D1">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0:00:00.2074474</w:t>
            </w:r>
            <w:r w:rsidRPr="00074B99">
              <w:rPr>
                <w:rFonts w:ascii="Consolas" w:hAnsi="Consolas" w:cs="Consolas"/>
                <w:color w:val="F1F1F1"/>
                <w:kern w:val="0"/>
                <w:sz w:val="18"/>
                <w:szCs w:val="18"/>
              </w:rPr>
              <w:t xml:space="preserve"> </w:t>
            </w:r>
          </w:p>
        </w:tc>
      </w:tr>
    </w:tbl>
    <w:p w14:paraId="6A9C0790" w14:textId="77777777" w:rsidR="002A23A5" w:rsidRPr="00074B99" w:rsidRDefault="002A23A5" w:rsidP="00BE1B5E"/>
    <w:p w14:paraId="7C511CEA" w14:textId="1195A24D" w:rsidR="000B0B01" w:rsidRPr="00074B99" w:rsidRDefault="000B0B01" w:rsidP="000B0B01">
      <w:pPr>
        <w:pStyle w:val="Ttulo4"/>
      </w:pPr>
      <w:r w:rsidRPr="00074B99">
        <w:t xml:space="preserve">Prueba de Mensajes </w:t>
      </w:r>
    </w:p>
    <w:p w14:paraId="0DAA927C" w14:textId="71FD372C" w:rsidR="008B403B" w:rsidRPr="00074B99" w:rsidRDefault="008B403B" w:rsidP="008B403B">
      <w:pPr>
        <w:pStyle w:val="Descripcin"/>
        <w:keepNext/>
      </w:pPr>
      <w:bookmarkStart w:id="439" w:name="_Toc42541461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31</w:t>
      </w:r>
      <w:r w:rsidR="00AE11C0">
        <w:fldChar w:fldCharType="end"/>
      </w:r>
      <w:r w:rsidRPr="00074B99">
        <w:t>. TestInfoDestination</w:t>
      </w:r>
      <w:bookmarkEnd w:id="439"/>
    </w:p>
    <w:tbl>
      <w:tblPr>
        <w:tblStyle w:val="Tablaconcuadrcula"/>
        <w:tblW w:w="8328" w:type="dxa"/>
        <w:jc w:val="center"/>
        <w:tblLook w:val="04A0" w:firstRow="1" w:lastRow="0" w:firstColumn="1" w:lastColumn="0" w:noHBand="0" w:noVBand="1"/>
      </w:tblPr>
      <w:tblGrid>
        <w:gridCol w:w="2123"/>
        <w:gridCol w:w="6205"/>
      </w:tblGrid>
      <w:tr w:rsidR="008A54D5" w:rsidRPr="00074B99" w14:paraId="6DC73004" w14:textId="77777777" w:rsidTr="00FA1840">
        <w:trPr>
          <w:jc w:val="center"/>
        </w:trPr>
        <w:tc>
          <w:tcPr>
            <w:tcW w:w="8328" w:type="dxa"/>
            <w:gridSpan w:val="2"/>
          </w:tcPr>
          <w:p w14:paraId="11C8E12C" w14:textId="77777777" w:rsidR="008A54D5" w:rsidRPr="00074B99" w:rsidRDefault="008A54D5" w:rsidP="00491FE0">
            <w:pPr>
              <w:rPr>
                <w:rFonts w:cs="Times New Roman"/>
                <w:b/>
                <w:color w:val="000000"/>
              </w:rPr>
            </w:pPr>
            <w:r w:rsidRPr="00074B99">
              <w:rPr>
                <w:rFonts w:cs="Times New Roman"/>
                <w:b/>
                <w:color w:val="000000"/>
              </w:rPr>
              <w:t>Llamada:</w:t>
            </w:r>
          </w:p>
          <w:p w14:paraId="75F25C2D" w14:textId="75EA2E2B" w:rsidR="008A54D5"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InfoDestination(</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8A54D5" w:rsidRPr="00074B99" w14:paraId="334BF707" w14:textId="77777777" w:rsidTr="00FA1840">
        <w:trPr>
          <w:jc w:val="center"/>
        </w:trPr>
        <w:tc>
          <w:tcPr>
            <w:tcW w:w="2123" w:type="dxa"/>
          </w:tcPr>
          <w:p w14:paraId="0D8A0B75" w14:textId="77777777" w:rsidR="008A54D5" w:rsidRPr="00074B99" w:rsidRDefault="008A54D5" w:rsidP="00491FE0">
            <w:pPr>
              <w:rPr>
                <w:rFonts w:cs="Times New Roman"/>
                <w:b/>
                <w:i/>
                <w:color w:val="000000"/>
              </w:rPr>
            </w:pPr>
            <w:r w:rsidRPr="00074B99">
              <w:rPr>
                <w:rFonts w:cs="Times New Roman"/>
                <w:b/>
                <w:i/>
                <w:color w:val="000000"/>
              </w:rPr>
              <w:t>Descripción</w:t>
            </w:r>
          </w:p>
        </w:tc>
        <w:tc>
          <w:tcPr>
            <w:tcW w:w="6205" w:type="dxa"/>
          </w:tcPr>
          <w:p w14:paraId="03E640AE" w14:textId="2DE2408B" w:rsidR="008A54D5" w:rsidRPr="00074B99" w:rsidRDefault="008A54D5" w:rsidP="00166550">
            <w:pPr>
              <w:rPr>
                <w:rFonts w:cs="Times New Roman"/>
                <w:color w:val="000000"/>
              </w:rPr>
            </w:pPr>
            <w:r w:rsidRPr="00074B99">
              <w:rPr>
                <w:rFonts w:cs="Times New Roman"/>
                <w:color w:val="000000"/>
              </w:rPr>
              <w:t xml:space="preserve">En esta prueba se verifica el </w:t>
            </w:r>
            <w:r w:rsidR="00166550" w:rsidRPr="00074B99">
              <w:rPr>
                <w:rFonts w:cs="Times New Roman"/>
                <w:color w:val="000000"/>
              </w:rPr>
              <w:t xml:space="preserve">submensaje </w:t>
            </w:r>
            <w:r w:rsidR="00166550" w:rsidRPr="00074B99">
              <w:rPr>
                <w:rFonts w:cs="Times New Roman"/>
                <w:i/>
                <w:color w:val="000000"/>
              </w:rPr>
              <w:t>InfoDestination.</w:t>
            </w:r>
          </w:p>
        </w:tc>
      </w:tr>
      <w:tr w:rsidR="008A54D5" w:rsidRPr="00074B99" w14:paraId="4DA562A9" w14:textId="77777777" w:rsidTr="00FA1840">
        <w:trPr>
          <w:jc w:val="center"/>
        </w:trPr>
        <w:tc>
          <w:tcPr>
            <w:tcW w:w="2123" w:type="dxa"/>
          </w:tcPr>
          <w:p w14:paraId="04509AA4" w14:textId="77777777" w:rsidR="008A54D5" w:rsidRPr="00074B99" w:rsidRDefault="008A54D5" w:rsidP="00491FE0">
            <w:pPr>
              <w:rPr>
                <w:rFonts w:cs="Times New Roman"/>
                <w:b/>
                <w:i/>
                <w:color w:val="000000"/>
              </w:rPr>
            </w:pPr>
            <w:r w:rsidRPr="00074B99">
              <w:rPr>
                <w:rFonts w:cs="Times New Roman"/>
                <w:b/>
                <w:i/>
                <w:color w:val="000000"/>
              </w:rPr>
              <w:t>Entrada</w:t>
            </w:r>
          </w:p>
        </w:tc>
        <w:tc>
          <w:tcPr>
            <w:tcW w:w="6205" w:type="dxa"/>
          </w:tcPr>
          <w:p w14:paraId="234949EA" w14:textId="3A83267E" w:rsidR="008A54D5" w:rsidRPr="00074B99" w:rsidRDefault="008A54D5" w:rsidP="00166550">
            <w:pPr>
              <w:rPr>
                <w:rFonts w:cs="Times New Roman"/>
                <w:color w:val="000000"/>
              </w:rPr>
            </w:pPr>
            <w:r w:rsidRPr="00074B99">
              <w:rPr>
                <w:rFonts w:cs="Times New Roman"/>
                <w:color w:val="000000"/>
              </w:rPr>
              <w:t>Inicialmente</w:t>
            </w:r>
            <w:r w:rsidR="00166550" w:rsidRPr="00074B99">
              <w:rPr>
                <w:rFonts w:cs="Times New Roman"/>
                <w:color w:val="000000"/>
              </w:rPr>
              <w:t xml:space="preserve"> no existe ninguna instancia del </w:t>
            </w:r>
            <w:r w:rsidR="00166550" w:rsidRPr="00074B99">
              <w:rPr>
                <w:rFonts w:cs="Times New Roman"/>
                <w:i/>
                <w:color w:val="000000"/>
              </w:rPr>
              <w:t>InfoDestination</w:t>
            </w:r>
            <w:r w:rsidRPr="00074B99">
              <w:rPr>
                <w:rFonts w:cs="Times New Roman"/>
                <w:i/>
                <w:color w:val="000000"/>
              </w:rPr>
              <w:t xml:space="preserve">. </w:t>
            </w:r>
          </w:p>
        </w:tc>
      </w:tr>
      <w:tr w:rsidR="008A54D5" w:rsidRPr="00074B99" w14:paraId="312DCF27" w14:textId="77777777" w:rsidTr="00FA1840">
        <w:trPr>
          <w:jc w:val="center"/>
        </w:trPr>
        <w:tc>
          <w:tcPr>
            <w:tcW w:w="2123" w:type="dxa"/>
          </w:tcPr>
          <w:p w14:paraId="5CC6C044" w14:textId="77777777" w:rsidR="008A54D5" w:rsidRPr="00074B99" w:rsidRDefault="008A54D5" w:rsidP="00491FE0">
            <w:pPr>
              <w:rPr>
                <w:rFonts w:cs="Times New Roman"/>
                <w:b/>
                <w:i/>
                <w:color w:val="000000"/>
              </w:rPr>
            </w:pPr>
            <w:r w:rsidRPr="00074B99">
              <w:rPr>
                <w:rFonts w:cs="Times New Roman"/>
                <w:b/>
                <w:i/>
                <w:color w:val="000000"/>
              </w:rPr>
              <w:t>Referencia</w:t>
            </w:r>
          </w:p>
        </w:tc>
        <w:tc>
          <w:tcPr>
            <w:tcW w:w="6205" w:type="dxa"/>
          </w:tcPr>
          <w:p w14:paraId="4FCAC67F" w14:textId="77777777" w:rsidR="008A54D5" w:rsidRPr="00074B99" w:rsidRDefault="008A54D5" w:rsidP="00491FE0">
            <w:pPr>
              <w:rPr>
                <w:rFonts w:cs="Times New Roman"/>
                <w:color w:val="000000"/>
              </w:rPr>
            </w:pPr>
          </w:p>
        </w:tc>
      </w:tr>
      <w:tr w:rsidR="008A54D5" w:rsidRPr="00074B99" w14:paraId="6D1520F9" w14:textId="77777777" w:rsidTr="00FA1840">
        <w:trPr>
          <w:jc w:val="center"/>
        </w:trPr>
        <w:tc>
          <w:tcPr>
            <w:tcW w:w="2123" w:type="dxa"/>
          </w:tcPr>
          <w:p w14:paraId="4570DCEA" w14:textId="77777777" w:rsidR="008A54D5" w:rsidRPr="00074B99" w:rsidRDefault="008A54D5" w:rsidP="00491FE0">
            <w:pPr>
              <w:rPr>
                <w:rFonts w:cs="Times New Roman"/>
                <w:b/>
                <w:i/>
                <w:color w:val="000000"/>
              </w:rPr>
            </w:pPr>
            <w:r w:rsidRPr="00074B99">
              <w:rPr>
                <w:rFonts w:cs="Times New Roman"/>
                <w:b/>
                <w:i/>
                <w:color w:val="000000"/>
              </w:rPr>
              <w:t>Código</w:t>
            </w:r>
          </w:p>
        </w:tc>
        <w:tc>
          <w:tcPr>
            <w:tcW w:w="6205" w:type="dxa"/>
          </w:tcPr>
          <w:p w14:paraId="3C3FA8D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13CC4E6"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TestInfoDestination()</w:t>
            </w:r>
          </w:p>
          <w:p w14:paraId="435A9D5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6541C0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63C5170E"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B12695A"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InfoDestination</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C605F70"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83A18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7DB937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DB4313C"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4D1CD2D"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B8ECEB"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465EEB3"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58348A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8862F38"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ECE2B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7678AA0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0E1F6A3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3B84B4B4" w14:textId="6639B4B0"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A54D5" w:rsidRPr="00074B99" w14:paraId="78521B9D" w14:textId="77777777" w:rsidTr="00FA1840">
        <w:trPr>
          <w:jc w:val="center"/>
        </w:trPr>
        <w:tc>
          <w:tcPr>
            <w:tcW w:w="2123" w:type="dxa"/>
          </w:tcPr>
          <w:p w14:paraId="5E9EEA84" w14:textId="77777777" w:rsidR="008A54D5" w:rsidRPr="00074B99" w:rsidRDefault="008A54D5" w:rsidP="00491FE0">
            <w:pPr>
              <w:rPr>
                <w:rFonts w:cs="Times New Roman"/>
                <w:b/>
                <w:i/>
                <w:color w:val="000000"/>
              </w:rPr>
            </w:pPr>
            <w:r w:rsidRPr="00074B99">
              <w:rPr>
                <w:rFonts w:cs="Times New Roman"/>
                <w:b/>
                <w:i/>
                <w:color w:val="000000"/>
              </w:rPr>
              <w:t>Salida</w:t>
            </w:r>
          </w:p>
        </w:tc>
        <w:tc>
          <w:tcPr>
            <w:tcW w:w="6205" w:type="dxa"/>
          </w:tcPr>
          <w:p w14:paraId="11979FC0" w14:textId="470F724A" w:rsidR="008A54D5" w:rsidRPr="00074B99" w:rsidRDefault="008A54D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6550" w:rsidRPr="00074B99">
              <w:rPr>
                <w:rFonts w:cs="Times New Roman"/>
                <w:i/>
                <w:color w:val="000000"/>
              </w:rPr>
              <w:t>InfoDestination</w:t>
            </w:r>
          </w:p>
          <w:p w14:paraId="00D83B68" w14:textId="77777777" w:rsidR="008A54D5" w:rsidRPr="00074B99" w:rsidRDefault="008A54D5" w:rsidP="00491FE0">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00FA5201" wp14:editId="1E28B42D">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74B99" w:rsidRDefault="008A54D5" w:rsidP="00491FE0">
            <w:pPr>
              <w:rPr>
                <w:rFonts w:cs="Times New Roman"/>
                <w:color w:val="000000"/>
              </w:rPr>
            </w:pPr>
            <w:r w:rsidRPr="00074B99">
              <w:rPr>
                <w:rFonts w:cs="Times New Roman"/>
                <w:color w:val="000000"/>
              </w:rPr>
              <w:t xml:space="preserve">Duración de la prueba: </w:t>
            </w:r>
            <w:r w:rsidR="00166550" w:rsidRPr="00074B99">
              <w:rPr>
                <w:rFonts w:ascii="Consolas" w:hAnsi="Consolas" w:cs="Consolas"/>
                <w:color w:val="F1F1F1"/>
                <w:kern w:val="0"/>
                <w:sz w:val="18"/>
                <w:szCs w:val="18"/>
                <w:highlight w:val="black"/>
              </w:rPr>
              <w:t>0:00:00.1653231</w:t>
            </w:r>
            <w:r w:rsidR="00166550" w:rsidRPr="00074B99">
              <w:rPr>
                <w:rFonts w:ascii="Consolas" w:hAnsi="Consolas" w:cs="Consolas"/>
                <w:color w:val="F1F1F1"/>
                <w:kern w:val="0"/>
                <w:sz w:val="18"/>
                <w:szCs w:val="18"/>
              </w:rPr>
              <w:t xml:space="preserve"> </w:t>
            </w:r>
          </w:p>
        </w:tc>
      </w:tr>
    </w:tbl>
    <w:p w14:paraId="49DAFECB" w14:textId="77777777" w:rsidR="008A54D5" w:rsidRPr="00074B99" w:rsidRDefault="008A54D5" w:rsidP="008A54D5"/>
    <w:p w14:paraId="4F134D29" w14:textId="0FD31781" w:rsidR="008B403B" w:rsidRPr="00074B99" w:rsidRDefault="008B403B" w:rsidP="008B403B">
      <w:pPr>
        <w:pStyle w:val="Descripcin"/>
        <w:keepNext/>
      </w:pPr>
      <w:bookmarkStart w:id="440" w:name="_Toc42541461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32</w:t>
      </w:r>
      <w:r w:rsidR="00AE11C0">
        <w:fldChar w:fldCharType="end"/>
      </w:r>
      <w:r w:rsidRPr="00074B99">
        <w:t>. TestInfoSource</w:t>
      </w:r>
      <w:bookmarkEnd w:id="440"/>
    </w:p>
    <w:tbl>
      <w:tblPr>
        <w:tblStyle w:val="Tablaconcuadrcula"/>
        <w:tblW w:w="8187" w:type="dxa"/>
        <w:jc w:val="center"/>
        <w:tblLook w:val="04A0" w:firstRow="1" w:lastRow="0" w:firstColumn="1" w:lastColumn="0" w:noHBand="0" w:noVBand="1"/>
      </w:tblPr>
      <w:tblGrid>
        <w:gridCol w:w="2123"/>
        <w:gridCol w:w="6064"/>
      </w:tblGrid>
      <w:tr w:rsidR="00166550" w:rsidRPr="00074B99" w14:paraId="4E9A6FDB" w14:textId="77777777" w:rsidTr="00FA1840">
        <w:trPr>
          <w:jc w:val="center"/>
        </w:trPr>
        <w:tc>
          <w:tcPr>
            <w:tcW w:w="8187" w:type="dxa"/>
            <w:gridSpan w:val="2"/>
          </w:tcPr>
          <w:p w14:paraId="170BFA44" w14:textId="77777777" w:rsidR="00166550" w:rsidRPr="00074B99" w:rsidRDefault="00166550" w:rsidP="00491FE0">
            <w:pPr>
              <w:rPr>
                <w:rFonts w:cs="Times New Roman"/>
                <w:b/>
                <w:color w:val="000000"/>
              </w:rPr>
            </w:pPr>
            <w:r w:rsidRPr="00074B99">
              <w:rPr>
                <w:rFonts w:cs="Times New Roman"/>
                <w:b/>
                <w:color w:val="000000"/>
              </w:rPr>
              <w:t>Llamada:</w:t>
            </w:r>
          </w:p>
          <w:p w14:paraId="418CB8CD" w14:textId="435F3FF4" w:rsidR="00166550"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InfoSource(</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166550" w:rsidRPr="00074B99" w14:paraId="563EFE2B" w14:textId="77777777" w:rsidTr="00FA1840">
        <w:trPr>
          <w:jc w:val="center"/>
        </w:trPr>
        <w:tc>
          <w:tcPr>
            <w:tcW w:w="2123" w:type="dxa"/>
          </w:tcPr>
          <w:p w14:paraId="15C2072B"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4F99B198" w14:textId="0C61BF1B" w:rsidR="00166550" w:rsidRPr="00074B99" w:rsidRDefault="00166550" w:rsidP="0016655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InfoSource.</w:t>
            </w:r>
          </w:p>
        </w:tc>
      </w:tr>
      <w:tr w:rsidR="00166550" w:rsidRPr="00074B99" w14:paraId="5ED7F57D" w14:textId="77777777" w:rsidTr="00FA1840">
        <w:trPr>
          <w:jc w:val="center"/>
        </w:trPr>
        <w:tc>
          <w:tcPr>
            <w:tcW w:w="2123" w:type="dxa"/>
          </w:tcPr>
          <w:p w14:paraId="49A98B51"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8527826" w14:textId="77777777" w:rsidR="00166550" w:rsidRPr="00074B99" w:rsidRDefault="0016655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InfoDestination. </w:t>
            </w:r>
          </w:p>
        </w:tc>
      </w:tr>
      <w:tr w:rsidR="00166550" w:rsidRPr="00074B99" w14:paraId="399CD8EB" w14:textId="77777777" w:rsidTr="00FA1840">
        <w:trPr>
          <w:jc w:val="center"/>
        </w:trPr>
        <w:tc>
          <w:tcPr>
            <w:tcW w:w="2123" w:type="dxa"/>
          </w:tcPr>
          <w:p w14:paraId="1DF19248"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57858DC6" w14:textId="77777777" w:rsidR="00166550" w:rsidRPr="00074B99" w:rsidRDefault="00166550" w:rsidP="00491FE0">
            <w:pPr>
              <w:rPr>
                <w:rFonts w:cs="Times New Roman"/>
                <w:color w:val="000000"/>
              </w:rPr>
            </w:pPr>
          </w:p>
        </w:tc>
      </w:tr>
      <w:tr w:rsidR="00166550" w:rsidRPr="00074B99" w14:paraId="33B71790" w14:textId="77777777" w:rsidTr="00FA1840">
        <w:trPr>
          <w:jc w:val="center"/>
        </w:trPr>
        <w:tc>
          <w:tcPr>
            <w:tcW w:w="2123" w:type="dxa"/>
          </w:tcPr>
          <w:p w14:paraId="513A901A"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2C7571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08568B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TestInfoSource()</w:t>
            </w:r>
          </w:p>
          <w:p w14:paraId="090EA8C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6E4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InfoSource</w:t>
            </w:r>
          </w:p>
          <w:p w14:paraId="2AB4DB6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752107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InfoSource</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24E0CA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7484C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1BB2FCF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3C9F6154"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4965A5F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B9BBA8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04FE52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416B24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5C3297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B1A74E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7102C60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275241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2522089" w14:textId="32F541F8"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409AD05" w14:textId="77777777" w:rsidTr="00FA1840">
        <w:trPr>
          <w:jc w:val="center"/>
        </w:trPr>
        <w:tc>
          <w:tcPr>
            <w:tcW w:w="2123" w:type="dxa"/>
          </w:tcPr>
          <w:p w14:paraId="120FC974" w14:textId="77777777" w:rsidR="00166550" w:rsidRPr="00074B99" w:rsidRDefault="00166550" w:rsidP="00491FE0">
            <w:pPr>
              <w:rPr>
                <w:rFonts w:cs="Times New Roman"/>
                <w:b/>
                <w:i/>
                <w:color w:val="000000"/>
              </w:rPr>
            </w:pPr>
            <w:r w:rsidRPr="00074B99">
              <w:rPr>
                <w:rFonts w:cs="Times New Roman"/>
                <w:b/>
                <w:i/>
                <w:color w:val="000000"/>
              </w:rPr>
              <w:t>Salida</w:t>
            </w:r>
          </w:p>
        </w:tc>
        <w:tc>
          <w:tcPr>
            <w:tcW w:w="6064" w:type="dxa"/>
          </w:tcPr>
          <w:p w14:paraId="02B02E54" w14:textId="2D60E86F"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TestInfoSource</w:t>
            </w:r>
          </w:p>
          <w:p w14:paraId="3BEDEF0F" w14:textId="77777777" w:rsidR="00166550" w:rsidRPr="00074B99" w:rsidRDefault="00166550"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23F5608" wp14:editId="02D45A1C">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74B99" w:rsidRDefault="0016655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0:00:00.1801263</w:t>
            </w:r>
            <w:r w:rsidRPr="00074B99">
              <w:rPr>
                <w:rFonts w:ascii="Consolas" w:hAnsi="Consolas" w:cs="Consolas"/>
                <w:color w:val="F1F1F1"/>
                <w:kern w:val="0"/>
                <w:sz w:val="18"/>
                <w:szCs w:val="18"/>
              </w:rPr>
              <w:t xml:space="preserve"> </w:t>
            </w:r>
          </w:p>
        </w:tc>
      </w:tr>
    </w:tbl>
    <w:p w14:paraId="34AAC9C9" w14:textId="77777777" w:rsidR="00166550" w:rsidRPr="00074B99" w:rsidRDefault="00166550" w:rsidP="008A54D5"/>
    <w:p w14:paraId="2DC6053C" w14:textId="7417E42F" w:rsidR="008B403B" w:rsidRPr="00074B99" w:rsidRDefault="008B403B" w:rsidP="008B403B">
      <w:pPr>
        <w:pStyle w:val="Descripcin"/>
        <w:keepNext/>
      </w:pPr>
      <w:bookmarkStart w:id="441" w:name="_Toc42541461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33</w:t>
      </w:r>
      <w:r w:rsidR="00AE11C0">
        <w:fldChar w:fldCharType="end"/>
      </w:r>
      <w:r w:rsidRPr="00074B99">
        <w:t>. TestInfoReply</w:t>
      </w:r>
      <w:bookmarkEnd w:id="441"/>
    </w:p>
    <w:tbl>
      <w:tblPr>
        <w:tblStyle w:val="Tablaconcuadrcula"/>
        <w:tblW w:w="8187" w:type="dxa"/>
        <w:jc w:val="center"/>
        <w:tblLook w:val="04A0" w:firstRow="1" w:lastRow="0" w:firstColumn="1" w:lastColumn="0" w:noHBand="0" w:noVBand="1"/>
      </w:tblPr>
      <w:tblGrid>
        <w:gridCol w:w="2123"/>
        <w:gridCol w:w="6064"/>
      </w:tblGrid>
      <w:tr w:rsidR="00166550" w:rsidRPr="0068692C" w14:paraId="1FFF033E" w14:textId="77777777" w:rsidTr="00FA1840">
        <w:trPr>
          <w:jc w:val="center"/>
        </w:trPr>
        <w:tc>
          <w:tcPr>
            <w:tcW w:w="8187" w:type="dxa"/>
            <w:gridSpan w:val="2"/>
          </w:tcPr>
          <w:p w14:paraId="69AE34AD" w14:textId="77777777" w:rsidR="00166550" w:rsidRPr="00074B99" w:rsidRDefault="00166550" w:rsidP="00491FE0">
            <w:pPr>
              <w:rPr>
                <w:rFonts w:cs="Times New Roman"/>
                <w:b/>
                <w:color w:val="000000"/>
                <w:lang w:val="en-GB"/>
              </w:rPr>
            </w:pPr>
            <w:r w:rsidRPr="00074B99">
              <w:rPr>
                <w:rFonts w:cs="Times New Roman"/>
                <w:b/>
                <w:color w:val="000000"/>
                <w:lang w:val="en-GB"/>
              </w:rPr>
              <w:t>Llamada:</w:t>
            </w:r>
          </w:p>
          <w:p w14:paraId="5B27C6B5" w14:textId="40A4965F" w:rsidR="00166550" w:rsidRPr="00074B99" w:rsidRDefault="002C0B1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InfoReply(</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DCDCDC"/>
                <w:kern w:val="0"/>
                <w:sz w:val="19"/>
                <w:szCs w:val="19"/>
                <w:lang w:val="en-GB"/>
              </w:rPr>
              <w:t xml:space="preserve"> </w:t>
            </w:r>
          </w:p>
        </w:tc>
      </w:tr>
      <w:tr w:rsidR="00166550" w:rsidRPr="00074B99" w14:paraId="5E5E1C63" w14:textId="77777777" w:rsidTr="00FA1840">
        <w:trPr>
          <w:jc w:val="center"/>
        </w:trPr>
        <w:tc>
          <w:tcPr>
            <w:tcW w:w="2123" w:type="dxa"/>
          </w:tcPr>
          <w:p w14:paraId="152C342C"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5BDA3CDF" w14:textId="5E1F342B" w:rsidR="00166550" w:rsidRPr="00074B99" w:rsidRDefault="00166550" w:rsidP="002C0B1E">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w:t>
            </w:r>
          </w:p>
        </w:tc>
      </w:tr>
      <w:tr w:rsidR="00166550" w:rsidRPr="00074B99" w14:paraId="42C41F16" w14:textId="77777777" w:rsidTr="00FA1840">
        <w:trPr>
          <w:jc w:val="center"/>
        </w:trPr>
        <w:tc>
          <w:tcPr>
            <w:tcW w:w="2123" w:type="dxa"/>
          </w:tcPr>
          <w:p w14:paraId="5B73F8F3"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B226D34" w14:textId="1A01079E" w:rsidR="00166550" w:rsidRPr="00074B99" w:rsidRDefault="00166550" w:rsidP="002C0B1E">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 xml:space="preserve">. </w:t>
            </w:r>
          </w:p>
        </w:tc>
      </w:tr>
      <w:tr w:rsidR="00166550" w:rsidRPr="00074B99" w14:paraId="54716552" w14:textId="77777777" w:rsidTr="00FA1840">
        <w:trPr>
          <w:jc w:val="center"/>
        </w:trPr>
        <w:tc>
          <w:tcPr>
            <w:tcW w:w="2123" w:type="dxa"/>
          </w:tcPr>
          <w:p w14:paraId="78E9557F"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2A81E66B" w14:textId="77777777" w:rsidR="00166550" w:rsidRPr="00074B99" w:rsidRDefault="00166550" w:rsidP="00491FE0">
            <w:pPr>
              <w:rPr>
                <w:rFonts w:cs="Times New Roman"/>
                <w:color w:val="000000"/>
              </w:rPr>
            </w:pPr>
          </w:p>
        </w:tc>
      </w:tr>
      <w:tr w:rsidR="00166550" w:rsidRPr="00074B99" w14:paraId="4D1B715B" w14:textId="77777777" w:rsidTr="00FA1840">
        <w:trPr>
          <w:jc w:val="center"/>
        </w:trPr>
        <w:tc>
          <w:tcPr>
            <w:tcW w:w="2123" w:type="dxa"/>
          </w:tcPr>
          <w:p w14:paraId="1D48DB73"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1F96DB1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5F78F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w:t>
            </w:r>
          </w:p>
          <w:p w14:paraId="5EB0686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A14A8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w:t>
            </w:r>
          </w:p>
          <w:p w14:paraId="36B5B99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49EDDA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DAA482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589EDD0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7222</w:t>
            </w:r>
            <w:r w:rsidRPr="00074B99">
              <w:rPr>
                <w:rFonts w:ascii="Consolas" w:hAnsi="Consolas" w:cs="Consolas"/>
                <w:color w:val="DCDCDC"/>
                <w:kern w:val="0"/>
                <w:sz w:val="19"/>
                <w:szCs w:val="19"/>
                <w:highlight w:val="black"/>
                <w:lang w:val="en-GB"/>
              </w:rPr>
              <w:t>);</w:t>
            </w:r>
          </w:p>
          <w:p w14:paraId="61914B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DFFBE1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772B95B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unicastLocators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Add(loc1);</w:t>
            </w:r>
          </w:p>
          <w:p w14:paraId="5E1CBF1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0FDBB53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Add(loc2);</w:t>
            </w:r>
          </w:p>
          <w:p w14:paraId="7AC2D87D"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FF81C6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w:t>
            </w:r>
            <w:r w:rsidRPr="00074B99">
              <w:rPr>
                <w:rFonts w:ascii="Consolas" w:hAnsi="Consolas" w:cs="Consolas"/>
                <w:color w:val="DCDCDC"/>
                <w:kern w:val="0"/>
                <w:sz w:val="19"/>
                <w:szCs w:val="19"/>
                <w:highlight w:val="black"/>
                <w:lang w:val="en-GB"/>
              </w:rPr>
              <w:t>(unicastLocators, multicastLocators));</w:t>
            </w:r>
          </w:p>
          <w:p w14:paraId="0C65C7E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7B1A1E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49D3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6220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88CDBBA"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ED6359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1AD3364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3D619C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7A70AC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E5481C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B0480B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6CA03B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04689A6" w14:textId="6EFDF951"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7D5CDEF" w14:textId="77777777" w:rsidTr="00FA1840">
        <w:trPr>
          <w:jc w:val="center"/>
        </w:trPr>
        <w:tc>
          <w:tcPr>
            <w:tcW w:w="2123" w:type="dxa"/>
          </w:tcPr>
          <w:p w14:paraId="30D897E9" w14:textId="77777777" w:rsidR="00166550" w:rsidRPr="00074B99" w:rsidRDefault="00166550" w:rsidP="00491FE0">
            <w:pPr>
              <w:rPr>
                <w:rFonts w:cs="Times New Roman"/>
                <w:b/>
                <w:i/>
                <w:color w:val="000000"/>
              </w:rPr>
            </w:pPr>
            <w:r w:rsidRPr="00074B99">
              <w:rPr>
                <w:rFonts w:cs="Times New Roman"/>
                <w:b/>
                <w:i/>
                <w:color w:val="000000"/>
              </w:rPr>
              <w:lastRenderedPageBreak/>
              <w:t>Salida</w:t>
            </w:r>
          </w:p>
        </w:tc>
        <w:tc>
          <w:tcPr>
            <w:tcW w:w="6064" w:type="dxa"/>
          </w:tcPr>
          <w:p w14:paraId="0048960C" w14:textId="114B7E12"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2C0B1E" w:rsidRPr="00074B99">
              <w:rPr>
                <w:rFonts w:cs="Times New Roman"/>
                <w:i/>
                <w:color w:val="000000"/>
              </w:rPr>
              <w:t>Reply</w:t>
            </w:r>
          </w:p>
          <w:p w14:paraId="7BB0FA03" w14:textId="77777777" w:rsidR="00166550" w:rsidRPr="00074B99" w:rsidRDefault="00166550"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04A2D7B" wp14:editId="58BF917D">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74B99" w:rsidRDefault="00166550" w:rsidP="00491FE0">
            <w:pPr>
              <w:rPr>
                <w:rFonts w:cs="Times New Roman"/>
                <w:color w:val="000000"/>
              </w:rPr>
            </w:pPr>
            <w:r w:rsidRPr="00074B99">
              <w:rPr>
                <w:rFonts w:cs="Times New Roman"/>
                <w:color w:val="000000"/>
              </w:rPr>
              <w:t xml:space="preserve">Duración de la prueba: </w:t>
            </w:r>
            <w:r w:rsidR="002C0B1E" w:rsidRPr="00074B99">
              <w:rPr>
                <w:rFonts w:ascii="Consolas" w:hAnsi="Consolas" w:cs="Consolas"/>
                <w:color w:val="F1F1F1"/>
                <w:kern w:val="0"/>
                <w:sz w:val="18"/>
                <w:szCs w:val="18"/>
                <w:highlight w:val="black"/>
              </w:rPr>
              <w:t>0:00:00.2084802</w:t>
            </w:r>
            <w:r w:rsidR="002C0B1E" w:rsidRPr="00074B99">
              <w:rPr>
                <w:rFonts w:ascii="Consolas" w:hAnsi="Consolas" w:cs="Consolas"/>
                <w:color w:val="F1F1F1"/>
                <w:kern w:val="0"/>
                <w:sz w:val="18"/>
                <w:szCs w:val="18"/>
              </w:rPr>
              <w:t xml:space="preserve"> </w:t>
            </w:r>
          </w:p>
        </w:tc>
      </w:tr>
    </w:tbl>
    <w:p w14:paraId="78E44EC1" w14:textId="77777777" w:rsidR="00166550" w:rsidRPr="00074B99" w:rsidRDefault="00166550" w:rsidP="008A54D5"/>
    <w:p w14:paraId="40073111" w14:textId="63B3DC5C" w:rsidR="008B403B" w:rsidRPr="00074B99" w:rsidRDefault="008B403B" w:rsidP="008B403B">
      <w:pPr>
        <w:pStyle w:val="Descripcin"/>
        <w:keepNext/>
      </w:pPr>
      <w:bookmarkStart w:id="442" w:name="_Toc42541461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34</w:t>
      </w:r>
      <w:r w:rsidR="00AE11C0">
        <w:fldChar w:fldCharType="end"/>
      </w:r>
      <w:r w:rsidRPr="00074B99">
        <w:t>. TestInfoReplyIp4</w:t>
      </w:r>
      <w:bookmarkEnd w:id="442"/>
    </w:p>
    <w:tbl>
      <w:tblPr>
        <w:tblStyle w:val="Tablaconcuadrcula"/>
        <w:tblW w:w="8187" w:type="dxa"/>
        <w:jc w:val="center"/>
        <w:tblLook w:val="04A0" w:firstRow="1" w:lastRow="0" w:firstColumn="1" w:lastColumn="0" w:noHBand="0" w:noVBand="1"/>
      </w:tblPr>
      <w:tblGrid>
        <w:gridCol w:w="2123"/>
        <w:gridCol w:w="6064"/>
      </w:tblGrid>
      <w:tr w:rsidR="002C0B1E" w:rsidRPr="00074B99" w14:paraId="355A837C" w14:textId="77777777" w:rsidTr="00FA1840">
        <w:trPr>
          <w:jc w:val="center"/>
        </w:trPr>
        <w:tc>
          <w:tcPr>
            <w:tcW w:w="8187" w:type="dxa"/>
            <w:gridSpan w:val="2"/>
          </w:tcPr>
          <w:p w14:paraId="5F47AD5C" w14:textId="77777777" w:rsidR="002C0B1E" w:rsidRPr="00074B99" w:rsidRDefault="002C0B1E" w:rsidP="00491FE0">
            <w:pPr>
              <w:rPr>
                <w:rFonts w:cs="Times New Roman"/>
                <w:b/>
                <w:color w:val="000000"/>
              </w:rPr>
            </w:pPr>
            <w:r w:rsidRPr="00074B99">
              <w:rPr>
                <w:rFonts w:cs="Times New Roman"/>
                <w:b/>
                <w:color w:val="000000"/>
              </w:rPr>
              <w:t>Llamada:</w:t>
            </w:r>
          </w:p>
          <w:p w14:paraId="5BD27EE2" w14:textId="7E72236F" w:rsidR="002C0B1E" w:rsidRPr="00074B99" w:rsidRDefault="002C0B1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InfoReplyIp4(</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unicastLocator, </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multicastLocator)</w:t>
            </w:r>
          </w:p>
        </w:tc>
      </w:tr>
      <w:tr w:rsidR="002C0B1E" w:rsidRPr="00074B99" w14:paraId="21082864" w14:textId="77777777" w:rsidTr="00FA1840">
        <w:trPr>
          <w:jc w:val="center"/>
        </w:trPr>
        <w:tc>
          <w:tcPr>
            <w:tcW w:w="2123" w:type="dxa"/>
          </w:tcPr>
          <w:p w14:paraId="6C730EA6"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1505F802" w14:textId="7BC648BD" w:rsidR="002C0B1E" w:rsidRPr="00074B99" w:rsidRDefault="002C0B1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InfoReplyIp4.</w:t>
            </w:r>
          </w:p>
        </w:tc>
      </w:tr>
      <w:tr w:rsidR="002C0B1E" w:rsidRPr="00074B99" w14:paraId="797E0069" w14:textId="77777777" w:rsidTr="00FA1840">
        <w:trPr>
          <w:jc w:val="center"/>
        </w:trPr>
        <w:tc>
          <w:tcPr>
            <w:tcW w:w="2123" w:type="dxa"/>
          </w:tcPr>
          <w:p w14:paraId="510238A1"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5D434A15" w14:textId="65C8BB4E" w:rsidR="002C0B1E" w:rsidRPr="00074B99" w:rsidRDefault="002C0B1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InfoReplyIp4. </w:t>
            </w:r>
          </w:p>
        </w:tc>
      </w:tr>
      <w:tr w:rsidR="002C0B1E" w:rsidRPr="00074B99" w14:paraId="55D0A6A2" w14:textId="77777777" w:rsidTr="00FA1840">
        <w:trPr>
          <w:jc w:val="center"/>
        </w:trPr>
        <w:tc>
          <w:tcPr>
            <w:tcW w:w="2123" w:type="dxa"/>
          </w:tcPr>
          <w:p w14:paraId="71E2B4DA"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21410103" w14:textId="77777777" w:rsidR="002C0B1E" w:rsidRPr="00074B99" w:rsidRDefault="002C0B1E" w:rsidP="00491FE0">
            <w:pPr>
              <w:rPr>
                <w:rFonts w:cs="Times New Roman"/>
                <w:color w:val="000000"/>
              </w:rPr>
            </w:pPr>
          </w:p>
        </w:tc>
      </w:tr>
      <w:tr w:rsidR="002C0B1E" w:rsidRPr="00074B99" w14:paraId="33971EE6" w14:textId="77777777" w:rsidTr="00FA1840">
        <w:trPr>
          <w:jc w:val="center"/>
        </w:trPr>
        <w:tc>
          <w:tcPr>
            <w:tcW w:w="2123" w:type="dxa"/>
          </w:tcPr>
          <w:p w14:paraId="409566D3"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4A5C452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0D65EA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TestInfoReplyIp4()</w:t>
            </w:r>
          </w:p>
          <w:p w14:paraId="4AF948C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6A425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InfoReplyIp4</w:t>
            </w:r>
          </w:p>
          <w:p w14:paraId="7F804F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881AAB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217FCA8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3E89B45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LOCATORUDPv4_INVALID;</w:t>
            </w:r>
          </w:p>
          <w:p w14:paraId="43D7A3B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42B0ECA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InfoReplyIp4</w:t>
            </w:r>
            <w:r w:rsidRPr="00074B99">
              <w:rPr>
                <w:rFonts w:ascii="Consolas" w:hAnsi="Consolas" w:cs="Consolas"/>
                <w:color w:val="DCDCDC"/>
                <w:kern w:val="0"/>
                <w:sz w:val="19"/>
                <w:szCs w:val="19"/>
                <w:highlight w:val="black"/>
                <w:lang w:val="en-GB"/>
              </w:rPr>
              <w:t>(lc1, lc2));</w:t>
            </w:r>
          </w:p>
          <w:p w14:paraId="1874044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5D52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D174B8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11B8C2F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781C90E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AEF4AC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491486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3898C8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Write the message Read to bytes2</w:t>
            </w:r>
          </w:p>
          <w:p w14:paraId="3EE069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24CE8B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B87933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3B2842D5"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9F1FD81" w14:textId="1298BDA6"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C0B1E" w:rsidRPr="00074B99" w14:paraId="0C562DAB" w14:textId="77777777" w:rsidTr="00FA1840">
        <w:trPr>
          <w:jc w:val="center"/>
        </w:trPr>
        <w:tc>
          <w:tcPr>
            <w:tcW w:w="2123" w:type="dxa"/>
          </w:tcPr>
          <w:p w14:paraId="478919A6" w14:textId="77777777" w:rsidR="002C0B1E" w:rsidRPr="00074B99" w:rsidRDefault="002C0B1E" w:rsidP="00491FE0">
            <w:pPr>
              <w:rPr>
                <w:rFonts w:cs="Times New Roman"/>
                <w:b/>
                <w:i/>
                <w:color w:val="000000"/>
              </w:rPr>
            </w:pPr>
            <w:r w:rsidRPr="00074B99">
              <w:rPr>
                <w:rFonts w:cs="Times New Roman"/>
                <w:b/>
                <w:i/>
                <w:color w:val="000000"/>
              </w:rPr>
              <w:lastRenderedPageBreak/>
              <w:t>Salida</w:t>
            </w:r>
          </w:p>
        </w:tc>
        <w:tc>
          <w:tcPr>
            <w:tcW w:w="6064" w:type="dxa"/>
          </w:tcPr>
          <w:p w14:paraId="71A9C2B4" w14:textId="60C68F9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TestInfoReplyIp4</w:t>
            </w:r>
          </w:p>
          <w:p w14:paraId="189F6596"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122A7A6" wp14:editId="098683CB">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74B99" w:rsidRDefault="002C0B1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0:00:00.169154</w:t>
            </w:r>
            <w:r w:rsidRPr="00074B99">
              <w:rPr>
                <w:rFonts w:ascii="Consolas" w:hAnsi="Consolas" w:cs="Consolas"/>
                <w:color w:val="F1F1F1"/>
                <w:kern w:val="0"/>
                <w:sz w:val="18"/>
                <w:szCs w:val="18"/>
              </w:rPr>
              <w:t xml:space="preserve"> </w:t>
            </w:r>
          </w:p>
        </w:tc>
      </w:tr>
    </w:tbl>
    <w:p w14:paraId="6362C5B5" w14:textId="77777777" w:rsidR="002C0B1E" w:rsidRPr="00074B99" w:rsidRDefault="002C0B1E" w:rsidP="008A54D5"/>
    <w:p w14:paraId="67EA4CF0" w14:textId="47AA3E37" w:rsidR="008B403B" w:rsidRPr="00074B99" w:rsidRDefault="008B403B" w:rsidP="008B403B">
      <w:pPr>
        <w:pStyle w:val="Descripcin"/>
        <w:keepNext/>
      </w:pPr>
      <w:bookmarkStart w:id="443" w:name="_Toc42541461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35</w:t>
      </w:r>
      <w:r w:rsidR="00AE11C0">
        <w:fldChar w:fldCharType="end"/>
      </w:r>
      <w:r w:rsidRPr="00074B99">
        <w:rPr>
          <w:noProof/>
        </w:rPr>
        <w:t>. TestInfoTimestamp</w:t>
      </w:r>
      <w:bookmarkEnd w:id="443"/>
    </w:p>
    <w:tbl>
      <w:tblPr>
        <w:tblStyle w:val="Tablaconcuadrcula"/>
        <w:tblW w:w="8187" w:type="dxa"/>
        <w:jc w:val="center"/>
        <w:tblLook w:val="04A0" w:firstRow="1" w:lastRow="0" w:firstColumn="1" w:lastColumn="0" w:noHBand="0" w:noVBand="1"/>
      </w:tblPr>
      <w:tblGrid>
        <w:gridCol w:w="2123"/>
        <w:gridCol w:w="6064"/>
      </w:tblGrid>
      <w:tr w:rsidR="002C0B1E" w:rsidRPr="0068692C" w14:paraId="5F05EF27" w14:textId="77777777" w:rsidTr="00FA1840">
        <w:trPr>
          <w:jc w:val="center"/>
        </w:trPr>
        <w:tc>
          <w:tcPr>
            <w:tcW w:w="8187" w:type="dxa"/>
            <w:gridSpan w:val="2"/>
          </w:tcPr>
          <w:p w14:paraId="0034A913" w14:textId="77777777" w:rsidR="002C0B1E" w:rsidRPr="00074B99" w:rsidRDefault="002C0B1E" w:rsidP="00491FE0">
            <w:pPr>
              <w:rPr>
                <w:rFonts w:cs="Times New Roman"/>
                <w:b/>
                <w:color w:val="000000"/>
                <w:lang w:val="en-GB"/>
              </w:rPr>
            </w:pPr>
            <w:r w:rsidRPr="00074B99">
              <w:rPr>
                <w:rFonts w:cs="Times New Roman"/>
                <w:b/>
                <w:color w:val="000000"/>
                <w:lang w:val="en-GB"/>
              </w:rPr>
              <w:t>Llamada:</w:t>
            </w:r>
          </w:p>
          <w:p w14:paraId="7F46ED2E" w14:textId="6D87238A" w:rsidR="002C0B1E" w:rsidRPr="00074B99" w:rsidRDefault="00F6499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InfoTimestamp(</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systemCurrentMillis)</w:t>
            </w:r>
            <w:r w:rsidRPr="00074B99">
              <w:rPr>
                <w:rFonts w:ascii="Consolas" w:hAnsi="Consolas" w:cs="Consolas"/>
                <w:color w:val="DCDCDC"/>
                <w:kern w:val="0"/>
                <w:sz w:val="19"/>
                <w:szCs w:val="19"/>
                <w:lang w:val="en-GB"/>
              </w:rPr>
              <w:t xml:space="preserve"> </w:t>
            </w:r>
          </w:p>
        </w:tc>
      </w:tr>
      <w:tr w:rsidR="002C0B1E" w:rsidRPr="00074B99" w14:paraId="4A9DB43C" w14:textId="77777777" w:rsidTr="00FA1840">
        <w:trPr>
          <w:jc w:val="center"/>
        </w:trPr>
        <w:tc>
          <w:tcPr>
            <w:tcW w:w="2123" w:type="dxa"/>
          </w:tcPr>
          <w:p w14:paraId="01B4938C"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078D1650" w14:textId="22057DBC" w:rsidR="002C0B1E" w:rsidRPr="00074B99" w:rsidRDefault="002C0B1E" w:rsidP="00F6499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w:t>
            </w:r>
          </w:p>
        </w:tc>
      </w:tr>
      <w:tr w:rsidR="002C0B1E" w:rsidRPr="00074B99" w14:paraId="7AAA5EF3" w14:textId="77777777" w:rsidTr="00FA1840">
        <w:trPr>
          <w:jc w:val="center"/>
        </w:trPr>
        <w:tc>
          <w:tcPr>
            <w:tcW w:w="2123" w:type="dxa"/>
          </w:tcPr>
          <w:p w14:paraId="1F1842F9"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00CE0534" w14:textId="223C2394" w:rsidR="002C0B1E" w:rsidRPr="00074B99" w:rsidRDefault="002C0B1E" w:rsidP="00F6499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 xml:space="preserve">. </w:t>
            </w:r>
          </w:p>
        </w:tc>
      </w:tr>
      <w:tr w:rsidR="002C0B1E" w:rsidRPr="00074B99" w14:paraId="4BB80EC5" w14:textId="77777777" w:rsidTr="00FA1840">
        <w:trPr>
          <w:jc w:val="center"/>
        </w:trPr>
        <w:tc>
          <w:tcPr>
            <w:tcW w:w="2123" w:type="dxa"/>
          </w:tcPr>
          <w:p w14:paraId="75097FEB"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087D587B" w14:textId="77777777" w:rsidR="002C0B1E" w:rsidRPr="00074B99" w:rsidRDefault="002C0B1E" w:rsidP="00491FE0">
            <w:pPr>
              <w:rPr>
                <w:rFonts w:cs="Times New Roman"/>
                <w:color w:val="000000"/>
              </w:rPr>
            </w:pPr>
          </w:p>
        </w:tc>
      </w:tr>
      <w:tr w:rsidR="002C0B1E" w:rsidRPr="00074B99" w14:paraId="49614A48" w14:textId="77777777" w:rsidTr="00FA1840">
        <w:trPr>
          <w:jc w:val="center"/>
        </w:trPr>
        <w:tc>
          <w:tcPr>
            <w:tcW w:w="2123" w:type="dxa"/>
          </w:tcPr>
          <w:p w14:paraId="6F1B7C39"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6115A8D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6FA7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TestInfoTimestamp()</w:t>
            </w:r>
          </w:p>
          <w:p w14:paraId="218525F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C0D4F7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75AD611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199C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InfoTimestamp</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123</w:t>
            </w:r>
            <w:r w:rsidRPr="00074B99">
              <w:rPr>
                <w:rFonts w:ascii="Consolas" w:hAnsi="Consolas" w:cs="Consolas"/>
                <w:color w:val="DCDCDC"/>
                <w:kern w:val="0"/>
                <w:sz w:val="19"/>
                <w:szCs w:val="19"/>
                <w:highlight w:val="black"/>
                <w:lang w:val="en-GB"/>
              </w:rPr>
              <w:t>));</w:t>
            </w:r>
          </w:p>
          <w:p w14:paraId="7C261207"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5B8E9E7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96201E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FEF465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69697DF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0F13810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A4A61E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29BC69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7D1F8F9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3ED5494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76A3C6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19D34E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703862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A82DCE7" w14:textId="1507A36F" w:rsidR="002C0B1E" w:rsidRPr="00074B99" w:rsidRDefault="002C0B1E" w:rsidP="00491FE0">
            <w:pPr>
              <w:autoSpaceDE w:val="0"/>
              <w:autoSpaceDN w:val="0"/>
              <w:adjustRightInd w:val="0"/>
              <w:ind w:firstLine="0"/>
              <w:jc w:val="left"/>
              <w:rPr>
                <w:rFonts w:ascii="Consolas" w:hAnsi="Consolas" w:cs="Consolas"/>
                <w:color w:val="DCDCDC"/>
                <w:kern w:val="0"/>
                <w:sz w:val="19"/>
                <w:szCs w:val="19"/>
                <w:highlight w:val="black"/>
              </w:rPr>
            </w:pPr>
          </w:p>
        </w:tc>
      </w:tr>
      <w:tr w:rsidR="002C0B1E" w:rsidRPr="00074B99" w14:paraId="39D2EB6B" w14:textId="77777777" w:rsidTr="00FA1840">
        <w:trPr>
          <w:jc w:val="center"/>
        </w:trPr>
        <w:tc>
          <w:tcPr>
            <w:tcW w:w="2123" w:type="dxa"/>
          </w:tcPr>
          <w:p w14:paraId="346B871F" w14:textId="77777777" w:rsidR="002C0B1E" w:rsidRPr="00074B99" w:rsidRDefault="002C0B1E" w:rsidP="00491FE0">
            <w:pPr>
              <w:rPr>
                <w:rFonts w:cs="Times New Roman"/>
                <w:b/>
                <w:i/>
                <w:color w:val="000000"/>
              </w:rPr>
            </w:pPr>
            <w:r w:rsidRPr="00074B99">
              <w:rPr>
                <w:rFonts w:cs="Times New Roman"/>
                <w:b/>
                <w:i/>
                <w:color w:val="000000"/>
              </w:rPr>
              <w:t>Salida</w:t>
            </w:r>
          </w:p>
        </w:tc>
        <w:tc>
          <w:tcPr>
            <w:tcW w:w="6064" w:type="dxa"/>
          </w:tcPr>
          <w:p w14:paraId="1C2B775F" w14:textId="4F34364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F64995" w:rsidRPr="00074B99">
              <w:rPr>
                <w:rFonts w:cs="Times New Roman"/>
                <w:i/>
                <w:color w:val="000000"/>
              </w:rPr>
              <w:t>Timestamp</w:t>
            </w:r>
          </w:p>
          <w:p w14:paraId="4A8F3973"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B9E31D3" wp14:editId="2EEA5035">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74B99" w:rsidRDefault="002C0B1E" w:rsidP="00491FE0">
            <w:pPr>
              <w:rPr>
                <w:rFonts w:cs="Times New Roman"/>
                <w:color w:val="000000"/>
              </w:rPr>
            </w:pPr>
            <w:r w:rsidRPr="00074B99">
              <w:rPr>
                <w:rFonts w:cs="Times New Roman"/>
                <w:color w:val="000000"/>
              </w:rPr>
              <w:t xml:space="preserve">Duración de la prueba: </w:t>
            </w:r>
            <w:r w:rsidR="00F64995" w:rsidRPr="00074B99">
              <w:rPr>
                <w:rFonts w:ascii="Consolas" w:hAnsi="Consolas" w:cs="Consolas"/>
                <w:color w:val="F1F1F1"/>
                <w:kern w:val="0"/>
                <w:sz w:val="18"/>
                <w:szCs w:val="18"/>
                <w:highlight w:val="black"/>
              </w:rPr>
              <w:t>0:00:00.1588509</w:t>
            </w:r>
            <w:r w:rsidR="00F64995" w:rsidRPr="00074B99">
              <w:rPr>
                <w:rFonts w:ascii="Consolas" w:hAnsi="Consolas" w:cs="Consolas"/>
                <w:color w:val="F1F1F1"/>
                <w:kern w:val="0"/>
                <w:sz w:val="18"/>
                <w:szCs w:val="18"/>
              </w:rPr>
              <w:t xml:space="preserve"> </w:t>
            </w:r>
          </w:p>
        </w:tc>
      </w:tr>
    </w:tbl>
    <w:p w14:paraId="72354212" w14:textId="77777777" w:rsidR="002C0B1E" w:rsidRPr="00074B99" w:rsidRDefault="002C0B1E" w:rsidP="008A54D5"/>
    <w:p w14:paraId="57DAB17F" w14:textId="5DB05EB5" w:rsidR="008B403B" w:rsidRPr="00074B99" w:rsidRDefault="008B403B" w:rsidP="008B403B">
      <w:pPr>
        <w:pStyle w:val="Descripcin"/>
        <w:keepNext/>
      </w:pPr>
      <w:bookmarkStart w:id="444" w:name="_Toc425414618"/>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36</w:t>
      </w:r>
      <w:r w:rsidR="00AE11C0">
        <w:fldChar w:fldCharType="end"/>
      </w:r>
      <w:r w:rsidRPr="00074B99">
        <w:t>. TestGap</w:t>
      </w:r>
      <w:bookmarkEnd w:id="444"/>
    </w:p>
    <w:tbl>
      <w:tblPr>
        <w:tblStyle w:val="Tablaconcuadrcula"/>
        <w:tblW w:w="8187" w:type="dxa"/>
        <w:jc w:val="center"/>
        <w:tblLook w:val="04A0" w:firstRow="1" w:lastRow="0" w:firstColumn="1" w:lastColumn="0" w:noHBand="0" w:noVBand="1"/>
      </w:tblPr>
      <w:tblGrid>
        <w:gridCol w:w="2123"/>
        <w:gridCol w:w="6064"/>
      </w:tblGrid>
      <w:tr w:rsidR="00690DEC" w:rsidRPr="00074B99" w14:paraId="57A3519F" w14:textId="77777777" w:rsidTr="00FA1840">
        <w:trPr>
          <w:jc w:val="center"/>
        </w:trPr>
        <w:tc>
          <w:tcPr>
            <w:tcW w:w="8187" w:type="dxa"/>
            <w:gridSpan w:val="2"/>
          </w:tcPr>
          <w:p w14:paraId="630E4414" w14:textId="77777777" w:rsidR="00690DEC" w:rsidRPr="00074B99" w:rsidRDefault="00690DEC" w:rsidP="00491FE0">
            <w:pPr>
              <w:rPr>
                <w:rFonts w:cs="Times New Roman"/>
                <w:b/>
                <w:color w:val="000000"/>
              </w:rPr>
            </w:pPr>
            <w:r w:rsidRPr="00074B99">
              <w:rPr>
                <w:rFonts w:cs="Times New Roman"/>
                <w:b/>
                <w:color w:val="000000"/>
              </w:rPr>
              <w:t>Llamada:</w:t>
            </w:r>
          </w:p>
          <w:p w14:paraId="3556A276" w14:textId="72A9EDB8" w:rsidR="00690DEC" w:rsidRPr="00074B99" w:rsidRDefault="00690DEC"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Gap()</w:t>
            </w:r>
            <w:r w:rsidRPr="00074B99">
              <w:rPr>
                <w:rFonts w:ascii="Consolas" w:hAnsi="Consolas" w:cs="Consolas"/>
                <w:color w:val="DCDCDC"/>
                <w:kern w:val="0"/>
                <w:sz w:val="19"/>
                <w:szCs w:val="19"/>
              </w:rPr>
              <w:t xml:space="preserve"> </w:t>
            </w:r>
          </w:p>
        </w:tc>
      </w:tr>
      <w:tr w:rsidR="00690DEC" w:rsidRPr="00074B99" w14:paraId="18B322E8" w14:textId="77777777" w:rsidTr="00FA1840">
        <w:trPr>
          <w:jc w:val="center"/>
        </w:trPr>
        <w:tc>
          <w:tcPr>
            <w:tcW w:w="2123" w:type="dxa"/>
          </w:tcPr>
          <w:p w14:paraId="2F7F28EA" w14:textId="77777777" w:rsidR="00690DEC" w:rsidRPr="00074B99" w:rsidRDefault="00690DEC" w:rsidP="00491FE0">
            <w:pPr>
              <w:rPr>
                <w:rFonts w:cs="Times New Roman"/>
                <w:b/>
                <w:i/>
                <w:color w:val="000000"/>
              </w:rPr>
            </w:pPr>
            <w:r w:rsidRPr="00074B99">
              <w:rPr>
                <w:rFonts w:cs="Times New Roman"/>
                <w:b/>
                <w:i/>
                <w:color w:val="000000"/>
              </w:rPr>
              <w:t>Descripción</w:t>
            </w:r>
          </w:p>
        </w:tc>
        <w:tc>
          <w:tcPr>
            <w:tcW w:w="6064" w:type="dxa"/>
          </w:tcPr>
          <w:p w14:paraId="3C515EEB" w14:textId="5EE29CD5" w:rsidR="00690DEC" w:rsidRPr="00074B99" w:rsidRDefault="00690DEC" w:rsidP="00690DEC">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Gap.</w:t>
            </w:r>
          </w:p>
        </w:tc>
      </w:tr>
      <w:tr w:rsidR="00690DEC" w:rsidRPr="00074B99" w14:paraId="608898B4" w14:textId="77777777" w:rsidTr="00FA1840">
        <w:trPr>
          <w:jc w:val="center"/>
        </w:trPr>
        <w:tc>
          <w:tcPr>
            <w:tcW w:w="2123" w:type="dxa"/>
          </w:tcPr>
          <w:p w14:paraId="2B4EE757" w14:textId="77777777" w:rsidR="00690DEC" w:rsidRPr="00074B99" w:rsidRDefault="00690DEC" w:rsidP="00491FE0">
            <w:pPr>
              <w:rPr>
                <w:rFonts w:cs="Times New Roman"/>
                <w:b/>
                <w:i/>
                <w:color w:val="000000"/>
              </w:rPr>
            </w:pPr>
            <w:r w:rsidRPr="00074B99">
              <w:rPr>
                <w:rFonts w:cs="Times New Roman"/>
                <w:b/>
                <w:i/>
                <w:color w:val="000000"/>
              </w:rPr>
              <w:t>Entrada</w:t>
            </w:r>
          </w:p>
        </w:tc>
        <w:tc>
          <w:tcPr>
            <w:tcW w:w="6064" w:type="dxa"/>
          </w:tcPr>
          <w:p w14:paraId="0D0DABE8" w14:textId="4DAB64A1" w:rsidR="00690DEC" w:rsidRPr="00074B99" w:rsidRDefault="00690DEC" w:rsidP="00690DEC">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Gap. </w:t>
            </w:r>
          </w:p>
        </w:tc>
      </w:tr>
      <w:tr w:rsidR="00690DEC" w:rsidRPr="00074B99" w14:paraId="1E45E2BD" w14:textId="77777777" w:rsidTr="00FA1840">
        <w:trPr>
          <w:jc w:val="center"/>
        </w:trPr>
        <w:tc>
          <w:tcPr>
            <w:tcW w:w="2123" w:type="dxa"/>
          </w:tcPr>
          <w:p w14:paraId="73571EC8" w14:textId="77777777" w:rsidR="00690DEC" w:rsidRPr="00074B99" w:rsidRDefault="00690DEC" w:rsidP="00491FE0">
            <w:pPr>
              <w:rPr>
                <w:rFonts w:cs="Times New Roman"/>
                <w:b/>
                <w:i/>
                <w:color w:val="000000"/>
              </w:rPr>
            </w:pPr>
            <w:r w:rsidRPr="00074B99">
              <w:rPr>
                <w:rFonts w:cs="Times New Roman"/>
                <w:b/>
                <w:i/>
                <w:color w:val="000000"/>
              </w:rPr>
              <w:t>Referencia</w:t>
            </w:r>
          </w:p>
        </w:tc>
        <w:tc>
          <w:tcPr>
            <w:tcW w:w="6064" w:type="dxa"/>
          </w:tcPr>
          <w:p w14:paraId="7044E659" w14:textId="77777777" w:rsidR="00690DEC" w:rsidRPr="00074B99" w:rsidRDefault="00690DEC" w:rsidP="00491FE0">
            <w:pPr>
              <w:rPr>
                <w:rFonts w:cs="Times New Roman"/>
                <w:color w:val="000000"/>
              </w:rPr>
            </w:pPr>
          </w:p>
        </w:tc>
      </w:tr>
      <w:tr w:rsidR="00690DEC" w:rsidRPr="00074B99" w14:paraId="7EA48712" w14:textId="77777777" w:rsidTr="00FA1840">
        <w:trPr>
          <w:jc w:val="center"/>
        </w:trPr>
        <w:tc>
          <w:tcPr>
            <w:tcW w:w="2123" w:type="dxa"/>
          </w:tcPr>
          <w:p w14:paraId="7A18309E" w14:textId="77777777" w:rsidR="00690DEC" w:rsidRPr="00074B99" w:rsidRDefault="00690DEC" w:rsidP="00491FE0">
            <w:pPr>
              <w:rPr>
                <w:rFonts w:cs="Times New Roman"/>
                <w:b/>
                <w:i/>
                <w:color w:val="000000"/>
              </w:rPr>
            </w:pPr>
            <w:r w:rsidRPr="00074B99">
              <w:rPr>
                <w:rFonts w:cs="Times New Roman"/>
                <w:b/>
                <w:i/>
                <w:color w:val="000000"/>
              </w:rPr>
              <w:t>Código</w:t>
            </w:r>
          </w:p>
        </w:tc>
        <w:tc>
          <w:tcPr>
            <w:tcW w:w="6064" w:type="dxa"/>
          </w:tcPr>
          <w:p w14:paraId="2C885A99"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60876D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TestGap()</w:t>
            </w:r>
          </w:p>
          <w:p w14:paraId="0DC3CA5F"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375972"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Create a Message with Gap</w:t>
            </w:r>
          </w:p>
          <w:p w14:paraId="056F2BB8"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4ECDDA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5DFFA9B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 xml:space="preserve"> gap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w:t>
            </w:r>
          </w:p>
          <w:p w14:paraId="341EBE7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A7DA97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DAB94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F01E4F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6B9458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2CACFA3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GapStart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03074C2D"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4A01FF1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Add(gap);</w:t>
            </w:r>
          </w:p>
          <w:p w14:paraId="49A2E2C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08E3C91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25A6191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01CBDB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9A6670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FCB39B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271972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6AC0175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64D627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1C6551A"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70BBAE4B"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B1A6A0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96D3C06" w14:textId="6F61A4D1"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690DEC" w:rsidRPr="00074B99" w14:paraId="388E01CF" w14:textId="77777777" w:rsidTr="00FA1840">
        <w:trPr>
          <w:jc w:val="center"/>
        </w:trPr>
        <w:tc>
          <w:tcPr>
            <w:tcW w:w="2123" w:type="dxa"/>
          </w:tcPr>
          <w:p w14:paraId="08DEB607" w14:textId="77777777" w:rsidR="00690DEC" w:rsidRPr="00074B99" w:rsidRDefault="00690DEC" w:rsidP="00491FE0">
            <w:pPr>
              <w:rPr>
                <w:rFonts w:cs="Times New Roman"/>
                <w:b/>
                <w:i/>
                <w:color w:val="000000"/>
              </w:rPr>
            </w:pPr>
            <w:r w:rsidRPr="00074B99">
              <w:rPr>
                <w:rFonts w:cs="Times New Roman"/>
                <w:b/>
                <w:i/>
                <w:color w:val="000000"/>
              </w:rPr>
              <w:lastRenderedPageBreak/>
              <w:t>Salida</w:t>
            </w:r>
          </w:p>
        </w:tc>
        <w:tc>
          <w:tcPr>
            <w:tcW w:w="6064" w:type="dxa"/>
          </w:tcPr>
          <w:p w14:paraId="62F9E104" w14:textId="42056F84" w:rsidR="00690DEC" w:rsidRPr="00074B99" w:rsidRDefault="00690DE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14068" w:rsidRPr="00074B99">
              <w:rPr>
                <w:rFonts w:cs="Times New Roman"/>
                <w:i/>
                <w:color w:val="000000"/>
              </w:rPr>
              <w:t>Gap</w:t>
            </w:r>
          </w:p>
          <w:p w14:paraId="273A3251" w14:textId="77777777" w:rsidR="00690DEC" w:rsidRPr="00074B99" w:rsidRDefault="00690DEC"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E83A8A" wp14:editId="7A1A9FE3">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74B99" w:rsidRDefault="00690DEC" w:rsidP="00491FE0">
            <w:pPr>
              <w:rPr>
                <w:rFonts w:cs="Times New Roman"/>
                <w:color w:val="000000"/>
              </w:rPr>
            </w:pPr>
            <w:r w:rsidRPr="00074B99">
              <w:rPr>
                <w:rFonts w:cs="Times New Roman"/>
                <w:color w:val="000000"/>
              </w:rPr>
              <w:t xml:space="preserve">Duración de la prueba: </w:t>
            </w:r>
            <w:r w:rsidR="00B14068" w:rsidRPr="00074B99">
              <w:rPr>
                <w:rFonts w:ascii="Consolas" w:hAnsi="Consolas" w:cs="Consolas"/>
                <w:color w:val="F1F1F1"/>
                <w:kern w:val="0"/>
                <w:sz w:val="18"/>
                <w:szCs w:val="18"/>
                <w:highlight w:val="black"/>
              </w:rPr>
              <w:t>0:00:00.166937</w:t>
            </w:r>
            <w:r w:rsidR="00B14068" w:rsidRPr="00074B99">
              <w:rPr>
                <w:rFonts w:ascii="Consolas" w:hAnsi="Consolas" w:cs="Consolas"/>
                <w:color w:val="F1F1F1"/>
                <w:kern w:val="0"/>
                <w:sz w:val="18"/>
                <w:szCs w:val="18"/>
              </w:rPr>
              <w:t xml:space="preserve"> </w:t>
            </w:r>
          </w:p>
        </w:tc>
      </w:tr>
    </w:tbl>
    <w:p w14:paraId="673B252E" w14:textId="77777777" w:rsidR="00690DEC" w:rsidRPr="00074B99" w:rsidRDefault="00690DEC" w:rsidP="008A54D5"/>
    <w:p w14:paraId="0301F99E" w14:textId="0771B836" w:rsidR="008B403B" w:rsidRPr="00074B99" w:rsidRDefault="008B403B" w:rsidP="008B403B">
      <w:pPr>
        <w:pStyle w:val="Descripcin"/>
        <w:keepNext/>
      </w:pPr>
      <w:bookmarkStart w:id="445" w:name="_Toc42541461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37</w:t>
      </w:r>
      <w:r w:rsidR="00AE11C0">
        <w:fldChar w:fldCharType="end"/>
      </w:r>
      <w:r w:rsidRPr="00074B99">
        <w:t>. TestAckNack</w:t>
      </w:r>
      <w:bookmarkEnd w:id="445"/>
    </w:p>
    <w:tbl>
      <w:tblPr>
        <w:tblStyle w:val="Tablaconcuadrcula"/>
        <w:tblW w:w="8187" w:type="dxa"/>
        <w:jc w:val="center"/>
        <w:tblLook w:val="04A0" w:firstRow="1" w:lastRow="0" w:firstColumn="1" w:lastColumn="0" w:noHBand="0" w:noVBand="1"/>
      </w:tblPr>
      <w:tblGrid>
        <w:gridCol w:w="2123"/>
        <w:gridCol w:w="6064"/>
      </w:tblGrid>
      <w:tr w:rsidR="005E6655" w:rsidRPr="00074B99" w14:paraId="3E1EE405" w14:textId="77777777" w:rsidTr="00FA1840">
        <w:trPr>
          <w:jc w:val="center"/>
        </w:trPr>
        <w:tc>
          <w:tcPr>
            <w:tcW w:w="8187" w:type="dxa"/>
            <w:gridSpan w:val="2"/>
          </w:tcPr>
          <w:p w14:paraId="383BB9FB" w14:textId="77777777" w:rsidR="005E6655" w:rsidRPr="00074B99" w:rsidRDefault="005E6655" w:rsidP="00491FE0">
            <w:pPr>
              <w:rPr>
                <w:rFonts w:cs="Times New Roman"/>
                <w:b/>
                <w:color w:val="000000"/>
              </w:rPr>
            </w:pPr>
            <w:r w:rsidRPr="00074B99">
              <w:rPr>
                <w:rFonts w:cs="Times New Roman"/>
                <w:b/>
                <w:color w:val="000000"/>
              </w:rPr>
              <w:t>Llamada:</w:t>
            </w:r>
          </w:p>
          <w:p w14:paraId="665AA2A8" w14:textId="6B0291DD" w:rsidR="005E6655" w:rsidRPr="00074B99" w:rsidRDefault="005E6655"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AckNack()</w:t>
            </w:r>
          </w:p>
        </w:tc>
      </w:tr>
      <w:tr w:rsidR="005E6655" w:rsidRPr="00074B99" w14:paraId="02C8007A" w14:textId="77777777" w:rsidTr="00FA1840">
        <w:trPr>
          <w:jc w:val="center"/>
        </w:trPr>
        <w:tc>
          <w:tcPr>
            <w:tcW w:w="2123" w:type="dxa"/>
          </w:tcPr>
          <w:p w14:paraId="421E5741" w14:textId="77777777" w:rsidR="005E6655" w:rsidRPr="00074B99" w:rsidRDefault="005E6655" w:rsidP="00491FE0">
            <w:pPr>
              <w:rPr>
                <w:rFonts w:cs="Times New Roman"/>
                <w:b/>
                <w:i/>
                <w:color w:val="000000"/>
              </w:rPr>
            </w:pPr>
            <w:r w:rsidRPr="00074B99">
              <w:rPr>
                <w:rFonts w:cs="Times New Roman"/>
                <w:b/>
                <w:i/>
                <w:color w:val="000000"/>
              </w:rPr>
              <w:t>Descripción</w:t>
            </w:r>
          </w:p>
        </w:tc>
        <w:tc>
          <w:tcPr>
            <w:tcW w:w="6064" w:type="dxa"/>
          </w:tcPr>
          <w:p w14:paraId="21061E60" w14:textId="6909D2C0" w:rsidR="005E6655" w:rsidRPr="00074B99" w:rsidRDefault="005E6655" w:rsidP="005E665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AckNack.</w:t>
            </w:r>
          </w:p>
        </w:tc>
      </w:tr>
      <w:tr w:rsidR="005E6655" w:rsidRPr="00074B99" w14:paraId="0CCECB84" w14:textId="77777777" w:rsidTr="00FA1840">
        <w:trPr>
          <w:jc w:val="center"/>
        </w:trPr>
        <w:tc>
          <w:tcPr>
            <w:tcW w:w="2123" w:type="dxa"/>
          </w:tcPr>
          <w:p w14:paraId="4DC6F341" w14:textId="77777777" w:rsidR="005E6655" w:rsidRPr="00074B99" w:rsidRDefault="005E6655" w:rsidP="00491FE0">
            <w:pPr>
              <w:rPr>
                <w:rFonts w:cs="Times New Roman"/>
                <w:b/>
                <w:i/>
                <w:color w:val="000000"/>
              </w:rPr>
            </w:pPr>
            <w:r w:rsidRPr="00074B99">
              <w:rPr>
                <w:rFonts w:cs="Times New Roman"/>
                <w:b/>
                <w:i/>
                <w:color w:val="000000"/>
              </w:rPr>
              <w:t>Entrada</w:t>
            </w:r>
          </w:p>
        </w:tc>
        <w:tc>
          <w:tcPr>
            <w:tcW w:w="6064" w:type="dxa"/>
          </w:tcPr>
          <w:p w14:paraId="646EE186" w14:textId="0E3A306B" w:rsidR="005E6655" w:rsidRPr="00074B99" w:rsidRDefault="005E6655" w:rsidP="005E665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AckNack. </w:t>
            </w:r>
          </w:p>
        </w:tc>
      </w:tr>
      <w:tr w:rsidR="005E6655" w:rsidRPr="00074B99" w14:paraId="271F43C8" w14:textId="77777777" w:rsidTr="00FA1840">
        <w:trPr>
          <w:jc w:val="center"/>
        </w:trPr>
        <w:tc>
          <w:tcPr>
            <w:tcW w:w="2123" w:type="dxa"/>
          </w:tcPr>
          <w:p w14:paraId="746247C3" w14:textId="77777777" w:rsidR="005E6655" w:rsidRPr="00074B99" w:rsidRDefault="005E6655" w:rsidP="00491FE0">
            <w:pPr>
              <w:rPr>
                <w:rFonts w:cs="Times New Roman"/>
                <w:b/>
                <w:i/>
                <w:color w:val="000000"/>
              </w:rPr>
            </w:pPr>
            <w:r w:rsidRPr="00074B99">
              <w:rPr>
                <w:rFonts w:cs="Times New Roman"/>
                <w:b/>
                <w:i/>
                <w:color w:val="000000"/>
              </w:rPr>
              <w:t>Referencia</w:t>
            </w:r>
          </w:p>
        </w:tc>
        <w:tc>
          <w:tcPr>
            <w:tcW w:w="6064" w:type="dxa"/>
          </w:tcPr>
          <w:p w14:paraId="7968089C" w14:textId="77777777" w:rsidR="005E6655" w:rsidRPr="00074B99" w:rsidRDefault="005E6655" w:rsidP="00491FE0">
            <w:pPr>
              <w:rPr>
                <w:rFonts w:cs="Times New Roman"/>
                <w:color w:val="000000"/>
              </w:rPr>
            </w:pPr>
          </w:p>
        </w:tc>
      </w:tr>
      <w:tr w:rsidR="005E6655" w:rsidRPr="00074B99" w14:paraId="5FF45288" w14:textId="77777777" w:rsidTr="00FA1840">
        <w:trPr>
          <w:jc w:val="center"/>
        </w:trPr>
        <w:tc>
          <w:tcPr>
            <w:tcW w:w="2123" w:type="dxa"/>
          </w:tcPr>
          <w:p w14:paraId="757813EA" w14:textId="77777777" w:rsidR="005E6655" w:rsidRPr="00074B99" w:rsidRDefault="005E6655" w:rsidP="00491FE0">
            <w:pPr>
              <w:rPr>
                <w:rFonts w:cs="Times New Roman"/>
                <w:b/>
                <w:i/>
                <w:color w:val="000000"/>
              </w:rPr>
            </w:pPr>
            <w:r w:rsidRPr="00074B99">
              <w:rPr>
                <w:rFonts w:cs="Times New Roman"/>
                <w:b/>
                <w:i/>
                <w:color w:val="000000"/>
              </w:rPr>
              <w:t>Código</w:t>
            </w:r>
          </w:p>
        </w:tc>
        <w:tc>
          <w:tcPr>
            <w:tcW w:w="6064" w:type="dxa"/>
          </w:tcPr>
          <w:p w14:paraId="1A6CA222"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94A9F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TestAckNack()</w:t>
            </w:r>
          </w:p>
          <w:p w14:paraId="6648A09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B45045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AckNack</w:t>
            </w:r>
          </w:p>
          <w:p w14:paraId="71C353E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D76421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6CD18A4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 xml:space="preserve"> ackNack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w:t>
            </w:r>
          </w:p>
          <w:p w14:paraId="3DB2824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3C0E4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EFD37CE"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2352842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FA5578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51B1A0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ReaderSNState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2BC2456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6EE3A2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Add(ackNack);</w:t>
            </w:r>
          </w:p>
          <w:p w14:paraId="0C39653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0ED160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271ACC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FD4F2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9D1E8A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4D6261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67FB2F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C00B40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2080AC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993172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AEC850B"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EB8C837"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4778DB" w14:textId="41E5E249"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5E6655" w:rsidRPr="00074B99" w14:paraId="6A020D9C" w14:textId="77777777" w:rsidTr="00FA1840">
        <w:trPr>
          <w:jc w:val="center"/>
        </w:trPr>
        <w:tc>
          <w:tcPr>
            <w:tcW w:w="2123" w:type="dxa"/>
          </w:tcPr>
          <w:p w14:paraId="3B0F179A" w14:textId="77777777" w:rsidR="005E6655" w:rsidRPr="00074B99" w:rsidRDefault="005E6655" w:rsidP="00491FE0">
            <w:pPr>
              <w:rPr>
                <w:rFonts w:cs="Times New Roman"/>
                <w:b/>
                <w:i/>
                <w:color w:val="000000"/>
              </w:rPr>
            </w:pPr>
            <w:r w:rsidRPr="00074B99">
              <w:rPr>
                <w:rFonts w:cs="Times New Roman"/>
                <w:b/>
                <w:i/>
                <w:color w:val="000000"/>
              </w:rPr>
              <w:lastRenderedPageBreak/>
              <w:t>Salida</w:t>
            </w:r>
          </w:p>
        </w:tc>
        <w:tc>
          <w:tcPr>
            <w:tcW w:w="6064" w:type="dxa"/>
          </w:tcPr>
          <w:p w14:paraId="4D0953E0" w14:textId="484779A7" w:rsidR="005E6655" w:rsidRPr="00074B99" w:rsidRDefault="005E665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TestAckNack</w:t>
            </w:r>
          </w:p>
          <w:p w14:paraId="79E3858C" w14:textId="77777777" w:rsidR="005E6655" w:rsidRPr="00074B99" w:rsidRDefault="005E6655"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BD0FC46" wp14:editId="4B6B0B21">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74B99" w:rsidRDefault="005E665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0:00:00.1699033</w:t>
            </w:r>
            <w:r w:rsidRPr="00074B99">
              <w:rPr>
                <w:rFonts w:ascii="Consolas" w:hAnsi="Consolas" w:cs="Consolas"/>
                <w:color w:val="F1F1F1"/>
                <w:kern w:val="0"/>
                <w:sz w:val="18"/>
                <w:szCs w:val="18"/>
              </w:rPr>
              <w:t xml:space="preserve"> </w:t>
            </w:r>
          </w:p>
        </w:tc>
      </w:tr>
    </w:tbl>
    <w:p w14:paraId="5E608784" w14:textId="77777777" w:rsidR="005E6655" w:rsidRPr="00074B99" w:rsidRDefault="005E6655" w:rsidP="008A54D5"/>
    <w:p w14:paraId="68A5B600" w14:textId="633E9BAB" w:rsidR="008B403B" w:rsidRPr="00074B99" w:rsidRDefault="008B403B" w:rsidP="008B403B">
      <w:pPr>
        <w:pStyle w:val="Descripcin"/>
        <w:keepNext/>
      </w:pPr>
      <w:bookmarkStart w:id="446" w:name="_Toc425414620"/>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38</w:t>
      </w:r>
      <w:r w:rsidR="00AE11C0">
        <w:fldChar w:fldCharType="end"/>
      </w:r>
      <w:r w:rsidRPr="00074B99">
        <w:t>. TestPad</w:t>
      </w:r>
      <w:bookmarkEnd w:id="446"/>
    </w:p>
    <w:tbl>
      <w:tblPr>
        <w:tblStyle w:val="Tablaconcuadrcula"/>
        <w:tblW w:w="8187" w:type="dxa"/>
        <w:jc w:val="center"/>
        <w:tblLook w:val="04A0" w:firstRow="1" w:lastRow="0" w:firstColumn="1" w:lastColumn="0" w:noHBand="0" w:noVBand="1"/>
      </w:tblPr>
      <w:tblGrid>
        <w:gridCol w:w="2123"/>
        <w:gridCol w:w="6064"/>
      </w:tblGrid>
      <w:tr w:rsidR="001F3ADE" w:rsidRPr="00074B99" w14:paraId="4531AF69" w14:textId="77777777" w:rsidTr="00FA1840">
        <w:trPr>
          <w:jc w:val="center"/>
        </w:trPr>
        <w:tc>
          <w:tcPr>
            <w:tcW w:w="8187" w:type="dxa"/>
            <w:gridSpan w:val="2"/>
          </w:tcPr>
          <w:p w14:paraId="690C1C48" w14:textId="77777777" w:rsidR="001F3ADE" w:rsidRPr="00074B99" w:rsidRDefault="001F3ADE" w:rsidP="00491FE0">
            <w:pPr>
              <w:rPr>
                <w:rFonts w:cs="Times New Roman"/>
                <w:b/>
                <w:color w:val="000000"/>
              </w:rPr>
            </w:pPr>
            <w:r w:rsidRPr="00074B99">
              <w:rPr>
                <w:rFonts w:cs="Times New Roman"/>
                <w:b/>
                <w:color w:val="000000"/>
              </w:rPr>
              <w:t>Llamada:</w:t>
            </w:r>
          </w:p>
          <w:p w14:paraId="10A5D6E4" w14:textId="28B913F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Pad()</w:t>
            </w:r>
          </w:p>
        </w:tc>
      </w:tr>
      <w:tr w:rsidR="001F3ADE" w:rsidRPr="00074B99" w14:paraId="37901CD4" w14:textId="77777777" w:rsidTr="00FA1840">
        <w:trPr>
          <w:jc w:val="center"/>
        </w:trPr>
        <w:tc>
          <w:tcPr>
            <w:tcW w:w="2123" w:type="dxa"/>
          </w:tcPr>
          <w:p w14:paraId="1E232D08"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4683563C" w14:textId="3D87615C" w:rsidR="001F3ADE" w:rsidRPr="00074B99" w:rsidRDefault="001F3AD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Pad.</w:t>
            </w:r>
          </w:p>
        </w:tc>
      </w:tr>
      <w:tr w:rsidR="001F3ADE" w:rsidRPr="00074B99" w14:paraId="32DC1340" w14:textId="77777777" w:rsidTr="00FA1840">
        <w:trPr>
          <w:jc w:val="center"/>
        </w:trPr>
        <w:tc>
          <w:tcPr>
            <w:tcW w:w="2123" w:type="dxa"/>
          </w:tcPr>
          <w:p w14:paraId="2EAED379"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03F3965D" w14:textId="093A37E0" w:rsidR="001F3ADE" w:rsidRPr="00074B99" w:rsidRDefault="001F3AD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Pad. </w:t>
            </w:r>
          </w:p>
        </w:tc>
      </w:tr>
      <w:tr w:rsidR="001F3ADE" w:rsidRPr="00074B99" w14:paraId="73F0A3FD" w14:textId="77777777" w:rsidTr="00FA1840">
        <w:trPr>
          <w:jc w:val="center"/>
        </w:trPr>
        <w:tc>
          <w:tcPr>
            <w:tcW w:w="2123" w:type="dxa"/>
          </w:tcPr>
          <w:p w14:paraId="3FDB5132"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5BC6C7ED" w14:textId="77777777" w:rsidR="001F3ADE" w:rsidRPr="00074B99" w:rsidRDefault="001F3ADE" w:rsidP="00491FE0">
            <w:pPr>
              <w:rPr>
                <w:rFonts w:cs="Times New Roman"/>
                <w:color w:val="000000"/>
              </w:rPr>
            </w:pPr>
          </w:p>
        </w:tc>
      </w:tr>
      <w:tr w:rsidR="001F3ADE" w:rsidRPr="00074B99" w14:paraId="7DDDE2F0" w14:textId="77777777" w:rsidTr="00FA1840">
        <w:trPr>
          <w:jc w:val="center"/>
        </w:trPr>
        <w:tc>
          <w:tcPr>
            <w:tcW w:w="2123" w:type="dxa"/>
          </w:tcPr>
          <w:p w14:paraId="71D01964" w14:textId="77777777" w:rsidR="001F3ADE" w:rsidRPr="00074B99" w:rsidRDefault="001F3ADE" w:rsidP="00491FE0">
            <w:pPr>
              <w:rPr>
                <w:rFonts w:cs="Times New Roman"/>
                <w:b/>
                <w:i/>
                <w:color w:val="000000"/>
              </w:rPr>
            </w:pPr>
            <w:r w:rsidRPr="00074B99">
              <w:rPr>
                <w:rFonts w:cs="Times New Roman"/>
                <w:b/>
                <w:i/>
                <w:color w:val="000000"/>
              </w:rPr>
              <w:t>Código</w:t>
            </w:r>
          </w:p>
        </w:tc>
        <w:tc>
          <w:tcPr>
            <w:tcW w:w="6064" w:type="dxa"/>
          </w:tcPr>
          <w:p w14:paraId="327D431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A82DE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TestPad()</w:t>
            </w:r>
          </w:p>
          <w:p w14:paraId="59A1DA3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3C38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Pad</w:t>
            </w:r>
          </w:p>
          <w:p w14:paraId="6E3E67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B1620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AE0F7D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 xml:space="preserve"> pad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w:t>
            </w:r>
          </w:p>
          <w:p w14:paraId="3391E2C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Bytes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7EB5D20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Add(pad);</w:t>
            </w:r>
          </w:p>
          <w:p w14:paraId="2047E3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00EDFC4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4F35A6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6DEEC0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711144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3E74FDB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2935DF4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2C438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0CBB7B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F6B9FA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ED8708F"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062DBD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AA382CE" w14:textId="2B98A24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5CC5888D" w14:textId="77777777" w:rsidTr="00FA1840">
        <w:trPr>
          <w:jc w:val="center"/>
        </w:trPr>
        <w:tc>
          <w:tcPr>
            <w:tcW w:w="2123" w:type="dxa"/>
          </w:tcPr>
          <w:p w14:paraId="445803AE" w14:textId="77777777" w:rsidR="001F3ADE" w:rsidRPr="00074B99" w:rsidRDefault="001F3ADE" w:rsidP="00491FE0">
            <w:pPr>
              <w:rPr>
                <w:rFonts w:cs="Times New Roman"/>
                <w:b/>
                <w:i/>
                <w:color w:val="000000"/>
              </w:rPr>
            </w:pPr>
            <w:r w:rsidRPr="00074B99">
              <w:rPr>
                <w:rFonts w:cs="Times New Roman"/>
                <w:b/>
                <w:i/>
                <w:color w:val="000000"/>
              </w:rPr>
              <w:t>Salida</w:t>
            </w:r>
          </w:p>
        </w:tc>
        <w:tc>
          <w:tcPr>
            <w:tcW w:w="6064" w:type="dxa"/>
          </w:tcPr>
          <w:p w14:paraId="7F91F2AA" w14:textId="622336E6"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TestPad</w:t>
            </w:r>
          </w:p>
          <w:p w14:paraId="1D175667"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1147E7D" wp14:editId="2A453F27">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74B99" w:rsidRDefault="001F3AD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0:00:00.1486317</w:t>
            </w:r>
            <w:r w:rsidRPr="00074B99">
              <w:rPr>
                <w:rFonts w:ascii="Consolas" w:hAnsi="Consolas" w:cs="Consolas"/>
                <w:color w:val="F1F1F1"/>
                <w:kern w:val="0"/>
                <w:sz w:val="18"/>
                <w:szCs w:val="18"/>
              </w:rPr>
              <w:t xml:space="preserve"> </w:t>
            </w:r>
          </w:p>
        </w:tc>
      </w:tr>
    </w:tbl>
    <w:p w14:paraId="25E54EC8" w14:textId="77777777" w:rsidR="001F3ADE" w:rsidRPr="00074B99" w:rsidRDefault="001F3ADE" w:rsidP="008A54D5"/>
    <w:p w14:paraId="13497AA6" w14:textId="40DD9EC1" w:rsidR="008B403B" w:rsidRPr="00074B99" w:rsidRDefault="008B403B" w:rsidP="008B403B">
      <w:pPr>
        <w:pStyle w:val="Descripcin"/>
        <w:keepNext/>
      </w:pPr>
      <w:bookmarkStart w:id="447" w:name="_Toc42541462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39</w:t>
      </w:r>
      <w:r w:rsidR="00AE11C0">
        <w:fldChar w:fldCharType="end"/>
      </w:r>
      <w:r w:rsidRPr="00074B99">
        <w:t>. TestHeartbeat</w:t>
      </w:r>
      <w:bookmarkEnd w:id="447"/>
    </w:p>
    <w:tbl>
      <w:tblPr>
        <w:tblStyle w:val="Tablaconcuadrcula"/>
        <w:tblW w:w="8187" w:type="dxa"/>
        <w:jc w:val="center"/>
        <w:tblLook w:val="04A0" w:firstRow="1" w:lastRow="0" w:firstColumn="1" w:lastColumn="0" w:noHBand="0" w:noVBand="1"/>
      </w:tblPr>
      <w:tblGrid>
        <w:gridCol w:w="2123"/>
        <w:gridCol w:w="6064"/>
      </w:tblGrid>
      <w:tr w:rsidR="001F3ADE" w:rsidRPr="00074B99" w14:paraId="6F16565E" w14:textId="77777777" w:rsidTr="00FA1840">
        <w:trPr>
          <w:jc w:val="center"/>
        </w:trPr>
        <w:tc>
          <w:tcPr>
            <w:tcW w:w="8187" w:type="dxa"/>
            <w:gridSpan w:val="2"/>
          </w:tcPr>
          <w:p w14:paraId="4C22C31D" w14:textId="77777777" w:rsidR="001F3ADE" w:rsidRPr="00074B99" w:rsidRDefault="001F3ADE" w:rsidP="00491FE0">
            <w:pPr>
              <w:rPr>
                <w:rFonts w:cs="Times New Roman"/>
                <w:b/>
                <w:color w:val="000000"/>
              </w:rPr>
            </w:pPr>
            <w:r w:rsidRPr="00074B99">
              <w:rPr>
                <w:rFonts w:cs="Times New Roman"/>
                <w:b/>
                <w:color w:val="000000"/>
              </w:rPr>
              <w:t>Llamada:</w:t>
            </w:r>
          </w:p>
          <w:p w14:paraId="6CA41DC1" w14:textId="0DE3E0D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w:t>
            </w:r>
          </w:p>
        </w:tc>
      </w:tr>
      <w:tr w:rsidR="001F3ADE" w:rsidRPr="00074B99" w14:paraId="157A1E18" w14:textId="77777777" w:rsidTr="00FA1840">
        <w:trPr>
          <w:jc w:val="center"/>
        </w:trPr>
        <w:tc>
          <w:tcPr>
            <w:tcW w:w="2123" w:type="dxa"/>
          </w:tcPr>
          <w:p w14:paraId="46FC4BA9"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57EF6171" w14:textId="6AC76E66" w:rsidR="001F3ADE" w:rsidRPr="00074B99" w:rsidRDefault="001F3ADE" w:rsidP="00C23796">
            <w:pPr>
              <w:rPr>
                <w:rFonts w:cs="Times New Roman"/>
                <w:color w:val="000000"/>
              </w:rPr>
            </w:pPr>
            <w:r w:rsidRPr="00074B99">
              <w:rPr>
                <w:rFonts w:cs="Times New Roman"/>
                <w:color w:val="000000"/>
              </w:rPr>
              <w:t xml:space="preserve">En esta prueba se verifica el submensaje </w:t>
            </w:r>
            <w:r w:rsidR="00C23796" w:rsidRPr="00074B99">
              <w:rPr>
                <w:rFonts w:cs="Times New Roman"/>
                <w:i/>
                <w:color w:val="000000"/>
              </w:rPr>
              <w:t>Heartbeat</w:t>
            </w:r>
            <w:r w:rsidRPr="00074B99">
              <w:rPr>
                <w:rFonts w:cs="Times New Roman"/>
                <w:i/>
                <w:color w:val="000000"/>
              </w:rPr>
              <w:t>.</w:t>
            </w:r>
          </w:p>
        </w:tc>
      </w:tr>
      <w:tr w:rsidR="001F3ADE" w:rsidRPr="00074B99" w14:paraId="4A5EAA8C" w14:textId="77777777" w:rsidTr="00FA1840">
        <w:trPr>
          <w:jc w:val="center"/>
        </w:trPr>
        <w:tc>
          <w:tcPr>
            <w:tcW w:w="2123" w:type="dxa"/>
          </w:tcPr>
          <w:p w14:paraId="08E143BB"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44F01B93" w14:textId="47418F4C" w:rsidR="001F3ADE" w:rsidRPr="00074B99" w:rsidRDefault="001F3ADE" w:rsidP="00C23796">
            <w:pPr>
              <w:rPr>
                <w:rFonts w:cs="Times New Roman"/>
                <w:color w:val="000000"/>
              </w:rPr>
            </w:pPr>
            <w:r w:rsidRPr="00074B99">
              <w:rPr>
                <w:rFonts w:cs="Times New Roman"/>
                <w:color w:val="000000"/>
              </w:rPr>
              <w:t xml:space="preserve">Inicialmente no existe ninguna instancia del </w:t>
            </w:r>
            <w:r w:rsidR="00C23796" w:rsidRPr="00074B99">
              <w:rPr>
                <w:rFonts w:cs="Times New Roman"/>
                <w:i/>
                <w:color w:val="000000"/>
              </w:rPr>
              <w:t>Heartbeat</w:t>
            </w:r>
            <w:r w:rsidRPr="00074B99">
              <w:rPr>
                <w:rFonts w:cs="Times New Roman"/>
                <w:i/>
                <w:color w:val="000000"/>
              </w:rPr>
              <w:t xml:space="preserve">. </w:t>
            </w:r>
          </w:p>
        </w:tc>
      </w:tr>
      <w:tr w:rsidR="001F3ADE" w:rsidRPr="00074B99" w14:paraId="74294D66" w14:textId="77777777" w:rsidTr="00FA1840">
        <w:trPr>
          <w:jc w:val="center"/>
        </w:trPr>
        <w:tc>
          <w:tcPr>
            <w:tcW w:w="2123" w:type="dxa"/>
          </w:tcPr>
          <w:p w14:paraId="2CC19607"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19A543DE" w14:textId="77777777" w:rsidR="001F3ADE" w:rsidRPr="00074B99" w:rsidRDefault="001F3ADE" w:rsidP="00491FE0">
            <w:pPr>
              <w:rPr>
                <w:rFonts w:cs="Times New Roman"/>
                <w:color w:val="000000"/>
              </w:rPr>
            </w:pPr>
          </w:p>
        </w:tc>
      </w:tr>
      <w:tr w:rsidR="001F3ADE" w:rsidRPr="00074B99" w14:paraId="6E3A02B8" w14:textId="77777777" w:rsidTr="00FA1840">
        <w:trPr>
          <w:jc w:val="center"/>
        </w:trPr>
        <w:tc>
          <w:tcPr>
            <w:tcW w:w="2123" w:type="dxa"/>
          </w:tcPr>
          <w:p w14:paraId="6F8B3345" w14:textId="77777777" w:rsidR="001F3ADE" w:rsidRPr="00074B99" w:rsidRDefault="001F3ADE" w:rsidP="00491FE0">
            <w:pPr>
              <w:rPr>
                <w:rFonts w:cs="Times New Roman"/>
                <w:b/>
                <w:i/>
                <w:color w:val="000000"/>
              </w:rPr>
            </w:pPr>
            <w:r w:rsidRPr="00074B99">
              <w:rPr>
                <w:rFonts w:cs="Times New Roman"/>
                <w:b/>
                <w:i/>
                <w:color w:val="000000"/>
              </w:rPr>
              <w:lastRenderedPageBreak/>
              <w:t>Código</w:t>
            </w:r>
          </w:p>
        </w:tc>
        <w:tc>
          <w:tcPr>
            <w:tcW w:w="6064" w:type="dxa"/>
          </w:tcPr>
          <w:p w14:paraId="3D1CB989"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2069E1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w:t>
            </w:r>
          </w:p>
          <w:p w14:paraId="22EC236A"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17566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25B60E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56A228F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60A161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
          <w:p w14:paraId="6BFD8CE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7914388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7C8E05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0525E7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42FEC94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37D99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4477312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2BA6451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24B66B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w:t>
            </w:r>
          </w:p>
          <w:p w14:paraId="0545665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52749EC1"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5EFB28F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45F067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C88A7D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19B2F4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970B62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40861A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0968CE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7AA80F7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C6760F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4FFB7E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1B5385A0" w14:textId="213DE58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37F671A2" w14:textId="77777777" w:rsidTr="00FA1840">
        <w:trPr>
          <w:jc w:val="center"/>
        </w:trPr>
        <w:tc>
          <w:tcPr>
            <w:tcW w:w="2123" w:type="dxa"/>
          </w:tcPr>
          <w:p w14:paraId="42874481" w14:textId="77777777" w:rsidR="001F3ADE" w:rsidRPr="00074B99" w:rsidRDefault="001F3ADE" w:rsidP="00491FE0">
            <w:pPr>
              <w:rPr>
                <w:rFonts w:cs="Times New Roman"/>
                <w:b/>
                <w:i/>
                <w:color w:val="000000"/>
              </w:rPr>
            </w:pPr>
            <w:r w:rsidRPr="00074B99">
              <w:rPr>
                <w:rFonts w:cs="Times New Roman"/>
                <w:b/>
                <w:i/>
                <w:color w:val="000000"/>
              </w:rPr>
              <w:t>Salida</w:t>
            </w:r>
          </w:p>
        </w:tc>
        <w:tc>
          <w:tcPr>
            <w:tcW w:w="6064" w:type="dxa"/>
          </w:tcPr>
          <w:p w14:paraId="5A5BE5D9" w14:textId="1768DA2A"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C23796" w:rsidRPr="00074B99">
              <w:rPr>
                <w:rFonts w:cs="Times New Roman"/>
                <w:i/>
                <w:color w:val="000000"/>
              </w:rPr>
              <w:t>Heartbeat</w:t>
            </w:r>
          </w:p>
          <w:p w14:paraId="128D9FA2"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4722527" wp14:editId="2A07FFB8">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74B99" w:rsidRDefault="001F3ADE" w:rsidP="00491FE0">
            <w:pPr>
              <w:rPr>
                <w:rFonts w:cs="Times New Roman"/>
                <w:color w:val="000000"/>
              </w:rPr>
            </w:pPr>
            <w:r w:rsidRPr="00074B99">
              <w:rPr>
                <w:rFonts w:cs="Times New Roman"/>
                <w:color w:val="000000"/>
              </w:rPr>
              <w:t xml:space="preserve">Duración de la prueba: </w:t>
            </w:r>
            <w:r w:rsidR="00C23796" w:rsidRPr="00074B99">
              <w:rPr>
                <w:rFonts w:ascii="Consolas" w:hAnsi="Consolas" w:cs="Consolas"/>
                <w:color w:val="F1F1F1"/>
                <w:kern w:val="0"/>
                <w:sz w:val="18"/>
                <w:szCs w:val="18"/>
                <w:highlight w:val="black"/>
              </w:rPr>
              <w:t>0:00:00.1949603</w:t>
            </w:r>
            <w:r w:rsidR="00C23796" w:rsidRPr="00074B99">
              <w:rPr>
                <w:rFonts w:ascii="Consolas" w:hAnsi="Consolas" w:cs="Consolas"/>
                <w:color w:val="F1F1F1"/>
                <w:kern w:val="0"/>
                <w:sz w:val="18"/>
                <w:szCs w:val="18"/>
              </w:rPr>
              <w:t xml:space="preserve"> </w:t>
            </w:r>
          </w:p>
        </w:tc>
      </w:tr>
    </w:tbl>
    <w:p w14:paraId="724B41A8" w14:textId="77777777" w:rsidR="001F3ADE" w:rsidRPr="00074B99" w:rsidRDefault="001F3ADE" w:rsidP="008A54D5"/>
    <w:p w14:paraId="298AC0B6" w14:textId="5F70F35D" w:rsidR="008B403B" w:rsidRPr="00074B99" w:rsidRDefault="008B403B" w:rsidP="008B403B">
      <w:pPr>
        <w:pStyle w:val="Descripcin"/>
        <w:keepNext/>
      </w:pPr>
      <w:bookmarkStart w:id="448" w:name="_Toc42541462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40</w:t>
      </w:r>
      <w:r w:rsidR="00AE11C0">
        <w:fldChar w:fldCharType="end"/>
      </w:r>
      <w:r w:rsidRPr="00074B99">
        <w:t>. TestNackFrag</w:t>
      </w:r>
      <w:bookmarkEnd w:id="448"/>
    </w:p>
    <w:tbl>
      <w:tblPr>
        <w:tblStyle w:val="Tablaconcuadrcula"/>
        <w:tblW w:w="8187" w:type="dxa"/>
        <w:jc w:val="center"/>
        <w:tblLook w:val="04A0" w:firstRow="1" w:lastRow="0" w:firstColumn="1" w:lastColumn="0" w:noHBand="0" w:noVBand="1"/>
      </w:tblPr>
      <w:tblGrid>
        <w:gridCol w:w="2123"/>
        <w:gridCol w:w="6064"/>
      </w:tblGrid>
      <w:tr w:rsidR="00F368BA" w:rsidRPr="00074B99" w14:paraId="09F0535A" w14:textId="77777777" w:rsidTr="00FA1840">
        <w:trPr>
          <w:jc w:val="center"/>
        </w:trPr>
        <w:tc>
          <w:tcPr>
            <w:tcW w:w="8187" w:type="dxa"/>
            <w:gridSpan w:val="2"/>
          </w:tcPr>
          <w:p w14:paraId="69452232" w14:textId="77777777" w:rsidR="00F368BA" w:rsidRPr="00074B99" w:rsidRDefault="00F368BA" w:rsidP="00491FE0">
            <w:pPr>
              <w:rPr>
                <w:rFonts w:cs="Times New Roman"/>
                <w:b/>
                <w:color w:val="000000"/>
              </w:rPr>
            </w:pPr>
            <w:r w:rsidRPr="00074B99">
              <w:rPr>
                <w:rFonts w:cs="Times New Roman"/>
                <w:b/>
                <w:color w:val="000000"/>
              </w:rPr>
              <w:t>Llamada:</w:t>
            </w:r>
          </w:p>
          <w:p w14:paraId="1C3DCD0E" w14:textId="11410EEC" w:rsidR="00F368BA" w:rsidRPr="00074B99" w:rsidRDefault="00F368BA"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NackFrag()</w:t>
            </w:r>
          </w:p>
        </w:tc>
      </w:tr>
      <w:tr w:rsidR="00F368BA" w:rsidRPr="00074B99" w14:paraId="32C0BCB9" w14:textId="77777777" w:rsidTr="00FA1840">
        <w:trPr>
          <w:jc w:val="center"/>
        </w:trPr>
        <w:tc>
          <w:tcPr>
            <w:tcW w:w="2123" w:type="dxa"/>
          </w:tcPr>
          <w:p w14:paraId="63BA5F30"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7FE296D1" w14:textId="2FBB2651" w:rsidR="00F368BA" w:rsidRPr="00074B99" w:rsidRDefault="00F368BA" w:rsidP="00F368BA">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NackFrag.</w:t>
            </w:r>
          </w:p>
        </w:tc>
      </w:tr>
      <w:tr w:rsidR="00F368BA" w:rsidRPr="00074B99" w14:paraId="3788EFBB" w14:textId="77777777" w:rsidTr="00FA1840">
        <w:trPr>
          <w:jc w:val="center"/>
        </w:trPr>
        <w:tc>
          <w:tcPr>
            <w:tcW w:w="2123" w:type="dxa"/>
          </w:tcPr>
          <w:p w14:paraId="2714D528"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6542321A" w14:textId="251CDF61" w:rsidR="00F368BA" w:rsidRPr="00074B99" w:rsidRDefault="00F368BA" w:rsidP="00F368BA">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NackFrag. </w:t>
            </w:r>
          </w:p>
        </w:tc>
      </w:tr>
      <w:tr w:rsidR="00F368BA" w:rsidRPr="00074B99" w14:paraId="30E8C377" w14:textId="77777777" w:rsidTr="00FA1840">
        <w:trPr>
          <w:jc w:val="center"/>
        </w:trPr>
        <w:tc>
          <w:tcPr>
            <w:tcW w:w="2123" w:type="dxa"/>
          </w:tcPr>
          <w:p w14:paraId="1B619C12" w14:textId="77777777" w:rsidR="00F368BA" w:rsidRPr="00074B99" w:rsidRDefault="00F368BA" w:rsidP="00491FE0">
            <w:pPr>
              <w:rPr>
                <w:rFonts w:cs="Times New Roman"/>
                <w:b/>
                <w:i/>
                <w:color w:val="000000"/>
              </w:rPr>
            </w:pPr>
            <w:r w:rsidRPr="00074B99">
              <w:rPr>
                <w:rFonts w:cs="Times New Roman"/>
                <w:b/>
                <w:i/>
                <w:color w:val="000000"/>
              </w:rPr>
              <w:t>Referencia</w:t>
            </w:r>
          </w:p>
        </w:tc>
        <w:tc>
          <w:tcPr>
            <w:tcW w:w="6064" w:type="dxa"/>
          </w:tcPr>
          <w:p w14:paraId="0AAD2ECA" w14:textId="77777777" w:rsidR="00F368BA" w:rsidRPr="00074B99" w:rsidRDefault="00F368BA" w:rsidP="00491FE0">
            <w:pPr>
              <w:rPr>
                <w:rFonts w:cs="Times New Roman"/>
                <w:color w:val="000000"/>
              </w:rPr>
            </w:pPr>
          </w:p>
        </w:tc>
      </w:tr>
      <w:tr w:rsidR="00F368BA" w:rsidRPr="00074B99" w14:paraId="7DB33012" w14:textId="77777777" w:rsidTr="00FA1840">
        <w:trPr>
          <w:jc w:val="center"/>
        </w:trPr>
        <w:tc>
          <w:tcPr>
            <w:tcW w:w="2123" w:type="dxa"/>
          </w:tcPr>
          <w:p w14:paraId="6C9F7C07"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3036650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1CE9D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TestNackFrag()</w:t>
            </w:r>
          </w:p>
          <w:p w14:paraId="5E8F50E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B1F293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357C525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D705C2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A8D127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 xml:space="preserve"> nackFrag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w:t>
            </w:r>
          </w:p>
          <w:p w14:paraId="710B7E8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0307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4C407B3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0C3198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ReaderId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id1;</w:t>
            </w:r>
          </w:p>
          <w:p w14:paraId="37B6831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WriterId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id2;</w:t>
            </w:r>
          </w:p>
          <w:p w14:paraId="6FCFF4A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FragmentNumberState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21</w:t>
            </w:r>
            <w:r w:rsidRPr="00074B99">
              <w:rPr>
                <w:rFonts w:ascii="Consolas" w:hAnsi="Consolas" w:cs="Consolas"/>
                <w:color w:val="DCDCDC"/>
                <w:kern w:val="0"/>
                <w:sz w:val="19"/>
                <w:szCs w:val="19"/>
                <w:highlight w:val="black"/>
                <w:lang w:val="en-GB"/>
              </w:rPr>
              <w:t xml:space="preserve"> });</w:t>
            </w:r>
          </w:p>
          <w:p w14:paraId="17E988B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52E39B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09699AB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Add(nackFrag);</w:t>
            </w:r>
          </w:p>
          <w:p w14:paraId="3360578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120AF77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9C3674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85D84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6C06C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1541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6D8258E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3C98A8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7944E7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F929C3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680EA2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2AA324F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08DA7F" w14:textId="4FCE1948"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368BA" w:rsidRPr="00074B99" w14:paraId="5DD55D91" w14:textId="77777777" w:rsidTr="00FA1840">
        <w:trPr>
          <w:jc w:val="center"/>
        </w:trPr>
        <w:tc>
          <w:tcPr>
            <w:tcW w:w="2123" w:type="dxa"/>
          </w:tcPr>
          <w:p w14:paraId="5E481EFE" w14:textId="77777777" w:rsidR="00F368BA" w:rsidRPr="00074B99" w:rsidRDefault="00F368BA" w:rsidP="00491FE0">
            <w:pPr>
              <w:rPr>
                <w:rFonts w:cs="Times New Roman"/>
                <w:b/>
                <w:i/>
                <w:color w:val="000000"/>
              </w:rPr>
            </w:pPr>
            <w:r w:rsidRPr="00074B99">
              <w:rPr>
                <w:rFonts w:cs="Times New Roman"/>
                <w:b/>
                <w:i/>
                <w:color w:val="000000"/>
              </w:rPr>
              <w:lastRenderedPageBreak/>
              <w:t>Salida</w:t>
            </w:r>
          </w:p>
        </w:tc>
        <w:tc>
          <w:tcPr>
            <w:tcW w:w="6064" w:type="dxa"/>
          </w:tcPr>
          <w:p w14:paraId="0FD9EB3D" w14:textId="3779B877"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TestNackFrag</w:t>
            </w:r>
          </w:p>
          <w:p w14:paraId="36224B64"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D736CF3" wp14:editId="302787FC">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74B99" w:rsidRDefault="00F368BA"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0:00:00.2558301</w:t>
            </w:r>
            <w:r w:rsidRPr="00074B99">
              <w:rPr>
                <w:rFonts w:ascii="Consolas" w:hAnsi="Consolas" w:cs="Consolas"/>
                <w:color w:val="F1F1F1"/>
                <w:kern w:val="0"/>
                <w:sz w:val="18"/>
                <w:szCs w:val="18"/>
              </w:rPr>
              <w:t xml:space="preserve"> </w:t>
            </w:r>
          </w:p>
        </w:tc>
      </w:tr>
    </w:tbl>
    <w:p w14:paraId="1A4F24D8" w14:textId="77777777" w:rsidR="00F368BA" w:rsidRPr="00074B99" w:rsidRDefault="00F368BA" w:rsidP="008A54D5"/>
    <w:p w14:paraId="3E6606E7" w14:textId="2DAE8110" w:rsidR="008B403B" w:rsidRPr="00074B99" w:rsidRDefault="008B403B" w:rsidP="008B403B">
      <w:pPr>
        <w:pStyle w:val="Descripcin"/>
        <w:keepNext/>
      </w:pPr>
      <w:bookmarkStart w:id="449" w:name="_Toc42541462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41</w:t>
      </w:r>
      <w:r w:rsidR="00AE11C0">
        <w:fldChar w:fldCharType="end"/>
      </w:r>
      <w:r w:rsidRPr="00074B99">
        <w:t>. TestHeartbeatFrag</w:t>
      </w:r>
      <w:bookmarkEnd w:id="449"/>
    </w:p>
    <w:tbl>
      <w:tblPr>
        <w:tblStyle w:val="Tablaconcuadrcula"/>
        <w:tblW w:w="8187" w:type="dxa"/>
        <w:jc w:val="center"/>
        <w:tblLook w:val="04A0" w:firstRow="1" w:lastRow="0" w:firstColumn="1" w:lastColumn="0" w:noHBand="0" w:noVBand="1"/>
      </w:tblPr>
      <w:tblGrid>
        <w:gridCol w:w="2123"/>
        <w:gridCol w:w="6064"/>
      </w:tblGrid>
      <w:tr w:rsidR="00F368BA" w:rsidRPr="00074B99" w14:paraId="70ADB6FC" w14:textId="77777777" w:rsidTr="00FA1840">
        <w:trPr>
          <w:jc w:val="center"/>
        </w:trPr>
        <w:tc>
          <w:tcPr>
            <w:tcW w:w="8187" w:type="dxa"/>
            <w:gridSpan w:val="2"/>
          </w:tcPr>
          <w:p w14:paraId="5ECDAC58" w14:textId="77777777" w:rsidR="00F368BA" w:rsidRPr="00074B99" w:rsidRDefault="00F368BA" w:rsidP="00491FE0">
            <w:pPr>
              <w:rPr>
                <w:rFonts w:cs="Times New Roman"/>
                <w:b/>
                <w:color w:val="000000"/>
              </w:rPr>
            </w:pPr>
            <w:r w:rsidRPr="00074B99">
              <w:rPr>
                <w:rFonts w:cs="Times New Roman"/>
                <w:b/>
                <w:color w:val="000000"/>
              </w:rPr>
              <w:t>Llamada:</w:t>
            </w:r>
          </w:p>
          <w:p w14:paraId="1359A222" w14:textId="0A7D116D" w:rsidR="00F368BA"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HeartbeatFrag()</w:t>
            </w:r>
            <w:r w:rsidRPr="00074B99">
              <w:rPr>
                <w:rFonts w:ascii="Consolas" w:hAnsi="Consolas" w:cs="Consolas"/>
                <w:color w:val="DCDCDC"/>
                <w:kern w:val="0"/>
                <w:sz w:val="19"/>
                <w:szCs w:val="19"/>
              </w:rPr>
              <w:t xml:space="preserve"> </w:t>
            </w:r>
          </w:p>
        </w:tc>
      </w:tr>
      <w:tr w:rsidR="00F368BA" w:rsidRPr="00074B99" w14:paraId="4421B70C" w14:textId="77777777" w:rsidTr="00FA1840">
        <w:trPr>
          <w:jc w:val="center"/>
        </w:trPr>
        <w:tc>
          <w:tcPr>
            <w:tcW w:w="2123" w:type="dxa"/>
          </w:tcPr>
          <w:p w14:paraId="5351CA12"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03C1FD5E" w14:textId="03FF1099" w:rsidR="00F368BA" w:rsidRPr="00074B99" w:rsidRDefault="00F368BA" w:rsidP="0016298B">
            <w:pPr>
              <w:rPr>
                <w:rFonts w:cs="Times New Roman"/>
                <w:color w:val="000000"/>
              </w:rPr>
            </w:pPr>
            <w:r w:rsidRPr="00074B99">
              <w:rPr>
                <w:rFonts w:cs="Times New Roman"/>
                <w:color w:val="000000"/>
              </w:rPr>
              <w:t xml:space="preserve">En esta prueba se verifica el submensaje </w:t>
            </w:r>
            <w:r w:rsidR="0016298B" w:rsidRPr="00074B99">
              <w:rPr>
                <w:rFonts w:cs="Times New Roman"/>
                <w:i/>
                <w:color w:val="000000"/>
              </w:rPr>
              <w:t>HeartbeatFrag</w:t>
            </w:r>
            <w:r w:rsidRPr="00074B99">
              <w:rPr>
                <w:rFonts w:cs="Times New Roman"/>
                <w:i/>
                <w:color w:val="000000"/>
              </w:rPr>
              <w:t>.</w:t>
            </w:r>
          </w:p>
        </w:tc>
      </w:tr>
      <w:tr w:rsidR="00F368BA" w:rsidRPr="00074B99" w14:paraId="7AD934AF" w14:textId="77777777" w:rsidTr="00FA1840">
        <w:trPr>
          <w:jc w:val="center"/>
        </w:trPr>
        <w:tc>
          <w:tcPr>
            <w:tcW w:w="2123" w:type="dxa"/>
          </w:tcPr>
          <w:p w14:paraId="5C780E2A"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04C4540D" w14:textId="20F4B567" w:rsidR="00F368BA" w:rsidRPr="00074B99" w:rsidRDefault="00F368BA" w:rsidP="0016298B">
            <w:pPr>
              <w:rPr>
                <w:rFonts w:cs="Times New Roman"/>
                <w:color w:val="000000"/>
              </w:rPr>
            </w:pPr>
            <w:r w:rsidRPr="00074B99">
              <w:rPr>
                <w:rFonts w:cs="Times New Roman"/>
                <w:color w:val="000000"/>
              </w:rPr>
              <w:t xml:space="preserve">Inicialmente no existe ninguna instancia del </w:t>
            </w:r>
            <w:r w:rsidR="0016298B" w:rsidRPr="00074B99">
              <w:rPr>
                <w:rFonts w:cs="Times New Roman"/>
                <w:i/>
                <w:color w:val="000000"/>
              </w:rPr>
              <w:t>HeartbeatFrag</w:t>
            </w:r>
            <w:proofErr w:type="gramStart"/>
            <w:r w:rsidR="0016298B" w:rsidRPr="00074B99">
              <w:rPr>
                <w:rFonts w:cs="Times New Roman"/>
                <w:i/>
                <w:color w:val="000000"/>
              </w:rPr>
              <w:t>.</w:t>
            </w:r>
            <w:r w:rsidRPr="00074B99">
              <w:rPr>
                <w:rFonts w:cs="Times New Roman"/>
                <w:i/>
                <w:color w:val="000000"/>
              </w:rPr>
              <w:t>.</w:t>
            </w:r>
            <w:proofErr w:type="gramEnd"/>
            <w:r w:rsidRPr="00074B99">
              <w:rPr>
                <w:rFonts w:cs="Times New Roman"/>
                <w:i/>
                <w:color w:val="000000"/>
              </w:rPr>
              <w:t xml:space="preserve"> </w:t>
            </w:r>
          </w:p>
        </w:tc>
      </w:tr>
      <w:tr w:rsidR="00F368BA" w:rsidRPr="00074B99" w14:paraId="5F2D82CC" w14:textId="77777777" w:rsidTr="00FA1840">
        <w:trPr>
          <w:jc w:val="center"/>
        </w:trPr>
        <w:tc>
          <w:tcPr>
            <w:tcW w:w="2123" w:type="dxa"/>
          </w:tcPr>
          <w:p w14:paraId="79C72617" w14:textId="77777777" w:rsidR="00F368BA" w:rsidRPr="00074B99" w:rsidRDefault="00F368BA" w:rsidP="00491FE0">
            <w:pPr>
              <w:rPr>
                <w:rFonts w:cs="Times New Roman"/>
                <w:b/>
                <w:i/>
                <w:color w:val="000000"/>
              </w:rPr>
            </w:pPr>
            <w:r w:rsidRPr="00074B99">
              <w:rPr>
                <w:rFonts w:cs="Times New Roman"/>
                <w:b/>
                <w:i/>
                <w:color w:val="000000"/>
              </w:rPr>
              <w:t>Referencia</w:t>
            </w:r>
          </w:p>
        </w:tc>
        <w:tc>
          <w:tcPr>
            <w:tcW w:w="6064" w:type="dxa"/>
          </w:tcPr>
          <w:p w14:paraId="680D3EC2" w14:textId="77777777" w:rsidR="00F368BA" w:rsidRPr="00074B99" w:rsidRDefault="00F368BA" w:rsidP="00491FE0">
            <w:pPr>
              <w:rPr>
                <w:rFonts w:cs="Times New Roman"/>
                <w:color w:val="000000"/>
              </w:rPr>
            </w:pPr>
          </w:p>
        </w:tc>
      </w:tr>
      <w:tr w:rsidR="00F368BA" w:rsidRPr="00074B99" w14:paraId="1670AAD7" w14:textId="77777777" w:rsidTr="00FA1840">
        <w:trPr>
          <w:jc w:val="center"/>
        </w:trPr>
        <w:tc>
          <w:tcPr>
            <w:tcW w:w="2123" w:type="dxa"/>
          </w:tcPr>
          <w:p w14:paraId="6FFFC2A5"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5D3B38C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43FD3C9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HeartbeatFrag is symmetrical.</w:t>
            </w:r>
          </w:p>
          <w:p w14:paraId="650A96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623962B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8D944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TestHeartbeatFrag()</w:t>
            </w:r>
          </w:p>
          <w:p w14:paraId="287F04D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E8C4A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BCC3440"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03FD33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3BF9E3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 xml:space="preserve"> heartbeatFrag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w:t>
            </w:r>
          </w:p>
          <w:p w14:paraId="092483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58CC636D"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40F2E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5731A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6BD2433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C69B14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DC2ED6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LastFragmentNumber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3A1A3E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50</w:t>
            </w:r>
            <w:r w:rsidRPr="00074B99">
              <w:rPr>
                <w:rFonts w:ascii="Consolas" w:hAnsi="Consolas" w:cs="Consolas"/>
                <w:color w:val="DCDCDC"/>
                <w:kern w:val="0"/>
                <w:sz w:val="19"/>
                <w:szCs w:val="19"/>
                <w:highlight w:val="black"/>
                <w:lang w:val="en-GB"/>
              </w:rPr>
              <w:t>;</w:t>
            </w:r>
          </w:p>
          <w:p w14:paraId="1BE00D4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Add(heartbeatFrag);</w:t>
            </w:r>
          </w:p>
          <w:p w14:paraId="7D6A689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63C00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6E2F13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B4CB3F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8A083E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0F16D9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907166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FF406C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FB4B61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2BA7A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6F5B5E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3B50308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A47901E" w14:textId="0E620A61"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368BA" w:rsidRPr="00074B99" w14:paraId="667EB33F" w14:textId="77777777" w:rsidTr="00FA1840">
        <w:trPr>
          <w:jc w:val="center"/>
        </w:trPr>
        <w:tc>
          <w:tcPr>
            <w:tcW w:w="2123" w:type="dxa"/>
          </w:tcPr>
          <w:p w14:paraId="7B56A8B5" w14:textId="77777777" w:rsidR="00F368BA" w:rsidRPr="00074B99" w:rsidRDefault="00F368BA" w:rsidP="00491FE0">
            <w:pPr>
              <w:rPr>
                <w:rFonts w:cs="Times New Roman"/>
                <w:b/>
                <w:i/>
                <w:color w:val="000000"/>
              </w:rPr>
            </w:pPr>
            <w:r w:rsidRPr="00074B99">
              <w:rPr>
                <w:rFonts w:cs="Times New Roman"/>
                <w:b/>
                <w:i/>
                <w:color w:val="000000"/>
              </w:rPr>
              <w:lastRenderedPageBreak/>
              <w:t>Salida</w:t>
            </w:r>
          </w:p>
        </w:tc>
        <w:tc>
          <w:tcPr>
            <w:tcW w:w="6064" w:type="dxa"/>
          </w:tcPr>
          <w:p w14:paraId="46932735" w14:textId="38198423"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298B" w:rsidRPr="00074B99">
              <w:rPr>
                <w:rFonts w:cs="Times New Roman"/>
                <w:i/>
                <w:color w:val="000000"/>
              </w:rPr>
              <w:t>HeartbeatFrag</w:t>
            </w:r>
          </w:p>
          <w:p w14:paraId="1653F50C"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5AF673B" wp14:editId="55181920">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74B99" w:rsidRDefault="00F368BA" w:rsidP="00491FE0">
            <w:pPr>
              <w:rPr>
                <w:rFonts w:cs="Times New Roman"/>
                <w:color w:val="000000"/>
              </w:rPr>
            </w:pPr>
            <w:r w:rsidRPr="00074B99">
              <w:rPr>
                <w:rFonts w:cs="Times New Roman"/>
                <w:color w:val="000000"/>
              </w:rPr>
              <w:t xml:space="preserve">Duración de la prueba: </w:t>
            </w:r>
            <w:r w:rsidR="0016298B" w:rsidRPr="00074B99">
              <w:rPr>
                <w:rFonts w:ascii="Consolas" w:hAnsi="Consolas" w:cs="Consolas"/>
                <w:color w:val="F1F1F1"/>
                <w:kern w:val="0"/>
                <w:sz w:val="18"/>
                <w:szCs w:val="18"/>
                <w:highlight w:val="black"/>
              </w:rPr>
              <w:t>0:00:00.1587616</w:t>
            </w:r>
            <w:r w:rsidR="0016298B" w:rsidRPr="00074B99">
              <w:rPr>
                <w:rFonts w:ascii="Consolas" w:hAnsi="Consolas" w:cs="Consolas"/>
                <w:color w:val="F1F1F1"/>
                <w:kern w:val="0"/>
                <w:sz w:val="18"/>
                <w:szCs w:val="18"/>
              </w:rPr>
              <w:t xml:space="preserve"> </w:t>
            </w:r>
          </w:p>
        </w:tc>
      </w:tr>
    </w:tbl>
    <w:p w14:paraId="0DEC2DF5" w14:textId="77777777" w:rsidR="00B56A3E" w:rsidRPr="00074B99" w:rsidRDefault="00B56A3E" w:rsidP="008A54D5"/>
    <w:p w14:paraId="3EE50A09" w14:textId="54C4F890" w:rsidR="008B403B" w:rsidRPr="00074B99" w:rsidRDefault="008B403B" w:rsidP="008B403B">
      <w:pPr>
        <w:pStyle w:val="Descripcin"/>
        <w:keepNext/>
      </w:pPr>
      <w:bookmarkStart w:id="450" w:name="_Toc42541462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42</w:t>
      </w:r>
      <w:r w:rsidR="00AE11C0">
        <w:fldChar w:fldCharType="end"/>
      </w:r>
      <w:r w:rsidRPr="00074B99">
        <w:t>. TestDataFrag</w:t>
      </w:r>
      <w:bookmarkEnd w:id="450"/>
    </w:p>
    <w:tbl>
      <w:tblPr>
        <w:tblStyle w:val="Tablaconcuadrcula"/>
        <w:tblW w:w="8187" w:type="dxa"/>
        <w:jc w:val="center"/>
        <w:tblLook w:val="04A0" w:firstRow="1" w:lastRow="0" w:firstColumn="1" w:lastColumn="0" w:noHBand="0" w:noVBand="1"/>
      </w:tblPr>
      <w:tblGrid>
        <w:gridCol w:w="2123"/>
        <w:gridCol w:w="6064"/>
      </w:tblGrid>
      <w:tr w:rsidR="0016298B" w:rsidRPr="00074B99" w14:paraId="375D0713" w14:textId="77777777" w:rsidTr="008B403B">
        <w:trPr>
          <w:jc w:val="center"/>
        </w:trPr>
        <w:tc>
          <w:tcPr>
            <w:tcW w:w="8187" w:type="dxa"/>
            <w:gridSpan w:val="2"/>
          </w:tcPr>
          <w:p w14:paraId="1648C02A" w14:textId="77777777" w:rsidR="0016298B" w:rsidRPr="00074B99" w:rsidRDefault="0016298B" w:rsidP="00491FE0">
            <w:pPr>
              <w:rPr>
                <w:rFonts w:cs="Times New Roman"/>
                <w:b/>
                <w:color w:val="000000"/>
              </w:rPr>
            </w:pPr>
            <w:r w:rsidRPr="00074B99">
              <w:rPr>
                <w:rFonts w:cs="Times New Roman"/>
                <w:b/>
                <w:color w:val="000000"/>
              </w:rPr>
              <w:t>Llamada:</w:t>
            </w:r>
          </w:p>
          <w:p w14:paraId="0000BCF1" w14:textId="424CB2FC" w:rsidR="0016298B"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DataFrag()</w:t>
            </w:r>
          </w:p>
        </w:tc>
      </w:tr>
      <w:tr w:rsidR="0016298B" w:rsidRPr="00074B99" w14:paraId="262A6188" w14:textId="77777777" w:rsidTr="008B403B">
        <w:trPr>
          <w:jc w:val="center"/>
        </w:trPr>
        <w:tc>
          <w:tcPr>
            <w:tcW w:w="2123" w:type="dxa"/>
          </w:tcPr>
          <w:p w14:paraId="06E52D1D" w14:textId="77777777" w:rsidR="0016298B" w:rsidRPr="00074B99" w:rsidRDefault="0016298B" w:rsidP="00491FE0">
            <w:pPr>
              <w:rPr>
                <w:rFonts w:cs="Times New Roman"/>
                <w:b/>
                <w:i/>
                <w:color w:val="000000"/>
              </w:rPr>
            </w:pPr>
            <w:r w:rsidRPr="00074B99">
              <w:rPr>
                <w:rFonts w:cs="Times New Roman"/>
                <w:b/>
                <w:i/>
                <w:color w:val="000000"/>
              </w:rPr>
              <w:t>Descripción</w:t>
            </w:r>
          </w:p>
        </w:tc>
        <w:tc>
          <w:tcPr>
            <w:tcW w:w="6064" w:type="dxa"/>
          </w:tcPr>
          <w:p w14:paraId="21005E32" w14:textId="7BECECF1" w:rsidR="0016298B" w:rsidRPr="00074B99" w:rsidRDefault="0016298B" w:rsidP="0016298B">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DataFrag.</w:t>
            </w:r>
          </w:p>
        </w:tc>
      </w:tr>
      <w:tr w:rsidR="0016298B" w:rsidRPr="00074B99" w14:paraId="48FE6C91" w14:textId="77777777" w:rsidTr="008B403B">
        <w:trPr>
          <w:jc w:val="center"/>
        </w:trPr>
        <w:tc>
          <w:tcPr>
            <w:tcW w:w="2123" w:type="dxa"/>
          </w:tcPr>
          <w:p w14:paraId="42EC6F2E" w14:textId="77777777" w:rsidR="0016298B" w:rsidRPr="00074B99" w:rsidRDefault="0016298B" w:rsidP="00491FE0">
            <w:pPr>
              <w:rPr>
                <w:rFonts w:cs="Times New Roman"/>
                <w:b/>
                <w:i/>
                <w:color w:val="000000"/>
              </w:rPr>
            </w:pPr>
            <w:r w:rsidRPr="00074B99">
              <w:rPr>
                <w:rFonts w:cs="Times New Roman"/>
                <w:b/>
                <w:i/>
                <w:color w:val="000000"/>
              </w:rPr>
              <w:t>Entrada</w:t>
            </w:r>
          </w:p>
        </w:tc>
        <w:tc>
          <w:tcPr>
            <w:tcW w:w="6064" w:type="dxa"/>
          </w:tcPr>
          <w:p w14:paraId="03720A36" w14:textId="6229C7E9" w:rsidR="0016298B" w:rsidRPr="00074B99" w:rsidRDefault="0016298B" w:rsidP="0016298B">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DataFrag. </w:t>
            </w:r>
          </w:p>
        </w:tc>
      </w:tr>
      <w:tr w:rsidR="0016298B" w:rsidRPr="00074B99" w14:paraId="7C11EBA5" w14:textId="77777777" w:rsidTr="008B403B">
        <w:trPr>
          <w:jc w:val="center"/>
        </w:trPr>
        <w:tc>
          <w:tcPr>
            <w:tcW w:w="2123" w:type="dxa"/>
          </w:tcPr>
          <w:p w14:paraId="6397E44B" w14:textId="77777777" w:rsidR="0016298B" w:rsidRPr="00074B99" w:rsidRDefault="0016298B" w:rsidP="00491FE0">
            <w:pPr>
              <w:rPr>
                <w:rFonts w:cs="Times New Roman"/>
                <w:b/>
                <w:i/>
                <w:color w:val="000000"/>
              </w:rPr>
            </w:pPr>
            <w:r w:rsidRPr="00074B99">
              <w:rPr>
                <w:rFonts w:cs="Times New Roman"/>
                <w:b/>
                <w:i/>
                <w:color w:val="000000"/>
              </w:rPr>
              <w:t>Referencia</w:t>
            </w:r>
          </w:p>
        </w:tc>
        <w:tc>
          <w:tcPr>
            <w:tcW w:w="6064" w:type="dxa"/>
          </w:tcPr>
          <w:p w14:paraId="551E077B" w14:textId="77777777" w:rsidR="0016298B" w:rsidRPr="00074B99" w:rsidRDefault="0016298B" w:rsidP="00491FE0">
            <w:pPr>
              <w:rPr>
                <w:rFonts w:cs="Times New Roman"/>
                <w:color w:val="000000"/>
              </w:rPr>
            </w:pPr>
          </w:p>
        </w:tc>
      </w:tr>
      <w:tr w:rsidR="0016298B" w:rsidRPr="00074B99" w14:paraId="29119D8A" w14:textId="77777777" w:rsidTr="008B403B">
        <w:trPr>
          <w:jc w:val="center"/>
        </w:trPr>
        <w:tc>
          <w:tcPr>
            <w:tcW w:w="2123" w:type="dxa"/>
          </w:tcPr>
          <w:p w14:paraId="568A23B5" w14:textId="77777777" w:rsidR="0016298B" w:rsidRPr="00074B99" w:rsidRDefault="0016298B" w:rsidP="00491FE0">
            <w:pPr>
              <w:rPr>
                <w:rFonts w:cs="Times New Roman"/>
                <w:b/>
                <w:i/>
                <w:color w:val="000000"/>
              </w:rPr>
            </w:pPr>
            <w:r w:rsidRPr="00074B99">
              <w:rPr>
                <w:rFonts w:cs="Times New Roman"/>
                <w:b/>
                <w:i/>
                <w:color w:val="000000"/>
              </w:rPr>
              <w:t>Código</w:t>
            </w:r>
          </w:p>
        </w:tc>
        <w:tc>
          <w:tcPr>
            <w:tcW w:w="6064" w:type="dxa"/>
          </w:tcPr>
          <w:p w14:paraId="3362FB6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7753AD1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DataFrag is symmetrical.</w:t>
            </w:r>
          </w:p>
          <w:p w14:paraId="6023D27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594E4FAF"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53E3B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TestDataFrag()</w:t>
            </w:r>
          </w:p>
          <w:p w14:paraId="29538F9D"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B9535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DataFrag</w:t>
            </w:r>
          </w:p>
          <w:p w14:paraId="31BF6AF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6E28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6DCAD8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 xml:space="preserve"> dataFrag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w:t>
            </w:r>
          </w:p>
          <w:p w14:paraId="1AFB04F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2AFB470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E0F80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598745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04B33B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6B06B1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ADCE2A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FragmentStartingNumber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06F099A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FragmentsInSubmessage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7438C4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569A695"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SerializedPayload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100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xml:space="preserve"> };</w:t>
            </w:r>
          </w:p>
          <w:p w14:paraId="512888B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Add(dataFrag);</w:t>
            </w:r>
          </w:p>
          <w:p w14:paraId="1B1154C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2EE4C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AE6A9E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E1150E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9595EB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44925A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3D93D0EC"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6AC2D18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EED72E0"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65CC9C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30B4A47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D1546C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DA9E05F" w14:textId="54496EA6"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298B" w:rsidRPr="00074B99" w14:paraId="76C8FD21" w14:textId="77777777" w:rsidTr="008B403B">
        <w:trPr>
          <w:jc w:val="center"/>
        </w:trPr>
        <w:tc>
          <w:tcPr>
            <w:tcW w:w="2123" w:type="dxa"/>
          </w:tcPr>
          <w:p w14:paraId="23D588E2" w14:textId="77777777" w:rsidR="0016298B" w:rsidRPr="00074B99" w:rsidRDefault="0016298B" w:rsidP="00491FE0">
            <w:pPr>
              <w:rPr>
                <w:rFonts w:cs="Times New Roman"/>
                <w:b/>
                <w:i/>
                <w:color w:val="000000"/>
              </w:rPr>
            </w:pPr>
            <w:r w:rsidRPr="00074B99">
              <w:rPr>
                <w:rFonts w:cs="Times New Roman"/>
                <w:b/>
                <w:i/>
                <w:color w:val="000000"/>
              </w:rPr>
              <w:t>Salida</w:t>
            </w:r>
          </w:p>
        </w:tc>
        <w:tc>
          <w:tcPr>
            <w:tcW w:w="6064" w:type="dxa"/>
          </w:tcPr>
          <w:p w14:paraId="51F10018" w14:textId="02E97AC7" w:rsidR="0016298B" w:rsidRPr="00074B99" w:rsidRDefault="0016298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TestDataFrag</w:t>
            </w:r>
          </w:p>
          <w:p w14:paraId="259D8930" w14:textId="77777777" w:rsidR="0016298B" w:rsidRPr="00074B99" w:rsidRDefault="0016298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A3CDA2" wp14:editId="02147009">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74B99" w:rsidRDefault="0016298B"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0:00:00.1957048</w:t>
            </w:r>
            <w:r w:rsidRPr="00074B99">
              <w:rPr>
                <w:rFonts w:ascii="Consolas" w:hAnsi="Consolas" w:cs="Consolas"/>
                <w:color w:val="F1F1F1"/>
                <w:kern w:val="0"/>
                <w:sz w:val="18"/>
                <w:szCs w:val="18"/>
              </w:rPr>
              <w:t xml:space="preserve"> </w:t>
            </w:r>
          </w:p>
        </w:tc>
      </w:tr>
    </w:tbl>
    <w:p w14:paraId="572735D3" w14:textId="77777777" w:rsidR="0016298B" w:rsidRPr="00074B99" w:rsidRDefault="0016298B" w:rsidP="008A54D5"/>
    <w:p w14:paraId="1366BBFF" w14:textId="77777777" w:rsidR="00B56A3E" w:rsidRPr="00074B99" w:rsidRDefault="00B56A3E" w:rsidP="008A54D5"/>
    <w:p w14:paraId="41E83916" w14:textId="77777777" w:rsidR="007A09FB" w:rsidRPr="00074B99" w:rsidRDefault="007A09FB" w:rsidP="007A09FB">
      <w:pPr>
        <w:pStyle w:val="Ttulo3"/>
      </w:pPr>
      <w:bookmarkStart w:id="451" w:name="_Toc425414545"/>
      <w:r w:rsidRPr="00074B99">
        <w:t>Transporte</w:t>
      </w:r>
      <w:bookmarkEnd w:id="451"/>
    </w:p>
    <w:p w14:paraId="04E2C94D" w14:textId="77777777" w:rsidR="007A09FB" w:rsidRPr="00074B99" w:rsidRDefault="007A09FB" w:rsidP="007A09FB">
      <w:pPr>
        <w:pStyle w:val="Ttulo4"/>
      </w:pPr>
      <w:r w:rsidRPr="00074B99">
        <w:t>Prueba de Detección de paquetes RTPS.</w:t>
      </w:r>
    </w:p>
    <w:p w14:paraId="72E469C2" w14:textId="2346E239" w:rsidR="00326A67" w:rsidRPr="00074B99" w:rsidRDefault="00326A67" w:rsidP="00326A67">
      <w:pPr>
        <w:pStyle w:val="Descripcin"/>
        <w:keepNext/>
      </w:pPr>
      <w:bookmarkStart w:id="452" w:name="_Toc42541462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43</w:t>
      </w:r>
      <w:r w:rsidR="00AE11C0">
        <w:fldChar w:fldCharType="end"/>
      </w:r>
      <w:r w:rsidRPr="00074B99">
        <w:t>. TestPublishData</w:t>
      </w:r>
      <w:bookmarkEnd w:id="452"/>
    </w:p>
    <w:tbl>
      <w:tblPr>
        <w:tblStyle w:val="Tablaconcuadrcula"/>
        <w:tblW w:w="8230" w:type="dxa"/>
        <w:jc w:val="center"/>
        <w:tblLayout w:type="fixed"/>
        <w:tblLook w:val="04A0" w:firstRow="1" w:lastRow="0" w:firstColumn="1" w:lastColumn="0" w:noHBand="0" w:noVBand="1"/>
      </w:tblPr>
      <w:tblGrid>
        <w:gridCol w:w="2127"/>
        <w:gridCol w:w="6103"/>
      </w:tblGrid>
      <w:tr w:rsidR="007A09FB" w:rsidRPr="0068692C" w14:paraId="7F5F9A4F" w14:textId="77777777" w:rsidTr="008B403B">
        <w:trPr>
          <w:jc w:val="center"/>
        </w:trPr>
        <w:tc>
          <w:tcPr>
            <w:tcW w:w="8230" w:type="dxa"/>
            <w:gridSpan w:val="2"/>
          </w:tcPr>
          <w:p w14:paraId="0B514D5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490FD4B2"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37BB2C6" w14:textId="77777777" w:rsidTr="008B403B">
        <w:trPr>
          <w:jc w:val="center"/>
        </w:trPr>
        <w:tc>
          <w:tcPr>
            <w:tcW w:w="2127" w:type="dxa"/>
          </w:tcPr>
          <w:p w14:paraId="11AFCD40"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6103" w:type="dxa"/>
          </w:tcPr>
          <w:p w14:paraId="2061D02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a los cuales se verifica que sus datos sean correctos con pequeñas pruebas assert</w:t>
            </w:r>
          </w:p>
        </w:tc>
      </w:tr>
      <w:tr w:rsidR="007A09FB" w:rsidRPr="00074B99" w14:paraId="767096CD" w14:textId="77777777" w:rsidTr="008B403B">
        <w:trPr>
          <w:jc w:val="center"/>
        </w:trPr>
        <w:tc>
          <w:tcPr>
            <w:tcW w:w="2127" w:type="dxa"/>
          </w:tcPr>
          <w:p w14:paraId="1B8635C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6103" w:type="dxa"/>
          </w:tcPr>
          <w:p w14:paraId="06C95FE5"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85C2E7" w14:textId="77777777" w:rsidTr="008B403B">
        <w:trPr>
          <w:jc w:val="center"/>
        </w:trPr>
        <w:tc>
          <w:tcPr>
            <w:tcW w:w="2127" w:type="dxa"/>
          </w:tcPr>
          <w:p w14:paraId="585622AB"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6103" w:type="dxa"/>
          </w:tcPr>
          <w:p w14:paraId="7B7CDF0C" w14:textId="77777777" w:rsidR="007A09FB" w:rsidRPr="00074B99" w:rsidRDefault="007A09FB" w:rsidP="00491FE0">
            <w:pPr>
              <w:rPr>
                <w:rFonts w:cs="Times New Roman"/>
                <w:color w:val="000000"/>
              </w:rPr>
            </w:pPr>
          </w:p>
        </w:tc>
      </w:tr>
      <w:tr w:rsidR="007A09FB" w:rsidRPr="00074B99" w14:paraId="6E76B5EB" w14:textId="77777777" w:rsidTr="008B403B">
        <w:trPr>
          <w:jc w:val="center"/>
        </w:trPr>
        <w:tc>
          <w:tcPr>
            <w:tcW w:w="2127" w:type="dxa"/>
          </w:tcPr>
          <w:p w14:paraId="2692CEF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6103" w:type="dxa"/>
          </w:tcPr>
          <w:p w14:paraId="691BAD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5CEB6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TestPublishData()</w:t>
            </w:r>
          </w:p>
          <w:p w14:paraId="463962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844F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48D845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BDF47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FD0FD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FA65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4D8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57BDE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B58F4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EB3E9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71AB0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4601856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43689B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F330A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435E2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4638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7AE6FA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0A2707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520B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A10D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1185E4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89DFE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027B9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0049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91F36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9471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ADA452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BE1A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CA0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"SamplePackets/packet1.dat"</w:t>
            </w:r>
            <w:r w:rsidRPr="00074B99">
              <w:rPr>
                <w:rFonts w:ascii="Consolas" w:eastAsiaTheme="minorHAnsi" w:hAnsi="Consolas" w:cs="Consolas"/>
                <w:color w:val="DCDCDC"/>
                <w:kern w:val="0"/>
                <w:sz w:val="19"/>
                <w:szCs w:val="19"/>
                <w:highlight w:val="black"/>
                <w:lang w:val="en-GB" w:eastAsia="en-US"/>
              </w:rPr>
              <w:t>, Host, Port);</w:t>
            </w:r>
          </w:p>
          <w:p w14:paraId="681650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3B23BD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C67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381DA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7ABB2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70F01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44ACFB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B423F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7778C050"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4F6A3347" w14:textId="77777777" w:rsidTr="008B403B">
        <w:trPr>
          <w:jc w:val="center"/>
        </w:trPr>
        <w:tc>
          <w:tcPr>
            <w:tcW w:w="2127" w:type="dxa"/>
          </w:tcPr>
          <w:p w14:paraId="5B2DF81F"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6103" w:type="dxa"/>
          </w:tcPr>
          <w:p w14:paraId="0D94B1EE"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TestPublishData</w:t>
            </w:r>
          </w:p>
          <w:p w14:paraId="1C7AA3D2"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98F5B52" wp14:editId="6BAF39F8">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0:00:00,640815</w:t>
            </w:r>
          </w:p>
          <w:p w14:paraId="0F46A7B4"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49C4F0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B908095"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11A1A115" w14:textId="77777777" w:rsidR="007A09FB" w:rsidRPr="00074B99" w:rsidRDefault="007A09FB" w:rsidP="00491FE0">
            <w:pPr>
              <w:rPr>
                <w:rFonts w:cs="Times New Roman"/>
                <w:color w:val="000000"/>
                <w:lang w:val="en-GB"/>
              </w:rPr>
            </w:pPr>
            <w:r w:rsidRPr="00074B99">
              <w:rPr>
                <w:rFonts w:cs="Times New Roman"/>
                <w:color w:val="000000"/>
                <w:lang w:val="en-GB"/>
              </w:rPr>
              <w:t>Sent 613/613 bytes to 224.0.1.111:9999</w:t>
            </w:r>
          </w:p>
          <w:p w14:paraId="00AD6B04"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172.30.82.26:56951</w:t>
            </w:r>
          </w:p>
          <w:p w14:paraId="17EF1767"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4A617E92"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12/12/1944 16:04:37 [1418400277:3853715240]</w:t>
            </w:r>
          </w:p>
          <w:p w14:paraId="19417634"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7, 577], Payload[Rtps.Messages.Submessages.Elements.SerializedPayload]</w:t>
            </w:r>
          </w:p>
          <w:p w14:paraId="7F606BDF"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ParameterId=PID_KEY_HASH, Content=09-23-09-23-00-00-00-00-00-00-00-00-00-00-00-00</w:t>
            </w:r>
          </w:p>
          <w:p w14:paraId="3117590D"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7C0181E" w14:textId="77777777" w:rsidR="007A09FB" w:rsidRPr="00074B99" w:rsidRDefault="007A09FB" w:rsidP="00491FE0">
            <w:pPr>
              <w:rPr>
                <w:rFonts w:cs="Times New Roman"/>
                <w:color w:val="000000"/>
              </w:rPr>
            </w:pPr>
          </w:p>
        </w:tc>
      </w:tr>
    </w:tbl>
    <w:p w14:paraId="383E18B7" w14:textId="77777777" w:rsidR="007A09FB" w:rsidRPr="00074B99" w:rsidRDefault="007A09FB" w:rsidP="007A09FB"/>
    <w:p w14:paraId="4146E9DD" w14:textId="77777777" w:rsidR="007A09FB" w:rsidRPr="00074B99" w:rsidRDefault="007A09FB" w:rsidP="007A09FB"/>
    <w:p w14:paraId="5886A4C4" w14:textId="77777777" w:rsidR="007A09FB" w:rsidRPr="00074B99" w:rsidRDefault="007A09FB" w:rsidP="007A09FB">
      <w:pPr>
        <w:pStyle w:val="Ttulo4"/>
        <w:numPr>
          <w:ilvl w:val="3"/>
          <w:numId w:val="73"/>
        </w:numPr>
      </w:pPr>
      <w:r w:rsidRPr="00074B99">
        <w:t>Pruebas de paquetes RTPS.</w:t>
      </w:r>
    </w:p>
    <w:p w14:paraId="1FF861E5" w14:textId="40770F5B" w:rsidR="00891C64" w:rsidRPr="00074B99" w:rsidRDefault="00891C64" w:rsidP="00891C64">
      <w:pPr>
        <w:pStyle w:val="Descripcin"/>
        <w:keepNext/>
      </w:pPr>
      <w:bookmarkStart w:id="453" w:name="_Toc42541462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44</w:t>
      </w:r>
      <w:r w:rsidR="00AE11C0">
        <w:fldChar w:fldCharType="end"/>
      </w:r>
      <w:r w:rsidRPr="00074B99">
        <w:t>. TestPublishPacket2</w:t>
      </w:r>
      <w:bookmarkEnd w:id="453"/>
    </w:p>
    <w:tbl>
      <w:tblPr>
        <w:tblStyle w:val="Tablaconcuadrcula"/>
        <w:tblW w:w="8328" w:type="dxa"/>
        <w:jc w:val="center"/>
        <w:tblLayout w:type="fixed"/>
        <w:tblLook w:val="04A0" w:firstRow="1" w:lastRow="0" w:firstColumn="1" w:lastColumn="0" w:noHBand="0" w:noVBand="1"/>
      </w:tblPr>
      <w:tblGrid>
        <w:gridCol w:w="2800"/>
        <w:gridCol w:w="5528"/>
      </w:tblGrid>
      <w:tr w:rsidR="007A09FB" w:rsidRPr="0068692C" w14:paraId="71DD9415" w14:textId="77777777" w:rsidTr="00491FE0">
        <w:trPr>
          <w:jc w:val="center"/>
        </w:trPr>
        <w:tc>
          <w:tcPr>
            <w:tcW w:w="8328" w:type="dxa"/>
            <w:gridSpan w:val="2"/>
          </w:tcPr>
          <w:p w14:paraId="0D5741E9" w14:textId="77777777" w:rsidR="007A09FB" w:rsidRPr="00074B99" w:rsidRDefault="007A09FB" w:rsidP="00491FE0">
            <w:pPr>
              <w:rPr>
                <w:rFonts w:cs="Times New Roman"/>
                <w:b/>
                <w:color w:val="000000"/>
              </w:rPr>
            </w:pPr>
            <w:r w:rsidRPr="00074B99">
              <w:rPr>
                <w:rFonts w:cs="Times New Roman"/>
                <w:b/>
                <w:color w:val="000000"/>
              </w:rPr>
              <w:t>Llamada:</w:t>
            </w:r>
          </w:p>
          <w:p w14:paraId="67884575"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46D04CC" w14:textId="77777777" w:rsidTr="00491FE0">
        <w:trPr>
          <w:jc w:val="center"/>
        </w:trPr>
        <w:tc>
          <w:tcPr>
            <w:tcW w:w="2800" w:type="dxa"/>
          </w:tcPr>
          <w:p w14:paraId="5C86F020"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FB6D74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65EFA6B4" w14:textId="77777777" w:rsidTr="00491FE0">
        <w:trPr>
          <w:jc w:val="center"/>
        </w:trPr>
        <w:tc>
          <w:tcPr>
            <w:tcW w:w="2800" w:type="dxa"/>
          </w:tcPr>
          <w:p w14:paraId="455DEFAF" w14:textId="77777777" w:rsidR="007A09FB" w:rsidRPr="00074B99" w:rsidRDefault="007A09FB" w:rsidP="00491FE0">
            <w:pPr>
              <w:rPr>
                <w:rFonts w:cs="Times New Roman"/>
                <w:b/>
                <w:i/>
                <w:color w:val="000000"/>
              </w:rPr>
            </w:pPr>
            <w:r w:rsidRPr="00074B99">
              <w:rPr>
                <w:rFonts w:cs="Times New Roman"/>
                <w:b/>
                <w:i/>
                <w:color w:val="000000"/>
              </w:rPr>
              <w:lastRenderedPageBreak/>
              <w:t>Entrada</w:t>
            </w:r>
          </w:p>
        </w:tc>
        <w:tc>
          <w:tcPr>
            <w:tcW w:w="5528" w:type="dxa"/>
          </w:tcPr>
          <w:p w14:paraId="3FC0E3CB"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7D635C48" w14:textId="77777777" w:rsidTr="00491FE0">
        <w:trPr>
          <w:jc w:val="center"/>
        </w:trPr>
        <w:tc>
          <w:tcPr>
            <w:tcW w:w="2800" w:type="dxa"/>
          </w:tcPr>
          <w:p w14:paraId="35DB3DE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36E394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3C79F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TestPublishPacket2()</w:t>
            </w:r>
          </w:p>
          <w:p w14:paraId="2C37F7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A1B63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07B925C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64EBB2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1B1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44A9A8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BC4D0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0889ED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E72FD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C6C33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E1144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677118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78C538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10F66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6C90C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F9352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1878D1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E18D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B1EFF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7F4711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678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2DD4B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E9CAF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BF6D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577729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its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11706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1FE703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C6E27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8E4AE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67FF70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955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758835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6A0D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50968B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A6AE1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default</w:t>
            </w:r>
            <w:r w:rsidRPr="00074B99">
              <w:rPr>
                <w:rFonts w:ascii="Consolas" w:eastAsiaTheme="minorHAnsi" w:hAnsi="Consolas" w:cs="Consolas"/>
                <w:color w:val="DCDCDC"/>
                <w:kern w:val="0"/>
                <w:sz w:val="19"/>
                <w:szCs w:val="19"/>
                <w:highlight w:val="black"/>
                <w:lang w:val="en-GB" w:eastAsia="en-US"/>
              </w:rPr>
              <w:t>:</w:t>
            </w:r>
          </w:p>
          <w:p w14:paraId="3166B8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Fail(</w:t>
            </w:r>
            <w:r w:rsidRPr="00074B99">
              <w:rPr>
                <w:rFonts w:ascii="Consolas" w:eastAsiaTheme="minorHAnsi" w:hAnsi="Consolas" w:cs="Consolas"/>
                <w:color w:val="D69D85"/>
                <w:kern w:val="0"/>
                <w:sz w:val="19"/>
                <w:szCs w:val="19"/>
                <w:highlight w:val="black"/>
                <w:lang w:val="en-GB" w:eastAsia="en-US"/>
              </w:rPr>
              <w:t>"Only Timestamp and Data submesages are expected"</w:t>
            </w:r>
            <w:r w:rsidRPr="00074B99">
              <w:rPr>
                <w:rFonts w:ascii="Consolas" w:eastAsiaTheme="minorHAnsi" w:hAnsi="Consolas" w:cs="Consolas"/>
                <w:color w:val="DCDCDC"/>
                <w:kern w:val="0"/>
                <w:sz w:val="19"/>
                <w:szCs w:val="19"/>
                <w:highlight w:val="black"/>
                <w:lang w:val="en-GB" w:eastAsia="en-US"/>
              </w:rPr>
              <w:t>);</w:t>
            </w:r>
          </w:p>
          <w:p w14:paraId="4CD0D1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20617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AE3A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D0F49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0E8E8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C59A8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AC3A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78456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88C8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"SamplePackets/packet3.dat"</w:t>
            </w:r>
            <w:r w:rsidRPr="00074B99">
              <w:rPr>
                <w:rFonts w:ascii="Consolas" w:eastAsiaTheme="minorHAnsi" w:hAnsi="Consolas" w:cs="Consolas"/>
                <w:color w:val="DCDCDC"/>
                <w:kern w:val="0"/>
                <w:sz w:val="19"/>
                <w:szCs w:val="19"/>
                <w:highlight w:val="black"/>
                <w:lang w:val="en-GB" w:eastAsia="en-US"/>
              </w:rPr>
              <w:t>, Host, Port);</w:t>
            </w:r>
          </w:p>
          <w:p w14:paraId="6197E6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1B77FE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65247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43614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9C1F4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0D16D8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1887C0" w14:textId="77777777" w:rsidTr="00491FE0">
        <w:trPr>
          <w:jc w:val="center"/>
        </w:trPr>
        <w:tc>
          <w:tcPr>
            <w:tcW w:w="2800" w:type="dxa"/>
          </w:tcPr>
          <w:p w14:paraId="67D8359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C8D860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TestPublishPacket2</w:t>
            </w:r>
          </w:p>
          <w:p w14:paraId="0C5A9029" w14:textId="424C3109"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C4FCF7D" wp14:editId="5CD7B391">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0:00:00,2431361</w:t>
            </w:r>
          </w:p>
          <w:p w14:paraId="3C29994A"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2EA751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79AB898"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25A84C67" w14:textId="77777777" w:rsidR="007A09FB" w:rsidRPr="00074B99" w:rsidRDefault="007A09FB" w:rsidP="00491FE0">
            <w:pPr>
              <w:rPr>
                <w:rFonts w:cs="Times New Roman"/>
                <w:color w:val="000000"/>
                <w:lang w:val="en-GB"/>
              </w:rPr>
            </w:pPr>
            <w:r w:rsidRPr="00074B99">
              <w:rPr>
                <w:rFonts w:cs="Times New Roman"/>
                <w:color w:val="000000"/>
                <w:lang w:val="en-GB"/>
              </w:rPr>
              <w:t>Sent 196/196 bytes to 224.0.1.111:7400</w:t>
            </w:r>
          </w:p>
          <w:p w14:paraId="4487D333"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172.30.82.26:63179</w:t>
            </w:r>
          </w:p>
          <w:p w14:paraId="29BE25D1"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7EBD980A"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01/01/1900 00:00:00 [0:0]</w:t>
            </w:r>
          </w:p>
          <w:p w14:paraId="4A7EC506" w14:textId="77777777" w:rsidR="007A09FB" w:rsidRPr="00074B99" w:rsidRDefault="007A09FB" w:rsidP="00491FE0">
            <w:pPr>
              <w:rPr>
                <w:rFonts w:cs="Times New Roman"/>
                <w:color w:val="000000"/>
                <w:lang w:val="en-GB"/>
              </w:rPr>
            </w:pPr>
            <w:r w:rsidRPr="00074B99">
              <w:rPr>
                <w:rFonts w:cs="Times New Roman"/>
                <w:color w:val="000000"/>
                <w:lang w:val="en-GB"/>
              </w:rPr>
              <w:t>The TimeStampFlag value state is: False</w:t>
            </w:r>
          </w:p>
          <w:p w14:paraId="7C5947B9"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8218E8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8</w:t>
            </w:r>
          </w:p>
          <w:p w14:paraId="0A659083" w14:textId="77777777" w:rsidR="007A09FB" w:rsidRPr="00074B99" w:rsidRDefault="007A09FB" w:rsidP="00491FE0">
            <w:pPr>
              <w:rPr>
                <w:rFonts w:cs="Times New Roman"/>
                <w:color w:val="000000"/>
                <w:lang w:val="en-GB"/>
              </w:rPr>
            </w:pPr>
            <w:r w:rsidRPr="00074B99">
              <w:rPr>
                <w:rFonts w:cs="Times New Roman"/>
                <w:color w:val="000000"/>
                <w:lang w:val="en-GB"/>
              </w:rPr>
              <w:t>The Timestamp value is: 01/01/1900 00:00:00 [0:0]</w:t>
            </w:r>
          </w:p>
          <w:p w14:paraId="75659F4B"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11, 0], Payload[Rtps.Messages.Submessages.Elements.SerializedPayload]</w:t>
            </w:r>
          </w:p>
          <w:p w14:paraId="569CF8CE"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ParameterId=PID_STATUS_INFO, Content=00-00-00-01</w:t>
            </w:r>
          </w:p>
          <w:p w14:paraId="5F01DAB7"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ParameterId=PID_TOPIC_NAME, Content=0A-00-00-00-4D-79-20-54-6F-70-69-63-20-00-00-00</w:t>
            </w:r>
          </w:p>
          <w:p w14:paraId="65307D30"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ParameterId=PID_PRESENTATION, Content=E7-03-00-00-00-00-00-00</w:t>
            </w:r>
          </w:p>
          <w:p w14:paraId="103F8B0F"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InlineQos: ParameterId=PID_PARTITION, Content=01-00-00-00-06-00-00-00-48-65-6C-6C-6F-00-00-00</w:t>
            </w:r>
          </w:p>
          <w:p w14:paraId="70C67226"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ParameterId=PID_OWNERSHIP_STRENGTH, Content=0C-00-00-00</w:t>
            </w:r>
          </w:p>
          <w:p w14:paraId="08160263"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ParameterId=PID_LIVELINESS, Content=02-00-00-00-FF-FF-FF-7F-FF-FF-FF-7F</w:t>
            </w:r>
          </w:p>
          <w:p w14:paraId="4F6636B4"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ParameterId=PID_RELIABILITY, Content=00-00-00-00-00-00-00-00-00-E1-F5-05</w:t>
            </w:r>
          </w:p>
          <w:p w14:paraId="1F4D6DB6"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ParameterId=PID_TRANSPORT_PRIORITY, Content=0D-00-00-00</w:t>
            </w:r>
          </w:p>
          <w:p w14:paraId="78769C2E"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ParameterId=PID_LIFESPAN, Content=0E-00-00-00-FF-FF-FF-7F</w:t>
            </w:r>
          </w:p>
          <w:p w14:paraId="79529255"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ParameterId=PID_DESTINATION_ORDER, Content=01-00-00-00</w:t>
            </w:r>
          </w:p>
          <w:p w14:paraId="6FC4D05F"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C7AB256" w14:textId="77777777" w:rsidR="007A09FB" w:rsidRPr="00074B99" w:rsidRDefault="007A09FB" w:rsidP="00491FE0">
            <w:pPr>
              <w:rPr>
                <w:rFonts w:cs="Times New Roman"/>
                <w:color w:val="000000"/>
              </w:rPr>
            </w:pPr>
          </w:p>
        </w:tc>
      </w:tr>
    </w:tbl>
    <w:p w14:paraId="5A1CA9FD" w14:textId="77777777" w:rsidR="007A09FB" w:rsidRPr="00074B99" w:rsidRDefault="007A09FB" w:rsidP="007A09FB"/>
    <w:p w14:paraId="65CD61B3" w14:textId="1CC7182F" w:rsidR="00891C64" w:rsidRPr="00074B99" w:rsidRDefault="00891C64" w:rsidP="00891C64">
      <w:pPr>
        <w:pStyle w:val="Descripcin"/>
        <w:keepNext/>
      </w:pPr>
      <w:bookmarkStart w:id="454" w:name="_Toc42541462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45</w:t>
      </w:r>
      <w:r w:rsidR="00AE11C0">
        <w:fldChar w:fldCharType="end"/>
      </w:r>
      <w:r w:rsidRPr="00074B99">
        <w:t>. GeneralRTPSMessageTesterMethod</w:t>
      </w:r>
      <w:bookmarkEnd w:id="454"/>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121506EE" w14:textId="77777777" w:rsidTr="00491FE0">
        <w:tc>
          <w:tcPr>
            <w:tcW w:w="8363" w:type="dxa"/>
            <w:gridSpan w:val="2"/>
          </w:tcPr>
          <w:p w14:paraId="18B2359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07BDA95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5F075FC1" w14:textId="77777777" w:rsidTr="00491FE0">
        <w:tc>
          <w:tcPr>
            <w:tcW w:w="2835" w:type="dxa"/>
          </w:tcPr>
          <w:p w14:paraId="4BB79A0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9CAF8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 De esta prueba se pueden derivar otras.</w:t>
            </w:r>
          </w:p>
        </w:tc>
      </w:tr>
      <w:tr w:rsidR="007A09FB" w:rsidRPr="00074B99" w14:paraId="7945E49A" w14:textId="77777777" w:rsidTr="00491FE0">
        <w:tc>
          <w:tcPr>
            <w:tcW w:w="2835" w:type="dxa"/>
          </w:tcPr>
          <w:p w14:paraId="38F15D69"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E994702"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537E83A" w14:textId="77777777" w:rsidTr="00491FE0">
        <w:tc>
          <w:tcPr>
            <w:tcW w:w="2835" w:type="dxa"/>
          </w:tcPr>
          <w:p w14:paraId="095FCFB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BB0B5B6" w14:textId="77777777" w:rsidR="007A09FB" w:rsidRPr="00074B99" w:rsidRDefault="007A09FB" w:rsidP="00491FE0">
            <w:pPr>
              <w:rPr>
                <w:rFonts w:cs="Times New Roman"/>
                <w:color w:val="000000"/>
              </w:rPr>
            </w:pPr>
          </w:p>
        </w:tc>
      </w:tr>
      <w:tr w:rsidR="007A09FB" w:rsidRPr="00074B99" w14:paraId="1929B865" w14:textId="77777777" w:rsidTr="00491FE0">
        <w:tc>
          <w:tcPr>
            <w:tcW w:w="2835" w:type="dxa"/>
          </w:tcPr>
          <w:p w14:paraId="4CD4BC21"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18422D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DD6C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GeneralRTPSMessageTesterMethod()</w:t>
            </w:r>
          </w:p>
          <w:p w14:paraId="728724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907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334DF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64A1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A472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0D46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A4AF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68E588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48B319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19EA0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22063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6F8A1F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0E17D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05903F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9DB0D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39DFA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EA43C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DBEDB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//Assert.AreEqual(2, msg.SubMessages.Count);</w:t>
            </w:r>
          </w:p>
          <w:p w14:paraId="6E04E2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4C66E4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69DB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521F30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1A03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B8CA0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FFFD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33B7AA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08C6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73BAF9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70FBE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620224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07344E1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CA38D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98606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5BF53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67F3CA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0EAD0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E4396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1FAF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337842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27ABEF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0A1AD7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42CED4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3B2F9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41846B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5E56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1F47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31988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5A8D7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5B88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77EE5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A4052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97FC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1D02D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2A5F20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5E6C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7E9E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F9FCA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24FC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55E86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150D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52BF0E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69DD6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03F49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6EE1F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843B2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183058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11CC0F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828A8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7097B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1C318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NACK_FRAG:</w:t>
            </w:r>
          </w:p>
          <w:p w14:paraId="147FE6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9C6F6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w:t>
            </w:r>
          </w:p>
          <w:p w14:paraId="30EC9C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4F91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77E10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A5A1B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DEFE2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36E2B4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24054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fragmentNumberState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FragmentNumberState);</w:t>
            </w:r>
          </w:p>
          <w:p w14:paraId="6905EF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C66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946F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DATA_FRAG:</w:t>
            </w:r>
          </w:p>
          <w:p w14:paraId="1295F5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F99C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w:t>
            </w:r>
          </w:p>
          <w:p w14:paraId="0BEE28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4A9EA52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33344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E25E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7440D6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p>
          <w:p w14:paraId="78C260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53F98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26BC99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C46E0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6255B5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FragmentStartingNumber);</w:t>
            </w:r>
          </w:p>
          <w:p w14:paraId="522D9E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fragmentsInSubmessage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FragmentsInSubmessage);</w:t>
            </w:r>
          </w:p>
          <w:p w14:paraId="3B2A41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samplesize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SampleSize);</w:t>
            </w:r>
          </w:p>
          <w:p w14:paraId="5F2B36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17DF74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5B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ParameterList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46EAC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D268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70441C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5B4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B758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C90B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BC31C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7191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BA39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7E38EA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7F7E2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E1877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BEFC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w:t>
            </w:r>
          </w:p>
          <w:p w14:paraId="38EE3B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5E18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w:t>
            </w:r>
          </w:p>
          <w:p w14:paraId="02CCBE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3B8E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8CF1E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CDDB1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0FF6E7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GapStart 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GapStart);</w:t>
            </w:r>
          </w:p>
          <w:p w14:paraId="0E220A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GapList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GapList);</w:t>
            </w:r>
          </w:p>
          <w:p w14:paraId="4B031E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1BF6B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230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7E52CD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9969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D6D0A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7B36D7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205E2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6C8A4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6A28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5B1E1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429677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7372AD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16592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0AD78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9E7D6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E282D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6266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HEARTBEAT_FRAG:</w:t>
            </w:r>
          </w:p>
          <w:p w14:paraId="580326D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F53CD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w:t>
            </w:r>
          </w:p>
          <w:p w14:paraId="5A2B52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FA8F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96FA1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AA306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B4F08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220E76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LastFragmentNumber);</w:t>
            </w:r>
          </w:p>
          <w:p w14:paraId="1FE9B4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3C49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8E486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216F4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5B743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62AA83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7C1EE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2EBB50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631B69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DAAA3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64B42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03DE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0D951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0585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1ADBAB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85A49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3ABE2F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2D221E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0F588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368DCE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7928AD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831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4890C7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465E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97A8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01AEF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45794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INFO_SRC:</w:t>
            </w:r>
          </w:p>
          <w:p w14:paraId="4EEBC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50EB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w:t>
            </w:r>
          </w:p>
          <w:p w14:paraId="4C7A2F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67C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563E7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ProtocolVersion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w:t>
            </w:r>
          </w:p>
          <w:p w14:paraId="14A32B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2D4F2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4E614E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10DB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AFBC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DEE7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9659B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w:t>
            </w:r>
          </w:p>
          <w:p w14:paraId="09FA66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BF2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w:t>
            </w:r>
          </w:p>
          <w:p w14:paraId="0AB19E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2B71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CAA14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13E02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UnicastLocatorList);</w:t>
            </w:r>
          </w:p>
          <w:p w14:paraId="18FFD4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298F68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DB6A2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MulticastLocatorList);</w:t>
            </w:r>
          </w:p>
          <w:p w14:paraId="6288D0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5AA0D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48C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4891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INFO_REPLY_IP4:</w:t>
            </w:r>
          </w:p>
          <w:p w14:paraId="3D0059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1760E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w:t>
            </w:r>
          </w:p>
          <w:p w14:paraId="3917AC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C3AEC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8470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2EF7B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86350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w:t>
            </w:r>
          </w:p>
          <w:p w14:paraId="552633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5892A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2E05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w:t>
            </w:r>
          </w:p>
          <w:p w14:paraId="028748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F394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D8D7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66C3E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PAD:</w:t>
            </w:r>
          </w:p>
          <w:p w14:paraId="01A3D2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D289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w:t>
            </w:r>
          </w:p>
          <w:p w14:paraId="1BE099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26531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F1BCF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90065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F52DA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9799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ADF55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E908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AFA0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339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6603B9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04DB9E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4B0C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w:t>
            </w:r>
            <w:r w:rsidRPr="00074B99">
              <w:rPr>
                <w:rFonts w:ascii="Consolas" w:eastAsiaTheme="minorHAnsi" w:hAnsi="Consolas" w:cs="Consolas"/>
                <w:color w:val="D69D85"/>
                <w:kern w:val="0"/>
                <w:sz w:val="19"/>
                <w:szCs w:val="19"/>
                <w:highlight w:val="black"/>
                <w:lang w:val="en-GB" w:eastAsia="en-US"/>
              </w:rPr>
              <w:lastRenderedPageBreak/>
              <w:t>_rtps_reliability_runtest_local/Packet04.dat"</w:t>
            </w:r>
            <w:r w:rsidRPr="00074B99">
              <w:rPr>
                <w:rFonts w:ascii="Consolas" w:eastAsiaTheme="minorHAnsi" w:hAnsi="Consolas" w:cs="Consolas"/>
                <w:color w:val="DCDCDC"/>
                <w:kern w:val="0"/>
                <w:sz w:val="19"/>
                <w:szCs w:val="19"/>
                <w:highlight w:val="black"/>
                <w:lang w:val="en-GB" w:eastAsia="en-US"/>
              </w:rPr>
              <w:t>, Host, Port);</w:t>
            </w:r>
          </w:p>
          <w:p w14:paraId="721A12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6D42F4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9CB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6222FA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2F278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AF8E302"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2596A6" w14:textId="77777777" w:rsidTr="00491FE0">
        <w:tc>
          <w:tcPr>
            <w:tcW w:w="2835" w:type="dxa"/>
          </w:tcPr>
          <w:p w14:paraId="7093A70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B7C659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GeneralRTPSMessageTesterMethod</w:t>
            </w:r>
          </w:p>
          <w:p w14:paraId="1E51C01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A10B49D" wp14:editId="4DEDDD4D">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0:00:00,2446508</w:t>
            </w:r>
          </w:p>
          <w:p w14:paraId="4F722A82"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GeneralRTPSMessageTesterMethod</w:t>
            </w:r>
          </w:p>
          <w:p w14:paraId="69D5ACCB" w14:textId="77777777" w:rsidR="007A09FB" w:rsidRPr="00074B99" w:rsidRDefault="007A09FB" w:rsidP="00491FE0">
            <w:pPr>
              <w:rPr>
                <w:rFonts w:cs="Times New Roman"/>
                <w:color w:val="000000"/>
              </w:rPr>
            </w:pPr>
            <w:r w:rsidRPr="00074B99">
              <w:rPr>
                <w:rFonts w:cs="Times New Roman"/>
                <w:color w:val="000000"/>
              </w:rPr>
              <w:t>Resultado de la prueba:</w:t>
            </w:r>
            <w:r w:rsidRPr="00074B99">
              <w:rPr>
                <w:rFonts w:cs="Times New Roman"/>
                <w:color w:val="000000"/>
              </w:rPr>
              <w:tab/>
              <w:t>Superada</w:t>
            </w:r>
          </w:p>
          <w:p w14:paraId="4552D358"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1582AA84"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50D451B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C507395"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356F169D"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172.30.82.26:54070</w:t>
            </w:r>
          </w:p>
          <w:p w14:paraId="01C345B4"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3B55B480"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61FA6F7D"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5F93E8D9"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858AFE3"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0D607641"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48A54679" w14:textId="77777777" w:rsidR="007A09FB" w:rsidRPr="00074B99" w:rsidRDefault="007A09FB" w:rsidP="00491FE0">
            <w:pPr>
              <w:rPr>
                <w:rFonts w:cs="Times New Roman"/>
                <w:color w:val="000000"/>
                <w:lang w:val="en-GB"/>
              </w:rPr>
            </w:pPr>
            <w:r w:rsidRPr="00074B99">
              <w:rPr>
                <w:rFonts w:cs="Times New Roman"/>
                <w:color w:val="000000"/>
                <w:lang w:val="en-GB"/>
              </w:rPr>
              <w:t>The KeyFlag value state is: False</w:t>
            </w:r>
          </w:p>
          <w:p w14:paraId="078D65E7"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568B0F81"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2FDEB7B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E3B620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172D030F"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34DB1FBB" w14:textId="77777777" w:rsidR="007A09FB" w:rsidRPr="00074B99" w:rsidRDefault="007A09FB" w:rsidP="00491FE0">
            <w:pPr>
              <w:rPr>
                <w:rFonts w:cs="Times New Roman"/>
                <w:color w:val="000000"/>
                <w:lang w:val="en-GB"/>
              </w:rPr>
            </w:pPr>
            <w:r w:rsidRPr="00074B99">
              <w:rPr>
                <w:rFonts w:cs="Times New Roman"/>
                <w:color w:val="000000"/>
                <w:lang w:val="en-GB"/>
              </w:rPr>
              <w:t>The octetsToInlineQos value is: Aun no logro</w:t>
            </w:r>
          </w:p>
          <w:p w14:paraId="555D1522" w14:textId="77777777" w:rsidR="007A09FB" w:rsidRPr="00074B99" w:rsidRDefault="007A09FB" w:rsidP="00491FE0">
            <w:pPr>
              <w:rPr>
                <w:rFonts w:cs="Times New Roman"/>
                <w:color w:val="000000"/>
                <w:lang w:val="en-GB"/>
              </w:rPr>
            </w:pPr>
            <w:r w:rsidRPr="00074B99">
              <w:rPr>
                <w:rFonts w:cs="Times New Roman"/>
                <w:color w:val="000000"/>
                <w:lang w:val="en-GB"/>
              </w:rPr>
              <w:t>The readerID is: 0-USER_DEFINED_UNKNOWN</w:t>
            </w:r>
          </w:p>
          <w:p w14:paraId="6F00AF23" w14:textId="77777777" w:rsidR="007A09FB" w:rsidRPr="00074B99" w:rsidRDefault="007A09FB" w:rsidP="00491FE0">
            <w:pPr>
              <w:rPr>
                <w:rFonts w:cs="Times New Roman"/>
                <w:color w:val="000000"/>
                <w:lang w:val="en-GB"/>
              </w:rPr>
            </w:pPr>
            <w:r w:rsidRPr="00074B99">
              <w:rPr>
                <w:rFonts w:cs="Times New Roman"/>
                <w:color w:val="000000"/>
                <w:lang w:val="en-GB"/>
              </w:rPr>
              <w:t>The writerID is: 3-USER_DEFINED_WRITER_W_KEY</w:t>
            </w:r>
          </w:p>
          <w:p w14:paraId="084BC03D" w14:textId="77777777" w:rsidR="007A09FB" w:rsidRPr="00074B99" w:rsidRDefault="007A09FB" w:rsidP="00491FE0">
            <w:pPr>
              <w:rPr>
                <w:rFonts w:cs="Times New Roman"/>
                <w:color w:val="000000"/>
                <w:lang w:val="en-GB"/>
              </w:rPr>
            </w:pPr>
            <w:r w:rsidRPr="00074B99">
              <w:rPr>
                <w:rFonts w:cs="Times New Roman"/>
                <w:color w:val="000000"/>
                <w:lang w:val="en-GB"/>
              </w:rPr>
              <w:t>The writerSN is: 3</w:t>
            </w:r>
          </w:p>
          <w:p w14:paraId="5D1A94A3" w14:textId="77777777" w:rsidR="007A09FB" w:rsidRPr="00074B99" w:rsidRDefault="007A09FB" w:rsidP="00491FE0">
            <w:pPr>
              <w:rPr>
                <w:rFonts w:cs="Times New Roman"/>
                <w:color w:val="000000"/>
                <w:lang w:val="en-GB"/>
              </w:rPr>
            </w:pPr>
            <w:r w:rsidRPr="00074B99">
              <w:rPr>
                <w:rFonts w:cs="Times New Roman"/>
                <w:color w:val="000000"/>
                <w:lang w:val="en-GB"/>
              </w:rPr>
              <w:t>SerializedPayload: 205</w:t>
            </w:r>
          </w:p>
          <w:p w14:paraId="5FC51F0F" w14:textId="77777777" w:rsidR="007A09FB" w:rsidRPr="00074B99" w:rsidRDefault="007A09FB" w:rsidP="00491FE0">
            <w:pPr>
              <w:rPr>
                <w:rFonts w:cs="Times New Roman"/>
                <w:color w:val="000000"/>
                <w:lang w:val="en-GB"/>
              </w:rPr>
            </w:pPr>
            <w:r w:rsidRPr="00074B99">
              <w:rPr>
                <w:rFonts w:cs="Times New Roman"/>
                <w:color w:val="000000"/>
                <w:lang w:val="en-GB"/>
              </w:rPr>
              <w:t>SerializedPayload: 171</w:t>
            </w:r>
          </w:p>
          <w:p w14:paraId="2845673B" w14:textId="77777777" w:rsidR="007A09FB" w:rsidRPr="00074B99" w:rsidRDefault="007A09FB" w:rsidP="00491FE0">
            <w:pPr>
              <w:rPr>
                <w:rFonts w:cs="Times New Roman"/>
                <w:color w:val="000000"/>
              </w:rPr>
            </w:pPr>
            <w:r w:rsidRPr="00074B99">
              <w:rPr>
                <w:rFonts w:cs="Times New Roman"/>
                <w:color w:val="000000"/>
              </w:rPr>
              <w:t>SerializedPayload: 205</w:t>
            </w:r>
          </w:p>
          <w:p w14:paraId="099601AD" w14:textId="77777777" w:rsidR="007A09FB" w:rsidRPr="00074B99" w:rsidRDefault="007A09FB" w:rsidP="00491FE0">
            <w:pPr>
              <w:rPr>
                <w:rFonts w:cs="Times New Roman"/>
                <w:color w:val="000000"/>
              </w:rPr>
            </w:pPr>
            <w:r w:rsidRPr="00074B99">
              <w:rPr>
                <w:rFonts w:cs="Times New Roman"/>
                <w:color w:val="000000"/>
              </w:rPr>
              <w:t>SerializedPayload: 171</w:t>
            </w:r>
          </w:p>
          <w:p w14:paraId="5ACB0903" w14:textId="77777777" w:rsidR="007A09FB" w:rsidRPr="00074B99" w:rsidRDefault="007A09FB" w:rsidP="00491FE0">
            <w:pPr>
              <w:rPr>
                <w:rFonts w:cs="Times New Roman"/>
                <w:color w:val="000000"/>
              </w:rPr>
            </w:pPr>
          </w:p>
        </w:tc>
      </w:tr>
    </w:tbl>
    <w:p w14:paraId="4F1140FC" w14:textId="77777777" w:rsidR="007A09FB" w:rsidRPr="00074B99" w:rsidRDefault="007A09FB" w:rsidP="007A09FB"/>
    <w:p w14:paraId="54733E1B" w14:textId="7D76C9D6" w:rsidR="00891C64" w:rsidRPr="00074B99" w:rsidRDefault="00891C64" w:rsidP="00891C64">
      <w:pPr>
        <w:pStyle w:val="Descripcin"/>
        <w:keepNext/>
        <w:rPr>
          <w:lang w:val="en-GB"/>
        </w:rPr>
      </w:pPr>
      <w:bookmarkStart w:id="455" w:name="_Toc425414628"/>
      <w:r w:rsidRPr="00074B99">
        <w:rPr>
          <w:lang w:val="en-GB"/>
        </w:rPr>
        <w:lastRenderedPageBreak/>
        <w:t xml:space="preserve">Tabla </w:t>
      </w:r>
      <w:r w:rsidR="00AE11C0">
        <w:rPr>
          <w:lang w:val="en-GB"/>
        </w:rPr>
        <w:fldChar w:fldCharType="begin"/>
      </w:r>
      <w:r w:rsidR="00AE11C0">
        <w:rPr>
          <w:lang w:val="en-GB"/>
        </w:rPr>
        <w:instrText xml:space="preserve"> STYLEREF 1 \s </w:instrText>
      </w:r>
      <w:r w:rsidR="00AE11C0">
        <w:rPr>
          <w:lang w:val="en-GB"/>
        </w:rPr>
        <w:fldChar w:fldCharType="separate"/>
      </w:r>
      <w:r w:rsidR="00AE11C0">
        <w:rPr>
          <w:noProof/>
          <w:lang w:val="en-GB"/>
        </w:rPr>
        <w:t>4</w:t>
      </w:r>
      <w:r w:rsidR="00AE11C0">
        <w:rPr>
          <w:lang w:val="en-GB"/>
        </w:rPr>
        <w:fldChar w:fldCharType="end"/>
      </w:r>
      <w:r w:rsidR="00AE11C0">
        <w:rPr>
          <w:lang w:val="en-GB"/>
        </w:rPr>
        <w:noBreakHyphen/>
      </w:r>
      <w:r w:rsidR="00AE11C0">
        <w:rPr>
          <w:lang w:val="en-GB"/>
        </w:rPr>
        <w:fldChar w:fldCharType="begin"/>
      </w:r>
      <w:r w:rsidR="00AE11C0">
        <w:rPr>
          <w:lang w:val="en-GB"/>
        </w:rPr>
        <w:instrText xml:space="preserve"> SEQ Tabla \* ARABIC \s 1 </w:instrText>
      </w:r>
      <w:r w:rsidR="00AE11C0">
        <w:rPr>
          <w:lang w:val="en-GB"/>
        </w:rPr>
        <w:fldChar w:fldCharType="separate"/>
      </w:r>
      <w:r w:rsidR="00AE11C0">
        <w:rPr>
          <w:noProof/>
          <w:lang w:val="en-GB"/>
        </w:rPr>
        <w:t>46</w:t>
      </w:r>
      <w:r w:rsidR="00AE11C0">
        <w:rPr>
          <w:lang w:val="en-GB"/>
        </w:rPr>
        <w:fldChar w:fldCharType="end"/>
      </w:r>
      <w:r w:rsidRPr="00074B99">
        <w:rPr>
          <w:lang w:val="en-GB"/>
        </w:rPr>
        <w:t>. TestOpenDDS_rtps_reliability_runtest_localPacket01</w:t>
      </w:r>
      <w:bookmarkEnd w:id="455"/>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5D0C343F" w14:textId="77777777" w:rsidTr="00891C64">
        <w:tc>
          <w:tcPr>
            <w:tcW w:w="8363" w:type="dxa"/>
            <w:gridSpan w:val="2"/>
          </w:tcPr>
          <w:p w14:paraId="63F6E5DA"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1DCC207"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44E92616" w14:textId="77777777" w:rsidTr="00891C64">
        <w:tc>
          <w:tcPr>
            <w:tcW w:w="2835" w:type="dxa"/>
          </w:tcPr>
          <w:p w14:paraId="383D4D72"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22D0F2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4C83F6D7" w14:textId="77777777" w:rsidTr="00891C64">
        <w:tblPrEx>
          <w:jc w:val="center"/>
          <w:tblInd w:w="0" w:type="dxa"/>
        </w:tblPrEx>
        <w:trPr>
          <w:jc w:val="center"/>
        </w:trPr>
        <w:tc>
          <w:tcPr>
            <w:tcW w:w="2835" w:type="dxa"/>
          </w:tcPr>
          <w:p w14:paraId="3F66E85E"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69ED37D6"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356420A9" w14:textId="77777777" w:rsidTr="00891C64">
        <w:tblPrEx>
          <w:jc w:val="center"/>
          <w:tblInd w:w="0" w:type="dxa"/>
        </w:tblPrEx>
        <w:trPr>
          <w:jc w:val="center"/>
        </w:trPr>
        <w:tc>
          <w:tcPr>
            <w:tcW w:w="2835" w:type="dxa"/>
          </w:tcPr>
          <w:p w14:paraId="7DA177BC"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67B5B23" w14:textId="77777777" w:rsidR="007A09FB" w:rsidRPr="00074B99" w:rsidRDefault="007A09FB" w:rsidP="00491FE0">
            <w:pPr>
              <w:rPr>
                <w:rFonts w:cs="Times New Roman"/>
                <w:color w:val="000000"/>
              </w:rPr>
            </w:pPr>
          </w:p>
        </w:tc>
      </w:tr>
      <w:tr w:rsidR="007A09FB" w:rsidRPr="00074B99" w14:paraId="56118857" w14:textId="77777777" w:rsidTr="00891C64">
        <w:tblPrEx>
          <w:jc w:val="center"/>
          <w:tblInd w:w="0" w:type="dxa"/>
        </w:tblPrEx>
        <w:trPr>
          <w:jc w:val="center"/>
        </w:trPr>
        <w:tc>
          <w:tcPr>
            <w:tcW w:w="2835" w:type="dxa"/>
          </w:tcPr>
          <w:p w14:paraId="5D45D027"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5A4F63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A61E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TesOpenDDS_rtps_reliability_runtest_localPacket01()</w:t>
            </w:r>
          </w:p>
          <w:p w14:paraId="29F555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E4D0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C0F36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BA19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462DF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501E79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1F51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1886FB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0D7254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61C8F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40AC39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A3488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3C61F5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51A6C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1C41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B214B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747AB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38A24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5AE44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598ECC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6523C1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D823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DDFB3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A0629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6B03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97DBC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7AF52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 );</w:t>
            </w:r>
          </w:p>
          <w:p w14:paraId="7C0B9C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48F9D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A068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8E496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D0C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00AAB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B84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4AEB8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C236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5DBB86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7E1DBD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560D07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4CDC9C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66A3B4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470A3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4E91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142B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79E86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78AA1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ExtraFlags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3C5087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8653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w:t>
            </w:r>
            <w:r w:rsidRPr="00074B99">
              <w:rPr>
                <w:rFonts w:ascii="Consolas" w:eastAsiaTheme="minorHAnsi" w:hAnsi="Consolas" w:cs="Consolas"/>
                <w:color w:val="DCDCDC"/>
                <w:kern w:val="0"/>
                <w:sz w:val="19"/>
                <w:szCs w:val="19"/>
                <w:highlight w:val="black"/>
                <w:lang w:val="en-GB" w:eastAsia="en-US"/>
              </w:rPr>
              <w:t>);</w:t>
            </w:r>
          </w:p>
          <w:p w14:paraId="5E767A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02401D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0C890B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963CB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48B0E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5AB1D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508C1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28CF5E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365AEA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8D6F0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8E3BF7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435A0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84A39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27EDD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1056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55C789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62F82B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A4D0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/*foreach (var par in d.InlineQos.Value)</w:t>
            </w:r>
          </w:p>
          <w:p w14:paraId="7EE740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08955C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Debug.WriteLine("InlineQos: {0}", par);</w:t>
            </w:r>
          </w:p>
          <w:p w14:paraId="650F70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1C5C64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F8C29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F3276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050F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32EEC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225B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31B5B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B9F13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0C5CC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3D4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3D04CC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2B8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0D2D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1097C4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9676C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FBB83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327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D201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A0A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8A07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3BCC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36144B7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9EDB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06733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2C45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629C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"SamplePackets/TestOpenDDS_rtps_reliability_runtest_local/Packet01.dat"</w:t>
            </w:r>
            <w:r w:rsidRPr="00074B99">
              <w:rPr>
                <w:rFonts w:ascii="Consolas" w:eastAsiaTheme="minorHAnsi" w:hAnsi="Consolas" w:cs="Consolas"/>
                <w:color w:val="DCDCDC"/>
                <w:kern w:val="0"/>
                <w:sz w:val="19"/>
                <w:szCs w:val="19"/>
                <w:highlight w:val="black"/>
                <w:lang w:val="en-GB" w:eastAsia="en-US"/>
              </w:rPr>
              <w:t>, Host, Port);</w:t>
            </w:r>
          </w:p>
          <w:p w14:paraId="6D08A6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7FDE49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A372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527C8D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0F4179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DD56E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FEB0451" w14:textId="77777777" w:rsidR="007A09FB" w:rsidRPr="00074B99" w:rsidRDefault="007A09FB" w:rsidP="00491FE0">
            <w:pPr>
              <w:rPr>
                <w:rFonts w:cs="Times New Roman"/>
                <w:color w:val="000000"/>
              </w:rPr>
            </w:pPr>
          </w:p>
        </w:tc>
      </w:tr>
      <w:tr w:rsidR="007A09FB" w:rsidRPr="00074B99" w14:paraId="2CF3A0AF" w14:textId="77777777" w:rsidTr="00891C64">
        <w:tblPrEx>
          <w:jc w:val="center"/>
          <w:tblInd w:w="0" w:type="dxa"/>
        </w:tblPrEx>
        <w:trPr>
          <w:jc w:val="center"/>
        </w:trPr>
        <w:tc>
          <w:tcPr>
            <w:tcW w:w="2835" w:type="dxa"/>
          </w:tcPr>
          <w:p w14:paraId="79A8678A"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C991597"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TestOpenDDS_rtps_reliability_runtest_localPacket01</w:t>
            </w:r>
          </w:p>
          <w:p w14:paraId="27DE107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4FACE3" wp14:editId="40A8591B">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0:00:00,2312824</w:t>
            </w:r>
          </w:p>
          <w:p w14:paraId="2436AA09"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6025D7A9"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6CF57A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B631CD3"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2455C576"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172.30.82.26:63701</w:t>
            </w:r>
          </w:p>
          <w:p w14:paraId="09850E9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508E9991"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09A6252C"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5ECC620"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799BDC"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7F5CFF6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2DBF8410"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273A2BB6" w14:textId="77777777" w:rsidR="007A09FB" w:rsidRPr="00074B99" w:rsidRDefault="007A09FB" w:rsidP="00491FE0">
            <w:pPr>
              <w:rPr>
                <w:rFonts w:cs="Times New Roman"/>
                <w:color w:val="000000"/>
                <w:lang w:val="en-GB"/>
              </w:rPr>
            </w:pPr>
            <w:r w:rsidRPr="00074B99">
              <w:rPr>
                <w:rFonts w:cs="Times New Roman"/>
                <w:color w:val="000000"/>
                <w:lang w:val="en-GB"/>
              </w:rPr>
              <w:t>The KeyFlag value state is: False</w:t>
            </w:r>
          </w:p>
          <w:p w14:paraId="7DABAD0B"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3E1A8D96"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1BB68072"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436A5DC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629D206B"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40F18362"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octetsToInlineQos value is: </w:t>
            </w:r>
          </w:p>
          <w:p w14:paraId="0C4A30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53844C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0 </w:t>
            </w:r>
          </w:p>
          <w:p w14:paraId="2AB3CAFB"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E7ED19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723BF9A7" w14:textId="77777777" w:rsidR="007A09FB" w:rsidRPr="00074B99" w:rsidRDefault="007A09FB" w:rsidP="00491FE0">
            <w:pPr>
              <w:rPr>
                <w:rFonts w:cs="Times New Roman"/>
                <w:color w:val="000000"/>
                <w:lang w:val="en-GB"/>
              </w:rPr>
            </w:pPr>
            <w:r w:rsidRPr="00074B99">
              <w:rPr>
                <w:rFonts w:cs="Times New Roman"/>
                <w:color w:val="000000"/>
                <w:lang w:val="en-GB"/>
              </w:rPr>
              <w:t>The writerSN is: 1</w:t>
            </w:r>
          </w:p>
          <w:p w14:paraId="01E56D6A" w14:textId="77777777" w:rsidR="007A09FB" w:rsidRPr="00074B99" w:rsidRDefault="007A09FB" w:rsidP="00491FE0">
            <w:pPr>
              <w:rPr>
                <w:rFonts w:cs="Times New Roman"/>
                <w:color w:val="000000"/>
              </w:rPr>
            </w:pPr>
            <w:r w:rsidRPr="00074B99">
              <w:rPr>
                <w:rFonts w:cs="Times New Roman"/>
                <w:color w:val="000000"/>
              </w:rPr>
              <w:t>SerializedPayload: 205</w:t>
            </w:r>
          </w:p>
          <w:p w14:paraId="59A324CB" w14:textId="77777777" w:rsidR="007A09FB" w:rsidRPr="00074B99" w:rsidRDefault="007A09FB" w:rsidP="00491FE0">
            <w:pPr>
              <w:rPr>
                <w:rFonts w:cs="Times New Roman"/>
                <w:color w:val="000000"/>
              </w:rPr>
            </w:pPr>
            <w:r w:rsidRPr="00074B99">
              <w:rPr>
                <w:rFonts w:cs="Times New Roman"/>
                <w:color w:val="000000"/>
              </w:rPr>
              <w:t>SerializedPayload: 171</w:t>
            </w:r>
          </w:p>
          <w:p w14:paraId="62C75CCF" w14:textId="77777777" w:rsidR="007A09FB" w:rsidRPr="00074B99" w:rsidRDefault="007A09FB" w:rsidP="00491FE0">
            <w:pPr>
              <w:rPr>
                <w:rFonts w:cs="Times New Roman"/>
                <w:color w:val="000000"/>
              </w:rPr>
            </w:pPr>
            <w:r w:rsidRPr="00074B99">
              <w:rPr>
                <w:rFonts w:cs="Times New Roman"/>
                <w:color w:val="000000"/>
              </w:rPr>
              <w:lastRenderedPageBreak/>
              <w:t>SerializedPayload: 205</w:t>
            </w:r>
          </w:p>
          <w:p w14:paraId="1540529C" w14:textId="77777777" w:rsidR="007A09FB" w:rsidRPr="00074B99" w:rsidRDefault="007A09FB" w:rsidP="00491FE0">
            <w:pPr>
              <w:rPr>
                <w:rFonts w:cs="Times New Roman"/>
                <w:color w:val="000000"/>
              </w:rPr>
            </w:pPr>
            <w:r w:rsidRPr="00074B99">
              <w:rPr>
                <w:rFonts w:cs="Times New Roman"/>
                <w:color w:val="000000"/>
              </w:rPr>
              <w:t>SerializedPayload: 171</w:t>
            </w:r>
          </w:p>
          <w:p w14:paraId="5FADE33E" w14:textId="77777777" w:rsidR="007A09FB" w:rsidRPr="00074B99" w:rsidRDefault="007A09FB" w:rsidP="00491FE0">
            <w:pPr>
              <w:rPr>
                <w:rFonts w:cs="Times New Roman"/>
                <w:color w:val="000000"/>
              </w:rPr>
            </w:pPr>
          </w:p>
        </w:tc>
      </w:tr>
    </w:tbl>
    <w:p w14:paraId="19682747" w14:textId="77777777" w:rsidR="007A09FB" w:rsidRPr="00074B99" w:rsidRDefault="007A09FB" w:rsidP="007A09FB"/>
    <w:p w14:paraId="6443E646" w14:textId="62BB021C" w:rsidR="00891C64" w:rsidRPr="00074B99" w:rsidRDefault="00891C64" w:rsidP="00891C64">
      <w:pPr>
        <w:pStyle w:val="Descripcin"/>
        <w:keepNext/>
        <w:rPr>
          <w:lang w:val="en-GB"/>
        </w:rPr>
      </w:pPr>
      <w:bookmarkStart w:id="456" w:name="_Toc425414629"/>
      <w:r w:rsidRPr="00074B99">
        <w:rPr>
          <w:lang w:val="en-GB"/>
        </w:rPr>
        <w:t xml:space="preserve">Tabla </w:t>
      </w:r>
      <w:r w:rsidR="00AE11C0">
        <w:rPr>
          <w:lang w:val="en-GB"/>
        </w:rPr>
        <w:fldChar w:fldCharType="begin"/>
      </w:r>
      <w:r w:rsidR="00AE11C0">
        <w:rPr>
          <w:lang w:val="en-GB"/>
        </w:rPr>
        <w:instrText xml:space="preserve"> STYLEREF 1 \s </w:instrText>
      </w:r>
      <w:r w:rsidR="00AE11C0">
        <w:rPr>
          <w:lang w:val="en-GB"/>
        </w:rPr>
        <w:fldChar w:fldCharType="separate"/>
      </w:r>
      <w:r w:rsidR="00AE11C0">
        <w:rPr>
          <w:noProof/>
          <w:lang w:val="en-GB"/>
        </w:rPr>
        <w:t>4</w:t>
      </w:r>
      <w:r w:rsidR="00AE11C0">
        <w:rPr>
          <w:lang w:val="en-GB"/>
        </w:rPr>
        <w:fldChar w:fldCharType="end"/>
      </w:r>
      <w:r w:rsidR="00AE11C0">
        <w:rPr>
          <w:lang w:val="en-GB"/>
        </w:rPr>
        <w:noBreakHyphen/>
      </w:r>
      <w:r w:rsidR="00AE11C0">
        <w:rPr>
          <w:lang w:val="en-GB"/>
        </w:rPr>
        <w:fldChar w:fldCharType="begin"/>
      </w:r>
      <w:r w:rsidR="00AE11C0">
        <w:rPr>
          <w:lang w:val="en-GB"/>
        </w:rPr>
        <w:instrText xml:space="preserve"> SEQ Tabla \* ARABIC \s 1 </w:instrText>
      </w:r>
      <w:r w:rsidR="00AE11C0">
        <w:rPr>
          <w:lang w:val="en-GB"/>
        </w:rPr>
        <w:fldChar w:fldCharType="separate"/>
      </w:r>
      <w:r w:rsidR="00AE11C0">
        <w:rPr>
          <w:noProof/>
          <w:lang w:val="en-GB"/>
        </w:rPr>
        <w:t>47</w:t>
      </w:r>
      <w:r w:rsidR="00AE11C0">
        <w:rPr>
          <w:lang w:val="en-GB"/>
        </w:rPr>
        <w:fldChar w:fldCharType="end"/>
      </w:r>
      <w:r w:rsidRPr="00074B99">
        <w:rPr>
          <w:lang w:val="en-GB"/>
        </w:rPr>
        <w:t>. TestOpenDDS_rtps_reliability_runtest_localPacket02</w:t>
      </w:r>
      <w:bookmarkEnd w:id="456"/>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7F744BD2" w14:textId="77777777" w:rsidTr="00891C64">
        <w:tc>
          <w:tcPr>
            <w:tcW w:w="8363" w:type="dxa"/>
            <w:gridSpan w:val="2"/>
          </w:tcPr>
          <w:p w14:paraId="4BB7902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5C212AD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1BB97473" w14:textId="77777777" w:rsidTr="00891C64">
        <w:tc>
          <w:tcPr>
            <w:tcW w:w="2835" w:type="dxa"/>
          </w:tcPr>
          <w:p w14:paraId="2B8DA47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3EB0F5E"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291DD1CA" w14:textId="77777777" w:rsidTr="00891C64">
        <w:tblPrEx>
          <w:jc w:val="center"/>
          <w:tblInd w:w="0" w:type="dxa"/>
        </w:tblPrEx>
        <w:trPr>
          <w:jc w:val="center"/>
        </w:trPr>
        <w:tc>
          <w:tcPr>
            <w:tcW w:w="2835" w:type="dxa"/>
          </w:tcPr>
          <w:p w14:paraId="34B51773"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2516F0C"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10AF2705" w14:textId="77777777" w:rsidTr="00891C64">
        <w:tblPrEx>
          <w:jc w:val="center"/>
          <w:tblInd w:w="0" w:type="dxa"/>
        </w:tblPrEx>
        <w:trPr>
          <w:jc w:val="center"/>
        </w:trPr>
        <w:tc>
          <w:tcPr>
            <w:tcW w:w="2835" w:type="dxa"/>
          </w:tcPr>
          <w:p w14:paraId="7805EF3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6B74A6E" w14:textId="77777777" w:rsidR="007A09FB" w:rsidRPr="00074B99" w:rsidRDefault="007A09FB" w:rsidP="00491FE0">
            <w:pPr>
              <w:rPr>
                <w:rFonts w:cs="Times New Roman"/>
                <w:color w:val="000000"/>
              </w:rPr>
            </w:pPr>
          </w:p>
        </w:tc>
      </w:tr>
      <w:tr w:rsidR="007A09FB" w:rsidRPr="00074B99" w14:paraId="4A096065" w14:textId="77777777" w:rsidTr="00891C64">
        <w:tblPrEx>
          <w:jc w:val="center"/>
          <w:tblInd w:w="0" w:type="dxa"/>
        </w:tblPrEx>
        <w:trPr>
          <w:jc w:val="center"/>
        </w:trPr>
        <w:tc>
          <w:tcPr>
            <w:tcW w:w="2835" w:type="dxa"/>
          </w:tcPr>
          <w:p w14:paraId="2A78A21D"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0F00E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4624D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TesOpenDDS_rtps_reliability_runtest_localPacket02()</w:t>
            </w:r>
          </w:p>
          <w:p w14:paraId="0A37E5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89E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19EE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850B5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4DC1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10A61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2E3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F2023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7F0E88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927F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E3132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06E2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CF6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45234F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0C63A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FC3D8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75A5D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0BEE1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E6B9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3F68F7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FCA8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D349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7B104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F4DC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B773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70C54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15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41BC8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8E39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EBEB78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5929B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5E8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249B41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33A9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FF850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1429DA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24AA3A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319A27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1F621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A5E6B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352CD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9583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4D145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B6790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5F2794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C7F5C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D0503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146A56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E8E838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C5896F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DA4D2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739F3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54BBE9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05DB98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62F61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388A6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5C6D3E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65F5A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B4EF9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3FC91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0000D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D0AE6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4786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0F9EA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B5B9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CA0CA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9235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08493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EDCB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64AD65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08A7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6077A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27F879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51B6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"SamplePackets/TestOpenDDS_rtps_reliability_runtest_local/Packet02.dat"</w:t>
            </w:r>
            <w:r w:rsidRPr="00074B99">
              <w:rPr>
                <w:rFonts w:ascii="Consolas" w:eastAsiaTheme="minorHAnsi" w:hAnsi="Consolas" w:cs="Consolas"/>
                <w:color w:val="DCDCDC"/>
                <w:kern w:val="0"/>
                <w:sz w:val="19"/>
                <w:szCs w:val="19"/>
                <w:highlight w:val="black"/>
                <w:lang w:val="en-GB" w:eastAsia="en-US"/>
              </w:rPr>
              <w:t>, Host, Port);</w:t>
            </w:r>
          </w:p>
          <w:p w14:paraId="13D6AD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2DC05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63947A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1E7F96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FCE15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401DD4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36A82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812F337" w14:textId="77777777" w:rsidR="007A09FB" w:rsidRPr="00074B99" w:rsidRDefault="007A09FB" w:rsidP="00491FE0">
            <w:pPr>
              <w:rPr>
                <w:rFonts w:cs="Times New Roman"/>
                <w:color w:val="000000"/>
              </w:rPr>
            </w:pPr>
          </w:p>
        </w:tc>
      </w:tr>
      <w:tr w:rsidR="007A09FB" w:rsidRPr="0068692C" w14:paraId="56D332AF" w14:textId="77777777" w:rsidTr="00891C64">
        <w:tblPrEx>
          <w:jc w:val="center"/>
          <w:tblInd w:w="0" w:type="dxa"/>
        </w:tblPrEx>
        <w:trPr>
          <w:jc w:val="center"/>
        </w:trPr>
        <w:tc>
          <w:tcPr>
            <w:tcW w:w="2835" w:type="dxa"/>
          </w:tcPr>
          <w:p w14:paraId="64C3CD3E"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6A5B9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TestOpenDDS_rtps_reliability_runtest_localPacket02</w:t>
            </w:r>
          </w:p>
          <w:p w14:paraId="5EC8B9F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56F3614" wp14:editId="667A6BD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0:00:00,2411492</w:t>
            </w:r>
          </w:p>
          <w:p w14:paraId="7ECA7273"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TesOpenDDS_rtps_reliability_runtest_localPacket02</w:t>
            </w:r>
          </w:p>
          <w:p w14:paraId="3795ADFF" w14:textId="77777777" w:rsidR="007A09FB" w:rsidRPr="00074B99" w:rsidRDefault="007A09FB" w:rsidP="00491FE0">
            <w:pPr>
              <w:rPr>
                <w:rFonts w:cs="Times New Roman"/>
                <w:color w:val="000000"/>
              </w:rPr>
            </w:pPr>
            <w:r w:rsidRPr="00074B99">
              <w:rPr>
                <w:rFonts w:cs="Times New Roman"/>
                <w:color w:val="000000"/>
              </w:rPr>
              <w:lastRenderedPageBreak/>
              <w:t>Resultado de la prueba:</w:t>
            </w:r>
            <w:r w:rsidRPr="00074B99">
              <w:rPr>
                <w:rFonts w:cs="Times New Roman"/>
                <w:color w:val="000000"/>
              </w:rPr>
              <w:tab/>
              <w:t>Superada</w:t>
            </w:r>
          </w:p>
          <w:p w14:paraId="0440F22C"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4A972FFD"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518EAFB"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47FB7281"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1464981B"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172.30.82.26:59411</w:t>
            </w:r>
          </w:p>
          <w:p w14:paraId="722C0418"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1DA60714"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056A5593"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5B618A91"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480DD64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55E280C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6D73B027" w14:textId="77777777" w:rsidR="007A09FB" w:rsidRPr="00074B99" w:rsidRDefault="007A09FB" w:rsidP="00491FE0">
            <w:pPr>
              <w:rPr>
                <w:rFonts w:cs="Times New Roman"/>
                <w:color w:val="000000"/>
                <w:lang w:val="en-GB"/>
              </w:rPr>
            </w:pPr>
            <w:r w:rsidRPr="00074B99">
              <w:rPr>
                <w:rFonts w:cs="Times New Roman"/>
                <w:color w:val="000000"/>
                <w:lang w:val="en-GB"/>
              </w:rPr>
              <w:t>SubMessage: HEARTBEAT</w:t>
            </w:r>
          </w:p>
          <w:p w14:paraId="0A39C228" w14:textId="77777777" w:rsidR="007A09FB" w:rsidRPr="00074B99" w:rsidRDefault="007A09FB" w:rsidP="00491FE0">
            <w:pPr>
              <w:rPr>
                <w:rFonts w:cs="Times New Roman"/>
                <w:color w:val="000000"/>
                <w:lang w:val="en-GB"/>
              </w:rPr>
            </w:pPr>
            <w:r w:rsidRPr="00074B99">
              <w:rPr>
                <w:rFonts w:cs="Times New Roman"/>
                <w:color w:val="000000"/>
                <w:lang w:val="en-GB"/>
              </w:rPr>
              <w:t>The LivelinessFlag value state is: False</w:t>
            </w:r>
          </w:p>
          <w:p w14:paraId="64DA20EA"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False</w:t>
            </w:r>
          </w:p>
          <w:p w14:paraId="1F2DAD8A"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36675CA0"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365949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A6A87B9"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0 </w:t>
            </w:r>
          </w:p>
          <w:p w14:paraId="03E57CB5"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15EDDD96"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615A6EF3" w14:textId="77777777" w:rsidR="007A09FB" w:rsidRPr="00074B99" w:rsidRDefault="007A09FB" w:rsidP="00491FE0">
            <w:pPr>
              <w:rPr>
                <w:rFonts w:cs="Times New Roman"/>
                <w:color w:val="000000"/>
                <w:lang w:val="en-GB"/>
              </w:rPr>
            </w:pPr>
            <w:r w:rsidRPr="00074B99">
              <w:rPr>
                <w:rFonts w:cs="Times New Roman"/>
                <w:color w:val="000000"/>
                <w:lang w:val="en-GB"/>
              </w:rPr>
              <w:t>The firstSN is: 1</w:t>
            </w:r>
          </w:p>
          <w:p w14:paraId="655F479A" w14:textId="77777777" w:rsidR="007A09FB" w:rsidRPr="00074B99" w:rsidRDefault="007A09FB" w:rsidP="00491FE0">
            <w:pPr>
              <w:rPr>
                <w:rFonts w:cs="Times New Roman"/>
                <w:color w:val="000000"/>
                <w:lang w:val="en-GB"/>
              </w:rPr>
            </w:pPr>
            <w:r w:rsidRPr="00074B99">
              <w:rPr>
                <w:rFonts w:cs="Times New Roman"/>
                <w:color w:val="000000"/>
                <w:lang w:val="en-GB"/>
              </w:rPr>
              <w:t>The lastSN is: 1</w:t>
            </w:r>
          </w:p>
          <w:p w14:paraId="134ACB4B" w14:textId="77777777" w:rsidR="007A09FB" w:rsidRPr="00074B99" w:rsidRDefault="007A09FB" w:rsidP="00491FE0">
            <w:pPr>
              <w:rPr>
                <w:rFonts w:cs="Times New Roman"/>
                <w:color w:val="000000"/>
                <w:lang w:val="en-GB"/>
              </w:rPr>
            </w:pPr>
            <w:r w:rsidRPr="00074B99">
              <w:rPr>
                <w:rFonts w:cs="Times New Roman"/>
                <w:color w:val="000000"/>
                <w:lang w:val="en-GB"/>
              </w:rPr>
              <w:t>The Count is: 1</w:t>
            </w:r>
          </w:p>
          <w:p w14:paraId="3765C8C0" w14:textId="77777777" w:rsidR="007A09FB" w:rsidRPr="00074B99" w:rsidRDefault="007A09FB" w:rsidP="00491FE0">
            <w:pPr>
              <w:rPr>
                <w:rFonts w:cs="Times New Roman"/>
                <w:color w:val="000000"/>
                <w:lang w:val="en-GB"/>
              </w:rPr>
            </w:pPr>
          </w:p>
        </w:tc>
      </w:tr>
    </w:tbl>
    <w:p w14:paraId="7F4C419B" w14:textId="77777777" w:rsidR="007A09FB" w:rsidRPr="00074B99" w:rsidRDefault="007A09FB" w:rsidP="007A09FB">
      <w:pPr>
        <w:rPr>
          <w:lang w:val="en-GB"/>
        </w:rPr>
      </w:pPr>
    </w:p>
    <w:p w14:paraId="7178F9EC" w14:textId="77FFF3E5" w:rsidR="00891C64" w:rsidRPr="00074B99" w:rsidRDefault="00891C64" w:rsidP="00891C64">
      <w:pPr>
        <w:pStyle w:val="Descripcin"/>
        <w:keepNext/>
        <w:rPr>
          <w:lang w:val="en-GB"/>
        </w:rPr>
      </w:pPr>
      <w:bookmarkStart w:id="457" w:name="_Toc425414630"/>
      <w:r w:rsidRPr="00074B99">
        <w:rPr>
          <w:lang w:val="en-GB"/>
        </w:rPr>
        <w:t xml:space="preserve">Tabla </w:t>
      </w:r>
      <w:r w:rsidR="00AE11C0">
        <w:rPr>
          <w:lang w:val="en-GB"/>
        </w:rPr>
        <w:fldChar w:fldCharType="begin"/>
      </w:r>
      <w:r w:rsidR="00AE11C0">
        <w:rPr>
          <w:lang w:val="en-GB"/>
        </w:rPr>
        <w:instrText xml:space="preserve"> STYLEREF 1 \s </w:instrText>
      </w:r>
      <w:r w:rsidR="00AE11C0">
        <w:rPr>
          <w:lang w:val="en-GB"/>
        </w:rPr>
        <w:fldChar w:fldCharType="separate"/>
      </w:r>
      <w:r w:rsidR="00AE11C0">
        <w:rPr>
          <w:noProof/>
          <w:lang w:val="en-GB"/>
        </w:rPr>
        <w:t>4</w:t>
      </w:r>
      <w:r w:rsidR="00AE11C0">
        <w:rPr>
          <w:lang w:val="en-GB"/>
        </w:rPr>
        <w:fldChar w:fldCharType="end"/>
      </w:r>
      <w:r w:rsidR="00AE11C0">
        <w:rPr>
          <w:lang w:val="en-GB"/>
        </w:rPr>
        <w:noBreakHyphen/>
      </w:r>
      <w:r w:rsidR="00AE11C0">
        <w:rPr>
          <w:lang w:val="en-GB"/>
        </w:rPr>
        <w:fldChar w:fldCharType="begin"/>
      </w:r>
      <w:r w:rsidR="00AE11C0">
        <w:rPr>
          <w:lang w:val="en-GB"/>
        </w:rPr>
        <w:instrText xml:space="preserve"> SEQ Tabla \* ARABIC \s 1 </w:instrText>
      </w:r>
      <w:r w:rsidR="00AE11C0">
        <w:rPr>
          <w:lang w:val="en-GB"/>
        </w:rPr>
        <w:fldChar w:fldCharType="separate"/>
      </w:r>
      <w:r w:rsidR="00AE11C0">
        <w:rPr>
          <w:noProof/>
          <w:lang w:val="en-GB"/>
        </w:rPr>
        <w:t>48</w:t>
      </w:r>
      <w:r w:rsidR="00AE11C0">
        <w:rPr>
          <w:lang w:val="en-GB"/>
        </w:rPr>
        <w:fldChar w:fldCharType="end"/>
      </w:r>
      <w:r w:rsidRPr="00074B99">
        <w:rPr>
          <w:lang w:val="en-GB"/>
        </w:rPr>
        <w:t>. TestOpenDDS_rtps_reliability_runtest_localPacket03</w:t>
      </w:r>
      <w:bookmarkEnd w:id="457"/>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31BA89C5" w14:textId="77777777" w:rsidTr="00891C64">
        <w:tc>
          <w:tcPr>
            <w:tcW w:w="8363" w:type="dxa"/>
            <w:gridSpan w:val="2"/>
          </w:tcPr>
          <w:p w14:paraId="2B7DD5F0"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5853121"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608DEFC" w14:textId="77777777" w:rsidTr="00891C64">
        <w:tc>
          <w:tcPr>
            <w:tcW w:w="2835" w:type="dxa"/>
          </w:tcPr>
          <w:p w14:paraId="5C4408A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90DEB4E"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561155FA" w14:textId="77777777" w:rsidTr="00891C64">
        <w:tblPrEx>
          <w:jc w:val="center"/>
          <w:tblInd w:w="0" w:type="dxa"/>
        </w:tblPrEx>
        <w:trPr>
          <w:jc w:val="center"/>
        </w:trPr>
        <w:tc>
          <w:tcPr>
            <w:tcW w:w="2835" w:type="dxa"/>
          </w:tcPr>
          <w:p w14:paraId="7D5F469B"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4B249913"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CD98EA" w14:textId="77777777" w:rsidTr="00891C64">
        <w:tblPrEx>
          <w:jc w:val="center"/>
          <w:tblInd w:w="0" w:type="dxa"/>
        </w:tblPrEx>
        <w:trPr>
          <w:jc w:val="center"/>
        </w:trPr>
        <w:tc>
          <w:tcPr>
            <w:tcW w:w="2835" w:type="dxa"/>
          </w:tcPr>
          <w:p w14:paraId="721C3D1F"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4061BE48" w14:textId="77777777" w:rsidR="007A09FB" w:rsidRPr="00074B99" w:rsidRDefault="007A09FB" w:rsidP="00491FE0">
            <w:pPr>
              <w:rPr>
                <w:rFonts w:cs="Times New Roman"/>
                <w:color w:val="000000"/>
              </w:rPr>
            </w:pPr>
          </w:p>
        </w:tc>
      </w:tr>
      <w:tr w:rsidR="007A09FB" w:rsidRPr="00074B99" w14:paraId="24A39D66" w14:textId="77777777" w:rsidTr="00891C64">
        <w:tblPrEx>
          <w:jc w:val="center"/>
          <w:tblInd w:w="0" w:type="dxa"/>
        </w:tblPrEx>
        <w:trPr>
          <w:jc w:val="center"/>
        </w:trPr>
        <w:tc>
          <w:tcPr>
            <w:tcW w:w="2835" w:type="dxa"/>
          </w:tcPr>
          <w:p w14:paraId="6A700AC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675AFA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83662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TesOpenDDS_rtps_reliability_runtest_localPacket03()</w:t>
            </w:r>
          </w:p>
          <w:p w14:paraId="4979AC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ED4C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9A39D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4EF8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DA28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35379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625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DB04C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5F8465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3AE4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F4A5F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332D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1F8198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9CBDC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2CD318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397067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840BD0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6A069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2F256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5DDF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5F21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8D94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95A3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3A89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5C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85CBA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859D96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9F691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03441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C8DC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5B07B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80EA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72B3EA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B2A07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1666CCA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C5AE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ABBDF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489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B3FB1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59941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37EA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89E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704D85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9131A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D9A7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64F7EA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F54A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7E2786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4D62C7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617E6E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6D3C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C498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02D1B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7D8FE8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14E99B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0FCB8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A367C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753D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65510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68601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4879067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5F9D8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CF095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499C4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A1F306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298FD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BitmapBase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0F8462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NumBits);</w:t>
            </w:r>
          </w:p>
          <w:p w14:paraId="64B8893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16749D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2BA04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0538F6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560FF2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52925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8232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BC67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78F43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0CEE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1281E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2C52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1E6F22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9351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6BB82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34D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15B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"SamplePackets/TestOpenDDS_rtps_reliability_runtest_local/Packet03.dat"</w:t>
            </w:r>
            <w:r w:rsidRPr="00074B99">
              <w:rPr>
                <w:rFonts w:ascii="Consolas" w:eastAsiaTheme="minorHAnsi" w:hAnsi="Consolas" w:cs="Consolas"/>
                <w:color w:val="DCDCDC"/>
                <w:kern w:val="0"/>
                <w:sz w:val="19"/>
                <w:szCs w:val="19"/>
                <w:highlight w:val="black"/>
                <w:lang w:val="en-GB" w:eastAsia="en-US"/>
              </w:rPr>
              <w:t>, Host, Port);</w:t>
            </w:r>
          </w:p>
          <w:p w14:paraId="746B33A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4FAA38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540E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43C25E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2A991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E41F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144750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0EE136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70F0D4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210413D" w14:textId="77777777" w:rsidR="007A09FB" w:rsidRPr="00074B99" w:rsidRDefault="007A09FB" w:rsidP="00491FE0">
            <w:pPr>
              <w:rPr>
                <w:rFonts w:cs="Times New Roman"/>
                <w:color w:val="000000"/>
              </w:rPr>
            </w:pPr>
          </w:p>
        </w:tc>
      </w:tr>
      <w:tr w:rsidR="007A09FB" w:rsidRPr="00074B99" w14:paraId="7687FA04" w14:textId="77777777" w:rsidTr="00891C64">
        <w:tblPrEx>
          <w:jc w:val="center"/>
          <w:tblInd w:w="0" w:type="dxa"/>
        </w:tblPrEx>
        <w:trPr>
          <w:jc w:val="center"/>
        </w:trPr>
        <w:tc>
          <w:tcPr>
            <w:tcW w:w="2835" w:type="dxa"/>
          </w:tcPr>
          <w:p w14:paraId="33DA1C89"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51857C6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TestOpenDDS_rtps_reliability_runtest_localPacket03</w:t>
            </w:r>
          </w:p>
          <w:p w14:paraId="09014918"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88EBE2" wp14:editId="7CCDF478">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0:00:00,2464427</w:t>
            </w:r>
          </w:p>
          <w:p w14:paraId="556ED102"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17553031"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3A2681F2"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253F8F4" w14:textId="77777777" w:rsidR="007A09FB" w:rsidRPr="00074B99" w:rsidRDefault="007A09FB" w:rsidP="00491FE0">
            <w:pPr>
              <w:rPr>
                <w:rFonts w:cs="Times New Roman"/>
                <w:color w:val="000000"/>
                <w:lang w:val="en-GB"/>
              </w:rPr>
            </w:pPr>
            <w:r w:rsidRPr="00074B99">
              <w:rPr>
                <w:rFonts w:cs="Times New Roman"/>
                <w:color w:val="000000"/>
                <w:lang w:val="en-GB"/>
              </w:rPr>
              <w:t>Sent 68/68 bytes to 224.0.1.111:7400</w:t>
            </w:r>
          </w:p>
          <w:p w14:paraId="1A8292E4"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172.30.82.26:63366</w:t>
            </w:r>
          </w:p>
          <w:p w14:paraId="1E49FE2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01-03-08-00-27-B9-29-47-0A-AF-00-01]</w:t>
            </w:r>
          </w:p>
          <w:p w14:paraId="17A9243F"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4EE05030"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The Protocol Version value state is: 2.1</w:t>
            </w:r>
          </w:p>
          <w:p w14:paraId="0E713056"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580020"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01-03-08-00-27-B9-29-47-0A-AF-00-01</w:t>
            </w:r>
          </w:p>
          <w:p w14:paraId="76099DE5"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2</w:t>
            </w:r>
          </w:p>
          <w:p w14:paraId="69FB44F6" w14:textId="77777777" w:rsidR="007A09FB" w:rsidRPr="00074B99" w:rsidRDefault="007A09FB" w:rsidP="00491FE0">
            <w:pPr>
              <w:rPr>
                <w:rFonts w:cs="Times New Roman"/>
                <w:color w:val="000000"/>
                <w:lang w:val="en-GB"/>
              </w:rPr>
            </w:pPr>
            <w:r w:rsidRPr="00074B99">
              <w:rPr>
                <w:rFonts w:cs="Times New Roman"/>
                <w:color w:val="000000"/>
                <w:lang w:val="en-GB"/>
              </w:rPr>
              <w:t>SubMessage: INFO_DST</w:t>
            </w:r>
          </w:p>
          <w:p w14:paraId="67918B6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559EAA51"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12</w:t>
            </w:r>
          </w:p>
          <w:p w14:paraId="42F8B77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is: 01-03-08-00-27-B9-29-47-0A-AF-00-00</w:t>
            </w:r>
          </w:p>
          <w:p w14:paraId="5AA372D3" w14:textId="77777777" w:rsidR="007A09FB" w:rsidRPr="00074B99" w:rsidRDefault="007A09FB" w:rsidP="00491FE0">
            <w:pPr>
              <w:rPr>
                <w:rFonts w:cs="Times New Roman"/>
                <w:color w:val="000000"/>
                <w:lang w:val="en-GB"/>
              </w:rPr>
            </w:pPr>
            <w:r w:rsidRPr="00074B99">
              <w:rPr>
                <w:rFonts w:cs="Times New Roman"/>
                <w:color w:val="000000"/>
                <w:lang w:val="en-GB"/>
              </w:rPr>
              <w:t>SubMessage: ACKNACK</w:t>
            </w:r>
          </w:p>
          <w:p w14:paraId="4B78E8A3"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True</w:t>
            </w:r>
          </w:p>
          <w:p w14:paraId="788182D6"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1B8552D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28</w:t>
            </w:r>
          </w:p>
          <w:p w14:paraId="64C7C8C3"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0-1-5</w:t>
            </w:r>
          </w:p>
          <w:p w14:paraId="5F6DC5B1"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7 </w:t>
            </w:r>
          </w:p>
          <w:p w14:paraId="114603E0"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60F636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5765DECE" w14:textId="77777777" w:rsidR="007A09FB" w:rsidRPr="00074B99" w:rsidRDefault="007A09FB" w:rsidP="00491FE0">
            <w:pPr>
              <w:rPr>
                <w:rFonts w:cs="Times New Roman"/>
                <w:color w:val="000000"/>
                <w:lang w:val="en-GB"/>
              </w:rPr>
            </w:pPr>
            <w:r w:rsidRPr="00074B99">
              <w:rPr>
                <w:rFonts w:cs="Times New Roman"/>
                <w:color w:val="000000"/>
                <w:lang w:val="en-GB"/>
              </w:rPr>
              <w:t>The readerSNState is: 2/1:[0x0000]</w:t>
            </w:r>
          </w:p>
          <w:p w14:paraId="7A2163FE" w14:textId="77777777" w:rsidR="007A09FB" w:rsidRPr="00074B99" w:rsidRDefault="007A09FB" w:rsidP="00491FE0">
            <w:pPr>
              <w:rPr>
                <w:rFonts w:cs="Times New Roman"/>
                <w:color w:val="000000"/>
              </w:rPr>
            </w:pPr>
            <w:r w:rsidRPr="00074B99">
              <w:rPr>
                <w:rFonts w:cs="Times New Roman"/>
                <w:color w:val="000000"/>
              </w:rPr>
              <w:t>The Count is: 1</w:t>
            </w:r>
          </w:p>
          <w:p w14:paraId="6E05FB56" w14:textId="77777777" w:rsidR="007A09FB" w:rsidRPr="00074B99" w:rsidRDefault="007A09FB" w:rsidP="00491FE0">
            <w:pPr>
              <w:rPr>
                <w:rFonts w:cs="Times New Roman"/>
                <w:color w:val="000000"/>
              </w:rPr>
            </w:pPr>
          </w:p>
        </w:tc>
      </w:tr>
    </w:tbl>
    <w:p w14:paraId="547253C1" w14:textId="77777777" w:rsidR="007A09FB" w:rsidRPr="00074B99" w:rsidRDefault="007A09FB" w:rsidP="007A09FB">
      <w:pPr>
        <w:pStyle w:val="Ttulo3"/>
      </w:pPr>
      <w:bookmarkStart w:id="458" w:name="_Toc425414546"/>
      <w:r w:rsidRPr="00074B99">
        <w:lastRenderedPageBreak/>
        <w:t>Utils</w:t>
      </w:r>
      <w:bookmarkEnd w:id="458"/>
    </w:p>
    <w:p w14:paraId="4103F98A" w14:textId="77777777" w:rsidR="007A09FB" w:rsidRPr="00074B99" w:rsidRDefault="007A09FB" w:rsidP="007A09FB">
      <w:pPr>
        <w:pStyle w:val="Ttulo4"/>
      </w:pPr>
      <w:r w:rsidRPr="00074B99">
        <w:t>Pruebas del generador de identidad.</w:t>
      </w:r>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13901E6F" w14:textId="77777777" w:rsidTr="0059004D">
        <w:trPr>
          <w:jc w:val="center"/>
        </w:trPr>
        <w:tc>
          <w:tcPr>
            <w:tcW w:w="8363" w:type="dxa"/>
            <w:gridSpan w:val="2"/>
          </w:tcPr>
          <w:p w14:paraId="50890896" w14:textId="77777777" w:rsidR="007A09FB" w:rsidRPr="00074B99" w:rsidRDefault="007A09FB" w:rsidP="00491FE0">
            <w:pPr>
              <w:rPr>
                <w:rFonts w:cs="Times New Roman"/>
                <w:b/>
                <w:color w:val="000000"/>
              </w:rPr>
            </w:pPr>
            <w:r w:rsidRPr="00074B99">
              <w:rPr>
                <w:rFonts w:cs="Times New Roman"/>
                <w:b/>
                <w:color w:val="000000"/>
              </w:rPr>
              <w:t>Llamada:</w:t>
            </w:r>
          </w:p>
          <w:p w14:paraId="341B3A16"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061D8607" w14:textId="77777777" w:rsidTr="0059004D">
        <w:trPr>
          <w:jc w:val="center"/>
        </w:trPr>
        <w:tc>
          <w:tcPr>
            <w:tcW w:w="2835" w:type="dxa"/>
          </w:tcPr>
          <w:p w14:paraId="1AEC43E5"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4F56B2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71BA8193" w14:textId="77777777" w:rsidTr="0059004D">
        <w:trPr>
          <w:jc w:val="center"/>
        </w:trPr>
        <w:tc>
          <w:tcPr>
            <w:tcW w:w="2835" w:type="dxa"/>
          </w:tcPr>
          <w:p w14:paraId="35AB649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0B3E57C9"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5BF34D29" w14:textId="77777777" w:rsidTr="0059004D">
        <w:trPr>
          <w:jc w:val="center"/>
        </w:trPr>
        <w:tc>
          <w:tcPr>
            <w:tcW w:w="2835" w:type="dxa"/>
          </w:tcPr>
          <w:p w14:paraId="1B09D02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283236F" w14:textId="77777777" w:rsidR="007A09FB" w:rsidRPr="00074B99" w:rsidRDefault="007A09FB" w:rsidP="00491FE0">
            <w:pPr>
              <w:rPr>
                <w:rFonts w:cs="Times New Roman"/>
                <w:color w:val="000000"/>
              </w:rPr>
            </w:pPr>
          </w:p>
        </w:tc>
      </w:tr>
      <w:tr w:rsidR="007A09FB" w:rsidRPr="00074B99" w14:paraId="096F5C50" w14:textId="77777777" w:rsidTr="0059004D">
        <w:trPr>
          <w:jc w:val="center"/>
        </w:trPr>
        <w:tc>
          <w:tcPr>
            <w:tcW w:w="2835" w:type="dxa"/>
          </w:tcPr>
          <w:p w14:paraId="1FE4170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C5542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F4C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TestGeneration1()</w:t>
            </w:r>
          </w:p>
          <w:p w14:paraId="71BAE7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3DDB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22179D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7EEF9A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8F547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04C7B9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7D21816E"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54CA667B" w14:textId="77777777" w:rsidTr="0059004D">
        <w:trPr>
          <w:jc w:val="center"/>
        </w:trPr>
        <w:tc>
          <w:tcPr>
            <w:tcW w:w="2835" w:type="dxa"/>
          </w:tcPr>
          <w:p w14:paraId="10352C93"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62FBD021"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TestGeneration1</w:t>
            </w:r>
          </w:p>
          <w:p w14:paraId="716C5BD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1F32B5" wp14:editId="6AE93EF1">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0:00:00,172692</w:t>
            </w:r>
          </w:p>
          <w:p w14:paraId="0AE02A7B" w14:textId="77777777" w:rsidR="007A09FB" w:rsidRPr="00074B99" w:rsidRDefault="007A09FB" w:rsidP="00491FE0">
            <w:pPr>
              <w:rPr>
                <w:rFonts w:cs="Times New Roman"/>
                <w:color w:val="000000"/>
              </w:rPr>
            </w:pPr>
          </w:p>
        </w:tc>
      </w:tr>
    </w:tbl>
    <w:p w14:paraId="73CA668E" w14:textId="77777777" w:rsidR="007A09FB" w:rsidRPr="00074B99" w:rsidRDefault="007A09FB" w:rsidP="007A09FB"/>
    <w:p w14:paraId="36CD48AD" w14:textId="77777777" w:rsidR="007A09FB" w:rsidRPr="00074B99" w:rsidRDefault="007A09FB" w:rsidP="007A09FB"/>
    <w:p w14:paraId="494262E0" w14:textId="479E6B4B" w:rsidR="00E41CF0" w:rsidRPr="00074B99" w:rsidRDefault="00E41CF0" w:rsidP="00E41CF0">
      <w:pPr>
        <w:pStyle w:val="Descripcin"/>
        <w:keepNext/>
      </w:pPr>
      <w:bookmarkStart w:id="459" w:name="_Toc42541463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49</w:t>
      </w:r>
      <w:r w:rsidR="00AE11C0">
        <w:fldChar w:fldCharType="end"/>
      </w:r>
      <w:r w:rsidRPr="00074B99">
        <w:t>. TestGeneration2</w:t>
      </w:r>
      <w:bookmarkEnd w:id="459"/>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074B99" w14:paraId="3F88E536" w14:textId="77777777" w:rsidTr="00E41CF0">
        <w:tc>
          <w:tcPr>
            <w:tcW w:w="8363" w:type="dxa"/>
            <w:gridSpan w:val="2"/>
          </w:tcPr>
          <w:p w14:paraId="7C69EEAF" w14:textId="77777777" w:rsidR="007A09FB" w:rsidRPr="00074B99" w:rsidRDefault="007A09FB" w:rsidP="00491FE0">
            <w:pPr>
              <w:rPr>
                <w:rFonts w:cs="Times New Roman"/>
                <w:b/>
                <w:color w:val="000000"/>
              </w:rPr>
            </w:pPr>
            <w:r w:rsidRPr="00074B99">
              <w:rPr>
                <w:rFonts w:cs="Times New Roman"/>
                <w:b/>
                <w:color w:val="000000"/>
              </w:rPr>
              <w:t>Llamada:</w:t>
            </w:r>
          </w:p>
          <w:p w14:paraId="06F6A79D"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48EFCE5A" w14:textId="77777777" w:rsidTr="00E41CF0">
        <w:tc>
          <w:tcPr>
            <w:tcW w:w="2835" w:type="dxa"/>
          </w:tcPr>
          <w:p w14:paraId="01CE24C8"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C65D02A"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0DD8DDDC" w14:textId="77777777" w:rsidTr="00E41CF0">
        <w:tblPrEx>
          <w:jc w:val="center"/>
          <w:tblInd w:w="0" w:type="dxa"/>
        </w:tblPrEx>
        <w:trPr>
          <w:jc w:val="center"/>
        </w:trPr>
        <w:tc>
          <w:tcPr>
            <w:tcW w:w="2835" w:type="dxa"/>
          </w:tcPr>
          <w:p w14:paraId="32CC1D2D"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5B880FF4"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69503804" w14:textId="77777777" w:rsidTr="00E41CF0">
        <w:tblPrEx>
          <w:jc w:val="center"/>
          <w:tblInd w:w="0" w:type="dxa"/>
        </w:tblPrEx>
        <w:trPr>
          <w:jc w:val="center"/>
        </w:trPr>
        <w:tc>
          <w:tcPr>
            <w:tcW w:w="2835" w:type="dxa"/>
          </w:tcPr>
          <w:p w14:paraId="53C3E8B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DC352E7" w14:textId="77777777" w:rsidR="007A09FB" w:rsidRPr="00074B99" w:rsidRDefault="007A09FB" w:rsidP="00491FE0">
            <w:pPr>
              <w:rPr>
                <w:rFonts w:cs="Times New Roman"/>
                <w:color w:val="000000"/>
              </w:rPr>
            </w:pPr>
          </w:p>
        </w:tc>
      </w:tr>
      <w:tr w:rsidR="007A09FB" w:rsidRPr="00074B99" w14:paraId="0F26F6B8" w14:textId="77777777" w:rsidTr="00E41CF0">
        <w:tblPrEx>
          <w:jc w:val="center"/>
          <w:tblInd w:w="0" w:type="dxa"/>
        </w:tblPrEx>
        <w:trPr>
          <w:jc w:val="center"/>
        </w:trPr>
        <w:tc>
          <w:tcPr>
            <w:tcW w:w="2835" w:type="dxa"/>
          </w:tcPr>
          <w:p w14:paraId="4581D1F6"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060A2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6435A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TestGeneration2()</w:t>
            </w:r>
          </w:p>
          <w:p w14:paraId="50E1AE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E15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6B578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16DAA0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5C47FD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DB14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AreNotEqual(guid2</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guid1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FA8F0B3"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05FEF4A" w14:textId="77777777" w:rsidTr="00E41CF0">
        <w:tblPrEx>
          <w:jc w:val="center"/>
          <w:tblInd w:w="0" w:type="dxa"/>
        </w:tblPrEx>
        <w:trPr>
          <w:jc w:val="center"/>
        </w:trPr>
        <w:tc>
          <w:tcPr>
            <w:tcW w:w="2835" w:type="dxa"/>
          </w:tcPr>
          <w:p w14:paraId="64D3B5B3"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28EE91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TestGeneration2</w:t>
            </w:r>
          </w:p>
          <w:p w14:paraId="634F11E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12080B1" wp14:editId="26F5B163">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0:00:00,1552052</w:t>
            </w:r>
          </w:p>
          <w:p w14:paraId="7D3DA13F" w14:textId="77777777" w:rsidR="007A09FB" w:rsidRPr="00074B99" w:rsidRDefault="007A09FB" w:rsidP="00491FE0">
            <w:pPr>
              <w:rPr>
                <w:rFonts w:cs="Times New Roman"/>
                <w:color w:val="000000"/>
              </w:rPr>
            </w:pPr>
          </w:p>
        </w:tc>
      </w:tr>
    </w:tbl>
    <w:p w14:paraId="3B6BB809" w14:textId="77777777" w:rsidR="007A09FB" w:rsidRPr="00074B99" w:rsidRDefault="007A09FB" w:rsidP="007A09FB"/>
    <w:p w14:paraId="2E7FF60E" w14:textId="77777777" w:rsidR="007A09FB" w:rsidRPr="00074B99" w:rsidRDefault="007A09FB" w:rsidP="007A09FB">
      <w:pPr>
        <w:pStyle w:val="Ttulo4"/>
      </w:pPr>
      <w:r w:rsidRPr="00074B99">
        <w:t>Pruebas del PeriodicWorker.</w:t>
      </w:r>
    </w:p>
    <w:p w14:paraId="1C1FAB6F" w14:textId="00080F4D" w:rsidR="009C31E1" w:rsidRPr="00074B99" w:rsidRDefault="009C31E1" w:rsidP="009C31E1">
      <w:pPr>
        <w:pStyle w:val="Descripcin"/>
        <w:keepNext/>
      </w:pPr>
      <w:bookmarkStart w:id="460" w:name="_Toc42541463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50</w:t>
      </w:r>
      <w:r w:rsidR="00AE11C0">
        <w:fldChar w:fldCharType="end"/>
      </w:r>
      <w:r w:rsidRPr="00074B99">
        <w:t>. TestWorkerVerySlow</w:t>
      </w:r>
      <w:bookmarkEnd w:id="460"/>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20AB4A2C" w14:textId="77777777" w:rsidTr="0059004D">
        <w:trPr>
          <w:jc w:val="center"/>
        </w:trPr>
        <w:tc>
          <w:tcPr>
            <w:tcW w:w="8363" w:type="dxa"/>
            <w:gridSpan w:val="2"/>
          </w:tcPr>
          <w:p w14:paraId="7E0F472E" w14:textId="77777777" w:rsidR="007A09FB" w:rsidRPr="00074B99" w:rsidRDefault="007A09FB" w:rsidP="00491FE0">
            <w:pPr>
              <w:rPr>
                <w:rFonts w:cs="Times New Roman"/>
                <w:b/>
                <w:color w:val="000000"/>
              </w:rPr>
            </w:pPr>
            <w:r w:rsidRPr="00074B99">
              <w:rPr>
                <w:rFonts w:cs="Times New Roman"/>
                <w:b/>
                <w:color w:val="000000"/>
              </w:rPr>
              <w:t>Llamada:</w:t>
            </w:r>
          </w:p>
          <w:p w14:paraId="2B2AB695"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3B1FF294" w14:textId="77777777" w:rsidTr="0059004D">
        <w:trPr>
          <w:jc w:val="center"/>
        </w:trPr>
        <w:tc>
          <w:tcPr>
            <w:tcW w:w="2835" w:type="dxa"/>
          </w:tcPr>
          <w:p w14:paraId="66493DD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22D75D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182CEFC3" w14:textId="77777777" w:rsidTr="0059004D">
        <w:trPr>
          <w:jc w:val="center"/>
        </w:trPr>
        <w:tc>
          <w:tcPr>
            <w:tcW w:w="2835" w:type="dxa"/>
          </w:tcPr>
          <w:p w14:paraId="53A9EB4F"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38B523D8"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6FEA815B" w14:textId="77777777" w:rsidTr="0059004D">
        <w:trPr>
          <w:jc w:val="center"/>
        </w:trPr>
        <w:tc>
          <w:tcPr>
            <w:tcW w:w="2835" w:type="dxa"/>
          </w:tcPr>
          <w:p w14:paraId="0EF6BA9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2A61403F" w14:textId="77777777" w:rsidR="007A09FB" w:rsidRPr="00074B99" w:rsidRDefault="007A09FB" w:rsidP="00491FE0">
            <w:pPr>
              <w:rPr>
                <w:rFonts w:cs="Times New Roman"/>
                <w:color w:val="000000"/>
              </w:rPr>
            </w:pPr>
          </w:p>
        </w:tc>
      </w:tr>
      <w:tr w:rsidR="007A09FB" w:rsidRPr="00074B99" w14:paraId="0436CE10" w14:textId="77777777" w:rsidTr="0059004D">
        <w:trPr>
          <w:jc w:val="center"/>
        </w:trPr>
        <w:tc>
          <w:tcPr>
            <w:tcW w:w="2835" w:type="dxa"/>
          </w:tcPr>
          <w:p w14:paraId="12718369"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7CB16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530F7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TestWorkerVerySlow()</w:t>
            </w:r>
          </w:p>
          <w:p w14:paraId="329DA75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8A0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w:t>
            </w:r>
          </w:p>
          <w:p w14:paraId="6292B87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90</w:t>
            </w:r>
            <w:r w:rsidRPr="00074B99">
              <w:rPr>
                <w:rFonts w:ascii="Consolas" w:eastAsiaTheme="minorHAnsi" w:hAnsi="Consolas" w:cs="Consolas"/>
                <w:color w:val="DCDCDC"/>
                <w:kern w:val="0"/>
                <w:sz w:val="19"/>
                <w:szCs w:val="19"/>
                <w:highlight w:val="black"/>
                <w:lang w:val="en-GB" w:eastAsia="en-US"/>
              </w:rPr>
              <w:t>;</w:t>
            </w:r>
          </w:p>
          <w:p w14:paraId="31BBC8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0BFB7E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4A3D5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2E3F2F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900E6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28656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6AC1F3A" w14:textId="77777777" w:rsidR="007A09FB" w:rsidRPr="00074B99" w:rsidRDefault="007A09FB" w:rsidP="00491FE0">
            <w:pPr>
              <w:rPr>
                <w:rFonts w:cs="Times New Roman"/>
                <w:color w:val="000000"/>
              </w:rPr>
            </w:pPr>
          </w:p>
        </w:tc>
      </w:tr>
      <w:tr w:rsidR="007A09FB" w:rsidRPr="00074B99" w14:paraId="317A3787" w14:textId="77777777" w:rsidTr="0059004D">
        <w:trPr>
          <w:jc w:val="center"/>
        </w:trPr>
        <w:tc>
          <w:tcPr>
            <w:tcW w:w="2835" w:type="dxa"/>
          </w:tcPr>
          <w:p w14:paraId="458BF50F"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25451199"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TestWorkerVerySlow</w:t>
            </w:r>
          </w:p>
          <w:p w14:paraId="65C0E98E" w14:textId="77777777" w:rsidR="007A09FB" w:rsidRPr="00074B99" w:rsidRDefault="007A09FB" w:rsidP="00491FE0">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3AA2E773" wp14:editId="1696015E">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0:00:20,2217009</w:t>
            </w:r>
          </w:p>
        </w:tc>
      </w:tr>
    </w:tbl>
    <w:p w14:paraId="38B0F44F" w14:textId="77777777" w:rsidR="007A09FB" w:rsidRPr="00074B99" w:rsidRDefault="007A09FB" w:rsidP="007A09FB"/>
    <w:p w14:paraId="138DFCE3" w14:textId="3B5EB8A7" w:rsidR="009C31E1" w:rsidRPr="00074B99" w:rsidRDefault="009C31E1" w:rsidP="009C31E1">
      <w:pPr>
        <w:pStyle w:val="Descripcin"/>
        <w:keepNext/>
      </w:pPr>
      <w:bookmarkStart w:id="461" w:name="_Toc42541463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51</w:t>
      </w:r>
      <w:r w:rsidR="00AE11C0">
        <w:fldChar w:fldCharType="end"/>
      </w:r>
      <w:r w:rsidRPr="00074B99">
        <w:t>. TestWorkerSlow</w:t>
      </w:r>
      <w:bookmarkEnd w:id="461"/>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379DD079" w14:textId="77777777" w:rsidTr="0059004D">
        <w:trPr>
          <w:jc w:val="center"/>
        </w:trPr>
        <w:tc>
          <w:tcPr>
            <w:tcW w:w="8363" w:type="dxa"/>
            <w:gridSpan w:val="2"/>
          </w:tcPr>
          <w:p w14:paraId="7799525D" w14:textId="77777777" w:rsidR="007A09FB" w:rsidRPr="00074B99" w:rsidRDefault="007A09FB" w:rsidP="00491FE0">
            <w:pPr>
              <w:rPr>
                <w:rFonts w:cs="Times New Roman"/>
                <w:b/>
                <w:color w:val="000000"/>
              </w:rPr>
            </w:pPr>
            <w:r w:rsidRPr="00074B99">
              <w:rPr>
                <w:rFonts w:cs="Times New Roman"/>
                <w:b/>
                <w:color w:val="000000"/>
              </w:rPr>
              <w:t>Llamada:</w:t>
            </w:r>
          </w:p>
          <w:p w14:paraId="4FF9A78E"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7FE74CAD" w14:textId="77777777" w:rsidTr="0059004D">
        <w:trPr>
          <w:jc w:val="center"/>
        </w:trPr>
        <w:tc>
          <w:tcPr>
            <w:tcW w:w="2835" w:type="dxa"/>
          </w:tcPr>
          <w:p w14:paraId="3C537C49"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69D3DD8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5758F71A" w14:textId="77777777" w:rsidTr="0059004D">
        <w:trPr>
          <w:jc w:val="center"/>
        </w:trPr>
        <w:tc>
          <w:tcPr>
            <w:tcW w:w="2835" w:type="dxa"/>
          </w:tcPr>
          <w:p w14:paraId="67757C9C"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13A5EF1"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7DF8D6F0" w14:textId="77777777" w:rsidTr="0059004D">
        <w:trPr>
          <w:jc w:val="center"/>
        </w:trPr>
        <w:tc>
          <w:tcPr>
            <w:tcW w:w="2835" w:type="dxa"/>
          </w:tcPr>
          <w:p w14:paraId="0B0C791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788E1642" w14:textId="77777777" w:rsidR="007A09FB" w:rsidRPr="00074B99" w:rsidRDefault="007A09FB" w:rsidP="00491FE0">
            <w:pPr>
              <w:rPr>
                <w:rFonts w:cs="Times New Roman"/>
                <w:color w:val="000000"/>
              </w:rPr>
            </w:pPr>
          </w:p>
        </w:tc>
      </w:tr>
      <w:tr w:rsidR="007A09FB" w:rsidRPr="00074B99" w14:paraId="75217266" w14:textId="77777777" w:rsidTr="0059004D">
        <w:trPr>
          <w:jc w:val="center"/>
        </w:trPr>
        <w:tc>
          <w:tcPr>
            <w:tcW w:w="2835" w:type="dxa"/>
          </w:tcPr>
          <w:p w14:paraId="4E5AA3D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64CED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039E1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TestWorkerSlow()</w:t>
            </w:r>
          </w:p>
          <w:p w14:paraId="579A0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2515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w:t>
            </w:r>
          </w:p>
          <w:p w14:paraId="0BAB0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A729DC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5A1B9A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700CD8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37DC45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18520D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EEE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42CE084E" w14:textId="77777777" w:rsidR="007A09FB" w:rsidRPr="00074B99" w:rsidRDefault="007A09FB" w:rsidP="00491FE0">
            <w:pPr>
              <w:rPr>
                <w:rFonts w:cs="Times New Roman"/>
                <w:color w:val="000000"/>
              </w:rPr>
            </w:pPr>
          </w:p>
        </w:tc>
      </w:tr>
      <w:tr w:rsidR="007A09FB" w:rsidRPr="00074B99" w14:paraId="4140CD97" w14:textId="77777777" w:rsidTr="0059004D">
        <w:trPr>
          <w:jc w:val="center"/>
        </w:trPr>
        <w:tc>
          <w:tcPr>
            <w:tcW w:w="2835" w:type="dxa"/>
          </w:tcPr>
          <w:p w14:paraId="1F2E99A2"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59C8A8F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TestWorkerSlow</w:t>
            </w:r>
          </w:p>
          <w:p w14:paraId="02066EF6"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3BF3DC8" wp14:editId="2AB1D1D6">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0:00:02,1763206</w:t>
            </w:r>
          </w:p>
        </w:tc>
      </w:tr>
    </w:tbl>
    <w:p w14:paraId="6E1BED79" w14:textId="77777777" w:rsidR="007A09FB" w:rsidRPr="00074B99" w:rsidRDefault="007A09FB" w:rsidP="007A09FB"/>
    <w:p w14:paraId="57F3E8B3" w14:textId="4D85ECE3" w:rsidR="009C31E1" w:rsidRPr="00074B99" w:rsidRDefault="009C31E1" w:rsidP="009C31E1">
      <w:pPr>
        <w:pStyle w:val="Descripcin"/>
        <w:keepNext/>
      </w:pPr>
      <w:bookmarkStart w:id="462" w:name="_Toc42541463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52</w:t>
      </w:r>
      <w:r w:rsidR="00AE11C0">
        <w:fldChar w:fldCharType="end"/>
      </w:r>
      <w:r w:rsidRPr="00074B99">
        <w:t>. TestWorkerQuick</w:t>
      </w:r>
      <w:bookmarkEnd w:id="462"/>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7516ED1D" w14:textId="77777777" w:rsidTr="0059004D">
        <w:trPr>
          <w:jc w:val="center"/>
        </w:trPr>
        <w:tc>
          <w:tcPr>
            <w:tcW w:w="8363" w:type="dxa"/>
            <w:gridSpan w:val="2"/>
          </w:tcPr>
          <w:p w14:paraId="40723012" w14:textId="77777777" w:rsidR="007A09FB" w:rsidRPr="00074B99" w:rsidRDefault="007A09FB" w:rsidP="00491FE0">
            <w:pPr>
              <w:rPr>
                <w:rFonts w:cs="Times New Roman"/>
                <w:b/>
                <w:color w:val="000000"/>
              </w:rPr>
            </w:pPr>
            <w:r w:rsidRPr="00074B99">
              <w:rPr>
                <w:rFonts w:cs="Times New Roman"/>
                <w:b/>
                <w:color w:val="000000"/>
              </w:rPr>
              <w:t>Llamada:</w:t>
            </w:r>
          </w:p>
          <w:p w14:paraId="77AAF8C7"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117EB2D5" w14:textId="77777777" w:rsidTr="0059004D">
        <w:trPr>
          <w:jc w:val="center"/>
        </w:trPr>
        <w:tc>
          <w:tcPr>
            <w:tcW w:w="2835" w:type="dxa"/>
          </w:tcPr>
          <w:p w14:paraId="0B93776F"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359A794"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2CD5C13D" w14:textId="77777777" w:rsidTr="0059004D">
        <w:trPr>
          <w:jc w:val="center"/>
        </w:trPr>
        <w:tc>
          <w:tcPr>
            <w:tcW w:w="2835" w:type="dxa"/>
          </w:tcPr>
          <w:p w14:paraId="449F5598"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FA3753F"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1215A9D9" w14:textId="77777777" w:rsidTr="0059004D">
        <w:trPr>
          <w:jc w:val="center"/>
        </w:trPr>
        <w:tc>
          <w:tcPr>
            <w:tcW w:w="2835" w:type="dxa"/>
          </w:tcPr>
          <w:p w14:paraId="1F63025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45DEB39" w14:textId="77777777" w:rsidR="007A09FB" w:rsidRPr="00074B99" w:rsidRDefault="007A09FB" w:rsidP="00491FE0">
            <w:pPr>
              <w:rPr>
                <w:rFonts w:cs="Times New Roman"/>
                <w:color w:val="000000"/>
              </w:rPr>
            </w:pPr>
          </w:p>
        </w:tc>
      </w:tr>
      <w:tr w:rsidR="007A09FB" w:rsidRPr="00074B99" w14:paraId="2EEB0663" w14:textId="77777777" w:rsidTr="0059004D">
        <w:trPr>
          <w:jc w:val="center"/>
        </w:trPr>
        <w:tc>
          <w:tcPr>
            <w:tcW w:w="2835" w:type="dxa"/>
          </w:tcPr>
          <w:p w14:paraId="6421AFE3"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B6591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283F7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TestWorkerQuick()</w:t>
            </w:r>
          </w:p>
          <w:p w14:paraId="1BC5B8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44089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C09EC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3CF8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3AFEC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5C49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077928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E16EF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1009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6EEDABF7" w14:textId="77777777" w:rsidR="007A09FB" w:rsidRPr="00074B99" w:rsidRDefault="007A09FB" w:rsidP="00491FE0">
            <w:pPr>
              <w:rPr>
                <w:rFonts w:cs="Times New Roman"/>
                <w:color w:val="000000"/>
              </w:rPr>
            </w:pPr>
          </w:p>
        </w:tc>
      </w:tr>
      <w:tr w:rsidR="007A09FB" w:rsidRPr="00074B99" w14:paraId="3534EBA7" w14:textId="77777777" w:rsidTr="0059004D">
        <w:trPr>
          <w:jc w:val="center"/>
        </w:trPr>
        <w:tc>
          <w:tcPr>
            <w:tcW w:w="2835" w:type="dxa"/>
          </w:tcPr>
          <w:p w14:paraId="0960CDE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1C894EC"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TestWorkerQuick</w:t>
            </w:r>
          </w:p>
          <w:p w14:paraId="670618CB"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2CBD0B8" wp14:editId="6012CB61">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0:00:00,3822312</w:t>
            </w:r>
          </w:p>
        </w:tc>
      </w:tr>
    </w:tbl>
    <w:p w14:paraId="4A412CA0" w14:textId="77777777" w:rsidR="007A09FB" w:rsidRPr="00074B99" w:rsidRDefault="007A09FB" w:rsidP="007A09FB"/>
    <w:p w14:paraId="4159D07D" w14:textId="77777777" w:rsidR="007A09FB" w:rsidRPr="00074B99" w:rsidRDefault="007A09FB" w:rsidP="007A09FB">
      <w:pPr>
        <w:pStyle w:val="Ttulo4"/>
      </w:pPr>
      <w:r w:rsidRPr="00074B99">
        <w:t>Prueba de tiempo</w:t>
      </w:r>
    </w:p>
    <w:p w14:paraId="341EA7F7" w14:textId="01D24B00" w:rsidR="009C31E1" w:rsidRPr="00074B99" w:rsidRDefault="009C31E1" w:rsidP="009C31E1">
      <w:pPr>
        <w:pStyle w:val="Descripcin"/>
        <w:keepNext/>
      </w:pPr>
      <w:bookmarkStart w:id="463" w:name="_Toc42541463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53</w:t>
      </w:r>
      <w:r w:rsidR="00AE11C0">
        <w:fldChar w:fldCharType="end"/>
      </w:r>
      <w:r w:rsidRPr="00074B99">
        <w:t>. TestTimeSeconds</w:t>
      </w:r>
      <w:bookmarkEnd w:id="463"/>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5B1274D8" w14:textId="77777777" w:rsidTr="0059004D">
        <w:trPr>
          <w:jc w:val="center"/>
        </w:trPr>
        <w:tc>
          <w:tcPr>
            <w:tcW w:w="8363" w:type="dxa"/>
            <w:gridSpan w:val="2"/>
          </w:tcPr>
          <w:p w14:paraId="2DA02780" w14:textId="77777777" w:rsidR="007A09FB" w:rsidRPr="00074B99" w:rsidRDefault="007A09FB" w:rsidP="00491FE0">
            <w:pPr>
              <w:rPr>
                <w:rFonts w:cs="Times New Roman"/>
                <w:b/>
                <w:color w:val="000000"/>
              </w:rPr>
            </w:pPr>
            <w:r w:rsidRPr="00074B99">
              <w:rPr>
                <w:rFonts w:cs="Times New Roman"/>
                <w:b/>
                <w:color w:val="000000"/>
              </w:rPr>
              <w:t>Llamada:</w:t>
            </w:r>
          </w:p>
          <w:p w14:paraId="7418160A"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Time(</w:t>
            </w:r>
            <w:r w:rsidRPr="00074B99">
              <w:rPr>
                <w:rFonts w:ascii="Consolas" w:eastAsiaTheme="minorHAnsi" w:hAnsi="Consolas" w:cs="Consolas"/>
                <w:color w:val="569CD6"/>
                <w:kern w:val="0"/>
                <w:sz w:val="19"/>
                <w:szCs w:val="19"/>
                <w:highlight w:val="black"/>
                <w:lang w:eastAsia="en-US"/>
              </w:rPr>
              <w:t>long</w:t>
            </w:r>
            <w:r w:rsidRPr="00074B99">
              <w:rPr>
                <w:rFonts w:ascii="Consolas" w:eastAsiaTheme="minorHAnsi" w:hAnsi="Consolas" w:cs="Consolas"/>
                <w:color w:val="DCDCDC"/>
                <w:kern w:val="0"/>
                <w:sz w:val="19"/>
                <w:szCs w:val="19"/>
                <w:highlight w:val="black"/>
                <w:lang w:eastAsia="en-US"/>
              </w:rPr>
              <w:t xml:space="preserve"> systemCurrentMillis)</w:t>
            </w:r>
          </w:p>
        </w:tc>
      </w:tr>
      <w:tr w:rsidR="007A09FB" w:rsidRPr="00074B99" w14:paraId="31BBB27D" w14:textId="77777777" w:rsidTr="0059004D">
        <w:trPr>
          <w:jc w:val="center"/>
        </w:trPr>
        <w:tc>
          <w:tcPr>
            <w:tcW w:w="2835" w:type="dxa"/>
          </w:tcPr>
          <w:p w14:paraId="6E195C01"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EB94E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temporizador</w:t>
            </w:r>
          </w:p>
        </w:tc>
      </w:tr>
      <w:tr w:rsidR="007A09FB" w:rsidRPr="00074B99" w14:paraId="1C5202EC" w14:textId="77777777" w:rsidTr="0059004D">
        <w:trPr>
          <w:jc w:val="center"/>
        </w:trPr>
        <w:tc>
          <w:tcPr>
            <w:tcW w:w="2835" w:type="dxa"/>
          </w:tcPr>
          <w:p w14:paraId="08BB401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295EA81"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Time</w:t>
            </w:r>
          </w:p>
        </w:tc>
      </w:tr>
      <w:tr w:rsidR="007A09FB" w:rsidRPr="00074B99" w14:paraId="4F0D633A" w14:textId="77777777" w:rsidTr="0059004D">
        <w:trPr>
          <w:jc w:val="center"/>
        </w:trPr>
        <w:tc>
          <w:tcPr>
            <w:tcW w:w="2835" w:type="dxa"/>
          </w:tcPr>
          <w:p w14:paraId="1146EA1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88EF301" w14:textId="77777777" w:rsidR="007A09FB" w:rsidRPr="00074B99" w:rsidRDefault="007A09FB" w:rsidP="00491FE0">
            <w:pPr>
              <w:rPr>
                <w:rFonts w:cs="Times New Roman"/>
                <w:color w:val="000000"/>
              </w:rPr>
            </w:pPr>
          </w:p>
        </w:tc>
      </w:tr>
      <w:tr w:rsidR="007A09FB" w:rsidRPr="00074B99" w14:paraId="10356060" w14:textId="77777777" w:rsidTr="0059004D">
        <w:trPr>
          <w:jc w:val="center"/>
        </w:trPr>
        <w:tc>
          <w:tcPr>
            <w:tcW w:w="2835" w:type="dxa"/>
          </w:tcPr>
          <w:p w14:paraId="4FA47732"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37D8B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696B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TestTimeSeconds()</w:t>
            </w:r>
          </w:p>
          <w:p w14:paraId="114C00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B48E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timeMillis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 1 sec</w:t>
            </w:r>
          </w:p>
          <w:p w14:paraId="48DAC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 xml:space="preserve"> 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(timeMillis);</w:t>
            </w:r>
          </w:p>
          <w:p w14:paraId="0C7F52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timeConverted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TimeMillis;</w:t>
            </w:r>
          </w:p>
          <w:p w14:paraId="0B85D3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80638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AreEqual(timeMillis, timeConverted);</w:t>
            </w:r>
          </w:p>
          <w:p w14:paraId="11B963C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A0215D8" w14:textId="77777777" w:rsidTr="0059004D">
        <w:trPr>
          <w:jc w:val="center"/>
        </w:trPr>
        <w:tc>
          <w:tcPr>
            <w:tcW w:w="2835" w:type="dxa"/>
          </w:tcPr>
          <w:p w14:paraId="6ABEF440"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3AAD2FFD"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TestTimeSeconds</w:t>
            </w:r>
          </w:p>
          <w:p w14:paraId="2116D69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C112C58" wp14:editId="49DF1039">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0:00:02,8221745</w:t>
            </w:r>
          </w:p>
        </w:tc>
      </w:tr>
    </w:tbl>
    <w:p w14:paraId="4D0CCCF2" w14:textId="77777777" w:rsidR="007A09FB" w:rsidRPr="00074B99" w:rsidRDefault="007A09FB" w:rsidP="007A09FB"/>
    <w:p w14:paraId="67F75B98" w14:textId="684804CF" w:rsidR="00B54E7C" w:rsidRPr="00074B99" w:rsidRDefault="00B54E7C" w:rsidP="00B54E7C">
      <w:pPr>
        <w:pStyle w:val="Ttulo3"/>
      </w:pPr>
      <w:bookmarkStart w:id="464" w:name="_Toc425414547"/>
      <w:r w:rsidRPr="00074B99">
        <w:t>Serializador</w:t>
      </w:r>
      <w:bookmarkEnd w:id="464"/>
    </w:p>
    <w:p w14:paraId="70B15A45" w14:textId="77777777" w:rsidR="00871F45" w:rsidRPr="00074B99" w:rsidRDefault="00871F45" w:rsidP="00871F45">
      <w:pPr>
        <w:pStyle w:val="Ttulo4"/>
      </w:pPr>
      <w:r w:rsidRPr="00074B99">
        <w:t>Pruebas del BuiltinTopic</w:t>
      </w:r>
    </w:p>
    <w:p w14:paraId="2F59476A" w14:textId="6D097C0D" w:rsidR="0059004D" w:rsidRPr="00074B99" w:rsidRDefault="0059004D" w:rsidP="0059004D">
      <w:pPr>
        <w:pStyle w:val="Descripcin"/>
        <w:keepNext/>
      </w:pPr>
      <w:bookmarkStart w:id="465" w:name="_Toc42541463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54</w:t>
      </w:r>
      <w:r w:rsidR="00AE11C0">
        <w:fldChar w:fldCharType="end"/>
      </w:r>
      <w:r w:rsidRPr="00074B99">
        <w:t>. TestParticipantBuiltinTopicData</w:t>
      </w:r>
      <w:bookmarkEnd w:id="46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45B765D" w14:textId="77777777" w:rsidTr="0059004D">
        <w:trPr>
          <w:jc w:val="center"/>
        </w:trPr>
        <w:tc>
          <w:tcPr>
            <w:tcW w:w="8363" w:type="dxa"/>
            <w:gridSpan w:val="2"/>
          </w:tcPr>
          <w:p w14:paraId="5EE10DC3" w14:textId="77777777" w:rsidR="00871F45" w:rsidRPr="00074B99" w:rsidRDefault="00871F45" w:rsidP="008C2FFC">
            <w:pPr>
              <w:rPr>
                <w:rFonts w:cs="Times New Roman"/>
                <w:b/>
                <w:color w:val="000000"/>
              </w:rPr>
            </w:pPr>
            <w:r w:rsidRPr="00074B99">
              <w:rPr>
                <w:rFonts w:cs="Times New Roman"/>
                <w:b/>
                <w:color w:val="000000"/>
              </w:rPr>
              <w:t>Llamada:</w:t>
            </w:r>
          </w:p>
          <w:p w14:paraId="7AD9E60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org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omg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dds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typeobject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ExploreType(System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type)</w:t>
            </w:r>
          </w:p>
        </w:tc>
      </w:tr>
      <w:tr w:rsidR="00871F45" w:rsidRPr="00074B99" w14:paraId="238B8F6C" w14:textId="77777777" w:rsidTr="0059004D">
        <w:trPr>
          <w:jc w:val="center"/>
        </w:trPr>
        <w:tc>
          <w:tcPr>
            <w:tcW w:w="2835" w:type="dxa"/>
          </w:tcPr>
          <w:p w14:paraId="13D8882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4EC2D1C"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Participant</w:t>
            </w:r>
          </w:p>
        </w:tc>
      </w:tr>
      <w:tr w:rsidR="00871F45" w:rsidRPr="00074B99" w14:paraId="0D494952" w14:textId="77777777" w:rsidTr="0059004D">
        <w:trPr>
          <w:jc w:val="center"/>
        </w:trPr>
        <w:tc>
          <w:tcPr>
            <w:tcW w:w="2835" w:type="dxa"/>
          </w:tcPr>
          <w:p w14:paraId="3C09ECA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3C81137"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2D586FDF" w14:textId="77777777" w:rsidTr="0059004D">
        <w:trPr>
          <w:jc w:val="center"/>
        </w:trPr>
        <w:tc>
          <w:tcPr>
            <w:tcW w:w="2835" w:type="dxa"/>
          </w:tcPr>
          <w:p w14:paraId="4F8E763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7597133" w14:textId="77777777" w:rsidR="00871F45" w:rsidRPr="00074B99" w:rsidRDefault="00871F45" w:rsidP="008C2FFC">
            <w:pPr>
              <w:rPr>
                <w:rFonts w:cs="Times New Roman"/>
                <w:color w:val="000000"/>
              </w:rPr>
            </w:pPr>
          </w:p>
        </w:tc>
      </w:tr>
      <w:tr w:rsidR="00871F45" w:rsidRPr="00074B99" w14:paraId="4F9DE873" w14:textId="77777777" w:rsidTr="0059004D">
        <w:trPr>
          <w:jc w:val="center"/>
        </w:trPr>
        <w:tc>
          <w:tcPr>
            <w:tcW w:w="2835" w:type="dxa"/>
          </w:tcPr>
          <w:p w14:paraId="34C8764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6E9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71DC6A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TestParticipantBuiltinTopicData()</w:t>
            </w:r>
          </w:p>
          <w:p w14:paraId="2FDC2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2BF81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ParticipantBuiltinTopicData</w:t>
            </w:r>
            <w:r w:rsidRPr="00074B99">
              <w:rPr>
                <w:rFonts w:ascii="Consolas" w:eastAsiaTheme="minorHAnsi" w:hAnsi="Consolas" w:cs="Consolas"/>
                <w:color w:val="DCDCDC"/>
                <w:kern w:val="0"/>
                <w:sz w:val="19"/>
                <w:szCs w:val="19"/>
                <w:highlight w:val="black"/>
                <w:lang w:eastAsia="en-US"/>
              </w:rPr>
              <w:t>));</w:t>
            </w:r>
          </w:p>
          <w:p w14:paraId="67CB8B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6BCB7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0D24A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E8A0F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"org.omg.dds.topic.ParticipantBuiltinTopicData"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72152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A1BE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BC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C7333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3A9C1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117E22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F06CB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AA9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A126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5B50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B3E8F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0DD48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14E94C" w14:textId="77777777" w:rsidTr="0059004D">
        <w:trPr>
          <w:jc w:val="center"/>
        </w:trPr>
        <w:tc>
          <w:tcPr>
            <w:tcW w:w="2835" w:type="dxa"/>
          </w:tcPr>
          <w:p w14:paraId="77EB5539"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31568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TestParticipantBuiltinTopicData</w:t>
            </w:r>
          </w:p>
          <w:p w14:paraId="71D2605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0E7AD3" wp14:editId="698AE35E">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0:00:00,1871316</w:t>
            </w:r>
          </w:p>
        </w:tc>
      </w:tr>
    </w:tbl>
    <w:p w14:paraId="5446C2E7" w14:textId="77777777" w:rsidR="00871F45" w:rsidRPr="00074B99" w:rsidRDefault="00871F45" w:rsidP="00871F45"/>
    <w:p w14:paraId="729194DA" w14:textId="68205ED0" w:rsidR="0059004D" w:rsidRPr="00074B99" w:rsidRDefault="0059004D" w:rsidP="0059004D">
      <w:pPr>
        <w:pStyle w:val="Descripcin"/>
        <w:keepNext/>
      </w:pPr>
      <w:bookmarkStart w:id="466" w:name="_Toc42541463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55</w:t>
      </w:r>
      <w:r w:rsidR="00AE11C0">
        <w:fldChar w:fldCharType="end"/>
      </w:r>
      <w:r w:rsidRPr="00074B99">
        <w:t>. TestPublicationBuiltinTopicData</w:t>
      </w:r>
      <w:bookmarkEnd w:id="46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7C3512C6" w14:textId="77777777" w:rsidTr="0059004D">
        <w:trPr>
          <w:jc w:val="center"/>
        </w:trPr>
        <w:tc>
          <w:tcPr>
            <w:tcW w:w="8363" w:type="dxa"/>
            <w:gridSpan w:val="2"/>
          </w:tcPr>
          <w:p w14:paraId="39AFFDE6" w14:textId="77777777" w:rsidR="00871F45" w:rsidRPr="00074B99" w:rsidRDefault="00871F45" w:rsidP="008C2FFC">
            <w:pPr>
              <w:rPr>
                <w:rFonts w:cs="Times New Roman"/>
                <w:b/>
                <w:color w:val="000000"/>
              </w:rPr>
            </w:pPr>
            <w:r w:rsidRPr="00074B99">
              <w:rPr>
                <w:rFonts w:cs="Times New Roman"/>
                <w:b/>
                <w:color w:val="000000"/>
              </w:rPr>
              <w:t>Llamada:</w:t>
            </w:r>
          </w:p>
          <w:p w14:paraId="2FAC3334"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5240BA9A" w14:textId="77777777" w:rsidTr="0059004D">
        <w:trPr>
          <w:jc w:val="center"/>
        </w:trPr>
        <w:tc>
          <w:tcPr>
            <w:tcW w:w="2835" w:type="dxa"/>
          </w:tcPr>
          <w:p w14:paraId="1B1E41A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2CA342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Publication</w:t>
            </w:r>
          </w:p>
        </w:tc>
      </w:tr>
      <w:tr w:rsidR="00871F45" w:rsidRPr="00074B99" w14:paraId="29562172" w14:textId="77777777" w:rsidTr="0059004D">
        <w:trPr>
          <w:jc w:val="center"/>
        </w:trPr>
        <w:tc>
          <w:tcPr>
            <w:tcW w:w="2835" w:type="dxa"/>
          </w:tcPr>
          <w:p w14:paraId="1843836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140D7B"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C1D37C" w14:textId="77777777" w:rsidTr="0059004D">
        <w:trPr>
          <w:jc w:val="center"/>
        </w:trPr>
        <w:tc>
          <w:tcPr>
            <w:tcW w:w="2835" w:type="dxa"/>
          </w:tcPr>
          <w:p w14:paraId="684DCC5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BA4C262" w14:textId="77777777" w:rsidR="00871F45" w:rsidRPr="00074B99" w:rsidRDefault="00871F45" w:rsidP="008C2FFC">
            <w:pPr>
              <w:rPr>
                <w:rFonts w:cs="Times New Roman"/>
                <w:color w:val="000000"/>
              </w:rPr>
            </w:pPr>
          </w:p>
        </w:tc>
      </w:tr>
      <w:tr w:rsidR="00871F45" w:rsidRPr="00074B99" w14:paraId="65AD0F58" w14:textId="77777777" w:rsidTr="0059004D">
        <w:trPr>
          <w:jc w:val="center"/>
        </w:trPr>
        <w:tc>
          <w:tcPr>
            <w:tcW w:w="2835" w:type="dxa"/>
          </w:tcPr>
          <w:p w14:paraId="08DB2A7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AF9F3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0213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TestPublicationBuiltinTopicData()</w:t>
            </w:r>
          </w:p>
          <w:p w14:paraId="64A12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A6DC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PublicationBuiltinTopicData</w:t>
            </w:r>
            <w:r w:rsidRPr="00074B99">
              <w:rPr>
                <w:rFonts w:ascii="Consolas" w:eastAsiaTheme="minorHAnsi" w:hAnsi="Consolas" w:cs="Consolas"/>
                <w:color w:val="DCDCDC"/>
                <w:kern w:val="0"/>
                <w:sz w:val="19"/>
                <w:szCs w:val="19"/>
                <w:highlight w:val="black"/>
                <w:lang w:val="en-GB" w:eastAsia="en-US"/>
              </w:rPr>
              <w:t>));</w:t>
            </w:r>
          </w:p>
          <w:p w14:paraId="3D65CB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53A0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E00C7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F00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"org.omg.dds.topic.PublicationBuiltinTopicData"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13473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365A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443FC0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CC54C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182785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3F4278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42331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522F1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88A42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B29FB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4965A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70F10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7F3EF0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264D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C72D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A962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9432A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D49F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F6B8F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F2233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2CB3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3F1E5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0B68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"OwnershipStrength"</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AAE6F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0ECEE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C75C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D1C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04CB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03810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E79B8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9D0B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D0AD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8DEE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FBE5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AA8DD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4CE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8CC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27995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5CE8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057A6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D8CA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8FA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FDF2E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459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7ABFF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836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5CD7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9C1A6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1E3D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4270A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8C83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3F14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30A32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4334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515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4F521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B1D14A0" w14:textId="77777777" w:rsidR="00871F45" w:rsidRPr="00074B99" w:rsidRDefault="00871F45" w:rsidP="008C2FFC">
            <w:pPr>
              <w:rPr>
                <w:rFonts w:cs="Times New Roman"/>
                <w:color w:val="000000"/>
              </w:rPr>
            </w:pPr>
          </w:p>
        </w:tc>
      </w:tr>
      <w:tr w:rsidR="00871F45" w:rsidRPr="00074B99" w14:paraId="17267A6F" w14:textId="77777777" w:rsidTr="0059004D">
        <w:trPr>
          <w:jc w:val="center"/>
        </w:trPr>
        <w:tc>
          <w:tcPr>
            <w:tcW w:w="2835" w:type="dxa"/>
          </w:tcPr>
          <w:p w14:paraId="3B329F4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015276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TestPublicationBuiltinTopicData</w:t>
            </w:r>
          </w:p>
          <w:p w14:paraId="6694A41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0416A96" wp14:editId="38A2C360">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0:00:00,1681182</w:t>
            </w:r>
          </w:p>
        </w:tc>
      </w:tr>
    </w:tbl>
    <w:p w14:paraId="3A33BDAE" w14:textId="77777777" w:rsidR="00871F45" w:rsidRPr="00074B99" w:rsidRDefault="00871F45" w:rsidP="00871F45"/>
    <w:p w14:paraId="620ADA7C" w14:textId="46218293" w:rsidR="0059004D" w:rsidRPr="00074B99" w:rsidRDefault="0059004D" w:rsidP="0059004D">
      <w:pPr>
        <w:pStyle w:val="Descripcin"/>
        <w:keepNext/>
      </w:pPr>
      <w:bookmarkStart w:id="467" w:name="_Toc425414638"/>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56</w:t>
      </w:r>
      <w:r w:rsidR="00AE11C0">
        <w:fldChar w:fldCharType="end"/>
      </w:r>
      <w:r w:rsidRPr="00074B99">
        <w:t>. TestSubscriptionBuiltinTopicData</w:t>
      </w:r>
      <w:bookmarkEnd w:id="46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14A25E4" w14:textId="77777777" w:rsidTr="006B0008">
        <w:trPr>
          <w:jc w:val="center"/>
        </w:trPr>
        <w:tc>
          <w:tcPr>
            <w:tcW w:w="8363" w:type="dxa"/>
            <w:gridSpan w:val="2"/>
          </w:tcPr>
          <w:p w14:paraId="6E008F61" w14:textId="77777777" w:rsidR="00871F45" w:rsidRPr="00074B99" w:rsidRDefault="00871F45" w:rsidP="008C2FFC">
            <w:pPr>
              <w:rPr>
                <w:rFonts w:cs="Times New Roman"/>
                <w:b/>
                <w:color w:val="000000"/>
              </w:rPr>
            </w:pPr>
            <w:r w:rsidRPr="00074B99">
              <w:rPr>
                <w:rFonts w:cs="Times New Roman"/>
                <w:b/>
                <w:color w:val="000000"/>
              </w:rPr>
              <w:t>Llamada:</w:t>
            </w:r>
          </w:p>
          <w:p w14:paraId="26896DE8"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43AD8412" w14:textId="77777777" w:rsidTr="006B0008">
        <w:trPr>
          <w:jc w:val="center"/>
        </w:trPr>
        <w:tc>
          <w:tcPr>
            <w:tcW w:w="2835" w:type="dxa"/>
          </w:tcPr>
          <w:p w14:paraId="149C4FA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BA9945D"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5E70D900" w14:textId="77777777" w:rsidTr="006B0008">
        <w:trPr>
          <w:jc w:val="center"/>
        </w:trPr>
        <w:tc>
          <w:tcPr>
            <w:tcW w:w="2835" w:type="dxa"/>
          </w:tcPr>
          <w:p w14:paraId="72B0853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8F4B280"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5F81C1D1" w14:textId="77777777" w:rsidTr="006B0008">
        <w:trPr>
          <w:jc w:val="center"/>
        </w:trPr>
        <w:tc>
          <w:tcPr>
            <w:tcW w:w="2835" w:type="dxa"/>
          </w:tcPr>
          <w:p w14:paraId="2A41C29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7D41DA3" w14:textId="77777777" w:rsidR="00871F45" w:rsidRPr="00074B99" w:rsidRDefault="00871F45" w:rsidP="008C2FFC">
            <w:pPr>
              <w:rPr>
                <w:rFonts w:cs="Times New Roman"/>
                <w:color w:val="000000"/>
              </w:rPr>
            </w:pPr>
          </w:p>
        </w:tc>
      </w:tr>
      <w:tr w:rsidR="00871F45" w:rsidRPr="00074B99" w14:paraId="006F7014" w14:textId="77777777" w:rsidTr="006B0008">
        <w:trPr>
          <w:jc w:val="center"/>
        </w:trPr>
        <w:tc>
          <w:tcPr>
            <w:tcW w:w="2835" w:type="dxa"/>
          </w:tcPr>
          <w:p w14:paraId="0FF553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AA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27B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4164F4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F23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5E6B1C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E283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7825DF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0017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92DB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3F835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419A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E91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77B630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360C4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6973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7A8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16C08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8845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EC6C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11F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3DAB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EE141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A807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F3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4C3AA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15E25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CB0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83A9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8F922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BBCC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9AB4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5064B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91D0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095D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5AC1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CAC49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8875F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C69C4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A6E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7D92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6C00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6450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6038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6A13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6965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66CF3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C88A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76D4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DC037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25F9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5F433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6E7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D06BB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430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4D2AE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77B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086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2989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1E3B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88E917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0A7AF6" w14:textId="77777777" w:rsidTr="006B0008">
        <w:trPr>
          <w:jc w:val="center"/>
        </w:trPr>
        <w:tc>
          <w:tcPr>
            <w:tcW w:w="2835" w:type="dxa"/>
          </w:tcPr>
          <w:p w14:paraId="4E2B6DA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1B91D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03B5C98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72E0D45" wp14:editId="1CBFF04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61BFE6B" w14:textId="77777777" w:rsidR="00871F45" w:rsidRPr="00074B99" w:rsidRDefault="00871F45" w:rsidP="00871F45"/>
    <w:p w14:paraId="3675C14C" w14:textId="1DB40E8F" w:rsidR="006B0008" w:rsidRPr="00074B99" w:rsidRDefault="006B0008" w:rsidP="006B0008">
      <w:pPr>
        <w:pStyle w:val="Descripcin"/>
        <w:keepNext/>
      </w:pPr>
      <w:bookmarkStart w:id="468" w:name="_Toc42541463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57</w:t>
      </w:r>
      <w:r w:rsidR="00AE11C0">
        <w:fldChar w:fldCharType="end"/>
      </w:r>
      <w:r w:rsidRPr="00074B99">
        <w:t>. TestSubscriptionBuiltinTopicData</w:t>
      </w:r>
      <w:bookmarkEnd w:id="46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3ACB484" w14:textId="77777777" w:rsidTr="006B0008">
        <w:trPr>
          <w:jc w:val="center"/>
        </w:trPr>
        <w:tc>
          <w:tcPr>
            <w:tcW w:w="8363" w:type="dxa"/>
            <w:gridSpan w:val="2"/>
          </w:tcPr>
          <w:p w14:paraId="6AFC1A8C" w14:textId="77777777" w:rsidR="00871F45" w:rsidRPr="00074B99" w:rsidRDefault="00871F45" w:rsidP="008C2FFC">
            <w:pPr>
              <w:rPr>
                <w:rFonts w:cs="Times New Roman"/>
                <w:b/>
                <w:color w:val="000000"/>
              </w:rPr>
            </w:pPr>
            <w:r w:rsidRPr="00074B99">
              <w:rPr>
                <w:rFonts w:cs="Times New Roman"/>
                <w:b/>
                <w:color w:val="000000"/>
              </w:rPr>
              <w:t>Llamada:</w:t>
            </w:r>
          </w:p>
          <w:p w14:paraId="6493583B"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lastRenderedPageBreak/>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08343863" w14:textId="77777777" w:rsidTr="006B0008">
        <w:trPr>
          <w:jc w:val="center"/>
        </w:trPr>
        <w:tc>
          <w:tcPr>
            <w:tcW w:w="2835" w:type="dxa"/>
          </w:tcPr>
          <w:p w14:paraId="1395E0B5"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77DA2E6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054BDB09" w14:textId="77777777" w:rsidTr="006B0008">
        <w:trPr>
          <w:jc w:val="center"/>
        </w:trPr>
        <w:tc>
          <w:tcPr>
            <w:tcW w:w="2835" w:type="dxa"/>
          </w:tcPr>
          <w:p w14:paraId="5663DC58"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0090684"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6206E0FA" w14:textId="77777777" w:rsidTr="006B0008">
        <w:trPr>
          <w:jc w:val="center"/>
        </w:trPr>
        <w:tc>
          <w:tcPr>
            <w:tcW w:w="2835" w:type="dxa"/>
          </w:tcPr>
          <w:p w14:paraId="4A1E9D0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7A9DDD" w14:textId="77777777" w:rsidR="00871F45" w:rsidRPr="00074B99" w:rsidRDefault="00871F45" w:rsidP="008C2FFC">
            <w:pPr>
              <w:rPr>
                <w:rFonts w:cs="Times New Roman"/>
                <w:color w:val="000000"/>
              </w:rPr>
            </w:pPr>
          </w:p>
        </w:tc>
      </w:tr>
      <w:tr w:rsidR="00871F45" w:rsidRPr="00074B99" w14:paraId="4C9EDE3E" w14:textId="77777777" w:rsidTr="006B0008">
        <w:trPr>
          <w:jc w:val="center"/>
        </w:trPr>
        <w:tc>
          <w:tcPr>
            <w:tcW w:w="2835" w:type="dxa"/>
          </w:tcPr>
          <w:p w14:paraId="3CF1D1C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4099B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FAEDA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11F73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0D60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434622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74975D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DD862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213F39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18DB9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048B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A6947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3E15A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076AC7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6637F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2A2D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710BA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DCF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3A7B58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EC10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356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8324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12B6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FA5F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82644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F1C83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ECF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5B756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755D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A009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0920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CAA88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3439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F8B8D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7CF63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A31D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6257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C72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60D3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A864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C2F4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D9326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133D6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AFBAA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C9986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8BA1B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B3C8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2B51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AF258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E2C70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F762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96BB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BA9B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51B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EDED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2B1CC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0486D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B6E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5360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ADD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D5F18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A66685" w14:textId="77777777" w:rsidTr="006B0008">
        <w:trPr>
          <w:jc w:val="center"/>
        </w:trPr>
        <w:tc>
          <w:tcPr>
            <w:tcW w:w="2835" w:type="dxa"/>
          </w:tcPr>
          <w:p w14:paraId="05C0DE72"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32280C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6DB3F39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718FF7" wp14:editId="41ACA4BD">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8B7A407" w14:textId="77777777" w:rsidR="00871F45" w:rsidRPr="00074B99"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74B99" w14:paraId="559E12BB" w14:textId="77777777" w:rsidTr="008C2FFC">
        <w:tc>
          <w:tcPr>
            <w:tcW w:w="8363" w:type="dxa"/>
            <w:gridSpan w:val="2"/>
          </w:tcPr>
          <w:p w14:paraId="781C84B8" w14:textId="77777777" w:rsidR="00871F45" w:rsidRPr="00074B99" w:rsidRDefault="00871F45" w:rsidP="008C2FFC">
            <w:pPr>
              <w:rPr>
                <w:rFonts w:cs="Times New Roman"/>
                <w:b/>
                <w:color w:val="000000"/>
              </w:rPr>
            </w:pPr>
            <w:r w:rsidRPr="00074B99">
              <w:rPr>
                <w:rFonts w:cs="Times New Roman"/>
                <w:b/>
                <w:color w:val="000000"/>
              </w:rPr>
              <w:t>Llamada:</w:t>
            </w:r>
          </w:p>
          <w:p w14:paraId="791C816C"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7F9BB4B5" w14:textId="77777777" w:rsidTr="008C2FFC">
        <w:tc>
          <w:tcPr>
            <w:tcW w:w="2835" w:type="dxa"/>
          </w:tcPr>
          <w:p w14:paraId="2C416B9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C89F7F"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Topic</w:t>
            </w:r>
          </w:p>
        </w:tc>
      </w:tr>
      <w:tr w:rsidR="00871F45" w:rsidRPr="00074B99" w14:paraId="53C28F10" w14:textId="77777777" w:rsidTr="008C2FFC">
        <w:tblPrEx>
          <w:jc w:val="center"/>
          <w:tblInd w:w="0" w:type="dxa"/>
        </w:tblPrEx>
        <w:trPr>
          <w:jc w:val="center"/>
        </w:trPr>
        <w:tc>
          <w:tcPr>
            <w:tcW w:w="2835" w:type="dxa"/>
          </w:tcPr>
          <w:p w14:paraId="1370815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E1E8433"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7CF8E518" w14:textId="77777777" w:rsidTr="008C2FFC">
        <w:tblPrEx>
          <w:jc w:val="center"/>
          <w:tblInd w:w="0" w:type="dxa"/>
        </w:tblPrEx>
        <w:trPr>
          <w:jc w:val="center"/>
        </w:trPr>
        <w:tc>
          <w:tcPr>
            <w:tcW w:w="2835" w:type="dxa"/>
          </w:tcPr>
          <w:p w14:paraId="69F740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D6A2ACD" w14:textId="77777777" w:rsidR="00871F45" w:rsidRPr="00074B99" w:rsidRDefault="00871F45" w:rsidP="008C2FFC">
            <w:pPr>
              <w:rPr>
                <w:rFonts w:cs="Times New Roman"/>
                <w:color w:val="000000"/>
              </w:rPr>
            </w:pPr>
          </w:p>
        </w:tc>
      </w:tr>
      <w:tr w:rsidR="00871F45" w:rsidRPr="00074B99" w14:paraId="6D5DC4CD" w14:textId="77777777" w:rsidTr="008C2FFC">
        <w:tblPrEx>
          <w:jc w:val="center"/>
          <w:tblInd w:w="0" w:type="dxa"/>
        </w:tblPrEx>
        <w:trPr>
          <w:jc w:val="center"/>
        </w:trPr>
        <w:tc>
          <w:tcPr>
            <w:tcW w:w="2835" w:type="dxa"/>
          </w:tcPr>
          <w:p w14:paraId="7379B5C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F3EF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4DA3CE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TestTopicBuiltinTopicData()</w:t>
            </w:r>
          </w:p>
          <w:p w14:paraId="2031FA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385CD8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TopicBuiltinTopicData</w:t>
            </w:r>
            <w:r w:rsidRPr="00074B99">
              <w:rPr>
                <w:rFonts w:ascii="Consolas" w:eastAsiaTheme="minorHAnsi" w:hAnsi="Consolas" w:cs="Consolas"/>
                <w:color w:val="DCDCDC"/>
                <w:kern w:val="0"/>
                <w:sz w:val="19"/>
                <w:szCs w:val="19"/>
                <w:highlight w:val="black"/>
                <w:lang w:eastAsia="en-US"/>
              </w:rPr>
              <w:t>));</w:t>
            </w:r>
          </w:p>
          <w:p w14:paraId="5CE6E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2102F3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954A0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EA484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"org.omg.dds.topic.TopicBuiltinTopicData"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71A9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B8218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FB92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63401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642B5A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6E4A44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231D4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C0D6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AF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BCF2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B8F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61A92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46B05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BF4A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D908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D8CC6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A773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0FFA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11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"TransportPriority"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70AD1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205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3617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"History"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38A1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"ResourceLimits"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88F8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BBF82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8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DB3A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5790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61C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705F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FD3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29E4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339A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5B331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8C1C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826F1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17C7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3FF0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EB9D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0B88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E7C99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D19C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AC14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18EA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66ED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C1AC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0B63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404B8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237B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03357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B8EC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8CD97C8" w14:textId="77777777" w:rsidTr="008C2FFC">
        <w:tblPrEx>
          <w:jc w:val="center"/>
          <w:tblInd w:w="0" w:type="dxa"/>
        </w:tblPrEx>
        <w:trPr>
          <w:jc w:val="center"/>
        </w:trPr>
        <w:tc>
          <w:tcPr>
            <w:tcW w:w="2835" w:type="dxa"/>
          </w:tcPr>
          <w:p w14:paraId="4153EE0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BDF384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TestTopicBuiltinTopicData</w:t>
            </w:r>
          </w:p>
          <w:p w14:paraId="4D7E6B9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38AE5F" wp14:editId="74861F77">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0:00:00,1909715</w:t>
            </w:r>
          </w:p>
        </w:tc>
      </w:tr>
    </w:tbl>
    <w:p w14:paraId="6244A8D9" w14:textId="77777777" w:rsidR="00871F45" w:rsidRPr="00074B99" w:rsidRDefault="00871F45" w:rsidP="00871F45"/>
    <w:p w14:paraId="35D4A677" w14:textId="77777777" w:rsidR="00871F45" w:rsidRPr="00074B99" w:rsidRDefault="00871F45" w:rsidP="00871F45">
      <w:pPr>
        <w:pStyle w:val="Ttulo4"/>
        <w:numPr>
          <w:ilvl w:val="3"/>
          <w:numId w:val="87"/>
        </w:numPr>
      </w:pPr>
      <w:r w:rsidRPr="00074B99">
        <w:t>Pruebas de Encapsulación CDR.</w:t>
      </w:r>
    </w:p>
    <w:p w14:paraId="171388FE" w14:textId="66EE1D1A" w:rsidR="006B0008" w:rsidRPr="00074B99" w:rsidRDefault="006B0008" w:rsidP="006B0008">
      <w:pPr>
        <w:pStyle w:val="Descripcin"/>
        <w:keepNext/>
      </w:pPr>
      <w:bookmarkStart w:id="469" w:name="_Toc425414640"/>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58</w:t>
      </w:r>
      <w:r w:rsidR="00AE11C0">
        <w:fldChar w:fldCharType="end"/>
      </w:r>
      <w:r w:rsidRPr="00074B99">
        <w:t>. TestBoolPacketLE</w:t>
      </w:r>
      <w:bookmarkEnd w:id="46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D7A458C" w14:textId="77777777" w:rsidTr="006B0008">
        <w:trPr>
          <w:jc w:val="center"/>
        </w:trPr>
        <w:tc>
          <w:tcPr>
            <w:tcW w:w="8363" w:type="dxa"/>
            <w:gridSpan w:val="2"/>
          </w:tcPr>
          <w:p w14:paraId="1E465DA3" w14:textId="77777777" w:rsidR="00871F45" w:rsidRPr="00074B99" w:rsidRDefault="00871F45" w:rsidP="008C2FFC">
            <w:pPr>
              <w:rPr>
                <w:rFonts w:cs="Times New Roman"/>
                <w:b/>
                <w:color w:val="000000"/>
              </w:rPr>
            </w:pPr>
            <w:r w:rsidRPr="00074B99">
              <w:rPr>
                <w:rFonts w:cs="Times New Roman"/>
                <w:b/>
                <w:color w:val="000000"/>
              </w:rPr>
              <w:t>Llamada:</w:t>
            </w:r>
          </w:p>
          <w:p w14:paraId="0C8301E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8EC73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0C508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2A4DC2A" w14:textId="77777777" w:rsidTr="006B0008">
        <w:trPr>
          <w:jc w:val="center"/>
        </w:trPr>
        <w:tc>
          <w:tcPr>
            <w:tcW w:w="2835" w:type="dxa"/>
          </w:tcPr>
          <w:p w14:paraId="06CB0B6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680B4C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Little Endian</w:t>
            </w:r>
          </w:p>
        </w:tc>
      </w:tr>
      <w:tr w:rsidR="00871F45" w:rsidRPr="00074B99" w14:paraId="08BB4B65" w14:textId="77777777" w:rsidTr="006B0008">
        <w:trPr>
          <w:jc w:val="center"/>
        </w:trPr>
        <w:tc>
          <w:tcPr>
            <w:tcW w:w="2835" w:type="dxa"/>
          </w:tcPr>
          <w:p w14:paraId="099EF9D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2E4A5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439919E" w14:textId="77777777" w:rsidTr="006B0008">
        <w:trPr>
          <w:jc w:val="center"/>
        </w:trPr>
        <w:tc>
          <w:tcPr>
            <w:tcW w:w="2835" w:type="dxa"/>
          </w:tcPr>
          <w:p w14:paraId="144816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C9611E7" w14:textId="77777777" w:rsidR="00871F45" w:rsidRPr="00074B99" w:rsidRDefault="00871F45" w:rsidP="008C2FFC">
            <w:pPr>
              <w:rPr>
                <w:rFonts w:cs="Times New Roman"/>
                <w:color w:val="000000"/>
              </w:rPr>
            </w:pPr>
          </w:p>
        </w:tc>
      </w:tr>
      <w:tr w:rsidR="00871F45" w:rsidRPr="00074B99" w14:paraId="43C0DBA0" w14:textId="77777777" w:rsidTr="006B0008">
        <w:trPr>
          <w:jc w:val="center"/>
        </w:trPr>
        <w:tc>
          <w:tcPr>
            <w:tcW w:w="2835" w:type="dxa"/>
          </w:tcPr>
          <w:p w14:paraId="7F9409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D3174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40F7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TestBoolPacketLE()</w:t>
            </w:r>
          </w:p>
          <w:p w14:paraId="60685C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AA42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04D289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BFA3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DDB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BFF06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B945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BBD80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FFD46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283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74B5AF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0EEA79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E9FB96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0994A36" w14:textId="77777777" w:rsidR="00871F45" w:rsidRPr="00074B99" w:rsidRDefault="00871F45" w:rsidP="008C2FFC">
            <w:pPr>
              <w:rPr>
                <w:rFonts w:cs="Times New Roman"/>
                <w:color w:val="000000"/>
              </w:rPr>
            </w:pPr>
          </w:p>
        </w:tc>
      </w:tr>
      <w:tr w:rsidR="00871F45" w:rsidRPr="00074B99" w14:paraId="743A211F" w14:textId="77777777" w:rsidTr="006B0008">
        <w:trPr>
          <w:jc w:val="center"/>
        </w:trPr>
        <w:tc>
          <w:tcPr>
            <w:tcW w:w="2835" w:type="dxa"/>
          </w:tcPr>
          <w:p w14:paraId="58B6531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659E0AD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TestBoolPacketLE</w:t>
            </w:r>
          </w:p>
          <w:p w14:paraId="7B11EAF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5938BFE" wp14:editId="286E48B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0:00:00,1651349</w:t>
            </w:r>
          </w:p>
        </w:tc>
      </w:tr>
    </w:tbl>
    <w:p w14:paraId="75158F94" w14:textId="77777777" w:rsidR="00871F45" w:rsidRPr="00074B99" w:rsidRDefault="00871F45" w:rsidP="00871F45"/>
    <w:p w14:paraId="58155940" w14:textId="60E4705A" w:rsidR="006B0008" w:rsidRPr="00074B99" w:rsidRDefault="006B0008" w:rsidP="006B0008">
      <w:pPr>
        <w:pStyle w:val="Descripcin"/>
        <w:keepNext/>
      </w:pPr>
      <w:bookmarkStart w:id="470" w:name="_Toc425414641"/>
      <w:r w:rsidRPr="00074B99">
        <w:lastRenderedPageBreak/>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59</w:t>
      </w:r>
      <w:r w:rsidR="00AE11C0">
        <w:fldChar w:fldCharType="end"/>
      </w:r>
      <w:r w:rsidRPr="00074B99">
        <w:t>. TestCharPacketLE</w:t>
      </w:r>
      <w:bookmarkEnd w:id="47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ED80C53" w14:textId="77777777" w:rsidTr="006B0008">
        <w:trPr>
          <w:jc w:val="center"/>
        </w:trPr>
        <w:tc>
          <w:tcPr>
            <w:tcW w:w="8363" w:type="dxa"/>
            <w:gridSpan w:val="2"/>
          </w:tcPr>
          <w:p w14:paraId="5732219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93E9AC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C5B6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8FA8BF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CB914B" w14:textId="77777777" w:rsidTr="006B0008">
        <w:trPr>
          <w:jc w:val="center"/>
        </w:trPr>
        <w:tc>
          <w:tcPr>
            <w:tcW w:w="2835" w:type="dxa"/>
          </w:tcPr>
          <w:p w14:paraId="115D893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C66049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Little Endian</w:t>
            </w:r>
          </w:p>
        </w:tc>
      </w:tr>
      <w:tr w:rsidR="00871F45" w:rsidRPr="00074B99" w14:paraId="6E34D894" w14:textId="77777777" w:rsidTr="006B0008">
        <w:trPr>
          <w:jc w:val="center"/>
        </w:trPr>
        <w:tc>
          <w:tcPr>
            <w:tcW w:w="2835" w:type="dxa"/>
          </w:tcPr>
          <w:p w14:paraId="1C919BB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90EF76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43A2DCF" w14:textId="77777777" w:rsidTr="006B0008">
        <w:trPr>
          <w:jc w:val="center"/>
        </w:trPr>
        <w:tc>
          <w:tcPr>
            <w:tcW w:w="2835" w:type="dxa"/>
          </w:tcPr>
          <w:p w14:paraId="7C659EE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18D4919" w14:textId="77777777" w:rsidR="00871F45" w:rsidRPr="00074B99" w:rsidRDefault="00871F45" w:rsidP="008C2FFC">
            <w:pPr>
              <w:rPr>
                <w:rFonts w:cs="Times New Roman"/>
                <w:color w:val="000000"/>
              </w:rPr>
            </w:pPr>
          </w:p>
        </w:tc>
      </w:tr>
      <w:tr w:rsidR="00871F45" w:rsidRPr="00074B99" w14:paraId="5FA3B512" w14:textId="77777777" w:rsidTr="006B0008">
        <w:trPr>
          <w:jc w:val="center"/>
        </w:trPr>
        <w:tc>
          <w:tcPr>
            <w:tcW w:w="2835" w:type="dxa"/>
          </w:tcPr>
          <w:p w14:paraId="46FC1CFD"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0F0F7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7669C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TestCharPacketLE()</w:t>
            </w:r>
          </w:p>
          <w:p w14:paraId="46830A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3A60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569AD5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CEBA9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7D10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86C65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864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CF41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191F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D12B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66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4525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FCE9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807311E" w14:textId="77777777" w:rsidTr="006B0008">
        <w:trPr>
          <w:jc w:val="center"/>
        </w:trPr>
        <w:tc>
          <w:tcPr>
            <w:tcW w:w="2835" w:type="dxa"/>
          </w:tcPr>
          <w:p w14:paraId="266656F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F23435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TestCharPacketLE</w:t>
            </w:r>
          </w:p>
          <w:p w14:paraId="46DBDD0A"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9E98714" wp14:editId="7EEFCCE0">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0:00:00,2107132</w:t>
            </w:r>
          </w:p>
        </w:tc>
      </w:tr>
    </w:tbl>
    <w:p w14:paraId="76F447E7" w14:textId="77777777" w:rsidR="00871F45" w:rsidRPr="00074B99" w:rsidRDefault="00871F45" w:rsidP="00871F45"/>
    <w:p w14:paraId="0B97CC33" w14:textId="6F7622E2" w:rsidR="006B0008" w:rsidRPr="00074B99" w:rsidRDefault="006B0008" w:rsidP="006B0008">
      <w:pPr>
        <w:pStyle w:val="Descripcin"/>
        <w:keepNext/>
      </w:pPr>
      <w:bookmarkStart w:id="471" w:name="_Toc42541464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60</w:t>
      </w:r>
      <w:r w:rsidR="00AE11C0">
        <w:fldChar w:fldCharType="end"/>
      </w:r>
      <w:r w:rsidRPr="00074B99">
        <w:t>. TestU8PacketLE</w:t>
      </w:r>
      <w:bookmarkEnd w:id="47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94F7EB8" w14:textId="77777777" w:rsidTr="006B0008">
        <w:trPr>
          <w:jc w:val="center"/>
        </w:trPr>
        <w:tc>
          <w:tcPr>
            <w:tcW w:w="8363" w:type="dxa"/>
            <w:gridSpan w:val="2"/>
          </w:tcPr>
          <w:p w14:paraId="14775A5D"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1D255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293C7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029D0A"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AC5CC69" w14:textId="77777777" w:rsidTr="006B0008">
        <w:trPr>
          <w:jc w:val="center"/>
        </w:trPr>
        <w:tc>
          <w:tcPr>
            <w:tcW w:w="2835" w:type="dxa"/>
          </w:tcPr>
          <w:p w14:paraId="29BD3CE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BD523A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Little Endian</w:t>
            </w:r>
          </w:p>
        </w:tc>
      </w:tr>
      <w:tr w:rsidR="00871F45" w:rsidRPr="00074B99" w14:paraId="4B01F04B" w14:textId="77777777" w:rsidTr="006B0008">
        <w:trPr>
          <w:jc w:val="center"/>
        </w:trPr>
        <w:tc>
          <w:tcPr>
            <w:tcW w:w="2835" w:type="dxa"/>
          </w:tcPr>
          <w:p w14:paraId="313F8C98"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E0182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E8934C4" w14:textId="77777777" w:rsidTr="006B0008">
        <w:trPr>
          <w:jc w:val="center"/>
        </w:trPr>
        <w:tc>
          <w:tcPr>
            <w:tcW w:w="2835" w:type="dxa"/>
          </w:tcPr>
          <w:p w14:paraId="246C407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7F2F40B" w14:textId="77777777" w:rsidR="00871F45" w:rsidRPr="00074B99" w:rsidRDefault="00871F45" w:rsidP="008C2FFC">
            <w:pPr>
              <w:rPr>
                <w:rFonts w:cs="Times New Roman"/>
                <w:color w:val="000000"/>
              </w:rPr>
            </w:pPr>
          </w:p>
        </w:tc>
      </w:tr>
      <w:tr w:rsidR="00871F45" w:rsidRPr="00074B99" w14:paraId="16042E34" w14:textId="77777777" w:rsidTr="006B0008">
        <w:trPr>
          <w:jc w:val="center"/>
        </w:trPr>
        <w:tc>
          <w:tcPr>
            <w:tcW w:w="2835" w:type="dxa"/>
          </w:tcPr>
          <w:p w14:paraId="20BA3D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3CA29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9AEC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TestU8PacketLE()</w:t>
            </w:r>
          </w:p>
          <w:p w14:paraId="5B73C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E5A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32D50B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215D0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9EFBC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D1867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C4BB3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F1ECC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AAAC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973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CA592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E16E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1599D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B66EEA4" w14:textId="77777777" w:rsidTr="006B0008">
        <w:trPr>
          <w:jc w:val="center"/>
        </w:trPr>
        <w:tc>
          <w:tcPr>
            <w:tcW w:w="2835" w:type="dxa"/>
          </w:tcPr>
          <w:p w14:paraId="396D47B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0646A7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TestU8PacketLE</w:t>
            </w:r>
          </w:p>
          <w:p w14:paraId="1754C87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939992" wp14:editId="49775AF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0:00:00,2791979</w:t>
            </w:r>
          </w:p>
        </w:tc>
      </w:tr>
    </w:tbl>
    <w:p w14:paraId="26DDE5E4" w14:textId="77777777" w:rsidR="00871F45" w:rsidRPr="00074B99" w:rsidRDefault="00871F45" w:rsidP="00871F45"/>
    <w:p w14:paraId="7EBBCFC8" w14:textId="09747E07" w:rsidR="006B0008" w:rsidRPr="00074B99" w:rsidRDefault="006B0008" w:rsidP="006B0008">
      <w:pPr>
        <w:pStyle w:val="Descripcin"/>
        <w:keepNext/>
      </w:pPr>
      <w:bookmarkStart w:id="472" w:name="_Toc42541464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61</w:t>
      </w:r>
      <w:r w:rsidR="00AE11C0">
        <w:fldChar w:fldCharType="end"/>
      </w:r>
      <w:r w:rsidRPr="00074B99">
        <w:t>. TestU16PacketLE</w:t>
      </w:r>
      <w:bookmarkEnd w:id="47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EB2B2F9" w14:textId="77777777" w:rsidTr="006B0008">
        <w:trPr>
          <w:jc w:val="center"/>
        </w:trPr>
        <w:tc>
          <w:tcPr>
            <w:tcW w:w="8363" w:type="dxa"/>
            <w:gridSpan w:val="2"/>
          </w:tcPr>
          <w:p w14:paraId="29C92D4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5DAC14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359B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796C93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0A5B20C" w14:textId="77777777" w:rsidTr="006B0008">
        <w:trPr>
          <w:jc w:val="center"/>
        </w:trPr>
        <w:tc>
          <w:tcPr>
            <w:tcW w:w="2835" w:type="dxa"/>
          </w:tcPr>
          <w:p w14:paraId="0888F2C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8D724A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Little Endian</w:t>
            </w:r>
          </w:p>
        </w:tc>
      </w:tr>
      <w:tr w:rsidR="00871F45" w:rsidRPr="00074B99" w14:paraId="722CAE48" w14:textId="77777777" w:rsidTr="006B0008">
        <w:trPr>
          <w:jc w:val="center"/>
        </w:trPr>
        <w:tc>
          <w:tcPr>
            <w:tcW w:w="2835" w:type="dxa"/>
          </w:tcPr>
          <w:p w14:paraId="2FAC439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EAA9BE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B9F09B2" w14:textId="77777777" w:rsidTr="006B0008">
        <w:trPr>
          <w:jc w:val="center"/>
        </w:trPr>
        <w:tc>
          <w:tcPr>
            <w:tcW w:w="2835" w:type="dxa"/>
          </w:tcPr>
          <w:p w14:paraId="372702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E9BD749" w14:textId="77777777" w:rsidR="00871F45" w:rsidRPr="00074B99" w:rsidRDefault="00871F45" w:rsidP="008C2FFC">
            <w:pPr>
              <w:rPr>
                <w:rFonts w:cs="Times New Roman"/>
                <w:color w:val="000000"/>
              </w:rPr>
            </w:pPr>
          </w:p>
        </w:tc>
      </w:tr>
      <w:tr w:rsidR="00871F45" w:rsidRPr="00074B99" w14:paraId="1B1D092E" w14:textId="77777777" w:rsidTr="006B0008">
        <w:trPr>
          <w:jc w:val="center"/>
        </w:trPr>
        <w:tc>
          <w:tcPr>
            <w:tcW w:w="2835" w:type="dxa"/>
          </w:tcPr>
          <w:p w14:paraId="4F43ED5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F62B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DE2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TestU16PacketLE()</w:t>
            </w:r>
          </w:p>
          <w:p w14:paraId="61D402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7CAC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52FBE4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471E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FD06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A1D87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9F3B7A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5D982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47D7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AB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C7188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A900F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3B8BE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1692E2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9A1E29C" w14:textId="77777777" w:rsidTr="006B0008">
        <w:trPr>
          <w:jc w:val="center"/>
        </w:trPr>
        <w:tc>
          <w:tcPr>
            <w:tcW w:w="2835" w:type="dxa"/>
          </w:tcPr>
          <w:p w14:paraId="43F5F038"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D0D6B4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TestU16PacketLE</w:t>
            </w:r>
          </w:p>
          <w:p w14:paraId="16D8B7C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2E9A946" wp14:editId="590F995A">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0:00:00,1831424</w:t>
            </w:r>
          </w:p>
        </w:tc>
      </w:tr>
    </w:tbl>
    <w:p w14:paraId="327F5CAE" w14:textId="77777777" w:rsidR="00871F45" w:rsidRPr="00074B99" w:rsidRDefault="00871F45" w:rsidP="00871F45"/>
    <w:p w14:paraId="5E23F99D" w14:textId="787A9D63" w:rsidR="006B0008" w:rsidRPr="00074B99" w:rsidRDefault="006B0008" w:rsidP="006B0008">
      <w:pPr>
        <w:pStyle w:val="Descripcin"/>
        <w:keepNext/>
      </w:pPr>
      <w:bookmarkStart w:id="473" w:name="_Toc42541464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62</w:t>
      </w:r>
      <w:r w:rsidR="00AE11C0">
        <w:fldChar w:fldCharType="end"/>
      </w:r>
      <w:r w:rsidRPr="00074B99">
        <w:t>. TestU32PacketLE</w:t>
      </w:r>
      <w:bookmarkEnd w:id="47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6E1E316" w14:textId="77777777" w:rsidTr="006B0008">
        <w:trPr>
          <w:jc w:val="center"/>
        </w:trPr>
        <w:tc>
          <w:tcPr>
            <w:tcW w:w="8363" w:type="dxa"/>
            <w:gridSpan w:val="2"/>
          </w:tcPr>
          <w:p w14:paraId="5B13492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DEAB4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027604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1A4B5D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619015" w14:textId="77777777" w:rsidTr="006B0008">
        <w:trPr>
          <w:jc w:val="center"/>
        </w:trPr>
        <w:tc>
          <w:tcPr>
            <w:tcW w:w="2835" w:type="dxa"/>
          </w:tcPr>
          <w:p w14:paraId="42D1983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DCA927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Little Endian</w:t>
            </w:r>
          </w:p>
        </w:tc>
      </w:tr>
      <w:tr w:rsidR="00871F45" w:rsidRPr="00074B99" w14:paraId="61728A09" w14:textId="77777777" w:rsidTr="006B0008">
        <w:trPr>
          <w:jc w:val="center"/>
        </w:trPr>
        <w:tc>
          <w:tcPr>
            <w:tcW w:w="2835" w:type="dxa"/>
          </w:tcPr>
          <w:p w14:paraId="3CE15FF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D2AE3D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C02684" w14:textId="77777777" w:rsidTr="006B0008">
        <w:trPr>
          <w:jc w:val="center"/>
        </w:trPr>
        <w:tc>
          <w:tcPr>
            <w:tcW w:w="2835" w:type="dxa"/>
          </w:tcPr>
          <w:p w14:paraId="022675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8788CD9" w14:textId="77777777" w:rsidR="00871F45" w:rsidRPr="00074B99" w:rsidRDefault="00871F45" w:rsidP="008C2FFC">
            <w:pPr>
              <w:rPr>
                <w:rFonts w:cs="Times New Roman"/>
                <w:color w:val="000000"/>
              </w:rPr>
            </w:pPr>
          </w:p>
        </w:tc>
      </w:tr>
      <w:tr w:rsidR="00871F45" w:rsidRPr="00074B99" w14:paraId="721A961A" w14:textId="77777777" w:rsidTr="006B0008">
        <w:trPr>
          <w:jc w:val="center"/>
        </w:trPr>
        <w:tc>
          <w:tcPr>
            <w:tcW w:w="2835" w:type="dxa"/>
          </w:tcPr>
          <w:p w14:paraId="5D9283F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8DCCD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9C97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TestU32PacketLE()</w:t>
            </w:r>
          </w:p>
          <w:p w14:paraId="30E149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BE8E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2274D5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739CC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F6BB2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1A6D2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7F12E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A96A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07EC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AF6D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A0F42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7DDA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2185E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BBB7872" w14:textId="77777777" w:rsidTr="006B0008">
        <w:trPr>
          <w:jc w:val="center"/>
        </w:trPr>
        <w:tc>
          <w:tcPr>
            <w:tcW w:w="2835" w:type="dxa"/>
          </w:tcPr>
          <w:p w14:paraId="00FD639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3E1C94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TestU32PacketLE</w:t>
            </w:r>
          </w:p>
          <w:p w14:paraId="57F2AE0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67AF102" wp14:editId="757CA600">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0:00:00,171796</w:t>
            </w:r>
          </w:p>
        </w:tc>
      </w:tr>
    </w:tbl>
    <w:p w14:paraId="220877AC" w14:textId="77777777" w:rsidR="00871F45" w:rsidRPr="00074B99" w:rsidRDefault="00871F45" w:rsidP="00871F45"/>
    <w:p w14:paraId="30F22EAC" w14:textId="40464C17" w:rsidR="006B0008" w:rsidRPr="00074B99" w:rsidRDefault="006B0008" w:rsidP="006B0008">
      <w:pPr>
        <w:pStyle w:val="Descripcin"/>
        <w:keepNext/>
      </w:pPr>
      <w:bookmarkStart w:id="474" w:name="_Toc42541464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63</w:t>
      </w:r>
      <w:r w:rsidR="00AE11C0">
        <w:fldChar w:fldCharType="end"/>
      </w:r>
      <w:r w:rsidRPr="00074B99">
        <w:t>. TestU64PacketLE</w:t>
      </w:r>
      <w:bookmarkEnd w:id="47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EAC8BA5" w14:textId="77777777" w:rsidTr="006B0008">
        <w:trPr>
          <w:jc w:val="center"/>
        </w:trPr>
        <w:tc>
          <w:tcPr>
            <w:tcW w:w="8363" w:type="dxa"/>
            <w:gridSpan w:val="2"/>
          </w:tcPr>
          <w:p w14:paraId="39E3B53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FAAB2A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947DB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5A6E50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15F2DD" w14:textId="77777777" w:rsidTr="006B0008">
        <w:trPr>
          <w:jc w:val="center"/>
        </w:trPr>
        <w:tc>
          <w:tcPr>
            <w:tcW w:w="2835" w:type="dxa"/>
          </w:tcPr>
          <w:p w14:paraId="7C760477"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56964D0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Little Endian</w:t>
            </w:r>
          </w:p>
        </w:tc>
      </w:tr>
      <w:tr w:rsidR="00871F45" w:rsidRPr="00074B99" w14:paraId="57669D3B" w14:textId="77777777" w:rsidTr="006B0008">
        <w:trPr>
          <w:jc w:val="center"/>
        </w:trPr>
        <w:tc>
          <w:tcPr>
            <w:tcW w:w="2835" w:type="dxa"/>
          </w:tcPr>
          <w:p w14:paraId="6812E2A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78DD6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172A0F9" w14:textId="77777777" w:rsidTr="006B0008">
        <w:trPr>
          <w:jc w:val="center"/>
        </w:trPr>
        <w:tc>
          <w:tcPr>
            <w:tcW w:w="2835" w:type="dxa"/>
          </w:tcPr>
          <w:p w14:paraId="16AAD7A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31FAE68" w14:textId="77777777" w:rsidR="00871F45" w:rsidRPr="00074B99" w:rsidRDefault="00871F45" w:rsidP="008C2FFC">
            <w:pPr>
              <w:rPr>
                <w:rFonts w:cs="Times New Roman"/>
                <w:color w:val="000000"/>
              </w:rPr>
            </w:pPr>
          </w:p>
        </w:tc>
      </w:tr>
      <w:tr w:rsidR="00871F45" w:rsidRPr="00074B99" w14:paraId="0317844A" w14:textId="77777777" w:rsidTr="006B0008">
        <w:trPr>
          <w:jc w:val="center"/>
        </w:trPr>
        <w:tc>
          <w:tcPr>
            <w:tcW w:w="2835" w:type="dxa"/>
          </w:tcPr>
          <w:p w14:paraId="05965E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4B254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86043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TestU64PacketLE()</w:t>
            </w:r>
          </w:p>
          <w:p w14:paraId="1FFC55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E7398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23BA8E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06FD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2386C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9B67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7675A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19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0CEE8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EF CD AB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CCBF9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82A47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F309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CBFF8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341E97" w14:textId="77777777" w:rsidTr="006B0008">
        <w:trPr>
          <w:jc w:val="center"/>
        </w:trPr>
        <w:tc>
          <w:tcPr>
            <w:tcW w:w="2835" w:type="dxa"/>
          </w:tcPr>
          <w:p w14:paraId="383AC9F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2632D0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TestU64PacketLE</w:t>
            </w:r>
          </w:p>
          <w:p w14:paraId="71C4232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9F94AC1" wp14:editId="7BB5B8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0:00:00,1623851</w:t>
            </w:r>
          </w:p>
        </w:tc>
      </w:tr>
    </w:tbl>
    <w:p w14:paraId="188630AB" w14:textId="77777777" w:rsidR="00871F45" w:rsidRPr="00074B99" w:rsidRDefault="00871F45" w:rsidP="00871F45"/>
    <w:p w14:paraId="6F47E24C" w14:textId="78840EC4" w:rsidR="006B0008" w:rsidRPr="00074B99" w:rsidRDefault="006B0008" w:rsidP="006B0008">
      <w:pPr>
        <w:pStyle w:val="Descripcin"/>
        <w:keepNext/>
      </w:pPr>
      <w:bookmarkStart w:id="475" w:name="_Toc42541464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64</w:t>
      </w:r>
      <w:r w:rsidR="00AE11C0">
        <w:fldChar w:fldCharType="end"/>
      </w:r>
      <w:r w:rsidRPr="00074B99">
        <w:t>. TestS8PacketLE1</w:t>
      </w:r>
      <w:bookmarkEnd w:id="47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3B4AAC3" w14:textId="77777777" w:rsidTr="006B0008">
        <w:trPr>
          <w:jc w:val="center"/>
        </w:trPr>
        <w:tc>
          <w:tcPr>
            <w:tcW w:w="8363" w:type="dxa"/>
            <w:gridSpan w:val="2"/>
          </w:tcPr>
          <w:p w14:paraId="6F05D13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38BE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4F95D1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759A7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76A5FF6" w14:textId="77777777" w:rsidTr="006B0008">
        <w:trPr>
          <w:jc w:val="center"/>
        </w:trPr>
        <w:tc>
          <w:tcPr>
            <w:tcW w:w="2835" w:type="dxa"/>
          </w:tcPr>
          <w:p w14:paraId="2507F6A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D8D0E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3F0406B5" w14:textId="77777777" w:rsidTr="006B0008">
        <w:trPr>
          <w:jc w:val="center"/>
        </w:trPr>
        <w:tc>
          <w:tcPr>
            <w:tcW w:w="2835" w:type="dxa"/>
          </w:tcPr>
          <w:p w14:paraId="76F03ED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A80CE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0916229" w14:textId="77777777" w:rsidTr="006B0008">
        <w:trPr>
          <w:jc w:val="center"/>
        </w:trPr>
        <w:tc>
          <w:tcPr>
            <w:tcW w:w="2835" w:type="dxa"/>
          </w:tcPr>
          <w:p w14:paraId="188233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5F62FB7" w14:textId="77777777" w:rsidR="00871F45" w:rsidRPr="00074B99" w:rsidRDefault="00871F45" w:rsidP="008C2FFC">
            <w:pPr>
              <w:rPr>
                <w:rFonts w:cs="Times New Roman"/>
                <w:color w:val="000000"/>
              </w:rPr>
            </w:pPr>
          </w:p>
        </w:tc>
      </w:tr>
      <w:tr w:rsidR="00871F45" w:rsidRPr="00074B99" w14:paraId="6BCD660D" w14:textId="77777777" w:rsidTr="006B0008">
        <w:trPr>
          <w:jc w:val="center"/>
        </w:trPr>
        <w:tc>
          <w:tcPr>
            <w:tcW w:w="2835" w:type="dxa"/>
          </w:tcPr>
          <w:p w14:paraId="446FA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8807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8F02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TestS8PacketLE1()</w:t>
            </w:r>
          </w:p>
          <w:p w14:paraId="03517E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62B4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2DC1F3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4A69B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785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DE6DE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E8F8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FF4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D933B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45A5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8EAF3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89E03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F1802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025186" w14:textId="77777777" w:rsidTr="006B0008">
        <w:trPr>
          <w:jc w:val="center"/>
        </w:trPr>
        <w:tc>
          <w:tcPr>
            <w:tcW w:w="2835" w:type="dxa"/>
          </w:tcPr>
          <w:p w14:paraId="41D0E86C"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0671601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TestS8PacketLE1</w:t>
            </w:r>
          </w:p>
          <w:p w14:paraId="467EFD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577309B" wp14:editId="4890632E">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0:00:00,1973871</w:t>
            </w:r>
          </w:p>
        </w:tc>
      </w:tr>
    </w:tbl>
    <w:p w14:paraId="1BFE6603" w14:textId="77777777" w:rsidR="00871F45" w:rsidRPr="00074B99" w:rsidRDefault="00871F45" w:rsidP="00871F45"/>
    <w:p w14:paraId="7600C002" w14:textId="61EBA8BE" w:rsidR="006B0008" w:rsidRPr="00074B99" w:rsidRDefault="006B0008" w:rsidP="006B0008">
      <w:pPr>
        <w:pStyle w:val="Descripcin"/>
        <w:keepNext/>
      </w:pPr>
      <w:bookmarkStart w:id="476" w:name="_Toc42541464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65</w:t>
      </w:r>
      <w:r w:rsidR="00AE11C0">
        <w:fldChar w:fldCharType="end"/>
      </w:r>
      <w:r w:rsidRPr="00074B99">
        <w:t>. TestS8PacketLE2</w:t>
      </w:r>
      <w:bookmarkEnd w:id="476"/>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68692C" w14:paraId="245EF20A" w14:textId="77777777" w:rsidTr="006B0008">
        <w:tc>
          <w:tcPr>
            <w:tcW w:w="8363" w:type="dxa"/>
            <w:gridSpan w:val="2"/>
          </w:tcPr>
          <w:p w14:paraId="099C3CE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9D881F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FFC9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CE550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4536C3" w14:textId="77777777" w:rsidTr="006B0008">
        <w:tc>
          <w:tcPr>
            <w:tcW w:w="2835" w:type="dxa"/>
          </w:tcPr>
          <w:p w14:paraId="69781DD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1E4B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6FF614FD" w14:textId="77777777" w:rsidTr="006B0008">
        <w:tblPrEx>
          <w:jc w:val="center"/>
          <w:tblInd w:w="0" w:type="dxa"/>
        </w:tblPrEx>
        <w:trPr>
          <w:jc w:val="center"/>
        </w:trPr>
        <w:tc>
          <w:tcPr>
            <w:tcW w:w="2835" w:type="dxa"/>
          </w:tcPr>
          <w:p w14:paraId="2B52CF2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E2C04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1848CE3" w14:textId="77777777" w:rsidTr="006B0008">
        <w:tblPrEx>
          <w:jc w:val="center"/>
          <w:tblInd w:w="0" w:type="dxa"/>
        </w:tblPrEx>
        <w:trPr>
          <w:jc w:val="center"/>
        </w:trPr>
        <w:tc>
          <w:tcPr>
            <w:tcW w:w="2835" w:type="dxa"/>
          </w:tcPr>
          <w:p w14:paraId="4E9021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62F603" w14:textId="77777777" w:rsidR="00871F45" w:rsidRPr="00074B99" w:rsidRDefault="00871F45" w:rsidP="008C2FFC">
            <w:pPr>
              <w:rPr>
                <w:rFonts w:cs="Times New Roman"/>
                <w:color w:val="000000"/>
              </w:rPr>
            </w:pPr>
          </w:p>
        </w:tc>
      </w:tr>
      <w:tr w:rsidR="00871F45" w:rsidRPr="00074B99" w14:paraId="55BE1FF5" w14:textId="77777777" w:rsidTr="006B0008">
        <w:tblPrEx>
          <w:jc w:val="center"/>
          <w:tblInd w:w="0" w:type="dxa"/>
        </w:tblPrEx>
        <w:trPr>
          <w:jc w:val="center"/>
        </w:trPr>
        <w:tc>
          <w:tcPr>
            <w:tcW w:w="2835" w:type="dxa"/>
          </w:tcPr>
          <w:p w14:paraId="251D91F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A769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EEE0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TestS8PacketLE2()</w:t>
            </w:r>
          </w:p>
          <w:p w14:paraId="113842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4D0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451485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5016F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8DF6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73813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43A5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7291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F77FF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99229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75DFF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C2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313B2C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AC890F" w14:textId="77777777" w:rsidTr="006B0008">
        <w:tblPrEx>
          <w:jc w:val="center"/>
          <w:tblInd w:w="0" w:type="dxa"/>
        </w:tblPrEx>
        <w:trPr>
          <w:jc w:val="center"/>
        </w:trPr>
        <w:tc>
          <w:tcPr>
            <w:tcW w:w="2835" w:type="dxa"/>
          </w:tcPr>
          <w:p w14:paraId="79DCE58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A5E389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TestS8PacketLE2</w:t>
            </w:r>
          </w:p>
          <w:p w14:paraId="7BAEF7D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639B061" wp14:editId="4E305CD1">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0:00:00,1755769</w:t>
            </w:r>
          </w:p>
        </w:tc>
      </w:tr>
    </w:tbl>
    <w:p w14:paraId="7412C20A" w14:textId="77777777" w:rsidR="00871F45" w:rsidRPr="00074B99" w:rsidRDefault="00871F45" w:rsidP="00871F45"/>
    <w:p w14:paraId="1197D906" w14:textId="207B13E2" w:rsidR="006B0008" w:rsidRPr="00074B99" w:rsidRDefault="006B0008" w:rsidP="006B0008">
      <w:pPr>
        <w:pStyle w:val="Descripcin"/>
        <w:keepNext/>
      </w:pPr>
      <w:bookmarkStart w:id="477" w:name="_Toc425414648"/>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66</w:t>
      </w:r>
      <w:r w:rsidR="00AE11C0">
        <w:fldChar w:fldCharType="end"/>
      </w:r>
      <w:r w:rsidRPr="00074B99">
        <w:t>. TestS16PacketLE1</w:t>
      </w:r>
      <w:bookmarkEnd w:id="47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2A7D610" w14:textId="77777777" w:rsidTr="006B0008">
        <w:trPr>
          <w:jc w:val="center"/>
        </w:trPr>
        <w:tc>
          <w:tcPr>
            <w:tcW w:w="8363" w:type="dxa"/>
            <w:gridSpan w:val="2"/>
          </w:tcPr>
          <w:p w14:paraId="0EAAF65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FB83E7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A42430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B1293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A2EF693" w14:textId="77777777" w:rsidTr="006B0008">
        <w:trPr>
          <w:jc w:val="center"/>
        </w:trPr>
        <w:tc>
          <w:tcPr>
            <w:tcW w:w="2835" w:type="dxa"/>
          </w:tcPr>
          <w:p w14:paraId="5BCC1F85"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E206E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4A8C8E52" w14:textId="77777777" w:rsidTr="006B0008">
        <w:trPr>
          <w:jc w:val="center"/>
        </w:trPr>
        <w:tc>
          <w:tcPr>
            <w:tcW w:w="2835" w:type="dxa"/>
          </w:tcPr>
          <w:p w14:paraId="36B6438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948D7D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36EEF12" w14:textId="77777777" w:rsidTr="006B0008">
        <w:trPr>
          <w:jc w:val="center"/>
        </w:trPr>
        <w:tc>
          <w:tcPr>
            <w:tcW w:w="2835" w:type="dxa"/>
          </w:tcPr>
          <w:p w14:paraId="0D3CC3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F1FD658" w14:textId="77777777" w:rsidR="00871F45" w:rsidRPr="00074B99" w:rsidRDefault="00871F45" w:rsidP="008C2FFC">
            <w:pPr>
              <w:rPr>
                <w:rFonts w:cs="Times New Roman"/>
                <w:color w:val="000000"/>
              </w:rPr>
            </w:pPr>
          </w:p>
        </w:tc>
      </w:tr>
      <w:tr w:rsidR="00871F45" w:rsidRPr="00074B99" w14:paraId="1854A01A" w14:textId="77777777" w:rsidTr="006B0008">
        <w:trPr>
          <w:jc w:val="center"/>
        </w:trPr>
        <w:tc>
          <w:tcPr>
            <w:tcW w:w="2835" w:type="dxa"/>
          </w:tcPr>
          <w:p w14:paraId="41D65E2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7E7DF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886E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TestS16PacketLE1()</w:t>
            </w:r>
          </w:p>
          <w:p w14:paraId="0E0EDD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4ABD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2D674F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F5A26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07FE0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4CE0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3917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4D4E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DC1A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F6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7E8C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8D469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7EDE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C7780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51B2D37" w14:textId="77777777" w:rsidTr="006B0008">
        <w:trPr>
          <w:jc w:val="center"/>
        </w:trPr>
        <w:tc>
          <w:tcPr>
            <w:tcW w:w="2835" w:type="dxa"/>
          </w:tcPr>
          <w:p w14:paraId="018ECD28"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E612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TestS16PacketLE1</w:t>
            </w:r>
          </w:p>
          <w:p w14:paraId="4FC1A8A6"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65A720" wp14:editId="46C9515D">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0:00:00,1916198</w:t>
            </w:r>
          </w:p>
        </w:tc>
      </w:tr>
    </w:tbl>
    <w:p w14:paraId="7EA2517F" w14:textId="77777777" w:rsidR="00871F45" w:rsidRPr="00074B99" w:rsidRDefault="00871F45" w:rsidP="00871F45"/>
    <w:p w14:paraId="35F415AF" w14:textId="563E15D6" w:rsidR="006B0008" w:rsidRPr="00074B99" w:rsidRDefault="006B0008" w:rsidP="006B0008">
      <w:pPr>
        <w:pStyle w:val="Descripcin"/>
        <w:keepNext/>
      </w:pPr>
      <w:bookmarkStart w:id="478" w:name="_Toc42541464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67</w:t>
      </w:r>
      <w:r w:rsidR="00AE11C0">
        <w:fldChar w:fldCharType="end"/>
      </w:r>
      <w:r w:rsidRPr="00074B99">
        <w:t>. TestS16PacketLE2</w:t>
      </w:r>
      <w:bookmarkEnd w:id="47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E5B6087" w14:textId="77777777" w:rsidTr="006B0008">
        <w:trPr>
          <w:jc w:val="center"/>
        </w:trPr>
        <w:tc>
          <w:tcPr>
            <w:tcW w:w="8363" w:type="dxa"/>
            <w:gridSpan w:val="2"/>
          </w:tcPr>
          <w:p w14:paraId="341D7005"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85F457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9F88A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F73FE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B7B102" w14:textId="77777777" w:rsidTr="006B0008">
        <w:trPr>
          <w:jc w:val="center"/>
        </w:trPr>
        <w:tc>
          <w:tcPr>
            <w:tcW w:w="2835" w:type="dxa"/>
          </w:tcPr>
          <w:p w14:paraId="0292EC32"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597BE2C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6EF55904" w14:textId="77777777" w:rsidTr="006B0008">
        <w:trPr>
          <w:jc w:val="center"/>
        </w:trPr>
        <w:tc>
          <w:tcPr>
            <w:tcW w:w="2835" w:type="dxa"/>
          </w:tcPr>
          <w:p w14:paraId="220E538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AA60AB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E75195A" w14:textId="77777777" w:rsidTr="006B0008">
        <w:trPr>
          <w:jc w:val="center"/>
        </w:trPr>
        <w:tc>
          <w:tcPr>
            <w:tcW w:w="2835" w:type="dxa"/>
          </w:tcPr>
          <w:p w14:paraId="5564EAC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906B67" w14:textId="77777777" w:rsidR="00871F45" w:rsidRPr="00074B99" w:rsidRDefault="00871F45" w:rsidP="008C2FFC">
            <w:pPr>
              <w:rPr>
                <w:rFonts w:cs="Times New Roman"/>
                <w:color w:val="000000"/>
              </w:rPr>
            </w:pPr>
          </w:p>
        </w:tc>
      </w:tr>
      <w:tr w:rsidR="00871F45" w:rsidRPr="00074B99" w14:paraId="0C1ECED7" w14:textId="77777777" w:rsidTr="006B0008">
        <w:trPr>
          <w:jc w:val="center"/>
        </w:trPr>
        <w:tc>
          <w:tcPr>
            <w:tcW w:w="2835" w:type="dxa"/>
          </w:tcPr>
          <w:p w14:paraId="3D5A37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90B92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BFE3C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TestS16PacketLE2()</w:t>
            </w:r>
          </w:p>
          <w:p w14:paraId="43655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C0AF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1B223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C96D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C6C24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0BB43A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2D4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8D54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F44E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69C1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22633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E8031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6E7226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6EFA159" w14:textId="77777777" w:rsidTr="006B0008">
        <w:trPr>
          <w:jc w:val="center"/>
        </w:trPr>
        <w:tc>
          <w:tcPr>
            <w:tcW w:w="2835" w:type="dxa"/>
          </w:tcPr>
          <w:p w14:paraId="14F1BB4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8AACDA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TestS16PacketLE2</w:t>
            </w:r>
          </w:p>
          <w:p w14:paraId="6BA0CD0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443355A" wp14:editId="11628C00">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0:00:00,2151697</w:t>
            </w:r>
          </w:p>
        </w:tc>
      </w:tr>
    </w:tbl>
    <w:p w14:paraId="720DA3CD" w14:textId="77777777" w:rsidR="00871F45" w:rsidRPr="00074B99" w:rsidRDefault="00871F45" w:rsidP="00871F45"/>
    <w:p w14:paraId="4F5EFA1C" w14:textId="32C8CC37" w:rsidR="006B0008" w:rsidRPr="00074B99" w:rsidRDefault="006B0008" w:rsidP="006B0008">
      <w:pPr>
        <w:pStyle w:val="Descripcin"/>
        <w:keepNext/>
      </w:pPr>
      <w:bookmarkStart w:id="479" w:name="_Toc425414650"/>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68</w:t>
      </w:r>
      <w:r w:rsidR="00AE11C0">
        <w:fldChar w:fldCharType="end"/>
      </w:r>
      <w:r w:rsidRPr="00074B99">
        <w:t>. TestS32PacketLE1</w:t>
      </w:r>
      <w:bookmarkEnd w:id="47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8773BB7" w14:textId="77777777" w:rsidTr="006B0008">
        <w:trPr>
          <w:jc w:val="center"/>
        </w:trPr>
        <w:tc>
          <w:tcPr>
            <w:tcW w:w="8363" w:type="dxa"/>
            <w:gridSpan w:val="2"/>
          </w:tcPr>
          <w:p w14:paraId="1051F2D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2DD4C2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FB3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B68A46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412A8B9" w14:textId="77777777" w:rsidTr="006B0008">
        <w:trPr>
          <w:jc w:val="center"/>
        </w:trPr>
        <w:tc>
          <w:tcPr>
            <w:tcW w:w="2835" w:type="dxa"/>
          </w:tcPr>
          <w:p w14:paraId="613A957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F85336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D4F6D4" w14:textId="77777777" w:rsidTr="006B0008">
        <w:trPr>
          <w:jc w:val="center"/>
        </w:trPr>
        <w:tc>
          <w:tcPr>
            <w:tcW w:w="2835" w:type="dxa"/>
          </w:tcPr>
          <w:p w14:paraId="6ADFB00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70C8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8D51D53" w14:textId="77777777" w:rsidTr="006B0008">
        <w:trPr>
          <w:jc w:val="center"/>
        </w:trPr>
        <w:tc>
          <w:tcPr>
            <w:tcW w:w="2835" w:type="dxa"/>
          </w:tcPr>
          <w:p w14:paraId="140E1B5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3C1A97" w14:textId="77777777" w:rsidR="00871F45" w:rsidRPr="00074B99" w:rsidRDefault="00871F45" w:rsidP="008C2FFC">
            <w:pPr>
              <w:rPr>
                <w:rFonts w:cs="Times New Roman"/>
                <w:color w:val="000000"/>
              </w:rPr>
            </w:pPr>
          </w:p>
        </w:tc>
      </w:tr>
      <w:tr w:rsidR="00871F45" w:rsidRPr="00074B99" w14:paraId="51EE499E" w14:textId="77777777" w:rsidTr="006B0008">
        <w:trPr>
          <w:jc w:val="center"/>
        </w:trPr>
        <w:tc>
          <w:tcPr>
            <w:tcW w:w="2835" w:type="dxa"/>
          </w:tcPr>
          <w:p w14:paraId="12D2C66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B1241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66E3E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TestS32PacketLE1()</w:t>
            </w:r>
          </w:p>
          <w:p w14:paraId="0E6728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896C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0103E9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E2FE9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F0E6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FF03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3B37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BA74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06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46 F5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0BC8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0D6A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7CA25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15872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C5FEC02" w14:textId="77777777" w:rsidTr="006B0008">
        <w:trPr>
          <w:jc w:val="center"/>
        </w:trPr>
        <w:tc>
          <w:tcPr>
            <w:tcW w:w="2835" w:type="dxa"/>
          </w:tcPr>
          <w:p w14:paraId="3D8B0E9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BA6DD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TestS32PacketLE1</w:t>
            </w:r>
          </w:p>
          <w:p w14:paraId="7D1404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CA1885C" wp14:editId="2BF8F948">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0:00:00,15711</w:t>
            </w:r>
          </w:p>
        </w:tc>
      </w:tr>
    </w:tbl>
    <w:p w14:paraId="06EE0F74" w14:textId="77777777" w:rsidR="00871F45" w:rsidRPr="00074B99" w:rsidRDefault="00871F45" w:rsidP="00871F45"/>
    <w:p w14:paraId="006A5F9E" w14:textId="2727ECA4" w:rsidR="006B0008" w:rsidRPr="00074B99" w:rsidRDefault="006B0008" w:rsidP="006B0008">
      <w:pPr>
        <w:pStyle w:val="Descripcin"/>
        <w:keepNext/>
      </w:pPr>
      <w:bookmarkStart w:id="480" w:name="_Toc42541465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69</w:t>
      </w:r>
      <w:r w:rsidR="00AE11C0">
        <w:fldChar w:fldCharType="end"/>
      </w:r>
      <w:r w:rsidRPr="00074B99">
        <w:t>. TestS32PacketLE2</w:t>
      </w:r>
      <w:bookmarkEnd w:id="48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A9C40DF" w14:textId="77777777" w:rsidTr="006B0008">
        <w:trPr>
          <w:jc w:val="center"/>
        </w:trPr>
        <w:tc>
          <w:tcPr>
            <w:tcW w:w="8363" w:type="dxa"/>
            <w:gridSpan w:val="2"/>
          </w:tcPr>
          <w:p w14:paraId="75D3790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D701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736D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48EC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31BCAA9" w14:textId="77777777" w:rsidTr="006B0008">
        <w:trPr>
          <w:jc w:val="center"/>
        </w:trPr>
        <w:tc>
          <w:tcPr>
            <w:tcW w:w="2835" w:type="dxa"/>
          </w:tcPr>
          <w:p w14:paraId="77717AE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784221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5BAF79" w14:textId="77777777" w:rsidTr="006B0008">
        <w:trPr>
          <w:jc w:val="center"/>
        </w:trPr>
        <w:tc>
          <w:tcPr>
            <w:tcW w:w="2835" w:type="dxa"/>
          </w:tcPr>
          <w:p w14:paraId="5C3A58C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56C007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A6CCD2" w14:textId="77777777" w:rsidTr="006B0008">
        <w:trPr>
          <w:jc w:val="center"/>
        </w:trPr>
        <w:tc>
          <w:tcPr>
            <w:tcW w:w="2835" w:type="dxa"/>
          </w:tcPr>
          <w:p w14:paraId="67679CA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CF1C1DC" w14:textId="77777777" w:rsidR="00871F45" w:rsidRPr="00074B99" w:rsidRDefault="00871F45" w:rsidP="008C2FFC">
            <w:pPr>
              <w:rPr>
                <w:rFonts w:cs="Times New Roman"/>
                <w:color w:val="000000"/>
              </w:rPr>
            </w:pPr>
          </w:p>
        </w:tc>
      </w:tr>
      <w:tr w:rsidR="00871F45" w:rsidRPr="00074B99" w14:paraId="2F5E6A7E" w14:textId="77777777" w:rsidTr="006B0008">
        <w:trPr>
          <w:jc w:val="center"/>
        </w:trPr>
        <w:tc>
          <w:tcPr>
            <w:tcW w:w="2835" w:type="dxa"/>
          </w:tcPr>
          <w:p w14:paraId="670C5B1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00F9A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1A751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TestS32PacketLE2()</w:t>
            </w:r>
          </w:p>
          <w:p w14:paraId="1AF096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D3CE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4AB5C3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A12F2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3E3D2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614DE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A9D2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EB7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EACF2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E420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9C145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6857A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C5ABD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3668C8F" w14:textId="77777777" w:rsidTr="006B0008">
        <w:trPr>
          <w:jc w:val="center"/>
        </w:trPr>
        <w:tc>
          <w:tcPr>
            <w:tcW w:w="2835" w:type="dxa"/>
          </w:tcPr>
          <w:p w14:paraId="5428225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2BA30C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TestS32PacketLE2</w:t>
            </w:r>
          </w:p>
          <w:p w14:paraId="5BEE45F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7FFA0E" wp14:editId="0DA895B9">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0:00:00,1565519</w:t>
            </w:r>
          </w:p>
        </w:tc>
      </w:tr>
    </w:tbl>
    <w:p w14:paraId="202B2969" w14:textId="77777777" w:rsidR="00871F45" w:rsidRPr="00074B99" w:rsidRDefault="00871F45" w:rsidP="00871F45"/>
    <w:p w14:paraId="19654E0B" w14:textId="64FF234E" w:rsidR="006B0008" w:rsidRPr="00074B99" w:rsidRDefault="006B0008" w:rsidP="006B0008">
      <w:pPr>
        <w:pStyle w:val="Descripcin"/>
        <w:keepNext/>
      </w:pPr>
      <w:bookmarkStart w:id="481" w:name="_Toc425414652"/>
      <w:r w:rsidRPr="00074B99">
        <w:lastRenderedPageBreak/>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70</w:t>
      </w:r>
      <w:r w:rsidR="00AE11C0">
        <w:fldChar w:fldCharType="end"/>
      </w:r>
      <w:r w:rsidRPr="00074B99">
        <w:t>. TestS64PacketLE1</w:t>
      </w:r>
      <w:bookmarkEnd w:id="48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6D608FF" w14:textId="77777777" w:rsidTr="006B0008">
        <w:trPr>
          <w:jc w:val="center"/>
        </w:trPr>
        <w:tc>
          <w:tcPr>
            <w:tcW w:w="8363" w:type="dxa"/>
            <w:gridSpan w:val="2"/>
          </w:tcPr>
          <w:p w14:paraId="32E0645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576CE4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9D43DC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51E54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8167332" w14:textId="77777777" w:rsidTr="006B0008">
        <w:trPr>
          <w:jc w:val="center"/>
        </w:trPr>
        <w:tc>
          <w:tcPr>
            <w:tcW w:w="2835" w:type="dxa"/>
          </w:tcPr>
          <w:p w14:paraId="7C23F2A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A1FFC1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02E63340" w14:textId="77777777" w:rsidTr="006B0008">
        <w:trPr>
          <w:jc w:val="center"/>
        </w:trPr>
        <w:tc>
          <w:tcPr>
            <w:tcW w:w="2835" w:type="dxa"/>
          </w:tcPr>
          <w:p w14:paraId="604DF62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9E9A18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66D0BED" w14:textId="77777777" w:rsidTr="006B0008">
        <w:trPr>
          <w:jc w:val="center"/>
        </w:trPr>
        <w:tc>
          <w:tcPr>
            <w:tcW w:w="2835" w:type="dxa"/>
          </w:tcPr>
          <w:p w14:paraId="5448E01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CA856B" w14:textId="77777777" w:rsidR="00871F45" w:rsidRPr="00074B99" w:rsidRDefault="00871F45" w:rsidP="008C2FFC">
            <w:pPr>
              <w:rPr>
                <w:rFonts w:cs="Times New Roman"/>
                <w:color w:val="000000"/>
              </w:rPr>
            </w:pPr>
          </w:p>
        </w:tc>
      </w:tr>
      <w:tr w:rsidR="00871F45" w:rsidRPr="00074B99" w14:paraId="64F2453A" w14:textId="77777777" w:rsidTr="006B0008">
        <w:trPr>
          <w:jc w:val="center"/>
        </w:trPr>
        <w:tc>
          <w:tcPr>
            <w:tcW w:w="2835" w:type="dxa"/>
          </w:tcPr>
          <w:p w14:paraId="706F43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77BE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66D12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TestS64PacketLE1()</w:t>
            </w:r>
          </w:p>
          <w:p w14:paraId="0170C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9568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24E36D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3E4F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1145C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32909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E1AD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C03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778D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33 54 FF FF FF FF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8021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28DC8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43E9D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2F76E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44A1A97" w14:textId="77777777" w:rsidTr="006B0008">
        <w:trPr>
          <w:jc w:val="center"/>
        </w:trPr>
        <w:tc>
          <w:tcPr>
            <w:tcW w:w="2835" w:type="dxa"/>
          </w:tcPr>
          <w:p w14:paraId="3D56A7D3"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07116C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TestS64PacketLE1</w:t>
            </w:r>
          </w:p>
          <w:p w14:paraId="4D82C06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849B3F" wp14:editId="55448CD6">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0:00:00,1781261</w:t>
            </w:r>
          </w:p>
        </w:tc>
      </w:tr>
    </w:tbl>
    <w:p w14:paraId="59EAF5D6" w14:textId="77777777" w:rsidR="00871F45" w:rsidRPr="00074B99" w:rsidRDefault="00871F45" w:rsidP="00871F45"/>
    <w:p w14:paraId="06DE24AC" w14:textId="24B262AA" w:rsidR="006B0008" w:rsidRPr="00074B99" w:rsidRDefault="006B0008" w:rsidP="006B0008">
      <w:pPr>
        <w:pStyle w:val="Descripcin"/>
        <w:keepNext/>
      </w:pPr>
      <w:bookmarkStart w:id="482" w:name="_Toc42541465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71</w:t>
      </w:r>
      <w:r w:rsidR="00AE11C0">
        <w:fldChar w:fldCharType="end"/>
      </w:r>
      <w:r w:rsidRPr="00074B99">
        <w:t>. TestS64PacketLE2</w:t>
      </w:r>
      <w:bookmarkEnd w:id="48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C04961E" w14:textId="77777777" w:rsidTr="006B0008">
        <w:trPr>
          <w:jc w:val="center"/>
        </w:trPr>
        <w:tc>
          <w:tcPr>
            <w:tcW w:w="8363" w:type="dxa"/>
            <w:gridSpan w:val="2"/>
          </w:tcPr>
          <w:p w14:paraId="25E5EAA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06725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098DB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8E1D3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B1ADFB" w14:textId="77777777" w:rsidTr="006B0008">
        <w:trPr>
          <w:jc w:val="center"/>
        </w:trPr>
        <w:tc>
          <w:tcPr>
            <w:tcW w:w="2835" w:type="dxa"/>
          </w:tcPr>
          <w:p w14:paraId="16FFCA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E0C374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18EEA12D" w14:textId="77777777" w:rsidTr="006B0008">
        <w:trPr>
          <w:jc w:val="center"/>
        </w:trPr>
        <w:tc>
          <w:tcPr>
            <w:tcW w:w="2835" w:type="dxa"/>
          </w:tcPr>
          <w:p w14:paraId="6C6C548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2F3401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0AC15A" w14:textId="77777777" w:rsidTr="006B0008">
        <w:trPr>
          <w:jc w:val="center"/>
        </w:trPr>
        <w:tc>
          <w:tcPr>
            <w:tcW w:w="2835" w:type="dxa"/>
          </w:tcPr>
          <w:p w14:paraId="15AA07A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6F35B85" w14:textId="77777777" w:rsidR="00871F45" w:rsidRPr="00074B99" w:rsidRDefault="00871F45" w:rsidP="008C2FFC">
            <w:pPr>
              <w:rPr>
                <w:rFonts w:cs="Times New Roman"/>
                <w:color w:val="000000"/>
              </w:rPr>
            </w:pPr>
          </w:p>
        </w:tc>
      </w:tr>
      <w:tr w:rsidR="00871F45" w:rsidRPr="00074B99" w14:paraId="6EA1C725" w14:textId="77777777" w:rsidTr="006B0008">
        <w:trPr>
          <w:jc w:val="center"/>
        </w:trPr>
        <w:tc>
          <w:tcPr>
            <w:tcW w:w="2835" w:type="dxa"/>
          </w:tcPr>
          <w:p w14:paraId="04A870D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CFDA5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9B3846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TestS64PacketLE2()</w:t>
            </w:r>
          </w:p>
          <w:p w14:paraId="36EA3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5877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03E41E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1679B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EB49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207B4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CB25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534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147B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AB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67A26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1784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5587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905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7FE0B2" w14:textId="77777777" w:rsidTr="006B0008">
        <w:trPr>
          <w:jc w:val="center"/>
        </w:trPr>
        <w:tc>
          <w:tcPr>
            <w:tcW w:w="2835" w:type="dxa"/>
          </w:tcPr>
          <w:p w14:paraId="4F61BF9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FEF1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16845EF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1DBDC7D" wp14:editId="2AA66CB8">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0:00:00,1868797</w:t>
            </w:r>
          </w:p>
        </w:tc>
      </w:tr>
    </w:tbl>
    <w:p w14:paraId="45DC03E0" w14:textId="77777777" w:rsidR="00871F45" w:rsidRPr="00074B99" w:rsidRDefault="00871F45" w:rsidP="00871F45"/>
    <w:p w14:paraId="0EC12BD8" w14:textId="4284F8AD" w:rsidR="006B0008" w:rsidRPr="00074B99" w:rsidRDefault="006B0008" w:rsidP="006B0008">
      <w:pPr>
        <w:pStyle w:val="Descripcin"/>
        <w:keepNext/>
      </w:pPr>
      <w:bookmarkStart w:id="483" w:name="_Toc42541465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72</w:t>
      </w:r>
      <w:r w:rsidR="00AE11C0">
        <w:fldChar w:fldCharType="end"/>
      </w:r>
      <w:r w:rsidRPr="00074B99">
        <w:t>. TestSinglePacketLE</w:t>
      </w:r>
      <w:bookmarkEnd w:id="48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71C6120" w14:textId="77777777" w:rsidTr="006B0008">
        <w:trPr>
          <w:jc w:val="center"/>
        </w:trPr>
        <w:tc>
          <w:tcPr>
            <w:tcW w:w="8363" w:type="dxa"/>
            <w:gridSpan w:val="2"/>
          </w:tcPr>
          <w:p w14:paraId="248D81E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3BDCA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01BD8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CF7DDC"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16D1DAA" w14:textId="77777777" w:rsidTr="006B0008">
        <w:trPr>
          <w:jc w:val="center"/>
        </w:trPr>
        <w:tc>
          <w:tcPr>
            <w:tcW w:w="2835" w:type="dxa"/>
          </w:tcPr>
          <w:p w14:paraId="76C6F14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3E7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Little Endian</w:t>
            </w:r>
          </w:p>
        </w:tc>
      </w:tr>
      <w:tr w:rsidR="00871F45" w:rsidRPr="00074B99" w14:paraId="04C4CC1E" w14:textId="77777777" w:rsidTr="006B0008">
        <w:trPr>
          <w:jc w:val="center"/>
        </w:trPr>
        <w:tc>
          <w:tcPr>
            <w:tcW w:w="2835" w:type="dxa"/>
          </w:tcPr>
          <w:p w14:paraId="5217A81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097A5E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34EAE26" w14:textId="77777777" w:rsidTr="006B0008">
        <w:trPr>
          <w:jc w:val="center"/>
        </w:trPr>
        <w:tc>
          <w:tcPr>
            <w:tcW w:w="2835" w:type="dxa"/>
          </w:tcPr>
          <w:p w14:paraId="0CD740B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8DB6216" w14:textId="77777777" w:rsidR="00871F45" w:rsidRPr="00074B99" w:rsidRDefault="00871F45" w:rsidP="008C2FFC">
            <w:pPr>
              <w:rPr>
                <w:rFonts w:cs="Times New Roman"/>
                <w:color w:val="000000"/>
              </w:rPr>
            </w:pPr>
          </w:p>
        </w:tc>
      </w:tr>
      <w:tr w:rsidR="00871F45" w:rsidRPr="00074B99" w14:paraId="20ED41FA" w14:textId="77777777" w:rsidTr="006B0008">
        <w:trPr>
          <w:jc w:val="center"/>
        </w:trPr>
        <w:tc>
          <w:tcPr>
            <w:tcW w:w="2835" w:type="dxa"/>
          </w:tcPr>
          <w:p w14:paraId="0C7BBE9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24ACD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ACA72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TestSinglePacketLE()</w:t>
            </w:r>
          </w:p>
          <w:p w14:paraId="13A713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A462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3C5ACB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24DC6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CB9BA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C353C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6F8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4D05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8D0EB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CC CC 3D"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1EB7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8A7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4B7A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8A2D01"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02274E4" w14:textId="77777777" w:rsidTr="006B0008">
        <w:trPr>
          <w:jc w:val="center"/>
        </w:trPr>
        <w:tc>
          <w:tcPr>
            <w:tcW w:w="2835" w:type="dxa"/>
          </w:tcPr>
          <w:p w14:paraId="4908D9A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92C09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TestSinglePacketLE</w:t>
            </w:r>
          </w:p>
          <w:p w14:paraId="5FF37AC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DA5A95B" wp14:editId="675EF214">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4EB2239" w14:textId="77777777" w:rsidR="00871F45" w:rsidRPr="00074B99" w:rsidRDefault="00871F45" w:rsidP="00871F45"/>
    <w:p w14:paraId="2371C199" w14:textId="5A61FFD5" w:rsidR="006B0008" w:rsidRPr="00074B99" w:rsidRDefault="006B0008" w:rsidP="006B0008">
      <w:pPr>
        <w:pStyle w:val="Descripcin"/>
        <w:keepNext/>
      </w:pPr>
      <w:bookmarkStart w:id="484" w:name="_Toc42541465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73</w:t>
      </w:r>
      <w:r w:rsidR="00AE11C0">
        <w:fldChar w:fldCharType="end"/>
      </w:r>
      <w:r w:rsidRPr="00074B99">
        <w:t>. TestDoublePacketLE</w:t>
      </w:r>
      <w:bookmarkEnd w:id="48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9CDB55B" w14:textId="77777777" w:rsidTr="006B0008">
        <w:trPr>
          <w:jc w:val="center"/>
        </w:trPr>
        <w:tc>
          <w:tcPr>
            <w:tcW w:w="8363" w:type="dxa"/>
            <w:gridSpan w:val="2"/>
          </w:tcPr>
          <w:p w14:paraId="5B8CC4E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26B278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3D8AD8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84F59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97D6D5A" w14:textId="77777777" w:rsidTr="006B0008">
        <w:trPr>
          <w:jc w:val="center"/>
        </w:trPr>
        <w:tc>
          <w:tcPr>
            <w:tcW w:w="2835" w:type="dxa"/>
          </w:tcPr>
          <w:p w14:paraId="13B363A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03310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Little Endian</w:t>
            </w:r>
          </w:p>
        </w:tc>
      </w:tr>
      <w:tr w:rsidR="00871F45" w:rsidRPr="00074B99" w14:paraId="3D68E3C8" w14:textId="77777777" w:rsidTr="006B0008">
        <w:trPr>
          <w:jc w:val="center"/>
        </w:trPr>
        <w:tc>
          <w:tcPr>
            <w:tcW w:w="2835" w:type="dxa"/>
          </w:tcPr>
          <w:p w14:paraId="0BD9074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FF9637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D92C2D" w14:textId="77777777" w:rsidTr="006B0008">
        <w:trPr>
          <w:jc w:val="center"/>
        </w:trPr>
        <w:tc>
          <w:tcPr>
            <w:tcW w:w="2835" w:type="dxa"/>
          </w:tcPr>
          <w:p w14:paraId="7BF7418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79AAC84" w14:textId="77777777" w:rsidR="00871F45" w:rsidRPr="00074B99" w:rsidRDefault="00871F45" w:rsidP="008C2FFC">
            <w:pPr>
              <w:rPr>
                <w:rFonts w:cs="Times New Roman"/>
                <w:color w:val="000000"/>
              </w:rPr>
            </w:pPr>
          </w:p>
        </w:tc>
      </w:tr>
      <w:tr w:rsidR="00871F45" w:rsidRPr="00074B99" w14:paraId="5A52A0F7" w14:textId="77777777" w:rsidTr="006B0008">
        <w:trPr>
          <w:jc w:val="center"/>
        </w:trPr>
        <w:tc>
          <w:tcPr>
            <w:tcW w:w="2835" w:type="dxa"/>
          </w:tcPr>
          <w:p w14:paraId="1D80AD9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C903B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43E8F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TestDoublePacketLE()</w:t>
            </w:r>
          </w:p>
          <w:p w14:paraId="1F13D5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6E9CC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6245DE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D795F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44572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7459B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46938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39D3F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2A3E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9A 99 99 99 99 99 B9 3F"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54B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0823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55527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EE3201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C82F14E" w14:textId="77777777" w:rsidTr="006B0008">
        <w:trPr>
          <w:jc w:val="center"/>
        </w:trPr>
        <w:tc>
          <w:tcPr>
            <w:tcW w:w="2835" w:type="dxa"/>
          </w:tcPr>
          <w:p w14:paraId="2EF60DA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0779FE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783E5CF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79EA4B" wp14:editId="201E10D8">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366FFDED" w14:textId="77777777" w:rsidR="00871F45" w:rsidRPr="00074B99" w:rsidRDefault="00871F45" w:rsidP="00871F45"/>
    <w:p w14:paraId="016D369B" w14:textId="77777777" w:rsidR="00871F45" w:rsidRPr="00074B99" w:rsidRDefault="00871F45" w:rsidP="00871F45"/>
    <w:p w14:paraId="2B95076F" w14:textId="35B15513" w:rsidR="006B0008" w:rsidRPr="00074B99" w:rsidRDefault="006B0008" w:rsidP="006B0008">
      <w:pPr>
        <w:pStyle w:val="Descripcin"/>
        <w:keepNext/>
      </w:pPr>
      <w:bookmarkStart w:id="485" w:name="_Toc425414656"/>
      <w:r w:rsidRPr="00074B99">
        <w:lastRenderedPageBreak/>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74</w:t>
      </w:r>
      <w:r w:rsidR="00AE11C0">
        <w:fldChar w:fldCharType="end"/>
      </w:r>
      <w:r w:rsidRPr="00074B99">
        <w:t>. TestBoolSequencePacketLE</w:t>
      </w:r>
      <w:bookmarkEnd w:id="48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7BF30DC" w14:textId="77777777" w:rsidTr="006B0008">
        <w:trPr>
          <w:jc w:val="center"/>
        </w:trPr>
        <w:tc>
          <w:tcPr>
            <w:tcW w:w="8363" w:type="dxa"/>
            <w:gridSpan w:val="2"/>
          </w:tcPr>
          <w:p w14:paraId="55D4930D"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71A43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58EDD8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D62E6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579803" w14:textId="77777777" w:rsidTr="006B0008">
        <w:trPr>
          <w:jc w:val="center"/>
        </w:trPr>
        <w:tc>
          <w:tcPr>
            <w:tcW w:w="2835" w:type="dxa"/>
          </w:tcPr>
          <w:p w14:paraId="5CC2431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2395653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Little Endian</w:t>
            </w:r>
          </w:p>
        </w:tc>
      </w:tr>
      <w:tr w:rsidR="00871F45" w:rsidRPr="00074B99" w14:paraId="3238BEED" w14:textId="77777777" w:rsidTr="006B0008">
        <w:trPr>
          <w:jc w:val="center"/>
        </w:trPr>
        <w:tc>
          <w:tcPr>
            <w:tcW w:w="2835" w:type="dxa"/>
          </w:tcPr>
          <w:p w14:paraId="7C6F800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C90988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F5220A0" w14:textId="77777777" w:rsidTr="006B0008">
        <w:trPr>
          <w:jc w:val="center"/>
        </w:trPr>
        <w:tc>
          <w:tcPr>
            <w:tcW w:w="2835" w:type="dxa"/>
          </w:tcPr>
          <w:p w14:paraId="460146F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0B51E9" w14:textId="77777777" w:rsidR="00871F45" w:rsidRPr="00074B99" w:rsidRDefault="00871F45" w:rsidP="008C2FFC">
            <w:pPr>
              <w:rPr>
                <w:rFonts w:cs="Times New Roman"/>
                <w:color w:val="000000"/>
              </w:rPr>
            </w:pPr>
          </w:p>
        </w:tc>
      </w:tr>
      <w:tr w:rsidR="00871F45" w:rsidRPr="00074B99" w14:paraId="6B6CD26E" w14:textId="77777777" w:rsidTr="006B0008">
        <w:trPr>
          <w:jc w:val="center"/>
        </w:trPr>
        <w:tc>
          <w:tcPr>
            <w:tcW w:w="2835" w:type="dxa"/>
          </w:tcPr>
          <w:p w14:paraId="6CBA70D1"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786E1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C9295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TestBoolSequencePacketLE()</w:t>
            </w:r>
          </w:p>
          <w:p w14:paraId="3E7A4E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53206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1B3DBA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2C84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8F28A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BC767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BD110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6BB5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2DA3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2EED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0B55E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8F397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41602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06688D" w14:textId="77777777" w:rsidTr="006B0008">
        <w:trPr>
          <w:jc w:val="center"/>
        </w:trPr>
        <w:tc>
          <w:tcPr>
            <w:tcW w:w="2835" w:type="dxa"/>
          </w:tcPr>
          <w:p w14:paraId="48D1C5C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9DABB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TestBoolSequencePacketLE</w:t>
            </w:r>
          </w:p>
          <w:p w14:paraId="65D1D42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C7900E4" wp14:editId="0923FD2E">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2E5A218" w14:textId="77777777" w:rsidR="00871F45" w:rsidRPr="00074B99" w:rsidRDefault="00871F45" w:rsidP="00871F45"/>
    <w:p w14:paraId="4E884763" w14:textId="77777777" w:rsidR="00871F45" w:rsidRPr="00074B99" w:rsidRDefault="00871F45" w:rsidP="00871F45"/>
    <w:p w14:paraId="0D94E9E3" w14:textId="18981EEA" w:rsidR="006B0008" w:rsidRPr="00074B99" w:rsidRDefault="006B0008" w:rsidP="006B0008">
      <w:pPr>
        <w:pStyle w:val="Descripcin"/>
        <w:keepNext/>
      </w:pPr>
      <w:bookmarkStart w:id="486" w:name="_Toc42541465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75</w:t>
      </w:r>
      <w:r w:rsidR="00AE11C0">
        <w:fldChar w:fldCharType="end"/>
      </w:r>
      <w:r w:rsidRPr="00074B99">
        <w:t>. TestShortSequencePacketLE</w:t>
      </w:r>
      <w:bookmarkEnd w:id="48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E65D0D8" w14:textId="77777777" w:rsidTr="006B0008">
        <w:trPr>
          <w:jc w:val="center"/>
        </w:trPr>
        <w:tc>
          <w:tcPr>
            <w:tcW w:w="8363" w:type="dxa"/>
            <w:gridSpan w:val="2"/>
          </w:tcPr>
          <w:p w14:paraId="5D27848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014B1B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F1D46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C6E4BF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008A24F" w14:textId="77777777" w:rsidTr="006B0008">
        <w:trPr>
          <w:jc w:val="center"/>
        </w:trPr>
        <w:tc>
          <w:tcPr>
            <w:tcW w:w="2835" w:type="dxa"/>
          </w:tcPr>
          <w:p w14:paraId="2309E78E"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4E04FA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Little Endian</w:t>
            </w:r>
          </w:p>
        </w:tc>
      </w:tr>
      <w:tr w:rsidR="00871F45" w:rsidRPr="00074B99" w14:paraId="1FC96621" w14:textId="77777777" w:rsidTr="006B0008">
        <w:trPr>
          <w:jc w:val="center"/>
        </w:trPr>
        <w:tc>
          <w:tcPr>
            <w:tcW w:w="2835" w:type="dxa"/>
          </w:tcPr>
          <w:p w14:paraId="564781B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047711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BFDB7CE" w14:textId="77777777" w:rsidTr="006B0008">
        <w:trPr>
          <w:jc w:val="center"/>
        </w:trPr>
        <w:tc>
          <w:tcPr>
            <w:tcW w:w="2835" w:type="dxa"/>
          </w:tcPr>
          <w:p w14:paraId="0C5FC8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96A9D2" w14:textId="77777777" w:rsidR="00871F45" w:rsidRPr="00074B99" w:rsidRDefault="00871F45" w:rsidP="008C2FFC">
            <w:pPr>
              <w:rPr>
                <w:rFonts w:cs="Times New Roman"/>
                <w:color w:val="000000"/>
              </w:rPr>
            </w:pPr>
          </w:p>
        </w:tc>
      </w:tr>
      <w:tr w:rsidR="00871F45" w:rsidRPr="00074B99" w14:paraId="0780FFEE" w14:textId="77777777" w:rsidTr="006B0008">
        <w:trPr>
          <w:jc w:val="center"/>
        </w:trPr>
        <w:tc>
          <w:tcPr>
            <w:tcW w:w="2835" w:type="dxa"/>
          </w:tcPr>
          <w:p w14:paraId="6F811D7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7556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31569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TestShortSequencePacketLE()</w:t>
            </w:r>
          </w:p>
          <w:p w14:paraId="577269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4DE8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56DD1C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225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0A862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6CB08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12F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4E69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B2C85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A1 0F F0 0F 2F 0B 01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18B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D21C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39CE9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5AD61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B7CFA8" w14:textId="77777777" w:rsidTr="006B0008">
        <w:trPr>
          <w:jc w:val="center"/>
        </w:trPr>
        <w:tc>
          <w:tcPr>
            <w:tcW w:w="2835" w:type="dxa"/>
          </w:tcPr>
          <w:p w14:paraId="7AE6FDF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0AA8CE0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TestShortSequencePacketLE</w:t>
            </w:r>
          </w:p>
          <w:p w14:paraId="08F4EDD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4B472BA" wp14:editId="59A21911">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0:00:00,1904143</w:t>
            </w:r>
          </w:p>
        </w:tc>
      </w:tr>
    </w:tbl>
    <w:p w14:paraId="13A63F58" w14:textId="77777777" w:rsidR="00871F45" w:rsidRPr="00074B99" w:rsidRDefault="00871F45" w:rsidP="00871F45"/>
    <w:p w14:paraId="33C6F994" w14:textId="2364FEDB" w:rsidR="006B0008" w:rsidRPr="00074B99" w:rsidRDefault="006B0008" w:rsidP="006B0008">
      <w:pPr>
        <w:pStyle w:val="Descripcin"/>
        <w:keepNext/>
      </w:pPr>
      <w:bookmarkStart w:id="487" w:name="_Toc425414658"/>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76</w:t>
      </w:r>
      <w:r w:rsidR="00AE11C0">
        <w:fldChar w:fldCharType="end"/>
      </w:r>
      <w:r w:rsidRPr="00074B99">
        <w:t>. TestEnumSequencePacketLE</w:t>
      </w:r>
      <w:bookmarkEnd w:id="48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70A1447" w14:textId="77777777" w:rsidTr="006B0008">
        <w:trPr>
          <w:jc w:val="center"/>
        </w:trPr>
        <w:tc>
          <w:tcPr>
            <w:tcW w:w="8363" w:type="dxa"/>
            <w:gridSpan w:val="2"/>
          </w:tcPr>
          <w:p w14:paraId="6BD8C83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686D1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D3273E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95708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DB3618" w14:textId="77777777" w:rsidTr="006B0008">
        <w:trPr>
          <w:jc w:val="center"/>
        </w:trPr>
        <w:tc>
          <w:tcPr>
            <w:tcW w:w="2835" w:type="dxa"/>
          </w:tcPr>
          <w:p w14:paraId="78B8B497"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0F50C0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Little Endian</w:t>
            </w:r>
          </w:p>
        </w:tc>
      </w:tr>
      <w:tr w:rsidR="00871F45" w:rsidRPr="00074B99" w14:paraId="5734B656" w14:textId="77777777" w:rsidTr="006B0008">
        <w:trPr>
          <w:jc w:val="center"/>
        </w:trPr>
        <w:tc>
          <w:tcPr>
            <w:tcW w:w="2835" w:type="dxa"/>
          </w:tcPr>
          <w:p w14:paraId="7BB7107B"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9002F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1175AB1" w14:textId="77777777" w:rsidTr="006B0008">
        <w:trPr>
          <w:jc w:val="center"/>
        </w:trPr>
        <w:tc>
          <w:tcPr>
            <w:tcW w:w="2835" w:type="dxa"/>
          </w:tcPr>
          <w:p w14:paraId="1C43D61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177EEF6" w14:textId="77777777" w:rsidR="00871F45" w:rsidRPr="00074B99" w:rsidRDefault="00871F45" w:rsidP="008C2FFC">
            <w:pPr>
              <w:rPr>
                <w:rFonts w:cs="Times New Roman"/>
                <w:color w:val="000000"/>
              </w:rPr>
            </w:pPr>
          </w:p>
        </w:tc>
      </w:tr>
      <w:tr w:rsidR="00871F45" w:rsidRPr="00074B99" w14:paraId="574621EF" w14:textId="77777777" w:rsidTr="006B0008">
        <w:trPr>
          <w:jc w:val="center"/>
        </w:trPr>
        <w:tc>
          <w:tcPr>
            <w:tcW w:w="2835" w:type="dxa"/>
          </w:tcPr>
          <w:p w14:paraId="17FEED9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9ECFF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042084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TestEnumSequencePacketLE()</w:t>
            </w:r>
          </w:p>
          <w:p w14:paraId="6E87D3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BC40E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lastRenderedPageBreak/>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5B5AA6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A1A2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6DD6D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7C43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EAE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8FF56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B4DE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06 00 00 00 04 00 00 00 03 00 00 00 03 00 00 00 00 00 00 00 01 00 00 00 05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3D698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942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ACD2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E21F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9831E14" w14:textId="77777777" w:rsidTr="006B0008">
        <w:trPr>
          <w:jc w:val="center"/>
        </w:trPr>
        <w:tc>
          <w:tcPr>
            <w:tcW w:w="2835" w:type="dxa"/>
          </w:tcPr>
          <w:p w14:paraId="3890C43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4C4252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TestEnumSequencePacketLE</w:t>
            </w:r>
          </w:p>
          <w:p w14:paraId="13D24BB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A896AA" wp14:editId="70A8CA67">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0:00:00,1877371</w:t>
            </w:r>
          </w:p>
        </w:tc>
      </w:tr>
    </w:tbl>
    <w:p w14:paraId="562598BE" w14:textId="77777777" w:rsidR="00871F45" w:rsidRPr="00074B99" w:rsidRDefault="00871F45" w:rsidP="00871F45"/>
    <w:p w14:paraId="4E819577" w14:textId="67275394" w:rsidR="006B0008" w:rsidRPr="00074B99" w:rsidRDefault="006B0008" w:rsidP="006B0008">
      <w:pPr>
        <w:pStyle w:val="Descripcin"/>
        <w:keepNext/>
      </w:pPr>
      <w:bookmarkStart w:id="488" w:name="_Toc42541465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77</w:t>
      </w:r>
      <w:r w:rsidR="00AE11C0">
        <w:fldChar w:fldCharType="end"/>
      </w:r>
      <w:r w:rsidRPr="00074B99">
        <w:t>. TestIntSequencePacketLE</w:t>
      </w:r>
      <w:bookmarkEnd w:id="48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7C04ECB" w14:textId="77777777" w:rsidTr="006B0008">
        <w:trPr>
          <w:jc w:val="center"/>
        </w:trPr>
        <w:tc>
          <w:tcPr>
            <w:tcW w:w="8363" w:type="dxa"/>
            <w:gridSpan w:val="2"/>
          </w:tcPr>
          <w:p w14:paraId="7B6182B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6DFC00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0D7A76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C3D53A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0466D3" w14:textId="77777777" w:rsidTr="006B0008">
        <w:trPr>
          <w:jc w:val="center"/>
        </w:trPr>
        <w:tc>
          <w:tcPr>
            <w:tcW w:w="2835" w:type="dxa"/>
          </w:tcPr>
          <w:p w14:paraId="679BA30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8C92E5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Little Endian</w:t>
            </w:r>
          </w:p>
        </w:tc>
      </w:tr>
      <w:tr w:rsidR="00871F45" w:rsidRPr="00074B99" w14:paraId="642D06C2" w14:textId="77777777" w:rsidTr="006B0008">
        <w:trPr>
          <w:jc w:val="center"/>
        </w:trPr>
        <w:tc>
          <w:tcPr>
            <w:tcW w:w="2835" w:type="dxa"/>
          </w:tcPr>
          <w:p w14:paraId="78E9799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EAF7B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5D9AC27" w14:textId="77777777" w:rsidTr="006B0008">
        <w:trPr>
          <w:jc w:val="center"/>
        </w:trPr>
        <w:tc>
          <w:tcPr>
            <w:tcW w:w="2835" w:type="dxa"/>
          </w:tcPr>
          <w:p w14:paraId="2E6928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53EDE2" w14:textId="77777777" w:rsidR="00871F45" w:rsidRPr="00074B99" w:rsidRDefault="00871F45" w:rsidP="008C2FFC">
            <w:pPr>
              <w:rPr>
                <w:rFonts w:cs="Times New Roman"/>
                <w:color w:val="000000"/>
              </w:rPr>
            </w:pPr>
          </w:p>
        </w:tc>
      </w:tr>
      <w:tr w:rsidR="00871F45" w:rsidRPr="00074B99" w14:paraId="2263F61D" w14:textId="77777777" w:rsidTr="006B0008">
        <w:trPr>
          <w:jc w:val="center"/>
        </w:trPr>
        <w:tc>
          <w:tcPr>
            <w:tcW w:w="2835" w:type="dxa"/>
          </w:tcPr>
          <w:p w14:paraId="5AAE1EB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4DD6E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EFC4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TestIntSequencePacketLE()</w:t>
            </w:r>
          </w:p>
          <w:p w14:paraId="125BC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1F0D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5044B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B806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CEEC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F1244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AEB0A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0522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E05B2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F0 A1 FF 00 0F 23 FF 00 0F 00 B2 00 01 FF FF 0F"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ADB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E8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C8B56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87743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912099" w14:textId="77777777" w:rsidTr="006B0008">
        <w:trPr>
          <w:jc w:val="center"/>
        </w:trPr>
        <w:tc>
          <w:tcPr>
            <w:tcW w:w="2835" w:type="dxa"/>
          </w:tcPr>
          <w:p w14:paraId="6FE56DC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FB080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TestIntSequencePacketLE</w:t>
            </w:r>
          </w:p>
          <w:p w14:paraId="4136AEC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69B8AC" wp14:editId="70DE5DA5">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0:00:00,1932013</w:t>
            </w:r>
          </w:p>
        </w:tc>
      </w:tr>
    </w:tbl>
    <w:p w14:paraId="639C5F1A" w14:textId="77777777" w:rsidR="00871F45" w:rsidRPr="00074B99" w:rsidRDefault="00871F45" w:rsidP="00871F45"/>
    <w:p w14:paraId="2F1806B6" w14:textId="70B9D91D" w:rsidR="006B0008" w:rsidRPr="00074B99" w:rsidRDefault="006B0008" w:rsidP="006B0008">
      <w:pPr>
        <w:pStyle w:val="Descripcin"/>
        <w:keepNext/>
      </w:pPr>
      <w:bookmarkStart w:id="489" w:name="_Toc425414660"/>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78</w:t>
      </w:r>
      <w:r w:rsidR="00AE11C0">
        <w:fldChar w:fldCharType="end"/>
      </w:r>
      <w:r w:rsidRPr="00074B99">
        <w:t>. TestEmptyBoolSequencePacketLE</w:t>
      </w:r>
      <w:bookmarkEnd w:id="48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5E98D54" w14:textId="77777777" w:rsidTr="006B0008">
        <w:trPr>
          <w:jc w:val="center"/>
        </w:trPr>
        <w:tc>
          <w:tcPr>
            <w:tcW w:w="8363" w:type="dxa"/>
            <w:gridSpan w:val="2"/>
          </w:tcPr>
          <w:p w14:paraId="00F95A4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90892C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8F4DA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63DB8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651B1FC" w14:textId="77777777" w:rsidTr="006B0008">
        <w:trPr>
          <w:jc w:val="center"/>
        </w:trPr>
        <w:tc>
          <w:tcPr>
            <w:tcW w:w="2835" w:type="dxa"/>
          </w:tcPr>
          <w:p w14:paraId="2BDFADB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F17923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Little Endian</w:t>
            </w:r>
          </w:p>
        </w:tc>
      </w:tr>
      <w:tr w:rsidR="00871F45" w:rsidRPr="00074B99" w14:paraId="59CFBAD3" w14:textId="77777777" w:rsidTr="006B0008">
        <w:trPr>
          <w:jc w:val="center"/>
        </w:trPr>
        <w:tc>
          <w:tcPr>
            <w:tcW w:w="2835" w:type="dxa"/>
          </w:tcPr>
          <w:p w14:paraId="0725CE2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061FA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7481EEE" w14:textId="77777777" w:rsidTr="006B0008">
        <w:trPr>
          <w:jc w:val="center"/>
        </w:trPr>
        <w:tc>
          <w:tcPr>
            <w:tcW w:w="2835" w:type="dxa"/>
          </w:tcPr>
          <w:p w14:paraId="113F0B1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995469" w14:textId="77777777" w:rsidR="00871F45" w:rsidRPr="00074B99" w:rsidRDefault="00871F45" w:rsidP="008C2FFC">
            <w:pPr>
              <w:rPr>
                <w:rFonts w:cs="Times New Roman"/>
                <w:color w:val="000000"/>
              </w:rPr>
            </w:pPr>
          </w:p>
        </w:tc>
      </w:tr>
      <w:tr w:rsidR="00871F45" w:rsidRPr="00074B99" w14:paraId="66F8CDF4" w14:textId="77777777" w:rsidTr="006B0008">
        <w:trPr>
          <w:jc w:val="center"/>
        </w:trPr>
        <w:tc>
          <w:tcPr>
            <w:tcW w:w="2835" w:type="dxa"/>
          </w:tcPr>
          <w:p w14:paraId="14D761B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5CB4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3434A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TestEmptyBoolSequencePacketLE()</w:t>
            </w:r>
          </w:p>
          <w:p w14:paraId="479D6F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DD653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23FF3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5C20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B55B6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2505E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3800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6FEA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8CC53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A770B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40F66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DEEF7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8EC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A25C999" w14:textId="77777777" w:rsidTr="006B0008">
        <w:trPr>
          <w:jc w:val="center"/>
        </w:trPr>
        <w:tc>
          <w:tcPr>
            <w:tcW w:w="2835" w:type="dxa"/>
          </w:tcPr>
          <w:p w14:paraId="7201F9BB"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0D670F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TestEmptyBoolSequencePacketLE</w:t>
            </w:r>
          </w:p>
          <w:p w14:paraId="4DB7D10D" w14:textId="77777777" w:rsidR="00871F45" w:rsidRPr="00074B99" w:rsidRDefault="00871F45" w:rsidP="008C2FFC">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1DBB87DE" wp14:editId="3E580C1E">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0:00:00,1851345</w:t>
            </w:r>
          </w:p>
        </w:tc>
      </w:tr>
    </w:tbl>
    <w:p w14:paraId="26B3D14B" w14:textId="77777777" w:rsidR="00871F45" w:rsidRPr="00074B99" w:rsidRDefault="00871F45" w:rsidP="00871F45"/>
    <w:p w14:paraId="2E8FBA18" w14:textId="5A316E5E" w:rsidR="006B0008" w:rsidRPr="00074B99" w:rsidRDefault="006B0008" w:rsidP="006B0008">
      <w:pPr>
        <w:pStyle w:val="Descripcin"/>
        <w:keepNext/>
      </w:pPr>
      <w:bookmarkStart w:id="490" w:name="_Toc42541466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79</w:t>
      </w:r>
      <w:r w:rsidR="00AE11C0">
        <w:fldChar w:fldCharType="end"/>
      </w:r>
      <w:r w:rsidRPr="00074B99">
        <w:t>. TestEmptyShortSequencePacketLE</w:t>
      </w:r>
      <w:bookmarkEnd w:id="49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B4E81E8" w14:textId="77777777" w:rsidTr="006B0008">
        <w:trPr>
          <w:jc w:val="center"/>
        </w:trPr>
        <w:tc>
          <w:tcPr>
            <w:tcW w:w="8363" w:type="dxa"/>
            <w:gridSpan w:val="2"/>
          </w:tcPr>
          <w:p w14:paraId="5B70F48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1760AC9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C8F6E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2B455D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EC18CF2" w14:textId="77777777" w:rsidTr="006B0008">
        <w:trPr>
          <w:jc w:val="center"/>
        </w:trPr>
        <w:tc>
          <w:tcPr>
            <w:tcW w:w="2835" w:type="dxa"/>
          </w:tcPr>
          <w:p w14:paraId="0DDA88D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3C02E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Little Endian</w:t>
            </w:r>
          </w:p>
        </w:tc>
      </w:tr>
      <w:tr w:rsidR="00871F45" w:rsidRPr="00074B99" w14:paraId="7F783751" w14:textId="77777777" w:rsidTr="006B0008">
        <w:trPr>
          <w:jc w:val="center"/>
        </w:trPr>
        <w:tc>
          <w:tcPr>
            <w:tcW w:w="2835" w:type="dxa"/>
          </w:tcPr>
          <w:p w14:paraId="724904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62EE0E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EC4387" w14:textId="77777777" w:rsidTr="006B0008">
        <w:trPr>
          <w:jc w:val="center"/>
        </w:trPr>
        <w:tc>
          <w:tcPr>
            <w:tcW w:w="2835" w:type="dxa"/>
          </w:tcPr>
          <w:p w14:paraId="41EF206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DBBD522" w14:textId="77777777" w:rsidR="00871F45" w:rsidRPr="00074B99" w:rsidRDefault="00871F45" w:rsidP="008C2FFC">
            <w:pPr>
              <w:rPr>
                <w:rFonts w:cs="Times New Roman"/>
                <w:color w:val="000000"/>
              </w:rPr>
            </w:pPr>
          </w:p>
        </w:tc>
      </w:tr>
      <w:tr w:rsidR="00871F45" w:rsidRPr="00074B99" w14:paraId="0E332F6E" w14:textId="77777777" w:rsidTr="006B0008">
        <w:trPr>
          <w:jc w:val="center"/>
        </w:trPr>
        <w:tc>
          <w:tcPr>
            <w:tcW w:w="2835" w:type="dxa"/>
          </w:tcPr>
          <w:p w14:paraId="77E78B8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8DF9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4E18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TestEmptyShortSequencePacketLE()</w:t>
            </w:r>
          </w:p>
          <w:p w14:paraId="5B5666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A110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69F03F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0BA0C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C88D5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87589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021D5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D037B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9A1C2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DAB19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7EBB2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2DA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B7839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7E80991" w14:textId="77777777" w:rsidTr="006B0008">
        <w:trPr>
          <w:jc w:val="center"/>
        </w:trPr>
        <w:tc>
          <w:tcPr>
            <w:tcW w:w="2835" w:type="dxa"/>
          </w:tcPr>
          <w:p w14:paraId="5CAF3D0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9C59D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TestEmptyShortSequencePacketLE</w:t>
            </w:r>
          </w:p>
          <w:p w14:paraId="3D3E9EA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2D5A4C7" wp14:editId="691F43E0">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0:00:00,2004389</w:t>
            </w:r>
          </w:p>
        </w:tc>
      </w:tr>
    </w:tbl>
    <w:p w14:paraId="1BC3E56E" w14:textId="77777777" w:rsidR="00871F45" w:rsidRPr="00074B99" w:rsidRDefault="00871F45" w:rsidP="00871F45"/>
    <w:p w14:paraId="152B5644" w14:textId="3DA9769A" w:rsidR="006B0008" w:rsidRPr="00074B99" w:rsidRDefault="006B0008" w:rsidP="006B0008">
      <w:pPr>
        <w:pStyle w:val="Descripcin"/>
        <w:keepNext/>
      </w:pPr>
      <w:bookmarkStart w:id="491" w:name="_Toc42541466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80</w:t>
      </w:r>
      <w:r w:rsidR="00AE11C0">
        <w:fldChar w:fldCharType="end"/>
      </w:r>
      <w:r w:rsidRPr="00074B99">
        <w:t>. TestEmptyEnumSequencePacketLE</w:t>
      </w:r>
      <w:bookmarkEnd w:id="49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5E68112" w14:textId="77777777" w:rsidTr="006B0008">
        <w:trPr>
          <w:jc w:val="center"/>
        </w:trPr>
        <w:tc>
          <w:tcPr>
            <w:tcW w:w="8363" w:type="dxa"/>
            <w:gridSpan w:val="2"/>
          </w:tcPr>
          <w:p w14:paraId="45457A3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156E4D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3AE3F3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EBB638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6740423" w14:textId="77777777" w:rsidTr="006B0008">
        <w:trPr>
          <w:jc w:val="center"/>
        </w:trPr>
        <w:tc>
          <w:tcPr>
            <w:tcW w:w="2835" w:type="dxa"/>
          </w:tcPr>
          <w:p w14:paraId="36F26482"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0C06A852"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2024A2C2" w14:textId="77777777" w:rsidTr="006B0008">
        <w:trPr>
          <w:jc w:val="center"/>
        </w:trPr>
        <w:tc>
          <w:tcPr>
            <w:tcW w:w="2835" w:type="dxa"/>
          </w:tcPr>
          <w:p w14:paraId="5BCFB55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A6BAEF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E2C60F0" w14:textId="77777777" w:rsidTr="006B0008">
        <w:trPr>
          <w:jc w:val="center"/>
        </w:trPr>
        <w:tc>
          <w:tcPr>
            <w:tcW w:w="2835" w:type="dxa"/>
          </w:tcPr>
          <w:p w14:paraId="3884C29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8292990" w14:textId="77777777" w:rsidR="00871F45" w:rsidRPr="00074B99" w:rsidRDefault="00871F45" w:rsidP="008C2FFC">
            <w:pPr>
              <w:rPr>
                <w:rFonts w:cs="Times New Roman"/>
                <w:color w:val="000000"/>
              </w:rPr>
            </w:pPr>
          </w:p>
        </w:tc>
      </w:tr>
      <w:tr w:rsidR="00871F45" w:rsidRPr="00074B99" w14:paraId="128799AB" w14:textId="77777777" w:rsidTr="006B0008">
        <w:trPr>
          <w:jc w:val="center"/>
        </w:trPr>
        <w:tc>
          <w:tcPr>
            <w:tcW w:w="2835" w:type="dxa"/>
          </w:tcPr>
          <w:p w14:paraId="478FB90B"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FBABD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FFF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TestEmptyEnumSequencePacketLE()</w:t>
            </w:r>
          </w:p>
          <w:p w14:paraId="1BF3AE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77AA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7FE3F3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70052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6B02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E535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621E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27E6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6D355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48731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36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1C115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7599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3864C7" w14:textId="77777777" w:rsidTr="006B0008">
        <w:trPr>
          <w:jc w:val="center"/>
        </w:trPr>
        <w:tc>
          <w:tcPr>
            <w:tcW w:w="2835" w:type="dxa"/>
          </w:tcPr>
          <w:p w14:paraId="771EF8D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7A3C5B4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TestEmptyEnumSequencePacketLE</w:t>
            </w:r>
          </w:p>
          <w:p w14:paraId="7885AF7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F7BE38E" wp14:editId="7ED5B019">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0:00:00,1785581</w:t>
            </w:r>
          </w:p>
        </w:tc>
      </w:tr>
    </w:tbl>
    <w:p w14:paraId="367EFDF6" w14:textId="77777777" w:rsidR="00871F45" w:rsidRPr="00074B99" w:rsidRDefault="00871F45" w:rsidP="00871F45"/>
    <w:p w14:paraId="0EAB4EC4" w14:textId="479E5C34" w:rsidR="006B0008" w:rsidRPr="00074B99" w:rsidRDefault="006B0008" w:rsidP="006B0008">
      <w:pPr>
        <w:pStyle w:val="Descripcin"/>
        <w:keepNext/>
      </w:pPr>
      <w:bookmarkStart w:id="492" w:name="_Toc42541466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81</w:t>
      </w:r>
      <w:r w:rsidR="00AE11C0">
        <w:fldChar w:fldCharType="end"/>
      </w:r>
      <w:r w:rsidRPr="00074B99">
        <w:t>. TestEmptyIntSequencePacketLE</w:t>
      </w:r>
      <w:bookmarkEnd w:id="49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A8E7859" w14:textId="77777777" w:rsidTr="006B0008">
        <w:trPr>
          <w:jc w:val="center"/>
        </w:trPr>
        <w:tc>
          <w:tcPr>
            <w:tcW w:w="8363" w:type="dxa"/>
            <w:gridSpan w:val="2"/>
          </w:tcPr>
          <w:p w14:paraId="40E18DC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808C2B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323B66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18B2C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9EB2213" w14:textId="77777777" w:rsidTr="006B0008">
        <w:trPr>
          <w:jc w:val="center"/>
        </w:trPr>
        <w:tc>
          <w:tcPr>
            <w:tcW w:w="2835" w:type="dxa"/>
          </w:tcPr>
          <w:p w14:paraId="66ABA6D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22BEB3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718A485F" w14:textId="77777777" w:rsidTr="006B0008">
        <w:trPr>
          <w:jc w:val="center"/>
        </w:trPr>
        <w:tc>
          <w:tcPr>
            <w:tcW w:w="2835" w:type="dxa"/>
          </w:tcPr>
          <w:p w14:paraId="5C871A3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6060F6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2C95411" w14:textId="77777777" w:rsidTr="006B0008">
        <w:trPr>
          <w:jc w:val="center"/>
        </w:trPr>
        <w:tc>
          <w:tcPr>
            <w:tcW w:w="2835" w:type="dxa"/>
          </w:tcPr>
          <w:p w14:paraId="61074FC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08D963B" w14:textId="77777777" w:rsidR="00871F45" w:rsidRPr="00074B99" w:rsidRDefault="00871F45" w:rsidP="008C2FFC">
            <w:pPr>
              <w:rPr>
                <w:rFonts w:cs="Times New Roman"/>
                <w:color w:val="000000"/>
              </w:rPr>
            </w:pPr>
          </w:p>
        </w:tc>
      </w:tr>
      <w:tr w:rsidR="00871F45" w:rsidRPr="00074B99" w14:paraId="4AE7F58E" w14:textId="77777777" w:rsidTr="006B0008">
        <w:trPr>
          <w:jc w:val="center"/>
        </w:trPr>
        <w:tc>
          <w:tcPr>
            <w:tcW w:w="2835" w:type="dxa"/>
          </w:tcPr>
          <w:p w14:paraId="00AAC2C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1FE30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FA696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TestEmptyIntSequencePacketLE()</w:t>
            </w:r>
          </w:p>
          <w:p w14:paraId="34E102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1EF2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3943BE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FCD9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D295C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6D637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31999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24BC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62F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372C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3B2A4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814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285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FAF041F" w14:textId="77777777" w:rsidTr="006B0008">
        <w:trPr>
          <w:jc w:val="center"/>
        </w:trPr>
        <w:tc>
          <w:tcPr>
            <w:tcW w:w="2835" w:type="dxa"/>
          </w:tcPr>
          <w:p w14:paraId="3FC42B0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63B4126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0E329EE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6D1B67A" wp14:editId="165248DB">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0:00:00,1852795</w:t>
            </w:r>
          </w:p>
        </w:tc>
      </w:tr>
    </w:tbl>
    <w:p w14:paraId="083DEE29" w14:textId="77777777" w:rsidR="00871F45" w:rsidRPr="00074B99" w:rsidRDefault="00871F45" w:rsidP="00871F45"/>
    <w:p w14:paraId="27CAF5C6" w14:textId="6D662BA1" w:rsidR="006B0008" w:rsidRPr="00074B99" w:rsidRDefault="006B0008" w:rsidP="006B0008">
      <w:pPr>
        <w:pStyle w:val="Descripcin"/>
        <w:keepNext/>
      </w:pPr>
      <w:bookmarkStart w:id="493" w:name="_Toc42541466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82</w:t>
      </w:r>
      <w:r w:rsidR="00AE11C0">
        <w:fldChar w:fldCharType="end"/>
      </w:r>
      <w:r w:rsidRPr="00074B99">
        <w:t>. TestBoolPacketBE</w:t>
      </w:r>
      <w:bookmarkEnd w:id="49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AC14D3D" w14:textId="77777777" w:rsidTr="006B0008">
        <w:trPr>
          <w:jc w:val="center"/>
        </w:trPr>
        <w:tc>
          <w:tcPr>
            <w:tcW w:w="8363" w:type="dxa"/>
            <w:gridSpan w:val="2"/>
          </w:tcPr>
          <w:p w14:paraId="089DEFC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03DBC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13A6F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F8BEE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984C1D9" w14:textId="77777777" w:rsidTr="006B0008">
        <w:trPr>
          <w:jc w:val="center"/>
        </w:trPr>
        <w:tc>
          <w:tcPr>
            <w:tcW w:w="2835" w:type="dxa"/>
          </w:tcPr>
          <w:p w14:paraId="34BCC70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CDF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Big Endian</w:t>
            </w:r>
          </w:p>
        </w:tc>
      </w:tr>
      <w:tr w:rsidR="00871F45" w:rsidRPr="00074B99" w14:paraId="58095BE2" w14:textId="77777777" w:rsidTr="006B0008">
        <w:trPr>
          <w:jc w:val="center"/>
        </w:trPr>
        <w:tc>
          <w:tcPr>
            <w:tcW w:w="2835" w:type="dxa"/>
          </w:tcPr>
          <w:p w14:paraId="550D8CD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3E0898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0B9CD1" w14:textId="77777777" w:rsidTr="006B0008">
        <w:trPr>
          <w:jc w:val="center"/>
        </w:trPr>
        <w:tc>
          <w:tcPr>
            <w:tcW w:w="2835" w:type="dxa"/>
          </w:tcPr>
          <w:p w14:paraId="7A16C46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679219E" w14:textId="77777777" w:rsidR="00871F45" w:rsidRPr="00074B99" w:rsidRDefault="00871F45" w:rsidP="008C2FFC">
            <w:pPr>
              <w:rPr>
                <w:rFonts w:cs="Times New Roman"/>
                <w:color w:val="000000"/>
              </w:rPr>
            </w:pPr>
          </w:p>
        </w:tc>
      </w:tr>
      <w:tr w:rsidR="00871F45" w:rsidRPr="00074B99" w14:paraId="1F79BF91" w14:textId="77777777" w:rsidTr="006B0008">
        <w:trPr>
          <w:jc w:val="center"/>
        </w:trPr>
        <w:tc>
          <w:tcPr>
            <w:tcW w:w="2835" w:type="dxa"/>
          </w:tcPr>
          <w:p w14:paraId="588BBF6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43B15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C44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TestBoolPacketBE()</w:t>
            </w:r>
          </w:p>
          <w:p w14:paraId="2A2EE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AD2E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62ECB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E9F8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8CB65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DFFB6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0968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093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7D10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70091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BD0FC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B774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97242CF"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3885F12" w14:textId="77777777" w:rsidTr="006B0008">
        <w:trPr>
          <w:jc w:val="center"/>
        </w:trPr>
        <w:tc>
          <w:tcPr>
            <w:tcW w:w="2835" w:type="dxa"/>
          </w:tcPr>
          <w:p w14:paraId="1CB6D24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CADB4E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TestBoolPacketBE</w:t>
            </w:r>
          </w:p>
          <w:p w14:paraId="1F01C3D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DC1A790" wp14:editId="39462D62">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0:00:00,204271</w:t>
            </w:r>
          </w:p>
        </w:tc>
      </w:tr>
    </w:tbl>
    <w:p w14:paraId="01B425B6" w14:textId="77777777" w:rsidR="00871F45" w:rsidRPr="00074B99" w:rsidRDefault="00871F45" w:rsidP="00871F45"/>
    <w:p w14:paraId="33ED2C0B" w14:textId="1673AD19" w:rsidR="006B0008" w:rsidRPr="00074B99" w:rsidRDefault="006B0008" w:rsidP="006B0008">
      <w:pPr>
        <w:pStyle w:val="Descripcin"/>
        <w:keepNext/>
      </w:pPr>
      <w:bookmarkStart w:id="494" w:name="_Toc42541466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83</w:t>
      </w:r>
      <w:r w:rsidR="00AE11C0">
        <w:fldChar w:fldCharType="end"/>
      </w:r>
      <w:r w:rsidRPr="00074B99">
        <w:t>. TestCharPacketBE</w:t>
      </w:r>
      <w:bookmarkEnd w:id="49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6C24C5C" w14:textId="77777777" w:rsidTr="006B0008">
        <w:trPr>
          <w:jc w:val="center"/>
        </w:trPr>
        <w:tc>
          <w:tcPr>
            <w:tcW w:w="8363" w:type="dxa"/>
            <w:gridSpan w:val="2"/>
          </w:tcPr>
          <w:p w14:paraId="7717675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7E580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7DC3E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D2102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C10476" w14:textId="77777777" w:rsidTr="006B0008">
        <w:trPr>
          <w:jc w:val="center"/>
        </w:trPr>
        <w:tc>
          <w:tcPr>
            <w:tcW w:w="2835" w:type="dxa"/>
          </w:tcPr>
          <w:p w14:paraId="26F834F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B15F0B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Big Endian</w:t>
            </w:r>
          </w:p>
        </w:tc>
      </w:tr>
      <w:tr w:rsidR="00871F45" w:rsidRPr="00074B99" w14:paraId="0373EBDB" w14:textId="77777777" w:rsidTr="006B0008">
        <w:trPr>
          <w:jc w:val="center"/>
        </w:trPr>
        <w:tc>
          <w:tcPr>
            <w:tcW w:w="2835" w:type="dxa"/>
          </w:tcPr>
          <w:p w14:paraId="0ED4E42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40A7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71F1B41" w14:textId="77777777" w:rsidTr="006B0008">
        <w:trPr>
          <w:jc w:val="center"/>
        </w:trPr>
        <w:tc>
          <w:tcPr>
            <w:tcW w:w="2835" w:type="dxa"/>
          </w:tcPr>
          <w:p w14:paraId="112BD0A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8EF8070" w14:textId="77777777" w:rsidR="00871F45" w:rsidRPr="00074B99" w:rsidRDefault="00871F45" w:rsidP="008C2FFC">
            <w:pPr>
              <w:rPr>
                <w:rFonts w:cs="Times New Roman"/>
                <w:color w:val="000000"/>
              </w:rPr>
            </w:pPr>
          </w:p>
        </w:tc>
      </w:tr>
      <w:tr w:rsidR="00871F45" w:rsidRPr="00074B99" w14:paraId="4296AFE8" w14:textId="77777777" w:rsidTr="006B0008">
        <w:trPr>
          <w:jc w:val="center"/>
        </w:trPr>
        <w:tc>
          <w:tcPr>
            <w:tcW w:w="2835" w:type="dxa"/>
          </w:tcPr>
          <w:p w14:paraId="7F65934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6CF3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1FD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TestCharPacketBE()</w:t>
            </w:r>
          </w:p>
          <w:p w14:paraId="0F5B7E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250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7364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F0890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92B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3D274E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F2E6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C73B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F897C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41"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8694F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B2910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5E47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8F3231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6958E2" w14:textId="77777777" w:rsidTr="006B0008">
        <w:trPr>
          <w:jc w:val="center"/>
        </w:trPr>
        <w:tc>
          <w:tcPr>
            <w:tcW w:w="2835" w:type="dxa"/>
          </w:tcPr>
          <w:p w14:paraId="29E7283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3FFA34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TestCharPacketBE</w:t>
            </w:r>
          </w:p>
          <w:p w14:paraId="21286D1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447DBFF" wp14:editId="63CFA5D8">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0:00:00,1953506</w:t>
            </w:r>
          </w:p>
        </w:tc>
      </w:tr>
    </w:tbl>
    <w:p w14:paraId="3283A5FA" w14:textId="77777777" w:rsidR="00871F45" w:rsidRPr="00074B99" w:rsidRDefault="00871F45" w:rsidP="00871F45"/>
    <w:p w14:paraId="3BD2E516" w14:textId="545E6BF3" w:rsidR="006B0008" w:rsidRPr="00074B99" w:rsidRDefault="006B0008" w:rsidP="006B0008">
      <w:pPr>
        <w:pStyle w:val="Descripcin"/>
        <w:keepNext/>
      </w:pPr>
      <w:bookmarkStart w:id="495" w:name="_Toc42541466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84</w:t>
      </w:r>
      <w:r w:rsidR="00AE11C0">
        <w:fldChar w:fldCharType="end"/>
      </w:r>
      <w:r w:rsidRPr="00074B99">
        <w:t>. TestU8PackeBE</w:t>
      </w:r>
      <w:bookmarkEnd w:id="49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0281091" w14:textId="77777777" w:rsidTr="006B0008">
        <w:trPr>
          <w:jc w:val="center"/>
        </w:trPr>
        <w:tc>
          <w:tcPr>
            <w:tcW w:w="8363" w:type="dxa"/>
            <w:gridSpan w:val="2"/>
          </w:tcPr>
          <w:p w14:paraId="7F83336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7589AA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314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6B1055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F1BD827" w14:textId="77777777" w:rsidTr="006B0008">
        <w:trPr>
          <w:jc w:val="center"/>
        </w:trPr>
        <w:tc>
          <w:tcPr>
            <w:tcW w:w="2835" w:type="dxa"/>
          </w:tcPr>
          <w:p w14:paraId="1C103251"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467044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Big Endian</w:t>
            </w:r>
          </w:p>
        </w:tc>
      </w:tr>
      <w:tr w:rsidR="00871F45" w:rsidRPr="00074B99" w14:paraId="35B0BE91" w14:textId="77777777" w:rsidTr="006B0008">
        <w:trPr>
          <w:jc w:val="center"/>
        </w:trPr>
        <w:tc>
          <w:tcPr>
            <w:tcW w:w="2835" w:type="dxa"/>
          </w:tcPr>
          <w:p w14:paraId="1A40517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0833C6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BDBB49" w14:textId="77777777" w:rsidTr="006B0008">
        <w:trPr>
          <w:jc w:val="center"/>
        </w:trPr>
        <w:tc>
          <w:tcPr>
            <w:tcW w:w="2835" w:type="dxa"/>
          </w:tcPr>
          <w:p w14:paraId="588B8C4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916432" w14:textId="77777777" w:rsidR="00871F45" w:rsidRPr="00074B99" w:rsidRDefault="00871F45" w:rsidP="008C2FFC">
            <w:pPr>
              <w:rPr>
                <w:rFonts w:cs="Times New Roman"/>
                <w:color w:val="000000"/>
              </w:rPr>
            </w:pPr>
          </w:p>
        </w:tc>
      </w:tr>
      <w:tr w:rsidR="00871F45" w:rsidRPr="00074B99" w14:paraId="5F3FFEE7" w14:textId="77777777" w:rsidTr="006B0008">
        <w:trPr>
          <w:jc w:val="center"/>
        </w:trPr>
        <w:tc>
          <w:tcPr>
            <w:tcW w:w="2835" w:type="dxa"/>
          </w:tcPr>
          <w:p w14:paraId="39C6D9BA"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C9B9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2E92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TestU8PacketBE()</w:t>
            </w:r>
          </w:p>
          <w:p w14:paraId="4DC07B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5D66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562E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0C67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FC34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B80D6C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BBBA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DD5B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1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043A1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DA19D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1D00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FA31A9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ABFECC" w14:textId="77777777" w:rsidTr="006B0008">
        <w:trPr>
          <w:jc w:val="center"/>
        </w:trPr>
        <w:tc>
          <w:tcPr>
            <w:tcW w:w="2835" w:type="dxa"/>
          </w:tcPr>
          <w:p w14:paraId="3522BB1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06F11C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TestU8PackeBE</w:t>
            </w:r>
          </w:p>
          <w:p w14:paraId="100AE02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1A3200" wp14:editId="77FCFE5E">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0:00:00,2004217</w:t>
            </w:r>
          </w:p>
        </w:tc>
      </w:tr>
    </w:tbl>
    <w:p w14:paraId="1F5AB0FA" w14:textId="77777777" w:rsidR="00871F45" w:rsidRPr="00074B99" w:rsidRDefault="00871F45" w:rsidP="00871F45"/>
    <w:p w14:paraId="0B3C4BEA" w14:textId="3273151F" w:rsidR="006B0008" w:rsidRPr="00074B99" w:rsidRDefault="006B0008" w:rsidP="006B0008">
      <w:pPr>
        <w:pStyle w:val="Descripcin"/>
        <w:keepNext/>
      </w:pPr>
      <w:bookmarkStart w:id="496" w:name="_Toc42541466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85</w:t>
      </w:r>
      <w:r w:rsidR="00AE11C0">
        <w:fldChar w:fldCharType="end"/>
      </w:r>
      <w:r w:rsidRPr="00074B99">
        <w:t>. TestU16PacketBE</w:t>
      </w:r>
      <w:bookmarkEnd w:id="49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7F9C12F" w14:textId="77777777" w:rsidTr="006B0008">
        <w:trPr>
          <w:jc w:val="center"/>
        </w:trPr>
        <w:tc>
          <w:tcPr>
            <w:tcW w:w="8363" w:type="dxa"/>
            <w:gridSpan w:val="2"/>
          </w:tcPr>
          <w:p w14:paraId="75442AA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3244B1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2617AB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0AD6B49"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FD0AE1" w14:textId="77777777" w:rsidTr="006B0008">
        <w:trPr>
          <w:jc w:val="center"/>
        </w:trPr>
        <w:tc>
          <w:tcPr>
            <w:tcW w:w="2835" w:type="dxa"/>
          </w:tcPr>
          <w:p w14:paraId="437516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DFEFB5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Big Endian</w:t>
            </w:r>
          </w:p>
        </w:tc>
      </w:tr>
      <w:tr w:rsidR="00871F45" w:rsidRPr="00074B99" w14:paraId="49EED721" w14:textId="77777777" w:rsidTr="006B0008">
        <w:trPr>
          <w:jc w:val="center"/>
        </w:trPr>
        <w:tc>
          <w:tcPr>
            <w:tcW w:w="2835" w:type="dxa"/>
          </w:tcPr>
          <w:p w14:paraId="3B971E4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722B2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5D2B97" w14:textId="77777777" w:rsidTr="006B0008">
        <w:trPr>
          <w:jc w:val="center"/>
        </w:trPr>
        <w:tc>
          <w:tcPr>
            <w:tcW w:w="2835" w:type="dxa"/>
          </w:tcPr>
          <w:p w14:paraId="6ABFE3E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E9709BB" w14:textId="77777777" w:rsidR="00871F45" w:rsidRPr="00074B99" w:rsidRDefault="00871F45" w:rsidP="008C2FFC">
            <w:pPr>
              <w:rPr>
                <w:rFonts w:cs="Times New Roman"/>
                <w:color w:val="000000"/>
              </w:rPr>
            </w:pPr>
          </w:p>
        </w:tc>
      </w:tr>
      <w:tr w:rsidR="00871F45" w:rsidRPr="00074B99" w14:paraId="746B77F3" w14:textId="77777777" w:rsidTr="006B0008">
        <w:trPr>
          <w:jc w:val="center"/>
        </w:trPr>
        <w:tc>
          <w:tcPr>
            <w:tcW w:w="2835" w:type="dxa"/>
          </w:tcPr>
          <w:p w14:paraId="085E25D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EDE3E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0C25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TestU16PacketBE()</w:t>
            </w:r>
          </w:p>
          <w:p w14:paraId="20178C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8630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310ACD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67FC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E81A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E9288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68FF5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0FD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A4DF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AB"</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F14E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08CD4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5BE8D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A52C56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EDB3755" w14:textId="77777777" w:rsidTr="006B0008">
        <w:trPr>
          <w:jc w:val="center"/>
        </w:trPr>
        <w:tc>
          <w:tcPr>
            <w:tcW w:w="2835" w:type="dxa"/>
          </w:tcPr>
          <w:p w14:paraId="59E5915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704F4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TestU16PacketBE</w:t>
            </w:r>
          </w:p>
          <w:p w14:paraId="741CC49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FB74A38" wp14:editId="75A719BC">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0:00:00,2097027</w:t>
            </w:r>
          </w:p>
        </w:tc>
      </w:tr>
    </w:tbl>
    <w:p w14:paraId="6AE6BCA6" w14:textId="77777777" w:rsidR="00871F45" w:rsidRPr="00074B99" w:rsidRDefault="00871F45" w:rsidP="00871F45"/>
    <w:p w14:paraId="12C7A707" w14:textId="345F3374" w:rsidR="006B0008" w:rsidRPr="00074B99" w:rsidRDefault="006B0008" w:rsidP="006B0008">
      <w:pPr>
        <w:pStyle w:val="Descripcin"/>
        <w:keepNext/>
      </w:pPr>
      <w:bookmarkStart w:id="497" w:name="_Toc425414668"/>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86</w:t>
      </w:r>
      <w:r w:rsidR="00AE11C0">
        <w:fldChar w:fldCharType="end"/>
      </w:r>
      <w:r w:rsidRPr="00074B99">
        <w:t>. TestU32PacketBE</w:t>
      </w:r>
      <w:bookmarkEnd w:id="49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B140DF0" w14:textId="77777777" w:rsidTr="006B0008">
        <w:trPr>
          <w:jc w:val="center"/>
        </w:trPr>
        <w:tc>
          <w:tcPr>
            <w:tcW w:w="8363" w:type="dxa"/>
            <w:gridSpan w:val="2"/>
          </w:tcPr>
          <w:p w14:paraId="30E0276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254D1C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B00384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7AC6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FDA353" w14:textId="77777777" w:rsidTr="006B0008">
        <w:trPr>
          <w:jc w:val="center"/>
        </w:trPr>
        <w:tc>
          <w:tcPr>
            <w:tcW w:w="2835" w:type="dxa"/>
          </w:tcPr>
          <w:p w14:paraId="4B67B31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4E39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Big Endian</w:t>
            </w:r>
          </w:p>
        </w:tc>
      </w:tr>
      <w:tr w:rsidR="00871F45" w:rsidRPr="00074B99" w14:paraId="4EDDF195" w14:textId="77777777" w:rsidTr="006B0008">
        <w:trPr>
          <w:jc w:val="center"/>
        </w:trPr>
        <w:tc>
          <w:tcPr>
            <w:tcW w:w="2835" w:type="dxa"/>
          </w:tcPr>
          <w:p w14:paraId="486F7EB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85E25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C3F7AD9" w14:textId="77777777" w:rsidTr="006B0008">
        <w:trPr>
          <w:jc w:val="center"/>
        </w:trPr>
        <w:tc>
          <w:tcPr>
            <w:tcW w:w="2835" w:type="dxa"/>
          </w:tcPr>
          <w:p w14:paraId="3389CA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82C72DE" w14:textId="77777777" w:rsidR="00871F45" w:rsidRPr="00074B99" w:rsidRDefault="00871F45" w:rsidP="008C2FFC">
            <w:pPr>
              <w:rPr>
                <w:rFonts w:cs="Times New Roman"/>
                <w:color w:val="000000"/>
              </w:rPr>
            </w:pPr>
          </w:p>
        </w:tc>
      </w:tr>
      <w:tr w:rsidR="00871F45" w:rsidRPr="00074B99" w14:paraId="1C0158BC" w14:textId="77777777" w:rsidTr="006B0008">
        <w:trPr>
          <w:jc w:val="center"/>
        </w:trPr>
        <w:tc>
          <w:tcPr>
            <w:tcW w:w="2835" w:type="dxa"/>
          </w:tcPr>
          <w:p w14:paraId="5A58CC9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AEB7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D289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TestU32PacketBE()</w:t>
            </w:r>
          </w:p>
          <w:p w14:paraId="5FE3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AB8B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611D50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CA002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192B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409D3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7F7A5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A7B4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6CB1B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8ECC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F9D7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65748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D77E7B9"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2CEB899" w14:textId="77777777" w:rsidTr="006B0008">
        <w:trPr>
          <w:jc w:val="center"/>
        </w:trPr>
        <w:tc>
          <w:tcPr>
            <w:tcW w:w="2835" w:type="dxa"/>
          </w:tcPr>
          <w:p w14:paraId="7AB5E46F"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F0962B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TestU32PacketBE</w:t>
            </w:r>
          </w:p>
          <w:p w14:paraId="161E0CE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69347DF" wp14:editId="7B38F22D">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0:00:00,1931363</w:t>
            </w:r>
          </w:p>
        </w:tc>
      </w:tr>
    </w:tbl>
    <w:p w14:paraId="3F8C9AB3" w14:textId="77777777" w:rsidR="00871F45" w:rsidRPr="00074B99" w:rsidRDefault="00871F45" w:rsidP="00871F45"/>
    <w:p w14:paraId="03C6761E" w14:textId="5F28C36C" w:rsidR="006B0008" w:rsidRPr="00074B99" w:rsidRDefault="006B0008" w:rsidP="006B0008">
      <w:pPr>
        <w:pStyle w:val="Descripcin"/>
        <w:keepNext/>
      </w:pPr>
      <w:bookmarkStart w:id="498" w:name="_Toc42541466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87</w:t>
      </w:r>
      <w:r w:rsidR="00AE11C0">
        <w:fldChar w:fldCharType="end"/>
      </w:r>
      <w:r w:rsidRPr="00074B99">
        <w:t>. TestU64PacketBE</w:t>
      </w:r>
      <w:bookmarkEnd w:id="49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DDF44C0" w14:textId="77777777" w:rsidTr="006B0008">
        <w:trPr>
          <w:jc w:val="center"/>
        </w:trPr>
        <w:tc>
          <w:tcPr>
            <w:tcW w:w="8363" w:type="dxa"/>
            <w:gridSpan w:val="2"/>
          </w:tcPr>
          <w:p w14:paraId="1017AC0F"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730658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6B4FBF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831E9B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4515153" w14:textId="77777777" w:rsidTr="006B0008">
        <w:trPr>
          <w:jc w:val="center"/>
        </w:trPr>
        <w:tc>
          <w:tcPr>
            <w:tcW w:w="2835" w:type="dxa"/>
          </w:tcPr>
          <w:p w14:paraId="295D79F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21C576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Big Endian</w:t>
            </w:r>
          </w:p>
        </w:tc>
      </w:tr>
      <w:tr w:rsidR="00871F45" w:rsidRPr="00074B99" w14:paraId="30605B90" w14:textId="77777777" w:rsidTr="006B0008">
        <w:trPr>
          <w:jc w:val="center"/>
        </w:trPr>
        <w:tc>
          <w:tcPr>
            <w:tcW w:w="2835" w:type="dxa"/>
          </w:tcPr>
          <w:p w14:paraId="0EA9A74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D82721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804A16" w14:textId="77777777" w:rsidTr="006B0008">
        <w:trPr>
          <w:jc w:val="center"/>
        </w:trPr>
        <w:tc>
          <w:tcPr>
            <w:tcW w:w="2835" w:type="dxa"/>
          </w:tcPr>
          <w:p w14:paraId="7BA5706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4D668D4" w14:textId="77777777" w:rsidR="00871F45" w:rsidRPr="00074B99" w:rsidRDefault="00871F45" w:rsidP="008C2FFC">
            <w:pPr>
              <w:rPr>
                <w:rFonts w:cs="Times New Roman"/>
                <w:color w:val="000000"/>
              </w:rPr>
            </w:pPr>
          </w:p>
        </w:tc>
      </w:tr>
      <w:tr w:rsidR="00871F45" w:rsidRPr="00074B99" w14:paraId="3815C4F6" w14:textId="77777777" w:rsidTr="006B0008">
        <w:trPr>
          <w:jc w:val="center"/>
        </w:trPr>
        <w:tc>
          <w:tcPr>
            <w:tcW w:w="2835" w:type="dxa"/>
          </w:tcPr>
          <w:p w14:paraId="54A6E2E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15B27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11313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TestU64PacketBE()</w:t>
            </w:r>
          </w:p>
          <w:p w14:paraId="13DF23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4EE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5931B7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5387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68246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ECC8A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E8D2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9F14D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94955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AB CD EF"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5936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27A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7A74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6CED6D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40CD01B" w14:textId="77777777" w:rsidTr="006B0008">
        <w:trPr>
          <w:jc w:val="center"/>
        </w:trPr>
        <w:tc>
          <w:tcPr>
            <w:tcW w:w="2835" w:type="dxa"/>
          </w:tcPr>
          <w:p w14:paraId="3631E1B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AC125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TestU64PacketBE</w:t>
            </w:r>
          </w:p>
          <w:p w14:paraId="0E48D2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2AFA314" wp14:editId="3710247C">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0:00:00,2023983</w:t>
            </w:r>
          </w:p>
        </w:tc>
      </w:tr>
    </w:tbl>
    <w:p w14:paraId="1A986FF5" w14:textId="77777777" w:rsidR="00871F45" w:rsidRPr="00074B99" w:rsidRDefault="00871F45" w:rsidP="00871F45"/>
    <w:p w14:paraId="25F99A42" w14:textId="36D78BAF" w:rsidR="006B0008" w:rsidRPr="00074B99" w:rsidRDefault="006B0008" w:rsidP="006B0008">
      <w:pPr>
        <w:pStyle w:val="Descripcin"/>
        <w:keepNext/>
      </w:pPr>
      <w:bookmarkStart w:id="499" w:name="_Toc425414670"/>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88</w:t>
      </w:r>
      <w:r w:rsidR="00AE11C0">
        <w:fldChar w:fldCharType="end"/>
      </w:r>
      <w:r w:rsidRPr="00074B99">
        <w:t>. TestS8PacketBE1</w:t>
      </w:r>
      <w:bookmarkEnd w:id="49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15EEACC" w14:textId="77777777" w:rsidTr="006B0008">
        <w:trPr>
          <w:jc w:val="center"/>
        </w:trPr>
        <w:tc>
          <w:tcPr>
            <w:tcW w:w="8363" w:type="dxa"/>
            <w:gridSpan w:val="2"/>
          </w:tcPr>
          <w:p w14:paraId="650BBCC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E570A8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3B686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22352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0529931" w14:textId="77777777" w:rsidTr="006B0008">
        <w:trPr>
          <w:jc w:val="center"/>
        </w:trPr>
        <w:tc>
          <w:tcPr>
            <w:tcW w:w="2835" w:type="dxa"/>
          </w:tcPr>
          <w:p w14:paraId="016259B9"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518B7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1FC2207D" w14:textId="77777777" w:rsidTr="006B0008">
        <w:trPr>
          <w:jc w:val="center"/>
        </w:trPr>
        <w:tc>
          <w:tcPr>
            <w:tcW w:w="2835" w:type="dxa"/>
          </w:tcPr>
          <w:p w14:paraId="4BCBAE1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FE2ED9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2EDB12" w14:textId="77777777" w:rsidTr="006B0008">
        <w:trPr>
          <w:jc w:val="center"/>
        </w:trPr>
        <w:tc>
          <w:tcPr>
            <w:tcW w:w="2835" w:type="dxa"/>
          </w:tcPr>
          <w:p w14:paraId="7565125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17D2630" w14:textId="77777777" w:rsidR="00871F45" w:rsidRPr="00074B99" w:rsidRDefault="00871F45" w:rsidP="008C2FFC">
            <w:pPr>
              <w:rPr>
                <w:rFonts w:cs="Times New Roman"/>
                <w:color w:val="000000"/>
              </w:rPr>
            </w:pPr>
          </w:p>
        </w:tc>
      </w:tr>
      <w:tr w:rsidR="00871F45" w:rsidRPr="00074B99" w14:paraId="5D72742B" w14:textId="77777777" w:rsidTr="006B0008">
        <w:trPr>
          <w:jc w:val="center"/>
        </w:trPr>
        <w:tc>
          <w:tcPr>
            <w:tcW w:w="2835" w:type="dxa"/>
          </w:tcPr>
          <w:p w14:paraId="1597475D"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7997E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893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TestS8PacketBE1()</w:t>
            </w:r>
          </w:p>
          <w:p w14:paraId="590047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ABC25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1F06A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99A5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D663D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64E83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174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0481F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EF15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9A3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6A61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CD4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D4FE78A"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617007" w14:textId="77777777" w:rsidTr="006B0008">
        <w:trPr>
          <w:jc w:val="center"/>
        </w:trPr>
        <w:tc>
          <w:tcPr>
            <w:tcW w:w="2835" w:type="dxa"/>
          </w:tcPr>
          <w:p w14:paraId="0ADF8A1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CC045A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TestS8PacketBE1</w:t>
            </w:r>
          </w:p>
          <w:p w14:paraId="373C05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548A4F" wp14:editId="234AA356">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0:00:00,2144957</w:t>
            </w:r>
          </w:p>
        </w:tc>
      </w:tr>
    </w:tbl>
    <w:p w14:paraId="22139509" w14:textId="77777777" w:rsidR="00871F45" w:rsidRPr="00074B99" w:rsidRDefault="00871F45" w:rsidP="00871F45"/>
    <w:p w14:paraId="5554F877" w14:textId="48BACAD6" w:rsidR="00093D71" w:rsidRPr="00074B99" w:rsidRDefault="00093D71" w:rsidP="00093D71">
      <w:pPr>
        <w:pStyle w:val="Descripcin"/>
        <w:keepNext/>
      </w:pPr>
      <w:bookmarkStart w:id="500" w:name="_Toc42541467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89</w:t>
      </w:r>
      <w:r w:rsidR="00AE11C0">
        <w:fldChar w:fldCharType="end"/>
      </w:r>
      <w:r w:rsidRPr="00074B99">
        <w:t>. TestS8PacketBE2</w:t>
      </w:r>
      <w:bookmarkEnd w:id="50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D59716A" w14:textId="77777777" w:rsidTr="00093D71">
        <w:trPr>
          <w:jc w:val="center"/>
        </w:trPr>
        <w:tc>
          <w:tcPr>
            <w:tcW w:w="8363" w:type="dxa"/>
            <w:gridSpan w:val="2"/>
          </w:tcPr>
          <w:p w14:paraId="644941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96687C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D7417D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9C45E1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2C8DFD8" w14:textId="77777777" w:rsidTr="00093D71">
        <w:trPr>
          <w:jc w:val="center"/>
        </w:trPr>
        <w:tc>
          <w:tcPr>
            <w:tcW w:w="2835" w:type="dxa"/>
          </w:tcPr>
          <w:p w14:paraId="7B60D50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CD998D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423B1E49" w14:textId="77777777" w:rsidTr="00093D71">
        <w:trPr>
          <w:jc w:val="center"/>
        </w:trPr>
        <w:tc>
          <w:tcPr>
            <w:tcW w:w="2835" w:type="dxa"/>
          </w:tcPr>
          <w:p w14:paraId="7F4051B5"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18B90B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48CF5672" w14:textId="77777777" w:rsidTr="00093D71">
        <w:trPr>
          <w:jc w:val="center"/>
        </w:trPr>
        <w:tc>
          <w:tcPr>
            <w:tcW w:w="2835" w:type="dxa"/>
          </w:tcPr>
          <w:p w14:paraId="7105A8A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123786B" w14:textId="77777777" w:rsidR="00871F45" w:rsidRPr="00074B99" w:rsidRDefault="00871F45" w:rsidP="008C2FFC">
            <w:pPr>
              <w:rPr>
                <w:rFonts w:cs="Times New Roman"/>
                <w:color w:val="000000"/>
              </w:rPr>
            </w:pPr>
          </w:p>
        </w:tc>
      </w:tr>
      <w:tr w:rsidR="00871F45" w:rsidRPr="00074B99" w14:paraId="63E65215" w14:textId="77777777" w:rsidTr="00093D71">
        <w:trPr>
          <w:jc w:val="center"/>
        </w:trPr>
        <w:tc>
          <w:tcPr>
            <w:tcW w:w="2835" w:type="dxa"/>
          </w:tcPr>
          <w:p w14:paraId="553428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CFE1C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B8AFB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TestS8PacketBE2()</w:t>
            </w:r>
          </w:p>
          <w:p w14:paraId="2DD4D1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87A7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673D50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64E7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B1AE2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16B12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B87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ED0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173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40A28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B728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1A2E6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7C2D6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7EBDF5" w14:textId="77777777" w:rsidTr="00093D71">
        <w:trPr>
          <w:jc w:val="center"/>
        </w:trPr>
        <w:tc>
          <w:tcPr>
            <w:tcW w:w="2835" w:type="dxa"/>
          </w:tcPr>
          <w:p w14:paraId="15E7DA08"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AA415AE"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TestS8PacketBE2</w:t>
            </w:r>
          </w:p>
          <w:p w14:paraId="03E0BDE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68DB49" wp14:editId="2EB1319C">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0:00:00,1883842</w:t>
            </w:r>
          </w:p>
        </w:tc>
      </w:tr>
    </w:tbl>
    <w:p w14:paraId="214A2F35" w14:textId="77777777" w:rsidR="00871F45" w:rsidRPr="00074B99" w:rsidRDefault="00871F45" w:rsidP="00871F45"/>
    <w:p w14:paraId="18A6DCD4" w14:textId="2B805C5A" w:rsidR="00093D71" w:rsidRPr="00074B99" w:rsidRDefault="00093D71" w:rsidP="00093D71">
      <w:pPr>
        <w:pStyle w:val="Descripcin"/>
        <w:keepNext/>
      </w:pPr>
      <w:bookmarkStart w:id="501" w:name="_Toc42541467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90</w:t>
      </w:r>
      <w:r w:rsidR="00AE11C0">
        <w:fldChar w:fldCharType="end"/>
      </w:r>
      <w:r w:rsidRPr="00074B99">
        <w:t>. TestS16PacketBE1</w:t>
      </w:r>
      <w:bookmarkEnd w:id="50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1AAC514" w14:textId="77777777" w:rsidTr="00093D71">
        <w:trPr>
          <w:jc w:val="center"/>
        </w:trPr>
        <w:tc>
          <w:tcPr>
            <w:tcW w:w="8363" w:type="dxa"/>
            <w:gridSpan w:val="2"/>
          </w:tcPr>
          <w:p w14:paraId="3601B78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E9B2F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84A0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4FBF9C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FA5ECFE" w14:textId="77777777" w:rsidTr="00093D71">
        <w:trPr>
          <w:jc w:val="center"/>
        </w:trPr>
        <w:tc>
          <w:tcPr>
            <w:tcW w:w="2835" w:type="dxa"/>
          </w:tcPr>
          <w:p w14:paraId="7F574C0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30DB35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07AC86B9" w14:textId="77777777" w:rsidTr="00093D71">
        <w:trPr>
          <w:jc w:val="center"/>
        </w:trPr>
        <w:tc>
          <w:tcPr>
            <w:tcW w:w="2835" w:type="dxa"/>
          </w:tcPr>
          <w:p w14:paraId="2B81A4B1"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797DAA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F7F12A2" w14:textId="77777777" w:rsidTr="00093D71">
        <w:trPr>
          <w:jc w:val="center"/>
        </w:trPr>
        <w:tc>
          <w:tcPr>
            <w:tcW w:w="2835" w:type="dxa"/>
          </w:tcPr>
          <w:p w14:paraId="00B92E5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B329B5D" w14:textId="77777777" w:rsidR="00871F45" w:rsidRPr="00074B99" w:rsidRDefault="00871F45" w:rsidP="008C2FFC">
            <w:pPr>
              <w:rPr>
                <w:rFonts w:cs="Times New Roman"/>
                <w:color w:val="000000"/>
              </w:rPr>
            </w:pPr>
          </w:p>
        </w:tc>
      </w:tr>
      <w:tr w:rsidR="00871F45" w:rsidRPr="00074B99" w14:paraId="3333438D" w14:textId="77777777" w:rsidTr="00093D71">
        <w:trPr>
          <w:jc w:val="center"/>
        </w:trPr>
        <w:tc>
          <w:tcPr>
            <w:tcW w:w="2835" w:type="dxa"/>
          </w:tcPr>
          <w:p w14:paraId="08FA999C"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0E3B7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B01EF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TestS16PacketBE1()</w:t>
            </w:r>
          </w:p>
          <w:p w14:paraId="64586A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071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3D00603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27760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8B6CA7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781CB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75A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D60B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722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51923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0717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D9C4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4BFCF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2B5C4B" w14:textId="77777777" w:rsidTr="00093D71">
        <w:trPr>
          <w:jc w:val="center"/>
        </w:trPr>
        <w:tc>
          <w:tcPr>
            <w:tcW w:w="2835" w:type="dxa"/>
          </w:tcPr>
          <w:p w14:paraId="50B3532F"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0A8B1F8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TestS16PacketBE1</w:t>
            </w:r>
          </w:p>
          <w:p w14:paraId="1645FFC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EC904B3" wp14:editId="60C63E9C">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0:00:00,2190627</w:t>
            </w:r>
          </w:p>
        </w:tc>
      </w:tr>
    </w:tbl>
    <w:p w14:paraId="5880996A" w14:textId="77777777" w:rsidR="00871F45" w:rsidRPr="00074B99" w:rsidRDefault="00871F45" w:rsidP="00871F45"/>
    <w:p w14:paraId="3F3DDF0B" w14:textId="396A592C" w:rsidR="00093D71" w:rsidRPr="00074B99" w:rsidRDefault="00093D71" w:rsidP="00093D71">
      <w:pPr>
        <w:pStyle w:val="Descripcin"/>
        <w:keepNext/>
      </w:pPr>
      <w:bookmarkStart w:id="502" w:name="_Toc425414673"/>
      <w:r w:rsidRPr="00074B99">
        <w:lastRenderedPageBreak/>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91</w:t>
      </w:r>
      <w:r w:rsidR="00AE11C0">
        <w:fldChar w:fldCharType="end"/>
      </w:r>
      <w:r w:rsidRPr="00074B99">
        <w:t>. TestS16PacketBE2</w:t>
      </w:r>
      <w:bookmarkEnd w:id="50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2975A7E" w14:textId="77777777" w:rsidTr="00093D71">
        <w:trPr>
          <w:jc w:val="center"/>
        </w:trPr>
        <w:tc>
          <w:tcPr>
            <w:tcW w:w="8363" w:type="dxa"/>
            <w:gridSpan w:val="2"/>
          </w:tcPr>
          <w:p w14:paraId="588A4E2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E3FA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11057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F7E19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E414504" w14:textId="77777777" w:rsidTr="00093D71">
        <w:trPr>
          <w:jc w:val="center"/>
        </w:trPr>
        <w:tc>
          <w:tcPr>
            <w:tcW w:w="2835" w:type="dxa"/>
          </w:tcPr>
          <w:p w14:paraId="2377636D"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62E03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4ECE3013" w14:textId="77777777" w:rsidTr="00093D71">
        <w:trPr>
          <w:jc w:val="center"/>
        </w:trPr>
        <w:tc>
          <w:tcPr>
            <w:tcW w:w="2835" w:type="dxa"/>
          </w:tcPr>
          <w:p w14:paraId="49016C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69C8CB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DDE17A9" w14:textId="77777777" w:rsidTr="00093D71">
        <w:trPr>
          <w:jc w:val="center"/>
        </w:trPr>
        <w:tc>
          <w:tcPr>
            <w:tcW w:w="2835" w:type="dxa"/>
          </w:tcPr>
          <w:p w14:paraId="5717379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0BBC0BE" w14:textId="77777777" w:rsidR="00871F45" w:rsidRPr="00074B99" w:rsidRDefault="00871F45" w:rsidP="008C2FFC">
            <w:pPr>
              <w:rPr>
                <w:rFonts w:cs="Times New Roman"/>
                <w:color w:val="000000"/>
              </w:rPr>
            </w:pPr>
          </w:p>
        </w:tc>
      </w:tr>
      <w:tr w:rsidR="00871F45" w:rsidRPr="00074B99" w14:paraId="38E06FA1" w14:textId="77777777" w:rsidTr="00093D71">
        <w:trPr>
          <w:jc w:val="center"/>
        </w:trPr>
        <w:tc>
          <w:tcPr>
            <w:tcW w:w="2835" w:type="dxa"/>
          </w:tcPr>
          <w:p w14:paraId="3C3E71A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29BFE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7B4E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TestS16PacketBE2()</w:t>
            </w:r>
          </w:p>
          <w:p w14:paraId="168E77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471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3DA5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AB9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FF9C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3208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2ADF2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E7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2D8E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B770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36CD8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1C152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091150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A0698B" w14:textId="77777777" w:rsidTr="00093D71">
        <w:trPr>
          <w:jc w:val="center"/>
        </w:trPr>
        <w:tc>
          <w:tcPr>
            <w:tcW w:w="2835" w:type="dxa"/>
          </w:tcPr>
          <w:p w14:paraId="1527554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0FF137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TestS16PacketBE2</w:t>
            </w:r>
          </w:p>
          <w:p w14:paraId="749B203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5CE2FB" wp14:editId="767C77C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0:00:00,1791405</w:t>
            </w:r>
          </w:p>
        </w:tc>
      </w:tr>
    </w:tbl>
    <w:p w14:paraId="2CFDAFAC" w14:textId="77777777" w:rsidR="00871F45" w:rsidRPr="00074B99" w:rsidRDefault="00871F45" w:rsidP="00871F45"/>
    <w:p w14:paraId="27C8B139" w14:textId="1622F3E1" w:rsidR="00093D71" w:rsidRPr="00074B99" w:rsidRDefault="00093D71" w:rsidP="00093D71">
      <w:pPr>
        <w:pStyle w:val="Descripcin"/>
        <w:keepNext/>
      </w:pPr>
      <w:bookmarkStart w:id="503" w:name="_Toc42541467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92</w:t>
      </w:r>
      <w:r w:rsidR="00AE11C0">
        <w:fldChar w:fldCharType="end"/>
      </w:r>
      <w:r w:rsidRPr="00074B99">
        <w:t>. TestS32PacketBE1</w:t>
      </w:r>
      <w:bookmarkEnd w:id="50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7DB5C28" w14:textId="77777777" w:rsidTr="00093D71">
        <w:trPr>
          <w:jc w:val="center"/>
        </w:trPr>
        <w:tc>
          <w:tcPr>
            <w:tcW w:w="8363" w:type="dxa"/>
            <w:gridSpan w:val="2"/>
          </w:tcPr>
          <w:p w14:paraId="1B49197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E63157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3A6BC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44FE4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A27F5BE" w14:textId="77777777" w:rsidTr="00093D71">
        <w:trPr>
          <w:jc w:val="center"/>
        </w:trPr>
        <w:tc>
          <w:tcPr>
            <w:tcW w:w="2835" w:type="dxa"/>
          </w:tcPr>
          <w:p w14:paraId="456B421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ED4861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037BED82" w14:textId="77777777" w:rsidTr="00093D71">
        <w:trPr>
          <w:jc w:val="center"/>
        </w:trPr>
        <w:tc>
          <w:tcPr>
            <w:tcW w:w="2835" w:type="dxa"/>
          </w:tcPr>
          <w:p w14:paraId="6A0B635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F01C5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096ACFA" w14:textId="77777777" w:rsidTr="00093D71">
        <w:trPr>
          <w:jc w:val="center"/>
        </w:trPr>
        <w:tc>
          <w:tcPr>
            <w:tcW w:w="2835" w:type="dxa"/>
          </w:tcPr>
          <w:p w14:paraId="445334A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71876E9" w14:textId="77777777" w:rsidR="00871F45" w:rsidRPr="00074B99" w:rsidRDefault="00871F45" w:rsidP="008C2FFC">
            <w:pPr>
              <w:rPr>
                <w:rFonts w:cs="Times New Roman"/>
                <w:color w:val="000000"/>
              </w:rPr>
            </w:pPr>
          </w:p>
        </w:tc>
      </w:tr>
      <w:tr w:rsidR="00871F45" w:rsidRPr="00074B99" w14:paraId="6509378D" w14:textId="77777777" w:rsidTr="00093D71">
        <w:trPr>
          <w:jc w:val="center"/>
        </w:trPr>
        <w:tc>
          <w:tcPr>
            <w:tcW w:w="2835" w:type="dxa"/>
          </w:tcPr>
          <w:p w14:paraId="7F76AE9C"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71594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1FF24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TestS32PacketBE1()</w:t>
            </w:r>
          </w:p>
          <w:p w14:paraId="142781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9E72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B9F0C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A32E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2F8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3C1DD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F6BFD7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E821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0598F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F5 46"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D3B8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5721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0B058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56FA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2A2394D" w14:textId="77777777" w:rsidTr="00093D71">
        <w:trPr>
          <w:jc w:val="center"/>
        </w:trPr>
        <w:tc>
          <w:tcPr>
            <w:tcW w:w="2835" w:type="dxa"/>
          </w:tcPr>
          <w:p w14:paraId="2DA50CE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FED4E0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TestS32PacketBE1</w:t>
            </w:r>
          </w:p>
          <w:p w14:paraId="3DD7B81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00BB070" wp14:editId="7B7C738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0:00:00,2366255</w:t>
            </w:r>
          </w:p>
        </w:tc>
      </w:tr>
    </w:tbl>
    <w:p w14:paraId="547D3848" w14:textId="77777777" w:rsidR="00871F45" w:rsidRPr="00074B99" w:rsidRDefault="00871F45" w:rsidP="00871F45"/>
    <w:p w14:paraId="3AA68229" w14:textId="040D2E39" w:rsidR="00093D71" w:rsidRPr="00074B99" w:rsidRDefault="00093D71" w:rsidP="00093D71">
      <w:pPr>
        <w:pStyle w:val="Descripcin"/>
        <w:keepNext/>
      </w:pPr>
      <w:bookmarkStart w:id="504" w:name="_Toc42541467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93</w:t>
      </w:r>
      <w:r w:rsidR="00AE11C0">
        <w:fldChar w:fldCharType="end"/>
      </w:r>
      <w:r w:rsidRPr="00074B99">
        <w:t>. TestS32PacketBE2</w:t>
      </w:r>
      <w:bookmarkEnd w:id="50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F2B49A4" w14:textId="77777777" w:rsidTr="00093D71">
        <w:trPr>
          <w:jc w:val="center"/>
        </w:trPr>
        <w:tc>
          <w:tcPr>
            <w:tcW w:w="8363" w:type="dxa"/>
            <w:gridSpan w:val="2"/>
          </w:tcPr>
          <w:p w14:paraId="62E4FEF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617322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EB36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9EE7B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1754EFE" w14:textId="77777777" w:rsidTr="00093D71">
        <w:trPr>
          <w:jc w:val="center"/>
        </w:trPr>
        <w:tc>
          <w:tcPr>
            <w:tcW w:w="2835" w:type="dxa"/>
          </w:tcPr>
          <w:p w14:paraId="6AB4F85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BA7DA7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5D714A69" w14:textId="77777777" w:rsidTr="00093D71">
        <w:trPr>
          <w:jc w:val="center"/>
        </w:trPr>
        <w:tc>
          <w:tcPr>
            <w:tcW w:w="2835" w:type="dxa"/>
          </w:tcPr>
          <w:p w14:paraId="7C64237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8B25B9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D5EC598" w14:textId="77777777" w:rsidTr="00093D71">
        <w:trPr>
          <w:jc w:val="center"/>
        </w:trPr>
        <w:tc>
          <w:tcPr>
            <w:tcW w:w="2835" w:type="dxa"/>
          </w:tcPr>
          <w:p w14:paraId="5E4076B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A16F26A" w14:textId="77777777" w:rsidR="00871F45" w:rsidRPr="00074B99" w:rsidRDefault="00871F45" w:rsidP="008C2FFC">
            <w:pPr>
              <w:rPr>
                <w:rFonts w:cs="Times New Roman"/>
                <w:color w:val="000000"/>
              </w:rPr>
            </w:pPr>
          </w:p>
        </w:tc>
      </w:tr>
      <w:tr w:rsidR="00871F45" w:rsidRPr="00074B99" w14:paraId="724F4A2C" w14:textId="77777777" w:rsidTr="00093D71">
        <w:trPr>
          <w:jc w:val="center"/>
        </w:trPr>
        <w:tc>
          <w:tcPr>
            <w:tcW w:w="2835" w:type="dxa"/>
          </w:tcPr>
          <w:p w14:paraId="07CF20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00E5A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1A5A7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TestS32PacketBE2()</w:t>
            </w:r>
          </w:p>
          <w:p w14:paraId="3B26BD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364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6439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A11F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2FCC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AB578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ED7FB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EA7E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FF6A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5A245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D4722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F443B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D5CE1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4D2A3B" w14:textId="77777777" w:rsidTr="00093D71">
        <w:trPr>
          <w:jc w:val="center"/>
        </w:trPr>
        <w:tc>
          <w:tcPr>
            <w:tcW w:w="2835" w:type="dxa"/>
          </w:tcPr>
          <w:p w14:paraId="66DD7EA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A51CD6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TestS32PacketBE2</w:t>
            </w:r>
          </w:p>
          <w:p w14:paraId="0F429DE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0680C41" wp14:editId="62AB0522">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0:00:00,1962171</w:t>
            </w:r>
          </w:p>
        </w:tc>
      </w:tr>
    </w:tbl>
    <w:p w14:paraId="7959D932" w14:textId="77777777" w:rsidR="00871F45" w:rsidRPr="00074B99" w:rsidRDefault="00871F45" w:rsidP="00871F45"/>
    <w:p w14:paraId="0F17BC22" w14:textId="23752E9D" w:rsidR="00093D71" w:rsidRPr="00074B99" w:rsidRDefault="00093D71" w:rsidP="00093D71">
      <w:pPr>
        <w:pStyle w:val="Descripcin"/>
        <w:keepNext/>
      </w:pPr>
      <w:bookmarkStart w:id="505" w:name="_Toc42541467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94</w:t>
      </w:r>
      <w:r w:rsidR="00AE11C0">
        <w:fldChar w:fldCharType="end"/>
      </w:r>
      <w:r w:rsidRPr="00074B99">
        <w:t>. TestS64PacketBE1</w:t>
      </w:r>
      <w:bookmarkEnd w:id="50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F790183" w14:textId="77777777" w:rsidTr="00A510E4">
        <w:trPr>
          <w:jc w:val="center"/>
        </w:trPr>
        <w:tc>
          <w:tcPr>
            <w:tcW w:w="8363" w:type="dxa"/>
            <w:gridSpan w:val="2"/>
          </w:tcPr>
          <w:p w14:paraId="06EE431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D914B0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9F8652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4D245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75B80B9" w14:textId="77777777" w:rsidTr="00A510E4">
        <w:trPr>
          <w:jc w:val="center"/>
        </w:trPr>
        <w:tc>
          <w:tcPr>
            <w:tcW w:w="2835" w:type="dxa"/>
          </w:tcPr>
          <w:p w14:paraId="603BF6D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779D13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49470E39" w14:textId="77777777" w:rsidTr="00A510E4">
        <w:trPr>
          <w:jc w:val="center"/>
        </w:trPr>
        <w:tc>
          <w:tcPr>
            <w:tcW w:w="2835" w:type="dxa"/>
          </w:tcPr>
          <w:p w14:paraId="2C6601F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066228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ECD071" w14:textId="77777777" w:rsidTr="00A510E4">
        <w:trPr>
          <w:jc w:val="center"/>
        </w:trPr>
        <w:tc>
          <w:tcPr>
            <w:tcW w:w="2835" w:type="dxa"/>
          </w:tcPr>
          <w:p w14:paraId="45F98C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193DF5E" w14:textId="77777777" w:rsidR="00871F45" w:rsidRPr="00074B99" w:rsidRDefault="00871F45" w:rsidP="008C2FFC">
            <w:pPr>
              <w:rPr>
                <w:rFonts w:cs="Times New Roman"/>
                <w:color w:val="000000"/>
              </w:rPr>
            </w:pPr>
          </w:p>
        </w:tc>
      </w:tr>
      <w:tr w:rsidR="00871F45" w:rsidRPr="00074B99" w14:paraId="54895893" w14:textId="77777777" w:rsidTr="00A510E4">
        <w:trPr>
          <w:jc w:val="center"/>
        </w:trPr>
        <w:tc>
          <w:tcPr>
            <w:tcW w:w="2835" w:type="dxa"/>
          </w:tcPr>
          <w:p w14:paraId="48058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63A6F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AC114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TestS64PacketBE1()</w:t>
            </w:r>
          </w:p>
          <w:p w14:paraId="3C4D0F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468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741823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D080C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8D7DC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C3FF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C2973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D472D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EB13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FF FF FF FF 54 33"</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E95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6772C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4EB1B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A9295C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27365E" w14:textId="77777777" w:rsidTr="00A510E4">
        <w:trPr>
          <w:jc w:val="center"/>
        </w:trPr>
        <w:tc>
          <w:tcPr>
            <w:tcW w:w="2835" w:type="dxa"/>
          </w:tcPr>
          <w:p w14:paraId="3417D25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0ED7D1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TestS64PacketBE1</w:t>
            </w:r>
          </w:p>
          <w:p w14:paraId="01E4D69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5F0DC5E" wp14:editId="1442D506">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0:00:00,2031737</w:t>
            </w:r>
          </w:p>
        </w:tc>
      </w:tr>
    </w:tbl>
    <w:p w14:paraId="7C5DA703" w14:textId="77777777" w:rsidR="00871F45" w:rsidRPr="00074B99" w:rsidRDefault="00871F45" w:rsidP="00871F45"/>
    <w:p w14:paraId="6D4685E7" w14:textId="0822414B" w:rsidR="00A510E4" w:rsidRPr="00074B99" w:rsidRDefault="00A510E4" w:rsidP="00A510E4">
      <w:pPr>
        <w:pStyle w:val="Descripcin"/>
        <w:keepNext/>
      </w:pPr>
      <w:bookmarkStart w:id="506" w:name="_Toc42541467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95</w:t>
      </w:r>
      <w:r w:rsidR="00AE11C0">
        <w:fldChar w:fldCharType="end"/>
      </w:r>
      <w:r w:rsidRPr="00074B99">
        <w:t>. TestS64PacketLE2</w:t>
      </w:r>
      <w:bookmarkEnd w:id="50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28CA69F" w14:textId="77777777" w:rsidTr="00A510E4">
        <w:trPr>
          <w:jc w:val="center"/>
        </w:trPr>
        <w:tc>
          <w:tcPr>
            <w:tcW w:w="8363" w:type="dxa"/>
            <w:gridSpan w:val="2"/>
          </w:tcPr>
          <w:p w14:paraId="2FDD097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C0D8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A4F97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A61BC9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4DD609" w14:textId="77777777" w:rsidTr="00A510E4">
        <w:trPr>
          <w:jc w:val="center"/>
        </w:trPr>
        <w:tc>
          <w:tcPr>
            <w:tcW w:w="2835" w:type="dxa"/>
          </w:tcPr>
          <w:p w14:paraId="18E123B1"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1022EF9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160D7C43" w14:textId="77777777" w:rsidTr="00A510E4">
        <w:trPr>
          <w:jc w:val="center"/>
        </w:trPr>
        <w:tc>
          <w:tcPr>
            <w:tcW w:w="2835" w:type="dxa"/>
          </w:tcPr>
          <w:p w14:paraId="7018E5D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637643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A087F7" w14:textId="77777777" w:rsidTr="00A510E4">
        <w:trPr>
          <w:jc w:val="center"/>
        </w:trPr>
        <w:tc>
          <w:tcPr>
            <w:tcW w:w="2835" w:type="dxa"/>
          </w:tcPr>
          <w:p w14:paraId="1E64D2B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CF53936" w14:textId="77777777" w:rsidR="00871F45" w:rsidRPr="00074B99" w:rsidRDefault="00871F45" w:rsidP="008C2FFC">
            <w:pPr>
              <w:rPr>
                <w:rFonts w:cs="Times New Roman"/>
                <w:color w:val="000000"/>
              </w:rPr>
            </w:pPr>
          </w:p>
        </w:tc>
      </w:tr>
      <w:tr w:rsidR="00871F45" w:rsidRPr="00074B99" w14:paraId="544D57D1" w14:textId="77777777" w:rsidTr="00A510E4">
        <w:trPr>
          <w:jc w:val="center"/>
        </w:trPr>
        <w:tc>
          <w:tcPr>
            <w:tcW w:w="2835" w:type="dxa"/>
          </w:tcPr>
          <w:p w14:paraId="578CBCC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D344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7761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TestS64PacketBE2()</w:t>
            </w:r>
          </w:p>
          <w:p w14:paraId="23DEE0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8459C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618DDA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A1004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381D4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6B9FE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85E1E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DC119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3E90F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00 AB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EF388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FBBAB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DB594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A218DE4"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CAD6AA" w14:textId="77777777" w:rsidTr="00A510E4">
        <w:trPr>
          <w:jc w:val="center"/>
        </w:trPr>
        <w:tc>
          <w:tcPr>
            <w:tcW w:w="2835" w:type="dxa"/>
          </w:tcPr>
          <w:p w14:paraId="362ECDA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C9492F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2AD75E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2F2F69C" wp14:editId="1DEB97B0">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0:00:00,1994617</w:t>
            </w:r>
          </w:p>
        </w:tc>
      </w:tr>
    </w:tbl>
    <w:p w14:paraId="4299F3DA" w14:textId="77777777" w:rsidR="00871F45" w:rsidRPr="00074B99" w:rsidRDefault="00871F45" w:rsidP="00871F45"/>
    <w:p w14:paraId="738A3A95" w14:textId="2CA6FFFF" w:rsidR="00A510E4" w:rsidRPr="00074B99" w:rsidRDefault="00A510E4" w:rsidP="00A510E4">
      <w:pPr>
        <w:pStyle w:val="Descripcin"/>
        <w:keepNext/>
      </w:pPr>
      <w:bookmarkStart w:id="507" w:name="_Toc425414678"/>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96</w:t>
      </w:r>
      <w:r w:rsidR="00AE11C0">
        <w:fldChar w:fldCharType="end"/>
      </w:r>
      <w:r w:rsidRPr="00074B99">
        <w:t>. TestSinglePacketBE</w:t>
      </w:r>
      <w:bookmarkEnd w:id="50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355B9AA" w14:textId="77777777" w:rsidTr="00A510E4">
        <w:trPr>
          <w:jc w:val="center"/>
        </w:trPr>
        <w:tc>
          <w:tcPr>
            <w:tcW w:w="8363" w:type="dxa"/>
            <w:gridSpan w:val="2"/>
          </w:tcPr>
          <w:p w14:paraId="272CBF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BF1C6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B1BB1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D633E3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8A6747" w14:textId="77777777" w:rsidTr="00A510E4">
        <w:trPr>
          <w:jc w:val="center"/>
        </w:trPr>
        <w:tc>
          <w:tcPr>
            <w:tcW w:w="2835" w:type="dxa"/>
          </w:tcPr>
          <w:p w14:paraId="7AC07CC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57EFBB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Big Endian</w:t>
            </w:r>
          </w:p>
        </w:tc>
      </w:tr>
      <w:tr w:rsidR="00871F45" w:rsidRPr="00074B99" w14:paraId="67CB7B6E" w14:textId="77777777" w:rsidTr="00A510E4">
        <w:trPr>
          <w:jc w:val="center"/>
        </w:trPr>
        <w:tc>
          <w:tcPr>
            <w:tcW w:w="2835" w:type="dxa"/>
          </w:tcPr>
          <w:p w14:paraId="5FA8EE8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ED4764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F3CF098" w14:textId="77777777" w:rsidTr="00A510E4">
        <w:trPr>
          <w:jc w:val="center"/>
        </w:trPr>
        <w:tc>
          <w:tcPr>
            <w:tcW w:w="2835" w:type="dxa"/>
          </w:tcPr>
          <w:p w14:paraId="044B16C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FB5DF1B" w14:textId="77777777" w:rsidR="00871F45" w:rsidRPr="00074B99" w:rsidRDefault="00871F45" w:rsidP="008C2FFC">
            <w:pPr>
              <w:rPr>
                <w:rFonts w:cs="Times New Roman"/>
                <w:color w:val="000000"/>
              </w:rPr>
            </w:pPr>
          </w:p>
        </w:tc>
      </w:tr>
      <w:tr w:rsidR="00871F45" w:rsidRPr="00074B99" w14:paraId="1384FC6F" w14:textId="77777777" w:rsidTr="00A510E4">
        <w:trPr>
          <w:jc w:val="center"/>
        </w:trPr>
        <w:tc>
          <w:tcPr>
            <w:tcW w:w="2835" w:type="dxa"/>
          </w:tcPr>
          <w:p w14:paraId="2FE6AC4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F6B9D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E8AAC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TestSinglePacketBE()</w:t>
            </w:r>
          </w:p>
          <w:p w14:paraId="490235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C4F2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42A23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3816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D52B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1E992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937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BD04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06F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3D CC CC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A824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8942B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F9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94ABEC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5F0E5E" w14:textId="77777777" w:rsidTr="00A510E4">
        <w:trPr>
          <w:jc w:val="center"/>
        </w:trPr>
        <w:tc>
          <w:tcPr>
            <w:tcW w:w="2835" w:type="dxa"/>
          </w:tcPr>
          <w:p w14:paraId="6FD4EDA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6AD72B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TestSinglePacketBE</w:t>
            </w:r>
          </w:p>
          <w:p w14:paraId="57168A8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2270CAE" wp14:editId="5F1E75EE">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0:00:00,1785456</w:t>
            </w:r>
          </w:p>
        </w:tc>
      </w:tr>
    </w:tbl>
    <w:p w14:paraId="70B6D701" w14:textId="77777777" w:rsidR="00871F45" w:rsidRPr="00074B99" w:rsidRDefault="00871F45" w:rsidP="00871F45"/>
    <w:p w14:paraId="0570711F" w14:textId="5370E23D" w:rsidR="00A510E4" w:rsidRPr="00074B99" w:rsidRDefault="00A510E4" w:rsidP="00A510E4">
      <w:pPr>
        <w:pStyle w:val="Descripcin"/>
        <w:keepNext/>
      </w:pPr>
      <w:bookmarkStart w:id="508" w:name="_Toc42541467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97</w:t>
      </w:r>
      <w:r w:rsidR="00AE11C0">
        <w:fldChar w:fldCharType="end"/>
      </w:r>
      <w:r w:rsidRPr="00074B99">
        <w:t>. TestDoublePacketLE</w:t>
      </w:r>
      <w:bookmarkEnd w:id="50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EFEBE18" w14:textId="77777777" w:rsidTr="00A510E4">
        <w:trPr>
          <w:jc w:val="center"/>
        </w:trPr>
        <w:tc>
          <w:tcPr>
            <w:tcW w:w="8363" w:type="dxa"/>
            <w:gridSpan w:val="2"/>
          </w:tcPr>
          <w:p w14:paraId="31633DA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741B0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0F724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19FEAC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5B5ED74" w14:textId="77777777" w:rsidTr="00A510E4">
        <w:trPr>
          <w:jc w:val="center"/>
        </w:trPr>
        <w:tc>
          <w:tcPr>
            <w:tcW w:w="2835" w:type="dxa"/>
          </w:tcPr>
          <w:p w14:paraId="2DCF647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84E7A49"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Big Endian</w:t>
            </w:r>
          </w:p>
        </w:tc>
      </w:tr>
      <w:tr w:rsidR="00871F45" w:rsidRPr="00074B99" w14:paraId="181B8A8B" w14:textId="77777777" w:rsidTr="00A510E4">
        <w:trPr>
          <w:jc w:val="center"/>
        </w:trPr>
        <w:tc>
          <w:tcPr>
            <w:tcW w:w="2835" w:type="dxa"/>
          </w:tcPr>
          <w:p w14:paraId="6F63580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35CD8D"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800FCD2" w14:textId="77777777" w:rsidTr="00A510E4">
        <w:trPr>
          <w:jc w:val="center"/>
        </w:trPr>
        <w:tc>
          <w:tcPr>
            <w:tcW w:w="2835" w:type="dxa"/>
          </w:tcPr>
          <w:p w14:paraId="739EB4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A8694A3" w14:textId="77777777" w:rsidR="00871F45" w:rsidRPr="00074B99" w:rsidRDefault="00871F45" w:rsidP="008C2FFC">
            <w:pPr>
              <w:rPr>
                <w:rFonts w:cs="Times New Roman"/>
                <w:color w:val="000000"/>
              </w:rPr>
            </w:pPr>
          </w:p>
        </w:tc>
      </w:tr>
      <w:tr w:rsidR="00871F45" w:rsidRPr="00074B99" w14:paraId="22BEE378" w14:textId="77777777" w:rsidTr="00A510E4">
        <w:trPr>
          <w:jc w:val="center"/>
        </w:trPr>
        <w:tc>
          <w:tcPr>
            <w:tcW w:w="2835" w:type="dxa"/>
          </w:tcPr>
          <w:p w14:paraId="28EFC2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0FEF9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0BBDC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TestDoublePacketBE()</w:t>
            </w:r>
          </w:p>
          <w:p w14:paraId="62011F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00FD0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59C7DF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CD10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CF1FA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A2948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C30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0CBC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9B98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3F B9 99 99 99 99 99 9A"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52DFA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FE13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E874B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765A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0E5D33D" w14:textId="77777777" w:rsidTr="00A510E4">
        <w:trPr>
          <w:jc w:val="center"/>
        </w:trPr>
        <w:tc>
          <w:tcPr>
            <w:tcW w:w="2835" w:type="dxa"/>
          </w:tcPr>
          <w:p w14:paraId="10293AC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8BFAE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0C96E4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9F1C14" wp14:editId="29050555">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0:00:00,199862</w:t>
            </w:r>
          </w:p>
        </w:tc>
      </w:tr>
    </w:tbl>
    <w:p w14:paraId="0BE58DDA" w14:textId="77777777" w:rsidR="00871F45" w:rsidRPr="00074B99" w:rsidRDefault="00871F45" w:rsidP="00871F45"/>
    <w:p w14:paraId="007F8AA4" w14:textId="77777777" w:rsidR="00871F45" w:rsidRPr="00074B99" w:rsidRDefault="00871F45" w:rsidP="00871F45"/>
    <w:p w14:paraId="25310490" w14:textId="19E79DA1" w:rsidR="00A510E4" w:rsidRPr="00074B99" w:rsidRDefault="00A510E4" w:rsidP="00A510E4">
      <w:pPr>
        <w:pStyle w:val="Descripcin"/>
        <w:keepNext/>
      </w:pPr>
      <w:bookmarkStart w:id="509" w:name="_Toc425414680"/>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98</w:t>
      </w:r>
      <w:r w:rsidR="00AE11C0">
        <w:fldChar w:fldCharType="end"/>
      </w:r>
      <w:r w:rsidRPr="00074B99">
        <w:t>. TestBoolSequencePacketBE</w:t>
      </w:r>
      <w:bookmarkEnd w:id="50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CEDE543" w14:textId="77777777" w:rsidTr="00A510E4">
        <w:trPr>
          <w:jc w:val="center"/>
        </w:trPr>
        <w:tc>
          <w:tcPr>
            <w:tcW w:w="8363" w:type="dxa"/>
            <w:gridSpan w:val="2"/>
          </w:tcPr>
          <w:p w14:paraId="37F6552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02DE21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B47986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4AE473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A5D8B8B" w14:textId="77777777" w:rsidTr="00A510E4">
        <w:trPr>
          <w:jc w:val="center"/>
        </w:trPr>
        <w:tc>
          <w:tcPr>
            <w:tcW w:w="2835" w:type="dxa"/>
          </w:tcPr>
          <w:p w14:paraId="3D8119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CBFEFC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Big Endian</w:t>
            </w:r>
          </w:p>
        </w:tc>
      </w:tr>
      <w:tr w:rsidR="00871F45" w:rsidRPr="00074B99" w14:paraId="5C3FC412" w14:textId="77777777" w:rsidTr="00A510E4">
        <w:trPr>
          <w:jc w:val="center"/>
        </w:trPr>
        <w:tc>
          <w:tcPr>
            <w:tcW w:w="2835" w:type="dxa"/>
          </w:tcPr>
          <w:p w14:paraId="41BF117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A0DBE0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27EDC6E" w14:textId="77777777" w:rsidTr="00A510E4">
        <w:trPr>
          <w:jc w:val="center"/>
        </w:trPr>
        <w:tc>
          <w:tcPr>
            <w:tcW w:w="2835" w:type="dxa"/>
          </w:tcPr>
          <w:p w14:paraId="1551C2D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ACF6A4" w14:textId="77777777" w:rsidR="00871F45" w:rsidRPr="00074B99" w:rsidRDefault="00871F45" w:rsidP="008C2FFC">
            <w:pPr>
              <w:rPr>
                <w:rFonts w:cs="Times New Roman"/>
                <w:color w:val="000000"/>
              </w:rPr>
            </w:pPr>
          </w:p>
        </w:tc>
      </w:tr>
      <w:tr w:rsidR="00871F45" w:rsidRPr="00074B99" w14:paraId="2580F366" w14:textId="77777777" w:rsidTr="00A510E4">
        <w:trPr>
          <w:jc w:val="center"/>
        </w:trPr>
        <w:tc>
          <w:tcPr>
            <w:tcW w:w="2835" w:type="dxa"/>
          </w:tcPr>
          <w:p w14:paraId="27DB1C5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DAE7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7FBBE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TestBoolSequencePacketBE()</w:t>
            </w:r>
          </w:p>
          <w:p w14:paraId="4FC807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7C9D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2645BE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ACB8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1D1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C484B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82D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17507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1BAEA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BD1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E7B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D4FD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18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1098770" w14:textId="77777777" w:rsidTr="00A510E4">
        <w:trPr>
          <w:jc w:val="center"/>
        </w:trPr>
        <w:tc>
          <w:tcPr>
            <w:tcW w:w="2835" w:type="dxa"/>
          </w:tcPr>
          <w:p w14:paraId="5F065B6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1EE80D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TestBoolSequencePacketBE</w:t>
            </w:r>
          </w:p>
          <w:p w14:paraId="05D0EDC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AA4E18" wp14:editId="6082BBBE">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0:00:00,1890411</w:t>
            </w:r>
          </w:p>
        </w:tc>
      </w:tr>
    </w:tbl>
    <w:p w14:paraId="159DB912" w14:textId="77777777" w:rsidR="00871F45" w:rsidRPr="00074B99" w:rsidRDefault="00871F45" w:rsidP="00871F45"/>
    <w:p w14:paraId="5ED191DF" w14:textId="77777777" w:rsidR="00871F45" w:rsidRPr="00074B99" w:rsidRDefault="00871F45" w:rsidP="00871F45"/>
    <w:p w14:paraId="7021D583" w14:textId="5D7E193D" w:rsidR="00A510E4" w:rsidRPr="00074B99" w:rsidRDefault="00A510E4" w:rsidP="00A510E4">
      <w:pPr>
        <w:pStyle w:val="Descripcin"/>
        <w:keepNext/>
      </w:pPr>
      <w:bookmarkStart w:id="510" w:name="_Toc42541468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99</w:t>
      </w:r>
      <w:r w:rsidR="00AE11C0">
        <w:fldChar w:fldCharType="end"/>
      </w:r>
      <w:r w:rsidRPr="00074B99">
        <w:t>. TestShortSequencePacketBE</w:t>
      </w:r>
      <w:bookmarkEnd w:id="51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33B851F" w14:textId="77777777" w:rsidTr="00A510E4">
        <w:trPr>
          <w:jc w:val="center"/>
        </w:trPr>
        <w:tc>
          <w:tcPr>
            <w:tcW w:w="8363" w:type="dxa"/>
            <w:gridSpan w:val="2"/>
          </w:tcPr>
          <w:p w14:paraId="28D609E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646C05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34E29F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8ABD5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EC9FE7A" w14:textId="77777777" w:rsidTr="00A510E4">
        <w:trPr>
          <w:jc w:val="center"/>
        </w:trPr>
        <w:tc>
          <w:tcPr>
            <w:tcW w:w="2835" w:type="dxa"/>
          </w:tcPr>
          <w:p w14:paraId="4D6ED8C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07FB83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Big Endian</w:t>
            </w:r>
          </w:p>
        </w:tc>
      </w:tr>
      <w:tr w:rsidR="00871F45" w:rsidRPr="00074B99" w14:paraId="4E68DD97" w14:textId="77777777" w:rsidTr="00A510E4">
        <w:trPr>
          <w:jc w:val="center"/>
        </w:trPr>
        <w:tc>
          <w:tcPr>
            <w:tcW w:w="2835" w:type="dxa"/>
          </w:tcPr>
          <w:p w14:paraId="16345D8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F490E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2C9CC23" w14:textId="77777777" w:rsidTr="00A510E4">
        <w:trPr>
          <w:jc w:val="center"/>
        </w:trPr>
        <w:tc>
          <w:tcPr>
            <w:tcW w:w="2835" w:type="dxa"/>
          </w:tcPr>
          <w:p w14:paraId="2809CF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7140A5" w14:textId="77777777" w:rsidR="00871F45" w:rsidRPr="00074B99" w:rsidRDefault="00871F45" w:rsidP="008C2FFC">
            <w:pPr>
              <w:rPr>
                <w:rFonts w:cs="Times New Roman"/>
                <w:color w:val="000000"/>
              </w:rPr>
            </w:pPr>
          </w:p>
        </w:tc>
      </w:tr>
      <w:tr w:rsidR="00871F45" w:rsidRPr="00074B99" w14:paraId="4A13BE93" w14:textId="77777777" w:rsidTr="00A510E4">
        <w:trPr>
          <w:jc w:val="center"/>
        </w:trPr>
        <w:tc>
          <w:tcPr>
            <w:tcW w:w="2835" w:type="dxa"/>
          </w:tcPr>
          <w:p w14:paraId="72A93E8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1D04C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F02A9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TestShortSequencePacketBE()</w:t>
            </w:r>
          </w:p>
          <w:p w14:paraId="743C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33A6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2D8AF7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3E1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3DAD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CCF15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F6D0D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AD09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A590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0F A1 0F F0 0B 2F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39E22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8DD2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FDDA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5E916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3F3A016" w14:textId="77777777" w:rsidTr="00A510E4">
        <w:trPr>
          <w:jc w:val="center"/>
        </w:trPr>
        <w:tc>
          <w:tcPr>
            <w:tcW w:w="2835" w:type="dxa"/>
          </w:tcPr>
          <w:p w14:paraId="7282D79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095423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TestShortSequencePacketBE</w:t>
            </w:r>
          </w:p>
          <w:p w14:paraId="191A6F7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2695DBD" wp14:editId="6F3DDCD8">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0:00:00,1981403</w:t>
            </w:r>
          </w:p>
        </w:tc>
      </w:tr>
    </w:tbl>
    <w:p w14:paraId="54514229" w14:textId="77777777" w:rsidR="00871F45" w:rsidRPr="00074B99" w:rsidRDefault="00871F45" w:rsidP="00871F45"/>
    <w:p w14:paraId="4911302B" w14:textId="1FEAA5F4" w:rsidR="00A510E4" w:rsidRPr="00074B99" w:rsidRDefault="00A510E4" w:rsidP="00A510E4">
      <w:pPr>
        <w:pStyle w:val="Descripcin"/>
        <w:keepNext/>
      </w:pPr>
      <w:bookmarkStart w:id="511" w:name="_Toc42541468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100</w:t>
      </w:r>
      <w:r w:rsidR="00AE11C0">
        <w:fldChar w:fldCharType="end"/>
      </w:r>
      <w:r w:rsidRPr="00074B99">
        <w:t>. TestEnumSequencePacketBE</w:t>
      </w:r>
      <w:bookmarkEnd w:id="51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C1538C8" w14:textId="77777777" w:rsidTr="00A510E4">
        <w:trPr>
          <w:jc w:val="center"/>
        </w:trPr>
        <w:tc>
          <w:tcPr>
            <w:tcW w:w="8363" w:type="dxa"/>
            <w:gridSpan w:val="2"/>
          </w:tcPr>
          <w:p w14:paraId="4C63F46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1A35D7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345A6D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1DCB8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3CAE395" w14:textId="77777777" w:rsidTr="00A510E4">
        <w:trPr>
          <w:jc w:val="center"/>
        </w:trPr>
        <w:tc>
          <w:tcPr>
            <w:tcW w:w="2835" w:type="dxa"/>
          </w:tcPr>
          <w:p w14:paraId="6530227A"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02A7A0A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Big Endian</w:t>
            </w:r>
          </w:p>
        </w:tc>
      </w:tr>
      <w:tr w:rsidR="00871F45" w:rsidRPr="00074B99" w14:paraId="3F14380A" w14:textId="77777777" w:rsidTr="00A510E4">
        <w:trPr>
          <w:jc w:val="center"/>
        </w:trPr>
        <w:tc>
          <w:tcPr>
            <w:tcW w:w="2835" w:type="dxa"/>
          </w:tcPr>
          <w:p w14:paraId="4989BED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46A5A3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AD316F9" w14:textId="77777777" w:rsidTr="00A510E4">
        <w:trPr>
          <w:jc w:val="center"/>
        </w:trPr>
        <w:tc>
          <w:tcPr>
            <w:tcW w:w="2835" w:type="dxa"/>
          </w:tcPr>
          <w:p w14:paraId="05B6B0B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CA681EC" w14:textId="77777777" w:rsidR="00871F45" w:rsidRPr="00074B99" w:rsidRDefault="00871F45" w:rsidP="008C2FFC">
            <w:pPr>
              <w:rPr>
                <w:rFonts w:cs="Times New Roman"/>
                <w:color w:val="000000"/>
              </w:rPr>
            </w:pPr>
          </w:p>
        </w:tc>
      </w:tr>
      <w:tr w:rsidR="00871F45" w:rsidRPr="00074B99" w14:paraId="5C63E85B" w14:textId="77777777" w:rsidTr="00A510E4">
        <w:trPr>
          <w:jc w:val="center"/>
        </w:trPr>
        <w:tc>
          <w:tcPr>
            <w:tcW w:w="2835" w:type="dxa"/>
          </w:tcPr>
          <w:p w14:paraId="7F2518E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D3A77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571281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TestEnumSequencePacketBE()</w:t>
            </w:r>
          </w:p>
          <w:p w14:paraId="7BED0B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4FDAB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156AC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DB38F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C8B23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0D24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21E8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E5D8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DB09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06 00 00 00 04 00 00 00 03 00 00 00 03 00 00 00 00 00 00 00 01 00 00 00 05"</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E297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1CFC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B5C5C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14C04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577D088" w14:textId="77777777" w:rsidTr="00A510E4">
        <w:trPr>
          <w:jc w:val="center"/>
        </w:trPr>
        <w:tc>
          <w:tcPr>
            <w:tcW w:w="2835" w:type="dxa"/>
          </w:tcPr>
          <w:p w14:paraId="7FD5C2DF"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6A1EC2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TestEnumSequencePacketBE</w:t>
            </w:r>
          </w:p>
          <w:p w14:paraId="4CEE94A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34E4BB9" wp14:editId="5DBBB86B">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0:00:00,1841432</w:t>
            </w:r>
          </w:p>
        </w:tc>
      </w:tr>
    </w:tbl>
    <w:p w14:paraId="4087CEFE" w14:textId="77777777" w:rsidR="00871F45" w:rsidRPr="00074B99" w:rsidRDefault="00871F45" w:rsidP="00871F45"/>
    <w:p w14:paraId="79DD339F" w14:textId="2FFFF28B" w:rsidR="00A510E4" w:rsidRPr="00074B99" w:rsidRDefault="00A510E4" w:rsidP="00A510E4">
      <w:pPr>
        <w:pStyle w:val="Descripcin"/>
        <w:keepNext/>
      </w:pPr>
      <w:bookmarkStart w:id="512" w:name="_Toc42541468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101</w:t>
      </w:r>
      <w:r w:rsidR="00AE11C0">
        <w:fldChar w:fldCharType="end"/>
      </w:r>
      <w:r w:rsidRPr="00074B99">
        <w:t>. TestIntSequencePacketBE</w:t>
      </w:r>
      <w:bookmarkEnd w:id="51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C2073A7" w14:textId="77777777" w:rsidTr="00A510E4">
        <w:trPr>
          <w:jc w:val="center"/>
        </w:trPr>
        <w:tc>
          <w:tcPr>
            <w:tcW w:w="8363" w:type="dxa"/>
            <w:gridSpan w:val="2"/>
          </w:tcPr>
          <w:p w14:paraId="351CBB1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A4252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7215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CC1A69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2FAA0F0" w14:textId="77777777" w:rsidTr="00A510E4">
        <w:trPr>
          <w:jc w:val="center"/>
        </w:trPr>
        <w:tc>
          <w:tcPr>
            <w:tcW w:w="2835" w:type="dxa"/>
          </w:tcPr>
          <w:p w14:paraId="2401991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C5C10B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Big Endian</w:t>
            </w:r>
          </w:p>
        </w:tc>
      </w:tr>
      <w:tr w:rsidR="00871F45" w:rsidRPr="00074B99" w14:paraId="67D7BC35" w14:textId="77777777" w:rsidTr="00A510E4">
        <w:trPr>
          <w:jc w:val="center"/>
        </w:trPr>
        <w:tc>
          <w:tcPr>
            <w:tcW w:w="2835" w:type="dxa"/>
          </w:tcPr>
          <w:p w14:paraId="03FCEA4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B4B6D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556B6E7" w14:textId="77777777" w:rsidTr="00A510E4">
        <w:trPr>
          <w:jc w:val="center"/>
        </w:trPr>
        <w:tc>
          <w:tcPr>
            <w:tcW w:w="2835" w:type="dxa"/>
          </w:tcPr>
          <w:p w14:paraId="5A5C367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EA32F35" w14:textId="77777777" w:rsidR="00871F45" w:rsidRPr="00074B99" w:rsidRDefault="00871F45" w:rsidP="008C2FFC">
            <w:pPr>
              <w:rPr>
                <w:rFonts w:cs="Times New Roman"/>
                <w:color w:val="000000"/>
              </w:rPr>
            </w:pPr>
          </w:p>
        </w:tc>
      </w:tr>
      <w:tr w:rsidR="00871F45" w:rsidRPr="00074B99" w14:paraId="6EBB8516" w14:textId="77777777" w:rsidTr="00A510E4">
        <w:trPr>
          <w:jc w:val="center"/>
        </w:trPr>
        <w:tc>
          <w:tcPr>
            <w:tcW w:w="2835" w:type="dxa"/>
          </w:tcPr>
          <w:p w14:paraId="1AB3B40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0E5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F4557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TestIntSequencePacketBE()</w:t>
            </w:r>
          </w:p>
          <w:p w14:paraId="5249B4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9891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280632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0D8D3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47B8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F6E27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F39D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FFCE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4876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00 FF A1 F0 00 FF 23 0F 00 B2 00 0F 0F FF FF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9F6AC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49F4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B3E8C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9406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09C7DC6" w14:textId="77777777" w:rsidTr="00A510E4">
        <w:trPr>
          <w:jc w:val="center"/>
        </w:trPr>
        <w:tc>
          <w:tcPr>
            <w:tcW w:w="2835" w:type="dxa"/>
          </w:tcPr>
          <w:p w14:paraId="2AED952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780C6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TestIntSequencePacketBE</w:t>
            </w:r>
          </w:p>
          <w:p w14:paraId="2252A0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59ED444" wp14:editId="3941DDB1">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0:00:00,1821422</w:t>
            </w:r>
          </w:p>
        </w:tc>
      </w:tr>
    </w:tbl>
    <w:p w14:paraId="3E921116" w14:textId="77777777" w:rsidR="00871F45" w:rsidRPr="00074B99" w:rsidRDefault="00871F45" w:rsidP="00871F45"/>
    <w:p w14:paraId="6823B568" w14:textId="7D130A0C" w:rsidR="00A510E4" w:rsidRPr="00074B99" w:rsidRDefault="00A510E4" w:rsidP="00A510E4">
      <w:pPr>
        <w:pStyle w:val="Descripcin"/>
        <w:keepNext/>
      </w:pPr>
      <w:bookmarkStart w:id="513" w:name="_Toc42541468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102</w:t>
      </w:r>
      <w:r w:rsidR="00AE11C0">
        <w:fldChar w:fldCharType="end"/>
      </w:r>
      <w:r w:rsidRPr="00074B99">
        <w:t>. TestEmptyBoolSequencePacketBE</w:t>
      </w:r>
      <w:bookmarkEnd w:id="51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24C17D9" w14:textId="77777777" w:rsidTr="00A510E4">
        <w:trPr>
          <w:jc w:val="center"/>
        </w:trPr>
        <w:tc>
          <w:tcPr>
            <w:tcW w:w="8363" w:type="dxa"/>
            <w:gridSpan w:val="2"/>
          </w:tcPr>
          <w:p w14:paraId="04A6521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BA7C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DB4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B71FC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03B841D" w14:textId="77777777" w:rsidTr="00A510E4">
        <w:trPr>
          <w:jc w:val="center"/>
        </w:trPr>
        <w:tc>
          <w:tcPr>
            <w:tcW w:w="2835" w:type="dxa"/>
          </w:tcPr>
          <w:p w14:paraId="4C3BBC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2ACD477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Big Endian</w:t>
            </w:r>
          </w:p>
        </w:tc>
      </w:tr>
      <w:tr w:rsidR="00871F45" w:rsidRPr="00074B99" w14:paraId="1D7CA920" w14:textId="77777777" w:rsidTr="00A510E4">
        <w:trPr>
          <w:jc w:val="center"/>
        </w:trPr>
        <w:tc>
          <w:tcPr>
            <w:tcW w:w="2835" w:type="dxa"/>
          </w:tcPr>
          <w:p w14:paraId="264804E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3F01C5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50728B3" w14:textId="77777777" w:rsidTr="00A510E4">
        <w:trPr>
          <w:jc w:val="center"/>
        </w:trPr>
        <w:tc>
          <w:tcPr>
            <w:tcW w:w="2835" w:type="dxa"/>
          </w:tcPr>
          <w:p w14:paraId="5270F0D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D43522" w14:textId="77777777" w:rsidR="00871F45" w:rsidRPr="00074B99" w:rsidRDefault="00871F45" w:rsidP="008C2FFC">
            <w:pPr>
              <w:rPr>
                <w:rFonts w:cs="Times New Roman"/>
                <w:color w:val="000000"/>
              </w:rPr>
            </w:pPr>
          </w:p>
        </w:tc>
      </w:tr>
      <w:tr w:rsidR="00871F45" w:rsidRPr="00074B99" w14:paraId="55F94F5C" w14:textId="77777777" w:rsidTr="00A510E4">
        <w:trPr>
          <w:jc w:val="center"/>
        </w:trPr>
        <w:tc>
          <w:tcPr>
            <w:tcW w:w="2835" w:type="dxa"/>
          </w:tcPr>
          <w:p w14:paraId="0EB1429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15402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EF6A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TestEmptyBoolSequencePacketBE()</w:t>
            </w:r>
          </w:p>
          <w:p w14:paraId="677809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2FFBE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83AC2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140E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2FEB9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12111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CA8DC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1656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4EFD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06B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04691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E5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8276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225EE4" w14:textId="77777777" w:rsidTr="00A510E4">
        <w:trPr>
          <w:jc w:val="center"/>
        </w:trPr>
        <w:tc>
          <w:tcPr>
            <w:tcW w:w="2835" w:type="dxa"/>
          </w:tcPr>
          <w:p w14:paraId="586651B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6858C1E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TestEmptyBoolSequencePacketBE</w:t>
            </w:r>
          </w:p>
          <w:p w14:paraId="30138326"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E2907D" wp14:editId="44CDE64C">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0:00:00,1865145</w:t>
            </w:r>
          </w:p>
        </w:tc>
      </w:tr>
    </w:tbl>
    <w:p w14:paraId="3F9F13E4" w14:textId="77777777" w:rsidR="00871F45" w:rsidRPr="00074B99" w:rsidRDefault="00871F45" w:rsidP="00871F45"/>
    <w:p w14:paraId="262362DF" w14:textId="77D112DA" w:rsidR="00A510E4" w:rsidRPr="00074B99" w:rsidRDefault="00A510E4" w:rsidP="00A510E4">
      <w:pPr>
        <w:pStyle w:val="Descripcin"/>
        <w:keepNext/>
      </w:pPr>
      <w:bookmarkStart w:id="514" w:name="_Toc42541468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103</w:t>
      </w:r>
      <w:r w:rsidR="00AE11C0">
        <w:fldChar w:fldCharType="end"/>
      </w:r>
      <w:r w:rsidRPr="00074B99">
        <w:t>. TestEmptyShortSequencePacketBE</w:t>
      </w:r>
      <w:bookmarkEnd w:id="51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8D695C2" w14:textId="77777777" w:rsidTr="00A510E4">
        <w:trPr>
          <w:jc w:val="center"/>
        </w:trPr>
        <w:tc>
          <w:tcPr>
            <w:tcW w:w="8363" w:type="dxa"/>
            <w:gridSpan w:val="2"/>
          </w:tcPr>
          <w:p w14:paraId="54CADB1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5448D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F06B4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513120"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D3D35C" w14:textId="77777777" w:rsidTr="00A510E4">
        <w:trPr>
          <w:jc w:val="center"/>
        </w:trPr>
        <w:tc>
          <w:tcPr>
            <w:tcW w:w="2835" w:type="dxa"/>
          </w:tcPr>
          <w:p w14:paraId="7B3BF42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611D9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Big Endian</w:t>
            </w:r>
          </w:p>
        </w:tc>
      </w:tr>
      <w:tr w:rsidR="00871F45" w:rsidRPr="00074B99" w14:paraId="2C2A94D6" w14:textId="77777777" w:rsidTr="00A510E4">
        <w:trPr>
          <w:jc w:val="center"/>
        </w:trPr>
        <w:tc>
          <w:tcPr>
            <w:tcW w:w="2835" w:type="dxa"/>
          </w:tcPr>
          <w:p w14:paraId="1A6041C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C8EC9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7060C2" w14:textId="77777777" w:rsidTr="00A510E4">
        <w:trPr>
          <w:jc w:val="center"/>
        </w:trPr>
        <w:tc>
          <w:tcPr>
            <w:tcW w:w="2835" w:type="dxa"/>
          </w:tcPr>
          <w:p w14:paraId="789C9FF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BB2D3B4" w14:textId="77777777" w:rsidR="00871F45" w:rsidRPr="00074B99" w:rsidRDefault="00871F45" w:rsidP="008C2FFC">
            <w:pPr>
              <w:rPr>
                <w:rFonts w:cs="Times New Roman"/>
                <w:color w:val="000000"/>
              </w:rPr>
            </w:pPr>
          </w:p>
        </w:tc>
      </w:tr>
      <w:tr w:rsidR="00871F45" w:rsidRPr="00074B99" w14:paraId="3B1DD613" w14:textId="77777777" w:rsidTr="00A510E4">
        <w:trPr>
          <w:jc w:val="center"/>
        </w:trPr>
        <w:tc>
          <w:tcPr>
            <w:tcW w:w="2835" w:type="dxa"/>
          </w:tcPr>
          <w:p w14:paraId="203CA7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E2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7243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TestEmptyShortSequencePacketBE()</w:t>
            </w:r>
          </w:p>
          <w:p w14:paraId="4297C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8995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3D3993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4D729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D5788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21B51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D077A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300EF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E3DC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18738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B9858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E7760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4CBD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CEB1ABE" w14:textId="77777777" w:rsidTr="00A510E4">
        <w:trPr>
          <w:jc w:val="center"/>
        </w:trPr>
        <w:tc>
          <w:tcPr>
            <w:tcW w:w="2835" w:type="dxa"/>
          </w:tcPr>
          <w:p w14:paraId="02AA62A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D97930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TestEmptyShortSequencePacketBE</w:t>
            </w:r>
          </w:p>
          <w:p w14:paraId="1AEF949D" w14:textId="77777777" w:rsidR="00871F45" w:rsidRPr="00074B99" w:rsidRDefault="00871F45" w:rsidP="008C2FFC">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2A08D81D" wp14:editId="30579698">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0:00:00,2001416</w:t>
            </w:r>
          </w:p>
        </w:tc>
      </w:tr>
    </w:tbl>
    <w:p w14:paraId="726DB713" w14:textId="77777777" w:rsidR="00871F45" w:rsidRPr="00074B99" w:rsidRDefault="00871F45" w:rsidP="00871F45"/>
    <w:p w14:paraId="6539BAF2" w14:textId="7678BE8D" w:rsidR="00A510E4" w:rsidRPr="00074B99" w:rsidRDefault="00A510E4" w:rsidP="00A510E4">
      <w:pPr>
        <w:pStyle w:val="Descripcin"/>
        <w:keepNext/>
      </w:pPr>
      <w:bookmarkStart w:id="515" w:name="_Toc42541468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104</w:t>
      </w:r>
      <w:r w:rsidR="00AE11C0">
        <w:fldChar w:fldCharType="end"/>
      </w:r>
      <w:r w:rsidRPr="00074B99">
        <w:t>. TestEmptyEnumSequencePacketBE</w:t>
      </w:r>
      <w:bookmarkEnd w:id="51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022751D" w14:textId="77777777" w:rsidTr="00A510E4">
        <w:trPr>
          <w:jc w:val="center"/>
        </w:trPr>
        <w:tc>
          <w:tcPr>
            <w:tcW w:w="8363" w:type="dxa"/>
            <w:gridSpan w:val="2"/>
          </w:tcPr>
          <w:p w14:paraId="76153BC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7A22BA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371D66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3BD9E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2CDA3D3" w14:textId="77777777" w:rsidTr="00A510E4">
        <w:trPr>
          <w:jc w:val="center"/>
        </w:trPr>
        <w:tc>
          <w:tcPr>
            <w:tcW w:w="2835" w:type="dxa"/>
          </w:tcPr>
          <w:p w14:paraId="04F3B45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45A99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6327CA88" w14:textId="77777777" w:rsidTr="00A510E4">
        <w:trPr>
          <w:jc w:val="center"/>
        </w:trPr>
        <w:tc>
          <w:tcPr>
            <w:tcW w:w="2835" w:type="dxa"/>
          </w:tcPr>
          <w:p w14:paraId="5612CF1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AA04FF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A60168A" w14:textId="77777777" w:rsidTr="00A510E4">
        <w:trPr>
          <w:jc w:val="center"/>
        </w:trPr>
        <w:tc>
          <w:tcPr>
            <w:tcW w:w="2835" w:type="dxa"/>
          </w:tcPr>
          <w:p w14:paraId="0891B8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9609C7C" w14:textId="77777777" w:rsidR="00871F45" w:rsidRPr="00074B99" w:rsidRDefault="00871F45" w:rsidP="008C2FFC">
            <w:pPr>
              <w:rPr>
                <w:rFonts w:cs="Times New Roman"/>
                <w:color w:val="000000"/>
              </w:rPr>
            </w:pPr>
          </w:p>
        </w:tc>
      </w:tr>
      <w:tr w:rsidR="00871F45" w:rsidRPr="00074B99" w14:paraId="273FB5F4" w14:textId="77777777" w:rsidTr="00A510E4">
        <w:trPr>
          <w:jc w:val="center"/>
        </w:trPr>
        <w:tc>
          <w:tcPr>
            <w:tcW w:w="2835" w:type="dxa"/>
          </w:tcPr>
          <w:p w14:paraId="034D8FA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C42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CDDEE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TestEmptyEnumSequencePacketBE()</w:t>
            </w:r>
          </w:p>
          <w:p w14:paraId="390AE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1A4DC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5CBA8B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56F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EF22A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B65FA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23A7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ED54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9D60F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A59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F7F1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FFA60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5AA3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9E73571" w14:textId="77777777" w:rsidTr="00A510E4">
        <w:trPr>
          <w:jc w:val="center"/>
        </w:trPr>
        <w:tc>
          <w:tcPr>
            <w:tcW w:w="2835" w:type="dxa"/>
          </w:tcPr>
          <w:p w14:paraId="5234118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924C1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TestEmptyEnumSequencePacketBE</w:t>
            </w:r>
          </w:p>
          <w:p w14:paraId="317E614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3918B1" wp14:editId="4874FF1D">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0:00:00,1854031</w:t>
            </w:r>
          </w:p>
        </w:tc>
      </w:tr>
    </w:tbl>
    <w:p w14:paraId="35FA1C40" w14:textId="77777777" w:rsidR="00871F45" w:rsidRPr="00074B99" w:rsidRDefault="00871F45" w:rsidP="00871F45"/>
    <w:p w14:paraId="55759CDB" w14:textId="4A8026DE" w:rsidR="00A510E4" w:rsidRPr="00074B99" w:rsidRDefault="00A510E4" w:rsidP="00A510E4">
      <w:pPr>
        <w:pStyle w:val="Descripcin"/>
        <w:keepNext/>
      </w:pPr>
      <w:bookmarkStart w:id="516" w:name="_Toc42541468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105</w:t>
      </w:r>
      <w:r w:rsidR="00AE11C0">
        <w:fldChar w:fldCharType="end"/>
      </w:r>
      <w:r w:rsidRPr="00074B99">
        <w:t>. TestEmptyIntSequencePacketLE</w:t>
      </w:r>
      <w:bookmarkEnd w:id="51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BF09529" w14:textId="77777777" w:rsidTr="00A510E4">
        <w:trPr>
          <w:jc w:val="center"/>
        </w:trPr>
        <w:tc>
          <w:tcPr>
            <w:tcW w:w="8363" w:type="dxa"/>
            <w:gridSpan w:val="2"/>
          </w:tcPr>
          <w:p w14:paraId="571A81D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F2FC1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BE4EB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DF3B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CF4949" w14:textId="77777777" w:rsidTr="00A510E4">
        <w:trPr>
          <w:jc w:val="center"/>
        </w:trPr>
        <w:tc>
          <w:tcPr>
            <w:tcW w:w="2835" w:type="dxa"/>
          </w:tcPr>
          <w:p w14:paraId="3797255B"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C80D74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5350002F" w14:textId="77777777" w:rsidTr="00A510E4">
        <w:trPr>
          <w:jc w:val="center"/>
        </w:trPr>
        <w:tc>
          <w:tcPr>
            <w:tcW w:w="2835" w:type="dxa"/>
          </w:tcPr>
          <w:p w14:paraId="6C3B397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718F3D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D084CE6" w14:textId="77777777" w:rsidTr="00A510E4">
        <w:trPr>
          <w:jc w:val="center"/>
        </w:trPr>
        <w:tc>
          <w:tcPr>
            <w:tcW w:w="2835" w:type="dxa"/>
          </w:tcPr>
          <w:p w14:paraId="3F23EC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04548D7" w14:textId="77777777" w:rsidR="00871F45" w:rsidRPr="00074B99" w:rsidRDefault="00871F45" w:rsidP="008C2FFC">
            <w:pPr>
              <w:rPr>
                <w:rFonts w:cs="Times New Roman"/>
                <w:color w:val="000000"/>
              </w:rPr>
            </w:pPr>
          </w:p>
        </w:tc>
      </w:tr>
      <w:tr w:rsidR="00871F45" w:rsidRPr="00074B99" w14:paraId="4EBC5A83" w14:textId="77777777" w:rsidTr="00A510E4">
        <w:trPr>
          <w:jc w:val="center"/>
        </w:trPr>
        <w:tc>
          <w:tcPr>
            <w:tcW w:w="2835" w:type="dxa"/>
          </w:tcPr>
          <w:p w14:paraId="227B09D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5365C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17CB0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TestEmptyIntSequencePacketBE()</w:t>
            </w:r>
          </w:p>
          <w:p w14:paraId="5790D3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13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06F137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EFC8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0C80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2A964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772B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95A6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2506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E7A7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BE134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9A0FE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52AC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497C0EC" w14:textId="77777777" w:rsidTr="00A510E4">
        <w:trPr>
          <w:jc w:val="center"/>
        </w:trPr>
        <w:tc>
          <w:tcPr>
            <w:tcW w:w="2835" w:type="dxa"/>
          </w:tcPr>
          <w:p w14:paraId="2AE9413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1778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7122A1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B6BD9F2" wp14:editId="0394EDA9">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0:00:00,1957202</w:t>
            </w:r>
          </w:p>
        </w:tc>
      </w:tr>
    </w:tbl>
    <w:p w14:paraId="4CD0CB24" w14:textId="77777777" w:rsidR="00871F45" w:rsidRPr="00074B99" w:rsidRDefault="00871F45" w:rsidP="00871F45"/>
    <w:p w14:paraId="010E00C5" w14:textId="77777777" w:rsidR="00871F45" w:rsidRPr="00074B99" w:rsidRDefault="00871F45" w:rsidP="00871F45"/>
    <w:p w14:paraId="11402D22" w14:textId="77777777" w:rsidR="00871F45" w:rsidRPr="00074B99" w:rsidRDefault="00871F45" w:rsidP="00871F45"/>
    <w:p w14:paraId="6610213B" w14:textId="77777777" w:rsidR="00871F45" w:rsidRPr="00074B99" w:rsidRDefault="00871F45" w:rsidP="00871F45"/>
    <w:p w14:paraId="13D7BC66" w14:textId="77777777" w:rsidR="00871F45" w:rsidRPr="00074B99" w:rsidRDefault="00871F45" w:rsidP="00871F45"/>
    <w:p w14:paraId="56635CAF" w14:textId="77777777" w:rsidR="00871F45" w:rsidRPr="00074B99" w:rsidRDefault="00871F45" w:rsidP="00871F45"/>
    <w:p w14:paraId="3CE7984A" w14:textId="77777777" w:rsidR="00871F45" w:rsidRPr="00074B99" w:rsidRDefault="00871F45" w:rsidP="00871F45"/>
    <w:p w14:paraId="1BCA2C3F" w14:textId="77777777" w:rsidR="00871F45" w:rsidRPr="00074B99" w:rsidRDefault="00871F45" w:rsidP="00871F45"/>
    <w:p w14:paraId="36102CCD" w14:textId="77777777" w:rsidR="00871F45" w:rsidRPr="00074B99" w:rsidRDefault="00871F45" w:rsidP="00871F45"/>
    <w:p w14:paraId="4518E163" w14:textId="77777777" w:rsidR="00871F45" w:rsidRPr="00074B99" w:rsidRDefault="00871F45" w:rsidP="00871F45">
      <w:pPr>
        <w:pStyle w:val="Ttulo4"/>
        <w:numPr>
          <w:ilvl w:val="3"/>
          <w:numId w:val="88"/>
        </w:numPr>
      </w:pPr>
      <w:r w:rsidRPr="00074B99">
        <w:lastRenderedPageBreak/>
        <w:t>Pruebas de exploración de tipo.</w:t>
      </w:r>
    </w:p>
    <w:p w14:paraId="11FE4589" w14:textId="52366C1A" w:rsidR="00074B99" w:rsidRPr="00074B99" w:rsidRDefault="00074B99" w:rsidP="00074B99">
      <w:pPr>
        <w:pStyle w:val="Descripcin"/>
        <w:keepNext/>
      </w:pPr>
      <w:bookmarkStart w:id="517" w:name="_Toc425414688"/>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106</w:t>
      </w:r>
      <w:r w:rsidR="00AE11C0">
        <w:fldChar w:fldCharType="end"/>
      </w:r>
      <w:r w:rsidRPr="00074B99">
        <w:t>. TestExploreMyClass1</w:t>
      </w:r>
      <w:bookmarkEnd w:id="51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5AA7AB5A" w14:textId="77777777" w:rsidTr="00074B99">
        <w:trPr>
          <w:jc w:val="center"/>
        </w:trPr>
        <w:tc>
          <w:tcPr>
            <w:tcW w:w="8363" w:type="dxa"/>
            <w:gridSpan w:val="2"/>
          </w:tcPr>
          <w:p w14:paraId="668B7485" w14:textId="77777777" w:rsidR="00871F45" w:rsidRPr="00074B99" w:rsidRDefault="00871F45" w:rsidP="008C2FFC">
            <w:pPr>
              <w:rPr>
                <w:rFonts w:cs="Times New Roman"/>
                <w:b/>
                <w:color w:val="000000"/>
              </w:rPr>
            </w:pPr>
            <w:r w:rsidRPr="00074B99">
              <w:rPr>
                <w:rFonts w:cs="Times New Roman"/>
                <w:b/>
                <w:color w:val="000000"/>
              </w:rPr>
              <w:t>Llamada:</w:t>
            </w:r>
          </w:p>
          <w:p w14:paraId="0F01FF31"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137FE33B" w14:textId="77777777" w:rsidTr="00074B99">
        <w:trPr>
          <w:jc w:val="center"/>
        </w:trPr>
        <w:tc>
          <w:tcPr>
            <w:tcW w:w="2835" w:type="dxa"/>
          </w:tcPr>
          <w:p w14:paraId="6D65908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C65ABE2"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una Clase</w:t>
            </w:r>
          </w:p>
        </w:tc>
      </w:tr>
      <w:tr w:rsidR="00871F45" w:rsidRPr="00074B99" w14:paraId="17658174" w14:textId="77777777" w:rsidTr="00074B99">
        <w:trPr>
          <w:jc w:val="center"/>
        </w:trPr>
        <w:tc>
          <w:tcPr>
            <w:tcW w:w="2835" w:type="dxa"/>
          </w:tcPr>
          <w:p w14:paraId="2C3D18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ED1F309"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D93205" w14:textId="77777777" w:rsidTr="00074B99">
        <w:trPr>
          <w:jc w:val="center"/>
        </w:trPr>
        <w:tc>
          <w:tcPr>
            <w:tcW w:w="2835" w:type="dxa"/>
          </w:tcPr>
          <w:p w14:paraId="2C24092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D80A224" w14:textId="77777777" w:rsidR="00871F45" w:rsidRPr="00074B99" w:rsidRDefault="00871F45" w:rsidP="008C2FFC">
            <w:pPr>
              <w:rPr>
                <w:rFonts w:cs="Times New Roman"/>
                <w:color w:val="000000"/>
              </w:rPr>
            </w:pPr>
          </w:p>
        </w:tc>
      </w:tr>
      <w:tr w:rsidR="00871F45" w:rsidRPr="0068692C" w14:paraId="1B18349A" w14:textId="77777777" w:rsidTr="00074B99">
        <w:trPr>
          <w:jc w:val="center"/>
        </w:trPr>
        <w:tc>
          <w:tcPr>
            <w:tcW w:w="2835" w:type="dxa"/>
          </w:tcPr>
          <w:p w14:paraId="0960B5D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E2DED7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2FD1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TestExploreMyClass1()</w:t>
            </w:r>
          </w:p>
          <w:p w14:paraId="628AA8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71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XMyClass1</w:t>
            </w:r>
            <w:r w:rsidRPr="00074B99">
              <w:rPr>
                <w:rFonts w:ascii="Consolas" w:eastAsiaTheme="minorHAnsi" w:hAnsi="Consolas" w:cs="Consolas"/>
                <w:color w:val="DCDCDC"/>
                <w:kern w:val="0"/>
                <w:sz w:val="19"/>
                <w:szCs w:val="19"/>
                <w:highlight w:val="black"/>
                <w:lang w:val="en-GB" w:eastAsia="en-US"/>
              </w:rPr>
              <w:t>));</w:t>
            </w:r>
          </w:p>
          <w:p w14:paraId="365060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49C87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402881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302B3A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55F4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"SerializerTests.XMyClass1"</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5B8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1E26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24A73E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3F047D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2A5AC5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77525A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D741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"m_byte"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A9912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"m_int"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D5DD1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"m_short"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2F9B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46674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7EF9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E463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tc>
      </w:tr>
      <w:tr w:rsidR="00871F45" w:rsidRPr="00074B99" w14:paraId="2B0EC1D7" w14:textId="77777777" w:rsidTr="00074B99">
        <w:trPr>
          <w:jc w:val="center"/>
        </w:trPr>
        <w:tc>
          <w:tcPr>
            <w:tcW w:w="2835" w:type="dxa"/>
          </w:tcPr>
          <w:p w14:paraId="0AA6A727"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667474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TestExploreMyClass1</w:t>
            </w:r>
          </w:p>
          <w:p w14:paraId="33264CE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8DEBCFD" wp14:editId="740510A5">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0:00:00,1996965</w:t>
            </w:r>
          </w:p>
        </w:tc>
      </w:tr>
    </w:tbl>
    <w:p w14:paraId="702F1252" w14:textId="77777777" w:rsidR="00871F45" w:rsidRPr="00074B99" w:rsidRDefault="00871F45" w:rsidP="00871F45"/>
    <w:p w14:paraId="5A2D10A3" w14:textId="2F53176B" w:rsidR="00B54E7C" w:rsidRPr="00074B99" w:rsidRDefault="00B54E7C" w:rsidP="00B54E7C">
      <w:pPr>
        <w:pStyle w:val="Ttulo4"/>
      </w:pPr>
      <w:r w:rsidRPr="00074B99">
        <w:t xml:space="preserve">Pruebas de </w:t>
      </w:r>
      <w:r w:rsidR="0096729B" w:rsidRPr="00074B99">
        <w:t>P</w:t>
      </w:r>
      <w:r w:rsidRPr="00074B99">
        <w:t>aquetes.</w:t>
      </w:r>
    </w:p>
    <w:p w14:paraId="440EC51B" w14:textId="422C5EF5" w:rsidR="00074B99" w:rsidRPr="00074B99" w:rsidRDefault="00074B99" w:rsidP="00074B99">
      <w:pPr>
        <w:pStyle w:val="Descripcin"/>
        <w:keepNext/>
      </w:pPr>
      <w:bookmarkStart w:id="518" w:name="_Toc42541468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107</w:t>
      </w:r>
      <w:r w:rsidR="00AE11C0">
        <w:fldChar w:fldCharType="end"/>
      </w:r>
      <w:r w:rsidRPr="00074B99">
        <w:t>. TestBoolPacket</w:t>
      </w:r>
      <w:bookmarkEnd w:id="518"/>
    </w:p>
    <w:tbl>
      <w:tblPr>
        <w:tblStyle w:val="Tablaconcuadrcula"/>
        <w:tblW w:w="8828" w:type="dxa"/>
        <w:jc w:val="center"/>
        <w:tblLook w:val="04A0" w:firstRow="1" w:lastRow="0" w:firstColumn="1" w:lastColumn="0" w:noHBand="0" w:noVBand="1"/>
      </w:tblPr>
      <w:tblGrid>
        <w:gridCol w:w="2123"/>
        <w:gridCol w:w="6705"/>
      </w:tblGrid>
      <w:tr w:rsidR="00C7153B" w:rsidRPr="00074B99" w14:paraId="4DA8761D" w14:textId="77777777" w:rsidTr="00074B99">
        <w:trPr>
          <w:jc w:val="center"/>
        </w:trPr>
        <w:tc>
          <w:tcPr>
            <w:tcW w:w="8828" w:type="dxa"/>
            <w:gridSpan w:val="2"/>
          </w:tcPr>
          <w:p w14:paraId="13513D25" w14:textId="77777777" w:rsidR="00C7153B" w:rsidRPr="00074B99" w:rsidRDefault="00C7153B" w:rsidP="00C7153B">
            <w:pPr>
              <w:rPr>
                <w:rFonts w:cs="Times New Roman"/>
                <w:b/>
                <w:color w:val="000000"/>
              </w:rPr>
            </w:pPr>
            <w:r w:rsidRPr="00074B99">
              <w:rPr>
                <w:rFonts w:cs="Times New Roman"/>
                <w:b/>
                <w:color w:val="000000"/>
              </w:rPr>
              <w:t>Llamada:</w:t>
            </w:r>
          </w:p>
          <w:p w14:paraId="2EA366B8" w14:textId="1B3F083A"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BoolPacket(</w:t>
            </w:r>
            <w:r w:rsidRPr="00074B99">
              <w:rPr>
                <w:rFonts w:ascii="Consolas" w:hAnsi="Consolas" w:cs="Consolas"/>
                <w:color w:val="569CD6"/>
                <w:kern w:val="0"/>
                <w:sz w:val="19"/>
                <w:szCs w:val="19"/>
                <w:highlight w:val="black"/>
              </w:rPr>
              <w:t>bool</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035E3CA7" w14:textId="77777777" w:rsidTr="00074B99">
        <w:trPr>
          <w:jc w:val="center"/>
        </w:trPr>
        <w:tc>
          <w:tcPr>
            <w:tcW w:w="2123" w:type="dxa"/>
          </w:tcPr>
          <w:p w14:paraId="52C80522" w14:textId="77777777" w:rsidR="00C7153B" w:rsidRPr="00074B99" w:rsidRDefault="00C7153B" w:rsidP="00C7153B">
            <w:pPr>
              <w:rPr>
                <w:rFonts w:cs="Times New Roman"/>
                <w:b/>
                <w:i/>
                <w:color w:val="000000"/>
              </w:rPr>
            </w:pPr>
            <w:r w:rsidRPr="00074B99">
              <w:rPr>
                <w:rFonts w:cs="Times New Roman"/>
                <w:b/>
                <w:i/>
                <w:color w:val="000000"/>
              </w:rPr>
              <w:lastRenderedPageBreak/>
              <w:t>Descripción</w:t>
            </w:r>
          </w:p>
        </w:tc>
        <w:tc>
          <w:tcPr>
            <w:tcW w:w="6705" w:type="dxa"/>
          </w:tcPr>
          <w:p w14:paraId="5E79D7F2" w14:textId="1632D174"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BoolPacket. </w:t>
            </w:r>
          </w:p>
        </w:tc>
      </w:tr>
      <w:tr w:rsidR="00C7153B" w:rsidRPr="00074B99" w14:paraId="01EE69EB" w14:textId="77777777" w:rsidTr="00074B99">
        <w:trPr>
          <w:jc w:val="center"/>
        </w:trPr>
        <w:tc>
          <w:tcPr>
            <w:tcW w:w="2123" w:type="dxa"/>
          </w:tcPr>
          <w:p w14:paraId="51498F0F" w14:textId="77777777" w:rsidR="00C7153B" w:rsidRPr="00074B99" w:rsidRDefault="00C7153B" w:rsidP="00C7153B">
            <w:pPr>
              <w:rPr>
                <w:rFonts w:cs="Times New Roman"/>
                <w:b/>
                <w:i/>
                <w:color w:val="000000"/>
              </w:rPr>
            </w:pPr>
            <w:r w:rsidRPr="00074B99">
              <w:rPr>
                <w:rFonts w:cs="Times New Roman"/>
                <w:b/>
                <w:i/>
                <w:color w:val="000000"/>
              </w:rPr>
              <w:t>Entrada</w:t>
            </w:r>
          </w:p>
        </w:tc>
        <w:tc>
          <w:tcPr>
            <w:tcW w:w="6705" w:type="dxa"/>
          </w:tcPr>
          <w:p w14:paraId="0E021BBA" w14:textId="4E5A6DF3"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569F8220" w14:textId="77777777" w:rsidTr="00074B99">
        <w:trPr>
          <w:jc w:val="center"/>
        </w:trPr>
        <w:tc>
          <w:tcPr>
            <w:tcW w:w="2123" w:type="dxa"/>
          </w:tcPr>
          <w:p w14:paraId="32620A74"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7637D2D1" w14:textId="77777777" w:rsidR="00C7153B" w:rsidRPr="00074B99" w:rsidRDefault="00C7153B" w:rsidP="00C7153B">
            <w:pPr>
              <w:rPr>
                <w:rFonts w:cs="Times New Roman"/>
                <w:color w:val="000000"/>
              </w:rPr>
            </w:pPr>
          </w:p>
        </w:tc>
      </w:tr>
      <w:tr w:rsidR="00C7153B" w:rsidRPr="00074B99" w14:paraId="0B07ADA9" w14:textId="77777777" w:rsidTr="00074B99">
        <w:trPr>
          <w:jc w:val="center"/>
        </w:trPr>
        <w:tc>
          <w:tcPr>
            <w:tcW w:w="2123" w:type="dxa"/>
          </w:tcPr>
          <w:p w14:paraId="404FFC89"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47E565D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817F9D"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TestBoolPacket()</w:t>
            </w:r>
          </w:p>
          <w:p w14:paraId="710989F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5FDCF9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510F8F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372C0F4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052A75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DEB07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6C788D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7C6188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5A80A0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A95623F"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8BD237F" w14:textId="1FE6CB1A"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30893D00" w14:textId="77777777" w:rsidTr="00074B99">
        <w:trPr>
          <w:jc w:val="center"/>
        </w:trPr>
        <w:tc>
          <w:tcPr>
            <w:tcW w:w="2123" w:type="dxa"/>
          </w:tcPr>
          <w:p w14:paraId="409DDCE0" w14:textId="77777777" w:rsidR="00C7153B" w:rsidRPr="00074B99" w:rsidRDefault="00C7153B" w:rsidP="00C7153B">
            <w:pPr>
              <w:rPr>
                <w:rFonts w:cs="Times New Roman"/>
                <w:b/>
                <w:i/>
                <w:color w:val="000000"/>
              </w:rPr>
            </w:pPr>
            <w:r w:rsidRPr="00074B99">
              <w:rPr>
                <w:rFonts w:cs="Times New Roman"/>
                <w:b/>
                <w:i/>
                <w:color w:val="000000"/>
              </w:rPr>
              <w:t>Salida</w:t>
            </w:r>
          </w:p>
        </w:tc>
        <w:tc>
          <w:tcPr>
            <w:tcW w:w="6705" w:type="dxa"/>
          </w:tcPr>
          <w:p w14:paraId="032F44DC" w14:textId="57E65D93"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w:t>
            </w:r>
          </w:p>
          <w:p w14:paraId="47716A56"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BF5FE7F" wp14:editId="47310B47">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74B99" w:rsidRDefault="00C7153B" w:rsidP="00C7153B">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0:00:39.9332615</w:t>
            </w:r>
            <w:r w:rsidRPr="00074B99">
              <w:rPr>
                <w:rFonts w:ascii="Consolas" w:hAnsi="Consolas" w:cs="Consolas"/>
                <w:color w:val="F1F1F1"/>
                <w:kern w:val="0"/>
                <w:sz w:val="18"/>
                <w:szCs w:val="18"/>
              </w:rPr>
              <w:t xml:space="preserve"> </w:t>
            </w:r>
          </w:p>
        </w:tc>
      </w:tr>
    </w:tbl>
    <w:p w14:paraId="7F617545" w14:textId="77777777" w:rsidR="00C7153B" w:rsidRPr="00074B99" w:rsidRDefault="00C7153B" w:rsidP="00C7153B">
      <w:pPr>
        <w:ind w:firstLine="0"/>
      </w:pPr>
    </w:p>
    <w:p w14:paraId="60C828B5" w14:textId="51DD1FED" w:rsidR="00074B99" w:rsidRDefault="00074B99" w:rsidP="00074B99">
      <w:pPr>
        <w:pStyle w:val="Descripcin"/>
        <w:keepNext/>
      </w:pPr>
      <w:bookmarkStart w:id="519" w:name="_Toc425414690"/>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108</w:t>
      </w:r>
      <w:r w:rsidR="00AE11C0">
        <w:fldChar w:fldCharType="end"/>
      </w:r>
      <w:r>
        <w:t xml:space="preserve">. </w:t>
      </w:r>
      <w:r w:rsidRPr="00ED25EB">
        <w:t>TestCharPacket</w:t>
      </w:r>
      <w:bookmarkEnd w:id="519"/>
    </w:p>
    <w:tbl>
      <w:tblPr>
        <w:tblStyle w:val="Tablaconcuadrcula"/>
        <w:tblW w:w="8828" w:type="dxa"/>
        <w:jc w:val="center"/>
        <w:tblLook w:val="04A0" w:firstRow="1" w:lastRow="0" w:firstColumn="1" w:lastColumn="0" w:noHBand="0" w:noVBand="1"/>
      </w:tblPr>
      <w:tblGrid>
        <w:gridCol w:w="2123"/>
        <w:gridCol w:w="6705"/>
      </w:tblGrid>
      <w:tr w:rsidR="00C7153B" w:rsidRPr="00074B99" w14:paraId="035D9C92" w14:textId="77777777" w:rsidTr="00074B99">
        <w:trPr>
          <w:jc w:val="center"/>
        </w:trPr>
        <w:tc>
          <w:tcPr>
            <w:tcW w:w="8828" w:type="dxa"/>
            <w:gridSpan w:val="2"/>
          </w:tcPr>
          <w:p w14:paraId="5180FCDC" w14:textId="77777777" w:rsidR="00C7153B" w:rsidRPr="00074B99" w:rsidRDefault="00C7153B" w:rsidP="00C7153B">
            <w:pPr>
              <w:rPr>
                <w:rFonts w:cs="Times New Roman"/>
                <w:b/>
                <w:color w:val="000000"/>
              </w:rPr>
            </w:pPr>
            <w:r w:rsidRPr="00074B99">
              <w:rPr>
                <w:rFonts w:cs="Times New Roman"/>
                <w:b/>
                <w:color w:val="000000"/>
              </w:rPr>
              <w:t>Llamada:</w:t>
            </w:r>
          </w:p>
          <w:p w14:paraId="5C715884" w14:textId="14E1E5F6"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CharPacket(</w:t>
            </w:r>
            <w:r w:rsidRPr="00074B99">
              <w:rPr>
                <w:rFonts w:ascii="Consolas" w:hAnsi="Consolas" w:cs="Consolas"/>
                <w:color w:val="569CD6"/>
                <w:kern w:val="0"/>
                <w:sz w:val="19"/>
                <w:szCs w:val="19"/>
                <w:highlight w:val="black"/>
              </w:rPr>
              <w:t>char</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47806C11" w14:textId="77777777" w:rsidTr="00074B99">
        <w:trPr>
          <w:jc w:val="center"/>
        </w:trPr>
        <w:tc>
          <w:tcPr>
            <w:tcW w:w="2123" w:type="dxa"/>
          </w:tcPr>
          <w:p w14:paraId="394C2DA2" w14:textId="77777777" w:rsidR="00C7153B" w:rsidRPr="00074B99" w:rsidRDefault="00C7153B" w:rsidP="00C7153B">
            <w:pPr>
              <w:rPr>
                <w:rFonts w:cs="Times New Roman"/>
                <w:b/>
                <w:i/>
                <w:color w:val="000000"/>
              </w:rPr>
            </w:pPr>
            <w:r w:rsidRPr="00074B99">
              <w:rPr>
                <w:rFonts w:cs="Times New Roman"/>
                <w:b/>
                <w:i/>
                <w:color w:val="000000"/>
              </w:rPr>
              <w:t>Descripción</w:t>
            </w:r>
          </w:p>
        </w:tc>
        <w:tc>
          <w:tcPr>
            <w:tcW w:w="6705" w:type="dxa"/>
          </w:tcPr>
          <w:p w14:paraId="3A7F7A37" w14:textId="5CF9A448"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CharPacket.  </w:t>
            </w:r>
          </w:p>
        </w:tc>
      </w:tr>
      <w:tr w:rsidR="00C7153B" w:rsidRPr="00074B99" w14:paraId="0162C2CA" w14:textId="77777777" w:rsidTr="00074B99">
        <w:trPr>
          <w:jc w:val="center"/>
        </w:trPr>
        <w:tc>
          <w:tcPr>
            <w:tcW w:w="2123" w:type="dxa"/>
          </w:tcPr>
          <w:p w14:paraId="24BEAB15" w14:textId="77777777" w:rsidR="00C7153B" w:rsidRPr="00074B99" w:rsidRDefault="00C7153B" w:rsidP="00C7153B">
            <w:pPr>
              <w:rPr>
                <w:rFonts w:cs="Times New Roman"/>
                <w:b/>
                <w:i/>
                <w:color w:val="000000"/>
              </w:rPr>
            </w:pPr>
            <w:r w:rsidRPr="00074B99">
              <w:rPr>
                <w:rFonts w:cs="Times New Roman"/>
                <w:b/>
                <w:i/>
                <w:color w:val="000000"/>
              </w:rPr>
              <w:t>Entrada</w:t>
            </w:r>
          </w:p>
        </w:tc>
        <w:tc>
          <w:tcPr>
            <w:tcW w:w="6705" w:type="dxa"/>
          </w:tcPr>
          <w:p w14:paraId="41B6157A" w14:textId="77777777"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3BE08DDA" w14:textId="77777777" w:rsidTr="00074B99">
        <w:trPr>
          <w:jc w:val="center"/>
        </w:trPr>
        <w:tc>
          <w:tcPr>
            <w:tcW w:w="2123" w:type="dxa"/>
          </w:tcPr>
          <w:p w14:paraId="44D76E37"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17ABFB9E" w14:textId="77777777" w:rsidR="00C7153B" w:rsidRPr="00074B99" w:rsidRDefault="00C7153B" w:rsidP="00C7153B">
            <w:pPr>
              <w:rPr>
                <w:rFonts w:cs="Times New Roman"/>
                <w:color w:val="000000"/>
              </w:rPr>
            </w:pPr>
          </w:p>
        </w:tc>
      </w:tr>
      <w:tr w:rsidR="00C7153B" w:rsidRPr="00074B99" w14:paraId="070C2BF4" w14:textId="77777777" w:rsidTr="00074B99">
        <w:trPr>
          <w:jc w:val="center"/>
        </w:trPr>
        <w:tc>
          <w:tcPr>
            <w:tcW w:w="2123" w:type="dxa"/>
          </w:tcPr>
          <w:p w14:paraId="30AEB98A"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05C704A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0A7B6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TestCharPacket()</w:t>
            </w:r>
          </w:p>
          <w:p w14:paraId="102C51C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AC0F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41D9DD5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E0CEDA7"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1060F7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08BFC0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254F9FE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AB6768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4EECE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885FD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6DB02B" w14:textId="676BF332"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116A6366" w14:textId="77777777" w:rsidTr="00074B99">
        <w:trPr>
          <w:jc w:val="center"/>
        </w:trPr>
        <w:tc>
          <w:tcPr>
            <w:tcW w:w="2123" w:type="dxa"/>
          </w:tcPr>
          <w:p w14:paraId="78FEEA4E" w14:textId="77777777" w:rsidR="00C7153B" w:rsidRPr="00074B99" w:rsidRDefault="00C7153B" w:rsidP="00C7153B">
            <w:pPr>
              <w:rPr>
                <w:rFonts w:cs="Times New Roman"/>
                <w:b/>
                <w:i/>
                <w:color w:val="000000"/>
              </w:rPr>
            </w:pPr>
            <w:r w:rsidRPr="00074B99">
              <w:rPr>
                <w:rFonts w:cs="Times New Roman"/>
                <w:b/>
                <w:i/>
                <w:color w:val="000000"/>
              </w:rPr>
              <w:t>Salida</w:t>
            </w:r>
          </w:p>
        </w:tc>
        <w:tc>
          <w:tcPr>
            <w:tcW w:w="6705" w:type="dxa"/>
          </w:tcPr>
          <w:p w14:paraId="666FBB27" w14:textId="74C004C8"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w:t>
            </w:r>
          </w:p>
          <w:p w14:paraId="676BBB14"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73F734" wp14:editId="30DF53BE">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74B99" w:rsidRDefault="00C7153B" w:rsidP="004605D7">
            <w:pPr>
              <w:rPr>
                <w:rFonts w:cs="Times New Roman"/>
                <w:color w:val="000000"/>
              </w:rPr>
            </w:pPr>
            <w:r w:rsidRPr="00074B99">
              <w:rPr>
                <w:rFonts w:cs="Times New Roman"/>
                <w:color w:val="000000"/>
              </w:rPr>
              <w:t xml:space="preserve">Duración de la prueba: </w:t>
            </w:r>
            <w:r w:rsidR="004605D7"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71701BC" w14:textId="77777777" w:rsidR="00C7153B" w:rsidRPr="00074B99" w:rsidRDefault="00C7153B" w:rsidP="00C7153B"/>
    <w:p w14:paraId="133A2388" w14:textId="40617B2E" w:rsidR="00074B99" w:rsidRDefault="00074B99" w:rsidP="00074B99">
      <w:pPr>
        <w:pStyle w:val="Descripcin"/>
        <w:keepNext/>
      </w:pPr>
      <w:bookmarkStart w:id="520" w:name="_Toc425414691"/>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109</w:t>
      </w:r>
      <w:r w:rsidR="00AE11C0">
        <w:fldChar w:fldCharType="end"/>
      </w:r>
      <w:r>
        <w:t xml:space="preserve">. </w:t>
      </w:r>
      <w:r w:rsidRPr="009E1ADA">
        <w:t>TestU8Packet</w:t>
      </w:r>
      <w:bookmarkEnd w:id="520"/>
    </w:p>
    <w:tbl>
      <w:tblPr>
        <w:tblStyle w:val="Tablaconcuadrcula"/>
        <w:tblW w:w="8828" w:type="dxa"/>
        <w:jc w:val="center"/>
        <w:tblLook w:val="04A0" w:firstRow="1" w:lastRow="0" w:firstColumn="1" w:lastColumn="0" w:noHBand="0" w:noVBand="1"/>
      </w:tblPr>
      <w:tblGrid>
        <w:gridCol w:w="2123"/>
        <w:gridCol w:w="6705"/>
      </w:tblGrid>
      <w:tr w:rsidR="004605D7" w:rsidRPr="00074B99" w14:paraId="546341EC" w14:textId="77777777" w:rsidTr="00074B99">
        <w:trPr>
          <w:jc w:val="center"/>
        </w:trPr>
        <w:tc>
          <w:tcPr>
            <w:tcW w:w="8828" w:type="dxa"/>
            <w:gridSpan w:val="2"/>
          </w:tcPr>
          <w:p w14:paraId="1F4AEA5B" w14:textId="77777777" w:rsidR="004605D7" w:rsidRPr="00074B99" w:rsidRDefault="004605D7" w:rsidP="00595E04">
            <w:pPr>
              <w:rPr>
                <w:rFonts w:cs="Times New Roman"/>
                <w:b/>
                <w:color w:val="000000"/>
              </w:rPr>
            </w:pPr>
            <w:r w:rsidRPr="00074B99">
              <w:rPr>
                <w:rFonts w:cs="Times New Roman"/>
                <w:b/>
                <w:color w:val="000000"/>
              </w:rPr>
              <w:t>Llamada:</w:t>
            </w:r>
          </w:p>
          <w:p w14:paraId="180D6187" w14:textId="02AACBF2"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lastRenderedPageBreak/>
              <w:t>public</w:t>
            </w:r>
            <w:r w:rsidRPr="00074B99">
              <w:rPr>
                <w:rFonts w:ascii="Consolas" w:hAnsi="Consolas" w:cs="Consolas"/>
                <w:color w:val="DCDCDC"/>
                <w:kern w:val="0"/>
                <w:sz w:val="19"/>
                <w:szCs w:val="19"/>
                <w:highlight w:val="black"/>
              </w:rPr>
              <w:t xml:space="preserve"> U8Packet(</w:t>
            </w:r>
            <w:r w:rsidRPr="00074B99">
              <w:rPr>
                <w:rFonts w:ascii="Consolas" w:hAnsi="Consolas" w:cs="Consolas"/>
                <w:color w:val="569CD6"/>
                <w:kern w:val="0"/>
                <w:sz w:val="19"/>
                <w:szCs w:val="19"/>
                <w:highlight w:val="black"/>
              </w:rPr>
              <w:t>byte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4605D7" w:rsidRPr="00074B99" w14:paraId="6ADDA9D3" w14:textId="77777777" w:rsidTr="00074B99">
        <w:trPr>
          <w:jc w:val="center"/>
        </w:trPr>
        <w:tc>
          <w:tcPr>
            <w:tcW w:w="2123" w:type="dxa"/>
          </w:tcPr>
          <w:p w14:paraId="7EE4D851" w14:textId="77777777" w:rsidR="004605D7" w:rsidRPr="00074B99" w:rsidRDefault="004605D7" w:rsidP="00595E04">
            <w:pPr>
              <w:rPr>
                <w:rFonts w:cs="Times New Roman"/>
                <w:b/>
                <w:i/>
                <w:color w:val="000000"/>
              </w:rPr>
            </w:pPr>
            <w:r w:rsidRPr="00074B99">
              <w:rPr>
                <w:rFonts w:cs="Times New Roman"/>
                <w:b/>
                <w:i/>
                <w:color w:val="000000"/>
              </w:rPr>
              <w:lastRenderedPageBreak/>
              <w:t>Descripción</w:t>
            </w:r>
          </w:p>
        </w:tc>
        <w:tc>
          <w:tcPr>
            <w:tcW w:w="6705" w:type="dxa"/>
          </w:tcPr>
          <w:p w14:paraId="2C4B969C" w14:textId="244DEDDC"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U8Packet.  </w:t>
            </w:r>
          </w:p>
        </w:tc>
      </w:tr>
      <w:tr w:rsidR="004605D7" w:rsidRPr="00074B99" w14:paraId="56398628" w14:textId="77777777" w:rsidTr="00074B99">
        <w:trPr>
          <w:jc w:val="center"/>
        </w:trPr>
        <w:tc>
          <w:tcPr>
            <w:tcW w:w="2123" w:type="dxa"/>
          </w:tcPr>
          <w:p w14:paraId="54C8E49C"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39F7104F"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52D20D81" w14:textId="77777777" w:rsidTr="00074B99">
        <w:trPr>
          <w:jc w:val="center"/>
        </w:trPr>
        <w:tc>
          <w:tcPr>
            <w:tcW w:w="2123" w:type="dxa"/>
          </w:tcPr>
          <w:p w14:paraId="77DC961A"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4776106" w14:textId="77777777" w:rsidR="004605D7" w:rsidRPr="00074B99" w:rsidRDefault="004605D7" w:rsidP="00595E04">
            <w:pPr>
              <w:rPr>
                <w:rFonts w:cs="Times New Roman"/>
                <w:color w:val="000000"/>
              </w:rPr>
            </w:pPr>
          </w:p>
        </w:tc>
      </w:tr>
      <w:tr w:rsidR="004605D7" w:rsidRPr="00074B99" w14:paraId="4F27EAEC" w14:textId="77777777" w:rsidTr="00074B99">
        <w:trPr>
          <w:jc w:val="center"/>
        </w:trPr>
        <w:tc>
          <w:tcPr>
            <w:tcW w:w="2123" w:type="dxa"/>
          </w:tcPr>
          <w:p w14:paraId="5F5CDE09"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2E281ED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33ECB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TestU8Packet()</w:t>
            </w:r>
          </w:p>
          <w:p w14:paraId="670CA3F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FBD84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5AA524E9"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0C85E81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824C3D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5791B7F"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1220803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2ECB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9ECC5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E120C7B"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CA8B4AB" w14:textId="4575B395"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2C945090" w14:textId="77777777" w:rsidTr="00074B99">
        <w:trPr>
          <w:jc w:val="center"/>
        </w:trPr>
        <w:tc>
          <w:tcPr>
            <w:tcW w:w="2123" w:type="dxa"/>
          </w:tcPr>
          <w:p w14:paraId="496C41AA"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5920001B" w14:textId="135F1AFA"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w:t>
            </w:r>
          </w:p>
          <w:p w14:paraId="3BB0F47C"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E36FFD" wp14:editId="404C2848">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8AA441D" w14:textId="77777777" w:rsidR="00C7153B" w:rsidRPr="00074B99" w:rsidRDefault="00C7153B" w:rsidP="00C7153B"/>
    <w:p w14:paraId="05DC0DBD" w14:textId="4B6837FE" w:rsidR="00074B99" w:rsidRDefault="00074B99" w:rsidP="00074B99">
      <w:pPr>
        <w:pStyle w:val="Descripcin"/>
        <w:keepNext/>
      </w:pPr>
      <w:bookmarkStart w:id="521" w:name="_Toc425414692"/>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110</w:t>
      </w:r>
      <w:r w:rsidR="00AE11C0">
        <w:fldChar w:fldCharType="end"/>
      </w:r>
      <w:r>
        <w:t xml:space="preserve">. </w:t>
      </w:r>
      <w:r w:rsidRPr="000A4B8F">
        <w:t>TestU16Packet</w:t>
      </w:r>
      <w:bookmarkEnd w:id="521"/>
    </w:p>
    <w:tbl>
      <w:tblPr>
        <w:tblStyle w:val="Tablaconcuadrcula"/>
        <w:tblW w:w="8828" w:type="dxa"/>
        <w:jc w:val="center"/>
        <w:tblLook w:val="04A0" w:firstRow="1" w:lastRow="0" w:firstColumn="1" w:lastColumn="0" w:noHBand="0" w:noVBand="1"/>
      </w:tblPr>
      <w:tblGrid>
        <w:gridCol w:w="2123"/>
        <w:gridCol w:w="6705"/>
      </w:tblGrid>
      <w:tr w:rsidR="004605D7" w:rsidRPr="00074B99" w14:paraId="58D96678" w14:textId="77777777" w:rsidTr="00074B99">
        <w:trPr>
          <w:jc w:val="center"/>
        </w:trPr>
        <w:tc>
          <w:tcPr>
            <w:tcW w:w="8828" w:type="dxa"/>
            <w:gridSpan w:val="2"/>
          </w:tcPr>
          <w:p w14:paraId="29FCA408" w14:textId="77777777" w:rsidR="004605D7" w:rsidRPr="00074B99" w:rsidRDefault="004605D7" w:rsidP="00595E04">
            <w:pPr>
              <w:rPr>
                <w:rFonts w:cs="Times New Roman"/>
                <w:b/>
                <w:color w:val="000000"/>
              </w:rPr>
            </w:pPr>
            <w:r w:rsidRPr="00074B99">
              <w:rPr>
                <w:rFonts w:cs="Times New Roman"/>
                <w:b/>
                <w:color w:val="000000"/>
              </w:rPr>
              <w:t>Llamada:</w:t>
            </w:r>
          </w:p>
          <w:p w14:paraId="5C2D81CC" w14:textId="6133FB64"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U16Packet(</w:t>
            </w:r>
            <w:r w:rsidRPr="00074B99">
              <w:rPr>
                <w:rFonts w:ascii="Consolas" w:hAnsi="Consolas" w:cs="Consolas"/>
                <w:color w:val="569CD6"/>
                <w:kern w:val="0"/>
                <w:sz w:val="19"/>
                <w:szCs w:val="19"/>
                <w:highlight w:val="black"/>
              </w:rPr>
              <w:t>ushort</w:t>
            </w:r>
            <w:r w:rsidRPr="00074B99">
              <w:rPr>
                <w:rFonts w:ascii="Consolas" w:hAnsi="Consolas" w:cs="Consolas"/>
                <w:color w:val="DCDCDC"/>
                <w:kern w:val="0"/>
                <w:sz w:val="19"/>
                <w:szCs w:val="19"/>
                <w:highlight w:val="black"/>
              </w:rPr>
              <w:t xml:space="preserve"> v)</w:t>
            </w:r>
          </w:p>
        </w:tc>
      </w:tr>
      <w:tr w:rsidR="004605D7" w:rsidRPr="00074B99" w14:paraId="6B25F03C" w14:textId="77777777" w:rsidTr="00074B99">
        <w:trPr>
          <w:jc w:val="center"/>
        </w:trPr>
        <w:tc>
          <w:tcPr>
            <w:tcW w:w="2123" w:type="dxa"/>
          </w:tcPr>
          <w:p w14:paraId="273CF0FF"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67F63396" w14:textId="0E1008EA"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U16Packet.  </w:t>
            </w:r>
          </w:p>
        </w:tc>
      </w:tr>
      <w:tr w:rsidR="004605D7" w:rsidRPr="00074B99" w14:paraId="5C8234B4" w14:textId="77777777" w:rsidTr="00074B99">
        <w:trPr>
          <w:jc w:val="center"/>
        </w:trPr>
        <w:tc>
          <w:tcPr>
            <w:tcW w:w="2123" w:type="dxa"/>
          </w:tcPr>
          <w:p w14:paraId="297E1978"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65A3EB2E"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3E21C602" w14:textId="77777777" w:rsidTr="00074B99">
        <w:trPr>
          <w:jc w:val="center"/>
        </w:trPr>
        <w:tc>
          <w:tcPr>
            <w:tcW w:w="2123" w:type="dxa"/>
          </w:tcPr>
          <w:p w14:paraId="0A2CB3F0"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FFFA9CB" w14:textId="77777777" w:rsidR="004605D7" w:rsidRPr="00074B99" w:rsidRDefault="004605D7" w:rsidP="00595E04">
            <w:pPr>
              <w:rPr>
                <w:rFonts w:cs="Times New Roman"/>
                <w:color w:val="000000"/>
              </w:rPr>
            </w:pPr>
          </w:p>
        </w:tc>
      </w:tr>
      <w:tr w:rsidR="004605D7" w:rsidRPr="00074B99" w14:paraId="1F0F4AC1" w14:textId="77777777" w:rsidTr="00074B99">
        <w:trPr>
          <w:jc w:val="center"/>
        </w:trPr>
        <w:tc>
          <w:tcPr>
            <w:tcW w:w="2123" w:type="dxa"/>
          </w:tcPr>
          <w:p w14:paraId="30B61EE8"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502D48E1"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451B08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TestU16Packet()</w:t>
            </w:r>
          </w:p>
          <w:p w14:paraId="7CED641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A25796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4AAE72E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217ADAA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1228D7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598BC9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6F87712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A0BCB8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18BD5AD"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9153A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8D1298" w14:textId="0E43B0D9"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76306376" w14:textId="77777777" w:rsidTr="00074B99">
        <w:trPr>
          <w:jc w:val="center"/>
        </w:trPr>
        <w:tc>
          <w:tcPr>
            <w:tcW w:w="2123" w:type="dxa"/>
          </w:tcPr>
          <w:p w14:paraId="28B3996B"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0D116668" w14:textId="6E237F48"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w:t>
            </w:r>
          </w:p>
          <w:p w14:paraId="6F9250A9"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64ADCA" wp14:editId="666BE50A">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34BB21C" w14:textId="77777777" w:rsidR="004605D7" w:rsidRPr="00074B99" w:rsidRDefault="004605D7" w:rsidP="00C7153B"/>
    <w:p w14:paraId="21B7B6AD" w14:textId="2A43DE18" w:rsidR="00074B99" w:rsidRDefault="00074B99" w:rsidP="00074B99">
      <w:pPr>
        <w:pStyle w:val="Descripcin"/>
        <w:keepNext/>
      </w:pPr>
      <w:bookmarkStart w:id="522" w:name="_Toc425414693"/>
      <w:r>
        <w:lastRenderedPageBreak/>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111</w:t>
      </w:r>
      <w:r w:rsidR="00AE11C0">
        <w:fldChar w:fldCharType="end"/>
      </w:r>
      <w:r>
        <w:t xml:space="preserve">. </w:t>
      </w:r>
      <w:r w:rsidRPr="004A4FD0">
        <w:t>TestU32Packet</w:t>
      </w:r>
      <w:bookmarkEnd w:id="522"/>
    </w:p>
    <w:tbl>
      <w:tblPr>
        <w:tblStyle w:val="Tablaconcuadrcula"/>
        <w:tblW w:w="8828" w:type="dxa"/>
        <w:jc w:val="center"/>
        <w:tblLook w:val="04A0" w:firstRow="1" w:lastRow="0" w:firstColumn="1" w:lastColumn="0" w:noHBand="0" w:noVBand="1"/>
      </w:tblPr>
      <w:tblGrid>
        <w:gridCol w:w="2123"/>
        <w:gridCol w:w="6705"/>
      </w:tblGrid>
      <w:tr w:rsidR="004605D7" w:rsidRPr="00074B99" w14:paraId="73CF8CE0" w14:textId="77777777" w:rsidTr="00074B99">
        <w:trPr>
          <w:jc w:val="center"/>
        </w:trPr>
        <w:tc>
          <w:tcPr>
            <w:tcW w:w="8828" w:type="dxa"/>
            <w:gridSpan w:val="2"/>
          </w:tcPr>
          <w:p w14:paraId="6205605B" w14:textId="77777777" w:rsidR="004605D7" w:rsidRPr="00074B99" w:rsidRDefault="004605D7" w:rsidP="00595E04">
            <w:pPr>
              <w:rPr>
                <w:rFonts w:cs="Times New Roman"/>
                <w:b/>
                <w:color w:val="000000"/>
              </w:rPr>
            </w:pPr>
            <w:r w:rsidRPr="00074B99">
              <w:rPr>
                <w:rFonts w:cs="Times New Roman"/>
                <w:b/>
                <w:color w:val="000000"/>
              </w:rPr>
              <w:t>Llamada:</w:t>
            </w:r>
          </w:p>
          <w:p w14:paraId="034E7447" w14:textId="227C0AD1" w:rsidR="004605D7"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U32Packet(</w:t>
            </w:r>
            <w:r w:rsidRPr="00074B99">
              <w:rPr>
                <w:rFonts w:ascii="Consolas" w:hAnsi="Consolas" w:cs="Consolas"/>
                <w:color w:val="569CD6"/>
                <w:kern w:val="0"/>
                <w:sz w:val="19"/>
                <w:szCs w:val="19"/>
                <w:highlight w:val="black"/>
              </w:rPr>
              <w:t>uint</w:t>
            </w:r>
            <w:r w:rsidRPr="00074B99">
              <w:rPr>
                <w:rFonts w:ascii="Consolas" w:hAnsi="Consolas" w:cs="Consolas"/>
                <w:color w:val="DCDCDC"/>
                <w:kern w:val="0"/>
                <w:sz w:val="19"/>
                <w:szCs w:val="19"/>
                <w:highlight w:val="black"/>
              </w:rPr>
              <w:t xml:space="preserve"> v)</w:t>
            </w:r>
          </w:p>
        </w:tc>
      </w:tr>
      <w:tr w:rsidR="004605D7" w:rsidRPr="00074B99" w14:paraId="11E7A3F9" w14:textId="77777777" w:rsidTr="00074B99">
        <w:trPr>
          <w:jc w:val="center"/>
        </w:trPr>
        <w:tc>
          <w:tcPr>
            <w:tcW w:w="2123" w:type="dxa"/>
          </w:tcPr>
          <w:p w14:paraId="7C5C5958"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7DDC925B" w14:textId="0029B5D8"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003D2793" w:rsidRPr="00074B99">
              <w:rPr>
                <w:rFonts w:cs="Times New Roman"/>
                <w:i/>
                <w:color w:val="000000"/>
              </w:rPr>
              <w:t>U32</w:t>
            </w:r>
            <w:r w:rsidRPr="00074B99">
              <w:rPr>
                <w:rFonts w:cs="Times New Roman"/>
                <w:i/>
                <w:color w:val="000000"/>
              </w:rPr>
              <w:t xml:space="preserve">Packet.  </w:t>
            </w:r>
          </w:p>
        </w:tc>
      </w:tr>
      <w:tr w:rsidR="004605D7" w:rsidRPr="00074B99" w14:paraId="769886CE" w14:textId="77777777" w:rsidTr="00074B99">
        <w:trPr>
          <w:jc w:val="center"/>
        </w:trPr>
        <w:tc>
          <w:tcPr>
            <w:tcW w:w="2123" w:type="dxa"/>
          </w:tcPr>
          <w:p w14:paraId="7E8A451F"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198AA2E9"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40FFF3B0" w14:textId="77777777" w:rsidTr="00074B99">
        <w:trPr>
          <w:jc w:val="center"/>
        </w:trPr>
        <w:tc>
          <w:tcPr>
            <w:tcW w:w="2123" w:type="dxa"/>
          </w:tcPr>
          <w:p w14:paraId="54787596"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2C43D2EF" w14:textId="77777777" w:rsidR="004605D7" w:rsidRPr="00074B99" w:rsidRDefault="004605D7" w:rsidP="00595E04">
            <w:pPr>
              <w:rPr>
                <w:rFonts w:cs="Times New Roman"/>
                <w:color w:val="000000"/>
              </w:rPr>
            </w:pPr>
          </w:p>
        </w:tc>
      </w:tr>
      <w:tr w:rsidR="004605D7" w:rsidRPr="00074B99" w14:paraId="122E616A" w14:textId="77777777" w:rsidTr="00074B99">
        <w:trPr>
          <w:jc w:val="center"/>
        </w:trPr>
        <w:tc>
          <w:tcPr>
            <w:tcW w:w="2123" w:type="dxa"/>
          </w:tcPr>
          <w:p w14:paraId="3634911D"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41E21F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AEB92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TestU32Packet()</w:t>
            </w:r>
          </w:p>
          <w:p w14:paraId="5A51E9D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84752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5B8F65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727AEE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86CCC4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0E6624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155933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AFC7E4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84CAC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63E0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A9A0F6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F476D07" w14:textId="246E98A1" w:rsidR="004605D7" w:rsidRPr="00074B99" w:rsidRDefault="004605D7" w:rsidP="00595E04">
            <w:pPr>
              <w:rPr>
                <w:rFonts w:cs="Times New Roman"/>
                <w:color w:val="000000"/>
              </w:rPr>
            </w:pPr>
          </w:p>
        </w:tc>
      </w:tr>
      <w:tr w:rsidR="004605D7" w:rsidRPr="00074B99" w14:paraId="2EC7503B" w14:textId="77777777" w:rsidTr="00074B99">
        <w:trPr>
          <w:jc w:val="center"/>
        </w:trPr>
        <w:tc>
          <w:tcPr>
            <w:tcW w:w="2123" w:type="dxa"/>
          </w:tcPr>
          <w:p w14:paraId="185BD802"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167A768F" w14:textId="22CB677E"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3D2793" w:rsidRPr="00074B99">
              <w:rPr>
                <w:rFonts w:cs="Times New Roman"/>
                <w:i/>
                <w:color w:val="000000"/>
              </w:rPr>
              <w:t>U32</w:t>
            </w:r>
            <w:r w:rsidRPr="00074B99">
              <w:rPr>
                <w:rFonts w:cs="Times New Roman"/>
                <w:i/>
                <w:color w:val="000000"/>
              </w:rPr>
              <w:t>Packet</w:t>
            </w:r>
          </w:p>
          <w:p w14:paraId="7322F768"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F5DBAE8" wp14:editId="39D81718">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703FCED" w14:textId="77777777" w:rsidR="00C7153B" w:rsidRPr="00074B99" w:rsidRDefault="00C7153B" w:rsidP="00C7153B"/>
    <w:p w14:paraId="6E6E4DE0" w14:textId="7EE8F29A" w:rsidR="00074B99" w:rsidRDefault="00074B99" w:rsidP="00074B99">
      <w:pPr>
        <w:pStyle w:val="Descripcin"/>
        <w:keepNext/>
      </w:pPr>
      <w:bookmarkStart w:id="523" w:name="_Toc425414694"/>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112</w:t>
      </w:r>
      <w:r w:rsidR="00AE11C0">
        <w:fldChar w:fldCharType="end"/>
      </w:r>
      <w:r>
        <w:t xml:space="preserve">. </w:t>
      </w:r>
      <w:r w:rsidRPr="00841F36">
        <w:t>TestU64Packet</w:t>
      </w:r>
      <w:bookmarkEnd w:id="523"/>
    </w:p>
    <w:tbl>
      <w:tblPr>
        <w:tblStyle w:val="Tablaconcuadrcula"/>
        <w:tblW w:w="8828" w:type="dxa"/>
        <w:jc w:val="center"/>
        <w:tblLook w:val="04A0" w:firstRow="1" w:lastRow="0" w:firstColumn="1" w:lastColumn="0" w:noHBand="0" w:noVBand="1"/>
      </w:tblPr>
      <w:tblGrid>
        <w:gridCol w:w="2123"/>
        <w:gridCol w:w="6705"/>
      </w:tblGrid>
      <w:tr w:rsidR="003D2793" w:rsidRPr="00074B99" w14:paraId="09BC82DC" w14:textId="77777777" w:rsidTr="00074B99">
        <w:trPr>
          <w:jc w:val="center"/>
        </w:trPr>
        <w:tc>
          <w:tcPr>
            <w:tcW w:w="8828" w:type="dxa"/>
            <w:gridSpan w:val="2"/>
          </w:tcPr>
          <w:p w14:paraId="4E809EFF" w14:textId="77777777" w:rsidR="003D2793" w:rsidRPr="00074B99" w:rsidRDefault="003D2793" w:rsidP="00595E04">
            <w:pPr>
              <w:rPr>
                <w:rFonts w:cs="Times New Roman"/>
                <w:b/>
                <w:color w:val="000000"/>
              </w:rPr>
            </w:pPr>
            <w:r w:rsidRPr="00074B99">
              <w:rPr>
                <w:rFonts w:cs="Times New Roman"/>
                <w:b/>
                <w:color w:val="000000"/>
              </w:rPr>
              <w:t>Llamada:</w:t>
            </w:r>
          </w:p>
          <w:p w14:paraId="3760702F" w14:textId="45344B3C" w:rsidR="003D2793"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U64Packet(</w:t>
            </w:r>
            <w:r w:rsidRPr="00074B99">
              <w:rPr>
                <w:rFonts w:ascii="Consolas" w:hAnsi="Consolas" w:cs="Consolas"/>
                <w:color w:val="569CD6"/>
                <w:kern w:val="0"/>
                <w:sz w:val="19"/>
                <w:szCs w:val="19"/>
                <w:highlight w:val="black"/>
              </w:rPr>
              <w:t>ulong</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7539734D" w14:textId="77777777" w:rsidTr="00074B99">
        <w:trPr>
          <w:jc w:val="center"/>
        </w:trPr>
        <w:tc>
          <w:tcPr>
            <w:tcW w:w="2123" w:type="dxa"/>
          </w:tcPr>
          <w:p w14:paraId="1FF4E5D9"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11228AF4" w14:textId="17F04B6E"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U64Packet.  </w:t>
            </w:r>
          </w:p>
        </w:tc>
      </w:tr>
      <w:tr w:rsidR="003D2793" w:rsidRPr="00074B99" w14:paraId="4F4A8D9D" w14:textId="77777777" w:rsidTr="00074B99">
        <w:trPr>
          <w:jc w:val="center"/>
        </w:trPr>
        <w:tc>
          <w:tcPr>
            <w:tcW w:w="2123" w:type="dxa"/>
          </w:tcPr>
          <w:p w14:paraId="380947CF"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714AD56"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62822B19" w14:textId="77777777" w:rsidTr="00074B99">
        <w:trPr>
          <w:jc w:val="center"/>
        </w:trPr>
        <w:tc>
          <w:tcPr>
            <w:tcW w:w="2123" w:type="dxa"/>
          </w:tcPr>
          <w:p w14:paraId="7A27A3E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5DC826B7" w14:textId="77777777" w:rsidR="003D2793" w:rsidRPr="00074B99" w:rsidRDefault="003D2793" w:rsidP="00595E04">
            <w:pPr>
              <w:rPr>
                <w:rFonts w:cs="Times New Roman"/>
                <w:color w:val="000000"/>
              </w:rPr>
            </w:pPr>
          </w:p>
        </w:tc>
      </w:tr>
      <w:tr w:rsidR="003D2793" w:rsidRPr="00074B99" w14:paraId="3CEA9A0C" w14:textId="77777777" w:rsidTr="00074B99">
        <w:trPr>
          <w:jc w:val="center"/>
        </w:trPr>
        <w:tc>
          <w:tcPr>
            <w:tcW w:w="2123" w:type="dxa"/>
          </w:tcPr>
          <w:p w14:paraId="36BC3826"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61E5440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3706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TestU64Packet()</w:t>
            </w:r>
          </w:p>
          <w:p w14:paraId="7B4F05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80882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5AF50DD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06202B9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B346AA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ECC17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49C5E3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7A3F26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797A9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3CF15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C0F2AD3" w14:textId="0D03C1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E4BF950" w14:textId="77777777" w:rsidTr="00074B99">
        <w:trPr>
          <w:jc w:val="center"/>
        </w:trPr>
        <w:tc>
          <w:tcPr>
            <w:tcW w:w="2123" w:type="dxa"/>
          </w:tcPr>
          <w:p w14:paraId="0F249D7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0AB8E526" w14:textId="748767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w:t>
            </w:r>
          </w:p>
          <w:p w14:paraId="723BA843"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3A85B7C" wp14:editId="1CCA93C4">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E3FBE9E" w14:textId="77777777" w:rsidR="003D2793" w:rsidRPr="00074B99" w:rsidRDefault="003D2793" w:rsidP="00C7153B"/>
    <w:p w14:paraId="06B3F478" w14:textId="66C225AD" w:rsidR="00074B99" w:rsidRDefault="00074B99" w:rsidP="00074B99">
      <w:pPr>
        <w:pStyle w:val="Descripcin"/>
        <w:keepNext/>
      </w:pPr>
      <w:bookmarkStart w:id="524" w:name="_Toc425414695"/>
      <w:r>
        <w:lastRenderedPageBreak/>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113</w:t>
      </w:r>
      <w:r w:rsidR="00AE11C0">
        <w:fldChar w:fldCharType="end"/>
      </w:r>
      <w:r>
        <w:t xml:space="preserve">. </w:t>
      </w:r>
      <w:r w:rsidRPr="008A38C7">
        <w:t>TestS8Packet</w:t>
      </w:r>
      <w:bookmarkEnd w:id="524"/>
    </w:p>
    <w:tbl>
      <w:tblPr>
        <w:tblStyle w:val="Tablaconcuadrcula"/>
        <w:tblW w:w="8828" w:type="dxa"/>
        <w:jc w:val="center"/>
        <w:tblLook w:val="04A0" w:firstRow="1" w:lastRow="0" w:firstColumn="1" w:lastColumn="0" w:noHBand="0" w:noVBand="1"/>
      </w:tblPr>
      <w:tblGrid>
        <w:gridCol w:w="2123"/>
        <w:gridCol w:w="6705"/>
      </w:tblGrid>
      <w:tr w:rsidR="003D2793" w:rsidRPr="0068692C" w14:paraId="286982E1" w14:textId="77777777" w:rsidTr="00074B99">
        <w:trPr>
          <w:jc w:val="center"/>
        </w:trPr>
        <w:tc>
          <w:tcPr>
            <w:tcW w:w="8828" w:type="dxa"/>
            <w:gridSpan w:val="2"/>
          </w:tcPr>
          <w:p w14:paraId="4EE5B02C"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5CA45BFB" w14:textId="5B4C1B16"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S8Packet(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w:t>
            </w:r>
          </w:p>
        </w:tc>
      </w:tr>
      <w:tr w:rsidR="003D2793" w:rsidRPr="00074B99" w14:paraId="455E6147" w14:textId="77777777" w:rsidTr="00074B99">
        <w:trPr>
          <w:jc w:val="center"/>
        </w:trPr>
        <w:tc>
          <w:tcPr>
            <w:tcW w:w="2123" w:type="dxa"/>
          </w:tcPr>
          <w:p w14:paraId="72CEAB48"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D8DD62C" w14:textId="172CB6C2"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S8Packet.  </w:t>
            </w:r>
          </w:p>
        </w:tc>
      </w:tr>
      <w:tr w:rsidR="003D2793" w:rsidRPr="00074B99" w14:paraId="044F3271" w14:textId="77777777" w:rsidTr="00074B99">
        <w:trPr>
          <w:jc w:val="center"/>
        </w:trPr>
        <w:tc>
          <w:tcPr>
            <w:tcW w:w="2123" w:type="dxa"/>
          </w:tcPr>
          <w:p w14:paraId="50C6AE0B"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710FC03F"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7DAC3696" w14:textId="77777777" w:rsidTr="00074B99">
        <w:trPr>
          <w:jc w:val="center"/>
        </w:trPr>
        <w:tc>
          <w:tcPr>
            <w:tcW w:w="2123" w:type="dxa"/>
          </w:tcPr>
          <w:p w14:paraId="6D4ECEC6"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35F64D7" w14:textId="77777777" w:rsidR="003D2793" w:rsidRPr="00074B99" w:rsidRDefault="003D2793" w:rsidP="00595E04">
            <w:pPr>
              <w:rPr>
                <w:rFonts w:cs="Times New Roman"/>
                <w:color w:val="000000"/>
              </w:rPr>
            </w:pPr>
          </w:p>
        </w:tc>
      </w:tr>
      <w:tr w:rsidR="003D2793" w:rsidRPr="00074B99" w14:paraId="7D9C5B40" w14:textId="77777777" w:rsidTr="00074B99">
        <w:trPr>
          <w:jc w:val="center"/>
        </w:trPr>
        <w:tc>
          <w:tcPr>
            <w:tcW w:w="2123" w:type="dxa"/>
          </w:tcPr>
          <w:p w14:paraId="52B7185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D7EB84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7139A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TestS8Packet()</w:t>
            </w:r>
          </w:p>
          <w:p w14:paraId="7FBD0FF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1B14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10E8D0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4E9E6DC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EE7804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2311B1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30E8AEB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982DA1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BF5F6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5FCA6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10BD2A2" w14:textId="48836EA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26CF4A09" w14:textId="77777777" w:rsidTr="00074B99">
        <w:trPr>
          <w:jc w:val="center"/>
        </w:trPr>
        <w:tc>
          <w:tcPr>
            <w:tcW w:w="2123" w:type="dxa"/>
          </w:tcPr>
          <w:p w14:paraId="7265B49C"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42CEC95F" w14:textId="5C999A1F"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w:t>
            </w:r>
          </w:p>
          <w:p w14:paraId="12100F5E"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957F3EA" wp14:editId="3E353E23">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F0AFB9F" w14:textId="77777777" w:rsidR="00C7153B" w:rsidRPr="00074B99" w:rsidRDefault="00C7153B" w:rsidP="00C7153B"/>
    <w:p w14:paraId="112B46D6" w14:textId="1FFC3471" w:rsidR="00074B99" w:rsidRDefault="00074B99" w:rsidP="00074B99">
      <w:pPr>
        <w:pStyle w:val="Descripcin"/>
        <w:keepNext/>
      </w:pPr>
      <w:bookmarkStart w:id="525" w:name="_Toc425414696"/>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114</w:t>
      </w:r>
      <w:r w:rsidR="00AE11C0">
        <w:fldChar w:fldCharType="end"/>
      </w:r>
      <w:r>
        <w:t xml:space="preserve">. </w:t>
      </w:r>
      <w:r w:rsidRPr="0083346A">
        <w:t>TestS16Packet</w:t>
      </w:r>
      <w:bookmarkEnd w:id="525"/>
    </w:p>
    <w:tbl>
      <w:tblPr>
        <w:tblStyle w:val="Tablaconcuadrcula"/>
        <w:tblW w:w="8828" w:type="dxa"/>
        <w:jc w:val="center"/>
        <w:tblLook w:val="04A0" w:firstRow="1" w:lastRow="0" w:firstColumn="1" w:lastColumn="0" w:noHBand="0" w:noVBand="1"/>
      </w:tblPr>
      <w:tblGrid>
        <w:gridCol w:w="2123"/>
        <w:gridCol w:w="6705"/>
      </w:tblGrid>
      <w:tr w:rsidR="003D2793" w:rsidRPr="0068692C" w14:paraId="1BB3ABE5" w14:textId="77777777" w:rsidTr="00074B99">
        <w:trPr>
          <w:jc w:val="center"/>
        </w:trPr>
        <w:tc>
          <w:tcPr>
            <w:tcW w:w="8828" w:type="dxa"/>
            <w:gridSpan w:val="2"/>
          </w:tcPr>
          <w:p w14:paraId="130ECE78"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3A139123" w14:textId="2EC9DBAF"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S16Packet(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5C9AEEDF" w14:textId="77777777" w:rsidTr="00074B99">
        <w:trPr>
          <w:jc w:val="center"/>
        </w:trPr>
        <w:tc>
          <w:tcPr>
            <w:tcW w:w="2123" w:type="dxa"/>
          </w:tcPr>
          <w:p w14:paraId="56D62697"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09343BF" w14:textId="6AD9EA5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S16Packet.  </w:t>
            </w:r>
          </w:p>
        </w:tc>
      </w:tr>
      <w:tr w:rsidR="003D2793" w:rsidRPr="00074B99" w14:paraId="349ABFAA" w14:textId="77777777" w:rsidTr="00074B99">
        <w:trPr>
          <w:jc w:val="center"/>
        </w:trPr>
        <w:tc>
          <w:tcPr>
            <w:tcW w:w="2123" w:type="dxa"/>
          </w:tcPr>
          <w:p w14:paraId="3ECABDD9"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02E209B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DBF562" w14:textId="77777777" w:rsidTr="00074B99">
        <w:trPr>
          <w:jc w:val="center"/>
        </w:trPr>
        <w:tc>
          <w:tcPr>
            <w:tcW w:w="2123" w:type="dxa"/>
          </w:tcPr>
          <w:p w14:paraId="2FB7B9F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6664E70" w14:textId="77777777" w:rsidR="003D2793" w:rsidRPr="00074B99" w:rsidRDefault="003D2793" w:rsidP="00595E04">
            <w:pPr>
              <w:rPr>
                <w:rFonts w:cs="Times New Roman"/>
                <w:color w:val="000000"/>
              </w:rPr>
            </w:pPr>
          </w:p>
        </w:tc>
      </w:tr>
      <w:tr w:rsidR="003D2793" w:rsidRPr="00074B99" w14:paraId="347A1706" w14:textId="77777777" w:rsidTr="00074B99">
        <w:trPr>
          <w:jc w:val="center"/>
        </w:trPr>
        <w:tc>
          <w:tcPr>
            <w:tcW w:w="2123" w:type="dxa"/>
          </w:tcPr>
          <w:p w14:paraId="4A616A25"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3616FC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AD351D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TestS16Packet()</w:t>
            </w:r>
          </w:p>
          <w:p w14:paraId="07F73C0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2C6EF1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14CE82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172014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DA70B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7ACF9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7E7AC3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6BC10E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E2313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879C2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DD9A6D" w14:textId="1C7F0181"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7D97B590" w14:textId="77777777" w:rsidTr="00074B99">
        <w:trPr>
          <w:jc w:val="center"/>
        </w:trPr>
        <w:tc>
          <w:tcPr>
            <w:tcW w:w="2123" w:type="dxa"/>
          </w:tcPr>
          <w:p w14:paraId="4AD20956"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76BCFF02" w14:textId="5865EB8B"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w:t>
            </w:r>
          </w:p>
          <w:p w14:paraId="4B8FD69A"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1D609B" wp14:editId="420FE78F">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363CF58" w14:textId="77777777" w:rsidR="00C7153B" w:rsidRPr="00074B99" w:rsidRDefault="00C7153B" w:rsidP="00C7153B"/>
    <w:p w14:paraId="0FF0703A" w14:textId="4A048AF4" w:rsidR="00074B99" w:rsidRDefault="00074B99" w:rsidP="00074B99">
      <w:pPr>
        <w:pStyle w:val="Descripcin"/>
        <w:keepNext/>
      </w:pPr>
      <w:bookmarkStart w:id="526" w:name="_Toc425414697"/>
      <w:r>
        <w:lastRenderedPageBreak/>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115</w:t>
      </w:r>
      <w:r w:rsidR="00AE11C0">
        <w:fldChar w:fldCharType="end"/>
      </w:r>
      <w:r>
        <w:t xml:space="preserve">. </w:t>
      </w:r>
      <w:r w:rsidRPr="00A135F5">
        <w:t>TestS32Packet</w:t>
      </w:r>
      <w:bookmarkEnd w:id="526"/>
    </w:p>
    <w:tbl>
      <w:tblPr>
        <w:tblStyle w:val="Tablaconcuadrcula"/>
        <w:tblW w:w="8828" w:type="dxa"/>
        <w:jc w:val="center"/>
        <w:tblLook w:val="04A0" w:firstRow="1" w:lastRow="0" w:firstColumn="1" w:lastColumn="0" w:noHBand="0" w:noVBand="1"/>
      </w:tblPr>
      <w:tblGrid>
        <w:gridCol w:w="2123"/>
        <w:gridCol w:w="6705"/>
      </w:tblGrid>
      <w:tr w:rsidR="003D2793" w:rsidRPr="0068692C" w14:paraId="2A0E4918" w14:textId="77777777" w:rsidTr="00074B99">
        <w:trPr>
          <w:jc w:val="center"/>
        </w:trPr>
        <w:tc>
          <w:tcPr>
            <w:tcW w:w="8828" w:type="dxa"/>
            <w:gridSpan w:val="2"/>
          </w:tcPr>
          <w:p w14:paraId="637E4864"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7EAC10D2" w14:textId="5317B9B7"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S32Packet(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w:t>
            </w:r>
          </w:p>
        </w:tc>
      </w:tr>
      <w:tr w:rsidR="003D2793" w:rsidRPr="00074B99" w14:paraId="019A0194" w14:textId="77777777" w:rsidTr="00074B99">
        <w:trPr>
          <w:jc w:val="center"/>
        </w:trPr>
        <w:tc>
          <w:tcPr>
            <w:tcW w:w="2123" w:type="dxa"/>
          </w:tcPr>
          <w:p w14:paraId="0116DA7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64C8ACCC" w14:textId="3DFFEBA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S32Packet.  </w:t>
            </w:r>
          </w:p>
        </w:tc>
      </w:tr>
      <w:tr w:rsidR="003D2793" w:rsidRPr="00074B99" w14:paraId="7CB61576" w14:textId="77777777" w:rsidTr="00074B99">
        <w:trPr>
          <w:jc w:val="center"/>
        </w:trPr>
        <w:tc>
          <w:tcPr>
            <w:tcW w:w="2123" w:type="dxa"/>
          </w:tcPr>
          <w:p w14:paraId="0C3B4630"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00547D"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9D0DC60" w14:textId="77777777" w:rsidTr="00074B99">
        <w:trPr>
          <w:jc w:val="center"/>
        </w:trPr>
        <w:tc>
          <w:tcPr>
            <w:tcW w:w="2123" w:type="dxa"/>
          </w:tcPr>
          <w:p w14:paraId="7062547D"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7502CBC" w14:textId="77777777" w:rsidR="003D2793" w:rsidRPr="00074B99" w:rsidRDefault="003D2793" w:rsidP="00595E04">
            <w:pPr>
              <w:rPr>
                <w:rFonts w:cs="Times New Roman"/>
                <w:color w:val="000000"/>
              </w:rPr>
            </w:pPr>
          </w:p>
        </w:tc>
      </w:tr>
      <w:tr w:rsidR="003D2793" w:rsidRPr="00074B99" w14:paraId="64FDB907" w14:textId="77777777" w:rsidTr="00074B99">
        <w:trPr>
          <w:jc w:val="center"/>
        </w:trPr>
        <w:tc>
          <w:tcPr>
            <w:tcW w:w="2123" w:type="dxa"/>
          </w:tcPr>
          <w:p w14:paraId="4CA30B91"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11399C6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A312E6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TestS32Packet()</w:t>
            </w:r>
          </w:p>
          <w:p w14:paraId="7BCDC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600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7D011B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2E95322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CB143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77591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4639B0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C403AC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1CDF0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9A5FD5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F8C509F" w14:textId="0FF4E9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BCFA348" w14:textId="77777777" w:rsidTr="00074B99">
        <w:trPr>
          <w:jc w:val="center"/>
        </w:trPr>
        <w:tc>
          <w:tcPr>
            <w:tcW w:w="2123" w:type="dxa"/>
          </w:tcPr>
          <w:p w14:paraId="74B03681"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2727E176" w14:textId="353C447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w:t>
            </w:r>
          </w:p>
          <w:p w14:paraId="4001233D"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B7E2DE" wp14:editId="04870CBC">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E927423" w14:textId="77777777" w:rsidR="003D2793" w:rsidRPr="00074B99" w:rsidRDefault="003D2793" w:rsidP="00C7153B"/>
    <w:p w14:paraId="36ECB4A9" w14:textId="20EF6506" w:rsidR="00074B99" w:rsidRDefault="00074B99" w:rsidP="00074B99">
      <w:pPr>
        <w:pStyle w:val="Descripcin"/>
        <w:keepNext/>
      </w:pPr>
      <w:bookmarkStart w:id="527" w:name="_Toc425414698"/>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116</w:t>
      </w:r>
      <w:r w:rsidR="00AE11C0">
        <w:fldChar w:fldCharType="end"/>
      </w:r>
      <w:r>
        <w:t xml:space="preserve">. </w:t>
      </w:r>
      <w:r w:rsidRPr="001640CA">
        <w:t>TestS64Packet</w:t>
      </w:r>
      <w:bookmarkEnd w:id="527"/>
    </w:p>
    <w:tbl>
      <w:tblPr>
        <w:tblStyle w:val="Tablaconcuadrcula"/>
        <w:tblW w:w="8828" w:type="dxa"/>
        <w:jc w:val="center"/>
        <w:tblLook w:val="04A0" w:firstRow="1" w:lastRow="0" w:firstColumn="1" w:lastColumn="0" w:noHBand="0" w:noVBand="1"/>
      </w:tblPr>
      <w:tblGrid>
        <w:gridCol w:w="2123"/>
        <w:gridCol w:w="6705"/>
      </w:tblGrid>
      <w:tr w:rsidR="003D2793" w:rsidRPr="0068692C" w14:paraId="38AF8C65" w14:textId="77777777" w:rsidTr="00074B99">
        <w:trPr>
          <w:jc w:val="center"/>
        </w:trPr>
        <w:tc>
          <w:tcPr>
            <w:tcW w:w="8828" w:type="dxa"/>
            <w:gridSpan w:val="2"/>
          </w:tcPr>
          <w:p w14:paraId="3D3DDA59"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08EE4A93" w14:textId="759730DE"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S64Packet(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28092763" w14:textId="77777777" w:rsidTr="00074B99">
        <w:trPr>
          <w:jc w:val="center"/>
        </w:trPr>
        <w:tc>
          <w:tcPr>
            <w:tcW w:w="2123" w:type="dxa"/>
          </w:tcPr>
          <w:p w14:paraId="41A9D1D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2AE4D697" w14:textId="0154CB4C"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S64Packet.  </w:t>
            </w:r>
          </w:p>
        </w:tc>
      </w:tr>
      <w:tr w:rsidR="003D2793" w:rsidRPr="00074B99" w14:paraId="6B80083D" w14:textId="77777777" w:rsidTr="00074B99">
        <w:trPr>
          <w:jc w:val="center"/>
        </w:trPr>
        <w:tc>
          <w:tcPr>
            <w:tcW w:w="2123" w:type="dxa"/>
          </w:tcPr>
          <w:p w14:paraId="0238D437"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31EDE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FEAA42" w14:textId="77777777" w:rsidTr="00074B99">
        <w:trPr>
          <w:jc w:val="center"/>
        </w:trPr>
        <w:tc>
          <w:tcPr>
            <w:tcW w:w="2123" w:type="dxa"/>
          </w:tcPr>
          <w:p w14:paraId="29C8F6C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1DB042C8" w14:textId="77777777" w:rsidR="003D2793" w:rsidRPr="00074B99" w:rsidRDefault="003D2793" w:rsidP="00595E04">
            <w:pPr>
              <w:rPr>
                <w:rFonts w:cs="Times New Roman"/>
                <w:color w:val="000000"/>
              </w:rPr>
            </w:pPr>
          </w:p>
        </w:tc>
      </w:tr>
      <w:tr w:rsidR="003D2793" w:rsidRPr="00074B99" w14:paraId="4F1EF880" w14:textId="77777777" w:rsidTr="00074B99">
        <w:trPr>
          <w:jc w:val="center"/>
        </w:trPr>
        <w:tc>
          <w:tcPr>
            <w:tcW w:w="2123" w:type="dxa"/>
          </w:tcPr>
          <w:p w14:paraId="7DD650E8"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3C5A180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759B0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TestS64Packet()</w:t>
            </w:r>
          </w:p>
          <w:p w14:paraId="76C28EF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0F3DA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461308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632A4A2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86B6DF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C65A4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2551BF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61F88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CC72C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85B18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B9786E7" w14:textId="09BF1E2F"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05C8F003" w14:textId="77777777" w:rsidTr="00074B99">
        <w:trPr>
          <w:jc w:val="center"/>
        </w:trPr>
        <w:tc>
          <w:tcPr>
            <w:tcW w:w="2123" w:type="dxa"/>
          </w:tcPr>
          <w:p w14:paraId="7230234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3BC5963C" w14:textId="1889DFC7"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w:t>
            </w:r>
          </w:p>
          <w:p w14:paraId="26214DFF"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8AC4B1B" wp14:editId="54C9FE22">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2D7D61C" w14:textId="77777777" w:rsidR="003D2793" w:rsidRPr="00074B99" w:rsidRDefault="003D2793" w:rsidP="00C7153B"/>
    <w:p w14:paraId="5DE3B20A" w14:textId="248B7C4C" w:rsidR="00074B99" w:rsidRDefault="00074B99" w:rsidP="00074B99">
      <w:pPr>
        <w:pStyle w:val="Descripcin"/>
        <w:keepNext/>
      </w:pPr>
      <w:bookmarkStart w:id="528" w:name="_Toc425414699"/>
      <w:r>
        <w:lastRenderedPageBreak/>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117</w:t>
      </w:r>
      <w:r w:rsidR="00AE11C0">
        <w:fldChar w:fldCharType="end"/>
      </w:r>
      <w:r>
        <w:t xml:space="preserve">. </w:t>
      </w:r>
      <w:r w:rsidRPr="0076482B">
        <w:t>TestSinglePacket</w:t>
      </w:r>
      <w:bookmarkEnd w:id="528"/>
    </w:p>
    <w:tbl>
      <w:tblPr>
        <w:tblStyle w:val="Tablaconcuadrcula"/>
        <w:tblW w:w="8828" w:type="dxa"/>
        <w:jc w:val="center"/>
        <w:tblLook w:val="04A0" w:firstRow="1" w:lastRow="0" w:firstColumn="1" w:lastColumn="0" w:noHBand="0" w:noVBand="1"/>
      </w:tblPr>
      <w:tblGrid>
        <w:gridCol w:w="2123"/>
        <w:gridCol w:w="6705"/>
      </w:tblGrid>
      <w:tr w:rsidR="003D2793" w:rsidRPr="0068692C" w14:paraId="163583A7" w14:textId="77777777" w:rsidTr="00074B99">
        <w:trPr>
          <w:jc w:val="center"/>
        </w:trPr>
        <w:tc>
          <w:tcPr>
            <w:tcW w:w="8828" w:type="dxa"/>
            <w:gridSpan w:val="2"/>
          </w:tcPr>
          <w:p w14:paraId="7AD235B5"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6D63515E" w14:textId="1EE6B305"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SinglePacket(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0A7CC710" w14:textId="77777777" w:rsidTr="00074B99">
        <w:trPr>
          <w:jc w:val="center"/>
        </w:trPr>
        <w:tc>
          <w:tcPr>
            <w:tcW w:w="2123" w:type="dxa"/>
          </w:tcPr>
          <w:p w14:paraId="1E0864E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4314A7F9" w14:textId="124A8A6B"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SinglePacket.  </w:t>
            </w:r>
          </w:p>
        </w:tc>
      </w:tr>
      <w:tr w:rsidR="003D2793" w:rsidRPr="00074B99" w14:paraId="7C413FA1" w14:textId="77777777" w:rsidTr="00074B99">
        <w:trPr>
          <w:jc w:val="center"/>
        </w:trPr>
        <w:tc>
          <w:tcPr>
            <w:tcW w:w="2123" w:type="dxa"/>
          </w:tcPr>
          <w:p w14:paraId="6FED6EDA"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02C28A5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D28A7C4" w14:textId="77777777" w:rsidTr="00074B99">
        <w:trPr>
          <w:jc w:val="center"/>
        </w:trPr>
        <w:tc>
          <w:tcPr>
            <w:tcW w:w="2123" w:type="dxa"/>
          </w:tcPr>
          <w:p w14:paraId="6E330D82"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79A151C" w14:textId="77777777" w:rsidR="003D2793" w:rsidRPr="00074B99" w:rsidRDefault="003D2793" w:rsidP="00595E04">
            <w:pPr>
              <w:rPr>
                <w:rFonts w:cs="Times New Roman"/>
                <w:color w:val="000000"/>
              </w:rPr>
            </w:pPr>
          </w:p>
        </w:tc>
      </w:tr>
      <w:tr w:rsidR="003D2793" w:rsidRPr="00074B99" w14:paraId="736162AF" w14:textId="77777777" w:rsidTr="00074B99">
        <w:trPr>
          <w:jc w:val="center"/>
        </w:trPr>
        <w:tc>
          <w:tcPr>
            <w:tcW w:w="2123" w:type="dxa"/>
          </w:tcPr>
          <w:p w14:paraId="0BB8E6D1"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1AE0F23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B822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TestSinglePacket()</w:t>
            </w:r>
          </w:p>
          <w:p w14:paraId="2D1A47F7"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7A04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0.1f</w:t>
            </w:r>
            <w:r w:rsidRPr="00074B99">
              <w:rPr>
                <w:rFonts w:ascii="Consolas" w:hAnsi="Consolas" w:cs="Consolas"/>
                <w:color w:val="DCDCDC"/>
                <w:kern w:val="0"/>
                <w:sz w:val="19"/>
                <w:szCs w:val="19"/>
                <w:highlight w:val="black"/>
                <w:lang w:val="en-GB"/>
              </w:rPr>
              <w:t>);</w:t>
            </w:r>
          </w:p>
          <w:p w14:paraId="2ADBA91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47F1C7A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184CF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2A49E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1463398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DA3CD6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CF4C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17B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C2CF289" w14:textId="55F6FB6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31E50DE8" w14:textId="77777777" w:rsidTr="00074B99">
        <w:trPr>
          <w:jc w:val="center"/>
        </w:trPr>
        <w:tc>
          <w:tcPr>
            <w:tcW w:w="2123" w:type="dxa"/>
          </w:tcPr>
          <w:p w14:paraId="7A13C98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64267CD5" w14:textId="5BEDBA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w:t>
            </w:r>
          </w:p>
          <w:p w14:paraId="338FD3EB"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B5358FE" wp14:editId="0789EEB4">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7E2BE63" w14:textId="77777777" w:rsidR="003D2793" w:rsidRPr="00074B99" w:rsidRDefault="003D2793" w:rsidP="00C7153B"/>
    <w:p w14:paraId="711073CC" w14:textId="72FA0F0F" w:rsidR="00074B99" w:rsidRDefault="00074B99" w:rsidP="00074B99">
      <w:pPr>
        <w:pStyle w:val="Descripcin"/>
        <w:keepNext/>
      </w:pPr>
      <w:bookmarkStart w:id="529" w:name="_Toc425414700"/>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118</w:t>
      </w:r>
      <w:r w:rsidR="00AE11C0">
        <w:fldChar w:fldCharType="end"/>
      </w:r>
      <w:r>
        <w:t xml:space="preserve">. </w:t>
      </w:r>
      <w:r w:rsidRPr="003E36A8">
        <w:t>TestDoublePacket</w:t>
      </w:r>
      <w:bookmarkEnd w:id="529"/>
    </w:p>
    <w:tbl>
      <w:tblPr>
        <w:tblStyle w:val="Tablaconcuadrcula"/>
        <w:tblW w:w="8828" w:type="dxa"/>
        <w:jc w:val="center"/>
        <w:tblLook w:val="04A0" w:firstRow="1" w:lastRow="0" w:firstColumn="1" w:lastColumn="0" w:noHBand="0" w:noVBand="1"/>
      </w:tblPr>
      <w:tblGrid>
        <w:gridCol w:w="2123"/>
        <w:gridCol w:w="6705"/>
      </w:tblGrid>
      <w:tr w:rsidR="003D2793" w:rsidRPr="00074B99" w14:paraId="217D17E5" w14:textId="77777777" w:rsidTr="00074B99">
        <w:trPr>
          <w:jc w:val="center"/>
        </w:trPr>
        <w:tc>
          <w:tcPr>
            <w:tcW w:w="8828" w:type="dxa"/>
            <w:gridSpan w:val="2"/>
          </w:tcPr>
          <w:p w14:paraId="6DFEC9D8" w14:textId="77777777" w:rsidR="003D2793" w:rsidRPr="00074B99" w:rsidRDefault="003D2793" w:rsidP="00595E04">
            <w:pPr>
              <w:rPr>
                <w:rFonts w:cs="Times New Roman"/>
                <w:b/>
                <w:color w:val="000000"/>
              </w:rPr>
            </w:pPr>
            <w:r w:rsidRPr="00074B99">
              <w:rPr>
                <w:rFonts w:cs="Times New Roman"/>
                <w:b/>
                <w:color w:val="000000"/>
              </w:rPr>
              <w:t>Llamada:</w:t>
            </w:r>
          </w:p>
          <w:p w14:paraId="62924C11" w14:textId="5645D5A7" w:rsidR="003D2793"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DoublePacket(</w:t>
            </w:r>
            <w:r w:rsidRPr="00074B99">
              <w:rPr>
                <w:rFonts w:ascii="Consolas" w:hAnsi="Consolas" w:cs="Consolas"/>
                <w:color w:val="569CD6"/>
                <w:kern w:val="0"/>
                <w:sz w:val="19"/>
                <w:szCs w:val="19"/>
                <w:highlight w:val="black"/>
              </w:rPr>
              <w:t>double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4388E0E3" w14:textId="77777777" w:rsidTr="00074B99">
        <w:trPr>
          <w:jc w:val="center"/>
        </w:trPr>
        <w:tc>
          <w:tcPr>
            <w:tcW w:w="2123" w:type="dxa"/>
          </w:tcPr>
          <w:p w14:paraId="570A7F5C"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48C4DE16" w14:textId="509EE2B6"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00BD7174" w:rsidRPr="00074B99">
              <w:rPr>
                <w:rFonts w:cs="Times New Roman"/>
                <w:i/>
                <w:color w:val="000000"/>
              </w:rPr>
              <w:t>Double</w:t>
            </w:r>
            <w:r w:rsidRPr="00074B99">
              <w:rPr>
                <w:rFonts w:cs="Times New Roman"/>
                <w:i/>
                <w:color w:val="000000"/>
              </w:rPr>
              <w:t xml:space="preserve">Packet.  </w:t>
            </w:r>
          </w:p>
        </w:tc>
      </w:tr>
      <w:tr w:rsidR="003D2793" w:rsidRPr="00074B99" w14:paraId="226AA7E4" w14:textId="77777777" w:rsidTr="00074B99">
        <w:trPr>
          <w:jc w:val="center"/>
        </w:trPr>
        <w:tc>
          <w:tcPr>
            <w:tcW w:w="2123" w:type="dxa"/>
          </w:tcPr>
          <w:p w14:paraId="752837B5"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22EE1364"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BD48BEE" w14:textId="77777777" w:rsidTr="00074B99">
        <w:trPr>
          <w:jc w:val="center"/>
        </w:trPr>
        <w:tc>
          <w:tcPr>
            <w:tcW w:w="2123" w:type="dxa"/>
          </w:tcPr>
          <w:p w14:paraId="70B79105"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4D4359B0" w14:textId="77777777" w:rsidR="003D2793" w:rsidRPr="00074B99" w:rsidRDefault="003D2793" w:rsidP="00595E04">
            <w:pPr>
              <w:rPr>
                <w:rFonts w:cs="Times New Roman"/>
                <w:color w:val="000000"/>
              </w:rPr>
            </w:pPr>
          </w:p>
        </w:tc>
      </w:tr>
      <w:tr w:rsidR="003D2793" w:rsidRPr="00074B99" w14:paraId="64D68ABE" w14:textId="77777777" w:rsidTr="00074B99">
        <w:trPr>
          <w:jc w:val="center"/>
        </w:trPr>
        <w:tc>
          <w:tcPr>
            <w:tcW w:w="2123" w:type="dxa"/>
          </w:tcPr>
          <w:p w14:paraId="1408FEE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AECB0E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54AA92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TestDoublePacket()</w:t>
            </w:r>
          </w:p>
          <w:p w14:paraId="0C47982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A4F45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w:t>
            </w:r>
            <w:r w:rsidRPr="00074B99">
              <w:rPr>
                <w:rFonts w:ascii="Consolas" w:hAnsi="Consolas" w:cs="Consolas"/>
                <w:color w:val="DCDCDC"/>
                <w:kern w:val="0"/>
                <w:sz w:val="19"/>
                <w:szCs w:val="19"/>
                <w:highlight w:val="black"/>
                <w:lang w:val="en-GB"/>
              </w:rPr>
              <w:t>);</w:t>
            </w:r>
          </w:p>
          <w:p w14:paraId="203ECE8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2486D7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400999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612414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055E21F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4917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A2134F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6F97F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CA9583" w14:textId="2CA80143"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5569E0EB" w14:textId="77777777" w:rsidTr="00074B99">
        <w:trPr>
          <w:jc w:val="center"/>
        </w:trPr>
        <w:tc>
          <w:tcPr>
            <w:tcW w:w="2123" w:type="dxa"/>
          </w:tcPr>
          <w:p w14:paraId="15959828"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26FAF70C" w14:textId="1DD737A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D7174" w:rsidRPr="00074B99">
              <w:rPr>
                <w:rFonts w:cs="Times New Roman"/>
                <w:i/>
                <w:color w:val="000000"/>
              </w:rPr>
              <w:t>Double</w:t>
            </w:r>
            <w:r w:rsidRPr="00074B99">
              <w:rPr>
                <w:rFonts w:cs="Times New Roman"/>
                <w:i/>
                <w:color w:val="000000"/>
              </w:rPr>
              <w:t>Packet</w:t>
            </w:r>
          </w:p>
          <w:p w14:paraId="04E449E6"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9E68A89" wp14:editId="7C5D8A93">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0AE846E" w14:textId="77777777" w:rsidR="003D2793" w:rsidRPr="00074B99" w:rsidRDefault="003D2793" w:rsidP="00C7153B"/>
    <w:p w14:paraId="15366C65" w14:textId="25B0BC15" w:rsidR="00074B99" w:rsidRDefault="00074B99" w:rsidP="00074B99">
      <w:pPr>
        <w:pStyle w:val="Descripcin"/>
        <w:keepNext/>
      </w:pPr>
      <w:bookmarkStart w:id="530" w:name="_Toc425414701"/>
      <w:r>
        <w:lastRenderedPageBreak/>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119</w:t>
      </w:r>
      <w:r w:rsidR="00AE11C0">
        <w:fldChar w:fldCharType="end"/>
      </w:r>
      <w:r>
        <w:t xml:space="preserve">. </w:t>
      </w:r>
      <w:r w:rsidRPr="001E1562">
        <w:t>TestPrimitivesPacket</w:t>
      </w:r>
      <w:bookmarkEnd w:id="530"/>
    </w:p>
    <w:tbl>
      <w:tblPr>
        <w:tblStyle w:val="Tablaconcuadrcula"/>
        <w:tblW w:w="8828" w:type="dxa"/>
        <w:jc w:val="center"/>
        <w:tblLook w:val="04A0" w:firstRow="1" w:lastRow="0" w:firstColumn="1" w:lastColumn="0" w:noHBand="0" w:noVBand="1"/>
      </w:tblPr>
      <w:tblGrid>
        <w:gridCol w:w="2123"/>
        <w:gridCol w:w="6705"/>
      </w:tblGrid>
      <w:tr w:rsidR="00BD7174" w:rsidRPr="0068692C" w14:paraId="3B3DB9DF" w14:textId="77777777" w:rsidTr="00074B99">
        <w:trPr>
          <w:jc w:val="center"/>
        </w:trPr>
        <w:tc>
          <w:tcPr>
            <w:tcW w:w="8828" w:type="dxa"/>
            <w:gridSpan w:val="2"/>
          </w:tcPr>
          <w:p w14:paraId="58D09690" w14:textId="77777777" w:rsidR="00BD7174" w:rsidRPr="00074B99" w:rsidRDefault="00BD7174" w:rsidP="00595E04">
            <w:pPr>
              <w:rPr>
                <w:rFonts w:cs="Times New Roman"/>
                <w:b/>
                <w:color w:val="000000"/>
                <w:lang w:val="en-GB"/>
              </w:rPr>
            </w:pPr>
            <w:r w:rsidRPr="00074B99">
              <w:rPr>
                <w:rFonts w:cs="Times New Roman"/>
                <w:b/>
                <w:color w:val="000000"/>
                <w:lang w:val="en-GB"/>
              </w:rPr>
              <w:t>Llamada:</w:t>
            </w:r>
          </w:p>
          <w:p w14:paraId="552D05A0" w14:textId="2461CB93" w:rsidR="00BD7174" w:rsidRPr="00074B99" w:rsidRDefault="00BD7174" w:rsidP="00BD717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PrimitivesPacket(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seed)</w:t>
            </w:r>
          </w:p>
        </w:tc>
      </w:tr>
      <w:tr w:rsidR="00BD7174" w:rsidRPr="00074B99" w14:paraId="4B02D4FF" w14:textId="77777777" w:rsidTr="00074B99">
        <w:trPr>
          <w:jc w:val="center"/>
        </w:trPr>
        <w:tc>
          <w:tcPr>
            <w:tcW w:w="2123" w:type="dxa"/>
          </w:tcPr>
          <w:p w14:paraId="4A106552"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20BD54D" w14:textId="5BEC2669"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PrimitivesPacket.  </w:t>
            </w:r>
          </w:p>
        </w:tc>
      </w:tr>
      <w:tr w:rsidR="00BD7174" w:rsidRPr="00074B99" w14:paraId="2517A95A" w14:textId="77777777" w:rsidTr="00074B99">
        <w:trPr>
          <w:jc w:val="center"/>
        </w:trPr>
        <w:tc>
          <w:tcPr>
            <w:tcW w:w="2123" w:type="dxa"/>
          </w:tcPr>
          <w:p w14:paraId="46B21560"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38EADC71"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60F9A4D3" w14:textId="77777777" w:rsidTr="00074B99">
        <w:trPr>
          <w:jc w:val="center"/>
        </w:trPr>
        <w:tc>
          <w:tcPr>
            <w:tcW w:w="2123" w:type="dxa"/>
          </w:tcPr>
          <w:p w14:paraId="17C8B46B"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09BE34BB" w14:textId="77777777" w:rsidR="00BD7174" w:rsidRPr="00074B99" w:rsidRDefault="00BD7174" w:rsidP="00595E04">
            <w:pPr>
              <w:rPr>
                <w:rFonts w:cs="Times New Roman"/>
                <w:color w:val="000000"/>
              </w:rPr>
            </w:pPr>
          </w:p>
        </w:tc>
      </w:tr>
      <w:tr w:rsidR="00BD7174" w:rsidRPr="00074B99" w14:paraId="7FAA294E" w14:textId="77777777" w:rsidTr="00074B99">
        <w:trPr>
          <w:jc w:val="center"/>
        </w:trPr>
        <w:tc>
          <w:tcPr>
            <w:tcW w:w="2123" w:type="dxa"/>
          </w:tcPr>
          <w:p w14:paraId="64352A03"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24BBA3A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D824A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TestPrimitivesPacket()</w:t>
            </w:r>
          </w:p>
          <w:p w14:paraId="1A5E10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B4C641"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232669CE"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w:t>
            </w:r>
          </w:p>
          <w:p w14:paraId="13B5D48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1A757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BCCDC0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D227F3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7F7840E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35F579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AFAB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D4B56F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233FE28" w14:textId="2E54A2E4"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0A0BFF4C" w14:textId="77777777" w:rsidTr="00074B99">
        <w:trPr>
          <w:jc w:val="center"/>
        </w:trPr>
        <w:tc>
          <w:tcPr>
            <w:tcW w:w="2123" w:type="dxa"/>
          </w:tcPr>
          <w:p w14:paraId="3DFFA14D"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12DBEC81" w14:textId="55289D2A"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TestPrimitivesPacket</w:t>
            </w:r>
          </w:p>
          <w:p w14:paraId="1A0CC910"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4DC614" wp14:editId="07B49AFA">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21B26BB" w14:textId="77777777" w:rsidR="003D2793" w:rsidRPr="00074B99" w:rsidRDefault="003D2793" w:rsidP="00C7153B"/>
    <w:p w14:paraId="0371679A" w14:textId="6A90F2C3" w:rsidR="00074B99" w:rsidRDefault="00074B99" w:rsidP="00074B99">
      <w:pPr>
        <w:pStyle w:val="Descripcin"/>
        <w:keepNext/>
      </w:pPr>
      <w:bookmarkStart w:id="531" w:name="_Toc425414702"/>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120</w:t>
      </w:r>
      <w:r w:rsidR="00AE11C0">
        <w:fldChar w:fldCharType="end"/>
      </w:r>
      <w:r>
        <w:t xml:space="preserve">. </w:t>
      </w:r>
      <w:r w:rsidRPr="00325022">
        <w:t>TestEnumPacket</w:t>
      </w:r>
      <w:bookmarkEnd w:id="531"/>
    </w:p>
    <w:tbl>
      <w:tblPr>
        <w:tblStyle w:val="Tablaconcuadrcula"/>
        <w:tblW w:w="8828" w:type="dxa"/>
        <w:jc w:val="center"/>
        <w:tblLook w:val="04A0" w:firstRow="1" w:lastRow="0" w:firstColumn="1" w:lastColumn="0" w:noHBand="0" w:noVBand="1"/>
      </w:tblPr>
      <w:tblGrid>
        <w:gridCol w:w="2123"/>
        <w:gridCol w:w="6705"/>
      </w:tblGrid>
      <w:tr w:rsidR="00BD7174" w:rsidRPr="00074B99" w14:paraId="1292D6C9" w14:textId="77777777" w:rsidTr="00074B99">
        <w:trPr>
          <w:jc w:val="center"/>
        </w:trPr>
        <w:tc>
          <w:tcPr>
            <w:tcW w:w="8828" w:type="dxa"/>
            <w:gridSpan w:val="2"/>
          </w:tcPr>
          <w:p w14:paraId="6B4CBE45" w14:textId="77777777" w:rsidR="00BD7174" w:rsidRPr="00074B99" w:rsidRDefault="00BD7174" w:rsidP="00595E04">
            <w:pPr>
              <w:rPr>
                <w:rFonts w:cs="Times New Roman"/>
                <w:b/>
                <w:color w:val="000000"/>
              </w:rPr>
            </w:pPr>
            <w:r w:rsidRPr="00074B99">
              <w:rPr>
                <w:rFonts w:cs="Times New Roman"/>
                <w:b/>
                <w:color w:val="000000"/>
              </w:rPr>
              <w:t>Llamada:</w:t>
            </w:r>
          </w:p>
          <w:p w14:paraId="7A2C5A58" w14:textId="7122DA5C"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EnumPacket(</w:t>
            </w:r>
            <w:r w:rsidRPr="00074B99">
              <w:rPr>
                <w:rFonts w:ascii="Consolas" w:hAnsi="Consolas" w:cs="Consolas"/>
                <w:color w:val="B8D7A3"/>
                <w:kern w:val="0"/>
                <w:sz w:val="19"/>
                <w:szCs w:val="19"/>
                <w:highlight w:val="black"/>
              </w:rPr>
              <w:t>MyEnum</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BD7174" w:rsidRPr="00074B99" w14:paraId="66F8D187" w14:textId="77777777" w:rsidTr="00074B99">
        <w:trPr>
          <w:jc w:val="center"/>
        </w:trPr>
        <w:tc>
          <w:tcPr>
            <w:tcW w:w="2123" w:type="dxa"/>
          </w:tcPr>
          <w:p w14:paraId="26469764"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D2A9DE8" w14:textId="22304472"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EnumPacket.  </w:t>
            </w:r>
          </w:p>
        </w:tc>
      </w:tr>
      <w:tr w:rsidR="00BD7174" w:rsidRPr="00074B99" w14:paraId="072573DE" w14:textId="77777777" w:rsidTr="00074B99">
        <w:trPr>
          <w:jc w:val="center"/>
        </w:trPr>
        <w:tc>
          <w:tcPr>
            <w:tcW w:w="2123" w:type="dxa"/>
          </w:tcPr>
          <w:p w14:paraId="728B18CF"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5D43A533"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3146A49A" w14:textId="77777777" w:rsidTr="00074B99">
        <w:trPr>
          <w:jc w:val="center"/>
        </w:trPr>
        <w:tc>
          <w:tcPr>
            <w:tcW w:w="2123" w:type="dxa"/>
          </w:tcPr>
          <w:p w14:paraId="42DAB310"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5B14351E" w14:textId="77777777" w:rsidR="00BD7174" w:rsidRPr="00074B99" w:rsidRDefault="00BD7174" w:rsidP="00595E04">
            <w:pPr>
              <w:rPr>
                <w:rFonts w:cs="Times New Roman"/>
                <w:color w:val="000000"/>
              </w:rPr>
            </w:pPr>
          </w:p>
        </w:tc>
      </w:tr>
      <w:tr w:rsidR="00BD7174" w:rsidRPr="00074B99" w14:paraId="3020C3BE" w14:textId="77777777" w:rsidTr="00074B99">
        <w:trPr>
          <w:jc w:val="center"/>
        </w:trPr>
        <w:tc>
          <w:tcPr>
            <w:tcW w:w="2123" w:type="dxa"/>
          </w:tcPr>
          <w:p w14:paraId="7E258694"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1DFFCAC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13A35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TestEnumPacket()</w:t>
            </w:r>
          </w:p>
          <w:p w14:paraId="016D1E8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394BF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7B23B5D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MyEnum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Three);</w:t>
            </w:r>
          </w:p>
          <w:p w14:paraId="2403FB7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7D3799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6ED9D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C8E80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1A7A06E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6675B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62B55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77998A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3A8DC85" w14:textId="6EE23F3E"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416425BA" w14:textId="77777777" w:rsidTr="00074B99">
        <w:trPr>
          <w:jc w:val="center"/>
        </w:trPr>
        <w:tc>
          <w:tcPr>
            <w:tcW w:w="2123" w:type="dxa"/>
          </w:tcPr>
          <w:p w14:paraId="74021960"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0F947169" w14:textId="267C2B39"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TestEnumPacket</w:t>
            </w:r>
          </w:p>
          <w:p w14:paraId="4CCF9499"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082397" wp14:editId="654A3B95">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6A9CBAB" w14:textId="77777777" w:rsidR="003D2793" w:rsidRPr="00074B99" w:rsidRDefault="003D2793" w:rsidP="00C7153B"/>
    <w:p w14:paraId="28F9D9D8" w14:textId="2843BF10" w:rsidR="00074B99" w:rsidRDefault="00074B99" w:rsidP="00074B99">
      <w:pPr>
        <w:pStyle w:val="Descripcin"/>
        <w:keepNext/>
      </w:pPr>
      <w:bookmarkStart w:id="532" w:name="_Toc425414703"/>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121</w:t>
      </w:r>
      <w:r w:rsidR="00AE11C0">
        <w:fldChar w:fldCharType="end"/>
      </w:r>
      <w:r>
        <w:t xml:space="preserve">. </w:t>
      </w:r>
      <w:r w:rsidRPr="001D2C2A">
        <w:t>TestStruct1Packet</w:t>
      </w:r>
      <w:bookmarkEnd w:id="532"/>
    </w:p>
    <w:tbl>
      <w:tblPr>
        <w:tblStyle w:val="Tablaconcuadrcula"/>
        <w:tblW w:w="8828" w:type="dxa"/>
        <w:jc w:val="center"/>
        <w:tblLook w:val="04A0" w:firstRow="1" w:lastRow="0" w:firstColumn="1" w:lastColumn="0" w:noHBand="0" w:noVBand="1"/>
      </w:tblPr>
      <w:tblGrid>
        <w:gridCol w:w="2123"/>
        <w:gridCol w:w="6705"/>
      </w:tblGrid>
      <w:tr w:rsidR="00BD7174" w:rsidRPr="00074B99" w14:paraId="33591450" w14:textId="77777777" w:rsidTr="00074B99">
        <w:trPr>
          <w:jc w:val="center"/>
        </w:trPr>
        <w:tc>
          <w:tcPr>
            <w:tcW w:w="8828" w:type="dxa"/>
            <w:gridSpan w:val="2"/>
          </w:tcPr>
          <w:p w14:paraId="56DF1AE0" w14:textId="77777777" w:rsidR="00BD7174" w:rsidRPr="00074B99" w:rsidRDefault="00BD7174" w:rsidP="00595E04">
            <w:pPr>
              <w:rPr>
                <w:rFonts w:cs="Times New Roman"/>
                <w:b/>
                <w:color w:val="000000"/>
              </w:rPr>
            </w:pPr>
            <w:r w:rsidRPr="00074B99">
              <w:rPr>
                <w:rFonts w:cs="Times New Roman"/>
                <w:b/>
                <w:color w:val="000000"/>
              </w:rPr>
              <w:t>Llamada:</w:t>
            </w:r>
          </w:p>
          <w:p w14:paraId="4816F245" w14:textId="17BBA4DB"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MyStruct1</w:t>
            </w:r>
          </w:p>
        </w:tc>
      </w:tr>
      <w:tr w:rsidR="00BD7174" w:rsidRPr="00074B99" w14:paraId="5EEC705C" w14:textId="77777777" w:rsidTr="00074B99">
        <w:trPr>
          <w:jc w:val="center"/>
        </w:trPr>
        <w:tc>
          <w:tcPr>
            <w:tcW w:w="2123" w:type="dxa"/>
          </w:tcPr>
          <w:p w14:paraId="7B6D1355"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228B8EA7" w14:textId="2BEE0E3F"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MyStruct1.  </w:t>
            </w:r>
          </w:p>
        </w:tc>
      </w:tr>
      <w:tr w:rsidR="00BD7174" w:rsidRPr="00074B99" w14:paraId="24156B84" w14:textId="77777777" w:rsidTr="00074B99">
        <w:trPr>
          <w:jc w:val="center"/>
        </w:trPr>
        <w:tc>
          <w:tcPr>
            <w:tcW w:w="2123" w:type="dxa"/>
          </w:tcPr>
          <w:p w14:paraId="2F9F7581"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136BA7EA"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4E18AE46" w14:textId="77777777" w:rsidTr="00074B99">
        <w:trPr>
          <w:jc w:val="center"/>
        </w:trPr>
        <w:tc>
          <w:tcPr>
            <w:tcW w:w="2123" w:type="dxa"/>
          </w:tcPr>
          <w:p w14:paraId="64CA6092"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42E7B507" w14:textId="77777777" w:rsidR="00BD7174" w:rsidRPr="00074B99" w:rsidRDefault="00BD7174" w:rsidP="00595E04">
            <w:pPr>
              <w:rPr>
                <w:rFonts w:cs="Times New Roman"/>
                <w:color w:val="000000"/>
              </w:rPr>
            </w:pPr>
          </w:p>
        </w:tc>
      </w:tr>
      <w:tr w:rsidR="00BD7174" w:rsidRPr="00074B99" w14:paraId="3621EB85" w14:textId="77777777" w:rsidTr="00074B99">
        <w:trPr>
          <w:jc w:val="center"/>
        </w:trPr>
        <w:tc>
          <w:tcPr>
            <w:tcW w:w="2123" w:type="dxa"/>
          </w:tcPr>
          <w:p w14:paraId="23E2A061"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606588B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23AB1E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TestStruct1Packet()</w:t>
            </w:r>
          </w:p>
          <w:p w14:paraId="10C84B4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FBD0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4D67BCE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w:t>
            </w:r>
          </w:p>
          <w:p w14:paraId="1FC7FF5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m_byte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69C1A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3DAEB5A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m_long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w:t>
            </w:r>
          </w:p>
          <w:p w14:paraId="727C34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1F4AC4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282799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8030A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2AD6A45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6AC61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E343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B656C2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5242164" w14:textId="3CF410E1"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2DCCF868" w14:textId="77777777" w:rsidTr="00074B99">
        <w:trPr>
          <w:jc w:val="center"/>
        </w:trPr>
        <w:tc>
          <w:tcPr>
            <w:tcW w:w="2123" w:type="dxa"/>
          </w:tcPr>
          <w:p w14:paraId="4E552043"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32C3871A" w14:textId="2D0D4406"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TestStruct1Packet</w:t>
            </w:r>
          </w:p>
          <w:p w14:paraId="1222C558"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6289A5" wp14:editId="7E474CF0">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82B0EAE" w14:textId="77777777" w:rsidR="00BD7174" w:rsidRPr="00074B99" w:rsidRDefault="00BD7174" w:rsidP="00C7153B"/>
    <w:p w14:paraId="09DE500B" w14:textId="56801777" w:rsidR="00074B99" w:rsidRDefault="00074B99" w:rsidP="00074B99">
      <w:pPr>
        <w:pStyle w:val="Descripcin"/>
        <w:keepNext/>
      </w:pPr>
      <w:bookmarkStart w:id="533" w:name="_Toc425414704"/>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122</w:t>
      </w:r>
      <w:r w:rsidR="00AE11C0">
        <w:fldChar w:fldCharType="end"/>
      </w:r>
      <w:r>
        <w:t xml:space="preserve">. </w:t>
      </w:r>
      <w:r w:rsidRPr="007C6D4E">
        <w:t>TestStructMessagePacket</w:t>
      </w:r>
      <w:bookmarkEnd w:id="533"/>
    </w:p>
    <w:tbl>
      <w:tblPr>
        <w:tblStyle w:val="Tablaconcuadrcula"/>
        <w:tblW w:w="8828" w:type="dxa"/>
        <w:jc w:val="center"/>
        <w:tblLook w:val="04A0" w:firstRow="1" w:lastRow="0" w:firstColumn="1" w:lastColumn="0" w:noHBand="0" w:noVBand="1"/>
      </w:tblPr>
      <w:tblGrid>
        <w:gridCol w:w="2123"/>
        <w:gridCol w:w="6705"/>
      </w:tblGrid>
      <w:tr w:rsidR="00595E04" w:rsidRPr="00074B99" w14:paraId="729A230A" w14:textId="77777777" w:rsidTr="00074B99">
        <w:trPr>
          <w:jc w:val="center"/>
        </w:trPr>
        <w:tc>
          <w:tcPr>
            <w:tcW w:w="8828" w:type="dxa"/>
            <w:gridSpan w:val="2"/>
          </w:tcPr>
          <w:p w14:paraId="654EBBF1" w14:textId="77777777" w:rsidR="00595E04" w:rsidRPr="00074B99" w:rsidRDefault="00595E04" w:rsidP="00595E04">
            <w:pPr>
              <w:rPr>
                <w:rFonts w:cs="Times New Roman"/>
                <w:b/>
                <w:color w:val="000000"/>
              </w:rPr>
            </w:pPr>
            <w:r w:rsidRPr="00074B99">
              <w:rPr>
                <w:rFonts w:cs="Times New Roman"/>
                <w:b/>
                <w:color w:val="000000"/>
              </w:rPr>
              <w:t>Llamada:</w:t>
            </w:r>
          </w:p>
          <w:p w14:paraId="188CF4DB" w14:textId="037C15C5" w:rsidR="00595E04" w:rsidRPr="00074B99" w:rsidRDefault="00595E0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StructMessage()</w:t>
            </w:r>
            <w:r w:rsidRPr="00074B99">
              <w:rPr>
                <w:rFonts w:ascii="Consolas" w:hAnsi="Consolas" w:cs="Consolas"/>
                <w:color w:val="DCDCDC"/>
                <w:kern w:val="0"/>
                <w:sz w:val="19"/>
                <w:szCs w:val="19"/>
              </w:rPr>
              <w:t xml:space="preserve"> </w:t>
            </w:r>
          </w:p>
        </w:tc>
      </w:tr>
      <w:tr w:rsidR="00595E04" w:rsidRPr="00074B99" w14:paraId="39D6C04C" w14:textId="77777777" w:rsidTr="00074B99">
        <w:trPr>
          <w:jc w:val="center"/>
        </w:trPr>
        <w:tc>
          <w:tcPr>
            <w:tcW w:w="2123" w:type="dxa"/>
          </w:tcPr>
          <w:p w14:paraId="1E3F1A4A" w14:textId="77777777" w:rsidR="00595E04" w:rsidRPr="00074B99" w:rsidRDefault="00595E04" w:rsidP="00595E04">
            <w:pPr>
              <w:rPr>
                <w:rFonts w:cs="Times New Roman"/>
                <w:b/>
                <w:i/>
                <w:color w:val="000000"/>
              </w:rPr>
            </w:pPr>
            <w:r w:rsidRPr="00074B99">
              <w:rPr>
                <w:rFonts w:cs="Times New Roman"/>
                <w:b/>
                <w:i/>
                <w:color w:val="000000"/>
              </w:rPr>
              <w:t>Descripción</w:t>
            </w:r>
          </w:p>
        </w:tc>
        <w:tc>
          <w:tcPr>
            <w:tcW w:w="6705" w:type="dxa"/>
          </w:tcPr>
          <w:p w14:paraId="75E052D6" w14:textId="5B492B4B" w:rsidR="00595E04" w:rsidRPr="00074B99" w:rsidRDefault="00595E0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StructMessage.  </w:t>
            </w:r>
          </w:p>
        </w:tc>
      </w:tr>
      <w:tr w:rsidR="00595E04" w:rsidRPr="00074B99" w14:paraId="0F37D071" w14:textId="77777777" w:rsidTr="00074B99">
        <w:trPr>
          <w:jc w:val="center"/>
        </w:trPr>
        <w:tc>
          <w:tcPr>
            <w:tcW w:w="2123" w:type="dxa"/>
          </w:tcPr>
          <w:p w14:paraId="7E9BF474" w14:textId="77777777" w:rsidR="00595E04" w:rsidRPr="00074B99" w:rsidRDefault="00595E04" w:rsidP="00595E04">
            <w:pPr>
              <w:rPr>
                <w:rFonts w:cs="Times New Roman"/>
                <w:b/>
                <w:i/>
                <w:color w:val="000000"/>
              </w:rPr>
            </w:pPr>
            <w:r w:rsidRPr="00074B99">
              <w:rPr>
                <w:rFonts w:cs="Times New Roman"/>
                <w:b/>
                <w:i/>
                <w:color w:val="000000"/>
              </w:rPr>
              <w:t>Entrada</w:t>
            </w:r>
          </w:p>
        </w:tc>
        <w:tc>
          <w:tcPr>
            <w:tcW w:w="6705" w:type="dxa"/>
          </w:tcPr>
          <w:p w14:paraId="3FFE05F8" w14:textId="77777777" w:rsidR="00595E04" w:rsidRPr="00074B99" w:rsidRDefault="00595E04" w:rsidP="00595E04">
            <w:pPr>
              <w:rPr>
                <w:rFonts w:cs="Times New Roman"/>
                <w:color w:val="000000"/>
              </w:rPr>
            </w:pPr>
            <w:r w:rsidRPr="00074B99">
              <w:rPr>
                <w:rFonts w:cs="Times New Roman"/>
                <w:color w:val="000000"/>
              </w:rPr>
              <w:t>En la prueba no se tiene inicializado el fichero.</w:t>
            </w:r>
          </w:p>
        </w:tc>
      </w:tr>
      <w:tr w:rsidR="00595E04" w:rsidRPr="00074B99" w14:paraId="2FB9502E" w14:textId="77777777" w:rsidTr="00074B99">
        <w:trPr>
          <w:jc w:val="center"/>
        </w:trPr>
        <w:tc>
          <w:tcPr>
            <w:tcW w:w="2123" w:type="dxa"/>
          </w:tcPr>
          <w:p w14:paraId="6B442E41" w14:textId="77777777" w:rsidR="00595E04" w:rsidRPr="00074B99" w:rsidRDefault="00595E04" w:rsidP="00595E04">
            <w:pPr>
              <w:rPr>
                <w:rFonts w:cs="Times New Roman"/>
                <w:b/>
                <w:i/>
                <w:color w:val="000000"/>
              </w:rPr>
            </w:pPr>
            <w:r w:rsidRPr="00074B99">
              <w:rPr>
                <w:rFonts w:cs="Times New Roman"/>
                <w:b/>
                <w:i/>
                <w:color w:val="000000"/>
              </w:rPr>
              <w:t>Referencia</w:t>
            </w:r>
          </w:p>
        </w:tc>
        <w:tc>
          <w:tcPr>
            <w:tcW w:w="6705" w:type="dxa"/>
          </w:tcPr>
          <w:p w14:paraId="31AF5E16" w14:textId="77777777" w:rsidR="00595E04" w:rsidRPr="00074B99" w:rsidRDefault="00595E04" w:rsidP="00595E04">
            <w:pPr>
              <w:rPr>
                <w:rFonts w:cs="Times New Roman"/>
                <w:color w:val="000000"/>
              </w:rPr>
            </w:pPr>
          </w:p>
        </w:tc>
      </w:tr>
      <w:tr w:rsidR="00595E04" w:rsidRPr="00074B99" w14:paraId="6BE8538F" w14:textId="77777777" w:rsidTr="00074B99">
        <w:trPr>
          <w:jc w:val="center"/>
        </w:trPr>
        <w:tc>
          <w:tcPr>
            <w:tcW w:w="2123" w:type="dxa"/>
          </w:tcPr>
          <w:p w14:paraId="7345B48C" w14:textId="77777777" w:rsidR="00595E04" w:rsidRPr="00074B99" w:rsidRDefault="00595E04" w:rsidP="00595E04">
            <w:pPr>
              <w:rPr>
                <w:rFonts w:cs="Times New Roman"/>
                <w:b/>
                <w:i/>
                <w:color w:val="000000"/>
              </w:rPr>
            </w:pPr>
            <w:r w:rsidRPr="00074B99">
              <w:rPr>
                <w:rFonts w:cs="Times New Roman"/>
                <w:b/>
                <w:i/>
                <w:color w:val="000000"/>
              </w:rPr>
              <w:t>Código</w:t>
            </w:r>
          </w:p>
        </w:tc>
        <w:tc>
          <w:tcPr>
            <w:tcW w:w="6705" w:type="dxa"/>
          </w:tcPr>
          <w:p w14:paraId="49783BEC"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9FB967"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TestStructMessagePacket()</w:t>
            </w:r>
          </w:p>
          <w:p w14:paraId="1E985E91"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7092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37AB70F2"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w:t>
            </w:r>
          </w:p>
          <w:p w14:paraId="4718BD1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1B1C137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F24C2A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4D7B5B"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p>
          <w:p w14:paraId="17822C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EC277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9B24DC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5FA86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FD22528" w14:textId="58CB9B8E" w:rsidR="00595E04" w:rsidRPr="00074B99" w:rsidRDefault="00595E04" w:rsidP="00595E04">
            <w:pPr>
              <w:rPr>
                <w:rFonts w:cs="Times New Roman"/>
                <w:color w:val="000000"/>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rPr>
              <w:t>}</w:t>
            </w:r>
          </w:p>
        </w:tc>
      </w:tr>
      <w:tr w:rsidR="00595E04" w:rsidRPr="00074B99" w14:paraId="571C58CD" w14:textId="77777777" w:rsidTr="00074B99">
        <w:trPr>
          <w:jc w:val="center"/>
        </w:trPr>
        <w:tc>
          <w:tcPr>
            <w:tcW w:w="2123" w:type="dxa"/>
          </w:tcPr>
          <w:p w14:paraId="4ADA81AB" w14:textId="77777777" w:rsidR="00595E04" w:rsidRPr="00074B99" w:rsidRDefault="00595E04" w:rsidP="00595E04">
            <w:pPr>
              <w:rPr>
                <w:rFonts w:cs="Times New Roman"/>
                <w:b/>
                <w:i/>
                <w:color w:val="000000"/>
              </w:rPr>
            </w:pPr>
            <w:r w:rsidRPr="00074B99">
              <w:rPr>
                <w:rFonts w:cs="Times New Roman"/>
                <w:b/>
                <w:i/>
                <w:color w:val="000000"/>
              </w:rPr>
              <w:lastRenderedPageBreak/>
              <w:t>Salida</w:t>
            </w:r>
          </w:p>
        </w:tc>
        <w:tc>
          <w:tcPr>
            <w:tcW w:w="6705" w:type="dxa"/>
          </w:tcPr>
          <w:p w14:paraId="3BAD6C8A" w14:textId="5704CD83" w:rsidR="00595E04" w:rsidRPr="00074B99" w:rsidRDefault="00595E0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w:t>
            </w:r>
            <w:r w:rsidR="000E4E62" w:rsidRPr="00074B99">
              <w:rPr>
                <w:rFonts w:cs="Times New Roman"/>
                <w:i/>
                <w:color w:val="000000"/>
              </w:rPr>
              <w:t>Message</w:t>
            </w:r>
            <w:r w:rsidRPr="00074B99">
              <w:rPr>
                <w:rFonts w:cs="Times New Roman"/>
                <w:i/>
                <w:color w:val="000000"/>
              </w:rPr>
              <w:t>Packet</w:t>
            </w:r>
          </w:p>
          <w:p w14:paraId="0729C7CC" w14:textId="77777777" w:rsidR="00595E04" w:rsidRPr="00074B99" w:rsidRDefault="00595E04"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58791CD" wp14:editId="6CF163C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74B99" w:rsidRDefault="00595E0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13920ECE" w14:textId="77777777" w:rsidR="00595E04" w:rsidRPr="00074B99" w:rsidRDefault="00595E04" w:rsidP="00C7153B"/>
    <w:p w14:paraId="14E9311C" w14:textId="2C7138A9" w:rsidR="00074B99" w:rsidRDefault="00074B99" w:rsidP="00074B99">
      <w:pPr>
        <w:pStyle w:val="Descripcin"/>
        <w:keepNext/>
      </w:pPr>
      <w:bookmarkStart w:id="534" w:name="_Toc425414705"/>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123</w:t>
      </w:r>
      <w:r w:rsidR="00AE11C0">
        <w:fldChar w:fldCharType="end"/>
      </w:r>
      <w:r>
        <w:t xml:space="preserve">. </w:t>
      </w:r>
      <w:r w:rsidRPr="00F65A40">
        <w:t>TestSequenceMessagePacket</w:t>
      </w:r>
      <w:bookmarkEnd w:id="534"/>
    </w:p>
    <w:tbl>
      <w:tblPr>
        <w:tblStyle w:val="Tablaconcuadrcula"/>
        <w:tblW w:w="8828" w:type="dxa"/>
        <w:jc w:val="center"/>
        <w:tblLook w:val="04A0" w:firstRow="1" w:lastRow="0" w:firstColumn="1" w:lastColumn="0" w:noHBand="0" w:noVBand="1"/>
      </w:tblPr>
      <w:tblGrid>
        <w:gridCol w:w="2123"/>
        <w:gridCol w:w="6705"/>
      </w:tblGrid>
      <w:tr w:rsidR="000E4E62" w:rsidRPr="00074B99" w14:paraId="520DE2CB" w14:textId="77777777" w:rsidTr="00074B99">
        <w:trPr>
          <w:jc w:val="center"/>
        </w:trPr>
        <w:tc>
          <w:tcPr>
            <w:tcW w:w="8828" w:type="dxa"/>
            <w:gridSpan w:val="2"/>
          </w:tcPr>
          <w:p w14:paraId="2539F3E7" w14:textId="77777777" w:rsidR="000E4E62" w:rsidRPr="00074B99" w:rsidRDefault="000E4E62" w:rsidP="008C2FFC">
            <w:pPr>
              <w:rPr>
                <w:rFonts w:cs="Times New Roman"/>
                <w:b/>
                <w:color w:val="000000"/>
              </w:rPr>
            </w:pPr>
            <w:r w:rsidRPr="00074B99">
              <w:rPr>
                <w:rFonts w:cs="Times New Roman"/>
                <w:b/>
                <w:color w:val="000000"/>
              </w:rPr>
              <w:t>Llamada:</w:t>
            </w:r>
          </w:p>
          <w:p w14:paraId="3B4E9DF0" w14:textId="406A90F9"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4C6D9D9C" w14:textId="77777777" w:rsidTr="00074B99">
        <w:trPr>
          <w:jc w:val="center"/>
        </w:trPr>
        <w:tc>
          <w:tcPr>
            <w:tcW w:w="2123" w:type="dxa"/>
          </w:tcPr>
          <w:p w14:paraId="79C26115"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31134C94" w14:textId="3BD94007" w:rsidR="000E4E62" w:rsidRPr="00074B99" w:rsidRDefault="000E4E62" w:rsidP="000E4E62">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10A7569" w14:textId="77777777" w:rsidTr="00074B99">
        <w:trPr>
          <w:jc w:val="center"/>
        </w:trPr>
        <w:tc>
          <w:tcPr>
            <w:tcW w:w="2123" w:type="dxa"/>
          </w:tcPr>
          <w:p w14:paraId="24444D54"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6B575951"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480E607" w14:textId="77777777" w:rsidTr="00074B99">
        <w:trPr>
          <w:jc w:val="center"/>
        </w:trPr>
        <w:tc>
          <w:tcPr>
            <w:tcW w:w="2123" w:type="dxa"/>
          </w:tcPr>
          <w:p w14:paraId="5946EFB8"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116756FD" w14:textId="77777777" w:rsidR="000E4E62" w:rsidRPr="00074B99" w:rsidRDefault="000E4E62" w:rsidP="008C2FFC">
            <w:pPr>
              <w:rPr>
                <w:rFonts w:cs="Times New Roman"/>
                <w:color w:val="000000"/>
              </w:rPr>
            </w:pPr>
          </w:p>
        </w:tc>
      </w:tr>
      <w:tr w:rsidR="000E4E62" w:rsidRPr="00074B99" w14:paraId="4CDCCAFB" w14:textId="77777777" w:rsidTr="00074B99">
        <w:trPr>
          <w:jc w:val="center"/>
        </w:trPr>
        <w:tc>
          <w:tcPr>
            <w:tcW w:w="2123" w:type="dxa"/>
          </w:tcPr>
          <w:p w14:paraId="2005644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575A68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5FDDD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w:t>
            </w:r>
          </w:p>
          <w:p w14:paraId="72CD4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78AEB0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 xml:space="preserve"> });</w:t>
            </w:r>
          </w:p>
          <w:p w14:paraId="3766739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06CFC6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01B32F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E7EEED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69DA863"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1951C89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1890E9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027AFF"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4355A1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9D33E5" w14:textId="2DCDC27A"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4EDFAE41" w14:textId="77777777" w:rsidTr="00074B99">
        <w:trPr>
          <w:jc w:val="center"/>
        </w:trPr>
        <w:tc>
          <w:tcPr>
            <w:tcW w:w="2123" w:type="dxa"/>
          </w:tcPr>
          <w:p w14:paraId="4D63E383"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0C1BFAC0" w14:textId="6AFB8C2F"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w:t>
            </w:r>
          </w:p>
          <w:p w14:paraId="286F4948"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62CDE75" wp14:editId="325F2F75">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70A92D40" w14:textId="77777777" w:rsidR="000E4E62" w:rsidRPr="00074B99" w:rsidRDefault="000E4E62" w:rsidP="00C7153B"/>
    <w:p w14:paraId="3CC37FF5" w14:textId="31697F9B" w:rsidR="00074B99" w:rsidRDefault="00074B99" w:rsidP="00074B99">
      <w:pPr>
        <w:pStyle w:val="Descripcin"/>
        <w:keepNext/>
      </w:pPr>
      <w:bookmarkStart w:id="535" w:name="_Toc425414706"/>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124</w:t>
      </w:r>
      <w:r w:rsidR="00AE11C0">
        <w:fldChar w:fldCharType="end"/>
      </w:r>
      <w:r>
        <w:t xml:space="preserve">. </w:t>
      </w:r>
      <w:r w:rsidRPr="00CF1D6F">
        <w:t>TestSequenceMessagePacket2</w:t>
      </w:r>
      <w:bookmarkEnd w:id="535"/>
    </w:p>
    <w:tbl>
      <w:tblPr>
        <w:tblStyle w:val="Tablaconcuadrcula"/>
        <w:tblW w:w="8828" w:type="dxa"/>
        <w:jc w:val="center"/>
        <w:tblLook w:val="04A0" w:firstRow="1" w:lastRow="0" w:firstColumn="1" w:lastColumn="0" w:noHBand="0" w:noVBand="1"/>
      </w:tblPr>
      <w:tblGrid>
        <w:gridCol w:w="2123"/>
        <w:gridCol w:w="6705"/>
      </w:tblGrid>
      <w:tr w:rsidR="000E4E62" w:rsidRPr="00074B99" w14:paraId="4BE2E299" w14:textId="77777777" w:rsidTr="00074B99">
        <w:trPr>
          <w:jc w:val="center"/>
        </w:trPr>
        <w:tc>
          <w:tcPr>
            <w:tcW w:w="8828" w:type="dxa"/>
            <w:gridSpan w:val="2"/>
          </w:tcPr>
          <w:p w14:paraId="7C2501DA" w14:textId="77777777" w:rsidR="000E4E62" w:rsidRPr="00074B99" w:rsidRDefault="000E4E62" w:rsidP="008C2FFC">
            <w:pPr>
              <w:rPr>
                <w:rFonts w:cs="Times New Roman"/>
                <w:b/>
                <w:color w:val="000000"/>
              </w:rPr>
            </w:pPr>
            <w:r w:rsidRPr="00074B99">
              <w:rPr>
                <w:rFonts w:cs="Times New Roman"/>
                <w:b/>
                <w:color w:val="000000"/>
              </w:rPr>
              <w:t>Llamada:</w:t>
            </w:r>
          </w:p>
          <w:p w14:paraId="32C5087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2FF20B57" w14:textId="77777777" w:rsidTr="00074B99">
        <w:trPr>
          <w:jc w:val="center"/>
        </w:trPr>
        <w:tc>
          <w:tcPr>
            <w:tcW w:w="2123" w:type="dxa"/>
          </w:tcPr>
          <w:p w14:paraId="5A1BDCD9"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79F465CB"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25C104D9" w14:textId="77777777" w:rsidTr="00074B99">
        <w:trPr>
          <w:jc w:val="center"/>
        </w:trPr>
        <w:tc>
          <w:tcPr>
            <w:tcW w:w="2123" w:type="dxa"/>
          </w:tcPr>
          <w:p w14:paraId="73A9E657"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57F67A5C"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AC88829" w14:textId="77777777" w:rsidTr="00074B99">
        <w:trPr>
          <w:jc w:val="center"/>
        </w:trPr>
        <w:tc>
          <w:tcPr>
            <w:tcW w:w="2123" w:type="dxa"/>
          </w:tcPr>
          <w:p w14:paraId="78E3C21C"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549A9EBC" w14:textId="77777777" w:rsidR="000E4E62" w:rsidRPr="00074B99" w:rsidRDefault="000E4E62" w:rsidP="008C2FFC">
            <w:pPr>
              <w:rPr>
                <w:rFonts w:cs="Times New Roman"/>
                <w:color w:val="000000"/>
              </w:rPr>
            </w:pPr>
          </w:p>
        </w:tc>
      </w:tr>
      <w:tr w:rsidR="000E4E62" w:rsidRPr="00074B99" w14:paraId="13C13BCC" w14:textId="77777777" w:rsidTr="00074B99">
        <w:trPr>
          <w:jc w:val="center"/>
        </w:trPr>
        <w:tc>
          <w:tcPr>
            <w:tcW w:w="2123" w:type="dxa"/>
          </w:tcPr>
          <w:p w14:paraId="0A1C5C0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CDA143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46704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TestSequenceMessagePacket2()</w:t>
            </w:r>
          </w:p>
          <w:p w14:paraId="2A4E15A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A19AF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 });</w:t>
            </w:r>
          </w:p>
          <w:p w14:paraId="22C37DE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40C2D8C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0E02D81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E2861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E292E8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CEB827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1F894E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8761A7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5E152C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D63ABC4" w14:textId="6032053E"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27E4039D" w14:textId="77777777" w:rsidTr="00074B99">
        <w:trPr>
          <w:jc w:val="center"/>
        </w:trPr>
        <w:tc>
          <w:tcPr>
            <w:tcW w:w="2123" w:type="dxa"/>
          </w:tcPr>
          <w:p w14:paraId="771FC06C" w14:textId="77777777" w:rsidR="000E4E62" w:rsidRPr="00074B99" w:rsidRDefault="000E4E62" w:rsidP="008C2FFC">
            <w:pPr>
              <w:rPr>
                <w:rFonts w:cs="Times New Roman"/>
                <w:b/>
                <w:i/>
                <w:color w:val="000000"/>
              </w:rPr>
            </w:pPr>
            <w:r w:rsidRPr="00074B99">
              <w:rPr>
                <w:rFonts w:cs="Times New Roman"/>
                <w:b/>
                <w:i/>
                <w:color w:val="000000"/>
              </w:rPr>
              <w:lastRenderedPageBreak/>
              <w:t>Salida</w:t>
            </w:r>
          </w:p>
        </w:tc>
        <w:tc>
          <w:tcPr>
            <w:tcW w:w="6705" w:type="dxa"/>
          </w:tcPr>
          <w:p w14:paraId="1825DBBC" w14:textId="7A001115"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TestSequenceMessagePacket2</w:t>
            </w:r>
          </w:p>
          <w:p w14:paraId="7F6B6F5E"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16B56D4" wp14:editId="3DEEF714">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A334683" w14:textId="77777777" w:rsidR="000E4E62" w:rsidRPr="00074B99" w:rsidRDefault="000E4E62" w:rsidP="00C7153B"/>
    <w:p w14:paraId="28152F21" w14:textId="520746F7" w:rsidR="00074B99" w:rsidRDefault="00074B99" w:rsidP="00074B99">
      <w:pPr>
        <w:pStyle w:val="Descripcin"/>
        <w:keepNext/>
      </w:pPr>
      <w:bookmarkStart w:id="536" w:name="_Toc425414707"/>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125</w:t>
      </w:r>
      <w:r w:rsidR="00AE11C0">
        <w:fldChar w:fldCharType="end"/>
      </w:r>
      <w:r>
        <w:t xml:space="preserve">. </w:t>
      </w:r>
      <w:r w:rsidRPr="000D37D7">
        <w:t>TestSequenceMessagePacket3</w:t>
      </w:r>
      <w:bookmarkEnd w:id="536"/>
    </w:p>
    <w:tbl>
      <w:tblPr>
        <w:tblStyle w:val="Tablaconcuadrcula"/>
        <w:tblW w:w="8828" w:type="dxa"/>
        <w:jc w:val="center"/>
        <w:tblLook w:val="04A0" w:firstRow="1" w:lastRow="0" w:firstColumn="1" w:lastColumn="0" w:noHBand="0" w:noVBand="1"/>
      </w:tblPr>
      <w:tblGrid>
        <w:gridCol w:w="2123"/>
        <w:gridCol w:w="6705"/>
      </w:tblGrid>
      <w:tr w:rsidR="000E4E62" w:rsidRPr="00074B99" w14:paraId="0AB6B9FB" w14:textId="77777777" w:rsidTr="00074B99">
        <w:trPr>
          <w:jc w:val="center"/>
        </w:trPr>
        <w:tc>
          <w:tcPr>
            <w:tcW w:w="8828" w:type="dxa"/>
            <w:gridSpan w:val="2"/>
          </w:tcPr>
          <w:p w14:paraId="118FCAF8" w14:textId="77777777" w:rsidR="000E4E62" w:rsidRPr="00074B99" w:rsidRDefault="000E4E62" w:rsidP="008C2FFC">
            <w:pPr>
              <w:rPr>
                <w:rFonts w:cs="Times New Roman"/>
                <w:b/>
                <w:color w:val="000000"/>
              </w:rPr>
            </w:pPr>
            <w:r w:rsidRPr="00074B99">
              <w:rPr>
                <w:rFonts w:cs="Times New Roman"/>
                <w:b/>
                <w:color w:val="000000"/>
              </w:rPr>
              <w:t>Llamada:</w:t>
            </w:r>
          </w:p>
          <w:p w14:paraId="546A3D1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5B2A2FB7" w14:textId="77777777" w:rsidTr="00074B99">
        <w:trPr>
          <w:jc w:val="center"/>
        </w:trPr>
        <w:tc>
          <w:tcPr>
            <w:tcW w:w="2123" w:type="dxa"/>
          </w:tcPr>
          <w:p w14:paraId="1F099A1E"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4E6A32C3"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0E4027EC" w14:textId="77777777" w:rsidTr="00074B99">
        <w:trPr>
          <w:jc w:val="center"/>
        </w:trPr>
        <w:tc>
          <w:tcPr>
            <w:tcW w:w="2123" w:type="dxa"/>
          </w:tcPr>
          <w:p w14:paraId="7C756741"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3F071868"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65A07A84" w14:textId="77777777" w:rsidTr="00074B99">
        <w:trPr>
          <w:jc w:val="center"/>
        </w:trPr>
        <w:tc>
          <w:tcPr>
            <w:tcW w:w="2123" w:type="dxa"/>
          </w:tcPr>
          <w:p w14:paraId="4E484FEA"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472EB347" w14:textId="77777777" w:rsidR="000E4E62" w:rsidRPr="00074B99" w:rsidRDefault="000E4E62" w:rsidP="008C2FFC">
            <w:pPr>
              <w:rPr>
                <w:rFonts w:cs="Times New Roman"/>
                <w:color w:val="000000"/>
              </w:rPr>
            </w:pPr>
          </w:p>
        </w:tc>
      </w:tr>
      <w:tr w:rsidR="000E4E62" w:rsidRPr="00074B99" w14:paraId="0DE57B62" w14:textId="77777777" w:rsidTr="00074B99">
        <w:trPr>
          <w:jc w:val="center"/>
        </w:trPr>
        <w:tc>
          <w:tcPr>
            <w:tcW w:w="2123" w:type="dxa"/>
          </w:tcPr>
          <w:p w14:paraId="5888FDFB"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77EACC4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5ABF05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302F77E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175A9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2FA465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66A47E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6548A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545B1BD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482D9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A0A114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F45FB0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ABC2FC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080F4C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519C4A" w14:textId="5E3A4A55"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7F019AE8" w14:textId="77777777" w:rsidTr="00074B99">
        <w:trPr>
          <w:jc w:val="center"/>
        </w:trPr>
        <w:tc>
          <w:tcPr>
            <w:tcW w:w="2123" w:type="dxa"/>
          </w:tcPr>
          <w:p w14:paraId="37BB106E"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1E721DC9" w14:textId="7AE4539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1AED68FC"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BA0A193" wp14:editId="5C6388CD">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330CEA93" w14:textId="77777777" w:rsidR="000E4E62" w:rsidRPr="00074B99" w:rsidRDefault="000E4E62" w:rsidP="00C7153B"/>
    <w:p w14:paraId="02F0929A" w14:textId="4DC29E3C" w:rsidR="00074B99" w:rsidRDefault="00074B99" w:rsidP="00074B99">
      <w:pPr>
        <w:pStyle w:val="Descripcin"/>
        <w:keepNext/>
      </w:pPr>
      <w:bookmarkStart w:id="537" w:name="_Toc425414708"/>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126</w:t>
      </w:r>
      <w:r w:rsidR="00AE11C0">
        <w:fldChar w:fldCharType="end"/>
      </w:r>
      <w:r>
        <w:t xml:space="preserve">. </w:t>
      </w:r>
      <w:r w:rsidRPr="007B410B">
        <w:t>TestSequenceMessagePacket3</w:t>
      </w:r>
      <w:bookmarkEnd w:id="537"/>
    </w:p>
    <w:tbl>
      <w:tblPr>
        <w:tblStyle w:val="Tablaconcuadrcula"/>
        <w:tblW w:w="8828" w:type="dxa"/>
        <w:jc w:val="center"/>
        <w:tblLook w:val="04A0" w:firstRow="1" w:lastRow="0" w:firstColumn="1" w:lastColumn="0" w:noHBand="0" w:noVBand="1"/>
      </w:tblPr>
      <w:tblGrid>
        <w:gridCol w:w="2123"/>
        <w:gridCol w:w="6705"/>
      </w:tblGrid>
      <w:tr w:rsidR="000E4E62" w:rsidRPr="00074B99" w14:paraId="5E507783" w14:textId="77777777" w:rsidTr="00074B99">
        <w:trPr>
          <w:jc w:val="center"/>
        </w:trPr>
        <w:tc>
          <w:tcPr>
            <w:tcW w:w="8828" w:type="dxa"/>
            <w:gridSpan w:val="2"/>
          </w:tcPr>
          <w:p w14:paraId="3897EAC2" w14:textId="77777777" w:rsidR="000E4E62" w:rsidRPr="00074B99" w:rsidRDefault="000E4E62" w:rsidP="008C2FFC">
            <w:pPr>
              <w:rPr>
                <w:rFonts w:cs="Times New Roman"/>
                <w:b/>
                <w:color w:val="000000"/>
              </w:rPr>
            </w:pPr>
            <w:r w:rsidRPr="00074B99">
              <w:rPr>
                <w:rFonts w:cs="Times New Roman"/>
                <w:b/>
                <w:color w:val="000000"/>
              </w:rPr>
              <w:t>Llamada:</w:t>
            </w:r>
          </w:p>
          <w:p w14:paraId="3715E720"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7A6DB266" w14:textId="77777777" w:rsidTr="00074B99">
        <w:trPr>
          <w:jc w:val="center"/>
        </w:trPr>
        <w:tc>
          <w:tcPr>
            <w:tcW w:w="2123" w:type="dxa"/>
          </w:tcPr>
          <w:p w14:paraId="5005C1F8"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07EF17B8"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EECA02D" w14:textId="77777777" w:rsidTr="00074B99">
        <w:trPr>
          <w:jc w:val="center"/>
        </w:trPr>
        <w:tc>
          <w:tcPr>
            <w:tcW w:w="2123" w:type="dxa"/>
          </w:tcPr>
          <w:p w14:paraId="5D61FAF9"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12E60F7B"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06F13B36" w14:textId="77777777" w:rsidTr="00074B99">
        <w:trPr>
          <w:jc w:val="center"/>
        </w:trPr>
        <w:tc>
          <w:tcPr>
            <w:tcW w:w="2123" w:type="dxa"/>
          </w:tcPr>
          <w:p w14:paraId="76C9A48D"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30BABCFE" w14:textId="77777777" w:rsidR="000E4E62" w:rsidRPr="00074B99" w:rsidRDefault="000E4E62" w:rsidP="008C2FFC">
            <w:pPr>
              <w:rPr>
                <w:rFonts w:cs="Times New Roman"/>
                <w:color w:val="000000"/>
              </w:rPr>
            </w:pPr>
          </w:p>
        </w:tc>
      </w:tr>
      <w:tr w:rsidR="000E4E62" w:rsidRPr="00074B99" w14:paraId="0DC027A9" w14:textId="77777777" w:rsidTr="00074B99">
        <w:trPr>
          <w:jc w:val="center"/>
        </w:trPr>
        <w:tc>
          <w:tcPr>
            <w:tcW w:w="2123" w:type="dxa"/>
          </w:tcPr>
          <w:p w14:paraId="6F793F69"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9829336"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1564008"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24E33C57"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C8E896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43393BC9"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05B756EE"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58E91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97D095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CDB5513"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p>
          <w:p w14:paraId="455B7BEA"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1AD9A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C1949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131EDD5"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37DD77A" w14:textId="77777777" w:rsidR="000E4E62" w:rsidRPr="00074B99" w:rsidRDefault="000E4E62" w:rsidP="008C2FFC">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1577ADD1" w14:textId="77777777" w:rsidTr="00074B99">
        <w:trPr>
          <w:jc w:val="center"/>
        </w:trPr>
        <w:tc>
          <w:tcPr>
            <w:tcW w:w="2123" w:type="dxa"/>
          </w:tcPr>
          <w:p w14:paraId="1FBE24AF" w14:textId="77777777" w:rsidR="000E4E62" w:rsidRPr="00074B99" w:rsidRDefault="000E4E62" w:rsidP="008C2FFC">
            <w:pPr>
              <w:rPr>
                <w:rFonts w:cs="Times New Roman"/>
                <w:b/>
                <w:i/>
                <w:color w:val="000000"/>
              </w:rPr>
            </w:pPr>
            <w:r w:rsidRPr="00074B99">
              <w:rPr>
                <w:rFonts w:cs="Times New Roman"/>
                <w:b/>
                <w:i/>
                <w:color w:val="000000"/>
              </w:rPr>
              <w:lastRenderedPageBreak/>
              <w:t>Salida</w:t>
            </w:r>
          </w:p>
        </w:tc>
        <w:tc>
          <w:tcPr>
            <w:tcW w:w="6705" w:type="dxa"/>
          </w:tcPr>
          <w:p w14:paraId="5C922072" w14:textId="7777777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6CF38B34"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53E4EC" wp14:editId="4C81FBD7">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C5E4C0A" w14:textId="77777777" w:rsidR="000E4E62" w:rsidRPr="00074B99" w:rsidRDefault="000E4E62" w:rsidP="00C7153B"/>
    <w:p w14:paraId="7AF742FF" w14:textId="77777777" w:rsidR="003D2793" w:rsidRPr="00074B99" w:rsidRDefault="003D2793" w:rsidP="00C7153B"/>
    <w:p w14:paraId="27160882" w14:textId="77777777" w:rsidR="00C7153B" w:rsidRPr="00074B99" w:rsidRDefault="00C7153B" w:rsidP="00C7153B"/>
    <w:p w14:paraId="01AE7855" w14:textId="591217DA" w:rsidR="00074B99" w:rsidRDefault="00074B99" w:rsidP="00074B99">
      <w:pPr>
        <w:pStyle w:val="Descripcin"/>
        <w:keepNext/>
      </w:pPr>
      <w:bookmarkStart w:id="538" w:name="_Toc425414709"/>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127</w:t>
      </w:r>
      <w:r w:rsidR="00AE11C0">
        <w:fldChar w:fldCharType="end"/>
      </w:r>
      <w:r>
        <w:t xml:space="preserve">. </w:t>
      </w:r>
      <w:r w:rsidRPr="002621E2">
        <w:t>TestMyClassListMessagePacket1</w:t>
      </w:r>
      <w:bookmarkEnd w:id="538"/>
    </w:p>
    <w:tbl>
      <w:tblPr>
        <w:tblStyle w:val="Tablaconcuadrcula"/>
        <w:tblW w:w="8828" w:type="dxa"/>
        <w:jc w:val="center"/>
        <w:tblLook w:val="04A0" w:firstRow="1" w:lastRow="0" w:firstColumn="1" w:lastColumn="0" w:noHBand="0" w:noVBand="1"/>
      </w:tblPr>
      <w:tblGrid>
        <w:gridCol w:w="2123"/>
        <w:gridCol w:w="6705"/>
      </w:tblGrid>
      <w:tr w:rsidR="00491FE0" w:rsidRPr="00074B99" w14:paraId="33CDEABE" w14:textId="77777777" w:rsidTr="00074B99">
        <w:trPr>
          <w:jc w:val="center"/>
        </w:trPr>
        <w:tc>
          <w:tcPr>
            <w:tcW w:w="8828" w:type="dxa"/>
            <w:gridSpan w:val="2"/>
          </w:tcPr>
          <w:p w14:paraId="3CB95799" w14:textId="77777777" w:rsidR="00491FE0" w:rsidRPr="00074B99" w:rsidRDefault="00491FE0" w:rsidP="00491FE0">
            <w:pPr>
              <w:rPr>
                <w:rFonts w:cs="Times New Roman"/>
                <w:b/>
                <w:color w:val="000000"/>
              </w:rPr>
            </w:pPr>
            <w:r w:rsidRPr="00074B99">
              <w:rPr>
                <w:rFonts w:cs="Times New Roman"/>
                <w:b/>
                <w:color w:val="000000"/>
              </w:rPr>
              <w:t>Llamada:</w:t>
            </w:r>
          </w:p>
          <w:p w14:paraId="2D626BCA" w14:textId="19C57AB1" w:rsidR="00491FE0" w:rsidRPr="00074B99" w:rsidRDefault="000E4E62"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491FE0" w:rsidRPr="00074B99" w14:paraId="23494612" w14:textId="77777777" w:rsidTr="00074B99">
        <w:trPr>
          <w:jc w:val="center"/>
        </w:trPr>
        <w:tc>
          <w:tcPr>
            <w:tcW w:w="2123" w:type="dxa"/>
          </w:tcPr>
          <w:p w14:paraId="7DB34400" w14:textId="77777777" w:rsidR="00491FE0" w:rsidRPr="00074B99" w:rsidRDefault="00491FE0" w:rsidP="00491FE0">
            <w:pPr>
              <w:rPr>
                <w:rFonts w:cs="Times New Roman"/>
                <w:b/>
                <w:i/>
                <w:color w:val="000000"/>
              </w:rPr>
            </w:pPr>
            <w:r w:rsidRPr="00074B99">
              <w:rPr>
                <w:rFonts w:cs="Times New Roman"/>
                <w:b/>
                <w:i/>
                <w:color w:val="000000"/>
              </w:rPr>
              <w:t>Descripción</w:t>
            </w:r>
          </w:p>
        </w:tc>
        <w:tc>
          <w:tcPr>
            <w:tcW w:w="6705" w:type="dxa"/>
          </w:tcPr>
          <w:p w14:paraId="6144B10E" w14:textId="035782E0" w:rsidR="00491FE0" w:rsidRPr="00074B99" w:rsidRDefault="000E4E62" w:rsidP="000E4E62">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491FE0" w:rsidRPr="00074B99" w14:paraId="1B5553DC" w14:textId="77777777" w:rsidTr="00074B99">
        <w:trPr>
          <w:jc w:val="center"/>
        </w:trPr>
        <w:tc>
          <w:tcPr>
            <w:tcW w:w="2123" w:type="dxa"/>
          </w:tcPr>
          <w:p w14:paraId="4D11EE2A" w14:textId="77777777" w:rsidR="00491FE0" w:rsidRPr="00074B99" w:rsidRDefault="00491FE0" w:rsidP="00491FE0">
            <w:pPr>
              <w:rPr>
                <w:rFonts w:cs="Times New Roman"/>
                <w:b/>
                <w:i/>
                <w:color w:val="000000"/>
              </w:rPr>
            </w:pPr>
            <w:r w:rsidRPr="00074B99">
              <w:rPr>
                <w:rFonts w:cs="Times New Roman"/>
                <w:b/>
                <w:i/>
                <w:color w:val="000000"/>
              </w:rPr>
              <w:t>Entrada</w:t>
            </w:r>
          </w:p>
        </w:tc>
        <w:tc>
          <w:tcPr>
            <w:tcW w:w="6705" w:type="dxa"/>
          </w:tcPr>
          <w:p w14:paraId="43EAA1FE" w14:textId="15EE2C18" w:rsidR="00491FE0" w:rsidRPr="00074B99" w:rsidRDefault="000E4E62" w:rsidP="00491FE0">
            <w:pPr>
              <w:rPr>
                <w:rFonts w:cs="Times New Roman"/>
                <w:color w:val="000000"/>
              </w:rPr>
            </w:pPr>
            <w:r w:rsidRPr="00074B99">
              <w:rPr>
                <w:rFonts w:cs="Times New Roman"/>
                <w:color w:val="000000"/>
              </w:rPr>
              <w:t>En la prueba no se tiene inicializado el fichero.</w:t>
            </w:r>
          </w:p>
        </w:tc>
      </w:tr>
      <w:tr w:rsidR="00491FE0" w:rsidRPr="00074B99" w14:paraId="20B1630F" w14:textId="77777777" w:rsidTr="00074B99">
        <w:trPr>
          <w:jc w:val="center"/>
        </w:trPr>
        <w:tc>
          <w:tcPr>
            <w:tcW w:w="2123" w:type="dxa"/>
          </w:tcPr>
          <w:p w14:paraId="337ED672" w14:textId="77777777" w:rsidR="00491FE0" w:rsidRPr="00074B99" w:rsidRDefault="00491FE0" w:rsidP="00491FE0">
            <w:pPr>
              <w:rPr>
                <w:rFonts w:cs="Times New Roman"/>
                <w:b/>
                <w:i/>
                <w:color w:val="000000"/>
              </w:rPr>
            </w:pPr>
            <w:r w:rsidRPr="00074B99">
              <w:rPr>
                <w:rFonts w:cs="Times New Roman"/>
                <w:b/>
                <w:i/>
                <w:color w:val="000000"/>
              </w:rPr>
              <w:t>Referencia</w:t>
            </w:r>
          </w:p>
        </w:tc>
        <w:tc>
          <w:tcPr>
            <w:tcW w:w="6705" w:type="dxa"/>
          </w:tcPr>
          <w:p w14:paraId="23F59DBF" w14:textId="77777777" w:rsidR="00491FE0" w:rsidRPr="00074B99" w:rsidRDefault="00491FE0" w:rsidP="00491FE0">
            <w:pPr>
              <w:rPr>
                <w:rFonts w:cs="Times New Roman"/>
                <w:color w:val="000000"/>
              </w:rPr>
            </w:pPr>
          </w:p>
        </w:tc>
      </w:tr>
      <w:tr w:rsidR="00491FE0" w:rsidRPr="00074B99" w14:paraId="3D36C227" w14:textId="77777777" w:rsidTr="00074B99">
        <w:trPr>
          <w:jc w:val="center"/>
        </w:trPr>
        <w:tc>
          <w:tcPr>
            <w:tcW w:w="2123" w:type="dxa"/>
          </w:tcPr>
          <w:p w14:paraId="5031F28B" w14:textId="77777777" w:rsidR="00491FE0" w:rsidRPr="00074B99" w:rsidRDefault="00491FE0" w:rsidP="00491FE0">
            <w:pPr>
              <w:rPr>
                <w:rFonts w:cs="Times New Roman"/>
                <w:b/>
                <w:i/>
                <w:color w:val="000000"/>
              </w:rPr>
            </w:pPr>
            <w:r w:rsidRPr="00074B99">
              <w:rPr>
                <w:rFonts w:cs="Times New Roman"/>
                <w:b/>
                <w:i/>
                <w:color w:val="000000"/>
              </w:rPr>
              <w:t>Código</w:t>
            </w:r>
          </w:p>
        </w:tc>
        <w:tc>
          <w:tcPr>
            <w:tcW w:w="6705" w:type="dxa"/>
          </w:tcPr>
          <w:p w14:paraId="7880C0D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E74368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TestMyClassListMessagePacket1()</w:t>
            </w:r>
          </w:p>
          <w:p w14:paraId="4B5CBB4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F894B5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111D0DF3"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p>
          <w:p w14:paraId="22ACCA9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9E5D0BC"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085A51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21C7487"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AEFF7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p>
          <w:p w14:paraId="0C8C2AD8"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8544F12"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56A64F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DB13D10"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5619FA7" w14:textId="43807205" w:rsidR="00491FE0" w:rsidRPr="00074B99" w:rsidRDefault="00491FE0" w:rsidP="00491FE0">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91FE0" w:rsidRPr="00074B99" w14:paraId="555164BE" w14:textId="77777777" w:rsidTr="00074B99">
        <w:trPr>
          <w:jc w:val="center"/>
        </w:trPr>
        <w:tc>
          <w:tcPr>
            <w:tcW w:w="2123" w:type="dxa"/>
          </w:tcPr>
          <w:p w14:paraId="78C32F00" w14:textId="77777777" w:rsidR="00491FE0" w:rsidRPr="00074B99" w:rsidRDefault="00491FE0" w:rsidP="00491FE0">
            <w:pPr>
              <w:rPr>
                <w:rFonts w:cs="Times New Roman"/>
                <w:b/>
                <w:i/>
                <w:color w:val="000000"/>
              </w:rPr>
            </w:pPr>
            <w:r w:rsidRPr="00074B99">
              <w:rPr>
                <w:rFonts w:cs="Times New Roman"/>
                <w:b/>
                <w:i/>
                <w:color w:val="000000"/>
              </w:rPr>
              <w:t>Salida</w:t>
            </w:r>
          </w:p>
        </w:tc>
        <w:tc>
          <w:tcPr>
            <w:tcW w:w="6705" w:type="dxa"/>
          </w:tcPr>
          <w:p w14:paraId="72EF1539" w14:textId="3F17A893" w:rsidR="00491FE0" w:rsidRPr="00074B99" w:rsidRDefault="00491FE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0E4E62" w:rsidRPr="00074B99">
              <w:rPr>
                <w:rFonts w:cs="Times New Roman"/>
                <w:i/>
                <w:color w:val="000000"/>
              </w:rPr>
              <w:t>TestMyClassListMessagePacket1</w:t>
            </w:r>
          </w:p>
          <w:p w14:paraId="590E2038" w14:textId="77777777" w:rsidR="00491FE0" w:rsidRPr="00074B99" w:rsidRDefault="00491FE0"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92A969" wp14:editId="4B79F98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74B99" w:rsidRDefault="00491FE0" w:rsidP="00491FE0">
            <w:pPr>
              <w:rPr>
                <w:rFonts w:cs="Times New Roman"/>
                <w:color w:val="000000"/>
              </w:rPr>
            </w:pPr>
            <w:r w:rsidRPr="00074B99">
              <w:rPr>
                <w:rFonts w:cs="Times New Roman"/>
                <w:color w:val="000000"/>
              </w:rPr>
              <w:t xml:space="preserve">Duración de la prueba: </w:t>
            </w:r>
            <w:r w:rsidR="000E4E62" w:rsidRPr="00074B99">
              <w:rPr>
                <w:rFonts w:ascii="Consolas" w:hAnsi="Consolas" w:cs="Consolas"/>
                <w:color w:val="F1F1F1"/>
                <w:kern w:val="0"/>
                <w:sz w:val="18"/>
                <w:szCs w:val="18"/>
                <w:highlight w:val="black"/>
              </w:rPr>
              <w:t>2 ms</w:t>
            </w:r>
          </w:p>
        </w:tc>
      </w:tr>
    </w:tbl>
    <w:p w14:paraId="18CBEF0C" w14:textId="77777777" w:rsidR="00491FE0" w:rsidRPr="00074B99" w:rsidRDefault="00491FE0" w:rsidP="00491FE0"/>
    <w:p w14:paraId="6DF18EBE" w14:textId="1E71C3A3" w:rsidR="00074B99" w:rsidRDefault="00074B99" w:rsidP="00074B99">
      <w:pPr>
        <w:pStyle w:val="Descripcin"/>
        <w:keepNext/>
      </w:pPr>
      <w:bookmarkStart w:id="539" w:name="_Toc425414710"/>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128</w:t>
      </w:r>
      <w:r w:rsidR="00AE11C0">
        <w:fldChar w:fldCharType="end"/>
      </w:r>
      <w:r>
        <w:t xml:space="preserve">. </w:t>
      </w:r>
      <w:r w:rsidRPr="00D46FA8">
        <w:t>TestMyClassListMessagePacket2</w:t>
      </w:r>
      <w:bookmarkEnd w:id="539"/>
    </w:p>
    <w:tbl>
      <w:tblPr>
        <w:tblStyle w:val="Tablaconcuadrcula"/>
        <w:tblW w:w="8828" w:type="dxa"/>
        <w:jc w:val="center"/>
        <w:tblLook w:val="04A0" w:firstRow="1" w:lastRow="0" w:firstColumn="1" w:lastColumn="0" w:noHBand="0" w:noVBand="1"/>
      </w:tblPr>
      <w:tblGrid>
        <w:gridCol w:w="2123"/>
        <w:gridCol w:w="6705"/>
      </w:tblGrid>
      <w:tr w:rsidR="00A252E4" w:rsidRPr="00074B99" w14:paraId="6A11F013" w14:textId="77777777" w:rsidTr="00074B99">
        <w:trPr>
          <w:jc w:val="center"/>
        </w:trPr>
        <w:tc>
          <w:tcPr>
            <w:tcW w:w="8828" w:type="dxa"/>
            <w:gridSpan w:val="2"/>
          </w:tcPr>
          <w:p w14:paraId="10314B9D" w14:textId="77777777" w:rsidR="00A252E4" w:rsidRPr="00074B99" w:rsidRDefault="00A252E4" w:rsidP="001109C4">
            <w:pPr>
              <w:rPr>
                <w:rFonts w:cs="Times New Roman"/>
                <w:b/>
                <w:color w:val="000000"/>
              </w:rPr>
            </w:pPr>
            <w:r w:rsidRPr="00074B99">
              <w:rPr>
                <w:rFonts w:cs="Times New Roman"/>
                <w:b/>
                <w:color w:val="000000"/>
              </w:rPr>
              <w:t>Llamada:</w:t>
            </w:r>
          </w:p>
          <w:p w14:paraId="4E2E8786" w14:textId="15D58F4D" w:rsidR="00A252E4" w:rsidRPr="00074B99" w:rsidRDefault="000E4E62" w:rsidP="001109C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A252E4" w:rsidRPr="00074B99" w14:paraId="388689A6" w14:textId="77777777" w:rsidTr="00074B99">
        <w:trPr>
          <w:jc w:val="center"/>
        </w:trPr>
        <w:tc>
          <w:tcPr>
            <w:tcW w:w="2123" w:type="dxa"/>
          </w:tcPr>
          <w:p w14:paraId="4D340548" w14:textId="77777777" w:rsidR="00A252E4" w:rsidRPr="00074B99" w:rsidRDefault="00A252E4" w:rsidP="001109C4">
            <w:pPr>
              <w:rPr>
                <w:rFonts w:cs="Times New Roman"/>
                <w:b/>
                <w:i/>
                <w:color w:val="000000"/>
              </w:rPr>
            </w:pPr>
            <w:r w:rsidRPr="00074B99">
              <w:rPr>
                <w:rFonts w:cs="Times New Roman"/>
                <w:b/>
                <w:i/>
                <w:color w:val="000000"/>
              </w:rPr>
              <w:lastRenderedPageBreak/>
              <w:t>Descripción</w:t>
            </w:r>
          </w:p>
        </w:tc>
        <w:tc>
          <w:tcPr>
            <w:tcW w:w="6705" w:type="dxa"/>
          </w:tcPr>
          <w:p w14:paraId="5FBB8913" w14:textId="3DD57742" w:rsidR="00A252E4" w:rsidRPr="00074B99" w:rsidRDefault="000E4E62" w:rsidP="001109C4">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A252E4" w:rsidRPr="00074B99" w14:paraId="2C32E2C6" w14:textId="77777777" w:rsidTr="00074B99">
        <w:trPr>
          <w:jc w:val="center"/>
        </w:trPr>
        <w:tc>
          <w:tcPr>
            <w:tcW w:w="2123" w:type="dxa"/>
          </w:tcPr>
          <w:p w14:paraId="1C5B86CA" w14:textId="77777777" w:rsidR="00A252E4" w:rsidRPr="00074B99" w:rsidRDefault="00A252E4" w:rsidP="001109C4">
            <w:pPr>
              <w:rPr>
                <w:rFonts w:cs="Times New Roman"/>
                <w:b/>
                <w:i/>
                <w:color w:val="000000"/>
              </w:rPr>
            </w:pPr>
            <w:r w:rsidRPr="00074B99">
              <w:rPr>
                <w:rFonts w:cs="Times New Roman"/>
                <w:b/>
                <w:i/>
                <w:color w:val="000000"/>
              </w:rPr>
              <w:t>Entrada</w:t>
            </w:r>
          </w:p>
        </w:tc>
        <w:tc>
          <w:tcPr>
            <w:tcW w:w="6705" w:type="dxa"/>
          </w:tcPr>
          <w:p w14:paraId="7E4EB2EB" w14:textId="384B38D3" w:rsidR="00A252E4" w:rsidRPr="00074B99" w:rsidRDefault="000E4E62" w:rsidP="001109C4">
            <w:pPr>
              <w:rPr>
                <w:rFonts w:cs="Times New Roman"/>
                <w:color w:val="000000"/>
              </w:rPr>
            </w:pPr>
            <w:r w:rsidRPr="00074B99">
              <w:rPr>
                <w:rFonts w:cs="Times New Roman"/>
                <w:color w:val="000000"/>
              </w:rPr>
              <w:t>En la prueba no se tiene inicializado el fichero.</w:t>
            </w:r>
          </w:p>
        </w:tc>
      </w:tr>
      <w:tr w:rsidR="00A252E4" w:rsidRPr="00074B99" w14:paraId="669AE89B" w14:textId="77777777" w:rsidTr="00074B99">
        <w:trPr>
          <w:jc w:val="center"/>
        </w:trPr>
        <w:tc>
          <w:tcPr>
            <w:tcW w:w="2123" w:type="dxa"/>
          </w:tcPr>
          <w:p w14:paraId="37329415" w14:textId="77777777" w:rsidR="00A252E4" w:rsidRPr="00074B99" w:rsidRDefault="00A252E4" w:rsidP="001109C4">
            <w:pPr>
              <w:rPr>
                <w:rFonts w:cs="Times New Roman"/>
                <w:b/>
                <w:i/>
                <w:color w:val="000000"/>
              </w:rPr>
            </w:pPr>
            <w:r w:rsidRPr="00074B99">
              <w:rPr>
                <w:rFonts w:cs="Times New Roman"/>
                <w:b/>
                <w:i/>
                <w:color w:val="000000"/>
              </w:rPr>
              <w:t>Referencia</w:t>
            </w:r>
          </w:p>
        </w:tc>
        <w:tc>
          <w:tcPr>
            <w:tcW w:w="6705" w:type="dxa"/>
          </w:tcPr>
          <w:p w14:paraId="2A67AE6A" w14:textId="77777777" w:rsidR="00A252E4" w:rsidRPr="00074B99" w:rsidRDefault="00A252E4" w:rsidP="001109C4">
            <w:pPr>
              <w:rPr>
                <w:rFonts w:cs="Times New Roman"/>
                <w:color w:val="000000"/>
              </w:rPr>
            </w:pPr>
          </w:p>
        </w:tc>
      </w:tr>
      <w:tr w:rsidR="00A252E4" w:rsidRPr="00074B99" w14:paraId="7FC65FB4" w14:textId="77777777" w:rsidTr="00074B99">
        <w:trPr>
          <w:jc w:val="center"/>
        </w:trPr>
        <w:tc>
          <w:tcPr>
            <w:tcW w:w="2123" w:type="dxa"/>
          </w:tcPr>
          <w:p w14:paraId="5FDA62D1" w14:textId="77777777" w:rsidR="00A252E4" w:rsidRPr="00074B99" w:rsidRDefault="00A252E4" w:rsidP="001109C4">
            <w:pPr>
              <w:rPr>
                <w:rFonts w:cs="Times New Roman"/>
                <w:b/>
                <w:i/>
                <w:color w:val="000000"/>
              </w:rPr>
            </w:pPr>
            <w:r w:rsidRPr="00074B99">
              <w:rPr>
                <w:rFonts w:cs="Times New Roman"/>
                <w:b/>
                <w:i/>
                <w:color w:val="000000"/>
              </w:rPr>
              <w:t>Código</w:t>
            </w:r>
          </w:p>
        </w:tc>
        <w:tc>
          <w:tcPr>
            <w:tcW w:w="6705" w:type="dxa"/>
          </w:tcPr>
          <w:p w14:paraId="51674E3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3311DE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TestMyClassListMessagePacket2()</w:t>
            </w:r>
          </w:p>
          <w:p w14:paraId="0E54F30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FCDB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5E89C43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6638F2A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1C1E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7628E4D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9E0F56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633923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637C1B7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B37AB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1C4018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77C1E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EB27885" w14:textId="5FB7124A" w:rsidR="00A252E4"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A252E4" w:rsidRPr="00074B99" w14:paraId="15B1327E" w14:textId="77777777" w:rsidTr="00074B99">
        <w:trPr>
          <w:jc w:val="center"/>
        </w:trPr>
        <w:tc>
          <w:tcPr>
            <w:tcW w:w="2123" w:type="dxa"/>
          </w:tcPr>
          <w:p w14:paraId="785270FA" w14:textId="77777777" w:rsidR="00A252E4" w:rsidRPr="00074B99" w:rsidRDefault="00A252E4" w:rsidP="001109C4">
            <w:pPr>
              <w:rPr>
                <w:rFonts w:cs="Times New Roman"/>
                <w:b/>
                <w:i/>
                <w:color w:val="000000"/>
              </w:rPr>
            </w:pPr>
            <w:r w:rsidRPr="00074B99">
              <w:rPr>
                <w:rFonts w:cs="Times New Roman"/>
                <w:b/>
                <w:i/>
                <w:color w:val="000000"/>
              </w:rPr>
              <w:t>Salida</w:t>
            </w:r>
          </w:p>
        </w:tc>
        <w:tc>
          <w:tcPr>
            <w:tcW w:w="6705" w:type="dxa"/>
          </w:tcPr>
          <w:p w14:paraId="0DC518F1" w14:textId="1F31CC1C" w:rsidR="00A252E4" w:rsidRPr="00074B99" w:rsidRDefault="00A252E4" w:rsidP="001109C4">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000D43F0" w:rsidRPr="00074B99">
              <w:rPr>
                <w:rFonts w:cs="Times New Roman"/>
                <w:i/>
                <w:color w:val="000000"/>
              </w:rPr>
              <w:t>TestMyClassListMessagePacket2</w:t>
            </w:r>
          </w:p>
          <w:p w14:paraId="5D5A7B3D" w14:textId="77777777" w:rsidR="00A252E4" w:rsidRPr="00074B99" w:rsidRDefault="00A252E4" w:rsidP="001109C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9EABB81" wp14:editId="4D281263">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74B99" w:rsidRDefault="00A252E4" w:rsidP="001109C4">
            <w:pPr>
              <w:rPr>
                <w:rFonts w:cs="Times New Roman"/>
                <w:color w:val="000000"/>
              </w:rPr>
            </w:pPr>
            <w:r w:rsidRPr="00074B99">
              <w:rPr>
                <w:rFonts w:cs="Times New Roman"/>
                <w:color w:val="000000"/>
              </w:rPr>
              <w:t xml:space="preserve">Duración de la prueba: </w:t>
            </w:r>
            <w:r w:rsidR="000D43F0" w:rsidRPr="00074B99">
              <w:rPr>
                <w:rFonts w:ascii="Consolas" w:hAnsi="Consolas" w:cs="Consolas"/>
                <w:color w:val="F1F1F1"/>
                <w:kern w:val="0"/>
                <w:sz w:val="18"/>
                <w:szCs w:val="18"/>
                <w:highlight w:val="black"/>
              </w:rPr>
              <w:t>&lt; 1 ms</w:t>
            </w:r>
          </w:p>
        </w:tc>
      </w:tr>
    </w:tbl>
    <w:p w14:paraId="17BB86DB" w14:textId="77777777" w:rsidR="00A252E4" w:rsidRPr="00074B99" w:rsidRDefault="00A252E4" w:rsidP="00491FE0"/>
    <w:p w14:paraId="7C39C5AD" w14:textId="7D4D425A" w:rsidR="00074B99" w:rsidRDefault="00074B99" w:rsidP="00074B99">
      <w:pPr>
        <w:pStyle w:val="Descripcin"/>
        <w:keepNext/>
      </w:pPr>
      <w:bookmarkStart w:id="540" w:name="_Toc425414711"/>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129</w:t>
      </w:r>
      <w:r w:rsidR="00AE11C0">
        <w:fldChar w:fldCharType="end"/>
      </w:r>
      <w:r>
        <w:t xml:space="preserve">. </w:t>
      </w:r>
      <w:r w:rsidRPr="00B97876">
        <w:t>TestMyClassListMessagePacket3</w:t>
      </w:r>
      <w:bookmarkEnd w:id="540"/>
    </w:p>
    <w:tbl>
      <w:tblPr>
        <w:tblStyle w:val="Tablaconcuadrcula"/>
        <w:tblW w:w="8828" w:type="dxa"/>
        <w:jc w:val="center"/>
        <w:tblLook w:val="04A0" w:firstRow="1" w:lastRow="0" w:firstColumn="1" w:lastColumn="0" w:noHBand="0" w:noVBand="1"/>
      </w:tblPr>
      <w:tblGrid>
        <w:gridCol w:w="2123"/>
        <w:gridCol w:w="6705"/>
      </w:tblGrid>
      <w:tr w:rsidR="000D43F0" w:rsidRPr="00074B99" w14:paraId="62688B76" w14:textId="77777777" w:rsidTr="00074B99">
        <w:trPr>
          <w:jc w:val="center"/>
        </w:trPr>
        <w:tc>
          <w:tcPr>
            <w:tcW w:w="8828" w:type="dxa"/>
            <w:gridSpan w:val="2"/>
          </w:tcPr>
          <w:p w14:paraId="775247A1" w14:textId="77777777" w:rsidR="000D43F0" w:rsidRPr="00074B99" w:rsidRDefault="000D43F0" w:rsidP="008C2FFC">
            <w:pPr>
              <w:rPr>
                <w:rFonts w:cs="Times New Roman"/>
                <w:b/>
                <w:color w:val="000000"/>
              </w:rPr>
            </w:pPr>
            <w:r w:rsidRPr="00074B99">
              <w:rPr>
                <w:rFonts w:cs="Times New Roman"/>
                <w:b/>
                <w:color w:val="000000"/>
              </w:rPr>
              <w:t>Llamada:</w:t>
            </w:r>
          </w:p>
          <w:p w14:paraId="2A92F25C" w14:textId="77777777" w:rsidR="000D43F0" w:rsidRPr="00074B99" w:rsidRDefault="000D43F0"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0D43F0" w:rsidRPr="00074B99" w14:paraId="33A5D10B" w14:textId="77777777" w:rsidTr="00074B99">
        <w:trPr>
          <w:jc w:val="center"/>
        </w:trPr>
        <w:tc>
          <w:tcPr>
            <w:tcW w:w="2123" w:type="dxa"/>
          </w:tcPr>
          <w:p w14:paraId="5FBB181D" w14:textId="77777777" w:rsidR="000D43F0" w:rsidRPr="00074B99" w:rsidRDefault="000D43F0" w:rsidP="008C2FFC">
            <w:pPr>
              <w:rPr>
                <w:rFonts w:cs="Times New Roman"/>
                <w:b/>
                <w:i/>
                <w:color w:val="000000"/>
              </w:rPr>
            </w:pPr>
            <w:r w:rsidRPr="00074B99">
              <w:rPr>
                <w:rFonts w:cs="Times New Roman"/>
                <w:b/>
                <w:i/>
                <w:color w:val="000000"/>
              </w:rPr>
              <w:t>Descripción</w:t>
            </w:r>
          </w:p>
        </w:tc>
        <w:tc>
          <w:tcPr>
            <w:tcW w:w="6705" w:type="dxa"/>
          </w:tcPr>
          <w:p w14:paraId="2799001B" w14:textId="77777777" w:rsidR="000D43F0" w:rsidRPr="00074B99" w:rsidRDefault="000D43F0" w:rsidP="008C2FFC">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0D43F0" w:rsidRPr="00074B99" w14:paraId="78AC403A" w14:textId="77777777" w:rsidTr="00074B99">
        <w:trPr>
          <w:jc w:val="center"/>
        </w:trPr>
        <w:tc>
          <w:tcPr>
            <w:tcW w:w="2123" w:type="dxa"/>
          </w:tcPr>
          <w:p w14:paraId="7B51668A" w14:textId="77777777" w:rsidR="000D43F0" w:rsidRPr="00074B99" w:rsidRDefault="000D43F0" w:rsidP="008C2FFC">
            <w:pPr>
              <w:rPr>
                <w:rFonts w:cs="Times New Roman"/>
                <w:b/>
                <w:i/>
                <w:color w:val="000000"/>
              </w:rPr>
            </w:pPr>
            <w:r w:rsidRPr="00074B99">
              <w:rPr>
                <w:rFonts w:cs="Times New Roman"/>
                <w:b/>
                <w:i/>
                <w:color w:val="000000"/>
              </w:rPr>
              <w:t>Entrada</w:t>
            </w:r>
          </w:p>
        </w:tc>
        <w:tc>
          <w:tcPr>
            <w:tcW w:w="6705" w:type="dxa"/>
          </w:tcPr>
          <w:p w14:paraId="7CD7AA46" w14:textId="77777777" w:rsidR="000D43F0" w:rsidRPr="00074B99" w:rsidRDefault="000D43F0" w:rsidP="008C2FFC">
            <w:pPr>
              <w:rPr>
                <w:rFonts w:cs="Times New Roman"/>
                <w:color w:val="000000"/>
              </w:rPr>
            </w:pPr>
            <w:r w:rsidRPr="00074B99">
              <w:rPr>
                <w:rFonts w:cs="Times New Roman"/>
                <w:color w:val="000000"/>
              </w:rPr>
              <w:t>En la prueba no se tiene inicializado el fichero.</w:t>
            </w:r>
          </w:p>
        </w:tc>
      </w:tr>
      <w:tr w:rsidR="000D43F0" w:rsidRPr="00074B99" w14:paraId="5672D526" w14:textId="77777777" w:rsidTr="00074B99">
        <w:trPr>
          <w:jc w:val="center"/>
        </w:trPr>
        <w:tc>
          <w:tcPr>
            <w:tcW w:w="2123" w:type="dxa"/>
          </w:tcPr>
          <w:p w14:paraId="0328FA91" w14:textId="77777777" w:rsidR="000D43F0" w:rsidRPr="00074B99" w:rsidRDefault="000D43F0" w:rsidP="008C2FFC">
            <w:pPr>
              <w:rPr>
                <w:rFonts w:cs="Times New Roman"/>
                <w:b/>
                <w:i/>
                <w:color w:val="000000"/>
              </w:rPr>
            </w:pPr>
            <w:r w:rsidRPr="00074B99">
              <w:rPr>
                <w:rFonts w:cs="Times New Roman"/>
                <w:b/>
                <w:i/>
                <w:color w:val="000000"/>
              </w:rPr>
              <w:t>Referencia</w:t>
            </w:r>
          </w:p>
        </w:tc>
        <w:tc>
          <w:tcPr>
            <w:tcW w:w="6705" w:type="dxa"/>
          </w:tcPr>
          <w:p w14:paraId="56214C24" w14:textId="77777777" w:rsidR="000D43F0" w:rsidRPr="00074B99" w:rsidRDefault="000D43F0" w:rsidP="008C2FFC">
            <w:pPr>
              <w:rPr>
                <w:rFonts w:cs="Times New Roman"/>
                <w:color w:val="000000"/>
              </w:rPr>
            </w:pPr>
          </w:p>
        </w:tc>
      </w:tr>
      <w:tr w:rsidR="000D43F0" w:rsidRPr="00074B99" w14:paraId="79F71495" w14:textId="77777777" w:rsidTr="00074B99">
        <w:trPr>
          <w:jc w:val="center"/>
        </w:trPr>
        <w:tc>
          <w:tcPr>
            <w:tcW w:w="2123" w:type="dxa"/>
          </w:tcPr>
          <w:p w14:paraId="0E67FC02" w14:textId="77777777" w:rsidR="000D43F0" w:rsidRPr="00074B99" w:rsidRDefault="000D43F0" w:rsidP="008C2FFC">
            <w:pPr>
              <w:rPr>
                <w:rFonts w:cs="Times New Roman"/>
                <w:b/>
                <w:i/>
                <w:color w:val="000000"/>
              </w:rPr>
            </w:pPr>
            <w:r w:rsidRPr="00074B99">
              <w:rPr>
                <w:rFonts w:cs="Times New Roman"/>
                <w:b/>
                <w:i/>
                <w:color w:val="000000"/>
              </w:rPr>
              <w:t>Código</w:t>
            </w:r>
          </w:p>
        </w:tc>
        <w:tc>
          <w:tcPr>
            <w:tcW w:w="6705" w:type="dxa"/>
          </w:tcPr>
          <w:p w14:paraId="48BFD4BC"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250FA7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TestMyClassListMessagePacket3()</w:t>
            </w:r>
          </w:p>
          <w:p w14:paraId="77A5ED6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391E63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7F3962F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7972E52"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DD8D26F"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20DD393"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77A93C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843047"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p>
          <w:p w14:paraId="1E3CFEB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504940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B00A24"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6B81DDFE"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702E4E1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w:t>
            </w:r>
          </w:p>
          <w:p w14:paraId="3B7682B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3F85A7" w14:textId="4C81E03A" w:rsidR="000D43F0" w:rsidRPr="00074B99" w:rsidRDefault="000D43F0" w:rsidP="000D43F0">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D43F0" w:rsidRPr="00074B99" w14:paraId="4DBB6078" w14:textId="77777777" w:rsidTr="00074B99">
        <w:trPr>
          <w:jc w:val="center"/>
        </w:trPr>
        <w:tc>
          <w:tcPr>
            <w:tcW w:w="2123" w:type="dxa"/>
          </w:tcPr>
          <w:p w14:paraId="16DD8BD2" w14:textId="77777777" w:rsidR="000D43F0" w:rsidRPr="00074B99" w:rsidRDefault="000D43F0" w:rsidP="008C2FFC">
            <w:pPr>
              <w:rPr>
                <w:rFonts w:cs="Times New Roman"/>
                <w:b/>
                <w:i/>
                <w:color w:val="000000"/>
              </w:rPr>
            </w:pPr>
            <w:r w:rsidRPr="00074B99">
              <w:rPr>
                <w:rFonts w:cs="Times New Roman"/>
                <w:b/>
                <w:i/>
                <w:color w:val="000000"/>
              </w:rPr>
              <w:t>Salida</w:t>
            </w:r>
          </w:p>
        </w:tc>
        <w:tc>
          <w:tcPr>
            <w:tcW w:w="6705" w:type="dxa"/>
          </w:tcPr>
          <w:p w14:paraId="4C49BC26" w14:textId="3A7E4B4E" w:rsidR="000D43F0" w:rsidRPr="00074B99" w:rsidRDefault="000D43F0" w:rsidP="008C2FFC">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TestMyClassListMessagePacket3</w:t>
            </w:r>
          </w:p>
          <w:p w14:paraId="43C3D4DF" w14:textId="77777777" w:rsidR="000D43F0" w:rsidRPr="00074B99" w:rsidRDefault="000D43F0"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70C252" wp14:editId="08DB9EC1">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74B99" w:rsidRDefault="000D43F0"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15C9BC87" w14:textId="77777777" w:rsidR="000D43F0" w:rsidRPr="00074B99" w:rsidRDefault="000D43F0" w:rsidP="00491FE0"/>
    <w:p w14:paraId="354D91F9" w14:textId="6C5EA6F3" w:rsidR="00B54E7C" w:rsidRPr="00074B99" w:rsidRDefault="00B54E7C" w:rsidP="00B54E7C">
      <w:pPr>
        <w:pStyle w:val="Ttulo4"/>
      </w:pPr>
      <w:r w:rsidRPr="00074B99">
        <w:t xml:space="preserve">Pruebas de </w:t>
      </w:r>
      <w:r w:rsidR="00A71249" w:rsidRPr="00074B99">
        <w:t>P</w:t>
      </w:r>
      <w:r w:rsidRPr="00074B99">
        <w:t>rimitivas.</w:t>
      </w:r>
    </w:p>
    <w:p w14:paraId="38A17164" w14:textId="77777777" w:rsidR="00B54E7C" w:rsidRPr="00074B99" w:rsidRDefault="00B54E7C" w:rsidP="00B54E7C"/>
    <w:p w14:paraId="4FC7F2B8" w14:textId="4E130A65" w:rsidR="00AE11C0" w:rsidRDefault="00AE11C0" w:rsidP="00AE11C0">
      <w:pPr>
        <w:pStyle w:val="Descripcin"/>
        <w:keepNext/>
      </w:pPr>
      <w:bookmarkStart w:id="541" w:name="_Toc425414712"/>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130</w:t>
      </w:r>
      <w:r>
        <w:fldChar w:fldCharType="end"/>
      </w:r>
      <w:r>
        <w:t xml:space="preserve">. </w:t>
      </w:r>
      <w:r w:rsidRPr="00501D36">
        <w:t>TestDouble</w:t>
      </w:r>
      <w:bookmarkEnd w:id="541"/>
    </w:p>
    <w:tbl>
      <w:tblPr>
        <w:tblStyle w:val="Tablaconcuadrcula"/>
        <w:tblW w:w="8828" w:type="dxa"/>
        <w:jc w:val="center"/>
        <w:tblLook w:val="04A0" w:firstRow="1" w:lastRow="0" w:firstColumn="1" w:lastColumn="0" w:noHBand="0" w:noVBand="1"/>
      </w:tblPr>
      <w:tblGrid>
        <w:gridCol w:w="2123"/>
        <w:gridCol w:w="6705"/>
      </w:tblGrid>
      <w:tr w:rsidR="00C77A44" w:rsidRPr="00074B99" w14:paraId="27BBF62D" w14:textId="77777777" w:rsidTr="00AE11C0">
        <w:trPr>
          <w:jc w:val="center"/>
        </w:trPr>
        <w:tc>
          <w:tcPr>
            <w:tcW w:w="8828" w:type="dxa"/>
            <w:gridSpan w:val="2"/>
          </w:tcPr>
          <w:p w14:paraId="4837D6D2" w14:textId="77777777" w:rsidR="00C77A44" w:rsidRPr="00074B99" w:rsidRDefault="00C77A44" w:rsidP="00C77A44">
            <w:pPr>
              <w:rPr>
                <w:rFonts w:cs="Times New Roman"/>
                <w:b/>
                <w:color w:val="000000"/>
              </w:rPr>
            </w:pPr>
            <w:r w:rsidRPr="00074B99">
              <w:rPr>
                <w:rFonts w:cs="Times New Roman"/>
                <w:b/>
                <w:color w:val="000000"/>
              </w:rPr>
              <w:t>Llamada:</w:t>
            </w:r>
          </w:p>
          <w:p w14:paraId="21392137" w14:textId="6FEE9193" w:rsidR="00C77A44" w:rsidRPr="00074B99" w:rsidRDefault="00DB3462" w:rsidP="00C77A4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Double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p>
        </w:tc>
      </w:tr>
      <w:tr w:rsidR="00C77A44" w:rsidRPr="00074B99" w14:paraId="494790C5" w14:textId="77777777" w:rsidTr="00AE11C0">
        <w:trPr>
          <w:jc w:val="center"/>
        </w:trPr>
        <w:tc>
          <w:tcPr>
            <w:tcW w:w="2123" w:type="dxa"/>
          </w:tcPr>
          <w:p w14:paraId="70DFE2DA" w14:textId="77777777" w:rsidR="00C77A44" w:rsidRPr="00074B99" w:rsidRDefault="00C77A44" w:rsidP="00C77A44">
            <w:pPr>
              <w:rPr>
                <w:rFonts w:cs="Times New Roman"/>
                <w:b/>
                <w:i/>
                <w:color w:val="000000"/>
              </w:rPr>
            </w:pPr>
            <w:r w:rsidRPr="00074B99">
              <w:rPr>
                <w:rFonts w:cs="Times New Roman"/>
                <w:b/>
                <w:i/>
                <w:color w:val="000000"/>
              </w:rPr>
              <w:t>Descripción</w:t>
            </w:r>
          </w:p>
        </w:tc>
        <w:tc>
          <w:tcPr>
            <w:tcW w:w="6705" w:type="dxa"/>
          </w:tcPr>
          <w:p w14:paraId="580EC279" w14:textId="425C8504" w:rsidR="00C77A44" w:rsidRPr="00074B99" w:rsidRDefault="00C77A44" w:rsidP="00DB3462">
            <w:pPr>
              <w:rPr>
                <w:rFonts w:cs="Times New Roman"/>
                <w:i/>
                <w:color w:val="000000"/>
              </w:rPr>
            </w:pPr>
            <w:r w:rsidRPr="00074B99">
              <w:rPr>
                <w:rFonts w:cs="Times New Roman"/>
                <w:color w:val="000000"/>
              </w:rPr>
              <w:t xml:space="preserve">En esta prueba se verifica </w:t>
            </w:r>
            <w:r w:rsidR="00DB3462" w:rsidRPr="00074B99">
              <w:rPr>
                <w:rFonts w:cs="Times New Roman"/>
                <w:color w:val="000000"/>
              </w:rPr>
              <w:t xml:space="preserve">el estado de la primitiva </w:t>
            </w:r>
            <w:r w:rsidR="00DB3462" w:rsidRPr="00074B99">
              <w:rPr>
                <w:rFonts w:cs="Times New Roman"/>
                <w:i/>
                <w:color w:val="000000"/>
              </w:rPr>
              <w:t>doublé.</w:t>
            </w:r>
          </w:p>
        </w:tc>
      </w:tr>
      <w:tr w:rsidR="00C77A44" w:rsidRPr="00074B99" w14:paraId="630EB194" w14:textId="77777777" w:rsidTr="00AE11C0">
        <w:trPr>
          <w:jc w:val="center"/>
        </w:trPr>
        <w:tc>
          <w:tcPr>
            <w:tcW w:w="2123" w:type="dxa"/>
          </w:tcPr>
          <w:p w14:paraId="5989B639" w14:textId="77777777" w:rsidR="00C77A44" w:rsidRPr="00074B99" w:rsidRDefault="00C77A44" w:rsidP="00C77A44">
            <w:pPr>
              <w:rPr>
                <w:rFonts w:cs="Times New Roman"/>
                <w:b/>
                <w:i/>
                <w:color w:val="000000"/>
              </w:rPr>
            </w:pPr>
            <w:r w:rsidRPr="00074B99">
              <w:rPr>
                <w:rFonts w:cs="Times New Roman"/>
                <w:b/>
                <w:i/>
                <w:color w:val="000000"/>
              </w:rPr>
              <w:t>Entrada</w:t>
            </w:r>
          </w:p>
        </w:tc>
        <w:tc>
          <w:tcPr>
            <w:tcW w:w="6705" w:type="dxa"/>
          </w:tcPr>
          <w:p w14:paraId="13208EB0" w14:textId="5C5B17C6" w:rsidR="00C77A44" w:rsidRPr="00074B99" w:rsidRDefault="00DB3462" w:rsidP="00C77A44">
            <w:pPr>
              <w:rPr>
                <w:rFonts w:cs="Times New Roman"/>
                <w:color w:val="000000"/>
              </w:rPr>
            </w:pPr>
            <w:r w:rsidRPr="00074B99">
              <w:rPr>
                <w:rFonts w:cs="Times New Roman"/>
                <w:color w:val="000000"/>
              </w:rPr>
              <w:t>En la prueba no se tiene inicializado el fichero.</w:t>
            </w:r>
          </w:p>
        </w:tc>
      </w:tr>
      <w:tr w:rsidR="00C77A44" w:rsidRPr="00074B99" w14:paraId="3BAD80C6" w14:textId="77777777" w:rsidTr="00AE11C0">
        <w:trPr>
          <w:jc w:val="center"/>
        </w:trPr>
        <w:tc>
          <w:tcPr>
            <w:tcW w:w="2123" w:type="dxa"/>
          </w:tcPr>
          <w:p w14:paraId="45BF6B15" w14:textId="77777777" w:rsidR="00C77A44" w:rsidRPr="00074B99" w:rsidRDefault="00C77A44" w:rsidP="00C77A44">
            <w:pPr>
              <w:rPr>
                <w:rFonts w:cs="Times New Roman"/>
                <w:b/>
                <w:i/>
                <w:color w:val="000000"/>
              </w:rPr>
            </w:pPr>
            <w:r w:rsidRPr="00074B99">
              <w:rPr>
                <w:rFonts w:cs="Times New Roman"/>
                <w:b/>
                <w:i/>
                <w:color w:val="000000"/>
              </w:rPr>
              <w:t>Referencia</w:t>
            </w:r>
          </w:p>
        </w:tc>
        <w:tc>
          <w:tcPr>
            <w:tcW w:w="6705" w:type="dxa"/>
          </w:tcPr>
          <w:p w14:paraId="5B7BE92E" w14:textId="77777777" w:rsidR="00C77A44" w:rsidRPr="00074B99" w:rsidRDefault="00C77A44" w:rsidP="00C77A44">
            <w:pPr>
              <w:rPr>
                <w:rFonts w:cs="Times New Roman"/>
                <w:color w:val="000000"/>
              </w:rPr>
            </w:pPr>
          </w:p>
        </w:tc>
      </w:tr>
      <w:tr w:rsidR="00C77A44" w:rsidRPr="00074B99" w14:paraId="76434AFB" w14:textId="77777777" w:rsidTr="00AE11C0">
        <w:trPr>
          <w:jc w:val="center"/>
        </w:trPr>
        <w:tc>
          <w:tcPr>
            <w:tcW w:w="2123" w:type="dxa"/>
          </w:tcPr>
          <w:p w14:paraId="0A31F776" w14:textId="77777777" w:rsidR="00C77A44" w:rsidRPr="00074B99" w:rsidRDefault="00C77A44" w:rsidP="00C77A44">
            <w:pPr>
              <w:rPr>
                <w:rFonts w:cs="Times New Roman"/>
                <w:b/>
                <w:i/>
                <w:color w:val="000000"/>
              </w:rPr>
            </w:pPr>
            <w:r w:rsidRPr="00074B99">
              <w:rPr>
                <w:rFonts w:cs="Times New Roman"/>
                <w:b/>
                <w:i/>
                <w:color w:val="000000"/>
              </w:rPr>
              <w:t>Código</w:t>
            </w:r>
          </w:p>
        </w:tc>
        <w:tc>
          <w:tcPr>
            <w:tcW w:w="6705" w:type="dxa"/>
          </w:tcPr>
          <w:p w14:paraId="02746441"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36C9C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w:t>
            </w:r>
          </w:p>
          <w:p w14:paraId="3EE8ECE2"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D46D0D"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868421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32BD742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91DF4A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p>
          <w:p w14:paraId="7D3F8780"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93E3BBB"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v2;</w:t>
            </w:r>
          </w:p>
          <w:p w14:paraId="33861CB9"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B08A9FE"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6820D40" w14:textId="566E455F" w:rsidR="00C77A44" w:rsidRPr="00074B99" w:rsidRDefault="00DB3462" w:rsidP="00DB3462">
            <w:pPr>
              <w:rPr>
                <w:rFonts w:cs="Times New Roman"/>
                <w:color w:val="000000"/>
              </w:rPr>
            </w:pPr>
            <w:r w:rsidRPr="00074B99">
              <w:rPr>
                <w:rFonts w:ascii="Consolas" w:hAnsi="Consolas" w:cs="Consolas"/>
                <w:color w:val="DCDCDC"/>
                <w:kern w:val="0"/>
                <w:sz w:val="19"/>
                <w:szCs w:val="19"/>
                <w:highlight w:val="black"/>
              </w:rPr>
              <w:t xml:space="preserve">        }</w:t>
            </w:r>
          </w:p>
        </w:tc>
      </w:tr>
      <w:tr w:rsidR="00C77A44" w:rsidRPr="00074B99" w14:paraId="56FF8B2A" w14:textId="77777777" w:rsidTr="00AE11C0">
        <w:trPr>
          <w:jc w:val="center"/>
        </w:trPr>
        <w:tc>
          <w:tcPr>
            <w:tcW w:w="2123" w:type="dxa"/>
          </w:tcPr>
          <w:p w14:paraId="0EA06D68" w14:textId="77777777" w:rsidR="00C77A44" w:rsidRPr="00074B99" w:rsidRDefault="00C77A44" w:rsidP="00C77A44">
            <w:pPr>
              <w:rPr>
                <w:rFonts w:cs="Times New Roman"/>
                <w:b/>
                <w:i/>
                <w:color w:val="000000"/>
              </w:rPr>
            </w:pPr>
            <w:r w:rsidRPr="00074B99">
              <w:rPr>
                <w:rFonts w:cs="Times New Roman"/>
                <w:b/>
                <w:i/>
                <w:color w:val="000000"/>
              </w:rPr>
              <w:t>Salida</w:t>
            </w:r>
          </w:p>
        </w:tc>
        <w:tc>
          <w:tcPr>
            <w:tcW w:w="6705" w:type="dxa"/>
          </w:tcPr>
          <w:p w14:paraId="3B91E9C0" w14:textId="1293918D" w:rsidR="00C77A44" w:rsidRPr="00074B99" w:rsidRDefault="00C77A44" w:rsidP="00C77A4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B3462" w:rsidRPr="00074B99">
              <w:rPr>
                <w:rFonts w:cs="Times New Roman"/>
                <w:i/>
                <w:color w:val="000000"/>
              </w:rPr>
              <w:t>TestDouble</w:t>
            </w:r>
          </w:p>
          <w:p w14:paraId="67C142B7" w14:textId="77777777" w:rsidR="00C77A44" w:rsidRPr="00074B99" w:rsidRDefault="00C77A44" w:rsidP="00C77A4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74B99" w:rsidRDefault="00C77A44" w:rsidP="00C77A44">
            <w:pPr>
              <w:rPr>
                <w:rFonts w:cs="Times New Roman"/>
                <w:color w:val="000000"/>
              </w:rPr>
            </w:pPr>
            <w:r w:rsidRPr="00074B99">
              <w:rPr>
                <w:rFonts w:cs="Times New Roman"/>
                <w:color w:val="000000"/>
              </w:rPr>
              <w:t xml:space="preserve">Duración de la prueba: </w:t>
            </w:r>
            <w:r w:rsidR="00DB3462" w:rsidRPr="00074B99">
              <w:rPr>
                <w:rFonts w:ascii="Consolas" w:hAnsi="Consolas" w:cs="Consolas"/>
                <w:color w:val="F1F1F1"/>
                <w:kern w:val="0"/>
                <w:sz w:val="18"/>
                <w:szCs w:val="18"/>
                <w:highlight w:val="black"/>
              </w:rPr>
              <w:t>&lt; 1 ms</w:t>
            </w:r>
          </w:p>
        </w:tc>
      </w:tr>
    </w:tbl>
    <w:p w14:paraId="369DAF47" w14:textId="13A29F2F" w:rsidR="00DB3462" w:rsidRPr="00074B99" w:rsidRDefault="00DB3462" w:rsidP="00650157"/>
    <w:p w14:paraId="4A8D1D05" w14:textId="5A24E65A" w:rsidR="00AE11C0" w:rsidRDefault="00AE11C0" w:rsidP="00AE11C0">
      <w:pPr>
        <w:pStyle w:val="Descripcin"/>
        <w:keepNext/>
      </w:pPr>
      <w:bookmarkStart w:id="542" w:name="_Toc425414713"/>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131</w:t>
      </w:r>
      <w:r>
        <w:fldChar w:fldCharType="end"/>
      </w:r>
      <w:r>
        <w:t xml:space="preserve">. </w:t>
      </w:r>
      <w:r w:rsidRPr="00D05F97">
        <w:t>TestSingle</w:t>
      </w:r>
      <w:bookmarkEnd w:id="542"/>
    </w:p>
    <w:tbl>
      <w:tblPr>
        <w:tblStyle w:val="Tablaconcuadrcula"/>
        <w:tblW w:w="8828" w:type="dxa"/>
        <w:jc w:val="center"/>
        <w:tblLook w:val="04A0" w:firstRow="1" w:lastRow="0" w:firstColumn="1" w:lastColumn="0" w:noHBand="0" w:noVBand="1"/>
      </w:tblPr>
      <w:tblGrid>
        <w:gridCol w:w="2123"/>
        <w:gridCol w:w="6705"/>
      </w:tblGrid>
      <w:tr w:rsidR="00DB3462" w:rsidRPr="00074B99" w14:paraId="66E26DFC" w14:textId="77777777" w:rsidTr="00AE11C0">
        <w:trPr>
          <w:jc w:val="center"/>
        </w:trPr>
        <w:tc>
          <w:tcPr>
            <w:tcW w:w="8828" w:type="dxa"/>
            <w:gridSpan w:val="2"/>
          </w:tcPr>
          <w:p w14:paraId="2EDE2C3F" w14:textId="77777777" w:rsidR="00DB3462" w:rsidRPr="00074B99" w:rsidRDefault="00DB3462" w:rsidP="008C2FFC">
            <w:pPr>
              <w:rPr>
                <w:rFonts w:cs="Times New Roman"/>
                <w:b/>
                <w:color w:val="000000"/>
              </w:rPr>
            </w:pPr>
            <w:r w:rsidRPr="00074B99">
              <w:rPr>
                <w:rFonts w:cs="Times New Roman"/>
                <w:b/>
                <w:color w:val="000000"/>
              </w:rPr>
              <w:t>Llamada:</w:t>
            </w:r>
          </w:p>
          <w:p w14:paraId="1C543E30" w14:textId="38910F81" w:rsidR="00DB3462"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Single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p>
        </w:tc>
      </w:tr>
      <w:tr w:rsidR="00DB3462" w:rsidRPr="00074B99" w14:paraId="5A36FA7C" w14:textId="77777777" w:rsidTr="00AE11C0">
        <w:trPr>
          <w:jc w:val="center"/>
        </w:trPr>
        <w:tc>
          <w:tcPr>
            <w:tcW w:w="2123" w:type="dxa"/>
          </w:tcPr>
          <w:p w14:paraId="17A23F61" w14:textId="77777777" w:rsidR="00DB3462" w:rsidRPr="00074B99" w:rsidRDefault="00DB3462" w:rsidP="008C2FFC">
            <w:pPr>
              <w:rPr>
                <w:rFonts w:cs="Times New Roman"/>
                <w:b/>
                <w:i/>
                <w:color w:val="000000"/>
              </w:rPr>
            </w:pPr>
            <w:r w:rsidRPr="00074B99">
              <w:rPr>
                <w:rFonts w:cs="Times New Roman"/>
                <w:b/>
                <w:i/>
                <w:color w:val="000000"/>
              </w:rPr>
              <w:t>Descripción</w:t>
            </w:r>
          </w:p>
        </w:tc>
        <w:tc>
          <w:tcPr>
            <w:tcW w:w="6705" w:type="dxa"/>
          </w:tcPr>
          <w:p w14:paraId="4666361E" w14:textId="6EDDF0FC" w:rsidR="00DB3462" w:rsidRPr="00074B99" w:rsidRDefault="00DB3462" w:rsidP="008C2FFC">
            <w:pPr>
              <w:rPr>
                <w:rFonts w:cs="Times New Roman"/>
                <w:i/>
                <w:color w:val="000000"/>
              </w:rPr>
            </w:pPr>
            <w:r w:rsidRPr="00074B99">
              <w:rPr>
                <w:rFonts w:cs="Times New Roman"/>
                <w:color w:val="000000"/>
              </w:rPr>
              <w:t xml:space="preserve">En esta prueba se verifica el estado de la primitiva </w:t>
            </w:r>
            <w:r w:rsidR="00485EE1" w:rsidRPr="00074B99">
              <w:rPr>
                <w:rFonts w:cs="Times New Roman"/>
                <w:i/>
                <w:color w:val="000000"/>
              </w:rPr>
              <w:t>float</w:t>
            </w:r>
            <w:r w:rsidRPr="00074B99">
              <w:rPr>
                <w:rFonts w:cs="Times New Roman"/>
                <w:i/>
                <w:color w:val="000000"/>
              </w:rPr>
              <w:t>.</w:t>
            </w:r>
          </w:p>
        </w:tc>
      </w:tr>
      <w:tr w:rsidR="00DB3462" w:rsidRPr="00074B99" w14:paraId="68B25F6D" w14:textId="77777777" w:rsidTr="00AE11C0">
        <w:trPr>
          <w:jc w:val="center"/>
        </w:trPr>
        <w:tc>
          <w:tcPr>
            <w:tcW w:w="2123" w:type="dxa"/>
          </w:tcPr>
          <w:p w14:paraId="0A343BDF" w14:textId="77777777" w:rsidR="00DB3462" w:rsidRPr="00074B99" w:rsidRDefault="00DB3462" w:rsidP="008C2FFC">
            <w:pPr>
              <w:rPr>
                <w:rFonts w:cs="Times New Roman"/>
                <w:b/>
                <w:i/>
                <w:color w:val="000000"/>
              </w:rPr>
            </w:pPr>
            <w:r w:rsidRPr="00074B99">
              <w:rPr>
                <w:rFonts w:cs="Times New Roman"/>
                <w:b/>
                <w:i/>
                <w:color w:val="000000"/>
              </w:rPr>
              <w:t>Entrada</w:t>
            </w:r>
          </w:p>
        </w:tc>
        <w:tc>
          <w:tcPr>
            <w:tcW w:w="6705" w:type="dxa"/>
          </w:tcPr>
          <w:p w14:paraId="10E97ECE" w14:textId="77777777" w:rsidR="00DB3462" w:rsidRPr="00074B99" w:rsidRDefault="00DB3462" w:rsidP="008C2FFC">
            <w:pPr>
              <w:rPr>
                <w:rFonts w:cs="Times New Roman"/>
                <w:color w:val="000000"/>
              </w:rPr>
            </w:pPr>
            <w:r w:rsidRPr="00074B99">
              <w:rPr>
                <w:rFonts w:cs="Times New Roman"/>
                <w:color w:val="000000"/>
              </w:rPr>
              <w:t>En la prueba no se tiene inicializado el fichero.</w:t>
            </w:r>
          </w:p>
        </w:tc>
      </w:tr>
      <w:tr w:rsidR="00DB3462" w:rsidRPr="00074B99" w14:paraId="79E9386C" w14:textId="77777777" w:rsidTr="00AE11C0">
        <w:trPr>
          <w:jc w:val="center"/>
        </w:trPr>
        <w:tc>
          <w:tcPr>
            <w:tcW w:w="2123" w:type="dxa"/>
          </w:tcPr>
          <w:p w14:paraId="1E03DA73" w14:textId="77777777" w:rsidR="00DB3462" w:rsidRPr="00074B99" w:rsidRDefault="00DB3462" w:rsidP="008C2FFC">
            <w:pPr>
              <w:rPr>
                <w:rFonts w:cs="Times New Roman"/>
                <w:b/>
                <w:i/>
                <w:color w:val="000000"/>
              </w:rPr>
            </w:pPr>
            <w:r w:rsidRPr="00074B99">
              <w:rPr>
                <w:rFonts w:cs="Times New Roman"/>
                <w:b/>
                <w:i/>
                <w:color w:val="000000"/>
              </w:rPr>
              <w:t>Referencia</w:t>
            </w:r>
          </w:p>
        </w:tc>
        <w:tc>
          <w:tcPr>
            <w:tcW w:w="6705" w:type="dxa"/>
          </w:tcPr>
          <w:p w14:paraId="14E03F4D" w14:textId="77777777" w:rsidR="00DB3462" w:rsidRPr="00074B99" w:rsidRDefault="00DB3462" w:rsidP="008C2FFC">
            <w:pPr>
              <w:rPr>
                <w:rFonts w:cs="Times New Roman"/>
                <w:color w:val="000000"/>
              </w:rPr>
            </w:pPr>
          </w:p>
        </w:tc>
      </w:tr>
      <w:tr w:rsidR="00DB3462" w:rsidRPr="00074B99" w14:paraId="1A778FD1" w14:textId="77777777" w:rsidTr="00AE11C0">
        <w:trPr>
          <w:jc w:val="center"/>
        </w:trPr>
        <w:tc>
          <w:tcPr>
            <w:tcW w:w="2123" w:type="dxa"/>
          </w:tcPr>
          <w:p w14:paraId="03268412" w14:textId="77777777" w:rsidR="00DB3462" w:rsidRPr="00074B99" w:rsidRDefault="00DB3462" w:rsidP="008C2FFC">
            <w:pPr>
              <w:rPr>
                <w:rFonts w:cs="Times New Roman"/>
                <w:b/>
                <w:i/>
                <w:color w:val="000000"/>
              </w:rPr>
            </w:pPr>
            <w:r w:rsidRPr="00074B99">
              <w:rPr>
                <w:rFonts w:cs="Times New Roman"/>
                <w:b/>
                <w:i/>
                <w:color w:val="000000"/>
              </w:rPr>
              <w:t>Código</w:t>
            </w:r>
          </w:p>
        </w:tc>
        <w:tc>
          <w:tcPr>
            <w:tcW w:w="6705" w:type="dxa"/>
          </w:tcPr>
          <w:p w14:paraId="3A1E024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4955A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w:t>
            </w:r>
          </w:p>
          <w:p w14:paraId="146799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7B4ED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1.0f</w:t>
            </w:r>
            <w:r w:rsidRPr="00074B99">
              <w:rPr>
                <w:rFonts w:ascii="Consolas" w:hAnsi="Consolas" w:cs="Consolas"/>
                <w:color w:val="DCDCDC"/>
                <w:kern w:val="0"/>
                <w:sz w:val="19"/>
                <w:szCs w:val="19"/>
                <w:highlight w:val="black"/>
                <w:lang w:val="en-GB"/>
              </w:rPr>
              <w:t>;</w:t>
            </w:r>
          </w:p>
          <w:p w14:paraId="468BFE3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03A4971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C44302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EF845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5847B9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v2;</w:t>
            </w:r>
          </w:p>
          <w:p w14:paraId="5687230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958B4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24C0C0F" w14:textId="7B2247C1" w:rsidR="00DB3462" w:rsidRPr="00074B99" w:rsidRDefault="00485EE1" w:rsidP="00485EE1">
            <w:pPr>
              <w:rPr>
                <w:rFonts w:cs="Times New Roman"/>
                <w:color w:val="000000"/>
              </w:rPr>
            </w:pPr>
            <w:r w:rsidRPr="00074B99">
              <w:rPr>
                <w:rFonts w:ascii="Consolas" w:hAnsi="Consolas" w:cs="Consolas"/>
                <w:color w:val="DCDCDC"/>
                <w:kern w:val="0"/>
                <w:sz w:val="19"/>
                <w:szCs w:val="19"/>
                <w:highlight w:val="black"/>
              </w:rPr>
              <w:lastRenderedPageBreak/>
              <w:t xml:space="preserve">        }</w:t>
            </w:r>
          </w:p>
        </w:tc>
      </w:tr>
      <w:tr w:rsidR="00DB3462" w:rsidRPr="00074B99" w14:paraId="2610D149" w14:textId="77777777" w:rsidTr="00AE11C0">
        <w:trPr>
          <w:jc w:val="center"/>
        </w:trPr>
        <w:tc>
          <w:tcPr>
            <w:tcW w:w="2123" w:type="dxa"/>
          </w:tcPr>
          <w:p w14:paraId="77D4FBC5" w14:textId="77777777" w:rsidR="00DB3462" w:rsidRPr="00074B99" w:rsidRDefault="00DB3462" w:rsidP="008C2FFC">
            <w:pPr>
              <w:rPr>
                <w:rFonts w:cs="Times New Roman"/>
                <w:b/>
                <w:i/>
                <w:color w:val="000000"/>
              </w:rPr>
            </w:pPr>
            <w:r w:rsidRPr="00074B99">
              <w:rPr>
                <w:rFonts w:cs="Times New Roman"/>
                <w:b/>
                <w:i/>
                <w:color w:val="000000"/>
              </w:rPr>
              <w:lastRenderedPageBreak/>
              <w:t>Salida</w:t>
            </w:r>
          </w:p>
        </w:tc>
        <w:tc>
          <w:tcPr>
            <w:tcW w:w="6705" w:type="dxa"/>
          </w:tcPr>
          <w:p w14:paraId="40CBB345" w14:textId="16D9B231" w:rsidR="00DB3462" w:rsidRPr="00074B99" w:rsidRDefault="00DB34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485EE1" w:rsidRPr="00074B99">
              <w:rPr>
                <w:rFonts w:cs="Times New Roman"/>
                <w:i/>
                <w:color w:val="000000"/>
              </w:rPr>
              <w:t>Single</w:t>
            </w:r>
          </w:p>
          <w:p w14:paraId="61A93DE6" w14:textId="77777777" w:rsidR="00DB3462" w:rsidRPr="00074B99" w:rsidRDefault="00DB34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E39A35A" wp14:editId="343C98A0">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74B99" w:rsidRDefault="00DB34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DE3FFED" w14:textId="77777777" w:rsidR="00DB3462" w:rsidRPr="00074B99" w:rsidRDefault="00DB3462" w:rsidP="00650157"/>
    <w:p w14:paraId="7D8C3FE6" w14:textId="44CDB839" w:rsidR="00AE11C0" w:rsidRDefault="00AE11C0" w:rsidP="00AE11C0">
      <w:pPr>
        <w:pStyle w:val="Descripcin"/>
        <w:keepNext/>
      </w:pPr>
      <w:bookmarkStart w:id="543" w:name="_Toc425414714"/>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132</w:t>
      </w:r>
      <w:r>
        <w:fldChar w:fldCharType="end"/>
      </w:r>
      <w:r>
        <w:t xml:space="preserve">. </w:t>
      </w:r>
      <w:r w:rsidRPr="006E5891">
        <w:t>TestShort</w:t>
      </w:r>
      <w:bookmarkEnd w:id="543"/>
    </w:p>
    <w:tbl>
      <w:tblPr>
        <w:tblStyle w:val="Tablaconcuadrcula"/>
        <w:tblW w:w="8828" w:type="dxa"/>
        <w:jc w:val="center"/>
        <w:tblLook w:val="04A0" w:firstRow="1" w:lastRow="0" w:firstColumn="1" w:lastColumn="0" w:noHBand="0" w:noVBand="1"/>
      </w:tblPr>
      <w:tblGrid>
        <w:gridCol w:w="2123"/>
        <w:gridCol w:w="6705"/>
      </w:tblGrid>
      <w:tr w:rsidR="00485EE1" w:rsidRPr="00074B99" w14:paraId="438A97B0" w14:textId="77777777" w:rsidTr="00AE11C0">
        <w:trPr>
          <w:jc w:val="center"/>
        </w:trPr>
        <w:tc>
          <w:tcPr>
            <w:tcW w:w="8828" w:type="dxa"/>
            <w:gridSpan w:val="2"/>
          </w:tcPr>
          <w:p w14:paraId="72152053" w14:textId="77777777" w:rsidR="00485EE1" w:rsidRPr="00074B99" w:rsidRDefault="00485EE1" w:rsidP="008C2FFC">
            <w:pPr>
              <w:rPr>
                <w:rFonts w:cs="Times New Roman"/>
                <w:b/>
                <w:color w:val="000000"/>
              </w:rPr>
            </w:pPr>
            <w:r w:rsidRPr="00074B99">
              <w:rPr>
                <w:rFonts w:cs="Times New Roman"/>
                <w:b/>
                <w:color w:val="000000"/>
              </w:rPr>
              <w:t>Llamada:</w:t>
            </w:r>
          </w:p>
          <w:p w14:paraId="2F86056B" w14:textId="2FB55FCF"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p>
        </w:tc>
      </w:tr>
      <w:tr w:rsidR="00485EE1" w:rsidRPr="00074B99" w14:paraId="59CDC252" w14:textId="77777777" w:rsidTr="00AE11C0">
        <w:trPr>
          <w:jc w:val="center"/>
        </w:trPr>
        <w:tc>
          <w:tcPr>
            <w:tcW w:w="2123" w:type="dxa"/>
          </w:tcPr>
          <w:p w14:paraId="36EA0F28"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4C5451AA" w14:textId="3B694262"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short.</w:t>
            </w:r>
          </w:p>
        </w:tc>
      </w:tr>
      <w:tr w:rsidR="00485EE1" w:rsidRPr="00074B99" w14:paraId="0B9FBB41" w14:textId="77777777" w:rsidTr="00AE11C0">
        <w:trPr>
          <w:jc w:val="center"/>
        </w:trPr>
        <w:tc>
          <w:tcPr>
            <w:tcW w:w="2123" w:type="dxa"/>
          </w:tcPr>
          <w:p w14:paraId="45A49C48"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570C3D7D"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27C16ABE" w14:textId="77777777" w:rsidTr="00AE11C0">
        <w:trPr>
          <w:jc w:val="center"/>
        </w:trPr>
        <w:tc>
          <w:tcPr>
            <w:tcW w:w="2123" w:type="dxa"/>
          </w:tcPr>
          <w:p w14:paraId="09DF7419"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5C75A17F" w14:textId="77777777" w:rsidR="00485EE1" w:rsidRPr="00074B99" w:rsidRDefault="00485EE1" w:rsidP="008C2FFC">
            <w:pPr>
              <w:rPr>
                <w:rFonts w:cs="Times New Roman"/>
                <w:color w:val="000000"/>
              </w:rPr>
            </w:pPr>
          </w:p>
        </w:tc>
      </w:tr>
      <w:tr w:rsidR="00485EE1" w:rsidRPr="00074B99" w14:paraId="7976AF7E" w14:textId="77777777" w:rsidTr="00AE11C0">
        <w:trPr>
          <w:jc w:val="center"/>
        </w:trPr>
        <w:tc>
          <w:tcPr>
            <w:tcW w:w="2123" w:type="dxa"/>
          </w:tcPr>
          <w:p w14:paraId="4228BA3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1A8B70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25CF9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TestShort()</w:t>
            </w:r>
          </w:p>
          <w:p w14:paraId="73CB1FF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973CF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0F0BE7D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6CAF25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42BF9A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4B8578C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A78446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v2;</w:t>
            </w:r>
          </w:p>
          <w:p w14:paraId="52E463B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ED2C7A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F15269A" w14:textId="174195BA"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2E32DD6" w14:textId="77777777" w:rsidTr="00AE11C0">
        <w:trPr>
          <w:jc w:val="center"/>
        </w:trPr>
        <w:tc>
          <w:tcPr>
            <w:tcW w:w="2123" w:type="dxa"/>
          </w:tcPr>
          <w:p w14:paraId="593774E6"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3F8C8CC6" w14:textId="04296B5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w:t>
            </w:r>
          </w:p>
          <w:p w14:paraId="0E014D04"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0624447" wp14:editId="04E25A52">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0C1860B" w14:textId="7B404822" w:rsidR="00DB3462" w:rsidRPr="00074B99" w:rsidRDefault="00DB3462" w:rsidP="00DB3462"/>
    <w:p w14:paraId="04977950" w14:textId="40F84E1F" w:rsidR="00AE11C0" w:rsidRDefault="00AE11C0" w:rsidP="00AE11C0">
      <w:pPr>
        <w:pStyle w:val="Descripcin"/>
        <w:keepNext/>
      </w:pPr>
      <w:bookmarkStart w:id="544" w:name="_Toc425414715"/>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133</w:t>
      </w:r>
      <w:r>
        <w:fldChar w:fldCharType="end"/>
      </w:r>
      <w:r>
        <w:t xml:space="preserve">. </w:t>
      </w:r>
      <w:r w:rsidRPr="006F62BE">
        <w:t>TestUShort</w:t>
      </w:r>
      <w:bookmarkEnd w:id="544"/>
    </w:p>
    <w:tbl>
      <w:tblPr>
        <w:tblStyle w:val="Tablaconcuadrcula"/>
        <w:tblW w:w="8828" w:type="dxa"/>
        <w:jc w:val="center"/>
        <w:tblLook w:val="04A0" w:firstRow="1" w:lastRow="0" w:firstColumn="1" w:lastColumn="0" w:noHBand="0" w:noVBand="1"/>
      </w:tblPr>
      <w:tblGrid>
        <w:gridCol w:w="2123"/>
        <w:gridCol w:w="6705"/>
      </w:tblGrid>
      <w:tr w:rsidR="00485EE1" w:rsidRPr="00074B99" w14:paraId="3946A85D" w14:textId="77777777" w:rsidTr="00AE11C0">
        <w:trPr>
          <w:jc w:val="center"/>
        </w:trPr>
        <w:tc>
          <w:tcPr>
            <w:tcW w:w="8828" w:type="dxa"/>
            <w:gridSpan w:val="2"/>
          </w:tcPr>
          <w:p w14:paraId="1DB06664" w14:textId="77777777" w:rsidR="00485EE1" w:rsidRPr="00074B99" w:rsidRDefault="00485EE1" w:rsidP="008C2FFC">
            <w:pPr>
              <w:rPr>
                <w:rFonts w:cs="Times New Roman"/>
                <w:b/>
                <w:color w:val="000000"/>
              </w:rPr>
            </w:pPr>
            <w:r w:rsidRPr="00074B99">
              <w:rPr>
                <w:rFonts w:cs="Times New Roman"/>
                <w:b/>
                <w:color w:val="000000"/>
              </w:rPr>
              <w:t>Llamada:</w:t>
            </w:r>
          </w:p>
          <w:p w14:paraId="1354DA48" w14:textId="3117844E"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485EE1" w:rsidRPr="00074B99" w14:paraId="4860D618" w14:textId="77777777" w:rsidTr="00AE11C0">
        <w:trPr>
          <w:jc w:val="center"/>
        </w:trPr>
        <w:tc>
          <w:tcPr>
            <w:tcW w:w="2123" w:type="dxa"/>
          </w:tcPr>
          <w:p w14:paraId="66B5D811"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692EEDAC" w14:textId="3621E8CA" w:rsidR="00485EE1" w:rsidRPr="00074B99" w:rsidRDefault="00485EE1" w:rsidP="00485EE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UShort.</w:t>
            </w:r>
          </w:p>
        </w:tc>
      </w:tr>
      <w:tr w:rsidR="00485EE1" w:rsidRPr="00074B99" w14:paraId="66BB0015" w14:textId="77777777" w:rsidTr="00AE11C0">
        <w:trPr>
          <w:jc w:val="center"/>
        </w:trPr>
        <w:tc>
          <w:tcPr>
            <w:tcW w:w="2123" w:type="dxa"/>
          </w:tcPr>
          <w:p w14:paraId="4602452A"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60242C0E"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F17CCA9" w14:textId="77777777" w:rsidTr="00AE11C0">
        <w:trPr>
          <w:jc w:val="center"/>
        </w:trPr>
        <w:tc>
          <w:tcPr>
            <w:tcW w:w="2123" w:type="dxa"/>
          </w:tcPr>
          <w:p w14:paraId="2EFF0E28"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9CED6EC" w14:textId="77777777" w:rsidR="00485EE1" w:rsidRPr="00074B99" w:rsidRDefault="00485EE1" w:rsidP="008C2FFC">
            <w:pPr>
              <w:rPr>
                <w:rFonts w:cs="Times New Roman"/>
                <w:color w:val="000000"/>
              </w:rPr>
            </w:pPr>
          </w:p>
        </w:tc>
      </w:tr>
      <w:tr w:rsidR="00485EE1" w:rsidRPr="00074B99" w14:paraId="6D515F6D" w14:textId="77777777" w:rsidTr="00AE11C0">
        <w:trPr>
          <w:jc w:val="center"/>
        </w:trPr>
        <w:tc>
          <w:tcPr>
            <w:tcW w:w="2123" w:type="dxa"/>
          </w:tcPr>
          <w:p w14:paraId="2F1360B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22FF56C"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E6F51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TestUShort()</w:t>
            </w:r>
          </w:p>
          <w:p w14:paraId="4B5570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D4AB6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24C08D3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09F59DE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EB70EC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FBF48D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85ABB7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v2;</w:t>
            </w:r>
          </w:p>
          <w:p w14:paraId="3BD7CAF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092E2D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33E6FBC" w14:textId="7E151BE8"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lastRenderedPageBreak/>
              <w:t xml:space="preserve">        }</w:t>
            </w:r>
          </w:p>
        </w:tc>
      </w:tr>
      <w:tr w:rsidR="00485EE1" w:rsidRPr="00074B99" w14:paraId="1011C2F5" w14:textId="77777777" w:rsidTr="00AE11C0">
        <w:trPr>
          <w:jc w:val="center"/>
        </w:trPr>
        <w:tc>
          <w:tcPr>
            <w:tcW w:w="2123" w:type="dxa"/>
          </w:tcPr>
          <w:p w14:paraId="65C6DA85" w14:textId="77777777" w:rsidR="00485EE1" w:rsidRPr="00074B99" w:rsidRDefault="00485EE1" w:rsidP="008C2FFC">
            <w:pPr>
              <w:rPr>
                <w:rFonts w:cs="Times New Roman"/>
                <w:b/>
                <w:i/>
                <w:color w:val="000000"/>
              </w:rPr>
            </w:pPr>
            <w:r w:rsidRPr="00074B99">
              <w:rPr>
                <w:rFonts w:cs="Times New Roman"/>
                <w:b/>
                <w:i/>
                <w:color w:val="000000"/>
              </w:rPr>
              <w:lastRenderedPageBreak/>
              <w:t>Salida</w:t>
            </w:r>
          </w:p>
        </w:tc>
        <w:tc>
          <w:tcPr>
            <w:tcW w:w="6705" w:type="dxa"/>
          </w:tcPr>
          <w:p w14:paraId="18BA1F53" w14:textId="4DEC5ED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TestUShort</w:t>
            </w:r>
          </w:p>
          <w:p w14:paraId="3750620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470E861" wp14:editId="4A8F8DA1">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4D039678" w14:textId="77777777" w:rsidR="00485EE1" w:rsidRPr="00074B99" w:rsidRDefault="00485EE1" w:rsidP="00DB3462"/>
    <w:p w14:paraId="0EEF6CAC" w14:textId="5553E169" w:rsidR="00AE11C0" w:rsidRDefault="00AE11C0" w:rsidP="00AE11C0">
      <w:pPr>
        <w:pStyle w:val="Descripcin"/>
        <w:keepNext/>
      </w:pPr>
      <w:bookmarkStart w:id="545" w:name="_Toc425414716"/>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134</w:t>
      </w:r>
      <w:r>
        <w:fldChar w:fldCharType="end"/>
      </w:r>
      <w:r>
        <w:t xml:space="preserve">. </w:t>
      </w:r>
      <w:r w:rsidRPr="00154674">
        <w:t>TestInt</w:t>
      </w:r>
      <w:bookmarkEnd w:id="545"/>
    </w:p>
    <w:tbl>
      <w:tblPr>
        <w:tblStyle w:val="Tablaconcuadrcula"/>
        <w:tblW w:w="8828" w:type="dxa"/>
        <w:jc w:val="center"/>
        <w:tblLook w:val="04A0" w:firstRow="1" w:lastRow="0" w:firstColumn="1" w:lastColumn="0" w:noHBand="0" w:noVBand="1"/>
      </w:tblPr>
      <w:tblGrid>
        <w:gridCol w:w="2123"/>
        <w:gridCol w:w="6705"/>
      </w:tblGrid>
      <w:tr w:rsidR="00485EE1" w:rsidRPr="00074B99" w14:paraId="27D80860" w14:textId="77777777" w:rsidTr="00AE11C0">
        <w:trPr>
          <w:jc w:val="center"/>
        </w:trPr>
        <w:tc>
          <w:tcPr>
            <w:tcW w:w="8828" w:type="dxa"/>
            <w:gridSpan w:val="2"/>
          </w:tcPr>
          <w:p w14:paraId="5B1B56DB" w14:textId="77777777" w:rsidR="00485EE1" w:rsidRPr="00074B99" w:rsidRDefault="00485EE1" w:rsidP="008C2FFC">
            <w:pPr>
              <w:rPr>
                <w:rFonts w:cs="Times New Roman"/>
                <w:b/>
                <w:color w:val="000000"/>
              </w:rPr>
            </w:pPr>
            <w:r w:rsidRPr="00074B99">
              <w:rPr>
                <w:rFonts w:cs="Times New Roman"/>
                <w:b/>
                <w:color w:val="000000"/>
              </w:rPr>
              <w:t>Llamada:</w:t>
            </w:r>
          </w:p>
          <w:p w14:paraId="42E00978" w14:textId="422F46C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p>
        </w:tc>
      </w:tr>
      <w:tr w:rsidR="00485EE1" w:rsidRPr="00074B99" w14:paraId="54B1F6E7" w14:textId="77777777" w:rsidTr="00AE11C0">
        <w:trPr>
          <w:jc w:val="center"/>
        </w:trPr>
        <w:tc>
          <w:tcPr>
            <w:tcW w:w="2123" w:type="dxa"/>
          </w:tcPr>
          <w:p w14:paraId="25C6252A"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3D8C9160" w14:textId="0CCEBFAB"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int.</w:t>
            </w:r>
          </w:p>
        </w:tc>
      </w:tr>
      <w:tr w:rsidR="00485EE1" w:rsidRPr="00074B99" w14:paraId="7689E7DC" w14:textId="77777777" w:rsidTr="00AE11C0">
        <w:trPr>
          <w:jc w:val="center"/>
        </w:trPr>
        <w:tc>
          <w:tcPr>
            <w:tcW w:w="2123" w:type="dxa"/>
          </w:tcPr>
          <w:p w14:paraId="4A59CC64"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7202F550"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D71862C" w14:textId="77777777" w:rsidTr="00AE11C0">
        <w:trPr>
          <w:jc w:val="center"/>
        </w:trPr>
        <w:tc>
          <w:tcPr>
            <w:tcW w:w="2123" w:type="dxa"/>
          </w:tcPr>
          <w:p w14:paraId="2390CF0C"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563B709" w14:textId="77777777" w:rsidR="00485EE1" w:rsidRPr="00074B99" w:rsidRDefault="00485EE1" w:rsidP="008C2FFC">
            <w:pPr>
              <w:rPr>
                <w:rFonts w:cs="Times New Roman"/>
                <w:color w:val="000000"/>
              </w:rPr>
            </w:pPr>
          </w:p>
        </w:tc>
      </w:tr>
      <w:tr w:rsidR="00485EE1" w:rsidRPr="00074B99" w14:paraId="5AAD3DDD" w14:textId="77777777" w:rsidTr="00AE11C0">
        <w:trPr>
          <w:jc w:val="center"/>
        </w:trPr>
        <w:tc>
          <w:tcPr>
            <w:tcW w:w="2123" w:type="dxa"/>
          </w:tcPr>
          <w:p w14:paraId="67351EC6"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3A47229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605C8A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TestInt()</w:t>
            </w:r>
          </w:p>
          <w:p w14:paraId="36F070E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12963B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BE3CDC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1D5A4B2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C00B99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2DD44E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DA82FD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v2;</w:t>
            </w:r>
          </w:p>
          <w:p w14:paraId="684075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0BF97DC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9025CC2" w14:textId="7D5B5CAF"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FC0D1E3" w14:textId="77777777" w:rsidTr="00AE11C0">
        <w:trPr>
          <w:jc w:val="center"/>
        </w:trPr>
        <w:tc>
          <w:tcPr>
            <w:tcW w:w="2123" w:type="dxa"/>
          </w:tcPr>
          <w:p w14:paraId="432B3AC0"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6C79AE11" w14:textId="6B282A98"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w:t>
            </w:r>
          </w:p>
          <w:p w14:paraId="1317A59C"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340EB87" wp14:editId="6C984965">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8F49C41" w14:textId="77777777" w:rsidR="00485EE1" w:rsidRPr="00074B99" w:rsidRDefault="00485EE1" w:rsidP="00DB3462"/>
    <w:p w14:paraId="35547F68" w14:textId="62AE046D" w:rsidR="00AE11C0" w:rsidRDefault="00AE11C0" w:rsidP="00AE11C0">
      <w:pPr>
        <w:pStyle w:val="Descripcin"/>
        <w:keepNext/>
      </w:pPr>
      <w:bookmarkStart w:id="546" w:name="_Toc425414717"/>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135</w:t>
      </w:r>
      <w:r>
        <w:fldChar w:fldCharType="end"/>
      </w:r>
      <w:r>
        <w:t xml:space="preserve">. </w:t>
      </w:r>
      <w:r w:rsidRPr="0076468B">
        <w:t>TestUInt</w:t>
      </w:r>
      <w:bookmarkEnd w:id="546"/>
    </w:p>
    <w:tbl>
      <w:tblPr>
        <w:tblStyle w:val="Tablaconcuadrcula"/>
        <w:tblW w:w="8828" w:type="dxa"/>
        <w:jc w:val="center"/>
        <w:tblLook w:val="04A0" w:firstRow="1" w:lastRow="0" w:firstColumn="1" w:lastColumn="0" w:noHBand="0" w:noVBand="1"/>
      </w:tblPr>
      <w:tblGrid>
        <w:gridCol w:w="2123"/>
        <w:gridCol w:w="6705"/>
      </w:tblGrid>
      <w:tr w:rsidR="00485EE1" w:rsidRPr="00074B99" w14:paraId="6774608B" w14:textId="77777777" w:rsidTr="00AE11C0">
        <w:trPr>
          <w:jc w:val="center"/>
        </w:trPr>
        <w:tc>
          <w:tcPr>
            <w:tcW w:w="8828" w:type="dxa"/>
            <w:gridSpan w:val="2"/>
          </w:tcPr>
          <w:p w14:paraId="2042C79B" w14:textId="77777777" w:rsidR="00485EE1" w:rsidRPr="00074B99" w:rsidRDefault="00485EE1" w:rsidP="008C2FFC">
            <w:pPr>
              <w:rPr>
                <w:rFonts w:cs="Times New Roman"/>
                <w:b/>
                <w:color w:val="000000"/>
              </w:rPr>
            </w:pPr>
            <w:r w:rsidRPr="00074B99">
              <w:rPr>
                <w:rFonts w:cs="Times New Roman"/>
                <w:b/>
                <w:color w:val="000000"/>
              </w:rPr>
              <w:t>Llamada:</w:t>
            </w:r>
          </w:p>
          <w:p w14:paraId="3CF03D81" w14:textId="43BBD20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p>
        </w:tc>
      </w:tr>
      <w:tr w:rsidR="00485EE1" w:rsidRPr="00074B99" w14:paraId="7E808A1D" w14:textId="77777777" w:rsidTr="00AE11C0">
        <w:trPr>
          <w:jc w:val="center"/>
        </w:trPr>
        <w:tc>
          <w:tcPr>
            <w:tcW w:w="2123" w:type="dxa"/>
          </w:tcPr>
          <w:p w14:paraId="76A896CD"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3CAE1C4D" w14:textId="17752C90"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uint.</w:t>
            </w:r>
          </w:p>
        </w:tc>
      </w:tr>
      <w:tr w:rsidR="00485EE1" w:rsidRPr="00074B99" w14:paraId="0CD87AFF" w14:textId="77777777" w:rsidTr="00AE11C0">
        <w:trPr>
          <w:jc w:val="center"/>
        </w:trPr>
        <w:tc>
          <w:tcPr>
            <w:tcW w:w="2123" w:type="dxa"/>
          </w:tcPr>
          <w:p w14:paraId="243F7A11"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323A97A6"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7562B68E" w14:textId="77777777" w:rsidTr="00AE11C0">
        <w:trPr>
          <w:jc w:val="center"/>
        </w:trPr>
        <w:tc>
          <w:tcPr>
            <w:tcW w:w="2123" w:type="dxa"/>
          </w:tcPr>
          <w:p w14:paraId="67F34B3F"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7B9A9C14" w14:textId="77777777" w:rsidR="00485EE1" w:rsidRPr="00074B99" w:rsidRDefault="00485EE1" w:rsidP="008C2FFC">
            <w:pPr>
              <w:rPr>
                <w:rFonts w:cs="Times New Roman"/>
                <w:color w:val="000000"/>
              </w:rPr>
            </w:pPr>
          </w:p>
        </w:tc>
      </w:tr>
      <w:tr w:rsidR="00485EE1" w:rsidRPr="00074B99" w14:paraId="33D1517B" w14:textId="77777777" w:rsidTr="00AE11C0">
        <w:trPr>
          <w:jc w:val="center"/>
        </w:trPr>
        <w:tc>
          <w:tcPr>
            <w:tcW w:w="2123" w:type="dxa"/>
          </w:tcPr>
          <w:p w14:paraId="67025933"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D3ECC1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D276A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TestUInt()</w:t>
            </w:r>
          </w:p>
          <w:p w14:paraId="4C388D3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8E5BE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068C6D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EA043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54D3DB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0F454AC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051AD9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v2;</w:t>
            </w:r>
          </w:p>
          <w:p w14:paraId="087CA39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09D955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C938E92" w14:textId="28768272"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lastRenderedPageBreak/>
              <w:t xml:space="preserve">        }</w:t>
            </w:r>
          </w:p>
        </w:tc>
      </w:tr>
      <w:tr w:rsidR="00485EE1" w:rsidRPr="00074B99" w14:paraId="6CD10FB9" w14:textId="77777777" w:rsidTr="00AE11C0">
        <w:trPr>
          <w:jc w:val="center"/>
        </w:trPr>
        <w:tc>
          <w:tcPr>
            <w:tcW w:w="2123" w:type="dxa"/>
          </w:tcPr>
          <w:p w14:paraId="002F9861" w14:textId="77777777" w:rsidR="00485EE1" w:rsidRPr="00074B99" w:rsidRDefault="00485EE1" w:rsidP="008C2FFC">
            <w:pPr>
              <w:rPr>
                <w:rFonts w:cs="Times New Roman"/>
                <w:b/>
                <w:i/>
                <w:color w:val="000000"/>
              </w:rPr>
            </w:pPr>
            <w:r w:rsidRPr="00074B99">
              <w:rPr>
                <w:rFonts w:cs="Times New Roman"/>
                <w:b/>
                <w:i/>
                <w:color w:val="000000"/>
              </w:rPr>
              <w:lastRenderedPageBreak/>
              <w:t>Salida</w:t>
            </w:r>
          </w:p>
        </w:tc>
        <w:tc>
          <w:tcPr>
            <w:tcW w:w="6705" w:type="dxa"/>
          </w:tcPr>
          <w:p w14:paraId="3CF579A9" w14:textId="33261C80"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501621" w:rsidRPr="00074B99">
              <w:rPr>
                <w:rFonts w:cs="Times New Roman"/>
                <w:i/>
                <w:color w:val="000000"/>
              </w:rPr>
              <w:t>U</w:t>
            </w:r>
            <w:r w:rsidRPr="00074B99">
              <w:rPr>
                <w:rFonts w:cs="Times New Roman"/>
                <w:i/>
                <w:color w:val="000000"/>
              </w:rPr>
              <w:t>Int</w:t>
            </w:r>
          </w:p>
          <w:p w14:paraId="3049199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552A9D" wp14:editId="7D508CFE">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5C6EC32F" w14:textId="77777777" w:rsidR="00485EE1" w:rsidRPr="00074B99" w:rsidRDefault="00485EE1" w:rsidP="00DB3462"/>
    <w:p w14:paraId="5EA64D98" w14:textId="4E2F96F0" w:rsidR="00AE11C0" w:rsidRDefault="00AE11C0" w:rsidP="00AE11C0">
      <w:pPr>
        <w:pStyle w:val="Descripcin"/>
        <w:keepNext/>
      </w:pPr>
      <w:bookmarkStart w:id="547" w:name="_Toc425414718"/>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136</w:t>
      </w:r>
      <w:r>
        <w:fldChar w:fldCharType="end"/>
      </w:r>
      <w:r>
        <w:t xml:space="preserve">. </w:t>
      </w:r>
      <w:r w:rsidRPr="00710EBB">
        <w:t>TestLong</w:t>
      </w:r>
      <w:bookmarkEnd w:id="547"/>
    </w:p>
    <w:tbl>
      <w:tblPr>
        <w:tblStyle w:val="Tablaconcuadrcula"/>
        <w:tblW w:w="8828" w:type="dxa"/>
        <w:jc w:val="center"/>
        <w:tblLook w:val="04A0" w:firstRow="1" w:lastRow="0" w:firstColumn="1" w:lastColumn="0" w:noHBand="0" w:noVBand="1"/>
      </w:tblPr>
      <w:tblGrid>
        <w:gridCol w:w="2123"/>
        <w:gridCol w:w="6705"/>
      </w:tblGrid>
      <w:tr w:rsidR="00501621" w:rsidRPr="00074B99" w14:paraId="2A2CA611" w14:textId="77777777" w:rsidTr="00AE11C0">
        <w:trPr>
          <w:jc w:val="center"/>
        </w:trPr>
        <w:tc>
          <w:tcPr>
            <w:tcW w:w="8828" w:type="dxa"/>
            <w:gridSpan w:val="2"/>
          </w:tcPr>
          <w:p w14:paraId="15D73D39" w14:textId="77777777" w:rsidR="00501621" w:rsidRPr="00074B99" w:rsidRDefault="00501621" w:rsidP="008C2FFC">
            <w:pPr>
              <w:rPr>
                <w:rFonts w:cs="Times New Roman"/>
                <w:b/>
                <w:color w:val="000000"/>
              </w:rPr>
            </w:pPr>
            <w:r w:rsidRPr="00074B99">
              <w:rPr>
                <w:rFonts w:cs="Times New Roman"/>
                <w:b/>
                <w:color w:val="000000"/>
              </w:rPr>
              <w:t>Llamada:</w:t>
            </w:r>
          </w:p>
          <w:p w14:paraId="7D546827" w14:textId="0A974FD0"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501621" w:rsidRPr="00074B99" w14:paraId="1191CEC2" w14:textId="77777777" w:rsidTr="00AE11C0">
        <w:trPr>
          <w:jc w:val="center"/>
        </w:trPr>
        <w:tc>
          <w:tcPr>
            <w:tcW w:w="2123" w:type="dxa"/>
          </w:tcPr>
          <w:p w14:paraId="0DEBA46F"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240FEA07" w14:textId="082E3B7F"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long.</w:t>
            </w:r>
          </w:p>
        </w:tc>
      </w:tr>
      <w:tr w:rsidR="00501621" w:rsidRPr="00074B99" w14:paraId="6466302B" w14:textId="77777777" w:rsidTr="00AE11C0">
        <w:trPr>
          <w:jc w:val="center"/>
        </w:trPr>
        <w:tc>
          <w:tcPr>
            <w:tcW w:w="2123" w:type="dxa"/>
          </w:tcPr>
          <w:p w14:paraId="21B5B581"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300E536"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5513A4FE" w14:textId="77777777" w:rsidTr="00AE11C0">
        <w:trPr>
          <w:jc w:val="center"/>
        </w:trPr>
        <w:tc>
          <w:tcPr>
            <w:tcW w:w="2123" w:type="dxa"/>
          </w:tcPr>
          <w:p w14:paraId="3F52BC82"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416ADBA" w14:textId="77777777" w:rsidR="00501621" w:rsidRPr="00074B99" w:rsidRDefault="00501621" w:rsidP="008C2FFC">
            <w:pPr>
              <w:rPr>
                <w:rFonts w:cs="Times New Roman"/>
                <w:color w:val="000000"/>
              </w:rPr>
            </w:pPr>
          </w:p>
        </w:tc>
      </w:tr>
      <w:tr w:rsidR="00501621" w:rsidRPr="00074B99" w14:paraId="73D3A4F9" w14:textId="77777777" w:rsidTr="00AE11C0">
        <w:trPr>
          <w:jc w:val="center"/>
        </w:trPr>
        <w:tc>
          <w:tcPr>
            <w:tcW w:w="2123" w:type="dxa"/>
          </w:tcPr>
          <w:p w14:paraId="6DAD77B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B825C7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32259D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TestLong()</w:t>
            </w:r>
          </w:p>
          <w:p w14:paraId="27DE26D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84B86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A25CD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45D1A59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6CB404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0E6D4E7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267017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v2;</w:t>
            </w:r>
          </w:p>
          <w:p w14:paraId="14AF355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09D92D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17D65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4D849EF9" w14:textId="45006729" w:rsidR="00501621" w:rsidRPr="00074B99" w:rsidRDefault="00501621" w:rsidP="008C2FFC">
            <w:pPr>
              <w:rPr>
                <w:rFonts w:cs="Times New Roman"/>
                <w:color w:val="000000"/>
              </w:rPr>
            </w:pPr>
          </w:p>
        </w:tc>
      </w:tr>
      <w:tr w:rsidR="00501621" w:rsidRPr="00074B99" w14:paraId="6AB1298F" w14:textId="77777777" w:rsidTr="00AE11C0">
        <w:trPr>
          <w:jc w:val="center"/>
        </w:trPr>
        <w:tc>
          <w:tcPr>
            <w:tcW w:w="2123" w:type="dxa"/>
          </w:tcPr>
          <w:p w14:paraId="196CE197"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01171E86" w14:textId="2025C07E"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TestLong</w:t>
            </w:r>
          </w:p>
          <w:p w14:paraId="6EFAA4C9"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99444FE" wp14:editId="38278948">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C1C2F05" w14:textId="4CAC0260" w:rsidR="00DB3462" w:rsidRPr="00074B99" w:rsidRDefault="00DB3462" w:rsidP="00DB3462">
      <w:pPr>
        <w:tabs>
          <w:tab w:val="left" w:pos="1245"/>
        </w:tabs>
      </w:pPr>
      <w:r w:rsidRPr="00074B99">
        <w:tab/>
      </w:r>
    </w:p>
    <w:p w14:paraId="1F1AF7C7" w14:textId="3841EC2D" w:rsidR="00AE11C0" w:rsidRDefault="00AE11C0" w:rsidP="00AE11C0">
      <w:pPr>
        <w:pStyle w:val="Descripcin"/>
        <w:keepNext/>
      </w:pPr>
      <w:bookmarkStart w:id="548" w:name="_Toc425414719"/>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137</w:t>
      </w:r>
      <w:r>
        <w:fldChar w:fldCharType="end"/>
      </w:r>
      <w:r>
        <w:t xml:space="preserve">. </w:t>
      </w:r>
      <w:r w:rsidRPr="00F27672">
        <w:t>TestULong</w:t>
      </w:r>
      <w:bookmarkEnd w:id="548"/>
    </w:p>
    <w:tbl>
      <w:tblPr>
        <w:tblStyle w:val="Tablaconcuadrcula"/>
        <w:tblW w:w="8828" w:type="dxa"/>
        <w:jc w:val="center"/>
        <w:tblLook w:val="04A0" w:firstRow="1" w:lastRow="0" w:firstColumn="1" w:lastColumn="0" w:noHBand="0" w:noVBand="1"/>
      </w:tblPr>
      <w:tblGrid>
        <w:gridCol w:w="2123"/>
        <w:gridCol w:w="6705"/>
      </w:tblGrid>
      <w:tr w:rsidR="00501621" w:rsidRPr="00074B99" w14:paraId="51A674C2" w14:textId="77777777" w:rsidTr="00AE11C0">
        <w:trPr>
          <w:jc w:val="center"/>
        </w:trPr>
        <w:tc>
          <w:tcPr>
            <w:tcW w:w="8828" w:type="dxa"/>
            <w:gridSpan w:val="2"/>
          </w:tcPr>
          <w:p w14:paraId="1551522E" w14:textId="77777777" w:rsidR="00501621" w:rsidRPr="00074B99" w:rsidRDefault="00501621" w:rsidP="008C2FFC">
            <w:pPr>
              <w:rPr>
                <w:rFonts w:cs="Times New Roman"/>
                <w:b/>
                <w:color w:val="000000"/>
              </w:rPr>
            </w:pPr>
            <w:r w:rsidRPr="00074B99">
              <w:rPr>
                <w:rFonts w:cs="Times New Roman"/>
                <w:b/>
                <w:color w:val="000000"/>
              </w:rPr>
              <w:t>Llamada:</w:t>
            </w:r>
          </w:p>
          <w:p w14:paraId="6BCA7990" w14:textId="1827306D"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p>
        </w:tc>
      </w:tr>
      <w:tr w:rsidR="00501621" w:rsidRPr="00074B99" w14:paraId="5CA316F1" w14:textId="77777777" w:rsidTr="00AE11C0">
        <w:trPr>
          <w:jc w:val="center"/>
        </w:trPr>
        <w:tc>
          <w:tcPr>
            <w:tcW w:w="2123" w:type="dxa"/>
          </w:tcPr>
          <w:p w14:paraId="79DA2298"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406E258B" w14:textId="4DD61923" w:rsidR="00501621" w:rsidRPr="00074B99" w:rsidRDefault="00501621" w:rsidP="0050162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ulong.</w:t>
            </w:r>
          </w:p>
        </w:tc>
      </w:tr>
      <w:tr w:rsidR="00501621" w:rsidRPr="00074B99" w14:paraId="0056F1A6" w14:textId="77777777" w:rsidTr="00AE11C0">
        <w:trPr>
          <w:jc w:val="center"/>
        </w:trPr>
        <w:tc>
          <w:tcPr>
            <w:tcW w:w="2123" w:type="dxa"/>
          </w:tcPr>
          <w:p w14:paraId="77B40665"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06651A4"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B1D44EF" w14:textId="77777777" w:rsidTr="00AE11C0">
        <w:trPr>
          <w:jc w:val="center"/>
        </w:trPr>
        <w:tc>
          <w:tcPr>
            <w:tcW w:w="2123" w:type="dxa"/>
          </w:tcPr>
          <w:p w14:paraId="2281247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4F6043FE" w14:textId="77777777" w:rsidR="00501621" w:rsidRPr="00074B99" w:rsidRDefault="00501621" w:rsidP="008C2FFC">
            <w:pPr>
              <w:rPr>
                <w:rFonts w:cs="Times New Roman"/>
                <w:color w:val="000000"/>
              </w:rPr>
            </w:pPr>
          </w:p>
        </w:tc>
      </w:tr>
      <w:tr w:rsidR="00501621" w:rsidRPr="00074B99" w14:paraId="442474DC" w14:textId="77777777" w:rsidTr="00AE11C0">
        <w:trPr>
          <w:jc w:val="center"/>
        </w:trPr>
        <w:tc>
          <w:tcPr>
            <w:tcW w:w="2123" w:type="dxa"/>
          </w:tcPr>
          <w:p w14:paraId="6CEA609C"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EA6C19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5DF41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TestULong()</w:t>
            </w:r>
          </w:p>
          <w:p w14:paraId="156999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114D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C88C1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7EB312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6EC5C7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24A2F727"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AF04B1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v2;</w:t>
            </w:r>
          </w:p>
          <w:p w14:paraId="0F7C91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8F93CF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C646FDE" w14:textId="4CA500C9"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50609484" w14:textId="77777777" w:rsidTr="00AE11C0">
        <w:trPr>
          <w:jc w:val="center"/>
        </w:trPr>
        <w:tc>
          <w:tcPr>
            <w:tcW w:w="2123" w:type="dxa"/>
          </w:tcPr>
          <w:p w14:paraId="45A3F443" w14:textId="77777777" w:rsidR="00501621" w:rsidRPr="00074B99" w:rsidRDefault="00501621" w:rsidP="008C2FFC">
            <w:pPr>
              <w:rPr>
                <w:rFonts w:cs="Times New Roman"/>
                <w:b/>
                <w:i/>
                <w:color w:val="000000"/>
              </w:rPr>
            </w:pPr>
            <w:r w:rsidRPr="00074B99">
              <w:rPr>
                <w:rFonts w:cs="Times New Roman"/>
                <w:b/>
                <w:i/>
                <w:color w:val="000000"/>
              </w:rPr>
              <w:lastRenderedPageBreak/>
              <w:t>Salida</w:t>
            </w:r>
          </w:p>
        </w:tc>
        <w:tc>
          <w:tcPr>
            <w:tcW w:w="6705" w:type="dxa"/>
          </w:tcPr>
          <w:p w14:paraId="3DDE8E19" w14:textId="298F3832"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TestULong</w:t>
            </w:r>
          </w:p>
          <w:p w14:paraId="1DFE342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42E7468" wp14:editId="25347534">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5CEB060" w14:textId="77777777" w:rsidR="00501621" w:rsidRPr="00074B99" w:rsidRDefault="00501621" w:rsidP="00DB3462">
      <w:pPr>
        <w:tabs>
          <w:tab w:val="left" w:pos="1245"/>
        </w:tabs>
      </w:pPr>
    </w:p>
    <w:p w14:paraId="7DF68F9D" w14:textId="781E7ADC" w:rsidR="00AE11C0" w:rsidRDefault="00AE11C0" w:rsidP="00AE11C0">
      <w:pPr>
        <w:pStyle w:val="Descripcin"/>
        <w:keepNext/>
      </w:pPr>
      <w:bookmarkStart w:id="549" w:name="_Toc425414720"/>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138</w:t>
      </w:r>
      <w:r>
        <w:fldChar w:fldCharType="end"/>
      </w:r>
      <w:r>
        <w:t xml:space="preserve">. </w:t>
      </w:r>
      <w:r w:rsidRPr="00557D19">
        <w:t>TestChar</w:t>
      </w:r>
      <w:bookmarkEnd w:id="549"/>
    </w:p>
    <w:tbl>
      <w:tblPr>
        <w:tblStyle w:val="Tablaconcuadrcula"/>
        <w:tblW w:w="8828" w:type="dxa"/>
        <w:jc w:val="center"/>
        <w:tblLook w:val="04A0" w:firstRow="1" w:lastRow="0" w:firstColumn="1" w:lastColumn="0" w:noHBand="0" w:noVBand="1"/>
      </w:tblPr>
      <w:tblGrid>
        <w:gridCol w:w="2123"/>
        <w:gridCol w:w="6705"/>
      </w:tblGrid>
      <w:tr w:rsidR="00501621" w:rsidRPr="00074B99" w14:paraId="16650FBE" w14:textId="77777777" w:rsidTr="00AE11C0">
        <w:trPr>
          <w:jc w:val="center"/>
        </w:trPr>
        <w:tc>
          <w:tcPr>
            <w:tcW w:w="8828" w:type="dxa"/>
            <w:gridSpan w:val="2"/>
          </w:tcPr>
          <w:p w14:paraId="47C68D5E" w14:textId="77777777" w:rsidR="00501621" w:rsidRPr="00074B99" w:rsidRDefault="00501621" w:rsidP="008C2FFC">
            <w:pPr>
              <w:rPr>
                <w:rFonts w:cs="Times New Roman"/>
                <w:b/>
                <w:color w:val="000000"/>
              </w:rPr>
            </w:pPr>
            <w:r w:rsidRPr="00074B99">
              <w:rPr>
                <w:rFonts w:cs="Times New Roman"/>
                <w:b/>
                <w:color w:val="000000"/>
              </w:rPr>
              <w:t>Llamada:</w:t>
            </w:r>
          </w:p>
          <w:p w14:paraId="272A21F2" w14:textId="521203C3"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Char</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p>
        </w:tc>
      </w:tr>
      <w:tr w:rsidR="00501621" w:rsidRPr="00074B99" w14:paraId="774E7B8F" w14:textId="77777777" w:rsidTr="00AE11C0">
        <w:trPr>
          <w:jc w:val="center"/>
        </w:trPr>
        <w:tc>
          <w:tcPr>
            <w:tcW w:w="2123" w:type="dxa"/>
          </w:tcPr>
          <w:p w14:paraId="3E19A2CC"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8873D7A" w14:textId="4B5E0F1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char.</w:t>
            </w:r>
          </w:p>
        </w:tc>
      </w:tr>
      <w:tr w:rsidR="00501621" w:rsidRPr="00074B99" w14:paraId="75136825" w14:textId="77777777" w:rsidTr="00AE11C0">
        <w:trPr>
          <w:jc w:val="center"/>
        </w:trPr>
        <w:tc>
          <w:tcPr>
            <w:tcW w:w="2123" w:type="dxa"/>
          </w:tcPr>
          <w:p w14:paraId="18E7221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7613EA60"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0D3D8D2E" w14:textId="77777777" w:rsidTr="00AE11C0">
        <w:trPr>
          <w:jc w:val="center"/>
        </w:trPr>
        <w:tc>
          <w:tcPr>
            <w:tcW w:w="2123" w:type="dxa"/>
          </w:tcPr>
          <w:p w14:paraId="048F5CA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0AE1A32C" w14:textId="77777777" w:rsidR="00501621" w:rsidRPr="00074B99" w:rsidRDefault="00501621" w:rsidP="008C2FFC">
            <w:pPr>
              <w:rPr>
                <w:rFonts w:cs="Times New Roman"/>
                <w:color w:val="000000"/>
              </w:rPr>
            </w:pPr>
          </w:p>
        </w:tc>
      </w:tr>
      <w:tr w:rsidR="00501621" w:rsidRPr="00074B99" w14:paraId="38FABF0A" w14:textId="77777777" w:rsidTr="00AE11C0">
        <w:trPr>
          <w:jc w:val="center"/>
        </w:trPr>
        <w:tc>
          <w:tcPr>
            <w:tcW w:w="2123" w:type="dxa"/>
          </w:tcPr>
          <w:p w14:paraId="0D5DC80D"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5C120D8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B9DA69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w:t>
            </w:r>
          </w:p>
          <w:p w14:paraId="2A0DEC8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384E9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522CA6C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16067CD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1F0944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5574726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F54DB3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v2;</w:t>
            </w:r>
          </w:p>
          <w:p w14:paraId="256B917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AB982F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1C411D" w14:textId="29E2F330"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7A093704" w14:textId="77777777" w:rsidTr="00AE11C0">
        <w:trPr>
          <w:jc w:val="center"/>
        </w:trPr>
        <w:tc>
          <w:tcPr>
            <w:tcW w:w="2123" w:type="dxa"/>
          </w:tcPr>
          <w:p w14:paraId="067FC3BE"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6E851315" w14:textId="57422344"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w:t>
            </w:r>
          </w:p>
          <w:p w14:paraId="0239FC47"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E9091B9" wp14:editId="1B334BE3">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74427E6" w14:textId="4CBB68B0" w:rsidR="00C77A44" w:rsidRPr="00074B99" w:rsidRDefault="00DB3462" w:rsidP="00DB3462">
      <w:pPr>
        <w:tabs>
          <w:tab w:val="left" w:pos="1245"/>
        </w:tabs>
      </w:pPr>
      <w:r w:rsidRPr="00074B99">
        <w:tab/>
      </w:r>
    </w:p>
    <w:p w14:paraId="123F8A4C" w14:textId="77777777" w:rsidR="00501621" w:rsidRPr="00074B99" w:rsidRDefault="00501621" w:rsidP="00DB3462">
      <w:pPr>
        <w:tabs>
          <w:tab w:val="left" w:pos="1245"/>
        </w:tabs>
      </w:pPr>
    </w:p>
    <w:p w14:paraId="25B5C3A8" w14:textId="53A202E0" w:rsidR="00AE11C0" w:rsidRDefault="00AE11C0" w:rsidP="00AE11C0">
      <w:pPr>
        <w:pStyle w:val="Descripcin"/>
        <w:keepNext/>
      </w:pPr>
      <w:bookmarkStart w:id="550" w:name="_Toc425414721"/>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139</w:t>
      </w:r>
      <w:r>
        <w:fldChar w:fldCharType="end"/>
      </w:r>
      <w:r>
        <w:t xml:space="preserve">. </w:t>
      </w:r>
      <w:r w:rsidRPr="0058002B">
        <w:t>TestByte</w:t>
      </w:r>
      <w:bookmarkEnd w:id="550"/>
    </w:p>
    <w:tbl>
      <w:tblPr>
        <w:tblStyle w:val="Tablaconcuadrcula"/>
        <w:tblW w:w="8828" w:type="dxa"/>
        <w:jc w:val="center"/>
        <w:tblLook w:val="04A0" w:firstRow="1" w:lastRow="0" w:firstColumn="1" w:lastColumn="0" w:noHBand="0" w:noVBand="1"/>
      </w:tblPr>
      <w:tblGrid>
        <w:gridCol w:w="2123"/>
        <w:gridCol w:w="6705"/>
      </w:tblGrid>
      <w:tr w:rsidR="00501621" w:rsidRPr="00074B99" w14:paraId="29FB8C47" w14:textId="77777777" w:rsidTr="00AE11C0">
        <w:trPr>
          <w:jc w:val="center"/>
        </w:trPr>
        <w:tc>
          <w:tcPr>
            <w:tcW w:w="8828" w:type="dxa"/>
            <w:gridSpan w:val="2"/>
          </w:tcPr>
          <w:p w14:paraId="392DD098" w14:textId="77777777" w:rsidR="00501621" w:rsidRPr="00074B99" w:rsidRDefault="00501621" w:rsidP="008C2FFC">
            <w:pPr>
              <w:rPr>
                <w:rFonts w:cs="Times New Roman"/>
                <w:b/>
                <w:color w:val="000000"/>
              </w:rPr>
            </w:pPr>
            <w:r w:rsidRPr="00074B99">
              <w:rPr>
                <w:rFonts w:cs="Times New Roman"/>
                <w:b/>
                <w:color w:val="000000"/>
              </w:rPr>
              <w:t>Llamada:</w:t>
            </w:r>
          </w:p>
          <w:p w14:paraId="2DA83B66" w14:textId="7212EA45"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Byte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p>
        </w:tc>
      </w:tr>
      <w:tr w:rsidR="00501621" w:rsidRPr="00074B99" w14:paraId="36757DDE" w14:textId="77777777" w:rsidTr="00AE11C0">
        <w:trPr>
          <w:jc w:val="center"/>
        </w:trPr>
        <w:tc>
          <w:tcPr>
            <w:tcW w:w="2123" w:type="dxa"/>
          </w:tcPr>
          <w:p w14:paraId="32413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0B4A24E1" w14:textId="03C1C44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byte.</w:t>
            </w:r>
          </w:p>
        </w:tc>
      </w:tr>
      <w:tr w:rsidR="00501621" w:rsidRPr="00074B99" w14:paraId="64D30C06" w14:textId="77777777" w:rsidTr="00AE11C0">
        <w:trPr>
          <w:jc w:val="center"/>
        </w:trPr>
        <w:tc>
          <w:tcPr>
            <w:tcW w:w="2123" w:type="dxa"/>
          </w:tcPr>
          <w:p w14:paraId="546A74FB"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3169807"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8C6A1D6" w14:textId="77777777" w:rsidTr="00AE11C0">
        <w:trPr>
          <w:jc w:val="center"/>
        </w:trPr>
        <w:tc>
          <w:tcPr>
            <w:tcW w:w="2123" w:type="dxa"/>
          </w:tcPr>
          <w:p w14:paraId="0F8126F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8C06A9B" w14:textId="77777777" w:rsidR="00501621" w:rsidRPr="00074B99" w:rsidRDefault="00501621" w:rsidP="008C2FFC">
            <w:pPr>
              <w:rPr>
                <w:rFonts w:cs="Times New Roman"/>
                <w:color w:val="000000"/>
              </w:rPr>
            </w:pPr>
          </w:p>
        </w:tc>
      </w:tr>
      <w:tr w:rsidR="00501621" w:rsidRPr="00074B99" w14:paraId="578025FD" w14:textId="77777777" w:rsidTr="00AE11C0">
        <w:trPr>
          <w:jc w:val="center"/>
        </w:trPr>
        <w:tc>
          <w:tcPr>
            <w:tcW w:w="2123" w:type="dxa"/>
          </w:tcPr>
          <w:p w14:paraId="373B6D4D"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221F1CB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9E06F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TestByte()</w:t>
            </w:r>
          </w:p>
          <w:p w14:paraId="2F7E84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BC805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194197E"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79A2BDB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7355894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338104D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A3C36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v2;</w:t>
            </w:r>
          </w:p>
          <w:p w14:paraId="608B7C8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235906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E22C8DA" w14:textId="3BF08F56"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FAF70E0" w14:textId="77777777" w:rsidTr="00AE11C0">
        <w:trPr>
          <w:jc w:val="center"/>
        </w:trPr>
        <w:tc>
          <w:tcPr>
            <w:tcW w:w="2123" w:type="dxa"/>
          </w:tcPr>
          <w:p w14:paraId="6A3E5019" w14:textId="77777777" w:rsidR="00501621" w:rsidRPr="00074B99" w:rsidRDefault="00501621" w:rsidP="008C2FFC">
            <w:pPr>
              <w:rPr>
                <w:rFonts w:cs="Times New Roman"/>
                <w:b/>
                <w:i/>
                <w:color w:val="000000"/>
              </w:rPr>
            </w:pPr>
            <w:r w:rsidRPr="00074B99">
              <w:rPr>
                <w:rFonts w:cs="Times New Roman"/>
                <w:b/>
                <w:i/>
                <w:color w:val="000000"/>
              </w:rPr>
              <w:lastRenderedPageBreak/>
              <w:t>Salida</w:t>
            </w:r>
          </w:p>
        </w:tc>
        <w:tc>
          <w:tcPr>
            <w:tcW w:w="6705" w:type="dxa"/>
          </w:tcPr>
          <w:p w14:paraId="7393AC37" w14:textId="06F8B6D9"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TestByte</w:t>
            </w:r>
          </w:p>
          <w:p w14:paraId="0342B1B8"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88A1A64" wp14:editId="05234014">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2AA93A49" w14:textId="4F6F985D" w:rsidR="00501621" w:rsidRPr="00074B99" w:rsidRDefault="00501621" w:rsidP="00DB3462">
      <w:pPr>
        <w:tabs>
          <w:tab w:val="left" w:pos="1245"/>
        </w:tabs>
      </w:pPr>
    </w:p>
    <w:p w14:paraId="2A959A6A" w14:textId="2F06F6CC" w:rsidR="00AE11C0" w:rsidRDefault="00AE11C0" w:rsidP="00AE11C0">
      <w:pPr>
        <w:pStyle w:val="Descripcin"/>
        <w:keepNext/>
      </w:pPr>
      <w:bookmarkStart w:id="551" w:name="_Toc425414722"/>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140</w:t>
      </w:r>
      <w:r>
        <w:fldChar w:fldCharType="end"/>
      </w:r>
      <w:r>
        <w:t xml:space="preserve">. </w:t>
      </w:r>
      <w:r w:rsidRPr="00DC1214">
        <w:t>TestSByte</w:t>
      </w:r>
      <w:bookmarkEnd w:id="551"/>
    </w:p>
    <w:tbl>
      <w:tblPr>
        <w:tblStyle w:val="Tablaconcuadrcula"/>
        <w:tblW w:w="8828" w:type="dxa"/>
        <w:jc w:val="center"/>
        <w:tblLook w:val="04A0" w:firstRow="1" w:lastRow="0" w:firstColumn="1" w:lastColumn="0" w:noHBand="0" w:noVBand="1"/>
      </w:tblPr>
      <w:tblGrid>
        <w:gridCol w:w="2123"/>
        <w:gridCol w:w="6705"/>
      </w:tblGrid>
      <w:tr w:rsidR="00501621" w:rsidRPr="00074B99" w14:paraId="7CC2462B" w14:textId="77777777" w:rsidTr="00AE11C0">
        <w:trPr>
          <w:jc w:val="center"/>
        </w:trPr>
        <w:tc>
          <w:tcPr>
            <w:tcW w:w="8828" w:type="dxa"/>
            <w:gridSpan w:val="2"/>
          </w:tcPr>
          <w:p w14:paraId="19BB218E" w14:textId="77777777" w:rsidR="00501621" w:rsidRPr="00074B99" w:rsidRDefault="00501621" w:rsidP="008C2FFC">
            <w:pPr>
              <w:rPr>
                <w:rFonts w:cs="Times New Roman"/>
                <w:b/>
                <w:color w:val="000000"/>
              </w:rPr>
            </w:pPr>
            <w:r w:rsidRPr="00074B99">
              <w:rPr>
                <w:rFonts w:cs="Times New Roman"/>
                <w:b/>
                <w:color w:val="000000"/>
              </w:rPr>
              <w:t>Llamada:</w:t>
            </w:r>
          </w:p>
          <w:p w14:paraId="3B02FD75" w14:textId="2C33EBBC"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w:t>
            </w:r>
            <w:r w:rsidR="00483979" w:rsidRPr="00074B99">
              <w:rPr>
                <w:rFonts w:ascii="Consolas" w:hAnsi="Consolas" w:cs="Consolas"/>
                <w:color w:val="569CD6"/>
                <w:kern w:val="0"/>
                <w:sz w:val="19"/>
                <w:szCs w:val="19"/>
                <w:highlight w:val="black"/>
              </w:rPr>
              <w:t>ublic</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569CD6"/>
                <w:kern w:val="0"/>
                <w:sz w:val="19"/>
                <w:szCs w:val="19"/>
                <w:highlight w:val="black"/>
              </w:rPr>
              <w:t>struct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4EC9B0"/>
                <w:kern w:val="0"/>
                <w:sz w:val="19"/>
                <w:szCs w:val="19"/>
                <w:highlight w:val="black"/>
              </w:rPr>
              <w:t>SByte</w:t>
            </w:r>
            <w:r w:rsidR="00483979" w:rsidRPr="00074B99">
              <w:rPr>
                <w:rFonts w:ascii="Consolas" w:hAnsi="Consolas" w:cs="Consolas"/>
                <w:color w:val="DCDCDC"/>
                <w:kern w:val="0"/>
                <w:sz w:val="19"/>
                <w:szCs w:val="19"/>
                <w:highlight w:val="black"/>
              </w:rPr>
              <w:t xml:space="preserve"> :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IFormattable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IConvertible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IEquatable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p>
        </w:tc>
      </w:tr>
      <w:tr w:rsidR="00501621" w:rsidRPr="00074B99" w14:paraId="66CEB632" w14:textId="77777777" w:rsidTr="00AE11C0">
        <w:trPr>
          <w:jc w:val="center"/>
        </w:trPr>
        <w:tc>
          <w:tcPr>
            <w:tcW w:w="2123" w:type="dxa"/>
          </w:tcPr>
          <w:p w14:paraId="440AE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1AF2296" w14:textId="116180E7"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00926C46" w:rsidRPr="00074B99">
              <w:rPr>
                <w:rFonts w:cs="Times New Roman"/>
                <w:i/>
                <w:color w:val="000000"/>
              </w:rPr>
              <w:t>s</w:t>
            </w:r>
            <w:r w:rsidRPr="00074B99">
              <w:rPr>
                <w:rFonts w:cs="Times New Roman"/>
                <w:i/>
                <w:color w:val="000000"/>
              </w:rPr>
              <w:t>byte.</w:t>
            </w:r>
          </w:p>
        </w:tc>
      </w:tr>
      <w:tr w:rsidR="00501621" w:rsidRPr="00074B99" w14:paraId="56C4F08D" w14:textId="77777777" w:rsidTr="00AE11C0">
        <w:trPr>
          <w:jc w:val="center"/>
        </w:trPr>
        <w:tc>
          <w:tcPr>
            <w:tcW w:w="2123" w:type="dxa"/>
          </w:tcPr>
          <w:p w14:paraId="233096F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A1C9D22"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6D52EEC3" w14:textId="77777777" w:rsidTr="00AE11C0">
        <w:trPr>
          <w:jc w:val="center"/>
        </w:trPr>
        <w:tc>
          <w:tcPr>
            <w:tcW w:w="2123" w:type="dxa"/>
          </w:tcPr>
          <w:p w14:paraId="5C4D2AD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177136E0" w14:textId="77777777" w:rsidR="00501621" w:rsidRPr="00074B99" w:rsidRDefault="00501621" w:rsidP="008C2FFC">
            <w:pPr>
              <w:rPr>
                <w:rFonts w:cs="Times New Roman"/>
                <w:color w:val="000000"/>
              </w:rPr>
            </w:pPr>
          </w:p>
        </w:tc>
      </w:tr>
      <w:tr w:rsidR="00501621" w:rsidRPr="00074B99" w14:paraId="6B9DC414" w14:textId="77777777" w:rsidTr="00AE11C0">
        <w:trPr>
          <w:jc w:val="center"/>
        </w:trPr>
        <w:tc>
          <w:tcPr>
            <w:tcW w:w="2123" w:type="dxa"/>
          </w:tcPr>
          <w:p w14:paraId="219EA24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0E585BF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ECD57CA"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TestSByte()</w:t>
            </w:r>
          </w:p>
          <w:p w14:paraId="56ADD5A5"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E9FF1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CED1C7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0F6A7AD2"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02F67F7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p>
          <w:p w14:paraId="4585B6E7"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5C68341"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v2;</w:t>
            </w:r>
          </w:p>
          <w:p w14:paraId="1BA61C19"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4E90A97F"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4765B6A" w14:textId="1EC352BE" w:rsidR="00501621" w:rsidRPr="00074B99" w:rsidRDefault="00483979" w:rsidP="00483979">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3D188AD" w14:textId="77777777" w:rsidTr="00AE11C0">
        <w:trPr>
          <w:jc w:val="center"/>
        </w:trPr>
        <w:tc>
          <w:tcPr>
            <w:tcW w:w="2123" w:type="dxa"/>
          </w:tcPr>
          <w:p w14:paraId="1E78138D"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7F92CB6E" w14:textId="649ADA15"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926C46" w:rsidRPr="00074B99">
              <w:rPr>
                <w:rFonts w:cs="Times New Roman"/>
                <w:i/>
                <w:color w:val="000000"/>
              </w:rPr>
              <w:t>S</w:t>
            </w:r>
            <w:r w:rsidRPr="00074B99">
              <w:rPr>
                <w:rFonts w:cs="Times New Roman"/>
                <w:i/>
                <w:color w:val="000000"/>
              </w:rPr>
              <w:t>Byte</w:t>
            </w:r>
          </w:p>
          <w:p w14:paraId="3D93388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8753C53" wp14:editId="24981013">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073507B2" w14:textId="1874FE53" w:rsidR="00501621" w:rsidRPr="00074B99" w:rsidRDefault="00501621" w:rsidP="00501621"/>
    <w:p w14:paraId="1C6590FE" w14:textId="53413BFE" w:rsidR="00AE11C0" w:rsidRDefault="00AE11C0" w:rsidP="00AE11C0">
      <w:pPr>
        <w:pStyle w:val="Descripcin"/>
        <w:keepNext/>
      </w:pPr>
      <w:bookmarkStart w:id="552" w:name="_Toc425414723"/>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141</w:t>
      </w:r>
      <w:r>
        <w:fldChar w:fldCharType="end"/>
      </w:r>
      <w:r>
        <w:t xml:space="preserve">. </w:t>
      </w:r>
      <w:r w:rsidRPr="007476D2">
        <w:t>TestBool</w:t>
      </w:r>
      <w:bookmarkEnd w:id="552"/>
    </w:p>
    <w:tbl>
      <w:tblPr>
        <w:tblStyle w:val="Tablaconcuadrcula"/>
        <w:tblW w:w="8828" w:type="dxa"/>
        <w:jc w:val="center"/>
        <w:tblLook w:val="04A0" w:firstRow="1" w:lastRow="0" w:firstColumn="1" w:lastColumn="0" w:noHBand="0" w:noVBand="1"/>
      </w:tblPr>
      <w:tblGrid>
        <w:gridCol w:w="2123"/>
        <w:gridCol w:w="6705"/>
      </w:tblGrid>
      <w:tr w:rsidR="00926C46" w:rsidRPr="0068692C" w14:paraId="499A6F93" w14:textId="77777777" w:rsidTr="00AE11C0">
        <w:trPr>
          <w:jc w:val="center"/>
        </w:trPr>
        <w:tc>
          <w:tcPr>
            <w:tcW w:w="8828" w:type="dxa"/>
            <w:gridSpan w:val="2"/>
          </w:tcPr>
          <w:p w14:paraId="4BCF28CF" w14:textId="77777777" w:rsidR="00926C46" w:rsidRPr="00074B99" w:rsidRDefault="00926C46" w:rsidP="008C2FFC">
            <w:pPr>
              <w:rPr>
                <w:rFonts w:cs="Times New Roman"/>
                <w:b/>
                <w:color w:val="000000"/>
                <w:lang w:val="en-GB"/>
              </w:rPr>
            </w:pPr>
            <w:r w:rsidRPr="00074B99">
              <w:rPr>
                <w:rFonts w:cs="Times New Roman"/>
                <w:b/>
                <w:color w:val="000000"/>
                <w:lang w:val="en-GB"/>
              </w:rPr>
              <w:t>Llamada:</w:t>
            </w:r>
          </w:p>
          <w:p w14:paraId="655D5BDF" w14:textId="13BAA3AD"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struct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Boolean</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B4B4B4"/>
                <w:kern w:val="0"/>
                <w:sz w:val="19"/>
                <w:szCs w:val="19"/>
                <w:lang w:val="en-GB"/>
              </w:rPr>
              <w:t xml:space="preserve"> </w:t>
            </w:r>
          </w:p>
        </w:tc>
      </w:tr>
      <w:tr w:rsidR="00926C46" w:rsidRPr="00074B99" w14:paraId="70AD19E1" w14:textId="77777777" w:rsidTr="00AE11C0">
        <w:trPr>
          <w:jc w:val="center"/>
        </w:trPr>
        <w:tc>
          <w:tcPr>
            <w:tcW w:w="2123" w:type="dxa"/>
          </w:tcPr>
          <w:p w14:paraId="44B73404"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43536095" w14:textId="34B324BA" w:rsidR="00926C46" w:rsidRPr="00074B99" w:rsidRDefault="00926C46" w:rsidP="00926C46">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bool.</w:t>
            </w:r>
          </w:p>
        </w:tc>
      </w:tr>
      <w:tr w:rsidR="00926C46" w:rsidRPr="00074B99" w14:paraId="6C48F18D" w14:textId="77777777" w:rsidTr="00AE11C0">
        <w:trPr>
          <w:jc w:val="center"/>
        </w:trPr>
        <w:tc>
          <w:tcPr>
            <w:tcW w:w="2123" w:type="dxa"/>
          </w:tcPr>
          <w:p w14:paraId="3BC6C034"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52C86148"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2271F544" w14:textId="77777777" w:rsidTr="00AE11C0">
        <w:trPr>
          <w:jc w:val="center"/>
        </w:trPr>
        <w:tc>
          <w:tcPr>
            <w:tcW w:w="2123" w:type="dxa"/>
          </w:tcPr>
          <w:p w14:paraId="4567ABBA"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3533E200" w14:textId="77777777" w:rsidR="00926C46" w:rsidRPr="00074B99" w:rsidRDefault="00926C46" w:rsidP="008C2FFC">
            <w:pPr>
              <w:rPr>
                <w:rFonts w:cs="Times New Roman"/>
                <w:color w:val="000000"/>
              </w:rPr>
            </w:pPr>
          </w:p>
        </w:tc>
      </w:tr>
      <w:tr w:rsidR="00926C46" w:rsidRPr="00074B99" w14:paraId="5F61C6CE" w14:textId="77777777" w:rsidTr="00AE11C0">
        <w:trPr>
          <w:jc w:val="center"/>
        </w:trPr>
        <w:tc>
          <w:tcPr>
            <w:tcW w:w="2123" w:type="dxa"/>
          </w:tcPr>
          <w:p w14:paraId="08DAEE53"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8AEC68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40429D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w:t>
            </w:r>
          </w:p>
          <w:p w14:paraId="0EC74C9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ED325DD"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5560484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69C2BAF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6E8A8A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53FF106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B2586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v2;</w:t>
            </w:r>
          </w:p>
          <w:p w14:paraId="69A00E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C535CA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5A970D" w14:textId="651630DB"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4444D14E" w14:textId="77777777" w:rsidTr="00AE11C0">
        <w:trPr>
          <w:jc w:val="center"/>
        </w:trPr>
        <w:tc>
          <w:tcPr>
            <w:tcW w:w="2123" w:type="dxa"/>
          </w:tcPr>
          <w:p w14:paraId="4514BB0E" w14:textId="77777777" w:rsidR="00926C46" w:rsidRPr="00074B99" w:rsidRDefault="00926C46" w:rsidP="008C2FFC">
            <w:pPr>
              <w:rPr>
                <w:rFonts w:cs="Times New Roman"/>
                <w:b/>
                <w:i/>
                <w:color w:val="000000"/>
              </w:rPr>
            </w:pPr>
            <w:r w:rsidRPr="00074B99">
              <w:rPr>
                <w:rFonts w:cs="Times New Roman"/>
                <w:b/>
                <w:i/>
                <w:color w:val="000000"/>
              </w:rPr>
              <w:lastRenderedPageBreak/>
              <w:t>Salida</w:t>
            </w:r>
          </w:p>
        </w:tc>
        <w:tc>
          <w:tcPr>
            <w:tcW w:w="6705" w:type="dxa"/>
          </w:tcPr>
          <w:p w14:paraId="4758E958" w14:textId="49B95CD4"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w:t>
            </w:r>
          </w:p>
          <w:p w14:paraId="38FCA5F8"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F1E65B8" wp14:editId="6C310926">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98C0601" w14:textId="77777777" w:rsidR="00926C46" w:rsidRPr="00074B99" w:rsidRDefault="00926C46" w:rsidP="00501621"/>
    <w:p w14:paraId="5B4D74A4" w14:textId="4580A426" w:rsidR="00501621" w:rsidRPr="00074B99" w:rsidRDefault="00501621" w:rsidP="00501621"/>
    <w:p w14:paraId="687B72B0" w14:textId="7151EDFF" w:rsidR="00AE11C0" w:rsidRDefault="00AE11C0" w:rsidP="00AE11C0">
      <w:pPr>
        <w:pStyle w:val="Descripcin"/>
        <w:keepNext/>
      </w:pPr>
      <w:bookmarkStart w:id="553" w:name="_Toc425414724"/>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142</w:t>
      </w:r>
      <w:r>
        <w:fldChar w:fldCharType="end"/>
      </w:r>
      <w:r>
        <w:t xml:space="preserve">. </w:t>
      </w:r>
      <w:r w:rsidRPr="003B4340">
        <w:t>TestDateTime</w:t>
      </w:r>
      <w:bookmarkEnd w:id="553"/>
    </w:p>
    <w:tbl>
      <w:tblPr>
        <w:tblStyle w:val="Tablaconcuadrcula"/>
        <w:tblW w:w="8828" w:type="dxa"/>
        <w:jc w:val="center"/>
        <w:tblLook w:val="04A0" w:firstRow="1" w:lastRow="0" w:firstColumn="1" w:lastColumn="0" w:noHBand="0" w:noVBand="1"/>
      </w:tblPr>
      <w:tblGrid>
        <w:gridCol w:w="2123"/>
        <w:gridCol w:w="6705"/>
      </w:tblGrid>
      <w:tr w:rsidR="00926C46" w:rsidRPr="00074B99" w14:paraId="5310DA3D" w14:textId="77777777" w:rsidTr="00AE11C0">
        <w:trPr>
          <w:jc w:val="center"/>
        </w:trPr>
        <w:tc>
          <w:tcPr>
            <w:tcW w:w="8828" w:type="dxa"/>
            <w:gridSpan w:val="2"/>
          </w:tcPr>
          <w:p w14:paraId="196A1AD6" w14:textId="77777777" w:rsidR="00926C46" w:rsidRPr="00074B99" w:rsidRDefault="00926C46" w:rsidP="008C2FFC">
            <w:pPr>
              <w:rPr>
                <w:rFonts w:cs="Times New Roman"/>
                <w:b/>
                <w:color w:val="000000"/>
              </w:rPr>
            </w:pPr>
            <w:r w:rsidRPr="00074B99">
              <w:rPr>
                <w:rFonts w:cs="Times New Roman"/>
                <w:b/>
                <w:color w:val="000000"/>
              </w:rPr>
              <w:t>Llamada:</w:t>
            </w:r>
          </w:p>
          <w:p w14:paraId="169451BF" w14:textId="03959131" w:rsidR="00926C46" w:rsidRPr="00074B99" w:rsidRDefault="00926C46"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DateTime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ISerializable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926C46" w:rsidRPr="00074B99" w14:paraId="137AEA4B" w14:textId="77777777" w:rsidTr="00AE11C0">
        <w:trPr>
          <w:jc w:val="center"/>
        </w:trPr>
        <w:tc>
          <w:tcPr>
            <w:tcW w:w="2123" w:type="dxa"/>
          </w:tcPr>
          <w:p w14:paraId="4891256F"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0355F3E9" w14:textId="5F5C6FCD"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DateTime.</w:t>
            </w:r>
          </w:p>
        </w:tc>
      </w:tr>
      <w:tr w:rsidR="00926C46" w:rsidRPr="00074B99" w14:paraId="6AB28B58" w14:textId="77777777" w:rsidTr="00AE11C0">
        <w:trPr>
          <w:jc w:val="center"/>
        </w:trPr>
        <w:tc>
          <w:tcPr>
            <w:tcW w:w="2123" w:type="dxa"/>
          </w:tcPr>
          <w:p w14:paraId="6D7AFF02"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2295DFAC"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5D480356" w14:textId="77777777" w:rsidTr="00AE11C0">
        <w:trPr>
          <w:jc w:val="center"/>
        </w:trPr>
        <w:tc>
          <w:tcPr>
            <w:tcW w:w="2123" w:type="dxa"/>
          </w:tcPr>
          <w:p w14:paraId="5E98A235"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2093B308" w14:textId="77777777" w:rsidR="00926C46" w:rsidRPr="00074B99" w:rsidRDefault="00926C46" w:rsidP="008C2FFC">
            <w:pPr>
              <w:rPr>
                <w:rFonts w:cs="Times New Roman"/>
                <w:color w:val="000000"/>
              </w:rPr>
            </w:pPr>
          </w:p>
        </w:tc>
      </w:tr>
      <w:tr w:rsidR="00926C46" w:rsidRPr="00074B99" w14:paraId="1466EF73" w14:textId="77777777" w:rsidTr="00AE11C0">
        <w:trPr>
          <w:jc w:val="center"/>
        </w:trPr>
        <w:tc>
          <w:tcPr>
            <w:tcW w:w="2123" w:type="dxa"/>
          </w:tcPr>
          <w:p w14:paraId="2EB4D46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4638DF5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EDC09DC"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TestDateTime()</w:t>
            </w:r>
          </w:p>
          <w:p w14:paraId="2A72F1D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B3E84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0EE276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20F79172"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49397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3D3A62A8"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7A52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v2;</w:t>
            </w:r>
          </w:p>
          <w:p w14:paraId="68B7354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578512B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1B3FAF" w14:textId="272C7384"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76899ED6" w14:textId="77777777" w:rsidTr="00AE11C0">
        <w:trPr>
          <w:jc w:val="center"/>
        </w:trPr>
        <w:tc>
          <w:tcPr>
            <w:tcW w:w="2123" w:type="dxa"/>
          </w:tcPr>
          <w:p w14:paraId="4BFCBE35"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3A19D045" w14:textId="6191CF0D"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TestDateTime</w:t>
            </w:r>
          </w:p>
          <w:p w14:paraId="0B57B8D1"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89F6A3C" wp14:editId="36BB4841">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1 ms</w:t>
            </w:r>
          </w:p>
        </w:tc>
      </w:tr>
    </w:tbl>
    <w:p w14:paraId="73262735" w14:textId="3210EC7E" w:rsidR="00926C46" w:rsidRPr="00074B99" w:rsidRDefault="00926C46" w:rsidP="00501621"/>
    <w:p w14:paraId="75A5EB87" w14:textId="60F9E99B" w:rsidR="00AE11C0" w:rsidRDefault="00AE11C0" w:rsidP="00AE11C0">
      <w:pPr>
        <w:pStyle w:val="Descripcin"/>
        <w:keepNext/>
      </w:pPr>
      <w:bookmarkStart w:id="554" w:name="_Toc425414725"/>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143</w:t>
      </w:r>
      <w:r>
        <w:fldChar w:fldCharType="end"/>
      </w:r>
      <w:r>
        <w:t xml:space="preserve">. </w:t>
      </w:r>
      <w:r w:rsidRPr="00557116">
        <w:t>TestString</w:t>
      </w:r>
      <w:bookmarkEnd w:id="554"/>
    </w:p>
    <w:tbl>
      <w:tblPr>
        <w:tblStyle w:val="Tablaconcuadrcula"/>
        <w:tblW w:w="8828" w:type="dxa"/>
        <w:jc w:val="center"/>
        <w:tblLook w:val="04A0" w:firstRow="1" w:lastRow="0" w:firstColumn="1" w:lastColumn="0" w:noHBand="0" w:noVBand="1"/>
      </w:tblPr>
      <w:tblGrid>
        <w:gridCol w:w="2123"/>
        <w:gridCol w:w="6705"/>
      </w:tblGrid>
      <w:tr w:rsidR="00926C46" w:rsidRPr="0068692C" w14:paraId="4497F38F" w14:textId="77777777" w:rsidTr="00AE11C0">
        <w:trPr>
          <w:jc w:val="center"/>
        </w:trPr>
        <w:tc>
          <w:tcPr>
            <w:tcW w:w="8828" w:type="dxa"/>
            <w:gridSpan w:val="2"/>
          </w:tcPr>
          <w:p w14:paraId="6EBD8088" w14:textId="77777777" w:rsidR="00926C46" w:rsidRPr="00074B99" w:rsidRDefault="00926C46" w:rsidP="008C2FFC">
            <w:pPr>
              <w:rPr>
                <w:rFonts w:cs="Times New Roman"/>
                <w:b/>
                <w:color w:val="000000"/>
                <w:lang w:val="en-GB"/>
              </w:rPr>
            </w:pPr>
            <w:r w:rsidRPr="00074B99">
              <w:rPr>
                <w:rFonts w:cs="Times New Roman"/>
                <w:b/>
                <w:color w:val="000000"/>
                <w:lang w:val="en-GB"/>
              </w:rPr>
              <w:t>Llamada:</w:t>
            </w:r>
          </w:p>
          <w:p w14:paraId="76F8DF35" w14:textId="2617A751"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sealed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ICloneable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char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p>
        </w:tc>
      </w:tr>
      <w:tr w:rsidR="00926C46" w:rsidRPr="00074B99" w14:paraId="23421158" w14:textId="77777777" w:rsidTr="00AE11C0">
        <w:trPr>
          <w:jc w:val="center"/>
        </w:trPr>
        <w:tc>
          <w:tcPr>
            <w:tcW w:w="2123" w:type="dxa"/>
          </w:tcPr>
          <w:p w14:paraId="14677FCE"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619EC6EB" w14:textId="2042AE21"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string.</w:t>
            </w:r>
          </w:p>
        </w:tc>
      </w:tr>
      <w:tr w:rsidR="00926C46" w:rsidRPr="00074B99" w14:paraId="157F38BA" w14:textId="77777777" w:rsidTr="00AE11C0">
        <w:trPr>
          <w:jc w:val="center"/>
        </w:trPr>
        <w:tc>
          <w:tcPr>
            <w:tcW w:w="2123" w:type="dxa"/>
          </w:tcPr>
          <w:p w14:paraId="38A02CFE"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73EAE5CF"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11D94DAF" w14:textId="77777777" w:rsidTr="00AE11C0">
        <w:trPr>
          <w:jc w:val="center"/>
        </w:trPr>
        <w:tc>
          <w:tcPr>
            <w:tcW w:w="2123" w:type="dxa"/>
          </w:tcPr>
          <w:p w14:paraId="4CAFFB3B"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1645E11A" w14:textId="77777777" w:rsidR="00926C46" w:rsidRPr="00074B99" w:rsidRDefault="00926C46" w:rsidP="008C2FFC">
            <w:pPr>
              <w:rPr>
                <w:rFonts w:cs="Times New Roman"/>
                <w:color w:val="000000"/>
              </w:rPr>
            </w:pPr>
          </w:p>
        </w:tc>
      </w:tr>
      <w:tr w:rsidR="00926C46" w:rsidRPr="00074B99" w14:paraId="786B7DEB" w14:textId="77777777" w:rsidTr="00AE11C0">
        <w:trPr>
          <w:jc w:val="center"/>
        </w:trPr>
        <w:tc>
          <w:tcPr>
            <w:tcW w:w="2123" w:type="dxa"/>
          </w:tcPr>
          <w:p w14:paraId="5885DEA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19497A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8A7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TestString()</w:t>
            </w:r>
          </w:p>
          <w:p w14:paraId="15FC7E1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7D81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string</w:t>
            </w:r>
            <w:proofErr w:type="gramEnd"/>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"this is a string!"</w:t>
            </w:r>
            <w:r w:rsidRPr="00074B99">
              <w:rPr>
                <w:rFonts w:ascii="Consolas" w:hAnsi="Consolas" w:cs="Consolas"/>
                <w:color w:val="DCDCDC"/>
                <w:kern w:val="0"/>
                <w:sz w:val="19"/>
                <w:szCs w:val="19"/>
                <w:highlight w:val="black"/>
                <w:lang w:val="en-GB"/>
              </w:rPr>
              <w:t>;</w:t>
            </w:r>
          </w:p>
          <w:p w14:paraId="73EC92E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5CD16B7"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7ED4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23C1D6B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E56916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v2;</w:t>
            </w:r>
          </w:p>
          <w:p w14:paraId="3A1415D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F96F6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3AFC028" w14:textId="4D8DCA28"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3AB9D72F" w14:textId="77777777" w:rsidTr="00AE11C0">
        <w:trPr>
          <w:jc w:val="center"/>
        </w:trPr>
        <w:tc>
          <w:tcPr>
            <w:tcW w:w="2123" w:type="dxa"/>
          </w:tcPr>
          <w:p w14:paraId="4ECA93D6" w14:textId="77777777" w:rsidR="00926C46" w:rsidRPr="00074B99" w:rsidRDefault="00926C46" w:rsidP="008C2FFC">
            <w:pPr>
              <w:rPr>
                <w:rFonts w:cs="Times New Roman"/>
                <w:b/>
                <w:i/>
                <w:color w:val="000000"/>
              </w:rPr>
            </w:pPr>
            <w:r w:rsidRPr="00074B99">
              <w:rPr>
                <w:rFonts w:cs="Times New Roman"/>
                <w:b/>
                <w:i/>
                <w:color w:val="000000"/>
              </w:rPr>
              <w:lastRenderedPageBreak/>
              <w:t>Salida</w:t>
            </w:r>
          </w:p>
        </w:tc>
        <w:tc>
          <w:tcPr>
            <w:tcW w:w="6705" w:type="dxa"/>
          </w:tcPr>
          <w:p w14:paraId="4C964F22" w14:textId="70716EEB"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TestString</w:t>
            </w:r>
          </w:p>
          <w:p w14:paraId="3D66B5C0"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680FA5F" wp14:editId="1D11CF41">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2 ms</w:t>
            </w:r>
          </w:p>
        </w:tc>
      </w:tr>
    </w:tbl>
    <w:p w14:paraId="4E4D6840" w14:textId="0AA54E39" w:rsidR="00926C46" w:rsidRPr="00074B99" w:rsidRDefault="00926C46" w:rsidP="00926C46"/>
    <w:p w14:paraId="02B69490" w14:textId="316E001A" w:rsidR="00926C46" w:rsidRPr="00074B99" w:rsidRDefault="00926C46" w:rsidP="00926C46"/>
    <w:p w14:paraId="327AE6B3" w14:textId="77777777" w:rsidR="006877BA" w:rsidRPr="00074B99" w:rsidRDefault="006877BA" w:rsidP="006877BA"/>
    <w:p w14:paraId="5B1ABFC8" w14:textId="77777777" w:rsidR="008C2FFC" w:rsidRPr="00074B99" w:rsidRDefault="008C2FFC" w:rsidP="006877BA"/>
    <w:p w14:paraId="2FF13FD0" w14:textId="03C1EF5F" w:rsidR="006877BA" w:rsidRPr="00074B99" w:rsidRDefault="006877BA" w:rsidP="006877BA">
      <w:pPr>
        <w:pStyle w:val="Ttulo2"/>
      </w:pPr>
      <w:bookmarkStart w:id="555" w:name="_Toc425414548"/>
      <w:r w:rsidRPr="00074B99">
        <w:t>PRUEBA APLICACIÓN RTPS</w:t>
      </w:r>
      <w:bookmarkEnd w:id="555"/>
    </w:p>
    <w:p w14:paraId="541D513A" w14:textId="77777777" w:rsidR="006877BA" w:rsidRPr="00074B99" w:rsidRDefault="006877BA" w:rsidP="006877BA"/>
    <w:p w14:paraId="4208C60F" w14:textId="3BB46409" w:rsidR="006877BA" w:rsidRPr="00074B99" w:rsidRDefault="006877BA" w:rsidP="006877BA">
      <w:pPr>
        <w:pStyle w:val="Ttulo2"/>
      </w:pPr>
      <w:bookmarkStart w:id="556" w:name="_Toc425414549"/>
      <w:r w:rsidRPr="00074B99">
        <w:t>PRUEBA APLICACIÓN CORBA</w:t>
      </w:r>
      <w:bookmarkEnd w:id="556"/>
    </w:p>
    <w:p w14:paraId="69E0B738" w14:textId="77777777" w:rsidR="006877BA" w:rsidRPr="00074B99" w:rsidRDefault="006877BA" w:rsidP="006877BA"/>
    <w:p w14:paraId="6CE1D98D" w14:textId="77777777" w:rsidR="006877BA" w:rsidRPr="00074B99" w:rsidRDefault="006877BA" w:rsidP="006877BA"/>
    <w:p w14:paraId="2F63D9E1" w14:textId="77777777" w:rsidR="006877BA" w:rsidRPr="00074B99" w:rsidRDefault="006877BA" w:rsidP="006877BA"/>
    <w:p w14:paraId="24AA56B2" w14:textId="2F942A91" w:rsidR="006877BA" w:rsidRPr="00074B99" w:rsidRDefault="006877BA" w:rsidP="006877BA">
      <w:pPr>
        <w:pStyle w:val="Ttulo2"/>
      </w:pPr>
      <w:bookmarkStart w:id="557" w:name="_Toc425414550"/>
      <w:r w:rsidRPr="00074B99">
        <w:t>MANUAL DE USUARIO DE LA APLICACIÓN Y EL PROTOCOLO</w:t>
      </w:r>
      <w:bookmarkEnd w:id="557"/>
    </w:p>
    <w:p w14:paraId="6231D906" w14:textId="77777777" w:rsidR="006877BA" w:rsidRPr="00074B99" w:rsidRDefault="006877BA" w:rsidP="006877BA"/>
    <w:p w14:paraId="2D5FA34B" w14:textId="77777777" w:rsidR="006877BA" w:rsidRPr="00074B99" w:rsidRDefault="006877BA" w:rsidP="006877BA"/>
    <w:p w14:paraId="126E8ADC" w14:textId="3C3BBEFD" w:rsidR="006877BA" w:rsidRPr="00074B99" w:rsidRDefault="006877BA" w:rsidP="008C2FFC">
      <w:pPr>
        <w:pStyle w:val="Ttulo2"/>
      </w:pPr>
      <w:bookmarkStart w:id="558" w:name="_Toc425414551"/>
      <w:r w:rsidRPr="00074B99">
        <w:t>COMPARACIÓN DE APLICACIONES</w:t>
      </w:r>
      <w:bookmarkEnd w:id="558"/>
    </w:p>
    <w:p w14:paraId="35D1C861" w14:textId="77777777" w:rsidR="006877BA" w:rsidRPr="00074B99" w:rsidRDefault="006877BA" w:rsidP="006877BA"/>
    <w:p w14:paraId="4C00FC64" w14:textId="77777777" w:rsidR="006877BA" w:rsidRPr="00074B99" w:rsidRDefault="006877BA" w:rsidP="006877BA">
      <w:pPr>
        <w:pStyle w:val="Ttulo2"/>
        <w:sectPr w:rsidR="006877BA" w:rsidRPr="00074B99" w:rsidSect="009A1758">
          <w:footnotePr>
            <w:pos w:val="beneathText"/>
          </w:footnotePr>
          <w:pgSz w:w="11907" w:h="16840" w:code="9"/>
          <w:pgMar w:top="1440" w:right="1440" w:bottom="1440" w:left="1440" w:header="720" w:footer="720" w:gutter="0"/>
          <w:cols w:space="720"/>
          <w:docGrid w:linePitch="360"/>
        </w:sectPr>
      </w:pPr>
    </w:p>
    <w:p w14:paraId="64DAAA04" w14:textId="52E666A2" w:rsidR="00650157" w:rsidRPr="00074B99" w:rsidRDefault="00650157" w:rsidP="00650157"/>
    <w:p w14:paraId="5E3C05D9" w14:textId="306B0EF2" w:rsidR="00B314C3" w:rsidRPr="00074B99" w:rsidRDefault="00B314C3" w:rsidP="004746B2">
      <w:pPr>
        <w:pStyle w:val="Ttulo1"/>
        <w:jc w:val="center"/>
        <w:rPr>
          <w:rFonts w:cs="Times New Roman"/>
        </w:rPr>
      </w:pPr>
      <w:bookmarkStart w:id="559" w:name="_Toc425414552"/>
      <w:r w:rsidRPr="00074B99">
        <w:rPr>
          <w:rFonts w:cs="Times New Roman"/>
        </w:rPr>
        <w:t>CAPÍTULO V</w:t>
      </w:r>
      <w:bookmarkEnd w:id="559"/>
    </w:p>
    <w:p w14:paraId="3DF97012" w14:textId="77777777" w:rsidR="00B314C3" w:rsidRPr="00074B99" w:rsidRDefault="00B314C3" w:rsidP="00650157">
      <w:pPr>
        <w:pStyle w:val="Ttulo2"/>
        <w:numPr>
          <w:ilvl w:val="0"/>
          <w:numId w:val="0"/>
        </w:numPr>
        <w:ind w:left="792"/>
        <w:rPr>
          <w:rFonts w:cs="Times New Roman"/>
        </w:rPr>
      </w:pPr>
      <w:bookmarkStart w:id="560" w:name="_Toc425414553"/>
      <w:r w:rsidRPr="00074B99">
        <w:rPr>
          <w:rFonts w:cs="Times New Roman"/>
        </w:rPr>
        <w:t>CONCLUSIONES Y RECOMENDACIONES</w:t>
      </w:r>
      <w:bookmarkEnd w:id="560"/>
    </w:p>
    <w:p w14:paraId="254D3F14" w14:textId="77777777" w:rsidR="00B314C3" w:rsidRPr="00074B99" w:rsidRDefault="00B314C3" w:rsidP="00B314C3">
      <w:pPr>
        <w:rPr>
          <w:rFonts w:cs="Times New Roman"/>
        </w:rPr>
      </w:pPr>
    </w:p>
    <w:p w14:paraId="1F79A242" w14:textId="77777777" w:rsidR="00B314C3" w:rsidRPr="00074B99" w:rsidRDefault="00B314C3" w:rsidP="00650157">
      <w:pPr>
        <w:pStyle w:val="Ttulo2"/>
      </w:pPr>
      <w:bookmarkStart w:id="561" w:name="_Toc425414554"/>
      <w:r w:rsidRPr="00074B99">
        <w:t>Conclusiones</w:t>
      </w:r>
      <w:bookmarkEnd w:id="561"/>
    </w:p>
    <w:p w14:paraId="1FCE7A08" w14:textId="77777777" w:rsidR="007500E6" w:rsidRPr="00074B99" w:rsidRDefault="007500E6" w:rsidP="00B314C3">
      <w:pPr>
        <w:rPr>
          <w:rFonts w:cs="Times New Roman"/>
        </w:rPr>
      </w:pPr>
    </w:p>
    <w:p w14:paraId="6BB9237A" w14:textId="77777777" w:rsidR="004746B2" w:rsidRPr="00074B99" w:rsidRDefault="004746B2" w:rsidP="00B314C3">
      <w:pPr>
        <w:rPr>
          <w:rFonts w:cs="Times New Roman"/>
        </w:rPr>
      </w:pPr>
    </w:p>
    <w:p w14:paraId="5CCBADA4" w14:textId="77777777" w:rsidR="00B314C3" w:rsidRPr="00074B99" w:rsidRDefault="00B314C3" w:rsidP="00650157">
      <w:pPr>
        <w:pStyle w:val="Ttulo2"/>
      </w:pPr>
      <w:bookmarkStart w:id="562" w:name="_Toc425414555"/>
      <w:r w:rsidRPr="00074B99">
        <w:t>Recomendaciones</w:t>
      </w:r>
      <w:bookmarkEnd w:id="562"/>
    </w:p>
    <w:p w14:paraId="2B106093" w14:textId="77777777" w:rsidR="004F69BB" w:rsidRPr="00074B99" w:rsidRDefault="004F69BB" w:rsidP="0012796D">
      <w:pPr>
        <w:rPr>
          <w:rFonts w:cs="Times New Roman"/>
        </w:rPr>
      </w:pPr>
    </w:p>
    <w:p w14:paraId="2E55A512" w14:textId="77777777" w:rsidR="004F69BB" w:rsidRPr="00074B99" w:rsidRDefault="004F69BB" w:rsidP="0012796D">
      <w:pPr>
        <w:rPr>
          <w:rFonts w:cs="Times New Roman"/>
        </w:rPr>
      </w:pPr>
    </w:p>
    <w:p w14:paraId="26AA69D3" w14:textId="77777777" w:rsidR="004F69BB" w:rsidRPr="00074B99" w:rsidRDefault="004F69BB" w:rsidP="004F69BB">
      <w:pPr>
        <w:spacing w:line="240" w:lineRule="auto"/>
        <w:rPr>
          <w:rFonts w:cs="Times New Roman"/>
        </w:rPr>
      </w:pPr>
      <w:r w:rsidRPr="00074B99">
        <w:rPr>
          <w:rFonts w:cs="Times New Roman"/>
        </w:rPr>
        <w:br w:type="page"/>
      </w:r>
    </w:p>
    <w:bookmarkEnd w:id="6" w:displacedByCustomXml="next"/>
    <w:bookmarkStart w:id="563" w:name="_Toc425414556" w:displacedByCustomXml="next"/>
    <w:sdt>
      <w:sdtPr>
        <w:rPr>
          <w:rFonts w:eastAsiaTheme="minorEastAsia" w:cstheme="minorBidi"/>
          <w:b w:val="0"/>
          <w:bCs w:val="0"/>
          <w:caps w:val="0"/>
        </w:rPr>
        <w:id w:val="-1826428793"/>
        <w:docPartObj>
          <w:docPartGallery w:val="Bibliographies"/>
          <w:docPartUnique/>
        </w:docPartObj>
      </w:sdtPr>
      <w:sdtContent>
        <w:p w14:paraId="0F43A0C9" w14:textId="2E5506D9" w:rsidR="00F13CDA" w:rsidRPr="00074B99" w:rsidRDefault="00F13CDA">
          <w:pPr>
            <w:pStyle w:val="Ttulo1"/>
          </w:pPr>
          <w:r w:rsidRPr="00074B99">
            <w:t>REFERENCIAS</w:t>
          </w:r>
          <w:bookmarkEnd w:id="563"/>
        </w:p>
        <w:sdt>
          <w:sdtPr>
            <w:id w:val="-573587230"/>
            <w:bibliography/>
          </w:sdtPr>
          <w:sdtContent>
            <w:p w14:paraId="39EA9317" w14:textId="77777777" w:rsidR="0020142C" w:rsidRPr="00074B99" w:rsidRDefault="00F13CDA" w:rsidP="0020142C">
              <w:pPr>
                <w:pStyle w:val="Bibliografa"/>
                <w:rPr>
                  <w:noProof/>
                </w:rPr>
              </w:pPr>
              <w:r w:rsidRPr="00074B99">
                <w:fldChar w:fldCharType="begin"/>
              </w:r>
              <w:r w:rsidRPr="00074B99">
                <w:instrText>BIBLIOGRAPHY</w:instrText>
              </w:r>
              <w:r w:rsidRPr="00074B99">
                <w:fldChar w:fldCharType="separate"/>
              </w:r>
              <w:r w:rsidR="0020142C" w:rsidRPr="00074B99">
                <w:rPr>
                  <w:noProof/>
                </w:rPr>
                <w:t>(s.f.).</w:t>
              </w:r>
            </w:p>
            <w:p w14:paraId="7719A5A1" w14:textId="77777777" w:rsidR="0020142C" w:rsidRPr="00074B99" w:rsidRDefault="0020142C" w:rsidP="0020142C">
              <w:pPr>
                <w:pStyle w:val="Bibliografa"/>
                <w:rPr>
                  <w:noProof/>
                  <w:lang w:val="en-GB"/>
                </w:rPr>
              </w:pPr>
              <w:r w:rsidRPr="00074B99">
                <w:rPr>
                  <w:noProof/>
                  <w:lang w:val="en-GB"/>
                </w:rPr>
                <w:t xml:space="preserve">Aldea, M., Bernat, G., Burns, A., Dobrin, R., Drake, J. M., Fohler, G., . . . Trimarchi, M. (2006). FSF: A real-time scheduling architecture framework. </w:t>
              </w:r>
              <w:r w:rsidRPr="00074B99">
                <w:rPr>
                  <w:i/>
                  <w:iCs/>
                  <w:noProof/>
                  <w:lang w:val="en-GB"/>
                </w:rPr>
                <w:t>n Proceedings of the IEEE Real Time Technology and Applications Symposium.</w:t>
              </w:r>
              <w:r w:rsidRPr="00074B99">
                <w:rPr>
                  <w:noProof/>
                  <w:lang w:val="en-GB"/>
                </w:rPr>
                <w:t>, 113-124.</w:t>
              </w:r>
            </w:p>
            <w:p w14:paraId="2DF40E3F" w14:textId="77777777" w:rsidR="0020142C" w:rsidRPr="00074B99" w:rsidRDefault="0020142C" w:rsidP="0020142C">
              <w:pPr>
                <w:pStyle w:val="Bibliografa"/>
                <w:rPr>
                  <w:noProof/>
                  <w:lang w:val="en-GB"/>
                </w:rPr>
              </w:pPr>
              <w:r w:rsidRPr="00074B99">
                <w:rPr>
                  <w:noProof/>
                  <w:lang w:val="en-GB"/>
                </w:rPr>
                <w:t xml:space="preserve">Amoretti, M., Caselli, S., &amp; Reggiani, M. (2006). Designing distributed, component-based systems for industrial robotic applications. (L. K. (Ed.), Ed.) </w:t>
              </w:r>
              <w:r w:rsidRPr="00074B99">
                <w:rPr>
                  <w:i/>
                  <w:iCs/>
                  <w:noProof/>
                  <w:lang w:val="en-GB"/>
                </w:rPr>
                <w:t>In Industrial Robotics: Programming, Simulation and Applications</w:t>
              </w:r>
              <w:r w:rsidRPr="00074B99">
                <w:rPr>
                  <w:noProof/>
                  <w:lang w:val="en-GB"/>
                </w:rPr>
                <w:t>. doi:10.5772/4892</w:t>
              </w:r>
            </w:p>
            <w:p w14:paraId="06D34B00" w14:textId="77777777" w:rsidR="0020142C" w:rsidRPr="00074B99" w:rsidRDefault="0020142C" w:rsidP="0020142C">
              <w:pPr>
                <w:pStyle w:val="Bibliografa"/>
                <w:rPr>
                  <w:noProof/>
                  <w:lang w:val="en-GB"/>
                </w:rPr>
              </w:pPr>
              <w:r w:rsidRPr="00074B99">
                <w:rPr>
                  <w:noProof/>
                  <w:lang w:val="en-GB"/>
                </w:rPr>
                <w:t>Bard, J., &amp; Kovarik, V. J. (2007). Software Defined Radio: The Software Communications Architecture. (Wiley-Blackwell, Ed.)</w:t>
              </w:r>
            </w:p>
            <w:p w14:paraId="72F0F6BE" w14:textId="77777777" w:rsidR="0020142C" w:rsidRPr="00074B99" w:rsidRDefault="0020142C" w:rsidP="0020142C">
              <w:pPr>
                <w:pStyle w:val="Bibliografa"/>
                <w:rPr>
                  <w:noProof/>
                  <w:lang w:val="en-GB"/>
                </w:rPr>
              </w:pPr>
              <w:r w:rsidRPr="00074B99">
                <w:rPr>
                  <w:noProof/>
                  <w:lang w:val="en-GB"/>
                </w:rPr>
                <w:t xml:space="preserve">Basanta-Val, P., García-Valls, M., &amp; Estévez-Ayres, I. (2010). An architecture for distributed real-time Java based on RMI and RTSJ. </w:t>
              </w:r>
              <w:r w:rsidRPr="00074B99">
                <w:rPr>
                  <w:i/>
                  <w:iCs/>
                  <w:noProof/>
                  <w:lang w:val="en-GB"/>
                </w:rPr>
                <w:t>In Proceedings of the IEEE Conference on Emerging Technologies and Factory Automation</w:t>
              </w:r>
              <w:r w:rsidRPr="00074B99">
                <w:rPr>
                  <w:noProof/>
                  <w:lang w:val="en-GB"/>
                </w:rPr>
                <w:t xml:space="preserve"> (págs. 1-8). IEEE.</w:t>
              </w:r>
            </w:p>
            <w:p w14:paraId="2136DC9F" w14:textId="77777777" w:rsidR="0020142C" w:rsidRPr="00074B99" w:rsidRDefault="0020142C" w:rsidP="0020142C">
              <w:pPr>
                <w:pStyle w:val="Bibliografa"/>
                <w:rPr>
                  <w:noProof/>
                  <w:lang w:val="en-GB"/>
                </w:rPr>
              </w:pPr>
              <w:r w:rsidRPr="00074B99">
                <w:rPr>
                  <w:noProof/>
                  <w:lang w:val="en-GB"/>
                </w:rPr>
                <w:t xml:space="preserve">Blair, G. S., Coulson, G., Andersen, A., Blair, L., Clarke, M., Costa, F., . . . Saikoski, K. (2001). The design and implementation of open ORB 2. </w:t>
              </w:r>
              <w:r w:rsidRPr="00074B99">
                <w:rPr>
                  <w:i/>
                  <w:iCs/>
                  <w:noProof/>
                  <w:lang w:val="en-GB"/>
                </w:rPr>
                <w:t>In IEEE Distributed Systems Online, 2</w:t>
              </w:r>
              <w:r w:rsidRPr="00074B99">
                <w:rPr>
                  <w:noProof/>
                  <w:lang w:val="en-GB"/>
                </w:rPr>
                <w:t>.</w:t>
              </w:r>
            </w:p>
            <w:p w14:paraId="50BA9481" w14:textId="77777777" w:rsidR="0020142C" w:rsidRPr="00074B99" w:rsidRDefault="0020142C" w:rsidP="0020142C">
              <w:pPr>
                <w:pStyle w:val="Bibliografa"/>
                <w:rPr>
                  <w:noProof/>
                </w:rPr>
              </w:pPr>
              <w:r w:rsidRPr="00074B99">
                <w:rPr>
                  <w:noProof/>
                  <w:lang w:val="en-GB"/>
                </w:rPr>
                <w:t xml:space="preserve">Bollella, G., &amp; Gosling, J. (2000). </w:t>
              </w:r>
              <w:r w:rsidRPr="00074B99">
                <w:rPr>
                  <w:i/>
                  <w:iCs/>
                  <w:noProof/>
                  <w:lang w:val="en-GB"/>
                </w:rPr>
                <w:t>The real-time specification for Java.</w:t>
              </w:r>
              <w:r w:rsidRPr="00074B99">
                <w:rPr>
                  <w:noProof/>
                  <w:lang w:val="en-GB"/>
                </w:rPr>
                <w:t xml:space="preserve"> </w:t>
              </w:r>
              <w:r w:rsidRPr="00074B99">
                <w:rPr>
                  <w:noProof/>
                </w:rPr>
                <w:t>IEEE Computer. Recuperado el 5 de Marzo de 2015</w:t>
              </w:r>
            </w:p>
            <w:p w14:paraId="20E0036A" w14:textId="77777777" w:rsidR="0020142C" w:rsidRPr="00074B99" w:rsidRDefault="0020142C" w:rsidP="0020142C">
              <w:pPr>
                <w:pStyle w:val="Bibliografa"/>
                <w:rPr>
                  <w:noProof/>
                  <w:lang w:val="en-GB"/>
                </w:rPr>
              </w:pPr>
              <w:r w:rsidRPr="00074B99">
                <w:rPr>
                  <w:noProof/>
                </w:rPr>
                <w:t xml:space="preserve">Campos, J. L., Gutiérrez, J. J., &amp; Harbour, M. G. (2006). </w:t>
              </w:r>
              <w:r w:rsidRPr="00074B99">
                <w:rPr>
                  <w:noProof/>
                  <w:lang w:val="en-GB"/>
                </w:rPr>
                <w:t xml:space="preserve">Interchangeable scheduling policies in real-time middleware for distribution. (I. P.-E. Technologies, Ed.) </w:t>
              </w:r>
              <w:r w:rsidRPr="00074B99">
                <w:rPr>
                  <w:i/>
                  <w:iCs/>
                  <w:noProof/>
                  <w:lang w:val="en-GB"/>
                </w:rPr>
                <w:t>Lecture Notes in Computer Science, 4006</w:t>
              </w:r>
              <w:r w:rsidRPr="00074B99">
                <w:rPr>
                  <w:noProof/>
                  <w:lang w:val="en-GB"/>
                </w:rPr>
                <w:t>, 227-240.</w:t>
              </w:r>
            </w:p>
            <w:p w14:paraId="4CEFB839" w14:textId="77777777" w:rsidR="0020142C" w:rsidRPr="00074B99" w:rsidRDefault="0020142C" w:rsidP="0020142C">
              <w:pPr>
                <w:pStyle w:val="Bibliografa"/>
                <w:rPr>
                  <w:noProof/>
                </w:rPr>
              </w:pPr>
              <w:r w:rsidRPr="00074B99">
                <w:rPr>
                  <w:noProof/>
                  <w:lang w:val="en-GB"/>
                </w:rPr>
                <w:t xml:space="preserve">Corsaro, A. (s.f.). </w:t>
              </w:r>
              <w:r w:rsidRPr="00074B99">
                <w:rPr>
                  <w:i/>
                  <w:iCs/>
                  <w:noProof/>
                  <w:lang w:val="en-GB"/>
                </w:rPr>
                <w:t>Advanced DDS Tutorial.</w:t>
              </w:r>
              <w:r w:rsidRPr="00074B99">
                <w:rPr>
                  <w:noProof/>
                  <w:lang w:val="en-GB"/>
                </w:rPr>
                <w:t xml:space="preserve"> (OpenSPlice, Ed.) </w:t>
              </w:r>
              <w:r w:rsidRPr="00074B99">
                <w:rPr>
                  <w:noProof/>
                </w:rPr>
                <w:t>Obtenido de http://www.prismTech.com/dds-community</w:t>
              </w:r>
            </w:p>
            <w:p w14:paraId="237B3DD2" w14:textId="77777777" w:rsidR="0020142C" w:rsidRPr="00074B99" w:rsidRDefault="0020142C" w:rsidP="0020142C">
              <w:pPr>
                <w:pStyle w:val="Bibliografa"/>
                <w:rPr>
                  <w:noProof/>
                </w:rPr>
              </w:pPr>
              <w:r w:rsidRPr="00074B99">
                <w:rPr>
                  <w:noProof/>
                  <w:lang w:val="en-GB"/>
                </w:rPr>
                <w:lastRenderedPageBreak/>
                <w:t xml:space="preserve">Davis, R. I., &amp; Burns, A. (2011). A survey of hard real-time scheduling for multiprocessor systems. </w:t>
              </w:r>
              <w:r w:rsidRPr="00074B99">
                <w:rPr>
                  <w:i/>
                  <w:iCs/>
                  <w:noProof/>
                </w:rPr>
                <w:t>43,35</w:t>
              </w:r>
              <w:r w:rsidRPr="00074B99">
                <w:rPr>
                  <w:noProof/>
                </w:rPr>
                <w:t>, págs. 43:4, 35:1-35:44. ACM Computing Surveys. Recuperado el 3 de Marzo de 2015</w:t>
              </w:r>
            </w:p>
            <w:p w14:paraId="49FF7655" w14:textId="77777777" w:rsidR="0020142C" w:rsidRPr="00074B99" w:rsidRDefault="0020142C" w:rsidP="0020142C">
              <w:pPr>
                <w:pStyle w:val="Bibliografa"/>
                <w:rPr>
                  <w:noProof/>
                  <w:lang w:val="en-GB"/>
                </w:rPr>
              </w:pPr>
              <w:r w:rsidRPr="00074B99">
                <w:rPr>
                  <w:noProof/>
                </w:rPr>
                <w:t xml:space="preserve">Freeman, E., Hupfer, S., &amp; Arnold, K. (1999). </w:t>
              </w:r>
              <w:r w:rsidRPr="00074B99">
                <w:rPr>
                  <w:noProof/>
                  <w:lang w:val="en-GB"/>
                </w:rPr>
                <w:t>JavaSpaces: Principles, Patterns, and Practice. Addison-Wesley, Reading, MA.</w:t>
              </w:r>
            </w:p>
            <w:p w14:paraId="686B7AEF" w14:textId="77777777" w:rsidR="0020142C" w:rsidRPr="00074B99" w:rsidRDefault="0020142C" w:rsidP="0020142C">
              <w:pPr>
                <w:pStyle w:val="Bibliografa"/>
                <w:rPr>
                  <w:noProof/>
                </w:rPr>
              </w:pPr>
              <w:r w:rsidRPr="00074B99">
                <w:rPr>
                  <w:noProof/>
                  <w:lang w:val="en-GB"/>
                </w:rPr>
                <w:t xml:space="preserve">FRESCOR. (2006). </w:t>
              </w:r>
              <w:r w:rsidRPr="00074B99">
                <w:rPr>
                  <w:i/>
                  <w:iCs/>
                  <w:noProof/>
                  <w:lang w:val="en-GB"/>
                </w:rPr>
                <w:t xml:space="preserve">Framework for Real-Time Embedded Systems Based on COntRacts. </w:t>
              </w:r>
              <w:r w:rsidRPr="00074B99">
                <w:rPr>
                  <w:i/>
                  <w:iCs/>
                  <w:noProof/>
                </w:rPr>
                <w:t xml:space="preserve">Project Web page. Retrieved September 2013 </w:t>
              </w:r>
              <w:r w:rsidRPr="00074B99">
                <w:rPr>
                  <w:noProof/>
                </w:rPr>
                <w:t>. Recuperado el 10 de Marzo de 2015, de http://www.frescor.org</w:t>
              </w:r>
            </w:p>
            <w:p w14:paraId="7E581DC7" w14:textId="77777777" w:rsidR="0020142C" w:rsidRPr="00074B99" w:rsidRDefault="0020142C" w:rsidP="0020142C">
              <w:pPr>
                <w:pStyle w:val="Bibliografa"/>
                <w:rPr>
                  <w:noProof/>
                  <w:lang w:val="en-GB"/>
                </w:rPr>
              </w:pPr>
              <w:r w:rsidRPr="00074B99">
                <w:rPr>
                  <w:noProof/>
                  <w:lang w:val="en-GB"/>
                </w:rPr>
                <w:t xml:space="preserve">Gillen, M., Loyall, J., Haigh, K. Z., Walsh, R., Partridge, C., Lauer, G., &amp; Strayer, T. (2012). Information dissemination in disadvantaged wireless communications using a data dissemination service and content data network. </w:t>
              </w:r>
              <w:r w:rsidRPr="00074B99">
                <w:rPr>
                  <w:i/>
                  <w:iCs/>
                  <w:noProof/>
                  <w:lang w:val="en-GB"/>
                </w:rPr>
                <w:t>In Proceedings of the SPIE Conference on Defense Transformation and Net-Centric Systems</w:t>
              </w:r>
              <w:r w:rsidRPr="00074B99">
                <w:rPr>
                  <w:noProof/>
                  <w:lang w:val="en-GB"/>
                </w:rPr>
                <w:t xml:space="preserve">, </w:t>
              </w:r>
              <w:r w:rsidRPr="00074B99">
                <w:rPr>
                  <w:i/>
                  <w:iCs/>
                  <w:noProof/>
                  <w:lang w:val="en-GB"/>
                </w:rPr>
                <w:t>8405.</w:t>
              </w:r>
              <w:r w:rsidRPr="00074B99">
                <w:rPr>
                  <w:noProof/>
                  <w:lang w:val="en-GB"/>
                </w:rPr>
                <w:t xml:space="preserve"> </w:t>
              </w:r>
            </w:p>
            <w:p w14:paraId="157B5E45" w14:textId="77777777" w:rsidR="0020142C" w:rsidRPr="00074B99" w:rsidRDefault="0020142C" w:rsidP="0020142C">
              <w:pPr>
                <w:pStyle w:val="Bibliografa"/>
                <w:rPr>
                  <w:noProof/>
                  <w:lang w:val="en-GB"/>
                </w:rPr>
              </w:pPr>
              <w:r w:rsidRPr="00074B99">
                <w:rPr>
                  <w:noProof/>
                  <w:lang w:val="en-GB"/>
                </w:rPr>
                <w:t xml:space="preserve">Gokhale, A., Balasubramanian, K., Krishna, A. S., Balasubramanian, J., Edwards, G., Deng, G., . . . Schmidt, D. C. (2008). Model driven middleware: A new paradigm for developing distributed real-time and embedded systems. </w:t>
              </w:r>
              <w:r w:rsidRPr="00074B99">
                <w:rPr>
                  <w:i/>
                  <w:iCs/>
                  <w:noProof/>
                  <w:lang w:val="en-GB"/>
                </w:rPr>
                <w:t>Science of Computer Programming, 73</w:t>
              </w:r>
              <w:r w:rsidRPr="00074B99">
                <w:rPr>
                  <w:noProof/>
                  <w:lang w:val="en-GB"/>
                </w:rPr>
                <w:t>, 39-58.</w:t>
              </w:r>
            </w:p>
            <w:p w14:paraId="38DC4406" w14:textId="77777777" w:rsidR="0020142C" w:rsidRPr="00074B99" w:rsidRDefault="0020142C" w:rsidP="0020142C">
              <w:pPr>
                <w:pStyle w:val="Bibliografa"/>
                <w:rPr>
                  <w:noProof/>
                  <w:lang w:val="en-GB"/>
                </w:rPr>
              </w:pPr>
              <w:r w:rsidRPr="00074B99">
                <w:rPr>
                  <w:noProof/>
                  <w:lang w:val="en-GB"/>
                </w:rPr>
                <w:t xml:space="preserve">Grelck, C., Julju, J., &amp; Penczek, F. (2012). Distributed S-Net: Cluster and grid computing without the hassle. </w:t>
              </w:r>
              <w:r w:rsidRPr="00074B99">
                <w:rPr>
                  <w:i/>
                  <w:iCs/>
                  <w:noProof/>
                  <w:lang w:val="en-GB"/>
                </w:rPr>
                <w:t>In Proceedings of the 12th IEEE /ACM International Symposium on Cluster, Cloud and Grid Computing(CCGrid)</w:t>
              </w:r>
              <w:r w:rsidRPr="00074B99">
                <w:rPr>
                  <w:noProof/>
                  <w:lang w:val="en-GB"/>
                </w:rPr>
                <w:t>, (págs. 410-418).</w:t>
              </w:r>
            </w:p>
            <w:p w14:paraId="752A748A" w14:textId="77777777" w:rsidR="0020142C" w:rsidRPr="00074B99" w:rsidRDefault="0020142C" w:rsidP="0020142C">
              <w:pPr>
                <w:pStyle w:val="Bibliografa"/>
                <w:rPr>
                  <w:noProof/>
                  <w:lang w:val="en-GB"/>
                </w:rPr>
              </w:pPr>
              <w:r w:rsidRPr="00074B99">
                <w:rPr>
                  <w:noProof/>
                  <w:lang w:val="en-GB"/>
                </w:rPr>
                <w:t xml:space="preserve">IEEE. (2006). </w:t>
              </w:r>
              <w:r w:rsidRPr="00074B99">
                <w:rPr>
                  <w:i/>
                  <w:iCs/>
                  <w:noProof/>
                  <w:lang w:val="en-GB"/>
                </w:rPr>
                <w:t xml:space="preserve">The Institute of Electrical and Electronics Engineers STD 802.1Q. 2006. Virtual bridged local area networks. Annex G. </w:t>
              </w:r>
              <w:r w:rsidRPr="00074B99">
                <w:rPr>
                  <w:noProof/>
                  <w:lang w:val="en-GB"/>
                </w:rPr>
                <w:t>. Obtenido de http://www.ieee802.org/1/pages/802.1Q.html</w:t>
              </w:r>
            </w:p>
            <w:p w14:paraId="78C5D494" w14:textId="77777777" w:rsidR="0020142C" w:rsidRPr="00074B99" w:rsidRDefault="0020142C" w:rsidP="0020142C">
              <w:pPr>
                <w:pStyle w:val="Bibliografa"/>
                <w:rPr>
                  <w:noProof/>
                  <w:lang w:val="en-GB"/>
                </w:rPr>
              </w:pPr>
              <w:r w:rsidRPr="00074B99">
                <w:rPr>
                  <w:noProof/>
                </w:rPr>
                <w:t xml:space="preserve">ISO/IEC. (2012). Ada 2012 Reference Manual. </w:t>
              </w:r>
              <w:r w:rsidRPr="00074B99">
                <w:rPr>
                  <w:noProof/>
                  <w:lang w:val="en-GB"/>
                </w:rPr>
                <w:t xml:space="preserve">Language and Standard Libraries—International Standard. </w:t>
              </w:r>
              <w:r w:rsidRPr="00074B99">
                <w:rPr>
                  <w:i/>
                  <w:iCs/>
                  <w:noProof/>
                  <w:lang w:val="en-GB"/>
                </w:rPr>
                <w:t>ISO/IEC, 8652</w:t>
              </w:r>
              <w:r w:rsidRPr="00074B99">
                <w:rPr>
                  <w:noProof/>
                  <w:lang w:val="en-GB"/>
                </w:rPr>
                <w:t>.</w:t>
              </w:r>
            </w:p>
            <w:p w14:paraId="58793B1C" w14:textId="77777777" w:rsidR="0020142C" w:rsidRPr="00074B99" w:rsidRDefault="0020142C" w:rsidP="0020142C">
              <w:pPr>
                <w:pStyle w:val="Bibliografa"/>
                <w:rPr>
                  <w:noProof/>
                </w:rPr>
              </w:pPr>
              <w:r w:rsidRPr="00074B99">
                <w:rPr>
                  <w:noProof/>
                  <w:lang w:val="en-GB"/>
                </w:rPr>
                <w:lastRenderedPageBreak/>
                <w:t xml:space="preserve">ISO/IEC, Taft, S. T., Duff, R. A., Brukardt, R., Ploedereder, E., &amp; Leroy, P. (2006). Ada 2005 Reference Manual. Language and Standard Libraries—International Standard ISO/IEC 8652 (E) with Technical Corrigendum 1 and Amendment 1. </w:t>
              </w:r>
              <w:r w:rsidRPr="00074B99">
                <w:rPr>
                  <w:i/>
                  <w:iCs/>
                  <w:noProof/>
                </w:rPr>
                <w:t>Lecture Notes in Computer Science, 4348</w:t>
              </w:r>
              <w:r w:rsidRPr="00074B99">
                <w:rPr>
                  <w:noProof/>
                </w:rPr>
                <w:t>. Recuperado el 5 de Marzo de 2015</w:t>
              </w:r>
            </w:p>
            <w:p w14:paraId="3DDD7910" w14:textId="77777777" w:rsidR="0020142C" w:rsidRPr="00074B99" w:rsidRDefault="0020142C" w:rsidP="0020142C">
              <w:pPr>
                <w:pStyle w:val="Bibliografa"/>
                <w:rPr>
                  <w:noProof/>
                  <w:lang w:val="en-GB"/>
                </w:rPr>
              </w:pPr>
              <w:r w:rsidRPr="00074B99">
                <w:rPr>
                  <w:noProof/>
                  <w:lang w:val="en-GB"/>
                </w:rPr>
                <w:t xml:space="preserve">Kermarrec, Y. (1999). CORBA vs. Ada 95 DSA: A programmer’s view. </w:t>
              </w:r>
              <w:r w:rsidRPr="00074B99">
                <w:rPr>
                  <w:i/>
                  <w:iCs/>
                  <w:noProof/>
                  <w:lang w:val="en-GB"/>
                </w:rPr>
                <w:t>XIX</w:t>
              </w:r>
              <w:r w:rsidRPr="00074B99">
                <w:rPr>
                  <w:noProof/>
                  <w:lang w:val="en-GB"/>
                </w:rPr>
                <w:t>, 39-46. Recuperado el 5 de Marzo de 2015</w:t>
              </w:r>
            </w:p>
            <w:p w14:paraId="747A371F" w14:textId="77777777" w:rsidR="0020142C" w:rsidRPr="00074B99" w:rsidRDefault="0020142C" w:rsidP="0020142C">
              <w:pPr>
                <w:pStyle w:val="Bibliografa"/>
                <w:rPr>
                  <w:noProof/>
                  <w:lang w:val="en-GB"/>
                </w:rPr>
              </w:pPr>
              <w:r w:rsidRPr="00074B99">
                <w:rPr>
                  <w:noProof/>
                  <w:lang w:val="en-GB"/>
                </w:rPr>
                <w:t xml:space="preserve">Kim, K. H. (2000). Object-oriented real-time distributed programming and support middleware. </w:t>
              </w:r>
              <w:r w:rsidRPr="00074B99">
                <w:rPr>
                  <w:i/>
                  <w:iCs/>
                  <w:noProof/>
                  <w:lang w:val="en-GB"/>
                </w:rPr>
                <w:t>In Proceedings of the 7th International Conference on Parallel and Distributed Systems (ICPADS)</w:t>
              </w:r>
              <w:r w:rsidRPr="00074B99">
                <w:rPr>
                  <w:noProof/>
                  <w:lang w:val="en-GB"/>
                </w:rPr>
                <w:t>, 10-20.</w:t>
              </w:r>
            </w:p>
            <w:p w14:paraId="0FA19813" w14:textId="77777777" w:rsidR="0020142C" w:rsidRPr="00074B99" w:rsidRDefault="0020142C" w:rsidP="0020142C">
              <w:pPr>
                <w:pStyle w:val="Bibliografa"/>
                <w:rPr>
                  <w:noProof/>
                  <w:lang w:val="en-GB"/>
                </w:rPr>
              </w:pPr>
              <w:r w:rsidRPr="00074B99">
                <w:rPr>
                  <w:noProof/>
                  <w:lang w:val="en-GB"/>
                </w:rPr>
                <w:t xml:space="preserve">Klefstad, R., Schmidt, D. C., &amp; O'Ryan, C. (2002). Towards highly configurable real-time object request brokers. </w:t>
              </w:r>
              <w:r w:rsidRPr="00074B99">
                <w:rPr>
                  <w:i/>
                  <w:iCs/>
                  <w:noProof/>
                  <w:lang w:val="en-GB"/>
                </w:rPr>
                <w:t>In Proceedings of the 5th IEEE International Symposium on Object-Oriented Real-Time Distributed Computing (ISORC)</w:t>
              </w:r>
              <w:r w:rsidRPr="00074B99">
                <w:rPr>
                  <w:noProof/>
                  <w:lang w:val="en-GB"/>
                </w:rPr>
                <w:t>, (págs. 437-447).</w:t>
              </w:r>
            </w:p>
            <w:p w14:paraId="4553D576" w14:textId="77777777" w:rsidR="0020142C" w:rsidRPr="00074B99" w:rsidRDefault="0020142C" w:rsidP="0020142C">
              <w:pPr>
                <w:pStyle w:val="Bibliografa"/>
                <w:rPr>
                  <w:noProof/>
                </w:rPr>
              </w:pPr>
              <w:r w:rsidRPr="00074B99">
                <w:rPr>
                  <w:noProof/>
                  <w:lang w:val="en-GB"/>
                </w:rPr>
                <w:t xml:space="preserve">Liu, C. L., &amp; Layland, J. W. (1973). Scheduling algorithms for multiprogramming in a hard-real-time environments. </w:t>
              </w:r>
              <w:r w:rsidRPr="00074B99">
                <w:rPr>
                  <w:i/>
                  <w:iCs/>
                  <w:noProof/>
                </w:rPr>
                <w:t>Journal of the ACM</w:t>
              </w:r>
              <w:r w:rsidRPr="00074B99">
                <w:rPr>
                  <w:noProof/>
                </w:rPr>
                <w:t xml:space="preserve">, </w:t>
              </w:r>
              <w:r w:rsidRPr="00074B99">
                <w:rPr>
                  <w:i/>
                  <w:iCs/>
                  <w:noProof/>
                </w:rPr>
                <w:t>20</w:t>
              </w:r>
              <w:r w:rsidRPr="00074B99">
                <w:rPr>
                  <w:noProof/>
                </w:rPr>
                <w:t>, págs. 46-61. Recuperado el 3 de Marzo de 2015</w:t>
              </w:r>
            </w:p>
            <w:p w14:paraId="3C30F16D" w14:textId="77777777" w:rsidR="0020142C" w:rsidRPr="00074B99" w:rsidRDefault="0020142C" w:rsidP="0020142C">
              <w:pPr>
                <w:pStyle w:val="Bibliografa"/>
                <w:rPr>
                  <w:noProof/>
                </w:rPr>
              </w:pPr>
              <w:r w:rsidRPr="00074B99">
                <w:rPr>
                  <w:noProof/>
                </w:rPr>
                <w:t>MSDN. (s.f.). Obtenido de Expresiones Lambda: https://msdn.microsoft.com/es-es/library/bb397687.aspx</w:t>
              </w:r>
            </w:p>
            <w:p w14:paraId="3CAAA91B" w14:textId="77777777" w:rsidR="0020142C" w:rsidRPr="00074B99" w:rsidRDefault="0020142C" w:rsidP="0020142C">
              <w:pPr>
                <w:pStyle w:val="Bibliografa"/>
                <w:rPr>
                  <w:noProof/>
                </w:rPr>
              </w:pPr>
              <w:r w:rsidRPr="00074B99">
                <w:rPr>
                  <w:noProof/>
                </w:rPr>
                <w:t xml:space="preserve">MSDN. (s.f.). </w:t>
              </w:r>
              <w:r w:rsidRPr="00074B99">
                <w:rPr>
                  <w:i/>
                  <w:iCs/>
                  <w:noProof/>
                </w:rPr>
                <w:t>Futures.</w:t>
              </w:r>
              <w:r w:rsidRPr="00074B99">
                <w:rPr>
                  <w:noProof/>
                </w:rPr>
                <w:t xml:space="preserve"> Obtenido de https://msdn.microsoft.com/en-us/library/ff963556.aspx</w:t>
              </w:r>
            </w:p>
            <w:p w14:paraId="7A2647B9" w14:textId="77777777" w:rsidR="0020142C" w:rsidRPr="00074B99" w:rsidRDefault="0020142C" w:rsidP="0020142C">
              <w:pPr>
                <w:pStyle w:val="Bibliografa"/>
                <w:rPr>
                  <w:noProof/>
                  <w:lang w:val="en-GB"/>
                </w:rPr>
              </w:pPr>
              <w:r w:rsidRPr="00074B99">
                <w:rPr>
                  <w:noProof/>
                  <w:lang w:val="en-GB"/>
                </w:rPr>
                <w:t xml:space="preserve">Neumeyer, L., Robbins, B., Nair, A., &amp; Kesari, A. (2010). S4: Distributed stream computing platform. </w:t>
              </w:r>
              <w:r w:rsidRPr="00074B99">
                <w:rPr>
                  <w:i/>
                  <w:iCs/>
                  <w:noProof/>
                  <w:lang w:val="en-GB"/>
                </w:rPr>
                <w:t>In Proceedings of the IEEE International Conference on Data Mining (ICDM)</w:t>
              </w:r>
              <w:r w:rsidRPr="00074B99">
                <w:rPr>
                  <w:noProof/>
                  <w:lang w:val="en-GB"/>
                </w:rPr>
                <w:t xml:space="preserve"> (págs. 170-177). IEEE.</w:t>
              </w:r>
            </w:p>
            <w:p w14:paraId="299A7906" w14:textId="77777777" w:rsidR="0020142C" w:rsidRPr="00074B99" w:rsidRDefault="0020142C" w:rsidP="0020142C">
              <w:pPr>
                <w:pStyle w:val="Bibliografa"/>
                <w:rPr>
                  <w:noProof/>
                  <w:lang w:val="en-GB"/>
                </w:rPr>
              </w:pPr>
              <w:r w:rsidRPr="00074B99">
                <w:rPr>
                  <w:noProof/>
                  <w:lang w:val="en-GB"/>
                </w:rPr>
                <w:t>OMG. (2005). Realtime Corba Specification. v1.2. Obtenido de http://www.omg.org/spec/RT/1.2/</w:t>
              </w:r>
            </w:p>
            <w:p w14:paraId="2621958D" w14:textId="77777777" w:rsidR="0020142C" w:rsidRPr="00074B99" w:rsidRDefault="0020142C" w:rsidP="0020142C">
              <w:pPr>
                <w:pStyle w:val="Bibliografa"/>
                <w:rPr>
                  <w:noProof/>
                  <w:lang w:val="en-GB"/>
                </w:rPr>
              </w:pPr>
              <w:r w:rsidRPr="00074B99">
                <w:rPr>
                  <w:noProof/>
                  <w:lang w:val="en-GB"/>
                </w:rPr>
                <w:t>OMG. (2007). Data Distribution Service for Real-Time Systems. v1.2. Obtenido de http://www.omg.org/spec/DDS/1.2/</w:t>
              </w:r>
            </w:p>
            <w:p w14:paraId="717308CD" w14:textId="77777777" w:rsidR="0020142C" w:rsidRPr="00074B99" w:rsidRDefault="0020142C" w:rsidP="0020142C">
              <w:pPr>
                <w:pStyle w:val="Bibliografa"/>
                <w:rPr>
                  <w:noProof/>
                </w:rPr>
              </w:pPr>
              <w:r w:rsidRPr="00074B99">
                <w:rPr>
                  <w:noProof/>
                  <w:lang w:val="en-GB"/>
                </w:rPr>
                <w:lastRenderedPageBreak/>
                <w:t xml:space="preserve">OMG. (2009). </w:t>
              </w:r>
              <w:r w:rsidRPr="00074B99">
                <w:rPr>
                  <w:i/>
                  <w:iCs/>
                  <w:noProof/>
                  <w:lang w:val="en-GB"/>
                </w:rPr>
                <w:t>The Real-Time Publish-Subscribe Wire Protocol. DDS interoperability wire protocol speci</w:t>
              </w:r>
              <w:r w:rsidRPr="00074B99">
                <w:rPr>
                  <w:i/>
                  <w:iCs/>
                  <w:noProof/>
                </w:rPr>
                <w:t>ﬁ</w:t>
              </w:r>
              <w:r w:rsidRPr="00074B99">
                <w:rPr>
                  <w:i/>
                  <w:iCs/>
                  <w:noProof/>
                  <w:lang w:val="en-GB"/>
                </w:rPr>
                <w:t>cation. v2.1. .</w:t>
              </w:r>
              <w:r w:rsidRPr="00074B99">
                <w:rPr>
                  <w:noProof/>
                  <w:lang w:val="en-GB"/>
                </w:rPr>
                <w:t xml:space="preserve"> </w:t>
              </w:r>
              <w:r w:rsidRPr="00074B99">
                <w:rPr>
                  <w:noProof/>
                </w:rPr>
                <w:t>Recuperado el 6 de Marzo de 2015, de http://www.omg.org/spec/DDSI/2.1/</w:t>
              </w:r>
            </w:p>
            <w:p w14:paraId="6525A4B8" w14:textId="77777777" w:rsidR="0020142C" w:rsidRPr="00074B99" w:rsidRDefault="0020142C" w:rsidP="0020142C">
              <w:pPr>
                <w:pStyle w:val="Bibliografa"/>
                <w:rPr>
                  <w:noProof/>
                </w:rPr>
              </w:pPr>
              <w:r w:rsidRPr="00074B99">
                <w:rPr>
                  <w:noProof/>
                </w:rPr>
                <w:t>OMG. (2011). Corba Core Specification. v3.2. Recuperado el 5 de Marzo de 2015, de http://www.omg.org/spec/CORBA/3.2/</w:t>
              </w:r>
            </w:p>
            <w:p w14:paraId="702D179C" w14:textId="77777777" w:rsidR="0020142C" w:rsidRPr="00074B99" w:rsidRDefault="0020142C" w:rsidP="0020142C">
              <w:pPr>
                <w:pStyle w:val="Bibliografa"/>
                <w:rPr>
                  <w:noProof/>
                </w:rPr>
              </w:pPr>
              <w:r w:rsidRPr="00074B99">
                <w:rPr>
                  <w:noProof/>
                  <w:lang w:val="en-GB"/>
                </w:rPr>
                <w:t xml:space="preserve">OMG. (2012). </w:t>
              </w:r>
              <w:r w:rsidRPr="00074B99">
                <w:rPr>
                  <w:i/>
                  <w:iCs/>
                  <w:noProof/>
                  <w:lang w:val="en-GB"/>
                </w:rPr>
                <w:t>Extensible and Dynamic Topic Types for DDS. v1.0. .</w:t>
              </w:r>
              <w:r w:rsidRPr="00074B99">
                <w:rPr>
                  <w:noProof/>
                  <w:lang w:val="en-GB"/>
                </w:rPr>
                <w:t xml:space="preserve"> </w:t>
              </w:r>
              <w:r w:rsidRPr="00074B99">
                <w:rPr>
                  <w:noProof/>
                </w:rPr>
                <w:t>Obtenido de http://www.omg.org/spec/DDS-XTypes/1.0/</w:t>
              </w:r>
            </w:p>
            <w:p w14:paraId="0CEFA3AD" w14:textId="77777777" w:rsidR="0020142C" w:rsidRPr="00074B99" w:rsidRDefault="0020142C" w:rsidP="0020142C">
              <w:pPr>
                <w:pStyle w:val="Bibliografa"/>
                <w:rPr>
                  <w:noProof/>
                  <w:lang w:val="en-GB"/>
                </w:rPr>
              </w:pPr>
              <w:r w:rsidRPr="00074B99">
                <w:rPr>
                  <w:noProof/>
                </w:rPr>
                <w:t xml:space="preserve">OMG. (2014). </w:t>
              </w:r>
              <w:r w:rsidRPr="00074B99">
                <w:rPr>
                  <w:noProof/>
                  <w:lang w:val="en-GB"/>
                </w:rPr>
                <w:t>The Real-time Publish-Suscribe Protocol (RTPS) DDS Interoperability Wire Protocol Specification Version 2.2.</w:t>
              </w:r>
            </w:p>
            <w:p w14:paraId="6066DBD1" w14:textId="77777777" w:rsidR="0020142C" w:rsidRPr="00074B99" w:rsidRDefault="0020142C" w:rsidP="0020142C">
              <w:pPr>
                <w:pStyle w:val="Bibliografa"/>
                <w:rPr>
                  <w:noProof/>
                  <w:lang w:val="en-GB"/>
                </w:rPr>
              </w:pPr>
              <w:r w:rsidRPr="00074B99">
                <w:rPr>
                  <w:noProof/>
                  <w:lang w:val="en-GB"/>
                </w:rPr>
                <w:t xml:space="preserve">Pardo-Castellote, G. (s.f.). </w:t>
              </w:r>
              <w:r w:rsidRPr="00074B99">
                <w:rPr>
                  <w:i/>
                  <w:iCs/>
                  <w:noProof/>
                  <w:lang w:val="en-GB"/>
                </w:rPr>
                <w:t>OMG Data-Distribution Service: Architectural Overview.</w:t>
              </w:r>
              <w:r w:rsidRPr="00074B99">
                <w:rPr>
                  <w:noProof/>
                  <w:lang w:val="en-GB"/>
                </w:rPr>
                <w:t xml:space="preserve"> Real-Time Innovations, Inc.</w:t>
              </w:r>
            </w:p>
            <w:p w14:paraId="650BD510" w14:textId="77777777" w:rsidR="0020142C" w:rsidRPr="00074B99" w:rsidRDefault="0020142C" w:rsidP="0020142C">
              <w:pPr>
                <w:pStyle w:val="Bibliografa"/>
                <w:rPr>
                  <w:noProof/>
                </w:rPr>
              </w:pPr>
              <w:r w:rsidRPr="00074B99">
                <w:rPr>
                  <w:noProof/>
                  <w:lang w:val="en-GB"/>
                </w:rPr>
                <w:t xml:space="preserve">Perathoner, S., Wandeler, E., Thiele, L., Hamann, A., Schliecker, S., Henia, R., . . . Harbour, M. G. (2007). Influence of different system abstractions on the performance analysis of distributed real-time systems. </w:t>
              </w:r>
              <w:r w:rsidRPr="00074B99">
                <w:rPr>
                  <w:i/>
                  <w:iCs/>
                  <w:noProof/>
                  <w:lang w:val="en-GB"/>
                </w:rPr>
                <w:t>In Proceedings of the 7th ACM &amp; IEEE International Conference on Embedded Software (EMSOFT’07)</w:t>
              </w:r>
              <w:r w:rsidRPr="00074B99">
                <w:rPr>
                  <w:noProof/>
                  <w:lang w:val="en-GB"/>
                </w:rPr>
                <w:t xml:space="preserve"> (págs. </w:t>
              </w:r>
              <w:r w:rsidRPr="00074B99">
                <w:rPr>
                  <w:noProof/>
                </w:rPr>
                <w:t>193-202). New York: ACM. Recuperado el 03 de Marzo de 2015</w:t>
              </w:r>
            </w:p>
            <w:p w14:paraId="11F9B57C" w14:textId="77777777" w:rsidR="0020142C" w:rsidRPr="00074B99" w:rsidRDefault="0020142C" w:rsidP="0020142C">
              <w:pPr>
                <w:pStyle w:val="Bibliografa"/>
                <w:rPr>
                  <w:noProof/>
                  <w:lang w:val="en-GB"/>
                </w:rPr>
              </w:pPr>
              <w:r w:rsidRPr="00074B99">
                <w:rPr>
                  <w:noProof/>
                </w:rPr>
                <w:t xml:space="preserve">Pérez, H., &amp; Gutiérrez, J. J. (2012). </w:t>
              </w:r>
              <w:r w:rsidRPr="00074B99">
                <w:rPr>
                  <w:noProof/>
                  <w:lang w:val="en-GB"/>
                </w:rPr>
                <w:t xml:space="preserve">On the schedulability of a data-centric real-time distribution middleware. </w:t>
              </w:r>
              <w:r w:rsidRPr="00074B99">
                <w:rPr>
                  <w:i/>
                  <w:iCs/>
                  <w:noProof/>
                  <w:lang w:val="en-GB"/>
                </w:rPr>
                <w:t>Computer Standards and Interfaces 34.</w:t>
              </w:r>
              <w:r w:rsidRPr="00074B99">
                <w:rPr>
                  <w:noProof/>
                  <w:lang w:val="en-GB"/>
                </w:rPr>
                <w:t>, 203-211.</w:t>
              </w:r>
            </w:p>
            <w:p w14:paraId="33B41463" w14:textId="77777777" w:rsidR="0020142C" w:rsidRPr="00074B99" w:rsidRDefault="0020142C" w:rsidP="0020142C">
              <w:pPr>
                <w:pStyle w:val="Bibliografa"/>
                <w:rPr>
                  <w:noProof/>
                  <w:lang w:val="fr-FR"/>
                </w:rPr>
              </w:pPr>
              <w:r w:rsidRPr="00074B99">
                <w:rPr>
                  <w:noProof/>
                  <w:lang w:val="en-GB"/>
                </w:rPr>
                <w:t xml:space="preserve">Pérez, H., &amp; Gutiérrez, J. J. (Marzo de 2014). A survey on standards for real-time distribution middleware. </w:t>
              </w:r>
              <w:r w:rsidRPr="00074B99">
                <w:rPr>
                  <w:i/>
                  <w:iCs/>
                  <w:noProof/>
                  <w:lang w:val="fr-FR"/>
                </w:rPr>
                <w:t>ACM Computing Surveys, 46</w:t>
              </w:r>
              <w:r w:rsidRPr="00074B99">
                <w:rPr>
                  <w:noProof/>
                  <w:lang w:val="fr-FR"/>
                </w:rPr>
                <w:t xml:space="preserve">(49), 39. doi:10.1145/2532636 </w:t>
              </w:r>
            </w:p>
            <w:p w14:paraId="1E7EF89A" w14:textId="77777777" w:rsidR="0020142C" w:rsidRPr="00074B99" w:rsidRDefault="0020142C" w:rsidP="0020142C">
              <w:pPr>
                <w:pStyle w:val="Bibliografa"/>
                <w:rPr>
                  <w:noProof/>
                  <w:lang w:val="en-GB"/>
                </w:rPr>
              </w:pPr>
              <w:r w:rsidRPr="00074B99">
                <w:rPr>
                  <w:noProof/>
                  <w:lang w:val="fr-FR"/>
                </w:rPr>
                <w:t xml:space="preserve">Pérez, H., Gutiérrez, J. J., Sangorrín, D., &amp; Harbour, M. (2008). </w:t>
              </w:r>
              <w:r w:rsidRPr="00074B99">
                <w:rPr>
                  <w:noProof/>
                  <w:lang w:val="en-GB"/>
                </w:rPr>
                <w:t xml:space="preserve">Real-time distribution middleware from the Ada perspective. In Proceedings of the 13th Ada-Europe International Conference on Reliable Software Technologies. </w:t>
              </w:r>
              <w:r w:rsidRPr="00074B99">
                <w:rPr>
                  <w:noProof/>
                  <w:lang w:val="fr-FR"/>
                </w:rPr>
                <w:t xml:space="preserve">En F. Kordon, &amp; T. Vardanega (Ed.), </w:t>
              </w:r>
              <w:r w:rsidRPr="00074B99">
                <w:rPr>
                  <w:i/>
                  <w:iCs/>
                  <w:noProof/>
                  <w:lang w:val="fr-FR"/>
                </w:rPr>
                <w:t>Lecture Notes in Computer Science.</w:t>
              </w:r>
              <w:r w:rsidRPr="00074B99">
                <w:rPr>
                  <w:noProof/>
                  <w:lang w:val="fr-FR"/>
                </w:rPr>
                <w:t xml:space="preserve"> </w:t>
              </w:r>
              <w:r w:rsidRPr="00074B99">
                <w:rPr>
                  <w:i/>
                  <w:iCs/>
                  <w:noProof/>
                  <w:lang w:val="en-GB"/>
                </w:rPr>
                <w:t>5026</w:t>
              </w:r>
              <w:r w:rsidRPr="00074B99">
                <w:rPr>
                  <w:noProof/>
                  <w:lang w:val="en-GB"/>
                </w:rPr>
                <w:t>, págs. 268-281. Springer.</w:t>
              </w:r>
            </w:p>
            <w:p w14:paraId="0813EF3C" w14:textId="77777777" w:rsidR="0020142C" w:rsidRPr="00074B99" w:rsidRDefault="0020142C" w:rsidP="0020142C">
              <w:pPr>
                <w:pStyle w:val="Bibliografa"/>
                <w:rPr>
                  <w:noProof/>
                  <w:lang w:val="en-GB"/>
                </w:rPr>
              </w:pPr>
              <w:r w:rsidRPr="00074B99">
                <w:rPr>
                  <w:noProof/>
                  <w:lang w:val="en-GB"/>
                </w:rPr>
                <w:lastRenderedPageBreak/>
                <w:t xml:space="preserve">Rouvoy, R., Barone, P., Ding, Y., Eliassen, F., Hallsteinsen, S., Lorenzo, J., . . . Scholz, U. (2009). MUSIC: Middleware support for self-adaptation in ubiquitous and service-oriented environments. In Software Engineering for Self-Adaptive Systems. </w:t>
              </w:r>
              <w:r w:rsidRPr="00074B99">
                <w:rPr>
                  <w:i/>
                  <w:iCs/>
                  <w:noProof/>
                  <w:lang w:val="en-GB"/>
                </w:rPr>
                <w:t>Lecture Notes in Computer Science, 5525</w:t>
              </w:r>
              <w:r w:rsidRPr="00074B99">
                <w:rPr>
                  <w:noProof/>
                  <w:lang w:val="en-GB"/>
                </w:rPr>
                <w:t>, 164-182.</w:t>
              </w:r>
            </w:p>
            <w:p w14:paraId="7FCD889D" w14:textId="77777777" w:rsidR="0020142C" w:rsidRPr="00074B99" w:rsidRDefault="0020142C" w:rsidP="0020142C">
              <w:pPr>
                <w:pStyle w:val="Bibliografa"/>
                <w:rPr>
                  <w:noProof/>
                  <w:lang w:val="en-GB"/>
                </w:rPr>
              </w:pPr>
              <w:r w:rsidRPr="00074B99">
                <w:rPr>
                  <w:noProof/>
                  <w:lang w:val="en-GB"/>
                </w:rPr>
                <w:t xml:space="preserve">Ryll, M., &amp; Ratchev, S. (2008). Application of the data distribution service for </w:t>
              </w:r>
              <w:r w:rsidRPr="00074B99">
                <w:rPr>
                  <w:noProof/>
                </w:rPr>
                <w:t>ﬂ</w:t>
              </w:r>
              <w:r w:rsidRPr="00074B99">
                <w:rPr>
                  <w:noProof/>
                  <w:lang w:val="en-GB"/>
                </w:rPr>
                <w:t xml:space="preserve">exible manufacturing automation. . </w:t>
              </w:r>
              <w:r w:rsidRPr="00074B99">
                <w:rPr>
                  <w:i/>
                  <w:iCs/>
                  <w:noProof/>
                  <w:lang w:val="en-GB"/>
                </w:rPr>
                <w:t xml:space="preserve">International Journal of Aerospace and Mechanical Engineering </w:t>
              </w:r>
              <w:r w:rsidRPr="00074B99">
                <w:rPr>
                  <w:noProof/>
                  <w:lang w:val="en-GB"/>
                </w:rPr>
                <w:t>, 193-200.</w:t>
              </w:r>
            </w:p>
            <w:p w14:paraId="0AFEFB9B" w14:textId="77777777" w:rsidR="0020142C" w:rsidRPr="00074B99" w:rsidRDefault="0020142C" w:rsidP="0020142C">
              <w:pPr>
                <w:pStyle w:val="Bibliografa"/>
                <w:rPr>
                  <w:noProof/>
                  <w:lang w:val="en-GB"/>
                </w:rPr>
              </w:pPr>
              <w:r w:rsidRPr="00074B99">
                <w:rPr>
                  <w:noProof/>
                  <w:lang w:val="en-GB"/>
                </w:rPr>
                <w:t xml:space="preserve">Schimidt, D. C., Corsaro, A., &amp; Hag, H. V. (2008). Addressing the challenges of tactical information management in net-centric systems with DDS. En </w:t>
              </w:r>
              <w:r w:rsidRPr="00074B99">
                <w:rPr>
                  <w:i/>
                  <w:iCs/>
                  <w:noProof/>
                  <w:lang w:val="en-GB"/>
                </w:rPr>
                <w:t>Journal of Defense Software Engineering</w:t>
              </w:r>
              <w:r w:rsidRPr="00074B99">
                <w:rPr>
                  <w:noProof/>
                  <w:lang w:val="en-GB"/>
                </w:rPr>
                <w:t xml:space="preserve"> (págs. 24-29).</w:t>
              </w:r>
            </w:p>
            <w:p w14:paraId="7307137E" w14:textId="77777777" w:rsidR="0020142C" w:rsidRPr="00074B99" w:rsidRDefault="0020142C" w:rsidP="0020142C">
              <w:pPr>
                <w:pStyle w:val="Bibliografa"/>
                <w:rPr>
                  <w:noProof/>
                  <w:lang w:val="en-GB"/>
                </w:rPr>
              </w:pPr>
              <w:r w:rsidRPr="00074B99">
                <w:rPr>
                  <w:noProof/>
                  <w:lang w:val="en-GB"/>
                </w:rPr>
                <w:t xml:space="preserve">Sha, L., Rjkumar, R., &amp; Lehoczky, J. P. (1990). Priority inheritance protocols: An approach to real-time synchronization. </w:t>
              </w:r>
              <w:r w:rsidRPr="00074B99">
                <w:rPr>
                  <w:i/>
                  <w:iCs/>
                  <w:noProof/>
                  <w:lang w:val="en-GB"/>
                </w:rPr>
                <w:t>IEEE Transactions on Computers 39.</w:t>
              </w:r>
              <w:r w:rsidRPr="00074B99">
                <w:rPr>
                  <w:noProof/>
                  <w:lang w:val="en-GB"/>
                </w:rPr>
                <w:t xml:space="preserve"> </w:t>
              </w:r>
              <w:r w:rsidRPr="00074B99">
                <w:rPr>
                  <w:i/>
                  <w:iCs/>
                  <w:noProof/>
                  <w:lang w:val="en-GB"/>
                </w:rPr>
                <w:t>9</w:t>
              </w:r>
              <w:r w:rsidRPr="00074B99">
                <w:rPr>
                  <w:noProof/>
                  <w:lang w:val="en-GB"/>
                </w:rPr>
                <w:t>, págs. 1175-1185. IEEE.</w:t>
              </w:r>
            </w:p>
            <w:p w14:paraId="7183ACBA" w14:textId="77777777" w:rsidR="0020142C" w:rsidRPr="00074B99" w:rsidRDefault="0020142C" w:rsidP="0020142C">
              <w:pPr>
                <w:pStyle w:val="Bibliografa"/>
                <w:rPr>
                  <w:noProof/>
                </w:rPr>
              </w:pPr>
              <w:r w:rsidRPr="00074B99">
                <w:rPr>
                  <w:noProof/>
                  <w:lang w:val="en-GB"/>
                </w:rPr>
                <w:t xml:space="preserve">Sun Microsystems. (2000). </w:t>
              </w:r>
              <w:r w:rsidRPr="00074B99">
                <w:rPr>
                  <w:i/>
                  <w:iCs/>
                  <w:noProof/>
                  <w:lang w:val="en-GB"/>
                </w:rPr>
                <w:t>JSR-50: Distributed Real-Time Specification.</w:t>
              </w:r>
              <w:r w:rsidRPr="00074B99">
                <w:rPr>
                  <w:noProof/>
                  <w:lang w:val="en-GB"/>
                </w:rPr>
                <w:t xml:space="preserve"> </w:t>
              </w:r>
              <w:r w:rsidRPr="00074B99">
                <w:rPr>
                  <w:noProof/>
                </w:rPr>
                <w:t>Obtenido de http://jcp.org/en/jsr/detail?id=50</w:t>
              </w:r>
            </w:p>
            <w:p w14:paraId="63864165" w14:textId="77777777" w:rsidR="0020142C" w:rsidRPr="00074B99" w:rsidRDefault="0020142C" w:rsidP="0020142C">
              <w:pPr>
                <w:pStyle w:val="Bibliografa"/>
                <w:rPr>
                  <w:noProof/>
                  <w:lang w:val="fr-FR"/>
                </w:rPr>
              </w:pPr>
              <w:r w:rsidRPr="00074B99">
                <w:rPr>
                  <w:noProof/>
                </w:rPr>
                <w:t xml:space="preserve">Sun Microsystems. </w:t>
              </w:r>
              <w:r w:rsidRPr="00074B99">
                <w:rPr>
                  <w:noProof/>
                  <w:lang w:val="fr-FR"/>
                </w:rPr>
                <w:t xml:space="preserve">(2002). </w:t>
              </w:r>
              <w:r w:rsidRPr="00074B99">
                <w:rPr>
                  <w:i/>
                  <w:iCs/>
                  <w:noProof/>
                  <w:lang w:val="fr-FR"/>
                </w:rPr>
                <w:t>JavaTM Message Service Specification. v1.1.</w:t>
              </w:r>
              <w:r w:rsidRPr="00074B99">
                <w:rPr>
                  <w:noProof/>
                  <w:lang w:val="fr-FR"/>
                </w:rPr>
                <w:t xml:space="preserve"> Obtenido de http://www.oracle.com/technetwork/java/docs-136352.html</w:t>
              </w:r>
            </w:p>
            <w:p w14:paraId="3087BA33" w14:textId="77777777" w:rsidR="0020142C" w:rsidRPr="00074B99" w:rsidRDefault="0020142C" w:rsidP="0020142C">
              <w:pPr>
                <w:pStyle w:val="Bibliografa"/>
                <w:rPr>
                  <w:noProof/>
                </w:rPr>
              </w:pPr>
              <w:r w:rsidRPr="00074B99">
                <w:rPr>
                  <w:noProof/>
                  <w:lang w:val="en-GB"/>
                </w:rPr>
                <w:t xml:space="preserve">Sun Microsystems. (2004). </w:t>
              </w:r>
              <w:r w:rsidRPr="00074B99">
                <w:rPr>
                  <w:i/>
                  <w:iCs/>
                  <w:noProof/>
                  <w:lang w:val="en-GB"/>
                </w:rPr>
                <w:t>Java Remote Method Invocation (RMI).</w:t>
              </w:r>
              <w:r w:rsidRPr="00074B99">
                <w:rPr>
                  <w:noProof/>
                  <w:lang w:val="en-GB"/>
                </w:rPr>
                <w:t xml:space="preserve"> </w:t>
              </w:r>
              <w:r w:rsidRPr="00074B99">
                <w:rPr>
                  <w:noProof/>
                </w:rPr>
                <w:t>Obtenido de http://www.oracle.com/technetwork/java/javase/tech/index-jsp-136424.html</w:t>
              </w:r>
            </w:p>
            <w:p w14:paraId="61FF0FB1" w14:textId="77777777" w:rsidR="0020142C" w:rsidRPr="00074B99" w:rsidRDefault="0020142C" w:rsidP="0020142C">
              <w:pPr>
                <w:pStyle w:val="Bibliografa"/>
                <w:rPr>
                  <w:noProof/>
                </w:rPr>
              </w:pPr>
              <w:r w:rsidRPr="00074B99">
                <w:rPr>
                  <w:noProof/>
                  <w:lang w:val="en-GB"/>
                </w:rPr>
                <w:t xml:space="preserve">Sun Microsystems. (2012). </w:t>
              </w:r>
              <w:r w:rsidRPr="00074B99">
                <w:rPr>
                  <w:i/>
                  <w:iCs/>
                  <w:noProof/>
                  <w:lang w:val="en-GB"/>
                </w:rPr>
                <w:t>Distributed Real-Time Speci</w:t>
              </w:r>
              <w:r w:rsidRPr="00074B99">
                <w:rPr>
                  <w:i/>
                  <w:iCs/>
                  <w:noProof/>
                </w:rPr>
                <w:t>ﬁ</w:t>
              </w:r>
              <w:r w:rsidRPr="00074B99">
                <w:rPr>
                  <w:i/>
                  <w:iCs/>
                  <w:noProof/>
                  <w:lang w:val="en-GB"/>
                </w:rPr>
                <w:t>cation (Early draft).</w:t>
              </w:r>
              <w:r w:rsidRPr="00074B99">
                <w:rPr>
                  <w:noProof/>
                  <w:lang w:val="en-GB"/>
                </w:rPr>
                <w:t xml:space="preserve"> </w:t>
              </w:r>
              <w:r w:rsidRPr="00074B99">
                <w:rPr>
                  <w:noProof/>
                </w:rPr>
                <w:t>Recuperado el 06 de Marzo de 2015, de http://jcp.org/en/egc/download/drtsj.pdf?id=50&amp;ﬁleId=5028</w:t>
              </w:r>
            </w:p>
            <w:p w14:paraId="1109D8FD" w14:textId="77777777" w:rsidR="0020142C" w:rsidRPr="00074B99" w:rsidRDefault="0020142C" w:rsidP="0020142C">
              <w:pPr>
                <w:pStyle w:val="Bibliografa"/>
                <w:rPr>
                  <w:noProof/>
                  <w:lang w:val="en-GB"/>
                </w:rPr>
              </w:pPr>
              <w:r w:rsidRPr="00074B99">
                <w:rPr>
                  <w:noProof/>
                </w:rPr>
                <w:t xml:space="preserve">Tejera, D., Alonso, A., &amp; de Miguel, M. A. (2007). </w:t>
              </w:r>
              <w:r w:rsidRPr="00074B99">
                <w:rPr>
                  <w:noProof/>
                  <w:lang w:val="en-GB"/>
                </w:rPr>
                <w:t xml:space="preserve">RMI-HRT: Remote method invocation—hard real time. </w:t>
              </w:r>
              <w:r w:rsidRPr="00074B99">
                <w:rPr>
                  <w:i/>
                  <w:iCs/>
                  <w:noProof/>
                  <w:lang w:val="en-GB"/>
                </w:rPr>
                <w:t>In Proceedings of the 5th International Workshop on Java Technologies for Real-Time and Embedded Systems (JTRES’07).</w:t>
              </w:r>
              <w:r w:rsidRPr="00074B99">
                <w:rPr>
                  <w:noProof/>
                  <w:lang w:val="en-GB"/>
                </w:rPr>
                <w:t>, 113-120.</w:t>
              </w:r>
            </w:p>
            <w:p w14:paraId="41D613AA" w14:textId="77777777" w:rsidR="0020142C" w:rsidRPr="00074B99" w:rsidRDefault="0020142C" w:rsidP="0020142C">
              <w:pPr>
                <w:pStyle w:val="Bibliografa"/>
                <w:rPr>
                  <w:noProof/>
                </w:rPr>
              </w:pPr>
              <w:r w:rsidRPr="00074B99">
                <w:rPr>
                  <w:noProof/>
                </w:rPr>
                <w:lastRenderedPageBreak/>
                <w:t xml:space="preserve">Twin Oaks Computing, Inc. (Diciembre de 2011). </w:t>
              </w:r>
              <w:r w:rsidRPr="00074B99">
                <w:rPr>
                  <w:i/>
                  <w:iCs/>
                  <w:noProof/>
                </w:rPr>
                <w:t>Interoperable DDS Strategies.</w:t>
              </w:r>
              <w:r w:rsidRPr="00074B99">
                <w:rPr>
                  <w:noProof/>
                </w:rPr>
                <w:t xml:space="preserve"> Recuperado el 17 de Marzo de 2015, de http://www.twinoakscomputing.com</w:t>
              </w:r>
            </w:p>
            <w:p w14:paraId="4CBD2B9C" w14:textId="77777777" w:rsidR="0020142C" w:rsidRPr="00074B99" w:rsidRDefault="0020142C" w:rsidP="0020142C">
              <w:pPr>
                <w:pStyle w:val="Bibliografa"/>
                <w:rPr>
                  <w:noProof/>
                </w:rPr>
              </w:pPr>
              <w:r w:rsidRPr="00074B99">
                <w:rPr>
                  <w:noProof/>
                  <w:lang w:val="fr-FR"/>
                </w:rPr>
                <w:t xml:space="preserve">Vergnaud, T., Hugues, J., Kordon, F., &amp; Pautet, L. (4 de Mayo de 2004). </w:t>
              </w:r>
              <w:r w:rsidRPr="00074B99">
                <w:rPr>
                  <w:noProof/>
                  <w:lang w:val="en-GB"/>
                </w:rPr>
                <w:t xml:space="preserve">PolyORB: A schizophrenic middleware to build versatile reliable distributed applications. </w:t>
              </w:r>
              <w:r w:rsidRPr="00074B99">
                <w:rPr>
                  <w:noProof/>
                </w:rPr>
                <w:t xml:space="preserve">(I. P. Ada-Europe, Ed.) </w:t>
              </w:r>
              <w:r w:rsidRPr="00074B99">
                <w:rPr>
                  <w:i/>
                  <w:iCs/>
                  <w:noProof/>
                </w:rPr>
                <w:t>Lecture Notes in Computer Science, 3063</w:t>
              </w:r>
              <w:r w:rsidRPr="00074B99">
                <w:rPr>
                  <w:noProof/>
                </w:rPr>
                <w:t>, 106-119. Recuperado el 5 de Marzo de 2015</w:t>
              </w:r>
            </w:p>
            <w:p w14:paraId="103EEB1F" w14:textId="77777777" w:rsidR="0020142C" w:rsidRPr="00074B99" w:rsidRDefault="0020142C" w:rsidP="0020142C">
              <w:pPr>
                <w:pStyle w:val="Bibliografa"/>
                <w:rPr>
                  <w:noProof/>
                </w:rPr>
              </w:pPr>
              <w:r w:rsidRPr="00074B99">
                <w:rPr>
                  <w:noProof/>
                </w:rPr>
                <w:t xml:space="preserve">WIKIPEDIA. (8 de Marzo de 2013). </w:t>
              </w:r>
              <w:r w:rsidRPr="00074B99">
                <w:rPr>
                  <w:i/>
                  <w:iCs/>
                  <w:noProof/>
                </w:rPr>
                <w:t>Polling</w:t>
              </w:r>
              <w:r w:rsidRPr="00074B99">
                <w:rPr>
                  <w:noProof/>
                </w:rPr>
                <w:t>. Recuperado el 11 de Marzo de 2015, de http://es.wikipedia.org/wiki/Polling</w:t>
              </w:r>
            </w:p>
            <w:p w14:paraId="58CEC9DE" w14:textId="77777777" w:rsidR="0020142C" w:rsidRPr="00074B99" w:rsidRDefault="0020142C" w:rsidP="0020142C">
              <w:pPr>
                <w:pStyle w:val="Bibliografa"/>
                <w:rPr>
                  <w:noProof/>
                </w:rPr>
              </w:pPr>
              <w:r w:rsidRPr="00074B99">
                <w:rPr>
                  <w:i/>
                  <w:iCs/>
                  <w:noProof/>
                </w:rPr>
                <w:t>WIKIPEDIA</w:t>
              </w:r>
              <w:r w:rsidRPr="00074B99">
                <w:rPr>
                  <w:noProof/>
                </w:rPr>
                <w:t>. (2 de Mayo de 2014). Recuperado el 9 de Marzo de 2015, de Priority Ceiling Protocol: http://it.wikipedia.org/wiki/Priority_ceiling_protocol</w:t>
              </w:r>
            </w:p>
            <w:p w14:paraId="1023400A" w14:textId="77777777" w:rsidR="0020142C" w:rsidRPr="00074B99" w:rsidRDefault="0020142C" w:rsidP="0020142C">
              <w:pPr>
                <w:pStyle w:val="Bibliografa"/>
                <w:rPr>
                  <w:noProof/>
                </w:rPr>
              </w:pPr>
              <w:r w:rsidRPr="00074B99">
                <w:rPr>
                  <w:i/>
                  <w:iCs/>
                  <w:noProof/>
                </w:rPr>
                <w:t>Wikipedia</w:t>
              </w:r>
              <w:r w:rsidRPr="00074B99">
                <w:rPr>
                  <w:noProof/>
                </w:rPr>
                <w:t>. (09 de Marzo de 2015). Recuperado el 09 de Marzo de 2015, de Earliest deadline first scheduling: http://en.wikipedia.org/wiki/Earliest_deadline_first_scheduling</w:t>
              </w:r>
            </w:p>
            <w:p w14:paraId="307BE78F" w14:textId="323DE3A6" w:rsidR="00F13CDA" w:rsidRPr="00074B99" w:rsidRDefault="00F13CDA" w:rsidP="0020142C">
              <w:r w:rsidRPr="00074B99">
                <w:rPr>
                  <w:b/>
                  <w:bCs/>
                </w:rPr>
                <w:fldChar w:fldCharType="end"/>
              </w:r>
            </w:p>
          </w:sdtContent>
        </w:sdt>
      </w:sdtContent>
    </w:sdt>
    <w:p w14:paraId="676BF06E" w14:textId="69EB9F1A" w:rsidR="00256872" w:rsidRPr="00074B99" w:rsidRDefault="00256872" w:rsidP="00F13CDA">
      <w:pPr>
        <w:pStyle w:val="Bibliografa"/>
        <w:rPr>
          <w:noProof/>
          <w:color w:val="FFFFFF" w:themeColor="background1"/>
        </w:rPr>
      </w:pPr>
    </w:p>
    <w:p w14:paraId="6442DE18" w14:textId="77777777" w:rsidR="00222258" w:rsidRPr="00074B99" w:rsidRDefault="00222258" w:rsidP="00222258">
      <w:pPr>
        <w:pStyle w:val="Ttulo1"/>
        <w:jc w:val="center"/>
      </w:pPr>
      <w:bookmarkStart w:id="564" w:name="_Toc425173289"/>
      <w:bookmarkStart w:id="565" w:name="_Toc425414557"/>
      <w:r w:rsidRPr="00074B99">
        <w:t>ANEXOS</w:t>
      </w:r>
      <w:bookmarkEnd w:id="564"/>
      <w:bookmarkEnd w:id="565"/>
    </w:p>
    <w:p w14:paraId="744F35B4" w14:textId="77777777" w:rsidR="00222258" w:rsidRPr="00074B99" w:rsidRDefault="00222258" w:rsidP="00222258">
      <w:pPr>
        <w:pStyle w:val="Ttulo2"/>
      </w:pPr>
      <w:bookmarkStart w:id="566" w:name="_Toc425414558"/>
      <w:r w:rsidRPr="00074B99">
        <w:t>ANEXOS</w:t>
      </w:r>
      <w:bookmarkEnd w:id="566"/>
    </w:p>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C9345A">
      <w:footnotePr>
        <w:pos w:val="beneathText"/>
      </w:footnotePr>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922069" w14:textId="77777777" w:rsidR="00D77FF8" w:rsidRDefault="00D77FF8">
      <w:pPr>
        <w:spacing w:line="240" w:lineRule="auto"/>
      </w:pPr>
      <w:r>
        <w:separator/>
      </w:r>
    </w:p>
  </w:endnote>
  <w:endnote w:type="continuationSeparator" w:id="0">
    <w:p w14:paraId="0F01FFCB" w14:textId="77777777" w:rsidR="00D77FF8" w:rsidRDefault="00D77F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655EB6" w:rsidRDefault="00655EB6"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C07257" w14:textId="77777777" w:rsidR="00D77FF8" w:rsidRDefault="00D77FF8">
      <w:pPr>
        <w:spacing w:line="240" w:lineRule="auto"/>
      </w:pPr>
      <w:r>
        <w:separator/>
      </w:r>
    </w:p>
  </w:footnote>
  <w:footnote w:type="continuationSeparator" w:id="0">
    <w:p w14:paraId="1077D4B5" w14:textId="77777777" w:rsidR="00D77FF8" w:rsidRDefault="00D77FF8">
      <w:pPr>
        <w:spacing w:line="240" w:lineRule="auto"/>
      </w:pPr>
      <w:r>
        <w:continuationSeparator/>
      </w:r>
    </w:p>
  </w:footnote>
  <w:footnote w:id="1">
    <w:p w14:paraId="49A3A893" w14:textId="2E619971" w:rsidR="00655EB6" w:rsidRPr="004D62EC" w:rsidRDefault="00655EB6">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655EB6" w:rsidRPr="004D62EC" w:rsidRDefault="00655EB6">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655EB6" w:rsidRPr="004F0FFE" w:rsidRDefault="00655EB6">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655EB6" w:rsidRPr="004F0FFE" w:rsidRDefault="00655EB6">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655EB6" w:rsidRPr="004F0FFE" w:rsidRDefault="00655EB6">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655EB6" w:rsidRPr="00EE5AF8" w:rsidRDefault="00655EB6">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655EB6" w:rsidRPr="004D62EC" w:rsidRDefault="00655EB6">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655EB6" w:rsidRPr="00E0576C" w:rsidRDefault="00655EB6">
      <w:pPr>
        <w:pStyle w:val="Textonotapie"/>
      </w:pPr>
      <w:r>
        <w:rPr>
          <w:rStyle w:val="Refdenotaalpie"/>
        </w:rPr>
        <w:footnoteRef/>
      </w:r>
      <w:r>
        <w:t xml:space="preserve"> RT-CORBA, CORBA de tiempo real</w:t>
      </w:r>
    </w:p>
  </w:footnote>
  <w:footnote w:id="9">
    <w:p w14:paraId="61ABCC10" w14:textId="55FF56B3" w:rsidR="00655EB6" w:rsidRPr="004D62EC" w:rsidRDefault="00655EB6"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655EB6" w:rsidRPr="00EE5AF8" w:rsidRDefault="00655EB6">
      <w:pPr>
        <w:pStyle w:val="Textonotapie"/>
      </w:pPr>
      <w:r>
        <w:rPr>
          <w:rStyle w:val="Refdenotaalpie"/>
        </w:rPr>
        <w:footnoteRef/>
      </w:r>
      <w:r w:rsidRPr="00EE5AF8">
        <w:t xml:space="preserve"> OMG, Object Management Group.</w:t>
      </w:r>
    </w:p>
  </w:footnote>
  <w:footnote w:id="11">
    <w:p w14:paraId="3D8BBD61" w14:textId="0D731A1E" w:rsidR="00655EB6" w:rsidRPr="00EE5AF8" w:rsidRDefault="00655EB6">
      <w:pPr>
        <w:pStyle w:val="Textonotapie"/>
      </w:pPr>
      <w:r>
        <w:rPr>
          <w:rStyle w:val="Refdenotaalpie"/>
        </w:rPr>
        <w:footnoteRef/>
      </w:r>
      <w:r w:rsidRPr="00EE5AF8">
        <w:t xml:space="preserve"> IDL, Lenguaje de definición de interfaces.</w:t>
      </w:r>
    </w:p>
  </w:footnote>
  <w:footnote w:id="12">
    <w:p w14:paraId="177A5E83" w14:textId="0B9A6B4B" w:rsidR="00655EB6" w:rsidRPr="0068692C" w:rsidRDefault="00655EB6">
      <w:pPr>
        <w:pStyle w:val="Textonotapie"/>
      </w:pPr>
      <w:r>
        <w:rPr>
          <w:rStyle w:val="Refdenotaalpie"/>
        </w:rPr>
        <w:footnoteRef/>
      </w:r>
      <w:r w:rsidRPr="0068692C">
        <w:t xml:space="preserve"> OSI, Open System Interconnection</w:t>
      </w:r>
    </w:p>
  </w:footnote>
  <w:footnote w:id="13">
    <w:p w14:paraId="369AA74B" w14:textId="3E557AFC" w:rsidR="00655EB6" w:rsidRPr="0068692C" w:rsidRDefault="00655EB6">
      <w:pPr>
        <w:pStyle w:val="Textonotapie"/>
      </w:pPr>
      <w:r>
        <w:rPr>
          <w:rStyle w:val="Refdenotaalpie"/>
        </w:rPr>
        <w:footnoteRef/>
      </w:r>
      <w:r w:rsidRPr="0068692C">
        <w:t xml:space="preserve"> DDSI, DDS Interoperability Wire Protocol</w:t>
      </w:r>
    </w:p>
  </w:footnote>
  <w:footnote w:id="14">
    <w:p w14:paraId="31A335E7" w14:textId="59641A92" w:rsidR="00655EB6" w:rsidRPr="008203B2" w:rsidRDefault="00655EB6">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655EB6" w:rsidRPr="001971F4" w:rsidRDefault="00655EB6">
      <w:pPr>
        <w:pStyle w:val="Textonotapie"/>
        <w:rPr>
          <w:lang w:val="en-GB"/>
        </w:rPr>
      </w:pPr>
      <w:r>
        <w:rPr>
          <w:rStyle w:val="Refdenotaalpie"/>
        </w:rPr>
        <w:footnoteRef/>
      </w:r>
      <w:r w:rsidRPr="001971F4">
        <w:rPr>
          <w:lang w:val="en-GB"/>
        </w:rPr>
        <w:t xml:space="preserve"> DW, DataWriter.</w:t>
      </w:r>
    </w:p>
  </w:footnote>
  <w:footnote w:id="16">
    <w:p w14:paraId="73299C20" w14:textId="769D3C76" w:rsidR="00655EB6" w:rsidRPr="001971F4" w:rsidRDefault="00655EB6">
      <w:pPr>
        <w:pStyle w:val="Textonotapie"/>
        <w:rPr>
          <w:lang w:val="en-GB"/>
        </w:rPr>
      </w:pPr>
      <w:r>
        <w:rPr>
          <w:rStyle w:val="Refdenotaalpie"/>
        </w:rPr>
        <w:footnoteRef/>
      </w:r>
      <w:r w:rsidRPr="001971F4">
        <w:rPr>
          <w:lang w:val="en-GB"/>
        </w:rPr>
        <w:t xml:space="preserve"> DR, DataReader.</w:t>
      </w:r>
    </w:p>
  </w:footnote>
  <w:footnote w:id="17">
    <w:p w14:paraId="1C6D1670" w14:textId="4F14298E" w:rsidR="00655EB6" w:rsidRPr="001971F4" w:rsidRDefault="00655EB6">
      <w:pPr>
        <w:pStyle w:val="Textonotapie"/>
        <w:rPr>
          <w:lang w:val="en-GB"/>
        </w:rPr>
      </w:pPr>
      <w:r>
        <w:rPr>
          <w:rStyle w:val="Refdenotaalpie"/>
        </w:rPr>
        <w:footnoteRef/>
      </w:r>
      <w:r w:rsidRPr="001971F4">
        <w:rPr>
          <w:lang w:val="en-GB"/>
        </w:rPr>
        <w:t xml:space="preserve"> QoS, Quality of Service o Calidad de Servicio.</w:t>
      </w:r>
    </w:p>
  </w:footnote>
  <w:footnote w:id="18">
    <w:p w14:paraId="613A610D" w14:textId="30651C80" w:rsidR="00655EB6" w:rsidRPr="001971F4" w:rsidRDefault="00655EB6">
      <w:pPr>
        <w:pStyle w:val="Textonotapie"/>
        <w:rPr>
          <w:lang w:val="en-GB"/>
        </w:rPr>
      </w:pPr>
      <w:r>
        <w:rPr>
          <w:rStyle w:val="Refdenotaalpie"/>
        </w:rPr>
        <w:footnoteRef/>
      </w:r>
      <w:r w:rsidRPr="001971F4">
        <w:rPr>
          <w:lang w:val="en-GB"/>
        </w:rPr>
        <w:t xml:space="preserve"> RTP, Real-Time Transport Protocol</w:t>
      </w:r>
    </w:p>
  </w:footnote>
  <w:footnote w:id="19">
    <w:p w14:paraId="67CD51A7" w14:textId="7E6AD10D" w:rsidR="00655EB6" w:rsidRPr="001971F4" w:rsidRDefault="00655EB6">
      <w:pPr>
        <w:pStyle w:val="Textonotapie"/>
        <w:rPr>
          <w:lang w:val="en-GB"/>
        </w:rPr>
      </w:pPr>
      <w:r>
        <w:rPr>
          <w:rStyle w:val="Refdenotaalpie"/>
        </w:rPr>
        <w:footnoteRef/>
      </w:r>
      <w:r w:rsidRPr="001971F4">
        <w:rPr>
          <w:lang w:val="en-GB"/>
        </w:rPr>
        <w:t xml:space="preserve"> CDR, Common Data Representation</w:t>
      </w:r>
    </w:p>
  </w:footnote>
  <w:footnote w:id="20">
    <w:p w14:paraId="56CA5781" w14:textId="339CD518" w:rsidR="00655EB6" w:rsidRPr="00841FBC" w:rsidRDefault="00655EB6">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1">
    <w:p w14:paraId="52EEEBED" w14:textId="1766D8E8" w:rsidR="00655EB6" w:rsidRPr="0096137D" w:rsidRDefault="00655EB6">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2">
    <w:p w14:paraId="052D2AB1" w14:textId="37B62D19" w:rsidR="00655EB6" w:rsidRPr="00EE65DE" w:rsidRDefault="00655EB6"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3">
    <w:p w14:paraId="461A859A" w14:textId="3E3A7F63" w:rsidR="00655EB6" w:rsidRPr="008C5209" w:rsidRDefault="00655EB6"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4">
    <w:p w14:paraId="54B24F79" w14:textId="5A245048" w:rsidR="00655EB6" w:rsidRPr="00E0795D" w:rsidRDefault="00655EB6">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5">
    <w:p w14:paraId="31CAE437" w14:textId="5AF32522" w:rsidR="00655EB6" w:rsidRPr="00F356C9" w:rsidRDefault="00655EB6">
      <w:pPr>
        <w:pStyle w:val="Textonotapie"/>
      </w:pPr>
      <w:r>
        <w:rPr>
          <w:rStyle w:val="Refdenotaalpie"/>
        </w:rPr>
        <w:footnoteRef/>
      </w:r>
      <w:r>
        <w:t xml:space="preserve"> IP, Internet Protocol.</w:t>
      </w:r>
    </w:p>
  </w:footnote>
  <w:footnote w:id="26">
    <w:p w14:paraId="0D2E32A4" w14:textId="23F921FD" w:rsidR="00655EB6" w:rsidRPr="00EB3D30" w:rsidRDefault="00655EB6"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7">
    <w:p w14:paraId="78D64FDE" w14:textId="19CFDFE0" w:rsidR="00655EB6" w:rsidRPr="00E470B8" w:rsidRDefault="00655EB6">
      <w:pPr>
        <w:pStyle w:val="Textonotapie"/>
        <w:rPr>
          <w:lang w:val="es-ES"/>
        </w:rPr>
      </w:pPr>
      <w:r>
        <w:rPr>
          <w:rStyle w:val="Refdenotaalpie"/>
        </w:rPr>
        <w:footnoteRef/>
      </w:r>
      <w:r>
        <w:t xml:space="preserve"> </w:t>
      </w:r>
      <w:r>
        <w:rPr>
          <w:lang w:val="es-ES"/>
        </w:rPr>
        <w:t>Polling, hace referencia a una operación de consulta constante</w:t>
      </w:r>
    </w:p>
  </w:footnote>
  <w:footnote w:id="28">
    <w:p w14:paraId="4BFDB126" w14:textId="7564F9C4" w:rsidR="00655EB6" w:rsidRPr="001159ED" w:rsidRDefault="00655EB6"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9">
    <w:p w14:paraId="170C050C" w14:textId="20EBEC51" w:rsidR="00655EB6" w:rsidRPr="006118D4" w:rsidRDefault="00655EB6">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30">
    <w:p w14:paraId="3233CC25" w14:textId="43216A90" w:rsidR="00655EB6" w:rsidRPr="00212725" w:rsidRDefault="00655EB6">
      <w:pPr>
        <w:pStyle w:val="Textonotapie"/>
        <w:rPr>
          <w:lang w:val="en-GB"/>
        </w:rPr>
      </w:pPr>
      <w:r>
        <w:rPr>
          <w:rStyle w:val="Refdenotaalpie"/>
        </w:rPr>
        <w:footnoteRef/>
      </w:r>
      <w:r w:rsidRPr="00212725">
        <w:rPr>
          <w:lang w:val="en-GB"/>
        </w:rPr>
        <w:t xml:space="preserve"> IDL, Interface Definition Language.</w:t>
      </w:r>
    </w:p>
  </w:footnote>
  <w:footnote w:id="31">
    <w:p w14:paraId="02BE8B44" w14:textId="1DF441F0" w:rsidR="00655EB6" w:rsidRPr="00212725" w:rsidRDefault="00655EB6">
      <w:pPr>
        <w:pStyle w:val="Textonotapie"/>
        <w:rPr>
          <w:lang w:val="en-GB"/>
        </w:rPr>
      </w:pPr>
      <w:r>
        <w:rPr>
          <w:rStyle w:val="Refdenotaalpie"/>
        </w:rPr>
        <w:footnoteRef/>
      </w:r>
      <w:r w:rsidRPr="00212725">
        <w:rPr>
          <w:lang w:val="en-GB"/>
        </w:rPr>
        <w:t xml:space="preserve"> PIM, Plataform Independent Model</w:t>
      </w:r>
    </w:p>
  </w:footnote>
  <w:footnote w:id="32">
    <w:p w14:paraId="1F2F7DCD" w14:textId="77777777" w:rsidR="00655EB6" w:rsidRPr="00DC0C52" w:rsidRDefault="00655EB6"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3">
    <w:p w14:paraId="7BF9D40C" w14:textId="77777777" w:rsidR="00655EB6" w:rsidRPr="00DC0C52" w:rsidRDefault="00655EB6" w:rsidP="00606BF0">
      <w:pPr>
        <w:pStyle w:val="Textonotapie"/>
        <w:rPr>
          <w:lang w:val="en-GB"/>
        </w:rPr>
      </w:pPr>
      <w:r>
        <w:rPr>
          <w:rStyle w:val="Refdenotaalpie"/>
        </w:rPr>
        <w:footnoteRef/>
      </w:r>
      <w:r w:rsidRPr="00DC0C52">
        <w:rPr>
          <w:lang w:val="en-GB"/>
        </w:rPr>
        <w:t xml:space="preserve"> SEDP, Simple Endpoint Discovery Protocol</w:t>
      </w:r>
    </w:p>
  </w:footnote>
  <w:footnote w:id="34">
    <w:p w14:paraId="3A48C180" w14:textId="77777777" w:rsidR="00655EB6" w:rsidRPr="00DC0C52" w:rsidRDefault="00655EB6" w:rsidP="00606BF0">
      <w:pPr>
        <w:pStyle w:val="Textonotapie"/>
        <w:rPr>
          <w:lang w:val="en-GB"/>
        </w:rPr>
      </w:pPr>
      <w:r>
        <w:rPr>
          <w:rStyle w:val="Refdenotaalpie"/>
        </w:rPr>
        <w:footnoteRef/>
      </w:r>
      <w:r w:rsidRPr="00DC0C52">
        <w:rPr>
          <w:lang w:val="en-GB"/>
        </w:rPr>
        <w:t xml:space="preserve"> PDP, Participant Discovery Protocol</w:t>
      </w:r>
    </w:p>
  </w:footnote>
  <w:footnote w:id="35">
    <w:p w14:paraId="14343022" w14:textId="77777777" w:rsidR="00655EB6" w:rsidRPr="00DC0C52" w:rsidRDefault="00655EB6" w:rsidP="00606BF0">
      <w:pPr>
        <w:pStyle w:val="Textonotapie"/>
        <w:rPr>
          <w:lang w:val="en-GB"/>
        </w:rPr>
      </w:pPr>
      <w:r>
        <w:rPr>
          <w:rStyle w:val="Refdenotaalpie"/>
        </w:rPr>
        <w:footnoteRef/>
      </w:r>
      <w:r w:rsidRPr="00DC0C52">
        <w:rPr>
          <w:lang w:val="en-GB"/>
        </w:rPr>
        <w:t xml:space="preserve"> EDP, Endpoint Discovery Protocol.</w:t>
      </w:r>
    </w:p>
  </w:footnote>
  <w:footnote w:id="36">
    <w:p w14:paraId="7080A720" w14:textId="70BB9002" w:rsidR="00655EB6" w:rsidRPr="007A4CC1" w:rsidRDefault="00655EB6">
      <w:pPr>
        <w:pStyle w:val="Textonotapie"/>
        <w:rPr>
          <w:lang w:val="es-US"/>
        </w:rPr>
      </w:pPr>
      <w:r>
        <w:rPr>
          <w:rStyle w:val="Refdenotaalpie"/>
        </w:rPr>
        <w:footnoteRef/>
      </w:r>
      <w:r>
        <w:t xml:space="preserve"> </w:t>
      </w:r>
      <w:r>
        <w:rPr>
          <w:lang w:val="es-US"/>
        </w:rPr>
        <w:t>UDP, User Datagram Protocol</w:t>
      </w:r>
    </w:p>
  </w:footnote>
  <w:footnote w:id="37">
    <w:p w14:paraId="7CD1835E" w14:textId="32F8F8A8" w:rsidR="00655EB6" w:rsidRPr="00EC57C0" w:rsidRDefault="00655EB6">
      <w:pPr>
        <w:pStyle w:val="Textonotapie"/>
        <w:rPr>
          <w:lang w:val="es-US"/>
        </w:rPr>
      </w:pPr>
      <w:r>
        <w:rPr>
          <w:rStyle w:val="Refdenotaalpie"/>
        </w:rPr>
        <w:footnoteRef/>
      </w:r>
      <w:r>
        <w:t xml:space="preserve"> </w:t>
      </w:r>
      <w:r>
        <w:rPr>
          <w:lang w:val="es-US"/>
        </w:rPr>
        <w:t xml:space="preserve">DNS, Domain Name Server. </w:t>
      </w:r>
    </w:p>
  </w:footnote>
  <w:footnote w:id="38">
    <w:p w14:paraId="1FF0090A" w14:textId="4F2B175E" w:rsidR="00655EB6" w:rsidRPr="002A52A4" w:rsidRDefault="00655EB6">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655EB6" w:rsidRDefault="00655EB6">
        <w:pPr>
          <w:pStyle w:val="Encabezado"/>
          <w:jc w:val="right"/>
        </w:pPr>
        <w:r>
          <w:fldChar w:fldCharType="begin"/>
        </w:r>
        <w:r>
          <w:instrText>PAGE   \* MERGEFORMAT</w:instrText>
        </w:r>
        <w:r>
          <w:fldChar w:fldCharType="separate"/>
        </w:r>
        <w:r w:rsidR="00F3068D" w:rsidRPr="00F3068D">
          <w:rPr>
            <w:noProof/>
            <w:lang w:val="es-ES"/>
          </w:rPr>
          <w:t>xxv</w:t>
        </w:r>
        <w:r>
          <w:fldChar w:fldCharType="end"/>
        </w:r>
      </w:p>
    </w:sdtContent>
  </w:sdt>
  <w:p w14:paraId="057591F1" w14:textId="77777777" w:rsidR="00655EB6" w:rsidRDefault="00655EB6"/>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655EB6" w:rsidRDefault="00655EB6">
    <w:pPr>
      <w:pStyle w:val="Encabezado"/>
      <w:jc w:val="right"/>
    </w:pPr>
  </w:p>
  <w:p w14:paraId="14E2B000" w14:textId="77777777" w:rsidR="00655EB6" w:rsidRDefault="00655EB6">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2465676"/>
      <w:docPartObj>
        <w:docPartGallery w:val="Page Numbers (Top of Page)"/>
        <w:docPartUnique/>
      </w:docPartObj>
    </w:sdtPr>
    <w:sdtContent>
      <w:p w14:paraId="67539027" w14:textId="77777777" w:rsidR="00655EB6" w:rsidRDefault="00655EB6">
        <w:pPr>
          <w:pStyle w:val="Encabezado"/>
          <w:jc w:val="right"/>
        </w:pPr>
        <w:r>
          <w:fldChar w:fldCharType="begin"/>
        </w:r>
        <w:r>
          <w:instrText>PAGE   \* MERGEFORMAT</w:instrText>
        </w:r>
        <w:r>
          <w:fldChar w:fldCharType="separate"/>
        </w:r>
        <w:r w:rsidR="00B30B20" w:rsidRPr="00B30B20">
          <w:rPr>
            <w:noProof/>
            <w:lang w:val="es-ES"/>
          </w:rPr>
          <w:t>118</w:t>
        </w:r>
        <w:r>
          <w:fldChar w:fldCharType="end"/>
        </w:r>
      </w:p>
    </w:sdtContent>
  </w:sdt>
  <w:p w14:paraId="0BCE22FB" w14:textId="77777777" w:rsidR="00655EB6" w:rsidRDefault="00655EB6"/>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8466592"/>
      <w:docPartObj>
        <w:docPartGallery w:val="Page Numbers (Top of Page)"/>
        <w:docPartUnique/>
      </w:docPartObj>
    </w:sdtPr>
    <w:sdtContent>
      <w:p w14:paraId="78584056" w14:textId="77777777" w:rsidR="00655EB6" w:rsidRDefault="00655EB6">
        <w:pPr>
          <w:pStyle w:val="Encabezado"/>
          <w:jc w:val="right"/>
        </w:pPr>
        <w:r>
          <w:fldChar w:fldCharType="begin"/>
        </w:r>
        <w:r>
          <w:instrText>PAGE   \* MERGEFORMAT</w:instrText>
        </w:r>
        <w:r>
          <w:fldChar w:fldCharType="separate"/>
        </w:r>
        <w:r w:rsidR="00F3068D" w:rsidRPr="00F3068D">
          <w:rPr>
            <w:noProof/>
            <w:lang w:val="es-ES"/>
          </w:rPr>
          <w:t>7</w:t>
        </w:r>
        <w:r>
          <w:fldChar w:fldCharType="end"/>
        </w:r>
      </w:p>
    </w:sdtContent>
  </w:sdt>
  <w:p w14:paraId="6CA91A87" w14:textId="77777777" w:rsidR="00655EB6" w:rsidRDefault="00655EB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3CFE315E"/>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2"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4" w15:restartNumberingAfterBreak="0">
    <w:nsid w:val="1575553A"/>
    <w:multiLevelType w:val="hybridMultilevel"/>
    <w:tmpl w:val="99E8EFDC"/>
    <w:lvl w:ilvl="0" w:tplc="300A0001">
      <w:start w:val="1"/>
      <w:numFmt w:val="bullet"/>
      <w:lvlText w:val=""/>
      <w:lvlJc w:val="left"/>
      <w:pPr>
        <w:ind w:left="1829" w:hanging="360"/>
      </w:pPr>
      <w:rPr>
        <w:rFonts w:ascii="Symbol" w:hAnsi="Symbol" w:hint="default"/>
      </w:rPr>
    </w:lvl>
    <w:lvl w:ilvl="1" w:tplc="300A0003" w:tentative="1">
      <w:start w:val="1"/>
      <w:numFmt w:val="bullet"/>
      <w:lvlText w:val="o"/>
      <w:lvlJc w:val="left"/>
      <w:pPr>
        <w:ind w:left="2549" w:hanging="360"/>
      </w:pPr>
      <w:rPr>
        <w:rFonts w:ascii="Courier New" w:hAnsi="Courier New" w:cs="Courier New" w:hint="default"/>
      </w:rPr>
    </w:lvl>
    <w:lvl w:ilvl="2" w:tplc="300A0005" w:tentative="1">
      <w:start w:val="1"/>
      <w:numFmt w:val="bullet"/>
      <w:lvlText w:val=""/>
      <w:lvlJc w:val="left"/>
      <w:pPr>
        <w:ind w:left="3269" w:hanging="360"/>
      </w:pPr>
      <w:rPr>
        <w:rFonts w:ascii="Wingdings" w:hAnsi="Wingdings" w:hint="default"/>
      </w:rPr>
    </w:lvl>
    <w:lvl w:ilvl="3" w:tplc="300A0001" w:tentative="1">
      <w:start w:val="1"/>
      <w:numFmt w:val="bullet"/>
      <w:lvlText w:val=""/>
      <w:lvlJc w:val="left"/>
      <w:pPr>
        <w:ind w:left="3989" w:hanging="360"/>
      </w:pPr>
      <w:rPr>
        <w:rFonts w:ascii="Symbol" w:hAnsi="Symbol" w:hint="default"/>
      </w:rPr>
    </w:lvl>
    <w:lvl w:ilvl="4" w:tplc="300A0003" w:tentative="1">
      <w:start w:val="1"/>
      <w:numFmt w:val="bullet"/>
      <w:lvlText w:val="o"/>
      <w:lvlJc w:val="left"/>
      <w:pPr>
        <w:ind w:left="4709" w:hanging="360"/>
      </w:pPr>
      <w:rPr>
        <w:rFonts w:ascii="Courier New" w:hAnsi="Courier New" w:cs="Courier New" w:hint="default"/>
      </w:rPr>
    </w:lvl>
    <w:lvl w:ilvl="5" w:tplc="300A0005" w:tentative="1">
      <w:start w:val="1"/>
      <w:numFmt w:val="bullet"/>
      <w:lvlText w:val=""/>
      <w:lvlJc w:val="left"/>
      <w:pPr>
        <w:ind w:left="5429" w:hanging="360"/>
      </w:pPr>
      <w:rPr>
        <w:rFonts w:ascii="Wingdings" w:hAnsi="Wingdings" w:hint="default"/>
      </w:rPr>
    </w:lvl>
    <w:lvl w:ilvl="6" w:tplc="300A0001" w:tentative="1">
      <w:start w:val="1"/>
      <w:numFmt w:val="bullet"/>
      <w:lvlText w:val=""/>
      <w:lvlJc w:val="left"/>
      <w:pPr>
        <w:ind w:left="6149" w:hanging="360"/>
      </w:pPr>
      <w:rPr>
        <w:rFonts w:ascii="Symbol" w:hAnsi="Symbol" w:hint="default"/>
      </w:rPr>
    </w:lvl>
    <w:lvl w:ilvl="7" w:tplc="300A0003" w:tentative="1">
      <w:start w:val="1"/>
      <w:numFmt w:val="bullet"/>
      <w:lvlText w:val="o"/>
      <w:lvlJc w:val="left"/>
      <w:pPr>
        <w:ind w:left="6869" w:hanging="360"/>
      </w:pPr>
      <w:rPr>
        <w:rFonts w:ascii="Courier New" w:hAnsi="Courier New" w:cs="Courier New" w:hint="default"/>
      </w:rPr>
    </w:lvl>
    <w:lvl w:ilvl="8" w:tplc="300A0005" w:tentative="1">
      <w:start w:val="1"/>
      <w:numFmt w:val="bullet"/>
      <w:lvlText w:val=""/>
      <w:lvlJc w:val="left"/>
      <w:pPr>
        <w:ind w:left="7589" w:hanging="360"/>
      </w:pPr>
      <w:rPr>
        <w:rFonts w:ascii="Wingdings" w:hAnsi="Wingdings" w:hint="default"/>
      </w:rPr>
    </w:lvl>
  </w:abstractNum>
  <w:abstractNum w:abstractNumId="25"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6"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7"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9"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1"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2"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3"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38"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0"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6"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9" w15:restartNumberingAfterBreak="0">
    <w:nsid w:val="420873E7"/>
    <w:multiLevelType w:val="hybridMultilevel"/>
    <w:tmpl w:val="809445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0"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3"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54"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6" w15:restartNumberingAfterBreak="0">
    <w:nsid w:val="53397D22"/>
    <w:multiLevelType w:val="multilevel"/>
    <w:tmpl w:val="CAE68EFA"/>
    <w:numStyleLink w:val="Estilo1"/>
  </w:abstractNum>
  <w:abstractNum w:abstractNumId="57"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59"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61"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3"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4"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5"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8"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9"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0"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2"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3"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4"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5"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6"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7"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8"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1"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4"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6"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7"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8"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9"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86"/>
  </w:num>
  <w:num w:numId="12">
    <w:abstractNumId w:val="29"/>
  </w:num>
  <w:num w:numId="13">
    <w:abstractNumId w:val="56"/>
  </w:num>
  <w:num w:numId="14">
    <w:abstractNumId w:val="16"/>
  </w:num>
  <w:num w:numId="15">
    <w:abstractNumId w:val="46"/>
  </w:num>
  <w:num w:numId="16">
    <w:abstractNumId w:val="81"/>
  </w:num>
  <w:num w:numId="17">
    <w:abstractNumId w:val="19"/>
  </w:num>
  <w:num w:numId="18">
    <w:abstractNumId w:val="17"/>
  </w:num>
  <w:num w:numId="19">
    <w:abstractNumId w:val="82"/>
  </w:num>
  <w:num w:numId="20">
    <w:abstractNumId w:val="84"/>
  </w:num>
  <w:num w:numId="21">
    <w:abstractNumId w:val="33"/>
  </w:num>
  <w:num w:numId="22">
    <w:abstractNumId w:val="61"/>
  </w:num>
  <w:num w:numId="23">
    <w:abstractNumId w:val="41"/>
  </w:num>
  <w:num w:numId="24">
    <w:abstractNumId w:val="78"/>
  </w:num>
  <w:num w:numId="25">
    <w:abstractNumId w:val="79"/>
  </w:num>
  <w:num w:numId="26">
    <w:abstractNumId w:val="89"/>
  </w:num>
  <w:num w:numId="27">
    <w:abstractNumId w:val="38"/>
  </w:num>
  <w:num w:numId="28">
    <w:abstractNumId w:val="44"/>
  </w:num>
  <w:num w:numId="29">
    <w:abstractNumId w:val="42"/>
  </w:num>
  <w:num w:numId="30">
    <w:abstractNumId w:val="60"/>
  </w:num>
  <w:num w:numId="31">
    <w:abstractNumId w:val="53"/>
  </w:num>
  <w:num w:numId="32">
    <w:abstractNumId w:val="54"/>
  </w:num>
  <w:num w:numId="33">
    <w:abstractNumId w:val="36"/>
  </w:num>
  <w:num w:numId="34">
    <w:abstractNumId w:val="22"/>
  </w:num>
  <w:num w:numId="35">
    <w:abstractNumId w:val="43"/>
  </w:num>
  <w:num w:numId="36">
    <w:abstractNumId w:val="70"/>
  </w:num>
  <w:num w:numId="37">
    <w:abstractNumId w:val="47"/>
  </w:num>
  <w:num w:numId="38">
    <w:abstractNumId w:val="40"/>
  </w:num>
  <w:num w:numId="39">
    <w:abstractNumId w:val="67"/>
  </w:num>
  <w:num w:numId="40">
    <w:abstractNumId w:val="37"/>
  </w:num>
  <w:num w:numId="41">
    <w:abstractNumId w:val="51"/>
  </w:num>
  <w:num w:numId="42">
    <w:abstractNumId w:val="77"/>
  </w:num>
  <w:num w:numId="43">
    <w:abstractNumId w:val="80"/>
  </w:num>
  <w:num w:numId="44">
    <w:abstractNumId w:val="76"/>
  </w:num>
  <w:num w:numId="45">
    <w:abstractNumId w:val="87"/>
  </w:num>
  <w:num w:numId="46">
    <w:abstractNumId w:val="50"/>
  </w:num>
  <w:num w:numId="47">
    <w:abstractNumId w:val="15"/>
  </w:num>
  <w:num w:numId="48">
    <w:abstractNumId w:val="64"/>
  </w:num>
  <w:num w:numId="49">
    <w:abstractNumId w:val="32"/>
  </w:num>
  <w:num w:numId="50">
    <w:abstractNumId w:val="72"/>
  </w:num>
  <w:num w:numId="51">
    <w:abstractNumId w:val="28"/>
  </w:num>
  <w:num w:numId="52">
    <w:abstractNumId w:val="52"/>
  </w:num>
  <w:num w:numId="53">
    <w:abstractNumId w:val="39"/>
  </w:num>
  <w:num w:numId="54">
    <w:abstractNumId w:val="88"/>
  </w:num>
  <w:num w:numId="55">
    <w:abstractNumId w:val="75"/>
  </w:num>
  <w:num w:numId="56">
    <w:abstractNumId w:val="58"/>
  </w:num>
  <w:num w:numId="57">
    <w:abstractNumId w:val="63"/>
  </w:num>
  <w:num w:numId="58">
    <w:abstractNumId w:val="23"/>
  </w:num>
  <w:num w:numId="59">
    <w:abstractNumId w:val="27"/>
  </w:num>
  <w:num w:numId="60">
    <w:abstractNumId w:val="71"/>
  </w:num>
  <w:num w:numId="61">
    <w:abstractNumId w:val="30"/>
  </w:num>
  <w:num w:numId="62">
    <w:abstractNumId w:val="26"/>
  </w:num>
  <w:num w:numId="63">
    <w:abstractNumId w:val="83"/>
  </w:num>
  <w:num w:numId="64">
    <w:abstractNumId w:val="34"/>
  </w:num>
  <w:num w:numId="65">
    <w:abstractNumId w:val="21"/>
  </w:num>
  <w:num w:numId="66">
    <w:abstractNumId w:val="35"/>
  </w:num>
  <w:num w:numId="67">
    <w:abstractNumId w:val="62"/>
  </w:num>
  <w:num w:numId="68">
    <w:abstractNumId w:val="18"/>
  </w:num>
  <w:num w:numId="69">
    <w:abstractNumId w:val="57"/>
  </w:num>
  <w:num w:numId="70">
    <w:abstractNumId w:val="69"/>
  </w:num>
  <w:num w:numId="71">
    <w:abstractNumId w:val="48"/>
  </w:num>
  <w:num w:numId="72">
    <w:abstractNumId w:val="45"/>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0"/>
  </w:num>
  <w:num w:numId="75">
    <w:abstractNumId w:val="85"/>
  </w:num>
  <w:num w:numId="76">
    <w:abstractNumId w:val="55"/>
  </w:num>
  <w:num w:numId="77">
    <w:abstractNumId w:val="31"/>
  </w:num>
  <w:num w:numId="78">
    <w:abstractNumId w:val="65"/>
  </w:num>
  <w:num w:numId="79">
    <w:abstractNumId w:val="59"/>
  </w:num>
  <w:num w:numId="80">
    <w:abstractNumId w:val="73"/>
  </w:num>
  <w:num w:numId="81">
    <w:abstractNumId w:val="25"/>
  </w:num>
  <w:num w:numId="82">
    <w:abstractNumId w:val="68"/>
  </w:num>
  <w:num w:numId="83">
    <w:abstractNumId w:val="74"/>
  </w:num>
  <w:num w:numId="84">
    <w:abstractNumId w:val="49"/>
  </w:num>
  <w:num w:numId="85">
    <w:abstractNumId w:val="24"/>
  </w:num>
  <w:num w:numId="86">
    <w:abstractNumId w:val="66"/>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hideSpellingErrors/>
  <w:hideGrammaticalErrors/>
  <w:proofState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6C2D"/>
    <w:rsid w:val="00030E82"/>
    <w:rsid w:val="00033FB8"/>
    <w:rsid w:val="00034CE0"/>
    <w:rsid w:val="00035CE0"/>
    <w:rsid w:val="00035F9E"/>
    <w:rsid w:val="00037953"/>
    <w:rsid w:val="0004018A"/>
    <w:rsid w:val="00050268"/>
    <w:rsid w:val="00052FE0"/>
    <w:rsid w:val="00053BEF"/>
    <w:rsid w:val="000575BB"/>
    <w:rsid w:val="000626EA"/>
    <w:rsid w:val="0006309E"/>
    <w:rsid w:val="000719FA"/>
    <w:rsid w:val="00074B99"/>
    <w:rsid w:val="0007595A"/>
    <w:rsid w:val="00075F87"/>
    <w:rsid w:val="00077580"/>
    <w:rsid w:val="00077718"/>
    <w:rsid w:val="0008115D"/>
    <w:rsid w:val="00082095"/>
    <w:rsid w:val="00084DAB"/>
    <w:rsid w:val="000850D2"/>
    <w:rsid w:val="000857DB"/>
    <w:rsid w:val="00085B07"/>
    <w:rsid w:val="000862B4"/>
    <w:rsid w:val="00087885"/>
    <w:rsid w:val="000922CC"/>
    <w:rsid w:val="00093D71"/>
    <w:rsid w:val="00094918"/>
    <w:rsid w:val="00094B3F"/>
    <w:rsid w:val="000A2343"/>
    <w:rsid w:val="000A2BD9"/>
    <w:rsid w:val="000A5DCE"/>
    <w:rsid w:val="000A6E7B"/>
    <w:rsid w:val="000A7C4C"/>
    <w:rsid w:val="000A7D12"/>
    <w:rsid w:val="000B07CE"/>
    <w:rsid w:val="000B0B01"/>
    <w:rsid w:val="000B1021"/>
    <w:rsid w:val="000B2BCD"/>
    <w:rsid w:val="000B792F"/>
    <w:rsid w:val="000C5A35"/>
    <w:rsid w:val="000C66F7"/>
    <w:rsid w:val="000C7369"/>
    <w:rsid w:val="000D2373"/>
    <w:rsid w:val="000D43F0"/>
    <w:rsid w:val="000D4A67"/>
    <w:rsid w:val="000D4B52"/>
    <w:rsid w:val="000D4D9C"/>
    <w:rsid w:val="000D4DA6"/>
    <w:rsid w:val="000D7470"/>
    <w:rsid w:val="000E1511"/>
    <w:rsid w:val="000E2806"/>
    <w:rsid w:val="000E2843"/>
    <w:rsid w:val="000E4DB9"/>
    <w:rsid w:val="000E4E62"/>
    <w:rsid w:val="000E56A1"/>
    <w:rsid w:val="000F1A6C"/>
    <w:rsid w:val="000F6138"/>
    <w:rsid w:val="00100A47"/>
    <w:rsid w:val="00101786"/>
    <w:rsid w:val="00102D47"/>
    <w:rsid w:val="00104432"/>
    <w:rsid w:val="00110630"/>
    <w:rsid w:val="001109C4"/>
    <w:rsid w:val="001124B3"/>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74F8"/>
    <w:rsid w:val="0017773B"/>
    <w:rsid w:val="00180411"/>
    <w:rsid w:val="00180802"/>
    <w:rsid w:val="0018266C"/>
    <w:rsid w:val="00182BC3"/>
    <w:rsid w:val="0018548D"/>
    <w:rsid w:val="00186524"/>
    <w:rsid w:val="00187738"/>
    <w:rsid w:val="00187B09"/>
    <w:rsid w:val="001940EA"/>
    <w:rsid w:val="001944A9"/>
    <w:rsid w:val="001971F4"/>
    <w:rsid w:val="001A2FDD"/>
    <w:rsid w:val="001A38BC"/>
    <w:rsid w:val="001B14BD"/>
    <w:rsid w:val="001B517F"/>
    <w:rsid w:val="001B59C6"/>
    <w:rsid w:val="001C0181"/>
    <w:rsid w:val="001C1686"/>
    <w:rsid w:val="001C6674"/>
    <w:rsid w:val="001D04D0"/>
    <w:rsid w:val="001D20F2"/>
    <w:rsid w:val="001D6217"/>
    <w:rsid w:val="001E2059"/>
    <w:rsid w:val="001E2BED"/>
    <w:rsid w:val="001E6AA6"/>
    <w:rsid w:val="001E778E"/>
    <w:rsid w:val="001F2C8B"/>
    <w:rsid w:val="001F2C9B"/>
    <w:rsid w:val="001F2CA6"/>
    <w:rsid w:val="001F2EF8"/>
    <w:rsid w:val="001F3ADE"/>
    <w:rsid w:val="001F6F65"/>
    <w:rsid w:val="0020142C"/>
    <w:rsid w:val="002024EA"/>
    <w:rsid w:val="00205224"/>
    <w:rsid w:val="00206B22"/>
    <w:rsid w:val="00207178"/>
    <w:rsid w:val="00212725"/>
    <w:rsid w:val="00212D76"/>
    <w:rsid w:val="00212DC1"/>
    <w:rsid w:val="00221CD1"/>
    <w:rsid w:val="00222258"/>
    <w:rsid w:val="00222738"/>
    <w:rsid w:val="002245F4"/>
    <w:rsid w:val="002257F1"/>
    <w:rsid w:val="002306B1"/>
    <w:rsid w:val="00232998"/>
    <w:rsid w:val="00235C4C"/>
    <w:rsid w:val="00236164"/>
    <w:rsid w:val="002401E4"/>
    <w:rsid w:val="00240E29"/>
    <w:rsid w:val="00243CDF"/>
    <w:rsid w:val="00243E0B"/>
    <w:rsid w:val="00243E43"/>
    <w:rsid w:val="00245FFA"/>
    <w:rsid w:val="00251B2F"/>
    <w:rsid w:val="002523C3"/>
    <w:rsid w:val="002554E5"/>
    <w:rsid w:val="00255E91"/>
    <w:rsid w:val="00256872"/>
    <w:rsid w:val="00257922"/>
    <w:rsid w:val="00262292"/>
    <w:rsid w:val="00262EC5"/>
    <w:rsid w:val="002751CC"/>
    <w:rsid w:val="00276D28"/>
    <w:rsid w:val="00280625"/>
    <w:rsid w:val="00282D7C"/>
    <w:rsid w:val="002839AD"/>
    <w:rsid w:val="0028588A"/>
    <w:rsid w:val="00286FD8"/>
    <w:rsid w:val="00287AE2"/>
    <w:rsid w:val="00293047"/>
    <w:rsid w:val="00294E9C"/>
    <w:rsid w:val="00294EC2"/>
    <w:rsid w:val="00297961"/>
    <w:rsid w:val="002A0F12"/>
    <w:rsid w:val="002A23A5"/>
    <w:rsid w:val="002A31BE"/>
    <w:rsid w:val="002A3A4B"/>
    <w:rsid w:val="002A4C4C"/>
    <w:rsid w:val="002A4D9E"/>
    <w:rsid w:val="002A52A4"/>
    <w:rsid w:val="002B0CF6"/>
    <w:rsid w:val="002B13A5"/>
    <w:rsid w:val="002B341A"/>
    <w:rsid w:val="002B6522"/>
    <w:rsid w:val="002B769A"/>
    <w:rsid w:val="002C019B"/>
    <w:rsid w:val="002C09B4"/>
    <w:rsid w:val="002C0B1E"/>
    <w:rsid w:val="002C1213"/>
    <w:rsid w:val="002C174C"/>
    <w:rsid w:val="002C1A78"/>
    <w:rsid w:val="002C1E21"/>
    <w:rsid w:val="002C6B35"/>
    <w:rsid w:val="002C7787"/>
    <w:rsid w:val="002C7939"/>
    <w:rsid w:val="002D0AD3"/>
    <w:rsid w:val="002D18FE"/>
    <w:rsid w:val="002E2AB0"/>
    <w:rsid w:val="002E5A31"/>
    <w:rsid w:val="002E5A83"/>
    <w:rsid w:val="002E6479"/>
    <w:rsid w:val="002E6948"/>
    <w:rsid w:val="002F0C26"/>
    <w:rsid w:val="002F16CB"/>
    <w:rsid w:val="002F3B81"/>
    <w:rsid w:val="002F4770"/>
    <w:rsid w:val="002F4F63"/>
    <w:rsid w:val="002F62C7"/>
    <w:rsid w:val="00301686"/>
    <w:rsid w:val="00304397"/>
    <w:rsid w:val="00306A72"/>
    <w:rsid w:val="00307742"/>
    <w:rsid w:val="00311EC1"/>
    <w:rsid w:val="00316AF8"/>
    <w:rsid w:val="00320276"/>
    <w:rsid w:val="003214C2"/>
    <w:rsid w:val="003226F2"/>
    <w:rsid w:val="0032276C"/>
    <w:rsid w:val="00325E02"/>
    <w:rsid w:val="003263C4"/>
    <w:rsid w:val="003264C4"/>
    <w:rsid w:val="00326A67"/>
    <w:rsid w:val="00332D2C"/>
    <w:rsid w:val="00334A04"/>
    <w:rsid w:val="00334E3B"/>
    <w:rsid w:val="00336864"/>
    <w:rsid w:val="00340335"/>
    <w:rsid w:val="00344714"/>
    <w:rsid w:val="003478A3"/>
    <w:rsid w:val="00347DC7"/>
    <w:rsid w:val="003500E5"/>
    <w:rsid w:val="00352B7E"/>
    <w:rsid w:val="00353408"/>
    <w:rsid w:val="003565C2"/>
    <w:rsid w:val="00357864"/>
    <w:rsid w:val="0036131F"/>
    <w:rsid w:val="0036652E"/>
    <w:rsid w:val="00367458"/>
    <w:rsid w:val="00371768"/>
    <w:rsid w:val="00371864"/>
    <w:rsid w:val="003725C1"/>
    <w:rsid w:val="00375770"/>
    <w:rsid w:val="00375A69"/>
    <w:rsid w:val="003768AE"/>
    <w:rsid w:val="003823C5"/>
    <w:rsid w:val="00387B15"/>
    <w:rsid w:val="00390F8A"/>
    <w:rsid w:val="00391C87"/>
    <w:rsid w:val="00392663"/>
    <w:rsid w:val="003A1A7C"/>
    <w:rsid w:val="003A5E89"/>
    <w:rsid w:val="003A7499"/>
    <w:rsid w:val="003A759A"/>
    <w:rsid w:val="003B15C7"/>
    <w:rsid w:val="003B3653"/>
    <w:rsid w:val="003B772C"/>
    <w:rsid w:val="003C02A3"/>
    <w:rsid w:val="003C204E"/>
    <w:rsid w:val="003C21B1"/>
    <w:rsid w:val="003C2954"/>
    <w:rsid w:val="003C2CA7"/>
    <w:rsid w:val="003C7045"/>
    <w:rsid w:val="003C73FB"/>
    <w:rsid w:val="003D2793"/>
    <w:rsid w:val="003D7F82"/>
    <w:rsid w:val="003E1554"/>
    <w:rsid w:val="003E2DA0"/>
    <w:rsid w:val="003F0F5F"/>
    <w:rsid w:val="003F1875"/>
    <w:rsid w:val="003F1BE7"/>
    <w:rsid w:val="003F1FA0"/>
    <w:rsid w:val="003F4CA5"/>
    <w:rsid w:val="00400148"/>
    <w:rsid w:val="00402ECD"/>
    <w:rsid w:val="0040584B"/>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4A7F"/>
    <w:rsid w:val="0044567C"/>
    <w:rsid w:val="00446D37"/>
    <w:rsid w:val="00447E32"/>
    <w:rsid w:val="004528E7"/>
    <w:rsid w:val="004541C2"/>
    <w:rsid w:val="00454B59"/>
    <w:rsid w:val="004552F7"/>
    <w:rsid w:val="004562B5"/>
    <w:rsid w:val="004605D7"/>
    <w:rsid w:val="004605E6"/>
    <w:rsid w:val="0046229E"/>
    <w:rsid w:val="00464EEC"/>
    <w:rsid w:val="00466377"/>
    <w:rsid w:val="00470A30"/>
    <w:rsid w:val="00471D1D"/>
    <w:rsid w:val="00472F6B"/>
    <w:rsid w:val="004746B2"/>
    <w:rsid w:val="0048017C"/>
    <w:rsid w:val="00481833"/>
    <w:rsid w:val="00483979"/>
    <w:rsid w:val="00483FB8"/>
    <w:rsid w:val="00485EE1"/>
    <w:rsid w:val="00487622"/>
    <w:rsid w:val="00490885"/>
    <w:rsid w:val="00490B21"/>
    <w:rsid w:val="00491FE0"/>
    <w:rsid w:val="004970EB"/>
    <w:rsid w:val="004A10C7"/>
    <w:rsid w:val="004A1D1F"/>
    <w:rsid w:val="004A2888"/>
    <w:rsid w:val="004A764E"/>
    <w:rsid w:val="004A7751"/>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621"/>
    <w:rsid w:val="005018B2"/>
    <w:rsid w:val="005028B7"/>
    <w:rsid w:val="00505E9C"/>
    <w:rsid w:val="005076EC"/>
    <w:rsid w:val="00510B5D"/>
    <w:rsid w:val="005114E4"/>
    <w:rsid w:val="00512206"/>
    <w:rsid w:val="005127AC"/>
    <w:rsid w:val="00512D41"/>
    <w:rsid w:val="00513012"/>
    <w:rsid w:val="00516263"/>
    <w:rsid w:val="005162F2"/>
    <w:rsid w:val="00517052"/>
    <w:rsid w:val="0052490D"/>
    <w:rsid w:val="00526C09"/>
    <w:rsid w:val="005301DB"/>
    <w:rsid w:val="00530F16"/>
    <w:rsid w:val="00531808"/>
    <w:rsid w:val="00532518"/>
    <w:rsid w:val="00534F11"/>
    <w:rsid w:val="00537E16"/>
    <w:rsid w:val="00537F98"/>
    <w:rsid w:val="00541BAF"/>
    <w:rsid w:val="0054328E"/>
    <w:rsid w:val="005432AD"/>
    <w:rsid w:val="0054366F"/>
    <w:rsid w:val="00545ABC"/>
    <w:rsid w:val="00550C46"/>
    <w:rsid w:val="00552F2E"/>
    <w:rsid w:val="005573BA"/>
    <w:rsid w:val="005616E8"/>
    <w:rsid w:val="005627FC"/>
    <w:rsid w:val="00564A52"/>
    <w:rsid w:val="00565B8D"/>
    <w:rsid w:val="00577CAE"/>
    <w:rsid w:val="00586C14"/>
    <w:rsid w:val="0059004D"/>
    <w:rsid w:val="00590D6B"/>
    <w:rsid w:val="00590D72"/>
    <w:rsid w:val="00592CB1"/>
    <w:rsid w:val="005932A6"/>
    <w:rsid w:val="00595E04"/>
    <w:rsid w:val="00597C9B"/>
    <w:rsid w:val="005A1717"/>
    <w:rsid w:val="005A30FB"/>
    <w:rsid w:val="005A69B7"/>
    <w:rsid w:val="005A6C42"/>
    <w:rsid w:val="005B0A44"/>
    <w:rsid w:val="005B20BE"/>
    <w:rsid w:val="005B3C91"/>
    <w:rsid w:val="005B6A50"/>
    <w:rsid w:val="005B724F"/>
    <w:rsid w:val="005C083D"/>
    <w:rsid w:val="005C3E88"/>
    <w:rsid w:val="005C415F"/>
    <w:rsid w:val="005C7547"/>
    <w:rsid w:val="005D1992"/>
    <w:rsid w:val="005D1CAA"/>
    <w:rsid w:val="005D246D"/>
    <w:rsid w:val="005D7D98"/>
    <w:rsid w:val="005E110E"/>
    <w:rsid w:val="005E6655"/>
    <w:rsid w:val="005E7D11"/>
    <w:rsid w:val="005F214B"/>
    <w:rsid w:val="005F235B"/>
    <w:rsid w:val="005F27DD"/>
    <w:rsid w:val="005F39F9"/>
    <w:rsid w:val="005F47A8"/>
    <w:rsid w:val="005F47D5"/>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4334"/>
    <w:rsid w:val="006379E4"/>
    <w:rsid w:val="006407AC"/>
    <w:rsid w:val="006437CC"/>
    <w:rsid w:val="00644629"/>
    <w:rsid w:val="00645B6B"/>
    <w:rsid w:val="006476E9"/>
    <w:rsid w:val="00650157"/>
    <w:rsid w:val="00651E17"/>
    <w:rsid w:val="00653104"/>
    <w:rsid w:val="00654EEF"/>
    <w:rsid w:val="00655EB6"/>
    <w:rsid w:val="006606D8"/>
    <w:rsid w:val="0066585E"/>
    <w:rsid w:val="00665D78"/>
    <w:rsid w:val="00671EF4"/>
    <w:rsid w:val="00676041"/>
    <w:rsid w:val="00677A8C"/>
    <w:rsid w:val="00683EEF"/>
    <w:rsid w:val="0068692C"/>
    <w:rsid w:val="006877BA"/>
    <w:rsid w:val="00690D2E"/>
    <w:rsid w:val="00690DEC"/>
    <w:rsid w:val="006915CC"/>
    <w:rsid w:val="00694C35"/>
    <w:rsid w:val="006953B8"/>
    <w:rsid w:val="006A4EC0"/>
    <w:rsid w:val="006A51A9"/>
    <w:rsid w:val="006A70FB"/>
    <w:rsid w:val="006B0008"/>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D71DA"/>
    <w:rsid w:val="006F18D2"/>
    <w:rsid w:val="006F3257"/>
    <w:rsid w:val="006F387B"/>
    <w:rsid w:val="006F6B1E"/>
    <w:rsid w:val="00700CDB"/>
    <w:rsid w:val="0070327E"/>
    <w:rsid w:val="007035B9"/>
    <w:rsid w:val="00703C77"/>
    <w:rsid w:val="00705096"/>
    <w:rsid w:val="00705AE8"/>
    <w:rsid w:val="0071000A"/>
    <w:rsid w:val="00710850"/>
    <w:rsid w:val="00713FCB"/>
    <w:rsid w:val="007143DA"/>
    <w:rsid w:val="00714AB4"/>
    <w:rsid w:val="00716DD6"/>
    <w:rsid w:val="00720606"/>
    <w:rsid w:val="00720740"/>
    <w:rsid w:val="00722148"/>
    <w:rsid w:val="00724B9C"/>
    <w:rsid w:val="00727C14"/>
    <w:rsid w:val="00731ACE"/>
    <w:rsid w:val="00735E5A"/>
    <w:rsid w:val="00736602"/>
    <w:rsid w:val="00740E74"/>
    <w:rsid w:val="0074226A"/>
    <w:rsid w:val="0074257D"/>
    <w:rsid w:val="007449D4"/>
    <w:rsid w:val="00747BEF"/>
    <w:rsid w:val="007500E6"/>
    <w:rsid w:val="0075010D"/>
    <w:rsid w:val="007501C2"/>
    <w:rsid w:val="00751D96"/>
    <w:rsid w:val="00753141"/>
    <w:rsid w:val="007533E8"/>
    <w:rsid w:val="007540C8"/>
    <w:rsid w:val="0076126F"/>
    <w:rsid w:val="00761919"/>
    <w:rsid w:val="00762A3C"/>
    <w:rsid w:val="0076513A"/>
    <w:rsid w:val="00771C4C"/>
    <w:rsid w:val="007767D0"/>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E71"/>
    <w:rsid w:val="007E0D6E"/>
    <w:rsid w:val="007E0D96"/>
    <w:rsid w:val="007E1C68"/>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1C32"/>
    <w:rsid w:val="00822C52"/>
    <w:rsid w:val="00823CEA"/>
    <w:rsid w:val="008247B0"/>
    <w:rsid w:val="00825CB3"/>
    <w:rsid w:val="00826DD3"/>
    <w:rsid w:val="00833A6E"/>
    <w:rsid w:val="008347C9"/>
    <w:rsid w:val="008366DD"/>
    <w:rsid w:val="00836BCB"/>
    <w:rsid w:val="008403C9"/>
    <w:rsid w:val="00841110"/>
    <w:rsid w:val="008416A9"/>
    <w:rsid w:val="00841FBC"/>
    <w:rsid w:val="00842604"/>
    <w:rsid w:val="0085149D"/>
    <w:rsid w:val="00852C3C"/>
    <w:rsid w:val="008633BC"/>
    <w:rsid w:val="008643B9"/>
    <w:rsid w:val="00866BAE"/>
    <w:rsid w:val="00866BF2"/>
    <w:rsid w:val="00866CDE"/>
    <w:rsid w:val="00867387"/>
    <w:rsid w:val="0086799B"/>
    <w:rsid w:val="00870B30"/>
    <w:rsid w:val="00871114"/>
    <w:rsid w:val="0087130A"/>
    <w:rsid w:val="00871F45"/>
    <w:rsid w:val="00874B3B"/>
    <w:rsid w:val="008758B0"/>
    <w:rsid w:val="00875E93"/>
    <w:rsid w:val="00877AF9"/>
    <w:rsid w:val="00877E1E"/>
    <w:rsid w:val="00881DFA"/>
    <w:rsid w:val="008846C8"/>
    <w:rsid w:val="008855F7"/>
    <w:rsid w:val="008870EF"/>
    <w:rsid w:val="00887FA0"/>
    <w:rsid w:val="00891C64"/>
    <w:rsid w:val="0089480E"/>
    <w:rsid w:val="00895820"/>
    <w:rsid w:val="008A1AAC"/>
    <w:rsid w:val="008A44E7"/>
    <w:rsid w:val="008A54D5"/>
    <w:rsid w:val="008A7191"/>
    <w:rsid w:val="008A72CB"/>
    <w:rsid w:val="008B03CB"/>
    <w:rsid w:val="008B225F"/>
    <w:rsid w:val="008B403B"/>
    <w:rsid w:val="008B5871"/>
    <w:rsid w:val="008C2FFC"/>
    <w:rsid w:val="008C31A2"/>
    <w:rsid w:val="008C5209"/>
    <w:rsid w:val="008C7616"/>
    <w:rsid w:val="008D5D96"/>
    <w:rsid w:val="008D70B6"/>
    <w:rsid w:val="008D733B"/>
    <w:rsid w:val="008D7AA9"/>
    <w:rsid w:val="008E039F"/>
    <w:rsid w:val="008E2935"/>
    <w:rsid w:val="008E5371"/>
    <w:rsid w:val="008E6A7B"/>
    <w:rsid w:val="008E706F"/>
    <w:rsid w:val="008E7A7D"/>
    <w:rsid w:val="008F515F"/>
    <w:rsid w:val="008F6878"/>
    <w:rsid w:val="00900937"/>
    <w:rsid w:val="00903F36"/>
    <w:rsid w:val="00904907"/>
    <w:rsid w:val="00910288"/>
    <w:rsid w:val="00914646"/>
    <w:rsid w:val="0091509A"/>
    <w:rsid w:val="0091581D"/>
    <w:rsid w:val="00917414"/>
    <w:rsid w:val="00922B79"/>
    <w:rsid w:val="00926C46"/>
    <w:rsid w:val="00932010"/>
    <w:rsid w:val="00932ABD"/>
    <w:rsid w:val="00943F67"/>
    <w:rsid w:val="009440C5"/>
    <w:rsid w:val="009446B9"/>
    <w:rsid w:val="00951B56"/>
    <w:rsid w:val="00953959"/>
    <w:rsid w:val="009545BC"/>
    <w:rsid w:val="00955D32"/>
    <w:rsid w:val="0096137D"/>
    <w:rsid w:val="00962FCB"/>
    <w:rsid w:val="00963F12"/>
    <w:rsid w:val="0096729B"/>
    <w:rsid w:val="00967EF7"/>
    <w:rsid w:val="00981826"/>
    <w:rsid w:val="00983CCE"/>
    <w:rsid w:val="00991199"/>
    <w:rsid w:val="009919DE"/>
    <w:rsid w:val="00992B30"/>
    <w:rsid w:val="00995F67"/>
    <w:rsid w:val="0099657D"/>
    <w:rsid w:val="009968FE"/>
    <w:rsid w:val="00997E74"/>
    <w:rsid w:val="009A1558"/>
    <w:rsid w:val="009A1758"/>
    <w:rsid w:val="009A2523"/>
    <w:rsid w:val="009A3378"/>
    <w:rsid w:val="009A38E5"/>
    <w:rsid w:val="009A499A"/>
    <w:rsid w:val="009B27FA"/>
    <w:rsid w:val="009B68B3"/>
    <w:rsid w:val="009C1E35"/>
    <w:rsid w:val="009C28F7"/>
    <w:rsid w:val="009C31E1"/>
    <w:rsid w:val="009C4B8B"/>
    <w:rsid w:val="009C4E2F"/>
    <w:rsid w:val="009C649E"/>
    <w:rsid w:val="009C69C5"/>
    <w:rsid w:val="009D08DF"/>
    <w:rsid w:val="009D2CEC"/>
    <w:rsid w:val="009D42CB"/>
    <w:rsid w:val="009D5A94"/>
    <w:rsid w:val="009E0D9F"/>
    <w:rsid w:val="009E3F21"/>
    <w:rsid w:val="009E49AA"/>
    <w:rsid w:val="009E7588"/>
    <w:rsid w:val="009F0F73"/>
    <w:rsid w:val="009F264D"/>
    <w:rsid w:val="009F3451"/>
    <w:rsid w:val="009F560A"/>
    <w:rsid w:val="009F686F"/>
    <w:rsid w:val="00A000FA"/>
    <w:rsid w:val="00A02AC8"/>
    <w:rsid w:val="00A04888"/>
    <w:rsid w:val="00A1289A"/>
    <w:rsid w:val="00A142F8"/>
    <w:rsid w:val="00A160D0"/>
    <w:rsid w:val="00A20D59"/>
    <w:rsid w:val="00A23A43"/>
    <w:rsid w:val="00A243AA"/>
    <w:rsid w:val="00A252E4"/>
    <w:rsid w:val="00A26729"/>
    <w:rsid w:val="00A270E2"/>
    <w:rsid w:val="00A3317F"/>
    <w:rsid w:val="00A33CB0"/>
    <w:rsid w:val="00A421C3"/>
    <w:rsid w:val="00A4273F"/>
    <w:rsid w:val="00A43945"/>
    <w:rsid w:val="00A44636"/>
    <w:rsid w:val="00A4590B"/>
    <w:rsid w:val="00A4602B"/>
    <w:rsid w:val="00A47582"/>
    <w:rsid w:val="00A510E4"/>
    <w:rsid w:val="00A51E72"/>
    <w:rsid w:val="00A51EEB"/>
    <w:rsid w:val="00A5511A"/>
    <w:rsid w:val="00A60D55"/>
    <w:rsid w:val="00A62545"/>
    <w:rsid w:val="00A63686"/>
    <w:rsid w:val="00A648AE"/>
    <w:rsid w:val="00A65A5F"/>
    <w:rsid w:val="00A674C7"/>
    <w:rsid w:val="00A705E2"/>
    <w:rsid w:val="00A71249"/>
    <w:rsid w:val="00A7375D"/>
    <w:rsid w:val="00A809F8"/>
    <w:rsid w:val="00A82CBC"/>
    <w:rsid w:val="00A8317B"/>
    <w:rsid w:val="00A83786"/>
    <w:rsid w:val="00A848D1"/>
    <w:rsid w:val="00A84985"/>
    <w:rsid w:val="00AA10BE"/>
    <w:rsid w:val="00AA2630"/>
    <w:rsid w:val="00AA38B7"/>
    <w:rsid w:val="00AA4FAC"/>
    <w:rsid w:val="00AB1719"/>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7A0C"/>
    <w:rsid w:val="00B0213E"/>
    <w:rsid w:val="00B04DA1"/>
    <w:rsid w:val="00B100A5"/>
    <w:rsid w:val="00B14068"/>
    <w:rsid w:val="00B22061"/>
    <w:rsid w:val="00B25A44"/>
    <w:rsid w:val="00B30B20"/>
    <w:rsid w:val="00B314C3"/>
    <w:rsid w:val="00B324BB"/>
    <w:rsid w:val="00B33DD2"/>
    <w:rsid w:val="00B361AF"/>
    <w:rsid w:val="00B404FC"/>
    <w:rsid w:val="00B40F0E"/>
    <w:rsid w:val="00B41696"/>
    <w:rsid w:val="00B42D51"/>
    <w:rsid w:val="00B43083"/>
    <w:rsid w:val="00B54E7C"/>
    <w:rsid w:val="00B5658D"/>
    <w:rsid w:val="00B56A3E"/>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34C9"/>
    <w:rsid w:val="00BA4F3D"/>
    <w:rsid w:val="00BA70EC"/>
    <w:rsid w:val="00BB3976"/>
    <w:rsid w:val="00BB63F9"/>
    <w:rsid w:val="00BB7D69"/>
    <w:rsid w:val="00BC53A0"/>
    <w:rsid w:val="00BC5D98"/>
    <w:rsid w:val="00BC5DFA"/>
    <w:rsid w:val="00BC648B"/>
    <w:rsid w:val="00BD16EC"/>
    <w:rsid w:val="00BD240B"/>
    <w:rsid w:val="00BD7174"/>
    <w:rsid w:val="00BD7492"/>
    <w:rsid w:val="00BE0832"/>
    <w:rsid w:val="00BE1B5E"/>
    <w:rsid w:val="00BE3BEB"/>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471"/>
    <w:rsid w:val="00C11768"/>
    <w:rsid w:val="00C11D21"/>
    <w:rsid w:val="00C12294"/>
    <w:rsid w:val="00C1553A"/>
    <w:rsid w:val="00C168E2"/>
    <w:rsid w:val="00C234D4"/>
    <w:rsid w:val="00C23796"/>
    <w:rsid w:val="00C24D9D"/>
    <w:rsid w:val="00C2521C"/>
    <w:rsid w:val="00C267B6"/>
    <w:rsid w:val="00C32E62"/>
    <w:rsid w:val="00C34EF0"/>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177A"/>
    <w:rsid w:val="00C62C06"/>
    <w:rsid w:val="00C63823"/>
    <w:rsid w:val="00C64089"/>
    <w:rsid w:val="00C64673"/>
    <w:rsid w:val="00C662EB"/>
    <w:rsid w:val="00C66479"/>
    <w:rsid w:val="00C7153B"/>
    <w:rsid w:val="00C715A0"/>
    <w:rsid w:val="00C71EBE"/>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24E92"/>
    <w:rsid w:val="00D340EF"/>
    <w:rsid w:val="00D34E0D"/>
    <w:rsid w:val="00D35D58"/>
    <w:rsid w:val="00D363E7"/>
    <w:rsid w:val="00D3745D"/>
    <w:rsid w:val="00D37BF7"/>
    <w:rsid w:val="00D404B9"/>
    <w:rsid w:val="00D43786"/>
    <w:rsid w:val="00D43BCE"/>
    <w:rsid w:val="00D44B0B"/>
    <w:rsid w:val="00D56260"/>
    <w:rsid w:val="00D56848"/>
    <w:rsid w:val="00D56C66"/>
    <w:rsid w:val="00D60236"/>
    <w:rsid w:val="00D6386B"/>
    <w:rsid w:val="00D6483F"/>
    <w:rsid w:val="00D664FC"/>
    <w:rsid w:val="00D66832"/>
    <w:rsid w:val="00D66B5F"/>
    <w:rsid w:val="00D676D1"/>
    <w:rsid w:val="00D72509"/>
    <w:rsid w:val="00D728D8"/>
    <w:rsid w:val="00D732C7"/>
    <w:rsid w:val="00D75247"/>
    <w:rsid w:val="00D77619"/>
    <w:rsid w:val="00D77FF8"/>
    <w:rsid w:val="00D81558"/>
    <w:rsid w:val="00D84072"/>
    <w:rsid w:val="00D8539F"/>
    <w:rsid w:val="00D87506"/>
    <w:rsid w:val="00D9112A"/>
    <w:rsid w:val="00D91CA4"/>
    <w:rsid w:val="00D93F32"/>
    <w:rsid w:val="00D94436"/>
    <w:rsid w:val="00DB06F8"/>
    <w:rsid w:val="00DB3462"/>
    <w:rsid w:val="00DB3F88"/>
    <w:rsid w:val="00DB5B84"/>
    <w:rsid w:val="00DC034C"/>
    <w:rsid w:val="00DC1CF0"/>
    <w:rsid w:val="00DC27FA"/>
    <w:rsid w:val="00DC372F"/>
    <w:rsid w:val="00DC4916"/>
    <w:rsid w:val="00DD2CE3"/>
    <w:rsid w:val="00DD4ED6"/>
    <w:rsid w:val="00DD5CF5"/>
    <w:rsid w:val="00DD73FE"/>
    <w:rsid w:val="00DE27F5"/>
    <w:rsid w:val="00DE45F3"/>
    <w:rsid w:val="00DE5400"/>
    <w:rsid w:val="00DE5C5C"/>
    <w:rsid w:val="00DE71EA"/>
    <w:rsid w:val="00DF3466"/>
    <w:rsid w:val="00DF4B7D"/>
    <w:rsid w:val="00DF77F9"/>
    <w:rsid w:val="00E00BCD"/>
    <w:rsid w:val="00E01073"/>
    <w:rsid w:val="00E0576C"/>
    <w:rsid w:val="00E0795D"/>
    <w:rsid w:val="00E11E45"/>
    <w:rsid w:val="00E12D12"/>
    <w:rsid w:val="00E20600"/>
    <w:rsid w:val="00E20EEC"/>
    <w:rsid w:val="00E261C0"/>
    <w:rsid w:val="00E32D1D"/>
    <w:rsid w:val="00E3521D"/>
    <w:rsid w:val="00E362AB"/>
    <w:rsid w:val="00E3731E"/>
    <w:rsid w:val="00E37AB5"/>
    <w:rsid w:val="00E41087"/>
    <w:rsid w:val="00E41CF0"/>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E9"/>
    <w:rsid w:val="00E86638"/>
    <w:rsid w:val="00E91EB1"/>
    <w:rsid w:val="00E93B31"/>
    <w:rsid w:val="00EA1CFD"/>
    <w:rsid w:val="00EB1FB0"/>
    <w:rsid w:val="00EB3055"/>
    <w:rsid w:val="00EB3D30"/>
    <w:rsid w:val="00EB489B"/>
    <w:rsid w:val="00EB5DBA"/>
    <w:rsid w:val="00EB777E"/>
    <w:rsid w:val="00EB7CCB"/>
    <w:rsid w:val="00EC0291"/>
    <w:rsid w:val="00EC10E7"/>
    <w:rsid w:val="00EC160C"/>
    <w:rsid w:val="00EC1CD7"/>
    <w:rsid w:val="00EC373E"/>
    <w:rsid w:val="00EC57C0"/>
    <w:rsid w:val="00EC6AA7"/>
    <w:rsid w:val="00EC7EAA"/>
    <w:rsid w:val="00ED61D7"/>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F006E3"/>
    <w:rsid w:val="00F01BB5"/>
    <w:rsid w:val="00F03DCA"/>
    <w:rsid w:val="00F03E9C"/>
    <w:rsid w:val="00F042FE"/>
    <w:rsid w:val="00F043EC"/>
    <w:rsid w:val="00F05D3E"/>
    <w:rsid w:val="00F10D34"/>
    <w:rsid w:val="00F13CDA"/>
    <w:rsid w:val="00F1513A"/>
    <w:rsid w:val="00F152F7"/>
    <w:rsid w:val="00F168D8"/>
    <w:rsid w:val="00F1760B"/>
    <w:rsid w:val="00F20534"/>
    <w:rsid w:val="00F2068E"/>
    <w:rsid w:val="00F23282"/>
    <w:rsid w:val="00F2489D"/>
    <w:rsid w:val="00F256ED"/>
    <w:rsid w:val="00F27F78"/>
    <w:rsid w:val="00F3068D"/>
    <w:rsid w:val="00F306D8"/>
    <w:rsid w:val="00F34145"/>
    <w:rsid w:val="00F356C9"/>
    <w:rsid w:val="00F368BA"/>
    <w:rsid w:val="00F36C75"/>
    <w:rsid w:val="00F40407"/>
    <w:rsid w:val="00F45513"/>
    <w:rsid w:val="00F458EA"/>
    <w:rsid w:val="00F465E8"/>
    <w:rsid w:val="00F46AC4"/>
    <w:rsid w:val="00F54F45"/>
    <w:rsid w:val="00F56C37"/>
    <w:rsid w:val="00F579A1"/>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575E"/>
    <w:rsid w:val="00FA1840"/>
    <w:rsid w:val="00FA1D5B"/>
    <w:rsid w:val="00FA1F69"/>
    <w:rsid w:val="00FA69D5"/>
    <w:rsid w:val="00FA6FF4"/>
    <w:rsid w:val="00FA7F87"/>
    <w:rsid w:val="00FB1031"/>
    <w:rsid w:val="00FB1220"/>
    <w:rsid w:val="00FB590E"/>
    <w:rsid w:val="00FB7242"/>
    <w:rsid w:val="00FC0B60"/>
    <w:rsid w:val="00FC266B"/>
    <w:rsid w:val="00FC2772"/>
    <w:rsid w:val="00FC2A79"/>
    <w:rsid w:val="00FC764C"/>
    <w:rsid w:val="00FD0B60"/>
    <w:rsid w:val="00FD1418"/>
    <w:rsid w:val="00FD39F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E41CF0"/>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6.png"/><Relationship Id="rId42" Type="http://schemas.microsoft.com/office/2007/relationships/hdphoto" Target="media/hdphoto13.wdp"/><Relationship Id="rId47" Type="http://schemas.openxmlformats.org/officeDocument/2006/relationships/image" Target="media/image20.png"/><Relationship Id="rId63" Type="http://schemas.openxmlformats.org/officeDocument/2006/relationships/image" Target="media/image34.tmp"/><Relationship Id="rId68" Type="http://schemas.openxmlformats.org/officeDocument/2006/relationships/image" Target="media/image39.tmp"/><Relationship Id="rId84" Type="http://schemas.microsoft.com/office/2007/relationships/hdphoto" Target="media/hdphoto21.wdp"/><Relationship Id="rId89" Type="http://schemas.openxmlformats.org/officeDocument/2006/relationships/image" Target="media/image53.png"/><Relationship Id="rId112" Type="http://schemas.openxmlformats.org/officeDocument/2006/relationships/header" Target="header3.xml"/><Relationship Id="rId16" Type="http://schemas.microsoft.com/office/2007/relationships/hdphoto" Target="media/hdphoto1.wdp"/><Relationship Id="rId107" Type="http://schemas.openxmlformats.org/officeDocument/2006/relationships/image" Target="media/image62.png"/><Relationship Id="rId11" Type="http://schemas.openxmlformats.org/officeDocument/2006/relationships/hyperlink" Target="mailto:andresrubiop@msn.com" TargetMode="External"/><Relationship Id="rId32" Type="http://schemas.microsoft.com/office/2007/relationships/hdphoto" Target="media/hdphoto8.wdp"/><Relationship Id="rId37" Type="http://schemas.openxmlformats.org/officeDocument/2006/relationships/image" Target="media/image14.png"/><Relationship Id="rId53" Type="http://schemas.openxmlformats.org/officeDocument/2006/relationships/image" Target="media/image26.png"/><Relationship Id="rId58" Type="http://schemas.openxmlformats.org/officeDocument/2006/relationships/image" Target="media/image30.png"/><Relationship Id="rId74" Type="http://schemas.openxmlformats.org/officeDocument/2006/relationships/image" Target="media/image45.tmp"/><Relationship Id="rId79" Type="http://schemas.openxmlformats.org/officeDocument/2006/relationships/image" Target="media/image48.png"/><Relationship Id="rId102" Type="http://schemas.microsoft.com/office/2007/relationships/hdphoto" Target="media/hdphoto30.wdp"/><Relationship Id="rId123" Type="http://schemas.openxmlformats.org/officeDocument/2006/relationships/image" Target="media/image73.png"/><Relationship Id="rId128" Type="http://schemas.openxmlformats.org/officeDocument/2006/relationships/header" Target="header4.xml"/><Relationship Id="rId5" Type="http://schemas.openxmlformats.org/officeDocument/2006/relationships/settings" Target="settings.xml"/><Relationship Id="rId90" Type="http://schemas.microsoft.com/office/2007/relationships/hdphoto" Target="media/hdphoto24.wdp"/><Relationship Id="rId95" Type="http://schemas.openxmlformats.org/officeDocument/2006/relationships/image" Target="media/image56.png"/><Relationship Id="rId22" Type="http://schemas.microsoft.com/office/2007/relationships/hdphoto" Target="media/hdphoto3.wdp"/><Relationship Id="rId27"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1.png"/><Relationship Id="rId64" Type="http://schemas.openxmlformats.org/officeDocument/2006/relationships/image" Target="media/image35.tmp"/><Relationship Id="rId69" Type="http://schemas.openxmlformats.org/officeDocument/2006/relationships/image" Target="media/image40.tmp"/><Relationship Id="rId113" Type="http://schemas.openxmlformats.org/officeDocument/2006/relationships/image" Target="media/image65.png"/><Relationship Id="rId118" Type="http://schemas.openxmlformats.org/officeDocument/2006/relationships/image" Target="media/image70.png"/><Relationship Id="rId80" Type="http://schemas.microsoft.com/office/2007/relationships/hdphoto" Target="media/hdphoto19.wdp"/><Relationship Id="rId85" Type="http://schemas.openxmlformats.org/officeDocument/2006/relationships/image" Target="media/image51.png"/><Relationship Id="rId12" Type="http://schemas.openxmlformats.org/officeDocument/2006/relationships/header" Target="header1.xml"/><Relationship Id="rId17" Type="http://schemas.openxmlformats.org/officeDocument/2006/relationships/image" Target="media/image3.tmp"/><Relationship Id="rId33" Type="http://schemas.openxmlformats.org/officeDocument/2006/relationships/image" Target="media/image12.png"/><Relationship Id="rId38" Type="http://schemas.microsoft.com/office/2007/relationships/hdphoto" Target="media/hdphoto11.wdp"/><Relationship Id="rId59" Type="http://schemas.microsoft.com/office/2007/relationships/hdphoto" Target="media/hdphoto16.wdp"/><Relationship Id="rId103" Type="http://schemas.openxmlformats.org/officeDocument/2006/relationships/image" Target="media/image60.png"/><Relationship Id="rId108" Type="http://schemas.microsoft.com/office/2007/relationships/hdphoto" Target="media/hdphoto33.wdp"/><Relationship Id="rId124" Type="http://schemas.openxmlformats.org/officeDocument/2006/relationships/image" Target="media/image74.png"/><Relationship Id="rId129" Type="http://schemas.openxmlformats.org/officeDocument/2006/relationships/image" Target="media/image77.png"/><Relationship Id="rId54" Type="http://schemas.openxmlformats.org/officeDocument/2006/relationships/image" Target="media/image27.png"/><Relationship Id="rId70" Type="http://schemas.openxmlformats.org/officeDocument/2006/relationships/image" Target="media/image41.tmp"/><Relationship Id="rId75" Type="http://schemas.openxmlformats.org/officeDocument/2006/relationships/image" Target="media/image46.png"/><Relationship Id="rId91" Type="http://schemas.openxmlformats.org/officeDocument/2006/relationships/image" Target="media/image54.png"/><Relationship Id="rId96" Type="http://schemas.microsoft.com/office/2007/relationships/hdphoto" Target="media/hdphoto27.wdp"/><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microsoft.com/office/2007/relationships/hdphoto" Target="media/hdphoto6.wdp"/><Relationship Id="rId49" Type="http://schemas.openxmlformats.org/officeDocument/2006/relationships/image" Target="media/image22.png"/><Relationship Id="rId114" Type="http://schemas.openxmlformats.org/officeDocument/2006/relationships/image" Target="media/image66.png"/><Relationship Id="rId119" Type="http://schemas.openxmlformats.org/officeDocument/2006/relationships/image" Target="media/image71.png"/><Relationship Id="rId44" Type="http://schemas.microsoft.com/office/2007/relationships/hdphoto" Target="media/hdphoto14.wdp"/><Relationship Id="rId60" Type="http://schemas.openxmlformats.org/officeDocument/2006/relationships/image" Target="media/image31.tmp"/><Relationship Id="rId65" Type="http://schemas.openxmlformats.org/officeDocument/2006/relationships/image" Target="media/image36.tmp"/><Relationship Id="rId81" Type="http://schemas.openxmlformats.org/officeDocument/2006/relationships/image" Target="media/image49.png"/><Relationship Id="rId86" Type="http://schemas.microsoft.com/office/2007/relationships/hdphoto" Target="media/hdphoto22.wdp"/><Relationship Id="rId130"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image" Target="media/image4.tmp"/><Relationship Id="rId39" Type="http://schemas.openxmlformats.org/officeDocument/2006/relationships/image" Target="media/image15.png"/><Relationship Id="rId109" Type="http://schemas.openxmlformats.org/officeDocument/2006/relationships/image" Target="media/image63.png"/><Relationship Id="rId34" Type="http://schemas.microsoft.com/office/2007/relationships/hdphoto" Target="media/hdphoto9.wdp"/><Relationship Id="rId50" Type="http://schemas.openxmlformats.org/officeDocument/2006/relationships/image" Target="media/image23.png"/><Relationship Id="rId55" Type="http://schemas.openxmlformats.org/officeDocument/2006/relationships/image" Target="media/image28.png"/><Relationship Id="rId76" Type="http://schemas.microsoft.com/office/2007/relationships/hdphoto" Target="media/hdphoto17.wdp"/><Relationship Id="rId97" Type="http://schemas.openxmlformats.org/officeDocument/2006/relationships/image" Target="media/image57.png"/><Relationship Id="rId104" Type="http://schemas.microsoft.com/office/2007/relationships/hdphoto" Target="media/hdphoto31.wdp"/><Relationship Id="rId120" Type="http://schemas.microsoft.com/office/2007/relationships/hdphoto" Target="media/hdphoto35.wdp"/><Relationship Id="rId125" Type="http://schemas.microsoft.com/office/2007/relationships/hdphoto" Target="media/hdphoto37.wdp"/><Relationship Id="rId7" Type="http://schemas.openxmlformats.org/officeDocument/2006/relationships/footnotes" Target="footnotes.xml"/><Relationship Id="rId71" Type="http://schemas.openxmlformats.org/officeDocument/2006/relationships/image" Target="media/image42.tmp"/><Relationship Id="rId92" Type="http://schemas.microsoft.com/office/2007/relationships/hdphoto" Target="media/hdphoto25.wdp"/><Relationship Id="rId2" Type="http://schemas.openxmlformats.org/officeDocument/2006/relationships/customXml" Target="../customXml/item2.xml"/><Relationship Id="rId29" Type="http://schemas.openxmlformats.org/officeDocument/2006/relationships/image" Target="media/image10.png"/><Relationship Id="rId24" Type="http://schemas.microsoft.com/office/2007/relationships/hdphoto" Target="media/hdphoto4.wdp"/><Relationship Id="rId40" Type="http://schemas.microsoft.com/office/2007/relationships/hdphoto" Target="media/hdphoto12.wdp"/><Relationship Id="rId45" Type="http://schemas.openxmlformats.org/officeDocument/2006/relationships/image" Target="media/image18.png"/><Relationship Id="rId66" Type="http://schemas.openxmlformats.org/officeDocument/2006/relationships/image" Target="media/image37.tmp"/><Relationship Id="rId87" Type="http://schemas.openxmlformats.org/officeDocument/2006/relationships/image" Target="media/image52.png"/><Relationship Id="rId110" Type="http://schemas.microsoft.com/office/2007/relationships/hdphoto" Target="media/hdphoto34.wdp"/><Relationship Id="rId115" Type="http://schemas.openxmlformats.org/officeDocument/2006/relationships/image" Target="media/image67.png"/><Relationship Id="rId131" Type="http://schemas.openxmlformats.org/officeDocument/2006/relationships/theme" Target="theme/theme1.xml"/><Relationship Id="rId61" Type="http://schemas.openxmlformats.org/officeDocument/2006/relationships/image" Target="media/image32.tmp"/><Relationship Id="rId82" Type="http://schemas.microsoft.com/office/2007/relationships/hdphoto" Target="media/hdphoto20.wdp"/><Relationship Id="rId19" Type="http://schemas.openxmlformats.org/officeDocument/2006/relationships/image" Target="media/image5.png"/><Relationship Id="rId14" Type="http://schemas.openxmlformats.org/officeDocument/2006/relationships/header" Target="header2.xml"/><Relationship Id="rId30" Type="http://schemas.microsoft.com/office/2007/relationships/hdphoto" Target="media/hdphoto7.wdp"/><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7.png"/><Relationship Id="rId100" Type="http://schemas.microsoft.com/office/2007/relationships/hdphoto" Target="media/hdphoto29.wdp"/><Relationship Id="rId105" Type="http://schemas.openxmlformats.org/officeDocument/2006/relationships/image" Target="media/image61.png"/><Relationship Id="rId126"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3.tmp"/><Relationship Id="rId93" Type="http://schemas.openxmlformats.org/officeDocument/2006/relationships/image" Target="media/image55.png"/><Relationship Id="rId98" Type="http://schemas.microsoft.com/office/2007/relationships/hdphoto" Target="media/hdphoto28.wdp"/><Relationship Id="rId121" Type="http://schemas.openxmlformats.org/officeDocument/2006/relationships/image" Target="media/image72.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19.png"/><Relationship Id="rId67" Type="http://schemas.openxmlformats.org/officeDocument/2006/relationships/image" Target="media/image38.tmp"/><Relationship Id="rId116" Type="http://schemas.openxmlformats.org/officeDocument/2006/relationships/image" Target="media/image68.png"/><Relationship Id="rId20" Type="http://schemas.microsoft.com/office/2007/relationships/hdphoto" Target="media/hdphoto2.wdp"/><Relationship Id="rId41" Type="http://schemas.openxmlformats.org/officeDocument/2006/relationships/image" Target="media/image16.png"/><Relationship Id="rId62" Type="http://schemas.openxmlformats.org/officeDocument/2006/relationships/image" Target="media/image33.tmp"/><Relationship Id="rId83" Type="http://schemas.openxmlformats.org/officeDocument/2006/relationships/image" Target="media/image50.png"/><Relationship Id="rId88" Type="http://schemas.microsoft.com/office/2007/relationships/hdphoto" Target="media/hdphoto23.wdp"/><Relationship Id="rId111" Type="http://schemas.openxmlformats.org/officeDocument/2006/relationships/image" Target="media/image64.png"/><Relationship Id="rId15" Type="http://schemas.openxmlformats.org/officeDocument/2006/relationships/image" Target="media/image2.png"/><Relationship Id="rId36" Type="http://schemas.microsoft.com/office/2007/relationships/hdphoto" Target="media/hdphoto10.wdp"/><Relationship Id="rId57" Type="http://schemas.microsoft.com/office/2007/relationships/hdphoto" Target="media/hdphoto15.wdp"/><Relationship Id="rId106" Type="http://schemas.microsoft.com/office/2007/relationships/hdphoto" Target="media/hdphoto32.wdp"/><Relationship Id="rId127" Type="http://schemas.openxmlformats.org/officeDocument/2006/relationships/image" Target="media/image76.png"/><Relationship Id="rId10" Type="http://schemas.openxmlformats.org/officeDocument/2006/relationships/hyperlink" Target="mailto:alejitat_28@hotmail.com" TargetMode="External"/><Relationship Id="rId31" Type="http://schemas.openxmlformats.org/officeDocument/2006/relationships/image" Target="media/image11.png"/><Relationship Id="rId52" Type="http://schemas.openxmlformats.org/officeDocument/2006/relationships/image" Target="media/image25.png"/><Relationship Id="rId73" Type="http://schemas.openxmlformats.org/officeDocument/2006/relationships/image" Target="media/image44.tmp"/><Relationship Id="rId78" Type="http://schemas.microsoft.com/office/2007/relationships/hdphoto" Target="media/hdphoto18.wdp"/><Relationship Id="rId94" Type="http://schemas.microsoft.com/office/2007/relationships/hdphoto" Target="media/hdphoto26.wdp"/><Relationship Id="rId99" Type="http://schemas.openxmlformats.org/officeDocument/2006/relationships/image" Target="media/image58.png"/><Relationship Id="rId101" Type="http://schemas.openxmlformats.org/officeDocument/2006/relationships/image" Target="media/image59.png"/><Relationship Id="rId122" Type="http://schemas.microsoft.com/office/2007/relationships/hdphoto" Target="media/hdphoto36.wdp"/><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5.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48</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49</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254803CB-4151-40D8-893C-4E1984E47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2722</TotalTime>
  <Pages>402</Pages>
  <Words>88794</Words>
  <Characters>488368</Characters>
  <Application>Microsoft Office Word</Application>
  <DocSecurity>0</DocSecurity>
  <Lines>4069</Lines>
  <Paragraphs>1152</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576010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Andrés Rubio Proaño</cp:lastModifiedBy>
  <cp:revision>270</cp:revision>
  <cp:lastPrinted>2015-07-20T22:08:00Z</cp:lastPrinted>
  <dcterms:created xsi:type="dcterms:W3CDTF">2015-05-22T19:28:00Z</dcterms:created>
  <dcterms:modified xsi:type="dcterms:W3CDTF">2015-07-23T17:28:00Z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