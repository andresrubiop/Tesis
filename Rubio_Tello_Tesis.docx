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534F11" w:rsidRDefault="00992B30" w:rsidP="00983CCE">
      <w:pPr>
        <w:tabs>
          <w:tab w:val="left" w:pos="8550"/>
        </w:tabs>
        <w:ind w:right="297"/>
        <w:jc w:val="center"/>
        <w:rPr>
          <w:rFonts w:cs="Times New Roman"/>
          <w:lang w:val="es-ES_tradnl"/>
        </w:rPr>
      </w:pPr>
      <w:r>
        <w:rPr>
          <w:rFonts w:ascii="Arial" w:hAnsi="Arial" w:cs="Arial"/>
          <w:b/>
          <w:noProof/>
          <w:lang w:eastAsia="es-EC"/>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534F11" w:rsidRDefault="00740E74" w:rsidP="00740E74">
      <w:pPr>
        <w:ind w:firstLine="0"/>
        <w:rPr>
          <w:rFonts w:cs="Times New Roman"/>
          <w:lang w:val="es-ES_tradnl"/>
        </w:rPr>
      </w:pPr>
    </w:p>
    <w:p w14:paraId="3C7D3BA6" w14:textId="03E3E6AC" w:rsidR="00740E74" w:rsidRPr="00534F11" w:rsidRDefault="00983CCE" w:rsidP="00740E74">
      <w:pPr>
        <w:spacing w:line="240" w:lineRule="auto"/>
        <w:jc w:val="center"/>
        <w:rPr>
          <w:rFonts w:cs="Times New Roman"/>
          <w:b/>
          <w:lang w:val="es-ES_tradnl"/>
        </w:rPr>
      </w:pPr>
      <w:r>
        <w:rPr>
          <w:rFonts w:cs="Times New Roman"/>
          <w:b/>
          <w:lang w:val="es-ES_tradnl"/>
        </w:rPr>
        <w:t>FACULTAD DE INGENIERÍA ELÉCTRICA Y ELECTRÓNICA</w:t>
      </w:r>
    </w:p>
    <w:p w14:paraId="392E2B14" w14:textId="77777777" w:rsidR="00983CCE" w:rsidRDefault="00983CCE" w:rsidP="00740E74">
      <w:pPr>
        <w:jc w:val="center"/>
        <w:rPr>
          <w:rFonts w:cs="Times New Roman"/>
          <w:b/>
          <w:lang w:val="es-ES_tradnl"/>
        </w:rPr>
      </w:pPr>
    </w:p>
    <w:p w14:paraId="5914F706" w14:textId="2A33066F" w:rsidR="00983CCE" w:rsidRPr="00534F11" w:rsidRDefault="00983CCE" w:rsidP="00740E74">
      <w:pPr>
        <w:jc w:val="center"/>
        <w:rPr>
          <w:rFonts w:cs="Times New Roman"/>
          <w:b/>
          <w:lang w:val="es-ES_tradnl"/>
        </w:rPr>
      </w:pPr>
      <w:r w:rsidRPr="00983CCE">
        <w:rPr>
          <w:rFonts w:cs="Times New Roman"/>
          <w:b/>
          <w:lang w:val="es-ES_tradnl"/>
        </w:rPr>
        <w:t>DESARROLLO DE UN MÓDULO QUE IMPLEMENTE LAS FUNCIONALIDADES DEL PROTOCOLO RTPS PARA SER UTILIZADO EN APLICACIONES DISTRIBUIDAS DE TIEMPO REAL</w:t>
      </w:r>
    </w:p>
    <w:p w14:paraId="6A2E0455" w14:textId="77777777" w:rsidR="00740E74" w:rsidRPr="00534F11" w:rsidRDefault="00740E74" w:rsidP="00740E74">
      <w:pPr>
        <w:jc w:val="center"/>
        <w:rPr>
          <w:rFonts w:cs="Times New Roman"/>
          <w:b/>
          <w:lang w:val="es-ES_tradnl"/>
        </w:rPr>
      </w:pPr>
    </w:p>
    <w:p w14:paraId="026926D2" w14:textId="05AE1DFD" w:rsidR="00740E74" w:rsidRPr="004278D2" w:rsidRDefault="004278D2" w:rsidP="00740E74">
      <w:pPr>
        <w:spacing w:line="240" w:lineRule="auto"/>
        <w:jc w:val="center"/>
        <w:rPr>
          <w:rFonts w:cs="Times New Roman"/>
          <w:lang w:val="es-ES_tradnl"/>
        </w:rPr>
      </w:pPr>
      <w:r w:rsidRPr="004278D2">
        <w:rPr>
          <w:rFonts w:cs="Times New Roman"/>
          <w:lang w:val="es-ES_tradnl"/>
        </w:rPr>
        <w:t>PROYECTO PREVIO A LA OBTENCIÓN DEL TÍTULO DE INGENIERO EN ELECTRÓNICA Y REDES DE INFORMACIÓN</w:t>
      </w:r>
    </w:p>
    <w:p w14:paraId="1702F605" w14:textId="77777777" w:rsidR="00740E74" w:rsidRPr="004278D2" w:rsidRDefault="00740E74" w:rsidP="00740E74">
      <w:pPr>
        <w:jc w:val="center"/>
        <w:rPr>
          <w:rFonts w:cs="Times New Roman"/>
          <w:lang w:val="es-ES_tradnl"/>
        </w:rPr>
      </w:pPr>
    </w:p>
    <w:p w14:paraId="67A4EC57" w14:textId="2D9F84F4" w:rsidR="00740E74" w:rsidRPr="004278D2" w:rsidRDefault="004278D2" w:rsidP="004278D2">
      <w:pPr>
        <w:spacing w:line="240" w:lineRule="auto"/>
        <w:jc w:val="center"/>
        <w:rPr>
          <w:rFonts w:cs="Times New Roman"/>
          <w:lang w:val="es-ES_tradnl"/>
        </w:rPr>
      </w:pPr>
      <w:r w:rsidRPr="004278D2">
        <w:rPr>
          <w:rFonts w:cs="Times New Roman"/>
          <w:lang w:val="es-ES_tradnl"/>
        </w:rPr>
        <w:t>ALEJANDRA BEATRIZ TELLO GONZÁLEZ</w:t>
      </w:r>
    </w:p>
    <w:p w14:paraId="789CACD6" w14:textId="730DB5DF" w:rsidR="004278D2" w:rsidRPr="004278D2" w:rsidRDefault="00645B6B" w:rsidP="004278D2">
      <w:pPr>
        <w:spacing w:line="240" w:lineRule="auto"/>
        <w:jc w:val="center"/>
        <w:rPr>
          <w:rFonts w:cs="Times New Roman"/>
          <w:color w:val="000000" w:themeColor="text1"/>
          <w:lang w:val="es-ES_tradnl"/>
        </w:rPr>
      </w:pPr>
      <w:hyperlink r:id="rId10" w:history="1">
        <w:r w:rsidR="004278D2" w:rsidRPr="004278D2">
          <w:rPr>
            <w:rStyle w:val="Hipervnculo"/>
            <w:rFonts w:cs="Times New Roman"/>
            <w:color w:val="000000" w:themeColor="text1"/>
            <w:u w:val="none"/>
            <w:lang w:val="es-ES_tradnl"/>
          </w:rPr>
          <w:t>alejitat_28@hotmail.com</w:t>
        </w:r>
      </w:hyperlink>
    </w:p>
    <w:p w14:paraId="3A1E7E17" w14:textId="77777777" w:rsidR="004278D2" w:rsidRPr="004278D2" w:rsidRDefault="004278D2" w:rsidP="004278D2">
      <w:pPr>
        <w:spacing w:line="240" w:lineRule="auto"/>
        <w:jc w:val="center"/>
        <w:rPr>
          <w:rFonts w:cs="Times New Roman"/>
          <w:color w:val="000000" w:themeColor="text1"/>
          <w:lang w:val="es-ES_tradnl"/>
        </w:rPr>
      </w:pPr>
    </w:p>
    <w:p w14:paraId="5B9031A3" w14:textId="043B244F" w:rsidR="004278D2" w:rsidRPr="004278D2" w:rsidRDefault="004278D2" w:rsidP="004278D2">
      <w:pPr>
        <w:spacing w:line="240" w:lineRule="auto"/>
        <w:jc w:val="center"/>
        <w:rPr>
          <w:rFonts w:cs="Times New Roman"/>
          <w:lang w:val="es-ES_tradnl"/>
        </w:rPr>
      </w:pPr>
      <w:r w:rsidRPr="004278D2">
        <w:rPr>
          <w:rFonts w:cs="Times New Roman"/>
          <w:lang w:val="es-ES_tradnl"/>
        </w:rPr>
        <w:t>ANDRÉS XAVIER RUBIO PROAÑO</w:t>
      </w:r>
    </w:p>
    <w:p w14:paraId="0135B3B0" w14:textId="6E8C09D9" w:rsidR="004278D2" w:rsidRPr="004278D2" w:rsidRDefault="00645B6B" w:rsidP="004278D2">
      <w:pPr>
        <w:spacing w:line="240" w:lineRule="auto"/>
        <w:jc w:val="center"/>
        <w:rPr>
          <w:rFonts w:cs="Times New Roman"/>
          <w:color w:val="000000" w:themeColor="text1"/>
          <w:lang w:val="es-ES_tradnl"/>
        </w:rPr>
      </w:pPr>
      <w:hyperlink r:id="rId11" w:history="1">
        <w:r w:rsidR="004278D2" w:rsidRPr="004278D2">
          <w:rPr>
            <w:rStyle w:val="Hipervnculo"/>
            <w:rFonts w:cs="Times New Roman"/>
            <w:color w:val="000000" w:themeColor="text1"/>
            <w:u w:val="none"/>
            <w:lang w:val="es-ES_tradnl"/>
          </w:rPr>
          <w:t>andresrubiop@msn.com</w:t>
        </w:r>
      </w:hyperlink>
    </w:p>
    <w:p w14:paraId="6E21312A" w14:textId="77777777" w:rsidR="004278D2" w:rsidRPr="004278D2" w:rsidRDefault="004278D2" w:rsidP="00740E74">
      <w:pPr>
        <w:jc w:val="center"/>
        <w:rPr>
          <w:rFonts w:cs="Times New Roman"/>
          <w:lang w:val="es-ES_tradnl"/>
        </w:rPr>
      </w:pPr>
    </w:p>
    <w:p w14:paraId="70071A3B" w14:textId="77777777" w:rsidR="004278D2" w:rsidRPr="004278D2" w:rsidRDefault="004278D2" w:rsidP="00740E74">
      <w:pPr>
        <w:jc w:val="center"/>
        <w:rPr>
          <w:rFonts w:cs="Times New Roman"/>
          <w:lang w:val="es-ES_tradnl"/>
        </w:rPr>
      </w:pPr>
    </w:p>
    <w:p w14:paraId="7E225A22" w14:textId="06E8B607" w:rsidR="004278D2" w:rsidRPr="004278D2" w:rsidRDefault="00740E74" w:rsidP="004278D2">
      <w:pPr>
        <w:spacing w:line="240" w:lineRule="auto"/>
        <w:jc w:val="center"/>
        <w:rPr>
          <w:rFonts w:cs="Times New Roman"/>
          <w:lang w:val="es-ES_tradnl"/>
        </w:rPr>
      </w:pPr>
      <w:r w:rsidRPr="004278D2">
        <w:rPr>
          <w:rFonts w:cs="Times New Roman"/>
          <w:lang w:val="es-ES_tradnl"/>
        </w:rPr>
        <w:t xml:space="preserve">DIRECTOR: ING. </w:t>
      </w:r>
      <w:r w:rsidR="004278D2" w:rsidRPr="004278D2">
        <w:rPr>
          <w:rFonts w:cs="Times New Roman"/>
          <w:lang w:val="es-ES_tradnl"/>
        </w:rPr>
        <w:t>XAVIER CALDERÓN, MSc.</w:t>
      </w:r>
    </w:p>
    <w:p w14:paraId="1DFAC23B" w14:textId="52A79063" w:rsidR="004278D2" w:rsidRPr="004278D2" w:rsidRDefault="004278D2" w:rsidP="004278D2">
      <w:pPr>
        <w:spacing w:line="240" w:lineRule="auto"/>
        <w:jc w:val="center"/>
        <w:rPr>
          <w:rFonts w:cs="Times New Roman"/>
          <w:lang w:val="es-ES_tradnl"/>
        </w:rPr>
      </w:pPr>
      <w:r w:rsidRPr="004278D2">
        <w:rPr>
          <w:rFonts w:cs="Times New Roman"/>
          <w:color w:val="000000" w:themeColor="text1"/>
          <w:lang w:val="es-ES_tradnl"/>
        </w:rPr>
        <w:t>xavier.calderon@epn.edu.ec</w:t>
      </w:r>
    </w:p>
    <w:p w14:paraId="5288C637" w14:textId="77777777" w:rsidR="00740E74" w:rsidRPr="004278D2" w:rsidRDefault="00740E74" w:rsidP="00740E74">
      <w:pPr>
        <w:jc w:val="center"/>
        <w:rPr>
          <w:rFonts w:cs="Times New Roman"/>
          <w:lang w:val="es-ES_tradnl"/>
        </w:rPr>
      </w:pPr>
    </w:p>
    <w:p w14:paraId="64291900" w14:textId="77777777" w:rsidR="00740E74" w:rsidRPr="004278D2" w:rsidRDefault="00740E74" w:rsidP="00740E74">
      <w:pPr>
        <w:jc w:val="center"/>
        <w:rPr>
          <w:rFonts w:cs="Times New Roman"/>
          <w:lang w:val="es-ES_tradnl"/>
        </w:rPr>
      </w:pPr>
    </w:p>
    <w:p w14:paraId="17B0F9DB" w14:textId="77777777" w:rsidR="00740E74" w:rsidRPr="004278D2" w:rsidRDefault="00740E74" w:rsidP="00740E74">
      <w:pPr>
        <w:jc w:val="center"/>
        <w:rPr>
          <w:rFonts w:cs="Times New Roman"/>
          <w:lang w:val="es-ES_tradnl"/>
        </w:rPr>
      </w:pPr>
    </w:p>
    <w:p w14:paraId="7B6E0CC3" w14:textId="618220B4" w:rsidR="00740E74" w:rsidRPr="004278D2" w:rsidRDefault="004278D2" w:rsidP="00740E74">
      <w:pPr>
        <w:jc w:val="center"/>
        <w:rPr>
          <w:rFonts w:cs="Times New Roman"/>
          <w:lang w:val="es-ES_tradnl"/>
        </w:rPr>
      </w:pPr>
      <w:r w:rsidRPr="004278D2">
        <w:rPr>
          <w:rFonts w:cs="Times New Roman"/>
          <w:lang w:val="es-ES_tradnl"/>
        </w:rPr>
        <w:t>Quito</w:t>
      </w:r>
      <w:r w:rsidR="00740E74" w:rsidRPr="004278D2">
        <w:rPr>
          <w:rFonts w:cs="Times New Roman"/>
          <w:lang w:val="es-ES_tradnl"/>
        </w:rPr>
        <w:t xml:space="preserve">, </w:t>
      </w:r>
      <w:r w:rsidR="005C083D">
        <w:rPr>
          <w:rFonts w:cs="Times New Roman"/>
          <w:lang w:val="es-ES_tradnl"/>
        </w:rPr>
        <w:t>Agosto</w:t>
      </w:r>
      <w:r w:rsidRPr="004278D2">
        <w:rPr>
          <w:rFonts w:cs="Times New Roman"/>
          <w:lang w:val="es-ES_tradnl"/>
        </w:rPr>
        <w:t xml:space="preserve"> 2015</w:t>
      </w:r>
    </w:p>
    <w:p w14:paraId="55B5DC16" w14:textId="77777777" w:rsidR="00813AA0" w:rsidRDefault="00813AA0">
      <w:pPr>
        <w:jc w:val="left"/>
        <w:rPr>
          <w:rFonts w:cs="Times New Roman"/>
          <w:b/>
          <w:lang w:val="es-ES_tradnl"/>
        </w:rPr>
        <w:sectPr w:rsidR="00813AA0"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534F11" w:rsidRDefault="00A51EEB" w:rsidP="00A51EEB">
      <w:pPr>
        <w:jc w:val="center"/>
        <w:rPr>
          <w:rFonts w:cs="Times New Roman"/>
          <w:lang w:val="es-ES_tradnl"/>
        </w:rPr>
      </w:pPr>
      <w:r>
        <w:rPr>
          <w:rFonts w:cs="Times New Roman"/>
          <w:lang w:val="es-ES_tradnl"/>
        </w:rPr>
        <w:lastRenderedPageBreak/>
        <w:t>ESCUELA POLITÉCNICA NACIONAL</w:t>
      </w:r>
      <w:r w:rsidRPr="00534F11">
        <w:rPr>
          <w:rFonts w:cs="Times New Roman"/>
          <w:lang w:val="es-ES_tradnl"/>
        </w:rPr>
        <w:t xml:space="preserve"> – </w:t>
      </w:r>
      <w:r>
        <w:rPr>
          <w:rFonts w:cs="Times New Roman"/>
          <w:lang w:val="es-ES_tradnl"/>
        </w:rPr>
        <w:t>EPN</w:t>
      </w:r>
    </w:p>
    <w:p w14:paraId="2870192A" w14:textId="77777777" w:rsidR="00A51EEB" w:rsidRPr="00534F11" w:rsidRDefault="00A51EEB" w:rsidP="00A51EEB">
      <w:pPr>
        <w:jc w:val="center"/>
        <w:rPr>
          <w:rFonts w:cs="Times New Roman"/>
          <w:lang w:val="es-ES_tradnl"/>
        </w:rPr>
      </w:pPr>
      <w:r w:rsidRPr="00534F11">
        <w:rPr>
          <w:rFonts w:cs="Times New Roman"/>
          <w:lang w:val="es-ES_tradnl"/>
        </w:rPr>
        <w:t xml:space="preserve">CARRERA DE INGENIERÍA EN </w:t>
      </w:r>
      <w:r>
        <w:rPr>
          <w:rFonts w:cs="Times New Roman"/>
          <w:lang w:val="es-ES_tradnl"/>
        </w:rPr>
        <w:t>ELECTRÓNICA Y REDES DE INFORMACIÓN</w:t>
      </w:r>
    </w:p>
    <w:p w14:paraId="6F821827" w14:textId="77777777" w:rsidR="00A51EEB" w:rsidRPr="00534F11" w:rsidRDefault="00A51EEB" w:rsidP="00A51EEB">
      <w:pPr>
        <w:jc w:val="center"/>
        <w:rPr>
          <w:rFonts w:cs="Times New Roman"/>
          <w:lang w:val="es-ES_tradnl"/>
        </w:rPr>
      </w:pPr>
    </w:p>
    <w:p w14:paraId="6CE57D56" w14:textId="77777777" w:rsidR="00A51EEB" w:rsidRPr="00534F11" w:rsidRDefault="00A51EEB" w:rsidP="00A51EEB">
      <w:pPr>
        <w:jc w:val="center"/>
        <w:rPr>
          <w:rFonts w:cs="Times New Roman"/>
          <w:lang w:val="es-ES_tradnl"/>
        </w:rPr>
      </w:pPr>
      <w:r w:rsidRPr="00534F11">
        <w:rPr>
          <w:rFonts w:cs="Times New Roman"/>
          <w:lang w:val="es-ES_tradnl"/>
        </w:rPr>
        <w:t>AUTORÍA DE RESPONSABILIDAD</w:t>
      </w:r>
    </w:p>
    <w:p w14:paraId="3B063F1C" w14:textId="77777777" w:rsidR="00A51EEB" w:rsidRDefault="00A51EEB" w:rsidP="00A51EEB">
      <w:pPr>
        <w:rPr>
          <w:rFonts w:cs="Times New Roman"/>
          <w:lang w:val="es-ES_tradnl"/>
        </w:rPr>
      </w:pPr>
    </w:p>
    <w:p w14:paraId="79AFDA2D" w14:textId="77777777" w:rsidR="00A51EEB" w:rsidRDefault="00A51EEB" w:rsidP="00A51EEB">
      <w:pPr>
        <w:rPr>
          <w:rFonts w:cs="Times New Roman"/>
          <w:lang w:val="es-ES_tradnl"/>
        </w:rPr>
      </w:pPr>
      <w:r>
        <w:rPr>
          <w:rFonts w:cs="Times New Roman"/>
          <w:lang w:val="es-ES_tradnl"/>
        </w:rPr>
        <w:t>Alejandra Beatriz Tello González</w:t>
      </w:r>
    </w:p>
    <w:p w14:paraId="6A51FBB6" w14:textId="77777777" w:rsidR="00A51EEB" w:rsidRPr="00534F11" w:rsidRDefault="00A51EEB" w:rsidP="00A51EEB">
      <w:pPr>
        <w:rPr>
          <w:rFonts w:cs="Times New Roman"/>
          <w:lang w:val="es-ES_tradnl"/>
        </w:rPr>
      </w:pPr>
      <w:r>
        <w:rPr>
          <w:rFonts w:cs="Times New Roman"/>
          <w:lang w:val="es-ES_tradnl"/>
        </w:rPr>
        <w:t>Andrés Xavier Rubio Proaño</w:t>
      </w:r>
    </w:p>
    <w:p w14:paraId="66326F9F" w14:textId="77777777" w:rsidR="00A51EEB" w:rsidRPr="00534F11" w:rsidRDefault="00A51EEB" w:rsidP="00A51EEB">
      <w:pPr>
        <w:rPr>
          <w:rFonts w:cs="Times New Roman"/>
          <w:lang w:val="es-ES_tradnl"/>
        </w:rPr>
      </w:pPr>
    </w:p>
    <w:p w14:paraId="37F1264A" w14:textId="77777777" w:rsidR="00A51EEB" w:rsidRPr="00534F11" w:rsidRDefault="00A51EEB" w:rsidP="00A51EEB">
      <w:pPr>
        <w:rPr>
          <w:rFonts w:cs="Times New Roman"/>
          <w:lang w:val="es-ES_tradnl"/>
        </w:rPr>
      </w:pPr>
      <w:r w:rsidRPr="00534F11">
        <w:rPr>
          <w:rFonts w:cs="Times New Roman"/>
          <w:lang w:val="es-ES_tradnl"/>
        </w:rPr>
        <w:t xml:space="preserve">El proyecto de </w:t>
      </w:r>
      <w:r>
        <w:rPr>
          <w:rFonts w:cs="Times New Roman"/>
          <w:lang w:val="es-ES_tradnl"/>
        </w:rPr>
        <w:t>titulación</w:t>
      </w:r>
      <w:r w:rsidRPr="00534F11">
        <w:rPr>
          <w:rFonts w:cs="Times New Roman"/>
          <w:lang w:val="es-ES_tradnl"/>
        </w:rPr>
        <w:t xml:space="preserve"> denominado </w:t>
      </w:r>
      <w:r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 xml:space="preserve">.” </w:t>
      </w:r>
      <w:r w:rsidRPr="00534F11">
        <w:rPr>
          <w:rFonts w:cs="Times New Roman"/>
          <w:lang w:val="es-ES_tradnl"/>
        </w:rPr>
        <w:t>ha sido desarrollado con base a una investigación exhaustiva,  respetando derechos intelectuales de terceros, cuyas fuentes se incorporan en la bibliografía.</w:t>
      </w:r>
    </w:p>
    <w:p w14:paraId="3956C491" w14:textId="77777777" w:rsidR="00A51EEB" w:rsidRDefault="00A51EEB" w:rsidP="00A51EEB">
      <w:pPr>
        <w:rPr>
          <w:rFonts w:cs="Times New Roman"/>
          <w:lang w:val="es-ES_tradnl"/>
        </w:rPr>
      </w:pPr>
    </w:p>
    <w:p w14:paraId="50BFC6CA" w14:textId="77777777" w:rsidR="00A51EEB" w:rsidRDefault="00A51EEB" w:rsidP="00A51EEB">
      <w:pPr>
        <w:rPr>
          <w:rFonts w:cs="Times New Roman"/>
          <w:lang w:val="es-ES_tradnl"/>
        </w:rPr>
      </w:pPr>
      <w:r w:rsidRPr="00534F11">
        <w:rPr>
          <w:rFonts w:cs="Times New Roman"/>
          <w:lang w:val="es-ES_tradnl"/>
        </w:rPr>
        <w:t xml:space="preserve">Consecuentemente este trabajo es de </w:t>
      </w:r>
      <w:r>
        <w:rPr>
          <w:rFonts w:cs="Times New Roman"/>
          <w:lang w:val="es-ES_tradnl"/>
        </w:rPr>
        <w:t>nuestra</w:t>
      </w:r>
      <w:r w:rsidRPr="00534F11">
        <w:rPr>
          <w:rFonts w:cs="Times New Roman"/>
          <w:lang w:val="es-ES_tradnl"/>
        </w:rPr>
        <w:t xml:space="preserve"> autoría.</w:t>
      </w:r>
    </w:p>
    <w:p w14:paraId="683A2499" w14:textId="77777777" w:rsidR="00A51EEB" w:rsidRPr="00534F11" w:rsidRDefault="00A51EEB" w:rsidP="00A51EEB">
      <w:pPr>
        <w:rPr>
          <w:rFonts w:cs="Times New Roman"/>
          <w:lang w:val="es-ES_tradnl"/>
        </w:rPr>
      </w:pPr>
    </w:p>
    <w:p w14:paraId="199AED08" w14:textId="77777777" w:rsidR="00A51EEB" w:rsidRDefault="00A51EEB" w:rsidP="00A51EEB">
      <w:pPr>
        <w:rPr>
          <w:rFonts w:cs="Times New Roman"/>
          <w:lang w:val="es-ES_tradnl"/>
        </w:rPr>
      </w:pPr>
      <w:r w:rsidRPr="00534F11">
        <w:rPr>
          <w:rFonts w:cs="Times New Roman"/>
          <w:lang w:val="es-ES_tradnl"/>
        </w:rPr>
        <w:t xml:space="preserve">En virtud de esta declaración,  </w:t>
      </w:r>
      <w:r>
        <w:rPr>
          <w:rFonts w:cs="Times New Roman"/>
          <w:lang w:val="es-ES_tradnl"/>
        </w:rPr>
        <w:t>nos responsabilizamos</w:t>
      </w:r>
      <w:r w:rsidRPr="00534F11">
        <w:rPr>
          <w:rFonts w:cs="Times New Roman"/>
          <w:lang w:val="es-ES_tradnl"/>
        </w:rPr>
        <w:t xml:space="preserve"> del contenido, veracidad y alcance científico del proyecto de grado en mención.</w:t>
      </w:r>
    </w:p>
    <w:p w14:paraId="67841183" w14:textId="77777777" w:rsidR="00A51EEB" w:rsidRDefault="00A51EEB" w:rsidP="00A51EEB">
      <w:pPr>
        <w:rPr>
          <w:rFonts w:cs="Times New Roman"/>
          <w:lang w:val="es-ES_tradnl"/>
        </w:rPr>
      </w:pPr>
    </w:p>
    <w:p w14:paraId="50A0C4FA" w14:textId="77777777" w:rsidR="00A51EEB" w:rsidRPr="00C05E1B" w:rsidRDefault="00A51EEB" w:rsidP="00A51EEB">
      <w:pPr>
        <w:rPr>
          <w:rFonts w:cs="Times New Roman"/>
          <w:lang w:val="es-ES_tradnl"/>
        </w:rPr>
      </w:pPr>
      <w:r>
        <w:rPr>
          <w:rFonts w:cs="Times New Roman"/>
          <w:lang w:val="es-ES_tradnl"/>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534F11" w:rsidRDefault="00A51EEB" w:rsidP="00A51EEB">
      <w:pPr>
        <w:rPr>
          <w:rFonts w:cs="Times New Roman"/>
          <w:lang w:val="es-ES_tradnl"/>
        </w:rPr>
      </w:pPr>
    </w:p>
    <w:p w14:paraId="2F2F9996" w14:textId="513C26B2" w:rsidR="00A51EEB" w:rsidRPr="00534F11" w:rsidRDefault="00A51EEB" w:rsidP="00A51EEB">
      <w:pPr>
        <w:rPr>
          <w:rFonts w:cs="Times New Roman"/>
          <w:lang w:val="es-ES_tradnl"/>
        </w:rPr>
      </w:pPr>
      <w:r>
        <w:rPr>
          <w:rFonts w:cs="Times New Roman"/>
          <w:lang w:val="es-ES_tradnl"/>
        </w:rPr>
        <w:t>Quito</w:t>
      </w:r>
      <w:r w:rsidRPr="00534F11">
        <w:rPr>
          <w:rFonts w:cs="Times New Roman"/>
          <w:lang w:val="es-ES_tradnl"/>
        </w:rPr>
        <w:t xml:space="preserve">, </w:t>
      </w:r>
      <w:r w:rsidR="005C083D">
        <w:rPr>
          <w:rFonts w:cs="Times New Roman"/>
          <w:lang w:val="es-ES_tradnl"/>
        </w:rPr>
        <w:t>Agosto</w:t>
      </w:r>
      <w:r w:rsidRPr="00534F11">
        <w:rPr>
          <w:rFonts w:cs="Times New Roman"/>
          <w:lang w:val="es-ES_tradnl"/>
        </w:rPr>
        <w:t xml:space="preserve"> de </w:t>
      </w:r>
      <w:r>
        <w:rPr>
          <w:rFonts w:cs="Times New Roman"/>
          <w:lang w:val="es-ES_tradnl"/>
        </w:rPr>
        <w:t>2015</w:t>
      </w:r>
    </w:p>
    <w:p w14:paraId="5023D300" w14:textId="77777777" w:rsidR="00A51EEB" w:rsidRPr="00534F11" w:rsidRDefault="00A51EEB" w:rsidP="00A51EEB">
      <w:pPr>
        <w:rPr>
          <w:rFonts w:cs="Times New Roman"/>
          <w:lang w:val="es-ES_tradnl"/>
        </w:rPr>
      </w:pPr>
      <w:r w:rsidRPr="00534F11">
        <w:rPr>
          <w:rFonts w:cs="Times New Roman"/>
          <w:noProof/>
          <w:lang w:eastAsia="es-EC"/>
        </w:rPr>
        <mc:AlternateContent>
          <mc:Choice Requires="wps">
            <w:drawing>
              <wp:anchor distT="0" distB="0" distL="114300" distR="114300" simplePos="0" relativeHeight="251672064" behindDoc="0" locked="0" layoutInCell="1" allowOverlap="1" wp14:anchorId="26BE3E32" wp14:editId="422EA90A">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E24095" id="Conector recto 18"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534F11">
        <w:rPr>
          <w:rFonts w:cs="Times New Roman"/>
          <w:noProof/>
          <w:lang w:eastAsia="es-EC"/>
        </w:rPr>
        <mc:AlternateContent>
          <mc:Choice Requires="wps">
            <w:drawing>
              <wp:anchor distT="0" distB="0" distL="114300" distR="114300" simplePos="0" relativeHeight="251671040" behindDoc="0" locked="0" layoutInCell="1" allowOverlap="1" wp14:anchorId="166C4C22" wp14:editId="1317AF44">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88DB8" id="Conector recto 19" o:spid="_x0000_s1026" style="position:absolute;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4EFDF837" w14:textId="36935093" w:rsidR="00740E74" w:rsidRPr="00534F11" w:rsidRDefault="00705096" w:rsidP="00740E74">
      <w:pPr>
        <w:jc w:val="center"/>
        <w:rPr>
          <w:rFonts w:cs="Times New Roman"/>
          <w:lang w:val="es-ES_tradnl"/>
        </w:rPr>
      </w:pPr>
      <w:r>
        <w:rPr>
          <w:rFonts w:cs="Times New Roman"/>
          <w:lang w:val="es-ES_tradnl"/>
        </w:rPr>
        <w:lastRenderedPageBreak/>
        <w:t>ESCUELA POLITÉCNICA NACIONAL - EPN</w:t>
      </w:r>
    </w:p>
    <w:p w14:paraId="00283957" w14:textId="2F25A5DE" w:rsidR="00740E74" w:rsidRPr="00534F11" w:rsidRDefault="00740E74" w:rsidP="00740E74">
      <w:pPr>
        <w:jc w:val="center"/>
        <w:rPr>
          <w:rFonts w:cs="Times New Roman"/>
          <w:lang w:val="es-ES_tradnl"/>
        </w:rPr>
      </w:pPr>
      <w:r w:rsidRPr="00534F11">
        <w:rPr>
          <w:rFonts w:cs="Times New Roman"/>
          <w:lang w:val="es-ES_tradnl"/>
        </w:rPr>
        <w:t xml:space="preserve">CARRERA DE INGENIERÍA </w:t>
      </w:r>
      <w:r w:rsidR="00705096">
        <w:rPr>
          <w:rFonts w:cs="Times New Roman"/>
          <w:lang w:val="es-ES_tradnl"/>
        </w:rPr>
        <w:t>EN ELECTRÓNICA Y REDES DE INFORMACIÓN</w:t>
      </w:r>
    </w:p>
    <w:p w14:paraId="222C6C8A" w14:textId="77777777" w:rsidR="00740E74" w:rsidRPr="00534F11" w:rsidRDefault="00740E74" w:rsidP="00740E74">
      <w:pPr>
        <w:jc w:val="center"/>
        <w:rPr>
          <w:rFonts w:cs="Times New Roman"/>
          <w:lang w:val="es-ES_tradnl"/>
        </w:rPr>
      </w:pPr>
    </w:p>
    <w:p w14:paraId="1D4CAAE0" w14:textId="77777777" w:rsidR="00740E74" w:rsidRPr="00534F11" w:rsidRDefault="00740E74" w:rsidP="00740E74">
      <w:pPr>
        <w:jc w:val="center"/>
        <w:rPr>
          <w:rFonts w:cs="Times New Roman"/>
          <w:lang w:val="es-ES_tradnl"/>
        </w:rPr>
      </w:pPr>
      <w:r w:rsidRPr="00534F11">
        <w:rPr>
          <w:rFonts w:cs="Times New Roman"/>
          <w:lang w:val="es-ES_tradnl"/>
        </w:rPr>
        <w:t>CERTIFICADO</w:t>
      </w:r>
    </w:p>
    <w:p w14:paraId="4B93962D" w14:textId="398719C9" w:rsidR="00740E74" w:rsidRPr="00534F11" w:rsidRDefault="00740E74" w:rsidP="00705096">
      <w:pPr>
        <w:jc w:val="center"/>
        <w:rPr>
          <w:rFonts w:cs="Times New Roman"/>
          <w:lang w:val="es-ES_tradnl"/>
        </w:rPr>
      </w:pPr>
      <w:r w:rsidRPr="00534F11">
        <w:rPr>
          <w:rFonts w:cs="Times New Roman"/>
          <w:lang w:val="es-ES_tradnl"/>
        </w:rPr>
        <w:t>I</w:t>
      </w:r>
      <w:r w:rsidR="00720606" w:rsidRPr="00534F11">
        <w:rPr>
          <w:rFonts w:cs="Times New Roman"/>
          <w:lang w:val="es-ES_tradnl"/>
        </w:rPr>
        <w:t xml:space="preserve">ng. </w:t>
      </w:r>
      <w:r w:rsidR="00705096">
        <w:rPr>
          <w:rFonts w:cs="Times New Roman"/>
          <w:lang w:val="es-ES_tradnl"/>
        </w:rPr>
        <w:t>Xavier Calderón, MSc.</w:t>
      </w:r>
    </w:p>
    <w:p w14:paraId="05F40E46" w14:textId="77777777" w:rsidR="00740E74" w:rsidRPr="00534F11" w:rsidRDefault="00740E74" w:rsidP="00740E74">
      <w:pPr>
        <w:jc w:val="center"/>
        <w:rPr>
          <w:rFonts w:cs="Times New Roman"/>
          <w:lang w:val="es-ES_tradnl"/>
        </w:rPr>
      </w:pPr>
    </w:p>
    <w:p w14:paraId="77F50E8A" w14:textId="42406B76" w:rsidR="00740E74" w:rsidRPr="00534F11" w:rsidRDefault="00C71EBE" w:rsidP="00740E74">
      <w:pPr>
        <w:jc w:val="center"/>
        <w:rPr>
          <w:rFonts w:cs="Times New Roman"/>
          <w:lang w:val="es-ES_tradnl"/>
        </w:rPr>
      </w:pPr>
      <w:r>
        <w:rPr>
          <w:rFonts w:cs="Times New Roman"/>
          <w:lang w:val="es-ES_tradnl"/>
        </w:rPr>
        <w:t>CERTIFICA</w:t>
      </w:r>
    </w:p>
    <w:p w14:paraId="0F3BCE4E" w14:textId="299E826E" w:rsidR="00740E74" w:rsidRPr="00534F11" w:rsidRDefault="00740E74" w:rsidP="00C71EBE">
      <w:pPr>
        <w:rPr>
          <w:rFonts w:cs="Times New Roman"/>
          <w:lang w:val="es-ES_tradnl"/>
        </w:rPr>
      </w:pPr>
      <w:r w:rsidRPr="00534F11">
        <w:rPr>
          <w:rFonts w:cs="Times New Roman"/>
          <w:lang w:val="es-ES_tradnl"/>
        </w:rPr>
        <w:t xml:space="preserve">Que el trabajo titulado </w:t>
      </w:r>
      <w:r w:rsidR="00C71EBE">
        <w:rPr>
          <w:rFonts w:cs="Times New Roman"/>
          <w:b/>
          <w:lang w:val="es-ES_tradnl"/>
        </w:rPr>
        <w:t>“Desarrollo de un módulo que implemente l</w:t>
      </w:r>
      <w:r w:rsidR="00C71EBE" w:rsidRPr="00983CCE">
        <w:rPr>
          <w:rFonts w:cs="Times New Roman"/>
          <w:b/>
          <w:lang w:val="es-ES_tradnl"/>
        </w:rPr>
        <w:t xml:space="preserve">as funcionalidades del protocolo </w:t>
      </w:r>
      <w:r w:rsidR="00C71EBE">
        <w:rPr>
          <w:rFonts w:cs="Times New Roman"/>
          <w:b/>
          <w:lang w:val="es-ES_tradnl"/>
        </w:rPr>
        <w:t>RTPS para ser utilizado e</w:t>
      </w:r>
      <w:r w:rsidR="00C71EBE" w:rsidRPr="00983CCE">
        <w:rPr>
          <w:rFonts w:cs="Times New Roman"/>
          <w:b/>
          <w:lang w:val="es-ES_tradnl"/>
        </w:rPr>
        <w:t>n aplicaciones distribuidas de tiempo real</w:t>
      </w:r>
      <w:r w:rsidRPr="00534F11">
        <w:rPr>
          <w:rFonts w:cs="Times New Roman"/>
          <w:b/>
          <w:lang w:val="es-ES_tradnl"/>
        </w:rPr>
        <w:t>.”</w:t>
      </w:r>
      <w:r w:rsidRPr="00534F11">
        <w:rPr>
          <w:rFonts w:cs="Times New Roman"/>
          <w:lang w:val="es-ES_tradnl"/>
        </w:rPr>
        <w:t xml:space="preserve">, realizado por </w:t>
      </w:r>
      <w:r w:rsidR="00C71EBE">
        <w:rPr>
          <w:rFonts w:cs="Times New Roman"/>
          <w:lang w:val="es-ES_tradnl"/>
        </w:rPr>
        <w:t>Alejandra Beatriz Tello González y Andrés Xavier Rubio Proaño</w:t>
      </w:r>
      <w:r w:rsidRPr="00534F11">
        <w:rPr>
          <w:rFonts w:cs="Times New Roman"/>
          <w:lang w:val="es-ES_tradnl"/>
        </w:rPr>
        <w:t xml:space="preserve">, ha sido guiado y revisado periódicamente y cumple normas estatuarias establecidas por la </w:t>
      </w:r>
      <w:r w:rsidR="00C71EBE">
        <w:rPr>
          <w:rFonts w:cs="Times New Roman"/>
          <w:lang w:val="es-ES_tradnl"/>
        </w:rPr>
        <w:t>EPN</w:t>
      </w:r>
      <w:r w:rsidRPr="00534F11">
        <w:rPr>
          <w:rFonts w:cs="Times New Roman"/>
          <w:lang w:val="es-ES_tradnl"/>
        </w:rPr>
        <w:t xml:space="preserve">, en el Reglamento de Estudiantes de la </w:t>
      </w:r>
      <w:r w:rsidR="00C71EBE">
        <w:rPr>
          <w:rFonts w:cs="Times New Roman"/>
          <w:lang w:val="es-ES_tradnl"/>
        </w:rPr>
        <w:t>Escuela Politécnica Nacional - EPN</w:t>
      </w:r>
      <w:r w:rsidRPr="00534F11">
        <w:rPr>
          <w:rFonts w:cs="Times New Roman"/>
          <w:lang w:val="es-ES_tradnl"/>
        </w:rPr>
        <w:t>.</w:t>
      </w:r>
    </w:p>
    <w:p w14:paraId="046637B8" w14:textId="77777777" w:rsidR="00740E74" w:rsidRPr="00534F11" w:rsidRDefault="00740E74" w:rsidP="00740E74">
      <w:pPr>
        <w:rPr>
          <w:rFonts w:cs="Times New Roman"/>
          <w:lang w:val="es-ES_tradnl"/>
        </w:rPr>
      </w:pPr>
      <w:r w:rsidRPr="00534F11">
        <w:rPr>
          <w:rFonts w:cs="Times New Roman"/>
          <w:lang w:val="es-ES_tradnl"/>
        </w:rPr>
        <w:t>Debido a que este trabajo cumple con los requisitos establecidos por la institución, se recomienda su publicación.</w:t>
      </w:r>
    </w:p>
    <w:p w14:paraId="607435DB" w14:textId="2243C592" w:rsidR="00740E74" w:rsidRPr="00534F11" w:rsidRDefault="00740E74" w:rsidP="00740E74">
      <w:pPr>
        <w:rPr>
          <w:rFonts w:cs="Times New Roman"/>
          <w:lang w:val="es-ES_tradnl"/>
        </w:rPr>
      </w:pPr>
      <w:r w:rsidRPr="00534F11">
        <w:rPr>
          <w:rFonts w:cs="Times New Roman"/>
          <w:lang w:val="es-ES_tradnl"/>
        </w:rPr>
        <w:t xml:space="preserve">El mencionado trabajo consta de dos documentos empastados y dos discos compactos (CD) los cuales contienen los archivos en formato PDF. Autorizan a </w:t>
      </w:r>
      <w:r w:rsidR="00C71EBE">
        <w:rPr>
          <w:rFonts w:cs="Times New Roman"/>
          <w:lang w:val="es-ES_tradnl"/>
        </w:rPr>
        <w:t>Alejandra Beatriz Tello González y Andrés Xavier Rubio Proaño</w:t>
      </w:r>
      <w:r w:rsidR="00720606" w:rsidRPr="00534F11">
        <w:rPr>
          <w:rFonts w:cs="Times New Roman"/>
          <w:lang w:val="es-ES_tradnl"/>
        </w:rPr>
        <w:t xml:space="preserve"> que lo entregue al </w:t>
      </w:r>
      <w:r w:rsidR="00C71EBE" w:rsidRPr="00C71EBE">
        <w:rPr>
          <w:rFonts w:cs="Times New Roman"/>
          <w:lang w:val="es-ES_tradnl"/>
        </w:rPr>
        <w:t>Ing. David Mejía</w:t>
      </w:r>
      <w:r w:rsidRPr="00C71EBE">
        <w:rPr>
          <w:rFonts w:cs="Times New Roman"/>
          <w:lang w:val="es-ES_tradnl"/>
        </w:rPr>
        <w:t xml:space="preserve">, en su calidad de </w:t>
      </w:r>
      <w:r w:rsidR="00C71EBE" w:rsidRPr="00C71EBE">
        <w:rPr>
          <w:rFonts w:cs="Times New Roman"/>
          <w:lang w:val="es-ES_tradnl"/>
        </w:rPr>
        <w:t>Coordinador</w:t>
      </w:r>
      <w:r w:rsidRPr="00C71EBE">
        <w:rPr>
          <w:rFonts w:cs="Times New Roman"/>
          <w:lang w:val="es-ES_tradnl"/>
        </w:rPr>
        <w:t xml:space="preserve"> de la Carrera </w:t>
      </w:r>
      <w:r w:rsidR="00C71EBE" w:rsidRPr="00C71EBE">
        <w:rPr>
          <w:rFonts w:cs="Times New Roman"/>
          <w:lang w:val="es-ES_tradnl"/>
        </w:rPr>
        <w:t>de Ingeniería en Electrónica y Redes de Información</w:t>
      </w:r>
      <w:r w:rsidRPr="00C71EBE">
        <w:rPr>
          <w:rFonts w:cs="Times New Roman"/>
          <w:lang w:val="es-ES_tradnl"/>
        </w:rPr>
        <w:t>.</w:t>
      </w:r>
    </w:p>
    <w:p w14:paraId="6542EC3F" w14:textId="77777777" w:rsidR="00740E74" w:rsidRPr="00534F11" w:rsidRDefault="00740E74" w:rsidP="00740E74">
      <w:pPr>
        <w:rPr>
          <w:rFonts w:cs="Times New Roman"/>
          <w:lang w:val="es-ES_tradnl"/>
        </w:rPr>
      </w:pPr>
    </w:p>
    <w:p w14:paraId="536E16FC" w14:textId="34EDF1F3" w:rsidR="00740E74" w:rsidRPr="00534F11" w:rsidRDefault="00C71EBE" w:rsidP="00740E74">
      <w:pPr>
        <w:rPr>
          <w:rFonts w:cs="Times New Roman"/>
          <w:lang w:val="es-ES_tradnl"/>
        </w:rPr>
      </w:pPr>
      <w:r>
        <w:rPr>
          <w:rFonts w:cs="Times New Roman"/>
          <w:lang w:val="es-ES_tradnl"/>
        </w:rPr>
        <w:t>Quito</w:t>
      </w:r>
      <w:r w:rsidR="00720606" w:rsidRPr="00534F11">
        <w:rPr>
          <w:rFonts w:cs="Times New Roman"/>
          <w:lang w:val="es-ES_tradnl"/>
        </w:rPr>
        <w:t xml:space="preserve">, </w:t>
      </w:r>
      <w:r w:rsidR="005C083D">
        <w:rPr>
          <w:rFonts w:cs="Times New Roman"/>
          <w:lang w:val="es-ES_tradnl"/>
        </w:rPr>
        <w:t>Agosto</w:t>
      </w:r>
      <w:r w:rsidR="00740E74" w:rsidRPr="00534F11">
        <w:rPr>
          <w:rFonts w:cs="Times New Roman"/>
          <w:lang w:val="es-ES_tradnl"/>
        </w:rPr>
        <w:t xml:space="preserve"> de 201</w:t>
      </w:r>
      <w:r>
        <w:rPr>
          <w:rFonts w:cs="Times New Roman"/>
          <w:lang w:val="es-ES_tradnl"/>
        </w:rPr>
        <w:t>5</w:t>
      </w:r>
    </w:p>
    <w:p w14:paraId="4174A32E" w14:textId="77777777" w:rsidR="00740E74" w:rsidRPr="00534F11" w:rsidRDefault="00740E74" w:rsidP="00C71EBE">
      <w:pPr>
        <w:jc w:val="center"/>
        <w:rPr>
          <w:rFonts w:cs="Times New Roman"/>
          <w:lang w:val="es-ES_tradnl"/>
        </w:rPr>
      </w:pPr>
    </w:p>
    <w:p w14:paraId="32A4E930" w14:textId="648417A2" w:rsidR="00740E74" w:rsidRPr="00534F11" w:rsidRDefault="00740E74" w:rsidP="00C71EBE">
      <w:pPr>
        <w:jc w:val="center"/>
        <w:rPr>
          <w:rFonts w:cs="Times New Roman"/>
          <w:lang w:val="es-ES_tradnl"/>
        </w:rPr>
      </w:pPr>
      <w:r w:rsidRPr="00534F11">
        <w:rPr>
          <w:rFonts w:cs="Times New Roman"/>
          <w:noProof/>
          <w:lang w:eastAsia="es-EC"/>
        </w:rPr>
        <mc:AlternateContent>
          <mc:Choice Requires="wps">
            <w:drawing>
              <wp:anchor distT="0" distB="0" distL="114300" distR="114300" simplePos="0" relativeHeight="251655680" behindDoc="0" locked="0" layoutInCell="1" allowOverlap="1" wp14:anchorId="6D53B4FA" wp14:editId="0EAB73E3">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FAF088" id="Conector recto 3" o:spid="_x0000_s1026" style="position:absolute;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534F11" w:rsidRDefault="00720606" w:rsidP="00C71EBE">
      <w:pPr>
        <w:ind w:firstLine="0"/>
        <w:jc w:val="center"/>
        <w:rPr>
          <w:rFonts w:cs="Times New Roman"/>
          <w:lang w:val="es-ES_tradnl"/>
        </w:rPr>
      </w:pPr>
      <w:r w:rsidRPr="00534F11">
        <w:rPr>
          <w:rFonts w:cs="Times New Roman"/>
          <w:lang w:val="es-ES_tradnl"/>
        </w:rPr>
        <w:t xml:space="preserve">Ing. </w:t>
      </w:r>
      <w:r w:rsidR="00C71EBE">
        <w:rPr>
          <w:rFonts w:cs="Times New Roman"/>
          <w:lang w:val="es-ES_tradnl"/>
        </w:rPr>
        <w:t>Xavier Calderón</w:t>
      </w:r>
      <w:r w:rsidRPr="00534F11">
        <w:rPr>
          <w:rFonts w:cs="Times New Roman"/>
          <w:lang w:val="es-ES_tradnl"/>
        </w:rPr>
        <w:t>.</w:t>
      </w:r>
      <w:r w:rsidR="00A83786">
        <w:rPr>
          <w:rFonts w:cs="Times New Roman"/>
          <w:lang w:val="es-ES_tradnl"/>
        </w:rPr>
        <w:t xml:space="preserve"> </w:t>
      </w:r>
      <w:r w:rsidR="00C71EBE">
        <w:rPr>
          <w:rFonts w:cs="Times New Roman"/>
          <w:lang w:val="es-ES_tradnl"/>
        </w:rPr>
        <w:t>MSc</w:t>
      </w:r>
      <w:r w:rsidRPr="00534F11">
        <w:rPr>
          <w:rFonts w:cs="Times New Roman"/>
          <w:lang w:val="es-ES_tradnl"/>
        </w:rPr>
        <w:t>.</w:t>
      </w:r>
    </w:p>
    <w:p w14:paraId="1A050E30" w14:textId="2076CFE7" w:rsidR="00740E74" w:rsidRDefault="00720606" w:rsidP="00C71EBE">
      <w:pPr>
        <w:jc w:val="center"/>
        <w:rPr>
          <w:rFonts w:cs="Times New Roman"/>
          <w:lang w:val="es-ES_tradnl"/>
        </w:rPr>
      </w:pPr>
      <w:r w:rsidRPr="00534F11">
        <w:rPr>
          <w:rFonts w:cs="Times New Roman"/>
          <w:lang w:val="es-ES_tradnl"/>
        </w:rPr>
        <w:t>Director</w:t>
      </w:r>
    </w:p>
    <w:p w14:paraId="28222CE0" w14:textId="77777777" w:rsidR="00C71EBE" w:rsidRPr="00534F11" w:rsidRDefault="00C71EBE" w:rsidP="00C71EBE">
      <w:pPr>
        <w:jc w:val="center"/>
        <w:rPr>
          <w:rFonts w:cs="Times New Roman"/>
          <w:lang w:val="es-ES_tradnl"/>
        </w:rPr>
      </w:pPr>
    </w:p>
    <w:p w14:paraId="0497AF26" w14:textId="77777777" w:rsidR="00F71265" w:rsidRPr="00534F11" w:rsidRDefault="00F71265" w:rsidP="00740E74">
      <w:pPr>
        <w:ind w:firstLine="0"/>
        <w:rPr>
          <w:lang w:val="es-ES_tradnl"/>
        </w:rPr>
      </w:pPr>
    </w:p>
    <w:p w14:paraId="7C6B4BA1" w14:textId="0DAA534F" w:rsidR="009D5A94" w:rsidRPr="00534F11" w:rsidRDefault="005C083D" w:rsidP="006437CC">
      <w:pPr>
        <w:jc w:val="center"/>
        <w:rPr>
          <w:rFonts w:cs="Times New Roman"/>
          <w:lang w:val="es-ES_tradnl"/>
        </w:rPr>
      </w:pPr>
      <w:r>
        <w:rPr>
          <w:rFonts w:cs="Times New Roman"/>
          <w:lang w:val="es-ES_tradnl"/>
        </w:rPr>
        <w:t>ESCUELA POLITÉCNICA NACIONAL</w:t>
      </w:r>
      <w:r w:rsidR="009D5A94" w:rsidRPr="00534F11">
        <w:rPr>
          <w:rFonts w:cs="Times New Roman"/>
          <w:lang w:val="es-ES_tradnl"/>
        </w:rPr>
        <w:t xml:space="preserve"> – E</w:t>
      </w:r>
      <w:r>
        <w:rPr>
          <w:rFonts w:cs="Times New Roman"/>
          <w:lang w:val="es-ES_tradnl"/>
        </w:rPr>
        <w:t>PN</w:t>
      </w:r>
    </w:p>
    <w:p w14:paraId="3B416589" w14:textId="284507BD" w:rsidR="00334E3B" w:rsidRPr="00534F11" w:rsidRDefault="009D5A94" w:rsidP="006437CC">
      <w:pPr>
        <w:jc w:val="center"/>
        <w:rPr>
          <w:rFonts w:cs="Times New Roman"/>
          <w:lang w:val="es-ES_tradnl"/>
        </w:rPr>
      </w:pPr>
      <w:r w:rsidRPr="00534F11">
        <w:rPr>
          <w:rFonts w:cs="Times New Roman"/>
          <w:lang w:val="es-ES_tradnl"/>
        </w:rPr>
        <w:t xml:space="preserve">CARRERA DE INGENIERÍA </w:t>
      </w:r>
      <w:r w:rsidR="005C083D">
        <w:rPr>
          <w:rFonts w:cs="Times New Roman"/>
          <w:lang w:val="es-ES_tradnl"/>
        </w:rPr>
        <w:t>ELECTRÓNICA Y REDES DE INFORMACIÓN</w:t>
      </w:r>
    </w:p>
    <w:p w14:paraId="56E110F6" w14:textId="77777777" w:rsidR="009D5A94" w:rsidRPr="00534F11" w:rsidRDefault="009D5A94" w:rsidP="006437CC">
      <w:pPr>
        <w:jc w:val="center"/>
        <w:rPr>
          <w:rFonts w:cs="Times New Roman"/>
          <w:lang w:val="es-ES_tradnl"/>
        </w:rPr>
      </w:pPr>
    </w:p>
    <w:p w14:paraId="13547F31" w14:textId="77777777" w:rsidR="009D5A94" w:rsidRPr="00534F11" w:rsidRDefault="009D5A94" w:rsidP="006437CC">
      <w:pPr>
        <w:jc w:val="center"/>
        <w:rPr>
          <w:rFonts w:cs="Times New Roman"/>
          <w:lang w:val="es-ES_tradnl"/>
        </w:rPr>
      </w:pPr>
    </w:p>
    <w:p w14:paraId="2BA03BC4" w14:textId="77777777" w:rsidR="009D5A94" w:rsidRPr="00534F11" w:rsidRDefault="009D5A94" w:rsidP="006437CC">
      <w:pPr>
        <w:jc w:val="center"/>
        <w:rPr>
          <w:rFonts w:cs="Times New Roman"/>
          <w:lang w:val="es-ES_tradnl"/>
        </w:rPr>
      </w:pPr>
      <w:r w:rsidRPr="00534F11">
        <w:rPr>
          <w:rFonts w:cs="Times New Roman"/>
          <w:lang w:val="es-ES_tradnl"/>
        </w:rPr>
        <w:t>AUTORIZACIÓN</w:t>
      </w:r>
    </w:p>
    <w:p w14:paraId="3D219430" w14:textId="77777777" w:rsidR="009D5A94" w:rsidRPr="00534F11" w:rsidRDefault="009D5A94" w:rsidP="00877E1E">
      <w:pPr>
        <w:rPr>
          <w:rFonts w:cs="Times New Roman"/>
          <w:lang w:val="es-ES_tradnl"/>
        </w:rPr>
      </w:pPr>
    </w:p>
    <w:p w14:paraId="4C3EC1F0" w14:textId="4CCE3628" w:rsidR="009D5A94" w:rsidRPr="00534F11" w:rsidRDefault="00A51EEB" w:rsidP="00877E1E">
      <w:pPr>
        <w:rPr>
          <w:rFonts w:cs="Times New Roman"/>
          <w:lang w:val="es-ES_tradnl"/>
        </w:rPr>
      </w:pPr>
      <w:r>
        <w:rPr>
          <w:rFonts w:cs="Times New Roman"/>
          <w:lang w:val="es-ES_tradnl"/>
        </w:rPr>
        <w:t>Nosotros</w:t>
      </w:r>
      <w:r w:rsidR="009D5A94" w:rsidRPr="00534F11">
        <w:rPr>
          <w:rFonts w:cs="Times New Roman"/>
          <w:lang w:val="es-ES_tradnl"/>
        </w:rPr>
        <w:t xml:space="preserve">, </w:t>
      </w:r>
      <w:r>
        <w:rPr>
          <w:rFonts w:cs="Times New Roman"/>
          <w:lang w:val="es-ES_tradnl"/>
        </w:rPr>
        <w:t>Alejandra Beatriz Tello González y Andrés Xavier Rubio Proaño</w:t>
      </w:r>
    </w:p>
    <w:p w14:paraId="1EA2FF7D" w14:textId="77777777" w:rsidR="009D5A94" w:rsidRPr="00534F11" w:rsidRDefault="009D5A94" w:rsidP="00877E1E">
      <w:pPr>
        <w:rPr>
          <w:rFonts w:cs="Times New Roman"/>
          <w:lang w:val="es-ES_tradnl"/>
        </w:rPr>
      </w:pPr>
    </w:p>
    <w:p w14:paraId="6E301614" w14:textId="049E863C" w:rsidR="009D5A94" w:rsidRPr="00534F11" w:rsidRDefault="00A51EEB" w:rsidP="00877E1E">
      <w:pPr>
        <w:rPr>
          <w:rFonts w:cs="Times New Roman"/>
          <w:lang w:val="es-ES_tradnl"/>
        </w:rPr>
      </w:pPr>
      <w:r>
        <w:rPr>
          <w:rFonts w:cs="Times New Roman"/>
          <w:lang w:val="es-ES_tradnl"/>
        </w:rPr>
        <w:t>Autorizamos</w:t>
      </w:r>
      <w:r w:rsidR="009D5A94" w:rsidRPr="00534F11">
        <w:rPr>
          <w:rFonts w:cs="Times New Roman"/>
          <w:lang w:val="es-ES_tradnl"/>
        </w:rPr>
        <w:t xml:space="preserve"> a la </w:t>
      </w:r>
      <w:r>
        <w:rPr>
          <w:rFonts w:cs="Times New Roman"/>
          <w:lang w:val="es-ES_tradnl"/>
        </w:rPr>
        <w:t>Escuela Politécnica Nacional - EPN</w:t>
      </w:r>
      <w:r w:rsidR="009D5A94" w:rsidRPr="00534F11">
        <w:rPr>
          <w:rFonts w:cs="Times New Roman"/>
          <w:lang w:val="es-ES_tradnl"/>
        </w:rPr>
        <w:t xml:space="preserve"> la publicación, en la biblioteca virtual de la institución, el trabajo </w:t>
      </w:r>
      <w:r w:rsidR="009D5A94"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w:t>
      </w:r>
      <w:r w:rsidR="009D5A94" w:rsidRPr="00534F11">
        <w:rPr>
          <w:rFonts w:cs="Times New Roman"/>
          <w:b/>
          <w:lang w:val="es-ES_tradnl"/>
        </w:rPr>
        <w:t>”</w:t>
      </w:r>
      <w:r w:rsidR="009D5A94" w:rsidRPr="00534F11">
        <w:rPr>
          <w:rFonts w:cs="Times New Roman"/>
          <w:lang w:val="es-ES_tradnl"/>
        </w:rPr>
        <w:t xml:space="preserve">, cuyo contenido, ideas y criterios son de </w:t>
      </w:r>
      <w:r>
        <w:rPr>
          <w:rFonts w:cs="Times New Roman"/>
          <w:lang w:val="es-ES_tradnl"/>
        </w:rPr>
        <w:t>nuestra</w:t>
      </w:r>
      <w:r w:rsidR="009D5A94" w:rsidRPr="00534F11">
        <w:rPr>
          <w:rFonts w:cs="Times New Roman"/>
          <w:lang w:val="es-ES_tradnl"/>
        </w:rPr>
        <w:t xml:space="preserve"> exclusiva responsabilidad y autoría.</w:t>
      </w:r>
    </w:p>
    <w:p w14:paraId="45CBFBE5" w14:textId="77777777" w:rsidR="009D5A94" w:rsidRPr="00534F11" w:rsidRDefault="009D5A94" w:rsidP="00877E1E">
      <w:pPr>
        <w:rPr>
          <w:rFonts w:cs="Times New Roman"/>
          <w:lang w:val="es-ES_tradnl"/>
        </w:rPr>
      </w:pPr>
    </w:p>
    <w:p w14:paraId="3D8B5922" w14:textId="77777777" w:rsidR="009D5A94" w:rsidRPr="00534F11" w:rsidRDefault="009D5A94" w:rsidP="00877E1E">
      <w:pPr>
        <w:rPr>
          <w:rFonts w:cs="Times New Roman"/>
          <w:lang w:val="es-ES_tradnl"/>
        </w:rPr>
      </w:pPr>
    </w:p>
    <w:p w14:paraId="18DC12B4" w14:textId="5DB937B2" w:rsidR="00A51EEB" w:rsidRPr="00534F11" w:rsidRDefault="00A51EEB" w:rsidP="00A51EEB">
      <w:pPr>
        <w:rPr>
          <w:rFonts w:cs="Times New Roman"/>
          <w:lang w:val="es-ES_tradnl"/>
        </w:rPr>
      </w:pPr>
      <w:r>
        <w:rPr>
          <w:rFonts w:cs="Times New Roman"/>
          <w:lang w:val="es-ES_tradnl"/>
        </w:rPr>
        <w:t xml:space="preserve">Quito, </w:t>
      </w:r>
      <w:r w:rsidR="005C083D">
        <w:rPr>
          <w:rFonts w:cs="Times New Roman"/>
          <w:lang w:val="es-ES_tradnl"/>
        </w:rPr>
        <w:t>Agosto</w:t>
      </w:r>
      <w:r w:rsidRPr="00534F11">
        <w:rPr>
          <w:rFonts w:cs="Times New Roman"/>
          <w:lang w:val="es-ES_tradnl"/>
        </w:rPr>
        <w:t xml:space="preserve"> de </w:t>
      </w:r>
      <w:r>
        <w:rPr>
          <w:rFonts w:cs="Times New Roman"/>
          <w:lang w:val="es-ES_tradnl"/>
        </w:rPr>
        <w:t>2015</w:t>
      </w:r>
    </w:p>
    <w:p w14:paraId="58CDCF0B" w14:textId="77777777" w:rsidR="00A51EEB" w:rsidRDefault="00A51EEB" w:rsidP="00A51EEB">
      <w:pPr>
        <w:rPr>
          <w:rFonts w:cs="Times New Roman"/>
          <w:lang w:val="es-ES_tradnl"/>
        </w:rPr>
      </w:pPr>
    </w:p>
    <w:p w14:paraId="6A8CBBF9" w14:textId="77777777" w:rsidR="00A51EEB" w:rsidRDefault="00A51EEB" w:rsidP="00A51EEB">
      <w:pPr>
        <w:rPr>
          <w:rFonts w:cs="Times New Roman"/>
          <w:lang w:val="es-ES_tradnl"/>
        </w:rPr>
      </w:pPr>
    </w:p>
    <w:p w14:paraId="34143DA3" w14:textId="77777777" w:rsidR="00A51EEB" w:rsidRDefault="00A51EEB" w:rsidP="00A51EEB">
      <w:pPr>
        <w:rPr>
          <w:rFonts w:cs="Times New Roman"/>
          <w:lang w:val="es-ES_tradnl"/>
        </w:rPr>
      </w:pPr>
    </w:p>
    <w:p w14:paraId="078D6B90" w14:textId="77777777" w:rsidR="00A51EEB" w:rsidRDefault="00A51EEB" w:rsidP="00A51EEB">
      <w:pPr>
        <w:rPr>
          <w:rFonts w:cs="Times New Roman"/>
          <w:lang w:val="es-ES_tradnl"/>
        </w:rPr>
      </w:pPr>
    </w:p>
    <w:p w14:paraId="4DC64BD9" w14:textId="77777777" w:rsidR="00A51EEB" w:rsidRPr="00534F11" w:rsidRDefault="00A51EEB" w:rsidP="00A51EEB">
      <w:pPr>
        <w:rPr>
          <w:rFonts w:cs="Times New Roman"/>
          <w:lang w:val="es-ES_tradnl"/>
        </w:rPr>
      </w:pPr>
      <w:r w:rsidRPr="00534F11">
        <w:rPr>
          <w:rFonts w:cs="Times New Roman"/>
          <w:noProof/>
          <w:lang w:eastAsia="es-EC"/>
        </w:rPr>
        <mc:AlternateContent>
          <mc:Choice Requires="wps">
            <w:drawing>
              <wp:anchor distT="0" distB="0" distL="114300" distR="114300" simplePos="0" relativeHeight="251675136" behindDoc="0" locked="0" layoutInCell="1" allowOverlap="1" wp14:anchorId="1F9D5891" wp14:editId="62897712">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1CE84B" id="Conector recto 20" o:spid="_x0000_s1026" style="position:absolute;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534F11">
        <w:rPr>
          <w:rFonts w:cs="Times New Roman"/>
          <w:noProof/>
          <w:lang w:eastAsia="es-EC"/>
        </w:rPr>
        <mc:AlternateContent>
          <mc:Choice Requires="wps">
            <w:drawing>
              <wp:anchor distT="0" distB="0" distL="114300" distR="114300" simplePos="0" relativeHeight="251674112" behindDoc="0" locked="0" layoutInCell="1" allowOverlap="1" wp14:anchorId="39E5FB42" wp14:editId="4EA9E2CD">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537F4" id="Conector recto 21" o:spid="_x0000_s1026" style="position:absolute;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571274E2" w14:textId="077E71B0" w:rsidR="009D5A94" w:rsidRPr="00534F11" w:rsidRDefault="009D5A94" w:rsidP="00A51EEB">
      <w:pPr>
        <w:rPr>
          <w:rFonts w:cs="Times New Roman"/>
          <w:lang w:val="es-ES_tradnl"/>
        </w:rPr>
      </w:pPr>
    </w:p>
    <w:p w14:paraId="7A1AED2C" w14:textId="77777777" w:rsidR="00D72509" w:rsidRPr="00534F11" w:rsidRDefault="00D72509" w:rsidP="00877E1E">
      <w:pPr>
        <w:rPr>
          <w:rFonts w:cs="Times New Roman"/>
          <w:lang w:val="es-ES_tradnl"/>
        </w:rPr>
      </w:pPr>
    </w:p>
    <w:p w14:paraId="7B556087" w14:textId="77777777" w:rsidR="005C083D" w:rsidRPr="00534F11" w:rsidRDefault="005C083D" w:rsidP="005C083D">
      <w:pPr>
        <w:jc w:val="right"/>
        <w:rPr>
          <w:lang w:val="es-ES_tradnl"/>
        </w:rPr>
      </w:pPr>
      <w:r>
        <w:rPr>
          <w:rFonts w:cs="Times New Roman"/>
          <w:lang w:val="es-ES_tradnl"/>
        </w:rPr>
        <w:lastRenderedPageBreak/>
        <w:t>Andrés Xavier Rubio Proaño</w:t>
      </w:r>
    </w:p>
    <w:p w14:paraId="156516AD" w14:textId="782E1CF6" w:rsidR="005C083D" w:rsidRPr="00534F11" w:rsidRDefault="005C083D" w:rsidP="005C083D">
      <w:pPr>
        <w:rPr>
          <w:rFonts w:cs="Times New Roman"/>
          <w:lang w:val="es-ES_tradnl"/>
        </w:rPr>
      </w:pPr>
      <w:r>
        <w:rPr>
          <w:rFonts w:cs="Times New Roman"/>
          <w:lang w:val="es-ES_tradnl"/>
        </w:rPr>
        <w:t>DEDICATORIA</w:t>
      </w:r>
    </w:p>
    <w:p w14:paraId="6223B998" w14:textId="77777777" w:rsidR="005C083D" w:rsidRDefault="005C083D" w:rsidP="005C083D">
      <w:pPr>
        <w:widowControl w:val="0"/>
        <w:autoSpaceDE w:val="0"/>
        <w:autoSpaceDN w:val="0"/>
        <w:adjustRightInd w:val="0"/>
        <w:spacing w:after="240"/>
        <w:rPr>
          <w:rFonts w:cs="Times New Roman"/>
          <w:lang w:val="es-ES_tradnl"/>
        </w:rPr>
      </w:pPr>
    </w:p>
    <w:p w14:paraId="0F93F8C1" w14:textId="77777777" w:rsidR="005C083D" w:rsidRDefault="005C083D" w:rsidP="005C083D">
      <w:pPr>
        <w:widowControl w:val="0"/>
        <w:autoSpaceDE w:val="0"/>
        <w:autoSpaceDN w:val="0"/>
        <w:adjustRightInd w:val="0"/>
        <w:spacing w:after="240"/>
        <w:rPr>
          <w:rFonts w:cs="Times New Roman"/>
          <w:lang w:val="es-ES_tradnl"/>
        </w:rPr>
      </w:pPr>
    </w:p>
    <w:p w14:paraId="3ABAB33E" w14:textId="77777777" w:rsidR="005C083D" w:rsidRDefault="005C083D" w:rsidP="005C083D">
      <w:pPr>
        <w:widowControl w:val="0"/>
        <w:autoSpaceDE w:val="0"/>
        <w:autoSpaceDN w:val="0"/>
        <w:adjustRightInd w:val="0"/>
        <w:spacing w:after="240"/>
        <w:rPr>
          <w:rFonts w:cs="Times New Roman"/>
          <w:lang w:val="es-ES_tradnl"/>
        </w:rPr>
      </w:pPr>
    </w:p>
    <w:p w14:paraId="277B3508" w14:textId="77777777" w:rsidR="005C083D" w:rsidRDefault="005C083D" w:rsidP="005C083D">
      <w:pPr>
        <w:widowControl w:val="0"/>
        <w:autoSpaceDE w:val="0"/>
        <w:autoSpaceDN w:val="0"/>
        <w:adjustRightInd w:val="0"/>
        <w:spacing w:after="240"/>
        <w:rPr>
          <w:rFonts w:cs="Times New Roman"/>
          <w:lang w:val="es-ES_tradnl"/>
        </w:rPr>
      </w:pPr>
    </w:p>
    <w:p w14:paraId="3CAE2FC6" w14:textId="77777777" w:rsidR="005C083D" w:rsidRDefault="005C083D" w:rsidP="005C083D">
      <w:pPr>
        <w:widowControl w:val="0"/>
        <w:autoSpaceDE w:val="0"/>
        <w:autoSpaceDN w:val="0"/>
        <w:adjustRightInd w:val="0"/>
        <w:spacing w:after="240"/>
        <w:rPr>
          <w:rFonts w:cs="Times New Roman"/>
          <w:lang w:val="es-ES_tradnl"/>
        </w:rPr>
      </w:pPr>
    </w:p>
    <w:p w14:paraId="016B9DCB" w14:textId="77777777" w:rsidR="005C083D" w:rsidRDefault="005C083D" w:rsidP="005C083D">
      <w:pPr>
        <w:widowControl w:val="0"/>
        <w:autoSpaceDE w:val="0"/>
        <w:autoSpaceDN w:val="0"/>
        <w:adjustRightInd w:val="0"/>
        <w:spacing w:after="240"/>
        <w:rPr>
          <w:rFonts w:cs="Times New Roman"/>
          <w:lang w:val="es-ES_tradnl"/>
        </w:rPr>
      </w:pPr>
    </w:p>
    <w:p w14:paraId="18912693" w14:textId="77777777" w:rsidR="005C083D" w:rsidRDefault="005C083D" w:rsidP="005C083D">
      <w:pPr>
        <w:widowControl w:val="0"/>
        <w:autoSpaceDE w:val="0"/>
        <w:autoSpaceDN w:val="0"/>
        <w:adjustRightInd w:val="0"/>
        <w:spacing w:after="240"/>
        <w:rPr>
          <w:rFonts w:cs="Times New Roman"/>
          <w:lang w:val="es-ES_tradnl"/>
        </w:rPr>
      </w:pPr>
    </w:p>
    <w:p w14:paraId="1381A73A" w14:textId="77777777" w:rsidR="005C083D" w:rsidRDefault="005C083D" w:rsidP="005C083D">
      <w:pPr>
        <w:widowControl w:val="0"/>
        <w:autoSpaceDE w:val="0"/>
        <w:autoSpaceDN w:val="0"/>
        <w:adjustRightInd w:val="0"/>
        <w:spacing w:after="240"/>
        <w:rPr>
          <w:rFonts w:cs="Times New Roman"/>
          <w:lang w:val="es-ES_tradnl"/>
        </w:rPr>
      </w:pPr>
    </w:p>
    <w:p w14:paraId="6FF92888" w14:textId="77777777" w:rsidR="005C083D" w:rsidRDefault="005C083D" w:rsidP="005C083D">
      <w:pPr>
        <w:widowControl w:val="0"/>
        <w:autoSpaceDE w:val="0"/>
        <w:autoSpaceDN w:val="0"/>
        <w:adjustRightInd w:val="0"/>
        <w:spacing w:after="240"/>
        <w:rPr>
          <w:rFonts w:cs="Times New Roman"/>
          <w:lang w:val="es-ES_tradnl"/>
        </w:rPr>
      </w:pPr>
    </w:p>
    <w:p w14:paraId="4494E467" w14:textId="77777777" w:rsidR="005C083D" w:rsidRDefault="005C083D" w:rsidP="005C083D">
      <w:pPr>
        <w:widowControl w:val="0"/>
        <w:autoSpaceDE w:val="0"/>
        <w:autoSpaceDN w:val="0"/>
        <w:adjustRightInd w:val="0"/>
        <w:spacing w:after="240"/>
        <w:rPr>
          <w:rFonts w:cs="Times New Roman"/>
          <w:lang w:val="es-ES_tradnl"/>
        </w:rPr>
      </w:pPr>
    </w:p>
    <w:p w14:paraId="1F0B105F" w14:textId="77777777" w:rsidR="005C083D" w:rsidRDefault="005C083D" w:rsidP="005C083D">
      <w:pPr>
        <w:widowControl w:val="0"/>
        <w:autoSpaceDE w:val="0"/>
        <w:autoSpaceDN w:val="0"/>
        <w:adjustRightInd w:val="0"/>
        <w:spacing w:after="240"/>
        <w:rPr>
          <w:rFonts w:cs="Times New Roman"/>
          <w:lang w:val="es-ES_tradnl"/>
        </w:rPr>
      </w:pPr>
    </w:p>
    <w:p w14:paraId="067FD4E5" w14:textId="77777777" w:rsidR="005C083D" w:rsidRDefault="005C083D" w:rsidP="005C083D">
      <w:pPr>
        <w:widowControl w:val="0"/>
        <w:autoSpaceDE w:val="0"/>
        <w:autoSpaceDN w:val="0"/>
        <w:adjustRightInd w:val="0"/>
        <w:spacing w:after="240"/>
        <w:rPr>
          <w:rFonts w:cs="Times New Roman"/>
          <w:lang w:val="es-ES_tradnl"/>
        </w:rPr>
      </w:pPr>
    </w:p>
    <w:p w14:paraId="71171A7F" w14:textId="77777777" w:rsidR="005C083D" w:rsidRDefault="005C083D" w:rsidP="005C083D">
      <w:pPr>
        <w:widowControl w:val="0"/>
        <w:autoSpaceDE w:val="0"/>
        <w:autoSpaceDN w:val="0"/>
        <w:adjustRightInd w:val="0"/>
        <w:spacing w:after="240"/>
        <w:rPr>
          <w:rFonts w:cs="Times New Roman"/>
          <w:lang w:val="es-ES_tradnl"/>
        </w:rPr>
      </w:pPr>
    </w:p>
    <w:p w14:paraId="1E607B04" w14:textId="77777777" w:rsidR="005C083D" w:rsidRPr="00534F11" w:rsidRDefault="005C083D" w:rsidP="005C083D">
      <w:pPr>
        <w:widowControl w:val="0"/>
        <w:autoSpaceDE w:val="0"/>
        <w:autoSpaceDN w:val="0"/>
        <w:adjustRightInd w:val="0"/>
        <w:spacing w:after="240"/>
        <w:rPr>
          <w:rFonts w:cs="Times New Roman"/>
          <w:lang w:val="es-ES_tradnl"/>
        </w:rPr>
      </w:pPr>
    </w:p>
    <w:p w14:paraId="765C0C1C" w14:textId="77777777" w:rsidR="005C083D" w:rsidRDefault="005C083D" w:rsidP="005C083D">
      <w:pPr>
        <w:jc w:val="right"/>
        <w:rPr>
          <w:rFonts w:cs="Times New Roman"/>
          <w:lang w:val="es-ES_tradnl"/>
        </w:rPr>
      </w:pPr>
      <w:r>
        <w:rPr>
          <w:rFonts w:cs="Times New Roman"/>
          <w:lang w:val="es-ES_tradnl"/>
        </w:rPr>
        <w:t>Andrés Xavier Rubio Proaño</w:t>
      </w:r>
    </w:p>
    <w:p w14:paraId="44498F33" w14:textId="77777777" w:rsidR="005C083D" w:rsidRDefault="005C083D" w:rsidP="005C083D">
      <w:pPr>
        <w:jc w:val="right"/>
        <w:rPr>
          <w:rFonts w:cs="Times New Roman"/>
          <w:lang w:val="es-ES_tradnl"/>
        </w:rPr>
      </w:pPr>
    </w:p>
    <w:p w14:paraId="55076946" w14:textId="77777777" w:rsidR="005C083D" w:rsidRDefault="005C083D" w:rsidP="005C083D">
      <w:pPr>
        <w:jc w:val="right"/>
        <w:rPr>
          <w:rFonts w:cs="Times New Roman"/>
          <w:lang w:val="es-ES_tradnl"/>
        </w:rPr>
      </w:pPr>
    </w:p>
    <w:p w14:paraId="185E82CA" w14:textId="77777777" w:rsidR="005C083D" w:rsidRPr="00534F11" w:rsidRDefault="005C083D" w:rsidP="005C083D">
      <w:pPr>
        <w:jc w:val="right"/>
        <w:rPr>
          <w:lang w:val="es-ES_tradnl"/>
        </w:rPr>
      </w:pPr>
      <w:r>
        <w:rPr>
          <w:rFonts w:cs="Times New Roman"/>
          <w:lang w:val="es-ES_tradnl"/>
        </w:rPr>
        <w:lastRenderedPageBreak/>
        <w:t>Alejandra Beatriz Tello González</w:t>
      </w:r>
    </w:p>
    <w:p w14:paraId="7CCC497C" w14:textId="2D69BDBC" w:rsidR="005C083D" w:rsidRPr="00534F11" w:rsidRDefault="005C083D" w:rsidP="005C083D">
      <w:pPr>
        <w:rPr>
          <w:rFonts w:cs="Times New Roman"/>
          <w:lang w:val="es-ES_tradnl"/>
        </w:rPr>
      </w:pPr>
      <w:r>
        <w:rPr>
          <w:rFonts w:cs="Times New Roman"/>
          <w:lang w:val="es-ES_tradnl"/>
        </w:rPr>
        <w:t>DEDICATORIA</w:t>
      </w:r>
    </w:p>
    <w:p w14:paraId="442C0C8A" w14:textId="77777777" w:rsidR="005C083D" w:rsidRDefault="005C083D" w:rsidP="005C083D">
      <w:pPr>
        <w:widowControl w:val="0"/>
        <w:autoSpaceDE w:val="0"/>
        <w:autoSpaceDN w:val="0"/>
        <w:adjustRightInd w:val="0"/>
        <w:spacing w:after="240"/>
        <w:rPr>
          <w:rFonts w:cs="Times New Roman"/>
          <w:lang w:val="es-ES_tradnl"/>
        </w:rPr>
      </w:pPr>
    </w:p>
    <w:p w14:paraId="68E9D296" w14:textId="77777777" w:rsidR="005C083D" w:rsidRDefault="005C083D" w:rsidP="005C083D">
      <w:pPr>
        <w:widowControl w:val="0"/>
        <w:autoSpaceDE w:val="0"/>
        <w:autoSpaceDN w:val="0"/>
        <w:adjustRightInd w:val="0"/>
        <w:spacing w:after="240"/>
        <w:rPr>
          <w:rFonts w:cs="Times New Roman"/>
          <w:lang w:val="es-ES_tradnl"/>
        </w:rPr>
      </w:pPr>
    </w:p>
    <w:p w14:paraId="6D40B721" w14:textId="77777777" w:rsidR="005C083D" w:rsidRDefault="005C083D" w:rsidP="005C083D">
      <w:pPr>
        <w:widowControl w:val="0"/>
        <w:autoSpaceDE w:val="0"/>
        <w:autoSpaceDN w:val="0"/>
        <w:adjustRightInd w:val="0"/>
        <w:spacing w:after="240"/>
        <w:rPr>
          <w:rFonts w:cs="Times New Roman"/>
          <w:lang w:val="es-ES_tradnl"/>
        </w:rPr>
      </w:pPr>
    </w:p>
    <w:p w14:paraId="66BE69BE" w14:textId="77777777" w:rsidR="005C083D" w:rsidRDefault="005C083D" w:rsidP="005C083D">
      <w:pPr>
        <w:widowControl w:val="0"/>
        <w:autoSpaceDE w:val="0"/>
        <w:autoSpaceDN w:val="0"/>
        <w:adjustRightInd w:val="0"/>
        <w:spacing w:after="240"/>
        <w:rPr>
          <w:rFonts w:cs="Times New Roman"/>
          <w:lang w:val="es-ES_tradnl"/>
        </w:rPr>
      </w:pPr>
    </w:p>
    <w:p w14:paraId="31EB887F" w14:textId="77777777" w:rsidR="005C083D" w:rsidRDefault="005C083D" w:rsidP="005C083D">
      <w:pPr>
        <w:widowControl w:val="0"/>
        <w:autoSpaceDE w:val="0"/>
        <w:autoSpaceDN w:val="0"/>
        <w:adjustRightInd w:val="0"/>
        <w:spacing w:after="240"/>
        <w:rPr>
          <w:rFonts w:cs="Times New Roman"/>
          <w:lang w:val="es-ES_tradnl"/>
        </w:rPr>
      </w:pPr>
    </w:p>
    <w:p w14:paraId="33E04E3F" w14:textId="77777777" w:rsidR="005C083D" w:rsidRDefault="005C083D" w:rsidP="005C083D">
      <w:pPr>
        <w:widowControl w:val="0"/>
        <w:autoSpaceDE w:val="0"/>
        <w:autoSpaceDN w:val="0"/>
        <w:adjustRightInd w:val="0"/>
        <w:spacing w:after="240"/>
        <w:rPr>
          <w:rFonts w:cs="Times New Roman"/>
          <w:lang w:val="es-ES_tradnl"/>
        </w:rPr>
      </w:pPr>
    </w:p>
    <w:p w14:paraId="3F26A61F" w14:textId="77777777" w:rsidR="005C083D" w:rsidRDefault="005C083D" w:rsidP="005C083D">
      <w:pPr>
        <w:widowControl w:val="0"/>
        <w:autoSpaceDE w:val="0"/>
        <w:autoSpaceDN w:val="0"/>
        <w:adjustRightInd w:val="0"/>
        <w:spacing w:after="240"/>
        <w:rPr>
          <w:rFonts w:cs="Times New Roman"/>
          <w:lang w:val="es-ES_tradnl"/>
        </w:rPr>
      </w:pPr>
    </w:p>
    <w:p w14:paraId="48BFC7EE" w14:textId="77777777" w:rsidR="005C083D" w:rsidRDefault="005C083D" w:rsidP="005C083D">
      <w:pPr>
        <w:widowControl w:val="0"/>
        <w:autoSpaceDE w:val="0"/>
        <w:autoSpaceDN w:val="0"/>
        <w:adjustRightInd w:val="0"/>
        <w:spacing w:after="240"/>
        <w:rPr>
          <w:rFonts w:cs="Times New Roman"/>
          <w:lang w:val="es-ES_tradnl"/>
        </w:rPr>
      </w:pPr>
    </w:p>
    <w:p w14:paraId="0065D90B" w14:textId="77777777" w:rsidR="005C083D" w:rsidRDefault="005C083D" w:rsidP="005C083D">
      <w:pPr>
        <w:widowControl w:val="0"/>
        <w:autoSpaceDE w:val="0"/>
        <w:autoSpaceDN w:val="0"/>
        <w:adjustRightInd w:val="0"/>
        <w:spacing w:after="240"/>
        <w:rPr>
          <w:rFonts w:cs="Times New Roman"/>
          <w:lang w:val="es-ES_tradnl"/>
        </w:rPr>
      </w:pPr>
    </w:p>
    <w:p w14:paraId="5E443DD5" w14:textId="77777777" w:rsidR="005C083D" w:rsidRDefault="005C083D" w:rsidP="005C083D">
      <w:pPr>
        <w:widowControl w:val="0"/>
        <w:autoSpaceDE w:val="0"/>
        <w:autoSpaceDN w:val="0"/>
        <w:adjustRightInd w:val="0"/>
        <w:spacing w:after="240"/>
        <w:rPr>
          <w:rFonts w:cs="Times New Roman"/>
          <w:lang w:val="es-ES_tradnl"/>
        </w:rPr>
      </w:pPr>
    </w:p>
    <w:p w14:paraId="7B04EF1E" w14:textId="77777777" w:rsidR="005C083D" w:rsidRDefault="005C083D" w:rsidP="005C083D">
      <w:pPr>
        <w:widowControl w:val="0"/>
        <w:autoSpaceDE w:val="0"/>
        <w:autoSpaceDN w:val="0"/>
        <w:adjustRightInd w:val="0"/>
        <w:spacing w:after="240"/>
        <w:rPr>
          <w:rFonts w:cs="Times New Roman"/>
          <w:lang w:val="es-ES_tradnl"/>
        </w:rPr>
      </w:pPr>
    </w:p>
    <w:p w14:paraId="075638DB" w14:textId="77777777" w:rsidR="005C083D" w:rsidRDefault="005C083D" w:rsidP="005C083D">
      <w:pPr>
        <w:widowControl w:val="0"/>
        <w:autoSpaceDE w:val="0"/>
        <w:autoSpaceDN w:val="0"/>
        <w:adjustRightInd w:val="0"/>
        <w:spacing w:after="240"/>
        <w:rPr>
          <w:rFonts w:cs="Times New Roman"/>
          <w:lang w:val="es-ES_tradnl"/>
        </w:rPr>
      </w:pPr>
    </w:p>
    <w:p w14:paraId="11CFCCDA" w14:textId="77777777" w:rsidR="005C083D" w:rsidRDefault="005C083D" w:rsidP="005C083D">
      <w:pPr>
        <w:widowControl w:val="0"/>
        <w:autoSpaceDE w:val="0"/>
        <w:autoSpaceDN w:val="0"/>
        <w:adjustRightInd w:val="0"/>
        <w:spacing w:after="240"/>
        <w:rPr>
          <w:rFonts w:cs="Times New Roman"/>
          <w:lang w:val="es-ES_tradnl"/>
        </w:rPr>
      </w:pPr>
    </w:p>
    <w:p w14:paraId="6BF28FE0" w14:textId="77777777" w:rsidR="005C083D" w:rsidRPr="00534F11" w:rsidRDefault="005C083D" w:rsidP="005C083D">
      <w:pPr>
        <w:widowControl w:val="0"/>
        <w:autoSpaceDE w:val="0"/>
        <w:autoSpaceDN w:val="0"/>
        <w:adjustRightInd w:val="0"/>
        <w:spacing w:after="240"/>
        <w:rPr>
          <w:rFonts w:cs="Times New Roman"/>
          <w:lang w:val="es-ES_tradnl"/>
        </w:rPr>
      </w:pPr>
    </w:p>
    <w:p w14:paraId="5386658E" w14:textId="77777777" w:rsidR="005C083D" w:rsidRPr="00534F11" w:rsidRDefault="005C083D" w:rsidP="005C083D">
      <w:pPr>
        <w:jc w:val="right"/>
        <w:rPr>
          <w:lang w:val="es-ES_tradnl"/>
        </w:rPr>
      </w:pPr>
      <w:r>
        <w:rPr>
          <w:rFonts w:cs="Times New Roman"/>
          <w:lang w:val="es-ES_tradnl"/>
        </w:rPr>
        <w:t>Alejandra Beatriz Tello González</w:t>
      </w:r>
    </w:p>
    <w:p w14:paraId="65F2E90D" w14:textId="77777777" w:rsidR="005C083D" w:rsidRPr="00534F11" w:rsidRDefault="005C083D" w:rsidP="005C083D">
      <w:pPr>
        <w:jc w:val="right"/>
        <w:rPr>
          <w:rFonts w:cs="Times New Roman"/>
          <w:lang w:val="es-ES_tradnl"/>
        </w:rPr>
      </w:pPr>
    </w:p>
    <w:p w14:paraId="32E38A37" w14:textId="77777777" w:rsidR="005C083D" w:rsidRPr="00534F11" w:rsidRDefault="005C083D" w:rsidP="005C083D">
      <w:pPr>
        <w:jc w:val="right"/>
        <w:rPr>
          <w:rFonts w:cs="Times New Roman"/>
          <w:lang w:val="es-ES_tradnl"/>
        </w:rPr>
      </w:pPr>
    </w:p>
    <w:p w14:paraId="3D009BF3" w14:textId="7BB2EEAA" w:rsidR="00276D28" w:rsidRPr="00534F11" w:rsidRDefault="005C083D" w:rsidP="006437CC">
      <w:pPr>
        <w:jc w:val="right"/>
        <w:rPr>
          <w:lang w:val="es-ES_tradnl"/>
        </w:rPr>
      </w:pPr>
      <w:r>
        <w:rPr>
          <w:rFonts w:cs="Times New Roman"/>
          <w:lang w:val="es-ES_tradnl"/>
        </w:rPr>
        <w:lastRenderedPageBreak/>
        <w:t>Andrés Xavier Rubio Proaño</w:t>
      </w:r>
    </w:p>
    <w:p w14:paraId="5B6B8807" w14:textId="77777777" w:rsidR="00276D28" w:rsidRPr="00534F11" w:rsidRDefault="00276D28" w:rsidP="00877E1E">
      <w:pPr>
        <w:rPr>
          <w:rFonts w:cs="Times New Roman"/>
          <w:lang w:val="es-ES_tradnl"/>
        </w:rPr>
      </w:pPr>
      <w:r w:rsidRPr="00534F11">
        <w:rPr>
          <w:rFonts w:cs="Times New Roman"/>
          <w:lang w:val="es-ES_tradnl"/>
        </w:rPr>
        <w:t>AGRADECIMIENTO</w:t>
      </w:r>
    </w:p>
    <w:p w14:paraId="541F7A4E" w14:textId="77777777" w:rsidR="00D72509" w:rsidRDefault="00D72509" w:rsidP="003263C4">
      <w:pPr>
        <w:widowControl w:val="0"/>
        <w:autoSpaceDE w:val="0"/>
        <w:autoSpaceDN w:val="0"/>
        <w:adjustRightInd w:val="0"/>
        <w:spacing w:after="240"/>
        <w:rPr>
          <w:rFonts w:cs="Times New Roman"/>
          <w:lang w:val="es-ES_tradnl"/>
        </w:rPr>
      </w:pPr>
    </w:p>
    <w:p w14:paraId="3D36971A" w14:textId="77777777" w:rsidR="005C083D" w:rsidRDefault="005C083D" w:rsidP="003263C4">
      <w:pPr>
        <w:widowControl w:val="0"/>
        <w:autoSpaceDE w:val="0"/>
        <w:autoSpaceDN w:val="0"/>
        <w:adjustRightInd w:val="0"/>
        <w:spacing w:after="240"/>
        <w:rPr>
          <w:rFonts w:cs="Times New Roman"/>
          <w:lang w:val="es-ES_tradnl"/>
        </w:rPr>
      </w:pPr>
    </w:p>
    <w:p w14:paraId="724F9CE7" w14:textId="77777777" w:rsidR="005C083D" w:rsidRDefault="005C083D" w:rsidP="003263C4">
      <w:pPr>
        <w:widowControl w:val="0"/>
        <w:autoSpaceDE w:val="0"/>
        <w:autoSpaceDN w:val="0"/>
        <w:adjustRightInd w:val="0"/>
        <w:spacing w:after="240"/>
        <w:rPr>
          <w:rFonts w:cs="Times New Roman"/>
          <w:lang w:val="es-ES_tradnl"/>
        </w:rPr>
      </w:pPr>
    </w:p>
    <w:p w14:paraId="73434FAA" w14:textId="77777777" w:rsidR="005C083D" w:rsidRDefault="005C083D" w:rsidP="003263C4">
      <w:pPr>
        <w:widowControl w:val="0"/>
        <w:autoSpaceDE w:val="0"/>
        <w:autoSpaceDN w:val="0"/>
        <w:adjustRightInd w:val="0"/>
        <w:spacing w:after="240"/>
        <w:rPr>
          <w:rFonts w:cs="Times New Roman"/>
          <w:lang w:val="es-ES_tradnl"/>
        </w:rPr>
      </w:pPr>
    </w:p>
    <w:p w14:paraId="78540F6F" w14:textId="77777777" w:rsidR="005C083D" w:rsidRDefault="005C083D" w:rsidP="003263C4">
      <w:pPr>
        <w:widowControl w:val="0"/>
        <w:autoSpaceDE w:val="0"/>
        <w:autoSpaceDN w:val="0"/>
        <w:adjustRightInd w:val="0"/>
        <w:spacing w:after="240"/>
        <w:rPr>
          <w:rFonts w:cs="Times New Roman"/>
          <w:lang w:val="es-ES_tradnl"/>
        </w:rPr>
      </w:pPr>
    </w:p>
    <w:p w14:paraId="4BE11E11" w14:textId="77777777" w:rsidR="005C083D" w:rsidRDefault="005C083D" w:rsidP="003263C4">
      <w:pPr>
        <w:widowControl w:val="0"/>
        <w:autoSpaceDE w:val="0"/>
        <w:autoSpaceDN w:val="0"/>
        <w:adjustRightInd w:val="0"/>
        <w:spacing w:after="240"/>
        <w:rPr>
          <w:rFonts w:cs="Times New Roman"/>
          <w:lang w:val="es-ES_tradnl"/>
        </w:rPr>
      </w:pPr>
    </w:p>
    <w:p w14:paraId="164B5F0D" w14:textId="77777777" w:rsidR="005C083D" w:rsidRDefault="005C083D" w:rsidP="003263C4">
      <w:pPr>
        <w:widowControl w:val="0"/>
        <w:autoSpaceDE w:val="0"/>
        <w:autoSpaceDN w:val="0"/>
        <w:adjustRightInd w:val="0"/>
        <w:spacing w:after="240"/>
        <w:rPr>
          <w:rFonts w:cs="Times New Roman"/>
          <w:lang w:val="es-ES_tradnl"/>
        </w:rPr>
      </w:pPr>
    </w:p>
    <w:p w14:paraId="648A2646" w14:textId="77777777" w:rsidR="005C083D" w:rsidRDefault="005C083D" w:rsidP="003263C4">
      <w:pPr>
        <w:widowControl w:val="0"/>
        <w:autoSpaceDE w:val="0"/>
        <w:autoSpaceDN w:val="0"/>
        <w:adjustRightInd w:val="0"/>
        <w:spacing w:after="240"/>
        <w:rPr>
          <w:rFonts w:cs="Times New Roman"/>
          <w:lang w:val="es-ES_tradnl"/>
        </w:rPr>
      </w:pPr>
    </w:p>
    <w:p w14:paraId="22EB403F" w14:textId="77777777" w:rsidR="005C083D" w:rsidRDefault="005C083D" w:rsidP="003263C4">
      <w:pPr>
        <w:widowControl w:val="0"/>
        <w:autoSpaceDE w:val="0"/>
        <w:autoSpaceDN w:val="0"/>
        <w:adjustRightInd w:val="0"/>
        <w:spacing w:after="240"/>
        <w:rPr>
          <w:rFonts w:cs="Times New Roman"/>
          <w:lang w:val="es-ES_tradnl"/>
        </w:rPr>
      </w:pPr>
    </w:p>
    <w:p w14:paraId="360C6B2F" w14:textId="77777777" w:rsidR="005C083D" w:rsidRDefault="005C083D" w:rsidP="003263C4">
      <w:pPr>
        <w:widowControl w:val="0"/>
        <w:autoSpaceDE w:val="0"/>
        <w:autoSpaceDN w:val="0"/>
        <w:adjustRightInd w:val="0"/>
        <w:spacing w:after="240"/>
        <w:rPr>
          <w:rFonts w:cs="Times New Roman"/>
          <w:lang w:val="es-ES_tradnl"/>
        </w:rPr>
      </w:pPr>
    </w:p>
    <w:p w14:paraId="1578A9B1" w14:textId="77777777" w:rsidR="005C083D" w:rsidRDefault="005C083D" w:rsidP="003263C4">
      <w:pPr>
        <w:widowControl w:val="0"/>
        <w:autoSpaceDE w:val="0"/>
        <w:autoSpaceDN w:val="0"/>
        <w:adjustRightInd w:val="0"/>
        <w:spacing w:after="240"/>
        <w:rPr>
          <w:rFonts w:cs="Times New Roman"/>
          <w:lang w:val="es-ES_tradnl"/>
        </w:rPr>
      </w:pPr>
    </w:p>
    <w:p w14:paraId="5112A6F1" w14:textId="77777777" w:rsidR="005C083D" w:rsidRDefault="005C083D" w:rsidP="003263C4">
      <w:pPr>
        <w:widowControl w:val="0"/>
        <w:autoSpaceDE w:val="0"/>
        <w:autoSpaceDN w:val="0"/>
        <w:adjustRightInd w:val="0"/>
        <w:spacing w:after="240"/>
        <w:rPr>
          <w:rFonts w:cs="Times New Roman"/>
          <w:lang w:val="es-ES_tradnl"/>
        </w:rPr>
      </w:pPr>
    </w:p>
    <w:p w14:paraId="539B5BDE" w14:textId="77777777" w:rsidR="005C083D" w:rsidRDefault="005C083D" w:rsidP="003263C4">
      <w:pPr>
        <w:widowControl w:val="0"/>
        <w:autoSpaceDE w:val="0"/>
        <w:autoSpaceDN w:val="0"/>
        <w:adjustRightInd w:val="0"/>
        <w:spacing w:after="240"/>
        <w:rPr>
          <w:rFonts w:cs="Times New Roman"/>
          <w:lang w:val="es-ES_tradnl"/>
        </w:rPr>
      </w:pPr>
    </w:p>
    <w:p w14:paraId="0A203835" w14:textId="77777777" w:rsidR="005C083D" w:rsidRPr="00534F11" w:rsidRDefault="005C083D" w:rsidP="003263C4">
      <w:pPr>
        <w:widowControl w:val="0"/>
        <w:autoSpaceDE w:val="0"/>
        <w:autoSpaceDN w:val="0"/>
        <w:adjustRightInd w:val="0"/>
        <w:spacing w:after="240"/>
        <w:rPr>
          <w:rFonts w:cs="Times New Roman"/>
          <w:lang w:val="es-ES_tradnl"/>
        </w:rPr>
      </w:pPr>
    </w:p>
    <w:p w14:paraId="56A3EB9C" w14:textId="12CF7E8D" w:rsidR="00276D28" w:rsidRDefault="005C083D" w:rsidP="006437CC">
      <w:pPr>
        <w:jc w:val="right"/>
        <w:rPr>
          <w:rFonts w:cs="Times New Roman"/>
          <w:lang w:val="es-ES_tradnl"/>
        </w:rPr>
      </w:pPr>
      <w:r>
        <w:rPr>
          <w:rFonts w:cs="Times New Roman"/>
          <w:lang w:val="es-ES_tradnl"/>
        </w:rPr>
        <w:t>Andrés Xavier Rubio Proaño</w:t>
      </w:r>
    </w:p>
    <w:p w14:paraId="4D2C8C89" w14:textId="77777777" w:rsidR="005C083D" w:rsidRDefault="005C083D" w:rsidP="006437CC">
      <w:pPr>
        <w:jc w:val="right"/>
        <w:rPr>
          <w:rFonts w:cs="Times New Roman"/>
          <w:lang w:val="es-ES_tradnl"/>
        </w:rPr>
      </w:pPr>
    </w:p>
    <w:p w14:paraId="41183A3D" w14:textId="77777777" w:rsidR="005C083D" w:rsidRDefault="005C083D" w:rsidP="006437CC">
      <w:pPr>
        <w:jc w:val="right"/>
        <w:rPr>
          <w:rFonts w:cs="Times New Roman"/>
          <w:lang w:val="es-ES_tradnl"/>
        </w:rPr>
      </w:pPr>
    </w:p>
    <w:p w14:paraId="785C7B46" w14:textId="7508E486" w:rsidR="005C083D" w:rsidRPr="00534F11" w:rsidRDefault="005C083D" w:rsidP="005C083D">
      <w:pPr>
        <w:jc w:val="right"/>
        <w:rPr>
          <w:lang w:val="es-ES_tradnl"/>
        </w:rPr>
      </w:pPr>
      <w:r>
        <w:rPr>
          <w:rFonts w:cs="Times New Roman"/>
          <w:lang w:val="es-ES_tradnl"/>
        </w:rPr>
        <w:lastRenderedPageBreak/>
        <w:t>Alejandra Beatriz Tello González</w:t>
      </w:r>
    </w:p>
    <w:p w14:paraId="0EF23687" w14:textId="77777777" w:rsidR="005C083D" w:rsidRPr="00534F11" w:rsidRDefault="005C083D" w:rsidP="005C083D">
      <w:pPr>
        <w:rPr>
          <w:rFonts w:cs="Times New Roman"/>
          <w:lang w:val="es-ES_tradnl"/>
        </w:rPr>
      </w:pPr>
      <w:r w:rsidRPr="00534F11">
        <w:rPr>
          <w:rFonts w:cs="Times New Roman"/>
          <w:lang w:val="es-ES_tradnl"/>
        </w:rPr>
        <w:t>AGRADECIMIENTO</w:t>
      </w:r>
    </w:p>
    <w:p w14:paraId="7D228386" w14:textId="77777777" w:rsidR="005C083D" w:rsidRDefault="005C083D" w:rsidP="005C083D">
      <w:pPr>
        <w:widowControl w:val="0"/>
        <w:autoSpaceDE w:val="0"/>
        <w:autoSpaceDN w:val="0"/>
        <w:adjustRightInd w:val="0"/>
        <w:spacing w:after="240"/>
        <w:rPr>
          <w:rFonts w:cs="Times New Roman"/>
          <w:lang w:val="es-ES_tradnl"/>
        </w:rPr>
      </w:pPr>
    </w:p>
    <w:p w14:paraId="301CAB82" w14:textId="77777777" w:rsidR="005C083D" w:rsidRDefault="005C083D" w:rsidP="005C083D">
      <w:pPr>
        <w:widowControl w:val="0"/>
        <w:autoSpaceDE w:val="0"/>
        <w:autoSpaceDN w:val="0"/>
        <w:adjustRightInd w:val="0"/>
        <w:spacing w:after="240"/>
        <w:rPr>
          <w:rFonts w:cs="Times New Roman"/>
          <w:lang w:val="es-ES_tradnl"/>
        </w:rPr>
      </w:pPr>
    </w:p>
    <w:p w14:paraId="56EC6F92" w14:textId="77777777" w:rsidR="005C083D" w:rsidRDefault="005C083D" w:rsidP="005C083D">
      <w:pPr>
        <w:widowControl w:val="0"/>
        <w:autoSpaceDE w:val="0"/>
        <w:autoSpaceDN w:val="0"/>
        <w:adjustRightInd w:val="0"/>
        <w:spacing w:after="240"/>
        <w:rPr>
          <w:rFonts w:cs="Times New Roman"/>
          <w:lang w:val="es-ES_tradnl"/>
        </w:rPr>
      </w:pPr>
    </w:p>
    <w:p w14:paraId="4781099B" w14:textId="77777777" w:rsidR="005C083D" w:rsidRDefault="005C083D" w:rsidP="005C083D">
      <w:pPr>
        <w:widowControl w:val="0"/>
        <w:autoSpaceDE w:val="0"/>
        <w:autoSpaceDN w:val="0"/>
        <w:adjustRightInd w:val="0"/>
        <w:spacing w:after="240"/>
        <w:rPr>
          <w:rFonts w:cs="Times New Roman"/>
          <w:lang w:val="es-ES_tradnl"/>
        </w:rPr>
      </w:pPr>
    </w:p>
    <w:p w14:paraId="3C5A69C8" w14:textId="77777777" w:rsidR="005C083D" w:rsidRDefault="005C083D" w:rsidP="005C083D">
      <w:pPr>
        <w:widowControl w:val="0"/>
        <w:autoSpaceDE w:val="0"/>
        <w:autoSpaceDN w:val="0"/>
        <w:adjustRightInd w:val="0"/>
        <w:spacing w:after="240"/>
        <w:rPr>
          <w:rFonts w:cs="Times New Roman"/>
          <w:lang w:val="es-ES_tradnl"/>
        </w:rPr>
      </w:pPr>
    </w:p>
    <w:p w14:paraId="7398FBC3" w14:textId="77777777" w:rsidR="005C083D" w:rsidRDefault="005C083D" w:rsidP="005C083D">
      <w:pPr>
        <w:widowControl w:val="0"/>
        <w:autoSpaceDE w:val="0"/>
        <w:autoSpaceDN w:val="0"/>
        <w:adjustRightInd w:val="0"/>
        <w:spacing w:after="240"/>
        <w:rPr>
          <w:rFonts w:cs="Times New Roman"/>
          <w:lang w:val="es-ES_tradnl"/>
        </w:rPr>
      </w:pPr>
    </w:p>
    <w:p w14:paraId="4EFF6D70" w14:textId="77777777" w:rsidR="005C083D" w:rsidRDefault="005C083D" w:rsidP="005C083D">
      <w:pPr>
        <w:widowControl w:val="0"/>
        <w:autoSpaceDE w:val="0"/>
        <w:autoSpaceDN w:val="0"/>
        <w:adjustRightInd w:val="0"/>
        <w:spacing w:after="240"/>
        <w:rPr>
          <w:rFonts w:cs="Times New Roman"/>
          <w:lang w:val="es-ES_tradnl"/>
        </w:rPr>
      </w:pPr>
    </w:p>
    <w:p w14:paraId="3816366F" w14:textId="77777777" w:rsidR="005C083D" w:rsidRDefault="005C083D" w:rsidP="005C083D">
      <w:pPr>
        <w:widowControl w:val="0"/>
        <w:autoSpaceDE w:val="0"/>
        <w:autoSpaceDN w:val="0"/>
        <w:adjustRightInd w:val="0"/>
        <w:spacing w:after="240"/>
        <w:rPr>
          <w:rFonts w:cs="Times New Roman"/>
          <w:lang w:val="es-ES_tradnl"/>
        </w:rPr>
      </w:pPr>
    </w:p>
    <w:p w14:paraId="47330482" w14:textId="77777777" w:rsidR="005C083D" w:rsidRDefault="005C083D" w:rsidP="005C083D">
      <w:pPr>
        <w:widowControl w:val="0"/>
        <w:autoSpaceDE w:val="0"/>
        <w:autoSpaceDN w:val="0"/>
        <w:adjustRightInd w:val="0"/>
        <w:spacing w:after="240"/>
        <w:rPr>
          <w:rFonts w:cs="Times New Roman"/>
          <w:lang w:val="es-ES_tradnl"/>
        </w:rPr>
      </w:pPr>
    </w:p>
    <w:p w14:paraId="0B40D44F" w14:textId="77777777" w:rsidR="005C083D" w:rsidRDefault="005C083D" w:rsidP="005C083D">
      <w:pPr>
        <w:widowControl w:val="0"/>
        <w:autoSpaceDE w:val="0"/>
        <w:autoSpaceDN w:val="0"/>
        <w:adjustRightInd w:val="0"/>
        <w:spacing w:after="240"/>
        <w:rPr>
          <w:rFonts w:cs="Times New Roman"/>
          <w:lang w:val="es-ES_tradnl"/>
        </w:rPr>
      </w:pPr>
    </w:p>
    <w:p w14:paraId="511D8F73" w14:textId="77777777" w:rsidR="005C083D" w:rsidRDefault="005C083D" w:rsidP="005C083D">
      <w:pPr>
        <w:widowControl w:val="0"/>
        <w:autoSpaceDE w:val="0"/>
        <w:autoSpaceDN w:val="0"/>
        <w:adjustRightInd w:val="0"/>
        <w:spacing w:after="240"/>
        <w:rPr>
          <w:rFonts w:cs="Times New Roman"/>
          <w:lang w:val="es-ES_tradnl"/>
        </w:rPr>
      </w:pPr>
    </w:p>
    <w:p w14:paraId="761503D1" w14:textId="77777777" w:rsidR="005C083D" w:rsidRDefault="005C083D" w:rsidP="005C083D">
      <w:pPr>
        <w:widowControl w:val="0"/>
        <w:autoSpaceDE w:val="0"/>
        <w:autoSpaceDN w:val="0"/>
        <w:adjustRightInd w:val="0"/>
        <w:spacing w:after="240"/>
        <w:rPr>
          <w:rFonts w:cs="Times New Roman"/>
          <w:lang w:val="es-ES_tradnl"/>
        </w:rPr>
      </w:pPr>
    </w:p>
    <w:p w14:paraId="1F406F59" w14:textId="77777777" w:rsidR="005C083D" w:rsidRDefault="005C083D" w:rsidP="005C083D">
      <w:pPr>
        <w:widowControl w:val="0"/>
        <w:autoSpaceDE w:val="0"/>
        <w:autoSpaceDN w:val="0"/>
        <w:adjustRightInd w:val="0"/>
        <w:spacing w:after="240"/>
        <w:rPr>
          <w:rFonts w:cs="Times New Roman"/>
          <w:lang w:val="es-ES_tradnl"/>
        </w:rPr>
      </w:pPr>
    </w:p>
    <w:p w14:paraId="05FC7E14" w14:textId="77777777" w:rsidR="005C083D" w:rsidRPr="00534F11" w:rsidRDefault="005C083D" w:rsidP="005C083D">
      <w:pPr>
        <w:widowControl w:val="0"/>
        <w:autoSpaceDE w:val="0"/>
        <w:autoSpaceDN w:val="0"/>
        <w:adjustRightInd w:val="0"/>
        <w:spacing w:after="240"/>
        <w:rPr>
          <w:rFonts w:cs="Times New Roman"/>
          <w:lang w:val="es-ES_tradnl"/>
        </w:rPr>
      </w:pPr>
    </w:p>
    <w:p w14:paraId="70688D30" w14:textId="77777777" w:rsidR="005C083D" w:rsidRPr="00534F11" w:rsidRDefault="005C083D" w:rsidP="005C083D">
      <w:pPr>
        <w:jc w:val="right"/>
        <w:rPr>
          <w:lang w:val="es-ES_tradnl"/>
        </w:rPr>
      </w:pPr>
      <w:r>
        <w:rPr>
          <w:rFonts w:cs="Times New Roman"/>
          <w:lang w:val="es-ES_tradnl"/>
        </w:rPr>
        <w:t>Alejandra Beatriz Tello González</w:t>
      </w:r>
    </w:p>
    <w:p w14:paraId="597F012A" w14:textId="77777777" w:rsidR="005C083D" w:rsidRPr="00534F11" w:rsidRDefault="005C083D" w:rsidP="006437CC">
      <w:pPr>
        <w:jc w:val="right"/>
        <w:rPr>
          <w:rFonts w:cs="Times New Roman"/>
          <w:lang w:val="es-ES_tradnl"/>
        </w:rPr>
      </w:pPr>
    </w:p>
    <w:p w14:paraId="145365E9" w14:textId="77777777" w:rsidR="00005D01" w:rsidRPr="00534F11" w:rsidRDefault="00005D01" w:rsidP="006437CC">
      <w:pPr>
        <w:jc w:val="right"/>
        <w:rPr>
          <w:rFonts w:cs="Times New Roman"/>
          <w:lang w:val="es-ES_tradnl"/>
        </w:rPr>
      </w:pPr>
    </w:p>
    <w:bookmarkStart w:id="0" w:name="_Toc421180690" w:displacedByCustomXml="next"/>
    <w:sdt>
      <w:sdtPr>
        <w:rPr>
          <w:rFonts w:eastAsiaTheme="minorEastAsia" w:cstheme="minorBidi"/>
          <w:b w:val="0"/>
          <w:bCs w:val="0"/>
          <w:lang w:val="es-ES_tradnl"/>
        </w:rPr>
        <w:id w:val="607311217"/>
        <w:docPartObj>
          <w:docPartGallery w:val="Table of Contents"/>
          <w:docPartUnique/>
        </w:docPartObj>
      </w:sdtPr>
      <w:sdtEndPr>
        <w:rPr>
          <w:rFonts w:cs="Times New Roman"/>
        </w:rPr>
      </w:sdtEndPr>
      <w:sdtContent>
        <w:p w14:paraId="6992A160" w14:textId="77777777" w:rsidR="00FB1031" w:rsidRPr="00534F11" w:rsidRDefault="00441209" w:rsidP="006D0FD6">
          <w:pPr>
            <w:pStyle w:val="Ttulo1"/>
            <w:numPr>
              <w:ilvl w:val="0"/>
              <w:numId w:val="0"/>
            </w:numPr>
            <w:ind w:left="360"/>
            <w:rPr>
              <w:lang w:val="es-ES_tradnl"/>
            </w:rPr>
          </w:pPr>
          <w:r w:rsidRPr="00534F11">
            <w:rPr>
              <w:lang w:val="es-ES_tradnl"/>
            </w:rPr>
            <w:t>ÍNDICE DE CONTENIDO</w:t>
          </w:r>
          <w:bookmarkEnd w:id="0"/>
        </w:p>
        <w:p w14:paraId="3945DAAF" w14:textId="77777777" w:rsidR="00441209" w:rsidRPr="00534F11" w:rsidRDefault="00441209" w:rsidP="00877E1E">
          <w:pPr>
            <w:rPr>
              <w:rFonts w:cs="Times New Roman"/>
              <w:lang w:val="es-ES_tradnl" w:eastAsia="es-EC"/>
            </w:rPr>
          </w:pPr>
        </w:p>
        <w:p w14:paraId="7CC9CA6C" w14:textId="77777777" w:rsidR="00176069" w:rsidRDefault="00FB1031">
          <w:pPr>
            <w:pStyle w:val="TDC1"/>
            <w:tabs>
              <w:tab w:val="right" w:leader="dot" w:pos="9017"/>
            </w:tabs>
            <w:rPr>
              <w:rFonts w:asciiTheme="minorHAnsi" w:hAnsiTheme="minorHAnsi"/>
              <w:noProof/>
              <w:kern w:val="0"/>
              <w:sz w:val="22"/>
              <w:szCs w:val="22"/>
              <w:lang w:eastAsia="es-EC"/>
            </w:rPr>
          </w:pPr>
          <w:r w:rsidRPr="00534F11">
            <w:rPr>
              <w:rFonts w:cs="Times New Roman"/>
              <w:lang w:val="es-ES_tradnl"/>
            </w:rPr>
            <w:fldChar w:fldCharType="begin"/>
          </w:r>
          <w:r w:rsidRPr="00534F11">
            <w:rPr>
              <w:rFonts w:cs="Times New Roman"/>
              <w:lang w:val="es-ES_tradnl"/>
            </w:rPr>
            <w:instrText xml:space="preserve"> TOC \o "1-3" \h \z \u </w:instrText>
          </w:r>
          <w:r w:rsidRPr="00534F11">
            <w:rPr>
              <w:rFonts w:cs="Times New Roman"/>
              <w:lang w:val="es-ES_tradnl"/>
            </w:rPr>
            <w:fldChar w:fldCharType="separate"/>
          </w:r>
          <w:hyperlink w:anchor="_Toc421180690" w:history="1">
            <w:r w:rsidR="00176069" w:rsidRPr="00A56916">
              <w:rPr>
                <w:rStyle w:val="Hipervnculo"/>
                <w:noProof/>
                <w:lang w:val="es-ES_tradnl"/>
              </w:rPr>
              <w:t>ÍNDICE DE CONTENIDO</w:t>
            </w:r>
            <w:r w:rsidR="00176069">
              <w:rPr>
                <w:noProof/>
                <w:webHidden/>
              </w:rPr>
              <w:tab/>
            </w:r>
            <w:r w:rsidR="00176069">
              <w:rPr>
                <w:noProof/>
                <w:webHidden/>
              </w:rPr>
              <w:fldChar w:fldCharType="begin"/>
            </w:r>
            <w:r w:rsidR="00176069">
              <w:rPr>
                <w:noProof/>
                <w:webHidden/>
              </w:rPr>
              <w:instrText xml:space="preserve"> PAGEREF _Toc421180690 \h </w:instrText>
            </w:r>
            <w:r w:rsidR="00176069">
              <w:rPr>
                <w:noProof/>
                <w:webHidden/>
              </w:rPr>
            </w:r>
            <w:r w:rsidR="00176069">
              <w:rPr>
                <w:noProof/>
                <w:webHidden/>
              </w:rPr>
              <w:fldChar w:fldCharType="separate"/>
            </w:r>
            <w:r w:rsidR="00705AE8">
              <w:rPr>
                <w:noProof/>
                <w:webHidden/>
              </w:rPr>
              <w:t>viii</w:t>
            </w:r>
            <w:r w:rsidR="00176069">
              <w:rPr>
                <w:noProof/>
                <w:webHidden/>
              </w:rPr>
              <w:fldChar w:fldCharType="end"/>
            </w:r>
          </w:hyperlink>
        </w:p>
        <w:p w14:paraId="646796AE" w14:textId="77777777" w:rsidR="00176069" w:rsidRDefault="00645B6B">
          <w:pPr>
            <w:pStyle w:val="TDC1"/>
            <w:tabs>
              <w:tab w:val="right" w:leader="dot" w:pos="9017"/>
            </w:tabs>
            <w:rPr>
              <w:rFonts w:asciiTheme="minorHAnsi" w:hAnsiTheme="minorHAnsi"/>
              <w:noProof/>
              <w:kern w:val="0"/>
              <w:sz w:val="22"/>
              <w:szCs w:val="22"/>
              <w:lang w:eastAsia="es-EC"/>
            </w:rPr>
          </w:pPr>
          <w:hyperlink w:anchor="_Toc421180691" w:history="1">
            <w:r w:rsidR="00176069" w:rsidRPr="00A56916">
              <w:rPr>
                <w:rStyle w:val="Hipervnculo"/>
                <w:noProof/>
                <w:lang w:val="es-ES_tradnl"/>
              </w:rPr>
              <w:t>ÍNDICE DE TABLAS</w:t>
            </w:r>
            <w:r w:rsidR="00176069">
              <w:rPr>
                <w:noProof/>
                <w:webHidden/>
              </w:rPr>
              <w:tab/>
            </w:r>
            <w:r w:rsidR="00176069">
              <w:rPr>
                <w:noProof/>
                <w:webHidden/>
              </w:rPr>
              <w:fldChar w:fldCharType="begin"/>
            </w:r>
            <w:r w:rsidR="00176069">
              <w:rPr>
                <w:noProof/>
                <w:webHidden/>
              </w:rPr>
              <w:instrText xml:space="preserve"> PAGEREF _Toc421180691 \h </w:instrText>
            </w:r>
            <w:r w:rsidR="00176069">
              <w:rPr>
                <w:noProof/>
                <w:webHidden/>
              </w:rPr>
            </w:r>
            <w:r w:rsidR="00176069">
              <w:rPr>
                <w:noProof/>
                <w:webHidden/>
              </w:rPr>
              <w:fldChar w:fldCharType="separate"/>
            </w:r>
            <w:r w:rsidR="00705AE8">
              <w:rPr>
                <w:noProof/>
                <w:webHidden/>
              </w:rPr>
              <w:t>xii</w:t>
            </w:r>
            <w:r w:rsidR="00176069">
              <w:rPr>
                <w:noProof/>
                <w:webHidden/>
              </w:rPr>
              <w:fldChar w:fldCharType="end"/>
            </w:r>
          </w:hyperlink>
        </w:p>
        <w:p w14:paraId="750C7E61" w14:textId="77777777" w:rsidR="00176069" w:rsidRDefault="00645B6B">
          <w:pPr>
            <w:pStyle w:val="TDC1"/>
            <w:tabs>
              <w:tab w:val="right" w:leader="dot" w:pos="9017"/>
            </w:tabs>
            <w:rPr>
              <w:rFonts w:asciiTheme="minorHAnsi" w:hAnsiTheme="minorHAnsi"/>
              <w:noProof/>
              <w:kern w:val="0"/>
              <w:sz w:val="22"/>
              <w:szCs w:val="22"/>
              <w:lang w:eastAsia="es-EC"/>
            </w:rPr>
          </w:pPr>
          <w:hyperlink w:anchor="_Toc421180692" w:history="1">
            <w:r w:rsidR="00176069" w:rsidRPr="00A56916">
              <w:rPr>
                <w:rStyle w:val="Hipervnculo"/>
                <w:noProof/>
                <w:lang w:val="es-ES_tradnl"/>
              </w:rPr>
              <w:t>ÍNDICE DE FIGURAS</w:t>
            </w:r>
            <w:r w:rsidR="00176069">
              <w:rPr>
                <w:noProof/>
                <w:webHidden/>
              </w:rPr>
              <w:tab/>
            </w:r>
            <w:r w:rsidR="00176069">
              <w:rPr>
                <w:noProof/>
                <w:webHidden/>
              </w:rPr>
              <w:fldChar w:fldCharType="begin"/>
            </w:r>
            <w:r w:rsidR="00176069">
              <w:rPr>
                <w:noProof/>
                <w:webHidden/>
              </w:rPr>
              <w:instrText xml:space="preserve"> PAGEREF _Toc421180692 \h </w:instrText>
            </w:r>
            <w:r w:rsidR="00176069">
              <w:rPr>
                <w:noProof/>
                <w:webHidden/>
              </w:rPr>
            </w:r>
            <w:r w:rsidR="00176069">
              <w:rPr>
                <w:noProof/>
                <w:webHidden/>
              </w:rPr>
              <w:fldChar w:fldCharType="separate"/>
            </w:r>
            <w:r w:rsidR="00705AE8">
              <w:rPr>
                <w:noProof/>
                <w:webHidden/>
              </w:rPr>
              <w:t>xiii</w:t>
            </w:r>
            <w:r w:rsidR="00176069">
              <w:rPr>
                <w:noProof/>
                <w:webHidden/>
              </w:rPr>
              <w:fldChar w:fldCharType="end"/>
            </w:r>
          </w:hyperlink>
        </w:p>
        <w:p w14:paraId="7B594206" w14:textId="77777777" w:rsidR="00176069" w:rsidRDefault="00645B6B">
          <w:pPr>
            <w:pStyle w:val="TDC1"/>
            <w:tabs>
              <w:tab w:val="right" w:leader="dot" w:pos="9017"/>
            </w:tabs>
            <w:rPr>
              <w:rFonts w:asciiTheme="minorHAnsi" w:hAnsiTheme="minorHAnsi"/>
              <w:noProof/>
              <w:kern w:val="0"/>
              <w:sz w:val="22"/>
              <w:szCs w:val="22"/>
              <w:lang w:eastAsia="es-EC"/>
            </w:rPr>
          </w:pPr>
          <w:hyperlink w:anchor="_Toc421180693" w:history="1">
            <w:r w:rsidR="00176069" w:rsidRPr="00A56916">
              <w:rPr>
                <w:rStyle w:val="Hipervnculo"/>
                <w:noProof/>
                <w:lang w:val="es-ES_tradnl"/>
              </w:rPr>
              <w:t>RESUMEN</w:t>
            </w:r>
            <w:r w:rsidR="00176069">
              <w:rPr>
                <w:noProof/>
                <w:webHidden/>
              </w:rPr>
              <w:tab/>
            </w:r>
            <w:r w:rsidR="00176069">
              <w:rPr>
                <w:noProof/>
                <w:webHidden/>
              </w:rPr>
              <w:fldChar w:fldCharType="begin"/>
            </w:r>
            <w:r w:rsidR="00176069">
              <w:rPr>
                <w:noProof/>
                <w:webHidden/>
              </w:rPr>
              <w:instrText xml:space="preserve"> PAGEREF _Toc421180693 \h </w:instrText>
            </w:r>
            <w:r w:rsidR="00176069">
              <w:rPr>
                <w:noProof/>
                <w:webHidden/>
              </w:rPr>
            </w:r>
            <w:r w:rsidR="00176069">
              <w:rPr>
                <w:noProof/>
                <w:webHidden/>
              </w:rPr>
              <w:fldChar w:fldCharType="separate"/>
            </w:r>
            <w:r w:rsidR="00705AE8">
              <w:rPr>
                <w:noProof/>
                <w:webHidden/>
              </w:rPr>
              <w:t>xvi</w:t>
            </w:r>
            <w:r w:rsidR="00176069">
              <w:rPr>
                <w:noProof/>
                <w:webHidden/>
              </w:rPr>
              <w:fldChar w:fldCharType="end"/>
            </w:r>
          </w:hyperlink>
        </w:p>
        <w:p w14:paraId="2A46EAE0" w14:textId="77777777" w:rsidR="00176069" w:rsidRDefault="00645B6B">
          <w:pPr>
            <w:pStyle w:val="TDC1"/>
            <w:tabs>
              <w:tab w:val="left" w:pos="1350"/>
              <w:tab w:val="right" w:leader="dot" w:pos="9017"/>
            </w:tabs>
            <w:rPr>
              <w:rFonts w:asciiTheme="minorHAnsi" w:hAnsiTheme="minorHAnsi"/>
              <w:noProof/>
              <w:kern w:val="0"/>
              <w:sz w:val="22"/>
              <w:szCs w:val="22"/>
              <w:lang w:eastAsia="es-EC"/>
            </w:rPr>
          </w:pPr>
          <w:hyperlink w:anchor="_Toc421180694" w:history="1">
            <w:r w:rsidR="00176069" w:rsidRPr="00A56916">
              <w:rPr>
                <w:rStyle w:val="Hipervnculo"/>
                <w:rFonts w:cs="Times New Roman"/>
                <w:noProof/>
                <w:lang w:val="es-ES_tradnl"/>
              </w:rPr>
              <w:t>1.</w:t>
            </w:r>
            <w:r w:rsidR="00176069">
              <w:rPr>
                <w:rFonts w:asciiTheme="minorHAnsi" w:hAnsiTheme="minorHAnsi"/>
                <w:noProof/>
                <w:kern w:val="0"/>
                <w:sz w:val="22"/>
                <w:szCs w:val="22"/>
                <w:lang w:eastAsia="es-EC"/>
              </w:rPr>
              <w:tab/>
            </w:r>
            <w:r w:rsidR="00176069" w:rsidRPr="00A56916">
              <w:rPr>
                <w:rStyle w:val="Hipervnculo"/>
                <w:rFonts w:cs="Times New Roman"/>
                <w:noProof/>
                <w:lang w:val="es-ES_tradnl"/>
              </w:rPr>
              <w:t>CAPÍTULO I</w:t>
            </w:r>
            <w:r w:rsidR="00176069">
              <w:rPr>
                <w:noProof/>
                <w:webHidden/>
              </w:rPr>
              <w:tab/>
            </w:r>
            <w:r w:rsidR="00176069">
              <w:rPr>
                <w:noProof/>
                <w:webHidden/>
              </w:rPr>
              <w:fldChar w:fldCharType="begin"/>
            </w:r>
            <w:r w:rsidR="00176069">
              <w:rPr>
                <w:noProof/>
                <w:webHidden/>
              </w:rPr>
              <w:instrText xml:space="preserve"> PAGEREF _Toc421180694 \h </w:instrText>
            </w:r>
            <w:r w:rsidR="00176069">
              <w:rPr>
                <w:noProof/>
                <w:webHidden/>
              </w:rPr>
            </w:r>
            <w:r w:rsidR="00176069">
              <w:rPr>
                <w:noProof/>
                <w:webHidden/>
              </w:rPr>
              <w:fldChar w:fldCharType="separate"/>
            </w:r>
            <w:r w:rsidR="00705AE8">
              <w:rPr>
                <w:noProof/>
                <w:webHidden/>
              </w:rPr>
              <w:t>1</w:t>
            </w:r>
            <w:r w:rsidR="00176069">
              <w:rPr>
                <w:noProof/>
                <w:webHidden/>
              </w:rPr>
              <w:fldChar w:fldCharType="end"/>
            </w:r>
          </w:hyperlink>
        </w:p>
        <w:p w14:paraId="7DAD4F3D" w14:textId="77777777" w:rsidR="00176069" w:rsidRDefault="00645B6B">
          <w:pPr>
            <w:pStyle w:val="TDC2"/>
            <w:rPr>
              <w:rFonts w:asciiTheme="minorHAnsi" w:hAnsiTheme="minorHAnsi"/>
              <w:noProof/>
              <w:kern w:val="0"/>
              <w:sz w:val="22"/>
              <w:szCs w:val="22"/>
              <w:lang w:eastAsia="es-EC"/>
            </w:rPr>
          </w:pPr>
          <w:hyperlink w:anchor="_Toc421180695" w:history="1">
            <w:r w:rsidR="00176069" w:rsidRPr="00A56916">
              <w:rPr>
                <w:rStyle w:val="Hipervnculo"/>
                <w:rFonts w:cs="Times New Roman"/>
                <w:noProof/>
                <w:lang w:val="es-ES_tradnl"/>
              </w:rPr>
              <w:t>MARCO TEÓRICO</w:t>
            </w:r>
            <w:r w:rsidR="00176069">
              <w:rPr>
                <w:noProof/>
                <w:webHidden/>
              </w:rPr>
              <w:tab/>
            </w:r>
            <w:r w:rsidR="00176069">
              <w:rPr>
                <w:noProof/>
                <w:webHidden/>
              </w:rPr>
              <w:fldChar w:fldCharType="begin"/>
            </w:r>
            <w:r w:rsidR="00176069">
              <w:rPr>
                <w:noProof/>
                <w:webHidden/>
              </w:rPr>
              <w:instrText xml:space="preserve"> PAGEREF _Toc421180695 \h </w:instrText>
            </w:r>
            <w:r w:rsidR="00176069">
              <w:rPr>
                <w:noProof/>
                <w:webHidden/>
              </w:rPr>
            </w:r>
            <w:r w:rsidR="00176069">
              <w:rPr>
                <w:noProof/>
                <w:webHidden/>
              </w:rPr>
              <w:fldChar w:fldCharType="separate"/>
            </w:r>
            <w:r w:rsidR="00705AE8">
              <w:rPr>
                <w:noProof/>
                <w:webHidden/>
              </w:rPr>
              <w:t>1</w:t>
            </w:r>
            <w:r w:rsidR="00176069">
              <w:rPr>
                <w:noProof/>
                <w:webHidden/>
              </w:rPr>
              <w:fldChar w:fldCharType="end"/>
            </w:r>
          </w:hyperlink>
        </w:p>
        <w:p w14:paraId="7CC5DC61" w14:textId="77777777" w:rsidR="00176069" w:rsidRDefault="00645B6B">
          <w:pPr>
            <w:pStyle w:val="TDC2"/>
            <w:rPr>
              <w:rFonts w:asciiTheme="minorHAnsi" w:hAnsiTheme="minorHAnsi"/>
              <w:noProof/>
              <w:kern w:val="0"/>
              <w:sz w:val="22"/>
              <w:szCs w:val="22"/>
              <w:lang w:eastAsia="es-EC"/>
            </w:rPr>
          </w:pPr>
          <w:hyperlink w:anchor="_Toc421180696" w:history="1">
            <w:r w:rsidR="00176069" w:rsidRPr="00A56916">
              <w:rPr>
                <w:rStyle w:val="Hipervnculo"/>
                <w:noProof/>
                <w:lang w:val="es-ES_tradnl"/>
                <w14:scene3d>
                  <w14:camera w14:prst="orthographicFront"/>
                  <w14:lightRig w14:rig="threePt" w14:dir="t">
                    <w14:rot w14:lat="0" w14:lon="0" w14:rev="0"/>
                  </w14:lightRig>
                </w14:scene3d>
              </w:rPr>
              <w:t>1.1.</w:t>
            </w:r>
            <w:r w:rsidR="00176069">
              <w:rPr>
                <w:rFonts w:asciiTheme="minorHAnsi" w:hAnsiTheme="minorHAnsi"/>
                <w:noProof/>
                <w:kern w:val="0"/>
                <w:sz w:val="22"/>
                <w:szCs w:val="22"/>
                <w:lang w:eastAsia="es-EC"/>
              </w:rPr>
              <w:tab/>
            </w:r>
            <w:r w:rsidR="00176069" w:rsidRPr="00A56916">
              <w:rPr>
                <w:rStyle w:val="Hipervnculo"/>
                <w:noProof/>
                <w:lang w:val="es-ES_tradnl"/>
              </w:rPr>
              <w:t>INTRODUCCIÓN</w:t>
            </w:r>
            <w:r w:rsidR="00176069">
              <w:rPr>
                <w:noProof/>
                <w:webHidden/>
              </w:rPr>
              <w:tab/>
            </w:r>
            <w:r w:rsidR="00176069">
              <w:rPr>
                <w:noProof/>
                <w:webHidden/>
              </w:rPr>
              <w:fldChar w:fldCharType="begin"/>
            </w:r>
            <w:r w:rsidR="00176069">
              <w:rPr>
                <w:noProof/>
                <w:webHidden/>
              </w:rPr>
              <w:instrText xml:space="preserve"> PAGEREF _Toc421180696 \h </w:instrText>
            </w:r>
            <w:r w:rsidR="00176069">
              <w:rPr>
                <w:noProof/>
                <w:webHidden/>
              </w:rPr>
            </w:r>
            <w:r w:rsidR="00176069">
              <w:rPr>
                <w:noProof/>
                <w:webHidden/>
              </w:rPr>
              <w:fldChar w:fldCharType="separate"/>
            </w:r>
            <w:r w:rsidR="00705AE8">
              <w:rPr>
                <w:noProof/>
                <w:webHidden/>
              </w:rPr>
              <w:t>1</w:t>
            </w:r>
            <w:r w:rsidR="00176069">
              <w:rPr>
                <w:noProof/>
                <w:webHidden/>
              </w:rPr>
              <w:fldChar w:fldCharType="end"/>
            </w:r>
          </w:hyperlink>
        </w:p>
        <w:p w14:paraId="4DA473F1" w14:textId="77777777" w:rsidR="00176069" w:rsidRDefault="00645B6B">
          <w:pPr>
            <w:pStyle w:val="TDC2"/>
            <w:rPr>
              <w:rFonts w:asciiTheme="minorHAnsi" w:hAnsiTheme="minorHAnsi"/>
              <w:noProof/>
              <w:kern w:val="0"/>
              <w:sz w:val="22"/>
              <w:szCs w:val="22"/>
              <w:lang w:eastAsia="es-EC"/>
            </w:rPr>
          </w:pPr>
          <w:hyperlink w:anchor="_Toc421180697" w:history="1">
            <w:r w:rsidR="00176069" w:rsidRPr="00A56916">
              <w:rPr>
                <w:rStyle w:val="Hipervnculo"/>
                <w:noProof/>
                <w:lang w:val="es-ES_tradnl"/>
                <w14:scene3d>
                  <w14:camera w14:prst="orthographicFront"/>
                  <w14:lightRig w14:rig="threePt" w14:dir="t">
                    <w14:rot w14:lat="0" w14:lon="0" w14:rev="0"/>
                  </w14:lightRig>
                </w14:scene3d>
              </w:rPr>
              <w:t>1.2.</w:t>
            </w:r>
            <w:r w:rsidR="00176069">
              <w:rPr>
                <w:rFonts w:asciiTheme="minorHAnsi" w:hAnsiTheme="minorHAnsi"/>
                <w:noProof/>
                <w:kern w:val="0"/>
                <w:sz w:val="22"/>
                <w:szCs w:val="22"/>
                <w:lang w:eastAsia="es-EC"/>
              </w:rPr>
              <w:tab/>
            </w:r>
            <w:r w:rsidR="00176069" w:rsidRPr="00A56916">
              <w:rPr>
                <w:rStyle w:val="Hipervnculo"/>
                <w:noProof/>
                <w:lang w:val="es-ES_tradnl"/>
              </w:rPr>
              <w:t>MIDDLEWARES</w:t>
            </w:r>
            <w:r w:rsidR="00176069">
              <w:rPr>
                <w:noProof/>
                <w:webHidden/>
              </w:rPr>
              <w:tab/>
            </w:r>
            <w:r w:rsidR="00176069">
              <w:rPr>
                <w:noProof/>
                <w:webHidden/>
              </w:rPr>
              <w:fldChar w:fldCharType="begin"/>
            </w:r>
            <w:r w:rsidR="00176069">
              <w:rPr>
                <w:noProof/>
                <w:webHidden/>
              </w:rPr>
              <w:instrText xml:space="preserve"> PAGEREF _Toc421180697 \h </w:instrText>
            </w:r>
            <w:r w:rsidR="00176069">
              <w:rPr>
                <w:noProof/>
                <w:webHidden/>
              </w:rPr>
            </w:r>
            <w:r w:rsidR="00176069">
              <w:rPr>
                <w:noProof/>
                <w:webHidden/>
              </w:rPr>
              <w:fldChar w:fldCharType="separate"/>
            </w:r>
            <w:r w:rsidR="00705AE8">
              <w:rPr>
                <w:noProof/>
                <w:webHidden/>
              </w:rPr>
              <w:t>1</w:t>
            </w:r>
            <w:r w:rsidR="00176069">
              <w:rPr>
                <w:noProof/>
                <w:webHidden/>
              </w:rPr>
              <w:fldChar w:fldCharType="end"/>
            </w:r>
          </w:hyperlink>
        </w:p>
        <w:p w14:paraId="3900C463" w14:textId="77777777" w:rsidR="00176069" w:rsidRDefault="00645B6B">
          <w:pPr>
            <w:pStyle w:val="TDC2"/>
            <w:rPr>
              <w:rFonts w:asciiTheme="minorHAnsi" w:hAnsiTheme="minorHAnsi"/>
              <w:noProof/>
              <w:kern w:val="0"/>
              <w:sz w:val="22"/>
              <w:szCs w:val="22"/>
              <w:lang w:eastAsia="es-EC"/>
            </w:rPr>
          </w:pPr>
          <w:hyperlink w:anchor="_Toc421180698" w:history="1">
            <w:r w:rsidR="00176069" w:rsidRPr="00A56916">
              <w:rPr>
                <w:rStyle w:val="Hipervnculo"/>
                <w:noProof/>
                <w:lang w:val="es-ES_tradnl"/>
                <w14:scene3d>
                  <w14:camera w14:prst="orthographicFront"/>
                  <w14:lightRig w14:rig="threePt" w14:dir="t">
                    <w14:rot w14:lat="0" w14:lon="0" w14:rev="0"/>
                  </w14:lightRig>
                </w14:scene3d>
              </w:rPr>
              <w:t>1.3.</w:t>
            </w:r>
            <w:r w:rsidR="00176069">
              <w:rPr>
                <w:rFonts w:asciiTheme="minorHAnsi" w:hAnsiTheme="minorHAnsi"/>
                <w:noProof/>
                <w:kern w:val="0"/>
                <w:sz w:val="22"/>
                <w:szCs w:val="22"/>
                <w:lang w:eastAsia="es-EC"/>
              </w:rPr>
              <w:tab/>
            </w:r>
            <w:r w:rsidR="00176069" w:rsidRPr="00A56916">
              <w:rPr>
                <w:rStyle w:val="Hipervnculo"/>
                <w:noProof/>
                <w:lang w:val="es-ES_tradnl"/>
              </w:rPr>
              <w:t>SISTEMAS DISTRIBUIDOS</w:t>
            </w:r>
            <w:r w:rsidR="00176069">
              <w:rPr>
                <w:noProof/>
                <w:webHidden/>
              </w:rPr>
              <w:tab/>
            </w:r>
            <w:r w:rsidR="00176069">
              <w:rPr>
                <w:noProof/>
                <w:webHidden/>
              </w:rPr>
              <w:fldChar w:fldCharType="begin"/>
            </w:r>
            <w:r w:rsidR="00176069">
              <w:rPr>
                <w:noProof/>
                <w:webHidden/>
              </w:rPr>
              <w:instrText xml:space="preserve"> PAGEREF _Toc421180698 \h </w:instrText>
            </w:r>
            <w:r w:rsidR="00176069">
              <w:rPr>
                <w:noProof/>
                <w:webHidden/>
              </w:rPr>
            </w:r>
            <w:r w:rsidR="00176069">
              <w:rPr>
                <w:noProof/>
                <w:webHidden/>
              </w:rPr>
              <w:fldChar w:fldCharType="separate"/>
            </w:r>
            <w:r w:rsidR="00705AE8">
              <w:rPr>
                <w:noProof/>
                <w:webHidden/>
              </w:rPr>
              <w:t>3</w:t>
            </w:r>
            <w:r w:rsidR="00176069">
              <w:rPr>
                <w:noProof/>
                <w:webHidden/>
              </w:rPr>
              <w:fldChar w:fldCharType="end"/>
            </w:r>
          </w:hyperlink>
        </w:p>
        <w:p w14:paraId="6D7AC9A7" w14:textId="77777777" w:rsidR="00176069" w:rsidRDefault="00645B6B">
          <w:pPr>
            <w:pStyle w:val="TDC2"/>
            <w:rPr>
              <w:rFonts w:asciiTheme="minorHAnsi" w:hAnsiTheme="minorHAnsi"/>
              <w:noProof/>
              <w:kern w:val="0"/>
              <w:sz w:val="22"/>
              <w:szCs w:val="22"/>
              <w:lang w:eastAsia="es-EC"/>
            </w:rPr>
          </w:pPr>
          <w:hyperlink w:anchor="_Toc421180699" w:history="1">
            <w:r w:rsidR="00176069" w:rsidRPr="00A56916">
              <w:rPr>
                <w:rStyle w:val="Hipervnculo"/>
                <w:noProof/>
                <w:lang w:val="en-US"/>
                <w14:scene3d>
                  <w14:camera w14:prst="orthographicFront"/>
                  <w14:lightRig w14:rig="threePt" w14:dir="t">
                    <w14:rot w14:lat="0" w14:lon="0" w14:rev="0"/>
                  </w14:lightRig>
                </w14:scene3d>
              </w:rPr>
              <w:t>1.4.</w:t>
            </w:r>
            <w:r w:rsidR="00176069">
              <w:rPr>
                <w:rFonts w:asciiTheme="minorHAnsi" w:hAnsiTheme="minorHAnsi"/>
                <w:noProof/>
                <w:kern w:val="0"/>
                <w:sz w:val="22"/>
                <w:szCs w:val="22"/>
                <w:lang w:eastAsia="es-EC"/>
              </w:rPr>
              <w:tab/>
            </w:r>
            <w:r w:rsidR="00176069" w:rsidRPr="00A56916">
              <w:rPr>
                <w:rStyle w:val="Hipervnculo"/>
                <w:noProof/>
                <w:lang w:val="en-US"/>
              </w:rPr>
              <w:t>MIDDLEWARES DE TIEMPO REAL</w:t>
            </w:r>
            <w:r w:rsidR="00176069">
              <w:rPr>
                <w:noProof/>
                <w:webHidden/>
              </w:rPr>
              <w:tab/>
            </w:r>
            <w:r w:rsidR="00176069">
              <w:rPr>
                <w:noProof/>
                <w:webHidden/>
              </w:rPr>
              <w:fldChar w:fldCharType="begin"/>
            </w:r>
            <w:r w:rsidR="00176069">
              <w:rPr>
                <w:noProof/>
                <w:webHidden/>
              </w:rPr>
              <w:instrText xml:space="preserve"> PAGEREF _Toc421180699 \h </w:instrText>
            </w:r>
            <w:r w:rsidR="00176069">
              <w:rPr>
                <w:noProof/>
                <w:webHidden/>
              </w:rPr>
            </w:r>
            <w:r w:rsidR="00176069">
              <w:rPr>
                <w:noProof/>
                <w:webHidden/>
              </w:rPr>
              <w:fldChar w:fldCharType="separate"/>
            </w:r>
            <w:r w:rsidR="00705AE8">
              <w:rPr>
                <w:noProof/>
                <w:webHidden/>
              </w:rPr>
              <w:t>5</w:t>
            </w:r>
            <w:r w:rsidR="00176069">
              <w:rPr>
                <w:noProof/>
                <w:webHidden/>
              </w:rPr>
              <w:fldChar w:fldCharType="end"/>
            </w:r>
          </w:hyperlink>
        </w:p>
        <w:p w14:paraId="1A96F4A5" w14:textId="77777777" w:rsidR="00176069" w:rsidRDefault="00645B6B">
          <w:pPr>
            <w:pStyle w:val="TDC3"/>
            <w:tabs>
              <w:tab w:val="left" w:pos="1960"/>
              <w:tab w:val="right" w:leader="dot" w:pos="9017"/>
            </w:tabs>
            <w:rPr>
              <w:rFonts w:asciiTheme="minorHAnsi" w:hAnsiTheme="minorHAnsi"/>
              <w:noProof/>
              <w:kern w:val="0"/>
              <w:sz w:val="22"/>
              <w:szCs w:val="22"/>
              <w:lang w:eastAsia="es-EC"/>
            </w:rPr>
          </w:pPr>
          <w:hyperlink w:anchor="_Toc421180700" w:history="1">
            <w:r w:rsidR="00176069" w:rsidRPr="00A56916">
              <w:rPr>
                <w:rStyle w:val="Hipervnculo"/>
                <w:noProof/>
                <w:lang w:val="es-ES"/>
                <w14:scene3d>
                  <w14:camera w14:prst="orthographicFront"/>
                  <w14:lightRig w14:rig="threePt" w14:dir="t">
                    <w14:rot w14:lat="0" w14:lon="0" w14:rev="0"/>
                  </w14:lightRig>
                </w14:scene3d>
              </w:rPr>
              <w:t>1.4.1.</w:t>
            </w:r>
            <w:r w:rsidR="00176069">
              <w:rPr>
                <w:rFonts w:asciiTheme="minorHAnsi" w:hAnsiTheme="minorHAnsi"/>
                <w:noProof/>
                <w:kern w:val="0"/>
                <w:sz w:val="22"/>
                <w:szCs w:val="22"/>
                <w:lang w:eastAsia="es-EC"/>
              </w:rPr>
              <w:tab/>
            </w:r>
            <w:r w:rsidR="00176069" w:rsidRPr="00A56916">
              <w:rPr>
                <w:rStyle w:val="Hipervnculo"/>
                <w:noProof/>
                <w:lang w:val="es-ES"/>
              </w:rPr>
              <w:t>CORBA  y RT-CORBA</w:t>
            </w:r>
            <w:r w:rsidR="00176069">
              <w:rPr>
                <w:noProof/>
                <w:webHidden/>
              </w:rPr>
              <w:tab/>
            </w:r>
            <w:r w:rsidR="00176069">
              <w:rPr>
                <w:noProof/>
                <w:webHidden/>
              </w:rPr>
              <w:fldChar w:fldCharType="begin"/>
            </w:r>
            <w:r w:rsidR="00176069">
              <w:rPr>
                <w:noProof/>
                <w:webHidden/>
              </w:rPr>
              <w:instrText xml:space="preserve"> PAGEREF _Toc421180700 \h </w:instrText>
            </w:r>
            <w:r w:rsidR="00176069">
              <w:rPr>
                <w:noProof/>
                <w:webHidden/>
              </w:rPr>
            </w:r>
            <w:r w:rsidR="00176069">
              <w:rPr>
                <w:noProof/>
                <w:webHidden/>
              </w:rPr>
              <w:fldChar w:fldCharType="separate"/>
            </w:r>
            <w:r w:rsidR="00705AE8">
              <w:rPr>
                <w:noProof/>
                <w:webHidden/>
              </w:rPr>
              <w:t>6</w:t>
            </w:r>
            <w:r w:rsidR="00176069">
              <w:rPr>
                <w:noProof/>
                <w:webHidden/>
              </w:rPr>
              <w:fldChar w:fldCharType="end"/>
            </w:r>
          </w:hyperlink>
        </w:p>
        <w:p w14:paraId="2C3423DA" w14:textId="77777777" w:rsidR="00176069" w:rsidRDefault="00645B6B">
          <w:pPr>
            <w:pStyle w:val="TDC3"/>
            <w:tabs>
              <w:tab w:val="left" w:pos="1960"/>
              <w:tab w:val="right" w:leader="dot" w:pos="9017"/>
            </w:tabs>
            <w:rPr>
              <w:rFonts w:asciiTheme="minorHAnsi" w:hAnsiTheme="minorHAnsi"/>
              <w:noProof/>
              <w:kern w:val="0"/>
              <w:sz w:val="22"/>
              <w:szCs w:val="22"/>
              <w:lang w:eastAsia="es-EC"/>
            </w:rPr>
          </w:pPr>
          <w:hyperlink w:anchor="_Toc421180701" w:history="1">
            <w:r w:rsidR="00176069" w:rsidRPr="00A56916">
              <w:rPr>
                <w:rStyle w:val="Hipervnculo"/>
                <w:noProof/>
                <w:lang w:val="es-ES"/>
                <w14:scene3d>
                  <w14:camera w14:prst="orthographicFront"/>
                  <w14:lightRig w14:rig="threePt" w14:dir="t">
                    <w14:rot w14:lat="0" w14:lon="0" w14:rev="0"/>
                  </w14:lightRig>
                </w14:scene3d>
              </w:rPr>
              <w:t>1.4.2.</w:t>
            </w:r>
            <w:r w:rsidR="00176069">
              <w:rPr>
                <w:rFonts w:asciiTheme="minorHAnsi" w:hAnsiTheme="minorHAnsi"/>
                <w:noProof/>
                <w:kern w:val="0"/>
                <w:sz w:val="22"/>
                <w:szCs w:val="22"/>
                <w:lang w:eastAsia="es-EC"/>
              </w:rPr>
              <w:tab/>
            </w:r>
            <w:r w:rsidR="00176069" w:rsidRPr="00A56916">
              <w:rPr>
                <w:rStyle w:val="Hipervnculo"/>
                <w:noProof/>
                <w:lang w:val="es-ES"/>
              </w:rPr>
              <w:t>The Ada Distributed Systems Annex</w:t>
            </w:r>
            <w:r w:rsidR="00176069">
              <w:rPr>
                <w:noProof/>
                <w:webHidden/>
              </w:rPr>
              <w:tab/>
            </w:r>
            <w:r w:rsidR="00176069">
              <w:rPr>
                <w:noProof/>
                <w:webHidden/>
              </w:rPr>
              <w:fldChar w:fldCharType="begin"/>
            </w:r>
            <w:r w:rsidR="00176069">
              <w:rPr>
                <w:noProof/>
                <w:webHidden/>
              </w:rPr>
              <w:instrText xml:space="preserve"> PAGEREF _Toc421180701 \h </w:instrText>
            </w:r>
            <w:r w:rsidR="00176069">
              <w:rPr>
                <w:noProof/>
                <w:webHidden/>
              </w:rPr>
            </w:r>
            <w:r w:rsidR="00176069">
              <w:rPr>
                <w:noProof/>
                <w:webHidden/>
              </w:rPr>
              <w:fldChar w:fldCharType="separate"/>
            </w:r>
            <w:r w:rsidR="00705AE8">
              <w:rPr>
                <w:noProof/>
                <w:webHidden/>
              </w:rPr>
              <w:t>11</w:t>
            </w:r>
            <w:r w:rsidR="00176069">
              <w:rPr>
                <w:noProof/>
                <w:webHidden/>
              </w:rPr>
              <w:fldChar w:fldCharType="end"/>
            </w:r>
          </w:hyperlink>
        </w:p>
        <w:p w14:paraId="675027BA" w14:textId="77777777" w:rsidR="00176069" w:rsidRDefault="00645B6B">
          <w:pPr>
            <w:pStyle w:val="TDC3"/>
            <w:tabs>
              <w:tab w:val="left" w:pos="1960"/>
              <w:tab w:val="right" w:leader="dot" w:pos="9017"/>
            </w:tabs>
            <w:rPr>
              <w:rFonts w:asciiTheme="minorHAnsi" w:hAnsiTheme="minorHAnsi"/>
              <w:noProof/>
              <w:kern w:val="0"/>
              <w:sz w:val="22"/>
              <w:szCs w:val="22"/>
              <w:lang w:eastAsia="es-EC"/>
            </w:rPr>
          </w:pPr>
          <w:hyperlink w:anchor="_Toc421180702" w:history="1">
            <w:r w:rsidR="00176069" w:rsidRPr="00A56916">
              <w:rPr>
                <w:rStyle w:val="Hipervnculo"/>
                <w:noProof/>
                <w:lang w:val="en-US"/>
                <w14:scene3d>
                  <w14:camera w14:prst="orthographicFront"/>
                  <w14:lightRig w14:rig="threePt" w14:dir="t">
                    <w14:rot w14:lat="0" w14:lon="0" w14:rev="0"/>
                  </w14:lightRig>
                </w14:scene3d>
              </w:rPr>
              <w:t>1.4.3.</w:t>
            </w:r>
            <w:r w:rsidR="00176069">
              <w:rPr>
                <w:rFonts w:asciiTheme="minorHAnsi" w:hAnsiTheme="minorHAnsi"/>
                <w:noProof/>
                <w:kern w:val="0"/>
                <w:sz w:val="22"/>
                <w:szCs w:val="22"/>
                <w:lang w:eastAsia="es-EC"/>
              </w:rPr>
              <w:tab/>
            </w:r>
            <w:r w:rsidR="00176069" w:rsidRPr="00A56916">
              <w:rPr>
                <w:rStyle w:val="Hipervnculo"/>
                <w:noProof/>
                <w:lang w:val="en-US"/>
              </w:rPr>
              <w:t>The Distributed Real-Time Specification for Java</w:t>
            </w:r>
            <w:r w:rsidR="00176069">
              <w:rPr>
                <w:noProof/>
                <w:webHidden/>
              </w:rPr>
              <w:tab/>
            </w:r>
            <w:r w:rsidR="00176069">
              <w:rPr>
                <w:noProof/>
                <w:webHidden/>
              </w:rPr>
              <w:fldChar w:fldCharType="begin"/>
            </w:r>
            <w:r w:rsidR="00176069">
              <w:rPr>
                <w:noProof/>
                <w:webHidden/>
              </w:rPr>
              <w:instrText xml:space="preserve"> PAGEREF _Toc421180702 \h </w:instrText>
            </w:r>
            <w:r w:rsidR="00176069">
              <w:rPr>
                <w:noProof/>
                <w:webHidden/>
              </w:rPr>
            </w:r>
            <w:r w:rsidR="00176069">
              <w:rPr>
                <w:noProof/>
                <w:webHidden/>
              </w:rPr>
              <w:fldChar w:fldCharType="separate"/>
            </w:r>
            <w:r w:rsidR="00705AE8">
              <w:rPr>
                <w:noProof/>
                <w:webHidden/>
              </w:rPr>
              <w:t>14</w:t>
            </w:r>
            <w:r w:rsidR="00176069">
              <w:rPr>
                <w:noProof/>
                <w:webHidden/>
              </w:rPr>
              <w:fldChar w:fldCharType="end"/>
            </w:r>
          </w:hyperlink>
        </w:p>
        <w:p w14:paraId="0910F9FE" w14:textId="77777777" w:rsidR="00176069" w:rsidRDefault="00645B6B">
          <w:pPr>
            <w:pStyle w:val="TDC3"/>
            <w:tabs>
              <w:tab w:val="left" w:pos="1960"/>
              <w:tab w:val="right" w:leader="dot" w:pos="9017"/>
            </w:tabs>
            <w:rPr>
              <w:rFonts w:asciiTheme="minorHAnsi" w:hAnsiTheme="minorHAnsi"/>
              <w:noProof/>
              <w:kern w:val="0"/>
              <w:sz w:val="22"/>
              <w:szCs w:val="22"/>
              <w:lang w:eastAsia="es-EC"/>
            </w:rPr>
          </w:pPr>
          <w:hyperlink w:anchor="_Toc421180703" w:history="1">
            <w:r w:rsidR="00176069" w:rsidRPr="00A56916">
              <w:rPr>
                <w:rStyle w:val="Hipervnculo"/>
                <w:noProof/>
                <w:lang w:val="en-US"/>
                <w14:scene3d>
                  <w14:camera w14:prst="orthographicFront"/>
                  <w14:lightRig w14:rig="threePt" w14:dir="t">
                    <w14:rot w14:lat="0" w14:lon="0" w14:rev="0"/>
                  </w14:lightRig>
                </w14:scene3d>
              </w:rPr>
              <w:t>1.4.4.</w:t>
            </w:r>
            <w:r w:rsidR="00176069">
              <w:rPr>
                <w:rFonts w:asciiTheme="minorHAnsi" w:hAnsiTheme="minorHAnsi"/>
                <w:noProof/>
                <w:kern w:val="0"/>
                <w:sz w:val="22"/>
                <w:szCs w:val="22"/>
                <w:lang w:eastAsia="es-EC"/>
              </w:rPr>
              <w:tab/>
            </w:r>
            <w:r w:rsidR="00176069" w:rsidRPr="00A56916">
              <w:rPr>
                <w:rStyle w:val="Hipervnculo"/>
                <w:noProof/>
                <w:lang w:val="en-US"/>
              </w:rPr>
              <w:t>The Data Distribution Service for Real-Time Systems</w:t>
            </w:r>
            <w:r w:rsidR="00176069">
              <w:rPr>
                <w:noProof/>
                <w:webHidden/>
              </w:rPr>
              <w:tab/>
            </w:r>
            <w:r w:rsidR="00176069">
              <w:rPr>
                <w:noProof/>
                <w:webHidden/>
              </w:rPr>
              <w:fldChar w:fldCharType="begin"/>
            </w:r>
            <w:r w:rsidR="00176069">
              <w:rPr>
                <w:noProof/>
                <w:webHidden/>
              </w:rPr>
              <w:instrText xml:space="preserve"> PAGEREF _Toc421180703 \h </w:instrText>
            </w:r>
            <w:r w:rsidR="00176069">
              <w:rPr>
                <w:noProof/>
                <w:webHidden/>
              </w:rPr>
            </w:r>
            <w:r w:rsidR="00176069">
              <w:rPr>
                <w:noProof/>
                <w:webHidden/>
              </w:rPr>
              <w:fldChar w:fldCharType="separate"/>
            </w:r>
            <w:r w:rsidR="00705AE8">
              <w:rPr>
                <w:noProof/>
                <w:webHidden/>
              </w:rPr>
              <w:t>16</w:t>
            </w:r>
            <w:r w:rsidR="00176069">
              <w:rPr>
                <w:noProof/>
                <w:webHidden/>
              </w:rPr>
              <w:fldChar w:fldCharType="end"/>
            </w:r>
          </w:hyperlink>
        </w:p>
        <w:p w14:paraId="6B533C91" w14:textId="77777777" w:rsidR="00176069" w:rsidRDefault="00645B6B">
          <w:pPr>
            <w:pStyle w:val="TDC2"/>
            <w:rPr>
              <w:rFonts w:asciiTheme="minorHAnsi" w:hAnsiTheme="minorHAnsi"/>
              <w:noProof/>
              <w:kern w:val="0"/>
              <w:sz w:val="22"/>
              <w:szCs w:val="22"/>
              <w:lang w:eastAsia="es-EC"/>
            </w:rPr>
          </w:pPr>
          <w:hyperlink w:anchor="_Toc421180704" w:history="1">
            <w:r w:rsidR="00176069" w:rsidRPr="00A56916">
              <w:rPr>
                <w:rStyle w:val="Hipervnculo"/>
                <w:noProof/>
                <w:lang w:val="es-ES"/>
                <w14:scene3d>
                  <w14:camera w14:prst="orthographicFront"/>
                  <w14:lightRig w14:rig="threePt" w14:dir="t">
                    <w14:rot w14:lat="0" w14:lon="0" w14:rev="0"/>
                  </w14:lightRig>
                </w14:scene3d>
              </w:rPr>
              <w:t>1.5.</w:t>
            </w:r>
            <w:r w:rsidR="00176069">
              <w:rPr>
                <w:rFonts w:asciiTheme="minorHAnsi" w:hAnsiTheme="minorHAnsi"/>
                <w:noProof/>
                <w:kern w:val="0"/>
                <w:sz w:val="22"/>
                <w:szCs w:val="22"/>
                <w:lang w:eastAsia="es-EC"/>
              </w:rPr>
              <w:tab/>
            </w:r>
            <w:r w:rsidR="00176069" w:rsidRPr="00A56916">
              <w:rPr>
                <w:rStyle w:val="Hipervnculo"/>
                <w:noProof/>
                <w:lang w:val="es-ES"/>
              </w:rPr>
              <w:t>COMPARACIÓN ENTRE LAS DIFERENTES TECNOLOGÍAS DE MIDDLEWARES DE COMUNICACIÓN DE TIEMPO REAL.</w:t>
            </w:r>
            <w:r w:rsidR="00176069">
              <w:rPr>
                <w:noProof/>
                <w:webHidden/>
              </w:rPr>
              <w:tab/>
            </w:r>
            <w:r w:rsidR="00176069">
              <w:rPr>
                <w:noProof/>
                <w:webHidden/>
              </w:rPr>
              <w:fldChar w:fldCharType="begin"/>
            </w:r>
            <w:r w:rsidR="00176069">
              <w:rPr>
                <w:noProof/>
                <w:webHidden/>
              </w:rPr>
              <w:instrText xml:space="preserve"> PAGEREF _Toc421180704 \h </w:instrText>
            </w:r>
            <w:r w:rsidR="00176069">
              <w:rPr>
                <w:noProof/>
                <w:webHidden/>
              </w:rPr>
            </w:r>
            <w:r w:rsidR="00176069">
              <w:rPr>
                <w:noProof/>
                <w:webHidden/>
              </w:rPr>
              <w:fldChar w:fldCharType="separate"/>
            </w:r>
            <w:r w:rsidR="00705AE8">
              <w:rPr>
                <w:noProof/>
                <w:webHidden/>
              </w:rPr>
              <w:t>19</w:t>
            </w:r>
            <w:r w:rsidR="00176069">
              <w:rPr>
                <w:noProof/>
                <w:webHidden/>
              </w:rPr>
              <w:fldChar w:fldCharType="end"/>
            </w:r>
          </w:hyperlink>
        </w:p>
        <w:p w14:paraId="734788D3" w14:textId="77777777" w:rsidR="00176069" w:rsidRDefault="00645B6B">
          <w:pPr>
            <w:pStyle w:val="TDC3"/>
            <w:tabs>
              <w:tab w:val="left" w:pos="1960"/>
              <w:tab w:val="right" w:leader="dot" w:pos="9017"/>
            </w:tabs>
            <w:rPr>
              <w:rFonts w:asciiTheme="minorHAnsi" w:hAnsiTheme="minorHAnsi"/>
              <w:noProof/>
              <w:kern w:val="0"/>
              <w:sz w:val="22"/>
              <w:szCs w:val="22"/>
              <w:lang w:eastAsia="es-EC"/>
            </w:rPr>
          </w:pPr>
          <w:hyperlink w:anchor="_Toc421180705" w:history="1">
            <w:r w:rsidR="00176069" w:rsidRPr="00A56916">
              <w:rPr>
                <w:rStyle w:val="Hipervnculo"/>
                <w:noProof/>
                <w:lang w:val="es-ES"/>
                <w14:scene3d>
                  <w14:camera w14:prst="orthographicFront"/>
                  <w14:lightRig w14:rig="threePt" w14:dir="t">
                    <w14:rot w14:lat="0" w14:lon="0" w14:rev="0"/>
                  </w14:lightRig>
                </w14:scene3d>
              </w:rPr>
              <w:t>1.5.1.</w:t>
            </w:r>
            <w:r w:rsidR="00176069">
              <w:rPr>
                <w:rFonts w:asciiTheme="minorHAnsi" w:hAnsiTheme="minorHAnsi"/>
                <w:noProof/>
                <w:kern w:val="0"/>
                <w:sz w:val="22"/>
                <w:szCs w:val="22"/>
                <w:lang w:eastAsia="es-EC"/>
              </w:rPr>
              <w:tab/>
            </w:r>
            <w:r w:rsidR="00176069" w:rsidRPr="00A56916">
              <w:rPr>
                <w:rStyle w:val="Hipervnculo"/>
                <w:noProof/>
                <w:lang w:val="es-ES"/>
              </w:rPr>
              <w:t>Gestión de los recursos del procesador</w:t>
            </w:r>
            <w:r w:rsidR="00176069">
              <w:rPr>
                <w:noProof/>
                <w:webHidden/>
              </w:rPr>
              <w:tab/>
            </w:r>
            <w:r w:rsidR="00176069">
              <w:rPr>
                <w:noProof/>
                <w:webHidden/>
              </w:rPr>
              <w:fldChar w:fldCharType="begin"/>
            </w:r>
            <w:r w:rsidR="00176069">
              <w:rPr>
                <w:noProof/>
                <w:webHidden/>
              </w:rPr>
              <w:instrText xml:space="preserve"> PAGEREF _Toc421180705 \h </w:instrText>
            </w:r>
            <w:r w:rsidR="00176069">
              <w:rPr>
                <w:noProof/>
                <w:webHidden/>
              </w:rPr>
            </w:r>
            <w:r w:rsidR="00176069">
              <w:rPr>
                <w:noProof/>
                <w:webHidden/>
              </w:rPr>
              <w:fldChar w:fldCharType="separate"/>
            </w:r>
            <w:r w:rsidR="00705AE8">
              <w:rPr>
                <w:noProof/>
                <w:webHidden/>
              </w:rPr>
              <w:t>20</w:t>
            </w:r>
            <w:r w:rsidR="00176069">
              <w:rPr>
                <w:noProof/>
                <w:webHidden/>
              </w:rPr>
              <w:fldChar w:fldCharType="end"/>
            </w:r>
          </w:hyperlink>
        </w:p>
        <w:p w14:paraId="1A58F420" w14:textId="77777777" w:rsidR="00176069" w:rsidRDefault="00645B6B">
          <w:pPr>
            <w:pStyle w:val="TDC3"/>
            <w:tabs>
              <w:tab w:val="left" w:pos="1960"/>
              <w:tab w:val="right" w:leader="dot" w:pos="9017"/>
            </w:tabs>
            <w:rPr>
              <w:rFonts w:asciiTheme="minorHAnsi" w:hAnsiTheme="minorHAnsi"/>
              <w:noProof/>
              <w:kern w:val="0"/>
              <w:sz w:val="22"/>
              <w:szCs w:val="22"/>
              <w:lang w:eastAsia="es-EC"/>
            </w:rPr>
          </w:pPr>
          <w:hyperlink w:anchor="_Toc421180706" w:history="1">
            <w:r w:rsidR="00176069" w:rsidRPr="00A56916">
              <w:rPr>
                <w:rStyle w:val="Hipervnculo"/>
                <w:noProof/>
                <w:lang w:val="es-ES"/>
                <w14:scene3d>
                  <w14:camera w14:prst="orthographicFront"/>
                  <w14:lightRig w14:rig="threePt" w14:dir="t">
                    <w14:rot w14:lat="0" w14:lon="0" w14:rev="0"/>
                  </w14:lightRig>
                </w14:scene3d>
              </w:rPr>
              <w:t>1.5.2.</w:t>
            </w:r>
            <w:r w:rsidR="00176069">
              <w:rPr>
                <w:rFonts w:asciiTheme="minorHAnsi" w:hAnsiTheme="minorHAnsi"/>
                <w:noProof/>
                <w:kern w:val="0"/>
                <w:sz w:val="22"/>
                <w:szCs w:val="22"/>
                <w:lang w:eastAsia="es-EC"/>
              </w:rPr>
              <w:tab/>
            </w:r>
            <w:r w:rsidR="00176069" w:rsidRPr="00A56916">
              <w:rPr>
                <w:rStyle w:val="Hipervnculo"/>
                <w:noProof/>
                <w:lang w:val="es-ES"/>
              </w:rPr>
              <w:t>Gestión de recursos de red</w:t>
            </w:r>
            <w:r w:rsidR="00176069">
              <w:rPr>
                <w:noProof/>
                <w:webHidden/>
              </w:rPr>
              <w:tab/>
            </w:r>
            <w:r w:rsidR="00176069">
              <w:rPr>
                <w:noProof/>
                <w:webHidden/>
              </w:rPr>
              <w:fldChar w:fldCharType="begin"/>
            </w:r>
            <w:r w:rsidR="00176069">
              <w:rPr>
                <w:noProof/>
                <w:webHidden/>
              </w:rPr>
              <w:instrText xml:space="preserve"> PAGEREF _Toc421180706 \h </w:instrText>
            </w:r>
            <w:r w:rsidR="00176069">
              <w:rPr>
                <w:noProof/>
                <w:webHidden/>
              </w:rPr>
            </w:r>
            <w:r w:rsidR="00176069">
              <w:rPr>
                <w:noProof/>
                <w:webHidden/>
              </w:rPr>
              <w:fldChar w:fldCharType="separate"/>
            </w:r>
            <w:r w:rsidR="00705AE8">
              <w:rPr>
                <w:noProof/>
                <w:webHidden/>
              </w:rPr>
              <w:t>23</w:t>
            </w:r>
            <w:r w:rsidR="00176069">
              <w:rPr>
                <w:noProof/>
                <w:webHidden/>
              </w:rPr>
              <w:fldChar w:fldCharType="end"/>
            </w:r>
          </w:hyperlink>
        </w:p>
        <w:p w14:paraId="619A31A3" w14:textId="77777777" w:rsidR="00176069" w:rsidRDefault="00645B6B">
          <w:pPr>
            <w:pStyle w:val="TDC3"/>
            <w:tabs>
              <w:tab w:val="left" w:pos="1960"/>
              <w:tab w:val="right" w:leader="dot" w:pos="9017"/>
            </w:tabs>
            <w:rPr>
              <w:rFonts w:asciiTheme="minorHAnsi" w:hAnsiTheme="minorHAnsi"/>
              <w:noProof/>
              <w:kern w:val="0"/>
              <w:sz w:val="22"/>
              <w:szCs w:val="22"/>
              <w:lang w:eastAsia="es-EC"/>
            </w:rPr>
          </w:pPr>
          <w:hyperlink w:anchor="_Toc421180707" w:history="1">
            <w:r w:rsidR="00176069" w:rsidRPr="00A56916">
              <w:rPr>
                <w:rStyle w:val="Hipervnculo"/>
                <w:noProof/>
                <w:lang w:val="es-ES"/>
                <w14:scene3d>
                  <w14:camera w14:prst="orthographicFront"/>
                  <w14:lightRig w14:rig="threePt" w14:dir="t">
                    <w14:rot w14:lat="0" w14:lon="0" w14:rev="0"/>
                  </w14:lightRig>
                </w14:scene3d>
              </w:rPr>
              <w:t>1.5.3.</w:t>
            </w:r>
            <w:r w:rsidR="00176069">
              <w:rPr>
                <w:rFonts w:asciiTheme="minorHAnsi" w:hAnsiTheme="minorHAnsi"/>
                <w:noProof/>
                <w:kern w:val="0"/>
                <w:sz w:val="22"/>
                <w:szCs w:val="22"/>
                <w:lang w:eastAsia="es-EC"/>
              </w:rPr>
              <w:tab/>
            </w:r>
            <w:r w:rsidR="00176069" w:rsidRPr="00A56916">
              <w:rPr>
                <w:rStyle w:val="Hipervnculo"/>
                <w:noProof/>
                <w:lang w:val="es-ES"/>
              </w:rPr>
              <w:t>Cuadro Comparativo de las diferentes tecnologías</w:t>
            </w:r>
            <w:r w:rsidR="00176069">
              <w:rPr>
                <w:noProof/>
                <w:webHidden/>
              </w:rPr>
              <w:tab/>
            </w:r>
            <w:r w:rsidR="00176069">
              <w:rPr>
                <w:noProof/>
                <w:webHidden/>
              </w:rPr>
              <w:fldChar w:fldCharType="begin"/>
            </w:r>
            <w:r w:rsidR="00176069">
              <w:rPr>
                <w:noProof/>
                <w:webHidden/>
              </w:rPr>
              <w:instrText xml:space="preserve"> PAGEREF _Toc421180707 \h </w:instrText>
            </w:r>
            <w:r w:rsidR="00176069">
              <w:rPr>
                <w:noProof/>
                <w:webHidden/>
              </w:rPr>
            </w:r>
            <w:r w:rsidR="00176069">
              <w:rPr>
                <w:noProof/>
                <w:webHidden/>
              </w:rPr>
              <w:fldChar w:fldCharType="separate"/>
            </w:r>
            <w:r w:rsidR="00705AE8">
              <w:rPr>
                <w:noProof/>
                <w:webHidden/>
              </w:rPr>
              <w:t>25</w:t>
            </w:r>
            <w:r w:rsidR="00176069">
              <w:rPr>
                <w:noProof/>
                <w:webHidden/>
              </w:rPr>
              <w:fldChar w:fldCharType="end"/>
            </w:r>
          </w:hyperlink>
        </w:p>
        <w:p w14:paraId="736F1506" w14:textId="77777777" w:rsidR="00176069" w:rsidRDefault="00645B6B">
          <w:pPr>
            <w:pStyle w:val="TDC2"/>
            <w:rPr>
              <w:rFonts w:asciiTheme="minorHAnsi" w:hAnsiTheme="minorHAnsi"/>
              <w:noProof/>
              <w:kern w:val="0"/>
              <w:sz w:val="22"/>
              <w:szCs w:val="22"/>
              <w:lang w:eastAsia="es-EC"/>
            </w:rPr>
          </w:pPr>
          <w:hyperlink w:anchor="_Toc421180708" w:history="1">
            <w:r w:rsidR="00176069" w:rsidRPr="00A56916">
              <w:rPr>
                <w:rStyle w:val="Hipervnculo"/>
                <w:noProof/>
                <w:lang w:val="es-ES"/>
                <w14:scene3d>
                  <w14:camera w14:prst="orthographicFront"/>
                  <w14:lightRig w14:rig="threePt" w14:dir="t">
                    <w14:rot w14:lat="0" w14:lon="0" w14:rev="0"/>
                  </w14:lightRig>
                </w14:scene3d>
              </w:rPr>
              <w:t>1.6.</w:t>
            </w:r>
            <w:r w:rsidR="00176069">
              <w:rPr>
                <w:rFonts w:asciiTheme="minorHAnsi" w:hAnsiTheme="minorHAnsi"/>
                <w:noProof/>
                <w:kern w:val="0"/>
                <w:sz w:val="22"/>
                <w:szCs w:val="22"/>
                <w:lang w:eastAsia="es-EC"/>
              </w:rPr>
              <w:tab/>
            </w:r>
            <w:r w:rsidR="00176069" w:rsidRPr="00A56916">
              <w:rPr>
                <w:rStyle w:val="Hipervnculo"/>
                <w:noProof/>
                <w:lang w:val="es-ES"/>
              </w:rPr>
              <w:t>CARACTERÍSTICAS Y FUNCIONALIDADES DEL DDS</w:t>
            </w:r>
            <w:r w:rsidR="00176069">
              <w:rPr>
                <w:noProof/>
                <w:webHidden/>
              </w:rPr>
              <w:tab/>
            </w:r>
            <w:r w:rsidR="00176069">
              <w:rPr>
                <w:noProof/>
                <w:webHidden/>
              </w:rPr>
              <w:fldChar w:fldCharType="begin"/>
            </w:r>
            <w:r w:rsidR="00176069">
              <w:rPr>
                <w:noProof/>
                <w:webHidden/>
              </w:rPr>
              <w:instrText xml:space="preserve"> PAGEREF _Toc421180708 \h </w:instrText>
            </w:r>
            <w:r w:rsidR="00176069">
              <w:rPr>
                <w:noProof/>
                <w:webHidden/>
              </w:rPr>
            </w:r>
            <w:r w:rsidR="00176069">
              <w:rPr>
                <w:noProof/>
                <w:webHidden/>
              </w:rPr>
              <w:fldChar w:fldCharType="separate"/>
            </w:r>
            <w:r w:rsidR="00705AE8">
              <w:rPr>
                <w:noProof/>
                <w:webHidden/>
              </w:rPr>
              <w:t>26</w:t>
            </w:r>
            <w:r w:rsidR="00176069">
              <w:rPr>
                <w:noProof/>
                <w:webHidden/>
              </w:rPr>
              <w:fldChar w:fldCharType="end"/>
            </w:r>
          </w:hyperlink>
        </w:p>
        <w:p w14:paraId="07868D15" w14:textId="77777777" w:rsidR="00176069" w:rsidRDefault="00645B6B">
          <w:pPr>
            <w:pStyle w:val="TDC3"/>
            <w:tabs>
              <w:tab w:val="left" w:pos="1960"/>
              <w:tab w:val="right" w:leader="dot" w:pos="9017"/>
            </w:tabs>
            <w:rPr>
              <w:rFonts w:asciiTheme="minorHAnsi" w:hAnsiTheme="minorHAnsi"/>
              <w:noProof/>
              <w:kern w:val="0"/>
              <w:sz w:val="22"/>
              <w:szCs w:val="22"/>
              <w:lang w:eastAsia="es-EC"/>
            </w:rPr>
          </w:pPr>
          <w:hyperlink w:anchor="_Toc421180709" w:history="1">
            <w:r w:rsidR="00176069" w:rsidRPr="00A56916">
              <w:rPr>
                <w:rStyle w:val="Hipervnculo"/>
                <w:noProof/>
                <w:lang w:val="es-ES"/>
                <w14:scene3d>
                  <w14:camera w14:prst="orthographicFront"/>
                  <w14:lightRig w14:rig="threePt" w14:dir="t">
                    <w14:rot w14:lat="0" w14:lon="0" w14:rev="0"/>
                  </w14:lightRig>
                </w14:scene3d>
              </w:rPr>
              <w:t>1.6.1.</w:t>
            </w:r>
            <w:r w:rsidR="00176069">
              <w:rPr>
                <w:rFonts w:asciiTheme="minorHAnsi" w:hAnsiTheme="minorHAnsi"/>
                <w:noProof/>
                <w:kern w:val="0"/>
                <w:sz w:val="22"/>
                <w:szCs w:val="22"/>
                <w:lang w:eastAsia="es-EC"/>
              </w:rPr>
              <w:tab/>
            </w:r>
            <w:r w:rsidR="00176069" w:rsidRPr="00A56916">
              <w:rPr>
                <w:rStyle w:val="Hipervnculo"/>
                <w:noProof/>
                <w:lang w:val="es-ES"/>
              </w:rPr>
              <w:t>Características</w:t>
            </w:r>
            <w:r w:rsidR="00176069">
              <w:rPr>
                <w:noProof/>
                <w:webHidden/>
              </w:rPr>
              <w:tab/>
            </w:r>
            <w:r w:rsidR="00176069">
              <w:rPr>
                <w:noProof/>
                <w:webHidden/>
              </w:rPr>
              <w:fldChar w:fldCharType="begin"/>
            </w:r>
            <w:r w:rsidR="00176069">
              <w:rPr>
                <w:noProof/>
                <w:webHidden/>
              </w:rPr>
              <w:instrText xml:space="preserve"> PAGEREF _Toc421180709 \h </w:instrText>
            </w:r>
            <w:r w:rsidR="00176069">
              <w:rPr>
                <w:noProof/>
                <w:webHidden/>
              </w:rPr>
            </w:r>
            <w:r w:rsidR="00176069">
              <w:rPr>
                <w:noProof/>
                <w:webHidden/>
              </w:rPr>
              <w:fldChar w:fldCharType="separate"/>
            </w:r>
            <w:r w:rsidR="00705AE8">
              <w:rPr>
                <w:noProof/>
                <w:webHidden/>
              </w:rPr>
              <w:t>26</w:t>
            </w:r>
            <w:r w:rsidR="00176069">
              <w:rPr>
                <w:noProof/>
                <w:webHidden/>
              </w:rPr>
              <w:fldChar w:fldCharType="end"/>
            </w:r>
          </w:hyperlink>
        </w:p>
        <w:p w14:paraId="4FDF0285" w14:textId="77777777" w:rsidR="00176069" w:rsidRDefault="00645B6B">
          <w:pPr>
            <w:pStyle w:val="TDC3"/>
            <w:tabs>
              <w:tab w:val="left" w:pos="1960"/>
              <w:tab w:val="right" w:leader="dot" w:pos="9017"/>
            </w:tabs>
            <w:rPr>
              <w:rFonts w:asciiTheme="minorHAnsi" w:hAnsiTheme="minorHAnsi"/>
              <w:noProof/>
              <w:kern w:val="0"/>
              <w:sz w:val="22"/>
              <w:szCs w:val="22"/>
              <w:lang w:eastAsia="es-EC"/>
            </w:rPr>
          </w:pPr>
          <w:hyperlink w:anchor="_Toc421180710" w:history="1">
            <w:r w:rsidR="00176069" w:rsidRPr="00A56916">
              <w:rPr>
                <w:rStyle w:val="Hipervnculo"/>
                <w:noProof/>
                <w:lang w:val="es-ES"/>
                <w14:scene3d>
                  <w14:camera w14:prst="orthographicFront"/>
                  <w14:lightRig w14:rig="threePt" w14:dir="t">
                    <w14:rot w14:lat="0" w14:lon="0" w14:rev="0"/>
                  </w14:lightRig>
                </w14:scene3d>
              </w:rPr>
              <w:t>1.6.2.</w:t>
            </w:r>
            <w:r w:rsidR="00176069">
              <w:rPr>
                <w:rFonts w:asciiTheme="minorHAnsi" w:hAnsiTheme="minorHAnsi"/>
                <w:noProof/>
                <w:kern w:val="0"/>
                <w:sz w:val="22"/>
                <w:szCs w:val="22"/>
                <w:lang w:eastAsia="es-EC"/>
              </w:rPr>
              <w:tab/>
            </w:r>
            <w:r w:rsidR="00176069" w:rsidRPr="00A56916">
              <w:rPr>
                <w:rStyle w:val="Hipervnculo"/>
                <w:noProof/>
                <w:lang w:val="es-ES"/>
              </w:rPr>
              <w:t>Funcionalidades</w:t>
            </w:r>
            <w:r w:rsidR="00176069">
              <w:rPr>
                <w:noProof/>
                <w:webHidden/>
              </w:rPr>
              <w:tab/>
            </w:r>
            <w:r w:rsidR="00176069">
              <w:rPr>
                <w:noProof/>
                <w:webHidden/>
              </w:rPr>
              <w:fldChar w:fldCharType="begin"/>
            </w:r>
            <w:r w:rsidR="00176069">
              <w:rPr>
                <w:noProof/>
                <w:webHidden/>
              </w:rPr>
              <w:instrText xml:space="preserve"> PAGEREF _Toc421180710 \h </w:instrText>
            </w:r>
            <w:r w:rsidR="00176069">
              <w:rPr>
                <w:noProof/>
                <w:webHidden/>
              </w:rPr>
            </w:r>
            <w:r w:rsidR="00176069">
              <w:rPr>
                <w:noProof/>
                <w:webHidden/>
              </w:rPr>
              <w:fldChar w:fldCharType="separate"/>
            </w:r>
            <w:r w:rsidR="00705AE8">
              <w:rPr>
                <w:noProof/>
                <w:webHidden/>
              </w:rPr>
              <w:t>41</w:t>
            </w:r>
            <w:r w:rsidR="00176069">
              <w:rPr>
                <w:noProof/>
                <w:webHidden/>
              </w:rPr>
              <w:fldChar w:fldCharType="end"/>
            </w:r>
          </w:hyperlink>
        </w:p>
        <w:p w14:paraId="39708262" w14:textId="77777777" w:rsidR="00176069" w:rsidRDefault="00645B6B">
          <w:pPr>
            <w:pStyle w:val="TDC1"/>
            <w:tabs>
              <w:tab w:val="left" w:pos="1350"/>
              <w:tab w:val="right" w:leader="dot" w:pos="9017"/>
            </w:tabs>
            <w:rPr>
              <w:rFonts w:asciiTheme="minorHAnsi" w:hAnsiTheme="minorHAnsi"/>
              <w:noProof/>
              <w:kern w:val="0"/>
              <w:sz w:val="22"/>
              <w:szCs w:val="22"/>
              <w:lang w:eastAsia="es-EC"/>
            </w:rPr>
          </w:pPr>
          <w:hyperlink w:anchor="_Toc421180711" w:history="1">
            <w:r w:rsidR="00176069" w:rsidRPr="00A56916">
              <w:rPr>
                <w:rStyle w:val="Hipervnculo"/>
                <w:noProof/>
                <w:lang w:val="es-ES"/>
              </w:rPr>
              <w:t>2.</w:t>
            </w:r>
            <w:r w:rsidR="00176069">
              <w:rPr>
                <w:rFonts w:asciiTheme="minorHAnsi" w:hAnsiTheme="minorHAnsi"/>
                <w:noProof/>
                <w:kern w:val="0"/>
                <w:sz w:val="22"/>
                <w:szCs w:val="22"/>
                <w:lang w:eastAsia="es-EC"/>
              </w:rPr>
              <w:tab/>
            </w:r>
            <w:r w:rsidR="00176069" w:rsidRPr="00A56916">
              <w:rPr>
                <w:rStyle w:val="Hipervnculo"/>
                <w:noProof/>
                <w:lang w:val="es-ES"/>
              </w:rPr>
              <w:t>CAPÍTULO II</w:t>
            </w:r>
            <w:r w:rsidR="00176069">
              <w:rPr>
                <w:noProof/>
                <w:webHidden/>
              </w:rPr>
              <w:tab/>
            </w:r>
            <w:r w:rsidR="00176069">
              <w:rPr>
                <w:noProof/>
                <w:webHidden/>
              </w:rPr>
              <w:fldChar w:fldCharType="begin"/>
            </w:r>
            <w:r w:rsidR="00176069">
              <w:rPr>
                <w:noProof/>
                <w:webHidden/>
              </w:rPr>
              <w:instrText xml:space="preserve"> PAGEREF _Toc421180711 \h </w:instrText>
            </w:r>
            <w:r w:rsidR="00176069">
              <w:rPr>
                <w:noProof/>
                <w:webHidden/>
              </w:rPr>
            </w:r>
            <w:r w:rsidR="00176069">
              <w:rPr>
                <w:noProof/>
                <w:webHidden/>
              </w:rPr>
              <w:fldChar w:fldCharType="separate"/>
            </w:r>
            <w:r w:rsidR="00705AE8">
              <w:rPr>
                <w:noProof/>
                <w:webHidden/>
              </w:rPr>
              <w:t>47</w:t>
            </w:r>
            <w:r w:rsidR="00176069">
              <w:rPr>
                <w:noProof/>
                <w:webHidden/>
              </w:rPr>
              <w:fldChar w:fldCharType="end"/>
            </w:r>
          </w:hyperlink>
        </w:p>
        <w:p w14:paraId="2C46A9D1" w14:textId="77777777" w:rsidR="00176069" w:rsidRDefault="00645B6B">
          <w:pPr>
            <w:pStyle w:val="TDC2"/>
            <w:rPr>
              <w:rFonts w:asciiTheme="minorHAnsi" w:hAnsiTheme="minorHAnsi"/>
              <w:noProof/>
              <w:kern w:val="0"/>
              <w:sz w:val="22"/>
              <w:szCs w:val="22"/>
              <w:lang w:eastAsia="es-EC"/>
            </w:rPr>
          </w:pPr>
          <w:hyperlink w:anchor="_Toc421180712" w:history="1">
            <w:r w:rsidR="00176069" w:rsidRPr="00A56916">
              <w:rPr>
                <w:rStyle w:val="Hipervnculo"/>
                <w:noProof/>
                <w:lang w:val="es-ES"/>
              </w:rPr>
              <w:t>ANÁLISIS DE REQUISITOS PARA LA IMPLEMENTACIÓN DE UN MÓDULO QUE SOPORTE EL PROTOCOLO RTPS</w:t>
            </w:r>
            <w:r w:rsidR="00176069">
              <w:rPr>
                <w:noProof/>
                <w:webHidden/>
              </w:rPr>
              <w:tab/>
            </w:r>
            <w:r w:rsidR="00176069">
              <w:rPr>
                <w:noProof/>
                <w:webHidden/>
              </w:rPr>
              <w:fldChar w:fldCharType="begin"/>
            </w:r>
            <w:r w:rsidR="00176069">
              <w:rPr>
                <w:noProof/>
                <w:webHidden/>
              </w:rPr>
              <w:instrText xml:space="preserve"> PAGEREF _Toc421180712 \h </w:instrText>
            </w:r>
            <w:r w:rsidR="00176069">
              <w:rPr>
                <w:noProof/>
                <w:webHidden/>
              </w:rPr>
            </w:r>
            <w:r w:rsidR="00176069">
              <w:rPr>
                <w:noProof/>
                <w:webHidden/>
              </w:rPr>
              <w:fldChar w:fldCharType="separate"/>
            </w:r>
            <w:r w:rsidR="00705AE8">
              <w:rPr>
                <w:noProof/>
                <w:webHidden/>
              </w:rPr>
              <w:t>47</w:t>
            </w:r>
            <w:r w:rsidR="00176069">
              <w:rPr>
                <w:noProof/>
                <w:webHidden/>
              </w:rPr>
              <w:fldChar w:fldCharType="end"/>
            </w:r>
          </w:hyperlink>
        </w:p>
        <w:p w14:paraId="2DED83F4" w14:textId="77777777" w:rsidR="00176069" w:rsidRDefault="00645B6B">
          <w:pPr>
            <w:pStyle w:val="TDC2"/>
            <w:rPr>
              <w:rFonts w:asciiTheme="minorHAnsi" w:hAnsiTheme="minorHAnsi"/>
              <w:noProof/>
              <w:kern w:val="0"/>
              <w:sz w:val="22"/>
              <w:szCs w:val="22"/>
              <w:lang w:eastAsia="es-EC"/>
            </w:rPr>
          </w:pPr>
          <w:hyperlink w:anchor="_Toc421180713" w:history="1">
            <w:r w:rsidR="00176069" w:rsidRPr="00A56916">
              <w:rPr>
                <w:rStyle w:val="Hipervnculo"/>
                <w:noProof/>
                <w:lang w:val="es-ES"/>
                <w14:scene3d>
                  <w14:camera w14:prst="orthographicFront"/>
                  <w14:lightRig w14:rig="threePt" w14:dir="t">
                    <w14:rot w14:lat="0" w14:lon="0" w14:rev="0"/>
                  </w14:lightRig>
                </w14:scene3d>
              </w:rPr>
              <w:t>2.1.</w:t>
            </w:r>
            <w:r w:rsidR="00176069">
              <w:rPr>
                <w:rFonts w:asciiTheme="minorHAnsi" w:hAnsiTheme="minorHAnsi"/>
                <w:noProof/>
                <w:kern w:val="0"/>
                <w:sz w:val="22"/>
                <w:szCs w:val="22"/>
                <w:lang w:eastAsia="es-EC"/>
              </w:rPr>
              <w:tab/>
            </w:r>
            <w:r w:rsidR="00176069" w:rsidRPr="00A56916">
              <w:rPr>
                <w:rStyle w:val="Hipervnculo"/>
                <w:noProof/>
                <w:lang w:val="es-ES"/>
              </w:rPr>
              <w:t>INTRODUCCIÓN</w:t>
            </w:r>
            <w:r w:rsidR="00176069">
              <w:rPr>
                <w:noProof/>
                <w:webHidden/>
              </w:rPr>
              <w:tab/>
            </w:r>
            <w:r w:rsidR="00176069">
              <w:rPr>
                <w:noProof/>
                <w:webHidden/>
              </w:rPr>
              <w:fldChar w:fldCharType="begin"/>
            </w:r>
            <w:r w:rsidR="00176069">
              <w:rPr>
                <w:noProof/>
                <w:webHidden/>
              </w:rPr>
              <w:instrText xml:space="preserve"> PAGEREF _Toc421180713 \h </w:instrText>
            </w:r>
            <w:r w:rsidR="00176069">
              <w:rPr>
                <w:noProof/>
                <w:webHidden/>
              </w:rPr>
            </w:r>
            <w:r w:rsidR="00176069">
              <w:rPr>
                <w:noProof/>
                <w:webHidden/>
              </w:rPr>
              <w:fldChar w:fldCharType="separate"/>
            </w:r>
            <w:r w:rsidR="00705AE8">
              <w:rPr>
                <w:noProof/>
                <w:webHidden/>
              </w:rPr>
              <w:t>47</w:t>
            </w:r>
            <w:r w:rsidR="00176069">
              <w:rPr>
                <w:noProof/>
                <w:webHidden/>
              </w:rPr>
              <w:fldChar w:fldCharType="end"/>
            </w:r>
          </w:hyperlink>
        </w:p>
        <w:p w14:paraId="0BEBF6FE" w14:textId="77777777" w:rsidR="00176069" w:rsidRDefault="00645B6B">
          <w:pPr>
            <w:pStyle w:val="TDC2"/>
            <w:rPr>
              <w:rFonts w:asciiTheme="minorHAnsi" w:hAnsiTheme="minorHAnsi"/>
              <w:noProof/>
              <w:kern w:val="0"/>
              <w:sz w:val="22"/>
              <w:szCs w:val="22"/>
              <w:lang w:eastAsia="es-EC"/>
            </w:rPr>
          </w:pPr>
          <w:hyperlink w:anchor="_Toc421180714" w:history="1">
            <w:r w:rsidR="00176069" w:rsidRPr="00A56916">
              <w:rPr>
                <w:rStyle w:val="Hipervnculo"/>
                <w:noProof/>
                <w:lang w:val="es-ES"/>
                <w14:scene3d>
                  <w14:camera w14:prst="orthographicFront"/>
                  <w14:lightRig w14:rig="threePt" w14:dir="t">
                    <w14:rot w14:lat="0" w14:lon="0" w14:rev="0"/>
                  </w14:lightRig>
                </w14:scene3d>
              </w:rPr>
              <w:t>2.2.</w:t>
            </w:r>
            <w:r w:rsidR="00176069">
              <w:rPr>
                <w:rFonts w:asciiTheme="minorHAnsi" w:hAnsiTheme="minorHAnsi"/>
                <w:noProof/>
                <w:kern w:val="0"/>
                <w:sz w:val="22"/>
                <w:szCs w:val="22"/>
                <w:lang w:eastAsia="es-EC"/>
              </w:rPr>
              <w:tab/>
            </w:r>
            <w:r w:rsidR="00176069" w:rsidRPr="00A56916">
              <w:rPr>
                <w:rStyle w:val="Hipervnculo"/>
                <w:noProof/>
                <w:lang w:val="es-ES"/>
              </w:rPr>
              <w:t>ANÁLISIS DE PAQUETES DE LOS DIFERENTES MENSAJES RTPS</w:t>
            </w:r>
            <w:r w:rsidR="00176069">
              <w:rPr>
                <w:noProof/>
                <w:webHidden/>
              </w:rPr>
              <w:tab/>
            </w:r>
            <w:r w:rsidR="00176069">
              <w:rPr>
                <w:noProof/>
                <w:webHidden/>
              </w:rPr>
              <w:fldChar w:fldCharType="begin"/>
            </w:r>
            <w:r w:rsidR="00176069">
              <w:rPr>
                <w:noProof/>
                <w:webHidden/>
              </w:rPr>
              <w:instrText xml:space="preserve"> PAGEREF _Toc421180714 \h </w:instrText>
            </w:r>
            <w:r w:rsidR="00176069">
              <w:rPr>
                <w:noProof/>
                <w:webHidden/>
              </w:rPr>
            </w:r>
            <w:r w:rsidR="00176069">
              <w:rPr>
                <w:noProof/>
                <w:webHidden/>
              </w:rPr>
              <w:fldChar w:fldCharType="separate"/>
            </w:r>
            <w:r w:rsidR="00705AE8">
              <w:rPr>
                <w:noProof/>
                <w:webHidden/>
              </w:rPr>
              <w:t>47</w:t>
            </w:r>
            <w:r w:rsidR="00176069">
              <w:rPr>
                <w:noProof/>
                <w:webHidden/>
              </w:rPr>
              <w:fldChar w:fldCharType="end"/>
            </w:r>
          </w:hyperlink>
        </w:p>
        <w:p w14:paraId="766F2F75" w14:textId="77777777" w:rsidR="00176069" w:rsidRDefault="00645B6B">
          <w:pPr>
            <w:pStyle w:val="TDC3"/>
            <w:tabs>
              <w:tab w:val="left" w:pos="1960"/>
              <w:tab w:val="right" w:leader="dot" w:pos="9017"/>
            </w:tabs>
            <w:rPr>
              <w:rFonts w:asciiTheme="minorHAnsi" w:hAnsiTheme="minorHAnsi"/>
              <w:noProof/>
              <w:kern w:val="0"/>
              <w:sz w:val="22"/>
              <w:szCs w:val="22"/>
              <w:lang w:eastAsia="es-EC"/>
            </w:rPr>
          </w:pPr>
          <w:hyperlink w:anchor="_Toc421180715" w:history="1">
            <w:r w:rsidR="00176069" w:rsidRPr="00A56916">
              <w:rPr>
                <w:rStyle w:val="Hipervnculo"/>
                <w:noProof/>
                <w:lang w:val="es-ES"/>
                <w14:scene3d>
                  <w14:camera w14:prst="orthographicFront"/>
                  <w14:lightRig w14:rig="threePt" w14:dir="t">
                    <w14:rot w14:lat="0" w14:lon="0" w14:rev="0"/>
                  </w14:lightRig>
                </w14:scene3d>
              </w:rPr>
              <w:t>2.2.1.</w:t>
            </w:r>
            <w:r w:rsidR="00176069">
              <w:rPr>
                <w:rFonts w:asciiTheme="minorHAnsi" w:hAnsiTheme="minorHAnsi"/>
                <w:noProof/>
                <w:kern w:val="0"/>
                <w:sz w:val="22"/>
                <w:szCs w:val="22"/>
                <w:lang w:eastAsia="es-EC"/>
              </w:rPr>
              <w:tab/>
            </w:r>
            <w:r w:rsidR="00176069" w:rsidRPr="00A56916">
              <w:rPr>
                <w:rStyle w:val="Hipervnculo"/>
                <w:noProof/>
                <w:lang w:val="es-ES"/>
              </w:rPr>
              <w:t>Estructura de los mensajes RTPS</w:t>
            </w:r>
            <w:r w:rsidR="00176069">
              <w:rPr>
                <w:noProof/>
                <w:webHidden/>
              </w:rPr>
              <w:tab/>
            </w:r>
            <w:r w:rsidR="00176069">
              <w:rPr>
                <w:noProof/>
                <w:webHidden/>
              </w:rPr>
              <w:fldChar w:fldCharType="begin"/>
            </w:r>
            <w:r w:rsidR="00176069">
              <w:rPr>
                <w:noProof/>
                <w:webHidden/>
              </w:rPr>
              <w:instrText xml:space="preserve"> PAGEREF _Toc421180715 \h </w:instrText>
            </w:r>
            <w:r w:rsidR="00176069">
              <w:rPr>
                <w:noProof/>
                <w:webHidden/>
              </w:rPr>
            </w:r>
            <w:r w:rsidR="00176069">
              <w:rPr>
                <w:noProof/>
                <w:webHidden/>
              </w:rPr>
              <w:fldChar w:fldCharType="separate"/>
            </w:r>
            <w:r w:rsidR="00705AE8">
              <w:rPr>
                <w:noProof/>
                <w:webHidden/>
              </w:rPr>
              <w:t>47</w:t>
            </w:r>
            <w:r w:rsidR="00176069">
              <w:rPr>
                <w:noProof/>
                <w:webHidden/>
              </w:rPr>
              <w:fldChar w:fldCharType="end"/>
            </w:r>
          </w:hyperlink>
        </w:p>
        <w:p w14:paraId="227C9CC2" w14:textId="77777777" w:rsidR="00176069" w:rsidRDefault="00645B6B">
          <w:pPr>
            <w:pStyle w:val="TDC3"/>
            <w:tabs>
              <w:tab w:val="left" w:pos="1960"/>
              <w:tab w:val="right" w:leader="dot" w:pos="9017"/>
            </w:tabs>
            <w:rPr>
              <w:rFonts w:asciiTheme="minorHAnsi" w:hAnsiTheme="minorHAnsi"/>
              <w:noProof/>
              <w:kern w:val="0"/>
              <w:sz w:val="22"/>
              <w:szCs w:val="22"/>
              <w:lang w:eastAsia="es-EC"/>
            </w:rPr>
          </w:pPr>
          <w:hyperlink w:anchor="_Toc421180716" w:history="1">
            <w:r w:rsidR="00176069" w:rsidRPr="00A56916">
              <w:rPr>
                <w:rStyle w:val="Hipervnculo"/>
                <w:noProof/>
                <w:lang w:val="es-ES"/>
                <w14:scene3d>
                  <w14:camera w14:prst="orthographicFront"/>
                  <w14:lightRig w14:rig="threePt" w14:dir="t">
                    <w14:rot w14:lat="0" w14:lon="0" w14:rev="0"/>
                  </w14:lightRig>
                </w14:scene3d>
              </w:rPr>
              <w:t>2.2.2.</w:t>
            </w:r>
            <w:r w:rsidR="00176069">
              <w:rPr>
                <w:rFonts w:asciiTheme="minorHAnsi" w:hAnsiTheme="minorHAnsi"/>
                <w:noProof/>
                <w:kern w:val="0"/>
                <w:sz w:val="22"/>
                <w:szCs w:val="22"/>
                <w:lang w:eastAsia="es-EC"/>
              </w:rPr>
              <w:tab/>
            </w:r>
            <w:r w:rsidR="00176069" w:rsidRPr="00A56916">
              <w:rPr>
                <w:rStyle w:val="Hipervnculo"/>
                <w:noProof/>
                <w:lang w:val="es-ES"/>
              </w:rPr>
              <w:t>Estructura de los submensajes RTPS</w:t>
            </w:r>
            <w:r w:rsidR="00176069">
              <w:rPr>
                <w:noProof/>
                <w:webHidden/>
              </w:rPr>
              <w:tab/>
            </w:r>
            <w:r w:rsidR="00176069">
              <w:rPr>
                <w:noProof/>
                <w:webHidden/>
              </w:rPr>
              <w:fldChar w:fldCharType="begin"/>
            </w:r>
            <w:r w:rsidR="00176069">
              <w:rPr>
                <w:noProof/>
                <w:webHidden/>
              </w:rPr>
              <w:instrText xml:space="preserve"> PAGEREF _Toc421180716 \h </w:instrText>
            </w:r>
            <w:r w:rsidR="00176069">
              <w:rPr>
                <w:noProof/>
                <w:webHidden/>
              </w:rPr>
            </w:r>
            <w:r w:rsidR="00176069">
              <w:rPr>
                <w:noProof/>
                <w:webHidden/>
              </w:rPr>
              <w:fldChar w:fldCharType="separate"/>
            </w:r>
            <w:r w:rsidR="00705AE8">
              <w:rPr>
                <w:noProof/>
                <w:webHidden/>
              </w:rPr>
              <w:t>48</w:t>
            </w:r>
            <w:r w:rsidR="00176069">
              <w:rPr>
                <w:noProof/>
                <w:webHidden/>
              </w:rPr>
              <w:fldChar w:fldCharType="end"/>
            </w:r>
          </w:hyperlink>
        </w:p>
        <w:p w14:paraId="21967EB1" w14:textId="77777777" w:rsidR="00176069" w:rsidRDefault="00645B6B">
          <w:pPr>
            <w:pStyle w:val="TDC3"/>
            <w:tabs>
              <w:tab w:val="left" w:pos="1960"/>
              <w:tab w:val="right" w:leader="dot" w:pos="9017"/>
            </w:tabs>
            <w:rPr>
              <w:rFonts w:asciiTheme="minorHAnsi" w:hAnsiTheme="minorHAnsi"/>
              <w:noProof/>
              <w:kern w:val="0"/>
              <w:sz w:val="22"/>
              <w:szCs w:val="22"/>
              <w:lang w:eastAsia="es-EC"/>
            </w:rPr>
          </w:pPr>
          <w:hyperlink w:anchor="_Toc421180717" w:history="1">
            <w:r w:rsidR="00176069" w:rsidRPr="00A56916">
              <w:rPr>
                <w:rStyle w:val="Hipervnculo"/>
                <w:noProof/>
                <w:lang w:val="es-ES"/>
                <w14:scene3d>
                  <w14:camera w14:prst="orthographicFront"/>
                  <w14:lightRig w14:rig="threePt" w14:dir="t">
                    <w14:rot w14:lat="0" w14:lon="0" w14:rev="0"/>
                  </w14:lightRig>
                </w14:scene3d>
              </w:rPr>
              <w:t>2.2.3.</w:t>
            </w:r>
            <w:r w:rsidR="00176069">
              <w:rPr>
                <w:rFonts w:asciiTheme="minorHAnsi" w:hAnsiTheme="minorHAnsi"/>
                <w:noProof/>
                <w:kern w:val="0"/>
                <w:sz w:val="22"/>
                <w:szCs w:val="22"/>
                <w:lang w:eastAsia="es-EC"/>
              </w:rPr>
              <w:tab/>
            </w:r>
            <w:r w:rsidR="00176069" w:rsidRPr="00A56916">
              <w:rPr>
                <w:rStyle w:val="Hipervnculo"/>
                <w:noProof/>
                <w:lang w:val="es-ES"/>
              </w:rPr>
              <w:t>AckNackSubmessage</w:t>
            </w:r>
            <w:r w:rsidR="00176069">
              <w:rPr>
                <w:noProof/>
                <w:webHidden/>
              </w:rPr>
              <w:tab/>
            </w:r>
            <w:r w:rsidR="00176069">
              <w:rPr>
                <w:noProof/>
                <w:webHidden/>
              </w:rPr>
              <w:fldChar w:fldCharType="begin"/>
            </w:r>
            <w:r w:rsidR="00176069">
              <w:rPr>
                <w:noProof/>
                <w:webHidden/>
              </w:rPr>
              <w:instrText xml:space="preserve"> PAGEREF _Toc421180717 \h </w:instrText>
            </w:r>
            <w:r w:rsidR="00176069">
              <w:rPr>
                <w:noProof/>
                <w:webHidden/>
              </w:rPr>
            </w:r>
            <w:r w:rsidR="00176069">
              <w:rPr>
                <w:noProof/>
                <w:webHidden/>
              </w:rPr>
              <w:fldChar w:fldCharType="separate"/>
            </w:r>
            <w:r w:rsidR="00705AE8">
              <w:rPr>
                <w:noProof/>
                <w:webHidden/>
              </w:rPr>
              <w:t>49</w:t>
            </w:r>
            <w:r w:rsidR="00176069">
              <w:rPr>
                <w:noProof/>
                <w:webHidden/>
              </w:rPr>
              <w:fldChar w:fldCharType="end"/>
            </w:r>
          </w:hyperlink>
        </w:p>
        <w:p w14:paraId="25871954" w14:textId="77777777" w:rsidR="00176069" w:rsidRDefault="00645B6B">
          <w:pPr>
            <w:pStyle w:val="TDC3"/>
            <w:tabs>
              <w:tab w:val="left" w:pos="1960"/>
              <w:tab w:val="right" w:leader="dot" w:pos="9017"/>
            </w:tabs>
            <w:rPr>
              <w:rFonts w:asciiTheme="minorHAnsi" w:hAnsiTheme="minorHAnsi"/>
              <w:noProof/>
              <w:kern w:val="0"/>
              <w:sz w:val="22"/>
              <w:szCs w:val="22"/>
              <w:lang w:eastAsia="es-EC"/>
            </w:rPr>
          </w:pPr>
          <w:hyperlink w:anchor="_Toc421180718" w:history="1">
            <w:r w:rsidR="00176069" w:rsidRPr="00A56916">
              <w:rPr>
                <w:rStyle w:val="Hipervnculo"/>
                <w:noProof/>
                <w:lang w:val="es-ES"/>
                <w14:scene3d>
                  <w14:camera w14:prst="orthographicFront"/>
                  <w14:lightRig w14:rig="threePt" w14:dir="t">
                    <w14:rot w14:lat="0" w14:lon="0" w14:rev="0"/>
                  </w14:lightRig>
                </w14:scene3d>
              </w:rPr>
              <w:t>2.2.4.</w:t>
            </w:r>
            <w:r w:rsidR="00176069">
              <w:rPr>
                <w:rFonts w:asciiTheme="minorHAnsi" w:hAnsiTheme="minorHAnsi"/>
                <w:noProof/>
                <w:kern w:val="0"/>
                <w:sz w:val="22"/>
                <w:szCs w:val="22"/>
                <w:lang w:eastAsia="es-EC"/>
              </w:rPr>
              <w:tab/>
            </w:r>
            <w:r w:rsidR="00176069" w:rsidRPr="00A56916">
              <w:rPr>
                <w:rStyle w:val="Hipervnculo"/>
                <w:noProof/>
                <w:lang w:val="es-ES"/>
              </w:rPr>
              <w:t>DataSubmessage</w:t>
            </w:r>
            <w:r w:rsidR="00176069">
              <w:rPr>
                <w:noProof/>
                <w:webHidden/>
              </w:rPr>
              <w:tab/>
            </w:r>
            <w:r w:rsidR="00176069">
              <w:rPr>
                <w:noProof/>
                <w:webHidden/>
              </w:rPr>
              <w:fldChar w:fldCharType="begin"/>
            </w:r>
            <w:r w:rsidR="00176069">
              <w:rPr>
                <w:noProof/>
                <w:webHidden/>
              </w:rPr>
              <w:instrText xml:space="preserve"> PAGEREF _Toc421180718 \h </w:instrText>
            </w:r>
            <w:r w:rsidR="00176069">
              <w:rPr>
                <w:noProof/>
                <w:webHidden/>
              </w:rPr>
            </w:r>
            <w:r w:rsidR="00176069">
              <w:rPr>
                <w:noProof/>
                <w:webHidden/>
              </w:rPr>
              <w:fldChar w:fldCharType="separate"/>
            </w:r>
            <w:r w:rsidR="00705AE8">
              <w:rPr>
                <w:noProof/>
                <w:webHidden/>
              </w:rPr>
              <w:t>52</w:t>
            </w:r>
            <w:r w:rsidR="00176069">
              <w:rPr>
                <w:noProof/>
                <w:webHidden/>
              </w:rPr>
              <w:fldChar w:fldCharType="end"/>
            </w:r>
          </w:hyperlink>
        </w:p>
        <w:p w14:paraId="4AE37ADD" w14:textId="77777777" w:rsidR="00176069" w:rsidRDefault="00645B6B">
          <w:pPr>
            <w:pStyle w:val="TDC3"/>
            <w:tabs>
              <w:tab w:val="left" w:pos="1960"/>
              <w:tab w:val="right" w:leader="dot" w:pos="9017"/>
            </w:tabs>
            <w:rPr>
              <w:rFonts w:asciiTheme="minorHAnsi" w:hAnsiTheme="minorHAnsi"/>
              <w:noProof/>
              <w:kern w:val="0"/>
              <w:sz w:val="22"/>
              <w:szCs w:val="22"/>
              <w:lang w:eastAsia="es-EC"/>
            </w:rPr>
          </w:pPr>
          <w:hyperlink w:anchor="_Toc421180719" w:history="1">
            <w:r w:rsidR="00176069" w:rsidRPr="00A56916">
              <w:rPr>
                <w:rStyle w:val="Hipervnculo"/>
                <w:noProof/>
                <w:lang w:val="es-ES"/>
                <w14:scene3d>
                  <w14:camera w14:prst="orthographicFront"/>
                  <w14:lightRig w14:rig="threePt" w14:dir="t">
                    <w14:rot w14:lat="0" w14:lon="0" w14:rev="0"/>
                  </w14:lightRig>
                </w14:scene3d>
              </w:rPr>
              <w:t>2.2.5.</w:t>
            </w:r>
            <w:r w:rsidR="00176069">
              <w:rPr>
                <w:rFonts w:asciiTheme="minorHAnsi" w:hAnsiTheme="minorHAnsi"/>
                <w:noProof/>
                <w:kern w:val="0"/>
                <w:sz w:val="22"/>
                <w:szCs w:val="22"/>
                <w:lang w:eastAsia="es-EC"/>
              </w:rPr>
              <w:tab/>
            </w:r>
            <w:r w:rsidR="00176069" w:rsidRPr="00A56916">
              <w:rPr>
                <w:rStyle w:val="Hipervnculo"/>
                <w:noProof/>
                <w:lang w:val="es-ES"/>
              </w:rPr>
              <w:t>DataFragSubmessage</w:t>
            </w:r>
            <w:r w:rsidR="00176069">
              <w:rPr>
                <w:noProof/>
                <w:webHidden/>
              </w:rPr>
              <w:tab/>
            </w:r>
            <w:r w:rsidR="00176069">
              <w:rPr>
                <w:noProof/>
                <w:webHidden/>
              </w:rPr>
              <w:fldChar w:fldCharType="begin"/>
            </w:r>
            <w:r w:rsidR="00176069">
              <w:rPr>
                <w:noProof/>
                <w:webHidden/>
              </w:rPr>
              <w:instrText xml:space="preserve"> PAGEREF _Toc421180719 \h </w:instrText>
            </w:r>
            <w:r w:rsidR="00176069">
              <w:rPr>
                <w:noProof/>
                <w:webHidden/>
              </w:rPr>
            </w:r>
            <w:r w:rsidR="00176069">
              <w:rPr>
                <w:noProof/>
                <w:webHidden/>
              </w:rPr>
              <w:fldChar w:fldCharType="separate"/>
            </w:r>
            <w:r w:rsidR="00705AE8">
              <w:rPr>
                <w:noProof/>
                <w:webHidden/>
              </w:rPr>
              <w:t>57</w:t>
            </w:r>
            <w:r w:rsidR="00176069">
              <w:rPr>
                <w:noProof/>
                <w:webHidden/>
              </w:rPr>
              <w:fldChar w:fldCharType="end"/>
            </w:r>
          </w:hyperlink>
        </w:p>
        <w:p w14:paraId="13ED57D7" w14:textId="77777777" w:rsidR="00176069" w:rsidRDefault="00645B6B">
          <w:pPr>
            <w:pStyle w:val="TDC3"/>
            <w:tabs>
              <w:tab w:val="left" w:pos="1960"/>
              <w:tab w:val="right" w:leader="dot" w:pos="9017"/>
            </w:tabs>
            <w:rPr>
              <w:rFonts w:asciiTheme="minorHAnsi" w:hAnsiTheme="minorHAnsi"/>
              <w:noProof/>
              <w:kern w:val="0"/>
              <w:sz w:val="22"/>
              <w:szCs w:val="22"/>
              <w:lang w:eastAsia="es-EC"/>
            </w:rPr>
          </w:pPr>
          <w:hyperlink w:anchor="_Toc421180720" w:history="1">
            <w:r w:rsidR="00176069" w:rsidRPr="00A56916">
              <w:rPr>
                <w:rStyle w:val="Hipervnculo"/>
                <w:noProof/>
                <w:lang w:val="es-ES"/>
                <w14:scene3d>
                  <w14:camera w14:prst="orthographicFront"/>
                  <w14:lightRig w14:rig="threePt" w14:dir="t">
                    <w14:rot w14:lat="0" w14:lon="0" w14:rev="0"/>
                  </w14:lightRig>
                </w14:scene3d>
              </w:rPr>
              <w:t>2.2.6.</w:t>
            </w:r>
            <w:r w:rsidR="00176069">
              <w:rPr>
                <w:rFonts w:asciiTheme="minorHAnsi" w:hAnsiTheme="minorHAnsi"/>
                <w:noProof/>
                <w:kern w:val="0"/>
                <w:sz w:val="22"/>
                <w:szCs w:val="22"/>
                <w:lang w:eastAsia="es-EC"/>
              </w:rPr>
              <w:tab/>
            </w:r>
            <w:r w:rsidR="00176069" w:rsidRPr="00A56916">
              <w:rPr>
                <w:rStyle w:val="Hipervnculo"/>
                <w:noProof/>
                <w:lang w:val="es-ES"/>
              </w:rPr>
              <w:t>GapSubmessage</w:t>
            </w:r>
            <w:r w:rsidR="00176069">
              <w:rPr>
                <w:noProof/>
                <w:webHidden/>
              </w:rPr>
              <w:tab/>
            </w:r>
            <w:r w:rsidR="00176069">
              <w:rPr>
                <w:noProof/>
                <w:webHidden/>
              </w:rPr>
              <w:fldChar w:fldCharType="begin"/>
            </w:r>
            <w:r w:rsidR="00176069">
              <w:rPr>
                <w:noProof/>
                <w:webHidden/>
              </w:rPr>
              <w:instrText xml:space="preserve"> PAGEREF _Toc421180720 \h </w:instrText>
            </w:r>
            <w:r w:rsidR="00176069">
              <w:rPr>
                <w:noProof/>
                <w:webHidden/>
              </w:rPr>
            </w:r>
            <w:r w:rsidR="00176069">
              <w:rPr>
                <w:noProof/>
                <w:webHidden/>
              </w:rPr>
              <w:fldChar w:fldCharType="separate"/>
            </w:r>
            <w:r w:rsidR="00705AE8">
              <w:rPr>
                <w:noProof/>
                <w:webHidden/>
              </w:rPr>
              <w:t>62</w:t>
            </w:r>
            <w:r w:rsidR="00176069">
              <w:rPr>
                <w:noProof/>
                <w:webHidden/>
              </w:rPr>
              <w:fldChar w:fldCharType="end"/>
            </w:r>
          </w:hyperlink>
        </w:p>
        <w:p w14:paraId="134F87A2" w14:textId="77777777" w:rsidR="00176069" w:rsidRDefault="00645B6B">
          <w:pPr>
            <w:pStyle w:val="TDC3"/>
            <w:tabs>
              <w:tab w:val="left" w:pos="1960"/>
              <w:tab w:val="right" w:leader="dot" w:pos="9017"/>
            </w:tabs>
            <w:rPr>
              <w:rFonts w:asciiTheme="minorHAnsi" w:hAnsiTheme="minorHAnsi"/>
              <w:noProof/>
              <w:kern w:val="0"/>
              <w:sz w:val="22"/>
              <w:szCs w:val="22"/>
              <w:lang w:eastAsia="es-EC"/>
            </w:rPr>
          </w:pPr>
          <w:hyperlink w:anchor="_Toc421180721" w:history="1">
            <w:r w:rsidR="00176069" w:rsidRPr="00A56916">
              <w:rPr>
                <w:rStyle w:val="Hipervnculo"/>
                <w:noProof/>
                <w:lang w:val="es-ES"/>
                <w14:scene3d>
                  <w14:camera w14:prst="orthographicFront"/>
                  <w14:lightRig w14:rig="threePt" w14:dir="t">
                    <w14:rot w14:lat="0" w14:lon="0" w14:rev="0"/>
                  </w14:lightRig>
                </w14:scene3d>
              </w:rPr>
              <w:t>2.2.7.</w:t>
            </w:r>
            <w:r w:rsidR="00176069">
              <w:rPr>
                <w:rFonts w:asciiTheme="minorHAnsi" w:hAnsiTheme="minorHAnsi"/>
                <w:noProof/>
                <w:kern w:val="0"/>
                <w:sz w:val="22"/>
                <w:szCs w:val="22"/>
                <w:lang w:eastAsia="es-EC"/>
              </w:rPr>
              <w:tab/>
            </w:r>
            <w:r w:rsidR="00176069" w:rsidRPr="00A56916">
              <w:rPr>
                <w:rStyle w:val="Hipervnculo"/>
                <w:noProof/>
                <w:lang w:val="es-ES"/>
              </w:rPr>
              <w:t>HeartbeatSubmessage</w:t>
            </w:r>
            <w:r w:rsidR="00176069">
              <w:rPr>
                <w:noProof/>
                <w:webHidden/>
              </w:rPr>
              <w:tab/>
            </w:r>
            <w:r w:rsidR="00176069">
              <w:rPr>
                <w:noProof/>
                <w:webHidden/>
              </w:rPr>
              <w:fldChar w:fldCharType="begin"/>
            </w:r>
            <w:r w:rsidR="00176069">
              <w:rPr>
                <w:noProof/>
                <w:webHidden/>
              </w:rPr>
              <w:instrText xml:space="preserve"> PAGEREF _Toc421180721 \h </w:instrText>
            </w:r>
            <w:r w:rsidR="00176069">
              <w:rPr>
                <w:noProof/>
                <w:webHidden/>
              </w:rPr>
            </w:r>
            <w:r w:rsidR="00176069">
              <w:rPr>
                <w:noProof/>
                <w:webHidden/>
              </w:rPr>
              <w:fldChar w:fldCharType="separate"/>
            </w:r>
            <w:r w:rsidR="00705AE8">
              <w:rPr>
                <w:noProof/>
                <w:webHidden/>
              </w:rPr>
              <w:t>65</w:t>
            </w:r>
            <w:r w:rsidR="00176069">
              <w:rPr>
                <w:noProof/>
                <w:webHidden/>
              </w:rPr>
              <w:fldChar w:fldCharType="end"/>
            </w:r>
          </w:hyperlink>
        </w:p>
        <w:p w14:paraId="6D1311FD" w14:textId="77777777" w:rsidR="00176069" w:rsidRDefault="00645B6B">
          <w:pPr>
            <w:pStyle w:val="TDC3"/>
            <w:tabs>
              <w:tab w:val="left" w:pos="1960"/>
              <w:tab w:val="right" w:leader="dot" w:pos="9017"/>
            </w:tabs>
            <w:rPr>
              <w:rFonts w:asciiTheme="minorHAnsi" w:hAnsiTheme="minorHAnsi"/>
              <w:noProof/>
              <w:kern w:val="0"/>
              <w:sz w:val="22"/>
              <w:szCs w:val="22"/>
              <w:lang w:eastAsia="es-EC"/>
            </w:rPr>
          </w:pPr>
          <w:hyperlink w:anchor="_Toc421180722" w:history="1">
            <w:r w:rsidR="00176069" w:rsidRPr="00A56916">
              <w:rPr>
                <w:rStyle w:val="Hipervnculo"/>
                <w:noProof/>
                <w:lang w:val="es-ES"/>
                <w14:scene3d>
                  <w14:camera w14:prst="orthographicFront"/>
                  <w14:lightRig w14:rig="threePt" w14:dir="t">
                    <w14:rot w14:lat="0" w14:lon="0" w14:rev="0"/>
                  </w14:lightRig>
                </w14:scene3d>
              </w:rPr>
              <w:t>2.2.8.</w:t>
            </w:r>
            <w:r w:rsidR="00176069">
              <w:rPr>
                <w:rFonts w:asciiTheme="minorHAnsi" w:hAnsiTheme="minorHAnsi"/>
                <w:noProof/>
                <w:kern w:val="0"/>
                <w:sz w:val="22"/>
                <w:szCs w:val="22"/>
                <w:lang w:eastAsia="es-EC"/>
              </w:rPr>
              <w:tab/>
            </w:r>
            <w:r w:rsidR="00176069" w:rsidRPr="00A56916">
              <w:rPr>
                <w:rStyle w:val="Hipervnculo"/>
                <w:noProof/>
                <w:lang w:val="es-ES"/>
              </w:rPr>
              <w:t>HeartBeatFragSubmessage</w:t>
            </w:r>
            <w:r w:rsidR="00176069">
              <w:rPr>
                <w:noProof/>
                <w:webHidden/>
              </w:rPr>
              <w:tab/>
            </w:r>
            <w:r w:rsidR="00176069">
              <w:rPr>
                <w:noProof/>
                <w:webHidden/>
              </w:rPr>
              <w:fldChar w:fldCharType="begin"/>
            </w:r>
            <w:r w:rsidR="00176069">
              <w:rPr>
                <w:noProof/>
                <w:webHidden/>
              </w:rPr>
              <w:instrText xml:space="preserve"> PAGEREF _Toc421180722 \h </w:instrText>
            </w:r>
            <w:r w:rsidR="00176069">
              <w:rPr>
                <w:noProof/>
                <w:webHidden/>
              </w:rPr>
            </w:r>
            <w:r w:rsidR="00176069">
              <w:rPr>
                <w:noProof/>
                <w:webHidden/>
              </w:rPr>
              <w:fldChar w:fldCharType="separate"/>
            </w:r>
            <w:r w:rsidR="00705AE8">
              <w:rPr>
                <w:noProof/>
                <w:webHidden/>
              </w:rPr>
              <w:t>68</w:t>
            </w:r>
            <w:r w:rsidR="00176069">
              <w:rPr>
                <w:noProof/>
                <w:webHidden/>
              </w:rPr>
              <w:fldChar w:fldCharType="end"/>
            </w:r>
          </w:hyperlink>
        </w:p>
        <w:p w14:paraId="0FA60356" w14:textId="77777777" w:rsidR="00176069" w:rsidRDefault="00645B6B">
          <w:pPr>
            <w:pStyle w:val="TDC3"/>
            <w:tabs>
              <w:tab w:val="left" w:pos="1960"/>
              <w:tab w:val="right" w:leader="dot" w:pos="9017"/>
            </w:tabs>
            <w:rPr>
              <w:rFonts w:asciiTheme="minorHAnsi" w:hAnsiTheme="minorHAnsi"/>
              <w:noProof/>
              <w:kern w:val="0"/>
              <w:sz w:val="22"/>
              <w:szCs w:val="22"/>
              <w:lang w:eastAsia="es-EC"/>
            </w:rPr>
          </w:pPr>
          <w:hyperlink w:anchor="_Toc421180723" w:history="1">
            <w:r w:rsidR="00176069" w:rsidRPr="00A56916">
              <w:rPr>
                <w:rStyle w:val="Hipervnculo"/>
                <w:noProof/>
                <w:lang w:val="es-ES"/>
                <w14:scene3d>
                  <w14:camera w14:prst="orthographicFront"/>
                  <w14:lightRig w14:rig="threePt" w14:dir="t">
                    <w14:rot w14:lat="0" w14:lon="0" w14:rev="0"/>
                  </w14:lightRig>
                </w14:scene3d>
              </w:rPr>
              <w:t>2.2.9.</w:t>
            </w:r>
            <w:r w:rsidR="00176069">
              <w:rPr>
                <w:rFonts w:asciiTheme="minorHAnsi" w:hAnsiTheme="minorHAnsi"/>
                <w:noProof/>
                <w:kern w:val="0"/>
                <w:sz w:val="22"/>
                <w:szCs w:val="22"/>
                <w:lang w:eastAsia="es-EC"/>
              </w:rPr>
              <w:tab/>
            </w:r>
            <w:r w:rsidR="00176069" w:rsidRPr="00A56916">
              <w:rPr>
                <w:rStyle w:val="Hipervnculo"/>
                <w:noProof/>
                <w:lang w:val="es-ES"/>
              </w:rPr>
              <w:t>InfoDestinationSubmessage</w:t>
            </w:r>
            <w:r w:rsidR="00176069">
              <w:rPr>
                <w:noProof/>
                <w:webHidden/>
              </w:rPr>
              <w:tab/>
            </w:r>
            <w:r w:rsidR="00176069">
              <w:rPr>
                <w:noProof/>
                <w:webHidden/>
              </w:rPr>
              <w:fldChar w:fldCharType="begin"/>
            </w:r>
            <w:r w:rsidR="00176069">
              <w:rPr>
                <w:noProof/>
                <w:webHidden/>
              </w:rPr>
              <w:instrText xml:space="preserve"> PAGEREF _Toc421180723 \h </w:instrText>
            </w:r>
            <w:r w:rsidR="00176069">
              <w:rPr>
                <w:noProof/>
                <w:webHidden/>
              </w:rPr>
            </w:r>
            <w:r w:rsidR="00176069">
              <w:rPr>
                <w:noProof/>
                <w:webHidden/>
              </w:rPr>
              <w:fldChar w:fldCharType="separate"/>
            </w:r>
            <w:r w:rsidR="00705AE8">
              <w:rPr>
                <w:noProof/>
                <w:webHidden/>
              </w:rPr>
              <w:t>71</w:t>
            </w:r>
            <w:r w:rsidR="00176069">
              <w:rPr>
                <w:noProof/>
                <w:webHidden/>
              </w:rPr>
              <w:fldChar w:fldCharType="end"/>
            </w:r>
          </w:hyperlink>
        </w:p>
        <w:p w14:paraId="6EDAA76C" w14:textId="77777777" w:rsidR="00176069" w:rsidRDefault="00645B6B">
          <w:pPr>
            <w:pStyle w:val="TDC3"/>
            <w:tabs>
              <w:tab w:val="left" w:pos="2080"/>
              <w:tab w:val="right" w:leader="dot" w:pos="9017"/>
            </w:tabs>
            <w:rPr>
              <w:rFonts w:asciiTheme="minorHAnsi" w:hAnsiTheme="minorHAnsi"/>
              <w:noProof/>
              <w:kern w:val="0"/>
              <w:sz w:val="22"/>
              <w:szCs w:val="22"/>
              <w:lang w:eastAsia="es-EC"/>
            </w:rPr>
          </w:pPr>
          <w:hyperlink w:anchor="_Toc421180724" w:history="1">
            <w:r w:rsidR="00176069" w:rsidRPr="00A56916">
              <w:rPr>
                <w:rStyle w:val="Hipervnculo"/>
                <w:noProof/>
                <w:lang w:val="es-ES"/>
                <w14:scene3d>
                  <w14:camera w14:prst="orthographicFront"/>
                  <w14:lightRig w14:rig="threePt" w14:dir="t">
                    <w14:rot w14:lat="0" w14:lon="0" w14:rev="0"/>
                  </w14:lightRig>
                </w14:scene3d>
              </w:rPr>
              <w:t>2.2.10.</w:t>
            </w:r>
            <w:r w:rsidR="00176069">
              <w:rPr>
                <w:rFonts w:asciiTheme="minorHAnsi" w:hAnsiTheme="minorHAnsi"/>
                <w:noProof/>
                <w:kern w:val="0"/>
                <w:sz w:val="22"/>
                <w:szCs w:val="22"/>
                <w:lang w:eastAsia="es-EC"/>
              </w:rPr>
              <w:tab/>
            </w:r>
            <w:r w:rsidR="00176069" w:rsidRPr="00A56916">
              <w:rPr>
                <w:rStyle w:val="Hipervnculo"/>
                <w:noProof/>
                <w:lang w:val="es-ES"/>
              </w:rPr>
              <w:t>InfoReplySubmessage</w:t>
            </w:r>
            <w:r w:rsidR="00176069">
              <w:rPr>
                <w:noProof/>
                <w:webHidden/>
              </w:rPr>
              <w:tab/>
            </w:r>
            <w:r w:rsidR="00176069">
              <w:rPr>
                <w:noProof/>
                <w:webHidden/>
              </w:rPr>
              <w:fldChar w:fldCharType="begin"/>
            </w:r>
            <w:r w:rsidR="00176069">
              <w:rPr>
                <w:noProof/>
                <w:webHidden/>
              </w:rPr>
              <w:instrText xml:space="preserve"> PAGEREF _Toc421180724 \h </w:instrText>
            </w:r>
            <w:r w:rsidR="00176069">
              <w:rPr>
                <w:noProof/>
                <w:webHidden/>
              </w:rPr>
            </w:r>
            <w:r w:rsidR="00176069">
              <w:rPr>
                <w:noProof/>
                <w:webHidden/>
              </w:rPr>
              <w:fldChar w:fldCharType="separate"/>
            </w:r>
            <w:r w:rsidR="00705AE8">
              <w:rPr>
                <w:noProof/>
                <w:webHidden/>
              </w:rPr>
              <w:t>73</w:t>
            </w:r>
            <w:r w:rsidR="00176069">
              <w:rPr>
                <w:noProof/>
                <w:webHidden/>
              </w:rPr>
              <w:fldChar w:fldCharType="end"/>
            </w:r>
          </w:hyperlink>
        </w:p>
        <w:p w14:paraId="5555C861" w14:textId="77777777" w:rsidR="00176069" w:rsidRDefault="00645B6B">
          <w:pPr>
            <w:pStyle w:val="TDC3"/>
            <w:tabs>
              <w:tab w:val="left" w:pos="2071"/>
              <w:tab w:val="right" w:leader="dot" w:pos="9017"/>
            </w:tabs>
            <w:rPr>
              <w:rFonts w:asciiTheme="minorHAnsi" w:hAnsiTheme="minorHAnsi"/>
              <w:noProof/>
              <w:kern w:val="0"/>
              <w:sz w:val="22"/>
              <w:szCs w:val="22"/>
              <w:lang w:eastAsia="es-EC"/>
            </w:rPr>
          </w:pPr>
          <w:hyperlink w:anchor="_Toc421180725" w:history="1">
            <w:r w:rsidR="00176069" w:rsidRPr="00A56916">
              <w:rPr>
                <w:rStyle w:val="Hipervnculo"/>
                <w:noProof/>
                <w:lang w:val="es-ES"/>
                <w14:scene3d>
                  <w14:camera w14:prst="orthographicFront"/>
                  <w14:lightRig w14:rig="threePt" w14:dir="t">
                    <w14:rot w14:lat="0" w14:lon="0" w14:rev="0"/>
                  </w14:lightRig>
                </w14:scene3d>
              </w:rPr>
              <w:t>2.2.11.</w:t>
            </w:r>
            <w:r w:rsidR="00176069">
              <w:rPr>
                <w:rFonts w:asciiTheme="minorHAnsi" w:hAnsiTheme="minorHAnsi"/>
                <w:noProof/>
                <w:kern w:val="0"/>
                <w:sz w:val="22"/>
                <w:szCs w:val="22"/>
                <w:lang w:eastAsia="es-EC"/>
              </w:rPr>
              <w:tab/>
            </w:r>
            <w:r w:rsidR="00176069" w:rsidRPr="00A56916">
              <w:rPr>
                <w:rStyle w:val="Hipervnculo"/>
                <w:noProof/>
                <w:lang w:val="es-ES"/>
              </w:rPr>
              <w:t>InfoSourceSubmessage</w:t>
            </w:r>
            <w:r w:rsidR="00176069">
              <w:rPr>
                <w:noProof/>
                <w:webHidden/>
              </w:rPr>
              <w:tab/>
            </w:r>
            <w:r w:rsidR="00176069">
              <w:rPr>
                <w:noProof/>
                <w:webHidden/>
              </w:rPr>
              <w:fldChar w:fldCharType="begin"/>
            </w:r>
            <w:r w:rsidR="00176069">
              <w:rPr>
                <w:noProof/>
                <w:webHidden/>
              </w:rPr>
              <w:instrText xml:space="preserve"> PAGEREF _Toc421180725 \h </w:instrText>
            </w:r>
            <w:r w:rsidR="00176069">
              <w:rPr>
                <w:noProof/>
                <w:webHidden/>
              </w:rPr>
            </w:r>
            <w:r w:rsidR="00176069">
              <w:rPr>
                <w:noProof/>
                <w:webHidden/>
              </w:rPr>
              <w:fldChar w:fldCharType="separate"/>
            </w:r>
            <w:r w:rsidR="00705AE8">
              <w:rPr>
                <w:noProof/>
                <w:webHidden/>
              </w:rPr>
              <w:t>74</w:t>
            </w:r>
            <w:r w:rsidR="00176069">
              <w:rPr>
                <w:noProof/>
                <w:webHidden/>
              </w:rPr>
              <w:fldChar w:fldCharType="end"/>
            </w:r>
          </w:hyperlink>
        </w:p>
        <w:p w14:paraId="56F50BAD" w14:textId="77777777" w:rsidR="00176069" w:rsidRDefault="00645B6B">
          <w:pPr>
            <w:pStyle w:val="TDC3"/>
            <w:tabs>
              <w:tab w:val="left" w:pos="2080"/>
              <w:tab w:val="right" w:leader="dot" w:pos="9017"/>
            </w:tabs>
            <w:rPr>
              <w:rFonts w:asciiTheme="minorHAnsi" w:hAnsiTheme="minorHAnsi"/>
              <w:noProof/>
              <w:kern w:val="0"/>
              <w:sz w:val="22"/>
              <w:szCs w:val="22"/>
              <w:lang w:eastAsia="es-EC"/>
            </w:rPr>
          </w:pPr>
          <w:hyperlink w:anchor="_Toc421180726" w:history="1">
            <w:r w:rsidR="00176069" w:rsidRPr="00A56916">
              <w:rPr>
                <w:rStyle w:val="Hipervnculo"/>
                <w:noProof/>
                <w:lang w:val="es-ES"/>
                <w14:scene3d>
                  <w14:camera w14:prst="orthographicFront"/>
                  <w14:lightRig w14:rig="threePt" w14:dir="t">
                    <w14:rot w14:lat="0" w14:lon="0" w14:rev="0"/>
                  </w14:lightRig>
                </w14:scene3d>
              </w:rPr>
              <w:t>2.2.12.</w:t>
            </w:r>
            <w:r w:rsidR="00176069">
              <w:rPr>
                <w:rFonts w:asciiTheme="minorHAnsi" w:hAnsiTheme="minorHAnsi"/>
                <w:noProof/>
                <w:kern w:val="0"/>
                <w:sz w:val="22"/>
                <w:szCs w:val="22"/>
                <w:lang w:eastAsia="es-EC"/>
              </w:rPr>
              <w:tab/>
            </w:r>
            <w:r w:rsidR="00176069" w:rsidRPr="00A56916">
              <w:rPr>
                <w:rStyle w:val="Hipervnculo"/>
                <w:noProof/>
                <w:lang w:val="es-ES"/>
              </w:rPr>
              <w:t>InfoTimestampSubmessage</w:t>
            </w:r>
            <w:r w:rsidR="00176069">
              <w:rPr>
                <w:noProof/>
                <w:webHidden/>
              </w:rPr>
              <w:tab/>
            </w:r>
            <w:r w:rsidR="00176069">
              <w:rPr>
                <w:noProof/>
                <w:webHidden/>
              </w:rPr>
              <w:fldChar w:fldCharType="begin"/>
            </w:r>
            <w:r w:rsidR="00176069">
              <w:rPr>
                <w:noProof/>
                <w:webHidden/>
              </w:rPr>
              <w:instrText xml:space="preserve"> PAGEREF _Toc421180726 \h </w:instrText>
            </w:r>
            <w:r w:rsidR="00176069">
              <w:rPr>
                <w:noProof/>
                <w:webHidden/>
              </w:rPr>
            </w:r>
            <w:r w:rsidR="00176069">
              <w:rPr>
                <w:noProof/>
                <w:webHidden/>
              </w:rPr>
              <w:fldChar w:fldCharType="separate"/>
            </w:r>
            <w:r w:rsidR="00705AE8">
              <w:rPr>
                <w:noProof/>
                <w:webHidden/>
              </w:rPr>
              <w:t>76</w:t>
            </w:r>
            <w:r w:rsidR="00176069">
              <w:rPr>
                <w:noProof/>
                <w:webHidden/>
              </w:rPr>
              <w:fldChar w:fldCharType="end"/>
            </w:r>
          </w:hyperlink>
        </w:p>
        <w:p w14:paraId="11CDCEE8" w14:textId="77777777" w:rsidR="00176069" w:rsidRDefault="00645B6B">
          <w:pPr>
            <w:pStyle w:val="TDC3"/>
            <w:tabs>
              <w:tab w:val="left" w:pos="2080"/>
              <w:tab w:val="right" w:leader="dot" w:pos="9017"/>
            </w:tabs>
            <w:rPr>
              <w:rFonts w:asciiTheme="minorHAnsi" w:hAnsiTheme="minorHAnsi"/>
              <w:noProof/>
              <w:kern w:val="0"/>
              <w:sz w:val="22"/>
              <w:szCs w:val="22"/>
              <w:lang w:eastAsia="es-EC"/>
            </w:rPr>
          </w:pPr>
          <w:hyperlink w:anchor="_Toc421180727" w:history="1">
            <w:r w:rsidR="00176069" w:rsidRPr="00A56916">
              <w:rPr>
                <w:rStyle w:val="Hipervnculo"/>
                <w:noProof/>
                <w:lang w:val="es-ES"/>
                <w14:scene3d>
                  <w14:camera w14:prst="orthographicFront"/>
                  <w14:lightRig w14:rig="threePt" w14:dir="t">
                    <w14:rot w14:lat="0" w14:lon="0" w14:rev="0"/>
                  </w14:lightRig>
                </w14:scene3d>
              </w:rPr>
              <w:t>2.2.13.</w:t>
            </w:r>
            <w:r w:rsidR="00176069">
              <w:rPr>
                <w:rFonts w:asciiTheme="minorHAnsi" w:hAnsiTheme="minorHAnsi"/>
                <w:noProof/>
                <w:kern w:val="0"/>
                <w:sz w:val="22"/>
                <w:szCs w:val="22"/>
                <w:lang w:eastAsia="es-EC"/>
              </w:rPr>
              <w:tab/>
            </w:r>
            <w:r w:rsidR="00176069" w:rsidRPr="00A56916">
              <w:rPr>
                <w:rStyle w:val="Hipervnculo"/>
                <w:noProof/>
                <w:lang w:val="es-ES"/>
              </w:rPr>
              <w:t>NackFragSubmessage</w:t>
            </w:r>
            <w:r w:rsidR="00176069">
              <w:rPr>
                <w:noProof/>
                <w:webHidden/>
              </w:rPr>
              <w:tab/>
            </w:r>
            <w:r w:rsidR="00176069">
              <w:rPr>
                <w:noProof/>
                <w:webHidden/>
              </w:rPr>
              <w:fldChar w:fldCharType="begin"/>
            </w:r>
            <w:r w:rsidR="00176069">
              <w:rPr>
                <w:noProof/>
                <w:webHidden/>
              </w:rPr>
              <w:instrText xml:space="preserve"> PAGEREF _Toc421180727 \h </w:instrText>
            </w:r>
            <w:r w:rsidR="00176069">
              <w:rPr>
                <w:noProof/>
                <w:webHidden/>
              </w:rPr>
            </w:r>
            <w:r w:rsidR="00176069">
              <w:rPr>
                <w:noProof/>
                <w:webHidden/>
              </w:rPr>
              <w:fldChar w:fldCharType="separate"/>
            </w:r>
            <w:r w:rsidR="00705AE8">
              <w:rPr>
                <w:noProof/>
                <w:webHidden/>
              </w:rPr>
              <w:t>78</w:t>
            </w:r>
            <w:r w:rsidR="00176069">
              <w:rPr>
                <w:noProof/>
                <w:webHidden/>
              </w:rPr>
              <w:fldChar w:fldCharType="end"/>
            </w:r>
          </w:hyperlink>
        </w:p>
        <w:p w14:paraId="1F8752B4" w14:textId="77777777" w:rsidR="00176069" w:rsidRDefault="00645B6B">
          <w:pPr>
            <w:pStyle w:val="TDC3"/>
            <w:tabs>
              <w:tab w:val="left" w:pos="2080"/>
              <w:tab w:val="right" w:leader="dot" w:pos="9017"/>
            </w:tabs>
            <w:rPr>
              <w:rFonts w:asciiTheme="minorHAnsi" w:hAnsiTheme="minorHAnsi"/>
              <w:noProof/>
              <w:kern w:val="0"/>
              <w:sz w:val="22"/>
              <w:szCs w:val="22"/>
              <w:lang w:eastAsia="es-EC"/>
            </w:rPr>
          </w:pPr>
          <w:hyperlink w:anchor="_Toc421180728" w:history="1">
            <w:r w:rsidR="00176069" w:rsidRPr="00A56916">
              <w:rPr>
                <w:rStyle w:val="Hipervnculo"/>
                <w:noProof/>
                <w:lang w:val="es-ES"/>
                <w14:scene3d>
                  <w14:camera w14:prst="orthographicFront"/>
                  <w14:lightRig w14:rig="threePt" w14:dir="t">
                    <w14:rot w14:lat="0" w14:lon="0" w14:rev="0"/>
                  </w14:lightRig>
                </w14:scene3d>
              </w:rPr>
              <w:t>2.2.14.</w:t>
            </w:r>
            <w:r w:rsidR="00176069">
              <w:rPr>
                <w:rFonts w:asciiTheme="minorHAnsi" w:hAnsiTheme="minorHAnsi"/>
                <w:noProof/>
                <w:kern w:val="0"/>
                <w:sz w:val="22"/>
                <w:szCs w:val="22"/>
                <w:lang w:eastAsia="es-EC"/>
              </w:rPr>
              <w:tab/>
            </w:r>
            <w:r w:rsidR="00176069" w:rsidRPr="00A56916">
              <w:rPr>
                <w:rStyle w:val="Hipervnculo"/>
                <w:noProof/>
                <w:lang w:val="es-ES"/>
              </w:rPr>
              <w:t>PadSubmessage</w:t>
            </w:r>
            <w:r w:rsidR="00176069">
              <w:rPr>
                <w:noProof/>
                <w:webHidden/>
              </w:rPr>
              <w:tab/>
            </w:r>
            <w:r w:rsidR="00176069">
              <w:rPr>
                <w:noProof/>
                <w:webHidden/>
              </w:rPr>
              <w:fldChar w:fldCharType="begin"/>
            </w:r>
            <w:r w:rsidR="00176069">
              <w:rPr>
                <w:noProof/>
                <w:webHidden/>
              </w:rPr>
              <w:instrText xml:space="preserve"> PAGEREF _Toc421180728 \h </w:instrText>
            </w:r>
            <w:r w:rsidR="00176069">
              <w:rPr>
                <w:noProof/>
                <w:webHidden/>
              </w:rPr>
            </w:r>
            <w:r w:rsidR="00176069">
              <w:rPr>
                <w:noProof/>
                <w:webHidden/>
              </w:rPr>
              <w:fldChar w:fldCharType="separate"/>
            </w:r>
            <w:r w:rsidR="00705AE8">
              <w:rPr>
                <w:noProof/>
                <w:webHidden/>
              </w:rPr>
              <w:t>80</w:t>
            </w:r>
            <w:r w:rsidR="00176069">
              <w:rPr>
                <w:noProof/>
                <w:webHidden/>
              </w:rPr>
              <w:fldChar w:fldCharType="end"/>
            </w:r>
          </w:hyperlink>
        </w:p>
        <w:p w14:paraId="257C949D" w14:textId="77777777" w:rsidR="00176069" w:rsidRDefault="00645B6B">
          <w:pPr>
            <w:pStyle w:val="TDC3"/>
            <w:tabs>
              <w:tab w:val="left" w:pos="2080"/>
              <w:tab w:val="right" w:leader="dot" w:pos="9017"/>
            </w:tabs>
            <w:rPr>
              <w:rFonts w:asciiTheme="minorHAnsi" w:hAnsiTheme="minorHAnsi"/>
              <w:noProof/>
              <w:kern w:val="0"/>
              <w:sz w:val="22"/>
              <w:szCs w:val="22"/>
              <w:lang w:eastAsia="es-EC"/>
            </w:rPr>
          </w:pPr>
          <w:hyperlink w:anchor="_Toc421180729" w:history="1">
            <w:r w:rsidR="00176069" w:rsidRPr="00A56916">
              <w:rPr>
                <w:rStyle w:val="Hipervnculo"/>
                <w:noProof/>
                <w:lang w:val="es-ES"/>
                <w14:scene3d>
                  <w14:camera w14:prst="orthographicFront"/>
                  <w14:lightRig w14:rig="threePt" w14:dir="t">
                    <w14:rot w14:lat="0" w14:lon="0" w14:rev="0"/>
                  </w14:lightRig>
                </w14:scene3d>
              </w:rPr>
              <w:t>2.2.15.</w:t>
            </w:r>
            <w:r w:rsidR="00176069">
              <w:rPr>
                <w:rFonts w:asciiTheme="minorHAnsi" w:hAnsiTheme="minorHAnsi"/>
                <w:noProof/>
                <w:kern w:val="0"/>
                <w:sz w:val="22"/>
                <w:szCs w:val="22"/>
                <w:lang w:eastAsia="es-EC"/>
              </w:rPr>
              <w:tab/>
            </w:r>
            <w:r w:rsidR="00176069" w:rsidRPr="00A56916">
              <w:rPr>
                <w:rStyle w:val="Hipervnculo"/>
                <w:noProof/>
                <w:lang w:val="es-ES"/>
              </w:rPr>
              <w:t>InfoReplyIp4Submessage</w:t>
            </w:r>
            <w:r w:rsidR="00176069">
              <w:rPr>
                <w:noProof/>
                <w:webHidden/>
              </w:rPr>
              <w:tab/>
            </w:r>
            <w:r w:rsidR="00176069">
              <w:rPr>
                <w:noProof/>
                <w:webHidden/>
              </w:rPr>
              <w:fldChar w:fldCharType="begin"/>
            </w:r>
            <w:r w:rsidR="00176069">
              <w:rPr>
                <w:noProof/>
                <w:webHidden/>
              </w:rPr>
              <w:instrText xml:space="preserve"> PAGEREF _Toc421180729 \h </w:instrText>
            </w:r>
            <w:r w:rsidR="00176069">
              <w:rPr>
                <w:noProof/>
                <w:webHidden/>
              </w:rPr>
            </w:r>
            <w:r w:rsidR="00176069">
              <w:rPr>
                <w:noProof/>
                <w:webHidden/>
              </w:rPr>
              <w:fldChar w:fldCharType="separate"/>
            </w:r>
            <w:r w:rsidR="00705AE8">
              <w:rPr>
                <w:noProof/>
                <w:webHidden/>
              </w:rPr>
              <w:t>81</w:t>
            </w:r>
            <w:r w:rsidR="00176069">
              <w:rPr>
                <w:noProof/>
                <w:webHidden/>
              </w:rPr>
              <w:fldChar w:fldCharType="end"/>
            </w:r>
          </w:hyperlink>
        </w:p>
        <w:p w14:paraId="375E20FB" w14:textId="77777777" w:rsidR="00176069" w:rsidRDefault="00645B6B">
          <w:pPr>
            <w:pStyle w:val="TDC2"/>
            <w:rPr>
              <w:rFonts w:asciiTheme="minorHAnsi" w:hAnsiTheme="minorHAnsi"/>
              <w:noProof/>
              <w:kern w:val="0"/>
              <w:sz w:val="22"/>
              <w:szCs w:val="22"/>
              <w:lang w:eastAsia="es-EC"/>
            </w:rPr>
          </w:pPr>
          <w:hyperlink w:anchor="_Toc421180730" w:history="1">
            <w:r w:rsidR="00176069" w:rsidRPr="00A56916">
              <w:rPr>
                <w:rStyle w:val="Hipervnculo"/>
                <w:noProof/>
                <w:lang w:val="es-ES"/>
                <w14:scene3d>
                  <w14:camera w14:prst="orthographicFront"/>
                  <w14:lightRig w14:rig="threePt" w14:dir="t">
                    <w14:rot w14:lat="0" w14:lon="0" w14:rev="0"/>
                  </w14:lightRig>
                </w14:scene3d>
              </w:rPr>
              <w:t>2.3.</w:t>
            </w:r>
            <w:r w:rsidR="00176069">
              <w:rPr>
                <w:rFonts w:asciiTheme="minorHAnsi" w:hAnsiTheme="minorHAnsi"/>
                <w:noProof/>
                <w:kern w:val="0"/>
                <w:sz w:val="22"/>
                <w:szCs w:val="22"/>
                <w:lang w:eastAsia="es-EC"/>
              </w:rPr>
              <w:tab/>
            </w:r>
            <w:r w:rsidR="00176069" w:rsidRPr="00A56916">
              <w:rPr>
                <w:rStyle w:val="Hipervnculo"/>
                <w:noProof/>
                <w:lang w:val="es-ES"/>
              </w:rPr>
              <w:t>ANÁLISIS DE REQUISITOS</w:t>
            </w:r>
            <w:r w:rsidR="00176069">
              <w:rPr>
                <w:noProof/>
                <w:webHidden/>
              </w:rPr>
              <w:tab/>
            </w:r>
            <w:r w:rsidR="00176069">
              <w:rPr>
                <w:noProof/>
                <w:webHidden/>
              </w:rPr>
              <w:fldChar w:fldCharType="begin"/>
            </w:r>
            <w:r w:rsidR="00176069">
              <w:rPr>
                <w:noProof/>
                <w:webHidden/>
              </w:rPr>
              <w:instrText xml:space="preserve"> PAGEREF _Toc421180730 \h </w:instrText>
            </w:r>
            <w:r w:rsidR="00176069">
              <w:rPr>
                <w:noProof/>
                <w:webHidden/>
              </w:rPr>
            </w:r>
            <w:r w:rsidR="00176069">
              <w:rPr>
                <w:noProof/>
                <w:webHidden/>
              </w:rPr>
              <w:fldChar w:fldCharType="separate"/>
            </w:r>
            <w:r w:rsidR="00705AE8">
              <w:rPr>
                <w:noProof/>
                <w:webHidden/>
              </w:rPr>
              <w:t>83</w:t>
            </w:r>
            <w:r w:rsidR="00176069">
              <w:rPr>
                <w:noProof/>
                <w:webHidden/>
              </w:rPr>
              <w:fldChar w:fldCharType="end"/>
            </w:r>
          </w:hyperlink>
        </w:p>
        <w:p w14:paraId="3123FDC6" w14:textId="77777777" w:rsidR="00176069" w:rsidRDefault="00645B6B">
          <w:pPr>
            <w:pStyle w:val="TDC2"/>
            <w:rPr>
              <w:rFonts w:asciiTheme="minorHAnsi" w:hAnsiTheme="minorHAnsi"/>
              <w:noProof/>
              <w:kern w:val="0"/>
              <w:sz w:val="22"/>
              <w:szCs w:val="22"/>
              <w:lang w:eastAsia="es-EC"/>
            </w:rPr>
          </w:pPr>
          <w:hyperlink w:anchor="_Toc421180731" w:history="1">
            <w:r w:rsidR="00176069" w:rsidRPr="00A56916">
              <w:rPr>
                <w:rStyle w:val="Hipervnculo"/>
                <w:noProof/>
                <w:lang w:val="es-ES"/>
                <w14:scene3d>
                  <w14:camera w14:prst="orthographicFront"/>
                  <w14:lightRig w14:rig="threePt" w14:dir="t">
                    <w14:rot w14:lat="0" w14:lon="0" w14:rev="0"/>
                  </w14:lightRig>
                </w14:scene3d>
              </w:rPr>
              <w:t>2.4.</w:t>
            </w:r>
            <w:r w:rsidR="00176069">
              <w:rPr>
                <w:rFonts w:asciiTheme="minorHAnsi" w:hAnsiTheme="minorHAnsi"/>
                <w:noProof/>
                <w:kern w:val="0"/>
                <w:sz w:val="22"/>
                <w:szCs w:val="22"/>
                <w:lang w:eastAsia="es-EC"/>
              </w:rPr>
              <w:tab/>
            </w:r>
            <w:r w:rsidR="00176069" w:rsidRPr="00A56916">
              <w:rPr>
                <w:rStyle w:val="Hipervnculo"/>
                <w:noProof/>
                <w:lang w:val="es-ES"/>
              </w:rPr>
              <w:t>MÓDULO DDS</w:t>
            </w:r>
            <w:r w:rsidR="00176069">
              <w:rPr>
                <w:noProof/>
                <w:webHidden/>
              </w:rPr>
              <w:tab/>
            </w:r>
            <w:r w:rsidR="00176069">
              <w:rPr>
                <w:noProof/>
                <w:webHidden/>
              </w:rPr>
              <w:fldChar w:fldCharType="begin"/>
            </w:r>
            <w:r w:rsidR="00176069">
              <w:rPr>
                <w:noProof/>
                <w:webHidden/>
              </w:rPr>
              <w:instrText xml:space="preserve"> PAGEREF _Toc421180731 \h </w:instrText>
            </w:r>
            <w:r w:rsidR="00176069">
              <w:rPr>
                <w:noProof/>
                <w:webHidden/>
              </w:rPr>
            </w:r>
            <w:r w:rsidR="00176069">
              <w:rPr>
                <w:noProof/>
                <w:webHidden/>
              </w:rPr>
              <w:fldChar w:fldCharType="separate"/>
            </w:r>
            <w:r w:rsidR="00705AE8">
              <w:rPr>
                <w:noProof/>
                <w:webHidden/>
              </w:rPr>
              <w:t>83</w:t>
            </w:r>
            <w:r w:rsidR="00176069">
              <w:rPr>
                <w:noProof/>
                <w:webHidden/>
              </w:rPr>
              <w:fldChar w:fldCharType="end"/>
            </w:r>
          </w:hyperlink>
        </w:p>
        <w:p w14:paraId="4CCB5E6F" w14:textId="77777777" w:rsidR="00176069" w:rsidRDefault="00645B6B">
          <w:pPr>
            <w:pStyle w:val="TDC3"/>
            <w:tabs>
              <w:tab w:val="left" w:pos="1960"/>
              <w:tab w:val="right" w:leader="dot" w:pos="9017"/>
            </w:tabs>
            <w:rPr>
              <w:rFonts w:asciiTheme="minorHAnsi" w:hAnsiTheme="minorHAnsi"/>
              <w:noProof/>
              <w:kern w:val="0"/>
              <w:sz w:val="22"/>
              <w:szCs w:val="22"/>
              <w:lang w:eastAsia="es-EC"/>
            </w:rPr>
          </w:pPr>
          <w:hyperlink w:anchor="_Toc421180732" w:history="1">
            <w:r w:rsidR="00176069" w:rsidRPr="00A56916">
              <w:rPr>
                <w:rStyle w:val="Hipervnculo"/>
                <w:noProof/>
                <w:lang w:val="es-ES"/>
                <w14:scene3d>
                  <w14:camera w14:prst="orthographicFront"/>
                  <w14:lightRig w14:rig="threePt" w14:dir="t">
                    <w14:rot w14:lat="0" w14:lon="0" w14:rev="0"/>
                  </w14:lightRig>
                </w14:scene3d>
              </w:rPr>
              <w:t>2.4.1.</w:t>
            </w:r>
            <w:r w:rsidR="00176069">
              <w:rPr>
                <w:rFonts w:asciiTheme="minorHAnsi" w:hAnsiTheme="minorHAnsi"/>
                <w:noProof/>
                <w:kern w:val="0"/>
                <w:sz w:val="22"/>
                <w:szCs w:val="22"/>
                <w:lang w:eastAsia="es-EC"/>
              </w:rPr>
              <w:tab/>
            </w:r>
            <w:r w:rsidR="00176069" w:rsidRPr="00A56916">
              <w:rPr>
                <w:rStyle w:val="Hipervnculo"/>
                <w:noProof/>
                <w:lang w:val="es-ES"/>
              </w:rPr>
              <w:t>Publicador</w:t>
            </w:r>
            <w:r w:rsidR="00176069">
              <w:rPr>
                <w:noProof/>
                <w:webHidden/>
              </w:rPr>
              <w:tab/>
            </w:r>
            <w:r w:rsidR="00176069">
              <w:rPr>
                <w:noProof/>
                <w:webHidden/>
              </w:rPr>
              <w:fldChar w:fldCharType="begin"/>
            </w:r>
            <w:r w:rsidR="00176069">
              <w:rPr>
                <w:noProof/>
                <w:webHidden/>
              </w:rPr>
              <w:instrText xml:space="preserve"> PAGEREF _Toc421180732 \h </w:instrText>
            </w:r>
            <w:r w:rsidR="00176069">
              <w:rPr>
                <w:noProof/>
                <w:webHidden/>
              </w:rPr>
            </w:r>
            <w:r w:rsidR="00176069">
              <w:rPr>
                <w:noProof/>
                <w:webHidden/>
              </w:rPr>
              <w:fldChar w:fldCharType="separate"/>
            </w:r>
            <w:r w:rsidR="00705AE8">
              <w:rPr>
                <w:noProof/>
                <w:webHidden/>
              </w:rPr>
              <w:t>83</w:t>
            </w:r>
            <w:r w:rsidR="00176069">
              <w:rPr>
                <w:noProof/>
                <w:webHidden/>
              </w:rPr>
              <w:fldChar w:fldCharType="end"/>
            </w:r>
          </w:hyperlink>
        </w:p>
        <w:p w14:paraId="30F2A96F" w14:textId="77777777" w:rsidR="00176069" w:rsidRDefault="00645B6B">
          <w:pPr>
            <w:pStyle w:val="TDC3"/>
            <w:tabs>
              <w:tab w:val="left" w:pos="1960"/>
              <w:tab w:val="right" w:leader="dot" w:pos="9017"/>
            </w:tabs>
            <w:rPr>
              <w:rFonts w:asciiTheme="minorHAnsi" w:hAnsiTheme="minorHAnsi"/>
              <w:noProof/>
              <w:kern w:val="0"/>
              <w:sz w:val="22"/>
              <w:szCs w:val="22"/>
              <w:lang w:eastAsia="es-EC"/>
            </w:rPr>
          </w:pPr>
          <w:hyperlink w:anchor="_Toc421180733" w:history="1">
            <w:r w:rsidR="00176069" w:rsidRPr="00A56916">
              <w:rPr>
                <w:rStyle w:val="Hipervnculo"/>
                <w:noProof/>
                <w:lang w:val="es-ES"/>
                <w14:scene3d>
                  <w14:camera w14:prst="orthographicFront"/>
                  <w14:lightRig w14:rig="threePt" w14:dir="t">
                    <w14:rot w14:lat="0" w14:lon="0" w14:rev="0"/>
                  </w14:lightRig>
                </w14:scene3d>
              </w:rPr>
              <w:t>2.4.2.</w:t>
            </w:r>
            <w:r w:rsidR="00176069">
              <w:rPr>
                <w:rFonts w:asciiTheme="minorHAnsi" w:hAnsiTheme="minorHAnsi"/>
                <w:noProof/>
                <w:kern w:val="0"/>
                <w:sz w:val="22"/>
                <w:szCs w:val="22"/>
                <w:lang w:eastAsia="es-EC"/>
              </w:rPr>
              <w:tab/>
            </w:r>
            <w:r w:rsidR="00176069" w:rsidRPr="00A56916">
              <w:rPr>
                <w:rStyle w:val="Hipervnculo"/>
                <w:noProof/>
                <w:lang w:val="es-ES"/>
              </w:rPr>
              <w:t>Suscriptor</w:t>
            </w:r>
            <w:r w:rsidR="00176069">
              <w:rPr>
                <w:noProof/>
                <w:webHidden/>
              </w:rPr>
              <w:tab/>
            </w:r>
            <w:r w:rsidR="00176069">
              <w:rPr>
                <w:noProof/>
                <w:webHidden/>
              </w:rPr>
              <w:fldChar w:fldCharType="begin"/>
            </w:r>
            <w:r w:rsidR="00176069">
              <w:rPr>
                <w:noProof/>
                <w:webHidden/>
              </w:rPr>
              <w:instrText xml:space="preserve"> PAGEREF _Toc421180733 \h </w:instrText>
            </w:r>
            <w:r w:rsidR="00176069">
              <w:rPr>
                <w:noProof/>
                <w:webHidden/>
              </w:rPr>
            </w:r>
            <w:r w:rsidR="00176069">
              <w:rPr>
                <w:noProof/>
                <w:webHidden/>
              </w:rPr>
              <w:fldChar w:fldCharType="separate"/>
            </w:r>
            <w:r w:rsidR="00705AE8">
              <w:rPr>
                <w:noProof/>
                <w:webHidden/>
              </w:rPr>
              <w:t>84</w:t>
            </w:r>
            <w:r w:rsidR="00176069">
              <w:rPr>
                <w:noProof/>
                <w:webHidden/>
              </w:rPr>
              <w:fldChar w:fldCharType="end"/>
            </w:r>
          </w:hyperlink>
        </w:p>
        <w:p w14:paraId="685ACA62" w14:textId="77777777" w:rsidR="00176069" w:rsidRDefault="00645B6B">
          <w:pPr>
            <w:pStyle w:val="TDC3"/>
            <w:tabs>
              <w:tab w:val="left" w:pos="1960"/>
              <w:tab w:val="right" w:leader="dot" w:pos="9017"/>
            </w:tabs>
            <w:rPr>
              <w:rFonts w:asciiTheme="minorHAnsi" w:hAnsiTheme="minorHAnsi"/>
              <w:noProof/>
              <w:kern w:val="0"/>
              <w:sz w:val="22"/>
              <w:szCs w:val="22"/>
              <w:lang w:eastAsia="es-EC"/>
            </w:rPr>
          </w:pPr>
          <w:hyperlink w:anchor="_Toc421180734" w:history="1">
            <w:r w:rsidR="00176069" w:rsidRPr="00A56916">
              <w:rPr>
                <w:rStyle w:val="Hipervnculo"/>
                <w:noProof/>
                <w:lang w:val="es-ES"/>
                <w14:scene3d>
                  <w14:camera w14:prst="orthographicFront"/>
                  <w14:lightRig w14:rig="threePt" w14:dir="t">
                    <w14:rot w14:lat="0" w14:lon="0" w14:rev="0"/>
                  </w14:lightRig>
                </w14:scene3d>
              </w:rPr>
              <w:t>2.4.3.</w:t>
            </w:r>
            <w:r w:rsidR="00176069">
              <w:rPr>
                <w:rFonts w:asciiTheme="minorHAnsi" w:hAnsiTheme="minorHAnsi"/>
                <w:noProof/>
                <w:kern w:val="0"/>
                <w:sz w:val="22"/>
                <w:szCs w:val="22"/>
                <w:lang w:eastAsia="es-EC"/>
              </w:rPr>
              <w:tab/>
            </w:r>
            <w:r w:rsidR="00176069" w:rsidRPr="00A56916">
              <w:rPr>
                <w:rStyle w:val="Hipervnculo"/>
                <w:noProof/>
                <w:lang w:val="es-ES"/>
              </w:rPr>
              <w:t>Topic</w:t>
            </w:r>
            <w:r w:rsidR="00176069">
              <w:rPr>
                <w:noProof/>
                <w:webHidden/>
              </w:rPr>
              <w:tab/>
            </w:r>
            <w:r w:rsidR="00176069">
              <w:rPr>
                <w:noProof/>
                <w:webHidden/>
              </w:rPr>
              <w:fldChar w:fldCharType="begin"/>
            </w:r>
            <w:r w:rsidR="00176069">
              <w:rPr>
                <w:noProof/>
                <w:webHidden/>
              </w:rPr>
              <w:instrText xml:space="preserve"> PAGEREF _Toc421180734 \h </w:instrText>
            </w:r>
            <w:r w:rsidR="00176069">
              <w:rPr>
                <w:noProof/>
                <w:webHidden/>
              </w:rPr>
            </w:r>
            <w:r w:rsidR="00176069">
              <w:rPr>
                <w:noProof/>
                <w:webHidden/>
              </w:rPr>
              <w:fldChar w:fldCharType="separate"/>
            </w:r>
            <w:r w:rsidR="00705AE8">
              <w:rPr>
                <w:noProof/>
                <w:webHidden/>
              </w:rPr>
              <w:t>84</w:t>
            </w:r>
            <w:r w:rsidR="00176069">
              <w:rPr>
                <w:noProof/>
                <w:webHidden/>
              </w:rPr>
              <w:fldChar w:fldCharType="end"/>
            </w:r>
          </w:hyperlink>
        </w:p>
        <w:p w14:paraId="7E13013E" w14:textId="77777777" w:rsidR="00176069" w:rsidRDefault="00645B6B">
          <w:pPr>
            <w:pStyle w:val="TDC2"/>
            <w:rPr>
              <w:rFonts w:asciiTheme="minorHAnsi" w:hAnsiTheme="minorHAnsi"/>
              <w:noProof/>
              <w:kern w:val="0"/>
              <w:sz w:val="22"/>
              <w:szCs w:val="22"/>
              <w:lang w:eastAsia="es-EC"/>
            </w:rPr>
          </w:pPr>
          <w:hyperlink w:anchor="_Toc421180735" w:history="1">
            <w:r w:rsidR="00176069" w:rsidRPr="00A56916">
              <w:rPr>
                <w:rStyle w:val="Hipervnculo"/>
                <w:noProof/>
                <w14:scene3d>
                  <w14:camera w14:prst="orthographicFront"/>
                  <w14:lightRig w14:rig="threePt" w14:dir="t">
                    <w14:rot w14:lat="0" w14:lon="0" w14:rev="0"/>
                  </w14:lightRig>
                </w14:scene3d>
              </w:rPr>
              <w:t>2.5.</w:t>
            </w:r>
            <w:r w:rsidR="00176069">
              <w:rPr>
                <w:rFonts w:asciiTheme="minorHAnsi" w:hAnsiTheme="minorHAnsi"/>
                <w:noProof/>
                <w:kern w:val="0"/>
                <w:sz w:val="22"/>
                <w:szCs w:val="22"/>
                <w:lang w:eastAsia="es-EC"/>
              </w:rPr>
              <w:tab/>
            </w:r>
            <w:r w:rsidR="00176069" w:rsidRPr="00A56916">
              <w:rPr>
                <w:rStyle w:val="Hipervnculo"/>
                <w:noProof/>
                <w:lang w:val="es-ES"/>
              </w:rPr>
              <w:t>MECANISMO Y TÉCNICAS PARA EL ALCANCE DE LA INFORMACIÓN</w:t>
            </w:r>
            <w:r w:rsidR="00176069">
              <w:rPr>
                <w:noProof/>
                <w:webHidden/>
              </w:rPr>
              <w:tab/>
            </w:r>
            <w:r w:rsidR="00176069">
              <w:rPr>
                <w:noProof/>
                <w:webHidden/>
              </w:rPr>
              <w:fldChar w:fldCharType="begin"/>
            </w:r>
            <w:r w:rsidR="00176069">
              <w:rPr>
                <w:noProof/>
                <w:webHidden/>
              </w:rPr>
              <w:instrText xml:space="preserve"> PAGEREF _Toc421180735 \h </w:instrText>
            </w:r>
            <w:r w:rsidR="00176069">
              <w:rPr>
                <w:noProof/>
                <w:webHidden/>
              </w:rPr>
            </w:r>
            <w:r w:rsidR="00176069">
              <w:rPr>
                <w:noProof/>
                <w:webHidden/>
              </w:rPr>
              <w:fldChar w:fldCharType="separate"/>
            </w:r>
            <w:r w:rsidR="00705AE8">
              <w:rPr>
                <w:noProof/>
                <w:webHidden/>
              </w:rPr>
              <w:t>87</w:t>
            </w:r>
            <w:r w:rsidR="00176069">
              <w:rPr>
                <w:noProof/>
                <w:webHidden/>
              </w:rPr>
              <w:fldChar w:fldCharType="end"/>
            </w:r>
          </w:hyperlink>
        </w:p>
        <w:p w14:paraId="3A239A17" w14:textId="77777777" w:rsidR="00176069" w:rsidRDefault="00645B6B">
          <w:pPr>
            <w:pStyle w:val="TDC2"/>
            <w:rPr>
              <w:rFonts w:asciiTheme="minorHAnsi" w:hAnsiTheme="minorHAnsi"/>
              <w:noProof/>
              <w:kern w:val="0"/>
              <w:sz w:val="22"/>
              <w:szCs w:val="22"/>
              <w:lang w:eastAsia="es-EC"/>
            </w:rPr>
          </w:pPr>
          <w:hyperlink w:anchor="_Toc421180736" w:history="1">
            <w:r w:rsidR="00176069" w:rsidRPr="00A56916">
              <w:rPr>
                <w:rStyle w:val="Hipervnculo"/>
                <w:noProof/>
                <w14:scene3d>
                  <w14:camera w14:prst="orthographicFront"/>
                  <w14:lightRig w14:rig="threePt" w14:dir="t">
                    <w14:rot w14:lat="0" w14:lon="0" w14:rev="0"/>
                  </w14:lightRig>
                </w14:scene3d>
              </w:rPr>
              <w:t>2.6.</w:t>
            </w:r>
            <w:r w:rsidR="00176069">
              <w:rPr>
                <w:rFonts w:asciiTheme="minorHAnsi" w:hAnsiTheme="minorHAnsi"/>
                <w:noProof/>
                <w:kern w:val="0"/>
                <w:sz w:val="22"/>
                <w:szCs w:val="22"/>
                <w:lang w:eastAsia="es-EC"/>
              </w:rPr>
              <w:tab/>
            </w:r>
            <w:r w:rsidR="00176069" w:rsidRPr="00A56916">
              <w:rPr>
                <w:rStyle w:val="Hipervnculo"/>
                <w:noProof/>
              </w:rPr>
              <w:t>LECTURA Y ESCRITURA DE DATOS</w:t>
            </w:r>
            <w:r w:rsidR="00176069">
              <w:rPr>
                <w:noProof/>
                <w:webHidden/>
              </w:rPr>
              <w:tab/>
            </w:r>
            <w:r w:rsidR="00176069">
              <w:rPr>
                <w:noProof/>
                <w:webHidden/>
              </w:rPr>
              <w:fldChar w:fldCharType="begin"/>
            </w:r>
            <w:r w:rsidR="00176069">
              <w:rPr>
                <w:noProof/>
                <w:webHidden/>
              </w:rPr>
              <w:instrText xml:space="preserve"> PAGEREF _Toc421180736 \h </w:instrText>
            </w:r>
            <w:r w:rsidR="00176069">
              <w:rPr>
                <w:noProof/>
                <w:webHidden/>
              </w:rPr>
            </w:r>
            <w:r w:rsidR="00176069">
              <w:rPr>
                <w:noProof/>
                <w:webHidden/>
              </w:rPr>
              <w:fldChar w:fldCharType="separate"/>
            </w:r>
            <w:r w:rsidR="00705AE8">
              <w:rPr>
                <w:noProof/>
                <w:webHidden/>
              </w:rPr>
              <w:t>88</w:t>
            </w:r>
            <w:r w:rsidR="00176069">
              <w:rPr>
                <w:noProof/>
                <w:webHidden/>
              </w:rPr>
              <w:fldChar w:fldCharType="end"/>
            </w:r>
          </w:hyperlink>
        </w:p>
        <w:p w14:paraId="02DB33DC" w14:textId="77777777" w:rsidR="00176069" w:rsidRDefault="00645B6B">
          <w:pPr>
            <w:pStyle w:val="TDC3"/>
            <w:tabs>
              <w:tab w:val="left" w:pos="1960"/>
              <w:tab w:val="right" w:leader="dot" w:pos="9017"/>
            </w:tabs>
            <w:rPr>
              <w:rFonts w:asciiTheme="minorHAnsi" w:hAnsiTheme="minorHAnsi"/>
              <w:noProof/>
              <w:kern w:val="0"/>
              <w:sz w:val="22"/>
              <w:szCs w:val="22"/>
              <w:lang w:eastAsia="es-EC"/>
            </w:rPr>
          </w:pPr>
          <w:hyperlink w:anchor="_Toc421180737" w:history="1">
            <w:r w:rsidR="00176069" w:rsidRPr="00A56916">
              <w:rPr>
                <w:rStyle w:val="Hipervnculo"/>
                <w:noProof/>
                <w14:scene3d>
                  <w14:camera w14:prst="orthographicFront"/>
                  <w14:lightRig w14:rig="threePt" w14:dir="t">
                    <w14:rot w14:lat="0" w14:lon="0" w14:rev="0"/>
                  </w14:lightRig>
                </w14:scene3d>
              </w:rPr>
              <w:t>2.6.1.</w:t>
            </w:r>
            <w:r w:rsidR="00176069">
              <w:rPr>
                <w:rFonts w:asciiTheme="minorHAnsi" w:hAnsiTheme="minorHAnsi"/>
                <w:noProof/>
                <w:kern w:val="0"/>
                <w:sz w:val="22"/>
                <w:szCs w:val="22"/>
                <w:lang w:eastAsia="es-EC"/>
              </w:rPr>
              <w:tab/>
            </w:r>
            <w:r w:rsidR="00176069" w:rsidRPr="00A56916">
              <w:rPr>
                <w:rStyle w:val="Hipervnculo"/>
                <w:noProof/>
              </w:rPr>
              <w:t>Escritura de Datos</w:t>
            </w:r>
            <w:r w:rsidR="00176069">
              <w:rPr>
                <w:noProof/>
                <w:webHidden/>
              </w:rPr>
              <w:tab/>
            </w:r>
            <w:r w:rsidR="00176069">
              <w:rPr>
                <w:noProof/>
                <w:webHidden/>
              </w:rPr>
              <w:fldChar w:fldCharType="begin"/>
            </w:r>
            <w:r w:rsidR="00176069">
              <w:rPr>
                <w:noProof/>
                <w:webHidden/>
              </w:rPr>
              <w:instrText xml:space="preserve"> PAGEREF _Toc421180737 \h </w:instrText>
            </w:r>
            <w:r w:rsidR="00176069">
              <w:rPr>
                <w:noProof/>
                <w:webHidden/>
              </w:rPr>
            </w:r>
            <w:r w:rsidR="00176069">
              <w:rPr>
                <w:noProof/>
                <w:webHidden/>
              </w:rPr>
              <w:fldChar w:fldCharType="separate"/>
            </w:r>
            <w:r w:rsidR="00705AE8">
              <w:rPr>
                <w:noProof/>
                <w:webHidden/>
              </w:rPr>
              <w:t>88</w:t>
            </w:r>
            <w:r w:rsidR="00176069">
              <w:rPr>
                <w:noProof/>
                <w:webHidden/>
              </w:rPr>
              <w:fldChar w:fldCharType="end"/>
            </w:r>
          </w:hyperlink>
        </w:p>
        <w:p w14:paraId="2E6127AF" w14:textId="77777777" w:rsidR="00176069" w:rsidRDefault="00645B6B">
          <w:pPr>
            <w:pStyle w:val="TDC3"/>
            <w:tabs>
              <w:tab w:val="left" w:pos="1960"/>
              <w:tab w:val="right" w:leader="dot" w:pos="9017"/>
            </w:tabs>
            <w:rPr>
              <w:rFonts w:asciiTheme="minorHAnsi" w:hAnsiTheme="minorHAnsi"/>
              <w:noProof/>
              <w:kern w:val="0"/>
              <w:sz w:val="22"/>
              <w:szCs w:val="22"/>
              <w:lang w:eastAsia="es-EC"/>
            </w:rPr>
          </w:pPr>
          <w:hyperlink w:anchor="_Toc421180738" w:history="1">
            <w:r w:rsidR="00176069" w:rsidRPr="00A56916">
              <w:rPr>
                <w:rStyle w:val="Hipervnculo"/>
                <w:noProof/>
                <w14:scene3d>
                  <w14:camera w14:prst="orthographicFront"/>
                  <w14:lightRig w14:rig="threePt" w14:dir="t">
                    <w14:rot w14:lat="0" w14:lon="0" w14:rev="0"/>
                  </w14:lightRig>
                </w14:scene3d>
              </w:rPr>
              <w:t>2.6.2.</w:t>
            </w:r>
            <w:r w:rsidR="00176069">
              <w:rPr>
                <w:rFonts w:asciiTheme="minorHAnsi" w:hAnsiTheme="minorHAnsi"/>
                <w:noProof/>
                <w:kern w:val="0"/>
                <w:sz w:val="22"/>
                <w:szCs w:val="22"/>
                <w:lang w:eastAsia="es-EC"/>
              </w:rPr>
              <w:tab/>
            </w:r>
            <w:r w:rsidR="00176069" w:rsidRPr="00A56916">
              <w:rPr>
                <w:rStyle w:val="Hipervnculo"/>
                <w:noProof/>
              </w:rPr>
              <w:t>Ciclo de Vida de los Topic-Instances</w:t>
            </w:r>
            <w:r w:rsidR="00176069">
              <w:rPr>
                <w:noProof/>
                <w:webHidden/>
              </w:rPr>
              <w:tab/>
            </w:r>
            <w:r w:rsidR="00176069">
              <w:rPr>
                <w:noProof/>
                <w:webHidden/>
              </w:rPr>
              <w:fldChar w:fldCharType="begin"/>
            </w:r>
            <w:r w:rsidR="00176069">
              <w:rPr>
                <w:noProof/>
                <w:webHidden/>
              </w:rPr>
              <w:instrText xml:space="preserve"> PAGEREF _Toc421180738 \h </w:instrText>
            </w:r>
            <w:r w:rsidR="00176069">
              <w:rPr>
                <w:noProof/>
                <w:webHidden/>
              </w:rPr>
            </w:r>
            <w:r w:rsidR="00176069">
              <w:rPr>
                <w:noProof/>
                <w:webHidden/>
              </w:rPr>
              <w:fldChar w:fldCharType="separate"/>
            </w:r>
            <w:r w:rsidR="00705AE8">
              <w:rPr>
                <w:noProof/>
                <w:webHidden/>
              </w:rPr>
              <w:t>89</w:t>
            </w:r>
            <w:r w:rsidR="00176069">
              <w:rPr>
                <w:noProof/>
                <w:webHidden/>
              </w:rPr>
              <w:fldChar w:fldCharType="end"/>
            </w:r>
          </w:hyperlink>
        </w:p>
        <w:p w14:paraId="603C3739" w14:textId="77777777" w:rsidR="00176069" w:rsidRDefault="00645B6B">
          <w:pPr>
            <w:pStyle w:val="TDC3"/>
            <w:tabs>
              <w:tab w:val="left" w:pos="1960"/>
              <w:tab w:val="right" w:leader="dot" w:pos="9017"/>
            </w:tabs>
            <w:rPr>
              <w:rFonts w:asciiTheme="minorHAnsi" w:hAnsiTheme="minorHAnsi"/>
              <w:noProof/>
              <w:kern w:val="0"/>
              <w:sz w:val="22"/>
              <w:szCs w:val="22"/>
              <w:lang w:eastAsia="es-EC"/>
            </w:rPr>
          </w:pPr>
          <w:hyperlink w:anchor="_Toc421180739" w:history="1">
            <w:r w:rsidR="00176069" w:rsidRPr="00A56916">
              <w:rPr>
                <w:rStyle w:val="Hipervnculo"/>
                <w:noProof/>
                <w:lang w:val="es-ES"/>
                <w14:scene3d>
                  <w14:camera w14:prst="orthographicFront"/>
                  <w14:lightRig w14:rig="threePt" w14:dir="t">
                    <w14:rot w14:lat="0" w14:lon="0" w14:rev="0"/>
                  </w14:lightRig>
                </w14:scene3d>
              </w:rPr>
              <w:t>2.6.3.</w:t>
            </w:r>
            <w:r w:rsidR="00176069">
              <w:rPr>
                <w:rFonts w:asciiTheme="minorHAnsi" w:hAnsiTheme="minorHAnsi"/>
                <w:noProof/>
                <w:kern w:val="0"/>
                <w:sz w:val="22"/>
                <w:szCs w:val="22"/>
                <w:lang w:eastAsia="es-EC"/>
              </w:rPr>
              <w:tab/>
            </w:r>
            <w:r w:rsidR="00176069" w:rsidRPr="00A56916">
              <w:rPr>
                <w:rStyle w:val="Hipervnculo"/>
                <w:noProof/>
                <w:lang w:val="es-ES"/>
              </w:rPr>
              <w:t>Lectura de Datos</w:t>
            </w:r>
            <w:r w:rsidR="00176069">
              <w:rPr>
                <w:noProof/>
                <w:webHidden/>
              </w:rPr>
              <w:tab/>
            </w:r>
            <w:r w:rsidR="00176069">
              <w:rPr>
                <w:noProof/>
                <w:webHidden/>
              </w:rPr>
              <w:fldChar w:fldCharType="begin"/>
            </w:r>
            <w:r w:rsidR="00176069">
              <w:rPr>
                <w:noProof/>
                <w:webHidden/>
              </w:rPr>
              <w:instrText xml:space="preserve"> PAGEREF _Toc421180739 \h </w:instrText>
            </w:r>
            <w:r w:rsidR="00176069">
              <w:rPr>
                <w:noProof/>
                <w:webHidden/>
              </w:rPr>
            </w:r>
            <w:r w:rsidR="00176069">
              <w:rPr>
                <w:noProof/>
                <w:webHidden/>
              </w:rPr>
              <w:fldChar w:fldCharType="separate"/>
            </w:r>
            <w:r w:rsidR="00705AE8">
              <w:rPr>
                <w:noProof/>
                <w:webHidden/>
              </w:rPr>
              <w:t>91</w:t>
            </w:r>
            <w:r w:rsidR="00176069">
              <w:rPr>
                <w:noProof/>
                <w:webHidden/>
              </w:rPr>
              <w:fldChar w:fldCharType="end"/>
            </w:r>
          </w:hyperlink>
        </w:p>
        <w:p w14:paraId="011F5D9A" w14:textId="77777777" w:rsidR="00176069" w:rsidRDefault="00645B6B">
          <w:pPr>
            <w:pStyle w:val="TDC3"/>
            <w:tabs>
              <w:tab w:val="left" w:pos="1960"/>
              <w:tab w:val="right" w:leader="dot" w:pos="9017"/>
            </w:tabs>
            <w:rPr>
              <w:rFonts w:asciiTheme="minorHAnsi" w:hAnsiTheme="minorHAnsi"/>
              <w:noProof/>
              <w:kern w:val="0"/>
              <w:sz w:val="22"/>
              <w:szCs w:val="22"/>
              <w:lang w:eastAsia="es-EC"/>
            </w:rPr>
          </w:pPr>
          <w:hyperlink w:anchor="_Toc421180740" w:history="1">
            <w:r w:rsidR="00176069" w:rsidRPr="00A56916">
              <w:rPr>
                <w:rStyle w:val="Hipervnculo"/>
                <w:noProof/>
                <w:lang w:val="es-ES"/>
                <w14:scene3d>
                  <w14:camera w14:prst="orthographicFront"/>
                  <w14:lightRig w14:rig="threePt" w14:dir="t">
                    <w14:rot w14:lat="0" w14:lon="0" w14:rev="0"/>
                  </w14:lightRig>
                </w14:scene3d>
              </w:rPr>
              <w:t>2.6.4.</w:t>
            </w:r>
            <w:r w:rsidR="00176069">
              <w:rPr>
                <w:rFonts w:asciiTheme="minorHAnsi" w:hAnsiTheme="minorHAnsi"/>
                <w:noProof/>
                <w:kern w:val="0"/>
                <w:sz w:val="22"/>
                <w:szCs w:val="22"/>
                <w:lang w:eastAsia="es-EC"/>
              </w:rPr>
              <w:tab/>
            </w:r>
            <w:r w:rsidR="00176069" w:rsidRPr="00A56916">
              <w:rPr>
                <w:rStyle w:val="Hipervnculo"/>
                <w:noProof/>
                <w:lang w:val="es-ES"/>
              </w:rPr>
              <w:t>Datos y Metadatos</w:t>
            </w:r>
            <w:r w:rsidR="00176069">
              <w:rPr>
                <w:noProof/>
                <w:webHidden/>
              </w:rPr>
              <w:tab/>
            </w:r>
            <w:r w:rsidR="00176069">
              <w:rPr>
                <w:noProof/>
                <w:webHidden/>
              </w:rPr>
              <w:fldChar w:fldCharType="begin"/>
            </w:r>
            <w:r w:rsidR="00176069">
              <w:rPr>
                <w:noProof/>
                <w:webHidden/>
              </w:rPr>
              <w:instrText xml:space="preserve"> PAGEREF _Toc421180740 \h </w:instrText>
            </w:r>
            <w:r w:rsidR="00176069">
              <w:rPr>
                <w:noProof/>
                <w:webHidden/>
              </w:rPr>
            </w:r>
            <w:r w:rsidR="00176069">
              <w:rPr>
                <w:noProof/>
                <w:webHidden/>
              </w:rPr>
              <w:fldChar w:fldCharType="separate"/>
            </w:r>
            <w:r w:rsidR="00705AE8">
              <w:rPr>
                <w:noProof/>
                <w:webHidden/>
              </w:rPr>
              <w:t>92</w:t>
            </w:r>
            <w:r w:rsidR="00176069">
              <w:rPr>
                <w:noProof/>
                <w:webHidden/>
              </w:rPr>
              <w:fldChar w:fldCharType="end"/>
            </w:r>
          </w:hyperlink>
        </w:p>
        <w:p w14:paraId="2B5692E5" w14:textId="77777777" w:rsidR="00176069" w:rsidRDefault="00645B6B">
          <w:pPr>
            <w:pStyle w:val="TDC3"/>
            <w:tabs>
              <w:tab w:val="left" w:pos="1960"/>
              <w:tab w:val="right" w:leader="dot" w:pos="9017"/>
            </w:tabs>
            <w:rPr>
              <w:rFonts w:asciiTheme="minorHAnsi" w:hAnsiTheme="minorHAnsi"/>
              <w:noProof/>
              <w:kern w:val="0"/>
              <w:sz w:val="22"/>
              <w:szCs w:val="22"/>
              <w:lang w:eastAsia="es-EC"/>
            </w:rPr>
          </w:pPr>
          <w:hyperlink w:anchor="_Toc421180741" w:history="1">
            <w:r w:rsidR="00176069" w:rsidRPr="00A56916">
              <w:rPr>
                <w:rStyle w:val="Hipervnculo"/>
                <w:noProof/>
                <w14:scene3d>
                  <w14:camera w14:prst="orthographicFront"/>
                  <w14:lightRig w14:rig="threePt" w14:dir="t">
                    <w14:rot w14:lat="0" w14:lon="0" w14:rev="0"/>
                  </w14:lightRig>
                </w14:scene3d>
              </w:rPr>
              <w:t>2.6.5.</w:t>
            </w:r>
            <w:r w:rsidR="00176069">
              <w:rPr>
                <w:rFonts w:asciiTheme="minorHAnsi" w:hAnsiTheme="minorHAnsi"/>
                <w:noProof/>
                <w:kern w:val="0"/>
                <w:sz w:val="22"/>
                <w:szCs w:val="22"/>
                <w:lang w:eastAsia="es-EC"/>
              </w:rPr>
              <w:tab/>
            </w:r>
            <w:r w:rsidR="00176069" w:rsidRPr="00A56916">
              <w:rPr>
                <w:rStyle w:val="Hipervnculo"/>
                <w:noProof/>
              </w:rPr>
              <w:t>Notificaciones</w:t>
            </w:r>
            <w:r w:rsidR="00176069">
              <w:rPr>
                <w:noProof/>
                <w:webHidden/>
              </w:rPr>
              <w:tab/>
            </w:r>
            <w:r w:rsidR="00176069">
              <w:rPr>
                <w:noProof/>
                <w:webHidden/>
              </w:rPr>
              <w:fldChar w:fldCharType="begin"/>
            </w:r>
            <w:r w:rsidR="00176069">
              <w:rPr>
                <w:noProof/>
                <w:webHidden/>
              </w:rPr>
              <w:instrText xml:space="preserve"> PAGEREF _Toc421180741 \h </w:instrText>
            </w:r>
            <w:r w:rsidR="00176069">
              <w:rPr>
                <w:noProof/>
                <w:webHidden/>
              </w:rPr>
            </w:r>
            <w:r w:rsidR="00176069">
              <w:rPr>
                <w:noProof/>
                <w:webHidden/>
              </w:rPr>
              <w:fldChar w:fldCharType="separate"/>
            </w:r>
            <w:r w:rsidR="00705AE8">
              <w:rPr>
                <w:noProof/>
                <w:webHidden/>
              </w:rPr>
              <w:t>93</w:t>
            </w:r>
            <w:r w:rsidR="00176069">
              <w:rPr>
                <w:noProof/>
                <w:webHidden/>
              </w:rPr>
              <w:fldChar w:fldCharType="end"/>
            </w:r>
          </w:hyperlink>
        </w:p>
        <w:p w14:paraId="334E2CA4" w14:textId="77777777" w:rsidR="00176069" w:rsidRDefault="00645B6B">
          <w:pPr>
            <w:pStyle w:val="TDC2"/>
            <w:rPr>
              <w:rFonts w:asciiTheme="minorHAnsi" w:hAnsiTheme="minorHAnsi"/>
              <w:noProof/>
              <w:kern w:val="0"/>
              <w:sz w:val="22"/>
              <w:szCs w:val="22"/>
              <w:lang w:eastAsia="es-EC"/>
            </w:rPr>
          </w:pPr>
          <w:hyperlink w:anchor="_Toc421180742" w:history="1">
            <w:r w:rsidR="00176069" w:rsidRPr="00A56916">
              <w:rPr>
                <w:rStyle w:val="Hipervnculo"/>
                <w:noProof/>
                <w14:scene3d>
                  <w14:camera w14:prst="orthographicFront"/>
                  <w14:lightRig w14:rig="threePt" w14:dir="t">
                    <w14:rot w14:lat="0" w14:lon="0" w14:rev="0"/>
                  </w14:lightRig>
                </w14:scene3d>
              </w:rPr>
              <w:t>2.7.</w:t>
            </w:r>
            <w:r w:rsidR="00176069">
              <w:rPr>
                <w:rFonts w:asciiTheme="minorHAnsi" w:hAnsiTheme="minorHAnsi"/>
                <w:noProof/>
                <w:kern w:val="0"/>
                <w:sz w:val="22"/>
                <w:szCs w:val="22"/>
                <w:lang w:eastAsia="es-EC"/>
              </w:rPr>
              <w:tab/>
            </w:r>
            <w:r w:rsidR="00176069" w:rsidRPr="00A56916">
              <w:rPr>
                <w:rStyle w:val="Hipervnculo"/>
                <w:noProof/>
              </w:rPr>
              <w:t>MÓDULO RTPS</w:t>
            </w:r>
            <w:r w:rsidR="00176069">
              <w:rPr>
                <w:noProof/>
                <w:webHidden/>
              </w:rPr>
              <w:tab/>
            </w:r>
            <w:r w:rsidR="00176069">
              <w:rPr>
                <w:noProof/>
                <w:webHidden/>
              </w:rPr>
              <w:fldChar w:fldCharType="begin"/>
            </w:r>
            <w:r w:rsidR="00176069">
              <w:rPr>
                <w:noProof/>
                <w:webHidden/>
              </w:rPr>
              <w:instrText xml:space="preserve"> PAGEREF _Toc421180742 \h </w:instrText>
            </w:r>
            <w:r w:rsidR="00176069">
              <w:rPr>
                <w:noProof/>
                <w:webHidden/>
              </w:rPr>
            </w:r>
            <w:r w:rsidR="00176069">
              <w:rPr>
                <w:noProof/>
                <w:webHidden/>
              </w:rPr>
              <w:fldChar w:fldCharType="separate"/>
            </w:r>
            <w:r w:rsidR="00705AE8">
              <w:rPr>
                <w:noProof/>
                <w:webHidden/>
              </w:rPr>
              <w:t>94</w:t>
            </w:r>
            <w:r w:rsidR="00176069">
              <w:rPr>
                <w:noProof/>
                <w:webHidden/>
              </w:rPr>
              <w:fldChar w:fldCharType="end"/>
            </w:r>
          </w:hyperlink>
        </w:p>
        <w:p w14:paraId="59135F90" w14:textId="77777777" w:rsidR="00176069" w:rsidRDefault="00645B6B">
          <w:pPr>
            <w:pStyle w:val="TDC3"/>
            <w:tabs>
              <w:tab w:val="left" w:pos="1960"/>
              <w:tab w:val="right" w:leader="dot" w:pos="9017"/>
            </w:tabs>
            <w:rPr>
              <w:rFonts w:asciiTheme="minorHAnsi" w:hAnsiTheme="minorHAnsi"/>
              <w:noProof/>
              <w:kern w:val="0"/>
              <w:sz w:val="22"/>
              <w:szCs w:val="22"/>
              <w:lang w:eastAsia="es-EC"/>
            </w:rPr>
          </w:pPr>
          <w:hyperlink w:anchor="_Toc421180743" w:history="1">
            <w:r w:rsidR="00176069" w:rsidRPr="00A56916">
              <w:rPr>
                <w:rStyle w:val="Hipervnculo"/>
                <w:noProof/>
                <w14:scene3d>
                  <w14:camera w14:prst="orthographicFront"/>
                  <w14:lightRig w14:rig="threePt" w14:dir="t">
                    <w14:rot w14:lat="0" w14:lon="0" w14:rev="0"/>
                  </w14:lightRig>
                </w14:scene3d>
              </w:rPr>
              <w:t>2.7.1.</w:t>
            </w:r>
            <w:r w:rsidR="00176069">
              <w:rPr>
                <w:rFonts w:asciiTheme="minorHAnsi" w:hAnsiTheme="minorHAnsi"/>
                <w:noProof/>
                <w:kern w:val="0"/>
                <w:sz w:val="22"/>
                <w:szCs w:val="22"/>
                <w:lang w:eastAsia="es-EC"/>
              </w:rPr>
              <w:tab/>
            </w:r>
            <w:r w:rsidR="00176069" w:rsidRPr="00A56916">
              <w:rPr>
                <w:rStyle w:val="Hipervnculo"/>
                <w:noProof/>
              </w:rPr>
              <w:t>Módulo estructura</w:t>
            </w:r>
            <w:r w:rsidR="00176069">
              <w:rPr>
                <w:noProof/>
                <w:webHidden/>
              </w:rPr>
              <w:tab/>
            </w:r>
            <w:r w:rsidR="00176069">
              <w:rPr>
                <w:noProof/>
                <w:webHidden/>
              </w:rPr>
              <w:fldChar w:fldCharType="begin"/>
            </w:r>
            <w:r w:rsidR="00176069">
              <w:rPr>
                <w:noProof/>
                <w:webHidden/>
              </w:rPr>
              <w:instrText xml:space="preserve"> PAGEREF _Toc421180743 \h </w:instrText>
            </w:r>
            <w:r w:rsidR="00176069">
              <w:rPr>
                <w:noProof/>
                <w:webHidden/>
              </w:rPr>
            </w:r>
            <w:r w:rsidR="00176069">
              <w:rPr>
                <w:noProof/>
                <w:webHidden/>
              </w:rPr>
              <w:fldChar w:fldCharType="separate"/>
            </w:r>
            <w:r w:rsidR="00705AE8">
              <w:rPr>
                <w:noProof/>
                <w:webHidden/>
              </w:rPr>
              <w:t>94</w:t>
            </w:r>
            <w:r w:rsidR="00176069">
              <w:rPr>
                <w:noProof/>
                <w:webHidden/>
              </w:rPr>
              <w:fldChar w:fldCharType="end"/>
            </w:r>
          </w:hyperlink>
        </w:p>
        <w:p w14:paraId="5746008C" w14:textId="77777777" w:rsidR="00176069" w:rsidRDefault="00645B6B">
          <w:pPr>
            <w:pStyle w:val="TDC3"/>
            <w:tabs>
              <w:tab w:val="left" w:pos="1960"/>
              <w:tab w:val="right" w:leader="dot" w:pos="9017"/>
            </w:tabs>
            <w:rPr>
              <w:rFonts w:asciiTheme="minorHAnsi" w:hAnsiTheme="minorHAnsi"/>
              <w:noProof/>
              <w:kern w:val="0"/>
              <w:sz w:val="22"/>
              <w:szCs w:val="22"/>
              <w:lang w:eastAsia="es-EC"/>
            </w:rPr>
          </w:pPr>
          <w:hyperlink w:anchor="_Toc421180744" w:history="1">
            <w:r w:rsidR="00176069" w:rsidRPr="00A56916">
              <w:rPr>
                <w:rStyle w:val="Hipervnculo"/>
                <w:noProof/>
                <w14:scene3d>
                  <w14:camera w14:prst="orthographicFront"/>
                  <w14:lightRig w14:rig="threePt" w14:dir="t">
                    <w14:rot w14:lat="0" w14:lon="0" w14:rev="0"/>
                  </w14:lightRig>
                </w14:scene3d>
              </w:rPr>
              <w:t>2.7.2.</w:t>
            </w:r>
            <w:r w:rsidR="00176069">
              <w:rPr>
                <w:rFonts w:asciiTheme="minorHAnsi" w:hAnsiTheme="minorHAnsi"/>
                <w:noProof/>
                <w:kern w:val="0"/>
                <w:sz w:val="22"/>
                <w:szCs w:val="22"/>
                <w:lang w:eastAsia="es-EC"/>
              </w:rPr>
              <w:tab/>
            </w:r>
            <w:r w:rsidR="00176069" w:rsidRPr="00A56916">
              <w:rPr>
                <w:rStyle w:val="Hipervnculo"/>
                <w:noProof/>
              </w:rPr>
              <w:t>Módulo Mensajes</w:t>
            </w:r>
            <w:r w:rsidR="00176069">
              <w:rPr>
                <w:noProof/>
                <w:webHidden/>
              </w:rPr>
              <w:tab/>
            </w:r>
            <w:r w:rsidR="00176069">
              <w:rPr>
                <w:noProof/>
                <w:webHidden/>
              </w:rPr>
              <w:fldChar w:fldCharType="begin"/>
            </w:r>
            <w:r w:rsidR="00176069">
              <w:rPr>
                <w:noProof/>
                <w:webHidden/>
              </w:rPr>
              <w:instrText xml:space="preserve"> PAGEREF _Toc421180744 \h </w:instrText>
            </w:r>
            <w:r w:rsidR="00176069">
              <w:rPr>
                <w:noProof/>
                <w:webHidden/>
              </w:rPr>
            </w:r>
            <w:r w:rsidR="00176069">
              <w:rPr>
                <w:noProof/>
                <w:webHidden/>
              </w:rPr>
              <w:fldChar w:fldCharType="separate"/>
            </w:r>
            <w:r w:rsidR="00705AE8">
              <w:rPr>
                <w:noProof/>
                <w:webHidden/>
              </w:rPr>
              <w:t>97</w:t>
            </w:r>
            <w:r w:rsidR="00176069">
              <w:rPr>
                <w:noProof/>
                <w:webHidden/>
              </w:rPr>
              <w:fldChar w:fldCharType="end"/>
            </w:r>
          </w:hyperlink>
        </w:p>
        <w:p w14:paraId="338FEC4D" w14:textId="77777777" w:rsidR="00176069" w:rsidRDefault="00645B6B">
          <w:pPr>
            <w:pStyle w:val="TDC3"/>
            <w:tabs>
              <w:tab w:val="left" w:pos="1960"/>
              <w:tab w:val="right" w:leader="dot" w:pos="9017"/>
            </w:tabs>
            <w:rPr>
              <w:rFonts w:asciiTheme="minorHAnsi" w:hAnsiTheme="minorHAnsi"/>
              <w:noProof/>
              <w:kern w:val="0"/>
              <w:sz w:val="22"/>
              <w:szCs w:val="22"/>
              <w:lang w:eastAsia="es-EC"/>
            </w:rPr>
          </w:pPr>
          <w:hyperlink w:anchor="_Toc421180745" w:history="1">
            <w:r w:rsidR="00176069" w:rsidRPr="00A56916">
              <w:rPr>
                <w:rStyle w:val="Hipervnculo"/>
                <w:noProof/>
                <w14:scene3d>
                  <w14:camera w14:prst="orthographicFront"/>
                  <w14:lightRig w14:rig="threePt" w14:dir="t">
                    <w14:rot w14:lat="0" w14:lon="0" w14:rev="0"/>
                  </w14:lightRig>
                </w14:scene3d>
              </w:rPr>
              <w:t>2.7.3.</w:t>
            </w:r>
            <w:r w:rsidR="00176069">
              <w:rPr>
                <w:rFonts w:asciiTheme="minorHAnsi" w:hAnsiTheme="minorHAnsi"/>
                <w:noProof/>
                <w:kern w:val="0"/>
                <w:sz w:val="22"/>
                <w:szCs w:val="22"/>
                <w:lang w:eastAsia="es-EC"/>
              </w:rPr>
              <w:tab/>
            </w:r>
            <w:r w:rsidR="00176069" w:rsidRPr="00A56916">
              <w:rPr>
                <w:rStyle w:val="Hipervnculo"/>
                <w:noProof/>
              </w:rPr>
              <w:t>Módulo Comportamiento</w:t>
            </w:r>
            <w:r w:rsidR="00176069">
              <w:rPr>
                <w:noProof/>
                <w:webHidden/>
              </w:rPr>
              <w:tab/>
            </w:r>
            <w:r w:rsidR="00176069">
              <w:rPr>
                <w:noProof/>
                <w:webHidden/>
              </w:rPr>
              <w:fldChar w:fldCharType="begin"/>
            </w:r>
            <w:r w:rsidR="00176069">
              <w:rPr>
                <w:noProof/>
                <w:webHidden/>
              </w:rPr>
              <w:instrText xml:space="preserve"> PAGEREF _Toc421180745 \h </w:instrText>
            </w:r>
            <w:r w:rsidR="00176069">
              <w:rPr>
                <w:noProof/>
                <w:webHidden/>
              </w:rPr>
            </w:r>
            <w:r w:rsidR="00176069">
              <w:rPr>
                <w:noProof/>
                <w:webHidden/>
              </w:rPr>
              <w:fldChar w:fldCharType="separate"/>
            </w:r>
            <w:r w:rsidR="00705AE8">
              <w:rPr>
                <w:noProof/>
                <w:webHidden/>
              </w:rPr>
              <w:t>106</w:t>
            </w:r>
            <w:r w:rsidR="00176069">
              <w:rPr>
                <w:noProof/>
                <w:webHidden/>
              </w:rPr>
              <w:fldChar w:fldCharType="end"/>
            </w:r>
          </w:hyperlink>
        </w:p>
        <w:p w14:paraId="33691FF6" w14:textId="77777777" w:rsidR="00176069" w:rsidRDefault="00645B6B">
          <w:pPr>
            <w:pStyle w:val="TDC3"/>
            <w:tabs>
              <w:tab w:val="left" w:pos="1960"/>
              <w:tab w:val="right" w:leader="dot" w:pos="9017"/>
            </w:tabs>
            <w:rPr>
              <w:rFonts w:asciiTheme="minorHAnsi" w:hAnsiTheme="minorHAnsi"/>
              <w:noProof/>
              <w:kern w:val="0"/>
              <w:sz w:val="22"/>
              <w:szCs w:val="22"/>
              <w:lang w:eastAsia="es-EC"/>
            </w:rPr>
          </w:pPr>
          <w:hyperlink w:anchor="_Toc421180746" w:history="1">
            <w:r w:rsidR="00176069" w:rsidRPr="00A56916">
              <w:rPr>
                <w:rStyle w:val="Hipervnculo"/>
                <w:noProof/>
                <w14:scene3d>
                  <w14:camera w14:prst="orthographicFront"/>
                  <w14:lightRig w14:rig="threePt" w14:dir="t">
                    <w14:rot w14:lat="0" w14:lon="0" w14:rev="0"/>
                  </w14:lightRig>
                </w14:scene3d>
              </w:rPr>
              <w:t>2.7.4.</w:t>
            </w:r>
            <w:r w:rsidR="00176069">
              <w:rPr>
                <w:rFonts w:asciiTheme="minorHAnsi" w:hAnsiTheme="minorHAnsi"/>
                <w:noProof/>
                <w:kern w:val="0"/>
                <w:sz w:val="22"/>
                <w:szCs w:val="22"/>
                <w:lang w:eastAsia="es-EC"/>
              </w:rPr>
              <w:tab/>
            </w:r>
            <w:r w:rsidR="00176069" w:rsidRPr="00A56916">
              <w:rPr>
                <w:rStyle w:val="Hipervnculo"/>
                <w:noProof/>
              </w:rPr>
              <w:t>Módulo Descubrimiento</w:t>
            </w:r>
            <w:r w:rsidR="00176069">
              <w:rPr>
                <w:noProof/>
                <w:webHidden/>
              </w:rPr>
              <w:tab/>
            </w:r>
            <w:r w:rsidR="00176069">
              <w:rPr>
                <w:noProof/>
                <w:webHidden/>
              </w:rPr>
              <w:fldChar w:fldCharType="begin"/>
            </w:r>
            <w:r w:rsidR="00176069">
              <w:rPr>
                <w:noProof/>
                <w:webHidden/>
              </w:rPr>
              <w:instrText xml:space="preserve"> PAGEREF _Toc421180746 \h </w:instrText>
            </w:r>
            <w:r w:rsidR="00176069">
              <w:rPr>
                <w:noProof/>
                <w:webHidden/>
              </w:rPr>
            </w:r>
            <w:r w:rsidR="00176069">
              <w:rPr>
                <w:noProof/>
                <w:webHidden/>
              </w:rPr>
              <w:fldChar w:fldCharType="separate"/>
            </w:r>
            <w:r w:rsidR="00705AE8">
              <w:rPr>
                <w:noProof/>
                <w:webHidden/>
              </w:rPr>
              <w:t>125</w:t>
            </w:r>
            <w:r w:rsidR="00176069">
              <w:rPr>
                <w:noProof/>
                <w:webHidden/>
              </w:rPr>
              <w:fldChar w:fldCharType="end"/>
            </w:r>
          </w:hyperlink>
        </w:p>
        <w:p w14:paraId="62FBFFF9" w14:textId="77777777" w:rsidR="00176069" w:rsidRDefault="00645B6B">
          <w:pPr>
            <w:pStyle w:val="TDC1"/>
            <w:tabs>
              <w:tab w:val="left" w:pos="1350"/>
              <w:tab w:val="right" w:leader="dot" w:pos="9017"/>
            </w:tabs>
            <w:rPr>
              <w:rFonts w:asciiTheme="minorHAnsi" w:hAnsiTheme="minorHAnsi"/>
              <w:noProof/>
              <w:kern w:val="0"/>
              <w:sz w:val="22"/>
              <w:szCs w:val="22"/>
              <w:lang w:eastAsia="es-EC"/>
            </w:rPr>
          </w:pPr>
          <w:hyperlink w:anchor="_Toc421180747" w:history="1">
            <w:r w:rsidR="00176069" w:rsidRPr="00A56916">
              <w:rPr>
                <w:rStyle w:val="Hipervnculo"/>
                <w:noProof/>
                <w:lang w:val="es-ES"/>
              </w:rPr>
              <w:t>3.</w:t>
            </w:r>
            <w:r w:rsidR="00176069">
              <w:rPr>
                <w:rFonts w:asciiTheme="minorHAnsi" w:hAnsiTheme="minorHAnsi"/>
                <w:noProof/>
                <w:kern w:val="0"/>
                <w:sz w:val="22"/>
                <w:szCs w:val="22"/>
                <w:lang w:eastAsia="es-EC"/>
              </w:rPr>
              <w:tab/>
            </w:r>
            <w:r w:rsidR="00176069" w:rsidRPr="00A56916">
              <w:rPr>
                <w:rStyle w:val="Hipervnculo"/>
                <w:noProof/>
                <w:lang w:val="es-ES"/>
              </w:rPr>
              <w:t>CAPÍTULO III</w:t>
            </w:r>
            <w:r w:rsidR="00176069">
              <w:rPr>
                <w:noProof/>
                <w:webHidden/>
              </w:rPr>
              <w:tab/>
            </w:r>
            <w:r w:rsidR="00176069">
              <w:rPr>
                <w:noProof/>
                <w:webHidden/>
              </w:rPr>
              <w:fldChar w:fldCharType="begin"/>
            </w:r>
            <w:r w:rsidR="00176069">
              <w:rPr>
                <w:noProof/>
                <w:webHidden/>
              </w:rPr>
              <w:instrText xml:space="preserve"> PAGEREF _Toc421180747 \h </w:instrText>
            </w:r>
            <w:r w:rsidR="00176069">
              <w:rPr>
                <w:noProof/>
                <w:webHidden/>
              </w:rPr>
            </w:r>
            <w:r w:rsidR="00176069">
              <w:rPr>
                <w:noProof/>
                <w:webHidden/>
              </w:rPr>
              <w:fldChar w:fldCharType="separate"/>
            </w:r>
            <w:r w:rsidR="00705AE8">
              <w:rPr>
                <w:noProof/>
                <w:webHidden/>
              </w:rPr>
              <w:t>143</w:t>
            </w:r>
            <w:r w:rsidR="00176069">
              <w:rPr>
                <w:noProof/>
                <w:webHidden/>
              </w:rPr>
              <w:fldChar w:fldCharType="end"/>
            </w:r>
          </w:hyperlink>
        </w:p>
        <w:p w14:paraId="7897EAF7" w14:textId="77777777" w:rsidR="00176069" w:rsidRDefault="00645B6B">
          <w:pPr>
            <w:pStyle w:val="TDC2"/>
            <w:rPr>
              <w:rFonts w:asciiTheme="minorHAnsi" w:hAnsiTheme="minorHAnsi"/>
              <w:noProof/>
              <w:kern w:val="0"/>
              <w:sz w:val="22"/>
              <w:szCs w:val="22"/>
              <w:lang w:eastAsia="es-EC"/>
            </w:rPr>
          </w:pPr>
          <w:hyperlink w:anchor="_Toc421180748" w:history="1">
            <w:r w:rsidR="00176069" w:rsidRPr="00A56916">
              <w:rPr>
                <w:rStyle w:val="Hipervnculo"/>
                <w:noProof/>
                <w:lang w:val="es-ES"/>
              </w:rPr>
              <w:t>DISEÑO E IMPLEMENTACIÓN DE UN MÓDULO QUE PERMITA INTERACTUAR AL PROTOCOLO RTPS CON DDS</w:t>
            </w:r>
            <w:r w:rsidR="00176069">
              <w:rPr>
                <w:noProof/>
                <w:webHidden/>
              </w:rPr>
              <w:tab/>
            </w:r>
            <w:r w:rsidR="00176069">
              <w:rPr>
                <w:noProof/>
                <w:webHidden/>
              </w:rPr>
              <w:fldChar w:fldCharType="begin"/>
            </w:r>
            <w:r w:rsidR="00176069">
              <w:rPr>
                <w:noProof/>
                <w:webHidden/>
              </w:rPr>
              <w:instrText xml:space="preserve"> PAGEREF _Toc421180748 \h </w:instrText>
            </w:r>
            <w:r w:rsidR="00176069">
              <w:rPr>
                <w:noProof/>
                <w:webHidden/>
              </w:rPr>
            </w:r>
            <w:r w:rsidR="00176069">
              <w:rPr>
                <w:noProof/>
                <w:webHidden/>
              </w:rPr>
              <w:fldChar w:fldCharType="separate"/>
            </w:r>
            <w:r w:rsidR="00705AE8">
              <w:rPr>
                <w:noProof/>
                <w:webHidden/>
              </w:rPr>
              <w:t>143</w:t>
            </w:r>
            <w:r w:rsidR="00176069">
              <w:rPr>
                <w:noProof/>
                <w:webHidden/>
              </w:rPr>
              <w:fldChar w:fldCharType="end"/>
            </w:r>
          </w:hyperlink>
        </w:p>
        <w:p w14:paraId="771DFB11" w14:textId="77777777" w:rsidR="00176069" w:rsidRDefault="00645B6B">
          <w:pPr>
            <w:pStyle w:val="TDC1"/>
            <w:tabs>
              <w:tab w:val="left" w:pos="1350"/>
              <w:tab w:val="right" w:leader="dot" w:pos="9017"/>
            </w:tabs>
            <w:rPr>
              <w:rFonts w:asciiTheme="minorHAnsi" w:hAnsiTheme="minorHAnsi"/>
              <w:noProof/>
              <w:kern w:val="0"/>
              <w:sz w:val="22"/>
              <w:szCs w:val="22"/>
              <w:lang w:eastAsia="es-EC"/>
            </w:rPr>
          </w:pPr>
          <w:hyperlink w:anchor="_Toc421180749" w:history="1">
            <w:r w:rsidR="00176069" w:rsidRPr="00A56916">
              <w:rPr>
                <w:rStyle w:val="Hipervnculo"/>
                <w:noProof/>
                <w:lang w:val="es-ES"/>
              </w:rPr>
              <w:t>4.</w:t>
            </w:r>
            <w:r w:rsidR="00176069">
              <w:rPr>
                <w:rFonts w:asciiTheme="minorHAnsi" w:hAnsiTheme="minorHAnsi"/>
                <w:noProof/>
                <w:kern w:val="0"/>
                <w:sz w:val="22"/>
                <w:szCs w:val="22"/>
                <w:lang w:eastAsia="es-EC"/>
              </w:rPr>
              <w:tab/>
            </w:r>
            <w:r w:rsidR="00176069" w:rsidRPr="00A56916">
              <w:rPr>
                <w:rStyle w:val="Hipervnculo"/>
                <w:noProof/>
                <w:lang w:val="es-ES"/>
              </w:rPr>
              <w:t>CAPÍTULO IV</w:t>
            </w:r>
            <w:r w:rsidR="00176069">
              <w:rPr>
                <w:noProof/>
                <w:webHidden/>
              </w:rPr>
              <w:tab/>
            </w:r>
            <w:r w:rsidR="00176069">
              <w:rPr>
                <w:noProof/>
                <w:webHidden/>
              </w:rPr>
              <w:fldChar w:fldCharType="begin"/>
            </w:r>
            <w:r w:rsidR="00176069">
              <w:rPr>
                <w:noProof/>
                <w:webHidden/>
              </w:rPr>
              <w:instrText xml:space="preserve"> PAGEREF _Toc421180749 \h </w:instrText>
            </w:r>
            <w:r w:rsidR="00176069">
              <w:rPr>
                <w:noProof/>
                <w:webHidden/>
              </w:rPr>
            </w:r>
            <w:r w:rsidR="00176069">
              <w:rPr>
                <w:noProof/>
                <w:webHidden/>
              </w:rPr>
              <w:fldChar w:fldCharType="separate"/>
            </w:r>
            <w:r w:rsidR="00705AE8">
              <w:rPr>
                <w:noProof/>
                <w:webHidden/>
              </w:rPr>
              <w:t>143</w:t>
            </w:r>
            <w:r w:rsidR="00176069">
              <w:rPr>
                <w:noProof/>
                <w:webHidden/>
              </w:rPr>
              <w:fldChar w:fldCharType="end"/>
            </w:r>
          </w:hyperlink>
        </w:p>
        <w:p w14:paraId="5435A666" w14:textId="77777777" w:rsidR="00176069" w:rsidRDefault="00645B6B">
          <w:pPr>
            <w:pStyle w:val="TDC2"/>
            <w:rPr>
              <w:rFonts w:asciiTheme="minorHAnsi" w:hAnsiTheme="minorHAnsi"/>
              <w:noProof/>
              <w:kern w:val="0"/>
              <w:sz w:val="22"/>
              <w:szCs w:val="22"/>
              <w:lang w:eastAsia="es-EC"/>
            </w:rPr>
          </w:pPr>
          <w:hyperlink w:anchor="_Toc421180750" w:history="1">
            <w:r w:rsidR="00176069" w:rsidRPr="00A56916">
              <w:rPr>
                <w:rStyle w:val="Hipervnculo"/>
                <w:noProof/>
                <w:lang w:val="es-ES"/>
              </w:rPr>
              <w:t>PRUEBAS</w:t>
            </w:r>
            <w:r w:rsidR="00176069">
              <w:rPr>
                <w:noProof/>
                <w:webHidden/>
              </w:rPr>
              <w:tab/>
            </w:r>
            <w:r w:rsidR="00176069">
              <w:rPr>
                <w:noProof/>
                <w:webHidden/>
              </w:rPr>
              <w:fldChar w:fldCharType="begin"/>
            </w:r>
            <w:r w:rsidR="00176069">
              <w:rPr>
                <w:noProof/>
                <w:webHidden/>
              </w:rPr>
              <w:instrText xml:space="preserve"> PAGEREF _Toc421180750 \h </w:instrText>
            </w:r>
            <w:r w:rsidR="00176069">
              <w:rPr>
                <w:noProof/>
                <w:webHidden/>
              </w:rPr>
            </w:r>
            <w:r w:rsidR="00176069">
              <w:rPr>
                <w:noProof/>
                <w:webHidden/>
              </w:rPr>
              <w:fldChar w:fldCharType="separate"/>
            </w:r>
            <w:r w:rsidR="00705AE8">
              <w:rPr>
                <w:noProof/>
                <w:webHidden/>
              </w:rPr>
              <w:t>143</w:t>
            </w:r>
            <w:r w:rsidR="00176069">
              <w:rPr>
                <w:noProof/>
                <w:webHidden/>
              </w:rPr>
              <w:fldChar w:fldCharType="end"/>
            </w:r>
          </w:hyperlink>
        </w:p>
        <w:p w14:paraId="293D6E33" w14:textId="77777777" w:rsidR="00176069" w:rsidRDefault="00645B6B">
          <w:pPr>
            <w:pStyle w:val="TDC1"/>
            <w:tabs>
              <w:tab w:val="left" w:pos="1350"/>
              <w:tab w:val="right" w:leader="dot" w:pos="9017"/>
            </w:tabs>
            <w:rPr>
              <w:rFonts w:asciiTheme="minorHAnsi" w:hAnsiTheme="minorHAnsi"/>
              <w:noProof/>
              <w:kern w:val="0"/>
              <w:sz w:val="22"/>
              <w:szCs w:val="22"/>
              <w:lang w:eastAsia="es-EC"/>
            </w:rPr>
          </w:pPr>
          <w:hyperlink w:anchor="_Toc421180751" w:history="1">
            <w:r w:rsidR="00176069" w:rsidRPr="00A56916">
              <w:rPr>
                <w:rStyle w:val="Hipervnculo"/>
                <w:rFonts w:cs="Times New Roman"/>
                <w:noProof/>
                <w:lang w:val="es-ES_tradnl"/>
              </w:rPr>
              <w:t>5.</w:t>
            </w:r>
            <w:r w:rsidR="00176069">
              <w:rPr>
                <w:rFonts w:asciiTheme="minorHAnsi" w:hAnsiTheme="minorHAnsi"/>
                <w:noProof/>
                <w:kern w:val="0"/>
                <w:sz w:val="22"/>
                <w:szCs w:val="22"/>
                <w:lang w:eastAsia="es-EC"/>
              </w:rPr>
              <w:tab/>
            </w:r>
            <w:r w:rsidR="00176069" w:rsidRPr="00A56916">
              <w:rPr>
                <w:rStyle w:val="Hipervnculo"/>
                <w:rFonts w:cs="Times New Roman"/>
                <w:noProof/>
                <w:lang w:val="es-ES_tradnl"/>
              </w:rPr>
              <w:t>CAPÍTULO V</w:t>
            </w:r>
            <w:r w:rsidR="00176069">
              <w:rPr>
                <w:noProof/>
                <w:webHidden/>
              </w:rPr>
              <w:tab/>
            </w:r>
            <w:r w:rsidR="00176069">
              <w:rPr>
                <w:noProof/>
                <w:webHidden/>
              </w:rPr>
              <w:fldChar w:fldCharType="begin"/>
            </w:r>
            <w:r w:rsidR="00176069">
              <w:rPr>
                <w:noProof/>
                <w:webHidden/>
              </w:rPr>
              <w:instrText xml:space="preserve"> PAGEREF _Toc421180751 \h </w:instrText>
            </w:r>
            <w:r w:rsidR="00176069">
              <w:rPr>
                <w:noProof/>
                <w:webHidden/>
              </w:rPr>
            </w:r>
            <w:r w:rsidR="00176069">
              <w:rPr>
                <w:noProof/>
                <w:webHidden/>
              </w:rPr>
              <w:fldChar w:fldCharType="separate"/>
            </w:r>
            <w:r w:rsidR="00705AE8">
              <w:rPr>
                <w:noProof/>
                <w:webHidden/>
              </w:rPr>
              <w:t>143</w:t>
            </w:r>
            <w:r w:rsidR="00176069">
              <w:rPr>
                <w:noProof/>
                <w:webHidden/>
              </w:rPr>
              <w:fldChar w:fldCharType="end"/>
            </w:r>
          </w:hyperlink>
        </w:p>
        <w:p w14:paraId="34B95785" w14:textId="77777777" w:rsidR="00176069" w:rsidRDefault="00645B6B">
          <w:pPr>
            <w:pStyle w:val="TDC2"/>
            <w:rPr>
              <w:rFonts w:asciiTheme="minorHAnsi" w:hAnsiTheme="minorHAnsi"/>
              <w:noProof/>
              <w:kern w:val="0"/>
              <w:sz w:val="22"/>
              <w:szCs w:val="22"/>
              <w:lang w:eastAsia="es-EC"/>
            </w:rPr>
          </w:pPr>
          <w:hyperlink w:anchor="_Toc421180752" w:history="1">
            <w:r w:rsidR="00176069" w:rsidRPr="00A56916">
              <w:rPr>
                <w:rStyle w:val="Hipervnculo"/>
                <w:rFonts w:cs="Times New Roman"/>
                <w:noProof/>
                <w:lang w:val="es-ES_tradnl"/>
              </w:rPr>
              <w:t>CONCLUSIONES Y RECOMENDACIONES</w:t>
            </w:r>
            <w:r w:rsidR="00176069">
              <w:rPr>
                <w:noProof/>
                <w:webHidden/>
              </w:rPr>
              <w:tab/>
            </w:r>
            <w:r w:rsidR="00176069">
              <w:rPr>
                <w:noProof/>
                <w:webHidden/>
              </w:rPr>
              <w:fldChar w:fldCharType="begin"/>
            </w:r>
            <w:r w:rsidR="00176069">
              <w:rPr>
                <w:noProof/>
                <w:webHidden/>
              </w:rPr>
              <w:instrText xml:space="preserve"> PAGEREF _Toc421180752 \h </w:instrText>
            </w:r>
            <w:r w:rsidR="00176069">
              <w:rPr>
                <w:noProof/>
                <w:webHidden/>
              </w:rPr>
            </w:r>
            <w:r w:rsidR="00176069">
              <w:rPr>
                <w:noProof/>
                <w:webHidden/>
              </w:rPr>
              <w:fldChar w:fldCharType="separate"/>
            </w:r>
            <w:r w:rsidR="00705AE8">
              <w:rPr>
                <w:noProof/>
                <w:webHidden/>
              </w:rPr>
              <w:t>143</w:t>
            </w:r>
            <w:r w:rsidR="00176069">
              <w:rPr>
                <w:noProof/>
                <w:webHidden/>
              </w:rPr>
              <w:fldChar w:fldCharType="end"/>
            </w:r>
          </w:hyperlink>
        </w:p>
        <w:p w14:paraId="455F5D9C" w14:textId="77777777" w:rsidR="00176069" w:rsidRDefault="00645B6B">
          <w:pPr>
            <w:pStyle w:val="TDC2"/>
            <w:rPr>
              <w:rFonts w:asciiTheme="minorHAnsi" w:hAnsiTheme="minorHAnsi"/>
              <w:noProof/>
              <w:kern w:val="0"/>
              <w:sz w:val="22"/>
              <w:szCs w:val="22"/>
              <w:lang w:eastAsia="es-EC"/>
            </w:rPr>
          </w:pPr>
          <w:hyperlink w:anchor="_Toc421180753" w:history="1">
            <w:r w:rsidR="00176069" w:rsidRPr="00A56916">
              <w:rPr>
                <w:rStyle w:val="Hipervnculo"/>
                <w:noProof/>
                <w:lang w:val="es-ES_tradnl"/>
                <w14:scene3d>
                  <w14:camera w14:prst="orthographicFront"/>
                  <w14:lightRig w14:rig="threePt" w14:dir="t">
                    <w14:rot w14:lat="0" w14:lon="0" w14:rev="0"/>
                  </w14:lightRig>
                </w14:scene3d>
              </w:rPr>
              <w:t>5.1.</w:t>
            </w:r>
            <w:r w:rsidR="00176069">
              <w:rPr>
                <w:rFonts w:asciiTheme="minorHAnsi" w:hAnsiTheme="minorHAnsi"/>
                <w:noProof/>
                <w:kern w:val="0"/>
                <w:sz w:val="22"/>
                <w:szCs w:val="22"/>
                <w:lang w:eastAsia="es-EC"/>
              </w:rPr>
              <w:tab/>
            </w:r>
            <w:r w:rsidR="00176069" w:rsidRPr="00A56916">
              <w:rPr>
                <w:rStyle w:val="Hipervnculo"/>
                <w:noProof/>
                <w:lang w:val="es-ES_tradnl"/>
              </w:rPr>
              <w:t>Conclusiones</w:t>
            </w:r>
            <w:r w:rsidR="00176069">
              <w:rPr>
                <w:noProof/>
                <w:webHidden/>
              </w:rPr>
              <w:tab/>
            </w:r>
            <w:r w:rsidR="00176069">
              <w:rPr>
                <w:noProof/>
                <w:webHidden/>
              </w:rPr>
              <w:fldChar w:fldCharType="begin"/>
            </w:r>
            <w:r w:rsidR="00176069">
              <w:rPr>
                <w:noProof/>
                <w:webHidden/>
              </w:rPr>
              <w:instrText xml:space="preserve"> PAGEREF _Toc421180753 \h </w:instrText>
            </w:r>
            <w:r w:rsidR="00176069">
              <w:rPr>
                <w:noProof/>
                <w:webHidden/>
              </w:rPr>
            </w:r>
            <w:r w:rsidR="00176069">
              <w:rPr>
                <w:noProof/>
                <w:webHidden/>
              </w:rPr>
              <w:fldChar w:fldCharType="separate"/>
            </w:r>
            <w:r w:rsidR="00705AE8">
              <w:rPr>
                <w:noProof/>
                <w:webHidden/>
              </w:rPr>
              <w:t>143</w:t>
            </w:r>
            <w:r w:rsidR="00176069">
              <w:rPr>
                <w:noProof/>
                <w:webHidden/>
              </w:rPr>
              <w:fldChar w:fldCharType="end"/>
            </w:r>
          </w:hyperlink>
        </w:p>
        <w:p w14:paraId="769710C5" w14:textId="77777777" w:rsidR="00176069" w:rsidRDefault="00645B6B">
          <w:pPr>
            <w:pStyle w:val="TDC2"/>
            <w:rPr>
              <w:rFonts w:asciiTheme="minorHAnsi" w:hAnsiTheme="minorHAnsi"/>
              <w:noProof/>
              <w:kern w:val="0"/>
              <w:sz w:val="22"/>
              <w:szCs w:val="22"/>
              <w:lang w:eastAsia="es-EC"/>
            </w:rPr>
          </w:pPr>
          <w:hyperlink w:anchor="_Toc421180754" w:history="1">
            <w:r w:rsidR="00176069" w:rsidRPr="00A56916">
              <w:rPr>
                <w:rStyle w:val="Hipervnculo"/>
                <w:noProof/>
                <w:lang w:val="es-ES_tradnl"/>
                <w14:scene3d>
                  <w14:camera w14:prst="orthographicFront"/>
                  <w14:lightRig w14:rig="threePt" w14:dir="t">
                    <w14:rot w14:lat="0" w14:lon="0" w14:rev="0"/>
                  </w14:lightRig>
                </w14:scene3d>
              </w:rPr>
              <w:t>5.2.</w:t>
            </w:r>
            <w:r w:rsidR="00176069">
              <w:rPr>
                <w:rFonts w:asciiTheme="minorHAnsi" w:hAnsiTheme="minorHAnsi"/>
                <w:noProof/>
                <w:kern w:val="0"/>
                <w:sz w:val="22"/>
                <w:szCs w:val="22"/>
                <w:lang w:eastAsia="es-EC"/>
              </w:rPr>
              <w:tab/>
            </w:r>
            <w:r w:rsidR="00176069" w:rsidRPr="00A56916">
              <w:rPr>
                <w:rStyle w:val="Hipervnculo"/>
                <w:noProof/>
                <w:lang w:val="es-ES_tradnl"/>
              </w:rPr>
              <w:t>Recomendaciones</w:t>
            </w:r>
            <w:r w:rsidR="00176069">
              <w:rPr>
                <w:noProof/>
                <w:webHidden/>
              </w:rPr>
              <w:tab/>
            </w:r>
            <w:r w:rsidR="00176069">
              <w:rPr>
                <w:noProof/>
                <w:webHidden/>
              </w:rPr>
              <w:fldChar w:fldCharType="begin"/>
            </w:r>
            <w:r w:rsidR="00176069">
              <w:rPr>
                <w:noProof/>
                <w:webHidden/>
              </w:rPr>
              <w:instrText xml:space="preserve"> PAGEREF _Toc421180754 \h </w:instrText>
            </w:r>
            <w:r w:rsidR="00176069">
              <w:rPr>
                <w:noProof/>
                <w:webHidden/>
              </w:rPr>
            </w:r>
            <w:r w:rsidR="00176069">
              <w:rPr>
                <w:noProof/>
                <w:webHidden/>
              </w:rPr>
              <w:fldChar w:fldCharType="separate"/>
            </w:r>
            <w:r w:rsidR="00705AE8">
              <w:rPr>
                <w:noProof/>
                <w:webHidden/>
              </w:rPr>
              <w:t>143</w:t>
            </w:r>
            <w:r w:rsidR="00176069">
              <w:rPr>
                <w:noProof/>
                <w:webHidden/>
              </w:rPr>
              <w:fldChar w:fldCharType="end"/>
            </w:r>
          </w:hyperlink>
        </w:p>
        <w:p w14:paraId="1C6B5360" w14:textId="77777777" w:rsidR="00176069" w:rsidRDefault="00645B6B">
          <w:pPr>
            <w:pStyle w:val="TDC1"/>
            <w:tabs>
              <w:tab w:val="right" w:leader="dot" w:pos="9017"/>
            </w:tabs>
            <w:rPr>
              <w:rFonts w:asciiTheme="minorHAnsi" w:hAnsiTheme="minorHAnsi"/>
              <w:noProof/>
              <w:kern w:val="0"/>
              <w:sz w:val="22"/>
              <w:szCs w:val="22"/>
              <w:lang w:eastAsia="es-EC"/>
            </w:rPr>
          </w:pPr>
          <w:hyperlink w:anchor="_Toc421180755" w:history="1">
            <w:r w:rsidR="00176069" w:rsidRPr="00A56916">
              <w:rPr>
                <w:rStyle w:val="Hipervnculo"/>
                <w:noProof/>
                <w:lang w:val="es-ES_tradnl"/>
              </w:rPr>
              <w:t>REFERENCIA BIBLIOGRÁFICA</w:t>
            </w:r>
            <w:r w:rsidR="00176069">
              <w:rPr>
                <w:noProof/>
                <w:webHidden/>
              </w:rPr>
              <w:tab/>
            </w:r>
            <w:r w:rsidR="00176069">
              <w:rPr>
                <w:noProof/>
                <w:webHidden/>
              </w:rPr>
              <w:fldChar w:fldCharType="begin"/>
            </w:r>
            <w:r w:rsidR="00176069">
              <w:rPr>
                <w:noProof/>
                <w:webHidden/>
              </w:rPr>
              <w:instrText xml:space="preserve"> PAGEREF _Toc421180755 \h </w:instrText>
            </w:r>
            <w:r w:rsidR="00176069">
              <w:rPr>
                <w:noProof/>
                <w:webHidden/>
              </w:rPr>
            </w:r>
            <w:r w:rsidR="00176069">
              <w:rPr>
                <w:noProof/>
                <w:webHidden/>
              </w:rPr>
              <w:fldChar w:fldCharType="separate"/>
            </w:r>
            <w:r w:rsidR="00705AE8">
              <w:rPr>
                <w:noProof/>
                <w:webHidden/>
              </w:rPr>
              <w:t>144</w:t>
            </w:r>
            <w:r w:rsidR="00176069">
              <w:rPr>
                <w:noProof/>
                <w:webHidden/>
              </w:rPr>
              <w:fldChar w:fldCharType="end"/>
            </w:r>
          </w:hyperlink>
        </w:p>
        <w:p w14:paraId="5C6A3C73" w14:textId="77777777" w:rsidR="00176069" w:rsidRDefault="00645B6B">
          <w:pPr>
            <w:pStyle w:val="TDC1"/>
            <w:tabs>
              <w:tab w:val="right" w:leader="dot" w:pos="9017"/>
            </w:tabs>
            <w:rPr>
              <w:rFonts w:asciiTheme="minorHAnsi" w:hAnsiTheme="minorHAnsi"/>
              <w:noProof/>
              <w:kern w:val="0"/>
              <w:sz w:val="22"/>
              <w:szCs w:val="22"/>
              <w:lang w:eastAsia="es-EC"/>
            </w:rPr>
          </w:pPr>
          <w:hyperlink w:anchor="_Toc421180756" w:history="1">
            <w:r w:rsidR="00176069" w:rsidRPr="00A56916">
              <w:rPr>
                <w:rStyle w:val="Hipervnculo"/>
                <w:rFonts w:cs="Times New Roman"/>
                <w:noProof/>
                <w:lang w:val="es-ES_tradnl"/>
              </w:rPr>
              <w:t>ANEXOS</w:t>
            </w:r>
            <w:r w:rsidR="00176069">
              <w:rPr>
                <w:noProof/>
                <w:webHidden/>
              </w:rPr>
              <w:tab/>
            </w:r>
            <w:r w:rsidR="00176069">
              <w:rPr>
                <w:noProof/>
                <w:webHidden/>
              </w:rPr>
              <w:fldChar w:fldCharType="begin"/>
            </w:r>
            <w:r w:rsidR="00176069">
              <w:rPr>
                <w:noProof/>
                <w:webHidden/>
              </w:rPr>
              <w:instrText xml:space="preserve"> PAGEREF _Toc421180756 \h </w:instrText>
            </w:r>
            <w:r w:rsidR="00176069">
              <w:rPr>
                <w:noProof/>
                <w:webHidden/>
              </w:rPr>
            </w:r>
            <w:r w:rsidR="00176069">
              <w:rPr>
                <w:noProof/>
                <w:webHidden/>
              </w:rPr>
              <w:fldChar w:fldCharType="separate"/>
            </w:r>
            <w:r w:rsidR="00705AE8">
              <w:rPr>
                <w:noProof/>
                <w:webHidden/>
              </w:rPr>
              <w:t>149</w:t>
            </w:r>
            <w:r w:rsidR="00176069">
              <w:rPr>
                <w:noProof/>
                <w:webHidden/>
              </w:rPr>
              <w:fldChar w:fldCharType="end"/>
            </w:r>
          </w:hyperlink>
        </w:p>
        <w:p w14:paraId="22001583" w14:textId="77777777" w:rsidR="00FB1031" w:rsidRDefault="00FB1031" w:rsidP="00877E1E">
          <w:pPr>
            <w:rPr>
              <w:rFonts w:cs="Times New Roman"/>
              <w:lang w:val="es-ES_tradnl"/>
            </w:rPr>
          </w:pPr>
          <w:r w:rsidRPr="00534F11">
            <w:rPr>
              <w:rFonts w:cs="Times New Roman"/>
              <w:b/>
              <w:bCs/>
              <w:lang w:val="es-ES_tradnl"/>
            </w:rPr>
            <w:fldChar w:fldCharType="end"/>
          </w:r>
        </w:p>
      </w:sdtContent>
    </w:sdt>
    <w:p w14:paraId="7164C2B1" w14:textId="77777777" w:rsidR="006D0FD6" w:rsidRDefault="006D0FD6" w:rsidP="00877E1E">
      <w:pPr>
        <w:rPr>
          <w:rFonts w:cs="Times New Roman"/>
          <w:lang w:val="es-ES_tradnl"/>
        </w:rPr>
      </w:pPr>
    </w:p>
    <w:p w14:paraId="15D9DBD8" w14:textId="77777777" w:rsidR="006D0FD6" w:rsidRDefault="006D0FD6" w:rsidP="00877E1E">
      <w:pPr>
        <w:rPr>
          <w:rFonts w:cs="Times New Roman"/>
          <w:lang w:val="es-ES_tradnl"/>
        </w:rPr>
      </w:pPr>
    </w:p>
    <w:p w14:paraId="61D3A73D" w14:textId="77777777" w:rsidR="006D0FD6" w:rsidRDefault="006D0FD6" w:rsidP="00877E1E">
      <w:pPr>
        <w:rPr>
          <w:rFonts w:cs="Times New Roman"/>
          <w:lang w:val="es-ES_tradnl"/>
        </w:rPr>
      </w:pPr>
    </w:p>
    <w:p w14:paraId="0FC3AABA" w14:textId="77777777" w:rsidR="006D0FD6" w:rsidRDefault="006D0FD6" w:rsidP="00877E1E">
      <w:pPr>
        <w:rPr>
          <w:rFonts w:cs="Times New Roman"/>
          <w:lang w:val="es-ES_tradnl"/>
        </w:rPr>
      </w:pPr>
    </w:p>
    <w:p w14:paraId="607953B2" w14:textId="77777777" w:rsidR="006D0FD6" w:rsidRDefault="006D0FD6" w:rsidP="00877E1E">
      <w:pPr>
        <w:rPr>
          <w:rFonts w:cs="Times New Roman"/>
          <w:lang w:val="es-ES_tradnl"/>
        </w:rPr>
      </w:pPr>
    </w:p>
    <w:p w14:paraId="298CC15C" w14:textId="77777777" w:rsidR="006D0FD6" w:rsidRDefault="006D0FD6" w:rsidP="00877E1E">
      <w:pPr>
        <w:rPr>
          <w:rFonts w:cs="Times New Roman"/>
          <w:lang w:val="es-ES_tradnl"/>
        </w:rPr>
      </w:pPr>
    </w:p>
    <w:p w14:paraId="17E2BD44" w14:textId="77777777" w:rsidR="006D0FD6" w:rsidRDefault="006D0FD6" w:rsidP="00877E1E">
      <w:pPr>
        <w:rPr>
          <w:rFonts w:cs="Times New Roman"/>
          <w:lang w:val="es-ES_tradnl"/>
        </w:rPr>
      </w:pPr>
    </w:p>
    <w:p w14:paraId="7083A12F" w14:textId="77777777" w:rsidR="006D0FD6" w:rsidRDefault="006D0FD6" w:rsidP="00877E1E">
      <w:pPr>
        <w:rPr>
          <w:rFonts w:cs="Times New Roman"/>
          <w:lang w:val="es-ES_tradnl"/>
        </w:rPr>
      </w:pPr>
    </w:p>
    <w:p w14:paraId="04CB6CDB" w14:textId="77777777" w:rsidR="006D0FD6" w:rsidRDefault="006D0FD6" w:rsidP="00877E1E">
      <w:pPr>
        <w:rPr>
          <w:rFonts w:cs="Times New Roman"/>
          <w:lang w:val="es-ES_tradnl"/>
        </w:rPr>
      </w:pPr>
    </w:p>
    <w:p w14:paraId="2800BF68" w14:textId="77777777" w:rsidR="00D07FAB" w:rsidRDefault="00D07FAB" w:rsidP="00877E1E">
      <w:pPr>
        <w:rPr>
          <w:rFonts w:cs="Times New Roman"/>
          <w:lang w:val="es-ES_tradnl"/>
        </w:rPr>
      </w:pPr>
    </w:p>
    <w:p w14:paraId="295D7AFD" w14:textId="77777777" w:rsidR="00D07FAB" w:rsidRDefault="00D07FAB" w:rsidP="00877E1E">
      <w:pPr>
        <w:rPr>
          <w:rFonts w:cs="Times New Roman"/>
          <w:lang w:val="es-ES_tradnl"/>
        </w:rPr>
      </w:pPr>
    </w:p>
    <w:p w14:paraId="024403B2" w14:textId="77777777" w:rsidR="00D07FAB" w:rsidRDefault="00D07FAB" w:rsidP="00877E1E">
      <w:pPr>
        <w:rPr>
          <w:rFonts w:cs="Times New Roman"/>
          <w:lang w:val="es-ES_tradnl"/>
        </w:rPr>
      </w:pPr>
    </w:p>
    <w:p w14:paraId="0B1BCCE0" w14:textId="77777777" w:rsidR="006D0FD6" w:rsidRDefault="006D0FD6" w:rsidP="00877E1E">
      <w:pPr>
        <w:rPr>
          <w:rFonts w:cs="Times New Roman"/>
          <w:lang w:val="es-ES_tradnl"/>
        </w:rPr>
      </w:pPr>
    </w:p>
    <w:p w14:paraId="7BCA497B" w14:textId="77777777" w:rsidR="005C083D" w:rsidRDefault="005C083D" w:rsidP="00877E1E">
      <w:pPr>
        <w:rPr>
          <w:rFonts w:cs="Times New Roman"/>
          <w:lang w:val="es-ES_tradnl"/>
        </w:rPr>
      </w:pPr>
    </w:p>
    <w:p w14:paraId="448F7382" w14:textId="77777777" w:rsidR="006D0FD6" w:rsidRDefault="006D0FD6" w:rsidP="00877E1E">
      <w:pPr>
        <w:rPr>
          <w:rFonts w:cs="Times New Roman"/>
          <w:lang w:val="es-ES_tradnl"/>
        </w:rPr>
      </w:pPr>
    </w:p>
    <w:p w14:paraId="78460B44" w14:textId="77777777" w:rsidR="00430EE8" w:rsidRPr="00534F11" w:rsidRDefault="00430EE8" w:rsidP="001F2C8B">
      <w:pPr>
        <w:pStyle w:val="Ttulo1"/>
        <w:numPr>
          <w:ilvl w:val="0"/>
          <w:numId w:val="0"/>
        </w:numPr>
        <w:ind w:left="360"/>
        <w:rPr>
          <w:lang w:val="es-ES_tradnl"/>
        </w:rPr>
      </w:pPr>
      <w:bookmarkStart w:id="1" w:name="_Toc421180691"/>
      <w:r w:rsidRPr="00534F11">
        <w:rPr>
          <w:lang w:val="es-ES_tradnl"/>
        </w:rPr>
        <w:lastRenderedPageBreak/>
        <w:t xml:space="preserve">ÍNDICE DE </w:t>
      </w:r>
      <w:r w:rsidR="00552F2E" w:rsidRPr="00534F11">
        <w:rPr>
          <w:lang w:val="es-ES_tradnl"/>
        </w:rPr>
        <w:t>TABLAS</w:t>
      </w:r>
      <w:bookmarkEnd w:id="1"/>
    </w:p>
    <w:p w14:paraId="4059050C" w14:textId="77777777" w:rsidR="00176069" w:rsidRDefault="006D0FD6">
      <w:pPr>
        <w:pStyle w:val="Tabladeilustraciones"/>
        <w:tabs>
          <w:tab w:val="right" w:leader="dot" w:pos="9017"/>
        </w:tabs>
        <w:rPr>
          <w:rFonts w:asciiTheme="minorHAnsi" w:hAnsiTheme="minorHAnsi"/>
          <w:noProof/>
          <w:kern w:val="0"/>
          <w:sz w:val="22"/>
          <w:szCs w:val="22"/>
          <w:lang w:eastAsia="es-EC"/>
        </w:rPr>
      </w:pPr>
      <w:r>
        <w:rPr>
          <w:rFonts w:cs="Times New Roman"/>
          <w:lang w:val="es-ES_tradnl"/>
        </w:rPr>
        <w:fldChar w:fldCharType="begin"/>
      </w:r>
      <w:r>
        <w:rPr>
          <w:rFonts w:cs="Times New Roman"/>
          <w:lang w:val="es-ES_tradnl"/>
        </w:rPr>
        <w:instrText xml:space="preserve"> TOC \h \z \c "Tabla" </w:instrText>
      </w:r>
      <w:r>
        <w:rPr>
          <w:rFonts w:cs="Times New Roman"/>
          <w:lang w:val="es-ES_tradnl"/>
        </w:rPr>
        <w:fldChar w:fldCharType="separate"/>
      </w:r>
      <w:hyperlink w:anchor="_Toc421180757" w:history="1">
        <w:r w:rsidR="00176069" w:rsidRPr="00C84A77">
          <w:rPr>
            <w:rStyle w:val="Hipervnculo"/>
            <w:noProof/>
          </w:rPr>
          <w:t>Tabla 1</w:t>
        </w:r>
        <w:r w:rsidR="00176069" w:rsidRPr="00C84A77">
          <w:rPr>
            <w:rStyle w:val="Hipervnculo"/>
            <w:noProof/>
          </w:rPr>
          <w:noBreakHyphen/>
          <w:t>1. Ejemplos de los modelos de sistemas distribuidos</w:t>
        </w:r>
        <w:r w:rsidR="00176069">
          <w:rPr>
            <w:noProof/>
            <w:webHidden/>
          </w:rPr>
          <w:tab/>
        </w:r>
        <w:r w:rsidR="00176069">
          <w:rPr>
            <w:noProof/>
            <w:webHidden/>
          </w:rPr>
          <w:fldChar w:fldCharType="begin"/>
        </w:r>
        <w:r w:rsidR="00176069">
          <w:rPr>
            <w:noProof/>
            <w:webHidden/>
          </w:rPr>
          <w:instrText xml:space="preserve"> PAGEREF _Toc421180757 \h </w:instrText>
        </w:r>
        <w:r w:rsidR="00176069">
          <w:rPr>
            <w:noProof/>
            <w:webHidden/>
          </w:rPr>
        </w:r>
        <w:r w:rsidR="00176069">
          <w:rPr>
            <w:noProof/>
            <w:webHidden/>
          </w:rPr>
          <w:fldChar w:fldCharType="separate"/>
        </w:r>
        <w:r w:rsidR="00705AE8">
          <w:rPr>
            <w:noProof/>
            <w:webHidden/>
          </w:rPr>
          <w:t>4</w:t>
        </w:r>
        <w:r w:rsidR="00176069">
          <w:rPr>
            <w:noProof/>
            <w:webHidden/>
          </w:rPr>
          <w:fldChar w:fldCharType="end"/>
        </w:r>
      </w:hyperlink>
    </w:p>
    <w:p w14:paraId="322377A6"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758" w:history="1">
        <w:r w:rsidR="00176069" w:rsidRPr="00C84A77">
          <w:rPr>
            <w:rStyle w:val="Hipervnculo"/>
            <w:noProof/>
          </w:rPr>
          <w:t>Tabla 1</w:t>
        </w:r>
        <w:r w:rsidR="00176069" w:rsidRPr="00C84A77">
          <w:rPr>
            <w:rStyle w:val="Hipervnculo"/>
            <w:noProof/>
          </w:rPr>
          <w:noBreakHyphen/>
          <w:t>2. Capacidades de Tiempo-Real de los Estándares de Distribución</w:t>
        </w:r>
        <w:r w:rsidR="00176069">
          <w:rPr>
            <w:noProof/>
            <w:webHidden/>
          </w:rPr>
          <w:tab/>
        </w:r>
        <w:r w:rsidR="00176069">
          <w:rPr>
            <w:noProof/>
            <w:webHidden/>
          </w:rPr>
          <w:fldChar w:fldCharType="begin"/>
        </w:r>
        <w:r w:rsidR="00176069">
          <w:rPr>
            <w:noProof/>
            <w:webHidden/>
          </w:rPr>
          <w:instrText xml:space="preserve"> PAGEREF _Toc421180758 \h </w:instrText>
        </w:r>
        <w:r w:rsidR="00176069">
          <w:rPr>
            <w:noProof/>
            <w:webHidden/>
          </w:rPr>
        </w:r>
        <w:r w:rsidR="00176069">
          <w:rPr>
            <w:noProof/>
            <w:webHidden/>
          </w:rPr>
          <w:fldChar w:fldCharType="separate"/>
        </w:r>
        <w:r w:rsidR="00705AE8">
          <w:rPr>
            <w:noProof/>
            <w:webHidden/>
          </w:rPr>
          <w:t>25</w:t>
        </w:r>
        <w:r w:rsidR="00176069">
          <w:rPr>
            <w:noProof/>
            <w:webHidden/>
          </w:rPr>
          <w:fldChar w:fldCharType="end"/>
        </w:r>
      </w:hyperlink>
    </w:p>
    <w:p w14:paraId="15B1F06D"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759" w:history="1">
        <w:r w:rsidR="00176069" w:rsidRPr="00C84A77">
          <w:rPr>
            <w:rStyle w:val="Hipervnculo"/>
            <w:noProof/>
          </w:rPr>
          <w:t>Tabla 1</w:t>
        </w:r>
        <w:r w:rsidR="00176069" w:rsidRPr="00C84A77">
          <w:rPr>
            <w:rStyle w:val="Hipervnculo"/>
            <w:noProof/>
          </w:rPr>
          <w:noBreakHyphen/>
          <w:t>3. Políticas de QoS del DDS</w:t>
        </w:r>
        <w:r w:rsidR="00176069">
          <w:rPr>
            <w:noProof/>
            <w:webHidden/>
          </w:rPr>
          <w:tab/>
        </w:r>
        <w:r w:rsidR="00176069">
          <w:rPr>
            <w:noProof/>
            <w:webHidden/>
          </w:rPr>
          <w:fldChar w:fldCharType="begin"/>
        </w:r>
        <w:r w:rsidR="00176069">
          <w:rPr>
            <w:noProof/>
            <w:webHidden/>
          </w:rPr>
          <w:instrText xml:space="preserve"> PAGEREF _Toc421180759 \h </w:instrText>
        </w:r>
        <w:r w:rsidR="00176069">
          <w:rPr>
            <w:noProof/>
            <w:webHidden/>
          </w:rPr>
        </w:r>
        <w:r w:rsidR="00176069">
          <w:rPr>
            <w:noProof/>
            <w:webHidden/>
          </w:rPr>
          <w:fldChar w:fldCharType="separate"/>
        </w:r>
        <w:r w:rsidR="00705AE8">
          <w:rPr>
            <w:noProof/>
            <w:webHidden/>
          </w:rPr>
          <w:t>37</w:t>
        </w:r>
        <w:r w:rsidR="00176069">
          <w:rPr>
            <w:noProof/>
            <w:webHidden/>
          </w:rPr>
          <w:fldChar w:fldCharType="end"/>
        </w:r>
      </w:hyperlink>
    </w:p>
    <w:p w14:paraId="66614642"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760" w:history="1">
        <w:r w:rsidR="00176069" w:rsidRPr="00C84A77">
          <w:rPr>
            <w:rStyle w:val="Hipervnculo"/>
            <w:noProof/>
          </w:rPr>
          <w:t>Tabla 2</w:t>
        </w:r>
        <w:r w:rsidR="00176069" w:rsidRPr="00C84A77">
          <w:rPr>
            <w:rStyle w:val="Hipervnculo"/>
            <w:noProof/>
          </w:rPr>
          <w:noBreakHyphen/>
          <w:t>1. Tipos IDL primitivos.</w:t>
        </w:r>
        <w:r w:rsidR="00176069">
          <w:rPr>
            <w:noProof/>
            <w:webHidden/>
          </w:rPr>
          <w:tab/>
        </w:r>
        <w:r w:rsidR="00176069">
          <w:rPr>
            <w:noProof/>
            <w:webHidden/>
          </w:rPr>
          <w:fldChar w:fldCharType="begin"/>
        </w:r>
        <w:r w:rsidR="00176069">
          <w:rPr>
            <w:noProof/>
            <w:webHidden/>
          </w:rPr>
          <w:instrText xml:space="preserve"> PAGEREF _Toc421180760 \h </w:instrText>
        </w:r>
        <w:r w:rsidR="00176069">
          <w:rPr>
            <w:noProof/>
            <w:webHidden/>
          </w:rPr>
        </w:r>
        <w:r w:rsidR="00176069">
          <w:rPr>
            <w:noProof/>
            <w:webHidden/>
          </w:rPr>
          <w:fldChar w:fldCharType="separate"/>
        </w:r>
        <w:r w:rsidR="00705AE8">
          <w:rPr>
            <w:noProof/>
            <w:webHidden/>
          </w:rPr>
          <w:t>86</w:t>
        </w:r>
        <w:r w:rsidR="00176069">
          <w:rPr>
            <w:noProof/>
            <w:webHidden/>
          </w:rPr>
          <w:fldChar w:fldCharType="end"/>
        </w:r>
      </w:hyperlink>
    </w:p>
    <w:p w14:paraId="3CD148D0"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761" w:history="1">
        <w:r w:rsidR="00176069" w:rsidRPr="00C84A77">
          <w:rPr>
            <w:rStyle w:val="Hipervnculo"/>
            <w:noProof/>
          </w:rPr>
          <w:t>Tabla 2</w:t>
        </w:r>
        <w:r w:rsidR="00176069" w:rsidRPr="00C84A77">
          <w:rPr>
            <w:rStyle w:val="Hipervnculo"/>
            <w:noProof/>
          </w:rPr>
          <w:noBreakHyphen/>
          <w:t>2. Tipos IDL template.</w:t>
        </w:r>
        <w:r w:rsidR="00176069">
          <w:rPr>
            <w:noProof/>
            <w:webHidden/>
          </w:rPr>
          <w:tab/>
        </w:r>
        <w:r w:rsidR="00176069">
          <w:rPr>
            <w:noProof/>
            <w:webHidden/>
          </w:rPr>
          <w:fldChar w:fldCharType="begin"/>
        </w:r>
        <w:r w:rsidR="00176069">
          <w:rPr>
            <w:noProof/>
            <w:webHidden/>
          </w:rPr>
          <w:instrText xml:space="preserve"> PAGEREF _Toc421180761 \h </w:instrText>
        </w:r>
        <w:r w:rsidR="00176069">
          <w:rPr>
            <w:noProof/>
            <w:webHidden/>
          </w:rPr>
        </w:r>
        <w:r w:rsidR="00176069">
          <w:rPr>
            <w:noProof/>
            <w:webHidden/>
          </w:rPr>
          <w:fldChar w:fldCharType="separate"/>
        </w:r>
        <w:r w:rsidR="00705AE8">
          <w:rPr>
            <w:noProof/>
            <w:webHidden/>
          </w:rPr>
          <w:t>86</w:t>
        </w:r>
        <w:r w:rsidR="00176069">
          <w:rPr>
            <w:noProof/>
            <w:webHidden/>
          </w:rPr>
          <w:fldChar w:fldCharType="end"/>
        </w:r>
      </w:hyperlink>
    </w:p>
    <w:p w14:paraId="43E3308C"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762" w:history="1">
        <w:r w:rsidR="00176069" w:rsidRPr="00C84A77">
          <w:rPr>
            <w:rStyle w:val="Hipervnculo"/>
            <w:noProof/>
          </w:rPr>
          <w:t>Tabla 2</w:t>
        </w:r>
        <w:r w:rsidR="00176069" w:rsidRPr="00C84A77">
          <w:rPr>
            <w:rStyle w:val="Hipervnculo"/>
            <w:noProof/>
          </w:rPr>
          <w:noBreakHyphen/>
          <w:t>3. Tipos IDL compuestos.</w:t>
        </w:r>
        <w:r w:rsidR="00176069">
          <w:rPr>
            <w:noProof/>
            <w:webHidden/>
          </w:rPr>
          <w:tab/>
        </w:r>
        <w:r w:rsidR="00176069">
          <w:rPr>
            <w:noProof/>
            <w:webHidden/>
          </w:rPr>
          <w:fldChar w:fldCharType="begin"/>
        </w:r>
        <w:r w:rsidR="00176069">
          <w:rPr>
            <w:noProof/>
            <w:webHidden/>
          </w:rPr>
          <w:instrText xml:space="preserve"> PAGEREF _Toc421180762 \h </w:instrText>
        </w:r>
        <w:r w:rsidR="00176069">
          <w:rPr>
            <w:noProof/>
            <w:webHidden/>
          </w:rPr>
        </w:r>
        <w:r w:rsidR="00176069">
          <w:rPr>
            <w:noProof/>
            <w:webHidden/>
          </w:rPr>
          <w:fldChar w:fldCharType="separate"/>
        </w:r>
        <w:r w:rsidR="00705AE8">
          <w:rPr>
            <w:noProof/>
            <w:webHidden/>
          </w:rPr>
          <w:t>86</w:t>
        </w:r>
        <w:r w:rsidR="00176069">
          <w:rPr>
            <w:noProof/>
            <w:webHidden/>
          </w:rPr>
          <w:fldChar w:fldCharType="end"/>
        </w:r>
      </w:hyperlink>
    </w:p>
    <w:p w14:paraId="7DCA54A8"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763" w:history="1">
        <w:r w:rsidR="00176069" w:rsidRPr="00C84A77">
          <w:rPr>
            <w:rStyle w:val="Hipervnculo"/>
            <w:noProof/>
          </w:rPr>
          <w:t>Tabla 2</w:t>
        </w:r>
        <w:r w:rsidR="00176069" w:rsidRPr="00C84A77">
          <w:rPr>
            <w:rStyle w:val="Hipervnculo"/>
            <w:noProof/>
          </w:rPr>
          <w:noBreakHyphen/>
          <w:t>4. Operadores para Filtros DDS y Condiciones de Consulta</w:t>
        </w:r>
        <w:r w:rsidR="00176069">
          <w:rPr>
            <w:noProof/>
            <w:webHidden/>
          </w:rPr>
          <w:tab/>
        </w:r>
        <w:r w:rsidR="00176069">
          <w:rPr>
            <w:noProof/>
            <w:webHidden/>
          </w:rPr>
          <w:fldChar w:fldCharType="begin"/>
        </w:r>
        <w:r w:rsidR="00176069">
          <w:rPr>
            <w:noProof/>
            <w:webHidden/>
          </w:rPr>
          <w:instrText xml:space="preserve"> PAGEREF _Toc421180763 \h </w:instrText>
        </w:r>
        <w:r w:rsidR="00176069">
          <w:rPr>
            <w:noProof/>
            <w:webHidden/>
          </w:rPr>
        </w:r>
        <w:r w:rsidR="00176069">
          <w:rPr>
            <w:noProof/>
            <w:webHidden/>
          </w:rPr>
          <w:fldChar w:fldCharType="separate"/>
        </w:r>
        <w:r w:rsidR="00705AE8">
          <w:rPr>
            <w:noProof/>
            <w:webHidden/>
          </w:rPr>
          <w:t>88</w:t>
        </w:r>
        <w:r w:rsidR="00176069">
          <w:rPr>
            <w:noProof/>
            <w:webHidden/>
          </w:rPr>
          <w:fldChar w:fldCharType="end"/>
        </w:r>
      </w:hyperlink>
    </w:p>
    <w:p w14:paraId="561E9D27"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764" w:history="1">
        <w:r w:rsidR="00176069" w:rsidRPr="00C84A77">
          <w:rPr>
            <w:rStyle w:val="Hipervnculo"/>
            <w:noProof/>
          </w:rPr>
          <w:t>Tabla 2</w:t>
        </w:r>
        <w:r w:rsidR="00176069" w:rsidRPr="00C84A77">
          <w:rPr>
            <w:rStyle w:val="Hipervnculo"/>
            <w:noProof/>
          </w:rPr>
          <w:noBreakHyphen/>
          <w:t>5. Administración del Ciclo de Vida Automática</w:t>
        </w:r>
        <w:r w:rsidR="00176069">
          <w:rPr>
            <w:noProof/>
            <w:webHidden/>
          </w:rPr>
          <w:tab/>
        </w:r>
        <w:r w:rsidR="00176069">
          <w:rPr>
            <w:noProof/>
            <w:webHidden/>
          </w:rPr>
          <w:fldChar w:fldCharType="begin"/>
        </w:r>
        <w:r w:rsidR="00176069">
          <w:rPr>
            <w:noProof/>
            <w:webHidden/>
          </w:rPr>
          <w:instrText xml:space="preserve"> PAGEREF _Toc421180764 \h </w:instrText>
        </w:r>
        <w:r w:rsidR="00176069">
          <w:rPr>
            <w:noProof/>
            <w:webHidden/>
          </w:rPr>
        </w:r>
        <w:r w:rsidR="00176069">
          <w:rPr>
            <w:noProof/>
            <w:webHidden/>
          </w:rPr>
          <w:fldChar w:fldCharType="separate"/>
        </w:r>
        <w:r w:rsidR="00705AE8">
          <w:rPr>
            <w:noProof/>
            <w:webHidden/>
          </w:rPr>
          <w:t>90</w:t>
        </w:r>
        <w:r w:rsidR="00176069">
          <w:rPr>
            <w:noProof/>
            <w:webHidden/>
          </w:rPr>
          <w:fldChar w:fldCharType="end"/>
        </w:r>
      </w:hyperlink>
    </w:p>
    <w:p w14:paraId="6F7FBF33"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765" w:history="1">
        <w:r w:rsidR="00176069" w:rsidRPr="00C84A77">
          <w:rPr>
            <w:rStyle w:val="Hipervnculo"/>
            <w:noProof/>
          </w:rPr>
          <w:t>Tabla 2</w:t>
        </w:r>
        <w:r w:rsidR="00176069" w:rsidRPr="00C84A77">
          <w:rPr>
            <w:rStyle w:val="Hipervnculo"/>
            <w:noProof/>
          </w:rPr>
          <w:noBreakHyphen/>
          <w:t>6. Clases y Entidades RTPS</w:t>
        </w:r>
        <w:r w:rsidR="00176069">
          <w:rPr>
            <w:noProof/>
            <w:webHidden/>
          </w:rPr>
          <w:tab/>
        </w:r>
        <w:r w:rsidR="00176069">
          <w:rPr>
            <w:noProof/>
            <w:webHidden/>
          </w:rPr>
          <w:fldChar w:fldCharType="begin"/>
        </w:r>
        <w:r w:rsidR="00176069">
          <w:rPr>
            <w:noProof/>
            <w:webHidden/>
          </w:rPr>
          <w:instrText xml:space="preserve"> PAGEREF _Toc421180765 \h </w:instrText>
        </w:r>
        <w:r w:rsidR="00176069">
          <w:rPr>
            <w:noProof/>
            <w:webHidden/>
          </w:rPr>
        </w:r>
        <w:r w:rsidR="00176069">
          <w:rPr>
            <w:noProof/>
            <w:webHidden/>
          </w:rPr>
          <w:fldChar w:fldCharType="separate"/>
        </w:r>
        <w:r w:rsidR="00705AE8">
          <w:rPr>
            <w:noProof/>
            <w:webHidden/>
          </w:rPr>
          <w:t>95</w:t>
        </w:r>
        <w:r w:rsidR="00176069">
          <w:rPr>
            <w:noProof/>
            <w:webHidden/>
          </w:rPr>
          <w:fldChar w:fldCharType="end"/>
        </w:r>
      </w:hyperlink>
    </w:p>
    <w:p w14:paraId="12D70629"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766" w:history="1">
        <w:r w:rsidR="00176069" w:rsidRPr="00C84A77">
          <w:rPr>
            <w:rStyle w:val="Hipervnculo"/>
            <w:noProof/>
          </w:rPr>
          <w:t>Tabla 2</w:t>
        </w:r>
        <w:r w:rsidR="00176069" w:rsidRPr="00C84A77">
          <w:rPr>
            <w:rStyle w:val="Hipervnculo"/>
            <w:noProof/>
          </w:rPr>
          <w:noBreakHyphen/>
          <w:t>7. Combinación de atributos posibles en lectores asociados con escritores</w:t>
        </w:r>
        <w:r w:rsidR="00176069">
          <w:rPr>
            <w:noProof/>
            <w:webHidden/>
          </w:rPr>
          <w:tab/>
        </w:r>
        <w:r w:rsidR="00176069">
          <w:rPr>
            <w:noProof/>
            <w:webHidden/>
          </w:rPr>
          <w:fldChar w:fldCharType="begin"/>
        </w:r>
        <w:r w:rsidR="00176069">
          <w:rPr>
            <w:noProof/>
            <w:webHidden/>
          </w:rPr>
          <w:instrText xml:space="preserve"> PAGEREF _Toc421180766 \h </w:instrText>
        </w:r>
        <w:r w:rsidR="00176069">
          <w:rPr>
            <w:noProof/>
            <w:webHidden/>
          </w:rPr>
        </w:r>
        <w:r w:rsidR="00176069">
          <w:rPr>
            <w:noProof/>
            <w:webHidden/>
          </w:rPr>
          <w:fldChar w:fldCharType="separate"/>
        </w:r>
        <w:r w:rsidR="00705AE8">
          <w:rPr>
            <w:noProof/>
            <w:webHidden/>
          </w:rPr>
          <w:t>109</w:t>
        </w:r>
        <w:r w:rsidR="00176069">
          <w:rPr>
            <w:noProof/>
            <w:webHidden/>
          </w:rPr>
          <w:fldChar w:fldCharType="end"/>
        </w:r>
      </w:hyperlink>
    </w:p>
    <w:p w14:paraId="5E140578"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767" w:history="1">
        <w:r w:rsidR="00176069" w:rsidRPr="00C84A77">
          <w:rPr>
            <w:rStyle w:val="Hipervnculo"/>
            <w:noProof/>
          </w:rPr>
          <w:t>Tabla 2</w:t>
        </w:r>
        <w:r w:rsidR="00176069" w:rsidRPr="00C84A77">
          <w:rPr>
            <w:rStyle w:val="Hipervnculo"/>
            <w:noProof/>
          </w:rPr>
          <w:noBreakHyphen/>
          <w:t>8. Transiciones del comportamiento en mejor esfuerzo de un Writer sin estado con respecto a cada ReaderLocator</w:t>
        </w:r>
        <w:r w:rsidR="00176069">
          <w:rPr>
            <w:noProof/>
            <w:webHidden/>
          </w:rPr>
          <w:tab/>
        </w:r>
        <w:r w:rsidR="00176069">
          <w:rPr>
            <w:noProof/>
            <w:webHidden/>
          </w:rPr>
          <w:fldChar w:fldCharType="begin"/>
        </w:r>
        <w:r w:rsidR="00176069">
          <w:rPr>
            <w:noProof/>
            <w:webHidden/>
          </w:rPr>
          <w:instrText xml:space="preserve"> PAGEREF _Toc421180767 \h </w:instrText>
        </w:r>
        <w:r w:rsidR="00176069">
          <w:rPr>
            <w:noProof/>
            <w:webHidden/>
          </w:rPr>
        </w:r>
        <w:r w:rsidR="00176069">
          <w:rPr>
            <w:noProof/>
            <w:webHidden/>
          </w:rPr>
          <w:fldChar w:fldCharType="separate"/>
        </w:r>
        <w:r w:rsidR="00705AE8">
          <w:rPr>
            <w:noProof/>
            <w:webHidden/>
          </w:rPr>
          <w:t>111</w:t>
        </w:r>
        <w:r w:rsidR="00176069">
          <w:rPr>
            <w:noProof/>
            <w:webHidden/>
          </w:rPr>
          <w:fldChar w:fldCharType="end"/>
        </w:r>
      </w:hyperlink>
    </w:p>
    <w:p w14:paraId="4122BDBC"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768" w:history="1">
        <w:r w:rsidR="00176069" w:rsidRPr="00C84A77">
          <w:rPr>
            <w:rStyle w:val="Hipervnculo"/>
            <w:noProof/>
          </w:rPr>
          <w:t>Tabla 2</w:t>
        </w:r>
        <w:r w:rsidR="00176069" w:rsidRPr="00C84A77">
          <w:rPr>
            <w:rStyle w:val="Hipervnculo"/>
            <w:noProof/>
          </w:rPr>
          <w:noBreakHyphen/>
          <w:t>9. Transiciones del comportamiento en confiable de un Writer sin estado con respecto a cada ReaderLocator</w:t>
        </w:r>
        <w:r w:rsidR="00176069">
          <w:rPr>
            <w:noProof/>
            <w:webHidden/>
          </w:rPr>
          <w:tab/>
        </w:r>
        <w:r w:rsidR="00176069">
          <w:rPr>
            <w:noProof/>
            <w:webHidden/>
          </w:rPr>
          <w:fldChar w:fldCharType="begin"/>
        </w:r>
        <w:r w:rsidR="00176069">
          <w:rPr>
            <w:noProof/>
            <w:webHidden/>
          </w:rPr>
          <w:instrText xml:space="preserve"> PAGEREF _Toc421180768 \h </w:instrText>
        </w:r>
        <w:r w:rsidR="00176069">
          <w:rPr>
            <w:noProof/>
            <w:webHidden/>
          </w:rPr>
        </w:r>
        <w:r w:rsidR="00176069">
          <w:rPr>
            <w:noProof/>
            <w:webHidden/>
          </w:rPr>
          <w:fldChar w:fldCharType="separate"/>
        </w:r>
        <w:r w:rsidR="00705AE8">
          <w:rPr>
            <w:noProof/>
            <w:webHidden/>
          </w:rPr>
          <w:t>113</w:t>
        </w:r>
        <w:r w:rsidR="00176069">
          <w:rPr>
            <w:noProof/>
            <w:webHidden/>
          </w:rPr>
          <w:fldChar w:fldCharType="end"/>
        </w:r>
      </w:hyperlink>
    </w:p>
    <w:p w14:paraId="6CD5B9C6"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769" w:history="1">
        <w:r w:rsidR="00176069" w:rsidRPr="00C84A77">
          <w:rPr>
            <w:rStyle w:val="Hipervnculo"/>
            <w:noProof/>
          </w:rPr>
          <w:t>Tabla 2</w:t>
        </w:r>
        <w:r w:rsidR="00176069" w:rsidRPr="00C84A77">
          <w:rPr>
            <w:rStyle w:val="Hipervnculo"/>
            <w:noProof/>
          </w:rPr>
          <w:noBreakHyphen/>
          <w:t>10. Transiciones del comportamiento en mejor esfuerzo de un Writer con estado con respecto a cada ReaderLocator</w:t>
        </w:r>
        <w:r w:rsidR="00176069">
          <w:rPr>
            <w:noProof/>
            <w:webHidden/>
          </w:rPr>
          <w:tab/>
        </w:r>
        <w:r w:rsidR="00176069">
          <w:rPr>
            <w:noProof/>
            <w:webHidden/>
          </w:rPr>
          <w:fldChar w:fldCharType="begin"/>
        </w:r>
        <w:r w:rsidR="00176069">
          <w:rPr>
            <w:noProof/>
            <w:webHidden/>
          </w:rPr>
          <w:instrText xml:space="preserve"> PAGEREF _Toc421180769 \h </w:instrText>
        </w:r>
        <w:r w:rsidR="00176069">
          <w:rPr>
            <w:noProof/>
            <w:webHidden/>
          </w:rPr>
        </w:r>
        <w:r w:rsidR="00176069">
          <w:rPr>
            <w:noProof/>
            <w:webHidden/>
          </w:rPr>
          <w:fldChar w:fldCharType="separate"/>
        </w:r>
        <w:r w:rsidR="00705AE8">
          <w:rPr>
            <w:noProof/>
            <w:webHidden/>
          </w:rPr>
          <w:t>115</w:t>
        </w:r>
        <w:r w:rsidR="00176069">
          <w:rPr>
            <w:noProof/>
            <w:webHidden/>
          </w:rPr>
          <w:fldChar w:fldCharType="end"/>
        </w:r>
      </w:hyperlink>
    </w:p>
    <w:p w14:paraId="5E44D105"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770" w:history="1">
        <w:r w:rsidR="00176069" w:rsidRPr="00C84A77">
          <w:rPr>
            <w:rStyle w:val="Hipervnculo"/>
            <w:noProof/>
          </w:rPr>
          <w:t>Tabla 2</w:t>
        </w:r>
        <w:r w:rsidR="00176069" w:rsidRPr="00C84A77">
          <w:rPr>
            <w:rStyle w:val="Hipervnculo"/>
            <w:noProof/>
          </w:rPr>
          <w:noBreakHyphen/>
          <w:t>11. Transiciones del comportamiento en confiable de un Writer con estado con respecto a cada ReaderLocator</w:t>
        </w:r>
        <w:r w:rsidR="00176069">
          <w:rPr>
            <w:noProof/>
            <w:webHidden/>
          </w:rPr>
          <w:tab/>
        </w:r>
        <w:r w:rsidR="00176069">
          <w:rPr>
            <w:noProof/>
            <w:webHidden/>
          </w:rPr>
          <w:fldChar w:fldCharType="begin"/>
        </w:r>
        <w:r w:rsidR="00176069">
          <w:rPr>
            <w:noProof/>
            <w:webHidden/>
          </w:rPr>
          <w:instrText xml:space="preserve"> PAGEREF _Toc421180770 \h </w:instrText>
        </w:r>
        <w:r w:rsidR="00176069">
          <w:rPr>
            <w:noProof/>
            <w:webHidden/>
          </w:rPr>
        </w:r>
        <w:r w:rsidR="00176069">
          <w:rPr>
            <w:noProof/>
            <w:webHidden/>
          </w:rPr>
          <w:fldChar w:fldCharType="separate"/>
        </w:r>
        <w:r w:rsidR="00705AE8">
          <w:rPr>
            <w:noProof/>
            <w:webHidden/>
          </w:rPr>
          <w:t>117</w:t>
        </w:r>
        <w:r w:rsidR="00176069">
          <w:rPr>
            <w:noProof/>
            <w:webHidden/>
          </w:rPr>
          <w:fldChar w:fldCharType="end"/>
        </w:r>
      </w:hyperlink>
    </w:p>
    <w:p w14:paraId="1113A2D5"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771" w:history="1">
        <w:r w:rsidR="00176069" w:rsidRPr="00C84A77">
          <w:rPr>
            <w:rStyle w:val="Hipervnculo"/>
            <w:noProof/>
          </w:rPr>
          <w:t>Tabla 2</w:t>
        </w:r>
        <w:r w:rsidR="00176069" w:rsidRPr="00C84A77">
          <w:rPr>
            <w:rStyle w:val="Hipervnculo"/>
            <w:noProof/>
          </w:rPr>
          <w:noBreakHyphen/>
          <w:t>12. Transiciones del comportamiento en mejor esfuerzo de un Reader sin estado</w:t>
        </w:r>
        <w:r w:rsidR="00176069">
          <w:rPr>
            <w:noProof/>
            <w:webHidden/>
          </w:rPr>
          <w:tab/>
        </w:r>
        <w:r w:rsidR="00176069">
          <w:rPr>
            <w:noProof/>
            <w:webHidden/>
          </w:rPr>
          <w:fldChar w:fldCharType="begin"/>
        </w:r>
        <w:r w:rsidR="00176069">
          <w:rPr>
            <w:noProof/>
            <w:webHidden/>
          </w:rPr>
          <w:instrText xml:space="preserve"> PAGEREF _Toc421180771 \h </w:instrText>
        </w:r>
        <w:r w:rsidR="00176069">
          <w:rPr>
            <w:noProof/>
            <w:webHidden/>
          </w:rPr>
        </w:r>
        <w:r w:rsidR="00176069">
          <w:rPr>
            <w:noProof/>
            <w:webHidden/>
          </w:rPr>
          <w:fldChar w:fldCharType="separate"/>
        </w:r>
        <w:r w:rsidR="00705AE8">
          <w:rPr>
            <w:noProof/>
            <w:webHidden/>
          </w:rPr>
          <w:t>121</w:t>
        </w:r>
        <w:r w:rsidR="00176069">
          <w:rPr>
            <w:noProof/>
            <w:webHidden/>
          </w:rPr>
          <w:fldChar w:fldCharType="end"/>
        </w:r>
      </w:hyperlink>
    </w:p>
    <w:p w14:paraId="395A7C14"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772" w:history="1">
        <w:r w:rsidR="00176069" w:rsidRPr="00C84A77">
          <w:rPr>
            <w:rStyle w:val="Hipervnculo"/>
            <w:noProof/>
          </w:rPr>
          <w:t>Tabla 2</w:t>
        </w:r>
        <w:r w:rsidR="00176069" w:rsidRPr="00C84A77">
          <w:rPr>
            <w:rStyle w:val="Hipervnculo"/>
            <w:noProof/>
          </w:rPr>
          <w:noBreakHyphen/>
          <w:t>13. Transiciones del comportamiento en mejor esfuerzo de un Reader con estado con respecto a cada Writer asociado</w:t>
        </w:r>
        <w:r w:rsidR="00176069">
          <w:rPr>
            <w:noProof/>
            <w:webHidden/>
          </w:rPr>
          <w:tab/>
        </w:r>
        <w:r w:rsidR="00176069">
          <w:rPr>
            <w:noProof/>
            <w:webHidden/>
          </w:rPr>
          <w:fldChar w:fldCharType="begin"/>
        </w:r>
        <w:r w:rsidR="00176069">
          <w:rPr>
            <w:noProof/>
            <w:webHidden/>
          </w:rPr>
          <w:instrText xml:space="preserve"> PAGEREF _Toc421180772 \h </w:instrText>
        </w:r>
        <w:r w:rsidR="00176069">
          <w:rPr>
            <w:noProof/>
            <w:webHidden/>
          </w:rPr>
        </w:r>
        <w:r w:rsidR="00176069">
          <w:rPr>
            <w:noProof/>
            <w:webHidden/>
          </w:rPr>
          <w:fldChar w:fldCharType="separate"/>
        </w:r>
        <w:r w:rsidR="00705AE8">
          <w:rPr>
            <w:noProof/>
            <w:webHidden/>
          </w:rPr>
          <w:t>122</w:t>
        </w:r>
        <w:r w:rsidR="00176069">
          <w:rPr>
            <w:noProof/>
            <w:webHidden/>
          </w:rPr>
          <w:fldChar w:fldCharType="end"/>
        </w:r>
      </w:hyperlink>
    </w:p>
    <w:p w14:paraId="5F56D5AB"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773" w:history="1">
        <w:r w:rsidR="00176069" w:rsidRPr="00C84A77">
          <w:rPr>
            <w:rStyle w:val="Hipervnculo"/>
            <w:noProof/>
          </w:rPr>
          <w:t>Tabla 2</w:t>
        </w:r>
        <w:r w:rsidR="00176069" w:rsidRPr="00C84A77">
          <w:rPr>
            <w:rStyle w:val="Hipervnculo"/>
            <w:noProof/>
          </w:rPr>
          <w:noBreakHyphen/>
          <w:t>14. Transiciones del comportamiento en confiable de un Reader con estado con respecto a su Writer asociado</w:t>
        </w:r>
        <w:r w:rsidR="00176069">
          <w:rPr>
            <w:noProof/>
            <w:webHidden/>
          </w:rPr>
          <w:tab/>
        </w:r>
        <w:r w:rsidR="00176069">
          <w:rPr>
            <w:noProof/>
            <w:webHidden/>
          </w:rPr>
          <w:fldChar w:fldCharType="begin"/>
        </w:r>
        <w:r w:rsidR="00176069">
          <w:rPr>
            <w:noProof/>
            <w:webHidden/>
          </w:rPr>
          <w:instrText xml:space="preserve"> PAGEREF _Toc421180773 \h </w:instrText>
        </w:r>
        <w:r w:rsidR="00176069">
          <w:rPr>
            <w:noProof/>
            <w:webHidden/>
          </w:rPr>
        </w:r>
        <w:r w:rsidR="00176069">
          <w:rPr>
            <w:noProof/>
            <w:webHidden/>
          </w:rPr>
          <w:fldChar w:fldCharType="separate"/>
        </w:r>
        <w:r w:rsidR="00705AE8">
          <w:rPr>
            <w:noProof/>
            <w:webHidden/>
          </w:rPr>
          <w:t>123</w:t>
        </w:r>
        <w:r w:rsidR="00176069">
          <w:rPr>
            <w:noProof/>
            <w:webHidden/>
          </w:rPr>
          <w:fldChar w:fldCharType="end"/>
        </w:r>
      </w:hyperlink>
    </w:p>
    <w:p w14:paraId="5668826D" w14:textId="2AFA4E61" w:rsidR="001F2C8B" w:rsidRPr="00534F11" w:rsidRDefault="006D0FD6" w:rsidP="001F2C8B">
      <w:pPr>
        <w:pStyle w:val="Ttulo1"/>
        <w:numPr>
          <w:ilvl w:val="0"/>
          <w:numId w:val="0"/>
        </w:numPr>
        <w:ind w:left="360"/>
        <w:rPr>
          <w:lang w:val="es-ES_tradnl"/>
        </w:rPr>
      </w:pPr>
      <w:r>
        <w:rPr>
          <w:rFonts w:cs="Times New Roman"/>
          <w:lang w:val="es-ES_tradnl"/>
        </w:rPr>
        <w:lastRenderedPageBreak/>
        <w:fldChar w:fldCharType="end"/>
      </w:r>
      <w:bookmarkStart w:id="2" w:name="_Toc421180692"/>
      <w:r w:rsidR="001F2C8B" w:rsidRPr="00534F11">
        <w:rPr>
          <w:lang w:val="es-ES_tradnl"/>
        </w:rPr>
        <w:t xml:space="preserve">ÍNDICE DE </w:t>
      </w:r>
      <w:r w:rsidR="001F2C8B">
        <w:rPr>
          <w:lang w:val="es-ES_tradnl"/>
        </w:rPr>
        <w:t>FIGURAS</w:t>
      </w:r>
      <w:bookmarkEnd w:id="2"/>
    </w:p>
    <w:p w14:paraId="62173216" w14:textId="77777777" w:rsidR="00176069" w:rsidRDefault="006D0FD6">
      <w:pPr>
        <w:pStyle w:val="Tabladeilustraciones"/>
        <w:tabs>
          <w:tab w:val="right" w:leader="dot" w:pos="9017"/>
        </w:tabs>
        <w:rPr>
          <w:rFonts w:asciiTheme="minorHAnsi" w:hAnsiTheme="minorHAnsi"/>
          <w:noProof/>
          <w:kern w:val="0"/>
          <w:sz w:val="22"/>
          <w:szCs w:val="22"/>
          <w:lang w:eastAsia="es-EC"/>
        </w:rPr>
      </w:pPr>
      <w:r>
        <w:rPr>
          <w:lang w:val="es-ES_tradnl"/>
        </w:rPr>
        <w:fldChar w:fldCharType="begin"/>
      </w:r>
      <w:r>
        <w:rPr>
          <w:lang w:val="es-ES_tradnl"/>
        </w:rPr>
        <w:instrText xml:space="preserve"> TOC \h \z \c "Figura" </w:instrText>
      </w:r>
      <w:r>
        <w:rPr>
          <w:lang w:val="es-ES_tradnl"/>
        </w:rPr>
        <w:fldChar w:fldCharType="separate"/>
      </w:r>
      <w:hyperlink w:anchor="_Toc421180774" w:history="1">
        <w:r w:rsidR="00176069" w:rsidRPr="00B54FE5">
          <w:rPr>
            <w:rStyle w:val="Hipervnculo"/>
            <w:noProof/>
          </w:rPr>
          <w:t>Figura 1</w:t>
        </w:r>
        <w:r w:rsidR="00176069" w:rsidRPr="00B54FE5">
          <w:rPr>
            <w:rStyle w:val="Hipervnculo"/>
            <w:noProof/>
          </w:rPr>
          <w:noBreakHyphen/>
          <w:t>1. Servicios básicos provistos por el middleware de distribución</w:t>
        </w:r>
        <w:r w:rsidR="00176069">
          <w:rPr>
            <w:noProof/>
            <w:webHidden/>
          </w:rPr>
          <w:tab/>
        </w:r>
        <w:r w:rsidR="00176069">
          <w:rPr>
            <w:noProof/>
            <w:webHidden/>
          </w:rPr>
          <w:fldChar w:fldCharType="begin"/>
        </w:r>
        <w:r w:rsidR="00176069">
          <w:rPr>
            <w:noProof/>
            <w:webHidden/>
          </w:rPr>
          <w:instrText xml:space="preserve"> PAGEREF _Toc421180774 \h </w:instrText>
        </w:r>
        <w:r w:rsidR="00176069">
          <w:rPr>
            <w:noProof/>
            <w:webHidden/>
          </w:rPr>
        </w:r>
        <w:r w:rsidR="00176069">
          <w:rPr>
            <w:noProof/>
            <w:webHidden/>
          </w:rPr>
          <w:fldChar w:fldCharType="separate"/>
        </w:r>
        <w:r w:rsidR="00705AE8">
          <w:rPr>
            <w:noProof/>
            <w:webHidden/>
          </w:rPr>
          <w:t>3</w:t>
        </w:r>
        <w:r w:rsidR="00176069">
          <w:rPr>
            <w:noProof/>
            <w:webHidden/>
          </w:rPr>
          <w:fldChar w:fldCharType="end"/>
        </w:r>
      </w:hyperlink>
    </w:p>
    <w:p w14:paraId="2EE95993"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775" w:history="1">
        <w:r w:rsidR="00176069" w:rsidRPr="00B54FE5">
          <w:rPr>
            <w:rStyle w:val="Hipervnculo"/>
            <w:noProof/>
          </w:rPr>
          <w:t>Figura 1</w:t>
        </w:r>
        <w:r w:rsidR="00176069" w:rsidRPr="00B54FE5">
          <w:rPr>
            <w:rStyle w:val="Hipervnculo"/>
            <w:noProof/>
          </w:rPr>
          <w:noBreakHyphen/>
          <w:t>2. Arquitectura de CORBA</w:t>
        </w:r>
        <w:r w:rsidR="00176069">
          <w:rPr>
            <w:noProof/>
            <w:webHidden/>
          </w:rPr>
          <w:tab/>
        </w:r>
        <w:r w:rsidR="00176069">
          <w:rPr>
            <w:noProof/>
            <w:webHidden/>
          </w:rPr>
          <w:fldChar w:fldCharType="begin"/>
        </w:r>
        <w:r w:rsidR="00176069">
          <w:rPr>
            <w:noProof/>
            <w:webHidden/>
          </w:rPr>
          <w:instrText xml:space="preserve"> PAGEREF _Toc421180775 \h </w:instrText>
        </w:r>
        <w:r w:rsidR="00176069">
          <w:rPr>
            <w:noProof/>
            <w:webHidden/>
          </w:rPr>
        </w:r>
        <w:r w:rsidR="00176069">
          <w:rPr>
            <w:noProof/>
            <w:webHidden/>
          </w:rPr>
          <w:fldChar w:fldCharType="separate"/>
        </w:r>
        <w:r w:rsidR="00705AE8">
          <w:rPr>
            <w:noProof/>
            <w:webHidden/>
          </w:rPr>
          <w:t>7</w:t>
        </w:r>
        <w:r w:rsidR="00176069">
          <w:rPr>
            <w:noProof/>
            <w:webHidden/>
          </w:rPr>
          <w:fldChar w:fldCharType="end"/>
        </w:r>
      </w:hyperlink>
    </w:p>
    <w:p w14:paraId="491E1F3D"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776" w:history="1">
        <w:r w:rsidR="00176069" w:rsidRPr="00B54FE5">
          <w:rPr>
            <w:rStyle w:val="Hipervnculo"/>
            <w:noProof/>
          </w:rPr>
          <w:t>Figura 1</w:t>
        </w:r>
        <w:r w:rsidR="00176069" w:rsidRPr="00B54FE5">
          <w:rPr>
            <w:rStyle w:val="Hipervnculo"/>
            <w:noProof/>
          </w:rPr>
          <w:noBreakHyphen/>
          <w:t>3. Comunicación entre entidades CORBA</w:t>
        </w:r>
        <w:r w:rsidR="00176069">
          <w:rPr>
            <w:noProof/>
            <w:webHidden/>
          </w:rPr>
          <w:tab/>
        </w:r>
        <w:r w:rsidR="00176069">
          <w:rPr>
            <w:noProof/>
            <w:webHidden/>
          </w:rPr>
          <w:fldChar w:fldCharType="begin"/>
        </w:r>
        <w:r w:rsidR="00176069">
          <w:rPr>
            <w:noProof/>
            <w:webHidden/>
          </w:rPr>
          <w:instrText xml:space="preserve"> PAGEREF _Toc421180776 \h </w:instrText>
        </w:r>
        <w:r w:rsidR="00176069">
          <w:rPr>
            <w:noProof/>
            <w:webHidden/>
          </w:rPr>
        </w:r>
        <w:r w:rsidR="00176069">
          <w:rPr>
            <w:noProof/>
            <w:webHidden/>
          </w:rPr>
          <w:fldChar w:fldCharType="separate"/>
        </w:r>
        <w:r w:rsidR="00705AE8">
          <w:rPr>
            <w:noProof/>
            <w:webHidden/>
          </w:rPr>
          <w:t>9</w:t>
        </w:r>
        <w:r w:rsidR="00176069">
          <w:rPr>
            <w:noProof/>
            <w:webHidden/>
          </w:rPr>
          <w:fldChar w:fldCharType="end"/>
        </w:r>
      </w:hyperlink>
    </w:p>
    <w:p w14:paraId="23A141E6"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777" w:history="1">
        <w:r w:rsidR="00176069" w:rsidRPr="00B54FE5">
          <w:rPr>
            <w:rStyle w:val="Hipervnculo"/>
            <w:noProof/>
          </w:rPr>
          <w:t>Figura 1</w:t>
        </w:r>
        <w:r w:rsidR="00176069" w:rsidRPr="00B54FE5">
          <w:rPr>
            <w:rStyle w:val="Hipervnculo"/>
            <w:noProof/>
          </w:rPr>
          <w:noBreakHyphen/>
          <w:t>4. Diagrama de secuencia de una llamada remota síncrona.</w:t>
        </w:r>
        <w:r w:rsidR="00176069">
          <w:rPr>
            <w:noProof/>
            <w:webHidden/>
          </w:rPr>
          <w:tab/>
        </w:r>
        <w:r w:rsidR="00176069">
          <w:rPr>
            <w:noProof/>
            <w:webHidden/>
          </w:rPr>
          <w:fldChar w:fldCharType="begin"/>
        </w:r>
        <w:r w:rsidR="00176069">
          <w:rPr>
            <w:noProof/>
            <w:webHidden/>
          </w:rPr>
          <w:instrText xml:space="preserve"> PAGEREF _Toc421180777 \h </w:instrText>
        </w:r>
        <w:r w:rsidR="00176069">
          <w:rPr>
            <w:noProof/>
            <w:webHidden/>
          </w:rPr>
        </w:r>
        <w:r w:rsidR="00176069">
          <w:rPr>
            <w:noProof/>
            <w:webHidden/>
          </w:rPr>
          <w:fldChar w:fldCharType="separate"/>
        </w:r>
        <w:r w:rsidR="00705AE8">
          <w:rPr>
            <w:noProof/>
            <w:webHidden/>
          </w:rPr>
          <w:t>13</w:t>
        </w:r>
        <w:r w:rsidR="00176069">
          <w:rPr>
            <w:noProof/>
            <w:webHidden/>
          </w:rPr>
          <w:fldChar w:fldCharType="end"/>
        </w:r>
      </w:hyperlink>
    </w:p>
    <w:p w14:paraId="7C69ED1E"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778" w:history="1">
        <w:r w:rsidR="00176069" w:rsidRPr="00B54FE5">
          <w:rPr>
            <w:rStyle w:val="Hipervnculo"/>
            <w:noProof/>
          </w:rPr>
          <w:t>Figura 1</w:t>
        </w:r>
        <w:r w:rsidR="00176069" w:rsidRPr="00B54FE5">
          <w:rPr>
            <w:rStyle w:val="Hipervnculo"/>
            <w:noProof/>
          </w:rPr>
          <w:noBreakHyphen/>
          <w:t>5. Diagrama de secuencia de una llamada remota asíncrona.</w:t>
        </w:r>
        <w:r w:rsidR="00176069">
          <w:rPr>
            <w:noProof/>
            <w:webHidden/>
          </w:rPr>
          <w:tab/>
        </w:r>
        <w:r w:rsidR="00176069">
          <w:rPr>
            <w:noProof/>
            <w:webHidden/>
          </w:rPr>
          <w:fldChar w:fldCharType="begin"/>
        </w:r>
        <w:r w:rsidR="00176069">
          <w:rPr>
            <w:noProof/>
            <w:webHidden/>
          </w:rPr>
          <w:instrText xml:space="preserve"> PAGEREF _Toc421180778 \h </w:instrText>
        </w:r>
        <w:r w:rsidR="00176069">
          <w:rPr>
            <w:noProof/>
            <w:webHidden/>
          </w:rPr>
        </w:r>
        <w:r w:rsidR="00176069">
          <w:rPr>
            <w:noProof/>
            <w:webHidden/>
          </w:rPr>
          <w:fldChar w:fldCharType="separate"/>
        </w:r>
        <w:r w:rsidR="00705AE8">
          <w:rPr>
            <w:noProof/>
            <w:webHidden/>
          </w:rPr>
          <w:t>15</w:t>
        </w:r>
        <w:r w:rsidR="00176069">
          <w:rPr>
            <w:noProof/>
            <w:webHidden/>
          </w:rPr>
          <w:fldChar w:fldCharType="end"/>
        </w:r>
      </w:hyperlink>
    </w:p>
    <w:p w14:paraId="06BA8C91"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779" w:history="1">
        <w:r w:rsidR="00176069" w:rsidRPr="00B54FE5">
          <w:rPr>
            <w:rStyle w:val="Hipervnculo"/>
            <w:noProof/>
          </w:rPr>
          <w:t>Figura 1</w:t>
        </w:r>
        <w:r w:rsidR="00176069" w:rsidRPr="00B54FE5">
          <w:rPr>
            <w:rStyle w:val="Hipervnculo"/>
            <w:noProof/>
          </w:rPr>
          <w:noBreakHyphen/>
          <w:t>6. Sistema Distribuido que consta de tres participantes en un solo Dominio</w:t>
        </w:r>
        <w:r w:rsidR="00176069">
          <w:rPr>
            <w:noProof/>
            <w:webHidden/>
          </w:rPr>
          <w:tab/>
        </w:r>
        <w:r w:rsidR="00176069">
          <w:rPr>
            <w:noProof/>
            <w:webHidden/>
          </w:rPr>
          <w:fldChar w:fldCharType="begin"/>
        </w:r>
        <w:r w:rsidR="00176069">
          <w:rPr>
            <w:noProof/>
            <w:webHidden/>
          </w:rPr>
          <w:instrText xml:space="preserve"> PAGEREF _Toc421180779 \h </w:instrText>
        </w:r>
        <w:r w:rsidR="00176069">
          <w:rPr>
            <w:noProof/>
            <w:webHidden/>
          </w:rPr>
        </w:r>
        <w:r w:rsidR="00176069">
          <w:rPr>
            <w:noProof/>
            <w:webHidden/>
          </w:rPr>
          <w:fldChar w:fldCharType="separate"/>
        </w:r>
        <w:r w:rsidR="00705AE8">
          <w:rPr>
            <w:noProof/>
            <w:webHidden/>
          </w:rPr>
          <w:t>18</w:t>
        </w:r>
        <w:r w:rsidR="00176069">
          <w:rPr>
            <w:noProof/>
            <w:webHidden/>
          </w:rPr>
          <w:fldChar w:fldCharType="end"/>
        </w:r>
      </w:hyperlink>
    </w:p>
    <w:p w14:paraId="3DAF431C"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780" w:history="1">
        <w:r w:rsidR="00176069" w:rsidRPr="00B54FE5">
          <w:rPr>
            <w:rStyle w:val="Hipervnculo"/>
            <w:noProof/>
          </w:rPr>
          <w:t>Figura 1</w:t>
        </w:r>
        <w:r w:rsidR="00176069" w:rsidRPr="00B54FE5">
          <w:rPr>
            <w:rStyle w:val="Hipervnculo"/>
            <w:noProof/>
          </w:rPr>
          <w:noBreakHyphen/>
          <w:t>7 Línea de tiempo en los estándares de tiempo real</w:t>
        </w:r>
        <w:r w:rsidR="00176069">
          <w:rPr>
            <w:noProof/>
            <w:webHidden/>
          </w:rPr>
          <w:tab/>
        </w:r>
        <w:r w:rsidR="00176069">
          <w:rPr>
            <w:noProof/>
            <w:webHidden/>
          </w:rPr>
          <w:fldChar w:fldCharType="begin"/>
        </w:r>
        <w:r w:rsidR="00176069">
          <w:rPr>
            <w:noProof/>
            <w:webHidden/>
          </w:rPr>
          <w:instrText xml:space="preserve"> PAGEREF _Toc421180780 \h </w:instrText>
        </w:r>
        <w:r w:rsidR="00176069">
          <w:rPr>
            <w:noProof/>
            <w:webHidden/>
          </w:rPr>
        </w:r>
        <w:r w:rsidR="00176069">
          <w:rPr>
            <w:noProof/>
            <w:webHidden/>
          </w:rPr>
          <w:fldChar w:fldCharType="separate"/>
        </w:r>
        <w:r w:rsidR="00705AE8">
          <w:rPr>
            <w:noProof/>
            <w:webHidden/>
          </w:rPr>
          <w:t>26</w:t>
        </w:r>
        <w:r w:rsidR="00176069">
          <w:rPr>
            <w:noProof/>
            <w:webHidden/>
          </w:rPr>
          <w:fldChar w:fldCharType="end"/>
        </w:r>
      </w:hyperlink>
    </w:p>
    <w:p w14:paraId="07AE5800"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781" w:history="1">
        <w:r w:rsidR="00176069" w:rsidRPr="00B54FE5">
          <w:rPr>
            <w:rStyle w:val="Hipervnculo"/>
            <w:noProof/>
          </w:rPr>
          <w:t>Figura 1</w:t>
        </w:r>
        <w:r w:rsidR="00176069" w:rsidRPr="00B54FE5">
          <w:rPr>
            <w:rStyle w:val="Hipervnculo"/>
            <w:noProof/>
          </w:rPr>
          <w:noBreakHyphen/>
          <w:t>8. Arquitectura del Middleware DDS</w:t>
        </w:r>
        <w:r w:rsidR="00176069">
          <w:rPr>
            <w:noProof/>
            <w:webHidden/>
          </w:rPr>
          <w:tab/>
        </w:r>
        <w:r w:rsidR="00176069">
          <w:rPr>
            <w:noProof/>
            <w:webHidden/>
          </w:rPr>
          <w:fldChar w:fldCharType="begin"/>
        </w:r>
        <w:r w:rsidR="00176069">
          <w:rPr>
            <w:noProof/>
            <w:webHidden/>
          </w:rPr>
          <w:instrText xml:space="preserve"> PAGEREF _Toc421180781 \h </w:instrText>
        </w:r>
        <w:r w:rsidR="00176069">
          <w:rPr>
            <w:noProof/>
            <w:webHidden/>
          </w:rPr>
        </w:r>
        <w:r w:rsidR="00176069">
          <w:rPr>
            <w:noProof/>
            <w:webHidden/>
          </w:rPr>
          <w:fldChar w:fldCharType="separate"/>
        </w:r>
        <w:r w:rsidR="00705AE8">
          <w:rPr>
            <w:noProof/>
            <w:webHidden/>
          </w:rPr>
          <w:t>28</w:t>
        </w:r>
        <w:r w:rsidR="00176069">
          <w:rPr>
            <w:noProof/>
            <w:webHidden/>
          </w:rPr>
          <w:fldChar w:fldCharType="end"/>
        </w:r>
      </w:hyperlink>
    </w:p>
    <w:p w14:paraId="4672AEC6"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782" w:history="1">
        <w:r w:rsidR="00176069" w:rsidRPr="00B54FE5">
          <w:rPr>
            <w:rStyle w:val="Hipervnculo"/>
            <w:noProof/>
          </w:rPr>
          <w:t>Figura 1</w:t>
        </w:r>
        <w:r w:rsidR="00176069" w:rsidRPr="00B54FE5">
          <w:rPr>
            <w:rStyle w:val="Hipervnculo"/>
            <w:noProof/>
          </w:rPr>
          <w:noBreakHyphen/>
          <w:t>9. Modelo DCPS y sus relaciones</w:t>
        </w:r>
        <w:r w:rsidR="00176069">
          <w:rPr>
            <w:noProof/>
            <w:webHidden/>
          </w:rPr>
          <w:tab/>
        </w:r>
        <w:r w:rsidR="00176069">
          <w:rPr>
            <w:noProof/>
            <w:webHidden/>
          </w:rPr>
          <w:fldChar w:fldCharType="begin"/>
        </w:r>
        <w:r w:rsidR="00176069">
          <w:rPr>
            <w:noProof/>
            <w:webHidden/>
          </w:rPr>
          <w:instrText xml:space="preserve"> PAGEREF _Toc421180782 \h </w:instrText>
        </w:r>
        <w:r w:rsidR="00176069">
          <w:rPr>
            <w:noProof/>
            <w:webHidden/>
          </w:rPr>
        </w:r>
        <w:r w:rsidR="00176069">
          <w:rPr>
            <w:noProof/>
            <w:webHidden/>
          </w:rPr>
          <w:fldChar w:fldCharType="separate"/>
        </w:r>
        <w:r w:rsidR="00705AE8">
          <w:rPr>
            <w:noProof/>
            <w:webHidden/>
          </w:rPr>
          <w:t>31</w:t>
        </w:r>
        <w:r w:rsidR="00176069">
          <w:rPr>
            <w:noProof/>
            <w:webHidden/>
          </w:rPr>
          <w:fldChar w:fldCharType="end"/>
        </w:r>
      </w:hyperlink>
    </w:p>
    <w:p w14:paraId="38A7B34D"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783" w:history="1">
        <w:r w:rsidR="00176069" w:rsidRPr="00B54FE5">
          <w:rPr>
            <w:rStyle w:val="Hipervnculo"/>
            <w:noProof/>
          </w:rPr>
          <w:t>Figura 1</w:t>
        </w:r>
        <w:r w:rsidR="00176069" w:rsidRPr="00B54FE5">
          <w:rPr>
            <w:rStyle w:val="Hipervnculo"/>
            <w:noProof/>
          </w:rPr>
          <w:noBreakHyphen/>
          <w:t>10. Modelo DLRL</w:t>
        </w:r>
        <w:r w:rsidR="00176069">
          <w:rPr>
            <w:noProof/>
            <w:webHidden/>
          </w:rPr>
          <w:tab/>
        </w:r>
        <w:r w:rsidR="00176069">
          <w:rPr>
            <w:noProof/>
            <w:webHidden/>
          </w:rPr>
          <w:fldChar w:fldCharType="begin"/>
        </w:r>
        <w:r w:rsidR="00176069">
          <w:rPr>
            <w:noProof/>
            <w:webHidden/>
          </w:rPr>
          <w:instrText xml:space="preserve"> PAGEREF _Toc421180783 \h </w:instrText>
        </w:r>
        <w:r w:rsidR="00176069">
          <w:rPr>
            <w:noProof/>
            <w:webHidden/>
          </w:rPr>
        </w:r>
        <w:r w:rsidR="00176069">
          <w:rPr>
            <w:noProof/>
            <w:webHidden/>
          </w:rPr>
          <w:fldChar w:fldCharType="separate"/>
        </w:r>
        <w:r w:rsidR="00705AE8">
          <w:rPr>
            <w:noProof/>
            <w:webHidden/>
          </w:rPr>
          <w:t>33</w:t>
        </w:r>
        <w:r w:rsidR="00176069">
          <w:rPr>
            <w:noProof/>
            <w:webHidden/>
          </w:rPr>
          <w:fldChar w:fldCharType="end"/>
        </w:r>
      </w:hyperlink>
    </w:p>
    <w:p w14:paraId="149674DB"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784" w:history="1">
        <w:r w:rsidR="00176069" w:rsidRPr="00B54FE5">
          <w:rPr>
            <w:rStyle w:val="Hipervnculo"/>
            <w:noProof/>
          </w:rPr>
          <w:t>Figura 1</w:t>
        </w:r>
        <w:r w:rsidR="00176069" w:rsidRPr="00B54FE5">
          <w:rPr>
            <w:rStyle w:val="Hipervnculo"/>
            <w:noProof/>
          </w:rPr>
          <w:noBreakHyphen/>
          <w:t>11. Módulos RTPS</w:t>
        </w:r>
        <w:r w:rsidR="00176069">
          <w:rPr>
            <w:noProof/>
            <w:webHidden/>
          </w:rPr>
          <w:tab/>
        </w:r>
        <w:r w:rsidR="00176069">
          <w:rPr>
            <w:noProof/>
            <w:webHidden/>
          </w:rPr>
          <w:fldChar w:fldCharType="begin"/>
        </w:r>
        <w:r w:rsidR="00176069">
          <w:rPr>
            <w:noProof/>
            <w:webHidden/>
          </w:rPr>
          <w:instrText xml:space="preserve"> PAGEREF _Toc421180784 \h </w:instrText>
        </w:r>
        <w:r w:rsidR="00176069">
          <w:rPr>
            <w:noProof/>
            <w:webHidden/>
          </w:rPr>
        </w:r>
        <w:r w:rsidR="00176069">
          <w:rPr>
            <w:noProof/>
            <w:webHidden/>
          </w:rPr>
          <w:fldChar w:fldCharType="separate"/>
        </w:r>
        <w:r w:rsidR="00705AE8">
          <w:rPr>
            <w:noProof/>
            <w:webHidden/>
          </w:rPr>
          <w:t>35</w:t>
        </w:r>
        <w:r w:rsidR="00176069">
          <w:rPr>
            <w:noProof/>
            <w:webHidden/>
          </w:rPr>
          <w:fldChar w:fldCharType="end"/>
        </w:r>
      </w:hyperlink>
    </w:p>
    <w:p w14:paraId="6B0DADE7"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785" w:history="1">
        <w:r w:rsidR="00176069" w:rsidRPr="00B54FE5">
          <w:rPr>
            <w:rStyle w:val="Hipervnculo"/>
            <w:noProof/>
          </w:rPr>
          <w:t>Figura 1</w:t>
        </w:r>
        <w:r w:rsidR="00176069" w:rsidRPr="00B54FE5">
          <w:rPr>
            <w:rStyle w:val="Hipervnculo"/>
            <w:noProof/>
          </w:rPr>
          <w:noBreakHyphen/>
          <w:t>12. Modelo Suscriptor-Solicitado y Publicador-Ofertado</w:t>
        </w:r>
        <w:r w:rsidR="00176069">
          <w:rPr>
            <w:noProof/>
            <w:webHidden/>
          </w:rPr>
          <w:tab/>
        </w:r>
        <w:r w:rsidR="00176069">
          <w:rPr>
            <w:noProof/>
            <w:webHidden/>
          </w:rPr>
          <w:fldChar w:fldCharType="begin"/>
        </w:r>
        <w:r w:rsidR="00176069">
          <w:rPr>
            <w:noProof/>
            <w:webHidden/>
          </w:rPr>
          <w:instrText xml:space="preserve"> PAGEREF _Toc421180785 \h </w:instrText>
        </w:r>
        <w:r w:rsidR="00176069">
          <w:rPr>
            <w:noProof/>
            <w:webHidden/>
          </w:rPr>
        </w:r>
        <w:r w:rsidR="00176069">
          <w:rPr>
            <w:noProof/>
            <w:webHidden/>
          </w:rPr>
          <w:fldChar w:fldCharType="separate"/>
        </w:r>
        <w:r w:rsidR="00705AE8">
          <w:rPr>
            <w:noProof/>
            <w:webHidden/>
          </w:rPr>
          <w:t>38</w:t>
        </w:r>
        <w:r w:rsidR="00176069">
          <w:rPr>
            <w:noProof/>
            <w:webHidden/>
          </w:rPr>
          <w:fldChar w:fldCharType="end"/>
        </w:r>
      </w:hyperlink>
    </w:p>
    <w:p w14:paraId="06D5678A"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786" w:history="1">
        <w:r w:rsidR="00176069" w:rsidRPr="00B54FE5">
          <w:rPr>
            <w:rStyle w:val="Hipervnculo"/>
            <w:noProof/>
          </w:rPr>
          <w:t>Figura 1</w:t>
        </w:r>
        <w:r w:rsidR="00176069" w:rsidRPr="00B54FE5">
          <w:rPr>
            <w:rStyle w:val="Hipervnculo"/>
            <w:noProof/>
          </w:rPr>
          <w:noBreakHyphen/>
          <w:t>13. Interoperabilidad del API</w:t>
        </w:r>
        <w:r w:rsidR="00176069">
          <w:rPr>
            <w:noProof/>
            <w:webHidden/>
          </w:rPr>
          <w:tab/>
        </w:r>
        <w:r w:rsidR="00176069">
          <w:rPr>
            <w:noProof/>
            <w:webHidden/>
          </w:rPr>
          <w:fldChar w:fldCharType="begin"/>
        </w:r>
        <w:r w:rsidR="00176069">
          <w:rPr>
            <w:noProof/>
            <w:webHidden/>
          </w:rPr>
          <w:instrText xml:space="preserve"> PAGEREF _Toc421180786 \h </w:instrText>
        </w:r>
        <w:r w:rsidR="00176069">
          <w:rPr>
            <w:noProof/>
            <w:webHidden/>
          </w:rPr>
        </w:r>
        <w:r w:rsidR="00176069">
          <w:rPr>
            <w:noProof/>
            <w:webHidden/>
          </w:rPr>
          <w:fldChar w:fldCharType="separate"/>
        </w:r>
        <w:r w:rsidR="00705AE8">
          <w:rPr>
            <w:noProof/>
            <w:webHidden/>
          </w:rPr>
          <w:t>39</w:t>
        </w:r>
        <w:r w:rsidR="00176069">
          <w:rPr>
            <w:noProof/>
            <w:webHidden/>
          </w:rPr>
          <w:fldChar w:fldCharType="end"/>
        </w:r>
      </w:hyperlink>
    </w:p>
    <w:p w14:paraId="43F1CCE9"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787" w:history="1">
        <w:r w:rsidR="00176069" w:rsidRPr="00B54FE5">
          <w:rPr>
            <w:rStyle w:val="Hipervnculo"/>
            <w:noProof/>
          </w:rPr>
          <w:t>Figura 1</w:t>
        </w:r>
        <w:r w:rsidR="00176069" w:rsidRPr="00B54FE5">
          <w:rPr>
            <w:rStyle w:val="Hipervnculo"/>
            <w:noProof/>
          </w:rPr>
          <w:noBreakHyphen/>
          <w:t>14. Interoperabilidad del Protocolo de Conexión</w:t>
        </w:r>
        <w:r w:rsidR="00176069">
          <w:rPr>
            <w:noProof/>
            <w:webHidden/>
          </w:rPr>
          <w:tab/>
        </w:r>
        <w:r w:rsidR="00176069">
          <w:rPr>
            <w:noProof/>
            <w:webHidden/>
          </w:rPr>
          <w:fldChar w:fldCharType="begin"/>
        </w:r>
        <w:r w:rsidR="00176069">
          <w:rPr>
            <w:noProof/>
            <w:webHidden/>
          </w:rPr>
          <w:instrText xml:space="preserve"> PAGEREF _Toc421180787 \h </w:instrText>
        </w:r>
        <w:r w:rsidR="00176069">
          <w:rPr>
            <w:noProof/>
            <w:webHidden/>
          </w:rPr>
        </w:r>
        <w:r w:rsidR="00176069">
          <w:rPr>
            <w:noProof/>
            <w:webHidden/>
          </w:rPr>
          <w:fldChar w:fldCharType="separate"/>
        </w:r>
        <w:r w:rsidR="00705AE8">
          <w:rPr>
            <w:noProof/>
            <w:webHidden/>
          </w:rPr>
          <w:t>40</w:t>
        </w:r>
        <w:r w:rsidR="00176069">
          <w:rPr>
            <w:noProof/>
            <w:webHidden/>
          </w:rPr>
          <w:fldChar w:fldCharType="end"/>
        </w:r>
      </w:hyperlink>
    </w:p>
    <w:p w14:paraId="2E4ECDD4"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788" w:history="1">
        <w:r w:rsidR="00176069" w:rsidRPr="00B54FE5">
          <w:rPr>
            <w:rStyle w:val="Hipervnculo"/>
            <w:noProof/>
          </w:rPr>
          <w:t>Figura 1</w:t>
        </w:r>
        <w:r w:rsidR="00176069" w:rsidRPr="00B54FE5">
          <w:rPr>
            <w:rStyle w:val="Hipervnculo"/>
            <w:noProof/>
          </w:rPr>
          <w:noBreakHyphen/>
          <w:t>15. Parámetros de QoS definidos por DDS</w:t>
        </w:r>
        <w:r w:rsidR="00176069">
          <w:rPr>
            <w:noProof/>
            <w:webHidden/>
          </w:rPr>
          <w:tab/>
        </w:r>
        <w:r w:rsidR="00176069">
          <w:rPr>
            <w:noProof/>
            <w:webHidden/>
          </w:rPr>
          <w:fldChar w:fldCharType="begin"/>
        </w:r>
        <w:r w:rsidR="00176069">
          <w:rPr>
            <w:noProof/>
            <w:webHidden/>
          </w:rPr>
          <w:instrText xml:space="preserve"> PAGEREF _Toc421180788 \h </w:instrText>
        </w:r>
        <w:r w:rsidR="00176069">
          <w:rPr>
            <w:noProof/>
            <w:webHidden/>
          </w:rPr>
        </w:r>
        <w:r w:rsidR="00176069">
          <w:rPr>
            <w:noProof/>
            <w:webHidden/>
          </w:rPr>
          <w:fldChar w:fldCharType="separate"/>
        </w:r>
        <w:r w:rsidR="00705AE8">
          <w:rPr>
            <w:noProof/>
            <w:webHidden/>
          </w:rPr>
          <w:t>41</w:t>
        </w:r>
        <w:r w:rsidR="00176069">
          <w:rPr>
            <w:noProof/>
            <w:webHidden/>
          </w:rPr>
          <w:fldChar w:fldCharType="end"/>
        </w:r>
      </w:hyperlink>
    </w:p>
    <w:p w14:paraId="203B06EC"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789" w:history="1">
        <w:r w:rsidR="00176069" w:rsidRPr="00B54FE5">
          <w:rPr>
            <w:rStyle w:val="Hipervnculo"/>
            <w:noProof/>
          </w:rPr>
          <w:t>Figura 1</w:t>
        </w:r>
        <w:r w:rsidR="00176069" w:rsidRPr="00B54FE5">
          <w:rPr>
            <w:rStyle w:val="Hipervnculo"/>
            <w:noProof/>
          </w:rPr>
          <w:noBreakHyphen/>
          <w:t>16. Control del tiempo en DDS</w:t>
        </w:r>
        <w:r w:rsidR="00176069">
          <w:rPr>
            <w:noProof/>
            <w:webHidden/>
          </w:rPr>
          <w:tab/>
        </w:r>
        <w:r w:rsidR="00176069">
          <w:rPr>
            <w:noProof/>
            <w:webHidden/>
          </w:rPr>
          <w:fldChar w:fldCharType="begin"/>
        </w:r>
        <w:r w:rsidR="00176069">
          <w:rPr>
            <w:noProof/>
            <w:webHidden/>
          </w:rPr>
          <w:instrText xml:space="preserve"> PAGEREF _Toc421180789 \h </w:instrText>
        </w:r>
        <w:r w:rsidR="00176069">
          <w:rPr>
            <w:noProof/>
            <w:webHidden/>
          </w:rPr>
        </w:r>
        <w:r w:rsidR="00176069">
          <w:rPr>
            <w:noProof/>
            <w:webHidden/>
          </w:rPr>
          <w:fldChar w:fldCharType="separate"/>
        </w:r>
        <w:r w:rsidR="00705AE8">
          <w:rPr>
            <w:noProof/>
            <w:webHidden/>
          </w:rPr>
          <w:t>44</w:t>
        </w:r>
        <w:r w:rsidR="00176069">
          <w:rPr>
            <w:noProof/>
            <w:webHidden/>
          </w:rPr>
          <w:fldChar w:fldCharType="end"/>
        </w:r>
      </w:hyperlink>
    </w:p>
    <w:p w14:paraId="13855B76"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790" w:history="1">
        <w:r w:rsidR="00176069" w:rsidRPr="00B54FE5">
          <w:rPr>
            <w:rStyle w:val="Hipervnculo"/>
            <w:noProof/>
          </w:rPr>
          <w:t>Figura 2</w:t>
        </w:r>
        <w:r w:rsidR="00176069" w:rsidRPr="00B54FE5">
          <w:rPr>
            <w:rStyle w:val="Hipervnculo"/>
            <w:noProof/>
          </w:rPr>
          <w:noBreakHyphen/>
          <w:t>1. Estructura general mensaje RTPS</w:t>
        </w:r>
        <w:r w:rsidR="00176069">
          <w:rPr>
            <w:noProof/>
            <w:webHidden/>
          </w:rPr>
          <w:tab/>
        </w:r>
        <w:r w:rsidR="00176069">
          <w:rPr>
            <w:noProof/>
            <w:webHidden/>
          </w:rPr>
          <w:fldChar w:fldCharType="begin"/>
        </w:r>
        <w:r w:rsidR="00176069">
          <w:rPr>
            <w:noProof/>
            <w:webHidden/>
          </w:rPr>
          <w:instrText xml:space="preserve"> PAGEREF _Toc421180790 \h </w:instrText>
        </w:r>
        <w:r w:rsidR="00176069">
          <w:rPr>
            <w:noProof/>
            <w:webHidden/>
          </w:rPr>
        </w:r>
        <w:r w:rsidR="00176069">
          <w:rPr>
            <w:noProof/>
            <w:webHidden/>
          </w:rPr>
          <w:fldChar w:fldCharType="separate"/>
        </w:r>
        <w:r w:rsidR="00705AE8">
          <w:rPr>
            <w:noProof/>
            <w:webHidden/>
          </w:rPr>
          <w:t>47</w:t>
        </w:r>
        <w:r w:rsidR="00176069">
          <w:rPr>
            <w:noProof/>
            <w:webHidden/>
          </w:rPr>
          <w:fldChar w:fldCharType="end"/>
        </w:r>
      </w:hyperlink>
    </w:p>
    <w:p w14:paraId="7E127B88"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791" w:history="1">
        <w:r w:rsidR="00176069" w:rsidRPr="00B54FE5">
          <w:rPr>
            <w:rStyle w:val="Hipervnculo"/>
            <w:noProof/>
          </w:rPr>
          <w:t>Figura 2</w:t>
        </w:r>
        <w:r w:rsidR="00176069" w:rsidRPr="00B54FE5">
          <w:rPr>
            <w:rStyle w:val="Hipervnculo"/>
            <w:noProof/>
          </w:rPr>
          <w:noBreakHyphen/>
          <w:t>2. Cabecera del Mensaje RTPS</w:t>
        </w:r>
        <w:r w:rsidR="00176069">
          <w:rPr>
            <w:noProof/>
            <w:webHidden/>
          </w:rPr>
          <w:tab/>
        </w:r>
        <w:r w:rsidR="00176069">
          <w:rPr>
            <w:noProof/>
            <w:webHidden/>
          </w:rPr>
          <w:fldChar w:fldCharType="begin"/>
        </w:r>
        <w:r w:rsidR="00176069">
          <w:rPr>
            <w:noProof/>
            <w:webHidden/>
          </w:rPr>
          <w:instrText xml:space="preserve"> PAGEREF _Toc421180791 \h </w:instrText>
        </w:r>
        <w:r w:rsidR="00176069">
          <w:rPr>
            <w:noProof/>
            <w:webHidden/>
          </w:rPr>
        </w:r>
        <w:r w:rsidR="00176069">
          <w:rPr>
            <w:noProof/>
            <w:webHidden/>
          </w:rPr>
          <w:fldChar w:fldCharType="separate"/>
        </w:r>
        <w:r w:rsidR="00705AE8">
          <w:rPr>
            <w:noProof/>
            <w:webHidden/>
          </w:rPr>
          <w:t>48</w:t>
        </w:r>
        <w:r w:rsidR="00176069">
          <w:rPr>
            <w:noProof/>
            <w:webHidden/>
          </w:rPr>
          <w:fldChar w:fldCharType="end"/>
        </w:r>
      </w:hyperlink>
    </w:p>
    <w:p w14:paraId="2619FD0E"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792" w:history="1">
        <w:r w:rsidR="00176069" w:rsidRPr="00B54FE5">
          <w:rPr>
            <w:rStyle w:val="Hipervnculo"/>
            <w:noProof/>
          </w:rPr>
          <w:t>Figura 2</w:t>
        </w:r>
        <w:r w:rsidR="00176069" w:rsidRPr="00B54FE5">
          <w:rPr>
            <w:rStyle w:val="Hipervnculo"/>
            <w:noProof/>
          </w:rPr>
          <w:noBreakHyphen/>
          <w:t>3. Estructura de los submensajes RTPS</w:t>
        </w:r>
        <w:r w:rsidR="00176069">
          <w:rPr>
            <w:noProof/>
            <w:webHidden/>
          </w:rPr>
          <w:tab/>
        </w:r>
        <w:r w:rsidR="00176069">
          <w:rPr>
            <w:noProof/>
            <w:webHidden/>
          </w:rPr>
          <w:fldChar w:fldCharType="begin"/>
        </w:r>
        <w:r w:rsidR="00176069">
          <w:rPr>
            <w:noProof/>
            <w:webHidden/>
          </w:rPr>
          <w:instrText xml:space="preserve"> PAGEREF _Toc421180792 \h </w:instrText>
        </w:r>
        <w:r w:rsidR="00176069">
          <w:rPr>
            <w:noProof/>
            <w:webHidden/>
          </w:rPr>
        </w:r>
        <w:r w:rsidR="00176069">
          <w:rPr>
            <w:noProof/>
            <w:webHidden/>
          </w:rPr>
          <w:fldChar w:fldCharType="separate"/>
        </w:r>
        <w:r w:rsidR="00705AE8">
          <w:rPr>
            <w:noProof/>
            <w:webHidden/>
          </w:rPr>
          <w:t>48</w:t>
        </w:r>
        <w:r w:rsidR="00176069">
          <w:rPr>
            <w:noProof/>
            <w:webHidden/>
          </w:rPr>
          <w:fldChar w:fldCharType="end"/>
        </w:r>
      </w:hyperlink>
    </w:p>
    <w:p w14:paraId="4E0DC43F"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793" w:history="1">
        <w:r w:rsidR="00176069" w:rsidRPr="00B54FE5">
          <w:rPr>
            <w:rStyle w:val="Hipervnculo"/>
            <w:noProof/>
          </w:rPr>
          <w:t>Figura 2</w:t>
        </w:r>
        <w:r w:rsidR="00176069" w:rsidRPr="00B54FE5">
          <w:rPr>
            <w:rStyle w:val="Hipervnculo"/>
            <w:noProof/>
          </w:rPr>
          <w:noBreakHyphen/>
          <w:t>4. Estructura del submensaje AckNack</w:t>
        </w:r>
        <w:r w:rsidR="00176069">
          <w:rPr>
            <w:noProof/>
            <w:webHidden/>
          </w:rPr>
          <w:tab/>
        </w:r>
        <w:r w:rsidR="00176069">
          <w:rPr>
            <w:noProof/>
            <w:webHidden/>
          </w:rPr>
          <w:fldChar w:fldCharType="begin"/>
        </w:r>
        <w:r w:rsidR="00176069">
          <w:rPr>
            <w:noProof/>
            <w:webHidden/>
          </w:rPr>
          <w:instrText xml:space="preserve"> PAGEREF _Toc421180793 \h </w:instrText>
        </w:r>
        <w:r w:rsidR="00176069">
          <w:rPr>
            <w:noProof/>
            <w:webHidden/>
          </w:rPr>
        </w:r>
        <w:r w:rsidR="00176069">
          <w:rPr>
            <w:noProof/>
            <w:webHidden/>
          </w:rPr>
          <w:fldChar w:fldCharType="separate"/>
        </w:r>
        <w:r w:rsidR="00705AE8">
          <w:rPr>
            <w:noProof/>
            <w:webHidden/>
          </w:rPr>
          <w:t>49</w:t>
        </w:r>
        <w:r w:rsidR="00176069">
          <w:rPr>
            <w:noProof/>
            <w:webHidden/>
          </w:rPr>
          <w:fldChar w:fldCharType="end"/>
        </w:r>
      </w:hyperlink>
    </w:p>
    <w:p w14:paraId="012E8DA4"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794" w:history="1">
        <w:r w:rsidR="00176069" w:rsidRPr="00B54FE5">
          <w:rPr>
            <w:rStyle w:val="Hipervnculo"/>
            <w:noProof/>
          </w:rPr>
          <w:t>Figura 2</w:t>
        </w:r>
        <w:r w:rsidR="00176069" w:rsidRPr="00B54FE5">
          <w:rPr>
            <w:rStyle w:val="Hipervnculo"/>
            <w:noProof/>
          </w:rPr>
          <w:noBreakHyphen/>
          <w:t>5. Estructura del submensaje Data</w:t>
        </w:r>
        <w:r w:rsidR="00176069">
          <w:rPr>
            <w:noProof/>
            <w:webHidden/>
          </w:rPr>
          <w:tab/>
        </w:r>
        <w:r w:rsidR="00176069">
          <w:rPr>
            <w:noProof/>
            <w:webHidden/>
          </w:rPr>
          <w:fldChar w:fldCharType="begin"/>
        </w:r>
        <w:r w:rsidR="00176069">
          <w:rPr>
            <w:noProof/>
            <w:webHidden/>
          </w:rPr>
          <w:instrText xml:space="preserve"> PAGEREF _Toc421180794 \h </w:instrText>
        </w:r>
        <w:r w:rsidR="00176069">
          <w:rPr>
            <w:noProof/>
            <w:webHidden/>
          </w:rPr>
        </w:r>
        <w:r w:rsidR="00176069">
          <w:rPr>
            <w:noProof/>
            <w:webHidden/>
          </w:rPr>
          <w:fldChar w:fldCharType="separate"/>
        </w:r>
        <w:r w:rsidR="00705AE8">
          <w:rPr>
            <w:noProof/>
            <w:webHidden/>
          </w:rPr>
          <w:t>52</w:t>
        </w:r>
        <w:r w:rsidR="00176069">
          <w:rPr>
            <w:noProof/>
            <w:webHidden/>
          </w:rPr>
          <w:fldChar w:fldCharType="end"/>
        </w:r>
      </w:hyperlink>
    </w:p>
    <w:p w14:paraId="71FC7D81"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795" w:history="1">
        <w:r w:rsidR="00176069" w:rsidRPr="00B54FE5">
          <w:rPr>
            <w:rStyle w:val="Hipervnculo"/>
            <w:noProof/>
          </w:rPr>
          <w:t>Figura 2</w:t>
        </w:r>
        <w:r w:rsidR="00176069" w:rsidRPr="00B54FE5">
          <w:rPr>
            <w:rStyle w:val="Hipervnculo"/>
            <w:noProof/>
          </w:rPr>
          <w:noBreakHyphen/>
          <w:t>6. Estructura del submensaje DataFrag</w:t>
        </w:r>
        <w:r w:rsidR="00176069">
          <w:rPr>
            <w:noProof/>
            <w:webHidden/>
          </w:rPr>
          <w:tab/>
        </w:r>
        <w:r w:rsidR="00176069">
          <w:rPr>
            <w:noProof/>
            <w:webHidden/>
          </w:rPr>
          <w:fldChar w:fldCharType="begin"/>
        </w:r>
        <w:r w:rsidR="00176069">
          <w:rPr>
            <w:noProof/>
            <w:webHidden/>
          </w:rPr>
          <w:instrText xml:space="preserve"> PAGEREF _Toc421180795 \h </w:instrText>
        </w:r>
        <w:r w:rsidR="00176069">
          <w:rPr>
            <w:noProof/>
            <w:webHidden/>
          </w:rPr>
        </w:r>
        <w:r w:rsidR="00176069">
          <w:rPr>
            <w:noProof/>
            <w:webHidden/>
          </w:rPr>
          <w:fldChar w:fldCharType="separate"/>
        </w:r>
        <w:r w:rsidR="00705AE8">
          <w:rPr>
            <w:noProof/>
            <w:webHidden/>
          </w:rPr>
          <w:t>58</w:t>
        </w:r>
        <w:r w:rsidR="00176069">
          <w:rPr>
            <w:noProof/>
            <w:webHidden/>
          </w:rPr>
          <w:fldChar w:fldCharType="end"/>
        </w:r>
      </w:hyperlink>
    </w:p>
    <w:p w14:paraId="7E67AF27"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796" w:history="1">
        <w:r w:rsidR="00176069" w:rsidRPr="00B54FE5">
          <w:rPr>
            <w:rStyle w:val="Hipervnculo"/>
            <w:noProof/>
          </w:rPr>
          <w:t>Figura 2</w:t>
        </w:r>
        <w:r w:rsidR="00176069" w:rsidRPr="00B54FE5">
          <w:rPr>
            <w:rStyle w:val="Hipervnculo"/>
            <w:noProof/>
          </w:rPr>
          <w:noBreakHyphen/>
          <w:t>7. Estructura del submensaje Gap</w:t>
        </w:r>
        <w:r w:rsidR="00176069">
          <w:rPr>
            <w:noProof/>
            <w:webHidden/>
          </w:rPr>
          <w:tab/>
        </w:r>
        <w:r w:rsidR="00176069">
          <w:rPr>
            <w:noProof/>
            <w:webHidden/>
          </w:rPr>
          <w:fldChar w:fldCharType="begin"/>
        </w:r>
        <w:r w:rsidR="00176069">
          <w:rPr>
            <w:noProof/>
            <w:webHidden/>
          </w:rPr>
          <w:instrText xml:space="preserve"> PAGEREF _Toc421180796 \h </w:instrText>
        </w:r>
        <w:r w:rsidR="00176069">
          <w:rPr>
            <w:noProof/>
            <w:webHidden/>
          </w:rPr>
        </w:r>
        <w:r w:rsidR="00176069">
          <w:rPr>
            <w:noProof/>
            <w:webHidden/>
          </w:rPr>
          <w:fldChar w:fldCharType="separate"/>
        </w:r>
        <w:r w:rsidR="00705AE8">
          <w:rPr>
            <w:noProof/>
            <w:webHidden/>
          </w:rPr>
          <w:t>63</w:t>
        </w:r>
        <w:r w:rsidR="00176069">
          <w:rPr>
            <w:noProof/>
            <w:webHidden/>
          </w:rPr>
          <w:fldChar w:fldCharType="end"/>
        </w:r>
      </w:hyperlink>
    </w:p>
    <w:p w14:paraId="6AB7691F"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797" w:history="1">
        <w:r w:rsidR="00176069" w:rsidRPr="00B54FE5">
          <w:rPr>
            <w:rStyle w:val="Hipervnculo"/>
            <w:noProof/>
          </w:rPr>
          <w:t>Figura 2</w:t>
        </w:r>
        <w:r w:rsidR="00176069" w:rsidRPr="00B54FE5">
          <w:rPr>
            <w:rStyle w:val="Hipervnculo"/>
            <w:noProof/>
          </w:rPr>
          <w:noBreakHyphen/>
          <w:t>8. Estructura del submensaje Heartbeat</w:t>
        </w:r>
        <w:r w:rsidR="00176069">
          <w:rPr>
            <w:noProof/>
            <w:webHidden/>
          </w:rPr>
          <w:tab/>
        </w:r>
        <w:r w:rsidR="00176069">
          <w:rPr>
            <w:noProof/>
            <w:webHidden/>
          </w:rPr>
          <w:fldChar w:fldCharType="begin"/>
        </w:r>
        <w:r w:rsidR="00176069">
          <w:rPr>
            <w:noProof/>
            <w:webHidden/>
          </w:rPr>
          <w:instrText xml:space="preserve"> PAGEREF _Toc421180797 \h </w:instrText>
        </w:r>
        <w:r w:rsidR="00176069">
          <w:rPr>
            <w:noProof/>
            <w:webHidden/>
          </w:rPr>
        </w:r>
        <w:r w:rsidR="00176069">
          <w:rPr>
            <w:noProof/>
            <w:webHidden/>
          </w:rPr>
          <w:fldChar w:fldCharType="separate"/>
        </w:r>
        <w:r w:rsidR="00705AE8">
          <w:rPr>
            <w:noProof/>
            <w:webHidden/>
          </w:rPr>
          <w:t>65</w:t>
        </w:r>
        <w:r w:rsidR="00176069">
          <w:rPr>
            <w:noProof/>
            <w:webHidden/>
          </w:rPr>
          <w:fldChar w:fldCharType="end"/>
        </w:r>
      </w:hyperlink>
    </w:p>
    <w:p w14:paraId="1948B124"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798" w:history="1">
        <w:r w:rsidR="00176069" w:rsidRPr="00B54FE5">
          <w:rPr>
            <w:rStyle w:val="Hipervnculo"/>
            <w:noProof/>
          </w:rPr>
          <w:t>Figura 2</w:t>
        </w:r>
        <w:r w:rsidR="00176069" w:rsidRPr="00B54FE5">
          <w:rPr>
            <w:rStyle w:val="Hipervnculo"/>
            <w:noProof/>
          </w:rPr>
          <w:noBreakHyphen/>
          <w:t>9. Estructura del submensaje HeartBeatFrag</w:t>
        </w:r>
        <w:r w:rsidR="00176069">
          <w:rPr>
            <w:noProof/>
            <w:webHidden/>
          </w:rPr>
          <w:tab/>
        </w:r>
        <w:r w:rsidR="00176069">
          <w:rPr>
            <w:noProof/>
            <w:webHidden/>
          </w:rPr>
          <w:fldChar w:fldCharType="begin"/>
        </w:r>
        <w:r w:rsidR="00176069">
          <w:rPr>
            <w:noProof/>
            <w:webHidden/>
          </w:rPr>
          <w:instrText xml:space="preserve"> PAGEREF _Toc421180798 \h </w:instrText>
        </w:r>
        <w:r w:rsidR="00176069">
          <w:rPr>
            <w:noProof/>
            <w:webHidden/>
          </w:rPr>
        </w:r>
        <w:r w:rsidR="00176069">
          <w:rPr>
            <w:noProof/>
            <w:webHidden/>
          </w:rPr>
          <w:fldChar w:fldCharType="separate"/>
        </w:r>
        <w:r w:rsidR="00705AE8">
          <w:rPr>
            <w:noProof/>
            <w:webHidden/>
          </w:rPr>
          <w:t>69</w:t>
        </w:r>
        <w:r w:rsidR="00176069">
          <w:rPr>
            <w:noProof/>
            <w:webHidden/>
          </w:rPr>
          <w:fldChar w:fldCharType="end"/>
        </w:r>
      </w:hyperlink>
    </w:p>
    <w:p w14:paraId="14C0749E"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799" w:history="1">
        <w:r w:rsidR="00176069" w:rsidRPr="00B54FE5">
          <w:rPr>
            <w:rStyle w:val="Hipervnculo"/>
            <w:noProof/>
          </w:rPr>
          <w:t>Figura 2</w:t>
        </w:r>
        <w:r w:rsidR="00176069" w:rsidRPr="00B54FE5">
          <w:rPr>
            <w:rStyle w:val="Hipervnculo"/>
            <w:noProof/>
          </w:rPr>
          <w:noBreakHyphen/>
          <w:t>10. Estructura del submensaje InfoDestination</w:t>
        </w:r>
        <w:r w:rsidR="00176069">
          <w:rPr>
            <w:noProof/>
            <w:webHidden/>
          </w:rPr>
          <w:tab/>
        </w:r>
        <w:r w:rsidR="00176069">
          <w:rPr>
            <w:noProof/>
            <w:webHidden/>
          </w:rPr>
          <w:fldChar w:fldCharType="begin"/>
        </w:r>
        <w:r w:rsidR="00176069">
          <w:rPr>
            <w:noProof/>
            <w:webHidden/>
          </w:rPr>
          <w:instrText xml:space="preserve"> PAGEREF _Toc421180799 \h </w:instrText>
        </w:r>
        <w:r w:rsidR="00176069">
          <w:rPr>
            <w:noProof/>
            <w:webHidden/>
          </w:rPr>
        </w:r>
        <w:r w:rsidR="00176069">
          <w:rPr>
            <w:noProof/>
            <w:webHidden/>
          </w:rPr>
          <w:fldChar w:fldCharType="separate"/>
        </w:r>
        <w:r w:rsidR="00705AE8">
          <w:rPr>
            <w:noProof/>
            <w:webHidden/>
          </w:rPr>
          <w:t>71</w:t>
        </w:r>
        <w:r w:rsidR="00176069">
          <w:rPr>
            <w:noProof/>
            <w:webHidden/>
          </w:rPr>
          <w:fldChar w:fldCharType="end"/>
        </w:r>
      </w:hyperlink>
    </w:p>
    <w:p w14:paraId="36469044"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800" w:history="1">
        <w:r w:rsidR="00176069" w:rsidRPr="00B54FE5">
          <w:rPr>
            <w:rStyle w:val="Hipervnculo"/>
            <w:noProof/>
          </w:rPr>
          <w:t>Figura 2</w:t>
        </w:r>
        <w:r w:rsidR="00176069" w:rsidRPr="00B54FE5">
          <w:rPr>
            <w:rStyle w:val="Hipervnculo"/>
            <w:noProof/>
          </w:rPr>
          <w:noBreakHyphen/>
          <w:t>11. Estructura del submensaje InfoReply</w:t>
        </w:r>
        <w:r w:rsidR="00176069">
          <w:rPr>
            <w:noProof/>
            <w:webHidden/>
          </w:rPr>
          <w:tab/>
        </w:r>
        <w:r w:rsidR="00176069">
          <w:rPr>
            <w:noProof/>
            <w:webHidden/>
          </w:rPr>
          <w:fldChar w:fldCharType="begin"/>
        </w:r>
        <w:r w:rsidR="00176069">
          <w:rPr>
            <w:noProof/>
            <w:webHidden/>
          </w:rPr>
          <w:instrText xml:space="preserve"> PAGEREF _Toc421180800 \h </w:instrText>
        </w:r>
        <w:r w:rsidR="00176069">
          <w:rPr>
            <w:noProof/>
            <w:webHidden/>
          </w:rPr>
        </w:r>
        <w:r w:rsidR="00176069">
          <w:rPr>
            <w:noProof/>
            <w:webHidden/>
          </w:rPr>
          <w:fldChar w:fldCharType="separate"/>
        </w:r>
        <w:r w:rsidR="00705AE8">
          <w:rPr>
            <w:noProof/>
            <w:webHidden/>
          </w:rPr>
          <w:t>73</w:t>
        </w:r>
        <w:r w:rsidR="00176069">
          <w:rPr>
            <w:noProof/>
            <w:webHidden/>
          </w:rPr>
          <w:fldChar w:fldCharType="end"/>
        </w:r>
      </w:hyperlink>
    </w:p>
    <w:p w14:paraId="4C194364"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801" w:history="1">
        <w:r w:rsidR="00176069" w:rsidRPr="00B54FE5">
          <w:rPr>
            <w:rStyle w:val="Hipervnculo"/>
            <w:noProof/>
          </w:rPr>
          <w:t>Figura 2</w:t>
        </w:r>
        <w:r w:rsidR="00176069" w:rsidRPr="00B54FE5">
          <w:rPr>
            <w:rStyle w:val="Hipervnculo"/>
            <w:noProof/>
          </w:rPr>
          <w:noBreakHyphen/>
          <w:t>12. Estructura del submensaje InfoSource</w:t>
        </w:r>
        <w:r w:rsidR="00176069">
          <w:rPr>
            <w:noProof/>
            <w:webHidden/>
          </w:rPr>
          <w:tab/>
        </w:r>
        <w:r w:rsidR="00176069">
          <w:rPr>
            <w:noProof/>
            <w:webHidden/>
          </w:rPr>
          <w:fldChar w:fldCharType="begin"/>
        </w:r>
        <w:r w:rsidR="00176069">
          <w:rPr>
            <w:noProof/>
            <w:webHidden/>
          </w:rPr>
          <w:instrText xml:space="preserve"> PAGEREF _Toc421180801 \h </w:instrText>
        </w:r>
        <w:r w:rsidR="00176069">
          <w:rPr>
            <w:noProof/>
            <w:webHidden/>
          </w:rPr>
        </w:r>
        <w:r w:rsidR="00176069">
          <w:rPr>
            <w:noProof/>
            <w:webHidden/>
          </w:rPr>
          <w:fldChar w:fldCharType="separate"/>
        </w:r>
        <w:r w:rsidR="00705AE8">
          <w:rPr>
            <w:noProof/>
            <w:webHidden/>
          </w:rPr>
          <w:t>74</w:t>
        </w:r>
        <w:r w:rsidR="00176069">
          <w:rPr>
            <w:noProof/>
            <w:webHidden/>
          </w:rPr>
          <w:fldChar w:fldCharType="end"/>
        </w:r>
      </w:hyperlink>
    </w:p>
    <w:p w14:paraId="003B2022"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802" w:history="1">
        <w:r w:rsidR="00176069" w:rsidRPr="00B54FE5">
          <w:rPr>
            <w:rStyle w:val="Hipervnculo"/>
            <w:noProof/>
          </w:rPr>
          <w:t>Figura 2</w:t>
        </w:r>
        <w:r w:rsidR="00176069" w:rsidRPr="00B54FE5">
          <w:rPr>
            <w:rStyle w:val="Hipervnculo"/>
            <w:noProof/>
          </w:rPr>
          <w:noBreakHyphen/>
          <w:t>13. Estructura del submensaje InfoTimestamp</w:t>
        </w:r>
        <w:r w:rsidR="00176069">
          <w:rPr>
            <w:noProof/>
            <w:webHidden/>
          </w:rPr>
          <w:tab/>
        </w:r>
        <w:r w:rsidR="00176069">
          <w:rPr>
            <w:noProof/>
            <w:webHidden/>
          </w:rPr>
          <w:fldChar w:fldCharType="begin"/>
        </w:r>
        <w:r w:rsidR="00176069">
          <w:rPr>
            <w:noProof/>
            <w:webHidden/>
          </w:rPr>
          <w:instrText xml:space="preserve"> PAGEREF _Toc421180802 \h </w:instrText>
        </w:r>
        <w:r w:rsidR="00176069">
          <w:rPr>
            <w:noProof/>
            <w:webHidden/>
          </w:rPr>
        </w:r>
        <w:r w:rsidR="00176069">
          <w:rPr>
            <w:noProof/>
            <w:webHidden/>
          </w:rPr>
          <w:fldChar w:fldCharType="separate"/>
        </w:r>
        <w:r w:rsidR="00705AE8">
          <w:rPr>
            <w:noProof/>
            <w:webHidden/>
          </w:rPr>
          <w:t>76</w:t>
        </w:r>
        <w:r w:rsidR="00176069">
          <w:rPr>
            <w:noProof/>
            <w:webHidden/>
          </w:rPr>
          <w:fldChar w:fldCharType="end"/>
        </w:r>
      </w:hyperlink>
    </w:p>
    <w:p w14:paraId="774C72CB"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803" w:history="1">
        <w:r w:rsidR="00176069" w:rsidRPr="00B54FE5">
          <w:rPr>
            <w:rStyle w:val="Hipervnculo"/>
            <w:noProof/>
          </w:rPr>
          <w:t>Figura 2</w:t>
        </w:r>
        <w:r w:rsidR="00176069" w:rsidRPr="00B54FE5">
          <w:rPr>
            <w:rStyle w:val="Hipervnculo"/>
            <w:noProof/>
          </w:rPr>
          <w:noBreakHyphen/>
          <w:t>14. Estructura del submensaje NackFrag</w:t>
        </w:r>
        <w:r w:rsidR="00176069">
          <w:rPr>
            <w:noProof/>
            <w:webHidden/>
          </w:rPr>
          <w:tab/>
        </w:r>
        <w:r w:rsidR="00176069">
          <w:rPr>
            <w:noProof/>
            <w:webHidden/>
          </w:rPr>
          <w:fldChar w:fldCharType="begin"/>
        </w:r>
        <w:r w:rsidR="00176069">
          <w:rPr>
            <w:noProof/>
            <w:webHidden/>
          </w:rPr>
          <w:instrText xml:space="preserve"> PAGEREF _Toc421180803 \h </w:instrText>
        </w:r>
        <w:r w:rsidR="00176069">
          <w:rPr>
            <w:noProof/>
            <w:webHidden/>
          </w:rPr>
        </w:r>
        <w:r w:rsidR="00176069">
          <w:rPr>
            <w:noProof/>
            <w:webHidden/>
          </w:rPr>
          <w:fldChar w:fldCharType="separate"/>
        </w:r>
        <w:r w:rsidR="00705AE8">
          <w:rPr>
            <w:noProof/>
            <w:webHidden/>
          </w:rPr>
          <w:t>78</w:t>
        </w:r>
        <w:r w:rsidR="00176069">
          <w:rPr>
            <w:noProof/>
            <w:webHidden/>
          </w:rPr>
          <w:fldChar w:fldCharType="end"/>
        </w:r>
      </w:hyperlink>
    </w:p>
    <w:p w14:paraId="4ADCC9A9"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804" w:history="1">
        <w:r w:rsidR="00176069" w:rsidRPr="00B54FE5">
          <w:rPr>
            <w:rStyle w:val="Hipervnculo"/>
            <w:noProof/>
          </w:rPr>
          <w:t>Figura 2</w:t>
        </w:r>
        <w:r w:rsidR="00176069" w:rsidRPr="00B54FE5">
          <w:rPr>
            <w:rStyle w:val="Hipervnculo"/>
            <w:noProof/>
          </w:rPr>
          <w:noBreakHyphen/>
          <w:t>15. Estructura del submensaje Pad</w:t>
        </w:r>
        <w:r w:rsidR="00176069">
          <w:rPr>
            <w:noProof/>
            <w:webHidden/>
          </w:rPr>
          <w:tab/>
        </w:r>
        <w:r w:rsidR="00176069">
          <w:rPr>
            <w:noProof/>
            <w:webHidden/>
          </w:rPr>
          <w:fldChar w:fldCharType="begin"/>
        </w:r>
        <w:r w:rsidR="00176069">
          <w:rPr>
            <w:noProof/>
            <w:webHidden/>
          </w:rPr>
          <w:instrText xml:space="preserve"> PAGEREF _Toc421180804 \h </w:instrText>
        </w:r>
        <w:r w:rsidR="00176069">
          <w:rPr>
            <w:noProof/>
            <w:webHidden/>
          </w:rPr>
        </w:r>
        <w:r w:rsidR="00176069">
          <w:rPr>
            <w:noProof/>
            <w:webHidden/>
          </w:rPr>
          <w:fldChar w:fldCharType="separate"/>
        </w:r>
        <w:r w:rsidR="00705AE8">
          <w:rPr>
            <w:noProof/>
            <w:webHidden/>
          </w:rPr>
          <w:t>80</w:t>
        </w:r>
        <w:r w:rsidR="00176069">
          <w:rPr>
            <w:noProof/>
            <w:webHidden/>
          </w:rPr>
          <w:fldChar w:fldCharType="end"/>
        </w:r>
      </w:hyperlink>
    </w:p>
    <w:p w14:paraId="1331409F"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805" w:history="1">
        <w:r w:rsidR="00176069" w:rsidRPr="00B54FE5">
          <w:rPr>
            <w:rStyle w:val="Hipervnculo"/>
            <w:noProof/>
          </w:rPr>
          <w:t>Figura 2</w:t>
        </w:r>
        <w:r w:rsidR="00176069" w:rsidRPr="00B54FE5">
          <w:rPr>
            <w:rStyle w:val="Hipervnculo"/>
            <w:noProof/>
          </w:rPr>
          <w:noBreakHyphen/>
          <w:t>16. Estructura del submensaje InfoReplyIp4</w:t>
        </w:r>
        <w:r w:rsidR="00176069">
          <w:rPr>
            <w:noProof/>
            <w:webHidden/>
          </w:rPr>
          <w:tab/>
        </w:r>
        <w:r w:rsidR="00176069">
          <w:rPr>
            <w:noProof/>
            <w:webHidden/>
          </w:rPr>
          <w:fldChar w:fldCharType="begin"/>
        </w:r>
        <w:r w:rsidR="00176069">
          <w:rPr>
            <w:noProof/>
            <w:webHidden/>
          </w:rPr>
          <w:instrText xml:space="preserve"> PAGEREF _Toc421180805 \h </w:instrText>
        </w:r>
        <w:r w:rsidR="00176069">
          <w:rPr>
            <w:noProof/>
            <w:webHidden/>
          </w:rPr>
        </w:r>
        <w:r w:rsidR="00176069">
          <w:rPr>
            <w:noProof/>
            <w:webHidden/>
          </w:rPr>
          <w:fldChar w:fldCharType="separate"/>
        </w:r>
        <w:r w:rsidR="00705AE8">
          <w:rPr>
            <w:noProof/>
            <w:webHidden/>
          </w:rPr>
          <w:t>81</w:t>
        </w:r>
        <w:r w:rsidR="00176069">
          <w:rPr>
            <w:noProof/>
            <w:webHidden/>
          </w:rPr>
          <w:fldChar w:fldCharType="end"/>
        </w:r>
      </w:hyperlink>
    </w:p>
    <w:p w14:paraId="6388E0A3"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806" w:history="1">
        <w:r w:rsidR="00176069" w:rsidRPr="00B54FE5">
          <w:rPr>
            <w:rStyle w:val="Hipervnculo"/>
            <w:noProof/>
          </w:rPr>
          <w:t>Figura 2</w:t>
        </w:r>
        <w:r w:rsidR="00176069" w:rsidRPr="00B54FE5">
          <w:rPr>
            <w:rStyle w:val="Hipervnculo"/>
            <w:noProof/>
          </w:rPr>
          <w:noBreakHyphen/>
          <w:t>17. Objeto Topic y sus componentes.</w:t>
        </w:r>
        <w:r w:rsidR="00176069">
          <w:rPr>
            <w:noProof/>
            <w:webHidden/>
          </w:rPr>
          <w:tab/>
        </w:r>
        <w:r w:rsidR="00176069">
          <w:rPr>
            <w:noProof/>
            <w:webHidden/>
          </w:rPr>
          <w:fldChar w:fldCharType="begin"/>
        </w:r>
        <w:r w:rsidR="00176069">
          <w:rPr>
            <w:noProof/>
            <w:webHidden/>
          </w:rPr>
          <w:instrText xml:space="preserve"> PAGEREF _Toc421180806 \h </w:instrText>
        </w:r>
        <w:r w:rsidR="00176069">
          <w:rPr>
            <w:noProof/>
            <w:webHidden/>
          </w:rPr>
        </w:r>
        <w:r w:rsidR="00176069">
          <w:rPr>
            <w:noProof/>
            <w:webHidden/>
          </w:rPr>
          <w:fldChar w:fldCharType="separate"/>
        </w:r>
        <w:r w:rsidR="00705AE8">
          <w:rPr>
            <w:noProof/>
            <w:webHidden/>
          </w:rPr>
          <w:t>85</w:t>
        </w:r>
        <w:r w:rsidR="00176069">
          <w:rPr>
            <w:noProof/>
            <w:webHidden/>
          </w:rPr>
          <w:fldChar w:fldCharType="end"/>
        </w:r>
      </w:hyperlink>
    </w:p>
    <w:p w14:paraId="151EB4FE"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807" w:history="1">
        <w:r w:rsidR="00176069" w:rsidRPr="00B54FE5">
          <w:rPr>
            <w:rStyle w:val="Hipervnculo"/>
            <w:noProof/>
          </w:rPr>
          <w:t>Figura 2</w:t>
        </w:r>
        <w:r w:rsidR="00176069" w:rsidRPr="00B54FE5">
          <w:rPr>
            <w:rStyle w:val="Hipervnculo"/>
            <w:noProof/>
          </w:rPr>
          <w:noBreakHyphen/>
          <w:t>18. Módulo Estructura</w:t>
        </w:r>
        <w:r w:rsidR="00176069">
          <w:rPr>
            <w:noProof/>
            <w:webHidden/>
          </w:rPr>
          <w:tab/>
        </w:r>
        <w:r w:rsidR="00176069">
          <w:rPr>
            <w:noProof/>
            <w:webHidden/>
          </w:rPr>
          <w:fldChar w:fldCharType="begin"/>
        </w:r>
        <w:r w:rsidR="00176069">
          <w:rPr>
            <w:noProof/>
            <w:webHidden/>
          </w:rPr>
          <w:instrText xml:space="preserve"> PAGEREF _Toc421180807 \h </w:instrText>
        </w:r>
        <w:r w:rsidR="00176069">
          <w:rPr>
            <w:noProof/>
            <w:webHidden/>
          </w:rPr>
        </w:r>
        <w:r w:rsidR="00176069">
          <w:rPr>
            <w:noProof/>
            <w:webHidden/>
          </w:rPr>
          <w:fldChar w:fldCharType="separate"/>
        </w:r>
        <w:r w:rsidR="00705AE8">
          <w:rPr>
            <w:noProof/>
            <w:webHidden/>
          </w:rPr>
          <w:t>95</w:t>
        </w:r>
        <w:r w:rsidR="00176069">
          <w:rPr>
            <w:noProof/>
            <w:webHidden/>
          </w:rPr>
          <w:fldChar w:fldCharType="end"/>
        </w:r>
      </w:hyperlink>
    </w:p>
    <w:p w14:paraId="56123DB4"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808" w:history="1">
        <w:r w:rsidR="00176069" w:rsidRPr="00B54FE5">
          <w:rPr>
            <w:rStyle w:val="Hipervnculo"/>
            <w:noProof/>
          </w:rPr>
          <w:t>Figura 2</w:t>
        </w:r>
        <w:r w:rsidR="00176069" w:rsidRPr="00B54FE5">
          <w:rPr>
            <w:rStyle w:val="Hipervnculo"/>
            <w:noProof/>
          </w:rPr>
          <w:noBreakHyphen/>
          <w:t>19. HistoryCache</w:t>
        </w:r>
        <w:r w:rsidR="00176069">
          <w:rPr>
            <w:noProof/>
            <w:webHidden/>
          </w:rPr>
          <w:tab/>
        </w:r>
        <w:r w:rsidR="00176069">
          <w:rPr>
            <w:noProof/>
            <w:webHidden/>
          </w:rPr>
          <w:fldChar w:fldCharType="begin"/>
        </w:r>
        <w:r w:rsidR="00176069">
          <w:rPr>
            <w:noProof/>
            <w:webHidden/>
          </w:rPr>
          <w:instrText xml:space="preserve"> PAGEREF _Toc421180808 \h </w:instrText>
        </w:r>
        <w:r w:rsidR="00176069">
          <w:rPr>
            <w:noProof/>
            <w:webHidden/>
          </w:rPr>
        </w:r>
        <w:r w:rsidR="00176069">
          <w:rPr>
            <w:noProof/>
            <w:webHidden/>
          </w:rPr>
          <w:fldChar w:fldCharType="separate"/>
        </w:r>
        <w:r w:rsidR="00705AE8">
          <w:rPr>
            <w:noProof/>
            <w:webHidden/>
          </w:rPr>
          <w:t>97</w:t>
        </w:r>
        <w:r w:rsidR="00176069">
          <w:rPr>
            <w:noProof/>
            <w:webHidden/>
          </w:rPr>
          <w:fldChar w:fldCharType="end"/>
        </w:r>
      </w:hyperlink>
    </w:p>
    <w:p w14:paraId="14D5FC88"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809" w:history="1">
        <w:r w:rsidR="00176069" w:rsidRPr="00B54FE5">
          <w:rPr>
            <w:rStyle w:val="Hipervnculo"/>
            <w:noProof/>
          </w:rPr>
          <w:t>Figura 2</w:t>
        </w:r>
        <w:r w:rsidR="00176069" w:rsidRPr="00B54FE5">
          <w:rPr>
            <w:rStyle w:val="Hipervnculo"/>
            <w:noProof/>
          </w:rPr>
          <w:noBreakHyphen/>
          <w:t>20. Estructura del mensaje RTPS.</w:t>
        </w:r>
        <w:r w:rsidR="00176069">
          <w:rPr>
            <w:noProof/>
            <w:webHidden/>
          </w:rPr>
          <w:tab/>
        </w:r>
        <w:r w:rsidR="00176069">
          <w:rPr>
            <w:noProof/>
            <w:webHidden/>
          </w:rPr>
          <w:fldChar w:fldCharType="begin"/>
        </w:r>
        <w:r w:rsidR="00176069">
          <w:rPr>
            <w:noProof/>
            <w:webHidden/>
          </w:rPr>
          <w:instrText xml:space="preserve"> PAGEREF _Toc421180809 \h </w:instrText>
        </w:r>
        <w:r w:rsidR="00176069">
          <w:rPr>
            <w:noProof/>
            <w:webHidden/>
          </w:rPr>
        </w:r>
        <w:r w:rsidR="00176069">
          <w:rPr>
            <w:noProof/>
            <w:webHidden/>
          </w:rPr>
          <w:fldChar w:fldCharType="separate"/>
        </w:r>
        <w:r w:rsidR="00705AE8">
          <w:rPr>
            <w:noProof/>
            <w:webHidden/>
          </w:rPr>
          <w:t>98</w:t>
        </w:r>
        <w:r w:rsidR="00176069">
          <w:rPr>
            <w:noProof/>
            <w:webHidden/>
          </w:rPr>
          <w:fldChar w:fldCharType="end"/>
        </w:r>
      </w:hyperlink>
    </w:p>
    <w:p w14:paraId="7045B496"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810" w:history="1">
        <w:r w:rsidR="00176069" w:rsidRPr="00B54FE5">
          <w:rPr>
            <w:rStyle w:val="Hipervnculo"/>
            <w:noProof/>
          </w:rPr>
          <w:t>Figura 2</w:t>
        </w:r>
        <w:r w:rsidR="00176069" w:rsidRPr="00B54FE5">
          <w:rPr>
            <w:rStyle w:val="Hipervnculo"/>
            <w:noProof/>
          </w:rPr>
          <w:noBreakHyphen/>
          <w:t>21. Estructura de la cabecera del mensaje RTPS.</w:t>
        </w:r>
        <w:r w:rsidR="00176069">
          <w:rPr>
            <w:noProof/>
            <w:webHidden/>
          </w:rPr>
          <w:tab/>
        </w:r>
        <w:r w:rsidR="00176069">
          <w:rPr>
            <w:noProof/>
            <w:webHidden/>
          </w:rPr>
          <w:fldChar w:fldCharType="begin"/>
        </w:r>
        <w:r w:rsidR="00176069">
          <w:rPr>
            <w:noProof/>
            <w:webHidden/>
          </w:rPr>
          <w:instrText xml:space="preserve"> PAGEREF _Toc421180810 \h </w:instrText>
        </w:r>
        <w:r w:rsidR="00176069">
          <w:rPr>
            <w:noProof/>
            <w:webHidden/>
          </w:rPr>
        </w:r>
        <w:r w:rsidR="00176069">
          <w:rPr>
            <w:noProof/>
            <w:webHidden/>
          </w:rPr>
          <w:fldChar w:fldCharType="separate"/>
        </w:r>
        <w:r w:rsidR="00705AE8">
          <w:rPr>
            <w:noProof/>
            <w:webHidden/>
          </w:rPr>
          <w:t>99</w:t>
        </w:r>
        <w:r w:rsidR="00176069">
          <w:rPr>
            <w:noProof/>
            <w:webHidden/>
          </w:rPr>
          <w:fldChar w:fldCharType="end"/>
        </w:r>
      </w:hyperlink>
    </w:p>
    <w:p w14:paraId="3D2DCDC3"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811" w:history="1">
        <w:r w:rsidR="00176069" w:rsidRPr="00B54FE5">
          <w:rPr>
            <w:rStyle w:val="Hipervnculo"/>
            <w:noProof/>
          </w:rPr>
          <w:t>Figura 2</w:t>
        </w:r>
        <w:r w:rsidR="00176069" w:rsidRPr="00B54FE5">
          <w:rPr>
            <w:rStyle w:val="Hipervnculo"/>
            <w:noProof/>
          </w:rPr>
          <w:noBreakHyphen/>
          <w:t>22. Estructura de los submensajes RTPS.</w:t>
        </w:r>
        <w:r w:rsidR="00176069">
          <w:rPr>
            <w:noProof/>
            <w:webHidden/>
          </w:rPr>
          <w:tab/>
        </w:r>
        <w:r w:rsidR="00176069">
          <w:rPr>
            <w:noProof/>
            <w:webHidden/>
          </w:rPr>
          <w:fldChar w:fldCharType="begin"/>
        </w:r>
        <w:r w:rsidR="00176069">
          <w:rPr>
            <w:noProof/>
            <w:webHidden/>
          </w:rPr>
          <w:instrText xml:space="preserve"> PAGEREF _Toc421180811 \h </w:instrText>
        </w:r>
        <w:r w:rsidR="00176069">
          <w:rPr>
            <w:noProof/>
            <w:webHidden/>
          </w:rPr>
        </w:r>
        <w:r w:rsidR="00176069">
          <w:rPr>
            <w:noProof/>
            <w:webHidden/>
          </w:rPr>
          <w:fldChar w:fldCharType="separate"/>
        </w:r>
        <w:r w:rsidR="00705AE8">
          <w:rPr>
            <w:noProof/>
            <w:webHidden/>
          </w:rPr>
          <w:t>99</w:t>
        </w:r>
        <w:r w:rsidR="00176069">
          <w:rPr>
            <w:noProof/>
            <w:webHidden/>
          </w:rPr>
          <w:fldChar w:fldCharType="end"/>
        </w:r>
      </w:hyperlink>
    </w:p>
    <w:p w14:paraId="213B81A4"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812" w:history="1">
        <w:r w:rsidR="00176069" w:rsidRPr="00B54FE5">
          <w:rPr>
            <w:rStyle w:val="Hipervnculo"/>
            <w:noProof/>
          </w:rPr>
          <w:t>Figura 2</w:t>
        </w:r>
        <w:r w:rsidR="00176069" w:rsidRPr="00B54FE5">
          <w:rPr>
            <w:rStyle w:val="Hipervnculo"/>
            <w:noProof/>
          </w:rPr>
          <w:noBreakHyphen/>
          <w:t>23. Receptor RTPS.</w:t>
        </w:r>
        <w:r w:rsidR="00176069">
          <w:rPr>
            <w:noProof/>
            <w:webHidden/>
          </w:rPr>
          <w:tab/>
        </w:r>
        <w:r w:rsidR="00176069">
          <w:rPr>
            <w:noProof/>
            <w:webHidden/>
          </w:rPr>
          <w:fldChar w:fldCharType="begin"/>
        </w:r>
        <w:r w:rsidR="00176069">
          <w:rPr>
            <w:noProof/>
            <w:webHidden/>
          </w:rPr>
          <w:instrText xml:space="preserve"> PAGEREF _Toc421180812 \h </w:instrText>
        </w:r>
        <w:r w:rsidR="00176069">
          <w:rPr>
            <w:noProof/>
            <w:webHidden/>
          </w:rPr>
        </w:r>
        <w:r w:rsidR="00176069">
          <w:rPr>
            <w:noProof/>
            <w:webHidden/>
          </w:rPr>
          <w:fldChar w:fldCharType="separate"/>
        </w:r>
        <w:r w:rsidR="00705AE8">
          <w:rPr>
            <w:noProof/>
            <w:webHidden/>
          </w:rPr>
          <w:t>101</w:t>
        </w:r>
        <w:r w:rsidR="00176069">
          <w:rPr>
            <w:noProof/>
            <w:webHidden/>
          </w:rPr>
          <w:fldChar w:fldCharType="end"/>
        </w:r>
      </w:hyperlink>
    </w:p>
    <w:p w14:paraId="02E93537"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813" w:history="1">
        <w:r w:rsidR="00176069" w:rsidRPr="00B54FE5">
          <w:rPr>
            <w:rStyle w:val="Hipervnculo"/>
            <w:noProof/>
          </w:rPr>
          <w:t>Figura 2</w:t>
        </w:r>
        <w:r w:rsidR="00176069" w:rsidRPr="00B54FE5">
          <w:rPr>
            <w:rStyle w:val="Hipervnculo"/>
            <w:noProof/>
          </w:rPr>
          <w:noBreakHyphen/>
          <w:t>24. Elementos de submensaje RTPS.</w:t>
        </w:r>
        <w:r w:rsidR="00176069">
          <w:rPr>
            <w:noProof/>
            <w:webHidden/>
          </w:rPr>
          <w:tab/>
        </w:r>
        <w:r w:rsidR="00176069">
          <w:rPr>
            <w:noProof/>
            <w:webHidden/>
          </w:rPr>
          <w:fldChar w:fldCharType="begin"/>
        </w:r>
        <w:r w:rsidR="00176069">
          <w:rPr>
            <w:noProof/>
            <w:webHidden/>
          </w:rPr>
          <w:instrText xml:space="preserve"> PAGEREF _Toc421180813 \h </w:instrText>
        </w:r>
        <w:r w:rsidR="00176069">
          <w:rPr>
            <w:noProof/>
            <w:webHidden/>
          </w:rPr>
        </w:r>
        <w:r w:rsidR="00176069">
          <w:rPr>
            <w:noProof/>
            <w:webHidden/>
          </w:rPr>
          <w:fldChar w:fldCharType="separate"/>
        </w:r>
        <w:r w:rsidR="00705AE8">
          <w:rPr>
            <w:noProof/>
            <w:webHidden/>
          </w:rPr>
          <w:t>103</w:t>
        </w:r>
        <w:r w:rsidR="00176069">
          <w:rPr>
            <w:noProof/>
            <w:webHidden/>
          </w:rPr>
          <w:fldChar w:fldCharType="end"/>
        </w:r>
      </w:hyperlink>
    </w:p>
    <w:p w14:paraId="47AB4124"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814" w:history="1">
        <w:r w:rsidR="00176069" w:rsidRPr="00B54FE5">
          <w:rPr>
            <w:rStyle w:val="Hipervnculo"/>
            <w:noProof/>
          </w:rPr>
          <w:t>Figura 2</w:t>
        </w:r>
        <w:r w:rsidR="00176069" w:rsidRPr="00B54FE5">
          <w:rPr>
            <w:rStyle w:val="Hipervnculo"/>
            <w:noProof/>
          </w:rPr>
          <w:noBreakHyphen/>
          <w:t>25. Submensajes RTPS.</w:t>
        </w:r>
        <w:r w:rsidR="00176069">
          <w:rPr>
            <w:noProof/>
            <w:webHidden/>
          </w:rPr>
          <w:tab/>
        </w:r>
        <w:r w:rsidR="00176069">
          <w:rPr>
            <w:noProof/>
            <w:webHidden/>
          </w:rPr>
          <w:fldChar w:fldCharType="begin"/>
        </w:r>
        <w:r w:rsidR="00176069">
          <w:rPr>
            <w:noProof/>
            <w:webHidden/>
          </w:rPr>
          <w:instrText xml:space="preserve"> PAGEREF _Toc421180814 \h </w:instrText>
        </w:r>
        <w:r w:rsidR="00176069">
          <w:rPr>
            <w:noProof/>
            <w:webHidden/>
          </w:rPr>
        </w:r>
        <w:r w:rsidR="00176069">
          <w:rPr>
            <w:noProof/>
            <w:webHidden/>
          </w:rPr>
          <w:fldChar w:fldCharType="separate"/>
        </w:r>
        <w:r w:rsidR="00705AE8">
          <w:rPr>
            <w:noProof/>
            <w:webHidden/>
          </w:rPr>
          <w:t>105</w:t>
        </w:r>
        <w:r w:rsidR="00176069">
          <w:rPr>
            <w:noProof/>
            <w:webHidden/>
          </w:rPr>
          <w:fldChar w:fldCharType="end"/>
        </w:r>
      </w:hyperlink>
    </w:p>
    <w:p w14:paraId="0FEEEAD5"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815" w:history="1">
        <w:r w:rsidR="00176069" w:rsidRPr="00B54FE5">
          <w:rPr>
            <w:rStyle w:val="Hipervnculo"/>
            <w:noProof/>
          </w:rPr>
          <w:t>Figura 2</w:t>
        </w:r>
        <w:r w:rsidR="00176069" w:rsidRPr="00B54FE5">
          <w:rPr>
            <w:rStyle w:val="Hipervnculo"/>
            <w:noProof/>
          </w:rPr>
          <w:noBreakHyphen/>
          <w:t>26. Comportamiento de un Writer sin estado con WITH_KEY Best-Effort con respecto a cada ReaderLocator</w:t>
        </w:r>
        <w:r w:rsidR="00176069">
          <w:rPr>
            <w:noProof/>
            <w:webHidden/>
          </w:rPr>
          <w:tab/>
        </w:r>
        <w:r w:rsidR="00176069">
          <w:rPr>
            <w:noProof/>
            <w:webHidden/>
          </w:rPr>
          <w:fldChar w:fldCharType="begin"/>
        </w:r>
        <w:r w:rsidR="00176069">
          <w:rPr>
            <w:noProof/>
            <w:webHidden/>
          </w:rPr>
          <w:instrText xml:space="preserve"> PAGEREF _Toc421180815 \h </w:instrText>
        </w:r>
        <w:r w:rsidR="00176069">
          <w:rPr>
            <w:noProof/>
            <w:webHidden/>
          </w:rPr>
        </w:r>
        <w:r w:rsidR="00176069">
          <w:rPr>
            <w:noProof/>
            <w:webHidden/>
          </w:rPr>
          <w:fldChar w:fldCharType="separate"/>
        </w:r>
        <w:r w:rsidR="00705AE8">
          <w:rPr>
            <w:noProof/>
            <w:webHidden/>
          </w:rPr>
          <w:t>111</w:t>
        </w:r>
        <w:r w:rsidR="00176069">
          <w:rPr>
            <w:noProof/>
            <w:webHidden/>
          </w:rPr>
          <w:fldChar w:fldCharType="end"/>
        </w:r>
      </w:hyperlink>
    </w:p>
    <w:p w14:paraId="5BB3B54F"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816" w:history="1">
        <w:r w:rsidR="00176069" w:rsidRPr="00B54FE5">
          <w:rPr>
            <w:rStyle w:val="Hipervnculo"/>
            <w:noProof/>
          </w:rPr>
          <w:t>Figura 2</w:t>
        </w:r>
        <w:r w:rsidR="00176069" w:rsidRPr="00B54FE5">
          <w:rPr>
            <w:rStyle w:val="Hipervnculo"/>
            <w:noProof/>
          </w:rPr>
          <w:noBreakHyphen/>
          <w:t>27. Comportamiento de un Writer sin estado con WITH_KEY Reliable con respecto a cada ReaderLocator</w:t>
        </w:r>
        <w:r w:rsidR="00176069">
          <w:rPr>
            <w:noProof/>
            <w:webHidden/>
          </w:rPr>
          <w:tab/>
        </w:r>
        <w:r w:rsidR="00176069">
          <w:rPr>
            <w:noProof/>
            <w:webHidden/>
          </w:rPr>
          <w:fldChar w:fldCharType="begin"/>
        </w:r>
        <w:r w:rsidR="00176069">
          <w:rPr>
            <w:noProof/>
            <w:webHidden/>
          </w:rPr>
          <w:instrText xml:space="preserve"> PAGEREF _Toc421180816 \h </w:instrText>
        </w:r>
        <w:r w:rsidR="00176069">
          <w:rPr>
            <w:noProof/>
            <w:webHidden/>
          </w:rPr>
        </w:r>
        <w:r w:rsidR="00176069">
          <w:rPr>
            <w:noProof/>
            <w:webHidden/>
          </w:rPr>
          <w:fldChar w:fldCharType="separate"/>
        </w:r>
        <w:r w:rsidR="00705AE8">
          <w:rPr>
            <w:noProof/>
            <w:webHidden/>
          </w:rPr>
          <w:t>113</w:t>
        </w:r>
        <w:r w:rsidR="00176069">
          <w:rPr>
            <w:noProof/>
            <w:webHidden/>
          </w:rPr>
          <w:fldChar w:fldCharType="end"/>
        </w:r>
      </w:hyperlink>
    </w:p>
    <w:p w14:paraId="183F7FED"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817" w:history="1">
        <w:r w:rsidR="00176069" w:rsidRPr="00B54FE5">
          <w:rPr>
            <w:rStyle w:val="Hipervnculo"/>
            <w:noProof/>
          </w:rPr>
          <w:t>Figura 2</w:t>
        </w:r>
        <w:r w:rsidR="00176069" w:rsidRPr="00B54FE5">
          <w:rPr>
            <w:rStyle w:val="Hipervnculo"/>
            <w:noProof/>
          </w:rPr>
          <w:noBreakHyphen/>
          <w:t>28. Comportamiento de un Writer con estado con WITH_KEY Best-Effort con respecto a cada ReaderLocator</w:t>
        </w:r>
        <w:r w:rsidR="00176069">
          <w:rPr>
            <w:noProof/>
            <w:webHidden/>
          </w:rPr>
          <w:tab/>
        </w:r>
        <w:r w:rsidR="00176069">
          <w:rPr>
            <w:noProof/>
            <w:webHidden/>
          </w:rPr>
          <w:fldChar w:fldCharType="begin"/>
        </w:r>
        <w:r w:rsidR="00176069">
          <w:rPr>
            <w:noProof/>
            <w:webHidden/>
          </w:rPr>
          <w:instrText xml:space="preserve"> PAGEREF _Toc421180817 \h </w:instrText>
        </w:r>
        <w:r w:rsidR="00176069">
          <w:rPr>
            <w:noProof/>
            <w:webHidden/>
          </w:rPr>
        </w:r>
        <w:r w:rsidR="00176069">
          <w:rPr>
            <w:noProof/>
            <w:webHidden/>
          </w:rPr>
          <w:fldChar w:fldCharType="separate"/>
        </w:r>
        <w:r w:rsidR="00705AE8">
          <w:rPr>
            <w:noProof/>
            <w:webHidden/>
          </w:rPr>
          <w:t>115</w:t>
        </w:r>
        <w:r w:rsidR="00176069">
          <w:rPr>
            <w:noProof/>
            <w:webHidden/>
          </w:rPr>
          <w:fldChar w:fldCharType="end"/>
        </w:r>
      </w:hyperlink>
    </w:p>
    <w:p w14:paraId="571B73F9"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818" w:history="1">
        <w:r w:rsidR="00176069" w:rsidRPr="00B54FE5">
          <w:rPr>
            <w:rStyle w:val="Hipervnculo"/>
            <w:noProof/>
          </w:rPr>
          <w:t>Figura 2</w:t>
        </w:r>
        <w:r w:rsidR="00176069" w:rsidRPr="00B54FE5">
          <w:rPr>
            <w:rStyle w:val="Hipervnculo"/>
            <w:noProof/>
          </w:rPr>
          <w:noBreakHyphen/>
          <w:t>29. Comportamiento de un Writer con estado con WITH_KEY Reliable con respecto a cada ReaderLocator</w:t>
        </w:r>
        <w:r w:rsidR="00176069">
          <w:rPr>
            <w:noProof/>
            <w:webHidden/>
          </w:rPr>
          <w:tab/>
        </w:r>
        <w:r w:rsidR="00176069">
          <w:rPr>
            <w:noProof/>
            <w:webHidden/>
          </w:rPr>
          <w:fldChar w:fldCharType="begin"/>
        </w:r>
        <w:r w:rsidR="00176069">
          <w:rPr>
            <w:noProof/>
            <w:webHidden/>
          </w:rPr>
          <w:instrText xml:space="preserve"> PAGEREF _Toc421180818 \h </w:instrText>
        </w:r>
        <w:r w:rsidR="00176069">
          <w:rPr>
            <w:noProof/>
            <w:webHidden/>
          </w:rPr>
        </w:r>
        <w:r w:rsidR="00176069">
          <w:rPr>
            <w:noProof/>
            <w:webHidden/>
          </w:rPr>
          <w:fldChar w:fldCharType="separate"/>
        </w:r>
        <w:r w:rsidR="00705AE8">
          <w:rPr>
            <w:noProof/>
            <w:webHidden/>
          </w:rPr>
          <w:t>117</w:t>
        </w:r>
        <w:r w:rsidR="00176069">
          <w:rPr>
            <w:noProof/>
            <w:webHidden/>
          </w:rPr>
          <w:fldChar w:fldCharType="end"/>
        </w:r>
      </w:hyperlink>
    </w:p>
    <w:p w14:paraId="533CFF3B"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819" w:history="1">
        <w:r w:rsidR="00176069" w:rsidRPr="00B54FE5">
          <w:rPr>
            <w:rStyle w:val="Hipervnculo"/>
            <w:noProof/>
          </w:rPr>
          <w:t>Figura 2</w:t>
        </w:r>
        <w:r w:rsidR="00176069" w:rsidRPr="00B54FE5">
          <w:rPr>
            <w:rStyle w:val="Hipervnculo"/>
            <w:noProof/>
          </w:rPr>
          <w:noBreakHyphen/>
          <w:t>30. Comportamiento de un Reader sin estado con WITH_KEY Best-Effort</w:t>
        </w:r>
        <w:r w:rsidR="00176069">
          <w:rPr>
            <w:noProof/>
            <w:webHidden/>
          </w:rPr>
          <w:tab/>
        </w:r>
        <w:r w:rsidR="00176069">
          <w:rPr>
            <w:noProof/>
            <w:webHidden/>
          </w:rPr>
          <w:fldChar w:fldCharType="begin"/>
        </w:r>
        <w:r w:rsidR="00176069">
          <w:rPr>
            <w:noProof/>
            <w:webHidden/>
          </w:rPr>
          <w:instrText xml:space="preserve"> PAGEREF _Toc421180819 \h </w:instrText>
        </w:r>
        <w:r w:rsidR="00176069">
          <w:rPr>
            <w:noProof/>
            <w:webHidden/>
          </w:rPr>
        </w:r>
        <w:r w:rsidR="00176069">
          <w:rPr>
            <w:noProof/>
            <w:webHidden/>
          </w:rPr>
          <w:fldChar w:fldCharType="separate"/>
        </w:r>
        <w:r w:rsidR="00705AE8">
          <w:rPr>
            <w:noProof/>
            <w:webHidden/>
          </w:rPr>
          <w:t>121</w:t>
        </w:r>
        <w:r w:rsidR="00176069">
          <w:rPr>
            <w:noProof/>
            <w:webHidden/>
          </w:rPr>
          <w:fldChar w:fldCharType="end"/>
        </w:r>
      </w:hyperlink>
    </w:p>
    <w:p w14:paraId="66186A39"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820" w:history="1">
        <w:r w:rsidR="00176069" w:rsidRPr="00B54FE5">
          <w:rPr>
            <w:rStyle w:val="Hipervnculo"/>
            <w:noProof/>
          </w:rPr>
          <w:t>Figura 2</w:t>
        </w:r>
        <w:r w:rsidR="00176069" w:rsidRPr="00B54FE5">
          <w:rPr>
            <w:rStyle w:val="Hipervnculo"/>
            <w:noProof/>
          </w:rPr>
          <w:noBreakHyphen/>
          <w:t>31. Comportamiento de un Reader con estado con WITH_KEY Best-Effort con respecto a cada Writer asociado</w:t>
        </w:r>
        <w:r w:rsidR="00176069">
          <w:rPr>
            <w:noProof/>
            <w:webHidden/>
          </w:rPr>
          <w:tab/>
        </w:r>
        <w:r w:rsidR="00176069">
          <w:rPr>
            <w:noProof/>
            <w:webHidden/>
          </w:rPr>
          <w:fldChar w:fldCharType="begin"/>
        </w:r>
        <w:r w:rsidR="00176069">
          <w:rPr>
            <w:noProof/>
            <w:webHidden/>
          </w:rPr>
          <w:instrText xml:space="preserve"> PAGEREF _Toc421180820 \h </w:instrText>
        </w:r>
        <w:r w:rsidR="00176069">
          <w:rPr>
            <w:noProof/>
            <w:webHidden/>
          </w:rPr>
        </w:r>
        <w:r w:rsidR="00176069">
          <w:rPr>
            <w:noProof/>
            <w:webHidden/>
          </w:rPr>
          <w:fldChar w:fldCharType="separate"/>
        </w:r>
        <w:r w:rsidR="00705AE8">
          <w:rPr>
            <w:noProof/>
            <w:webHidden/>
          </w:rPr>
          <w:t>122</w:t>
        </w:r>
        <w:r w:rsidR="00176069">
          <w:rPr>
            <w:noProof/>
            <w:webHidden/>
          </w:rPr>
          <w:fldChar w:fldCharType="end"/>
        </w:r>
      </w:hyperlink>
    </w:p>
    <w:p w14:paraId="51B00D35"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821" w:history="1">
        <w:r w:rsidR="00176069" w:rsidRPr="00B54FE5">
          <w:rPr>
            <w:rStyle w:val="Hipervnculo"/>
            <w:noProof/>
          </w:rPr>
          <w:t>Figura 2</w:t>
        </w:r>
        <w:r w:rsidR="00176069" w:rsidRPr="00B54FE5">
          <w:rPr>
            <w:rStyle w:val="Hipervnculo"/>
            <w:noProof/>
          </w:rPr>
          <w:noBreakHyphen/>
          <w:t>32. Comportamiento de un Reader con estado con WITH_KEY Reliable con respecto a cada Writer asociado</w:t>
        </w:r>
        <w:r w:rsidR="00176069">
          <w:rPr>
            <w:noProof/>
            <w:webHidden/>
          </w:rPr>
          <w:tab/>
        </w:r>
        <w:r w:rsidR="00176069">
          <w:rPr>
            <w:noProof/>
            <w:webHidden/>
          </w:rPr>
          <w:fldChar w:fldCharType="begin"/>
        </w:r>
        <w:r w:rsidR="00176069">
          <w:rPr>
            <w:noProof/>
            <w:webHidden/>
          </w:rPr>
          <w:instrText xml:space="preserve"> PAGEREF _Toc421180821 \h </w:instrText>
        </w:r>
        <w:r w:rsidR="00176069">
          <w:rPr>
            <w:noProof/>
            <w:webHidden/>
          </w:rPr>
        </w:r>
        <w:r w:rsidR="00176069">
          <w:rPr>
            <w:noProof/>
            <w:webHidden/>
          </w:rPr>
          <w:fldChar w:fldCharType="separate"/>
        </w:r>
        <w:r w:rsidR="00705AE8">
          <w:rPr>
            <w:noProof/>
            <w:webHidden/>
          </w:rPr>
          <w:t>123</w:t>
        </w:r>
        <w:r w:rsidR="00176069">
          <w:rPr>
            <w:noProof/>
            <w:webHidden/>
          </w:rPr>
          <w:fldChar w:fldCharType="end"/>
        </w:r>
      </w:hyperlink>
    </w:p>
    <w:p w14:paraId="69F797CC"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822" w:history="1">
        <w:r w:rsidR="00176069" w:rsidRPr="00B54FE5">
          <w:rPr>
            <w:rStyle w:val="Hipervnculo"/>
            <w:rFonts w:cs="Times New Roman"/>
            <w:noProof/>
          </w:rPr>
          <w:t>Figura 2</w:t>
        </w:r>
        <w:r w:rsidR="00176069" w:rsidRPr="00B54FE5">
          <w:rPr>
            <w:rStyle w:val="Hipervnculo"/>
            <w:rFonts w:cs="Times New Roman"/>
            <w:noProof/>
          </w:rPr>
          <w:noBreakHyphen/>
          <w:t>33. SPDPdiscoveredParticipantData.</w:t>
        </w:r>
        <w:r w:rsidR="00176069">
          <w:rPr>
            <w:noProof/>
            <w:webHidden/>
          </w:rPr>
          <w:tab/>
        </w:r>
        <w:r w:rsidR="00176069">
          <w:rPr>
            <w:noProof/>
            <w:webHidden/>
          </w:rPr>
          <w:fldChar w:fldCharType="begin"/>
        </w:r>
        <w:r w:rsidR="00176069">
          <w:rPr>
            <w:noProof/>
            <w:webHidden/>
          </w:rPr>
          <w:instrText xml:space="preserve"> PAGEREF _Toc421180822 \h </w:instrText>
        </w:r>
        <w:r w:rsidR="00176069">
          <w:rPr>
            <w:noProof/>
            <w:webHidden/>
          </w:rPr>
        </w:r>
        <w:r w:rsidR="00176069">
          <w:rPr>
            <w:noProof/>
            <w:webHidden/>
          </w:rPr>
          <w:fldChar w:fldCharType="separate"/>
        </w:r>
        <w:r w:rsidR="00705AE8">
          <w:rPr>
            <w:noProof/>
            <w:webHidden/>
          </w:rPr>
          <w:t>130</w:t>
        </w:r>
        <w:r w:rsidR="00176069">
          <w:rPr>
            <w:noProof/>
            <w:webHidden/>
          </w:rPr>
          <w:fldChar w:fldCharType="end"/>
        </w:r>
      </w:hyperlink>
    </w:p>
    <w:p w14:paraId="5A875C60"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823" w:history="1">
        <w:r w:rsidR="00176069" w:rsidRPr="00B54FE5">
          <w:rPr>
            <w:rStyle w:val="Hipervnculo"/>
            <w:noProof/>
          </w:rPr>
          <w:t>Figura 2</w:t>
        </w:r>
        <w:r w:rsidR="00176069" w:rsidRPr="00B54FE5">
          <w:rPr>
            <w:rStyle w:val="Hipervnculo"/>
            <w:noProof/>
          </w:rPr>
          <w:noBreakHyphen/>
          <w:t>34. El built-in Endpoint usado por el SPDP</w:t>
        </w:r>
        <w:r w:rsidR="00176069">
          <w:rPr>
            <w:noProof/>
            <w:webHidden/>
          </w:rPr>
          <w:tab/>
        </w:r>
        <w:r w:rsidR="00176069">
          <w:rPr>
            <w:noProof/>
            <w:webHidden/>
          </w:rPr>
          <w:fldChar w:fldCharType="begin"/>
        </w:r>
        <w:r w:rsidR="00176069">
          <w:rPr>
            <w:noProof/>
            <w:webHidden/>
          </w:rPr>
          <w:instrText xml:space="preserve"> PAGEREF _Toc421180823 \h </w:instrText>
        </w:r>
        <w:r w:rsidR="00176069">
          <w:rPr>
            <w:noProof/>
            <w:webHidden/>
          </w:rPr>
        </w:r>
        <w:r w:rsidR="00176069">
          <w:rPr>
            <w:noProof/>
            <w:webHidden/>
          </w:rPr>
          <w:fldChar w:fldCharType="separate"/>
        </w:r>
        <w:r w:rsidR="00705AE8">
          <w:rPr>
            <w:noProof/>
            <w:webHidden/>
          </w:rPr>
          <w:t>130</w:t>
        </w:r>
        <w:r w:rsidR="00176069">
          <w:rPr>
            <w:noProof/>
            <w:webHidden/>
          </w:rPr>
          <w:fldChar w:fldCharType="end"/>
        </w:r>
      </w:hyperlink>
    </w:p>
    <w:p w14:paraId="15EFC4F7"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824" w:history="1">
        <w:r w:rsidR="00176069" w:rsidRPr="00B54FE5">
          <w:rPr>
            <w:rStyle w:val="Hipervnculo"/>
            <w:noProof/>
          </w:rPr>
          <w:t>Figura 2</w:t>
        </w:r>
        <w:r w:rsidR="00176069" w:rsidRPr="00B54FE5">
          <w:rPr>
            <w:rStyle w:val="Hipervnculo"/>
            <w:noProof/>
          </w:rPr>
          <w:noBreakHyphen/>
          <w:t>35. El built-in Endpoint usado por el SPDP.</w:t>
        </w:r>
        <w:r w:rsidR="00176069">
          <w:rPr>
            <w:noProof/>
            <w:webHidden/>
          </w:rPr>
          <w:tab/>
        </w:r>
        <w:r w:rsidR="00176069">
          <w:rPr>
            <w:noProof/>
            <w:webHidden/>
          </w:rPr>
          <w:fldChar w:fldCharType="begin"/>
        </w:r>
        <w:r w:rsidR="00176069">
          <w:rPr>
            <w:noProof/>
            <w:webHidden/>
          </w:rPr>
          <w:instrText xml:space="preserve"> PAGEREF _Toc421180824 \h </w:instrText>
        </w:r>
        <w:r w:rsidR="00176069">
          <w:rPr>
            <w:noProof/>
            <w:webHidden/>
          </w:rPr>
        </w:r>
        <w:r w:rsidR="00176069">
          <w:rPr>
            <w:noProof/>
            <w:webHidden/>
          </w:rPr>
          <w:fldChar w:fldCharType="separate"/>
        </w:r>
        <w:r w:rsidR="00705AE8">
          <w:rPr>
            <w:noProof/>
            <w:webHidden/>
          </w:rPr>
          <w:t>131</w:t>
        </w:r>
        <w:r w:rsidR="00176069">
          <w:rPr>
            <w:noProof/>
            <w:webHidden/>
          </w:rPr>
          <w:fldChar w:fldCharType="end"/>
        </w:r>
      </w:hyperlink>
    </w:p>
    <w:p w14:paraId="2A63F566"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825" w:history="1">
        <w:r w:rsidR="00176069" w:rsidRPr="00B54FE5">
          <w:rPr>
            <w:rStyle w:val="Hipervnculo"/>
            <w:rFonts w:cs="Times New Roman"/>
            <w:noProof/>
          </w:rPr>
          <w:t>Figura 2</w:t>
        </w:r>
        <w:r w:rsidR="00176069" w:rsidRPr="00B54FE5">
          <w:rPr>
            <w:rStyle w:val="Hipervnculo"/>
            <w:rFonts w:cs="Times New Roman"/>
            <w:noProof/>
          </w:rPr>
          <w:noBreakHyphen/>
          <w:t>36. Ejemplo de asignación de los DDS built-in Entity correspondientes con RTPS built-in Endpoint.</w:t>
        </w:r>
        <w:r w:rsidR="00176069">
          <w:rPr>
            <w:noProof/>
            <w:webHidden/>
          </w:rPr>
          <w:tab/>
        </w:r>
        <w:r w:rsidR="00176069">
          <w:rPr>
            <w:noProof/>
            <w:webHidden/>
          </w:rPr>
          <w:fldChar w:fldCharType="begin"/>
        </w:r>
        <w:r w:rsidR="00176069">
          <w:rPr>
            <w:noProof/>
            <w:webHidden/>
          </w:rPr>
          <w:instrText xml:space="preserve"> PAGEREF _Toc421180825 \h </w:instrText>
        </w:r>
        <w:r w:rsidR="00176069">
          <w:rPr>
            <w:noProof/>
            <w:webHidden/>
          </w:rPr>
        </w:r>
        <w:r w:rsidR="00176069">
          <w:rPr>
            <w:noProof/>
            <w:webHidden/>
          </w:rPr>
          <w:fldChar w:fldCharType="separate"/>
        </w:r>
        <w:r w:rsidR="00705AE8">
          <w:rPr>
            <w:noProof/>
            <w:webHidden/>
          </w:rPr>
          <w:t>133</w:t>
        </w:r>
        <w:r w:rsidR="00176069">
          <w:rPr>
            <w:noProof/>
            <w:webHidden/>
          </w:rPr>
          <w:fldChar w:fldCharType="end"/>
        </w:r>
      </w:hyperlink>
    </w:p>
    <w:p w14:paraId="57CA1056"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826" w:history="1">
        <w:r w:rsidR="00176069" w:rsidRPr="00B54FE5">
          <w:rPr>
            <w:rStyle w:val="Hipervnculo"/>
            <w:noProof/>
          </w:rPr>
          <w:t>Figura 2</w:t>
        </w:r>
        <w:r w:rsidR="00176069" w:rsidRPr="00B54FE5">
          <w:rPr>
            <w:rStyle w:val="Hipervnculo"/>
            <w:noProof/>
          </w:rPr>
          <w:noBreakHyphen/>
          <w:t>37. Los tipos de datos asociados con built-in Endpoint utilizado por el SEDP.</w:t>
        </w:r>
        <w:r w:rsidR="00176069">
          <w:rPr>
            <w:noProof/>
            <w:webHidden/>
          </w:rPr>
          <w:tab/>
        </w:r>
        <w:r w:rsidR="00176069">
          <w:rPr>
            <w:noProof/>
            <w:webHidden/>
          </w:rPr>
          <w:fldChar w:fldCharType="begin"/>
        </w:r>
        <w:r w:rsidR="00176069">
          <w:rPr>
            <w:noProof/>
            <w:webHidden/>
          </w:rPr>
          <w:instrText xml:space="preserve"> PAGEREF _Toc421180826 \h </w:instrText>
        </w:r>
        <w:r w:rsidR="00176069">
          <w:rPr>
            <w:noProof/>
            <w:webHidden/>
          </w:rPr>
        </w:r>
        <w:r w:rsidR="00176069">
          <w:rPr>
            <w:noProof/>
            <w:webHidden/>
          </w:rPr>
          <w:fldChar w:fldCharType="separate"/>
        </w:r>
        <w:r w:rsidR="00705AE8">
          <w:rPr>
            <w:noProof/>
            <w:webHidden/>
          </w:rPr>
          <w:t>135</w:t>
        </w:r>
        <w:r w:rsidR="00176069">
          <w:rPr>
            <w:noProof/>
            <w:webHidden/>
          </w:rPr>
          <w:fldChar w:fldCharType="end"/>
        </w:r>
      </w:hyperlink>
    </w:p>
    <w:p w14:paraId="7DE19B9D" w14:textId="77777777" w:rsidR="00176069" w:rsidRDefault="00645B6B">
      <w:pPr>
        <w:pStyle w:val="Tabladeilustraciones"/>
        <w:tabs>
          <w:tab w:val="right" w:leader="dot" w:pos="9017"/>
        </w:tabs>
        <w:rPr>
          <w:rFonts w:asciiTheme="minorHAnsi" w:hAnsiTheme="minorHAnsi"/>
          <w:noProof/>
          <w:kern w:val="0"/>
          <w:sz w:val="22"/>
          <w:szCs w:val="22"/>
          <w:lang w:eastAsia="es-EC"/>
        </w:rPr>
      </w:pPr>
      <w:hyperlink w:anchor="_Toc421180827" w:history="1">
        <w:r w:rsidR="00176069" w:rsidRPr="00B54FE5">
          <w:rPr>
            <w:rStyle w:val="Hipervnculo"/>
            <w:noProof/>
          </w:rPr>
          <w:t>Figura 2</w:t>
        </w:r>
        <w:r w:rsidR="00176069" w:rsidRPr="00B54FE5">
          <w:rPr>
            <w:rStyle w:val="Hipervnculo"/>
            <w:noProof/>
          </w:rPr>
          <w:noBreakHyphen/>
          <w:t>38. El built-in Endpoint y los DataType asociados con su respectivo HistoryCache.</w:t>
        </w:r>
        <w:r w:rsidR="00176069">
          <w:rPr>
            <w:noProof/>
            <w:webHidden/>
          </w:rPr>
          <w:tab/>
        </w:r>
        <w:r w:rsidR="00176069">
          <w:rPr>
            <w:noProof/>
            <w:webHidden/>
          </w:rPr>
          <w:fldChar w:fldCharType="begin"/>
        </w:r>
        <w:r w:rsidR="00176069">
          <w:rPr>
            <w:noProof/>
            <w:webHidden/>
          </w:rPr>
          <w:instrText xml:space="preserve"> PAGEREF _Toc421180827 \h </w:instrText>
        </w:r>
        <w:r w:rsidR="00176069">
          <w:rPr>
            <w:noProof/>
            <w:webHidden/>
          </w:rPr>
        </w:r>
        <w:r w:rsidR="00176069">
          <w:rPr>
            <w:noProof/>
            <w:webHidden/>
          </w:rPr>
          <w:fldChar w:fldCharType="separate"/>
        </w:r>
        <w:r w:rsidR="00705AE8">
          <w:rPr>
            <w:noProof/>
            <w:webHidden/>
          </w:rPr>
          <w:t>136</w:t>
        </w:r>
        <w:r w:rsidR="00176069">
          <w:rPr>
            <w:noProof/>
            <w:webHidden/>
          </w:rPr>
          <w:fldChar w:fldCharType="end"/>
        </w:r>
      </w:hyperlink>
    </w:p>
    <w:p w14:paraId="7C1798E5" w14:textId="77777777" w:rsidR="000A5DCE" w:rsidRPr="00534F11" w:rsidRDefault="006D0FD6" w:rsidP="00877E1E">
      <w:pPr>
        <w:rPr>
          <w:lang w:val="es-ES_tradnl"/>
        </w:rPr>
      </w:pPr>
      <w:r>
        <w:rPr>
          <w:lang w:val="es-ES_tradnl"/>
        </w:rPr>
        <w:fldChar w:fldCharType="end"/>
      </w:r>
    </w:p>
    <w:p w14:paraId="30518426" w14:textId="77777777" w:rsidR="000A5DCE" w:rsidRPr="00534F11" w:rsidRDefault="000A5DCE" w:rsidP="00877E1E">
      <w:pPr>
        <w:rPr>
          <w:lang w:val="es-ES_tradnl"/>
        </w:rPr>
      </w:pPr>
    </w:p>
    <w:p w14:paraId="4247827E" w14:textId="77777777" w:rsidR="000A5DCE" w:rsidRPr="00534F11" w:rsidRDefault="000A5DCE" w:rsidP="00877E1E">
      <w:pPr>
        <w:rPr>
          <w:lang w:val="es-ES_tradnl"/>
        </w:rPr>
      </w:pPr>
    </w:p>
    <w:p w14:paraId="4C65E9B3" w14:textId="77777777" w:rsidR="000A5DCE" w:rsidRDefault="000A5DCE" w:rsidP="00877E1E">
      <w:pPr>
        <w:rPr>
          <w:lang w:val="es-ES_tradnl"/>
        </w:rPr>
      </w:pPr>
    </w:p>
    <w:p w14:paraId="1E25DECE" w14:textId="77777777" w:rsidR="00176069" w:rsidRDefault="00176069" w:rsidP="00877E1E">
      <w:pPr>
        <w:rPr>
          <w:lang w:val="es-ES_tradnl"/>
        </w:rPr>
      </w:pPr>
    </w:p>
    <w:p w14:paraId="3DC69E28" w14:textId="77777777" w:rsidR="00176069" w:rsidRDefault="00176069" w:rsidP="00877E1E">
      <w:pPr>
        <w:rPr>
          <w:lang w:val="es-ES_tradnl"/>
        </w:rPr>
      </w:pPr>
    </w:p>
    <w:p w14:paraId="07AE3801" w14:textId="77777777" w:rsidR="00176069" w:rsidRDefault="00176069" w:rsidP="00877E1E">
      <w:pPr>
        <w:rPr>
          <w:lang w:val="es-ES_tradnl"/>
        </w:rPr>
      </w:pPr>
    </w:p>
    <w:p w14:paraId="41A73F2D" w14:textId="77777777" w:rsidR="00176069" w:rsidRDefault="00176069" w:rsidP="00877E1E">
      <w:pPr>
        <w:rPr>
          <w:lang w:val="es-ES_tradnl"/>
        </w:rPr>
      </w:pPr>
    </w:p>
    <w:p w14:paraId="473EEEB4" w14:textId="77777777" w:rsidR="001F2C8B" w:rsidRDefault="001F2C8B" w:rsidP="00877E1E">
      <w:pPr>
        <w:rPr>
          <w:lang w:val="es-ES_tradnl"/>
        </w:rPr>
      </w:pPr>
    </w:p>
    <w:p w14:paraId="0779D56A" w14:textId="77777777" w:rsidR="001F2C8B" w:rsidRPr="00534F11" w:rsidRDefault="001F2C8B" w:rsidP="00877E1E">
      <w:pPr>
        <w:rPr>
          <w:lang w:val="es-ES_tradnl"/>
        </w:rPr>
      </w:pPr>
    </w:p>
    <w:p w14:paraId="7CC34E44" w14:textId="77777777" w:rsidR="000A5DCE" w:rsidRPr="00534F11" w:rsidRDefault="000A5DCE" w:rsidP="00877E1E">
      <w:pPr>
        <w:rPr>
          <w:lang w:val="es-ES_tradnl"/>
        </w:rPr>
      </w:pPr>
    </w:p>
    <w:p w14:paraId="51773ED8" w14:textId="77777777" w:rsidR="000A5DCE" w:rsidRPr="00534F11" w:rsidRDefault="00FA6FF4" w:rsidP="0061249C">
      <w:pPr>
        <w:pStyle w:val="Ttulo1"/>
        <w:numPr>
          <w:ilvl w:val="0"/>
          <w:numId w:val="0"/>
        </w:numPr>
        <w:ind w:left="360"/>
        <w:jc w:val="center"/>
        <w:rPr>
          <w:lang w:val="es-ES_tradnl"/>
        </w:rPr>
      </w:pPr>
      <w:bookmarkStart w:id="3" w:name="_Toc421180693"/>
      <w:r w:rsidRPr="00534F11">
        <w:rPr>
          <w:lang w:val="es-ES_tradnl"/>
        </w:rPr>
        <w:lastRenderedPageBreak/>
        <w:t>RESUMEN</w:t>
      </w:r>
      <w:bookmarkEnd w:id="3"/>
    </w:p>
    <w:p w14:paraId="66B2B70A" w14:textId="77777777" w:rsidR="00FA6FF4" w:rsidRPr="00534F11" w:rsidRDefault="00FA6FF4" w:rsidP="000A5DCE">
      <w:pPr>
        <w:pStyle w:val="Textodeglobo"/>
        <w:rPr>
          <w:rFonts w:ascii="Times New Roman" w:hAnsi="Times New Roman" w:cs="Times New Roman"/>
          <w:sz w:val="24"/>
          <w:szCs w:val="24"/>
          <w:lang w:val="es-ES_tradnl"/>
        </w:rPr>
      </w:pPr>
    </w:p>
    <w:p w14:paraId="2E8ACE38" w14:textId="3EB66F59" w:rsidR="005C3E88" w:rsidRPr="00534F11" w:rsidRDefault="0061249C" w:rsidP="0061249C">
      <w:pPr>
        <w:pStyle w:val="Textodeglobo"/>
        <w:rPr>
          <w:rFonts w:ascii="Times New Roman" w:hAnsi="Times New Roman" w:cs="Times New Roman"/>
          <w:sz w:val="24"/>
          <w:szCs w:val="24"/>
          <w:lang w:val="es-ES_tradnl"/>
        </w:rPr>
      </w:pPr>
      <w:r>
        <w:rPr>
          <w:rFonts w:ascii="Times New Roman" w:hAnsi="Times New Roman" w:cs="Times New Roman"/>
          <w:sz w:val="24"/>
          <w:szCs w:val="24"/>
          <w:lang w:val="es-ES_tradnl"/>
        </w:rPr>
        <w:t>Aquí va el resumen</w:t>
      </w:r>
    </w:p>
    <w:p w14:paraId="1E15FEFB" w14:textId="77777777" w:rsidR="00483FB8" w:rsidRPr="00534F11" w:rsidRDefault="00483FB8" w:rsidP="000A5DCE">
      <w:pPr>
        <w:pStyle w:val="Textodeglobo"/>
        <w:rPr>
          <w:rFonts w:ascii="Times New Roman" w:hAnsi="Times New Roman" w:cs="Times New Roman"/>
          <w:sz w:val="24"/>
          <w:szCs w:val="24"/>
          <w:lang w:val="es-ES_tradnl"/>
        </w:rPr>
      </w:pPr>
    </w:p>
    <w:p w14:paraId="4CE3A558" w14:textId="77777777" w:rsidR="00483FB8" w:rsidRPr="00534F11" w:rsidRDefault="00483FB8" w:rsidP="000A5DCE">
      <w:pPr>
        <w:pStyle w:val="Textodeglobo"/>
        <w:rPr>
          <w:rFonts w:ascii="Times New Roman" w:hAnsi="Times New Roman" w:cs="Times New Roman"/>
          <w:sz w:val="24"/>
          <w:szCs w:val="24"/>
          <w:lang w:val="es-ES_tradnl"/>
        </w:rPr>
      </w:pPr>
    </w:p>
    <w:p w14:paraId="544B09B8" w14:textId="77777777" w:rsidR="00483FB8" w:rsidRPr="00534F11" w:rsidRDefault="00483FB8" w:rsidP="000A5DCE">
      <w:pPr>
        <w:pStyle w:val="Textodeglobo"/>
        <w:rPr>
          <w:rFonts w:ascii="Times New Roman" w:hAnsi="Times New Roman" w:cs="Times New Roman"/>
          <w:sz w:val="24"/>
          <w:szCs w:val="24"/>
          <w:lang w:val="es-ES_tradnl"/>
        </w:rPr>
      </w:pPr>
    </w:p>
    <w:p w14:paraId="61AA4EB8" w14:textId="77777777" w:rsidR="00BE70B2" w:rsidRPr="00534F11" w:rsidRDefault="00483FB8" w:rsidP="005C3E88">
      <w:pPr>
        <w:ind w:firstLine="0"/>
        <w:rPr>
          <w:rFonts w:cs="Times New Roman"/>
          <w:lang w:val="es-ES_tradnl"/>
        </w:rPr>
      </w:pPr>
      <w:r w:rsidRPr="00534F11">
        <w:rPr>
          <w:rFonts w:cs="Times New Roman"/>
          <w:lang w:val="es-ES_tradnl"/>
        </w:rPr>
        <w:t>Palabras Clave</w:t>
      </w:r>
      <w:r w:rsidR="000A5DCE" w:rsidRPr="00534F11">
        <w:rPr>
          <w:rFonts w:cs="Times New Roman"/>
          <w:lang w:val="es-ES_tradnl"/>
        </w:rPr>
        <w:t xml:space="preserve">: </w:t>
      </w:r>
    </w:p>
    <w:p w14:paraId="440B9CA5" w14:textId="77777777" w:rsidR="000A5DCE" w:rsidRPr="00534F11" w:rsidRDefault="000A5DCE" w:rsidP="000A5DCE">
      <w:pPr>
        <w:rPr>
          <w:lang w:val="es-ES_tradnl"/>
        </w:rPr>
      </w:pPr>
    </w:p>
    <w:p w14:paraId="0C8531FF" w14:textId="77777777" w:rsidR="000A5DCE" w:rsidRPr="00534F11" w:rsidRDefault="000A5DCE" w:rsidP="000A5DCE">
      <w:pPr>
        <w:rPr>
          <w:lang w:val="es-ES_tradnl"/>
        </w:rPr>
      </w:pPr>
    </w:p>
    <w:p w14:paraId="6CDBC51F" w14:textId="77777777" w:rsidR="000A5DCE" w:rsidRPr="00534F11" w:rsidRDefault="000A5DCE" w:rsidP="000A5DCE">
      <w:pPr>
        <w:rPr>
          <w:lang w:val="es-ES_tradnl"/>
        </w:rPr>
      </w:pPr>
    </w:p>
    <w:p w14:paraId="46262D06" w14:textId="77777777" w:rsidR="000A5DCE" w:rsidRPr="00534F11" w:rsidRDefault="000A5DCE" w:rsidP="00877E1E">
      <w:pPr>
        <w:rPr>
          <w:lang w:val="es-ES_tradnl"/>
        </w:rPr>
      </w:pPr>
    </w:p>
    <w:p w14:paraId="419A1546" w14:textId="77777777" w:rsidR="00483FB8" w:rsidRPr="00534F11" w:rsidRDefault="00483FB8" w:rsidP="00877E1E">
      <w:pPr>
        <w:rPr>
          <w:lang w:val="es-ES_tradnl"/>
        </w:rPr>
      </w:pPr>
    </w:p>
    <w:p w14:paraId="4F2EECF4" w14:textId="77777777" w:rsidR="00483FB8" w:rsidRPr="00534F11" w:rsidRDefault="00483FB8" w:rsidP="00877E1E">
      <w:pPr>
        <w:rPr>
          <w:lang w:val="es-ES_tradnl"/>
        </w:rPr>
      </w:pPr>
    </w:p>
    <w:p w14:paraId="56453444" w14:textId="77777777" w:rsidR="00483FB8" w:rsidRPr="00534F11" w:rsidRDefault="00483FB8" w:rsidP="00877E1E">
      <w:pPr>
        <w:rPr>
          <w:lang w:val="es-ES_tradnl"/>
        </w:rPr>
      </w:pPr>
    </w:p>
    <w:p w14:paraId="77858819" w14:textId="77777777" w:rsidR="000A5DCE" w:rsidRPr="00534F11" w:rsidRDefault="000A5DCE" w:rsidP="00F71265">
      <w:pPr>
        <w:ind w:firstLine="0"/>
        <w:rPr>
          <w:lang w:val="es-ES_tradnl"/>
        </w:rPr>
      </w:pPr>
    </w:p>
    <w:p w14:paraId="1705CFE9" w14:textId="77777777" w:rsidR="00BE70B2" w:rsidRPr="00534F11" w:rsidRDefault="00BE70B2" w:rsidP="00F71265">
      <w:pPr>
        <w:ind w:firstLine="0"/>
        <w:rPr>
          <w:lang w:val="es-ES_tradnl"/>
        </w:rPr>
      </w:pPr>
    </w:p>
    <w:p w14:paraId="2B0C7874" w14:textId="77777777" w:rsidR="00BE70B2" w:rsidRPr="00534F11" w:rsidRDefault="00BE70B2" w:rsidP="00F71265">
      <w:pPr>
        <w:ind w:firstLine="0"/>
        <w:rPr>
          <w:lang w:val="es-ES_tradnl"/>
        </w:rPr>
      </w:pPr>
    </w:p>
    <w:p w14:paraId="2B33538E" w14:textId="77777777" w:rsidR="00BE70B2" w:rsidRDefault="00BE70B2" w:rsidP="00F71265">
      <w:pPr>
        <w:ind w:firstLine="0"/>
        <w:rPr>
          <w:lang w:val="es-ES_tradnl"/>
        </w:rPr>
      </w:pPr>
    </w:p>
    <w:p w14:paraId="67FD0764" w14:textId="77777777" w:rsidR="001F2C8B" w:rsidRDefault="001F2C8B" w:rsidP="00F71265">
      <w:pPr>
        <w:ind w:firstLine="0"/>
        <w:rPr>
          <w:lang w:val="es-ES_tradnl"/>
        </w:rPr>
      </w:pPr>
    </w:p>
    <w:p w14:paraId="1A0CE0BC" w14:textId="77777777" w:rsidR="001F2C8B" w:rsidRDefault="001F2C8B" w:rsidP="00F71265">
      <w:pPr>
        <w:ind w:firstLine="0"/>
        <w:rPr>
          <w:lang w:val="es-ES_tradnl"/>
        </w:rPr>
      </w:pPr>
    </w:p>
    <w:p w14:paraId="743D44AA" w14:textId="77777777" w:rsidR="001F2C8B" w:rsidRDefault="001F2C8B" w:rsidP="00F71265">
      <w:pPr>
        <w:ind w:firstLine="0"/>
        <w:rPr>
          <w:lang w:val="es-ES_tradnl"/>
        </w:rPr>
      </w:pPr>
    </w:p>
    <w:p w14:paraId="1B50F8CE" w14:textId="77777777" w:rsidR="001F2C8B" w:rsidRPr="00534F11" w:rsidRDefault="001F2C8B" w:rsidP="00F71265">
      <w:pPr>
        <w:ind w:firstLine="0"/>
        <w:rPr>
          <w:lang w:val="es-ES_tradnl"/>
        </w:rPr>
        <w:sectPr w:rsidR="001F2C8B" w:rsidRPr="00534F11" w:rsidSect="00813AA0">
          <w:footnotePr>
            <w:pos w:val="beneathText"/>
          </w:footnotePr>
          <w:pgSz w:w="11907" w:h="16839" w:code="9"/>
          <w:pgMar w:top="1440" w:right="1440" w:bottom="1440" w:left="1440" w:header="720" w:footer="720" w:gutter="0"/>
          <w:pgNumType w:fmt="lowerRoman" w:start="1"/>
          <w:cols w:space="720"/>
          <w:docGrid w:linePitch="360"/>
        </w:sectPr>
      </w:pPr>
    </w:p>
    <w:p w14:paraId="58C31D9E" w14:textId="6EDB4825" w:rsidR="00FF4819" w:rsidRPr="00534F11" w:rsidRDefault="002257F1" w:rsidP="00205224">
      <w:pPr>
        <w:pStyle w:val="Ttulo1"/>
        <w:numPr>
          <w:ilvl w:val="0"/>
          <w:numId w:val="15"/>
        </w:numPr>
        <w:jc w:val="center"/>
        <w:rPr>
          <w:rFonts w:cs="Times New Roman"/>
          <w:lang w:val="es-ES_tradnl"/>
        </w:rPr>
      </w:pPr>
      <w:bookmarkStart w:id="4" w:name="_Toc379728319"/>
      <w:bookmarkStart w:id="5" w:name="_Toc421180694"/>
      <w:r w:rsidRPr="00534F11">
        <w:rPr>
          <w:rFonts w:cs="Times New Roman"/>
          <w:lang w:val="es-ES_tradnl"/>
        </w:rPr>
        <w:lastRenderedPageBreak/>
        <w:t>C</w:t>
      </w:r>
      <w:bookmarkEnd w:id="4"/>
      <w:r w:rsidRPr="00534F11">
        <w:rPr>
          <w:rFonts w:cs="Times New Roman"/>
          <w:lang w:val="es-ES_tradnl"/>
        </w:rPr>
        <w:t xml:space="preserve">APÍTULO </w:t>
      </w:r>
      <w:r w:rsidR="00D363E7" w:rsidRPr="00534F11">
        <w:rPr>
          <w:rFonts w:cs="Times New Roman"/>
          <w:lang w:val="es-ES_tradnl"/>
        </w:rPr>
        <w:t>I</w:t>
      </w:r>
      <w:bookmarkStart w:id="6" w:name="_Toc379728320"/>
      <w:bookmarkEnd w:id="5"/>
    </w:p>
    <w:p w14:paraId="4610AE09" w14:textId="5AAD175C" w:rsidR="00FF4819" w:rsidRDefault="003B772C" w:rsidP="00262292">
      <w:pPr>
        <w:pStyle w:val="Ttulo2"/>
        <w:numPr>
          <w:ilvl w:val="0"/>
          <w:numId w:val="0"/>
        </w:numPr>
        <w:ind w:left="720"/>
        <w:jc w:val="center"/>
        <w:rPr>
          <w:rFonts w:cs="Times New Roman"/>
          <w:lang w:val="es-ES_tradnl"/>
        </w:rPr>
      </w:pPr>
      <w:bookmarkStart w:id="7" w:name="_Toc421180695"/>
      <w:r>
        <w:rPr>
          <w:rFonts w:cs="Times New Roman"/>
          <w:lang w:val="es-ES_tradnl"/>
        </w:rPr>
        <w:t>MARCO TEÓRICO</w:t>
      </w:r>
      <w:bookmarkEnd w:id="7"/>
    </w:p>
    <w:p w14:paraId="03F61EB4" w14:textId="3A6B51C9" w:rsidR="005F27DD" w:rsidRDefault="00446D37" w:rsidP="00446D37">
      <w:pPr>
        <w:pStyle w:val="Ttulo2"/>
        <w:rPr>
          <w:lang w:val="es-ES_tradnl"/>
        </w:rPr>
      </w:pPr>
      <w:bookmarkStart w:id="8" w:name="_Toc421180696"/>
      <w:r>
        <w:rPr>
          <w:lang w:val="es-ES_tradnl"/>
        </w:rPr>
        <w:t>INTRODUCCIÓN</w:t>
      </w:r>
      <w:bookmarkEnd w:id="8"/>
    </w:p>
    <w:p w14:paraId="7FF378B9" w14:textId="43098415" w:rsidR="00446D37" w:rsidRDefault="00446D37" w:rsidP="00446D37">
      <w:pPr>
        <w:rPr>
          <w:lang w:val="es-ES_tradnl"/>
        </w:rPr>
      </w:pPr>
      <w:r>
        <w:rPr>
          <w:lang w:val="es-ES_tradnl"/>
        </w:rPr>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Pr>
          <w:lang w:val="es-ES_tradnl"/>
        </w:rPr>
        <w:t xml:space="preserve"> descritas</w:t>
      </w:r>
      <w:r>
        <w:rPr>
          <w:lang w:val="es-ES_tradnl"/>
        </w:rPr>
        <w:t xml:space="preserve"> anteriormente</w:t>
      </w:r>
      <w:r w:rsidR="00BD240B">
        <w:rPr>
          <w:lang w:val="es-ES_tradnl"/>
        </w:rPr>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Default="00BD240B" w:rsidP="00446D37">
      <w:pPr>
        <w:rPr>
          <w:lang w:val="es-ES_tradnl"/>
        </w:rPr>
      </w:pPr>
    </w:p>
    <w:p w14:paraId="73C95EDE" w14:textId="435123C8" w:rsidR="00BD240B" w:rsidRDefault="00E261C0" w:rsidP="00E261C0">
      <w:pPr>
        <w:pStyle w:val="Ttulo2"/>
        <w:rPr>
          <w:lang w:val="es-ES_tradnl"/>
        </w:rPr>
      </w:pPr>
      <w:bookmarkStart w:id="9" w:name="_Toc421180697"/>
      <w:r>
        <w:rPr>
          <w:lang w:val="es-ES_tradnl"/>
        </w:rPr>
        <w:t>MIDDLEWARES</w:t>
      </w:r>
      <w:bookmarkEnd w:id="9"/>
    </w:p>
    <w:p w14:paraId="0F496310" w14:textId="76274157" w:rsidR="00BD240B" w:rsidRDefault="00E261C0" w:rsidP="00446D37">
      <w:pPr>
        <w:rPr>
          <w:lang w:val="es-ES_tradnl"/>
        </w:rPr>
      </w:pPr>
      <w:r>
        <w:rPr>
          <w:lang w:val="es-ES_tradnl"/>
        </w:rPr>
        <w:t>El middleware es una capa de software intermedio</w:t>
      </w:r>
      <w:r w:rsidR="004D2D35">
        <w:rPr>
          <w:lang w:val="es-ES_tradnl"/>
        </w:rPr>
        <w:t>,</w:t>
      </w:r>
      <w:r>
        <w:rPr>
          <w:lang w:val="es-ES_tradnl"/>
        </w:rPr>
        <w:t xml:space="preserve"> el cual se encarga de simplificar el manejo y la programación de aplicaciones, </w:t>
      </w:r>
      <w:r w:rsidR="004D2D35">
        <w:rPr>
          <w:lang w:val="es-ES_tradnl"/>
        </w:rPr>
        <w:t>tratando de mantener la complejidad de redes y sistemas heterogéneos transparentes al usuario, por lo  que se ha convertido en una herramienta esencial para el desarrollo de sistemas distribuidos.</w:t>
      </w:r>
    </w:p>
    <w:p w14:paraId="1B69E90E" w14:textId="40F0D68F" w:rsidR="00CD2BAC" w:rsidRDefault="00CD2BAC" w:rsidP="00446D37">
      <w:pPr>
        <w:rPr>
          <w:lang w:val="es-ES_tradnl"/>
        </w:rPr>
      </w:pPr>
      <w:r>
        <w:rPr>
          <w:lang w:val="es-ES_tradnl"/>
        </w:rPr>
        <w:t>El concepto de middlewares es muy amplio y</w:t>
      </w:r>
      <w:r w:rsidR="007449D4">
        <w:rPr>
          <w:lang w:val="es-ES_tradnl"/>
        </w:rPr>
        <w:t xml:space="preserve"> cuenta con varias funcionalidades:</w:t>
      </w:r>
    </w:p>
    <w:p w14:paraId="5050A5AE" w14:textId="461CC373" w:rsidR="007449D4" w:rsidRDefault="007449D4" w:rsidP="00205224">
      <w:pPr>
        <w:pStyle w:val="Prrafodelista"/>
        <w:numPr>
          <w:ilvl w:val="0"/>
          <w:numId w:val="16"/>
        </w:numPr>
        <w:rPr>
          <w:lang w:val="es-ES_tradnl"/>
        </w:rPr>
      </w:pPr>
      <w:r>
        <w:rPr>
          <w:lang w:val="es-ES_tradnl"/>
        </w:rPr>
        <w:t>Middleware</w:t>
      </w:r>
      <w:r w:rsidR="005114E4">
        <w:rPr>
          <w:lang w:val="es-ES_tradnl"/>
        </w:rPr>
        <w:t xml:space="preserve"> de Comunicaciones, el</w:t>
      </w:r>
      <w:r>
        <w:rPr>
          <w:lang w:val="es-ES_tradnl"/>
        </w:rPr>
        <w:t xml:space="preserve"> cual es una abstracción de los detalles de bajo nivel relacionados con la distribución y la comunicación.</w:t>
      </w:r>
    </w:p>
    <w:p w14:paraId="0C67C0C9" w14:textId="042920B4" w:rsidR="007449D4" w:rsidRDefault="007449D4" w:rsidP="00205224">
      <w:pPr>
        <w:pStyle w:val="Prrafodelista"/>
        <w:numPr>
          <w:ilvl w:val="0"/>
          <w:numId w:val="16"/>
        </w:numPr>
        <w:rPr>
          <w:lang w:val="es-ES_tradnl"/>
        </w:rPr>
      </w:pPr>
      <w:r>
        <w:rPr>
          <w:lang w:val="es-ES_tradnl"/>
        </w:rPr>
        <w:t>Middleware de Componentes</w:t>
      </w:r>
      <w:r w:rsidR="004F0FFE">
        <w:rPr>
          <w:lang w:val="es-ES_tradnl"/>
        </w:rPr>
        <w:t xml:space="preserve"> </w:t>
      </w:r>
      <w:sdt>
        <w:sdtPr>
          <w:rPr>
            <w:lang w:val="es-ES_tradnl"/>
          </w:rPr>
          <w:id w:val="1551032491"/>
          <w:citation/>
        </w:sdtPr>
        <w:sdtContent>
          <w:r w:rsidR="004F0FFE">
            <w:rPr>
              <w:lang w:val="es-ES_tradnl"/>
            </w:rPr>
            <w:fldChar w:fldCharType="begin"/>
          </w:r>
          <w:r w:rsidR="004F0FFE" w:rsidRPr="004F0FFE">
            <w:rPr>
              <w:lang w:val="es-ES"/>
            </w:rPr>
            <w:instrText xml:space="preserve"> CITATION Kle02 \l 1036 </w:instrText>
          </w:r>
          <w:r w:rsidR="004F0FFE">
            <w:rPr>
              <w:lang w:val="es-ES_tradnl"/>
            </w:rPr>
            <w:fldChar w:fldCharType="separate"/>
          </w:r>
          <w:r w:rsidR="00771C4C" w:rsidRPr="00771C4C">
            <w:rPr>
              <w:noProof/>
              <w:lang w:val="es-ES"/>
            </w:rPr>
            <w:t>(Klefstad, Schmidt, &amp; O'Ryan, 2002)</w:t>
          </w:r>
          <w:r w:rsidR="004F0FFE">
            <w:rPr>
              <w:lang w:val="es-ES_tradnl"/>
            </w:rPr>
            <w:fldChar w:fldCharType="end"/>
          </w:r>
        </w:sdtContent>
      </w:sdt>
      <w:r>
        <w:rPr>
          <w:lang w:val="es-ES_tradnl"/>
        </w:rPr>
        <w:t>, el cual se basa en un modelo formal que permite el desarrollo de sistemas mediante el ensamblaje de módulos de software reutilizables (componentes), los cuales han sido desarrollado</w:t>
      </w:r>
      <w:r w:rsidR="00B33DD2">
        <w:rPr>
          <w:lang w:val="es-ES_tradnl"/>
        </w:rPr>
        <w:t>s</w:t>
      </w:r>
      <w:r>
        <w:rPr>
          <w:lang w:val="es-ES_tradnl"/>
        </w:rPr>
        <w:t xml:space="preserve"> previamente por otros, independientemente de la aplicación que será utilizada.</w:t>
      </w:r>
    </w:p>
    <w:p w14:paraId="435D6B6C" w14:textId="49A1C3EF" w:rsidR="007449D4" w:rsidRDefault="007449D4" w:rsidP="00205224">
      <w:pPr>
        <w:pStyle w:val="Prrafodelista"/>
        <w:numPr>
          <w:ilvl w:val="0"/>
          <w:numId w:val="16"/>
        </w:numPr>
        <w:rPr>
          <w:lang w:val="es-ES_tradnl"/>
        </w:rPr>
      </w:pPr>
      <w:r>
        <w:rPr>
          <w:lang w:val="es-ES_tradnl"/>
        </w:rPr>
        <w:lastRenderedPageBreak/>
        <w:t>Middleware basado en modelos o Middleware MD</w:t>
      </w:r>
      <w:r w:rsidR="005114E4">
        <w:rPr>
          <w:rStyle w:val="Refdenotaalpie"/>
          <w:lang w:val="es-ES_tradnl"/>
        </w:rPr>
        <w:footnoteReference w:id="1"/>
      </w:r>
      <w:r w:rsidR="004F0FFE">
        <w:rPr>
          <w:lang w:val="es-ES_tradnl"/>
        </w:rPr>
        <w:t xml:space="preserve"> </w:t>
      </w:r>
      <w:sdt>
        <w:sdtPr>
          <w:rPr>
            <w:lang w:val="es-ES_tradnl"/>
          </w:rPr>
          <w:id w:val="-523402616"/>
          <w:citation/>
        </w:sdtPr>
        <w:sdtContent>
          <w:r w:rsidR="004F0FFE">
            <w:rPr>
              <w:lang w:val="es-ES_tradnl"/>
            </w:rPr>
            <w:fldChar w:fldCharType="begin"/>
          </w:r>
          <w:r w:rsidR="004F0FFE" w:rsidRPr="004F0FFE">
            <w:rPr>
              <w:lang w:val="es-ES"/>
            </w:rPr>
            <w:instrText xml:space="preserve"> CITATION Gok08 \l 1036 </w:instrText>
          </w:r>
          <w:r w:rsidR="004F0FFE">
            <w:rPr>
              <w:lang w:val="es-ES_tradnl"/>
            </w:rPr>
            <w:fldChar w:fldCharType="separate"/>
          </w:r>
          <w:r w:rsidR="00771C4C" w:rsidRPr="00771C4C">
            <w:rPr>
              <w:noProof/>
              <w:lang w:val="es-ES"/>
            </w:rPr>
            <w:t>(Gokhale, et al., 2008)</w:t>
          </w:r>
          <w:r w:rsidR="004F0FFE">
            <w:rPr>
              <w:lang w:val="es-ES_tradnl"/>
            </w:rPr>
            <w:fldChar w:fldCharType="end"/>
          </w:r>
        </w:sdtContent>
      </w:sdt>
      <w:r>
        <w:rPr>
          <w:lang w:val="es-ES_tradnl"/>
        </w:rPr>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Default="007449D4" w:rsidP="00205224">
      <w:pPr>
        <w:pStyle w:val="Prrafodelista"/>
        <w:numPr>
          <w:ilvl w:val="0"/>
          <w:numId w:val="16"/>
        </w:numPr>
        <w:rPr>
          <w:lang w:val="es-ES_tradnl"/>
        </w:rPr>
      </w:pPr>
      <w:r>
        <w:rPr>
          <w:lang w:val="es-ES_tradnl"/>
        </w:rPr>
        <w:t>Middleware Adaptativo</w:t>
      </w:r>
      <w:r w:rsidR="004F0FFE">
        <w:rPr>
          <w:lang w:val="es-ES_tradnl"/>
        </w:rPr>
        <w:t xml:space="preserve"> </w:t>
      </w:r>
      <w:sdt>
        <w:sdtPr>
          <w:rPr>
            <w:lang w:val="es-ES_tradnl"/>
          </w:rPr>
          <w:id w:val="1862464711"/>
          <w:citation/>
        </w:sdtPr>
        <w:sdtContent>
          <w:r w:rsidR="004F0FFE">
            <w:rPr>
              <w:lang w:val="es-ES_tradnl"/>
            </w:rPr>
            <w:fldChar w:fldCharType="begin"/>
          </w:r>
          <w:r w:rsidR="004F0FFE" w:rsidRPr="004F0FFE">
            <w:rPr>
              <w:lang w:val="es-ES"/>
            </w:rPr>
            <w:instrText xml:space="preserve"> CITATION Bla01 \l 1036 </w:instrText>
          </w:r>
          <w:r w:rsidR="004F0FFE">
            <w:rPr>
              <w:lang w:val="es-ES_tradnl"/>
            </w:rPr>
            <w:fldChar w:fldCharType="separate"/>
          </w:r>
          <w:r w:rsidR="00771C4C" w:rsidRPr="00771C4C">
            <w:rPr>
              <w:noProof/>
              <w:lang w:val="es-ES"/>
            </w:rPr>
            <w:t>(Blair, et al., 2001)</w:t>
          </w:r>
          <w:r w:rsidR="004F0FFE">
            <w:rPr>
              <w:lang w:val="es-ES_tradnl"/>
            </w:rPr>
            <w:fldChar w:fldCharType="end"/>
          </w:r>
        </w:sdtContent>
      </w:sdt>
      <w:r>
        <w:rPr>
          <w:lang w:val="es-ES_tradnl"/>
        </w:rPr>
        <w:t xml:space="preserve">, el cual permite la reconfiguración de aplicaciones distribuidas para </w:t>
      </w:r>
      <w:r w:rsidR="005114E4">
        <w:rPr>
          <w:lang w:val="es-ES_tradnl"/>
        </w:rPr>
        <w:t>modificar funcionalidades, el uso de recursos, configuraciones de seguridad, etc.</w:t>
      </w:r>
    </w:p>
    <w:p w14:paraId="73912EA5" w14:textId="0E32501D" w:rsidR="005114E4" w:rsidRDefault="005114E4" w:rsidP="00205224">
      <w:pPr>
        <w:pStyle w:val="Prrafodelista"/>
        <w:numPr>
          <w:ilvl w:val="0"/>
          <w:numId w:val="16"/>
        </w:numPr>
        <w:rPr>
          <w:lang w:val="es-ES_tradnl"/>
        </w:rPr>
      </w:pPr>
      <w:r>
        <w:rPr>
          <w:lang w:val="es-ES_tradnl"/>
        </w:rPr>
        <w:t>Middleware Sensible al Contexto</w:t>
      </w:r>
      <w:r w:rsidR="00077718">
        <w:rPr>
          <w:lang w:val="es-ES_tradnl"/>
        </w:rPr>
        <w:t xml:space="preserve"> </w:t>
      </w:r>
      <w:sdt>
        <w:sdtPr>
          <w:rPr>
            <w:lang w:val="es-ES_tradnl"/>
          </w:rPr>
          <w:id w:val="1332034431"/>
          <w:citation/>
        </w:sdtPr>
        <w:sdtContent>
          <w:r w:rsidR="00077718">
            <w:rPr>
              <w:lang w:val="es-ES_tradnl"/>
            </w:rPr>
            <w:fldChar w:fldCharType="begin"/>
          </w:r>
          <w:r w:rsidR="00077718" w:rsidRPr="00077718">
            <w:rPr>
              <w:lang w:val="es-ES"/>
            </w:rPr>
            <w:instrText xml:space="preserve"> CITATION Rou09 \l 1036 </w:instrText>
          </w:r>
          <w:r w:rsidR="00077718">
            <w:rPr>
              <w:lang w:val="es-ES_tradnl"/>
            </w:rPr>
            <w:fldChar w:fldCharType="separate"/>
          </w:r>
          <w:r w:rsidR="00771C4C" w:rsidRPr="00771C4C">
            <w:rPr>
              <w:noProof/>
              <w:lang w:val="es-ES"/>
            </w:rPr>
            <w:t>(Rouvoy, et al., 2009)</w:t>
          </w:r>
          <w:r w:rsidR="00077718">
            <w:rPr>
              <w:lang w:val="es-ES_tradnl"/>
            </w:rPr>
            <w:fldChar w:fldCharType="end"/>
          </w:r>
        </w:sdtContent>
      </w:sdt>
      <w:r>
        <w:rPr>
          <w:lang w:val="es-ES_tradnl"/>
        </w:rPr>
        <w:t>, el cual es capaz de interactuar con el entorno en el que las aplicaciones distribuidas se ejecutan y toman acción para hacer cambios en el tiempo de ejecución.</w:t>
      </w:r>
    </w:p>
    <w:p w14:paraId="1E9D6B3D" w14:textId="77777777" w:rsidR="005114E4" w:rsidRDefault="005114E4" w:rsidP="005114E4">
      <w:pPr>
        <w:rPr>
          <w:lang w:val="es-ES_tradnl"/>
        </w:rPr>
      </w:pPr>
    </w:p>
    <w:p w14:paraId="702A1C3C" w14:textId="45DE87D2" w:rsidR="005114E4" w:rsidRDefault="00B33DD2" w:rsidP="005114E4">
      <w:pPr>
        <w:rPr>
          <w:lang w:val="es-ES_tradnl"/>
        </w:rPr>
      </w:pPr>
      <w:r>
        <w:rPr>
          <w:lang w:val="es-ES_tradnl"/>
        </w:rPr>
        <w:t xml:space="preserve">Profundizando en el ámbito de comunicaciones, se toma </w:t>
      </w:r>
      <w:r w:rsidR="005114E4">
        <w:rPr>
          <w:lang w:val="es-ES_tradnl"/>
        </w:rPr>
        <w:t xml:space="preserve"> el primer grupo</w:t>
      </w:r>
      <w:r>
        <w:rPr>
          <w:lang w:val="es-ES_tradnl"/>
        </w:rPr>
        <w:t xml:space="preserve"> anteriormente</w:t>
      </w:r>
      <w:r w:rsidR="005114E4">
        <w:rPr>
          <w:lang w:val="es-ES_tradnl"/>
        </w:rPr>
        <w:t xml:space="preserve"> descrito</w:t>
      </w:r>
      <w:r>
        <w:rPr>
          <w:lang w:val="es-ES_tradnl"/>
        </w:rPr>
        <w:t>, que corresponde</w:t>
      </w:r>
      <w:r w:rsidR="005114E4">
        <w:rPr>
          <w:lang w:val="es-ES_tradnl"/>
        </w:rPr>
        <w:t xml:space="preserve"> a los Middleware de Comunicaciones</w:t>
      </w:r>
      <w:r>
        <w:rPr>
          <w:lang w:val="es-ES_tradnl"/>
        </w:rPr>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Default="00B33DD2" w:rsidP="00205224">
      <w:pPr>
        <w:pStyle w:val="Prrafodelista"/>
        <w:numPr>
          <w:ilvl w:val="0"/>
          <w:numId w:val="17"/>
        </w:numPr>
        <w:rPr>
          <w:lang w:val="es-ES_tradnl"/>
        </w:rPr>
      </w:pPr>
      <w:r>
        <w:rPr>
          <w:lang w:val="es-ES_tradnl"/>
        </w:rPr>
        <w:t>Direccionamiento o asignación de identificadores a entidades con la finalidad de indicar su ubicación.</w:t>
      </w:r>
    </w:p>
    <w:p w14:paraId="5E01CC3A" w14:textId="13D6D3B4" w:rsidR="00B33DD2" w:rsidRDefault="00020C61" w:rsidP="00205224">
      <w:pPr>
        <w:pStyle w:val="Prrafodelista"/>
        <w:numPr>
          <w:ilvl w:val="0"/>
          <w:numId w:val="17"/>
        </w:numPr>
        <w:rPr>
          <w:lang w:val="es-ES_tradnl"/>
        </w:rPr>
      </w:pPr>
      <w:r>
        <w:rPr>
          <w:lang w:val="es-ES_tradnl"/>
        </w:rPr>
        <w:t>Marshalling</w:t>
      </w:r>
      <w:r>
        <w:rPr>
          <w:rStyle w:val="Refdenotaalpie"/>
          <w:lang w:val="es-ES_tradnl"/>
        </w:rPr>
        <w:footnoteReference w:id="2"/>
      </w:r>
      <w:r>
        <w:rPr>
          <w:lang w:val="es-ES_tradnl"/>
        </w:rPr>
        <w:t xml:space="preserve"> o transformación de los datos en una representación adecuada para la transmisión sobre la red.</w:t>
      </w:r>
    </w:p>
    <w:p w14:paraId="77658402" w14:textId="77777777" w:rsidR="007E5CA2" w:rsidRDefault="007E5CA2" w:rsidP="00400148">
      <w:pPr>
        <w:pStyle w:val="Prrafodelista"/>
        <w:ind w:left="1440"/>
        <w:rPr>
          <w:lang w:val="es-ES_tradnl"/>
        </w:rPr>
      </w:pPr>
    </w:p>
    <w:p w14:paraId="55F68ABE" w14:textId="1A03009B" w:rsidR="00020C61" w:rsidRDefault="00020C61" w:rsidP="00205224">
      <w:pPr>
        <w:pStyle w:val="Prrafodelista"/>
        <w:numPr>
          <w:ilvl w:val="0"/>
          <w:numId w:val="17"/>
        </w:numPr>
        <w:rPr>
          <w:lang w:val="es-ES_tradnl"/>
        </w:rPr>
      </w:pPr>
      <w:r>
        <w:rPr>
          <w:lang w:val="es-ES_tradnl"/>
        </w:rPr>
        <w:lastRenderedPageBreak/>
        <w:t>Envío o la asignación de cada solicitud a un recurso de ejecución para su procesamiento.</w:t>
      </w:r>
    </w:p>
    <w:p w14:paraId="7A7005D6" w14:textId="7A58EE68" w:rsidR="00020C61" w:rsidRDefault="00020C61" w:rsidP="00205224">
      <w:pPr>
        <w:pStyle w:val="Prrafodelista"/>
        <w:numPr>
          <w:ilvl w:val="0"/>
          <w:numId w:val="17"/>
        </w:numPr>
        <w:rPr>
          <w:lang w:val="es-ES_tradnl"/>
        </w:rPr>
      </w:pPr>
      <w:r>
        <w:rPr>
          <w:lang w:val="es-ES_tradnl"/>
        </w:rPr>
        <w:t>Transporte o establecimiento de un enlace de comunicaciones para el intercambio de mensajes entre redes vía unicast o multicast.</w:t>
      </w:r>
    </w:p>
    <w:p w14:paraId="7F7E7E7C" w14:textId="2155467C" w:rsidR="00BA4F3D" w:rsidRDefault="00BA4F3D" w:rsidP="00BA4F3D">
      <w:pPr>
        <w:rPr>
          <w:lang w:val="es-ES_tradnl"/>
        </w:rPr>
      </w:pPr>
      <w:r>
        <w:rPr>
          <w:lang w:val="es-ES_tradnl"/>
        </w:rPr>
        <w:t>En la Figura 1-1. Se puede apreciar los servicios básicos que provee un middleware.</w:t>
      </w:r>
    </w:p>
    <w:p w14:paraId="55D3B00B" w14:textId="77777777" w:rsidR="00E11E45" w:rsidRPr="00BA4F3D" w:rsidRDefault="00E11E45" w:rsidP="00BA4F3D">
      <w:pPr>
        <w:rPr>
          <w:lang w:val="es-ES_tradnl"/>
        </w:rPr>
      </w:pPr>
    </w:p>
    <w:p w14:paraId="7A230881" w14:textId="77777777" w:rsidR="00BA4F3D" w:rsidRDefault="00262292" w:rsidP="004A7751">
      <w:pPr>
        <w:keepNext/>
        <w:ind w:firstLine="0"/>
        <w:jc w:val="center"/>
      </w:pPr>
      <w:r w:rsidRPr="00262292">
        <w:rPr>
          <w:noProof/>
          <w:lang w:eastAsia="es-EC"/>
        </w:rPr>
        <w:drawing>
          <wp:inline distT="0" distB="0" distL="0" distR="0" wp14:anchorId="06321D44" wp14:editId="666EB693">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490AA975" w:rsidR="00262292" w:rsidRPr="00BA4F3D" w:rsidRDefault="00BA4F3D" w:rsidP="00BA4F3D">
      <w:pPr>
        <w:pStyle w:val="Descripcin"/>
        <w:jc w:val="center"/>
        <w:rPr>
          <w:szCs w:val="24"/>
        </w:rPr>
      </w:pPr>
      <w:bookmarkStart w:id="10" w:name="_Toc414359316"/>
      <w:bookmarkStart w:id="11" w:name="_Toc421177650"/>
      <w:bookmarkStart w:id="12" w:name="_Toc421180774"/>
      <w:r w:rsidRPr="00BA4F3D">
        <w:rPr>
          <w:szCs w:val="24"/>
        </w:rPr>
        <w:t xml:space="preserve">Figura </w:t>
      </w:r>
      <w:r w:rsidR="00703C77">
        <w:rPr>
          <w:szCs w:val="24"/>
        </w:rPr>
        <w:fldChar w:fldCharType="begin"/>
      </w:r>
      <w:r w:rsidR="00703C77">
        <w:rPr>
          <w:szCs w:val="24"/>
        </w:rPr>
        <w:instrText xml:space="preserve"> STYLEREF 1 \s </w:instrText>
      </w:r>
      <w:r w:rsidR="00703C77">
        <w:rPr>
          <w:szCs w:val="24"/>
        </w:rPr>
        <w:fldChar w:fldCharType="separate"/>
      </w:r>
      <w:r w:rsidR="00705AE8">
        <w:rPr>
          <w:noProof/>
          <w:szCs w:val="24"/>
        </w:rPr>
        <w:t>1</w:t>
      </w:r>
      <w:r w:rsidR="00703C77">
        <w:rPr>
          <w:szCs w:val="24"/>
        </w:rPr>
        <w:fldChar w:fldCharType="end"/>
      </w:r>
      <w:r w:rsidR="00703C77">
        <w:rPr>
          <w:szCs w:val="24"/>
        </w:rPr>
        <w:noBreakHyphen/>
      </w:r>
      <w:r w:rsidR="00703C77">
        <w:rPr>
          <w:szCs w:val="24"/>
        </w:rPr>
        <w:fldChar w:fldCharType="begin"/>
      </w:r>
      <w:r w:rsidR="00703C77">
        <w:rPr>
          <w:szCs w:val="24"/>
        </w:rPr>
        <w:instrText xml:space="preserve"> SEQ Figura \* ARABIC \s 1 </w:instrText>
      </w:r>
      <w:r w:rsidR="00703C77">
        <w:rPr>
          <w:szCs w:val="24"/>
        </w:rPr>
        <w:fldChar w:fldCharType="separate"/>
      </w:r>
      <w:r w:rsidR="00705AE8">
        <w:rPr>
          <w:noProof/>
          <w:szCs w:val="24"/>
        </w:rPr>
        <w:t>1</w:t>
      </w:r>
      <w:r w:rsidR="00703C77">
        <w:rPr>
          <w:szCs w:val="24"/>
        </w:rPr>
        <w:fldChar w:fldCharType="end"/>
      </w:r>
      <w:r w:rsidRPr="00BA4F3D">
        <w:rPr>
          <w:szCs w:val="24"/>
        </w:rPr>
        <w:t xml:space="preserve">. </w:t>
      </w:r>
      <w:r w:rsidRPr="00BA4F3D">
        <w:rPr>
          <w:i w:val="0"/>
          <w:szCs w:val="24"/>
        </w:rPr>
        <w:t>Servicios básicos provistos por el middleware de distribución</w:t>
      </w:r>
      <w:bookmarkEnd w:id="10"/>
      <w:bookmarkEnd w:id="11"/>
      <w:bookmarkEnd w:id="12"/>
    </w:p>
    <w:p w14:paraId="08F171A7" w14:textId="317E9C64" w:rsidR="003C21B1" w:rsidRDefault="00D9112A" w:rsidP="00D9112A">
      <w:pPr>
        <w:pStyle w:val="Ttulo2"/>
        <w:rPr>
          <w:lang w:val="es-ES_tradnl"/>
        </w:rPr>
      </w:pPr>
      <w:bookmarkStart w:id="13" w:name="_Toc421180698"/>
      <w:r>
        <w:rPr>
          <w:lang w:val="es-ES_tradnl"/>
        </w:rPr>
        <w:t>SISTEMAS DISTRIBUIDOS</w:t>
      </w:r>
      <w:bookmarkEnd w:id="13"/>
    </w:p>
    <w:p w14:paraId="64A88EE4" w14:textId="4541B10E" w:rsidR="00D9112A" w:rsidRDefault="006B608C" w:rsidP="00D9112A">
      <w:pPr>
        <w:rPr>
          <w:lang w:val="es-ES_tradnl"/>
        </w:rPr>
      </w:pPr>
      <w:r>
        <w:rPr>
          <w:lang w:val="es-ES_tradnl"/>
        </w:rPr>
        <w:t>Debido a la estabilidad y a su impacto en la industria, los middlewares de distribución están estandarizados</w:t>
      </w:r>
      <w:r w:rsidR="00BE6840">
        <w:rPr>
          <w:lang w:val="es-ES_tradnl"/>
        </w:rPr>
        <w:t>. Existen varios modelos de sistemas distribuidos donde la comunicación ha sido abstraída dentro de middlewares, entre estos modelos tenemos a:</w:t>
      </w:r>
    </w:p>
    <w:p w14:paraId="04324027" w14:textId="10C93851" w:rsidR="00BE6840" w:rsidRDefault="00BE6840" w:rsidP="00205224">
      <w:pPr>
        <w:pStyle w:val="Prrafodelista"/>
        <w:numPr>
          <w:ilvl w:val="0"/>
          <w:numId w:val="18"/>
        </w:numPr>
        <w:rPr>
          <w:lang w:val="es-ES_tradnl"/>
        </w:rPr>
      </w:pPr>
      <w:r>
        <w:rPr>
          <w:lang w:val="es-ES_tradnl"/>
        </w:rPr>
        <w:t>RPC</w:t>
      </w:r>
      <w:r w:rsidR="002B6522">
        <w:rPr>
          <w:rStyle w:val="Refdenotaalpie"/>
          <w:lang w:val="es-ES_tradnl"/>
        </w:rPr>
        <w:footnoteReference w:id="3"/>
      </w:r>
    </w:p>
    <w:p w14:paraId="45E8434C" w14:textId="3C722951" w:rsidR="00BE6840" w:rsidRDefault="00BE6840" w:rsidP="00205224">
      <w:pPr>
        <w:pStyle w:val="Prrafodelista"/>
        <w:numPr>
          <w:ilvl w:val="0"/>
          <w:numId w:val="18"/>
        </w:numPr>
        <w:rPr>
          <w:lang w:val="es-ES_tradnl"/>
        </w:rPr>
      </w:pPr>
      <w:r>
        <w:rPr>
          <w:lang w:val="es-ES_tradnl"/>
        </w:rPr>
        <w:lastRenderedPageBreak/>
        <w:t>DOM</w:t>
      </w:r>
      <w:r w:rsidR="002B6522">
        <w:rPr>
          <w:rStyle w:val="Refdenotaalpie"/>
          <w:lang w:val="es-ES_tradnl"/>
        </w:rPr>
        <w:footnoteReference w:id="4"/>
      </w:r>
    </w:p>
    <w:p w14:paraId="65D950EE" w14:textId="67377ACC" w:rsidR="00BE6840" w:rsidRDefault="00BE6840" w:rsidP="00205224">
      <w:pPr>
        <w:pStyle w:val="Prrafodelista"/>
        <w:numPr>
          <w:ilvl w:val="0"/>
          <w:numId w:val="18"/>
        </w:numPr>
        <w:rPr>
          <w:lang w:val="es-ES_tradnl"/>
        </w:rPr>
      </w:pPr>
      <w:r>
        <w:rPr>
          <w:lang w:val="es-ES_tradnl"/>
        </w:rPr>
        <w:t>MOM</w:t>
      </w:r>
      <w:r w:rsidR="002B6522">
        <w:rPr>
          <w:rStyle w:val="Refdenotaalpie"/>
          <w:lang w:val="es-ES_tradnl"/>
        </w:rPr>
        <w:footnoteReference w:id="5"/>
      </w:r>
    </w:p>
    <w:p w14:paraId="4A3BFA66" w14:textId="762CA6D4" w:rsidR="00BE6840" w:rsidRDefault="00BE6840" w:rsidP="00205224">
      <w:pPr>
        <w:pStyle w:val="Prrafodelista"/>
        <w:numPr>
          <w:ilvl w:val="0"/>
          <w:numId w:val="18"/>
        </w:numPr>
        <w:rPr>
          <w:lang w:val="es-ES_tradnl"/>
        </w:rPr>
      </w:pPr>
      <w:r>
        <w:rPr>
          <w:lang w:val="es-ES_tradnl"/>
        </w:rPr>
        <w:t>Data-Centric Model</w:t>
      </w:r>
    </w:p>
    <w:p w14:paraId="2A091159" w14:textId="190B285A" w:rsidR="00BE6840" w:rsidRDefault="00BE6840" w:rsidP="00205224">
      <w:pPr>
        <w:pStyle w:val="Prrafodelista"/>
        <w:numPr>
          <w:ilvl w:val="0"/>
          <w:numId w:val="18"/>
        </w:numPr>
        <w:rPr>
          <w:lang w:val="es-ES_tradnl"/>
        </w:rPr>
      </w:pPr>
      <w:r>
        <w:rPr>
          <w:lang w:val="es-ES_tradnl"/>
        </w:rPr>
        <w:t>Tuplespaces paradigm</w:t>
      </w:r>
      <w:r w:rsidR="002B6522">
        <w:rPr>
          <w:rStyle w:val="Refdenotaalpie"/>
          <w:lang w:val="es-ES_tradnl"/>
        </w:rPr>
        <w:footnoteReference w:id="6"/>
      </w:r>
    </w:p>
    <w:p w14:paraId="34126452" w14:textId="77777777" w:rsidR="00BE6840" w:rsidRDefault="00BE6840" w:rsidP="00BE6840">
      <w:pPr>
        <w:rPr>
          <w:lang w:val="es-ES_tradnl"/>
        </w:rPr>
      </w:pPr>
    </w:p>
    <w:p w14:paraId="00C99FEE" w14:textId="632FD583" w:rsidR="002B6522" w:rsidRDefault="002B6522" w:rsidP="00BE6840">
      <w:pPr>
        <w:rPr>
          <w:lang w:val="es-ES_tradnl"/>
        </w:rPr>
      </w:pPr>
      <w:r>
        <w:rPr>
          <w:lang w:val="es-ES_tradnl"/>
        </w:rPr>
        <w:t>Dentro de estos modelos de sistemas distribuidos se tiene como ejemplos más representativos las siguientes tecnologías</w:t>
      </w:r>
      <w:r w:rsidR="002C1213">
        <w:rPr>
          <w:lang w:val="es-ES_tradnl"/>
        </w:rPr>
        <w:t xml:space="preserve"> detalladas en la Tabla 1-1.</w:t>
      </w:r>
    </w:p>
    <w:p w14:paraId="0A2C6524" w14:textId="77777777" w:rsidR="002B6522" w:rsidRPr="002C1213" w:rsidRDefault="002B6522" w:rsidP="00BE6840">
      <w:pPr>
        <w:rPr>
          <w:color w:val="000000" w:themeColor="text1"/>
          <w:lang w:val="es-ES_tradnl"/>
        </w:rPr>
      </w:pPr>
    </w:p>
    <w:p w14:paraId="33097455" w14:textId="17CC195C" w:rsidR="002C1213" w:rsidRPr="002C1213" w:rsidRDefault="002C1213" w:rsidP="002C1213">
      <w:pPr>
        <w:pStyle w:val="Descripcin"/>
        <w:keepNext/>
        <w:rPr>
          <w:szCs w:val="24"/>
        </w:rPr>
      </w:pPr>
      <w:bookmarkStart w:id="14" w:name="_Ref420424272"/>
      <w:bookmarkStart w:id="15" w:name="_Toc421180757"/>
      <w:r w:rsidRPr="002C1213">
        <w:rPr>
          <w:szCs w:val="24"/>
        </w:rPr>
        <w:t xml:space="preserve">Tabla </w:t>
      </w:r>
      <w:r w:rsidR="00030E82">
        <w:rPr>
          <w:szCs w:val="24"/>
        </w:rPr>
        <w:fldChar w:fldCharType="begin"/>
      </w:r>
      <w:r w:rsidR="00030E82">
        <w:rPr>
          <w:szCs w:val="24"/>
        </w:rPr>
        <w:instrText xml:space="preserve"> STYLEREF 1 \s </w:instrText>
      </w:r>
      <w:r w:rsidR="00030E82">
        <w:rPr>
          <w:szCs w:val="24"/>
        </w:rPr>
        <w:fldChar w:fldCharType="separate"/>
      </w:r>
      <w:r w:rsidR="00705AE8">
        <w:rPr>
          <w:noProof/>
          <w:szCs w:val="24"/>
        </w:rPr>
        <w:t>1</w:t>
      </w:r>
      <w:r w:rsidR="00030E82">
        <w:rPr>
          <w:szCs w:val="24"/>
        </w:rPr>
        <w:fldChar w:fldCharType="end"/>
      </w:r>
      <w:r w:rsidR="00030E82">
        <w:rPr>
          <w:szCs w:val="24"/>
        </w:rPr>
        <w:noBreakHyphen/>
      </w:r>
      <w:r w:rsidR="00030E82">
        <w:rPr>
          <w:szCs w:val="24"/>
        </w:rPr>
        <w:fldChar w:fldCharType="begin"/>
      </w:r>
      <w:r w:rsidR="00030E82">
        <w:rPr>
          <w:szCs w:val="24"/>
        </w:rPr>
        <w:instrText xml:space="preserve"> SEQ Tabla \* ARABIC \s 1 </w:instrText>
      </w:r>
      <w:r w:rsidR="00030E82">
        <w:rPr>
          <w:szCs w:val="24"/>
        </w:rPr>
        <w:fldChar w:fldCharType="separate"/>
      </w:r>
      <w:r w:rsidR="00705AE8">
        <w:rPr>
          <w:noProof/>
          <w:szCs w:val="24"/>
        </w:rPr>
        <w:t>1</w:t>
      </w:r>
      <w:r w:rsidR="00030E82">
        <w:rPr>
          <w:szCs w:val="24"/>
        </w:rPr>
        <w:fldChar w:fldCharType="end"/>
      </w:r>
      <w:bookmarkEnd w:id="14"/>
      <w:r w:rsidRPr="002C1213">
        <w:rPr>
          <w:szCs w:val="24"/>
        </w:rPr>
        <w:t xml:space="preserve">. </w:t>
      </w:r>
      <w:r w:rsidRPr="002C1213">
        <w:rPr>
          <w:i w:val="0"/>
          <w:szCs w:val="24"/>
        </w:rPr>
        <w:t>Ejemplos de los modelos de sistemas distribuidos</w:t>
      </w:r>
      <w:bookmarkEnd w:id="15"/>
    </w:p>
    <w:tbl>
      <w:tblPr>
        <w:tblStyle w:val="Tabladelista4-nfasis61"/>
        <w:tblW w:w="0" w:type="auto"/>
        <w:jc w:val="center"/>
        <w:tblLook w:val="04A0" w:firstRow="1" w:lastRow="0" w:firstColumn="1" w:lastColumn="0" w:noHBand="0" w:noVBand="1"/>
      </w:tblPr>
      <w:tblGrid>
        <w:gridCol w:w="4148"/>
        <w:gridCol w:w="4149"/>
      </w:tblGrid>
      <w:tr w:rsidR="002B6522"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Default="002B6522" w:rsidP="002C1213">
            <w:pPr>
              <w:ind w:firstLine="0"/>
              <w:jc w:val="center"/>
              <w:rPr>
                <w:lang w:val="es-ES_tradnl"/>
              </w:rPr>
            </w:pPr>
            <w:r>
              <w:rPr>
                <w:lang w:val="es-ES_tradnl"/>
              </w:rPr>
              <w:t>Modelos de Sistemas Distribuidos</w:t>
            </w:r>
          </w:p>
        </w:tc>
        <w:tc>
          <w:tcPr>
            <w:tcW w:w="4149" w:type="dxa"/>
            <w:vAlign w:val="center"/>
          </w:tcPr>
          <w:p w14:paraId="057F9A24" w14:textId="7C9DB145" w:rsidR="002B6522" w:rsidRDefault="002B6522" w:rsidP="002C1213">
            <w:pPr>
              <w:ind w:firstLine="0"/>
              <w:jc w:val="left"/>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Ejemplos</w:t>
            </w:r>
          </w:p>
        </w:tc>
      </w:tr>
      <w:tr w:rsidR="002B6522" w:rsidRPr="00645B6B"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Default="002B6522" w:rsidP="002C1213">
            <w:pPr>
              <w:ind w:firstLine="0"/>
              <w:jc w:val="center"/>
              <w:rPr>
                <w:lang w:val="es-ES_tradnl"/>
              </w:rPr>
            </w:pPr>
            <w:r>
              <w:rPr>
                <w:lang w:val="es-ES_tradnl"/>
              </w:rPr>
              <w:t>RPC</w:t>
            </w:r>
          </w:p>
        </w:tc>
        <w:tc>
          <w:tcPr>
            <w:tcW w:w="4149" w:type="dxa"/>
            <w:vAlign w:val="center"/>
          </w:tcPr>
          <w:p w14:paraId="10D566D4" w14:textId="7B90AB8A" w:rsidR="002B6522" w:rsidRDefault="002B6522"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US"/>
              </w:rPr>
            </w:pPr>
            <w:r w:rsidRPr="002B6522">
              <w:rPr>
                <w:lang w:val="en-US"/>
              </w:rPr>
              <w:t>Op</w:t>
            </w:r>
            <w:r w:rsidR="002C1213">
              <w:rPr>
                <w:lang w:val="en-US"/>
              </w:rPr>
              <w:t>en Software Foundation/Distribut</w:t>
            </w:r>
            <w:r w:rsidRPr="002B6522">
              <w:rPr>
                <w:lang w:val="en-US"/>
              </w:rPr>
              <w:t>ed Computing Environment (OSF/DCE)</w:t>
            </w:r>
          </w:p>
          <w:p w14:paraId="4D21CE28" w14:textId="4B019CEF" w:rsidR="004A10C7" w:rsidRPr="002B6522" w:rsidRDefault="004A10C7"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Distributed Systems Annex of Ada (DSA)</w:t>
            </w:r>
            <w:r w:rsidR="00077718">
              <w:rPr>
                <w:lang w:val="en-US"/>
              </w:rPr>
              <w:t xml:space="preserve"> </w:t>
            </w:r>
            <w:sdt>
              <w:sdtPr>
                <w:rPr>
                  <w:lang w:val="en-US"/>
                </w:rPr>
                <w:id w:val="1955602320"/>
                <w:citation/>
              </w:sdtPr>
              <w:sdtContent>
                <w:r w:rsidR="00077718">
                  <w:rPr>
                    <w:lang w:val="en-US"/>
                  </w:rPr>
                  <w:fldChar w:fldCharType="begin"/>
                </w:r>
                <w:r w:rsidR="00077718" w:rsidRPr="00077718">
                  <w:rPr>
                    <w:lang w:val="en-US"/>
                  </w:rPr>
                  <w:instrText xml:space="preserve"> CITATION ISO06 \l 1036 </w:instrText>
                </w:r>
                <w:r w:rsidR="00077718">
                  <w:rPr>
                    <w:lang w:val="en-US"/>
                  </w:rPr>
                  <w:fldChar w:fldCharType="separate"/>
                </w:r>
                <w:r w:rsidR="00771C4C" w:rsidRPr="00771C4C">
                  <w:rPr>
                    <w:noProof/>
                    <w:lang w:val="en-US"/>
                  </w:rPr>
                  <w:t>(ISO/IEC, et al., 2006)</w:t>
                </w:r>
                <w:r w:rsidR="00077718">
                  <w:rPr>
                    <w:lang w:val="en-US"/>
                  </w:rPr>
                  <w:fldChar w:fldCharType="end"/>
                </w:r>
              </w:sdtContent>
            </w:sdt>
          </w:p>
        </w:tc>
      </w:tr>
      <w:tr w:rsidR="002B6522" w:rsidRPr="00645B6B"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Default="002B6522" w:rsidP="002C1213">
            <w:pPr>
              <w:ind w:firstLine="0"/>
              <w:jc w:val="center"/>
              <w:rPr>
                <w:lang w:val="es-ES_tradnl"/>
              </w:rPr>
            </w:pPr>
            <w:r>
              <w:rPr>
                <w:lang w:val="es-ES_tradnl"/>
              </w:rPr>
              <w:t>DOM</w:t>
            </w:r>
            <w:r w:rsidR="00077718">
              <w:rPr>
                <w:lang w:val="es-ES_tradnl"/>
              </w:rPr>
              <w:t xml:space="preserve"> </w:t>
            </w:r>
            <w:sdt>
              <w:sdtPr>
                <w:rPr>
                  <w:lang w:val="es-ES_tradnl"/>
                </w:rPr>
                <w:id w:val="1578715560"/>
                <w:citation/>
              </w:sdtPr>
              <w:sdtContent>
                <w:r w:rsidR="00077718">
                  <w:rPr>
                    <w:lang w:val="es-ES_tradnl"/>
                  </w:rPr>
                  <w:fldChar w:fldCharType="begin"/>
                </w:r>
                <w:r w:rsidR="00077718">
                  <w:rPr>
                    <w:lang w:val="fr-FR"/>
                  </w:rPr>
                  <w:instrText xml:space="preserve"> CITATION Kim00 \l 1036 </w:instrText>
                </w:r>
                <w:r w:rsidR="00077718">
                  <w:rPr>
                    <w:lang w:val="es-ES_tradnl"/>
                  </w:rPr>
                  <w:fldChar w:fldCharType="separate"/>
                </w:r>
                <w:r w:rsidR="00771C4C">
                  <w:rPr>
                    <w:noProof/>
                    <w:lang w:val="fr-FR"/>
                  </w:rPr>
                  <w:t>(Kim, 2000)</w:t>
                </w:r>
                <w:r w:rsidR="00077718">
                  <w:rPr>
                    <w:lang w:val="es-ES_tradnl"/>
                  </w:rPr>
                  <w:fldChar w:fldCharType="end"/>
                </w:r>
              </w:sdtContent>
            </w:sdt>
          </w:p>
        </w:tc>
        <w:tc>
          <w:tcPr>
            <w:tcW w:w="4149" w:type="dxa"/>
            <w:vAlign w:val="center"/>
          </w:tcPr>
          <w:p w14:paraId="1345CA9C" w14:textId="21615E88" w:rsidR="002B6522" w:rsidRPr="004A10C7"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Common Object Request Broker Architecture (CORBA)</w:t>
            </w:r>
            <w:r w:rsidR="00077718">
              <w:rPr>
                <w:lang w:val="en-US"/>
              </w:rPr>
              <w:t xml:space="preserve"> </w:t>
            </w:r>
            <w:sdt>
              <w:sdtPr>
                <w:rPr>
                  <w:lang w:val="en-US"/>
                </w:rPr>
                <w:id w:val="1322542107"/>
                <w:citation/>
              </w:sdtPr>
              <w:sdtContent>
                <w:r w:rsidR="00077718">
                  <w:rPr>
                    <w:lang w:val="en-US"/>
                  </w:rPr>
                  <w:fldChar w:fldCharType="begin"/>
                </w:r>
                <w:r w:rsidR="00077718" w:rsidRPr="00077718">
                  <w:rPr>
                    <w:lang w:val="en-US"/>
                  </w:rPr>
                  <w:instrText xml:space="preserve"> CITATION OMG11 \l 1036 </w:instrText>
                </w:r>
                <w:r w:rsidR="00077718">
                  <w:rPr>
                    <w:lang w:val="en-US"/>
                  </w:rPr>
                  <w:fldChar w:fldCharType="separate"/>
                </w:r>
                <w:r w:rsidR="00771C4C" w:rsidRPr="00771C4C">
                  <w:rPr>
                    <w:noProof/>
                    <w:lang w:val="en-US"/>
                  </w:rPr>
                  <w:t>(OMG, Corba Core Specification. v3.2., 2011)</w:t>
                </w:r>
                <w:r w:rsidR="00077718">
                  <w:rPr>
                    <w:lang w:val="en-US"/>
                  </w:rPr>
                  <w:fldChar w:fldCharType="end"/>
                </w:r>
              </w:sdtContent>
            </w:sdt>
          </w:p>
          <w:p w14:paraId="3132D48C" w14:textId="7ED45132" w:rsidR="004A10C7"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Java Remote Method Invocation (RMI)</w:t>
            </w:r>
            <w:r w:rsidR="00DF3466">
              <w:rPr>
                <w:lang w:val="en-US"/>
              </w:rPr>
              <w:t xml:space="preserve"> </w:t>
            </w:r>
            <w:sdt>
              <w:sdtPr>
                <w:rPr>
                  <w:lang w:val="en-US"/>
                </w:rPr>
                <w:id w:val="-1647587756"/>
                <w:citation/>
              </w:sdtPr>
              <w:sdtContent>
                <w:r w:rsidR="00DF3466">
                  <w:rPr>
                    <w:lang w:val="en-US"/>
                  </w:rPr>
                  <w:fldChar w:fldCharType="begin"/>
                </w:r>
                <w:r w:rsidR="00DF3466" w:rsidRPr="00DF3466">
                  <w:rPr>
                    <w:lang w:val="en-US"/>
                  </w:rPr>
                  <w:instrText xml:space="preserve"> CITATION Sun04 \l 1036 </w:instrText>
                </w:r>
                <w:r w:rsidR="00DF3466">
                  <w:rPr>
                    <w:lang w:val="en-US"/>
                  </w:rPr>
                  <w:fldChar w:fldCharType="separate"/>
                </w:r>
                <w:r w:rsidR="00771C4C" w:rsidRPr="00771C4C">
                  <w:rPr>
                    <w:noProof/>
                    <w:lang w:val="en-US"/>
                  </w:rPr>
                  <w:t>(Sun Microsystems, 2004)</w:t>
                </w:r>
                <w:r w:rsidR="00DF3466">
                  <w:rPr>
                    <w:lang w:val="en-US"/>
                  </w:rPr>
                  <w:fldChar w:fldCharType="end"/>
                </w:r>
              </w:sdtContent>
            </w:sdt>
          </w:p>
          <w:p w14:paraId="7DF1B465" w14:textId="2ADE013C" w:rsidR="004A10C7" w:rsidRPr="004A10C7"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Distributed Systems Annex of Ada (DSA)</w:t>
            </w:r>
          </w:p>
        </w:tc>
      </w:tr>
      <w:tr w:rsidR="002B6522" w:rsidRPr="00645B6B"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Default="002B6522" w:rsidP="002C1213">
            <w:pPr>
              <w:ind w:firstLine="0"/>
              <w:jc w:val="center"/>
              <w:rPr>
                <w:lang w:val="es-ES_tradnl"/>
              </w:rPr>
            </w:pPr>
            <w:r>
              <w:rPr>
                <w:lang w:val="es-ES_tradnl"/>
              </w:rPr>
              <w:t>MOM</w:t>
            </w:r>
          </w:p>
        </w:tc>
        <w:tc>
          <w:tcPr>
            <w:tcW w:w="4149" w:type="dxa"/>
            <w:vAlign w:val="center"/>
          </w:tcPr>
          <w:p w14:paraId="16375DFE" w14:textId="4454AEC2" w:rsidR="002B6522" w:rsidRPr="00E20EEC"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sidRPr="00E20EEC">
              <w:rPr>
                <w:lang w:val="en-US"/>
              </w:rPr>
              <w:t>Java Message Service (JMS)</w:t>
            </w:r>
            <w:r w:rsidR="00DF3466" w:rsidRPr="00E20EEC">
              <w:rPr>
                <w:lang w:val="en-US"/>
              </w:rPr>
              <w:t xml:space="preserve"> </w:t>
            </w:r>
            <w:sdt>
              <w:sdtPr>
                <w:rPr>
                  <w:lang w:val="es-ES_tradnl"/>
                </w:rPr>
                <w:id w:val="-545920737"/>
                <w:citation/>
              </w:sdtPr>
              <w:sdtContent>
                <w:r w:rsidR="00DF3466">
                  <w:rPr>
                    <w:lang w:val="es-ES_tradnl"/>
                  </w:rPr>
                  <w:fldChar w:fldCharType="begin"/>
                </w:r>
                <w:r w:rsidR="00DF3466">
                  <w:rPr>
                    <w:lang w:val="fr-FR"/>
                  </w:rPr>
                  <w:instrText xml:space="preserve"> CITATION Sun02 \l 1036 </w:instrText>
                </w:r>
                <w:r w:rsidR="00DF3466">
                  <w:rPr>
                    <w:lang w:val="es-ES_tradnl"/>
                  </w:rPr>
                  <w:fldChar w:fldCharType="separate"/>
                </w:r>
                <w:r w:rsidR="00771C4C">
                  <w:rPr>
                    <w:noProof/>
                    <w:lang w:val="fr-FR"/>
                  </w:rPr>
                  <w:t>(Sun Microsystems, 2002)</w:t>
                </w:r>
                <w:r w:rsidR="00DF3466">
                  <w:rPr>
                    <w:lang w:val="es-ES_tradnl"/>
                  </w:rPr>
                  <w:fldChar w:fldCharType="end"/>
                </w:r>
              </w:sdtContent>
            </w:sdt>
          </w:p>
          <w:p w14:paraId="39DB0816" w14:textId="205EAC06" w:rsidR="004A10C7" w:rsidRPr="004A10C7"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Data Distribution Service for Real-Time Systems</w:t>
            </w:r>
            <w:r>
              <w:rPr>
                <w:lang w:val="en-US"/>
              </w:rPr>
              <w:t xml:space="preserve"> (DDS)</w:t>
            </w:r>
            <w:r w:rsidR="00DF3466">
              <w:rPr>
                <w:lang w:val="en-US"/>
              </w:rPr>
              <w:t xml:space="preserve"> </w:t>
            </w:r>
            <w:sdt>
              <w:sdtPr>
                <w:rPr>
                  <w:lang w:val="en-US"/>
                </w:rPr>
                <w:id w:val="-122152173"/>
                <w:citation/>
              </w:sdtPr>
              <w:sdtContent>
                <w:r w:rsidR="00DF3466">
                  <w:rPr>
                    <w:lang w:val="en-US"/>
                  </w:rPr>
                  <w:fldChar w:fldCharType="begin"/>
                </w:r>
                <w:r w:rsidR="00DF3466" w:rsidRPr="00DF3466">
                  <w:rPr>
                    <w:lang w:val="en-US"/>
                  </w:rPr>
                  <w:instrText xml:space="preserve"> CITATION OMG07 \l 1036 </w:instrText>
                </w:r>
                <w:r w:rsidR="00DF3466">
                  <w:rPr>
                    <w:lang w:val="en-US"/>
                  </w:rPr>
                  <w:fldChar w:fldCharType="separate"/>
                </w:r>
                <w:r w:rsidR="00771C4C" w:rsidRPr="00771C4C">
                  <w:rPr>
                    <w:noProof/>
                    <w:lang w:val="en-US"/>
                  </w:rPr>
                  <w:t>(OMG, Data Distribution Service for Real-Time Systems. v1.2., 2007)</w:t>
                </w:r>
                <w:r w:rsidR="00DF3466">
                  <w:rPr>
                    <w:lang w:val="en-US"/>
                  </w:rPr>
                  <w:fldChar w:fldCharType="end"/>
                </w:r>
              </w:sdtContent>
            </w:sdt>
          </w:p>
        </w:tc>
      </w:tr>
      <w:tr w:rsidR="002B6522" w:rsidRPr="00645B6B"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Default="002B6522" w:rsidP="002C1213">
            <w:pPr>
              <w:ind w:firstLine="0"/>
              <w:jc w:val="center"/>
              <w:rPr>
                <w:lang w:val="es-ES_tradnl"/>
              </w:rPr>
            </w:pPr>
            <w:r>
              <w:rPr>
                <w:lang w:val="es-ES_tradnl"/>
              </w:rPr>
              <w:t>Data-Centric Model</w:t>
            </w:r>
          </w:p>
        </w:tc>
        <w:tc>
          <w:tcPr>
            <w:tcW w:w="4149" w:type="dxa"/>
            <w:vAlign w:val="center"/>
          </w:tcPr>
          <w:p w14:paraId="0D445FBA" w14:textId="23C1B014" w:rsidR="002B6522" w:rsidRPr="004A10C7" w:rsidRDefault="004A10C7" w:rsidP="00205224">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Data Distribution Service for Real-Time Systems (DDS)</w:t>
            </w:r>
          </w:p>
        </w:tc>
      </w:tr>
      <w:tr w:rsidR="002B6522" w:rsidRPr="00645B6B"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Default="002B6522" w:rsidP="002C1213">
            <w:pPr>
              <w:ind w:firstLine="0"/>
              <w:jc w:val="center"/>
              <w:rPr>
                <w:lang w:val="es-ES_tradnl"/>
              </w:rPr>
            </w:pPr>
            <w:r>
              <w:rPr>
                <w:lang w:val="es-ES_tradnl"/>
              </w:rPr>
              <w:lastRenderedPageBreak/>
              <w:t>Tuplespaces paradigm</w:t>
            </w:r>
          </w:p>
        </w:tc>
        <w:tc>
          <w:tcPr>
            <w:tcW w:w="4149" w:type="dxa"/>
            <w:vAlign w:val="center"/>
          </w:tcPr>
          <w:p w14:paraId="7F466D47" w14:textId="6D39ADB3" w:rsidR="002B6522"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JavaSpaces</w:t>
            </w:r>
            <w:r w:rsidR="00DF3466">
              <w:rPr>
                <w:lang w:val="es-ES_tradnl"/>
              </w:rPr>
              <w:t xml:space="preserve"> </w:t>
            </w:r>
            <w:sdt>
              <w:sdtPr>
                <w:rPr>
                  <w:lang w:val="es-ES_tradnl"/>
                </w:rPr>
                <w:id w:val="-1141194607"/>
                <w:citation/>
              </w:sdtPr>
              <w:sdtContent>
                <w:r w:rsidR="00DF3466">
                  <w:rPr>
                    <w:lang w:val="es-ES_tradnl"/>
                  </w:rPr>
                  <w:fldChar w:fldCharType="begin"/>
                </w:r>
                <w:r w:rsidR="00DF3466">
                  <w:rPr>
                    <w:lang w:val="fr-FR"/>
                  </w:rPr>
                  <w:instrText xml:space="preserve"> CITATION Fre99 \l 1036 </w:instrText>
                </w:r>
                <w:r w:rsidR="00DF3466">
                  <w:rPr>
                    <w:lang w:val="es-ES_tradnl"/>
                  </w:rPr>
                  <w:fldChar w:fldCharType="separate"/>
                </w:r>
                <w:r w:rsidR="00771C4C">
                  <w:rPr>
                    <w:noProof/>
                    <w:lang w:val="fr-FR"/>
                  </w:rPr>
                  <w:t>(Freeman, Hupfer, &amp; Arnold, 1999)</w:t>
                </w:r>
                <w:r w:rsidR="00DF3466">
                  <w:rPr>
                    <w:lang w:val="es-ES_tradnl"/>
                  </w:rPr>
                  <w:fldChar w:fldCharType="end"/>
                </w:r>
              </w:sdtContent>
            </w:sdt>
          </w:p>
          <w:p w14:paraId="0710D077" w14:textId="22CC02C7" w:rsidR="004A10C7" w:rsidRPr="004A10C7"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Simple Scalable Streaming System (S4)</w:t>
            </w:r>
            <w:r w:rsidR="00DF3466">
              <w:rPr>
                <w:lang w:val="en-US"/>
              </w:rPr>
              <w:t xml:space="preserve"> </w:t>
            </w:r>
            <w:sdt>
              <w:sdtPr>
                <w:rPr>
                  <w:lang w:val="en-US"/>
                </w:rPr>
                <w:id w:val="-236939507"/>
                <w:citation/>
              </w:sdtPr>
              <w:sdtContent>
                <w:r w:rsidR="00DF3466">
                  <w:rPr>
                    <w:lang w:val="en-US"/>
                  </w:rPr>
                  <w:fldChar w:fldCharType="begin"/>
                </w:r>
                <w:r w:rsidR="00DF3466">
                  <w:rPr>
                    <w:lang w:val="en-US"/>
                  </w:rPr>
                  <w:instrText xml:space="preserve">CITATION Neu10 \l 1036 </w:instrText>
                </w:r>
                <w:r w:rsidR="00DF3466">
                  <w:rPr>
                    <w:lang w:val="en-US"/>
                  </w:rPr>
                  <w:fldChar w:fldCharType="separate"/>
                </w:r>
                <w:r w:rsidR="00771C4C" w:rsidRPr="00771C4C">
                  <w:rPr>
                    <w:noProof/>
                    <w:lang w:val="en-US"/>
                  </w:rPr>
                  <w:t>(Neumeyer, Robbins, Nair, &amp; Kesari, 2010)</w:t>
                </w:r>
                <w:r w:rsidR="00DF3466">
                  <w:rPr>
                    <w:lang w:val="en-US"/>
                  </w:rPr>
                  <w:fldChar w:fldCharType="end"/>
                </w:r>
              </w:sdtContent>
            </w:sdt>
          </w:p>
          <w:p w14:paraId="480AB923" w14:textId="0650DC59" w:rsidR="004A10C7" w:rsidRPr="004A10C7"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S-NET</w:t>
            </w:r>
            <w:r w:rsidR="00235C4C">
              <w:rPr>
                <w:lang w:val="en-US"/>
              </w:rPr>
              <w:t xml:space="preserve"> </w:t>
            </w:r>
            <w:sdt>
              <w:sdtPr>
                <w:rPr>
                  <w:lang w:val="en-US"/>
                </w:rPr>
                <w:id w:val="-1966343584"/>
                <w:citation/>
              </w:sdtPr>
              <w:sdtContent>
                <w:r w:rsidR="00235C4C">
                  <w:rPr>
                    <w:lang w:val="en-US"/>
                  </w:rPr>
                  <w:fldChar w:fldCharType="begin"/>
                </w:r>
                <w:r w:rsidR="00235C4C" w:rsidRPr="00235C4C">
                  <w:rPr>
                    <w:lang w:val="en-US"/>
                  </w:rPr>
                  <w:instrText xml:space="preserve"> CITATION Gre12 \l 1036 </w:instrText>
                </w:r>
                <w:r w:rsidR="00235C4C">
                  <w:rPr>
                    <w:lang w:val="en-US"/>
                  </w:rPr>
                  <w:fldChar w:fldCharType="separate"/>
                </w:r>
                <w:r w:rsidR="00771C4C" w:rsidRPr="00771C4C">
                  <w:rPr>
                    <w:noProof/>
                    <w:lang w:val="en-US"/>
                  </w:rPr>
                  <w:t>(Grelck, Julju, &amp; Penczek, 2012)</w:t>
                </w:r>
                <w:r w:rsidR="00235C4C">
                  <w:rPr>
                    <w:lang w:val="en-US"/>
                  </w:rPr>
                  <w:fldChar w:fldCharType="end"/>
                </w:r>
              </w:sdtContent>
            </w:sdt>
          </w:p>
        </w:tc>
      </w:tr>
    </w:tbl>
    <w:p w14:paraId="40F5C422" w14:textId="2B1A14F6" w:rsidR="002B6522" w:rsidRDefault="002B6522" w:rsidP="00BE6840">
      <w:pPr>
        <w:rPr>
          <w:lang w:val="en-US"/>
        </w:rPr>
      </w:pPr>
    </w:p>
    <w:p w14:paraId="465BC5D4" w14:textId="73B1124B" w:rsidR="00981826" w:rsidRDefault="00981826" w:rsidP="00981826">
      <w:pPr>
        <w:pStyle w:val="Ttulo2"/>
        <w:rPr>
          <w:lang w:val="en-US"/>
        </w:rPr>
      </w:pPr>
      <w:bookmarkStart w:id="16" w:name="_Toc421180699"/>
      <w:r>
        <w:rPr>
          <w:lang w:val="en-US"/>
        </w:rPr>
        <w:t>MIDDLEWARES DE TIEMPO REAL</w:t>
      </w:r>
      <w:bookmarkEnd w:id="16"/>
    </w:p>
    <w:p w14:paraId="36D27F50" w14:textId="1BC73CBB" w:rsidR="009F3451" w:rsidRDefault="00981826" w:rsidP="00BE6840">
      <w:pPr>
        <w:rPr>
          <w:lang w:val="es-ES"/>
        </w:rPr>
      </w:pPr>
      <w:r w:rsidRPr="00981826">
        <w:rPr>
          <w:lang w:val="es-ES"/>
        </w:rPr>
        <w:t xml:space="preserve">A diferencia de los sistemas de </w:t>
      </w:r>
      <w:r w:rsidR="00DE5C5C" w:rsidRPr="00981826">
        <w:rPr>
          <w:lang w:val="es-ES"/>
        </w:rPr>
        <w:t>propósito</w:t>
      </w:r>
      <w:r w:rsidRPr="00981826">
        <w:rPr>
          <w:lang w:val="es-ES"/>
        </w:rPr>
        <w:t xml:space="preserve"> general, un sistema de tiempo real se define como un tipo especial de sistema cuya correcci</w:t>
      </w:r>
      <w:r>
        <w:rPr>
          <w:lang w:val="es-ES"/>
        </w:rPr>
        <w:t xml:space="preserve">ón lógica se basa tanto en la exactitud como también en </w:t>
      </w:r>
      <w:r w:rsidR="00DE5C5C">
        <w:rPr>
          <w:lang w:val="es-ES"/>
        </w:rPr>
        <w:t>la disminución de retardos en la información.</w:t>
      </w:r>
      <w:r w:rsidR="00132448">
        <w:rPr>
          <w:lang w:val="es-ES"/>
        </w:rPr>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Default="00132448" w:rsidP="00BE6840">
      <w:pPr>
        <w:rPr>
          <w:lang w:val="es-ES"/>
        </w:rPr>
      </w:pPr>
      <w:r>
        <w:rPr>
          <w:lang w:val="es-ES"/>
        </w:rPr>
        <w:t>El problema de obtener predicciones temporales computacionalmente factibles, fiables y precisas, puede ser resuelto mediante la  aplicación de diferentes técnicas analíticas</w:t>
      </w:r>
      <w:r w:rsidR="00F152F7">
        <w:rPr>
          <w:lang w:val="es-ES"/>
        </w:rPr>
        <w:t xml:space="preserve"> para un solo procesador, multiprocesador o sistemas de tiempo real distribuido</w:t>
      </w:r>
      <w:r w:rsidR="00A809F8">
        <w:rPr>
          <w:lang w:val="es-ES"/>
        </w:rPr>
        <w:t xml:space="preserve"> </w:t>
      </w:r>
      <w:sdt>
        <w:sdtPr>
          <w:rPr>
            <w:lang w:val="es-ES"/>
          </w:rPr>
          <w:id w:val="-1644729223"/>
          <w:citation/>
        </w:sdtPr>
        <w:sdtContent>
          <w:r w:rsidR="00A809F8">
            <w:rPr>
              <w:lang w:val="es-ES"/>
            </w:rPr>
            <w:fldChar w:fldCharType="begin"/>
          </w:r>
          <w:r w:rsidR="00A809F8" w:rsidRPr="00A809F8">
            <w:rPr>
              <w:lang w:val="es-ES"/>
            </w:rPr>
            <w:instrText xml:space="preserve"> CITATION Dav11 \l 1036 </w:instrText>
          </w:r>
          <w:r w:rsidR="00A809F8">
            <w:rPr>
              <w:lang w:val="es-ES"/>
            </w:rPr>
            <w:fldChar w:fldCharType="separate"/>
          </w:r>
          <w:r w:rsidR="00771C4C" w:rsidRPr="00771C4C">
            <w:rPr>
              <w:noProof/>
              <w:lang w:val="es-ES"/>
            </w:rPr>
            <w:t>(Davis &amp; Burns, 2011)</w:t>
          </w:r>
          <w:r w:rsidR="00A809F8">
            <w:rPr>
              <w:lang w:val="es-ES"/>
            </w:rPr>
            <w:fldChar w:fldCharType="end"/>
          </w:r>
        </w:sdtContent>
      </w:sdt>
      <w:r w:rsidR="00F152F7">
        <w:rPr>
          <w:lang w:val="es-ES"/>
        </w:rPr>
        <w:t>.</w:t>
      </w:r>
    </w:p>
    <w:p w14:paraId="00AEBFA3" w14:textId="324DAB94" w:rsidR="00F152F7" w:rsidRDefault="00F152F7" w:rsidP="00BE6840">
      <w:pPr>
        <w:rPr>
          <w:lang w:val="es-ES"/>
        </w:rPr>
      </w:pPr>
      <w:r>
        <w:rPr>
          <w:lang w:val="es-ES"/>
        </w:rPr>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rPr>
            <w:lang w:val="es-ES"/>
          </w:rPr>
          <w:id w:val="-1728754178"/>
          <w:citation/>
        </w:sdtPr>
        <w:sdtContent>
          <w:r w:rsidR="00877AF9">
            <w:rPr>
              <w:lang w:val="es-ES"/>
            </w:rPr>
            <w:fldChar w:fldCharType="begin"/>
          </w:r>
          <w:r w:rsidR="00877AF9" w:rsidRPr="00877AF9">
            <w:rPr>
              <w:lang w:val="es-ES"/>
            </w:rPr>
            <w:instrText xml:space="preserve"> CITATION Per07 \l 1036 </w:instrText>
          </w:r>
          <w:r w:rsidR="00877AF9">
            <w:rPr>
              <w:lang w:val="es-ES"/>
            </w:rPr>
            <w:fldChar w:fldCharType="separate"/>
          </w:r>
          <w:r w:rsidR="00771C4C">
            <w:rPr>
              <w:noProof/>
              <w:lang w:val="es-ES"/>
            </w:rPr>
            <w:t xml:space="preserve"> </w:t>
          </w:r>
          <w:r w:rsidR="00771C4C" w:rsidRPr="00771C4C">
            <w:rPr>
              <w:noProof/>
              <w:lang w:val="es-ES"/>
            </w:rPr>
            <w:t>(Perathoner, et al., 2007)</w:t>
          </w:r>
          <w:r w:rsidR="00877AF9">
            <w:rPr>
              <w:lang w:val="es-ES"/>
            </w:rPr>
            <w:fldChar w:fldCharType="end"/>
          </w:r>
        </w:sdtContent>
      </w:sdt>
      <w:sdt>
        <w:sdtPr>
          <w:rPr>
            <w:lang w:val="es-ES"/>
          </w:rPr>
          <w:id w:val="-1010521711"/>
          <w:citation/>
        </w:sdtPr>
        <w:sdtContent>
          <w:r w:rsidR="00A809F8">
            <w:rPr>
              <w:lang w:val="es-ES"/>
            </w:rPr>
            <w:fldChar w:fldCharType="begin"/>
          </w:r>
          <w:r w:rsidR="00A809F8" w:rsidRPr="00A809F8">
            <w:rPr>
              <w:lang w:val="es-ES"/>
            </w:rPr>
            <w:instrText xml:space="preserve"> CITATION Liu73 \l 1036 </w:instrText>
          </w:r>
          <w:r w:rsidR="00A809F8">
            <w:rPr>
              <w:lang w:val="es-ES"/>
            </w:rPr>
            <w:fldChar w:fldCharType="separate"/>
          </w:r>
          <w:r w:rsidR="00771C4C">
            <w:rPr>
              <w:noProof/>
              <w:lang w:val="es-ES"/>
            </w:rPr>
            <w:t xml:space="preserve"> </w:t>
          </w:r>
          <w:r w:rsidR="00771C4C" w:rsidRPr="00771C4C">
            <w:rPr>
              <w:noProof/>
              <w:lang w:val="es-ES"/>
            </w:rPr>
            <w:t>(Liu &amp; Layland, 1973)</w:t>
          </w:r>
          <w:r w:rsidR="00A809F8">
            <w:rPr>
              <w:lang w:val="es-ES"/>
            </w:rPr>
            <w:fldChar w:fldCharType="end"/>
          </w:r>
        </w:sdtContent>
      </w:sdt>
      <w:sdt>
        <w:sdtPr>
          <w:rPr>
            <w:lang w:val="es-ES"/>
          </w:rPr>
          <w:id w:val="902180242"/>
          <w:citation/>
        </w:sdtPr>
        <w:sdtContent>
          <w:r w:rsidR="00A809F8">
            <w:rPr>
              <w:lang w:val="es-ES"/>
            </w:rPr>
            <w:fldChar w:fldCharType="begin"/>
          </w:r>
          <w:r w:rsidR="00235C4C">
            <w:rPr>
              <w:lang w:val="es-ES"/>
            </w:rPr>
            <w:instrText xml:space="preserve">CITATION Sha \l 1036 </w:instrText>
          </w:r>
          <w:r w:rsidR="00A809F8">
            <w:rPr>
              <w:lang w:val="es-ES"/>
            </w:rPr>
            <w:fldChar w:fldCharType="separate"/>
          </w:r>
          <w:r w:rsidR="00771C4C">
            <w:rPr>
              <w:noProof/>
              <w:lang w:val="es-ES"/>
            </w:rPr>
            <w:t xml:space="preserve"> </w:t>
          </w:r>
          <w:r w:rsidR="00771C4C" w:rsidRPr="00771C4C">
            <w:rPr>
              <w:noProof/>
              <w:lang w:val="es-ES"/>
            </w:rPr>
            <w:t>(Sha, Rjkumar, &amp; Lehoczky, 1990)</w:t>
          </w:r>
          <w:r w:rsidR="00A809F8">
            <w:rPr>
              <w:lang w:val="es-ES"/>
            </w:rPr>
            <w:fldChar w:fldCharType="end"/>
          </w:r>
        </w:sdtContent>
      </w:sdt>
      <w:r>
        <w:rPr>
          <w:lang w:val="es-ES"/>
        </w:rPr>
        <w:t>.</w:t>
      </w:r>
    </w:p>
    <w:p w14:paraId="01DC875A" w14:textId="13B7867C" w:rsidR="001C0181" w:rsidRDefault="009919DE" w:rsidP="00BE6840">
      <w:pPr>
        <w:rPr>
          <w:lang w:val="es-ES"/>
        </w:rPr>
      </w:pPr>
      <w:r>
        <w:rPr>
          <w:lang w:val="es-ES"/>
        </w:rPr>
        <w:t xml:space="preserve">En los sistemas de propósito general, el uso de la tecnología de middlewares tiene como objetivo facilitar la programación de aplicaciones distribuidas. Con este fin, el middleware proporciona una abstracción de alto nivel de los servicios ofrecidos por los sistemas operativos, sobre todo los relacionados con la comunicación. Por lo tanto, los desarrolladores solo son </w:t>
      </w:r>
      <w:r>
        <w:rPr>
          <w:lang w:val="es-ES"/>
        </w:rPr>
        <w:lastRenderedPageBreak/>
        <w:t>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Default="009919DE" w:rsidP="00BE6840">
      <w:pPr>
        <w:rPr>
          <w:lang w:val="es-ES"/>
        </w:rPr>
      </w:pPr>
      <w:r>
        <w:rPr>
          <w:lang w:val="es-ES"/>
        </w:rPr>
        <w:t xml:space="preserve">Sin embargo, los middlewares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Pr>
          <w:lang w:val="es-ES"/>
        </w:rPr>
        <w:t>el servicio de transporte, o en él envió de solicitudes.</w:t>
      </w:r>
    </w:p>
    <w:p w14:paraId="25A3178F" w14:textId="49C1E361" w:rsidR="009C1E35" w:rsidRDefault="009C1E35" w:rsidP="00BE6840">
      <w:pPr>
        <w:rPr>
          <w:lang w:val="es-ES"/>
        </w:rPr>
      </w:pPr>
      <w:r>
        <w:rPr>
          <w:lang w:val="es-ES"/>
        </w:rPr>
        <w:t xml:space="preserve">El middleware de tiempo real apunta a resolver estos problemas mediante la implementación de mecanismos previsibles, tales como el uso de redes de comunicación en tiempo real de propósito especial o la gestión de parámetros </w:t>
      </w:r>
      <w:r w:rsidR="004A7751">
        <w:rPr>
          <w:lang w:val="es-ES"/>
        </w:rPr>
        <w:t>de planificación</w:t>
      </w:r>
      <w:r w:rsidR="004D62EC">
        <w:rPr>
          <w:rStyle w:val="Refdenotaalpie"/>
          <w:lang w:val="es-ES"/>
        </w:rPr>
        <w:footnoteReference w:id="7"/>
      </w:r>
      <w:r>
        <w:rPr>
          <w:lang w:val="es-ES"/>
        </w:rPr>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Default="004D62EC" w:rsidP="004D62EC">
      <w:pPr>
        <w:pStyle w:val="Ttulo3"/>
        <w:rPr>
          <w:lang w:val="es-ES"/>
        </w:rPr>
      </w:pPr>
      <w:bookmarkStart w:id="17" w:name="_Toc421180700"/>
      <w:r>
        <w:rPr>
          <w:lang w:val="es-ES"/>
        </w:rPr>
        <w:t>CORBA</w:t>
      </w:r>
      <w:r w:rsidR="00877AF9">
        <w:rPr>
          <w:lang w:val="es-ES"/>
        </w:rPr>
        <w:t xml:space="preserve"> </w:t>
      </w:r>
      <w:r>
        <w:rPr>
          <w:lang w:val="es-ES"/>
        </w:rPr>
        <w:t xml:space="preserve"> y RT-CORBA</w:t>
      </w:r>
      <w:r w:rsidR="00E0576C">
        <w:rPr>
          <w:rStyle w:val="Refdenotaalpie"/>
          <w:lang w:val="es-ES"/>
        </w:rPr>
        <w:footnoteReference w:id="8"/>
      </w:r>
      <w:bookmarkEnd w:id="17"/>
    </w:p>
    <w:p w14:paraId="65339371" w14:textId="70479AF4" w:rsidR="004D62EC" w:rsidRDefault="00877AF9" w:rsidP="004D62EC">
      <w:pPr>
        <w:rPr>
          <w:lang w:val="es-ES"/>
        </w:rPr>
      </w:pPr>
      <w:r>
        <w:rPr>
          <w:lang w:val="es-ES"/>
        </w:rPr>
        <w:t xml:space="preserve">CORBA </w:t>
      </w:r>
      <w:sdt>
        <w:sdtPr>
          <w:rPr>
            <w:lang w:val="es-ES"/>
          </w:rPr>
          <w:id w:val="137613337"/>
          <w:citation/>
        </w:sdtPr>
        <w:sdtContent>
          <w:r>
            <w:rPr>
              <w:lang w:val="es-ES"/>
            </w:rPr>
            <w:fldChar w:fldCharType="begin"/>
          </w:r>
          <w:r w:rsidRPr="00877AF9">
            <w:rPr>
              <w:lang w:val="es-ES"/>
            </w:rPr>
            <w:instrText xml:space="preserve"> CITATION OMG11 \l 1036 </w:instrText>
          </w:r>
          <w:r>
            <w:rPr>
              <w:lang w:val="es-ES"/>
            </w:rPr>
            <w:fldChar w:fldCharType="separate"/>
          </w:r>
          <w:r w:rsidR="00771C4C" w:rsidRPr="00771C4C">
            <w:rPr>
              <w:noProof/>
              <w:lang w:val="es-ES"/>
            </w:rPr>
            <w:t>(OMG, Corba Core Specification. v3.2., 2011)</w:t>
          </w:r>
          <w:r>
            <w:rPr>
              <w:lang w:val="es-ES"/>
            </w:rPr>
            <w:fldChar w:fldCharType="end"/>
          </w:r>
        </w:sdtContent>
      </w:sdt>
      <w:r>
        <w:rPr>
          <w:lang w:val="es-ES"/>
        </w:rPr>
        <w:t xml:space="preserve"> e</w:t>
      </w:r>
      <w:r w:rsidR="004D62EC">
        <w:rPr>
          <w:lang w:val="es-ES"/>
        </w:rPr>
        <w:t xml:space="preserve">s un middleware basado en el modelo de sistema distribuido basado en DOM, el cual utiliza el paradigma Cliente-Servidor y cuya característica principal es facilitar y la interoperabilidad entre aplicaciones heterogéneas </w:t>
      </w:r>
      <w:r w:rsidR="004D62EC">
        <w:rPr>
          <w:rStyle w:val="Refdenotaalpie"/>
          <w:lang w:val="es-ES"/>
        </w:rPr>
        <w:footnoteReference w:id="9"/>
      </w:r>
      <w:r w:rsidR="004D62EC">
        <w:rPr>
          <w:lang w:val="es-ES"/>
        </w:rPr>
        <w:t xml:space="preserve">. CORBA fue </w:t>
      </w:r>
      <w:r w:rsidR="00C1553A">
        <w:rPr>
          <w:lang w:val="es-ES"/>
        </w:rPr>
        <w:t>desarrollado por un consorcio industrial llamado OMG</w:t>
      </w:r>
      <w:r w:rsidR="00C1553A">
        <w:rPr>
          <w:rStyle w:val="Refdenotaalpie"/>
          <w:lang w:val="es-ES"/>
        </w:rPr>
        <w:footnoteReference w:id="10"/>
      </w:r>
      <w:r w:rsidR="00C1553A">
        <w:rPr>
          <w:lang w:val="es-ES"/>
        </w:rPr>
        <w:t>, una visión general de la arquitectura CORBA se muestra en la figura 1-2.</w:t>
      </w:r>
    </w:p>
    <w:p w14:paraId="1D0E8018" w14:textId="77777777" w:rsidR="00C1553A" w:rsidRDefault="00C1553A" w:rsidP="004D62EC">
      <w:pPr>
        <w:rPr>
          <w:lang w:val="es-ES"/>
        </w:rPr>
      </w:pPr>
    </w:p>
    <w:p w14:paraId="46162C92" w14:textId="77777777" w:rsidR="00C1553A" w:rsidRDefault="00C1553A" w:rsidP="00C1553A">
      <w:pPr>
        <w:keepNext/>
        <w:jc w:val="center"/>
      </w:pPr>
      <w:r>
        <w:rPr>
          <w:noProof/>
          <w:lang w:eastAsia="es-EC"/>
        </w:rPr>
        <w:lastRenderedPageBreak/>
        <w:drawing>
          <wp:inline distT="0" distB="0" distL="0" distR="0" wp14:anchorId="63A0529E" wp14:editId="405F1904">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6">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0FFE87FE" w14:textId="77777777" w:rsidR="0061249C" w:rsidRDefault="00C1553A" w:rsidP="00C1553A">
      <w:pPr>
        <w:pStyle w:val="Descripcin"/>
        <w:jc w:val="center"/>
        <w:rPr>
          <w:i w:val="0"/>
          <w:color w:val="auto"/>
          <w:szCs w:val="24"/>
        </w:rPr>
      </w:pPr>
      <w:bookmarkStart w:id="18" w:name="_Toc421180775"/>
      <w:bookmarkStart w:id="19" w:name="_Toc414359317"/>
      <w:bookmarkStart w:id="20" w:name="_Toc421177651"/>
      <w:r w:rsidRPr="00C1553A">
        <w:rPr>
          <w:color w:val="auto"/>
          <w:szCs w:val="24"/>
        </w:rPr>
        <w:t xml:space="preserve">Figura </w:t>
      </w:r>
      <w:r w:rsidR="00703C77">
        <w:rPr>
          <w:color w:val="auto"/>
          <w:szCs w:val="24"/>
        </w:rPr>
        <w:fldChar w:fldCharType="begin"/>
      </w:r>
      <w:r w:rsidR="00703C77">
        <w:rPr>
          <w:color w:val="auto"/>
          <w:szCs w:val="24"/>
        </w:rPr>
        <w:instrText xml:space="preserve"> STYLEREF 1 \s </w:instrText>
      </w:r>
      <w:r w:rsidR="00703C77">
        <w:rPr>
          <w:color w:val="auto"/>
          <w:szCs w:val="24"/>
        </w:rPr>
        <w:fldChar w:fldCharType="separate"/>
      </w:r>
      <w:r w:rsidR="00705AE8">
        <w:rPr>
          <w:noProof/>
          <w:color w:val="auto"/>
          <w:szCs w:val="24"/>
        </w:rPr>
        <w:t>1</w:t>
      </w:r>
      <w:r w:rsidR="00703C77">
        <w:rPr>
          <w:color w:val="auto"/>
          <w:szCs w:val="24"/>
        </w:rPr>
        <w:fldChar w:fldCharType="end"/>
      </w:r>
      <w:r w:rsidR="00703C77">
        <w:rPr>
          <w:color w:val="auto"/>
          <w:szCs w:val="24"/>
        </w:rPr>
        <w:noBreakHyphen/>
      </w:r>
      <w:r w:rsidR="00703C77">
        <w:rPr>
          <w:color w:val="auto"/>
          <w:szCs w:val="24"/>
        </w:rPr>
        <w:fldChar w:fldCharType="begin"/>
      </w:r>
      <w:r w:rsidR="00703C77">
        <w:rPr>
          <w:color w:val="auto"/>
          <w:szCs w:val="24"/>
        </w:rPr>
        <w:instrText xml:space="preserve"> SEQ Figura \* ARABIC \s 1 </w:instrText>
      </w:r>
      <w:r w:rsidR="00703C77">
        <w:rPr>
          <w:color w:val="auto"/>
          <w:szCs w:val="24"/>
        </w:rPr>
        <w:fldChar w:fldCharType="separate"/>
      </w:r>
      <w:r w:rsidR="00705AE8">
        <w:rPr>
          <w:noProof/>
          <w:color w:val="auto"/>
          <w:szCs w:val="24"/>
        </w:rPr>
        <w:t>2</w:t>
      </w:r>
      <w:r w:rsidR="00703C77">
        <w:rPr>
          <w:color w:val="auto"/>
          <w:szCs w:val="24"/>
        </w:rPr>
        <w:fldChar w:fldCharType="end"/>
      </w:r>
      <w:r w:rsidRPr="00C1553A">
        <w:rPr>
          <w:i w:val="0"/>
          <w:color w:val="auto"/>
          <w:szCs w:val="24"/>
        </w:rPr>
        <w:t>. Arquitectura de CORBA</w:t>
      </w:r>
      <w:bookmarkEnd w:id="18"/>
    </w:p>
    <w:p w14:paraId="61248095" w14:textId="32B3C95B" w:rsidR="00C1553A" w:rsidRDefault="00645B6B" w:rsidP="00C1553A">
      <w:pPr>
        <w:pStyle w:val="Descripcin"/>
        <w:jc w:val="center"/>
        <w:rPr>
          <w:i w:val="0"/>
          <w:color w:val="auto"/>
          <w:szCs w:val="24"/>
        </w:rPr>
      </w:pPr>
      <w:sdt>
        <w:sdtPr>
          <w:rPr>
            <w:i w:val="0"/>
            <w:color w:val="auto"/>
            <w:szCs w:val="24"/>
          </w:rPr>
          <w:id w:val="-1735854193"/>
          <w:citation/>
        </w:sdtPr>
        <w:sdtContent>
          <w:r w:rsidR="007A5BBB">
            <w:rPr>
              <w:i w:val="0"/>
              <w:color w:val="auto"/>
              <w:szCs w:val="24"/>
            </w:rPr>
            <w:fldChar w:fldCharType="begin"/>
          </w:r>
          <w:r w:rsidR="007A5BBB" w:rsidRPr="004F0FFE">
            <w:rPr>
              <w:i w:val="0"/>
              <w:color w:val="auto"/>
              <w:szCs w:val="24"/>
              <w:lang w:val="es-ES"/>
            </w:rPr>
            <w:instrText xml:space="preserve"> CITATION Pér14 \l 1036 </w:instrText>
          </w:r>
          <w:r w:rsidR="007A5BBB">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7A5BBB">
            <w:rPr>
              <w:i w:val="0"/>
              <w:color w:val="auto"/>
              <w:szCs w:val="24"/>
            </w:rPr>
            <w:fldChar w:fldCharType="end"/>
          </w:r>
        </w:sdtContent>
      </w:sdt>
      <w:bookmarkEnd w:id="19"/>
      <w:bookmarkEnd w:id="20"/>
    </w:p>
    <w:p w14:paraId="69E766C6" w14:textId="43932D99" w:rsidR="005301DB" w:rsidRDefault="005301DB" w:rsidP="005301DB">
      <w:pPr>
        <w:rPr>
          <w:lang w:val="es-ES"/>
        </w:rPr>
      </w:pPr>
      <w:r>
        <w:rPr>
          <w:lang w:val="es-ES"/>
        </w:rPr>
        <w:tab/>
      </w:r>
    </w:p>
    <w:p w14:paraId="0049139D" w14:textId="09F90E6C" w:rsidR="005301DB" w:rsidRDefault="005301DB" w:rsidP="005301DB">
      <w:pPr>
        <w:rPr>
          <w:lang w:val="es-ES"/>
        </w:rPr>
      </w:pPr>
      <w:r>
        <w:rPr>
          <w:lang w:val="es-ES"/>
        </w:rPr>
        <w:t>Esta arquitectura está integrada por los siguientes componentes:</w:t>
      </w:r>
    </w:p>
    <w:p w14:paraId="0016E919" w14:textId="4176D317" w:rsidR="005301DB" w:rsidRDefault="005301DB" w:rsidP="00205224">
      <w:pPr>
        <w:pStyle w:val="Prrafodelista"/>
        <w:numPr>
          <w:ilvl w:val="0"/>
          <w:numId w:val="23"/>
        </w:numPr>
        <w:rPr>
          <w:lang w:val="es-ES"/>
        </w:rPr>
      </w:pPr>
      <w:r w:rsidRPr="005F6AFF">
        <w:rPr>
          <w:i/>
          <w:lang w:val="es-ES"/>
        </w:rPr>
        <w:t>Object Request Broker</w:t>
      </w:r>
      <w:r>
        <w:rPr>
          <w:lang w:val="es-ES"/>
        </w:rPr>
        <w:t>, ORB representa el núcleo del middleware y es responsable de coordinar la comunicación entre los nodos cliente y servidor.</w:t>
      </w:r>
    </w:p>
    <w:p w14:paraId="11AEA0EA" w14:textId="64E8344D" w:rsidR="005301DB" w:rsidRDefault="005301DB" w:rsidP="00205224">
      <w:pPr>
        <w:pStyle w:val="Prrafodelista"/>
        <w:numPr>
          <w:ilvl w:val="0"/>
          <w:numId w:val="23"/>
        </w:numPr>
        <w:rPr>
          <w:lang w:val="es-ES"/>
        </w:rPr>
      </w:pPr>
      <w:r w:rsidRPr="005F6AFF">
        <w:rPr>
          <w:i/>
          <w:lang w:val="es-ES"/>
        </w:rPr>
        <w:t>Interfaces del Sistema</w:t>
      </w:r>
      <w:r>
        <w:rPr>
          <w:lang w:val="es-ES"/>
        </w:rPr>
        <w:t>, Estas consisten en un conjunto de interfaces agrupadas en función de su ámbito de aplicación, que incluyen</w:t>
      </w:r>
      <w:r w:rsidR="0032276C">
        <w:rPr>
          <w:lang w:val="es-ES"/>
        </w:rPr>
        <w:t>:</w:t>
      </w:r>
    </w:p>
    <w:p w14:paraId="11A0E7C5" w14:textId="0CFE00FB" w:rsidR="0032276C" w:rsidRDefault="0032276C" w:rsidP="00205224">
      <w:pPr>
        <w:pStyle w:val="Prrafodelista"/>
        <w:numPr>
          <w:ilvl w:val="1"/>
          <w:numId w:val="23"/>
        </w:numPr>
        <w:rPr>
          <w:lang w:val="es-ES"/>
        </w:rPr>
      </w:pPr>
      <w:r>
        <w:rPr>
          <w:lang w:val="es-ES"/>
        </w:rPr>
        <w:t>Una colección de servicios básicos, que dan soporte al ORB, por ejemplo, la ubicación de objetos remotos, la concurrencia y la persistencia.</w:t>
      </w:r>
    </w:p>
    <w:p w14:paraId="12777CDE" w14:textId="12D3B462" w:rsidR="0032276C" w:rsidRDefault="0032276C" w:rsidP="00205224">
      <w:pPr>
        <w:pStyle w:val="Prrafodelista"/>
        <w:numPr>
          <w:ilvl w:val="1"/>
          <w:numId w:val="23"/>
        </w:numPr>
        <w:rPr>
          <w:lang w:val="es-ES"/>
        </w:rPr>
      </w:pPr>
      <w:r>
        <w:rPr>
          <w:lang w:val="es-ES"/>
        </w:rPr>
        <w:t>Un conjunto de interfaces comunes a través de una amplia gama de dominios de aplicación, por ejemplo, la administración de bases de datos, la compresión de la información y la autenticación.</w:t>
      </w:r>
    </w:p>
    <w:p w14:paraId="42C4CC05" w14:textId="7BA1B46E" w:rsidR="0032276C" w:rsidRDefault="0032276C" w:rsidP="00205224">
      <w:pPr>
        <w:pStyle w:val="Prrafodelista"/>
        <w:numPr>
          <w:ilvl w:val="1"/>
          <w:numId w:val="23"/>
        </w:numPr>
        <w:rPr>
          <w:lang w:val="es-ES"/>
        </w:rPr>
      </w:pPr>
      <w:r>
        <w:rPr>
          <w:lang w:val="es-ES"/>
        </w:rPr>
        <w:t>Un conjunto de interfaces para un dominio particular de la aplicación, por ejemplo, las telecomunicaciones, la banca y las finanzas.</w:t>
      </w:r>
    </w:p>
    <w:p w14:paraId="68D62DA3" w14:textId="1A0542C5" w:rsidR="0032276C" w:rsidRDefault="0032276C" w:rsidP="00205224">
      <w:pPr>
        <w:pStyle w:val="Prrafodelista"/>
        <w:numPr>
          <w:ilvl w:val="1"/>
          <w:numId w:val="23"/>
        </w:numPr>
        <w:rPr>
          <w:lang w:val="es-ES"/>
        </w:rPr>
      </w:pPr>
      <w:r>
        <w:rPr>
          <w:lang w:val="es-ES"/>
        </w:rPr>
        <w:t>Interfaces definidas por Usuario, las cuales no se encuentran estandarizadas.</w:t>
      </w:r>
    </w:p>
    <w:p w14:paraId="16281047" w14:textId="1EC8CCDE" w:rsidR="0032276C" w:rsidRDefault="0032276C" w:rsidP="0032276C">
      <w:pPr>
        <w:rPr>
          <w:lang w:val="es-ES"/>
        </w:rPr>
      </w:pPr>
      <w:r>
        <w:rPr>
          <w:lang w:val="es-ES"/>
        </w:rPr>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Default="0032276C" w:rsidP="00205224">
      <w:pPr>
        <w:pStyle w:val="Prrafodelista"/>
        <w:numPr>
          <w:ilvl w:val="0"/>
          <w:numId w:val="24"/>
        </w:numPr>
        <w:rPr>
          <w:lang w:val="es-ES"/>
        </w:rPr>
      </w:pPr>
      <w:r w:rsidRPr="005F6AFF">
        <w:rPr>
          <w:i/>
          <w:lang w:val="es-ES"/>
        </w:rPr>
        <w:t>Middleware con independencia de lenguaje o Multilenguaje</w:t>
      </w:r>
      <w:r>
        <w:rPr>
          <w:lang w:val="es-ES"/>
        </w:rPr>
        <w:t>, Los objetos CORBA están definidos por el uso de un lenguaje de descripción llamado Interface Definition Languaje o IDL</w:t>
      </w:r>
      <w:r>
        <w:rPr>
          <w:rStyle w:val="Refdenotaalpie"/>
          <w:lang w:val="es-ES"/>
        </w:rPr>
        <w:footnoteReference w:id="11"/>
      </w:r>
      <w:r>
        <w:rPr>
          <w:lang w:val="es-ES"/>
        </w:rPr>
        <w:t xml:space="preserve">. Actualmente, dentro del estándar CORBA existen las normas para la asignación </w:t>
      </w:r>
      <w:r w:rsidR="005F6AFF">
        <w:rPr>
          <w:lang w:val="es-ES"/>
        </w:rPr>
        <w:t>de tipos de datos para varios lenguajes de programación tales como Ada, java o C.</w:t>
      </w:r>
    </w:p>
    <w:p w14:paraId="4BA00875" w14:textId="77D71871" w:rsidR="005F6AFF" w:rsidRPr="002C7787" w:rsidRDefault="005F6AFF" w:rsidP="00205224">
      <w:pPr>
        <w:pStyle w:val="Prrafodelista"/>
        <w:numPr>
          <w:ilvl w:val="0"/>
          <w:numId w:val="24"/>
        </w:numPr>
        <w:rPr>
          <w:i/>
          <w:lang w:val="es-ES"/>
        </w:rPr>
      </w:pPr>
      <w:r w:rsidRPr="005F6AFF">
        <w:rPr>
          <w:i/>
          <w:lang w:val="es-ES"/>
        </w:rPr>
        <w:t>Middleware con independencia de plataforma o Interoperabilidad</w:t>
      </w:r>
      <w:r>
        <w:rPr>
          <w:lang w:val="es-ES"/>
        </w:rPr>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Pr>
          <w:lang w:val="es-ES"/>
        </w:rPr>
        <w:t>asignación del protocolo GIOP sobre redes TCP/IP, que son consideradas el transporte base para las implementaciones en CORBA.</w:t>
      </w:r>
    </w:p>
    <w:p w14:paraId="4D315001" w14:textId="396DFA5D" w:rsidR="002C7787" w:rsidRPr="002C7787" w:rsidRDefault="002C7787" w:rsidP="002C7787">
      <w:pPr>
        <w:rPr>
          <w:lang w:val="es-ES"/>
        </w:rPr>
      </w:pPr>
      <w:r>
        <w:rPr>
          <w:lang w:val="es-ES"/>
        </w:rPr>
        <w:t>La comunicación entre los nodos es llevada a cabo mediano el uso de varias entidades CORBA como se ilustra en la Figura 1-3 y se describe a continuación.</w:t>
      </w:r>
    </w:p>
    <w:p w14:paraId="63733059" w14:textId="77777777" w:rsidR="009C1E35" w:rsidRDefault="009C1E35" w:rsidP="00BE6840">
      <w:pPr>
        <w:rPr>
          <w:lang w:val="es-ES"/>
        </w:rPr>
      </w:pPr>
    </w:p>
    <w:p w14:paraId="5079429F" w14:textId="77777777" w:rsidR="002C7787" w:rsidRDefault="002C7787" w:rsidP="002C7787">
      <w:pPr>
        <w:keepNext/>
        <w:jc w:val="center"/>
      </w:pPr>
      <w:r>
        <w:rPr>
          <w:noProof/>
          <w:lang w:eastAsia="es-EC"/>
        </w:rPr>
        <w:lastRenderedPageBreak/>
        <w:drawing>
          <wp:inline distT="0" distB="0" distL="0" distR="0" wp14:anchorId="0DF135FE" wp14:editId="1B4F92B6">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7">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364076BC" w14:textId="77777777" w:rsidR="0061249C" w:rsidRDefault="002C7787" w:rsidP="002C7787">
      <w:pPr>
        <w:pStyle w:val="Descripcin"/>
        <w:jc w:val="center"/>
        <w:rPr>
          <w:i w:val="0"/>
          <w:color w:val="auto"/>
          <w:szCs w:val="24"/>
        </w:rPr>
      </w:pPr>
      <w:bookmarkStart w:id="21" w:name="_Toc421180776"/>
      <w:bookmarkStart w:id="22" w:name="_Toc414359318"/>
      <w:bookmarkStart w:id="23" w:name="_Toc421177652"/>
      <w:r w:rsidRPr="002C7787">
        <w:rPr>
          <w:color w:val="auto"/>
          <w:szCs w:val="24"/>
        </w:rPr>
        <w:t xml:space="preserve">Figura </w:t>
      </w:r>
      <w:r w:rsidR="00703C77">
        <w:rPr>
          <w:color w:val="auto"/>
          <w:szCs w:val="24"/>
        </w:rPr>
        <w:fldChar w:fldCharType="begin"/>
      </w:r>
      <w:r w:rsidR="00703C77">
        <w:rPr>
          <w:color w:val="auto"/>
          <w:szCs w:val="24"/>
        </w:rPr>
        <w:instrText xml:space="preserve"> STYLEREF 1 \s </w:instrText>
      </w:r>
      <w:r w:rsidR="00703C77">
        <w:rPr>
          <w:color w:val="auto"/>
          <w:szCs w:val="24"/>
        </w:rPr>
        <w:fldChar w:fldCharType="separate"/>
      </w:r>
      <w:r w:rsidR="00705AE8">
        <w:rPr>
          <w:noProof/>
          <w:color w:val="auto"/>
          <w:szCs w:val="24"/>
        </w:rPr>
        <w:t>1</w:t>
      </w:r>
      <w:r w:rsidR="00703C77">
        <w:rPr>
          <w:color w:val="auto"/>
          <w:szCs w:val="24"/>
        </w:rPr>
        <w:fldChar w:fldCharType="end"/>
      </w:r>
      <w:r w:rsidR="00703C77">
        <w:rPr>
          <w:color w:val="auto"/>
          <w:szCs w:val="24"/>
        </w:rPr>
        <w:noBreakHyphen/>
      </w:r>
      <w:r w:rsidR="00703C77">
        <w:rPr>
          <w:color w:val="auto"/>
          <w:szCs w:val="24"/>
        </w:rPr>
        <w:fldChar w:fldCharType="begin"/>
      </w:r>
      <w:r w:rsidR="00703C77">
        <w:rPr>
          <w:color w:val="auto"/>
          <w:szCs w:val="24"/>
        </w:rPr>
        <w:instrText xml:space="preserve"> SEQ Figura \* ARABIC \s 1 </w:instrText>
      </w:r>
      <w:r w:rsidR="00703C77">
        <w:rPr>
          <w:color w:val="auto"/>
          <w:szCs w:val="24"/>
        </w:rPr>
        <w:fldChar w:fldCharType="separate"/>
      </w:r>
      <w:r w:rsidR="00705AE8">
        <w:rPr>
          <w:noProof/>
          <w:color w:val="auto"/>
          <w:szCs w:val="24"/>
        </w:rPr>
        <w:t>3</w:t>
      </w:r>
      <w:r w:rsidR="00703C77">
        <w:rPr>
          <w:color w:val="auto"/>
          <w:szCs w:val="24"/>
        </w:rPr>
        <w:fldChar w:fldCharType="end"/>
      </w:r>
      <w:r w:rsidRPr="002C7787">
        <w:rPr>
          <w:color w:val="auto"/>
          <w:szCs w:val="24"/>
        </w:rPr>
        <w:t xml:space="preserve">. </w:t>
      </w:r>
      <w:r w:rsidRPr="002C7787">
        <w:rPr>
          <w:i w:val="0"/>
          <w:color w:val="auto"/>
          <w:szCs w:val="24"/>
        </w:rPr>
        <w:t>Comunicación entre entidades CORBA</w:t>
      </w:r>
      <w:bookmarkEnd w:id="21"/>
    </w:p>
    <w:p w14:paraId="5512C389" w14:textId="6217D97F" w:rsidR="009C1E35" w:rsidRDefault="00645B6B" w:rsidP="002C7787">
      <w:pPr>
        <w:pStyle w:val="Descripcin"/>
        <w:jc w:val="center"/>
        <w:rPr>
          <w:i w:val="0"/>
          <w:color w:val="auto"/>
          <w:szCs w:val="24"/>
        </w:rPr>
      </w:pPr>
      <w:sdt>
        <w:sdtPr>
          <w:rPr>
            <w:i w:val="0"/>
            <w:color w:val="auto"/>
            <w:szCs w:val="24"/>
          </w:rPr>
          <w:id w:val="344833788"/>
          <w:citation/>
        </w:sdtPr>
        <w:sdtContent>
          <w:r w:rsidR="002C7787">
            <w:rPr>
              <w:i w:val="0"/>
              <w:color w:val="auto"/>
              <w:szCs w:val="24"/>
            </w:rPr>
            <w:fldChar w:fldCharType="begin"/>
          </w:r>
          <w:r w:rsidR="002C7787" w:rsidRPr="002C7787">
            <w:rPr>
              <w:i w:val="0"/>
              <w:color w:val="auto"/>
              <w:szCs w:val="24"/>
              <w:lang w:val="es-ES"/>
            </w:rPr>
            <w:instrText xml:space="preserve"> CITATION Pér14 \l 1036 </w:instrText>
          </w:r>
          <w:r w:rsidR="002C7787">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2C7787">
            <w:rPr>
              <w:i w:val="0"/>
              <w:color w:val="auto"/>
              <w:szCs w:val="24"/>
            </w:rPr>
            <w:fldChar w:fldCharType="end"/>
          </w:r>
        </w:sdtContent>
      </w:sdt>
      <w:bookmarkEnd w:id="22"/>
      <w:bookmarkEnd w:id="23"/>
    </w:p>
    <w:p w14:paraId="15F522AF" w14:textId="77777777" w:rsidR="002C7787" w:rsidRPr="002C7787" w:rsidRDefault="002C7787" w:rsidP="002C7787"/>
    <w:p w14:paraId="44E64948" w14:textId="242BF073" w:rsidR="002C7787" w:rsidRDefault="002C7787" w:rsidP="00205224">
      <w:pPr>
        <w:pStyle w:val="Prrafodelista"/>
        <w:numPr>
          <w:ilvl w:val="0"/>
          <w:numId w:val="25"/>
        </w:numPr>
      </w:pPr>
      <w:r w:rsidRPr="002C7787">
        <w:rPr>
          <w:i/>
        </w:rPr>
        <w:t>Object Request Broker</w:t>
      </w:r>
      <w:r>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Default="002C7787" w:rsidP="00205224">
      <w:pPr>
        <w:pStyle w:val="Prrafodelista"/>
        <w:numPr>
          <w:ilvl w:val="0"/>
          <w:numId w:val="25"/>
        </w:numPr>
      </w:pPr>
      <w:r>
        <w:rPr>
          <w:i/>
        </w:rPr>
        <w:t xml:space="preserve">Cliente </w:t>
      </w:r>
      <w:r w:rsidR="00852C3C">
        <w:rPr>
          <w:i/>
        </w:rPr>
        <w:t>Stubs y Servidor Skeletons</w:t>
      </w:r>
      <w:r w:rsidR="00852C3C">
        <w:t>, Estos representan las partes del código, que por lo general son generados automáticamente, a cargo de redirigir la llamada remota a través del ORB, así como la realización de las operaciones de marshalling y unmarshalling.</w:t>
      </w:r>
    </w:p>
    <w:p w14:paraId="37D04C95" w14:textId="77777777" w:rsidR="00852C3C" w:rsidRDefault="00852C3C" w:rsidP="00205224">
      <w:pPr>
        <w:pStyle w:val="Prrafodelista"/>
        <w:numPr>
          <w:ilvl w:val="0"/>
          <w:numId w:val="25"/>
        </w:numPr>
      </w:pPr>
      <w:r>
        <w:rPr>
          <w:i/>
        </w:rPr>
        <w:t>Object Reference</w:t>
      </w:r>
      <w:r>
        <w:t>, Esta  no es una referencia clara que únicamente determina la localización de un objeto remoto y se la conoce como Interoperable Object Referenc o IOR. El IOR incluye detalles de todos los protocolos de red y puertos receptores que el ORB puede utilizar para procesar las solicitudes entrantes. Esta referencia es generada y gestionada por el Portable Object Adapter o POA.</w:t>
      </w:r>
    </w:p>
    <w:p w14:paraId="75FC4BC6" w14:textId="16FC5508" w:rsidR="00852C3C" w:rsidRDefault="00852C3C" w:rsidP="00205224">
      <w:pPr>
        <w:pStyle w:val="Prrafodelista"/>
        <w:numPr>
          <w:ilvl w:val="0"/>
          <w:numId w:val="25"/>
        </w:numPr>
      </w:pPr>
      <w:r>
        <w:rPr>
          <w:i/>
        </w:rPr>
        <w:lastRenderedPageBreak/>
        <w:t>Redes de Comunicación</w:t>
      </w:r>
      <w:r>
        <w:t>, Los nodos , el cliente y el servidor se comunican a través del ORB usando el protocolo GIOP. Este protocolo está en la parte superior de la capa transporte del modelo OSI</w:t>
      </w:r>
      <w:r>
        <w:rPr>
          <w:rStyle w:val="Refdenotaalpie"/>
        </w:rPr>
        <w:footnoteReference w:id="12"/>
      </w:r>
      <w:r w:rsidR="00E0576C">
        <w:t xml:space="preserve"> y puede ser implementado en la parte superior de varios protocolos de red; sin embargo, el estándar CORBA solo incluye directrices para implementarlo en redes basadas en IP.</w:t>
      </w:r>
    </w:p>
    <w:p w14:paraId="53E861C1" w14:textId="1BCA95D1" w:rsidR="00C43187" w:rsidRDefault="00E0576C" w:rsidP="00C43187">
      <w:r>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t xml:space="preserve"> </w:t>
      </w:r>
      <w:sdt>
        <w:sdtPr>
          <w:id w:val="-533732062"/>
          <w:citation/>
        </w:sdtPr>
        <w:sdtContent>
          <w:r w:rsidR="00877AF9">
            <w:fldChar w:fldCharType="begin"/>
          </w:r>
          <w:r w:rsidR="00877AF9" w:rsidRPr="00877AF9">
            <w:rPr>
              <w:lang w:val="es-ES"/>
            </w:rPr>
            <w:instrText xml:space="preserve"> CITATION OMG05 \l 1036 </w:instrText>
          </w:r>
          <w:r w:rsidR="00877AF9">
            <w:fldChar w:fldCharType="separate"/>
          </w:r>
          <w:r w:rsidR="00771C4C" w:rsidRPr="00771C4C">
            <w:rPr>
              <w:noProof/>
              <w:lang w:val="es-ES"/>
            </w:rPr>
            <w:t>(OMG, Realtime Corba Specification. v1.2., 2005)</w:t>
          </w:r>
          <w:r w:rsidR="00877AF9">
            <w:fldChar w:fldCharType="end"/>
          </w:r>
        </w:sdtContent>
      </w:sdt>
      <w:r>
        <w:t>.</w:t>
      </w:r>
      <w:r w:rsidR="00C43187">
        <w:t xml:space="preserve"> Estas extensiones se describen a continuación:</w:t>
      </w:r>
    </w:p>
    <w:p w14:paraId="5B85ECEE" w14:textId="7319EDAE" w:rsidR="00C43187" w:rsidRDefault="00C43187" w:rsidP="00205224">
      <w:pPr>
        <w:pStyle w:val="Prrafodelista"/>
        <w:numPr>
          <w:ilvl w:val="0"/>
          <w:numId w:val="26"/>
        </w:numPr>
      </w:pPr>
      <w:r w:rsidRPr="00C43187">
        <w:rPr>
          <w:i/>
        </w:rPr>
        <w:t>RT-ORB</w:t>
      </w:r>
      <w:r>
        <w:t>, Una extensión ORB, que añade funciones para la creación y la destrucción de entidades específicas de tiempo real, por ejemplo, los Mutex, los threadpools, o las políticas planificación y permite la asignación de prioridades para su uso por hilos internos ORB.</w:t>
      </w:r>
    </w:p>
    <w:p w14:paraId="4991A2A8" w14:textId="2665BD07" w:rsidR="00C43187" w:rsidRDefault="00C43187" w:rsidP="00205224">
      <w:pPr>
        <w:pStyle w:val="Prrafodelista"/>
        <w:numPr>
          <w:ilvl w:val="0"/>
          <w:numId w:val="26"/>
        </w:numPr>
      </w:pPr>
      <w:r>
        <w:rPr>
          <w:i/>
        </w:rPr>
        <w:t>RT-POA</w:t>
      </w:r>
      <w:r>
        <w:t>, Representa una extensión del POA</w:t>
      </w:r>
      <w:r w:rsidR="00EE1D77">
        <w:t xml:space="preserve"> </w:t>
      </w:r>
      <w:sdt>
        <w:sdtPr>
          <w:id w:val="-1071351698"/>
          <w:citation/>
        </w:sdtPr>
        <w:sdtContent>
          <w:r w:rsidR="00EE1D77">
            <w:fldChar w:fldCharType="begin"/>
          </w:r>
          <w:r w:rsidR="00EE1D77" w:rsidRPr="00EE1D77">
            <w:rPr>
              <w:lang w:val="es-ES"/>
            </w:rPr>
            <w:instrText xml:space="preserve"> CITATION OMG11 \l 1036 </w:instrText>
          </w:r>
          <w:r w:rsidR="00EE1D77">
            <w:fldChar w:fldCharType="separate"/>
          </w:r>
          <w:r w:rsidR="00771C4C" w:rsidRPr="00771C4C">
            <w:rPr>
              <w:noProof/>
              <w:lang w:val="es-ES"/>
            </w:rPr>
            <w:t>(OMG, Corba Core Specification. v3.2., 2011)</w:t>
          </w:r>
          <w:r w:rsidR="00EE1D77">
            <w:fldChar w:fldCharType="end"/>
          </w:r>
        </w:sdtContent>
      </w:sdt>
      <w:r>
        <w:t xml:space="preserve"> y provee soporte para la configuración de las políticas de tiempo real definidas por RT-CORBA. Estas políticas manejan los modelos de prioridad  de propagación de extremo a extremo, la gestión de</w:t>
      </w:r>
      <w:r w:rsidR="00A4590B">
        <w:t xml:space="preserve"> llamadas remotas, la prioridad en conexiones agrupadas, o la selección y configuración de los protocolos de red disponibles.</w:t>
      </w:r>
    </w:p>
    <w:p w14:paraId="40BB7476" w14:textId="3DBCC1F5" w:rsidR="00A4590B" w:rsidRDefault="00A4590B" w:rsidP="00205224">
      <w:pPr>
        <w:pStyle w:val="Prrafodelista"/>
        <w:numPr>
          <w:ilvl w:val="0"/>
          <w:numId w:val="26"/>
        </w:numPr>
      </w:pPr>
      <w:r>
        <w:rPr>
          <w:i/>
        </w:rPr>
        <w:t>Prioridad y Asignación de Prioridad</w:t>
      </w:r>
      <w:r w:rsidR="00E509B3">
        <w:t>, e</w:t>
      </w:r>
      <w:r>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Default="00A4590B" w:rsidP="00205224">
      <w:pPr>
        <w:pStyle w:val="Prrafodelista"/>
        <w:numPr>
          <w:ilvl w:val="0"/>
          <w:numId w:val="26"/>
        </w:numPr>
      </w:pPr>
      <w:r>
        <w:rPr>
          <w:i/>
        </w:rPr>
        <w:lastRenderedPageBreak/>
        <w:t>Mutex</w:t>
      </w:r>
      <w:r w:rsidR="00E509B3">
        <w:t>, e</w:t>
      </w:r>
      <w:r>
        <w:t>s una interfaz portable para acceder a los Mutex proporcionados por la RT-ORB. Esta proporciona mecanismos de sincronización para controlar el acceso a los recursos compartidos.</w:t>
      </w:r>
    </w:p>
    <w:p w14:paraId="23B06A22" w14:textId="340B5801" w:rsidR="00A4590B" w:rsidRDefault="00A4590B" w:rsidP="00205224">
      <w:pPr>
        <w:pStyle w:val="Prrafodelista"/>
        <w:numPr>
          <w:ilvl w:val="0"/>
          <w:numId w:val="26"/>
        </w:numPr>
      </w:pPr>
      <w:r>
        <w:rPr>
          <w:i/>
        </w:rPr>
        <w:t>RTCurrent</w:t>
      </w:r>
      <w:r w:rsidR="00E509B3">
        <w:t>, e</w:t>
      </w:r>
      <w:r>
        <w:t xml:space="preserve">s una interfaz para determinar la prioridad de la invocación actual, es decir, permite a la prioridad </w:t>
      </w:r>
      <w:r w:rsidR="00E509B3">
        <w:t>de los hilos de aplicaciones que sean manejados.</w:t>
      </w:r>
    </w:p>
    <w:p w14:paraId="4FF295A4" w14:textId="6EE90F1B" w:rsidR="00E509B3" w:rsidRDefault="00E509B3" w:rsidP="00205224">
      <w:pPr>
        <w:pStyle w:val="Prrafodelista"/>
        <w:numPr>
          <w:ilvl w:val="0"/>
          <w:numId w:val="26"/>
        </w:numPr>
      </w:pPr>
      <w:r>
        <w:rPr>
          <w:i/>
        </w:rPr>
        <w:t>ThreadPool</w:t>
      </w:r>
      <w:r>
        <w:t>, es un mecanismo para controlar el grado de concurrencia durante la ejecución de las llamadas remotas en el lado del servidor.</w:t>
      </w:r>
    </w:p>
    <w:p w14:paraId="0C4930FD" w14:textId="5639DB99" w:rsidR="00E509B3" w:rsidRDefault="00E509B3" w:rsidP="00205224">
      <w:pPr>
        <w:pStyle w:val="Prrafodelista"/>
        <w:numPr>
          <w:ilvl w:val="0"/>
          <w:numId w:val="26"/>
        </w:numPr>
      </w:pPr>
      <w:r>
        <w:rPr>
          <w:i/>
        </w:rPr>
        <w:t>Servicio de Planificación</w:t>
      </w:r>
      <w:r>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2C7787" w:rsidRDefault="00E509B3" w:rsidP="00E509B3">
      <w:r>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t xml:space="preserve"> radios definidos por software </w:t>
      </w:r>
      <w:sdt>
        <w:sdtPr>
          <w:id w:val="1029373818"/>
          <w:citation/>
        </w:sdtPr>
        <w:sdtContent>
          <w:r w:rsidR="00EE1D77">
            <w:fldChar w:fldCharType="begin"/>
          </w:r>
          <w:r w:rsidR="00EE1D77" w:rsidRPr="00EE1D77">
            <w:rPr>
              <w:lang w:val="es-ES"/>
            </w:rPr>
            <w:instrText xml:space="preserve"> CITATION Bar07 \l 1036 </w:instrText>
          </w:r>
          <w:r w:rsidR="00EE1D77">
            <w:fldChar w:fldCharType="separate"/>
          </w:r>
          <w:r w:rsidR="00771C4C" w:rsidRPr="00771C4C">
            <w:rPr>
              <w:noProof/>
              <w:lang w:val="es-ES"/>
            </w:rPr>
            <w:t>(Bard &amp; Kovarik, 2007)</w:t>
          </w:r>
          <w:r w:rsidR="00EE1D77">
            <w:fldChar w:fldCharType="end"/>
          </w:r>
        </w:sdtContent>
      </w:sdt>
      <w:r>
        <w:t xml:space="preserve"> o robótica industrial </w:t>
      </w:r>
      <w:sdt>
        <w:sdtPr>
          <w:id w:val="-215288079"/>
          <w:citation/>
        </w:sdtPr>
        <w:sdtContent>
          <w:r w:rsidR="00AC487D">
            <w:fldChar w:fldCharType="begin"/>
          </w:r>
          <w:r w:rsidR="00AC487D" w:rsidRPr="00AC487D">
            <w:rPr>
              <w:lang w:val="es-ES"/>
            </w:rPr>
            <w:instrText xml:space="preserve"> CITATION Amo06 \l 1036 </w:instrText>
          </w:r>
          <w:r w:rsidR="00AC487D">
            <w:fldChar w:fldCharType="separate"/>
          </w:r>
          <w:r w:rsidR="00771C4C" w:rsidRPr="00771C4C">
            <w:rPr>
              <w:noProof/>
              <w:lang w:val="es-ES"/>
            </w:rPr>
            <w:t>(Amoretti, Caselli, &amp; Reggiani, 2006)</w:t>
          </w:r>
          <w:r w:rsidR="00AC487D">
            <w:fldChar w:fldCharType="end"/>
          </w:r>
        </w:sdtContent>
      </w:sdt>
      <w:r w:rsidR="00AC487D">
        <w:t xml:space="preserve"> </w:t>
      </w:r>
      <w:r>
        <w:t>y puede considerarse una tecnología madura.</w:t>
      </w:r>
    </w:p>
    <w:p w14:paraId="255F9BC9" w14:textId="79F4E8F0" w:rsidR="009C1E35" w:rsidRDefault="00007BDE" w:rsidP="00007BDE">
      <w:pPr>
        <w:pStyle w:val="Ttulo3"/>
        <w:rPr>
          <w:lang w:val="es-ES"/>
        </w:rPr>
      </w:pPr>
      <w:bookmarkStart w:id="24" w:name="_Toc421180701"/>
      <w:r>
        <w:rPr>
          <w:lang w:val="es-ES"/>
        </w:rPr>
        <w:t>The Ada Distributed Systems Annex</w:t>
      </w:r>
      <w:bookmarkEnd w:id="24"/>
    </w:p>
    <w:p w14:paraId="31508B18" w14:textId="639A9F0A" w:rsidR="00007BDE" w:rsidRDefault="00007BDE" w:rsidP="00007BDE">
      <w:pPr>
        <w:rPr>
          <w:lang w:val="es-ES"/>
        </w:rPr>
      </w:pPr>
      <w:r>
        <w:rPr>
          <w:lang w:val="es-ES"/>
        </w:rPr>
        <w:t>El lenguaje de programación Ada</w:t>
      </w:r>
      <w:r w:rsidR="00AC487D">
        <w:rPr>
          <w:lang w:val="es-ES"/>
        </w:rPr>
        <w:t xml:space="preserve"> </w:t>
      </w:r>
      <w:sdt>
        <w:sdtPr>
          <w:rPr>
            <w:lang w:val="es-ES"/>
          </w:rPr>
          <w:id w:val="486516940"/>
          <w:citation/>
        </w:sdtPr>
        <w:sdtContent>
          <w:r w:rsidR="00AC487D">
            <w:rPr>
              <w:lang w:val="es-ES"/>
            </w:rPr>
            <w:fldChar w:fldCharType="begin"/>
          </w:r>
          <w:r w:rsidR="00AC487D" w:rsidRPr="00AC487D">
            <w:rPr>
              <w:lang w:val="es-ES"/>
            </w:rPr>
            <w:instrText xml:space="preserve"> CITATION ISO12 \l 1036 </w:instrText>
          </w:r>
          <w:r w:rsidR="00AC487D">
            <w:rPr>
              <w:lang w:val="es-ES"/>
            </w:rPr>
            <w:fldChar w:fldCharType="separate"/>
          </w:r>
          <w:r w:rsidR="00771C4C" w:rsidRPr="00771C4C">
            <w:rPr>
              <w:noProof/>
              <w:lang w:val="es-ES"/>
            </w:rPr>
            <w:t>(ISO/IEC, Ada 2012 Reference Manual. Language and Standard Libraries—International Standard, 2012)</w:t>
          </w:r>
          <w:r w:rsidR="00AC487D">
            <w:rPr>
              <w:lang w:val="es-ES"/>
            </w:rPr>
            <w:fldChar w:fldCharType="end"/>
          </w:r>
        </w:sdtContent>
      </w:sdt>
      <w:r>
        <w:rPr>
          <w:lang w:val="es-ES"/>
        </w:rPr>
        <w:t xml:space="preserve"> es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6F39F8AE" w:rsidR="00E64856" w:rsidRPr="000D4DA6" w:rsidRDefault="00E64856" w:rsidP="00007BDE">
      <w:pPr>
        <w:rPr>
          <w:lang w:val="en-US"/>
        </w:rPr>
      </w:pPr>
      <w:r>
        <w:rPr>
          <w:lang w:val="es-ES"/>
        </w:rPr>
        <w:lastRenderedPageBreak/>
        <w:t>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rPr>
            <w:lang w:val="es-ES"/>
          </w:rPr>
          <w:id w:val="819774470"/>
          <w:citation/>
        </w:sdtPr>
        <w:sdtContent>
          <w:r w:rsidR="000D4DA6">
            <w:rPr>
              <w:lang w:val="es-ES"/>
            </w:rPr>
            <w:fldChar w:fldCharType="begin"/>
          </w:r>
          <w:r w:rsidR="000D4DA6" w:rsidRPr="000D4DA6">
            <w:rPr>
              <w:lang w:val="es-ES"/>
            </w:rPr>
            <w:instrText xml:space="preserve"> CITATION ISO12 \l 1036 </w:instrText>
          </w:r>
          <w:r w:rsidR="000D4DA6">
            <w:rPr>
              <w:lang w:val="es-ES"/>
            </w:rPr>
            <w:fldChar w:fldCharType="separate"/>
          </w:r>
          <w:r w:rsidR="00771C4C">
            <w:rPr>
              <w:noProof/>
              <w:lang w:val="es-ES"/>
            </w:rPr>
            <w:t xml:space="preserve"> </w:t>
          </w:r>
          <w:r w:rsidR="00771C4C" w:rsidRPr="00771C4C">
            <w:rPr>
              <w:noProof/>
              <w:lang w:val="en-GB"/>
            </w:rPr>
            <w:t>(ISO/IEC, Ada 2012 Reference Manual. Language and Standard Libraries—International Standard, 2012)</w:t>
          </w:r>
          <w:r w:rsidR="000D4DA6">
            <w:rPr>
              <w:lang w:val="es-ES"/>
            </w:rPr>
            <w:fldChar w:fldCharType="end"/>
          </w:r>
        </w:sdtContent>
      </w:sdt>
    </w:p>
    <w:p w14:paraId="6F39BE2C" w14:textId="408C024A" w:rsidR="00E64856" w:rsidRDefault="00E64856" w:rsidP="00007BDE">
      <w:pPr>
        <w:rPr>
          <w:lang w:val="es-ES"/>
        </w:rPr>
      </w:pPr>
      <w:r>
        <w:rPr>
          <w:lang w:val="es-ES"/>
        </w:rPr>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Pr>
          <w:lang w:val="es-ES"/>
        </w:rPr>
        <w:t xml:space="preserve"> </w:t>
      </w:r>
    </w:p>
    <w:p w14:paraId="5640B2F7" w14:textId="1850FCEF" w:rsidR="00B25A44" w:rsidRDefault="00B25A44" w:rsidP="00007BDE">
      <w:pPr>
        <w:rPr>
          <w:lang w:val="es-ES"/>
        </w:rPr>
      </w:pPr>
      <w:r>
        <w:rPr>
          <w:lang w:val="es-ES"/>
        </w:rPr>
        <w:t>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normalización , una reciente revisión del lenguaje de programación</w:t>
      </w:r>
      <w:r w:rsidR="000D4DA6">
        <w:rPr>
          <w:lang w:val="es-ES"/>
        </w:rPr>
        <w:t xml:space="preserve"> </w:t>
      </w:r>
      <w:sdt>
        <w:sdtPr>
          <w:rPr>
            <w:lang w:val="es-ES"/>
          </w:rPr>
          <w:id w:val="-586534684"/>
          <w:citation/>
        </w:sdtPr>
        <w:sdtContent>
          <w:r w:rsidR="000D4DA6">
            <w:rPr>
              <w:lang w:val="es-ES"/>
            </w:rPr>
            <w:fldChar w:fldCharType="begin"/>
          </w:r>
          <w:r w:rsidR="000D4DA6">
            <w:rPr>
              <w:lang w:val="es-ES"/>
            </w:rPr>
            <w:instrText xml:space="preserve">CITATION ISO06 \l 1036 </w:instrText>
          </w:r>
          <w:r w:rsidR="000D4DA6">
            <w:rPr>
              <w:lang w:val="es-ES"/>
            </w:rPr>
            <w:fldChar w:fldCharType="separate"/>
          </w:r>
          <w:r w:rsidR="00771C4C" w:rsidRPr="00771C4C">
            <w:rPr>
              <w:noProof/>
              <w:lang w:val="es-ES"/>
            </w:rPr>
            <w:t>(ISO/IEC, et al., 2006)</w:t>
          </w:r>
          <w:r w:rsidR="000D4DA6">
            <w:rPr>
              <w:lang w:val="es-ES"/>
            </w:rPr>
            <w:fldChar w:fldCharType="end"/>
          </w:r>
        </w:sdtContent>
      </w:sdt>
      <w:r>
        <w:rPr>
          <w:lang w:val="es-ES"/>
        </w:rPr>
        <w:t xml:space="preserve"> permite el uso de interfaces alternativas para PCS con el fin de facilitar la interoperabilidad con otro middleware.</w:t>
      </w:r>
    </w:p>
    <w:p w14:paraId="62ECD46B" w14:textId="36CDB417" w:rsidR="00B25A44" w:rsidRDefault="00B25A44" w:rsidP="00007BDE">
      <w:pPr>
        <w:rPr>
          <w:lang w:val="es-ES"/>
        </w:rPr>
      </w:pPr>
      <w:r>
        <w:rPr>
          <w:lang w:val="es-ES"/>
        </w:rPr>
        <w:lastRenderedPageBreak/>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Default="00B25A44" w:rsidP="00B25A44">
      <w:pPr>
        <w:keepNext/>
        <w:ind w:firstLine="0"/>
        <w:jc w:val="center"/>
      </w:pPr>
      <w:r>
        <w:rPr>
          <w:noProof/>
          <w:lang w:eastAsia="es-EC"/>
        </w:rPr>
        <w:drawing>
          <wp:inline distT="0" distB="0" distL="0" distR="0" wp14:anchorId="4D8E3906" wp14:editId="56BC04F1">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8">
                      <a:extLs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47FFB6C0" w14:textId="77777777" w:rsidR="0061249C" w:rsidRDefault="00B25A44" w:rsidP="00B25A44">
      <w:pPr>
        <w:pStyle w:val="Descripcin"/>
        <w:jc w:val="center"/>
        <w:rPr>
          <w:i w:val="0"/>
          <w:color w:val="auto"/>
          <w:szCs w:val="24"/>
        </w:rPr>
      </w:pPr>
      <w:bookmarkStart w:id="25" w:name="_Toc421180777"/>
      <w:bookmarkStart w:id="26" w:name="_Toc414359319"/>
      <w:bookmarkStart w:id="27" w:name="_Toc421177653"/>
      <w:r w:rsidRPr="00953959">
        <w:rPr>
          <w:color w:val="auto"/>
          <w:szCs w:val="24"/>
        </w:rPr>
        <w:t xml:space="preserve">Figura </w:t>
      </w:r>
      <w:r w:rsidR="00703C77">
        <w:rPr>
          <w:color w:val="auto"/>
          <w:szCs w:val="24"/>
        </w:rPr>
        <w:fldChar w:fldCharType="begin"/>
      </w:r>
      <w:r w:rsidR="00703C77">
        <w:rPr>
          <w:color w:val="auto"/>
          <w:szCs w:val="24"/>
        </w:rPr>
        <w:instrText xml:space="preserve"> STYLEREF 1 \s </w:instrText>
      </w:r>
      <w:r w:rsidR="00703C77">
        <w:rPr>
          <w:color w:val="auto"/>
          <w:szCs w:val="24"/>
        </w:rPr>
        <w:fldChar w:fldCharType="separate"/>
      </w:r>
      <w:r w:rsidR="00705AE8">
        <w:rPr>
          <w:noProof/>
          <w:color w:val="auto"/>
          <w:szCs w:val="24"/>
        </w:rPr>
        <w:t>1</w:t>
      </w:r>
      <w:r w:rsidR="00703C77">
        <w:rPr>
          <w:color w:val="auto"/>
          <w:szCs w:val="24"/>
        </w:rPr>
        <w:fldChar w:fldCharType="end"/>
      </w:r>
      <w:r w:rsidR="00703C77">
        <w:rPr>
          <w:color w:val="auto"/>
          <w:szCs w:val="24"/>
        </w:rPr>
        <w:noBreakHyphen/>
      </w:r>
      <w:r w:rsidR="00703C77">
        <w:rPr>
          <w:color w:val="auto"/>
          <w:szCs w:val="24"/>
        </w:rPr>
        <w:fldChar w:fldCharType="begin"/>
      </w:r>
      <w:r w:rsidR="00703C77">
        <w:rPr>
          <w:color w:val="auto"/>
          <w:szCs w:val="24"/>
        </w:rPr>
        <w:instrText xml:space="preserve"> SEQ Figura \* ARABIC \s 1 </w:instrText>
      </w:r>
      <w:r w:rsidR="00703C77">
        <w:rPr>
          <w:color w:val="auto"/>
          <w:szCs w:val="24"/>
        </w:rPr>
        <w:fldChar w:fldCharType="separate"/>
      </w:r>
      <w:r w:rsidR="00705AE8">
        <w:rPr>
          <w:noProof/>
          <w:color w:val="auto"/>
          <w:szCs w:val="24"/>
        </w:rPr>
        <w:t>4</w:t>
      </w:r>
      <w:r w:rsidR="00703C77">
        <w:rPr>
          <w:color w:val="auto"/>
          <w:szCs w:val="24"/>
        </w:rPr>
        <w:fldChar w:fldCharType="end"/>
      </w:r>
      <w:r w:rsidRPr="00953959">
        <w:rPr>
          <w:color w:val="auto"/>
          <w:szCs w:val="24"/>
        </w:rPr>
        <w:t xml:space="preserve">. </w:t>
      </w:r>
      <w:r w:rsidRPr="00953959">
        <w:rPr>
          <w:i w:val="0"/>
          <w:color w:val="auto"/>
          <w:szCs w:val="24"/>
        </w:rPr>
        <w:t>Diagrama de secuencia de una llamada remota síncrona.</w:t>
      </w:r>
      <w:bookmarkEnd w:id="25"/>
    </w:p>
    <w:p w14:paraId="72620E5B" w14:textId="3812C6E2" w:rsidR="00B25A44" w:rsidRDefault="00645B6B" w:rsidP="00B25A44">
      <w:pPr>
        <w:pStyle w:val="Descripcin"/>
        <w:jc w:val="center"/>
        <w:rPr>
          <w:i w:val="0"/>
          <w:color w:val="auto"/>
          <w:szCs w:val="24"/>
        </w:rPr>
      </w:pPr>
      <w:sdt>
        <w:sdtPr>
          <w:rPr>
            <w:i w:val="0"/>
            <w:color w:val="auto"/>
            <w:szCs w:val="24"/>
          </w:rPr>
          <w:id w:val="-1568402067"/>
          <w:citation/>
        </w:sdtPr>
        <w:sdtContent>
          <w:r w:rsidR="00953959">
            <w:rPr>
              <w:i w:val="0"/>
              <w:color w:val="auto"/>
              <w:szCs w:val="24"/>
            </w:rPr>
            <w:fldChar w:fldCharType="begin"/>
          </w:r>
          <w:r w:rsidR="00953959" w:rsidRPr="00953959">
            <w:rPr>
              <w:i w:val="0"/>
              <w:color w:val="auto"/>
              <w:szCs w:val="24"/>
              <w:lang w:val="es-ES"/>
            </w:rPr>
            <w:instrText xml:space="preserve"> CITATION Pér14 \l 1036 </w:instrText>
          </w:r>
          <w:r w:rsidR="00953959">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953959">
            <w:rPr>
              <w:i w:val="0"/>
              <w:color w:val="auto"/>
              <w:szCs w:val="24"/>
            </w:rPr>
            <w:fldChar w:fldCharType="end"/>
          </w:r>
        </w:sdtContent>
      </w:sdt>
      <w:bookmarkEnd w:id="26"/>
      <w:bookmarkEnd w:id="27"/>
    </w:p>
    <w:p w14:paraId="1322652C" w14:textId="4A8660A2" w:rsidR="00953959" w:rsidRPr="00953959" w:rsidRDefault="00953959" w:rsidP="00953959">
      <w:r>
        <w:t>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implementaciones que muestran que pueden ser usadas para aplicaciones de tiempo real. Aunque este anexo no ha tenido un impacto comercial muy s</w:t>
      </w:r>
      <w:r w:rsidR="00AF420A">
        <w:t>ignificativo</w:t>
      </w:r>
      <w:sdt>
        <w:sdtPr>
          <w:id w:val="1451366453"/>
          <w:citation/>
        </w:sdtPr>
        <w:sdtContent>
          <w:r>
            <w:fldChar w:fldCharType="begin"/>
          </w:r>
          <w:r w:rsidRPr="00953959">
            <w:rPr>
              <w:lang w:val="es-ES"/>
            </w:rPr>
            <w:instrText xml:space="preserve"> CITATION Ver04 \l 1036 </w:instrText>
          </w:r>
          <w:r>
            <w:fldChar w:fldCharType="separate"/>
          </w:r>
          <w:r w:rsidR="00771C4C">
            <w:rPr>
              <w:noProof/>
              <w:lang w:val="es-ES"/>
            </w:rPr>
            <w:t xml:space="preserve"> </w:t>
          </w:r>
          <w:r w:rsidR="00771C4C" w:rsidRPr="00771C4C">
            <w:rPr>
              <w:noProof/>
              <w:lang w:val="es-ES"/>
            </w:rPr>
            <w:t>(Vergnaud, Hugues, Kordon, &amp; Pautet, 2004)</w:t>
          </w:r>
          <w:r>
            <w:fldChar w:fldCharType="end"/>
          </w:r>
        </w:sdtContent>
      </w:sdt>
      <w:sdt>
        <w:sdtPr>
          <w:id w:val="950677259"/>
          <w:citation/>
        </w:sdtPr>
        <w:sdtContent>
          <w:r w:rsidR="00AF420A">
            <w:fldChar w:fldCharType="begin"/>
          </w:r>
          <w:r w:rsidR="00AF420A" w:rsidRPr="00AF420A">
            <w:rPr>
              <w:lang w:val="es-ES"/>
            </w:rPr>
            <w:instrText xml:space="preserve"> CITATION Cam06 \l 1036 </w:instrText>
          </w:r>
          <w:r w:rsidR="00AF420A">
            <w:fldChar w:fldCharType="separate"/>
          </w:r>
          <w:r w:rsidR="00771C4C">
            <w:rPr>
              <w:noProof/>
              <w:lang w:val="es-ES"/>
            </w:rPr>
            <w:t xml:space="preserve"> </w:t>
          </w:r>
          <w:r w:rsidR="00771C4C" w:rsidRPr="00771C4C">
            <w:rPr>
              <w:noProof/>
              <w:lang w:val="es-ES"/>
            </w:rPr>
            <w:lastRenderedPageBreak/>
            <w:t>(Campos, Gutiérrez, &amp; Harbour, 2006)</w:t>
          </w:r>
          <w:r w:rsidR="00AF420A">
            <w:fldChar w:fldCharType="end"/>
          </w:r>
        </w:sdtContent>
      </w:sdt>
      <w:r w:rsidR="00AF420A">
        <w:t>. Aunque este anexo no ha tenido un impacto comercial muy significativo</w:t>
      </w:r>
      <w:sdt>
        <w:sdtPr>
          <w:id w:val="1199592678"/>
          <w:citation/>
        </w:sdtPr>
        <w:sdtContent>
          <w:r w:rsidR="00AF420A">
            <w:fldChar w:fldCharType="begin"/>
          </w:r>
          <w:r w:rsidR="00AF420A" w:rsidRPr="00AF420A">
            <w:rPr>
              <w:lang w:val="es-ES"/>
            </w:rPr>
            <w:instrText xml:space="preserve"> CITATION Ker99 \l 1036 </w:instrText>
          </w:r>
          <w:r w:rsidR="00AF420A">
            <w:fldChar w:fldCharType="separate"/>
          </w:r>
          <w:r w:rsidR="00771C4C">
            <w:rPr>
              <w:noProof/>
              <w:lang w:val="es-ES"/>
            </w:rPr>
            <w:t xml:space="preserve"> </w:t>
          </w:r>
          <w:r w:rsidR="00771C4C" w:rsidRPr="00771C4C">
            <w:rPr>
              <w:noProof/>
              <w:lang w:val="es-ES"/>
            </w:rPr>
            <w:t>(Kermarrec, 1999)</w:t>
          </w:r>
          <w:r w:rsidR="00AF420A">
            <w:fldChar w:fldCharType="end"/>
          </w:r>
        </w:sdtContent>
      </w:sdt>
      <w:r w:rsidR="00AF420A">
        <w:t>, Ada ha sido tradicionalmente usado y aun se usa para construir los sistemas de un solo procesador en tiempo real, así que vale la pena considerar el análisis de esta norma y su desarrollo futuro.</w:t>
      </w:r>
    </w:p>
    <w:p w14:paraId="154181CB" w14:textId="4432ADB0" w:rsidR="00E64856" w:rsidRPr="006953B8" w:rsidRDefault="006953B8" w:rsidP="006953B8">
      <w:pPr>
        <w:pStyle w:val="Ttulo3"/>
        <w:rPr>
          <w:lang w:val="en-US"/>
        </w:rPr>
      </w:pPr>
      <w:bookmarkStart w:id="28" w:name="_Toc421180702"/>
      <w:r w:rsidRPr="006953B8">
        <w:rPr>
          <w:lang w:val="en-US"/>
        </w:rPr>
        <w:t>The Distributed Real-Time Specification for Java</w:t>
      </w:r>
      <w:bookmarkEnd w:id="28"/>
    </w:p>
    <w:p w14:paraId="5D4F3F0D" w14:textId="4DA6B054" w:rsidR="006953B8" w:rsidRDefault="006953B8" w:rsidP="00BE6588">
      <w:pPr>
        <w:rPr>
          <w:lang w:val="es-ES"/>
        </w:rPr>
      </w:pPr>
      <w:r w:rsidRPr="006953B8">
        <w:rPr>
          <w:lang w:val="es-ES"/>
        </w:rPr>
        <w:t>Además de las normas de distribuci</w:t>
      </w:r>
      <w:r>
        <w:rPr>
          <w:lang w:val="es-ES"/>
        </w:rPr>
        <w:t>ón, hay otras soluciones no estandarizadas</w:t>
      </w:r>
      <w:r w:rsidR="00BE6588">
        <w:rPr>
          <w:lang w:val="es-ES"/>
        </w:rPr>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Default="00BE6588" w:rsidP="00BE6588">
      <w:pPr>
        <w:ind w:firstLine="0"/>
        <w:rPr>
          <w:lang w:val="es-ES"/>
        </w:rPr>
      </w:pPr>
      <w:r>
        <w:rPr>
          <w:lang w:val="es-ES"/>
        </w:rPr>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rPr>
            <w:lang w:val="es-ES"/>
          </w:rPr>
          <w:id w:val="-282188328"/>
          <w:citation/>
        </w:sdtPr>
        <w:sdtContent>
          <w:r>
            <w:rPr>
              <w:lang w:val="es-ES"/>
            </w:rPr>
            <w:fldChar w:fldCharType="begin"/>
          </w:r>
          <w:r w:rsidR="00FF4DE2">
            <w:rPr>
              <w:lang w:val="es-ES"/>
            </w:rPr>
            <w:instrText xml:space="preserve">CITATION Gar10 \l 1036 </w:instrText>
          </w:r>
          <w:r>
            <w:rPr>
              <w:lang w:val="es-ES"/>
            </w:rPr>
            <w:fldChar w:fldCharType="separate"/>
          </w:r>
          <w:r w:rsidR="00771C4C">
            <w:rPr>
              <w:noProof/>
              <w:lang w:val="es-ES"/>
            </w:rPr>
            <w:t xml:space="preserve"> </w:t>
          </w:r>
          <w:r w:rsidR="00771C4C" w:rsidRPr="00771C4C">
            <w:rPr>
              <w:noProof/>
              <w:lang w:val="es-ES"/>
            </w:rPr>
            <w:t>(Basanta-Val, García-Valls, &amp; Estévez-Ayres, 2010)</w:t>
          </w:r>
          <w:r>
            <w:rPr>
              <w:lang w:val="es-ES"/>
            </w:rPr>
            <w:fldChar w:fldCharType="end"/>
          </w:r>
        </w:sdtContent>
      </w:sdt>
      <w:r w:rsidR="00121092">
        <w:rPr>
          <w:lang w:val="es-ES"/>
        </w:rPr>
        <w:t>. Para los sistemas distribuidos de tiempo real, uno de los trabajos de investigación más notable es la Distributed Real-Time Specification for Java o DRTSJ</w:t>
      </w:r>
      <w:sdt>
        <w:sdtPr>
          <w:rPr>
            <w:lang w:val="es-ES"/>
          </w:rPr>
          <w:id w:val="369190602"/>
          <w:citation/>
        </w:sdtPr>
        <w:sdtContent>
          <w:r w:rsidR="00121092">
            <w:rPr>
              <w:lang w:val="es-ES"/>
            </w:rPr>
            <w:fldChar w:fldCharType="begin"/>
          </w:r>
          <w:r w:rsidR="00121092" w:rsidRPr="00121092">
            <w:rPr>
              <w:lang w:val="es-ES"/>
            </w:rPr>
            <w:instrText xml:space="preserve"> CITATION Sun00 \l 1036 </w:instrText>
          </w:r>
          <w:r w:rsidR="00121092">
            <w:rPr>
              <w:lang w:val="es-ES"/>
            </w:rPr>
            <w:fldChar w:fldCharType="separate"/>
          </w:r>
          <w:r w:rsidR="00771C4C">
            <w:rPr>
              <w:noProof/>
              <w:lang w:val="es-ES"/>
            </w:rPr>
            <w:t xml:space="preserve"> </w:t>
          </w:r>
          <w:r w:rsidR="00771C4C" w:rsidRPr="00771C4C">
            <w:rPr>
              <w:noProof/>
              <w:lang w:val="es-ES"/>
            </w:rPr>
            <w:t>(Sun Microsystems, 2000)</w:t>
          </w:r>
          <w:r w:rsidR="00121092">
            <w:rPr>
              <w:lang w:val="es-ES"/>
            </w:rPr>
            <w:fldChar w:fldCharType="end"/>
          </w:r>
        </w:sdtContent>
      </w:sdt>
      <w:r w:rsidR="00121092">
        <w:rPr>
          <w:lang w:val="es-ES"/>
        </w:rPr>
        <w:t>, que integra dos tecnologías existentes de Java:</w:t>
      </w:r>
    </w:p>
    <w:p w14:paraId="16AEE59F" w14:textId="6D55EF3D" w:rsidR="00121092" w:rsidRDefault="00121092" w:rsidP="00205224">
      <w:pPr>
        <w:pStyle w:val="Prrafodelista"/>
        <w:numPr>
          <w:ilvl w:val="0"/>
          <w:numId w:val="27"/>
        </w:numPr>
        <w:rPr>
          <w:lang w:val="es-ES"/>
        </w:rPr>
      </w:pPr>
      <w:r w:rsidRPr="00FF6615">
        <w:rPr>
          <w:i/>
          <w:lang w:val="es-ES"/>
        </w:rPr>
        <w:t>Real-Time Specification for Java o RTSJ</w:t>
      </w:r>
      <w:sdt>
        <w:sdtPr>
          <w:rPr>
            <w:i/>
            <w:lang w:val="en-US"/>
          </w:rPr>
          <w:id w:val="1287932960"/>
          <w:citation/>
        </w:sdtPr>
        <w:sdtContent>
          <w:r w:rsidR="00FF6615">
            <w:rPr>
              <w:i/>
              <w:lang w:val="en-US"/>
            </w:rPr>
            <w:fldChar w:fldCharType="begin"/>
          </w:r>
          <w:r w:rsidR="00FF6615" w:rsidRPr="00FF6615">
            <w:rPr>
              <w:i/>
              <w:lang w:val="es-ES"/>
            </w:rPr>
            <w:instrText xml:space="preserve">CITATION Bol15 \l 1036 </w:instrText>
          </w:r>
          <w:r w:rsidR="00FF6615">
            <w:rPr>
              <w:i/>
              <w:lang w:val="en-US"/>
            </w:rPr>
            <w:fldChar w:fldCharType="separate"/>
          </w:r>
          <w:r w:rsidR="00771C4C">
            <w:rPr>
              <w:i/>
              <w:noProof/>
              <w:lang w:val="es-ES"/>
            </w:rPr>
            <w:t xml:space="preserve"> </w:t>
          </w:r>
          <w:r w:rsidR="00771C4C" w:rsidRPr="00771C4C">
            <w:rPr>
              <w:noProof/>
              <w:lang w:val="es-ES"/>
            </w:rPr>
            <w:t>(Bollella &amp; Gosling, 2000)</w:t>
          </w:r>
          <w:r w:rsidR="00FF6615">
            <w:rPr>
              <w:i/>
              <w:lang w:val="en-US"/>
            </w:rPr>
            <w:fldChar w:fldCharType="end"/>
          </w:r>
        </w:sdtContent>
      </w:sdt>
      <w:r w:rsidRPr="00FF6615">
        <w:rPr>
          <w:lang w:val="es-ES"/>
        </w:rPr>
        <w:t xml:space="preserve">, </w:t>
      </w:r>
      <w:r w:rsidR="00FF6615" w:rsidRPr="00FF6615">
        <w:rPr>
          <w:lang w:val="es-ES"/>
        </w:rPr>
        <w:t>el cual define una especificaci</w:t>
      </w:r>
      <w:r w:rsidR="00FF6615">
        <w:rPr>
          <w:lang w:val="es-ES"/>
        </w:rPr>
        <w:t>ón de Java para abordar las limitaciones del lenguaje cuando se usa en sistemas de tiempo real.</w:t>
      </w:r>
      <w:r w:rsidR="00792E07">
        <w:rPr>
          <w:lang w:val="es-ES"/>
        </w:rPr>
        <w:t xml:space="preserve"> Como una de las principales directrices fue evitar hacer extensiones sintácticas del lenguaje</w:t>
      </w:r>
      <w:r w:rsidR="00694C35">
        <w:rPr>
          <w:lang w:val="es-ES"/>
        </w:rPr>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092B0EB0" w:rsidR="00694C35" w:rsidRDefault="00694C35" w:rsidP="00205224">
      <w:pPr>
        <w:pStyle w:val="Prrafodelista"/>
        <w:numPr>
          <w:ilvl w:val="0"/>
          <w:numId w:val="27"/>
        </w:numPr>
        <w:rPr>
          <w:lang w:val="es-ES"/>
        </w:rPr>
      </w:pPr>
      <w:r w:rsidRPr="00694C35">
        <w:rPr>
          <w:i/>
          <w:lang w:val="es-ES"/>
        </w:rPr>
        <w:t xml:space="preserve">Remote Method Invocation o RMI </w:t>
      </w:r>
      <w:sdt>
        <w:sdtPr>
          <w:rPr>
            <w:i/>
            <w:lang w:val="es-ES"/>
          </w:rPr>
          <w:id w:val="-1240168483"/>
          <w:citation/>
        </w:sdtPr>
        <w:sdtContent>
          <w:r>
            <w:rPr>
              <w:i/>
              <w:lang w:val="es-ES"/>
            </w:rPr>
            <w:fldChar w:fldCharType="begin"/>
          </w:r>
          <w:r w:rsidRPr="00694C35">
            <w:rPr>
              <w:lang w:val="es-ES"/>
            </w:rPr>
            <w:instrText xml:space="preserve"> CITATION Sun04 \l 1036 </w:instrText>
          </w:r>
          <w:r>
            <w:rPr>
              <w:i/>
              <w:lang w:val="es-ES"/>
            </w:rPr>
            <w:fldChar w:fldCharType="separate"/>
          </w:r>
          <w:r w:rsidR="00771C4C" w:rsidRPr="00771C4C">
            <w:rPr>
              <w:noProof/>
              <w:lang w:val="es-ES"/>
            </w:rPr>
            <w:t>(Sun Microsystems, 2004)</w:t>
          </w:r>
          <w:r>
            <w:rPr>
              <w:i/>
              <w:lang w:val="es-ES"/>
            </w:rPr>
            <w:fldChar w:fldCharType="end"/>
          </w:r>
        </w:sdtContent>
      </w:sdt>
      <w:r w:rsidRPr="00694C35">
        <w:rPr>
          <w:i/>
          <w:lang w:val="es-ES"/>
        </w:rPr>
        <w:t>,</w:t>
      </w:r>
      <w:r w:rsidRPr="00694C35">
        <w:rPr>
          <w:lang w:val="es-ES"/>
        </w:rPr>
        <w:t xml:space="preserve"> el cual define un modelo DOM basado en objetos Java que definen una nueva interfaz</w:t>
      </w:r>
      <w:r>
        <w:rPr>
          <w:lang w:val="es-ES"/>
        </w:rPr>
        <w:t xml:space="preserve">, llamada remota, lo que </w:t>
      </w:r>
      <w:r>
        <w:rPr>
          <w:lang w:val="es-ES"/>
        </w:rPr>
        <w:lastRenderedPageBreak/>
        <w:t xml:space="preserve">permite la diferenciación de los objetos distribuidos de los locales. Un visión general del alto nivel de los componentes implicados en la </w:t>
      </w:r>
      <w:r w:rsidR="00BB7D69">
        <w:rPr>
          <w:lang w:val="es-ES"/>
        </w:rPr>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Default="00BB7D69" w:rsidP="00BB7D69">
      <w:pPr>
        <w:keepNext/>
        <w:ind w:left="360" w:firstLine="0"/>
        <w:jc w:val="center"/>
      </w:pPr>
      <w:r>
        <w:rPr>
          <w:noProof/>
          <w:lang w:eastAsia="es-EC"/>
        </w:rPr>
        <w:drawing>
          <wp:inline distT="0" distB="0" distL="0" distR="0" wp14:anchorId="44B7CD10" wp14:editId="06166D91">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19">
                      <a:extLs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3537621E" w:rsidR="00BB7D69" w:rsidRPr="00BB7D69" w:rsidRDefault="00BB7D69" w:rsidP="00BB7D69">
      <w:pPr>
        <w:pStyle w:val="Descripcin"/>
        <w:jc w:val="center"/>
        <w:rPr>
          <w:szCs w:val="24"/>
          <w:lang w:val="es-ES"/>
        </w:rPr>
      </w:pPr>
      <w:bookmarkStart w:id="29" w:name="_Toc414359320"/>
      <w:bookmarkStart w:id="30" w:name="_Toc421177654"/>
      <w:bookmarkStart w:id="31" w:name="_Toc421180778"/>
      <w:r w:rsidRPr="00BB7D69">
        <w:rPr>
          <w:szCs w:val="24"/>
        </w:rPr>
        <w:t xml:space="preserve">Figura </w:t>
      </w:r>
      <w:r w:rsidR="00703C77">
        <w:rPr>
          <w:szCs w:val="24"/>
        </w:rPr>
        <w:fldChar w:fldCharType="begin"/>
      </w:r>
      <w:r w:rsidR="00703C77">
        <w:rPr>
          <w:szCs w:val="24"/>
        </w:rPr>
        <w:instrText xml:space="preserve"> STYLEREF 1 \s </w:instrText>
      </w:r>
      <w:r w:rsidR="00703C77">
        <w:rPr>
          <w:szCs w:val="24"/>
        </w:rPr>
        <w:fldChar w:fldCharType="separate"/>
      </w:r>
      <w:r w:rsidR="00705AE8">
        <w:rPr>
          <w:noProof/>
          <w:szCs w:val="24"/>
        </w:rPr>
        <w:t>1</w:t>
      </w:r>
      <w:r w:rsidR="00703C77">
        <w:rPr>
          <w:szCs w:val="24"/>
        </w:rPr>
        <w:fldChar w:fldCharType="end"/>
      </w:r>
      <w:r w:rsidR="00703C77">
        <w:rPr>
          <w:szCs w:val="24"/>
        </w:rPr>
        <w:noBreakHyphen/>
      </w:r>
      <w:r w:rsidR="00703C77">
        <w:rPr>
          <w:szCs w:val="24"/>
        </w:rPr>
        <w:fldChar w:fldCharType="begin"/>
      </w:r>
      <w:r w:rsidR="00703C77">
        <w:rPr>
          <w:szCs w:val="24"/>
        </w:rPr>
        <w:instrText xml:space="preserve"> SEQ Figura \* ARABIC \s 1 </w:instrText>
      </w:r>
      <w:r w:rsidR="00703C77">
        <w:rPr>
          <w:szCs w:val="24"/>
        </w:rPr>
        <w:fldChar w:fldCharType="separate"/>
      </w:r>
      <w:r w:rsidR="00705AE8">
        <w:rPr>
          <w:noProof/>
          <w:szCs w:val="24"/>
        </w:rPr>
        <w:t>5</w:t>
      </w:r>
      <w:r w:rsidR="00703C77">
        <w:rPr>
          <w:szCs w:val="24"/>
        </w:rPr>
        <w:fldChar w:fldCharType="end"/>
      </w:r>
      <w:r w:rsidRPr="00BB7D69">
        <w:rPr>
          <w:szCs w:val="24"/>
        </w:rPr>
        <w:t xml:space="preserve">. </w:t>
      </w:r>
      <w:r w:rsidRPr="00BB7D69">
        <w:rPr>
          <w:i w:val="0"/>
          <w:szCs w:val="24"/>
        </w:rPr>
        <w:t>Diagrama de secuencia de una llamada remota asíncrona</w:t>
      </w:r>
      <w:r w:rsidRPr="00BB7D69">
        <w:rPr>
          <w:szCs w:val="24"/>
        </w:rPr>
        <w:t>.</w:t>
      </w:r>
      <w:bookmarkEnd w:id="29"/>
      <w:bookmarkEnd w:id="30"/>
      <w:bookmarkEnd w:id="31"/>
    </w:p>
    <w:p w14:paraId="1E5F23E9" w14:textId="5584A5B5" w:rsidR="009919DE" w:rsidRDefault="00E20EEC" w:rsidP="00205224">
      <w:pPr>
        <w:pStyle w:val="Prrafodelista"/>
        <w:numPr>
          <w:ilvl w:val="0"/>
          <w:numId w:val="28"/>
        </w:numPr>
        <w:rPr>
          <w:lang w:val="es-ES"/>
        </w:rPr>
      </w:pPr>
      <w:r>
        <w:rPr>
          <w:i/>
          <w:lang w:val="es-ES"/>
        </w:rPr>
        <w:t>Cliente Stubs o Proxy y Servidor Skeleton</w:t>
      </w:r>
      <w:r w:rsidR="00015B68">
        <w:rPr>
          <w:i/>
          <w:lang w:val="es-ES"/>
        </w:rPr>
        <w:t xml:space="preserve">, </w:t>
      </w:r>
      <w:r w:rsidR="00015B68">
        <w:rPr>
          <w:lang w:val="es-ES"/>
        </w:rPr>
        <w:t xml:space="preserve">los cuales representan la interfaz entre la capa aplicación y el resto del sistema RMI, son los encargados de </w:t>
      </w:r>
      <w:r w:rsidR="00015B68" w:rsidRPr="00400148">
        <w:rPr>
          <w:lang w:val="es-ES"/>
        </w:rPr>
        <w:t xml:space="preserve">proporcionar  </w:t>
      </w:r>
      <w:r w:rsidR="00400148">
        <w:rPr>
          <w:lang w:val="es-ES"/>
        </w:rPr>
        <w:t>servicios</w:t>
      </w:r>
      <w:r w:rsidR="00015B68" w:rsidRPr="00400148">
        <w:rPr>
          <w:lang w:val="es-ES"/>
        </w:rPr>
        <w:t xml:space="preserve"> de distribución transparentes.</w:t>
      </w:r>
    </w:p>
    <w:p w14:paraId="2CC24427" w14:textId="77777777" w:rsidR="005627FC" w:rsidRDefault="00015B68" w:rsidP="00205224">
      <w:pPr>
        <w:pStyle w:val="Prrafodelista"/>
        <w:numPr>
          <w:ilvl w:val="0"/>
          <w:numId w:val="28"/>
        </w:numPr>
        <w:rPr>
          <w:lang w:val="es-ES"/>
        </w:rPr>
      </w:pPr>
      <w:r>
        <w:rPr>
          <w:i/>
          <w:lang w:val="es-ES"/>
        </w:rPr>
        <w:t>Remote reference Layer,</w:t>
      </w:r>
      <w:r>
        <w:rPr>
          <w:lang w:val="es-ES"/>
        </w:rPr>
        <w:t xml:space="preserve"> el cual se encarga de manipular la semántica de las invocaciones remotas, tanto en la parte del cliente como en el servidor.</w:t>
      </w:r>
    </w:p>
    <w:p w14:paraId="5758FE2E" w14:textId="72BE64C8" w:rsidR="00015B68" w:rsidRDefault="005627FC" w:rsidP="00205224">
      <w:pPr>
        <w:pStyle w:val="Prrafodelista"/>
        <w:numPr>
          <w:ilvl w:val="0"/>
          <w:numId w:val="28"/>
        </w:numPr>
        <w:rPr>
          <w:lang w:val="es-ES"/>
        </w:rPr>
      </w:pPr>
      <w:r w:rsidRPr="00400148">
        <w:rPr>
          <w:i/>
          <w:lang w:val="es-ES"/>
        </w:rPr>
        <w:t xml:space="preserve">Capa Transporte, </w:t>
      </w:r>
      <w:r w:rsidRPr="00400148">
        <w:rPr>
          <w:lang w:val="es-ES"/>
        </w:rPr>
        <w:t>el cual se utiliza para establecer las conexiones y gestionar</w:t>
      </w:r>
      <w:r w:rsidR="00015B68" w:rsidRPr="00400148">
        <w:rPr>
          <w:lang w:val="es-ES"/>
        </w:rPr>
        <w:t xml:space="preserve"> </w:t>
      </w:r>
      <w:r w:rsidRPr="00400148">
        <w:rPr>
          <w:lang w:val="es-ES"/>
        </w:rPr>
        <w:t>los detalles de la comunicación de bajo nivel. La especificación define la conexión del protocolo RMI, que se basa en dos protocolos: Serialización de Objetos Java y HTTP.</w:t>
      </w:r>
    </w:p>
    <w:p w14:paraId="73FD7B8F" w14:textId="77777777" w:rsidR="00400148" w:rsidRPr="00400148" w:rsidRDefault="00400148" w:rsidP="00400148">
      <w:pPr>
        <w:ind w:left="360" w:firstLine="0"/>
        <w:rPr>
          <w:lang w:val="es-ES"/>
        </w:rPr>
      </w:pPr>
    </w:p>
    <w:p w14:paraId="049211B8" w14:textId="077C0E8C" w:rsidR="005627FC" w:rsidRDefault="005627FC" w:rsidP="005627FC">
      <w:pPr>
        <w:rPr>
          <w:lang w:val="es-ES"/>
        </w:rPr>
      </w:pPr>
      <w:r>
        <w:rPr>
          <w:lang w:val="es-ES"/>
        </w:rPr>
        <w:lastRenderedPageBreak/>
        <w:t>Aunque Java es uno de los lenguajes de programación más populares, no define la especificación DRTSJ, aún no se ha difundido, aunque existe un primer borrador</w:t>
      </w:r>
      <w:sdt>
        <w:sdtPr>
          <w:rPr>
            <w:lang w:val="es-ES"/>
          </w:rPr>
          <w:id w:val="-42145381"/>
          <w:citation/>
        </w:sdtPr>
        <w:sdtContent>
          <w:r>
            <w:rPr>
              <w:lang w:val="es-ES"/>
            </w:rPr>
            <w:fldChar w:fldCharType="begin"/>
          </w:r>
          <w:r>
            <w:rPr>
              <w:lang w:val="es-ES"/>
            </w:rPr>
            <w:instrText xml:space="preserve"> CITATION Sun12 \l 3082 </w:instrText>
          </w:r>
          <w:r>
            <w:rPr>
              <w:lang w:val="es-ES"/>
            </w:rPr>
            <w:fldChar w:fldCharType="separate"/>
          </w:r>
          <w:r w:rsidR="00771C4C">
            <w:rPr>
              <w:noProof/>
              <w:lang w:val="es-ES"/>
            </w:rPr>
            <w:t xml:space="preserve"> (Sun Microsystems, 2012)</w:t>
          </w:r>
          <w:r>
            <w:rPr>
              <w:lang w:val="es-ES"/>
            </w:rPr>
            <w:fldChar w:fldCharType="end"/>
          </w:r>
        </w:sdtContent>
      </w:sdt>
      <w:r w:rsidR="001124B3">
        <w:rPr>
          <w:lang w:val="es-ES"/>
        </w:rPr>
        <w:t xml:space="preserve"> y en el sitio Web del grupo de trabajo</w:t>
      </w:r>
      <w:sdt>
        <w:sdtPr>
          <w:rPr>
            <w:lang w:val="es-ES"/>
          </w:rPr>
          <w:id w:val="-31806527"/>
          <w:citation/>
        </w:sdtPr>
        <w:sdtContent>
          <w:r w:rsidR="001124B3">
            <w:rPr>
              <w:lang w:val="es-ES"/>
            </w:rPr>
            <w:fldChar w:fldCharType="begin"/>
          </w:r>
          <w:r w:rsidR="001124B3">
            <w:rPr>
              <w:lang w:val="es-ES"/>
            </w:rPr>
            <w:instrText xml:space="preserve"> CITATION Sun00 \l 3082 </w:instrText>
          </w:r>
          <w:r w:rsidR="001124B3">
            <w:rPr>
              <w:lang w:val="es-ES"/>
            </w:rPr>
            <w:fldChar w:fldCharType="separate"/>
          </w:r>
          <w:r w:rsidR="00771C4C">
            <w:rPr>
              <w:noProof/>
              <w:lang w:val="es-ES"/>
            </w:rPr>
            <w:t xml:space="preserve"> (Sun Microsystems, 2000)</w:t>
          </w:r>
          <w:r w:rsidR="001124B3">
            <w:rPr>
              <w:lang w:val="es-ES"/>
            </w:rPr>
            <w:fldChar w:fldCharType="end"/>
          </w:r>
        </w:sdtContent>
      </w:sdt>
      <w:r w:rsidR="001124B3">
        <w:rPr>
          <w:lang w:val="es-ES"/>
        </w:rPr>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rPr>
            <w:lang w:val="es-ES"/>
          </w:rPr>
          <w:id w:val="-1865051492"/>
          <w:citation/>
        </w:sdtPr>
        <w:sdtContent>
          <w:r w:rsidR="001124B3">
            <w:rPr>
              <w:lang w:val="es-ES"/>
            </w:rPr>
            <w:fldChar w:fldCharType="begin"/>
          </w:r>
          <w:r w:rsidR="001124B3">
            <w:rPr>
              <w:lang w:val="es-ES"/>
            </w:rPr>
            <w:instrText xml:space="preserve"> CITATION Tej07 \l 3082 </w:instrText>
          </w:r>
          <w:r w:rsidR="001124B3">
            <w:rPr>
              <w:lang w:val="es-ES"/>
            </w:rPr>
            <w:fldChar w:fldCharType="separate"/>
          </w:r>
          <w:r w:rsidR="00771C4C">
            <w:rPr>
              <w:noProof/>
              <w:lang w:val="es-ES"/>
            </w:rPr>
            <w:t xml:space="preserve"> (Tejera, Alonso, &amp; de Miguel, 2007)</w:t>
          </w:r>
          <w:r w:rsidR="001124B3">
            <w:rPr>
              <w:lang w:val="es-ES"/>
            </w:rPr>
            <w:fldChar w:fldCharType="end"/>
          </w:r>
        </w:sdtContent>
      </w:sdt>
      <w:r w:rsidR="00FF4DE2">
        <w:rPr>
          <w:lang w:val="es-ES"/>
        </w:rPr>
        <w:t xml:space="preserve"> </w:t>
      </w:r>
      <w:sdt>
        <w:sdtPr>
          <w:rPr>
            <w:lang w:val="es-ES"/>
          </w:rPr>
          <w:id w:val="1287315583"/>
          <w:citation/>
        </w:sdtPr>
        <w:sdtContent>
          <w:r w:rsidR="00FF4DE2">
            <w:rPr>
              <w:lang w:val="es-ES"/>
            </w:rPr>
            <w:fldChar w:fldCharType="begin"/>
          </w:r>
          <w:r w:rsidR="00FF4DE2">
            <w:rPr>
              <w:lang w:val="es-ES"/>
            </w:rPr>
            <w:instrText xml:space="preserve">CITATION Gar10 \l 3082 </w:instrText>
          </w:r>
          <w:r w:rsidR="00FF4DE2">
            <w:rPr>
              <w:lang w:val="es-ES"/>
            </w:rPr>
            <w:fldChar w:fldCharType="separate"/>
          </w:r>
          <w:r w:rsidR="00771C4C">
            <w:rPr>
              <w:noProof/>
              <w:lang w:val="es-ES"/>
            </w:rPr>
            <w:t>(Basanta-Val, García-Valls, &amp; Estévez-Ayres, 2010)</w:t>
          </w:r>
          <w:r w:rsidR="00FF4DE2">
            <w:rPr>
              <w:lang w:val="es-ES"/>
            </w:rPr>
            <w:fldChar w:fldCharType="end"/>
          </w:r>
        </w:sdtContent>
      </w:sdt>
      <w:r w:rsidR="00FF4DE2">
        <w:rPr>
          <w:lang w:val="es-ES"/>
        </w:rPr>
        <w:t>.</w:t>
      </w:r>
    </w:p>
    <w:p w14:paraId="75097936" w14:textId="7432398D" w:rsidR="00FF4DE2" w:rsidRPr="00FF4DE2" w:rsidRDefault="00FF4DE2" w:rsidP="00FF4DE2">
      <w:pPr>
        <w:pStyle w:val="Ttulo3"/>
        <w:rPr>
          <w:lang w:val="en-US"/>
        </w:rPr>
      </w:pPr>
      <w:bookmarkStart w:id="32" w:name="_Toc421180703"/>
      <w:r w:rsidRPr="00FF4DE2">
        <w:rPr>
          <w:lang w:val="en-US"/>
        </w:rPr>
        <w:t>The Data Distribution Service for Real-Time Systems</w:t>
      </w:r>
      <w:bookmarkEnd w:id="32"/>
    </w:p>
    <w:p w14:paraId="5C26F88E" w14:textId="7B35EAA4" w:rsidR="00AC7C7F" w:rsidRDefault="00FF4DE2" w:rsidP="00FF4DE2">
      <w:pPr>
        <w:rPr>
          <w:lang w:val="es-ES"/>
        </w:rPr>
      </w:pPr>
      <w:r w:rsidRPr="00FF4DE2">
        <w:rPr>
          <w:lang w:val="es-ES"/>
        </w:rPr>
        <w:t xml:space="preserve">La </w:t>
      </w:r>
      <w:r w:rsidR="00AC7C7F">
        <w:rPr>
          <w:lang w:val="es-ES"/>
        </w:rPr>
        <w:t>dif</w:t>
      </w:r>
      <w:r w:rsidR="00AC7C7F" w:rsidRPr="00FF4DE2">
        <w:rPr>
          <w:lang w:val="es-ES"/>
        </w:rPr>
        <w:t>usión</w:t>
      </w:r>
      <w:r w:rsidRPr="00FF4DE2">
        <w:rPr>
          <w:lang w:val="es-ES"/>
        </w:rPr>
        <w:t xml:space="preserve"> asincrónica de la informaci</w:t>
      </w:r>
      <w:r>
        <w:rPr>
          <w:lang w:val="es-ES"/>
        </w:rPr>
        <w:t>ón ha sido un requisito común para varias aplicaciones distribuidas</w:t>
      </w:r>
      <w:r w:rsidR="00AC7C7F">
        <w:rPr>
          <w:lang w:val="es-ES"/>
        </w:rPr>
        <w:t xml:space="preserve">, tales como sistemas de control, sensores de redes y los sistemas de automatización industrial. </w:t>
      </w:r>
      <w:r w:rsidR="00AC7C7F" w:rsidRPr="00AC7C7F">
        <w:rPr>
          <w:lang w:val="es-ES"/>
        </w:rPr>
        <w:t>El DDS</w:t>
      </w:r>
      <w:sdt>
        <w:sdtPr>
          <w:rPr>
            <w:lang w:val="es-ES"/>
          </w:rPr>
          <w:id w:val="1125976001"/>
          <w:citation/>
        </w:sdtPr>
        <w:sdtContent>
          <w:r w:rsidR="00AC7C7F">
            <w:rPr>
              <w:lang w:val="es-ES"/>
            </w:rPr>
            <w:fldChar w:fldCharType="begin"/>
          </w:r>
          <w:r w:rsidR="00AC7C7F" w:rsidRPr="00AC7C7F">
            <w:rPr>
              <w:lang w:val="es-ES"/>
            </w:rPr>
            <w:instrText xml:space="preserve"> CITATION OMG07 \l 3082 </w:instrText>
          </w:r>
          <w:r w:rsidR="00AC7C7F">
            <w:rPr>
              <w:lang w:val="es-ES"/>
            </w:rPr>
            <w:fldChar w:fldCharType="separate"/>
          </w:r>
          <w:r w:rsidR="00771C4C">
            <w:rPr>
              <w:noProof/>
              <w:lang w:val="es-ES"/>
            </w:rPr>
            <w:t xml:space="preserve"> (OMG, Data Distribution Service for Real-Time Systems. v1.2., 2007)</w:t>
          </w:r>
          <w:r w:rsidR="00AC7C7F">
            <w:rPr>
              <w:lang w:val="es-ES"/>
            </w:rPr>
            <w:fldChar w:fldCharType="end"/>
          </w:r>
        </w:sdtContent>
      </w:sdt>
      <w:r w:rsidR="00AC7C7F">
        <w:rPr>
          <w:lang w:val="es-ES"/>
        </w:rPr>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Pr>
          <w:lang w:val="es-ES"/>
        </w:rPr>
        <w:t xml:space="preserve"> En una arquitectura data-centric se debe formalmente definir el tipo de datos que se comparte en la periferia del sistema, y luego la información se intercambia de forma anónima</w:t>
      </w:r>
      <w:r w:rsidR="00C4558C">
        <w:rPr>
          <w:lang w:val="es-ES"/>
        </w:rPr>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Default="00C4558C" w:rsidP="00FF4DE2">
      <w:pPr>
        <w:rPr>
          <w:lang w:val="es-ES"/>
        </w:rPr>
      </w:pPr>
      <w:r>
        <w:rPr>
          <w:lang w:val="es-ES"/>
        </w:rPr>
        <w:t>Al igual que con la mayoría de los estándares se define dentro de la OMG, el DDS soporta multilenguaje y multiplataforma mediante el uso del lenguaje IDL</w:t>
      </w:r>
      <w:sdt>
        <w:sdtPr>
          <w:rPr>
            <w:lang w:val="es-ES"/>
          </w:rPr>
          <w:id w:val="-307554464"/>
          <w:citation/>
        </w:sdtPr>
        <w:sdtContent>
          <w:r>
            <w:rPr>
              <w:lang w:val="es-ES"/>
            </w:rPr>
            <w:fldChar w:fldCharType="begin"/>
          </w:r>
          <w:r>
            <w:rPr>
              <w:lang w:val="es-ES"/>
            </w:rPr>
            <w:instrText xml:space="preserve"> CITATION OMG11 \l 3082 </w:instrText>
          </w:r>
          <w:r>
            <w:rPr>
              <w:lang w:val="es-ES"/>
            </w:rPr>
            <w:fldChar w:fldCharType="separate"/>
          </w:r>
          <w:r w:rsidR="00771C4C">
            <w:rPr>
              <w:noProof/>
              <w:lang w:val="es-ES"/>
            </w:rPr>
            <w:t xml:space="preserve"> (OMG, Corba Core Specification. v3.2., 2011)</w:t>
          </w:r>
          <w:r>
            <w:rPr>
              <w:lang w:val="es-ES"/>
            </w:rPr>
            <w:fldChar w:fldCharType="end"/>
          </w:r>
        </w:sdtContent>
      </w:sdt>
      <w:r w:rsidR="007F0B96">
        <w:rPr>
          <w:lang w:val="es-ES"/>
        </w:rPr>
        <w:t xml:space="preserve"> para definir tipos de datos compartidos y el DDSI</w:t>
      </w:r>
      <w:r w:rsidR="007F0B96">
        <w:rPr>
          <w:rStyle w:val="Refdenotaalpie"/>
          <w:lang w:val="es-ES"/>
        </w:rPr>
        <w:footnoteReference w:id="13"/>
      </w:r>
      <w:sdt>
        <w:sdtPr>
          <w:rPr>
            <w:lang w:val="es-ES"/>
          </w:rPr>
          <w:id w:val="967714874"/>
          <w:citation/>
        </w:sdtPr>
        <w:sdtContent>
          <w:r w:rsidR="007F0B96">
            <w:rPr>
              <w:lang w:val="es-ES"/>
            </w:rPr>
            <w:fldChar w:fldCharType="begin"/>
          </w:r>
          <w:r w:rsidR="007F0B96">
            <w:rPr>
              <w:lang w:val="es-ES"/>
            </w:rPr>
            <w:instrText xml:space="preserve"> CITATION OMG09 \l 3082 </w:instrText>
          </w:r>
          <w:r w:rsidR="007F0B96">
            <w:rPr>
              <w:lang w:val="es-ES"/>
            </w:rPr>
            <w:fldChar w:fldCharType="separate"/>
          </w:r>
          <w:r w:rsidR="00771C4C">
            <w:rPr>
              <w:noProof/>
              <w:lang w:val="es-ES"/>
            </w:rPr>
            <w:t xml:space="preserve"> (OMG, 2009)</w:t>
          </w:r>
          <w:r w:rsidR="007F0B96">
            <w:rPr>
              <w:lang w:val="es-ES"/>
            </w:rPr>
            <w:fldChar w:fldCharType="end"/>
          </w:r>
        </w:sdtContent>
      </w:sdt>
      <w:r w:rsidR="007F0B96">
        <w:rPr>
          <w:lang w:val="es-ES"/>
        </w:rPr>
        <w:t xml:space="preserve"> para interoperar entre diferentes implementaciones, respectivamente. Más allá de esto, la OMG </w:t>
      </w:r>
      <w:r w:rsidR="007F0B96">
        <w:rPr>
          <w:lang w:val="es-ES"/>
        </w:rPr>
        <w:lastRenderedPageBreak/>
        <w:t>tiene publicado el Extensible and Dynamic Topic Types specification</w:t>
      </w:r>
      <w:sdt>
        <w:sdtPr>
          <w:rPr>
            <w:lang w:val="es-ES"/>
          </w:rPr>
          <w:id w:val="-1340694658"/>
          <w:citation/>
        </w:sdtPr>
        <w:sdtContent>
          <w:r w:rsidR="00160B03">
            <w:rPr>
              <w:lang w:val="es-ES"/>
            </w:rPr>
            <w:fldChar w:fldCharType="begin"/>
          </w:r>
          <w:r w:rsidR="00160B03">
            <w:rPr>
              <w:lang w:val="es-ES"/>
            </w:rPr>
            <w:instrText xml:space="preserve"> CITATION OMG12 \l 3082 </w:instrText>
          </w:r>
          <w:r w:rsidR="00160B03">
            <w:rPr>
              <w:lang w:val="es-ES"/>
            </w:rPr>
            <w:fldChar w:fldCharType="separate"/>
          </w:r>
          <w:r w:rsidR="00771C4C">
            <w:rPr>
              <w:noProof/>
              <w:lang w:val="es-ES"/>
            </w:rPr>
            <w:t xml:space="preserve"> (OMG, 2012)</w:t>
          </w:r>
          <w:r w:rsidR="00160B03">
            <w:rPr>
              <w:lang w:val="es-ES"/>
            </w:rPr>
            <w:fldChar w:fldCharType="end"/>
          </w:r>
        </w:sdtContent>
      </w:sdt>
      <w:r w:rsidR="00160B03">
        <w:rPr>
          <w:lang w:val="es-ES"/>
        </w:rPr>
        <w:t>, que proporciona apoyo a los sistemas distribuidos extensibles y evolutivos utilizando DDS. Esta especificación</w:t>
      </w:r>
      <w:r w:rsidR="007F0B96">
        <w:rPr>
          <w:lang w:val="es-ES"/>
        </w:rPr>
        <w:t xml:space="preserve"> </w:t>
      </w:r>
      <w:r w:rsidR="00160B03">
        <w:rPr>
          <w:lang w:val="es-ES"/>
        </w:rPr>
        <w:t xml:space="preserve">permite a los tipos de datos ser </w:t>
      </w:r>
      <w:r w:rsidR="008203B2">
        <w:rPr>
          <w:lang w:val="es-ES"/>
        </w:rPr>
        <w:t xml:space="preserve">definidos </w:t>
      </w:r>
      <w:r w:rsidR="00160B03">
        <w:rPr>
          <w:lang w:val="es-ES"/>
        </w:rPr>
        <w:t>dinámic</w:t>
      </w:r>
      <w:r w:rsidR="008203B2">
        <w:rPr>
          <w:lang w:val="es-ES"/>
        </w:rPr>
        <w:t>amente</w:t>
      </w:r>
      <w:r w:rsidR="00160B03">
        <w:rPr>
          <w:lang w:val="es-ES"/>
        </w:rPr>
        <w:t>, es decir pued</w:t>
      </w:r>
      <w:r w:rsidR="008203B2">
        <w:rPr>
          <w:lang w:val="es-ES"/>
        </w:rPr>
        <w:t xml:space="preserve">en ser utilizados sin </w:t>
      </w:r>
      <w:r w:rsidR="00160B03">
        <w:rPr>
          <w:lang w:val="es-ES"/>
        </w:rPr>
        <w:t xml:space="preserve">compilación, </w:t>
      </w:r>
      <w:r w:rsidR="008203B2">
        <w:rPr>
          <w:lang w:val="es-ES"/>
        </w:rPr>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Pr>
          <w:rStyle w:val="Refdenotaalpie"/>
          <w:lang w:val="es-ES"/>
        </w:rPr>
        <w:footnoteReference w:id="14"/>
      </w:r>
      <w:r w:rsidR="008203B2">
        <w:rPr>
          <w:lang w:val="es-ES"/>
        </w:rPr>
        <w:t xml:space="preserve"> </w:t>
      </w:r>
      <w:r w:rsidR="004B2614">
        <w:rPr>
          <w:lang w:val="es-ES"/>
        </w:rPr>
        <w:t>para la gestión de los tipos de datos en tiempo de ejecución.</w:t>
      </w:r>
    </w:p>
    <w:p w14:paraId="70CA0C6B" w14:textId="77777777" w:rsidR="004B2614" w:rsidRDefault="004B2614" w:rsidP="00FF4DE2">
      <w:pPr>
        <w:rPr>
          <w:lang w:val="es-ES"/>
        </w:rPr>
      </w:pPr>
      <w:r>
        <w:rPr>
          <w:lang w:val="es-ES"/>
        </w:rPr>
        <w:t>El modelo conceptual DDS se basa en la abstracción de un tipo de datos globales, donde el Publicador y el Suscriptor escriben (producir)</w:t>
      </w:r>
      <w:r w:rsidR="008203B2">
        <w:rPr>
          <w:lang w:val="es-ES"/>
        </w:rPr>
        <w:t xml:space="preserve">  </w:t>
      </w:r>
      <w:r>
        <w:rPr>
          <w:lang w:val="es-ES"/>
        </w:rPr>
        <w:t>y leen (consumir) datos, respectivamente; lo que lleva al middleware centralizado a la obtención de datos de forma independiente de su origen.</w:t>
      </w:r>
    </w:p>
    <w:p w14:paraId="122C452E" w14:textId="77777777" w:rsidR="00820BE6" w:rsidRDefault="004B2614" w:rsidP="00FF4DE2">
      <w:pPr>
        <w:rPr>
          <w:lang w:val="es-ES"/>
        </w:rPr>
      </w:pPr>
      <w:r>
        <w:rPr>
          <w:lang w:val="es-ES"/>
        </w:rPr>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Pr>
          <w:rStyle w:val="Refdenotaalpie"/>
          <w:lang w:val="es-ES"/>
        </w:rPr>
        <w:footnoteReference w:id="15"/>
      </w:r>
      <w:r>
        <w:rPr>
          <w:lang w:val="es-ES"/>
        </w:rPr>
        <w:t>. Del mismo modo, las aplicaciones que necesiten recibir información</w:t>
      </w:r>
      <w:r w:rsidR="00C356E6">
        <w:rPr>
          <w:lang w:val="es-ES"/>
        </w:rPr>
        <w:t xml:space="preserve"> pueden utilizar la entidad DR</w:t>
      </w:r>
      <w:r w:rsidR="00C356E6">
        <w:rPr>
          <w:rStyle w:val="Refdenotaalpie"/>
          <w:lang w:val="es-ES"/>
        </w:rPr>
        <w:footnoteReference w:id="16"/>
      </w:r>
      <w:r>
        <w:rPr>
          <w:lang w:val="es-ES"/>
        </w:rPr>
        <w:t xml:space="preserve"> </w:t>
      </w:r>
      <w:r w:rsidR="00C356E6">
        <w:rPr>
          <w:lang w:val="es-ES"/>
        </w:rPr>
        <w:t>para solicitar datos particulares. Las entidades Publicadoras y Suscriptoras son contenedoras de los DW y DR, respectivamente, los cuales comparten los parámetros de QoS</w:t>
      </w:r>
      <w:r w:rsidR="00C356E6">
        <w:rPr>
          <w:rStyle w:val="Refdenotaalpie"/>
          <w:lang w:val="es-ES"/>
        </w:rPr>
        <w:footnoteReference w:id="17"/>
      </w:r>
      <w:r w:rsidR="00C356E6">
        <w:rPr>
          <w:lang w:val="es-ES"/>
        </w:rPr>
        <w:t xml:space="preserve"> comunes. Del mismo modo, estas entidades se agrupan en un Dominio. Solo las entidades que pertenecen al mismo dominio pueden comunicarse.</w:t>
      </w:r>
      <w:r w:rsidR="00820BE6">
        <w:rPr>
          <w:lang w:val="es-ES"/>
        </w:rPr>
        <w:t xml:space="preserve"> En capas superiores, todos</w:t>
      </w:r>
      <w:r w:rsidR="00C356E6">
        <w:rPr>
          <w:lang w:val="es-ES"/>
        </w:rPr>
        <w:t xml:space="preserve"> </w:t>
      </w:r>
      <w:r w:rsidR="00820BE6">
        <w:rPr>
          <w:lang w:val="es-ES"/>
        </w:rPr>
        <w:t>las entidades participantes contienen todos los DW y DR, Publicador y Suscriptor que compartan un QoS común en el Dominio</w:t>
      </w:r>
      <w:r w:rsidR="00820BE6" w:rsidRPr="00820BE6">
        <w:rPr>
          <w:lang w:val="es-ES"/>
        </w:rPr>
        <w:t xml:space="preserve"> </w:t>
      </w:r>
      <w:r w:rsidR="00820BE6">
        <w:rPr>
          <w:lang w:val="es-ES"/>
        </w:rPr>
        <w:t>correspondiente.</w:t>
      </w:r>
    </w:p>
    <w:p w14:paraId="6D004B2A" w14:textId="77777777" w:rsidR="00991199" w:rsidRDefault="00820BE6" w:rsidP="00FF4DE2">
      <w:pPr>
        <w:rPr>
          <w:lang w:val="es-ES"/>
        </w:rPr>
      </w:pPr>
      <w:r>
        <w:rPr>
          <w:lang w:val="es-ES"/>
        </w:rPr>
        <w:lastRenderedPageBreak/>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puede establecer y gestionar la comunicación de forma transparente.  </w:t>
      </w:r>
      <w:r w:rsidR="0089480E">
        <w:rPr>
          <w:lang w:val="es-ES"/>
        </w:rPr>
        <w:t xml:space="preserve">Dentro de la definición de un tema, uno o más elementos pueden ser designados como una </w:t>
      </w:r>
      <w:r w:rsidR="0089480E">
        <w:rPr>
          <w:i/>
          <w:lang w:val="es-ES"/>
        </w:rPr>
        <w:t>llave.</w:t>
      </w:r>
      <w:r w:rsidR="00A142F8">
        <w:rPr>
          <w:i/>
          <w:lang w:val="es-ES"/>
        </w:rPr>
        <w:t xml:space="preserve"> </w:t>
      </w:r>
      <w:r w:rsidR="00A142F8">
        <w:rPr>
          <w:lang w:val="es-ES"/>
        </w:rPr>
        <w:t xml:space="preserve">Esta entidad permite la existencia de múltiples instancias del mismo tema, permitiendo así que los DR diferencien </w:t>
      </w:r>
      <w:r w:rsidR="00943F67">
        <w:rPr>
          <w:lang w:val="es-ES"/>
        </w:rPr>
        <w:t>la fuente d</w:t>
      </w:r>
      <w:r w:rsidR="00A142F8">
        <w:rPr>
          <w:lang w:val="es-ES"/>
        </w:rPr>
        <w:t>e origen</w:t>
      </w:r>
      <w:r w:rsidR="00943F67">
        <w:rPr>
          <w:lang w:val="es-ES"/>
        </w:rPr>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Default="00991199" w:rsidP="00991199">
      <w:pPr>
        <w:keepNext/>
        <w:ind w:firstLine="0"/>
      </w:pPr>
      <w:r>
        <w:rPr>
          <w:noProof/>
          <w:lang w:eastAsia="es-EC"/>
        </w:rPr>
        <w:drawing>
          <wp:inline distT="0" distB="0" distL="0" distR="0" wp14:anchorId="3846FCC8" wp14:editId="25760940">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0">
                      <a:extLs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145D08A1" w:rsidR="00991199" w:rsidRPr="00991199" w:rsidRDefault="00991199" w:rsidP="00991199">
      <w:pPr>
        <w:pStyle w:val="Descripcin"/>
        <w:jc w:val="center"/>
        <w:rPr>
          <w:i w:val="0"/>
          <w:color w:val="auto"/>
          <w:szCs w:val="24"/>
        </w:rPr>
      </w:pPr>
      <w:bookmarkStart w:id="33" w:name="_Toc414359321"/>
      <w:bookmarkStart w:id="34" w:name="_Toc421177655"/>
      <w:bookmarkStart w:id="35" w:name="_Toc421180779"/>
      <w:r w:rsidRPr="00991199">
        <w:rPr>
          <w:color w:val="auto"/>
          <w:szCs w:val="24"/>
        </w:rPr>
        <w:t xml:space="preserve">Figura </w:t>
      </w:r>
      <w:r w:rsidR="00703C77">
        <w:rPr>
          <w:color w:val="auto"/>
          <w:szCs w:val="24"/>
        </w:rPr>
        <w:fldChar w:fldCharType="begin"/>
      </w:r>
      <w:r w:rsidR="00703C77">
        <w:rPr>
          <w:color w:val="auto"/>
          <w:szCs w:val="24"/>
        </w:rPr>
        <w:instrText xml:space="preserve"> STYLEREF 1 \s </w:instrText>
      </w:r>
      <w:r w:rsidR="00703C77">
        <w:rPr>
          <w:color w:val="auto"/>
          <w:szCs w:val="24"/>
        </w:rPr>
        <w:fldChar w:fldCharType="separate"/>
      </w:r>
      <w:r w:rsidR="00705AE8">
        <w:rPr>
          <w:noProof/>
          <w:color w:val="auto"/>
          <w:szCs w:val="24"/>
        </w:rPr>
        <w:t>1</w:t>
      </w:r>
      <w:r w:rsidR="00703C77">
        <w:rPr>
          <w:color w:val="auto"/>
          <w:szCs w:val="24"/>
        </w:rPr>
        <w:fldChar w:fldCharType="end"/>
      </w:r>
      <w:r w:rsidR="00703C77">
        <w:rPr>
          <w:color w:val="auto"/>
          <w:szCs w:val="24"/>
        </w:rPr>
        <w:noBreakHyphen/>
      </w:r>
      <w:r w:rsidR="00703C77">
        <w:rPr>
          <w:color w:val="auto"/>
          <w:szCs w:val="24"/>
        </w:rPr>
        <w:fldChar w:fldCharType="begin"/>
      </w:r>
      <w:r w:rsidR="00703C77">
        <w:rPr>
          <w:color w:val="auto"/>
          <w:szCs w:val="24"/>
        </w:rPr>
        <w:instrText xml:space="preserve"> SEQ Figura \* ARABIC \s 1 </w:instrText>
      </w:r>
      <w:r w:rsidR="00703C77">
        <w:rPr>
          <w:color w:val="auto"/>
          <w:szCs w:val="24"/>
        </w:rPr>
        <w:fldChar w:fldCharType="separate"/>
      </w:r>
      <w:r w:rsidR="00705AE8">
        <w:rPr>
          <w:noProof/>
          <w:color w:val="auto"/>
          <w:szCs w:val="24"/>
        </w:rPr>
        <w:t>6</w:t>
      </w:r>
      <w:r w:rsidR="00703C77">
        <w:rPr>
          <w:color w:val="auto"/>
          <w:szCs w:val="24"/>
        </w:rPr>
        <w:fldChar w:fldCharType="end"/>
      </w:r>
      <w:r w:rsidRPr="00991199">
        <w:rPr>
          <w:color w:val="auto"/>
          <w:szCs w:val="24"/>
        </w:rPr>
        <w:t xml:space="preserve">. </w:t>
      </w:r>
      <w:r w:rsidRPr="00991199">
        <w:rPr>
          <w:i w:val="0"/>
          <w:color w:val="auto"/>
          <w:szCs w:val="24"/>
        </w:rPr>
        <w:t>Sistema Distribuido que consta de tres participantes en un solo Dominio</w:t>
      </w:r>
      <w:bookmarkEnd w:id="33"/>
      <w:bookmarkEnd w:id="34"/>
      <w:bookmarkEnd w:id="35"/>
    </w:p>
    <w:p w14:paraId="2E05CFC5" w14:textId="40C5F6AB" w:rsidR="00991199" w:rsidRDefault="00943F67" w:rsidP="00991199">
      <w:pPr>
        <w:ind w:firstLine="0"/>
        <w:rPr>
          <w:lang w:val="es-ES"/>
        </w:rPr>
      </w:pPr>
      <w:r>
        <w:rPr>
          <w:lang w:val="es-ES"/>
        </w:rPr>
        <w:t xml:space="preserve"> </w:t>
      </w:r>
    </w:p>
    <w:p w14:paraId="00C148FE" w14:textId="5C67E7C3" w:rsidR="00991199" w:rsidRDefault="00943F67" w:rsidP="00991199">
      <w:pPr>
        <w:rPr>
          <w:lang w:val="es-ES"/>
        </w:rPr>
      </w:pPr>
      <w:r>
        <w:rPr>
          <w:lang w:val="es-ES"/>
        </w:rPr>
        <w:t xml:space="preserve">Ambos tópicos tienen </w:t>
      </w:r>
      <w:r w:rsidR="00991199">
        <w:rPr>
          <w:lang w:val="es-ES"/>
        </w:rPr>
        <w:t xml:space="preserve">un solo DW, el cual es el encargado de generar nuevo grupos de datos. Sin embargo, las actualizaciones sucesivas del Tópico </w:t>
      </w:r>
      <w:r w:rsidR="00991199" w:rsidRPr="00991199">
        <w:rPr>
          <w:lang w:val="es-ES"/>
        </w:rPr>
        <w:t>#1</w:t>
      </w:r>
      <w:r w:rsidR="00991199">
        <w:rPr>
          <w:lang w:val="es-ES"/>
        </w:rPr>
        <w:t xml:space="preserve"> solo serán recibidos por un solo DR, mientras que las nuevas muestras del Tópico </w:t>
      </w:r>
      <w:r w:rsidR="00991199" w:rsidRPr="00991199">
        <w:rPr>
          <w:lang w:val="es-ES"/>
        </w:rPr>
        <w:t>#</w:t>
      </w:r>
      <w:r w:rsidR="00991199">
        <w:rPr>
          <w:lang w:val="es-ES"/>
        </w:rPr>
        <w:t>2 serán recibidos por dos DR.</w:t>
      </w:r>
    </w:p>
    <w:p w14:paraId="373737E4" w14:textId="792FA654" w:rsidR="00991199" w:rsidRDefault="00991199" w:rsidP="00991199">
      <w:pPr>
        <w:rPr>
          <w:lang w:val="es-ES"/>
        </w:rPr>
      </w:pPr>
      <w:r>
        <w:rPr>
          <w:lang w:val="es-ES"/>
        </w:rPr>
        <w:t xml:space="preserve">Los Publicadores y Suscriptores no están obligados a comunicarse directamente entre sí, </w:t>
      </w:r>
      <w:r w:rsidR="00CE712B">
        <w:rPr>
          <w:lang w:val="es-ES"/>
        </w:rPr>
        <w:t>pero están relacionados de forma flexible en función de lo siguiente:</w:t>
      </w:r>
    </w:p>
    <w:p w14:paraId="518512D0" w14:textId="14136972" w:rsidR="00CE712B" w:rsidRDefault="00CE712B" w:rsidP="00205224">
      <w:pPr>
        <w:pStyle w:val="Prrafodelista"/>
        <w:numPr>
          <w:ilvl w:val="0"/>
          <w:numId w:val="29"/>
        </w:numPr>
        <w:rPr>
          <w:lang w:val="es-ES"/>
        </w:rPr>
      </w:pPr>
      <w:r>
        <w:rPr>
          <w:i/>
          <w:lang w:val="es-ES"/>
        </w:rPr>
        <w:lastRenderedPageBreak/>
        <w:t>Time,</w:t>
      </w:r>
      <w:r>
        <w:rPr>
          <w:lang w:val="es-ES"/>
        </w:rPr>
        <w:t xml:space="preserve"> los datos pueden ser almacenados y recuperados después, por ejemplo, cuando un nuevo Suscriptor se une al sistema distribuido y requiere información sobre el anterior estado del sistema.</w:t>
      </w:r>
    </w:p>
    <w:p w14:paraId="4E9DBAC8" w14:textId="7A0C1412" w:rsidR="00CE712B" w:rsidRDefault="00CE712B" w:rsidP="00205224">
      <w:pPr>
        <w:pStyle w:val="Prrafodelista"/>
        <w:numPr>
          <w:ilvl w:val="0"/>
          <w:numId w:val="29"/>
        </w:numPr>
        <w:rPr>
          <w:lang w:val="es-ES"/>
        </w:rPr>
      </w:pPr>
      <w:r>
        <w:rPr>
          <w:i/>
          <w:lang w:val="es-ES"/>
        </w:rPr>
        <w:t>Space,</w:t>
      </w:r>
      <w:r>
        <w:rPr>
          <w:lang w:val="es-ES"/>
        </w:rPr>
        <w:t xml:space="preserve"> porque para los Publicadores de datos no es necesario saber acerca de cada receptor individual, mie</w:t>
      </w:r>
      <w:r w:rsidR="005127AC">
        <w:rPr>
          <w:lang w:val="es-ES"/>
        </w:rPr>
        <w:t xml:space="preserve">ntras que los Suscriptores no necesitan </w:t>
      </w:r>
      <w:r>
        <w:rPr>
          <w:lang w:val="es-ES"/>
        </w:rPr>
        <w:t xml:space="preserve">conocer </w:t>
      </w:r>
      <w:r w:rsidR="005127AC">
        <w:rPr>
          <w:lang w:val="es-ES"/>
        </w:rPr>
        <w:t>la fuente de</w:t>
      </w:r>
      <w:r>
        <w:rPr>
          <w:lang w:val="es-ES"/>
        </w:rPr>
        <w:t xml:space="preserve"> origen de </w:t>
      </w:r>
      <w:r w:rsidR="005127AC">
        <w:rPr>
          <w:lang w:val="es-ES"/>
        </w:rPr>
        <w:t xml:space="preserve">los datos, los Publicadores y Suscriptores no se conocen entre sí. </w:t>
      </w:r>
    </w:p>
    <w:p w14:paraId="3C6AF817" w14:textId="65F9DAA2" w:rsidR="005127AC" w:rsidRDefault="005127AC" w:rsidP="005127AC">
      <w:pPr>
        <w:rPr>
          <w:lang w:val="es-ES"/>
        </w:rPr>
      </w:pPr>
      <w:r>
        <w:rPr>
          <w:lang w:val="es-ES"/>
        </w:rPr>
        <w:t xml:space="preserve">Como se mencionó anteriormente, el desarrollo de sistemas distribuidos con DDS </w:t>
      </w:r>
      <w:r w:rsidR="001F2CA6">
        <w:rPr>
          <w:lang w:val="es-ES"/>
        </w:rPr>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Pr>
          <w:rStyle w:val="Refdenotaalpie"/>
          <w:lang w:val="es-ES"/>
        </w:rPr>
        <w:footnoteReference w:id="18"/>
      </w:r>
      <w:sdt>
        <w:sdtPr>
          <w:rPr>
            <w:lang w:val="es-ES"/>
          </w:rPr>
          <w:id w:val="-546841929"/>
          <w:citation/>
        </w:sdtPr>
        <w:sdtContent>
          <w:r w:rsidR="001F2CA6">
            <w:rPr>
              <w:lang w:val="es-ES"/>
            </w:rPr>
            <w:fldChar w:fldCharType="begin"/>
          </w:r>
          <w:r w:rsidR="001F2CA6">
            <w:rPr>
              <w:lang w:val="es-ES"/>
            </w:rPr>
            <w:instrText xml:space="preserve"> CITATION OMG09 \l 3082 </w:instrText>
          </w:r>
          <w:r w:rsidR="001F2CA6">
            <w:rPr>
              <w:lang w:val="es-ES"/>
            </w:rPr>
            <w:fldChar w:fldCharType="separate"/>
          </w:r>
          <w:r w:rsidR="00771C4C">
            <w:rPr>
              <w:noProof/>
              <w:lang w:val="es-ES"/>
            </w:rPr>
            <w:t xml:space="preserve"> (OMG, 2009)</w:t>
          </w:r>
          <w:r w:rsidR="001F2CA6">
            <w:rPr>
              <w:lang w:val="es-ES"/>
            </w:rPr>
            <w:fldChar w:fldCharType="end"/>
          </w:r>
        </w:sdtContent>
      </w:sdt>
      <w:r w:rsidR="001F2CA6">
        <w:rPr>
          <w:lang w:val="es-ES"/>
        </w:rPr>
        <w:t xml:space="preserve"> en tiempo real  del Publicador-Suscriptor, junto con la Representación de Datos Común o CDR</w:t>
      </w:r>
      <w:r w:rsidR="00A44636">
        <w:rPr>
          <w:lang w:val="es-ES"/>
        </w:rPr>
        <w:t>, el cual se define en CORBA</w:t>
      </w:r>
      <w:sdt>
        <w:sdtPr>
          <w:rPr>
            <w:lang w:val="es-ES"/>
          </w:rPr>
          <w:id w:val="-488093421"/>
          <w:citation/>
        </w:sdtPr>
        <w:sdtContent>
          <w:r w:rsidR="00A44636">
            <w:rPr>
              <w:lang w:val="es-ES"/>
            </w:rPr>
            <w:fldChar w:fldCharType="begin"/>
          </w:r>
          <w:r w:rsidR="00A44636">
            <w:rPr>
              <w:lang w:val="es-ES"/>
            </w:rPr>
            <w:instrText xml:space="preserve"> CITATION OMG11 \l 3082 </w:instrText>
          </w:r>
          <w:r w:rsidR="00A44636">
            <w:rPr>
              <w:lang w:val="es-ES"/>
            </w:rPr>
            <w:fldChar w:fldCharType="separate"/>
          </w:r>
          <w:r w:rsidR="00771C4C">
            <w:rPr>
              <w:noProof/>
              <w:lang w:val="es-ES"/>
            </w:rPr>
            <w:t xml:space="preserve"> (OMG, Corba Core Specification. v3.2., 2011)</w:t>
          </w:r>
          <w:r w:rsidR="00A44636">
            <w:rPr>
              <w:lang w:val="es-ES"/>
            </w:rPr>
            <w:fldChar w:fldCharType="end"/>
          </w:r>
        </w:sdtContent>
      </w:sdt>
      <w:r w:rsidR="00A44636">
        <w:rPr>
          <w:lang w:val="es-ES"/>
        </w:rPr>
        <w:t>. Aunque esta especificación se centra en las redes IP, ningún otro protocolo de red en tiempo real puede ser usado.</w:t>
      </w:r>
      <w:r w:rsidR="00400148">
        <w:rPr>
          <w:lang w:val="es-ES"/>
        </w:rPr>
        <w:t xml:space="preserve"> Por último, aunque DDS ha sido diseñado para ser escalable, eficiente y predecible, pocos investigadores han evaluado sus capacidades en tiempo real</w:t>
      </w:r>
      <w:sdt>
        <w:sdtPr>
          <w:rPr>
            <w:lang w:val="es-ES"/>
          </w:rPr>
          <w:id w:val="313995496"/>
          <w:citation/>
        </w:sdtPr>
        <w:sdtContent>
          <w:r w:rsidR="00E5003B">
            <w:rPr>
              <w:lang w:val="es-ES"/>
            </w:rPr>
            <w:fldChar w:fldCharType="begin"/>
          </w:r>
          <w:r w:rsidR="00E5003B">
            <w:rPr>
              <w:lang w:val="es-ES"/>
            </w:rPr>
            <w:instrText xml:space="preserve"> CITATION Pér12 \l 3082 </w:instrText>
          </w:r>
          <w:r w:rsidR="00E5003B">
            <w:rPr>
              <w:lang w:val="es-ES"/>
            </w:rPr>
            <w:fldChar w:fldCharType="separate"/>
          </w:r>
          <w:r w:rsidR="00771C4C">
            <w:rPr>
              <w:noProof/>
              <w:lang w:val="es-ES"/>
            </w:rPr>
            <w:t xml:space="preserve"> (Pérez &amp; Gutiérrez, On the schedulability of a data-centric real-time distribution middleware., 2012)</w:t>
          </w:r>
          <w:r w:rsidR="00E5003B">
            <w:rPr>
              <w:lang w:val="es-ES"/>
            </w:rPr>
            <w:fldChar w:fldCharType="end"/>
          </w:r>
        </w:sdtContent>
      </w:sdt>
      <w:r w:rsidR="00E5003B">
        <w:rPr>
          <w:lang w:val="es-ES"/>
        </w:rPr>
        <w:t>. Sin embargo se considera una tecnología madura y ya se ha desplegado en varios escenarios en tiempo real</w:t>
      </w:r>
      <w:r w:rsidR="003C2954">
        <w:rPr>
          <w:lang w:val="es-ES"/>
        </w:rPr>
        <w:t>, tales como sistemas de Defensa Nacional</w:t>
      </w:r>
      <w:sdt>
        <w:sdtPr>
          <w:rPr>
            <w:lang w:val="es-ES"/>
          </w:rPr>
          <w:id w:val="877510725"/>
          <w:citation/>
        </w:sdtPr>
        <w:sdtContent>
          <w:r w:rsidR="003C2954">
            <w:rPr>
              <w:lang w:val="es-ES"/>
            </w:rPr>
            <w:fldChar w:fldCharType="begin"/>
          </w:r>
          <w:r w:rsidR="003C2954">
            <w:rPr>
              <w:lang w:val="es-ES"/>
            </w:rPr>
            <w:instrText xml:space="preserve"> CITATION Sch08 \l 3082 </w:instrText>
          </w:r>
          <w:r w:rsidR="003C2954">
            <w:rPr>
              <w:lang w:val="es-ES"/>
            </w:rPr>
            <w:fldChar w:fldCharType="separate"/>
          </w:r>
          <w:r w:rsidR="00771C4C">
            <w:rPr>
              <w:noProof/>
              <w:lang w:val="es-ES"/>
            </w:rPr>
            <w:t xml:space="preserve"> (Schimidt, Corsaro, &amp; Hag, 2008)</w:t>
          </w:r>
          <w:r w:rsidR="003C2954">
            <w:rPr>
              <w:lang w:val="es-ES"/>
            </w:rPr>
            <w:fldChar w:fldCharType="end"/>
          </w:r>
        </w:sdtContent>
      </w:sdt>
      <w:r w:rsidR="003C2954">
        <w:rPr>
          <w:lang w:val="es-ES"/>
        </w:rPr>
        <w:t>, Automatización</w:t>
      </w:r>
      <w:sdt>
        <w:sdtPr>
          <w:rPr>
            <w:lang w:val="es-ES"/>
          </w:rPr>
          <w:id w:val="-780417915"/>
          <w:citation/>
        </w:sdtPr>
        <w:sdtContent>
          <w:r w:rsidR="003C2954">
            <w:rPr>
              <w:lang w:val="es-ES"/>
            </w:rPr>
            <w:fldChar w:fldCharType="begin"/>
          </w:r>
          <w:r w:rsidR="003C2954">
            <w:rPr>
              <w:lang w:val="es-ES"/>
            </w:rPr>
            <w:instrText xml:space="preserve"> CITATION Ryl08 \l 3082 </w:instrText>
          </w:r>
          <w:r w:rsidR="003C2954">
            <w:rPr>
              <w:lang w:val="es-ES"/>
            </w:rPr>
            <w:fldChar w:fldCharType="separate"/>
          </w:r>
          <w:r w:rsidR="00771C4C">
            <w:rPr>
              <w:noProof/>
              <w:lang w:val="es-ES"/>
            </w:rPr>
            <w:t xml:space="preserve"> (Ryll &amp; Ratchev, 2008)</w:t>
          </w:r>
          <w:r w:rsidR="003C2954">
            <w:rPr>
              <w:lang w:val="es-ES"/>
            </w:rPr>
            <w:fldChar w:fldCharType="end"/>
          </w:r>
        </w:sdtContent>
      </w:sdt>
      <w:r w:rsidR="00AC1F13">
        <w:rPr>
          <w:lang w:val="es-ES"/>
        </w:rPr>
        <w:t>, o Espacio</w:t>
      </w:r>
      <w:sdt>
        <w:sdtPr>
          <w:rPr>
            <w:lang w:val="es-ES"/>
          </w:rPr>
          <w:id w:val="773986133"/>
          <w:citation/>
        </w:sdtPr>
        <w:sdtContent>
          <w:r w:rsidR="00AC1F13">
            <w:rPr>
              <w:lang w:val="es-ES"/>
            </w:rPr>
            <w:fldChar w:fldCharType="begin"/>
          </w:r>
          <w:r w:rsidR="00AC1F13">
            <w:rPr>
              <w:lang w:val="es-ES"/>
            </w:rPr>
            <w:instrText xml:space="preserve"> CITATION Gil12 \l 3082 </w:instrText>
          </w:r>
          <w:r w:rsidR="00AC1F13">
            <w:rPr>
              <w:lang w:val="es-ES"/>
            </w:rPr>
            <w:fldChar w:fldCharType="separate"/>
          </w:r>
          <w:r w:rsidR="00771C4C">
            <w:rPr>
              <w:noProof/>
              <w:lang w:val="es-ES"/>
            </w:rPr>
            <w:t xml:space="preserve"> (Gillen, y otros, 2012)</w:t>
          </w:r>
          <w:r w:rsidR="00AC1F13">
            <w:rPr>
              <w:lang w:val="es-ES"/>
            </w:rPr>
            <w:fldChar w:fldCharType="end"/>
          </w:r>
        </w:sdtContent>
      </w:sdt>
      <w:r w:rsidR="00AC1F13">
        <w:rPr>
          <w:lang w:val="es-ES"/>
        </w:rPr>
        <w:t>.</w:t>
      </w:r>
      <w:r w:rsidR="00A44636">
        <w:rPr>
          <w:lang w:val="es-ES"/>
        </w:rPr>
        <w:t xml:space="preserve">  </w:t>
      </w:r>
    </w:p>
    <w:p w14:paraId="6AE0140E" w14:textId="08023AEF" w:rsidR="00E67A08" w:rsidRDefault="00F67281" w:rsidP="00E67A08">
      <w:pPr>
        <w:pStyle w:val="Ttulo2"/>
        <w:rPr>
          <w:lang w:val="es-ES"/>
        </w:rPr>
      </w:pPr>
      <w:bookmarkStart w:id="36" w:name="_Toc421180704"/>
      <w:r>
        <w:rPr>
          <w:lang w:val="es-ES"/>
        </w:rPr>
        <w:t>COMPARACIÓN ENTRE LAS DIFERENTES TECNOLOGÍAS DE MIDDLEWARES DE COMUNICACIÓN DE TIEMPO REAL.</w:t>
      </w:r>
      <w:bookmarkEnd w:id="36"/>
    </w:p>
    <w:p w14:paraId="1F367A7B" w14:textId="77777777" w:rsidR="00C43656" w:rsidRDefault="00F67281" w:rsidP="00F67281">
      <w:pPr>
        <w:rPr>
          <w:lang w:val="es-ES"/>
        </w:rPr>
      </w:pPr>
      <w:r>
        <w:rPr>
          <w:lang w:val="es-ES"/>
        </w:rPr>
        <w:t xml:space="preserve">Después de analizar los diferentes estándares de distribución orientadas al desarrollo de aplicaciones en tiempo real, se halla las semejanzas y diferencias entre estas tecnologías, así </w:t>
      </w:r>
      <w:r>
        <w:rPr>
          <w:lang w:val="es-ES"/>
        </w:rPr>
        <w:lastRenderedPageBreak/>
        <w:t>como evaluar</w:t>
      </w:r>
      <w:r w:rsidR="00C43656">
        <w:rPr>
          <w:lang w:val="es-ES"/>
        </w:rPr>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Default="00C43656" w:rsidP="00205224">
      <w:pPr>
        <w:pStyle w:val="Prrafodelista"/>
        <w:numPr>
          <w:ilvl w:val="0"/>
          <w:numId w:val="30"/>
        </w:numPr>
        <w:rPr>
          <w:lang w:val="es-ES"/>
        </w:rPr>
      </w:pPr>
      <w:r>
        <w:rPr>
          <w:i/>
          <w:lang w:val="es-ES"/>
        </w:rPr>
        <w:t>El soporte para la planificación en procesadores y redes,</w:t>
      </w:r>
      <w:r>
        <w:rPr>
          <w:lang w:val="es-ES"/>
        </w:rPr>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Default="00352B7E" w:rsidP="00205224">
      <w:pPr>
        <w:pStyle w:val="Prrafodelista"/>
        <w:numPr>
          <w:ilvl w:val="0"/>
          <w:numId w:val="30"/>
        </w:numPr>
        <w:rPr>
          <w:lang w:val="es-ES"/>
        </w:rPr>
      </w:pPr>
      <w:r>
        <w:rPr>
          <w:i/>
          <w:lang w:val="es-ES"/>
        </w:rPr>
        <w:t>Control de parámetros de planificación,</w:t>
      </w:r>
      <w:r>
        <w:rPr>
          <w:lang w:val="es-ES"/>
        </w:rPr>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Default="00352B7E" w:rsidP="00205224">
      <w:pPr>
        <w:pStyle w:val="Prrafodelista"/>
        <w:numPr>
          <w:ilvl w:val="0"/>
          <w:numId w:val="30"/>
        </w:numPr>
        <w:rPr>
          <w:lang w:val="es-ES"/>
        </w:rPr>
      </w:pPr>
      <w:r>
        <w:rPr>
          <w:i/>
          <w:lang w:val="es-ES"/>
        </w:rPr>
        <w:t>Gestión de Hilos o Patrones de concurrencia,</w:t>
      </w:r>
      <w:r>
        <w:rPr>
          <w:lang w:val="es-ES"/>
        </w:rPr>
        <w:t xml:space="preserve"> representa el patrón de diseño que trata sobre el paradigma de multi-hilos, que controla y procesa la difusión de la información. Esta característica es especialmente importante en el lado del receptor.</w:t>
      </w:r>
    </w:p>
    <w:p w14:paraId="1757FECF" w14:textId="3F988110" w:rsidR="00352B7E" w:rsidRDefault="00352B7E" w:rsidP="00205224">
      <w:pPr>
        <w:pStyle w:val="Prrafodelista"/>
        <w:numPr>
          <w:ilvl w:val="0"/>
          <w:numId w:val="30"/>
        </w:numPr>
        <w:rPr>
          <w:lang w:val="es-ES"/>
        </w:rPr>
      </w:pPr>
      <w:r>
        <w:rPr>
          <w:i/>
          <w:lang w:val="es-ES"/>
        </w:rPr>
        <w:t>El acceso controlado a recursos compartidos,</w:t>
      </w:r>
      <w:r>
        <w:rPr>
          <w:lang w:val="es-ES"/>
        </w:rPr>
        <w:t xml:space="preserve"> esto puede lograr a través de la aplicación de protocolos de sincronización.</w:t>
      </w:r>
    </w:p>
    <w:p w14:paraId="68A9B05D" w14:textId="3BC8CB76" w:rsidR="00C168E2" w:rsidRDefault="00C168E2" w:rsidP="00C168E2">
      <w:pPr>
        <w:rPr>
          <w:lang w:val="es-ES"/>
        </w:rPr>
      </w:pPr>
      <w:r>
        <w:rPr>
          <w:lang w:val="es-ES"/>
        </w:rPr>
        <w:t>Hay dos tipos de entidades de planificación que pueden ser identificadas en sistemas de tiempo real: Hilos para procesadores y Mensajes para redes de comunicaciones. Además, esas entidades también pueden producir algún tipo de contención que debe ser tenido en cuenta en el diseño en tiempo real.</w:t>
      </w:r>
    </w:p>
    <w:p w14:paraId="0C03A3C5" w14:textId="1877A5F6" w:rsidR="00C168E2" w:rsidRDefault="007E0D96" w:rsidP="007E0D96">
      <w:pPr>
        <w:pStyle w:val="Ttulo3"/>
        <w:rPr>
          <w:lang w:val="es-ES"/>
        </w:rPr>
      </w:pPr>
      <w:bookmarkStart w:id="37" w:name="_Toc421180705"/>
      <w:r>
        <w:rPr>
          <w:lang w:val="es-ES"/>
        </w:rPr>
        <w:t>Gestión de los recursos del procesador</w:t>
      </w:r>
      <w:bookmarkEnd w:id="37"/>
    </w:p>
    <w:p w14:paraId="59AB23A6" w14:textId="77777777" w:rsidR="000D7470" w:rsidRDefault="007E0D96" w:rsidP="007E0D96">
      <w:pPr>
        <w:rPr>
          <w:lang w:val="es-ES"/>
        </w:rPr>
      </w:pPr>
      <w:r>
        <w:rPr>
          <w:lang w:val="es-ES"/>
        </w:rPr>
        <w:t>El comportamiento temporal de middleware de distribución está fuertemente determinado por las políticas de planificación y los patrones de concurrencia</w:t>
      </w:r>
      <w:sdt>
        <w:sdtPr>
          <w:rPr>
            <w:lang w:val="es-ES"/>
          </w:rPr>
          <w:id w:val="2110768540"/>
          <w:citation/>
        </w:sdtPr>
        <w:sdtContent>
          <w:r>
            <w:rPr>
              <w:lang w:val="es-ES"/>
            </w:rPr>
            <w:fldChar w:fldCharType="begin"/>
          </w:r>
          <w:r>
            <w:rPr>
              <w:lang w:val="es-ES"/>
            </w:rPr>
            <w:instrText xml:space="preserve"> CITATION Pér08 \l 3082 </w:instrText>
          </w:r>
          <w:r>
            <w:rPr>
              <w:lang w:val="es-ES"/>
            </w:rPr>
            <w:fldChar w:fldCharType="separate"/>
          </w:r>
          <w:r w:rsidR="00771C4C">
            <w:rPr>
              <w:noProof/>
              <w:lang w:val="es-ES"/>
            </w:rPr>
            <w:t xml:space="preserve"> (Pérez H. , </w:t>
          </w:r>
          <w:r w:rsidR="00771C4C">
            <w:rPr>
              <w:noProof/>
              <w:lang w:val="es-ES"/>
            </w:rPr>
            <w:lastRenderedPageBreak/>
            <w:t>Gutiérrez, Sangorrín, &amp; Harbour, 2008)</w:t>
          </w:r>
          <w:r>
            <w:rPr>
              <w:lang w:val="es-ES"/>
            </w:rPr>
            <w:fldChar w:fldCharType="end"/>
          </w:r>
        </w:sdtContent>
      </w:sdt>
      <w:r w:rsidR="000D7470">
        <w:rPr>
          <w:lang w:val="es-ES"/>
        </w:rPr>
        <w:t xml:space="preserve">. En el caso de las políticas de planificación, es necesario identificar cuales mecanismos están provistos en el middleware para seleccionar una política específica de planificación para las entidades planificables responsables de atender a los servicios remotos. En el caso de los patrones de concurrencia se trata con las opciones disponibles para determinar cuál hilo es responsable para el envío o recepción de peticiones/ datos remotos. </w:t>
      </w:r>
    </w:p>
    <w:p w14:paraId="45E1F9E5" w14:textId="77777777" w:rsidR="00841FBC" w:rsidRDefault="000D7470" w:rsidP="007E0D96">
      <w:pPr>
        <w:rPr>
          <w:lang w:val="es-ES"/>
        </w:rPr>
      </w:pPr>
      <w:r>
        <w:rPr>
          <w:lang w:val="es-ES"/>
        </w:rPr>
        <w:t>Primeramente es posible que los planificadores estén soportados directamente en el sistema operativo. Sin embargo mientras estos estándares de distribución tienen por objetivo el desarrollo de sistemas de tiempo real</w:t>
      </w:r>
      <w:r w:rsidR="00CB27EC">
        <w:rPr>
          <w:lang w:val="es-ES"/>
        </w:rPr>
        <w:t xml:space="preserve">, sería conveniente incluir las operaciones en sus APIs para establecer políticas de planificación específicas y sus correspondientes parámetros de planificación </w:t>
      </w:r>
      <w:r w:rsidR="00841FBC">
        <w:rPr>
          <w:lang w:val="es-ES"/>
        </w:rPr>
        <w:t xml:space="preserve">de los hilos del middleware. </w:t>
      </w:r>
    </w:p>
    <w:p w14:paraId="24457A75" w14:textId="63BE91F8" w:rsidR="007E0D96" w:rsidRDefault="00841FBC" w:rsidP="007E0D96">
      <w:pPr>
        <w:rPr>
          <w:lang w:val="es-ES"/>
        </w:rPr>
      </w:pPr>
      <w:r>
        <w:rPr>
          <w:lang w:val="es-ES"/>
        </w:rPr>
        <w:t>Ambas especificaciones Ada y RT-CORBA dan soporte a diferentes políticas de planificación, incluyendo las políticas FPS</w:t>
      </w:r>
      <w:r>
        <w:rPr>
          <w:rStyle w:val="Refdenotaalpie"/>
          <w:lang w:val="es-ES"/>
        </w:rPr>
        <w:footnoteReference w:id="19"/>
      </w:r>
      <w:r w:rsidR="00257922">
        <w:rPr>
          <w:lang w:val="es-ES"/>
        </w:rPr>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Pr>
          <w:lang w:val="es-ES"/>
        </w:rPr>
        <w:t xml:space="preserve">rales ninguno es apropiado para construir hilos en el procesador: parámetro </w:t>
      </w:r>
      <w:r w:rsidR="0096137D" w:rsidRPr="0096137D">
        <w:rPr>
          <w:i/>
          <w:lang w:val="es-ES"/>
        </w:rPr>
        <w:t>DeadLine</w:t>
      </w:r>
      <w:r w:rsidR="0096137D">
        <w:rPr>
          <w:rStyle w:val="Refdenotaalpie"/>
          <w:i/>
          <w:lang w:val="es-ES"/>
        </w:rPr>
        <w:footnoteReference w:id="20"/>
      </w:r>
      <w:r w:rsidR="00EE65DE">
        <w:rPr>
          <w:lang w:val="es-ES"/>
        </w:rPr>
        <w:t xml:space="preserve"> que puede ser utilizados en algunos casos, como por ejemplo, sistemas EDF</w:t>
      </w:r>
      <w:r w:rsidR="00EE65DE">
        <w:rPr>
          <w:rStyle w:val="Refdenotaalpie"/>
          <w:lang w:val="es-ES"/>
        </w:rPr>
        <w:footnoteReference w:id="21"/>
      </w:r>
      <w:sdt>
        <w:sdtPr>
          <w:rPr>
            <w:lang w:val="es-ES"/>
          </w:rPr>
          <w:id w:val="208461821"/>
          <w:citation/>
        </w:sdtPr>
        <w:sdtContent>
          <w:r w:rsidR="00EE65DE">
            <w:rPr>
              <w:lang w:val="es-ES"/>
            </w:rPr>
            <w:fldChar w:fldCharType="begin"/>
          </w:r>
          <w:r w:rsidR="00EE65DE">
            <w:rPr>
              <w:lang w:val="es-ES"/>
            </w:rPr>
            <w:instrText xml:space="preserve"> CITATION Wik15 \l 3082 </w:instrText>
          </w:r>
          <w:r w:rsidR="00EE65DE">
            <w:rPr>
              <w:lang w:val="es-ES"/>
            </w:rPr>
            <w:fldChar w:fldCharType="separate"/>
          </w:r>
          <w:r w:rsidR="00771C4C">
            <w:rPr>
              <w:noProof/>
              <w:lang w:val="es-ES"/>
            </w:rPr>
            <w:t xml:space="preserve"> (Wikipedia, 2015)</w:t>
          </w:r>
          <w:r w:rsidR="00EE65DE">
            <w:rPr>
              <w:lang w:val="es-ES"/>
            </w:rPr>
            <w:fldChar w:fldCharType="end"/>
          </w:r>
        </w:sdtContent>
      </w:sdt>
      <w:r w:rsidR="00F8394F">
        <w:rPr>
          <w:lang w:val="es-ES"/>
        </w:rPr>
        <w:t>, pero el estándar en el estándar no se considera su uso. Una situación similar se da con el parámetro Latency_Budget y su definición no es clara, aunque su especificación propone una dosificación de datos, como por ejemplo, reuniendo un conjunto de muestras de datos a ser enviado en un solo paquete de red de gran tamaño.</w:t>
      </w:r>
    </w:p>
    <w:p w14:paraId="2FCCED76" w14:textId="4EDF54C7" w:rsidR="00F8394F" w:rsidRDefault="00F8394F" w:rsidP="007E0D96">
      <w:pPr>
        <w:rPr>
          <w:lang w:val="es-ES"/>
        </w:rPr>
      </w:pPr>
      <w:r>
        <w:rPr>
          <w:lang w:val="es-ES"/>
        </w:rPr>
        <w:lastRenderedPageBreak/>
        <w:t>RT-CORBA es la única especificación que proporciona mecanismos para especificar los parámetros de planificación que se utilizarán durante la ejecución de las operaciones solicitadas en el nodo remoto.</w:t>
      </w:r>
      <w:r w:rsidR="00245FFA">
        <w:rPr>
          <w:lang w:val="es-ES"/>
        </w:rPr>
        <w:t xml:space="preserve"> La especificación para sistemas estáticos define dos políticas, Server_Declared y Client_Propagated, que impone restricciones en la asignación de prioridades y luego reduce la planificabilidad del sistema</w:t>
      </w:r>
      <w:sdt>
        <w:sdtPr>
          <w:rPr>
            <w:lang w:val="es-ES"/>
          </w:rPr>
          <w:id w:val="-1917312394"/>
          <w:citation/>
        </w:sdtPr>
        <w:sdtContent>
          <w:r w:rsidR="00245FFA">
            <w:rPr>
              <w:lang w:val="es-ES"/>
            </w:rPr>
            <w:fldChar w:fldCharType="begin"/>
          </w:r>
          <w:r w:rsidR="00245FFA">
            <w:rPr>
              <w:lang w:val="es-ES"/>
            </w:rPr>
            <w:instrText xml:space="preserve"> CITATION Cam06 \l 3082 </w:instrText>
          </w:r>
          <w:r w:rsidR="00245FFA">
            <w:rPr>
              <w:lang w:val="es-ES"/>
            </w:rPr>
            <w:fldChar w:fldCharType="separate"/>
          </w:r>
          <w:r w:rsidR="00771C4C">
            <w:rPr>
              <w:noProof/>
              <w:lang w:val="es-ES"/>
            </w:rPr>
            <w:t xml:space="preserve"> (Campos, Gutiérrez, &amp; Harbour, 2006)</w:t>
          </w:r>
          <w:r w:rsidR="00245FFA">
            <w:rPr>
              <w:lang w:val="es-ES"/>
            </w:rPr>
            <w:fldChar w:fldCharType="end"/>
          </w:r>
        </w:sdtContent>
      </w:sdt>
      <w:r w:rsidR="00245FFA">
        <w:rPr>
          <w:lang w:val="es-ES"/>
        </w:rPr>
        <w:t xml:space="preserve">. </w:t>
      </w:r>
      <w:r w:rsidR="00FA69D5">
        <w:rPr>
          <w:lang w:val="es-ES"/>
        </w:rPr>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Default="00FA69D5" w:rsidP="007E0D96">
      <w:pPr>
        <w:rPr>
          <w:lang w:val="es-ES"/>
        </w:rPr>
      </w:pPr>
      <w:r>
        <w:rPr>
          <w:lang w:val="es-ES"/>
        </w:rPr>
        <w:t>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realizado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Pr>
          <w:lang w:val="es-ES"/>
        </w:rPr>
        <w:t xml:space="preserve"> debe atender las solicitudes remotas concurrentes, por ejemplo, el Ada DSA indica explícitamente este aspecto, mientras que RT-CORBA implícitamente este promedio de la definición de los </w:t>
      </w:r>
      <w:r w:rsidR="004D438A" w:rsidRPr="004D438A">
        <w:rPr>
          <w:i/>
          <w:lang w:val="es-ES"/>
        </w:rPr>
        <w:t>Threadpools</w:t>
      </w:r>
      <w:r w:rsidR="004D438A">
        <w:rPr>
          <w:lang w:val="es-ES"/>
        </w:rPr>
        <w:t>. En cuanto a la ejecución del 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Pr>
          <w:lang w:val="es-ES"/>
        </w:rPr>
        <w:t xml:space="preserve"> del procesamiento de cada etapa, es importante que el middleware proporcione los mecanismos necesarios para controlar sus parámetros de planificación.</w:t>
      </w:r>
    </w:p>
    <w:p w14:paraId="2160D715" w14:textId="274796DE" w:rsidR="008C5209" w:rsidRDefault="008C5209" w:rsidP="007E0D96">
      <w:pPr>
        <w:rPr>
          <w:lang w:val="es-ES"/>
        </w:rPr>
      </w:pPr>
      <w:r>
        <w:rPr>
          <w:lang w:val="es-ES"/>
        </w:rPr>
        <w:lastRenderedPageBreak/>
        <w:t xml:space="preserve">Finalmente, el acceso determinístico de los recursos compartidos evita el problema de inversión de prioridades </w:t>
      </w:r>
      <w:sdt>
        <w:sdtPr>
          <w:rPr>
            <w:lang w:val="es-ES"/>
          </w:rPr>
          <w:id w:val="-1792898854"/>
          <w:citation/>
        </w:sdtPr>
        <w:sdtContent>
          <w:r>
            <w:rPr>
              <w:lang w:val="es-ES"/>
            </w:rPr>
            <w:fldChar w:fldCharType="begin"/>
          </w:r>
          <w:r>
            <w:rPr>
              <w:lang w:val="es-ES"/>
            </w:rPr>
            <w:instrText xml:space="preserve"> CITATION Sha \l 3082 </w:instrText>
          </w:r>
          <w:r>
            <w:rPr>
              <w:lang w:val="es-ES"/>
            </w:rPr>
            <w:fldChar w:fldCharType="separate"/>
          </w:r>
          <w:r w:rsidR="00771C4C">
            <w:rPr>
              <w:noProof/>
              <w:lang w:val="es-ES"/>
            </w:rPr>
            <w:t>(Sha, Rjkumar, &amp; Lehoczky, 1990)</w:t>
          </w:r>
          <w:r>
            <w:rPr>
              <w:lang w:val="es-ES"/>
            </w:rPr>
            <w:fldChar w:fldCharType="end"/>
          </w:r>
        </w:sdtContent>
      </w:sdt>
      <w:r>
        <w:rPr>
          <w:lang w:val="es-ES"/>
        </w:rPr>
        <w:t>. RT-CORBA, Ada y RTSJ incluyen el uso de protocolos de sincronización para el acceso a secciones críticas, aunque solo los dos últimos especifican que implementaciones necesitan soportar protocolos específicos, por ejemplo, el priority ceiling protocol</w:t>
      </w:r>
      <w:r>
        <w:rPr>
          <w:rStyle w:val="Refdenotaalpie"/>
          <w:lang w:val="es-ES"/>
        </w:rPr>
        <w:footnoteReference w:id="22"/>
      </w:r>
      <w:r>
        <w:rPr>
          <w:lang w:val="es-ES"/>
        </w:rPr>
        <w:t>.</w:t>
      </w:r>
      <w:sdt>
        <w:sdtPr>
          <w:rPr>
            <w:lang w:val="es-ES"/>
          </w:rPr>
          <w:id w:val="1589040254"/>
          <w:citation/>
        </w:sdtPr>
        <w:sdtContent>
          <w:r w:rsidR="00AB3EAE">
            <w:rPr>
              <w:lang w:val="es-ES"/>
            </w:rPr>
            <w:fldChar w:fldCharType="begin"/>
          </w:r>
          <w:r w:rsidR="00AB3EAE">
            <w:rPr>
              <w:lang w:val="es-ES"/>
            </w:rPr>
            <w:instrText xml:space="preserve"> CITATION WIK14 \l 3082 </w:instrText>
          </w:r>
          <w:r w:rsidR="00AB3EAE">
            <w:rPr>
              <w:lang w:val="es-ES"/>
            </w:rPr>
            <w:fldChar w:fldCharType="separate"/>
          </w:r>
          <w:r w:rsidR="00771C4C">
            <w:rPr>
              <w:noProof/>
              <w:lang w:val="es-ES"/>
            </w:rPr>
            <w:t xml:space="preserve"> (WIKIPEDIA, 2014)</w:t>
          </w:r>
          <w:r w:rsidR="00AB3EAE">
            <w:rPr>
              <w:lang w:val="es-ES"/>
            </w:rPr>
            <w:fldChar w:fldCharType="end"/>
          </w:r>
        </w:sdtContent>
      </w:sdt>
    </w:p>
    <w:p w14:paraId="24108DA8" w14:textId="25AD5611" w:rsidR="00AB3EAE" w:rsidRDefault="00AB3EAE" w:rsidP="00AB3EAE">
      <w:pPr>
        <w:pStyle w:val="Ttulo3"/>
        <w:rPr>
          <w:lang w:val="es-ES"/>
        </w:rPr>
      </w:pPr>
      <w:bookmarkStart w:id="38" w:name="_Toc421180706"/>
      <w:r>
        <w:rPr>
          <w:lang w:val="es-ES"/>
        </w:rPr>
        <w:t>Gestión de recursos de red</w:t>
      </w:r>
      <w:bookmarkEnd w:id="38"/>
    </w:p>
    <w:p w14:paraId="17BAE10C" w14:textId="14E46E67" w:rsidR="00AB3EAE" w:rsidRDefault="00AB3EAE" w:rsidP="00AB3EAE">
      <w:pPr>
        <w:rPr>
          <w:lang w:val="es-ES"/>
        </w:rPr>
      </w:pPr>
      <w:r>
        <w:rPr>
          <w:lang w:val="es-ES"/>
        </w:rPr>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Pr>
          <w:lang w:val="es-ES"/>
        </w:rPr>
        <w:t>time-triggered networks</w:t>
      </w:r>
      <w:r w:rsidR="00E0795D">
        <w:rPr>
          <w:rStyle w:val="Refdenotaalpie"/>
          <w:lang w:val="es-ES"/>
        </w:rPr>
        <w:footnoteReference w:id="23"/>
      </w:r>
      <w:r w:rsidR="001F2C9B">
        <w:rPr>
          <w:lang w:val="es-ES"/>
        </w:rPr>
        <w:t>.</w:t>
      </w:r>
      <w:r w:rsidR="008A44E7">
        <w:rPr>
          <w:lang w:val="es-ES"/>
        </w:rPr>
        <w:t xml:space="preserve"> Esto puede ser tratado mediante la modificación de la definición del parámetro </w:t>
      </w:r>
      <w:r w:rsidR="008A44E7" w:rsidRPr="008A44E7">
        <w:rPr>
          <w:i/>
          <w:lang w:val="es-ES"/>
        </w:rPr>
        <w:t>Tran</w:t>
      </w:r>
      <w:r w:rsidR="008A44E7">
        <w:rPr>
          <w:i/>
          <w:lang w:val="es-ES"/>
        </w:rPr>
        <w:t>sport_Priority</w:t>
      </w:r>
      <w:r w:rsidR="008A44E7">
        <w:rPr>
          <w:lang w:val="es-ES"/>
        </w:rPr>
        <w:t xml:space="preserve"> como propone </w:t>
      </w:r>
      <w:sdt>
        <w:sdtPr>
          <w:rPr>
            <w:lang w:val="es-ES"/>
          </w:rPr>
          <w:id w:val="-459502298"/>
          <w:citation/>
        </w:sdtPr>
        <w:sdtContent>
          <w:r w:rsidR="008A44E7">
            <w:rPr>
              <w:lang w:val="es-ES"/>
            </w:rPr>
            <w:fldChar w:fldCharType="begin"/>
          </w:r>
          <w:r w:rsidR="008A44E7">
            <w:rPr>
              <w:lang w:val="es-ES"/>
            </w:rPr>
            <w:instrText xml:space="preserve"> CITATION Pér12 \l 3082 </w:instrText>
          </w:r>
          <w:r w:rsidR="008A44E7">
            <w:rPr>
              <w:lang w:val="es-ES"/>
            </w:rPr>
            <w:fldChar w:fldCharType="separate"/>
          </w:r>
          <w:r w:rsidR="00771C4C">
            <w:rPr>
              <w:noProof/>
              <w:lang w:val="es-ES"/>
            </w:rPr>
            <w:t>(Pérez &amp; Gutiérrez, On the schedulability of a data-centric real-time distribution middleware., 2012)</w:t>
          </w:r>
          <w:r w:rsidR="008A44E7">
            <w:rPr>
              <w:lang w:val="es-ES"/>
            </w:rPr>
            <w:fldChar w:fldCharType="end"/>
          </w:r>
        </w:sdtContent>
      </w:sdt>
    </w:p>
    <w:p w14:paraId="23BF94AF" w14:textId="62142B79" w:rsidR="008A44E7" w:rsidRDefault="008A44E7" w:rsidP="00AB3EAE">
      <w:pPr>
        <w:rPr>
          <w:lang w:val="es-ES"/>
        </w:rPr>
      </w:pPr>
      <w:r>
        <w:rPr>
          <w:lang w:val="es-ES"/>
        </w:rPr>
        <w:t xml:space="preserve">Aunque la mayoría de las normas analizadas se centran en las redes basadas en Ethernet, como por ejemplo, RT-CORBA con TCP/IP y DDS con UDP/IP, esta </w:t>
      </w:r>
      <w:r w:rsidR="000A7C4C">
        <w:rPr>
          <w:lang w:val="es-ES"/>
        </w:rPr>
        <w:t>red de comunicación no es por sí apta para proporcionar tiempos de respuesta determinística.</w:t>
      </w:r>
    </w:p>
    <w:p w14:paraId="17DA5969" w14:textId="77777777" w:rsidR="00F458EA" w:rsidRDefault="000A7C4C" w:rsidP="00AB3EAE">
      <w:pPr>
        <w:rPr>
          <w:lang w:val="es-ES"/>
        </w:rPr>
      </w:pPr>
      <w:r>
        <w:rPr>
          <w:lang w:val="es-ES"/>
        </w:rPr>
        <w:t>Sin embargo, la evolución de la tecnología Ethernet en los últimos años, con la definición de nuevos estándares, como 802.1p</w:t>
      </w:r>
      <w:sdt>
        <w:sdtPr>
          <w:rPr>
            <w:lang w:val="es-ES"/>
          </w:rPr>
          <w:id w:val="-1761287568"/>
          <w:citation/>
        </w:sdtPr>
        <w:sdtContent>
          <w:r>
            <w:rPr>
              <w:lang w:val="es-ES"/>
            </w:rPr>
            <w:fldChar w:fldCharType="begin"/>
          </w:r>
          <w:r>
            <w:rPr>
              <w:lang w:val="es-ES"/>
            </w:rPr>
            <w:instrText xml:space="preserve"> CITATION IEE06 \l 3082 </w:instrText>
          </w:r>
          <w:r>
            <w:rPr>
              <w:lang w:val="es-ES"/>
            </w:rPr>
            <w:fldChar w:fldCharType="separate"/>
          </w:r>
          <w:r w:rsidR="00771C4C">
            <w:rPr>
              <w:noProof/>
              <w:lang w:val="es-ES"/>
            </w:rPr>
            <w:t xml:space="preserve"> (IEEE, 2006)</w:t>
          </w:r>
          <w:r>
            <w:rPr>
              <w:lang w:val="es-ES"/>
            </w:rPr>
            <w:fldChar w:fldCharType="end"/>
          </w:r>
        </w:sdtContent>
      </w:sdt>
      <w:r w:rsidR="00F458EA">
        <w:rPr>
          <w:lang w:val="es-ES"/>
        </w:rPr>
        <w:t xml:space="preserve">, el cual prioriza los diferentes </w:t>
      </w:r>
      <w:r w:rsidR="00F458EA">
        <w:rPr>
          <w:lang w:val="es-ES"/>
        </w:rPr>
        <w:lastRenderedPageBreak/>
        <w:t>mensajes, junto con su bajo costo, ha dado lugar a un creciente interés en la industria en el uso de este enfoque en el desarrollo futuro de los sistemas en tiempo real.</w:t>
      </w:r>
    </w:p>
    <w:p w14:paraId="41C29D2A" w14:textId="32736187" w:rsidR="000A7C4C" w:rsidRDefault="00F458EA" w:rsidP="00AB3EAE">
      <w:pPr>
        <w:rPr>
          <w:lang w:val="es-ES"/>
        </w:rPr>
      </w:pPr>
      <w:r>
        <w:rPr>
          <w:lang w:val="es-ES"/>
        </w:rPr>
        <w:t xml:space="preserve">Cuando el middleware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r>
        <w:rPr>
          <w:i/>
          <w:lang w:val="es-ES"/>
        </w:rPr>
        <w:t>Client_Propagated</w:t>
      </w:r>
      <w:r>
        <w:rPr>
          <w:lang w:val="es-ES"/>
        </w:rPr>
        <w:t xml:space="preserve"> en RT-CORBA. Sin embargo, esta solución no funciona si las políticas de planificación son complejas, tales como marco flexible de planificación basado en los contratos</w:t>
      </w:r>
      <w:r w:rsidR="0080048F">
        <w:rPr>
          <w:lang w:val="es-ES"/>
        </w:rPr>
        <w:t xml:space="preserve"> son utiliza</w:t>
      </w:r>
      <w:r w:rsidR="00F91B01">
        <w:rPr>
          <w:lang w:val="es-ES"/>
        </w:rPr>
        <w:t>dos</w:t>
      </w:r>
      <w:sdt>
        <w:sdtPr>
          <w:rPr>
            <w:lang w:val="es-ES"/>
          </w:rPr>
          <w:id w:val="-1674185649"/>
          <w:citation/>
        </w:sdtPr>
        <w:sdtContent>
          <w:r>
            <w:rPr>
              <w:lang w:val="es-ES"/>
            </w:rPr>
            <w:fldChar w:fldCharType="begin"/>
          </w:r>
          <w:r>
            <w:rPr>
              <w:lang w:val="es-ES"/>
            </w:rPr>
            <w:instrText xml:space="preserve"> CITATION Ald06 \l 3082 </w:instrText>
          </w:r>
          <w:r>
            <w:rPr>
              <w:lang w:val="es-ES"/>
            </w:rPr>
            <w:fldChar w:fldCharType="separate"/>
          </w:r>
          <w:r w:rsidR="00771C4C">
            <w:rPr>
              <w:noProof/>
              <w:lang w:val="es-ES"/>
            </w:rPr>
            <w:t xml:space="preserve"> (Aldea, y otros, 2006)</w:t>
          </w:r>
          <w:r>
            <w:rPr>
              <w:lang w:val="es-ES"/>
            </w:rPr>
            <w:fldChar w:fldCharType="end"/>
          </w:r>
        </w:sdtContent>
      </w:sdt>
      <w:sdt>
        <w:sdtPr>
          <w:rPr>
            <w:lang w:val="es-ES"/>
          </w:rPr>
          <w:id w:val="1055664661"/>
          <w:citation/>
        </w:sdtPr>
        <w:sdtContent>
          <w:r w:rsidR="00F91B01">
            <w:rPr>
              <w:lang w:val="es-ES"/>
            </w:rPr>
            <w:fldChar w:fldCharType="begin"/>
          </w:r>
          <w:r w:rsidR="00F91B01">
            <w:rPr>
              <w:lang w:val="es-ES"/>
            </w:rPr>
            <w:instrText xml:space="preserve"> CITATION FRE06 \l 3082 </w:instrText>
          </w:r>
          <w:r w:rsidR="00F91B01">
            <w:rPr>
              <w:lang w:val="es-ES"/>
            </w:rPr>
            <w:fldChar w:fldCharType="separate"/>
          </w:r>
          <w:r w:rsidR="00771C4C">
            <w:rPr>
              <w:noProof/>
              <w:lang w:val="es-ES"/>
            </w:rPr>
            <w:t xml:space="preserve"> (FRESCOR, 2006)</w:t>
          </w:r>
          <w:r w:rsidR="00F91B01">
            <w:rPr>
              <w:lang w:val="es-ES"/>
            </w:rPr>
            <w:fldChar w:fldCharType="end"/>
          </w:r>
        </w:sdtContent>
      </w:sdt>
      <w:r w:rsidR="00F91B01">
        <w:rPr>
          <w:lang w:val="es-ES"/>
        </w:rPr>
        <w:t>.</w:t>
      </w:r>
      <w:r w:rsidR="0080048F">
        <w:rPr>
          <w:lang w:val="es-ES"/>
        </w:rPr>
        <w:t xml:space="preserve"> Envío  de los parámetros del contrato a través de</w:t>
      </w:r>
      <w:r w:rsidR="006F387B">
        <w:rPr>
          <w:lang w:val="es-ES"/>
        </w:rPr>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Default="006F387B" w:rsidP="00AB3EAE">
      <w:pPr>
        <w:rPr>
          <w:lang w:val="es-ES"/>
        </w:rPr>
      </w:pPr>
      <w:r>
        <w:rPr>
          <w:lang w:val="es-ES"/>
        </w:rPr>
        <w:t>Otro factor importante a considerar es el tamaño de los mensajes de red, el cual debe ser delimitada y conocida antes del análisis de temporización. Este punto es particularmente crítico en el diseño de aplicaciones previsibles con DDS, mientras que a un mensaje DDSI puede comprender un número indefinido de mensajes, incluyendo no solo el metatráfico, sino también los datos de usuario.</w:t>
      </w:r>
    </w:p>
    <w:p w14:paraId="305CCBC8" w14:textId="2442088B" w:rsidR="006F387B" w:rsidRDefault="006F387B" w:rsidP="00AB3EAE">
      <w:pPr>
        <w:rPr>
          <w:lang w:val="es-ES"/>
        </w:rPr>
      </w:pPr>
      <w:r>
        <w:rPr>
          <w:lang w:val="es-ES"/>
        </w:rPr>
        <w:t xml:space="preserve">Además este mecanismo es poco eficiente para minimizar el tiempo de respuesta promedio, </w:t>
      </w:r>
      <w:r w:rsidR="00A8317B">
        <w:rPr>
          <w:lang w:val="es-ES"/>
        </w:rPr>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Default="00A8317B" w:rsidP="00AB3EAE">
      <w:pPr>
        <w:rPr>
          <w:lang w:val="es-ES"/>
        </w:rPr>
      </w:pPr>
      <w:r>
        <w:rPr>
          <w:lang w:val="es-ES"/>
        </w:rPr>
        <w:t xml:space="preserve">Finalmente, la presencia de los mensajes y operaciones que pertenecen al middleware puede provocar un incremento en los tiempos de respuesta de aplicaciones críticas. Aunque, esta sobrecarga depende casi exclusivamente de cada aplicación, este efecto es más </w:t>
      </w:r>
      <w:r>
        <w:rPr>
          <w:lang w:val="es-ES"/>
        </w:rPr>
        <w:lastRenderedPageBreak/>
        <w:t>significativo en estándares tal como DDS, el cual define un conjunto de entidades que pueden consumir recursos del procesador y de la red.</w:t>
      </w:r>
    </w:p>
    <w:p w14:paraId="002DCEDB" w14:textId="15ABAE75" w:rsidR="00A8317B" w:rsidRDefault="000056EE" w:rsidP="000056EE">
      <w:pPr>
        <w:pStyle w:val="Ttulo3"/>
        <w:rPr>
          <w:lang w:val="es-ES"/>
        </w:rPr>
      </w:pPr>
      <w:bookmarkStart w:id="39" w:name="_Toc421180707"/>
      <w:r>
        <w:rPr>
          <w:lang w:val="es-ES"/>
        </w:rPr>
        <w:t>Cuadro Comparativo de las diferentes tecnologías</w:t>
      </w:r>
      <w:bookmarkEnd w:id="39"/>
    </w:p>
    <w:p w14:paraId="7B8AC4C5" w14:textId="6CA688AD" w:rsidR="000056EE" w:rsidRDefault="00DE45F3" w:rsidP="000056EE">
      <w:pPr>
        <w:rPr>
          <w:lang w:val="es-ES"/>
        </w:rPr>
      </w:pPr>
      <w:r>
        <w:rPr>
          <w:lang w:val="es-ES"/>
        </w:rPr>
        <w:t>En la tabla 1-2 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14BBEC84" w:rsidR="00DE45F3" w:rsidRDefault="00DE45F3" w:rsidP="000056EE">
      <w:pPr>
        <w:rPr>
          <w:lang w:val="es-ES"/>
        </w:rPr>
      </w:pPr>
      <w:r>
        <w:rPr>
          <w:lang w:val="es-ES"/>
        </w:rPr>
        <w:t>La mayoría de estas características, las cuales son requeridas en el peor caso del comportamiento temporal, permanecerá abierto a las implementaciones, como las mostradas en la tabla 1-2.</w:t>
      </w:r>
      <w:r w:rsidR="00BD7492">
        <w:rPr>
          <w:lang w:val="es-ES"/>
        </w:rPr>
        <w:t xml:space="preserve"> En consecuencia, la elección de un middleware particular, determina no solo el rendimiento de las aplicaciones, sino también su previsibilidad, y por lo tanto la capacidad de cumplir con los deadlines. La elección del patrón de concurrencia para el procesamiento de llamadas remotas o datos entrantes es particularmente relevante, aunque esta característica dependa de las implementaciones.</w:t>
      </w:r>
    </w:p>
    <w:p w14:paraId="678C844A" w14:textId="159B6522" w:rsidR="00BD7492" w:rsidRDefault="00BD7492" w:rsidP="000056EE">
      <w:pPr>
        <w:rPr>
          <w:lang w:val="es-ES"/>
        </w:rPr>
      </w:pPr>
      <w:r>
        <w:rPr>
          <w:lang w:val="es-ES"/>
        </w:rPr>
        <w:t xml:space="preserve">Finalmente, en la figura 1-7 se muestra la evolución de estos estándares de distribución de tiempo real. </w:t>
      </w:r>
    </w:p>
    <w:p w14:paraId="6260C3BC" w14:textId="77777777" w:rsidR="004B7FB4" w:rsidRDefault="004B7FB4" w:rsidP="000056EE">
      <w:pPr>
        <w:rPr>
          <w:lang w:val="es-ES"/>
        </w:rPr>
      </w:pPr>
    </w:p>
    <w:p w14:paraId="71BB6DFC" w14:textId="77777777" w:rsidR="0061249C" w:rsidRDefault="00E12D12" w:rsidP="00E12D12">
      <w:pPr>
        <w:pStyle w:val="Descripcin"/>
        <w:keepNext/>
        <w:jc w:val="center"/>
        <w:rPr>
          <w:i w:val="0"/>
          <w:color w:val="auto"/>
          <w:szCs w:val="24"/>
        </w:rPr>
      </w:pPr>
      <w:bookmarkStart w:id="40" w:name="_Toc421180758"/>
      <w:r w:rsidRPr="00E12D12">
        <w:rPr>
          <w:color w:val="auto"/>
          <w:szCs w:val="24"/>
        </w:rPr>
        <w:t xml:space="preserve">Tabla </w:t>
      </w:r>
      <w:r w:rsidR="00030E82">
        <w:rPr>
          <w:color w:val="auto"/>
          <w:szCs w:val="24"/>
        </w:rPr>
        <w:fldChar w:fldCharType="begin"/>
      </w:r>
      <w:r w:rsidR="00030E82">
        <w:rPr>
          <w:color w:val="auto"/>
          <w:szCs w:val="24"/>
        </w:rPr>
        <w:instrText xml:space="preserve"> STYLEREF 1 \s </w:instrText>
      </w:r>
      <w:r w:rsidR="00030E82">
        <w:rPr>
          <w:color w:val="auto"/>
          <w:szCs w:val="24"/>
        </w:rPr>
        <w:fldChar w:fldCharType="separate"/>
      </w:r>
      <w:r w:rsidR="00705AE8">
        <w:rPr>
          <w:noProof/>
          <w:color w:val="auto"/>
          <w:szCs w:val="24"/>
        </w:rPr>
        <w:t>1</w:t>
      </w:r>
      <w:r w:rsidR="00030E82">
        <w:rPr>
          <w:color w:val="auto"/>
          <w:szCs w:val="24"/>
        </w:rPr>
        <w:fldChar w:fldCharType="end"/>
      </w:r>
      <w:r w:rsidR="00030E82">
        <w:rPr>
          <w:color w:val="auto"/>
          <w:szCs w:val="24"/>
        </w:rPr>
        <w:noBreakHyphen/>
      </w:r>
      <w:r w:rsidR="00030E82">
        <w:rPr>
          <w:color w:val="auto"/>
          <w:szCs w:val="24"/>
        </w:rPr>
        <w:fldChar w:fldCharType="begin"/>
      </w:r>
      <w:r w:rsidR="00030E82">
        <w:rPr>
          <w:color w:val="auto"/>
          <w:szCs w:val="24"/>
        </w:rPr>
        <w:instrText xml:space="preserve"> SEQ Tabla \* ARABIC \s 1 </w:instrText>
      </w:r>
      <w:r w:rsidR="00030E82">
        <w:rPr>
          <w:color w:val="auto"/>
          <w:szCs w:val="24"/>
        </w:rPr>
        <w:fldChar w:fldCharType="separate"/>
      </w:r>
      <w:r w:rsidR="00705AE8">
        <w:rPr>
          <w:noProof/>
          <w:color w:val="auto"/>
          <w:szCs w:val="24"/>
        </w:rPr>
        <w:t>2</w:t>
      </w:r>
      <w:r w:rsidR="00030E82">
        <w:rPr>
          <w:color w:val="auto"/>
          <w:szCs w:val="24"/>
        </w:rPr>
        <w:fldChar w:fldCharType="end"/>
      </w:r>
      <w:r w:rsidRPr="00E12D12">
        <w:rPr>
          <w:color w:val="auto"/>
          <w:szCs w:val="24"/>
        </w:rPr>
        <w:t xml:space="preserve">. </w:t>
      </w:r>
      <w:r w:rsidRPr="00E12D12">
        <w:rPr>
          <w:i w:val="0"/>
          <w:color w:val="auto"/>
          <w:szCs w:val="24"/>
        </w:rPr>
        <w:t>Capacidades de Tiempo-Real de los Estándares de Distribución</w:t>
      </w:r>
      <w:bookmarkEnd w:id="40"/>
    </w:p>
    <w:p w14:paraId="43E1ED1D" w14:textId="04C37CC7" w:rsidR="00E12D12" w:rsidRPr="00E12D12" w:rsidRDefault="00645B6B" w:rsidP="00E12D12">
      <w:pPr>
        <w:pStyle w:val="Descripcin"/>
        <w:keepNext/>
        <w:jc w:val="center"/>
        <w:rPr>
          <w:i w:val="0"/>
          <w:color w:val="auto"/>
          <w:szCs w:val="24"/>
        </w:rPr>
      </w:pPr>
      <w:sdt>
        <w:sdtPr>
          <w:rPr>
            <w:i w:val="0"/>
            <w:color w:val="auto"/>
            <w:szCs w:val="24"/>
          </w:rPr>
          <w:id w:val="-1415084103"/>
          <w:citation/>
        </w:sdtPr>
        <w:sdtContent>
          <w:r w:rsidR="00E3731E">
            <w:rPr>
              <w:i w:val="0"/>
              <w:color w:val="auto"/>
              <w:szCs w:val="24"/>
            </w:rPr>
            <w:fldChar w:fldCharType="begin"/>
          </w:r>
          <w:r w:rsidR="00E3731E">
            <w:rPr>
              <w:i w:val="0"/>
              <w:color w:val="auto"/>
              <w:szCs w:val="24"/>
              <w:lang w:val="es-ES"/>
            </w:rPr>
            <w:instrText xml:space="preserve"> CITATION Pér14 \l 3082 </w:instrText>
          </w:r>
          <w:r w:rsidR="00E3731E">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E3731E">
            <w:rPr>
              <w:i w:val="0"/>
              <w:color w:val="auto"/>
              <w:szCs w:val="24"/>
            </w:rPr>
            <w:fldChar w:fldCharType="end"/>
          </w:r>
        </w:sdtContent>
      </w:sdt>
      <w:r w:rsidR="00E3731E">
        <w:rPr>
          <w:i w:val="0"/>
          <w:color w:val="auto"/>
          <w:szCs w:val="24"/>
        </w:rPr>
        <w:t>.</w:t>
      </w:r>
    </w:p>
    <w:tbl>
      <w:tblPr>
        <w:tblStyle w:val="Cuadrculamedia3-nfasis6"/>
        <w:tblW w:w="0" w:type="auto"/>
        <w:tblLook w:val="04A0" w:firstRow="1" w:lastRow="0" w:firstColumn="1" w:lastColumn="0" w:noHBand="0" w:noVBand="1"/>
      </w:tblPr>
      <w:tblGrid>
        <w:gridCol w:w="1074"/>
        <w:gridCol w:w="1296"/>
        <w:gridCol w:w="1453"/>
        <w:gridCol w:w="1296"/>
        <w:gridCol w:w="1296"/>
        <w:gridCol w:w="1296"/>
        <w:gridCol w:w="1296"/>
      </w:tblGrid>
      <w:tr w:rsidR="004B7FB4" w:rsidRPr="000A2BD9"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0A2BD9" w:rsidRDefault="004B7FB4" w:rsidP="000A2BD9">
            <w:pPr>
              <w:ind w:firstLine="0"/>
              <w:jc w:val="center"/>
              <w:rPr>
                <w:sz w:val="18"/>
                <w:szCs w:val="18"/>
                <w:lang w:val="es-ES"/>
              </w:rPr>
            </w:pPr>
            <w:r w:rsidRPr="000A2BD9">
              <w:rPr>
                <w:sz w:val="18"/>
                <w:szCs w:val="18"/>
                <w:lang w:val="es-ES"/>
              </w:rPr>
              <w:t>Middleware</w:t>
            </w:r>
          </w:p>
        </w:tc>
        <w:tc>
          <w:tcPr>
            <w:tcW w:w="5483" w:type="dxa"/>
            <w:gridSpan w:val="4"/>
            <w:vAlign w:val="center"/>
          </w:tcPr>
          <w:p w14:paraId="2CB08A2D" w14:textId="52D3A74C"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del Procesador</w:t>
            </w:r>
          </w:p>
        </w:tc>
        <w:tc>
          <w:tcPr>
            <w:tcW w:w="2660" w:type="dxa"/>
            <w:gridSpan w:val="2"/>
            <w:vAlign w:val="center"/>
          </w:tcPr>
          <w:p w14:paraId="3CD32E84" w14:textId="06B3C2C8"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 Red</w:t>
            </w:r>
          </w:p>
        </w:tc>
      </w:tr>
      <w:tr w:rsidR="000A2BD9" w:rsidRPr="000A2BD9"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0A2BD9" w:rsidRDefault="004B7FB4" w:rsidP="000A2BD9">
            <w:pPr>
              <w:ind w:firstLine="0"/>
              <w:jc w:val="center"/>
              <w:rPr>
                <w:sz w:val="18"/>
                <w:szCs w:val="18"/>
                <w:lang w:val="es-ES"/>
              </w:rPr>
            </w:pPr>
          </w:p>
        </w:tc>
        <w:tc>
          <w:tcPr>
            <w:tcW w:w="1331" w:type="dxa"/>
            <w:vAlign w:val="center"/>
          </w:tcPr>
          <w:p w14:paraId="5E6187B4" w14:textId="585DD8A4"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492" w:type="dxa"/>
            <w:vAlign w:val="center"/>
          </w:tcPr>
          <w:p w14:paraId="5E9FE7AB" w14:textId="2198C66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c>
          <w:tcPr>
            <w:tcW w:w="1330" w:type="dxa"/>
            <w:vAlign w:val="center"/>
          </w:tcPr>
          <w:p w14:paraId="37877ED0" w14:textId="7CFFD38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Patrones de Concurrencia</w:t>
            </w:r>
          </w:p>
        </w:tc>
        <w:tc>
          <w:tcPr>
            <w:tcW w:w="1330" w:type="dxa"/>
            <w:vAlign w:val="center"/>
          </w:tcPr>
          <w:p w14:paraId="6418B66B" w14:textId="7D62BCC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Protocolos de Sincronismo</w:t>
            </w:r>
          </w:p>
        </w:tc>
        <w:tc>
          <w:tcPr>
            <w:tcW w:w="1330" w:type="dxa"/>
            <w:vAlign w:val="center"/>
          </w:tcPr>
          <w:p w14:paraId="231B244E" w14:textId="7506833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330" w:type="dxa"/>
            <w:vAlign w:val="center"/>
          </w:tcPr>
          <w:p w14:paraId="634C7A5B" w14:textId="7B1A7D8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r>
      <w:tr w:rsidR="000A2BD9" w:rsidRPr="000A2BD9"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0A2BD9" w:rsidRDefault="004B7FB4" w:rsidP="000A2BD9">
            <w:pPr>
              <w:ind w:firstLine="0"/>
              <w:jc w:val="center"/>
              <w:rPr>
                <w:sz w:val="18"/>
                <w:szCs w:val="18"/>
                <w:lang w:val="es-ES"/>
              </w:rPr>
            </w:pPr>
            <w:r w:rsidRPr="000A2BD9">
              <w:rPr>
                <w:sz w:val="18"/>
                <w:szCs w:val="18"/>
                <w:lang w:val="es-ES"/>
              </w:rPr>
              <w:t>RT-CORBA</w:t>
            </w:r>
          </w:p>
        </w:tc>
        <w:tc>
          <w:tcPr>
            <w:tcW w:w="1331" w:type="dxa"/>
            <w:vAlign w:val="center"/>
          </w:tcPr>
          <w:p w14:paraId="74D8B98E" w14:textId="168C32D4"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39536A0F" w14:textId="055EE4F9"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Client_Propagated</w:t>
            </w:r>
          </w:p>
        </w:tc>
        <w:tc>
          <w:tcPr>
            <w:tcW w:w="1330" w:type="dxa"/>
            <w:vMerge w:val="restart"/>
            <w:vAlign w:val="center"/>
          </w:tcPr>
          <w:p w14:paraId="50188376" w14:textId="7CD3A7D6"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Threadpool</w:t>
            </w:r>
          </w:p>
        </w:tc>
        <w:tc>
          <w:tcPr>
            <w:tcW w:w="1330" w:type="dxa"/>
            <w:vMerge w:val="restart"/>
            <w:vAlign w:val="center"/>
          </w:tcPr>
          <w:p w14:paraId="577820AE" w14:textId="7BACD885"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Requerido</w:t>
            </w:r>
          </w:p>
        </w:tc>
        <w:tc>
          <w:tcPr>
            <w:tcW w:w="1330" w:type="dxa"/>
            <w:vMerge w:val="restart"/>
            <w:vAlign w:val="center"/>
          </w:tcPr>
          <w:p w14:paraId="368A92BF" w14:textId="276D2760"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D2C7390" w14:textId="6A7468E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0A2BD9" w:rsidRPr="000A2BD9"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0A2BD9" w:rsidRDefault="004B7FB4" w:rsidP="000A2BD9">
            <w:pPr>
              <w:ind w:firstLine="0"/>
              <w:jc w:val="center"/>
              <w:rPr>
                <w:sz w:val="18"/>
                <w:szCs w:val="18"/>
                <w:lang w:val="es-ES"/>
              </w:rPr>
            </w:pPr>
          </w:p>
        </w:tc>
        <w:tc>
          <w:tcPr>
            <w:tcW w:w="1331" w:type="dxa"/>
            <w:vAlign w:val="center"/>
          </w:tcPr>
          <w:p w14:paraId="3E14813A" w14:textId="1B869B7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33AE5CD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32BBA75"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F9CEFF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2AFED24"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229604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0A2BD9" w:rsidRPr="000A2BD9"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0A2BD9" w:rsidRDefault="004B7FB4" w:rsidP="000A2BD9">
            <w:pPr>
              <w:ind w:firstLine="0"/>
              <w:jc w:val="center"/>
              <w:rPr>
                <w:sz w:val="18"/>
                <w:szCs w:val="18"/>
                <w:lang w:val="es-ES"/>
              </w:rPr>
            </w:pPr>
          </w:p>
        </w:tc>
        <w:tc>
          <w:tcPr>
            <w:tcW w:w="1331" w:type="dxa"/>
            <w:vAlign w:val="center"/>
          </w:tcPr>
          <w:p w14:paraId="49C561A4" w14:textId="1606599B"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LLF</w:t>
            </w:r>
          </w:p>
        </w:tc>
        <w:tc>
          <w:tcPr>
            <w:tcW w:w="1492" w:type="dxa"/>
            <w:vAlign w:val="center"/>
          </w:tcPr>
          <w:p w14:paraId="343FAFD0" w14:textId="2482E4AC"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Server Declared</w:t>
            </w:r>
          </w:p>
        </w:tc>
        <w:tc>
          <w:tcPr>
            <w:tcW w:w="1330" w:type="dxa"/>
            <w:vMerge/>
            <w:vAlign w:val="center"/>
          </w:tcPr>
          <w:p w14:paraId="0A48933C"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1D452204"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036B64B"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DFC0F9F"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0A2BD9" w:rsidRPr="000A2BD9"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0A2BD9" w:rsidRDefault="004B7FB4" w:rsidP="000A2BD9">
            <w:pPr>
              <w:ind w:firstLine="0"/>
              <w:jc w:val="center"/>
              <w:rPr>
                <w:sz w:val="18"/>
                <w:szCs w:val="18"/>
                <w:lang w:val="es-ES"/>
              </w:rPr>
            </w:pPr>
          </w:p>
        </w:tc>
        <w:tc>
          <w:tcPr>
            <w:tcW w:w="1331" w:type="dxa"/>
            <w:vAlign w:val="center"/>
          </w:tcPr>
          <w:p w14:paraId="3FD0B6D1" w14:textId="0CA8461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MAU</w:t>
            </w:r>
          </w:p>
        </w:tc>
        <w:tc>
          <w:tcPr>
            <w:tcW w:w="1492" w:type="dxa"/>
            <w:vAlign w:val="center"/>
          </w:tcPr>
          <w:p w14:paraId="4502462B" w14:textId="4C8B678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Priority_Transfer</w:t>
            </w:r>
          </w:p>
        </w:tc>
        <w:tc>
          <w:tcPr>
            <w:tcW w:w="1330" w:type="dxa"/>
            <w:vMerge/>
            <w:vAlign w:val="center"/>
          </w:tcPr>
          <w:p w14:paraId="034ABC16"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51E5103"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716C2B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1F38190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0A2BD9" w:rsidRDefault="009E3F21" w:rsidP="000A2BD9">
            <w:pPr>
              <w:ind w:firstLine="0"/>
              <w:jc w:val="center"/>
              <w:rPr>
                <w:sz w:val="18"/>
                <w:szCs w:val="18"/>
                <w:lang w:val="es-ES"/>
              </w:rPr>
            </w:pPr>
            <w:r w:rsidRPr="000A2BD9">
              <w:rPr>
                <w:sz w:val="18"/>
                <w:szCs w:val="18"/>
                <w:lang w:val="es-ES"/>
              </w:rPr>
              <w:t>Ada DSA</w:t>
            </w:r>
          </w:p>
        </w:tc>
        <w:tc>
          <w:tcPr>
            <w:tcW w:w="1331" w:type="dxa"/>
            <w:vAlign w:val="center"/>
          </w:tcPr>
          <w:p w14:paraId="5F77786C" w14:textId="57D19BB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553B8C1" w14:textId="2198E4E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7E37EB4" w14:textId="019241DF"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6D80C13D" w14:textId="7EC4F716"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Priority Ceiling</w:t>
            </w:r>
          </w:p>
        </w:tc>
        <w:tc>
          <w:tcPr>
            <w:tcW w:w="1330" w:type="dxa"/>
            <w:vMerge w:val="restart"/>
            <w:vAlign w:val="center"/>
          </w:tcPr>
          <w:p w14:paraId="7F82391E" w14:textId="62F5B438"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41D62CC2" w14:textId="070FA8A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0A2BD9" w:rsidRDefault="009E3F21" w:rsidP="000A2BD9">
            <w:pPr>
              <w:ind w:firstLine="0"/>
              <w:jc w:val="center"/>
              <w:rPr>
                <w:sz w:val="18"/>
                <w:szCs w:val="18"/>
                <w:lang w:val="es-ES"/>
              </w:rPr>
            </w:pPr>
          </w:p>
        </w:tc>
        <w:tc>
          <w:tcPr>
            <w:tcW w:w="1331" w:type="dxa"/>
            <w:vAlign w:val="center"/>
          </w:tcPr>
          <w:p w14:paraId="6E536827" w14:textId="5EDE0BD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No apropiable</w:t>
            </w:r>
          </w:p>
        </w:tc>
        <w:tc>
          <w:tcPr>
            <w:tcW w:w="1492" w:type="dxa"/>
            <w:vMerge/>
            <w:vAlign w:val="center"/>
          </w:tcPr>
          <w:p w14:paraId="10CF947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067F22C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664D5D9"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56CC53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8D6B19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0A2BD9" w:rsidRDefault="009E3F21" w:rsidP="000A2BD9">
            <w:pPr>
              <w:ind w:firstLine="0"/>
              <w:jc w:val="center"/>
              <w:rPr>
                <w:sz w:val="18"/>
                <w:szCs w:val="18"/>
                <w:lang w:val="es-ES"/>
              </w:rPr>
            </w:pPr>
          </w:p>
        </w:tc>
        <w:tc>
          <w:tcPr>
            <w:tcW w:w="1331" w:type="dxa"/>
            <w:vAlign w:val="center"/>
          </w:tcPr>
          <w:p w14:paraId="64158CB0" w14:textId="0779B830"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Round-robin</w:t>
            </w:r>
          </w:p>
        </w:tc>
        <w:tc>
          <w:tcPr>
            <w:tcW w:w="1492" w:type="dxa"/>
            <w:vMerge/>
            <w:vAlign w:val="center"/>
          </w:tcPr>
          <w:p w14:paraId="29C319D3"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3CC27D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C67E738"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91E0B71"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60A99516"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9E3F21" w:rsidRPr="000A2BD9"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0A2BD9" w:rsidRDefault="009E3F21" w:rsidP="000A2BD9">
            <w:pPr>
              <w:ind w:firstLine="0"/>
              <w:jc w:val="center"/>
              <w:rPr>
                <w:sz w:val="18"/>
                <w:szCs w:val="18"/>
                <w:lang w:val="es-ES"/>
              </w:rPr>
            </w:pPr>
          </w:p>
        </w:tc>
        <w:tc>
          <w:tcPr>
            <w:tcW w:w="1331" w:type="dxa"/>
            <w:vAlign w:val="center"/>
          </w:tcPr>
          <w:p w14:paraId="0465F931" w14:textId="0F91510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5715864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FCCEB1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2364C6E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C2E4548"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624C70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0A2BD9" w:rsidRDefault="009E3F21" w:rsidP="000A2BD9">
            <w:pPr>
              <w:ind w:firstLine="0"/>
              <w:jc w:val="center"/>
              <w:rPr>
                <w:sz w:val="18"/>
                <w:szCs w:val="18"/>
                <w:lang w:val="es-ES"/>
              </w:rPr>
            </w:pPr>
            <w:r w:rsidRPr="000A2BD9">
              <w:rPr>
                <w:sz w:val="18"/>
                <w:szCs w:val="18"/>
                <w:lang w:val="es-ES"/>
              </w:rPr>
              <w:lastRenderedPageBreak/>
              <w:t>DDS</w:t>
            </w:r>
          </w:p>
        </w:tc>
        <w:tc>
          <w:tcPr>
            <w:tcW w:w="1331" w:type="dxa"/>
            <w:vAlign w:val="center"/>
          </w:tcPr>
          <w:p w14:paraId="17848862" w14:textId="293F1DC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492" w:type="dxa"/>
            <w:vAlign w:val="center"/>
          </w:tcPr>
          <w:p w14:paraId="5270D45E" w14:textId="75656BCC"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4D8FFFE7" w14:textId="4EE56685"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28590E05" w14:textId="519AEE6E"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7B7BAC21" w14:textId="3FB9E44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330" w:type="dxa"/>
            <w:vAlign w:val="center"/>
          </w:tcPr>
          <w:p w14:paraId="528777C8" w14:textId="59783ED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Prioridad de Transporte</w:t>
            </w:r>
          </w:p>
        </w:tc>
      </w:tr>
      <w:tr w:rsidR="009E3F21" w:rsidRPr="000A2BD9"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0A2BD9" w:rsidRDefault="009E3F21" w:rsidP="000A2BD9">
            <w:pPr>
              <w:ind w:firstLine="0"/>
              <w:jc w:val="center"/>
              <w:rPr>
                <w:sz w:val="18"/>
                <w:szCs w:val="18"/>
                <w:lang w:val="es-ES"/>
              </w:rPr>
            </w:pPr>
            <w:r w:rsidRPr="000A2BD9">
              <w:rPr>
                <w:sz w:val="18"/>
                <w:szCs w:val="18"/>
                <w:lang w:val="es-ES"/>
              </w:rPr>
              <w:t>Java DRTSJ</w:t>
            </w:r>
          </w:p>
        </w:tc>
        <w:tc>
          <w:tcPr>
            <w:tcW w:w="1331" w:type="dxa"/>
            <w:vAlign w:val="center"/>
          </w:tcPr>
          <w:p w14:paraId="0C3C6454" w14:textId="0877D0EA"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3E1A57D" w14:textId="7F206BC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02965E04" w14:textId="66243AF4"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5DA17C5E" w14:textId="16F6950F"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Priority inheritance</w:t>
            </w:r>
          </w:p>
        </w:tc>
        <w:tc>
          <w:tcPr>
            <w:tcW w:w="1330" w:type="dxa"/>
            <w:vMerge w:val="restart"/>
            <w:vAlign w:val="center"/>
          </w:tcPr>
          <w:p w14:paraId="172D15D8" w14:textId="5C7B48DD"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37ABB4F8" w14:textId="00A73F4C"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0A2BD9" w:rsidRDefault="009E3F21" w:rsidP="000A2BD9">
            <w:pPr>
              <w:ind w:firstLine="0"/>
              <w:jc w:val="center"/>
              <w:rPr>
                <w:sz w:val="18"/>
                <w:szCs w:val="18"/>
                <w:lang w:val="es-ES"/>
              </w:rPr>
            </w:pPr>
          </w:p>
        </w:tc>
        <w:tc>
          <w:tcPr>
            <w:tcW w:w="1331" w:type="dxa"/>
            <w:vAlign w:val="center"/>
          </w:tcPr>
          <w:p w14:paraId="0D05C943" w14:textId="779645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Usuario definido</w:t>
            </w:r>
          </w:p>
        </w:tc>
        <w:tc>
          <w:tcPr>
            <w:tcW w:w="1492" w:type="dxa"/>
            <w:vMerge/>
            <w:vAlign w:val="center"/>
          </w:tcPr>
          <w:p w14:paraId="3206D9E5"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BE1F5C4"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Align w:val="center"/>
          </w:tcPr>
          <w:p w14:paraId="369E364C" w14:textId="118932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Priority Ceiling</w:t>
            </w:r>
          </w:p>
        </w:tc>
        <w:tc>
          <w:tcPr>
            <w:tcW w:w="1330" w:type="dxa"/>
            <w:vMerge/>
            <w:vAlign w:val="center"/>
          </w:tcPr>
          <w:p w14:paraId="6E95D022"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45E8F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bl>
    <w:p w14:paraId="45C80E74" w14:textId="77777777" w:rsidR="004B7FB4" w:rsidRDefault="004B7FB4" w:rsidP="000056EE">
      <w:pPr>
        <w:rPr>
          <w:lang w:val="es-ES"/>
        </w:rPr>
      </w:pPr>
    </w:p>
    <w:p w14:paraId="3419D2BE" w14:textId="77777777" w:rsidR="00AC1128" w:rsidRDefault="00AC1128" w:rsidP="00AC1128">
      <w:pPr>
        <w:keepNext/>
      </w:pPr>
      <w:r>
        <w:rPr>
          <w:noProof/>
          <w:lang w:eastAsia="es-EC"/>
        </w:rPr>
        <w:drawing>
          <wp:inline distT="0" distB="0" distL="0" distR="0" wp14:anchorId="3DB64C3E" wp14:editId="3C4DB138">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1">
                      <a:extLs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0020DF8F" w14:textId="77777777" w:rsidR="0061249C" w:rsidRDefault="00AC1128" w:rsidP="00AC1128">
      <w:pPr>
        <w:pStyle w:val="Descripcin"/>
        <w:jc w:val="center"/>
        <w:rPr>
          <w:i w:val="0"/>
          <w:color w:val="auto"/>
          <w:szCs w:val="24"/>
        </w:rPr>
      </w:pPr>
      <w:bookmarkStart w:id="41" w:name="_Toc421180780"/>
      <w:bookmarkStart w:id="42" w:name="_Toc414359322"/>
      <w:bookmarkStart w:id="43" w:name="_Toc421177656"/>
      <w:r w:rsidRPr="00AC1128">
        <w:rPr>
          <w:color w:val="auto"/>
          <w:szCs w:val="24"/>
        </w:rPr>
        <w:t xml:space="preserve">Figura </w:t>
      </w:r>
      <w:r w:rsidR="00703C77">
        <w:rPr>
          <w:color w:val="auto"/>
          <w:szCs w:val="24"/>
        </w:rPr>
        <w:fldChar w:fldCharType="begin"/>
      </w:r>
      <w:r w:rsidR="00703C77">
        <w:rPr>
          <w:color w:val="auto"/>
          <w:szCs w:val="24"/>
        </w:rPr>
        <w:instrText xml:space="preserve"> STYLEREF 1 \s </w:instrText>
      </w:r>
      <w:r w:rsidR="00703C77">
        <w:rPr>
          <w:color w:val="auto"/>
          <w:szCs w:val="24"/>
        </w:rPr>
        <w:fldChar w:fldCharType="separate"/>
      </w:r>
      <w:r w:rsidR="00705AE8">
        <w:rPr>
          <w:noProof/>
          <w:color w:val="auto"/>
          <w:szCs w:val="24"/>
        </w:rPr>
        <w:t>1</w:t>
      </w:r>
      <w:r w:rsidR="00703C77">
        <w:rPr>
          <w:color w:val="auto"/>
          <w:szCs w:val="24"/>
        </w:rPr>
        <w:fldChar w:fldCharType="end"/>
      </w:r>
      <w:r w:rsidR="00703C77">
        <w:rPr>
          <w:color w:val="auto"/>
          <w:szCs w:val="24"/>
        </w:rPr>
        <w:noBreakHyphen/>
      </w:r>
      <w:r w:rsidR="00703C77">
        <w:rPr>
          <w:color w:val="auto"/>
          <w:szCs w:val="24"/>
        </w:rPr>
        <w:fldChar w:fldCharType="begin"/>
      </w:r>
      <w:r w:rsidR="00703C77">
        <w:rPr>
          <w:color w:val="auto"/>
          <w:szCs w:val="24"/>
        </w:rPr>
        <w:instrText xml:space="preserve"> SEQ Figura \* ARABIC \s 1 </w:instrText>
      </w:r>
      <w:r w:rsidR="00703C77">
        <w:rPr>
          <w:color w:val="auto"/>
          <w:szCs w:val="24"/>
        </w:rPr>
        <w:fldChar w:fldCharType="separate"/>
      </w:r>
      <w:r w:rsidR="00705AE8">
        <w:rPr>
          <w:noProof/>
          <w:color w:val="auto"/>
          <w:szCs w:val="24"/>
        </w:rPr>
        <w:t>7</w:t>
      </w:r>
      <w:r w:rsidR="00703C77">
        <w:rPr>
          <w:color w:val="auto"/>
          <w:szCs w:val="24"/>
        </w:rPr>
        <w:fldChar w:fldCharType="end"/>
      </w:r>
      <w:r w:rsidRPr="00AC1128">
        <w:rPr>
          <w:color w:val="auto"/>
          <w:szCs w:val="24"/>
        </w:rPr>
        <w:t xml:space="preserve"> </w:t>
      </w:r>
      <w:r w:rsidRPr="00AC1128">
        <w:rPr>
          <w:i w:val="0"/>
          <w:color w:val="auto"/>
          <w:szCs w:val="24"/>
        </w:rPr>
        <w:t>Línea de tiempo en los estándares de tiempo real</w:t>
      </w:r>
      <w:bookmarkEnd w:id="41"/>
    </w:p>
    <w:p w14:paraId="6B82104E" w14:textId="082D0F4D" w:rsidR="00AC1128" w:rsidRPr="00AC1128" w:rsidRDefault="00645B6B" w:rsidP="00AC1128">
      <w:pPr>
        <w:pStyle w:val="Descripcin"/>
        <w:jc w:val="center"/>
        <w:rPr>
          <w:color w:val="auto"/>
          <w:szCs w:val="24"/>
          <w:lang w:val="es-ES"/>
        </w:rPr>
      </w:pPr>
      <w:sdt>
        <w:sdtPr>
          <w:rPr>
            <w:i w:val="0"/>
            <w:color w:val="auto"/>
            <w:szCs w:val="24"/>
          </w:rPr>
          <w:id w:val="2125644094"/>
          <w:citation/>
        </w:sdtPr>
        <w:sdtContent>
          <w:r w:rsidR="00E3731E">
            <w:rPr>
              <w:i w:val="0"/>
              <w:color w:val="auto"/>
              <w:szCs w:val="24"/>
            </w:rPr>
            <w:fldChar w:fldCharType="begin"/>
          </w:r>
          <w:r w:rsidR="00E3731E">
            <w:rPr>
              <w:i w:val="0"/>
              <w:color w:val="auto"/>
              <w:szCs w:val="24"/>
              <w:lang w:val="es-ES"/>
            </w:rPr>
            <w:instrText xml:space="preserve"> CITATION Pér14 \l 3082 </w:instrText>
          </w:r>
          <w:r w:rsidR="00E3731E">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E3731E">
            <w:rPr>
              <w:i w:val="0"/>
              <w:color w:val="auto"/>
              <w:szCs w:val="24"/>
            </w:rPr>
            <w:fldChar w:fldCharType="end"/>
          </w:r>
        </w:sdtContent>
      </w:sdt>
      <w:r w:rsidR="00AC1128" w:rsidRPr="00AC1128">
        <w:rPr>
          <w:i w:val="0"/>
          <w:color w:val="auto"/>
          <w:szCs w:val="24"/>
        </w:rPr>
        <w:t>.</w:t>
      </w:r>
      <w:bookmarkEnd w:id="42"/>
      <w:bookmarkEnd w:id="43"/>
    </w:p>
    <w:p w14:paraId="5A20EA49" w14:textId="303E285F" w:rsidR="00C168E2" w:rsidRDefault="00411276" w:rsidP="008C31A2">
      <w:pPr>
        <w:pStyle w:val="Ttulo2"/>
        <w:rPr>
          <w:lang w:val="es-ES"/>
        </w:rPr>
      </w:pPr>
      <w:bookmarkStart w:id="44" w:name="_Toc421180708"/>
      <w:r>
        <w:rPr>
          <w:lang w:val="es-ES"/>
        </w:rPr>
        <w:t>CARACTERÍSTICAS Y FUNCIONALIDADES DEL DDS</w:t>
      </w:r>
      <w:bookmarkEnd w:id="44"/>
    </w:p>
    <w:p w14:paraId="6E84302D" w14:textId="08CAD5BF" w:rsidR="00AF17D0" w:rsidRDefault="00AF17D0" w:rsidP="00AF17D0">
      <w:pPr>
        <w:pStyle w:val="Ttulo3"/>
        <w:rPr>
          <w:lang w:val="es-ES"/>
        </w:rPr>
      </w:pPr>
      <w:bookmarkStart w:id="45" w:name="_Toc421180709"/>
      <w:r>
        <w:rPr>
          <w:lang w:val="es-ES"/>
        </w:rPr>
        <w:t>Características</w:t>
      </w:r>
      <w:bookmarkEnd w:id="45"/>
    </w:p>
    <w:p w14:paraId="41A5F1DE" w14:textId="67FF3B30" w:rsidR="00AF17D0" w:rsidRPr="00C8082E" w:rsidRDefault="00C8082E" w:rsidP="00C8082E">
      <w:pPr>
        <w:pStyle w:val="Ttulo4"/>
        <w:rPr>
          <w:i w:val="0"/>
          <w:lang w:val="es-ES"/>
        </w:rPr>
      </w:pPr>
      <w:r w:rsidRPr="00C8082E">
        <w:rPr>
          <w:i w:val="0"/>
          <w:lang w:val="es-ES"/>
        </w:rPr>
        <w:t xml:space="preserve">Arquitectura </w:t>
      </w:r>
    </w:p>
    <w:p w14:paraId="5C2ECD0E" w14:textId="77777777" w:rsidR="003500E5" w:rsidRDefault="00C8082E" w:rsidP="00C8082E">
      <w:pPr>
        <w:rPr>
          <w:lang w:val="es-ES"/>
        </w:rPr>
      </w:pPr>
      <w:r>
        <w:rPr>
          <w:lang w:val="es-ES"/>
        </w:rPr>
        <w:t>Una arquitectura Publicador-Suscriptor promueve un bajo acoplamiento en la arquitectura de datos</w:t>
      </w:r>
      <w:r w:rsidR="00C8579B">
        <w:rPr>
          <w:lang w:val="es-ES"/>
        </w:rPr>
        <w:t xml:space="preserve"> y es flexible y dinámica; esta es fácil de ser adaptada y extendida a sistemas basados en DDS. El modelo Publicador-Suscriptor conecta a los generadores de información anónima o el Publicador con los consumidores de información</w:t>
      </w:r>
      <w:r w:rsidR="003500E5">
        <w:rPr>
          <w:lang w:val="es-ES"/>
        </w:rPr>
        <w:t xml:space="preserve"> o Suscriptor</w:t>
      </w:r>
      <w:r w:rsidR="00C8579B">
        <w:rPr>
          <w:lang w:val="es-ES"/>
        </w:rPr>
        <w:t>.</w:t>
      </w:r>
      <w:r w:rsidR="003500E5">
        <w:rPr>
          <w:lang w:val="es-ES"/>
        </w:rPr>
        <w:t xml:space="preserve"> La mayoría de aplicaciones distribuidas que utilizan el modelo Publicador-Suscriptor están compuestos de procesos, cada uno corriendo por espacios de memoria separados y </w:t>
      </w:r>
      <w:r w:rsidR="003500E5">
        <w:rPr>
          <w:lang w:val="es-ES"/>
        </w:rPr>
        <w:lastRenderedPageBreak/>
        <w:t>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Default="00F356C9" w:rsidP="00C8082E">
      <w:pPr>
        <w:rPr>
          <w:lang w:val="es-ES"/>
        </w:rPr>
      </w:pPr>
      <w:r>
        <w:rPr>
          <w:lang w:val="es-ES"/>
        </w:rPr>
        <w:t xml:space="preserve">La información transferida por comunicaciones de tipo </w:t>
      </w:r>
      <w:r>
        <w:rPr>
          <w:i/>
          <w:lang w:val="es-ES"/>
        </w:rPr>
        <w:t>data-centric</w:t>
      </w:r>
      <w:r>
        <w:rPr>
          <w:lang w:val="es-ES"/>
        </w:rPr>
        <w:t xml:space="preserve"> pueden ser clasificadas en: señales, flujos, y estados.</w:t>
      </w:r>
    </w:p>
    <w:p w14:paraId="23F15B9E" w14:textId="77777777" w:rsidR="00F356C9" w:rsidRDefault="00F356C9" w:rsidP="00C8082E">
      <w:pPr>
        <w:rPr>
          <w:lang w:val="es-ES"/>
        </w:rPr>
      </w:pPr>
      <w:r>
        <w:rPr>
          <w:lang w:val="es-ES"/>
        </w:rPr>
        <w:t>Las señales, representan los datos que están en continuo cambio, por ejemplo la lectura de un sensor. Las señales pueden trabajar análogamente como IP</w:t>
      </w:r>
      <w:r>
        <w:rPr>
          <w:rStyle w:val="Refdenotaalpie"/>
          <w:lang w:val="es-ES"/>
        </w:rPr>
        <w:footnoteReference w:id="24"/>
      </w:r>
      <w:r>
        <w:rPr>
          <w:lang w:val="es-ES"/>
        </w:rPr>
        <w:t xml:space="preserve"> , es decir haciendo su mejor esfuerzo.</w:t>
      </w:r>
    </w:p>
    <w:p w14:paraId="6A7F6CF8" w14:textId="3A2CAE08" w:rsidR="00F356C9" w:rsidRDefault="00F356C9" w:rsidP="00C8082E">
      <w:pPr>
        <w:rPr>
          <w:lang w:val="es-ES"/>
        </w:rPr>
      </w:pPr>
      <w:r>
        <w:rPr>
          <w:lang w:val="es-ES"/>
        </w:rPr>
        <w:t xml:space="preserve">Los flujos, representan capturas de valores de un </w:t>
      </w:r>
      <w:r>
        <w:rPr>
          <w:i/>
          <w:lang w:val="es-ES"/>
        </w:rPr>
        <w:t xml:space="preserve">data-object </w:t>
      </w:r>
      <w:r>
        <w:rPr>
          <w:lang w:val="es-ES"/>
        </w:rPr>
        <w:t>que puede ser interpretada en el contexto de una captura previa. Los flujos necesitan tener confiabilidad.</w:t>
      </w:r>
    </w:p>
    <w:p w14:paraId="1950A12E" w14:textId="30EA4CB0" w:rsidR="00F356C9" w:rsidRDefault="00F356C9" w:rsidP="00C8082E">
      <w:pPr>
        <w:rPr>
          <w:lang w:val="es-ES"/>
        </w:rPr>
      </w:pPr>
      <w:r>
        <w:rPr>
          <w:lang w:val="es-ES"/>
        </w:rPr>
        <w:t xml:space="preserve">Los estados, representan el estado de un conjunto de objetos o sistemas codificados como el valor más actual de un conjunto de atributos de datos o de estructuras de datos. </w:t>
      </w:r>
      <w:r w:rsidR="00EB3D30">
        <w:rPr>
          <w:lang w:val="es-ES"/>
        </w:rPr>
        <w:t>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Default="00EB3D30" w:rsidP="00C8082E">
      <w:pPr>
        <w:rPr>
          <w:lang w:val="es-ES"/>
        </w:rPr>
      </w:pPr>
      <w:r>
        <w:rPr>
          <w:lang w:val="es-ES"/>
        </w:rPr>
        <w:t>El objetivo del estándar DDS, es facilitar una distribución eficiente de la información en un sistema distribuido. Los participantes usando DDS pueden leer y escribir datos eficientemente y naturalmente</w:t>
      </w:r>
      <w:r>
        <w:rPr>
          <w:rStyle w:val="Refdenotaalpie"/>
          <w:lang w:val="es-ES"/>
        </w:rPr>
        <w:footnoteReference w:id="25"/>
      </w:r>
      <w:r w:rsidR="00CF7F73">
        <w:rPr>
          <w:lang w:val="es-ES"/>
        </w:rPr>
        <w:t xml:space="preserve"> con un tipo de interfaz. Por debajo, el middleware DDS distribuye los datos, por lo tanto cada lector puede acceder a los valores más actuales. Por tanto, </w:t>
      </w:r>
      <w:r w:rsidR="00CF7F73">
        <w:rPr>
          <w:lang w:val="es-ES"/>
        </w:rPr>
        <w:lastRenderedPageBreak/>
        <w:t>el servicio crea un espacio de datos global donde cualquier participante puede leer como escribir. Este también crea un nombre de espacio que permite a los participantes encontrar y compartir objetos.</w:t>
      </w:r>
    </w:p>
    <w:p w14:paraId="7D2A4842" w14:textId="7B9B8633" w:rsidR="007A60FD" w:rsidRDefault="00CF7F73" w:rsidP="00C8082E">
      <w:pPr>
        <w:rPr>
          <w:lang w:val="es-ES"/>
        </w:rPr>
      </w:pPr>
      <w:r>
        <w:rPr>
          <w:lang w:val="es-ES"/>
        </w:rPr>
        <w:t xml:space="preserve">El objetivo de DDS son los sistemas de tiempo real; el API y QoS han sido escogidos para balancear el comportamiento predecible y la eficiencia/ rendimiento de la implementación. </w:t>
      </w:r>
      <w:r w:rsidR="007A60FD">
        <w:rPr>
          <w:lang w:val="es-ES"/>
        </w:rPr>
        <w:t xml:space="preserve">Una visión general de la Arquitectura se muestra en la siguiente </w:t>
      </w:r>
      <w:r w:rsidR="007A60FD">
        <w:rPr>
          <w:lang w:val="es-ES"/>
        </w:rPr>
        <w:fldChar w:fldCharType="begin"/>
      </w:r>
      <w:r w:rsidR="007A60FD">
        <w:rPr>
          <w:lang w:val="es-ES"/>
        </w:rPr>
        <w:instrText xml:space="preserve"> REF _Ref413914980 \h </w:instrText>
      </w:r>
      <w:r w:rsidR="007A60FD">
        <w:rPr>
          <w:lang w:val="es-ES"/>
        </w:rPr>
      </w:r>
      <w:r w:rsidR="007A60FD">
        <w:rPr>
          <w:lang w:val="es-ES"/>
        </w:rPr>
        <w:fldChar w:fldCharType="separate"/>
      </w:r>
      <w:r w:rsidR="00705AE8" w:rsidRPr="007A60FD">
        <w:t xml:space="preserve">Figura </w:t>
      </w:r>
      <w:r w:rsidR="00705AE8">
        <w:rPr>
          <w:noProof/>
        </w:rPr>
        <w:t>1</w:t>
      </w:r>
      <w:r w:rsidR="00705AE8">
        <w:noBreakHyphen/>
      </w:r>
      <w:r w:rsidR="00705AE8">
        <w:rPr>
          <w:noProof/>
        </w:rPr>
        <w:t>8</w:t>
      </w:r>
      <w:r w:rsidR="007A60FD">
        <w:rPr>
          <w:lang w:val="es-ES"/>
        </w:rPr>
        <w:fldChar w:fldCharType="end"/>
      </w:r>
    </w:p>
    <w:p w14:paraId="2EEC3C07" w14:textId="77777777" w:rsidR="007A60FD" w:rsidRDefault="007A60FD" w:rsidP="007A60FD">
      <w:pPr>
        <w:keepNext/>
        <w:jc w:val="center"/>
      </w:pPr>
      <w:r>
        <w:rPr>
          <w:noProof/>
          <w:lang w:eastAsia="es-EC"/>
        </w:rPr>
        <w:drawing>
          <wp:inline distT="0" distB="0" distL="0" distR="0" wp14:anchorId="588AEBF0" wp14:editId="0B948A70">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2">
                      <a:extLs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43B09FBE" w14:textId="77777777" w:rsidR="0061249C" w:rsidRDefault="007A60FD" w:rsidP="007A60FD">
      <w:pPr>
        <w:pStyle w:val="Descripcin"/>
        <w:jc w:val="center"/>
        <w:rPr>
          <w:i w:val="0"/>
          <w:color w:val="auto"/>
          <w:szCs w:val="24"/>
        </w:rPr>
      </w:pPr>
      <w:bookmarkStart w:id="46" w:name="_Ref413914980"/>
      <w:bookmarkStart w:id="47" w:name="_Toc421180781"/>
      <w:bookmarkStart w:id="48" w:name="_Toc414359323"/>
      <w:bookmarkStart w:id="49" w:name="_Toc421177657"/>
      <w:r w:rsidRPr="007A60FD">
        <w:rPr>
          <w:color w:val="auto"/>
          <w:szCs w:val="24"/>
        </w:rPr>
        <w:t xml:space="preserve">Figura </w:t>
      </w:r>
      <w:r w:rsidR="00703C77">
        <w:rPr>
          <w:color w:val="auto"/>
          <w:szCs w:val="24"/>
        </w:rPr>
        <w:fldChar w:fldCharType="begin"/>
      </w:r>
      <w:r w:rsidR="00703C77">
        <w:rPr>
          <w:color w:val="auto"/>
          <w:szCs w:val="24"/>
        </w:rPr>
        <w:instrText xml:space="preserve"> STYLEREF 1 \s </w:instrText>
      </w:r>
      <w:r w:rsidR="00703C77">
        <w:rPr>
          <w:color w:val="auto"/>
          <w:szCs w:val="24"/>
        </w:rPr>
        <w:fldChar w:fldCharType="separate"/>
      </w:r>
      <w:r w:rsidR="00705AE8">
        <w:rPr>
          <w:noProof/>
          <w:color w:val="auto"/>
          <w:szCs w:val="24"/>
        </w:rPr>
        <w:t>1</w:t>
      </w:r>
      <w:r w:rsidR="00703C77">
        <w:rPr>
          <w:color w:val="auto"/>
          <w:szCs w:val="24"/>
        </w:rPr>
        <w:fldChar w:fldCharType="end"/>
      </w:r>
      <w:r w:rsidR="00703C77">
        <w:rPr>
          <w:color w:val="auto"/>
          <w:szCs w:val="24"/>
        </w:rPr>
        <w:noBreakHyphen/>
      </w:r>
      <w:r w:rsidR="00703C77">
        <w:rPr>
          <w:color w:val="auto"/>
          <w:szCs w:val="24"/>
        </w:rPr>
        <w:fldChar w:fldCharType="begin"/>
      </w:r>
      <w:r w:rsidR="00703C77">
        <w:rPr>
          <w:color w:val="auto"/>
          <w:szCs w:val="24"/>
        </w:rPr>
        <w:instrText xml:space="preserve"> SEQ Figura \* ARABIC \s 1 </w:instrText>
      </w:r>
      <w:r w:rsidR="00703C77">
        <w:rPr>
          <w:color w:val="auto"/>
          <w:szCs w:val="24"/>
        </w:rPr>
        <w:fldChar w:fldCharType="separate"/>
      </w:r>
      <w:r w:rsidR="00705AE8">
        <w:rPr>
          <w:noProof/>
          <w:color w:val="auto"/>
          <w:szCs w:val="24"/>
        </w:rPr>
        <w:t>8</w:t>
      </w:r>
      <w:r w:rsidR="00703C77">
        <w:rPr>
          <w:color w:val="auto"/>
          <w:szCs w:val="24"/>
        </w:rPr>
        <w:fldChar w:fldCharType="end"/>
      </w:r>
      <w:bookmarkEnd w:id="46"/>
      <w:r w:rsidRPr="007A60FD">
        <w:rPr>
          <w:color w:val="auto"/>
          <w:szCs w:val="24"/>
        </w:rPr>
        <w:t xml:space="preserve">. </w:t>
      </w:r>
      <w:r w:rsidRPr="007A60FD">
        <w:rPr>
          <w:i w:val="0"/>
          <w:color w:val="auto"/>
          <w:szCs w:val="24"/>
        </w:rPr>
        <w:t>Arquitectura del Middleware DDS</w:t>
      </w:r>
      <w:bookmarkEnd w:id="47"/>
    </w:p>
    <w:p w14:paraId="06B0FEDF" w14:textId="69ED08AA" w:rsidR="007A60FD" w:rsidRDefault="00645B6B" w:rsidP="007A60FD">
      <w:pPr>
        <w:pStyle w:val="Descripcin"/>
        <w:jc w:val="center"/>
        <w:rPr>
          <w:i w:val="0"/>
          <w:color w:val="auto"/>
          <w:szCs w:val="24"/>
        </w:rPr>
      </w:pPr>
      <w:sdt>
        <w:sdtPr>
          <w:rPr>
            <w:i w:val="0"/>
            <w:color w:val="auto"/>
            <w:szCs w:val="24"/>
          </w:rPr>
          <w:id w:val="-1939053686"/>
          <w:citation/>
        </w:sdtPr>
        <w:sdtContent>
          <w:r w:rsidR="00E3731E">
            <w:rPr>
              <w:i w:val="0"/>
              <w:color w:val="auto"/>
              <w:szCs w:val="24"/>
            </w:rPr>
            <w:fldChar w:fldCharType="begin"/>
          </w:r>
          <w:r w:rsidR="00E3731E">
            <w:rPr>
              <w:i w:val="0"/>
              <w:color w:val="auto"/>
              <w:szCs w:val="24"/>
              <w:lang w:val="es-ES"/>
            </w:rPr>
            <w:instrText xml:space="preserve"> CITATION Cor \l 3082 </w:instrText>
          </w:r>
          <w:r w:rsidR="00E3731E">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(Corsaro)</w:t>
          </w:r>
          <w:r w:rsidR="00E3731E">
            <w:rPr>
              <w:i w:val="0"/>
              <w:color w:val="auto"/>
              <w:szCs w:val="24"/>
            </w:rPr>
            <w:fldChar w:fldCharType="end"/>
          </w:r>
        </w:sdtContent>
      </w:sdt>
      <w:bookmarkEnd w:id="48"/>
      <w:bookmarkEnd w:id="49"/>
    </w:p>
    <w:p w14:paraId="2DBD6C83" w14:textId="77777777" w:rsidR="007A60FD" w:rsidRPr="007A60FD" w:rsidRDefault="007A60FD" w:rsidP="007A60FD"/>
    <w:p w14:paraId="0F4FE510" w14:textId="03D99591" w:rsidR="00CF7F73" w:rsidRDefault="00CF7F73" w:rsidP="00C8082E">
      <w:pPr>
        <w:rPr>
          <w:lang w:val="es-ES"/>
        </w:rPr>
      </w:pPr>
      <w:r>
        <w:rPr>
          <w:lang w:val="es-ES"/>
        </w:rPr>
        <w:t>El estándar DDS describe dos niveles de interfaces</w:t>
      </w:r>
      <w:r w:rsidR="007A60FD">
        <w:rPr>
          <w:lang w:val="es-ES"/>
        </w:rPr>
        <w:t xml:space="preserve"> y un nivel de comunicaciones</w:t>
      </w:r>
      <w:r>
        <w:rPr>
          <w:lang w:val="es-ES"/>
        </w:rPr>
        <w:t xml:space="preserve">: </w:t>
      </w:r>
    </w:p>
    <w:p w14:paraId="16C0B4C7" w14:textId="6AC95D56" w:rsidR="00CF7F73" w:rsidRDefault="00CF7F73" w:rsidP="00205224">
      <w:pPr>
        <w:pStyle w:val="Prrafodelista"/>
        <w:numPr>
          <w:ilvl w:val="0"/>
          <w:numId w:val="35"/>
        </w:numPr>
        <w:rPr>
          <w:lang w:val="es-ES"/>
        </w:rPr>
      </w:pPr>
      <w:r>
        <w:rPr>
          <w:lang w:val="es-ES"/>
        </w:rPr>
        <w:t xml:space="preserve">Un nivel bajo </w:t>
      </w:r>
      <w:r w:rsidR="004F0AD6">
        <w:rPr>
          <w:lang w:val="es-ES"/>
        </w:rPr>
        <w:t xml:space="preserve">denominado </w:t>
      </w:r>
      <w:r w:rsidR="004F0AD6">
        <w:rPr>
          <w:i/>
          <w:lang w:val="es-ES"/>
        </w:rPr>
        <w:t>data-centric</w:t>
      </w:r>
      <w:r w:rsidR="004F0AD6">
        <w:rPr>
          <w:lang w:val="es-ES"/>
        </w:rPr>
        <w:t xml:space="preserve"> </w:t>
      </w:r>
      <w:r w:rsidR="004F0AD6">
        <w:rPr>
          <w:i/>
          <w:lang w:val="es-ES"/>
        </w:rPr>
        <w:t>Publish-Subscribe</w:t>
      </w:r>
      <w:r w:rsidR="007A69BB">
        <w:rPr>
          <w:i/>
          <w:lang w:val="es-ES"/>
        </w:rPr>
        <w:t xml:space="preserve"> o DCPS</w:t>
      </w:r>
      <w:r w:rsidR="004F0AD6">
        <w:rPr>
          <w:i/>
          <w:lang w:val="es-ES"/>
        </w:rPr>
        <w:t xml:space="preserve">, </w:t>
      </w:r>
      <w:r w:rsidR="004F0AD6">
        <w:rPr>
          <w:lang w:val="es-ES"/>
        </w:rPr>
        <w:t>el cual está orientado a la entrega eficiente de información adecuada a los destinatarios adecuados.</w:t>
      </w:r>
    </w:p>
    <w:p w14:paraId="4F90CD94" w14:textId="4A0E894E" w:rsidR="004F0AD6" w:rsidRDefault="004F0AD6" w:rsidP="00205224">
      <w:pPr>
        <w:pStyle w:val="Prrafodelista"/>
        <w:numPr>
          <w:ilvl w:val="0"/>
          <w:numId w:val="35"/>
        </w:numPr>
        <w:rPr>
          <w:lang w:val="es-ES"/>
        </w:rPr>
      </w:pPr>
      <w:r>
        <w:rPr>
          <w:lang w:val="es-ES"/>
        </w:rPr>
        <w:t xml:space="preserve">Un nivel opcional alto denominado </w:t>
      </w:r>
      <w:r>
        <w:rPr>
          <w:i/>
          <w:lang w:val="es-ES"/>
        </w:rPr>
        <w:t>data-local reconstruction layer</w:t>
      </w:r>
      <w:r w:rsidR="007A69BB">
        <w:rPr>
          <w:i/>
          <w:lang w:val="es-ES"/>
        </w:rPr>
        <w:t xml:space="preserve"> o DLRL</w:t>
      </w:r>
      <w:r>
        <w:rPr>
          <w:i/>
          <w:lang w:val="es-ES"/>
        </w:rPr>
        <w:t>,</w:t>
      </w:r>
      <w:r>
        <w:rPr>
          <w:lang w:val="es-ES"/>
        </w:rPr>
        <w:t xml:space="preserve"> el cual permite una integración simple a la capa de aplicación.</w:t>
      </w:r>
    </w:p>
    <w:p w14:paraId="4D4B8D34" w14:textId="579C9E5B" w:rsidR="007A60FD" w:rsidRDefault="007A60FD" w:rsidP="00205224">
      <w:pPr>
        <w:pStyle w:val="Prrafodelista"/>
        <w:numPr>
          <w:ilvl w:val="0"/>
          <w:numId w:val="35"/>
        </w:numPr>
        <w:rPr>
          <w:lang w:val="es-ES"/>
        </w:rPr>
      </w:pPr>
      <w:r>
        <w:rPr>
          <w:lang w:val="es-ES"/>
        </w:rPr>
        <w:lastRenderedPageBreak/>
        <w:t xml:space="preserve">El nivel de comunicaciones se denomina DDS </w:t>
      </w:r>
      <w:r>
        <w:rPr>
          <w:i/>
          <w:lang w:val="es-ES"/>
        </w:rPr>
        <w:t>Interoperability Wire Protocol</w:t>
      </w:r>
      <w:r>
        <w:rPr>
          <w:lang w:val="es-ES"/>
        </w:rPr>
        <w:t xml:space="preserve">, el cual opera con el protocolo RTPS. </w:t>
      </w:r>
    </w:p>
    <w:p w14:paraId="400EB09A" w14:textId="174BAFBD" w:rsidR="007A60FD" w:rsidRPr="007A60FD" w:rsidRDefault="007A60FD" w:rsidP="007A60FD">
      <w:pPr>
        <w:pStyle w:val="Ttulo5"/>
        <w:rPr>
          <w:lang w:val="en-US"/>
        </w:rPr>
      </w:pPr>
      <w:r w:rsidRPr="007A60FD">
        <w:rPr>
          <w:lang w:val="en-US"/>
        </w:rPr>
        <w:t>DCPS o Data-Centric Publish-Subscribe</w:t>
      </w:r>
    </w:p>
    <w:p w14:paraId="759572BE" w14:textId="023BD139" w:rsidR="004F0AD6" w:rsidRDefault="007A69BB" w:rsidP="004F0AD6">
      <w:pPr>
        <w:rPr>
          <w:lang w:val="es-ES"/>
        </w:rPr>
      </w:pPr>
      <w:r>
        <w:rPr>
          <w:lang w:val="es-ES"/>
        </w:rPr>
        <w:t xml:space="preserve">La comunicación es llevada a cabo con la ayuda de las siguientes entidades: </w:t>
      </w:r>
      <w:r>
        <w:rPr>
          <w:i/>
          <w:lang w:val="es-ES"/>
        </w:rPr>
        <w:t>DomainParticipant, DataWriter, DataReader, Publisher, Subscriber, y Topic.</w:t>
      </w:r>
      <w:r>
        <w:rPr>
          <w:lang w:val="es-ES"/>
        </w:rPr>
        <w:t xml:space="preserve"> Todas estas clases extienden la </w:t>
      </w:r>
      <w:r w:rsidR="00050268" w:rsidRPr="00050268">
        <w:rPr>
          <w:i/>
          <w:lang w:val="es-ES"/>
        </w:rPr>
        <w:t>DCPSE</w:t>
      </w:r>
      <w:r w:rsidR="00050268">
        <w:rPr>
          <w:i/>
          <w:lang w:val="es-ES"/>
        </w:rPr>
        <w:t>ntity</w:t>
      </w:r>
      <w:r>
        <w:rPr>
          <w:i/>
          <w:lang w:val="es-ES"/>
        </w:rPr>
        <w:t xml:space="preserve">, </w:t>
      </w:r>
      <w:r>
        <w:rPr>
          <w:lang w:val="es-ES"/>
        </w:rPr>
        <w:t xml:space="preserve">representando su capacidad de ser configurada a través de las políticas de QoS, ser notificado de eventos vía, y </w:t>
      </w:r>
      <w:r w:rsidRPr="007A60FD">
        <w:rPr>
          <w:rStyle w:val="Ttulo5Car"/>
          <w:b w:val="0"/>
        </w:rPr>
        <w:t>soportar</w:t>
      </w:r>
      <w:r>
        <w:rPr>
          <w:lang w:val="es-ES"/>
        </w:rPr>
        <w:t xml:space="preserve"> condiciones que pueden ser esperadas por la aplicación. Cada especializació</w:t>
      </w:r>
      <w:r w:rsidR="00050268">
        <w:rPr>
          <w:lang w:val="es-ES"/>
        </w:rPr>
        <w:t xml:space="preserve">n de una clase base </w:t>
      </w:r>
      <w:r w:rsidR="00050268" w:rsidRPr="00050268">
        <w:rPr>
          <w:i/>
          <w:lang w:val="es-ES"/>
        </w:rPr>
        <w:t>DCPSE</w:t>
      </w:r>
      <w:r>
        <w:rPr>
          <w:i/>
          <w:lang w:val="es-ES"/>
        </w:rPr>
        <w:t>ntity</w:t>
      </w:r>
      <w:r>
        <w:rPr>
          <w:lang w:val="es-ES"/>
        </w:rPr>
        <w:t xml:space="preserve"> tiene un correspondiente </w:t>
      </w:r>
      <w:r>
        <w:rPr>
          <w:i/>
          <w:lang w:val="es-ES"/>
        </w:rPr>
        <w:t xml:space="preserve">Listener </w:t>
      </w:r>
      <w:r>
        <w:rPr>
          <w:lang w:val="es-ES"/>
        </w:rPr>
        <w:t xml:space="preserve">especializado y un conjunto de valores de </w:t>
      </w:r>
      <w:r w:rsidRPr="007A69BB">
        <w:rPr>
          <w:i/>
          <w:lang w:val="es-ES"/>
        </w:rPr>
        <w:t xml:space="preserve">QoSPolicy </w:t>
      </w:r>
      <w:r>
        <w:rPr>
          <w:lang w:val="es-ES"/>
        </w:rPr>
        <w:t>que son deseables.</w:t>
      </w:r>
    </w:p>
    <w:p w14:paraId="558CFFD2" w14:textId="15BF6F08" w:rsidR="007A69BB" w:rsidRDefault="007A69BB" w:rsidP="004F0AD6">
      <w:pPr>
        <w:rPr>
          <w:lang w:val="es-ES"/>
        </w:rPr>
      </w:pPr>
      <w:r>
        <w:rPr>
          <w:lang w:val="es-ES"/>
        </w:rPr>
        <w:t xml:space="preserve">El Publicador representa a los objetos responsables para la emisión de datos. Un Publicador debe publicar </w:t>
      </w:r>
      <w:r w:rsidR="0004018A">
        <w:rPr>
          <w:lang w:val="es-ES"/>
        </w:rPr>
        <w:t>datos de diferente tipo.</w:t>
      </w:r>
    </w:p>
    <w:p w14:paraId="54888E14" w14:textId="6D5D51BF" w:rsidR="0004018A" w:rsidRDefault="0004018A" w:rsidP="00A421C3">
      <w:pPr>
        <w:rPr>
          <w:lang w:val="es-ES"/>
        </w:rPr>
      </w:pPr>
      <w:r>
        <w:rPr>
          <w:lang w:val="es-ES"/>
        </w:rPr>
        <w:t xml:space="preserve">Un </w:t>
      </w:r>
      <w:r>
        <w:rPr>
          <w:i/>
          <w:lang w:val="es-ES"/>
        </w:rPr>
        <w:t xml:space="preserve">DataWriter </w:t>
      </w:r>
      <w:r w:rsidR="00A421C3">
        <w:rPr>
          <w:lang w:val="es-ES"/>
        </w:rPr>
        <w:t xml:space="preserve">es la cara al Publicador; los participantes usan </w:t>
      </w:r>
      <w:r w:rsidR="00A421C3">
        <w:rPr>
          <w:i/>
          <w:lang w:val="es-ES"/>
        </w:rPr>
        <w:t>DataWriter</w:t>
      </w:r>
      <w:r w:rsidR="00A421C3">
        <w:rPr>
          <w:lang w:val="es-ES"/>
        </w:rPr>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A421C3">
        <w:rPr>
          <w:i/>
          <w:lang w:val="es-ES"/>
        </w:rPr>
        <w:t>DataWriter</w:t>
      </w:r>
      <w:r w:rsidR="00A421C3">
        <w:rPr>
          <w:i/>
          <w:lang w:val="es-ES"/>
        </w:rPr>
        <w:t>,</w:t>
      </w:r>
      <w:r w:rsidR="00A421C3">
        <w:rPr>
          <w:lang w:val="es-ES"/>
        </w:rPr>
        <w:t xml:space="preserve"> y/ o a su estado interno.</w:t>
      </w:r>
    </w:p>
    <w:p w14:paraId="46881368" w14:textId="3E135AC2" w:rsidR="00A421C3" w:rsidRDefault="00A421C3" w:rsidP="000C7369">
      <w:pPr>
        <w:rPr>
          <w:lang w:val="es-ES"/>
        </w:rPr>
      </w:pPr>
      <w:r>
        <w:rPr>
          <w:lang w:val="es-ES"/>
        </w:rPr>
        <w:t>El Suscriptor recibe los datos publicados y los hace disponibles al participante. Un Suscriptor debe recibir y despachar datos de diferentes tipos especificados</w:t>
      </w:r>
      <w:r w:rsidR="000C7369">
        <w:rPr>
          <w:lang w:val="es-ES"/>
        </w:rPr>
        <w:t xml:space="preserve">. Para acceder a los datos recibidos, el participante debe utilizar un tipo </w:t>
      </w:r>
      <w:r w:rsidR="000C7369">
        <w:rPr>
          <w:i/>
          <w:lang w:val="es-ES"/>
        </w:rPr>
        <w:t>DataReader</w:t>
      </w:r>
      <w:r w:rsidR="000C7369">
        <w:rPr>
          <w:lang w:val="es-ES"/>
        </w:rPr>
        <w:t xml:space="preserve"> asociado al suscriptor.</w:t>
      </w:r>
    </w:p>
    <w:p w14:paraId="19787AFF" w14:textId="7BF948E8" w:rsidR="000C7369" w:rsidRDefault="000C7369" w:rsidP="000C7369">
      <w:pPr>
        <w:rPr>
          <w:lang w:val="es-ES"/>
        </w:rPr>
      </w:pPr>
      <w:r>
        <w:rPr>
          <w:lang w:val="es-ES"/>
        </w:rPr>
        <w:t xml:space="preserve">La asociación de un objeto </w:t>
      </w:r>
      <w:r>
        <w:rPr>
          <w:i/>
          <w:lang w:val="es-ES"/>
        </w:rPr>
        <w:t>DataWriter</w:t>
      </w:r>
      <w:r>
        <w:rPr>
          <w:lang w:val="es-ES"/>
        </w:rPr>
        <w:t xml:space="preserve">, el cual representa a una publicación, con el objeto </w:t>
      </w:r>
      <w:r>
        <w:rPr>
          <w:i/>
          <w:lang w:val="es-ES"/>
        </w:rPr>
        <w:t>DataReader</w:t>
      </w:r>
      <w:r>
        <w:rPr>
          <w:lang w:val="es-ES"/>
        </w:rPr>
        <w:t xml:space="preserve">, el cual representa la suscripción, es hecha por la entidad </w:t>
      </w:r>
      <w:r>
        <w:rPr>
          <w:i/>
          <w:lang w:val="es-ES"/>
        </w:rPr>
        <w:t>Topic.</w:t>
      </w:r>
    </w:p>
    <w:p w14:paraId="256EDE53" w14:textId="62C55E5B" w:rsidR="000C7369" w:rsidRDefault="000C7369" w:rsidP="000C7369">
      <w:pPr>
        <w:rPr>
          <w:lang w:val="es-ES"/>
        </w:rPr>
      </w:pPr>
      <w:r>
        <w:rPr>
          <w:lang w:val="es-ES"/>
        </w:rPr>
        <w:t xml:space="preserve">La entidad </w:t>
      </w:r>
      <w:r>
        <w:rPr>
          <w:i/>
          <w:lang w:val="es-ES"/>
        </w:rPr>
        <w:t>Topic</w:t>
      </w:r>
      <w:r>
        <w:rPr>
          <w:lang w:val="es-ES"/>
        </w:rPr>
        <w:t xml:space="preserve">, asocia un nombre que es único en el sistema, un tipo de dato, y QoS relacionado a su propia información. La definición de Tipo entrega suficiente información para </w:t>
      </w:r>
      <w:r>
        <w:rPr>
          <w:lang w:val="es-ES"/>
        </w:rPr>
        <w:lastRenderedPageBreak/>
        <w:t>que el servicio manipule los datos, por ejemplo, serializa los datos dentro de un formato de red para ser transmitido. La definición de Tipo puede ser hecha por medio de un lenguaje textual, por ejemplo algo como “</w:t>
      </w:r>
      <w:r>
        <w:rPr>
          <w:i/>
          <w:lang w:val="es-ES"/>
        </w:rPr>
        <w:t>float x; float y;</w:t>
      </w:r>
      <w:r>
        <w:rPr>
          <w:lang w:val="es-ES"/>
        </w:rPr>
        <w:t>” o por medio de un “</w:t>
      </w:r>
      <w:r>
        <w:rPr>
          <w:i/>
          <w:lang w:val="es-ES"/>
        </w:rPr>
        <w:t>plugin</w:t>
      </w:r>
      <w:r>
        <w:rPr>
          <w:lang w:val="es-ES"/>
        </w:rPr>
        <w:t>”</w:t>
      </w:r>
      <w:r w:rsidR="00A33CB0">
        <w:rPr>
          <w:lang w:val="es-ES"/>
        </w:rPr>
        <w:t xml:space="preserve"> </w:t>
      </w:r>
      <w:r w:rsidR="00A33CB0" w:rsidRPr="00A33CB0">
        <w:rPr>
          <w:lang w:val="es-ES"/>
        </w:rPr>
        <w:t>operacional</w:t>
      </w:r>
      <w:r w:rsidR="00A33CB0">
        <w:rPr>
          <w:lang w:val="es-ES"/>
        </w:rPr>
        <w:t>, el cual provee los métodos necesarios.</w:t>
      </w:r>
    </w:p>
    <w:p w14:paraId="2E73FCAD" w14:textId="77777777" w:rsidR="007A60FD" w:rsidRDefault="007A60FD" w:rsidP="000C7369">
      <w:pPr>
        <w:rPr>
          <w:lang w:val="es-ES"/>
        </w:rPr>
      </w:pPr>
    </w:p>
    <w:p w14:paraId="32B136BD" w14:textId="77777777" w:rsidR="007A60FD" w:rsidRDefault="007A60FD" w:rsidP="000C7369">
      <w:pPr>
        <w:rPr>
          <w:lang w:val="es-ES"/>
        </w:rPr>
      </w:pPr>
    </w:p>
    <w:p w14:paraId="4DA8E0D0" w14:textId="2DC9FA23" w:rsidR="00A33CB0" w:rsidRDefault="00A33CB0" w:rsidP="000C7369">
      <w:pPr>
        <w:rPr>
          <w:lang w:val="es-ES"/>
        </w:rPr>
      </w:pPr>
      <w:r>
        <w:rPr>
          <w:lang w:val="es-ES"/>
        </w:rPr>
        <w:t xml:space="preserve">DCPS puede también soportar suscripciones del tipo </w:t>
      </w:r>
      <w:r>
        <w:rPr>
          <w:i/>
          <w:lang w:val="es-ES"/>
        </w:rPr>
        <w:t>content-based</w:t>
      </w:r>
      <w:r>
        <w:rPr>
          <w:lang w:val="es-ES"/>
        </w:rPr>
        <w:t xml:space="preserve"> por medio de un filtro el cual corresponde a las políticas de QoS. Esta es una característica opcional ya que el filtrado del tipo </w:t>
      </w:r>
      <w:r>
        <w:rPr>
          <w:i/>
          <w:lang w:val="es-ES"/>
        </w:rPr>
        <w:t>content-based</w:t>
      </w:r>
      <w:r>
        <w:rPr>
          <w:lang w:val="es-ES"/>
        </w:rPr>
        <w:t xml:space="preserve"> ocupa muchos recursos e introduce retardos que son difíciles de predecir. </w:t>
      </w:r>
    </w:p>
    <w:p w14:paraId="388DEA8E" w14:textId="43C7C0CD" w:rsidR="00A33CB0" w:rsidRDefault="00A33CB0" w:rsidP="000C7369">
      <w:pPr>
        <w:rPr>
          <w:lang w:val="es-ES"/>
        </w:rPr>
      </w:pPr>
      <w:r>
        <w:rPr>
          <w:lang w:val="es-ES"/>
        </w:rPr>
        <w:t>La capa DCPS se encuentra compuesta de cinco m</w:t>
      </w:r>
      <w:r w:rsidR="00050268">
        <w:rPr>
          <w:lang w:val="es-ES"/>
        </w:rPr>
        <w:t>ódulos: infraestructura, tópico, publicación, suscripción, y dominio.</w:t>
      </w:r>
    </w:p>
    <w:p w14:paraId="21CBAFE0" w14:textId="77777777" w:rsidR="00AC5A16" w:rsidRDefault="00050268" w:rsidP="00205224">
      <w:pPr>
        <w:pStyle w:val="Prrafodelista"/>
        <w:numPr>
          <w:ilvl w:val="0"/>
          <w:numId w:val="36"/>
        </w:numPr>
        <w:rPr>
          <w:lang w:val="es-ES"/>
        </w:rPr>
      </w:pPr>
      <w:r>
        <w:rPr>
          <w:lang w:val="es-ES"/>
        </w:rPr>
        <w:t xml:space="preserve">El módulo Infraestructura contiene </w:t>
      </w:r>
      <w:r w:rsidR="00AC5A16">
        <w:rPr>
          <w:lang w:val="es-ES"/>
        </w:rPr>
        <w:t>las clases</w:t>
      </w:r>
      <w:r>
        <w:rPr>
          <w:lang w:val="es-ES"/>
        </w:rPr>
        <w:t xml:space="preserve"> </w:t>
      </w:r>
      <w:r w:rsidRPr="00AC5A16">
        <w:rPr>
          <w:i/>
          <w:lang w:val="es-ES"/>
        </w:rPr>
        <w:t>DCPS</w:t>
      </w:r>
      <w:r w:rsidR="00AC5A16" w:rsidRPr="00AC5A16">
        <w:rPr>
          <w:i/>
          <w:lang w:val="es-ES"/>
        </w:rPr>
        <w:t>Entity</w:t>
      </w:r>
      <w:r w:rsidR="00AC5A16">
        <w:rPr>
          <w:i/>
          <w:lang w:val="es-ES"/>
        </w:rPr>
        <w:t>, QoSPolicy</w:t>
      </w:r>
      <w:r w:rsidR="00AC5A16">
        <w:rPr>
          <w:lang w:val="es-ES"/>
        </w:rPr>
        <w:t xml:space="preserve">, </w:t>
      </w:r>
      <w:r w:rsidR="00AC5A16">
        <w:rPr>
          <w:i/>
          <w:lang w:val="es-ES"/>
        </w:rPr>
        <w:t xml:space="preserve">Listener, Condition, </w:t>
      </w:r>
      <w:r w:rsidR="00AC5A16">
        <w:rPr>
          <w:lang w:val="es-ES"/>
        </w:rPr>
        <w:t xml:space="preserve">y </w:t>
      </w:r>
      <w:r w:rsidR="00AC5A16">
        <w:rPr>
          <w:i/>
          <w:lang w:val="es-ES"/>
        </w:rPr>
        <w:t xml:space="preserve">WaitSet. </w:t>
      </w:r>
      <w:r w:rsidR="00AC5A16">
        <w:rPr>
          <w:lang w:val="es-ES"/>
        </w:rPr>
        <w:t xml:space="preserve">Esta abstracción de clases soporta dos estilos de interacción: </w:t>
      </w:r>
      <w:r w:rsidR="00AC5A16">
        <w:rPr>
          <w:i/>
          <w:lang w:val="es-ES"/>
        </w:rPr>
        <w:t xml:space="preserve">notification-based </w:t>
      </w:r>
      <w:r w:rsidR="00AC5A16">
        <w:rPr>
          <w:lang w:val="es-ES"/>
        </w:rPr>
        <w:t>y w</w:t>
      </w:r>
      <w:r w:rsidR="00AC5A16">
        <w:rPr>
          <w:i/>
          <w:lang w:val="es-ES"/>
        </w:rPr>
        <w:t xml:space="preserve">ait-based. </w:t>
      </w:r>
      <w:r w:rsidR="00AC5A16">
        <w:rPr>
          <w:lang w:val="es-ES"/>
        </w:rPr>
        <w:t xml:space="preserve">Estos implementan interfaces que son mejoradas en otros módulos. </w:t>
      </w:r>
    </w:p>
    <w:p w14:paraId="1C53FAB7" w14:textId="77777777" w:rsidR="00AC5A16" w:rsidRDefault="00AC5A16" w:rsidP="00205224">
      <w:pPr>
        <w:pStyle w:val="Prrafodelista"/>
        <w:numPr>
          <w:ilvl w:val="0"/>
          <w:numId w:val="36"/>
        </w:numPr>
        <w:rPr>
          <w:lang w:val="es-ES"/>
        </w:rPr>
      </w:pPr>
      <w:r>
        <w:rPr>
          <w:lang w:val="es-ES"/>
        </w:rPr>
        <w:t xml:space="preserve">El módulo </w:t>
      </w:r>
      <w:r>
        <w:rPr>
          <w:i/>
          <w:lang w:val="es-ES"/>
        </w:rPr>
        <w:t>Topic-Definition</w:t>
      </w:r>
      <w:r>
        <w:rPr>
          <w:lang w:val="es-ES"/>
        </w:rPr>
        <w:t xml:space="preserve"> contiene a las clases </w:t>
      </w:r>
      <w:r>
        <w:rPr>
          <w:i/>
          <w:lang w:val="es-ES"/>
        </w:rPr>
        <w:t>Topic</w:t>
      </w:r>
      <w:r>
        <w:rPr>
          <w:lang w:val="es-ES"/>
        </w:rPr>
        <w:t xml:space="preserve"> y al </w:t>
      </w:r>
      <w:r>
        <w:rPr>
          <w:i/>
          <w:lang w:val="es-ES"/>
        </w:rPr>
        <w:t xml:space="preserve">TopicListener </w:t>
      </w:r>
      <w:r>
        <w:rPr>
          <w:lang w:val="es-ES"/>
        </w:rPr>
        <w:t>y generalmente todo lo que es necesario para que la aplicación defina sus tipos de datos, cree tópicos, y asocie QoS a estos.</w:t>
      </w:r>
    </w:p>
    <w:p w14:paraId="4E4B9553" w14:textId="77777777" w:rsidR="00AC5A16" w:rsidRDefault="00AC5A16" w:rsidP="00205224">
      <w:pPr>
        <w:pStyle w:val="Prrafodelista"/>
        <w:numPr>
          <w:ilvl w:val="0"/>
          <w:numId w:val="36"/>
        </w:numPr>
        <w:rPr>
          <w:lang w:val="es-ES"/>
        </w:rPr>
      </w:pPr>
      <w:r>
        <w:rPr>
          <w:lang w:val="es-ES"/>
        </w:rPr>
        <w:t xml:space="preserve">El módulo publicación contiene las clases publicador, el </w:t>
      </w:r>
      <w:r>
        <w:rPr>
          <w:i/>
          <w:lang w:val="es-ES"/>
        </w:rPr>
        <w:t>DataWriter</w:t>
      </w:r>
      <w:r>
        <w:rPr>
          <w:lang w:val="es-ES"/>
        </w:rPr>
        <w:t xml:space="preserve"> y el </w:t>
      </w:r>
      <w:r>
        <w:rPr>
          <w:i/>
          <w:lang w:val="es-ES"/>
        </w:rPr>
        <w:t>PublisherListener</w:t>
      </w:r>
      <w:r>
        <w:rPr>
          <w:lang w:val="es-ES"/>
        </w:rPr>
        <w:t>, y generalmente todo lo que es necesario en el lado de publicación.</w:t>
      </w:r>
    </w:p>
    <w:p w14:paraId="6B9B66E8" w14:textId="7A742BE9" w:rsidR="00050268" w:rsidRDefault="00AC5A16" w:rsidP="00205224">
      <w:pPr>
        <w:pStyle w:val="Prrafodelista"/>
        <w:numPr>
          <w:ilvl w:val="0"/>
          <w:numId w:val="36"/>
        </w:numPr>
        <w:jc w:val="left"/>
        <w:rPr>
          <w:lang w:val="es-ES"/>
        </w:rPr>
      </w:pPr>
      <w:r>
        <w:rPr>
          <w:lang w:val="es-ES"/>
        </w:rPr>
        <w:t xml:space="preserve">El módulo suscripción contiene las clases suscriptor, el </w:t>
      </w:r>
      <w:r>
        <w:rPr>
          <w:i/>
          <w:lang w:val="es-ES"/>
        </w:rPr>
        <w:t>DataReader</w:t>
      </w:r>
      <w:r>
        <w:rPr>
          <w:lang w:val="es-ES"/>
        </w:rPr>
        <w:t xml:space="preserve">, y el </w:t>
      </w:r>
      <w:r>
        <w:rPr>
          <w:i/>
          <w:lang w:val="es-ES"/>
        </w:rPr>
        <w:t xml:space="preserve">SubscriberListener, </w:t>
      </w:r>
      <w:r>
        <w:rPr>
          <w:lang w:val="es-ES"/>
        </w:rPr>
        <w:t>y generalmente todo lo que es necesario en el lado de suscripción.</w:t>
      </w:r>
    </w:p>
    <w:p w14:paraId="44793F0A" w14:textId="2B5C74CD" w:rsidR="00AC5A16" w:rsidRDefault="004258A7" w:rsidP="00205224">
      <w:pPr>
        <w:pStyle w:val="Prrafodelista"/>
        <w:numPr>
          <w:ilvl w:val="0"/>
          <w:numId w:val="36"/>
        </w:numPr>
        <w:jc w:val="left"/>
        <w:rPr>
          <w:lang w:val="es-ES"/>
        </w:rPr>
      </w:pPr>
      <w:r>
        <w:rPr>
          <w:lang w:val="es-ES"/>
        </w:rPr>
        <w:lastRenderedPageBreak/>
        <w:t xml:space="preserve">El módulo de dominio contiene la clase </w:t>
      </w:r>
      <w:r>
        <w:rPr>
          <w:i/>
          <w:lang w:val="es-ES"/>
        </w:rPr>
        <w:t>DomainParticipantFactory</w:t>
      </w:r>
      <w:r>
        <w:rPr>
          <w:lang w:val="es-ES"/>
        </w:rPr>
        <w:t xml:space="preserve">, que actúa como una entrada al servicio, así también como la clase </w:t>
      </w:r>
      <w:r>
        <w:rPr>
          <w:i/>
          <w:lang w:val="es-ES"/>
        </w:rPr>
        <w:t>DomainParticipant,</w:t>
      </w:r>
      <w:r>
        <w:rPr>
          <w:lang w:val="es-ES"/>
        </w:rPr>
        <w:t xml:space="preserve"> la cual es un contenedor para otros objetos.</w:t>
      </w:r>
    </w:p>
    <w:p w14:paraId="2EC73581" w14:textId="69307A88" w:rsidR="004258A7" w:rsidRDefault="007A60FD" w:rsidP="004258A7">
      <w:pPr>
        <w:jc w:val="left"/>
        <w:rPr>
          <w:lang w:val="es-ES"/>
        </w:rPr>
      </w:pPr>
      <w:r>
        <w:rPr>
          <w:lang w:val="es-ES"/>
        </w:rPr>
        <w:t xml:space="preserve">A continuación en la </w:t>
      </w:r>
      <w:r>
        <w:rPr>
          <w:lang w:val="es-ES"/>
        </w:rPr>
        <w:fldChar w:fldCharType="begin"/>
      </w:r>
      <w:r>
        <w:rPr>
          <w:lang w:val="es-ES"/>
        </w:rPr>
        <w:instrText xml:space="preserve"> REF _Ref413915078 \h </w:instrText>
      </w:r>
      <w:r>
        <w:rPr>
          <w:lang w:val="es-ES"/>
        </w:rPr>
      </w:r>
      <w:r>
        <w:rPr>
          <w:lang w:val="es-ES"/>
        </w:rPr>
        <w:fldChar w:fldCharType="separate"/>
      </w:r>
      <w:r w:rsidR="00705AE8" w:rsidRPr="007A60FD">
        <w:t xml:space="preserve">Figura </w:t>
      </w:r>
      <w:r w:rsidR="00705AE8">
        <w:rPr>
          <w:noProof/>
        </w:rPr>
        <w:t>1</w:t>
      </w:r>
      <w:r w:rsidR="00705AE8">
        <w:noBreakHyphen/>
      </w:r>
      <w:r w:rsidR="00705AE8">
        <w:rPr>
          <w:noProof/>
        </w:rPr>
        <w:t>9</w:t>
      </w:r>
      <w:r>
        <w:rPr>
          <w:lang w:val="es-ES"/>
        </w:rPr>
        <w:fldChar w:fldCharType="end"/>
      </w:r>
      <w:r w:rsidR="004258A7">
        <w:rPr>
          <w:lang w:val="es-ES"/>
        </w:rPr>
        <w:t xml:space="preserve">  se muestra el modelo DCPS y sus relaciones.</w:t>
      </w:r>
    </w:p>
    <w:p w14:paraId="0145C1BB" w14:textId="77777777" w:rsidR="007A60FD" w:rsidRDefault="007A60FD" w:rsidP="007A60FD">
      <w:pPr>
        <w:keepNext/>
        <w:jc w:val="center"/>
      </w:pPr>
      <w:r>
        <w:rPr>
          <w:noProof/>
          <w:lang w:eastAsia="es-EC"/>
        </w:rPr>
        <w:drawing>
          <wp:inline distT="0" distB="0" distL="0" distR="0" wp14:anchorId="7456B992" wp14:editId="5C8F9D0A">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45724BB5" w14:textId="77777777" w:rsidR="0061249C" w:rsidRDefault="007A60FD" w:rsidP="007A60FD">
      <w:pPr>
        <w:pStyle w:val="Descripcin"/>
        <w:jc w:val="center"/>
        <w:rPr>
          <w:i w:val="0"/>
          <w:color w:val="auto"/>
          <w:szCs w:val="24"/>
        </w:rPr>
      </w:pPr>
      <w:bookmarkStart w:id="50" w:name="_Ref413915078"/>
      <w:bookmarkStart w:id="51" w:name="_Toc421180782"/>
      <w:bookmarkStart w:id="52" w:name="_Toc414359324"/>
      <w:bookmarkStart w:id="53" w:name="_Toc421177658"/>
      <w:r w:rsidRPr="007A60FD">
        <w:rPr>
          <w:color w:val="auto"/>
          <w:szCs w:val="24"/>
        </w:rPr>
        <w:t xml:space="preserve">Figura </w:t>
      </w:r>
      <w:r w:rsidR="00703C77">
        <w:rPr>
          <w:color w:val="auto"/>
          <w:szCs w:val="24"/>
        </w:rPr>
        <w:fldChar w:fldCharType="begin"/>
      </w:r>
      <w:r w:rsidR="00703C77">
        <w:rPr>
          <w:color w:val="auto"/>
          <w:szCs w:val="24"/>
        </w:rPr>
        <w:instrText xml:space="preserve"> STYLEREF 1 \s </w:instrText>
      </w:r>
      <w:r w:rsidR="00703C77">
        <w:rPr>
          <w:color w:val="auto"/>
          <w:szCs w:val="24"/>
        </w:rPr>
        <w:fldChar w:fldCharType="separate"/>
      </w:r>
      <w:r w:rsidR="00705AE8">
        <w:rPr>
          <w:noProof/>
          <w:color w:val="auto"/>
          <w:szCs w:val="24"/>
        </w:rPr>
        <w:t>1</w:t>
      </w:r>
      <w:r w:rsidR="00703C77">
        <w:rPr>
          <w:color w:val="auto"/>
          <w:szCs w:val="24"/>
        </w:rPr>
        <w:fldChar w:fldCharType="end"/>
      </w:r>
      <w:r w:rsidR="00703C77">
        <w:rPr>
          <w:color w:val="auto"/>
          <w:szCs w:val="24"/>
        </w:rPr>
        <w:noBreakHyphen/>
      </w:r>
      <w:r w:rsidR="00703C77">
        <w:rPr>
          <w:color w:val="auto"/>
          <w:szCs w:val="24"/>
        </w:rPr>
        <w:fldChar w:fldCharType="begin"/>
      </w:r>
      <w:r w:rsidR="00703C77">
        <w:rPr>
          <w:color w:val="auto"/>
          <w:szCs w:val="24"/>
        </w:rPr>
        <w:instrText xml:space="preserve"> SEQ Figura \* ARABIC \s 1 </w:instrText>
      </w:r>
      <w:r w:rsidR="00703C77">
        <w:rPr>
          <w:color w:val="auto"/>
          <w:szCs w:val="24"/>
        </w:rPr>
        <w:fldChar w:fldCharType="separate"/>
      </w:r>
      <w:r w:rsidR="00705AE8">
        <w:rPr>
          <w:noProof/>
          <w:color w:val="auto"/>
          <w:szCs w:val="24"/>
        </w:rPr>
        <w:t>9</w:t>
      </w:r>
      <w:r w:rsidR="00703C77">
        <w:rPr>
          <w:color w:val="auto"/>
          <w:szCs w:val="24"/>
        </w:rPr>
        <w:fldChar w:fldCharType="end"/>
      </w:r>
      <w:bookmarkEnd w:id="50"/>
      <w:r w:rsidRPr="007A60FD">
        <w:rPr>
          <w:color w:val="auto"/>
          <w:szCs w:val="24"/>
        </w:rPr>
        <w:t xml:space="preserve">. </w:t>
      </w:r>
      <w:r w:rsidRPr="007A60FD">
        <w:rPr>
          <w:i w:val="0"/>
          <w:color w:val="auto"/>
          <w:szCs w:val="24"/>
        </w:rPr>
        <w:t>Modelo DCPS y sus relaciones</w:t>
      </w:r>
      <w:bookmarkEnd w:id="51"/>
    </w:p>
    <w:p w14:paraId="2DA0A3D7" w14:textId="4CCF3273" w:rsidR="004258A7" w:rsidRDefault="00645B6B" w:rsidP="007A60FD">
      <w:pPr>
        <w:pStyle w:val="Descripcin"/>
        <w:jc w:val="center"/>
        <w:rPr>
          <w:i w:val="0"/>
          <w:color w:val="auto"/>
          <w:szCs w:val="24"/>
        </w:rPr>
      </w:pPr>
      <w:sdt>
        <w:sdtPr>
          <w:rPr>
            <w:i w:val="0"/>
            <w:color w:val="auto"/>
            <w:szCs w:val="24"/>
          </w:rPr>
          <w:id w:val="-171957307"/>
          <w:citation/>
        </w:sdtPr>
        <w:sdtContent>
          <w:r w:rsidR="000C66F7">
            <w:rPr>
              <w:i w:val="0"/>
              <w:color w:val="auto"/>
              <w:szCs w:val="24"/>
            </w:rPr>
            <w:fldChar w:fldCharType="begin"/>
          </w:r>
          <w:r w:rsidR="000C66F7">
            <w:rPr>
              <w:i w:val="0"/>
              <w:color w:val="auto"/>
              <w:szCs w:val="24"/>
              <w:lang w:val="es-ES"/>
            </w:rPr>
            <w:instrText xml:space="preserve"> CITATION Par \l 3082 </w:instrText>
          </w:r>
          <w:r w:rsidR="000C66F7">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(Pardo-Castellote)</w:t>
          </w:r>
          <w:r w:rsidR="000C66F7">
            <w:rPr>
              <w:i w:val="0"/>
              <w:color w:val="auto"/>
              <w:szCs w:val="24"/>
            </w:rPr>
            <w:fldChar w:fldCharType="end"/>
          </w:r>
        </w:sdtContent>
      </w:sdt>
      <w:bookmarkEnd w:id="52"/>
      <w:bookmarkEnd w:id="53"/>
    </w:p>
    <w:p w14:paraId="66490057" w14:textId="60FDECBC" w:rsidR="007A60FD" w:rsidRPr="00176069" w:rsidRDefault="007A60FD" w:rsidP="007A60FD">
      <w:pPr>
        <w:pStyle w:val="Ttulo5"/>
      </w:pPr>
      <w:r w:rsidRPr="00176069">
        <w:t>DLRL o Data Local Reconstruction Layer</w:t>
      </w:r>
    </w:p>
    <w:p w14:paraId="086FE1E9" w14:textId="2D0F2A2B" w:rsidR="007A60FD" w:rsidRDefault="007A60FD" w:rsidP="007A60FD">
      <w:pPr>
        <w:rPr>
          <w:lang w:val="es-ES"/>
        </w:rPr>
      </w:pPr>
      <w:r w:rsidRPr="007A60FD">
        <w:rPr>
          <w:lang w:val="es-ES"/>
        </w:rPr>
        <w:t>La capa DLRL es una capa opcional</w:t>
      </w:r>
      <w:r>
        <w:rPr>
          <w:lang w:val="es-ES"/>
        </w:rPr>
        <w:t>,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Default="00F043EC" w:rsidP="007A60FD">
      <w:pPr>
        <w:rPr>
          <w:lang w:val="es-ES"/>
        </w:rPr>
      </w:pPr>
      <w:r>
        <w:rPr>
          <w:lang w:val="es-ES"/>
        </w:rPr>
        <w:t xml:space="preserve">DLRL está diseñada para permitir al desarrollador de aplicaciones usar características subyacentes de DCPS. Sin embargo, este puede tener conflicto con el propósito principal de </w:t>
      </w:r>
      <w:r>
        <w:rPr>
          <w:lang w:val="es-ES"/>
        </w:rPr>
        <w:lastRenderedPageBreak/>
        <w:t>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Default="00F043EC" w:rsidP="007A60FD">
      <w:pPr>
        <w:rPr>
          <w:lang w:val="es-ES"/>
        </w:rPr>
      </w:pPr>
      <w:r>
        <w:rPr>
          <w:lang w:val="es-ES"/>
        </w:rPr>
        <w:t>DLRL permite que una aplicación describa objetos por medio de:  métodos y atributos; l</w:t>
      </w:r>
      <w:r w:rsidR="00653104">
        <w:rPr>
          <w:lang w:val="es-ES"/>
        </w:rPr>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Default="00653104" w:rsidP="007A60FD">
      <w:pPr>
        <w:rPr>
          <w:lang w:val="es-ES"/>
        </w:rPr>
      </w:pPr>
      <w:r>
        <w:rPr>
          <w:lang w:val="es-ES"/>
        </w:rPr>
        <w:t xml:space="preserve">DLRL define dos tipos de relaciones entre objetos DLRL: </w:t>
      </w:r>
    </w:p>
    <w:p w14:paraId="150C2203" w14:textId="0BA14744" w:rsidR="00653104" w:rsidRPr="00653104" w:rsidRDefault="00653104" w:rsidP="00205224">
      <w:pPr>
        <w:pStyle w:val="Prrafodelista"/>
        <w:numPr>
          <w:ilvl w:val="0"/>
          <w:numId w:val="37"/>
        </w:numPr>
        <w:rPr>
          <w:i/>
          <w:lang w:val="es-ES"/>
        </w:rPr>
      </w:pPr>
      <w:r w:rsidRPr="00653104">
        <w:rPr>
          <w:i/>
          <w:lang w:val="es-ES"/>
        </w:rPr>
        <w:t>Herencia,</w:t>
      </w:r>
      <w:r>
        <w:rPr>
          <w:lang w:val="es-ES"/>
        </w:rPr>
        <w:t xml:space="preserve"> la cual organiza las clases DLRL</w:t>
      </w:r>
    </w:p>
    <w:p w14:paraId="34DC89DA" w14:textId="098E1E47" w:rsidR="00653104" w:rsidRPr="00653104" w:rsidRDefault="00653104" w:rsidP="00205224">
      <w:pPr>
        <w:pStyle w:val="Prrafodelista"/>
        <w:numPr>
          <w:ilvl w:val="0"/>
          <w:numId w:val="37"/>
        </w:numPr>
        <w:rPr>
          <w:i/>
          <w:lang w:val="es-ES"/>
        </w:rPr>
      </w:pPr>
      <w:r>
        <w:rPr>
          <w:i/>
          <w:lang w:val="es-ES"/>
        </w:rPr>
        <w:t xml:space="preserve">Asociaciones, </w:t>
      </w:r>
      <w:r>
        <w:rPr>
          <w:lang w:val="es-ES"/>
        </w:rPr>
        <w:t>las cuales organizan las instancias DLRL.</w:t>
      </w:r>
    </w:p>
    <w:p w14:paraId="54596E44" w14:textId="77777777" w:rsidR="00653104" w:rsidRDefault="00653104" w:rsidP="00653104">
      <w:pPr>
        <w:rPr>
          <w:lang w:val="es-ES"/>
        </w:rPr>
      </w:pPr>
      <w:r>
        <w:rPr>
          <w:lang w:val="es-ES"/>
        </w:rPr>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Default="00653104" w:rsidP="00653104">
      <w:pPr>
        <w:rPr>
          <w:lang w:val="es-ES"/>
        </w:rPr>
      </w:pPr>
      <w:r>
        <w:rPr>
          <w:lang w:val="es-ES"/>
        </w:rPr>
        <w:t>El extremo de la asociación se lo denomina relación.</w:t>
      </w:r>
    </w:p>
    <w:p w14:paraId="4A26F84C" w14:textId="58A443B6" w:rsidR="00653104" w:rsidRDefault="00653104" w:rsidP="00653104">
      <w:pPr>
        <w:rPr>
          <w:lang w:val="es-ES"/>
        </w:rPr>
      </w:pPr>
      <w:r>
        <w:rPr>
          <w:lang w:val="es-ES"/>
        </w:rPr>
        <w:t>Las asociaciones soportadas son:</w:t>
      </w:r>
    </w:p>
    <w:p w14:paraId="6B9BF21D" w14:textId="033E139B" w:rsidR="00653104" w:rsidRDefault="00653104" w:rsidP="00205224">
      <w:pPr>
        <w:pStyle w:val="Prrafodelista"/>
        <w:numPr>
          <w:ilvl w:val="0"/>
          <w:numId w:val="38"/>
        </w:numPr>
        <w:rPr>
          <w:lang w:val="es-ES"/>
        </w:rPr>
      </w:pPr>
      <w:r w:rsidRPr="00653104">
        <w:rPr>
          <w:i/>
          <w:lang w:val="es-ES"/>
        </w:rPr>
        <w:t>Una relación a uno</w:t>
      </w:r>
      <w:r>
        <w:rPr>
          <w:lang w:val="es-ES"/>
        </w:rPr>
        <w:t>, es llevada a cabo por un atributo de un solo valor, es decir, hace referencia a un objeto.</w:t>
      </w:r>
    </w:p>
    <w:p w14:paraId="0D65536C" w14:textId="6AFD9377" w:rsidR="00653104" w:rsidRDefault="00653104" w:rsidP="00205224">
      <w:pPr>
        <w:pStyle w:val="Prrafodelista"/>
        <w:numPr>
          <w:ilvl w:val="0"/>
          <w:numId w:val="38"/>
        </w:numPr>
        <w:rPr>
          <w:lang w:val="es-ES"/>
        </w:rPr>
      </w:pPr>
      <w:r>
        <w:rPr>
          <w:i/>
          <w:lang w:val="es-ES"/>
        </w:rPr>
        <w:t xml:space="preserve">Una relación a varias, </w:t>
      </w:r>
      <w:r>
        <w:rPr>
          <w:lang w:val="es-ES"/>
        </w:rPr>
        <w:t>es llevada a cabo por atributos de varios valores, es decir, una colección de referencias a varios objetos.</w:t>
      </w:r>
    </w:p>
    <w:p w14:paraId="338FB6E0" w14:textId="74CC5DDA" w:rsidR="00653104" w:rsidRDefault="00653104" w:rsidP="00653104">
      <w:pPr>
        <w:rPr>
          <w:lang w:val="es-ES"/>
        </w:rPr>
      </w:pPr>
      <w:r>
        <w:rPr>
          <w:lang w:val="es-ES"/>
        </w:rPr>
        <w:t>Las relaciones soportadas son:</w:t>
      </w:r>
    </w:p>
    <w:p w14:paraId="3149BC5F" w14:textId="17667A59" w:rsidR="00653104" w:rsidRDefault="00BF2B65" w:rsidP="00205224">
      <w:pPr>
        <w:pStyle w:val="Prrafodelista"/>
        <w:numPr>
          <w:ilvl w:val="0"/>
          <w:numId w:val="39"/>
        </w:numPr>
        <w:rPr>
          <w:lang w:val="es-ES"/>
        </w:rPr>
      </w:pPr>
      <w:r>
        <w:rPr>
          <w:i/>
          <w:lang w:val="es-ES"/>
        </w:rPr>
        <w:t>Relaciones de uso plano,</w:t>
      </w:r>
      <w:r>
        <w:rPr>
          <w:lang w:val="es-ES"/>
        </w:rPr>
        <w:t xml:space="preserve"> las cuales no tienen impacto en el ciclo de vida del objeto.</w:t>
      </w:r>
    </w:p>
    <w:p w14:paraId="798250E6" w14:textId="3B55535B" w:rsidR="00BF2B65" w:rsidRDefault="00BF2B65" w:rsidP="00205224">
      <w:pPr>
        <w:pStyle w:val="Prrafodelista"/>
        <w:numPr>
          <w:ilvl w:val="0"/>
          <w:numId w:val="39"/>
        </w:numPr>
        <w:rPr>
          <w:lang w:val="es-ES"/>
        </w:rPr>
      </w:pPr>
      <w:r>
        <w:rPr>
          <w:i/>
          <w:lang w:val="es-ES"/>
        </w:rPr>
        <w:t>Composiciones,</w:t>
      </w:r>
      <w:r>
        <w:rPr>
          <w:lang w:val="es-ES"/>
        </w:rPr>
        <w:t xml:space="preserve"> constituyen el ciclo de vida del objeto.</w:t>
      </w:r>
    </w:p>
    <w:p w14:paraId="62719B07" w14:textId="49AFB96B" w:rsidR="00BF2B65" w:rsidRDefault="00BF2B65" w:rsidP="00BF2B65">
      <w:pPr>
        <w:rPr>
          <w:lang w:val="es-ES"/>
        </w:rPr>
      </w:pPr>
      <w:r>
        <w:rPr>
          <w:lang w:val="es-ES"/>
        </w:rPr>
        <w:lastRenderedPageBreak/>
        <w:t xml:space="preserve">La siguiente </w:t>
      </w:r>
      <w:r w:rsidR="00565B8D">
        <w:rPr>
          <w:lang w:val="es-ES"/>
        </w:rPr>
        <w:fldChar w:fldCharType="begin"/>
      </w:r>
      <w:r w:rsidR="00565B8D">
        <w:rPr>
          <w:lang w:val="es-ES"/>
        </w:rPr>
        <w:instrText xml:space="preserve"> REF _Ref413919305 \h </w:instrText>
      </w:r>
      <w:r w:rsidR="00565B8D">
        <w:rPr>
          <w:lang w:val="es-ES"/>
        </w:rPr>
      </w:r>
      <w:r w:rsidR="00565B8D">
        <w:rPr>
          <w:lang w:val="es-ES"/>
        </w:rPr>
        <w:fldChar w:fldCharType="separate"/>
      </w:r>
      <w:r w:rsidR="00705AE8" w:rsidRPr="00565B8D">
        <w:t xml:space="preserve">Figura </w:t>
      </w:r>
      <w:r w:rsidR="00705AE8">
        <w:rPr>
          <w:noProof/>
        </w:rPr>
        <w:t>1</w:t>
      </w:r>
      <w:r w:rsidR="00705AE8">
        <w:noBreakHyphen/>
      </w:r>
      <w:r w:rsidR="00705AE8">
        <w:rPr>
          <w:noProof/>
        </w:rPr>
        <w:t>10</w:t>
      </w:r>
      <w:r w:rsidR="00565B8D">
        <w:rPr>
          <w:lang w:val="es-ES"/>
        </w:rPr>
        <w:fldChar w:fldCharType="end"/>
      </w:r>
      <w:r w:rsidR="00565B8D">
        <w:rPr>
          <w:lang w:val="es-ES"/>
        </w:rPr>
        <w:t xml:space="preserve"> </w:t>
      </w:r>
      <w:r>
        <w:rPr>
          <w:lang w:val="es-ES"/>
        </w:rPr>
        <w:t>representa el modelo del DLRL.</w:t>
      </w:r>
    </w:p>
    <w:p w14:paraId="59820EDD" w14:textId="77777777" w:rsidR="00565B8D" w:rsidRDefault="00BF2B65" w:rsidP="00565B8D">
      <w:pPr>
        <w:keepNext/>
        <w:jc w:val="center"/>
      </w:pPr>
      <w:r>
        <w:rPr>
          <w:noProof/>
          <w:lang w:eastAsia="es-EC"/>
        </w:rPr>
        <w:drawing>
          <wp:inline distT="0" distB="0" distL="0" distR="0" wp14:anchorId="79216D88" wp14:editId="0C8864DF">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24">
                      <a:extLs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43CF3B7F" w14:textId="77777777" w:rsidR="0061249C" w:rsidRDefault="00565B8D" w:rsidP="00565B8D">
      <w:pPr>
        <w:pStyle w:val="Descripcin"/>
        <w:jc w:val="center"/>
        <w:rPr>
          <w:i w:val="0"/>
          <w:color w:val="auto"/>
          <w:szCs w:val="24"/>
        </w:rPr>
      </w:pPr>
      <w:bookmarkStart w:id="54" w:name="_Ref413919305"/>
      <w:bookmarkStart w:id="55" w:name="_Toc421180783"/>
      <w:bookmarkStart w:id="56" w:name="_Toc414359325"/>
      <w:bookmarkStart w:id="57" w:name="_Toc421177659"/>
      <w:r w:rsidRPr="00565B8D">
        <w:rPr>
          <w:color w:val="auto"/>
          <w:szCs w:val="24"/>
        </w:rPr>
        <w:t xml:space="preserve">Figura </w:t>
      </w:r>
      <w:r w:rsidR="00703C77">
        <w:rPr>
          <w:color w:val="auto"/>
          <w:szCs w:val="24"/>
        </w:rPr>
        <w:fldChar w:fldCharType="begin"/>
      </w:r>
      <w:r w:rsidR="00703C77">
        <w:rPr>
          <w:color w:val="auto"/>
          <w:szCs w:val="24"/>
        </w:rPr>
        <w:instrText xml:space="preserve"> STYLEREF 1 \s </w:instrText>
      </w:r>
      <w:r w:rsidR="00703C77">
        <w:rPr>
          <w:color w:val="auto"/>
          <w:szCs w:val="24"/>
        </w:rPr>
        <w:fldChar w:fldCharType="separate"/>
      </w:r>
      <w:r w:rsidR="00705AE8">
        <w:rPr>
          <w:noProof/>
          <w:color w:val="auto"/>
          <w:szCs w:val="24"/>
        </w:rPr>
        <w:t>1</w:t>
      </w:r>
      <w:r w:rsidR="00703C77">
        <w:rPr>
          <w:color w:val="auto"/>
          <w:szCs w:val="24"/>
        </w:rPr>
        <w:fldChar w:fldCharType="end"/>
      </w:r>
      <w:r w:rsidR="00703C77">
        <w:rPr>
          <w:color w:val="auto"/>
          <w:szCs w:val="24"/>
        </w:rPr>
        <w:noBreakHyphen/>
      </w:r>
      <w:r w:rsidR="00703C77">
        <w:rPr>
          <w:color w:val="auto"/>
          <w:szCs w:val="24"/>
        </w:rPr>
        <w:fldChar w:fldCharType="begin"/>
      </w:r>
      <w:r w:rsidR="00703C77">
        <w:rPr>
          <w:color w:val="auto"/>
          <w:szCs w:val="24"/>
        </w:rPr>
        <w:instrText xml:space="preserve"> SEQ Figura \* ARABIC \s 1 </w:instrText>
      </w:r>
      <w:r w:rsidR="00703C77">
        <w:rPr>
          <w:color w:val="auto"/>
          <w:szCs w:val="24"/>
        </w:rPr>
        <w:fldChar w:fldCharType="separate"/>
      </w:r>
      <w:r w:rsidR="00705AE8">
        <w:rPr>
          <w:noProof/>
          <w:color w:val="auto"/>
          <w:szCs w:val="24"/>
        </w:rPr>
        <w:t>10</w:t>
      </w:r>
      <w:r w:rsidR="00703C77">
        <w:rPr>
          <w:color w:val="auto"/>
          <w:szCs w:val="24"/>
        </w:rPr>
        <w:fldChar w:fldCharType="end"/>
      </w:r>
      <w:bookmarkEnd w:id="54"/>
      <w:r w:rsidRPr="00565B8D">
        <w:rPr>
          <w:color w:val="auto"/>
          <w:szCs w:val="24"/>
        </w:rPr>
        <w:t xml:space="preserve">. </w:t>
      </w:r>
      <w:r w:rsidRPr="00565B8D">
        <w:rPr>
          <w:i w:val="0"/>
          <w:color w:val="auto"/>
          <w:szCs w:val="24"/>
        </w:rPr>
        <w:t>Modelo DLRL</w:t>
      </w:r>
      <w:bookmarkEnd w:id="55"/>
    </w:p>
    <w:p w14:paraId="524FE9D5" w14:textId="002A4930" w:rsidR="00BF2B65" w:rsidRPr="00565B8D" w:rsidRDefault="00645B6B" w:rsidP="00565B8D">
      <w:pPr>
        <w:pStyle w:val="Descripcin"/>
        <w:jc w:val="center"/>
        <w:rPr>
          <w:color w:val="auto"/>
          <w:szCs w:val="24"/>
          <w:lang w:val="es-ES"/>
        </w:rPr>
      </w:pPr>
      <w:sdt>
        <w:sdtPr>
          <w:rPr>
            <w:i w:val="0"/>
            <w:color w:val="auto"/>
            <w:szCs w:val="24"/>
          </w:rPr>
          <w:id w:val="-953321409"/>
          <w:citation/>
        </w:sdtPr>
        <w:sdtContent>
          <w:r w:rsidR="003264C4">
            <w:rPr>
              <w:i w:val="0"/>
              <w:color w:val="auto"/>
              <w:szCs w:val="24"/>
            </w:rPr>
            <w:fldChar w:fldCharType="begin"/>
          </w:r>
          <w:r w:rsidR="003264C4">
            <w:rPr>
              <w:i w:val="0"/>
              <w:color w:val="auto"/>
              <w:szCs w:val="24"/>
              <w:lang w:val="es-ES"/>
            </w:rPr>
            <w:instrText xml:space="preserve"> CITATION Pér14 \l 3082 </w:instrText>
          </w:r>
          <w:r w:rsidR="003264C4">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3264C4">
            <w:rPr>
              <w:i w:val="0"/>
              <w:color w:val="auto"/>
              <w:szCs w:val="24"/>
            </w:rPr>
            <w:fldChar w:fldCharType="end"/>
          </w:r>
        </w:sdtContent>
      </w:sdt>
      <w:r w:rsidR="003264C4">
        <w:rPr>
          <w:i w:val="0"/>
          <w:color w:val="auto"/>
          <w:szCs w:val="24"/>
        </w:rPr>
        <w:t>.</w:t>
      </w:r>
      <w:bookmarkEnd w:id="56"/>
      <w:bookmarkEnd w:id="57"/>
    </w:p>
    <w:p w14:paraId="17441086" w14:textId="2F54FE27" w:rsidR="00653104" w:rsidRDefault="00565B8D" w:rsidP="00565B8D">
      <w:pPr>
        <w:pStyle w:val="Ttulo5"/>
        <w:rPr>
          <w:lang w:val="es-ES"/>
        </w:rPr>
      </w:pPr>
      <w:r>
        <w:rPr>
          <w:lang w:val="es-ES"/>
        </w:rPr>
        <w:t>DDS Interoperability Wire Protocol</w:t>
      </w:r>
    </w:p>
    <w:p w14:paraId="6AA6FB4D" w14:textId="1D2584E5" w:rsidR="00565B8D" w:rsidRDefault="00035F9E" w:rsidP="00565B8D">
      <w:pPr>
        <w:rPr>
          <w:lang w:val="es-ES"/>
        </w:rPr>
      </w:pPr>
      <w:r>
        <w:rPr>
          <w:lang w:val="es-ES"/>
        </w:rPr>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Pr>
          <w:lang w:val="es-ES"/>
        </w:rPr>
        <w:t xml:space="preserve">de </w:t>
      </w:r>
      <w:r>
        <w:rPr>
          <w:lang w:val="es-ES"/>
        </w:rPr>
        <w:t xml:space="preserve">Publicación-Suscripción, el cual </w:t>
      </w:r>
      <w:r w:rsidR="00E72376">
        <w:rPr>
          <w:lang w:val="es-ES"/>
        </w:rPr>
        <w:t>es compatible con DDS.</w:t>
      </w:r>
    </w:p>
    <w:p w14:paraId="56E48E96" w14:textId="77777777" w:rsidR="00E72376" w:rsidRDefault="00E72376" w:rsidP="00565B8D">
      <w:pPr>
        <w:rPr>
          <w:lang w:val="es-ES"/>
        </w:rPr>
      </w:pPr>
      <w:r>
        <w:rPr>
          <w:lang w:val="es-ES"/>
        </w:rPr>
        <w:t>El protocolo RTPS está diseñado para soportar transporte multicast y transporte no orientado a la conexión tal como UDP.</w:t>
      </w:r>
    </w:p>
    <w:p w14:paraId="654FCE08" w14:textId="77777777" w:rsidR="00E72376" w:rsidRDefault="00E72376" w:rsidP="00565B8D">
      <w:pPr>
        <w:rPr>
          <w:lang w:val="es-ES"/>
        </w:rPr>
      </w:pPr>
      <w:r>
        <w:rPr>
          <w:lang w:val="es-ES"/>
        </w:rPr>
        <w:t>Las principales características del protocolo RTPS son:</w:t>
      </w:r>
    </w:p>
    <w:p w14:paraId="02ED6A22" w14:textId="77777777" w:rsidR="00FD1418" w:rsidRDefault="00E72376" w:rsidP="00205224">
      <w:pPr>
        <w:pStyle w:val="Prrafodelista"/>
        <w:numPr>
          <w:ilvl w:val="0"/>
          <w:numId w:val="40"/>
        </w:numPr>
        <w:rPr>
          <w:lang w:val="es-ES"/>
        </w:rPr>
      </w:pPr>
      <w:r w:rsidRPr="00E72376">
        <w:rPr>
          <w:lang w:val="es-ES"/>
        </w:rPr>
        <w:lastRenderedPageBreak/>
        <w:t>Propiedades para el rendimiento y calidad de servicio</w:t>
      </w:r>
      <w:r>
        <w:rPr>
          <w:lang w:val="es-ES"/>
        </w:rPr>
        <w:t>, los que permiten tener comunicación segura entre el Publicador-Suscriptor y que haga el mejor esfuerzo para aplicaciones de tiempo real sobre redes IP</w:t>
      </w:r>
      <w:r w:rsidR="00FD1418">
        <w:rPr>
          <w:lang w:val="es-ES"/>
        </w:rPr>
        <w:t>.</w:t>
      </w:r>
    </w:p>
    <w:p w14:paraId="2012510D" w14:textId="77777777" w:rsidR="00FD1418" w:rsidRDefault="00FD1418" w:rsidP="00205224">
      <w:pPr>
        <w:pStyle w:val="Prrafodelista"/>
        <w:numPr>
          <w:ilvl w:val="0"/>
          <w:numId w:val="40"/>
        </w:numPr>
        <w:rPr>
          <w:lang w:val="es-ES"/>
        </w:rPr>
      </w:pPr>
      <w:r>
        <w:rPr>
          <w:lang w:val="es-ES"/>
        </w:rPr>
        <w:t>Tolerancia a fallos para permitir la creación de redes sin puntos de fallos.</w:t>
      </w:r>
    </w:p>
    <w:p w14:paraId="76B87320" w14:textId="6AFA733C" w:rsidR="00E72376" w:rsidRDefault="00FD1418" w:rsidP="00205224">
      <w:pPr>
        <w:pStyle w:val="Prrafodelista"/>
        <w:numPr>
          <w:ilvl w:val="0"/>
          <w:numId w:val="40"/>
        </w:numPr>
        <w:rPr>
          <w:lang w:val="es-ES"/>
        </w:rPr>
      </w:pPr>
      <w:r>
        <w:rPr>
          <w:lang w:val="es-ES"/>
        </w:rPr>
        <w:t>Extensibilidad para permitir que el protocolo sea extendido y mejorado con nuevos servicios con compatibilidad hacia atrás e interoperabilidad.</w:t>
      </w:r>
    </w:p>
    <w:p w14:paraId="456FBEE0" w14:textId="7678F557" w:rsidR="00FD1418" w:rsidRDefault="00FD1418" w:rsidP="00205224">
      <w:pPr>
        <w:pStyle w:val="Prrafodelista"/>
        <w:numPr>
          <w:ilvl w:val="0"/>
          <w:numId w:val="40"/>
        </w:numPr>
        <w:rPr>
          <w:lang w:val="es-ES"/>
        </w:rPr>
      </w:pPr>
      <w:r>
        <w:rPr>
          <w:lang w:val="es-ES"/>
        </w:rPr>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Default="00FD1418" w:rsidP="00205224">
      <w:pPr>
        <w:pStyle w:val="Prrafodelista"/>
        <w:numPr>
          <w:ilvl w:val="0"/>
          <w:numId w:val="40"/>
        </w:numPr>
        <w:rPr>
          <w:lang w:val="es-ES"/>
        </w:rPr>
      </w:pPr>
      <w:r>
        <w:rPr>
          <w:lang w:val="es-ES"/>
        </w:rPr>
        <w:t>Configurabilidad para permitir el balanceo de requerimientos para la confiabilidad y la puntualidad de cada entrega de datos.</w:t>
      </w:r>
    </w:p>
    <w:p w14:paraId="7572460A" w14:textId="34C1AE89" w:rsidR="00FD1418" w:rsidRDefault="00FD1418" w:rsidP="00205224">
      <w:pPr>
        <w:pStyle w:val="Prrafodelista"/>
        <w:numPr>
          <w:ilvl w:val="0"/>
          <w:numId w:val="40"/>
        </w:numPr>
        <w:rPr>
          <w:lang w:val="es-ES"/>
        </w:rPr>
      </w:pPr>
      <w:r>
        <w:rPr>
          <w:lang w:val="es-ES"/>
        </w:rPr>
        <w:t xml:space="preserve">Modulabilidad para permitir que los dispositivos implementen un subconjunto del protocolo y que </w:t>
      </w:r>
      <w:r w:rsidR="0061249C">
        <w:rPr>
          <w:lang w:val="es-ES"/>
        </w:rPr>
        <w:t>aun</w:t>
      </w:r>
      <w:r>
        <w:rPr>
          <w:lang w:val="es-ES"/>
        </w:rPr>
        <w:t xml:space="preserve"> así participen en la red.</w:t>
      </w:r>
    </w:p>
    <w:p w14:paraId="5357D089" w14:textId="7CF78D3F" w:rsidR="00FD1418" w:rsidRDefault="00FD1418" w:rsidP="00205224">
      <w:pPr>
        <w:pStyle w:val="Prrafodelista"/>
        <w:numPr>
          <w:ilvl w:val="0"/>
          <w:numId w:val="40"/>
        </w:numPr>
        <w:rPr>
          <w:lang w:val="es-ES"/>
        </w:rPr>
      </w:pPr>
      <w:r>
        <w:rPr>
          <w:lang w:val="es-ES"/>
        </w:rPr>
        <w:t>Escalabilidad para sistemas que potencialmente escalen en redes extensas.</w:t>
      </w:r>
    </w:p>
    <w:p w14:paraId="1EDC1AA9" w14:textId="3EEBE24D" w:rsidR="00FD1418" w:rsidRDefault="00FD1418" w:rsidP="00205224">
      <w:pPr>
        <w:pStyle w:val="Prrafodelista"/>
        <w:numPr>
          <w:ilvl w:val="0"/>
          <w:numId w:val="40"/>
        </w:numPr>
        <w:rPr>
          <w:lang w:val="es-ES"/>
        </w:rPr>
      </w:pPr>
      <w:r>
        <w:rPr>
          <w:lang w:val="es-ES"/>
        </w:rPr>
        <w:t>Seguridad de tipo de datos para prevenir errores en la programación de aplicaciones que puedan comprometer las operaciones en los nodos remotos.</w:t>
      </w:r>
    </w:p>
    <w:p w14:paraId="47FC8BD7" w14:textId="0F51800A" w:rsidR="00FD1418" w:rsidRDefault="00454B59" w:rsidP="00FD1418">
      <w:pPr>
        <w:rPr>
          <w:lang w:val="es-ES"/>
        </w:rPr>
      </w:pPr>
      <w:r>
        <w:rPr>
          <w:lang w:val="es-ES"/>
        </w:rPr>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454B59" w:rsidRDefault="00454B59" w:rsidP="00205224">
      <w:pPr>
        <w:pStyle w:val="Prrafodelista"/>
        <w:numPr>
          <w:ilvl w:val="0"/>
          <w:numId w:val="41"/>
        </w:numPr>
        <w:rPr>
          <w:i/>
          <w:lang w:val="es-ES"/>
        </w:rPr>
      </w:pPr>
      <w:r w:rsidRPr="00454B59">
        <w:rPr>
          <w:i/>
          <w:lang w:val="es-ES"/>
        </w:rPr>
        <w:t>Estructura</w:t>
      </w:r>
      <w:r>
        <w:rPr>
          <w:i/>
          <w:lang w:val="es-ES"/>
        </w:rPr>
        <w:t>,</w:t>
      </w:r>
      <w:r>
        <w:rPr>
          <w:lang w:val="es-ES"/>
        </w:rPr>
        <w:t xml:space="preserve"> el cual define los actores del protocolo.</w:t>
      </w:r>
    </w:p>
    <w:p w14:paraId="1B629CB2" w14:textId="77777777" w:rsidR="00454B59" w:rsidRPr="00454B59" w:rsidRDefault="00454B59" w:rsidP="00205224">
      <w:pPr>
        <w:pStyle w:val="Prrafodelista"/>
        <w:numPr>
          <w:ilvl w:val="0"/>
          <w:numId w:val="41"/>
        </w:numPr>
        <w:rPr>
          <w:i/>
          <w:lang w:val="es-ES"/>
        </w:rPr>
      </w:pPr>
      <w:r>
        <w:rPr>
          <w:i/>
          <w:lang w:val="es-ES"/>
        </w:rPr>
        <w:t xml:space="preserve">Mensajes, </w:t>
      </w:r>
      <w:r>
        <w:rPr>
          <w:lang w:val="es-ES"/>
        </w:rPr>
        <w:t>define un conjunto de mensajes que cada extremo puede intercambiar.</w:t>
      </w:r>
    </w:p>
    <w:p w14:paraId="48AC499E" w14:textId="77777777" w:rsidR="00454B59" w:rsidRPr="00454B59" w:rsidRDefault="00454B59" w:rsidP="00205224">
      <w:pPr>
        <w:pStyle w:val="Prrafodelista"/>
        <w:numPr>
          <w:ilvl w:val="0"/>
          <w:numId w:val="41"/>
        </w:numPr>
        <w:rPr>
          <w:i/>
          <w:lang w:val="es-ES"/>
        </w:rPr>
      </w:pPr>
      <w:r>
        <w:rPr>
          <w:i/>
          <w:lang w:val="es-ES"/>
        </w:rPr>
        <w:t xml:space="preserve">Comportamiento, </w:t>
      </w:r>
      <w:r>
        <w:rPr>
          <w:lang w:val="es-ES"/>
        </w:rPr>
        <w:t>define un conjunto de interacciones legales en el intercambio de mensajes y como estos afectan el estado de la comunicación en los extremos.</w:t>
      </w:r>
    </w:p>
    <w:p w14:paraId="5DE3CACF" w14:textId="77777777" w:rsidR="00454B59" w:rsidRPr="00454B59" w:rsidRDefault="00454B59" w:rsidP="00205224">
      <w:pPr>
        <w:pStyle w:val="Prrafodelista"/>
        <w:numPr>
          <w:ilvl w:val="0"/>
          <w:numId w:val="41"/>
        </w:numPr>
        <w:rPr>
          <w:i/>
          <w:lang w:val="es-ES"/>
        </w:rPr>
      </w:pPr>
      <w:r>
        <w:rPr>
          <w:i/>
          <w:lang w:val="es-ES"/>
        </w:rPr>
        <w:t xml:space="preserve">Descubrimiento, </w:t>
      </w:r>
      <w:r>
        <w:rPr>
          <w:lang w:val="es-ES"/>
        </w:rPr>
        <w:t>define como las entidades son automáticamente descubiertas y configuradas.</w:t>
      </w:r>
    </w:p>
    <w:p w14:paraId="0940A047" w14:textId="0E84B7A7" w:rsidR="00454B59" w:rsidRDefault="00454B59" w:rsidP="00454B59">
      <w:pPr>
        <w:rPr>
          <w:lang w:val="es-ES"/>
        </w:rPr>
      </w:pPr>
      <w:r>
        <w:rPr>
          <w:lang w:val="es-ES"/>
        </w:rPr>
        <w:lastRenderedPageBreak/>
        <w:t>En la siguiente figura x se puede observar la interacción del protocolo RTPS con DDS.</w:t>
      </w:r>
    </w:p>
    <w:p w14:paraId="0270554F" w14:textId="77777777" w:rsidR="004205D7" w:rsidRDefault="004205D7" w:rsidP="004205D7">
      <w:pPr>
        <w:keepNext/>
        <w:jc w:val="center"/>
      </w:pPr>
      <w:r>
        <w:rPr>
          <w:noProof/>
          <w:lang w:eastAsia="es-EC"/>
        </w:rPr>
        <w:drawing>
          <wp:inline distT="0" distB="0" distL="0" distR="0" wp14:anchorId="78FF8F9C" wp14:editId="6792897D">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25">
                      <a:extLs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055199DC" w14:textId="77777777" w:rsidR="0061249C" w:rsidRDefault="004205D7" w:rsidP="004205D7">
      <w:pPr>
        <w:pStyle w:val="Descripcin"/>
        <w:jc w:val="center"/>
        <w:rPr>
          <w:i w:val="0"/>
          <w:color w:val="auto"/>
          <w:szCs w:val="24"/>
        </w:rPr>
      </w:pPr>
      <w:bookmarkStart w:id="58" w:name="_Toc421180784"/>
      <w:bookmarkStart w:id="59" w:name="_Toc414359326"/>
      <w:bookmarkStart w:id="60" w:name="_Toc421177660"/>
      <w:r w:rsidRPr="003264C4">
        <w:rPr>
          <w:color w:val="auto"/>
          <w:szCs w:val="24"/>
        </w:rPr>
        <w:t xml:space="preserve">Figura </w:t>
      </w:r>
      <w:r w:rsidR="00703C77">
        <w:rPr>
          <w:color w:val="auto"/>
          <w:szCs w:val="24"/>
        </w:rPr>
        <w:fldChar w:fldCharType="begin"/>
      </w:r>
      <w:r w:rsidR="00703C77">
        <w:rPr>
          <w:color w:val="auto"/>
          <w:szCs w:val="24"/>
        </w:rPr>
        <w:instrText xml:space="preserve"> STYLEREF 1 \s </w:instrText>
      </w:r>
      <w:r w:rsidR="00703C77">
        <w:rPr>
          <w:color w:val="auto"/>
          <w:szCs w:val="24"/>
        </w:rPr>
        <w:fldChar w:fldCharType="separate"/>
      </w:r>
      <w:r w:rsidR="00705AE8">
        <w:rPr>
          <w:noProof/>
          <w:color w:val="auto"/>
          <w:szCs w:val="24"/>
        </w:rPr>
        <w:t>1</w:t>
      </w:r>
      <w:r w:rsidR="00703C77">
        <w:rPr>
          <w:color w:val="auto"/>
          <w:szCs w:val="24"/>
        </w:rPr>
        <w:fldChar w:fldCharType="end"/>
      </w:r>
      <w:r w:rsidR="00703C77">
        <w:rPr>
          <w:color w:val="auto"/>
          <w:szCs w:val="24"/>
        </w:rPr>
        <w:noBreakHyphen/>
      </w:r>
      <w:r w:rsidR="00703C77">
        <w:rPr>
          <w:color w:val="auto"/>
          <w:szCs w:val="24"/>
        </w:rPr>
        <w:fldChar w:fldCharType="begin"/>
      </w:r>
      <w:r w:rsidR="00703C77">
        <w:rPr>
          <w:color w:val="auto"/>
          <w:szCs w:val="24"/>
        </w:rPr>
        <w:instrText xml:space="preserve"> SEQ Figura \* ARABIC \s 1 </w:instrText>
      </w:r>
      <w:r w:rsidR="00703C77">
        <w:rPr>
          <w:color w:val="auto"/>
          <w:szCs w:val="24"/>
        </w:rPr>
        <w:fldChar w:fldCharType="separate"/>
      </w:r>
      <w:r w:rsidR="00705AE8">
        <w:rPr>
          <w:noProof/>
          <w:color w:val="auto"/>
          <w:szCs w:val="24"/>
        </w:rPr>
        <w:t>11</w:t>
      </w:r>
      <w:r w:rsidR="00703C77">
        <w:rPr>
          <w:color w:val="auto"/>
          <w:szCs w:val="24"/>
        </w:rPr>
        <w:fldChar w:fldCharType="end"/>
      </w:r>
      <w:r w:rsidRPr="003264C4">
        <w:rPr>
          <w:color w:val="auto"/>
          <w:szCs w:val="24"/>
        </w:rPr>
        <w:t>.</w:t>
      </w:r>
      <w:r w:rsidRPr="003264C4">
        <w:rPr>
          <w:i w:val="0"/>
          <w:color w:val="auto"/>
          <w:szCs w:val="24"/>
        </w:rPr>
        <w:t xml:space="preserve"> Módulos RTPS</w:t>
      </w:r>
      <w:bookmarkEnd w:id="58"/>
    </w:p>
    <w:p w14:paraId="1032F8F0" w14:textId="26884977" w:rsidR="00454B59" w:rsidRPr="003264C4" w:rsidRDefault="00645B6B" w:rsidP="004205D7">
      <w:pPr>
        <w:pStyle w:val="Descripcin"/>
        <w:jc w:val="center"/>
        <w:rPr>
          <w:i w:val="0"/>
          <w:color w:val="auto"/>
          <w:szCs w:val="24"/>
        </w:rPr>
      </w:pPr>
      <w:sdt>
        <w:sdtPr>
          <w:rPr>
            <w:i w:val="0"/>
            <w:color w:val="auto"/>
            <w:szCs w:val="24"/>
          </w:rPr>
          <w:id w:val="50742194"/>
          <w:citation/>
        </w:sdtPr>
        <w:sdtContent>
          <w:r w:rsidR="003264C4">
            <w:rPr>
              <w:i w:val="0"/>
              <w:color w:val="auto"/>
              <w:szCs w:val="24"/>
            </w:rPr>
            <w:fldChar w:fldCharType="begin"/>
          </w:r>
          <w:r w:rsidR="003264C4">
            <w:rPr>
              <w:i w:val="0"/>
              <w:color w:val="auto"/>
              <w:szCs w:val="24"/>
              <w:lang w:val="es-ES"/>
            </w:rPr>
            <w:instrText xml:space="preserve"> CITATION Pér14 \l 3082 </w:instrText>
          </w:r>
          <w:r w:rsidR="003264C4">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3264C4">
            <w:rPr>
              <w:i w:val="0"/>
              <w:color w:val="auto"/>
              <w:szCs w:val="24"/>
            </w:rPr>
            <w:fldChar w:fldCharType="end"/>
          </w:r>
        </w:sdtContent>
      </w:sdt>
      <w:r w:rsidR="003264C4">
        <w:rPr>
          <w:i w:val="0"/>
          <w:color w:val="auto"/>
          <w:szCs w:val="24"/>
        </w:rPr>
        <w:t>.</w:t>
      </w:r>
      <w:bookmarkEnd w:id="59"/>
      <w:bookmarkEnd w:id="60"/>
    </w:p>
    <w:p w14:paraId="54500168" w14:textId="1C6228E3" w:rsidR="004205D7" w:rsidRDefault="004205D7" w:rsidP="004205D7">
      <w:pPr>
        <w:pStyle w:val="Ttulo4"/>
      </w:pPr>
      <w:r>
        <w:t xml:space="preserve">Descubrimiento </w:t>
      </w:r>
    </w:p>
    <w:p w14:paraId="65E12892" w14:textId="77777777" w:rsidR="004205D7" w:rsidRDefault="004205D7" w:rsidP="004205D7">
      <w:r>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Default="004205D7" w:rsidP="004205D7">
      <w:r>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Default="00EF46E0" w:rsidP="00EF46E0">
      <w:pPr>
        <w:pStyle w:val="Ttulo4"/>
      </w:pPr>
      <w:r>
        <w:lastRenderedPageBreak/>
        <w:t>Políticas de Calidad de Servicio</w:t>
      </w:r>
    </w:p>
    <w:p w14:paraId="4FC2A240" w14:textId="558D7A6D" w:rsidR="00EF46E0" w:rsidRDefault="00D676D1" w:rsidP="00EF46E0">
      <w:r>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Default="00D676D1" w:rsidP="00EF46E0">
      <w:r>
        <w:t>La descripción de todas las políticas de Calidad de Servicio soportadas por el servicio DCPS se encuentran en definidas en el estándar.</w:t>
      </w:r>
    </w:p>
    <w:p w14:paraId="5CCD14EC" w14:textId="5D52FF5E" w:rsidR="00D1084A" w:rsidRDefault="00D676D1" w:rsidP="00EF46E0">
      <w:r>
        <w:t xml:space="preserve">Una política de QoS pueden ser establecidas en todos los objetos </w:t>
      </w:r>
      <w:r w:rsidRPr="00D676D1">
        <w:rPr>
          <w:i/>
        </w:rPr>
        <w:t>DCPSEntity</w:t>
      </w:r>
      <w:r>
        <w:rPr>
          <w:i/>
        </w:rPr>
        <w:t xml:space="preserve">. </w:t>
      </w:r>
      <w:r>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t xml:space="preserve">En la siguiente </w:t>
      </w:r>
      <w:r w:rsidR="00126EB9">
        <w:fldChar w:fldCharType="begin"/>
      </w:r>
      <w:r w:rsidR="00126EB9">
        <w:instrText xml:space="preserve"> REF _Ref414283758 \h </w:instrText>
      </w:r>
      <w:r w:rsidR="00126EB9">
        <w:fldChar w:fldCharType="separate"/>
      </w:r>
      <w:r w:rsidR="00705AE8" w:rsidRPr="00126EB9">
        <w:t xml:space="preserve">Tabla </w:t>
      </w:r>
      <w:r w:rsidR="00705AE8">
        <w:rPr>
          <w:noProof/>
        </w:rPr>
        <w:t>1</w:t>
      </w:r>
      <w:r w:rsidR="00705AE8">
        <w:noBreakHyphen/>
      </w:r>
      <w:r w:rsidR="00705AE8">
        <w:rPr>
          <w:noProof/>
        </w:rPr>
        <w:t>3</w:t>
      </w:r>
      <w:r w:rsidR="00126EB9">
        <w:fldChar w:fldCharType="end"/>
      </w:r>
      <w:r w:rsidR="00126EB9">
        <w:t xml:space="preserve"> se mostrará las Políticas de QoS.</w:t>
      </w:r>
    </w:p>
    <w:p w14:paraId="207C9D46" w14:textId="77777777" w:rsidR="0061249C" w:rsidRDefault="00126EB9" w:rsidP="00126EB9">
      <w:pPr>
        <w:pStyle w:val="Descripcin"/>
        <w:keepNext/>
        <w:jc w:val="center"/>
        <w:rPr>
          <w:i w:val="0"/>
          <w:color w:val="auto"/>
          <w:szCs w:val="24"/>
        </w:rPr>
      </w:pPr>
      <w:bookmarkStart w:id="61" w:name="_Ref414283758"/>
      <w:bookmarkStart w:id="62" w:name="_Toc421180759"/>
      <w:r w:rsidRPr="00126EB9">
        <w:rPr>
          <w:color w:val="auto"/>
          <w:szCs w:val="24"/>
        </w:rPr>
        <w:lastRenderedPageBreak/>
        <w:t xml:space="preserve">Tabla </w:t>
      </w:r>
      <w:r w:rsidR="00030E82">
        <w:rPr>
          <w:color w:val="auto"/>
          <w:szCs w:val="24"/>
        </w:rPr>
        <w:fldChar w:fldCharType="begin"/>
      </w:r>
      <w:r w:rsidR="00030E82">
        <w:rPr>
          <w:color w:val="auto"/>
          <w:szCs w:val="24"/>
        </w:rPr>
        <w:instrText xml:space="preserve"> STYLEREF 1 \s </w:instrText>
      </w:r>
      <w:r w:rsidR="00030E82">
        <w:rPr>
          <w:color w:val="auto"/>
          <w:szCs w:val="24"/>
        </w:rPr>
        <w:fldChar w:fldCharType="separate"/>
      </w:r>
      <w:r w:rsidR="00705AE8">
        <w:rPr>
          <w:noProof/>
          <w:color w:val="auto"/>
          <w:szCs w:val="24"/>
        </w:rPr>
        <w:t>1</w:t>
      </w:r>
      <w:r w:rsidR="00030E82">
        <w:rPr>
          <w:color w:val="auto"/>
          <w:szCs w:val="24"/>
        </w:rPr>
        <w:fldChar w:fldCharType="end"/>
      </w:r>
      <w:r w:rsidR="00030E82">
        <w:rPr>
          <w:color w:val="auto"/>
          <w:szCs w:val="24"/>
        </w:rPr>
        <w:noBreakHyphen/>
      </w:r>
      <w:r w:rsidR="00030E82">
        <w:rPr>
          <w:color w:val="auto"/>
          <w:szCs w:val="24"/>
        </w:rPr>
        <w:fldChar w:fldCharType="begin"/>
      </w:r>
      <w:r w:rsidR="00030E82">
        <w:rPr>
          <w:color w:val="auto"/>
          <w:szCs w:val="24"/>
        </w:rPr>
        <w:instrText xml:space="preserve"> SEQ Tabla \* ARABIC \s 1 </w:instrText>
      </w:r>
      <w:r w:rsidR="00030E82">
        <w:rPr>
          <w:color w:val="auto"/>
          <w:szCs w:val="24"/>
        </w:rPr>
        <w:fldChar w:fldCharType="separate"/>
      </w:r>
      <w:r w:rsidR="00705AE8">
        <w:rPr>
          <w:noProof/>
          <w:color w:val="auto"/>
          <w:szCs w:val="24"/>
        </w:rPr>
        <w:t>3</w:t>
      </w:r>
      <w:r w:rsidR="00030E82">
        <w:rPr>
          <w:color w:val="auto"/>
          <w:szCs w:val="24"/>
        </w:rPr>
        <w:fldChar w:fldCharType="end"/>
      </w:r>
      <w:bookmarkEnd w:id="61"/>
      <w:r w:rsidRPr="00126EB9">
        <w:rPr>
          <w:color w:val="auto"/>
          <w:szCs w:val="24"/>
        </w:rPr>
        <w:t xml:space="preserve">. </w:t>
      </w:r>
      <w:r w:rsidRPr="00126EB9">
        <w:rPr>
          <w:i w:val="0"/>
          <w:color w:val="auto"/>
          <w:szCs w:val="24"/>
        </w:rPr>
        <w:t>Políticas de QoS del DDS</w:t>
      </w:r>
      <w:bookmarkEnd w:id="62"/>
    </w:p>
    <w:p w14:paraId="3D93E398" w14:textId="67AA5148" w:rsidR="00126EB9" w:rsidRPr="00126EB9" w:rsidRDefault="00645B6B" w:rsidP="00126EB9">
      <w:pPr>
        <w:pStyle w:val="Descripcin"/>
        <w:keepNext/>
        <w:jc w:val="center"/>
        <w:rPr>
          <w:color w:val="auto"/>
          <w:szCs w:val="24"/>
        </w:rPr>
      </w:pPr>
      <w:sdt>
        <w:sdtPr>
          <w:rPr>
            <w:i w:val="0"/>
            <w:color w:val="auto"/>
            <w:szCs w:val="24"/>
          </w:rPr>
          <w:id w:val="-829058808"/>
          <w:citation/>
        </w:sdtPr>
        <w:sdtContent>
          <w:r w:rsidR="003264C4">
            <w:rPr>
              <w:i w:val="0"/>
              <w:color w:val="auto"/>
              <w:szCs w:val="24"/>
            </w:rPr>
            <w:fldChar w:fldCharType="begin"/>
          </w:r>
          <w:r w:rsidR="003264C4">
            <w:rPr>
              <w:i w:val="0"/>
              <w:color w:val="auto"/>
              <w:szCs w:val="24"/>
              <w:lang w:val="es-ES"/>
            </w:rPr>
            <w:instrText xml:space="preserve"> CITATION Cor \l 3082 </w:instrText>
          </w:r>
          <w:r w:rsidR="003264C4">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(Corsaro)</w:t>
          </w:r>
          <w:r w:rsidR="003264C4">
            <w:rPr>
              <w:i w:val="0"/>
              <w:color w:val="auto"/>
              <w:szCs w:val="24"/>
            </w:rPr>
            <w:fldChar w:fldCharType="end"/>
          </w:r>
        </w:sdtContent>
      </w:sdt>
      <w:r w:rsidR="003264C4">
        <w:rPr>
          <w:i w:val="0"/>
          <w:color w:val="auto"/>
          <w:szCs w:val="24"/>
        </w:rPr>
        <w:t>.</w:t>
      </w:r>
    </w:p>
    <w:p w14:paraId="56CFCE99" w14:textId="0FD4F11B" w:rsidR="00D1084A" w:rsidRDefault="00126EB9" w:rsidP="00126EB9">
      <w:pPr>
        <w:jc w:val="center"/>
      </w:pPr>
      <w:r>
        <w:rPr>
          <w:noProof/>
          <w:lang w:eastAsia="es-EC"/>
        </w:rPr>
        <w:drawing>
          <wp:inline distT="0" distB="0" distL="0" distR="0" wp14:anchorId="77325400" wp14:editId="7BB16F60">
            <wp:extent cx="3317358" cy="3407015"/>
            <wp:effectExtent l="0" t="0" r="0" b="317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3048.tmp"/>
                    <pic:cNvPicPr/>
                  </pic:nvPicPr>
                  <pic:blipFill>
                    <a:blip r:embed="rId26">
                      <a:extLst>
                        <a:ext uri="{28A0092B-C50C-407E-A947-70E740481C1C}">
                          <a14:useLocalDpi xmlns:a14="http://schemas.microsoft.com/office/drawing/2010/main" val="0"/>
                        </a:ext>
                      </a:extLst>
                    </a:blip>
                    <a:stretch>
                      <a:fillRect/>
                    </a:stretch>
                  </pic:blipFill>
                  <pic:spPr>
                    <a:xfrm>
                      <a:off x="0" y="0"/>
                      <a:ext cx="3321887" cy="3411666"/>
                    </a:xfrm>
                    <a:prstGeom prst="rect">
                      <a:avLst/>
                    </a:prstGeom>
                  </pic:spPr>
                </pic:pic>
              </a:graphicData>
            </a:graphic>
          </wp:inline>
        </w:drawing>
      </w:r>
    </w:p>
    <w:p w14:paraId="70DC0E52" w14:textId="6069AD32" w:rsidR="00D676D1" w:rsidRDefault="00654EEF" w:rsidP="00EF46E0">
      <w:r>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escogerá  el valor que concuerde lo más posible a lo solicitado en el lado del Suscriptor, que está ofertado en el lado del Publicador; o puede rechazar el establecimiento de la comunicación en entre los dos objetos </w:t>
      </w:r>
      <w:r w:rsidRPr="00654EEF">
        <w:rPr>
          <w:i/>
        </w:rPr>
        <w:t>DCPSE</w:t>
      </w:r>
      <w:r>
        <w:rPr>
          <w:i/>
        </w:rPr>
        <w:t>ntity</w:t>
      </w:r>
      <w:r>
        <w:t>, si la QoS solicitada y ofertada no pueden llegar a un acuerdo.</w:t>
      </w:r>
      <w:r w:rsidR="00AF6DF9">
        <w:t xml:space="preserve"> En la siguiente </w:t>
      </w:r>
      <w:r w:rsidR="00AF6DF9">
        <w:fldChar w:fldCharType="begin"/>
      </w:r>
      <w:r w:rsidR="00AF6DF9">
        <w:instrText xml:space="preserve"> REF _Ref414284385 \h </w:instrText>
      </w:r>
      <w:r w:rsidR="00AF6DF9">
        <w:fldChar w:fldCharType="separate"/>
      </w:r>
      <w:r w:rsidR="00705AE8" w:rsidRPr="00AF6DF9">
        <w:t xml:space="preserve">Figura </w:t>
      </w:r>
      <w:r w:rsidR="00705AE8">
        <w:rPr>
          <w:noProof/>
        </w:rPr>
        <w:t>1</w:t>
      </w:r>
      <w:r w:rsidR="00705AE8">
        <w:noBreakHyphen/>
      </w:r>
      <w:r w:rsidR="00705AE8">
        <w:rPr>
          <w:noProof/>
        </w:rPr>
        <w:t>12</w:t>
      </w:r>
      <w:r w:rsidR="00AF6DF9">
        <w:fldChar w:fldCharType="end"/>
      </w:r>
      <w:r w:rsidR="00AF6DF9">
        <w:t xml:space="preserve"> se muestra el Modelo Suscriptor-Solicitado y el Publicador-Ofertado.</w:t>
      </w:r>
    </w:p>
    <w:p w14:paraId="58388DFD" w14:textId="77777777" w:rsidR="00AF6DF9" w:rsidRDefault="00126EB9" w:rsidP="00AF6DF9">
      <w:pPr>
        <w:keepNext/>
        <w:ind w:firstLine="0"/>
        <w:jc w:val="center"/>
      </w:pPr>
      <w:r>
        <w:rPr>
          <w:noProof/>
          <w:lang w:eastAsia="es-EC"/>
        </w:rPr>
        <w:lastRenderedPageBreak/>
        <w:drawing>
          <wp:inline distT="0" distB="0" distL="0" distR="0" wp14:anchorId="5F0A472A" wp14:editId="610AB673">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0BFD229B" w14:textId="77777777" w:rsidR="0061249C" w:rsidRDefault="00AF6DF9" w:rsidP="00AF6DF9">
      <w:pPr>
        <w:pStyle w:val="Descripcin"/>
        <w:jc w:val="center"/>
        <w:rPr>
          <w:i w:val="0"/>
          <w:color w:val="auto"/>
          <w:szCs w:val="24"/>
        </w:rPr>
      </w:pPr>
      <w:bookmarkStart w:id="63" w:name="_Ref414284385"/>
      <w:bookmarkStart w:id="64" w:name="_Toc421180785"/>
      <w:bookmarkStart w:id="65" w:name="_Toc414359327"/>
      <w:bookmarkStart w:id="66" w:name="_Toc421177661"/>
      <w:r w:rsidRPr="00AF6DF9">
        <w:rPr>
          <w:color w:val="auto"/>
          <w:szCs w:val="24"/>
        </w:rPr>
        <w:t xml:space="preserve">Figura </w:t>
      </w:r>
      <w:r w:rsidR="00703C77">
        <w:rPr>
          <w:color w:val="auto"/>
          <w:szCs w:val="24"/>
        </w:rPr>
        <w:fldChar w:fldCharType="begin"/>
      </w:r>
      <w:r w:rsidR="00703C77">
        <w:rPr>
          <w:color w:val="auto"/>
          <w:szCs w:val="24"/>
        </w:rPr>
        <w:instrText xml:space="preserve"> STYLEREF 1 \s </w:instrText>
      </w:r>
      <w:r w:rsidR="00703C77">
        <w:rPr>
          <w:color w:val="auto"/>
          <w:szCs w:val="24"/>
        </w:rPr>
        <w:fldChar w:fldCharType="separate"/>
      </w:r>
      <w:r w:rsidR="00705AE8">
        <w:rPr>
          <w:noProof/>
          <w:color w:val="auto"/>
          <w:szCs w:val="24"/>
        </w:rPr>
        <w:t>1</w:t>
      </w:r>
      <w:r w:rsidR="00703C77">
        <w:rPr>
          <w:color w:val="auto"/>
          <w:szCs w:val="24"/>
        </w:rPr>
        <w:fldChar w:fldCharType="end"/>
      </w:r>
      <w:r w:rsidR="00703C77">
        <w:rPr>
          <w:color w:val="auto"/>
          <w:szCs w:val="24"/>
        </w:rPr>
        <w:noBreakHyphen/>
      </w:r>
      <w:r w:rsidR="00703C77">
        <w:rPr>
          <w:color w:val="auto"/>
          <w:szCs w:val="24"/>
        </w:rPr>
        <w:fldChar w:fldCharType="begin"/>
      </w:r>
      <w:r w:rsidR="00703C77">
        <w:rPr>
          <w:color w:val="auto"/>
          <w:szCs w:val="24"/>
        </w:rPr>
        <w:instrText xml:space="preserve"> SEQ Figura \* ARABIC \s 1 </w:instrText>
      </w:r>
      <w:r w:rsidR="00703C77">
        <w:rPr>
          <w:color w:val="auto"/>
          <w:szCs w:val="24"/>
        </w:rPr>
        <w:fldChar w:fldCharType="separate"/>
      </w:r>
      <w:r w:rsidR="00705AE8">
        <w:rPr>
          <w:noProof/>
          <w:color w:val="auto"/>
          <w:szCs w:val="24"/>
        </w:rPr>
        <w:t>12</w:t>
      </w:r>
      <w:r w:rsidR="00703C77">
        <w:rPr>
          <w:color w:val="auto"/>
          <w:szCs w:val="24"/>
        </w:rPr>
        <w:fldChar w:fldCharType="end"/>
      </w:r>
      <w:bookmarkEnd w:id="63"/>
      <w:r w:rsidRPr="00AF6DF9">
        <w:rPr>
          <w:color w:val="auto"/>
          <w:szCs w:val="24"/>
        </w:rPr>
        <w:t>.</w:t>
      </w:r>
      <w:r w:rsidRPr="00AF6DF9">
        <w:rPr>
          <w:i w:val="0"/>
          <w:color w:val="auto"/>
          <w:szCs w:val="24"/>
        </w:rPr>
        <w:t xml:space="preserve"> Modelo Suscriptor-Solicitado y Publicador-Ofertado</w:t>
      </w:r>
      <w:bookmarkEnd w:id="64"/>
    </w:p>
    <w:p w14:paraId="541BA053" w14:textId="092559EC" w:rsidR="00126EB9" w:rsidRPr="00AF6DF9" w:rsidRDefault="00645B6B" w:rsidP="00AF6DF9">
      <w:pPr>
        <w:pStyle w:val="Descripcin"/>
        <w:jc w:val="center"/>
        <w:rPr>
          <w:color w:val="auto"/>
          <w:szCs w:val="24"/>
        </w:rPr>
      </w:pPr>
      <w:sdt>
        <w:sdtPr>
          <w:rPr>
            <w:i w:val="0"/>
            <w:color w:val="auto"/>
            <w:szCs w:val="24"/>
          </w:rPr>
          <w:id w:val="-1337540774"/>
          <w:citation/>
        </w:sdtPr>
        <w:sdtContent>
          <w:r w:rsidR="003264C4">
            <w:rPr>
              <w:i w:val="0"/>
              <w:color w:val="auto"/>
              <w:szCs w:val="24"/>
            </w:rPr>
            <w:fldChar w:fldCharType="begin"/>
          </w:r>
          <w:r w:rsidR="003264C4">
            <w:rPr>
              <w:i w:val="0"/>
              <w:color w:val="auto"/>
              <w:szCs w:val="24"/>
              <w:lang w:val="es-ES"/>
            </w:rPr>
            <w:instrText xml:space="preserve"> CITATION Cor \l 3082 </w:instrText>
          </w:r>
          <w:r w:rsidR="003264C4">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(Corsaro)</w:t>
          </w:r>
          <w:r w:rsidR="003264C4">
            <w:rPr>
              <w:i w:val="0"/>
              <w:color w:val="auto"/>
              <w:szCs w:val="24"/>
            </w:rPr>
            <w:fldChar w:fldCharType="end"/>
          </w:r>
        </w:sdtContent>
      </w:sdt>
      <w:r w:rsidR="00AF6DF9" w:rsidRPr="00AF6DF9">
        <w:rPr>
          <w:i w:val="0"/>
          <w:color w:val="auto"/>
          <w:szCs w:val="24"/>
        </w:rPr>
        <w:t>.</w:t>
      </w:r>
      <w:bookmarkEnd w:id="65"/>
      <w:bookmarkEnd w:id="66"/>
    </w:p>
    <w:p w14:paraId="3FADAAC6" w14:textId="085AEDFC" w:rsidR="00D1084A" w:rsidRDefault="00E3731E" w:rsidP="00E3731E">
      <w:pPr>
        <w:pStyle w:val="Ttulo4"/>
      </w:pPr>
      <w:r>
        <w:t>Interoperabilidad</w:t>
      </w:r>
    </w:p>
    <w:p w14:paraId="0CF75A96" w14:textId="15404DC4" w:rsidR="00E3731E" w:rsidRDefault="00E3731E" w:rsidP="00E3731E">
      <w:r>
        <w:t xml:space="preserve">Existen múltiples aspectos de interoperabilidad en el middleware. Estos incluyen al API, el </w:t>
      </w:r>
      <w:r w:rsidRPr="00E3731E">
        <w:rPr>
          <w:i/>
        </w:rPr>
        <w:t>Wire Protocol</w:t>
      </w:r>
      <w:r>
        <w:rPr>
          <w:i/>
        </w:rPr>
        <w:t xml:space="preserve"> </w:t>
      </w:r>
      <w:r>
        <w:t>o Protocolo de conexión</w:t>
      </w:r>
      <w:r w:rsidR="00F03E9C">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Default="00F03E9C" w:rsidP="00F03E9C">
      <w:pPr>
        <w:pStyle w:val="Ttulo5"/>
      </w:pPr>
      <w:r>
        <w:t>API y su interoperabilidad</w:t>
      </w:r>
    </w:p>
    <w:p w14:paraId="26B85A62" w14:textId="77777777" w:rsidR="00C53A44" w:rsidRDefault="00F03E9C" w:rsidP="00F03E9C">
      <w:r>
        <w:t>El API es la interfaz entre el DDS y la aplicación. Este comprende los tipos de datos específicos y llamadas a funciones para que la aplicación interactúe con el middleware, ya que el API está estandarizado</w:t>
      </w:r>
      <w:r w:rsidR="00C53A44">
        <w:t>, los clientes del estándar DDS pueden reemplazar implementaciones DDS con una recompilación simple, para no cambiar el código. Un API estandarizado permite portabilidad del middleware DDS y elimina el bloqueo de un propietario.</w:t>
      </w:r>
    </w:p>
    <w:p w14:paraId="444AECDB" w14:textId="76F448BC" w:rsidR="00510B5D" w:rsidRDefault="00C53A44" w:rsidP="00510B5D">
      <w:pPr>
        <w:jc w:val="left"/>
      </w:pPr>
      <w:r>
        <w:t xml:space="preserve">La siguiente </w:t>
      </w:r>
      <w:r w:rsidR="009A2523">
        <w:fldChar w:fldCharType="begin"/>
      </w:r>
      <w:r w:rsidR="009A2523">
        <w:instrText xml:space="preserve"> REF _Ref414357318 \h </w:instrText>
      </w:r>
      <w:r w:rsidR="009A2523">
        <w:fldChar w:fldCharType="separate"/>
      </w:r>
      <w:r w:rsidR="00705AE8" w:rsidRPr="00510B5D">
        <w:t xml:space="preserve">Figura </w:t>
      </w:r>
      <w:r w:rsidR="00705AE8">
        <w:rPr>
          <w:noProof/>
        </w:rPr>
        <w:t>1</w:t>
      </w:r>
      <w:r w:rsidR="00705AE8">
        <w:noBreakHyphen/>
      </w:r>
      <w:r w:rsidR="00705AE8">
        <w:rPr>
          <w:noProof/>
        </w:rPr>
        <w:t>13</w:t>
      </w:r>
      <w:r w:rsidR="009A2523">
        <w:fldChar w:fldCharType="end"/>
      </w:r>
      <w:r w:rsidR="009A2523">
        <w:t xml:space="preserve"> </w:t>
      </w:r>
      <w:r>
        <w:t>muestra la interoperabilidad del API.</w:t>
      </w:r>
    </w:p>
    <w:p w14:paraId="28A12DC3" w14:textId="77777777" w:rsidR="00510B5D" w:rsidRDefault="00C53A44" w:rsidP="00510B5D">
      <w:pPr>
        <w:keepNext/>
        <w:jc w:val="center"/>
      </w:pPr>
      <w:r>
        <w:rPr>
          <w:noProof/>
          <w:lang w:eastAsia="es-EC"/>
        </w:rPr>
        <w:lastRenderedPageBreak/>
        <w:drawing>
          <wp:inline distT="0" distB="0" distL="0" distR="0" wp14:anchorId="304DA9ED" wp14:editId="5CBF139C">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28">
                      <a:extLs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78F75C64" w14:textId="77777777" w:rsidR="0061249C" w:rsidRDefault="00510B5D" w:rsidP="00510B5D">
      <w:pPr>
        <w:pStyle w:val="Descripcin"/>
        <w:jc w:val="center"/>
        <w:rPr>
          <w:i w:val="0"/>
          <w:color w:val="auto"/>
          <w:szCs w:val="24"/>
        </w:rPr>
      </w:pPr>
      <w:bookmarkStart w:id="67" w:name="_Ref414357318"/>
      <w:bookmarkStart w:id="68" w:name="_Toc421180786"/>
      <w:bookmarkStart w:id="69" w:name="_Toc414359328"/>
      <w:bookmarkStart w:id="70" w:name="_Toc421177662"/>
      <w:r w:rsidRPr="00510B5D">
        <w:rPr>
          <w:color w:val="auto"/>
          <w:szCs w:val="24"/>
        </w:rPr>
        <w:t xml:space="preserve">Figura </w:t>
      </w:r>
      <w:r w:rsidR="00703C77">
        <w:rPr>
          <w:color w:val="auto"/>
          <w:szCs w:val="24"/>
        </w:rPr>
        <w:fldChar w:fldCharType="begin"/>
      </w:r>
      <w:r w:rsidR="00703C77">
        <w:rPr>
          <w:color w:val="auto"/>
          <w:szCs w:val="24"/>
        </w:rPr>
        <w:instrText xml:space="preserve"> STYLEREF 1 \s </w:instrText>
      </w:r>
      <w:r w:rsidR="00703C77">
        <w:rPr>
          <w:color w:val="auto"/>
          <w:szCs w:val="24"/>
        </w:rPr>
        <w:fldChar w:fldCharType="separate"/>
      </w:r>
      <w:r w:rsidR="00705AE8">
        <w:rPr>
          <w:noProof/>
          <w:color w:val="auto"/>
          <w:szCs w:val="24"/>
        </w:rPr>
        <w:t>1</w:t>
      </w:r>
      <w:r w:rsidR="00703C77">
        <w:rPr>
          <w:color w:val="auto"/>
          <w:szCs w:val="24"/>
        </w:rPr>
        <w:fldChar w:fldCharType="end"/>
      </w:r>
      <w:r w:rsidR="00703C77">
        <w:rPr>
          <w:color w:val="auto"/>
          <w:szCs w:val="24"/>
        </w:rPr>
        <w:noBreakHyphen/>
      </w:r>
      <w:r w:rsidR="00703C77">
        <w:rPr>
          <w:color w:val="auto"/>
          <w:szCs w:val="24"/>
        </w:rPr>
        <w:fldChar w:fldCharType="begin"/>
      </w:r>
      <w:r w:rsidR="00703C77">
        <w:rPr>
          <w:color w:val="auto"/>
          <w:szCs w:val="24"/>
        </w:rPr>
        <w:instrText xml:space="preserve"> SEQ Figura \* ARABIC \s 1 </w:instrText>
      </w:r>
      <w:r w:rsidR="00703C77">
        <w:rPr>
          <w:color w:val="auto"/>
          <w:szCs w:val="24"/>
        </w:rPr>
        <w:fldChar w:fldCharType="separate"/>
      </w:r>
      <w:r w:rsidR="00705AE8">
        <w:rPr>
          <w:noProof/>
          <w:color w:val="auto"/>
          <w:szCs w:val="24"/>
        </w:rPr>
        <w:t>13</w:t>
      </w:r>
      <w:r w:rsidR="00703C77">
        <w:rPr>
          <w:color w:val="auto"/>
          <w:szCs w:val="24"/>
        </w:rPr>
        <w:fldChar w:fldCharType="end"/>
      </w:r>
      <w:bookmarkEnd w:id="67"/>
      <w:r w:rsidRPr="00510B5D">
        <w:rPr>
          <w:color w:val="auto"/>
          <w:szCs w:val="24"/>
        </w:rPr>
        <w:t xml:space="preserve">. </w:t>
      </w:r>
      <w:r w:rsidRPr="00510B5D">
        <w:rPr>
          <w:i w:val="0"/>
          <w:color w:val="auto"/>
          <w:szCs w:val="24"/>
        </w:rPr>
        <w:t>Interoperabilidad del API</w:t>
      </w:r>
      <w:bookmarkEnd w:id="68"/>
    </w:p>
    <w:p w14:paraId="4A93ABE7" w14:textId="44A0683B" w:rsidR="00C53A44" w:rsidRDefault="00645B6B" w:rsidP="00510B5D">
      <w:pPr>
        <w:pStyle w:val="Descripcin"/>
        <w:jc w:val="center"/>
        <w:rPr>
          <w:i w:val="0"/>
          <w:color w:val="auto"/>
          <w:szCs w:val="24"/>
        </w:rPr>
      </w:pPr>
      <w:sdt>
        <w:sdtPr>
          <w:rPr>
            <w:i w:val="0"/>
            <w:color w:val="auto"/>
            <w:szCs w:val="24"/>
          </w:rPr>
          <w:id w:val="-556394617"/>
          <w:citation/>
        </w:sdtPr>
        <w:sdtContent>
          <w:r w:rsidR="00510B5D">
            <w:rPr>
              <w:i w:val="0"/>
              <w:color w:val="auto"/>
              <w:szCs w:val="24"/>
            </w:rPr>
            <w:fldChar w:fldCharType="begin"/>
          </w:r>
          <w:r w:rsidR="00510B5D">
            <w:rPr>
              <w:i w:val="0"/>
              <w:color w:val="auto"/>
              <w:szCs w:val="24"/>
              <w:lang w:val="es-ES"/>
            </w:rPr>
            <w:instrText xml:space="preserve"> CITATION Twi11 \l 3082 </w:instrText>
          </w:r>
          <w:r w:rsidR="00510B5D">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(Twin Oaks Computing, Inc., 2011)</w:t>
          </w:r>
          <w:r w:rsidR="00510B5D">
            <w:rPr>
              <w:i w:val="0"/>
              <w:color w:val="auto"/>
              <w:szCs w:val="24"/>
            </w:rPr>
            <w:fldChar w:fldCharType="end"/>
          </w:r>
        </w:sdtContent>
      </w:sdt>
      <w:r w:rsidR="00510B5D">
        <w:rPr>
          <w:i w:val="0"/>
          <w:color w:val="auto"/>
          <w:szCs w:val="24"/>
        </w:rPr>
        <w:t>.</w:t>
      </w:r>
      <w:bookmarkEnd w:id="69"/>
      <w:bookmarkEnd w:id="70"/>
    </w:p>
    <w:p w14:paraId="029BAEFB" w14:textId="41D70529" w:rsidR="00510B5D" w:rsidRDefault="00510B5D" w:rsidP="00510B5D">
      <w:pPr>
        <w:pStyle w:val="Ttulo5"/>
      </w:pPr>
      <w:r>
        <w:t>Protocolo de Conexión y su Interoperabilidad</w:t>
      </w:r>
    </w:p>
    <w:p w14:paraId="71C230CC" w14:textId="100F0813" w:rsidR="00510B5D" w:rsidRDefault="00510B5D" w:rsidP="00510B5D">
      <w:r>
        <w:t xml:space="preserve">El protocolo RTPS es responsable de la interoperabilidad del DDS sobre la conexión. La OMG también gestiona el estándar RTPS y adhiere a este estándar múltiples proveedores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 DDS </w:t>
      </w:r>
      <w:r w:rsidR="009A2523">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Pr>
          <w:i/>
        </w:rPr>
        <w:t xml:space="preserve">gateways RTPS, </w:t>
      </w:r>
      <w:r w:rsidR="009A2523" w:rsidRPr="009A2523">
        <w:t xml:space="preserve">ni </w:t>
      </w:r>
      <w:r w:rsidR="009A2523">
        <w:rPr>
          <w:i/>
        </w:rPr>
        <w:t xml:space="preserve"> </w:t>
      </w:r>
      <w:r w:rsidR="009A2523">
        <w:t xml:space="preserve">demonios, ni aplicaciones en otro plano, ya que se busca el mejor rendimiento posible. En la siguiente </w:t>
      </w:r>
      <w:r w:rsidR="003725C1">
        <w:fldChar w:fldCharType="begin"/>
      </w:r>
      <w:r w:rsidR="003725C1">
        <w:instrText xml:space="preserve"> REF _Ref414357472 \h </w:instrText>
      </w:r>
      <w:r w:rsidR="003725C1">
        <w:fldChar w:fldCharType="separate"/>
      </w:r>
      <w:r w:rsidR="00705AE8" w:rsidRPr="009A2523">
        <w:t xml:space="preserve">Figura </w:t>
      </w:r>
      <w:r w:rsidR="00705AE8">
        <w:rPr>
          <w:noProof/>
        </w:rPr>
        <w:t>1</w:t>
      </w:r>
      <w:r w:rsidR="00705AE8">
        <w:noBreakHyphen/>
      </w:r>
      <w:r w:rsidR="00705AE8">
        <w:rPr>
          <w:noProof/>
        </w:rPr>
        <w:t>14</w:t>
      </w:r>
      <w:r w:rsidR="003725C1">
        <w:fldChar w:fldCharType="end"/>
      </w:r>
      <w:r w:rsidR="009A2523">
        <w:t xml:space="preserve"> se podrá ver la interoperabilidad del protocolo de conexión.</w:t>
      </w:r>
    </w:p>
    <w:p w14:paraId="14AEAB91" w14:textId="77777777" w:rsidR="009A2523" w:rsidRDefault="009A2523" w:rsidP="009A2523">
      <w:pPr>
        <w:keepNext/>
        <w:ind w:firstLine="0"/>
        <w:jc w:val="center"/>
      </w:pPr>
      <w:r>
        <w:rPr>
          <w:noProof/>
          <w:lang w:eastAsia="es-EC"/>
        </w:rPr>
        <w:lastRenderedPageBreak/>
        <w:drawing>
          <wp:inline distT="0" distB="0" distL="0" distR="0" wp14:anchorId="218C8004" wp14:editId="7D87DD1E">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29">
                      <a:extLs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41D1EC51" w14:textId="77777777" w:rsidR="00176069" w:rsidRDefault="009A2523" w:rsidP="009A2523">
      <w:pPr>
        <w:pStyle w:val="Descripcin"/>
        <w:jc w:val="center"/>
        <w:rPr>
          <w:i w:val="0"/>
          <w:color w:val="auto"/>
          <w:szCs w:val="24"/>
        </w:rPr>
      </w:pPr>
      <w:bookmarkStart w:id="71" w:name="_Ref414357472"/>
      <w:bookmarkStart w:id="72" w:name="_Toc421180787"/>
      <w:bookmarkStart w:id="73" w:name="_Toc414359329"/>
      <w:bookmarkStart w:id="74" w:name="_Toc421177663"/>
      <w:r w:rsidRPr="009A2523">
        <w:rPr>
          <w:color w:val="auto"/>
          <w:szCs w:val="24"/>
        </w:rPr>
        <w:t xml:space="preserve">Figura </w:t>
      </w:r>
      <w:r w:rsidR="00703C77">
        <w:rPr>
          <w:color w:val="auto"/>
          <w:szCs w:val="24"/>
        </w:rPr>
        <w:fldChar w:fldCharType="begin"/>
      </w:r>
      <w:r w:rsidR="00703C77">
        <w:rPr>
          <w:color w:val="auto"/>
          <w:szCs w:val="24"/>
        </w:rPr>
        <w:instrText xml:space="preserve"> STYLEREF 1 \s </w:instrText>
      </w:r>
      <w:r w:rsidR="00703C77">
        <w:rPr>
          <w:color w:val="auto"/>
          <w:szCs w:val="24"/>
        </w:rPr>
        <w:fldChar w:fldCharType="separate"/>
      </w:r>
      <w:r w:rsidR="00705AE8">
        <w:rPr>
          <w:noProof/>
          <w:color w:val="auto"/>
          <w:szCs w:val="24"/>
        </w:rPr>
        <w:t>1</w:t>
      </w:r>
      <w:r w:rsidR="00703C77">
        <w:rPr>
          <w:color w:val="auto"/>
          <w:szCs w:val="24"/>
        </w:rPr>
        <w:fldChar w:fldCharType="end"/>
      </w:r>
      <w:r w:rsidR="00703C77">
        <w:rPr>
          <w:color w:val="auto"/>
          <w:szCs w:val="24"/>
        </w:rPr>
        <w:noBreakHyphen/>
      </w:r>
      <w:r w:rsidR="00703C77">
        <w:rPr>
          <w:color w:val="auto"/>
          <w:szCs w:val="24"/>
        </w:rPr>
        <w:fldChar w:fldCharType="begin"/>
      </w:r>
      <w:r w:rsidR="00703C77">
        <w:rPr>
          <w:color w:val="auto"/>
          <w:szCs w:val="24"/>
        </w:rPr>
        <w:instrText xml:space="preserve"> SEQ Figura \* ARABIC \s 1 </w:instrText>
      </w:r>
      <w:r w:rsidR="00703C77">
        <w:rPr>
          <w:color w:val="auto"/>
          <w:szCs w:val="24"/>
        </w:rPr>
        <w:fldChar w:fldCharType="separate"/>
      </w:r>
      <w:r w:rsidR="00705AE8">
        <w:rPr>
          <w:noProof/>
          <w:color w:val="auto"/>
          <w:szCs w:val="24"/>
        </w:rPr>
        <w:t>14</w:t>
      </w:r>
      <w:r w:rsidR="00703C77">
        <w:rPr>
          <w:color w:val="auto"/>
          <w:szCs w:val="24"/>
        </w:rPr>
        <w:fldChar w:fldCharType="end"/>
      </w:r>
      <w:bookmarkEnd w:id="71"/>
      <w:r w:rsidRPr="009A2523">
        <w:rPr>
          <w:color w:val="auto"/>
          <w:szCs w:val="24"/>
        </w:rPr>
        <w:t xml:space="preserve">. </w:t>
      </w:r>
      <w:r w:rsidRPr="009A2523">
        <w:rPr>
          <w:i w:val="0"/>
          <w:color w:val="auto"/>
          <w:szCs w:val="24"/>
        </w:rPr>
        <w:t>Interoperabilidad del Protocolo de Conexión</w:t>
      </w:r>
      <w:bookmarkEnd w:id="72"/>
    </w:p>
    <w:p w14:paraId="064FF134" w14:textId="2D63C302" w:rsidR="009A2523" w:rsidRPr="009A2523" w:rsidRDefault="00645B6B" w:rsidP="009A2523">
      <w:pPr>
        <w:pStyle w:val="Descripcin"/>
        <w:jc w:val="center"/>
        <w:rPr>
          <w:color w:val="auto"/>
          <w:szCs w:val="24"/>
        </w:rPr>
      </w:pPr>
      <w:sdt>
        <w:sdtPr>
          <w:rPr>
            <w:i w:val="0"/>
            <w:color w:val="auto"/>
            <w:szCs w:val="24"/>
          </w:rPr>
          <w:id w:val="-2120672835"/>
          <w:citation/>
        </w:sdtPr>
        <w:sdtContent>
          <w:r w:rsidR="009A2523">
            <w:rPr>
              <w:i w:val="0"/>
              <w:color w:val="auto"/>
              <w:szCs w:val="24"/>
            </w:rPr>
            <w:fldChar w:fldCharType="begin"/>
          </w:r>
          <w:r w:rsidR="009A2523">
            <w:rPr>
              <w:i w:val="0"/>
              <w:color w:val="auto"/>
              <w:szCs w:val="24"/>
              <w:lang w:val="es-ES"/>
            </w:rPr>
            <w:instrText xml:space="preserve"> CITATION Twi11 \l 3082 </w:instrText>
          </w:r>
          <w:r w:rsidR="009A2523">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(Twin Oaks Computing, Inc., 2011)</w:t>
          </w:r>
          <w:r w:rsidR="009A2523">
            <w:rPr>
              <w:i w:val="0"/>
              <w:color w:val="auto"/>
              <w:szCs w:val="24"/>
            </w:rPr>
            <w:fldChar w:fldCharType="end"/>
          </w:r>
        </w:sdtContent>
      </w:sdt>
      <w:r w:rsidR="009A2523">
        <w:rPr>
          <w:i w:val="0"/>
          <w:color w:val="auto"/>
          <w:szCs w:val="24"/>
        </w:rPr>
        <w:t>.</w:t>
      </w:r>
      <w:bookmarkEnd w:id="73"/>
      <w:bookmarkEnd w:id="74"/>
    </w:p>
    <w:p w14:paraId="7CC75D02" w14:textId="2327F550" w:rsidR="004205D7" w:rsidRDefault="004205D7" w:rsidP="003725C1">
      <w:pPr>
        <w:pStyle w:val="Ttulo5"/>
      </w:pPr>
      <w:r>
        <w:t xml:space="preserve">   </w:t>
      </w:r>
      <w:r w:rsidR="003725C1">
        <w:t>Cobertura de la QoS y su interoperabilidad</w:t>
      </w:r>
    </w:p>
    <w:p w14:paraId="68D3DF3C" w14:textId="7BDC2FE5" w:rsidR="003725C1" w:rsidRDefault="003725C1" w:rsidP="003725C1">
      <w:r>
        <w:t>Las políticas de QoS permiten a la aplicación medir el comportamiento específico de la comunicación. Esta medición incluye diferentes aspectos de la comunicación. Ejemplos de las políticas de QoS inc</w:t>
      </w:r>
      <w:r w:rsidR="00727C14">
        <w:t xml:space="preserve">luyen: la </w:t>
      </w:r>
      <w:r w:rsidR="00727C14" w:rsidRPr="00727C14">
        <w:rPr>
          <w:b/>
        </w:rPr>
        <w:t>confiabilidad</w:t>
      </w:r>
      <w:r w:rsidR="00727C14">
        <w:t xml:space="preserve"> es decir,</w:t>
      </w:r>
      <w:r>
        <w:t xml:space="preserve"> </w:t>
      </w:r>
      <w:r w:rsidR="00727C14">
        <w:t>¿qué</w:t>
      </w:r>
      <w:r>
        <w:t xml:space="preserve"> requerimientos de confiabilidad </w:t>
      </w:r>
      <w:r w:rsidR="00727C14">
        <w:t xml:space="preserve">necesitan esos datos?; </w:t>
      </w:r>
      <w:r w:rsidR="00727C14">
        <w:rPr>
          <w:b/>
        </w:rPr>
        <w:t xml:space="preserve"> </w:t>
      </w:r>
      <w:r w:rsidR="00727C14" w:rsidRPr="00727C14">
        <w:t>la</w:t>
      </w:r>
      <w:r w:rsidR="00727C14">
        <w:rPr>
          <w:b/>
        </w:rPr>
        <w:t xml:space="preserve"> durabilidad </w:t>
      </w:r>
      <w:r w:rsidR="00727C14">
        <w:t xml:space="preserve"> es decir, ¿cuán grande son los datos guardados para posibles publicaciones futuras?; </w:t>
      </w:r>
      <w:r w:rsidR="00727C14">
        <w:rPr>
          <w:b/>
        </w:rPr>
        <w:t xml:space="preserve">historial </w:t>
      </w:r>
      <w:r w:rsidR="00727C14">
        <w:t xml:space="preserve">y </w:t>
      </w:r>
      <w:r w:rsidR="00727C14">
        <w:rPr>
          <w:b/>
        </w:rPr>
        <w:t xml:space="preserve">límites de recursos </w:t>
      </w:r>
      <w:r w:rsidR="00727C14">
        <w:t xml:space="preserve">es decir, ¿cuáles son los requerimientos de almacenamiento?; </w:t>
      </w:r>
      <w:r w:rsidR="00727C14">
        <w:rPr>
          <w:b/>
        </w:rPr>
        <w:t xml:space="preserve">filtrado </w:t>
      </w:r>
      <w:r w:rsidR="00727C14">
        <w:t xml:space="preserve">y </w:t>
      </w:r>
      <w:r w:rsidR="00727C14">
        <w:rPr>
          <w:b/>
        </w:rPr>
        <w:t xml:space="preserve">presentación </w:t>
      </w:r>
      <w:r w:rsidR="00727C14">
        <w:t xml:space="preserve">es decir, ¿qué información deben ser presentados al suscriptor, y cómo?; y la </w:t>
      </w:r>
      <w:r w:rsidR="00727C14">
        <w:rPr>
          <w:b/>
        </w:rPr>
        <w:t xml:space="preserve">propiedad </w:t>
      </w:r>
      <w:r w:rsidR="00727C14">
        <w:t>es decir, ¿existen requisitos para la redundancia o para la desconexión?. Estas son solamente una pequeña parte de las 22 distintas políticas de QoS definidas por el est</w:t>
      </w:r>
      <w:r w:rsidR="00E67524">
        <w:t>ándar DDS. Estas políticas de QoS proveen un conjunto completo de opciones de configuración, permitiendo a las aplicaciones tomar fácilmente ventaja de estrategias de comunicación muy complejas y poderosas.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Default="00E67524" w:rsidP="003725C1">
      <w:r>
        <w:t xml:space="preserve">El estándar DDS además de especificar el API DDS, también categoriza las características de QoS dentro de perfiles que definen diferentes niveles de conformidad. El </w:t>
      </w:r>
      <w:r>
        <w:lastRenderedPageBreak/>
        <w:t xml:space="preserve">perfil mínimo más de 22 políticas de QoS, y define un conjunto mínimo de políticas de QoS que den estar cubiertas para una implementación DDS </w:t>
      </w:r>
      <w:r w:rsidR="00EF6B0C">
        <w:t>para ser compatible con el estándar, es decir, interoperable</w:t>
      </w:r>
      <w:r w:rsidR="001355F5">
        <w:t>.</w:t>
      </w:r>
    </w:p>
    <w:p w14:paraId="5062700A" w14:textId="0BE3E9DF" w:rsidR="001355F5" w:rsidRDefault="001355F5" w:rsidP="003725C1">
      <w:r>
        <w:t>Todos estos aspectos de interoperabilidad puestos juntos permiten una gran flexibilidad a los clientes del middleware.</w:t>
      </w:r>
    </w:p>
    <w:p w14:paraId="539FB060" w14:textId="586B4255" w:rsidR="00411276" w:rsidRDefault="004A764E" w:rsidP="004A764E">
      <w:pPr>
        <w:pStyle w:val="Ttulo3"/>
        <w:rPr>
          <w:lang w:val="es-ES"/>
        </w:rPr>
      </w:pPr>
      <w:bookmarkStart w:id="75" w:name="_Toc421180710"/>
      <w:r>
        <w:rPr>
          <w:lang w:val="es-ES"/>
        </w:rPr>
        <w:t>Funcionalidades</w:t>
      </w:r>
      <w:bookmarkEnd w:id="75"/>
    </w:p>
    <w:p w14:paraId="79C8BB4E" w14:textId="77777777" w:rsidR="004A764E" w:rsidRDefault="004A764E" w:rsidP="004A764E">
      <w:pPr>
        <w:rPr>
          <w:lang w:val="es-ES"/>
        </w:rPr>
      </w:pPr>
      <w:r>
        <w:rPr>
          <w:lang w:val="es-ES"/>
        </w:rPr>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Default="004A764E" w:rsidP="004A764E">
      <w:pPr>
        <w:rPr>
          <w:lang w:val="es-ES"/>
        </w:rPr>
      </w:pPr>
      <w:r>
        <w:rPr>
          <w:lang w:val="es-ES"/>
        </w:rPr>
        <w:t>Además, DDS permite la modificación de algunos parámetros en tiempo de ejecución, mientras se realiza una reconfiguración dinámica del sistema. Este conjunto de parámetros de calidad de servicio, permite varios aspectos de los datos,</w:t>
      </w:r>
      <w:r w:rsidR="009A3378">
        <w:rPr>
          <w:lang w:val="es-ES"/>
        </w:rPr>
        <w:t xml:space="preserve"> referidos a los</w:t>
      </w:r>
      <w:r>
        <w:rPr>
          <w:lang w:val="es-ES"/>
        </w:rPr>
        <w:t xml:space="preserve"> recursos de red</w:t>
      </w:r>
      <w:r w:rsidR="009A3378">
        <w:rPr>
          <w:lang w:val="es-ES"/>
        </w:rPr>
        <w:t xml:space="preserve"> y recursos</w:t>
      </w:r>
      <w:r>
        <w:rPr>
          <w:lang w:val="es-ES"/>
        </w:rPr>
        <w:t xml:space="preserve"> informáticos a ser configurados y pueden ser clasificados en las siguientes categorías</w:t>
      </w:r>
      <w:r w:rsidR="009A3378">
        <w:rPr>
          <w:lang w:val="es-ES"/>
        </w:rPr>
        <w:t xml:space="preserve">, </w:t>
      </w:r>
      <w:r w:rsidR="004258A7">
        <w:rPr>
          <w:lang w:val="es-ES"/>
        </w:rPr>
        <w:t xml:space="preserve">como se muestra en la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705AE8" w:rsidRPr="00186524">
        <w:t xml:space="preserve">Figura </w:t>
      </w:r>
      <w:r w:rsidR="00705AE8">
        <w:rPr>
          <w:noProof/>
        </w:rPr>
        <w:t>1</w:t>
      </w:r>
      <w:r w:rsidR="00705AE8">
        <w:noBreakHyphen/>
      </w:r>
      <w:r w:rsidR="00705AE8">
        <w:rPr>
          <w:noProof/>
        </w:rPr>
        <w:t>15</w:t>
      </w:r>
      <w:r w:rsidR="004258A7">
        <w:rPr>
          <w:lang w:val="es-ES"/>
        </w:rPr>
        <w:fldChar w:fldCharType="end"/>
      </w:r>
      <w:r>
        <w:rPr>
          <w:lang w:val="es-ES"/>
        </w:rPr>
        <w:t xml:space="preserve">: </w:t>
      </w:r>
    </w:p>
    <w:p w14:paraId="33C692A2" w14:textId="77777777" w:rsidR="00186524" w:rsidRDefault="00186524" w:rsidP="00186524">
      <w:pPr>
        <w:keepNext/>
      </w:pPr>
      <w:r>
        <w:rPr>
          <w:noProof/>
          <w:lang w:eastAsia="es-EC"/>
        </w:rPr>
        <w:drawing>
          <wp:inline distT="0" distB="0" distL="0" distR="0" wp14:anchorId="3D18FC4A" wp14:editId="56284900">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30">
                      <a:extLs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673CE68F" w14:textId="77777777" w:rsidR="00176069" w:rsidRDefault="00186524" w:rsidP="00186524">
      <w:pPr>
        <w:pStyle w:val="Descripcin"/>
        <w:jc w:val="center"/>
        <w:rPr>
          <w:i w:val="0"/>
          <w:color w:val="auto"/>
          <w:szCs w:val="24"/>
        </w:rPr>
      </w:pPr>
      <w:bookmarkStart w:id="76" w:name="_Ref413850935"/>
      <w:bookmarkStart w:id="77" w:name="_Toc421180788"/>
      <w:bookmarkStart w:id="78" w:name="_Toc414359330"/>
      <w:bookmarkStart w:id="79" w:name="_Toc421177664"/>
      <w:r w:rsidRPr="00186524">
        <w:rPr>
          <w:color w:val="auto"/>
          <w:szCs w:val="24"/>
        </w:rPr>
        <w:t xml:space="preserve">Figura </w:t>
      </w:r>
      <w:r w:rsidR="00703C77">
        <w:rPr>
          <w:color w:val="auto"/>
          <w:szCs w:val="24"/>
        </w:rPr>
        <w:fldChar w:fldCharType="begin"/>
      </w:r>
      <w:r w:rsidR="00703C77">
        <w:rPr>
          <w:color w:val="auto"/>
          <w:szCs w:val="24"/>
        </w:rPr>
        <w:instrText xml:space="preserve"> STYLEREF 1 \s </w:instrText>
      </w:r>
      <w:r w:rsidR="00703C77">
        <w:rPr>
          <w:color w:val="auto"/>
          <w:szCs w:val="24"/>
        </w:rPr>
        <w:fldChar w:fldCharType="separate"/>
      </w:r>
      <w:r w:rsidR="00705AE8">
        <w:rPr>
          <w:noProof/>
          <w:color w:val="auto"/>
          <w:szCs w:val="24"/>
        </w:rPr>
        <w:t>1</w:t>
      </w:r>
      <w:r w:rsidR="00703C77">
        <w:rPr>
          <w:color w:val="auto"/>
          <w:szCs w:val="24"/>
        </w:rPr>
        <w:fldChar w:fldCharType="end"/>
      </w:r>
      <w:r w:rsidR="00703C77">
        <w:rPr>
          <w:color w:val="auto"/>
          <w:szCs w:val="24"/>
        </w:rPr>
        <w:noBreakHyphen/>
      </w:r>
      <w:r w:rsidR="00703C77">
        <w:rPr>
          <w:color w:val="auto"/>
          <w:szCs w:val="24"/>
        </w:rPr>
        <w:fldChar w:fldCharType="begin"/>
      </w:r>
      <w:r w:rsidR="00703C77">
        <w:rPr>
          <w:color w:val="auto"/>
          <w:szCs w:val="24"/>
        </w:rPr>
        <w:instrText xml:space="preserve"> SEQ Figura \* ARABIC \s 1 </w:instrText>
      </w:r>
      <w:r w:rsidR="00703C77">
        <w:rPr>
          <w:color w:val="auto"/>
          <w:szCs w:val="24"/>
        </w:rPr>
        <w:fldChar w:fldCharType="separate"/>
      </w:r>
      <w:r w:rsidR="00705AE8">
        <w:rPr>
          <w:noProof/>
          <w:color w:val="auto"/>
          <w:szCs w:val="24"/>
        </w:rPr>
        <w:t>15</w:t>
      </w:r>
      <w:r w:rsidR="00703C77">
        <w:rPr>
          <w:color w:val="auto"/>
          <w:szCs w:val="24"/>
        </w:rPr>
        <w:fldChar w:fldCharType="end"/>
      </w:r>
      <w:bookmarkEnd w:id="76"/>
      <w:r w:rsidRPr="00186524">
        <w:rPr>
          <w:color w:val="auto"/>
          <w:szCs w:val="24"/>
        </w:rPr>
        <w:t xml:space="preserve">. </w:t>
      </w:r>
      <w:r w:rsidRPr="00186524">
        <w:rPr>
          <w:i w:val="0"/>
          <w:color w:val="auto"/>
          <w:szCs w:val="24"/>
        </w:rPr>
        <w:t>Parámetros de QoS definidos por DDS</w:t>
      </w:r>
      <w:bookmarkEnd w:id="77"/>
    </w:p>
    <w:p w14:paraId="1798BFCE" w14:textId="2665FD0D" w:rsidR="00186524" w:rsidRPr="00186524" w:rsidRDefault="00645B6B" w:rsidP="00186524">
      <w:pPr>
        <w:pStyle w:val="Descripcin"/>
        <w:jc w:val="center"/>
        <w:rPr>
          <w:i w:val="0"/>
          <w:color w:val="auto"/>
          <w:szCs w:val="24"/>
          <w:lang w:val="es-ES"/>
        </w:rPr>
      </w:pPr>
      <w:sdt>
        <w:sdtPr>
          <w:rPr>
            <w:i w:val="0"/>
            <w:color w:val="auto"/>
            <w:szCs w:val="24"/>
          </w:rPr>
          <w:id w:val="2054487347"/>
          <w:citation/>
        </w:sdtPr>
        <w:sdtContent>
          <w:r w:rsidR="003264C4">
            <w:rPr>
              <w:i w:val="0"/>
              <w:color w:val="auto"/>
              <w:szCs w:val="24"/>
            </w:rPr>
            <w:fldChar w:fldCharType="begin"/>
          </w:r>
          <w:r w:rsidR="003264C4">
            <w:rPr>
              <w:i w:val="0"/>
              <w:color w:val="auto"/>
              <w:szCs w:val="24"/>
              <w:lang w:val="es-ES"/>
            </w:rPr>
            <w:instrText xml:space="preserve"> CITATION Pér14 \l 3082 </w:instrText>
          </w:r>
          <w:r w:rsidR="003264C4">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3264C4">
            <w:rPr>
              <w:i w:val="0"/>
              <w:color w:val="auto"/>
              <w:szCs w:val="24"/>
            </w:rPr>
            <w:fldChar w:fldCharType="end"/>
          </w:r>
        </w:sdtContent>
      </w:sdt>
      <w:r w:rsidR="003264C4">
        <w:rPr>
          <w:i w:val="0"/>
          <w:color w:val="auto"/>
          <w:szCs w:val="24"/>
        </w:rPr>
        <w:t>.</w:t>
      </w:r>
      <w:bookmarkEnd w:id="78"/>
      <w:bookmarkEnd w:id="79"/>
      <w:r w:rsidR="00186524" w:rsidRPr="00186524">
        <w:rPr>
          <w:i w:val="0"/>
          <w:color w:val="auto"/>
          <w:szCs w:val="24"/>
        </w:rPr>
        <w:t xml:space="preserve"> </w:t>
      </w:r>
    </w:p>
    <w:p w14:paraId="2CA242B1" w14:textId="344FADD0" w:rsidR="00981826" w:rsidRDefault="00186524" w:rsidP="00205224">
      <w:pPr>
        <w:pStyle w:val="Prrafodelista"/>
        <w:numPr>
          <w:ilvl w:val="0"/>
          <w:numId w:val="31"/>
        </w:numPr>
        <w:rPr>
          <w:lang w:val="es-ES"/>
        </w:rPr>
      </w:pPr>
      <w:r>
        <w:rPr>
          <w:i/>
          <w:lang w:val="es-ES"/>
        </w:rPr>
        <w:lastRenderedPageBreak/>
        <w:t>Data Availability o disponibilidad de los datos,</w:t>
      </w:r>
      <w:r>
        <w:rPr>
          <w:lang w:val="es-ES"/>
        </w:rPr>
        <w:t xml:space="preserve"> esto comprende parámetros para el control de políticas de consulta y almacenamiento de la información. Los parámetros que pertenecen a esta categoría son: Durability, Lifespan, History y Lifecycle.</w:t>
      </w:r>
    </w:p>
    <w:p w14:paraId="620B27EA" w14:textId="14A4D373" w:rsidR="00981826" w:rsidRDefault="00186524" w:rsidP="00205224">
      <w:pPr>
        <w:pStyle w:val="Prrafodelista"/>
        <w:numPr>
          <w:ilvl w:val="0"/>
          <w:numId w:val="31"/>
        </w:numPr>
        <w:rPr>
          <w:lang w:val="es-ES"/>
        </w:rPr>
      </w:pPr>
      <w:r>
        <w:rPr>
          <w:i/>
          <w:lang w:val="es-ES"/>
        </w:rPr>
        <w:t>Data Delivery o entrega de datos,</w:t>
      </w:r>
      <w:r>
        <w:rPr>
          <w:lang w:val="es-ES"/>
        </w:rPr>
        <w:t xml:space="preserve"> está especifica como la información debe ser transmitida y presentada a la aplicación. Los parámetros que pertenecen a esta categoría son: Presentation, Reliability, Partition, Destination_Order, y Ownership.</w:t>
      </w:r>
    </w:p>
    <w:p w14:paraId="467F1711" w14:textId="73F2BCE9" w:rsidR="00186524" w:rsidRDefault="006476E9" w:rsidP="00205224">
      <w:pPr>
        <w:pStyle w:val="Prrafodelista"/>
        <w:numPr>
          <w:ilvl w:val="0"/>
          <w:numId w:val="31"/>
        </w:numPr>
        <w:rPr>
          <w:lang w:val="es-ES"/>
        </w:rPr>
      </w:pPr>
      <w:r>
        <w:rPr>
          <w:i/>
          <w:lang w:val="es-ES"/>
        </w:rPr>
        <w:t>Data Timeliness o Puntualidad de la información,</w:t>
      </w:r>
      <w:r>
        <w:rPr>
          <w:lang w:val="es-ES"/>
        </w:rPr>
        <w:t xml:space="preserve"> esta controla la latencia en la distribución de los datos. Los parámetros que pertenecen a esta categoría son: Deadline, Latency_Budget, y Transport_Priority.</w:t>
      </w:r>
    </w:p>
    <w:p w14:paraId="417D0341" w14:textId="6DBAD444" w:rsidR="006476E9" w:rsidRDefault="006476E9" w:rsidP="00205224">
      <w:pPr>
        <w:pStyle w:val="Prrafodelista"/>
        <w:numPr>
          <w:ilvl w:val="0"/>
          <w:numId w:val="31"/>
        </w:numPr>
        <w:rPr>
          <w:lang w:val="es-ES"/>
        </w:rPr>
      </w:pPr>
      <w:r>
        <w:rPr>
          <w:i/>
          <w:lang w:val="es-ES"/>
        </w:rPr>
        <w:t>Maximum Resources o Máximos de Recursos,</w:t>
      </w:r>
      <w:r>
        <w:rPr>
          <w:lang w:val="es-ES"/>
        </w:rPr>
        <w:t xml:space="preserve"> esta limita la cantidad de recursos que pueden ser usados en el sistema a través de parámetros tales como: Resource_Limit o Time-Based_Filter.</w:t>
      </w:r>
    </w:p>
    <w:p w14:paraId="60F33811" w14:textId="4E3DEE3B" w:rsidR="006476E9" w:rsidRDefault="006476E9" w:rsidP="00205224">
      <w:pPr>
        <w:pStyle w:val="Prrafodelista"/>
        <w:numPr>
          <w:ilvl w:val="0"/>
          <w:numId w:val="31"/>
        </w:numPr>
        <w:rPr>
          <w:lang w:val="es-ES"/>
        </w:rPr>
      </w:pPr>
      <w:r>
        <w:rPr>
          <w:i/>
          <w:lang w:val="es-ES"/>
        </w:rPr>
        <w:t>User Configuration o Configuración de Usuario,</w:t>
      </w:r>
      <w:r>
        <w:rPr>
          <w:lang w:val="es-ES"/>
        </w:rPr>
        <w:t xml:space="preserve"> estos parámetros permiten que la información extra ser añadida a cada entidad en la capa aplicación.</w:t>
      </w:r>
    </w:p>
    <w:p w14:paraId="58CD1225" w14:textId="20F31B9E" w:rsidR="006476E9" w:rsidRDefault="006476E9" w:rsidP="006476E9">
      <w:pPr>
        <w:rPr>
          <w:lang w:val="es-ES"/>
        </w:rPr>
      </w:pPr>
      <w:r>
        <w:rPr>
          <w:lang w:val="es-ES"/>
        </w:rPr>
        <w:t>Finalmente, esta especificación sigue el modelo Suscriptor-Solicitado, y el Publicador-ofertado para establecer los parámetros de QoS. Mediante el uso de este modelo, ambos el Publicador y el Suscriptor deben especificar parámetros compatible de QoS para establecer la comunicación. De otra manera, el middleware debe indicar a la aplicación que la comunicación no es posible.</w:t>
      </w:r>
    </w:p>
    <w:p w14:paraId="22228272" w14:textId="4B68B489" w:rsidR="006476E9" w:rsidRDefault="000B792F" w:rsidP="000B792F">
      <w:pPr>
        <w:pStyle w:val="Ttulo4"/>
        <w:rPr>
          <w:lang w:val="es-ES"/>
        </w:rPr>
      </w:pPr>
      <w:r>
        <w:rPr>
          <w:lang w:val="es-ES"/>
        </w:rPr>
        <w:t>Gestión de Recursos del Procesador</w:t>
      </w:r>
    </w:p>
    <w:p w14:paraId="4EF94213" w14:textId="5AB92284" w:rsidR="000B792F" w:rsidRDefault="000B792F" w:rsidP="000B792F">
      <w:pPr>
        <w:rPr>
          <w:lang w:val="es-ES"/>
        </w:rPr>
      </w:pPr>
      <w:r>
        <w:rPr>
          <w:lang w:val="es-ES"/>
        </w:rPr>
        <w:t xml:space="preserve">El estándar DDS no aborda explícitamente la planificación de hilos en los procesadores, como esta es un aspecto de implementación definida. Sin embargo, un subconjunto de </w:t>
      </w:r>
      <w:r>
        <w:rPr>
          <w:lang w:val="es-ES"/>
        </w:rPr>
        <w:lastRenderedPageBreak/>
        <w:t>parámetros de QoS, definidos por el estándar están enfocados al control del comportamiento temporal y el mejoramiento de la previsibilidad de la aplicación. Los tres parámetros de la puntualidad de datos, que están resaltados en la</w:t>
      </w:r>
      <w:r w:rsidR="004258A7">
        <w:rPr>
          <w:lang w:val="es-ES"/>
        </w:rPr>
        <w:t xml:space="preserve">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705AE8" w:rsidRPr="00186524">
        <w:t xml:space="preserve">Figura </w:t>
      </w:r>
      <w:r w:rsidR="00705AE8">
        <w:rPr>
          <w:noProof/>
        </w:rPr>
        <w:t>1</w:t>
      </w:r>
      <w:r w:rsidR="00705AE8">
        <w:noBreakHyphen/>
      </w:r>
      <w:r w:rsidR="00705AE8">
        <w:rPr>
          <w:noProof/>
        </w:rPr>
        <w:t>15</w:t>
      </w:r>
      <w:r w:rsidR="004258A7">
        <w:rPr>
          <w:lang w:val="es-ES"/>
        </w:rPr>
        <w:fldChar w:fldCharType="end"/>
      </w:r>
      <w:r>
        <w:rPr>
          <w:lang w:val="es-ES"/>
        </w:rPr>
        <w:t xml:space="preserve">, son importantes en la gestión de recursos de sistemas de tiempo real. En particular, el estándar </w:t>
      </w:r>
      <w:r w:rsidR="004258A7">
        <w:rPr>
          <w:lang w:val="es-ES"/>
        </w:rPr>
        <w:t>ha</w:t>
      </w:r>
      <w:r>
        <w:rPr>
          <w:lang w:val="es-ES"/>
        </w:rPr>
        <w:t xml:space="preserve"> definido los siguientes parámetros para la gestión de recursos de procesador:</w:t>
      </w:r>
    </w:p>
    <w:p w14:paraId="6C15DFCA" w14:textId="50C51B91" w:rsidR="000B792F" w:rsidRPr="009F686F" w:rsidRDefault="000B792F" w:rsidP="00205224">
      <w:pPr>
        <w:pStyle w:val="Prrafodelista"/>
        <w:numPr>
          <w:ilvl w:val="0"/>
          <w:numId w:val="32"/>
        </w:numPr>
        <w:rPr>
          <w:i/>
          <w:lang w:val="es-ES"/>
        </w:rPr>
      </w:pPr>
      <w:r>
        <w:rPr>
          <w:i/>
          <w:lang w:val="es-ES"/>
        </w:rPr>
        <w:t xml:space="preserve">deadline, </w:t>
      </w:r>
      <w:r>
        <w:rPr>
          <w:lang w:val="es-ES"/>
        </w:rPr>
        <w:t>este parámetro indica la cantidad máxima de tiempo disponible para enviar/ recibir muestras de datos pertenecientes a un tópico particular</w:t>
      </w:r>
      <w:r w:rsidR="009F686F">
        <w:rPr>
          <w:lang w:val="es-ES"/>
        </w:rPr>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9F686F" w:rsidRDefault="009F686F" w:rsidP="00205224">
      <w:pPr>
        <w:pStyle w:val="Prrafodelista"/>
        <w:numPr>
          <w:ilvl w:val="0"/>
          <w:numId w:val="32"/>
        </w:numPr>
        <w:rPr>
          <w:i/>
          <w:lang w:val="es-ES"/>
        </w:rPr>
      </w:pPr>
      <w:r>
        <w:rPr>
          <w:i/>
          <w:lang w:val="es-ES"/>
        </w:rPr>
        <w:t>Latency_Budget,</w:t>
      </w:r>
      <w:r>
        <w:rPr>
          <w:lang w:val="es-ES"/>
        </w:rPr>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Default="009F686F" w:rsidP="009F686F">
      <w:pPr>
        <w:rPr>
          <w:lang w:val="es-ES"/>
        </w:rPr>
      </w:pPr>
      <w:r>
        <w:rPr>
          <w:lang w:val="es-ES"/>
        </w:rPr>
        <w:t>Estos dos parámetros de QoS, incluso si ambos comparten objetivos similares, se aplican a diferentes niveles, como se ilustra en la</w:t>
      </w:r>
      <w:r w:rsidR="004258A7">
        <w:rPr>
          <w:lang w:val="es-ES"/>
        </w:rPr>
        <w:t xml:space="preserve"> </w:t>
      </w:r>
      <w:r w:rsidR="004258A7">
        <w:rPr>
          <w:lang w:val="es-ES"/>
        </w:rPr>
        <w:fldChar w:fldCharType="begin"/>
      </w:r>
      <w:r w:rsidR="004258A7">
        <w:rPr>
          <w:lang w:val="es-ES"/>
        </w:rPr>
        <w:instrText xml:space="preserve"> REF _Ref413850997 \h </w:instrText>
      </w:r>
      <w:r w:rsidR="004258A7">
        <w:rPr>
          <w:lang w:val="es-ES"/>
        </w:rPr>
      </w:r>
      <w:r w:rsidR="004258A7">
        <w:rPr>
          <w:lang w:val="es-ES"/>
        </w:rPr>
        <w:fldChar w:fldCharType="separate"/>
      </w:r>
      <w:r w:rsidR="00705AE8" w:rsidRPr="009F686F">
        <w:t xml:space="preserve">Figura </w:t>
      </w:r>
      <w:r w:rsidR="00705AE8">
        <w:rPr>
          <w:noProof/>
        </w:rPr>
        <w:t>1</w:t>
      </w:r>
      <w:r w:rsidR="00705AE8">
        <w:noBreakHyphen/>
      </w:r>
      <w:r w:rsidR="00705AE8">
        <w:rPr>
          <w:noProof/>
        </w:rPr>
        <w:t>16</w:t>
      </w:r>
      <w:r w:rsidR="004258A7">
        <w:rPr>
          <w:lang w:val="es-ES"/>
        </w:rPr>
        <w:fldChar w:fldCharType="end"/>
      </w:r>
      <w:r>
        <w:rPr>
          <w:lang w:val="es-ES"/>
        </w:rPr>
        <w:t>. Esta figura muestra cómo el parámetro deadline es monitorizado dentro de la capa DDS, mientras que el parámetro Latency_budget se aplica dentro de la capa DDSI.</w:t>
      </w:r>
    </w:p>
    <w:p w14:paraId="2771D919" w14:textId="77777777" w:rsidR="009F686F" w:rsidRDefault="009F686F" w:rsidP="009F686F">
      <w:pPr>
        <w:keepNext/>
        <w:jc w:val="center"/>
      </w:pPr>
      <w:r>
        <w:rPr>
          <w:noProof/>
          <w:lang w:eastAsia="es-EC"/>
        </w:rPr>
        <w:lastRenderedPageBreak/>
        <w:drawing>
          <wp:inline distT="0" distB="0" distL="0" distR="0" wp14:anchorId="6FDE742F" wp14:editId="76FEF59C">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31">
                      <a:extLs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31A9B44A" w14:textId="77777777" w:rsidR="00176069" w:rsidRDefault="009F686F" w:rsidP="009F686F">
      <w:pPr>
        <w:pStyle w:val="Descripcin"/>
        <w:jc w:val="center"/>
        <w:rPr>
          <w:i w:val="0"/>
          <w:color w:val="auto"/>
          <w:szCs w:val="24"/>
        </w:rPr>
      </w:pPr>
      <w:bookmarkStart w:id="80" w:name="_Ref413850997"/>
      <w:bookmarkStart w:id="81" w:name="_Toc421180789"/>
      <w:bookmarkStart w:id="82" w:name="_Toc414359331"/>
      <w:bookmarkStart w:id="83" w:name="_Toc421177665"/>
      <w:r w:rsidRPr="009F686F">
        <w:rPr>
          <w:color w:val="auto"/>
          <w:szCs w:val="24"/>
        </w:rPr>
        <w:t xml:space="preserve">Figura </w:t>
      </w:r>
      <w:r w:rsidR="00703C77">
        <w:rPr>
          <w:color w:val="auto"/>
          <w:szCs w:val="24"/>
        </w:rPr>
        <w:fldChar w:fldCharType="begin"/>
      </w:r>
      <w:r w:rsidR="00703C77">
        <w:rPr>
          <w:color w:val="auto"/>
          <w:szCs w:val="24"/>
        </w:rPr>
        <w:instrText xml:space="preserve"> STYLEREF 1 \s </w:instrText>
      </w:r>
      <w:r w:rsidR="00703C77">
        <w:rPr>
          <w:color w:val="auto"/>
          <w:szCs w:val="24"/>
        </w:rPr>
        <w:fldChar w:fldCharType="separate"/>
      </w:r>
      <w:r w:rsidR="00705AE8">
        <w:rPr>
          <w:noProof/>
          <w:color w:val="auto"/>
          <w:szCs w:val="24"/>
        </w:rPr>
        <w:t>1</w:t>
      </w:r>
      <w:r w:rsidR="00703C77">
        <w:rPr>
          <w:color w:val="auto"/>
          <w:szCs w:val="24"/>
        </w:rPr>
        <w:fldChar w:fldCharType="end"/>
      </w:r>
      <w:r w:rsidR="00703C77">
        <w:rPr>
          <w:color w:val="auto"/>
          <w:szCs w:val="24"/>
        </w:rPr>
        <w:noBreakHyphen/>
      </w:r>
      <w:r w:rsidR="00703C77">
        <w:rPr>
          <w:color w:val="auto"/>
          <w:szCs w:val="24"/>
        </w:rPr>
        <w:fldChar w:fldCharType="begin"/>
      </w:r>
      <w:r w:rsidR="00703C77">
        <w:rPr>
          <w:color w:val="auto"/>
          <w:szCs w:val="24"/>
        </w:rPr>
        <w:instrText xml:space="preserve"> SEQ Figura \* ARABIC \s 1 </w:instrText>
      </w:r>
      <w:r w:rsidR="00703C77">
        <w:rPr>
          <w:color w:val="auto"/>
          <w:szCs w:val="24"/>
        </w:rPr>
        <w:fldChar w:fldCharType="separate"/>
      </w:r>
      <w:r w:rsidR="00705AE8">
        <w:rPr>
          <w:noProof/>
          <w:color w:val="auto"/>
          <w:szCs w:val="24"/>
        </w:rPr>
        <w:t>16</w:t>
      </w:r>
      <w:r w:rsidR="00703C77">
        <w:rPr>
          <w:color w:val="auto"/>
          <w:szCs w:val="24"/>
        </w:rPr>
        <w:fldChar w:fldCharType="end"/>
      </w:r>
      <w:bookmarkEnd w:id="80"/>
      <w:r w:rsidRPr="009F686F">
        <w:rPr>
          <w:color w:val="auto"/>
          <w:szCs w:val="24"/>
        </w:rPr>
        <w:t xml:space="preserve">. </w:t>
      </w:r>
      <w:r w:rsidRPr="009F686F">
        <w:rPr>
          <w:i w:val="0"/>
          <w:color w:val="auto"/>
          <w:szCs w:val="24"/>
        </w:rPr>
        <w:t>Control del tiempo en DDS</w:t>
      </w:r>
      <w:bookmarkEnd w:id="81"/>
    </w:p>
    <w:p w14:paraId="1613BB92" w14:textId="5676492F" w:rsidR="009F686F" w:rsidRPr="009F686F" w:rsidRDefault="00645B6B" w:rsidP="009F686F">
      <w:pPr>
        <w:pStyle w:val="Descripcin"/>
        <w:jc w:val="center"/>
        <w:rPr>
          <w:color w:val="auto"/>
          <w:szCs w:val="24"/>
          <w:lang w:val="es-ES"/>
        </w:rPr>
      </w:pPr>
      <w:sdt>
        <w:sdtPr>
          <w:rPr>
            <w:i w:val="0"/>
            <w:color w:val="auto"/>
            <w:szCs w:val="24"/>
          </w:rPr>
          <w:id w:val="-401909369"/>
          <w:citation/>
        </w:sdtPr>
        <w:sdtContent>
          <w:r w:rsidR="003264C4">
            <w:rPr>
              <w:i w:val="0"/>
              <w:color w:val="auto"/>
              <w:szCs w:val="24"/>
            </w:rPr>
            <w:fldChar w:fldCharType="begin"/>
          </w:r>
          <w:r w:rsidR="003264C4">
            <w:rPr>
              <w:i w:val="0"/>
              <w:color w:val="auto"/>
              <w:szCs w:val="24"/>
              <w:lang w:val="es-ES"/>
            </w:rPr>
            <w:instrText xml:space="preserve"> CITATION Pér14 \l 3082 </w:instrText>
          </w:r>
          <w:r w:rsidR="003264C4">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3264C4">
            <w:rPr>
              <w:i w:val="0"/>
              <w:color w:val="auto"/>
              <w:szCs w:val="24"/>
            </w:rPr>
            <w:fldChar w:fldCharType="end"/>
          </w:r>
        </w:sdtContent>
      </w:sdt>
      <w:r w:rsidR="003264C4">
        <w:rPr>
          <w:i w:val="0"/>
          <w:color w:val="auto"/>
          <w:szCs w:val="24"/>
        </w:rPr>
        <w:t>.</w:t>
      </w:r>
      <w:bookmarkEnd w:id="82"/>
      <w:bookmarkEnd w:id="83"/>
    </w:p>
    <w:p w14:paraId="20B5011E" w14:textId="77777777" w:rsidR="006C2ADA" w:rsidRDefault="000F6138" w:rsidP="00BE6840">
      <w:pPr>
        <w:rPr>
          <w:lang w:val="es-ES"/>
        </w:rPr>
      </w:pPr>
      <w:r>
        <w:rPr>
          <w:lang w:val="es-ES"/>
        </w:rPr>
        <w:t xml:space="preserve">El DDS define diferentes mecanismo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Pr>
          <w:lang w:val="es-ES"/>
        </w:rPr>
        <w:t>los DR asociados.</w:t>
      </w:r>
      <w:r w:rsidR="006C2ADA">
        <w:rPr>
          <w:lang w:val="es-ES"/>
        </w:rPr>
        <w:t xml:space="preserve"> </w:t>
      </w:r>
    </w:p>
    <w:p w14:paraId="6107377D" w14:textId="798BB03B" w:rsidR="00981826" w:rsidRDefault="006C2ADA" w:rsidP="00BE6840">
      <w:pPr>
        <w:rPr>
          <w:lang w:val="es-ES"/>
        </w:rPr>
      </w:pPr>
      <w:r>
        <w:rPr>
          <w:lang w:val="es-ES"/>
        </w:rPr>
        <w:t xml:space="preserve">En el lado del Suscriptor, la recepción de los datos puede ser realizada con </w:t>
      </w:r>
      <w:r w:rsidRPr="006C2ADA">
        <w:rPr>
          <w:i/>
          <w:lang w:val="es-ES"/>
        </w:rPr>
        <w:t>polling</w:t>
      </w:r>
      <w:r w:rsidR="00E470B8">
        <w:rPr>
          <w:rStyle w:val="Refdenotaalpie"/>
          <w:i/>
          <w:lang w:val="es-ES"/>
        </w:rPr>
        <w:footnoteReference w:id="26"/>
      </w:r>
      <w:sdt>
        <w:sdtPr>
          <w:rPr>
            <w:i/>
            <w:lang w:val="es-ES"/>
          </w:rPr>
          <w:id w:val="-1497022332"/>
          <w:citation/>
        </w:sdtPr>
        <w:sdtContent>
          <w:r w:rsidR="00E470B8">
            <w:rPr>
              <w:i/>
              <w:lang w:val="es-ES"/>
            </w:rPr>
            <w:fldChar w:fldCharType="begin"/>
          </w:r>
          <w:r w:rsidR="00E470B8">
            <w:rPr>
              <w:i/>
              <w:lang w:val="es-ES"/>
            </w:rPr>
            <w:instrText xml:space="preserve"> CITATION WIK13 \l 3082 </w:instrText>
          </w:r>
          <w:r w:rsidR="00E470B8">
            <w:rPr>
              <w:i/>
              <w:lang w:val="es-ES"/>
            </w:rPr>
            <w:fldChar w:fldCharType="separate"/>
          </w:r>
          <w:r w:rsidR="00771C4C">
            <w:rPr>
              <w:i/>
              <w:noProof/>
              <w:lang w:val="es-ES"/>
            </w:rPr>
            <w:t xml:space="preserve"> </w:t>
          </w:r>
          <w:r w:rsidR="00771C4C">
            <w:rPr>
              <w:noProof/>
              <w:lang w:val="es-ES"/>
            </w:rPr>
            <w:t>(WIKIPEDIA, 2013)</w:t>
          </w:r>
          <w:r w:rsidR="00E470B8">
            <w:rPr>
              <w:i/>
              <w:lang w:val="es-ES"/>
            </w:rPr>
            <w:fldChar w:fldCharType="end"/>
          </w:r>
        </w:sdtContent>
      </w:sdt>
      <w:r w:rsidR="00E470B8">
        <w:rPr>
          <w:lang w:val="es-ES"/>
        </w:rPr>
        <w:t xml:space="preserve">, modo sincrónico, y asincrónico. Estos modelos no sólo son válidos para la recepción de datos sino también para la notificación de cualquier cambio en el estado de la comunicación, por ejemplo, </w:t>
      </w:r>
      <w:r w:rsidR="00D91CA4">
        <w:rPr>
          <w:lang w:val="es-ES"/>
        </w:rPr>
        <w:t xml:space="preserve">para el no cumplimiento de las peticiones de calidad de servicio. En particular, la aplicación podría ser notificada a través de la siguientes: </w:t>
      </w:r>
    </w:p>
    <w:p w14:paraId="55D222BE" w14:textId="76273F50" w:rsidR="00D91CA4" w:rsidRDefault="00D91CA4" w:rsidP="00205224">
      <w:pPr>
        <w:pStyle w:val="Prrafodelista"/>
        <w:numPr>
          <w:ilvl w:val="0"/>
          <w:numId w:val="33"/>
        </w:numPr>
        <w:rPr>
          <w:lang w:val="es-ES"/>
        </w:rPr>
      </w:pPr>
      <w:r>
        <w:rPr>
          <w:i/>
          <w:lang w:val="es-ES"/>
        </w:rPr>
        <w:t xml:space="preserve">Polling, </w:t>
      </w:r>
      <w:r>
        <w:rPr>
          <w:lang w:val="es-ES"/>
        </w:rPr>
        <w:t>como los hilos de una aplicación pueden invocar operaciones no bloqueantes para obtener datos o cambios en el estado de la comunicación.</w:t>
      </w:r>
    </w:p>
    <w:p w14:paraId="0D3F3472" w14:textId="77777777" w:rsidR="00D91CA4" w:rsidRDefault="00D91CA4" w:rsidP="00205224">
      <w:pPr>
        <w:pStyle w:val="Prrafodelista"/>
        <w:numPr>
          <w:ilvl w:val="0"/>
          <w:numId w:val="33"/>
        </w:numPr>
        <w:rPr>
          <w:lang w:val="es-ES"/>
        </w:rPr>
      </w:pPr>
      <w:r>
        <w:rPr>
          <w:i/>
          <w:lang w:val="es-ES"/>
        </w:rPr>
        <w:t>Listeners,</w:t>
      </w:r>
      <w:r>
        <w:rPr>
          <w:lang w:val="es-ES"/>
        </w:rPr>
        <w:t xml:space="preserve"> adjunta una función de devolución de llamada para las modificaciones de acceso asincrónico en el estado de la comunicación mientras </w:t>
      </w:r>
      <w:r>
        <w:rPr>
          <w:lang w:val="es-ES"/>
        </w:rPr>
        <w:lastRenderedPageBreak/>
        <w:t>que la aplicación se sigue ejecutando, es decir que los hilos del middleware son responsables de la gestión de cualquier cambio en el estado de la comunicación.</w:t>
      </w:r>
    </w:p>
    <w:p w14:paraId="27760840" w14:textId="34BFA48B" w:rsidR="00D91CA4" w:rsidRDefault="00D91CA4" w:rsidP="00205224">
      <w:pPr>
        <w:pStyle w:val="Prrafodelista"/>
        <w:numPr>
          <w:ilvl w:val="0"/>
          <w:numId w:val="33"/>
        </w:numPr>
        <w:rPr>
          <w:lang w:val="es-ES"/>
        </w:rPr>
      </w:pPr>
      <w:r>
        <w:rPr>
          <w:i/>
          <w:lang w:val="es-ES"/>
        </w:rPr>
        <w:t>Conditions y Wait</w:t>
      </w:r>
      <w:r w:rsidR="00AA10BE">
        <w:rPr>
          <w:lang w:val="es-ES"/>
        </w:rPr>
        <w:t>-</w:t>
      </w:r>
      <w:r w:rsidR="00AA10BE">
        <w:rPr>
          <w:i/>
          <w:lang w:val="es-ES"/>
        </w:rPr>
        <w:t>Sets</w:t>
      </w:r>
      <w:r>
        <w:rPr>
          <w:lang w:val="es-ES"/>
        </w:rPr>
        <w:t>,</w:t>
      </w:r>
      <w:r w:rsidR="00AA10BE">
        <w:rPr>
          <w:lang w:val="es-ES"/>
        </w:rPr>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Default="00AA10BE" w:rsidP="00AA10BE">
      <w:pPr>
        <w:pStyle w:val="Ttulo4"/>
        <w:rPr>
          <w:i w:val="0"/>
          <w:lang w:val="es-ES"/>
        </w:rPr>
      </w:pPr>
      <w:r>
        <w:rPr>
          <w:i w:val="0"/>
          <w:lang w:val="es-ES"/>
        </w:rPr>
        <w:t>Gestión de Recursos de Red</w:t>
      </w:r>
    </w:p>
    <w:p w14:paraId="138EEAF2" w14:textId="6453A3E0" w:rsidR="00AA10BE" w:rsidRDefault="00AA10BE" w:rsidP="00AA10BE">
      <w:pPr>
        <w:rPr>
          <w:lang w:val="es-ES"/>
        </w:rPr>
      </w:pPr>
      <w:r>
        <w:rPr>
          <w:lang w:val="es-ES"/>
        </w:rPr>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Default="00AA10BE" w:rsidP="00AA10BE">
      <w:pPr>
        <w:rPr>
          <w:lang w:val="es-ES"/>
        </w:rPr>
      </w:pPr>
      <w:r>
        <w:rPr>
          <w:lang w:val="es-ES"/>
        </w:rPr>
        <w:t xml:space="preserve">El paso de parámetros de planificación para las redes de comunicación es llevada a cabo a través de otro parámetro de QoS incluido en la categoría de </w:t>
      </w:r>
      <w:r w:rsidRPr="00AA10BE">
        <w:rPr>
          <w:i/>
          <w:lang w:val="es-ES"/>
        </w:rPr>
        <w:t>data timeless</w:t>
      </w:r>
      <w:r>
        <w:rPr>
          <w:i/>
          <w:lang w:val="es-ES"/>
        </w:rPr>
        <w:t xml:space="preserve">, </w:t>
      </w:r>
      <w:r>
        <w:rPr>
          <w:lang w:val="es-ES"/>
        </w:rPr>
        <w:t>mostrado en la</w:t>
      </w:r>
      <w:r w:rsidR="00BA70EC">
        <w:rPr>
          <w:lang w:val="es-ES"/>
        </w:rPr>
        <w:t xml:space="preserve"> </w:t>
      </w:r>
      <w:r w:rsidR="00BA70EC">
        <w:rPr>
          <w:lang w:val="es-ES"/>
        </w:rPr>
        <w:fldChar w:fldCharType="begin"/>
      </w:r>
      <w:r w:rsidR="00BA70EC">
        <w:rPr>
          <w:lang w:val="es-ES"/>
        </w:rPr>
        <w:instrText xml:space="preserve"> REF _Ref413850935 \h </w:instrText>
      </w:r>
      <w:r w:rsidR="00BA70EC">
        <w:rPr>
          <w:lang w:val="es-ES"/>
        </w:rPr>
      </w:r>
      <w:r w:rsidR="00BA70EC">
        <w:rPr>
          <w:lang w:val="es-ES"/>
        </w:rPr>
        <w:fldChar w:fldCharType="separate"/>
      </w:r>
      <w:r w:rsidR="00705AE8" w:rsidRPr="00186524">
        <w:t xml:space="preserve">Figura </w:t>
      </w:r>
      <w:r w:rsidR="00705AE8">
        <w:rPr>
          <w:noProof/>
        </w:rPr>
        <w:t>1</w:t>
      </w:r>
      <w:r w:rsidR="00705AE8">
        <w:noBreakHyphen/>
      </w:r>
      <w:r w:rsidR="00705AE8">
        <w:rPr>
          <w:noProof/>
        </w:rPr>
        <w:t>15</w:t>
      </w:r>
      <w:r w:rsidR="00BA70EC">
        <w:rPr>
          <w:lang w:val="es-ES"/>
        </w:rPr>
        <w:fldChar w:fldCharType="end"/>
      </w:r>
      <w:r>
        <w:rPr>
          <w:lang w:val="es-ES"/>
        </w:rPr>
        <w:t>:</w:t>
      </w:r>
    </w:p>
    <w:p w14:paraId="5AA0B1EF" w14:textId="1AF0AA4D" w:rsidR="00AA10BE" w:rsidRDefault="00AA10BE" w:rsidP="00205224">
      <w:pPr>
        <w:pStyle w:val="Prrafodelista"/>
        <w:numPr>
          <w:ilvl w:val="0"/>
          <w:numId w:val="34"/>
        </w:numPr>
        <w:rPr>
          <w:lang w:val="es-ES"/>
        </w:rPr>
      </w:pPr>
      <w:r>
        <w:rPr>
          <w:i/>
          <w:lang w:val="es-ES"/>
        </w:rPr>
        <w:t>Transport-Priority,</w:t>
      </w:r>
      <w:r>
        <w:rPr>
          <w:lang w:val="es-ES"/>
        </w:rPr>
        <w:t xml:space="preserve"> a diferencia de </w:t>
      </w:r>
      <w:r>
        <w:rPr>
          <w:i/>
          <w:lang w:val="es-ES"/>
        </w:rPr>
        <w:t>Latency-Budget</w:t>
      </w:r>
      <w:r w:rsidR="004310D5">
        <w:rPr>
          <w:lang w:val="es-ES"/>
        </w:rPr>
        <w:t xml:space="preserve">, que intenta optimizar el comportamiento interno del middleware, este parámetro prioriza el acceso a la red de comunicación, </w:t>
      </w:r>
      <w:r w:rsidR="004258A7">
        <w:rPr>
          <w:lang w:val="es-ES"/>
        </w:rPr>
        <w:t>como se muestra en la</w:t>
      </w:r>
      <w:r w:rsidR="00BA70EC">
        <w:rPr>
          <w:lang w:val="es-ES"/>
        </w:rPr>
        <w:t xml:space="preserve"> </w:t>
      </w:r>
      <w:r w:rsidR="00BA70EC">
        <w:rPr>
          <w:lang w:val="es-ES"/>
        </w:rPr>
        <w:fldChar w:fldCharType="begin"/>
      </w:r>
      <w:r w:rsidR="00BA70EC">
        <w:rPr>
          <w:lang w:val="es-ES"/>
        </w:rPr>
        <w:instrText xml:space="preserve"> REF _Ref413850997 \h </w:instrText>
      </w:r>
      <w:r w:rsidR="00BA70EC">
        <w:rPr>
          <w:lang w:val="es-ES"/>
        </w:rPr>
      </w:r>
      <w:r w:rsidR="00BA70EC">
        <w:rPr>
          <w:lang w:val="es-ES"/>
        </w:rPr>
        <w:fldChar w:fldCharType="separate"/>
      </w:r>
      <w:r w:rsidR="00705AE8" w:rsidRPr="009F686F">
        <w:t xml:space="preserve">Figura </w:t>
      </w:r>
      <w:r w:rsidR="00705AE8">
        <w:rPr>
          <w:noProof/>
        </w:rPr>
        <w:t>1</w:t>
      </w:r>
      <w:r w:rsidR="00705AE8">
        <w:noBreakHyphen/>
      </w:r>
      <w:r w:rsidR="00705AE8">
        <w:rPr>
          <w:noProof/>
        </w:rPr>
        <w:t>16</w:t>
      </w:r>
      <w:r w:rsidR="00BA70EC">
        <w:rPr>
          <w:lang w:val="es-ES"/>
        </w:rPr>
        <w:fldChar w:fldCharType="end"/>
      </w:r>
      <w:r w:rsidR="004310D5">
        <w:rPr>
          <w:lang w:val="es-ES"/>
        </w:rPr>
        <w:t>. Además, mientras que las comunicaciones son unidireccionales, este solo está asociado con entidades DW.</w:t>
      </w:r>
    </w:p>
    <w:p w14:paraId="3BB9FB79" w14:textId="0EA42339" w:rsidR="004310D5" w:rsidRDefault="004310D5" w:rsidP="004310D5">
      <w:pPr>
        <w:rPr>
          <w:lang w:val="es-ES"/>
        </w:rPr>
      </w:pPr>
      <w:r>
        <w:rPr>
          <w:lang w:val="es-ES"/>
        </w:rPr>
        <w:t xml:space="preserve">Por otra parte, la especificación DDSI define el conjunto de normas y características requeridas para habilitar la comunicación entre entidades DDS. Aunque esta especificación no </w:t>
      </w:r>
      <w:r w:rsidR="009D08DF">
        <w:rPr>
          <w:lang w:val="es-ES"/>
        </w:rPr>
        <w:t>está</w:t>
      </w:r>
      <w:r>
        <w:rPr>
          <w:lang w:val="es-ES"/>
        </w:rPr>
        <w:t xml:space="preserve"> particularmente orientada al uso de redes en tiempo real, esta no opone su uso y solo muestra un conjunto de requisitos para las redes subyacentes. El punto más importante tratado por la especificación se encuentra descrito en el protocolo RTPS, el cual es responsable específicamente de cómo se difunden los datos entre los nodos. Esto requiere la definición de los protocolos de intercambio de mensajes y formatos del mensajes. En particular, la estructura </w:t>
      </w:r>
      <w:r>
        <w:rPr>
          <w:lang w:val="es-ES"/>
        </w:rPr>
        <w:lastRenderedPageBreak/>
        <w:t>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Default="004310D5" w:rsidP="004310D5">
      <w:pPr>
        <w:rPr>
          <w:lang w:val="es-ES"/>
        </w:rPr>
      </w:pPr>
      <w:r>
        <w:rPr>
          <w:lang w:val="es-ES"/>
        </w:rPr>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Pr>
          <w:lang w:val="es-ES"/>
        </w:rPr>
        <w:t xml:space="preserve">como de la red. En particular, DDS proporciona un servicio para la gestión de entidades remotas llamadas </w:t>
      </w:r>
      <w:r w:rsidR="001159ED">
        <w:rPr>
          <w:i/>
          <w:lang w:val="es-ES"/>
        </w:rPr>
        <w:t xml:space="preserve">Discovery </w:t>
      </w:r>
      <w:r w:rsidR="001159ED">
        <w:rPr>
          <w:lang w:val="es-ES"/>
        </w:rPr>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Esta entidades presentes son responsables del establecimiento transparente de la comunicación con el usuario y del descubrimiento de la presencia o ausencia de entidades remotas, por ejemplo, un sistema de </w:t>
      </w:r>
      <w:r w:rsidR="001159ED">
        <w:rPr>
          <w:i/>
          <w:lang w:val="es-ES"/>
        </w:rPr>
        <w:t>plug-and-play</w:t>
      </w:r>
      <w:r w:rsidR="001159ED">
        <w:rPr>
          <w:rStyle w:val="Refdenotaalpie"/>
          <w:i/>
          <w:lang w:val="es-ES"/>
        </w:rPr>
        <w:footnoteReference w:id="27"/>
      </w:r>
      <w:r w:rsidR="001159ED">
        <w:rPr>
          <w:lang w:val="es-ES"/>
        </w:rPr>
        <w:t>. Este tipo de tráfico en la red, el cual es interno en el middleware, es llamado metatráfico y puede ser considerado en los análisis temporales.</w:t>
      </w:r>
    </w:p>
    <w:p w14:paraId="4E2E6BA0" w14:textId="77777777" w:rsidR="00621E06" w:rsidRDefault="00621E06" w:rsidP="004310D5">
      <w:pPr>
        <w:rPr>
          <w:lang w:val="es-ES"/>
        </w:rPr>
      </w:pPr>
    </w:p>
    <w:p w14:paraId="459256BB" w14:textId="77777777" w:rsidR="001159ED" w:rsidRDefault="009D08DF" w:rsidP="004310D5">
      <w:pPr>
        <w:rPr>
          <w:lang w:val="es-ES"/>
        </w:rPr>
      </w:pPr>
      <w:r>
        <w:rPr>
          <w:lang w:val="es-ES"/>
        </w:rPr>
        <w:t xml:space="preserve"> </w:t>
      </w:r>
    </w:p>
    <w:p w14:paraId="0DE8CBCE" w14:textId="2C5AFAF3" w:rsidR="009D08DF" w:rsidRDefault="00621E06" w:rsidP="00621E06">
      <w:pPr>
        <w:pStyle w:val="Ttulo1"/>
        <w:jc w:val="center"/>
        <w:rPr>
          <w:lang w:val="es-ES"/>
        </w:rPr>
      </w:pPr>
      <w:bookmarkStart w:id="84" w:name="_Toc421180711"/>
      <w:r>
        <w:rPr>
          <w:lang w:val="es-ES"/>
        </w:rPr>
        <w:lastRenderedPageBreak/>
        <w:t>CAPÍTULO II</w:t>
      </w:r>
      <w:bookmarkEnd w:id="84"/>
    </w:p>
    <w:p w14:paraId="4661ADF2" w14:textId="4954C471" w:rsidR="00621E06" w:rsidRPr="00621E06" w:rsidRDefault="00621E06" w:rsidP="0061113F">
      <w:pPr>
        <w:pStyle w:val="Ttulo2"/>
        <w:numPr>
          <w:ilvl w:val="0"/>
          <w:numId w:val="0"/>
        </w:numPr>
        <w:ind w:left="792"/>
        <w:jc w:val="center"/>
        <w:rPr>
          <w:lang w:val="es-ES"/>
        </w:rPr>
      </w:pPr>
      <w:bookmarkStart w:id="85" w:name="_Toc421180712"/>
      <w:r w:rsidRPr="00621E06">
        <w:rPr>
          <w:lang w:val="es-ES"/>
        </w:rPr>
        <w:t>ANÁLISIS DE REQUISITOS PARA LA IMPLEMENTACIÓN DE UN MÓDULO QUE SOPORTE EL PROTOCOLO RTPS</w:t>
      </w:r>
      <w:bookmarkEnd w:id="85"/>
    </w:p>
    <w:p w14:paraId="33AE85EE" w14:textId="70F23623" w:rsidR="00621E06" w:rsidRDefault="00621E06" w:rsidP="00621E06">
      <w:pPr>
        <w:pStyle w:val="Ttulo2"/>
        <w:rPr>
          <w:lang w:val="es-ES"/>
        </w:rPr>
      </w:pPr>
      <w:bookmarkStart w:id="86" w:name="_Toc421180713"/>
      <w:r>
        <w:rPr>
          <w:lang w:val="es-ES"/>
        </w:rPr>
        <w:t>INTRODUCCIÓN</w:t>
      </w:r>
      <w:bookmarkEnd w:id="86"/>
    </w:p>
    <w:p w14:paraId="0FA96772" w14:textId="7A23F4CC" w:rsidR="00621E06" w:rsidRDefault="00621E06" w:rsidP="00621E06">
      <w:pPr>
        <w:rPr>
          <w:lang w:val="es-ES"/>
        </w:rPr>
      </w:pPr>
      <w:r>
        <w:rPr>
          <w:lang w:val="es-ES"/>
        </w:rPr>
        <w:t>En el presente capítulo se definen los requisitos necesarios para integrar el protocolo RTPS con el middleware DDS que</w:t>
      </w:r>
      <w:r w:rsidR="005162F2">
        <w:rPr>
          <w:lang w:val="es-ES"/>
        </w:rPr>
        <w:t xml:space="preserve"> se</w:t>
      </w:r>
      <w:r>
        <w:rPr>
          <w:lang w:val="es-ES"/>
        </w:rPr>
        <w:t xml:space="preserve"> descri</w:t>
      </w:r>
      <w:r w:rsidR="005162F2">
        <w:rPr>
          <w:lang w:val="es-ES"/>
        </w:rPr>
        <w:t>bió</w:t>
      </w:r>
      <w:r>
        <w:rPr>
          <w:lang w:val="es-ES"/>
        </w:rPr>
        <w:t xml:space="preserve"> en el capítulo anterior. P</w:t>
      </w:r>
      <w:r w:rsidR="00320276">
        <w:rPr>
          <w:lang w:val="es-ES"/>
        </w:rPr>
        <w:t>rimeramente,</w:t>
      </w:r>
      <w:r>
        <w:rPr>
          <w:lang w:val="es-ES"/>
        </w:rPr>
        <w:t xml:space="preserve"> se realiza</w:t>
      </w:r>
      <w:r w:rsidR="005162F2">
        <w:rPr>
          <w:lang w:val="es-ES"/>
        </w:rPr>
        <w:t>n</w:t>
      </w:r>
      <w:r>
        <w:rPr>
          <w:lang w:val="es-ES"/>
        </w:rPr>
        <w:t xml:space="preserve"> capturas de paquetes</w:t>
      </w:r>
      <w:r w:rsidR="005162F2">
        <w:rPr>
          <w:lang w:val="es-ES"/>
        </w:rPr>
        <w:t xml:space="preserve"> </w:t>
      </w:r>
      <w:r>
        <w:rPr>
          <w:lang w:val="es-ES"/>
        </w:rPr>
        <w:t xml:space="preserve">con la herramienta Wireshark </w:t>
      </w:r>
      <w:r w:rsidR="005162F2">
        <w:rPr>
          <w:lang w:val="es-ES"/>
        </w:rPr>
        <w:t>de los diferentes mensajes RTPS y mensajes de descubrimiento RTPS</w:t>
      </w:r>
      <w:r w:rsidR="003F1875">
        <w:rPr>
          <w:lang w:val="es-ES"/>
        </w:rPr>
        <w:t>. F</w:t>
      </w:r>
      <w:r w:rsidR="005162F2">
        <w:rPr>
          <w:lang w:val="es-ES"/>
        </w:rPr>
        <w:t>inalmente</w:t>
      </w:r>
      <w:r w:rsidR="003F1875">
        <w:rPr>
          <w:lang w:val="es-ES"/>
        </w:rPr>
        <w:t>,</w:t>
      </w:r>
      <w:r w:rsidR="005162F2">
        <w:rPr>
          <w:lang w:val="es-ES"/>
        </w:rPr>
        <w:t xml:space="preserve"> obtener un análisis detallado de </w:t>
      </w:r>
      <w:r w:rsidR="00320276">
        <w:rPr>
          <w:lang w:val="es-ES"/>
        </w:rPr>
        <w:t xml:space="preserve">los mismos y </w:t>
      </w:r>
      <w:r w:rsidR="003F1875">
        <w:rPr>
          <w:lang w:val="es-ES"/>
        </w:rPr>
        <w:t>definir los requisitos necesarios para la implementación.</w:t>
      </w:r>
    </w:p>
    <w:p w14:paraId="5FA8C835" w14:textId="4255CD96" w:rsidR="00304397" w:rsidRDefault="00304397" w:rsidP="00304397">
      <w:pPr>
        <w:pStyle w:val="Ttulo2"/>
        <w:rPr>
          <w:lang w:val="es-ES"/>
        </w:rPr>
      </w:pPr>
      <w:bookmarkStart w:id="87" w:name="_Toc421180714"/>
      <w:r>
        <w:rPr>
          <w:lang w:val="es-ES"/>
        </w:rPr>
        <w:t>ANÁLISIS DE PAQUETES DE LOS DIFERENTES MENSAJES RTPS</w:t>
      </w:r>
      <w:bookmarkEnd w:id="87"/>
    </w:p>
    <w:p w14:paraId="27198B01" w14:textId="234BF3DA" w:rsidR="006379E4" w:rsidRPr="00C57139" w:rsidRDefault="00F256ED" w:rsidP="00F256ED">
      <w:pPr>
        <w:pStyle w:val="Ttulo3"/>
        <w:rPr>
          <w:lang w:val="es-ES"/>
        </w:rPr>
      </w:pPr>
      <w:bookmarkStart w:id="88" w:name="_Toc410813000"/>
      <w:bookmarkStart w:id="89" w:name="_Toc421180715"/>
      <w:r>
        <w:rPr>
          <w:lang w:val="es-ES"/>
        </w:rPr>
        <w:t>Estructura</w:t>
      </w:r>
      <w:r w:rsidR="006379E4" w:rsidRPr="00C57139">
        <w:rPr>
          <w:lang w:val="es-ES"/>
        </w:rPr>
        <w:t xml:space="preserve"> de los mensajes RTPS</w:t>
      </w:r>
      <w:bookmarkEnd w:id="88"/>
      <w:bookmarkEnd w:id="89"/>
    </w:p>
    <w:p w14:paraId="19F65C10" w14:textId="066BC147" w:rsidR="006379E4" w:rsidRDefault="006379E4" w:rsidP="00F256ED">
      <w:pPr>
        <w:pStyle w:val="Ttulo4"/>
        <w:rPr>
          <w:lang w:val="es-ES"/>
        </w:rPr>
      </w:pPr>
      <w:bookmarkStart w:id="90" w:name="_Toc410813001"/>
      <w:r w:rsidRPr="00C57139">
        <w:rPr>
          <w:sz w:val="14"/>
          <w:szCs w:val="14"/>
          <w:lang w:val="es-ES"/>
        </w:rPr>
        <w:t xml:space="preserve"> </w:t>
      </w:r>
      <w:r w:rsidRPr="00C57139">
        <w:rPr>
          <w:lang w:val="es-ES"/>
        </w:rPr>
        <w:t>Estructura general</w:t>
      </w:r>
      <w:bookmarkEnd w:id="90"/>
    </w:p>
    <w:p w14:paraId="11236DC4" w14:textId="1CF95693" w:rsidR="002401E4" w:rsidRPr="002401E4" w:rsidRDefault="002401E4" w:rsidP="002401E4">
      <w:pPr>
        <w:rPr>
          <w:lang w:val="es-ES"/>
        </w:rPr>
      </w:pPr>
      <w:r>
        <w:rPr>
          <w:lang w:val="es-ES"/>
        </w:rPr>
        <w:t xml:space="preserve">En la </w:t>
      </w:r>
      <w:r>
        <w:rPr>
          <w:lang w:val="es-ES"/>
        </w:rPr>
        <w:fldChar w:fldCharType="begin"/>
      </w:r>
      <w:r>
        <w:rPr>
          <w:lang w:val="es-ES"/>
        </w:rPr>
        <w:instrText xml:space="preserve"> REF _Ref416772107 \h </w:instrText>
      </w:r>
      <w:r>
        <w:rPr>
          <w:lang w:val="es-ES"/>
        </w:rPr>
      </w:r>
      <w:r>
        <w:rPr>
          <w:lang w:val="es-ES"/>
        </w:rPr>
        <w:fldChar w:fldCharType="separate"/>
      </w:r>
      <w:r w:rsidR="00705AE8" w:rsidRPr="002401E4">
        <w:t xml:space="preserve">Figura </w:t>
      </w:r>
      <w:r w:rsidR="00705AE8">
        <w:rPr>
          <w:noProof/>
        </w:rPr>
        <w:t>2</w:t>
      </w:r>
      <w:r w:rsidR="00705AE8">
        <w:noBreakHyphen/>
      </w:r>
      <w:r w:rsidR="00705AE8">
        <w:rPr>
          <w:noProof/>
        </w:rPr>
        <w:t>1</w:t>
      </w:r>
      <w:r>
        <w:rPr>
          <w:lang w:val="es-ES"/>
        </w:rPr>
        <w:fldChar w:fldCharType="end"/>
      </w:r>
      <w:r>
        <w:rPr>
          <w:lang w:val="es-ES"/>
        </w:rPr>
        <w:t xml:space="preserve"> se muestra la estructura general del mensaje RTPS incluyendo el tamaño en bytes de cada campo.</w:t>
      </w:r>
    </w:p>
    <w:p w14:paraId="1B369C38" w14:textId="77777777" w:rsidR="006379E4" w:rsidRPr="00C57139" w:rsidRDefault="006379E4" w:rsidP="006379E4">
      <w:pPr>
        <w:spacing w:line="240" w:lineRule="auto"/>
        <w:ind w:left="504"/>
        <w:jc w:val="left"/>
        <w:rPr>
          <w:lang w:val="es-ES"/>
        </w:rPr>
      </w:pPr>
      <w:r w:rsidRPr="00C57139">
        <w:rPr>
          <w:i/>
          <w:iCs/>
          <w:lang w:val="es-ES"/>
        </w:rPr>
        <w:t>0</w:t>
      </w:r>
      <w:r>
        <w:rPr>
          <w:i/>
          <w:iCs/>
          <w:lang w:val="es-ES"/>
        </w:rPr>
        <w:t>……………………………………………………………………</w:t>
      </w:r>
      <w:r w:rsidRPr="00C57139">
        <w:rPr>
          <w:i/>
          <w:iCs/>
          <w:lang w:val="es-ES"/>
        </w:rPr>
        <w:t>..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C5713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C57139" w:rsidRDefault="006379E4" w:rsidP="00F256ED">
            <w:pPr>
              <w:jc w:val="center"/>
              <w:rPr>
                <w:lang w:val="es-ES"/>
              </w:rPr>
            </w:pPr>
            <w:r w:rsidRPr="002401E4">
              <w:rPr>
                <w:color w:val="FFFFFF" w:themeColor="background1"/>
                <w:lang w:val="es-ES"/>
              </w:rPr>
              <w:t>Cabecera</w:t>
            </w:r>
          </w:p>
        </w:tc>
      </w:tr>
    </w:tbl>
    <w:p w14:paraId="3B958418" w14:textId="77777777" w:rsidR="006379E4" w:rsidRPr="00C57139" w:rsidRDefault="006379E4" w:rsidP="006379E4">
      <w:pPr>
        <w:spacing w:line="240" w:lineRule="auto"/>
        <w:ind w:firstLine="0"/>
        <w:jc w:val="left"/>
        <w:rPr>
          <w:lang w:val="es-ES"/>
        </w:rPr>
      </w:pPr>
      <w:r w:rsidRPr="00C57139">
        <w:rPr>
          <w:i/>
          <w:iCs/>
          <w:lang w:val="es-E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C5713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2401E4" w:rsidRDefault="006379E4" w:rsidP="00F256ED">
            <w:pPr>
              <w:jc w:val="center"/>
              <w:rPr>
                <w:color w:val="FFFFFF" w:themeColor="background1"/>
                <w:lang w:val="es-ES"/>
              </w:rPr>
            </w:pPr>
            <w:r w:rsidRPr="002401E4">
              <w:rPr>
                <w:color w:val="FFFFFF" w:themeColor="background1"/>
                <w:lang w:val="es-ES"/>
              </w:rPr>
              <w:t>Submensaje</w:t>
            </w:r>
          </w:p>
        </w:tc>
      </w:tr>
      <w:tr w:rsidR="006379E4" w:rsidRPr="00C5713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2047A4F3"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778FB63F" w14:textId="77777777" w:rsidR="006379E4" w:rsidRPr="002401E4" w:rsidRDefault="006379E4" w:rsidP="00F256ED">
            <w:pPr>
              <w:jc w:val="center"/>
              <w:rPr>
                <w:color w:val="FFFFFF" w:themeColor="background1"/>
                <w:lang w:val="es-ES"/>
              </w:rPr>
            </w:pPr>
            <w:r w:rsidRPr="002401E4">
              <w:rPr>
                <w:color w:val="FFFFFF" w:themeColor="background1"/>
                <w:lang w:val="es-ES"/>
              </w:rPr>
              <w:t>.</w:t>
            </w:r>
          </w:p>
        </w:tc>
      </w:tr>
      <w:tr w:rsidR="006379E4" w:rsidRPr="00C5713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2401E4" w:rsidRDefault="006379E4" w:rsidP="002401E4">
            <w:pPr>
              <w:keepNext/>
              <w:jc w:val="center"/>
              <w:rPr>
                <w:color w:val="FFFFFF" w:themeColor="background1"/>
                <w:lang w:val="es-ES"/>
              </w:rPr>
            </w:pPr>
            <w:r w:rsidRPr="002401E4">
              <w:rPr>
                <w:color w:val="FFFFFF" w:themeColor="background1"/>
                <w:lang w:val="es-ES"/>
              </w:rPr>
              <w:t>Submensaje</w:t>
            </w:r>
          </w:p>
        </w:tc>
      </w:tr>
    </w:tbl>
    <w:p w14:paraId="55772B14" w14:textId="77777777" w:rsidR="0061249C" w:rsidRDefault="002401E4" w:rsidP="002401E4">
      <w:pPr>
        <w:pStyle w:val="Descripcin"/>
        <w:jc w:val="center"/>
        <w:rPr>
          <w:i w:val="0"/>
          <w:szCs w:val="24"/>
        </w:rPr>
      </w:pPr>
      <w:bookmarkStart w:id="91" w:name="_Ref416772107"/>
      <w:bookmarkStart w:id="92" w:name="_Toc421180790"/>
      <w:bookmarkStart w:id="93" w:name="_Toc421177666"/>
      <w:r w:rsidRPr="002401E4">
        <w:rPr>
          <w:szCs w:val="24"/>
        </w:rPr>
        <w:t xml:space="preserve">Figura </w:t>
      </w:r>
      <w:r w:rsidR="00703C77">
        <w:rPr>
          <w:szCs w:val="24"/>
        </w:rPr>
        <w:fldChar w:fldCharType="begin"/>
      </w:r>
      <w:r w:rsidR="00703C77">
        <w:rPr>
          <w:szCs w:val="24"/>
        </w:rPr>
        <w:instrText xml:space="preserve"> STYLEREF 1 \s </w:instrText>
      </w:r>
      <w:r w:rsidR="00703C77">
        <w:rPr>
          <w:szCs w:val="24"/>
        </w:rPr>
        <w:fldChar w:fldCharType="separate"/>
      </w:r>
      <w:r w:rsidR="00705AE8">
        <w:rPr>
          <w:noProof/>
          <w:szCs w:val="24"/>
        </w:rPr>
        <w:t>2</w:t>
      </w:r>
      <w:r w:rsidR="00703C77">
        <w:rPr>
          <w:szCs w:val="24"/>
        </w:rPr>
        <w:fldChar w:fldCharType="end"/>
      </w:r>
      <w:r w:rsidR="00703C77">
        <w:rPr>
          <w:szCs w:val="24"/>
        </w:rPr>
        <w:noBreakHyphen/>
      </w:r>
      <w:r w:rsidR="00703C77">
        <w:rPr>
          <w:szCs w:val="24"/>
        </w:rPr>
        <w:fldChar w:fldCharType="begin"/>
      </w:r>
      <w:r w:rsidR="00703C77">
        <w:rPr>
          <w:szCs w:val="24"/>
        </w:rPr>
        <w:instrText xml:space="preserve"> SEQ Figura \* ARABIC \s 1 </w:instrText>
      </w:r>
      <w:r w:rsidR="00703C77">
        <w:rPr>
          <w:szCs w:val="24"/>
        </w:rPr>
        <w:fldChar w:fldCharType="separate"/>
      </w:r>
      <w:r w:rsidR="00705AE8">
        <w:rPr>
          <w:noProof/>
          <w:szCs w:val="24"/>
        </w:rPr>
        <w:t>1</w:t>
      </w:r>
      <w:r w:rsidR="00703C77">
        <w:rPr>
          <w:szCs w:val="24"/>
        </w:rPr>
        <w:fldChar w:fldCharType="end"/>
      </w:r>
      <w:bookmarkEnd w:id="91"/>
      <w:r w:rsidRPr="002401E4">
        <w:rPr>
          <w:szCs w:val="24"/>
        </w:rPr>
        <w:t xml:space="preserve">. </w:t>
      </w:r>
      <w:r w:rsidRPr="002401E4">
        <w:rPr>
          <w:i w:val="0"/>
          <w:szCs w:val="24"/>
        </w:rPr>
        <w:t>Estructura general mensaje RTPS</w:t>
      </w:r>
      <w:bookmarkEnd w:id="92"/>
    </w:p>
    <w:p w14:paraId="53FCA891" w14:textId="57BC77BB" w:rsidR="00CA0C05" w:rsidRPr="002401E4" w:rsidRDefault="00645B6B" w:rsidP="002401E4">
      <w:pPr>
        <w:pStyle w:val="Descripcin"/>
        <w:jc w:val="center"/>
        <w:rPr>
          <w:szCs w:val="24"/>
          <w:lang w:val="es-ES"/>
        </w:rPr>
      </w:pPr>
      <w:sdt>
        <w:sdtPr>
          <w:rPr>
            <w:i w:val="0"/>
            <w:szCs w:val="24"/>
          </w:rPr>
          <w:id w:val="196054720"/>
          <w:citation/>
        </w:sdtPr>
        <w:sdtContent>
          <w:r w:rsidR="00FB1220">
            <w:rPr>
              <w:i w:val="0"/>
              <w:szCs w:val="24"/>
            </w:rPr>
            <w:fldChar w:fldCharType="begin"/>
          </w:r>
          <w:r w:rsidR="00FB1220">
            <w:rPr>
              <w:i w:val="0"/>
              <w:szCs w:val="24"/>
              <w:lang w:val="es-ES"/>
            </w:rPr>
            <w:instrText xml:space="preserve"> CITATION OMG14 \l 3082 </w:instrText>
          </w:r>
          <w:r w:rsidR="00FB1220">
            <w:rPr>
              <w:i w:val="0"/>
              <w:szCs w:val="24"/>
            </w:rPr>
            <w:fldChar w:fldCharType="separate"/>
          </w:r>
          <w:r w:rsidR="00771C4C">
            <w:rPr>
              <w:i w:val="0"/>
              <w:noProof/>
              <w:szCs w:val="24"/>
              <w:lang w:val="es-ES"/>
            </w:rPr>
            <w:t xml:space="preserve"> </w:t>
          </w:r>
          <w:r w:rsidR="00771C4C" w:rsidRPr="00771C4C">
            <w:rPr>
              <w:noProof/>
              <w:szCs w:val="24"/>
              <w:lang w:val="es-ES"/>
            </w:rPr>
            <w:t>(OMG, 2014)</w:t>
          </w:r>
          <w:r w:rsidR="00FB1220">
            <w:rPr>
              <w:i w:val="0"/>
              <w:szCs w:val="24"/>
            </w:rPr>
            <w:fldChar w:fldCharType="end"/>
          </w:r>
        </w:sdtContent>
      </w:sdt>
      <w:bookmarkEnd w:id="93"/>
    </w:p>
    <w:p w14:paraId="28086230" w14:textId="77777777" w:rsidR="006379E4" w:rsidRDefault="006379E4" w:rsidP="00CA0C05">
      <w:pPr>
        <w:rPr>
          <w:lang w:val="es-ES"/>
        </w:rPr>
      </w:pPr>
      <w:r w:rsidRPr="00C57139">
        <w:rPr>
          <w:lang w:val="es-ES"/>
        </w:rPr>
        <w:lastRenderedPageBreak/>
        <w:t>RTPS mensajes explícitamente no enviar la longitud, utiliza el transporte subyacente con el cual se envían mensajes, en el caso de la longitud es enviada a la carga UDP UDP/IP.</w:t>
      </w:r>
    </w:p>
    <w:p w14:paraId="33D6B5B5" w14:textId="77777777" w:rsidR="00F256ED" w:rsidRDefault="00F256ED" w:rsidP="006379E4">
      <w:pPr>
        <w:jc w:val="left"/>
        <w:rPr>
          <w:lang w:val="es-ES"/>
        </w:rPr>
      </w:pPr>
    </w:p>
    <w:p w14:paraId="4F05AD7B" w14:textId="77777777" w:rsidR="00F256ED" w:rsidRPr="00C57139" w:rsidRDefault="00F256ED" w:rsidP="006379E4">
      <w:pPr>
        <w:jc w:val="left"/>
        <w:rPr>
          <w:lang w:val="es-ES"/>
        </w:rPr>
      </w:pPr>
    </w:p>
    <w:p w14:paraId="64AB8F78" w14:textId="5C261F1E" w:rsidR="006379E4" w:rsidRPr="00C57139" w:rsidRDefault="006379E4" w:rsidP="00CA0C05">
      <w:pPr>
        <w:rPr>
          <w:lang w:val="es-ES"/>
        </w:rPr>
      </w:pPr>
      <w:bookmarkStart w:id="94" w:name="_Toc410813002"/>
      <w:r w:rsidRPr="00C57139">
        <w:rPr>
          <w:sz w:val="14"/>
          <w:szCs w:val="14"/>
          <w:lang w:val="es-ES"/>
        </w:rPr>
        <w:t xml:space="preserve"> </w:t>
      </w:r>
      <w:r w:rsidRPr="00C57139">
        <w:rPr>
          <w:lang w:val="es-ES"/>
        </w:rPr>
        <w:t>Cabecera</w:t>
      </w:r>
      <w:bookmarkEnd w:id="94"/>
      <w:r w:rsidRPr="00C57139">
        <w:rPr>
          <w:lang w:val="es-ES"/>
        </w:rPr>
        <w:t xml:space="preserve"> </w:t>
      </w:r>
    </w:p>
    <w:p w14:paraId="24ABEC1A" w14:textId="77777777" w:rsidR="006379E4" w:rsidRPr="00C57139" w:rsidRDefault="006379E4" w:rsidP="006379E4">
      <w:pPr>
        <w:spacing w:line="240" w:lineRule="auto"/>
        <w:jc w:val="left"/>
        <w:rPr>
          <w:lang w:val="es-ES"/>
        </w:rPr>
      </w:pPr>
      <w:r w:rsidRPr="00C57139">
        <w:rPr>
          <w:i/>
          <w:iCs/>
          <w:lang w:val="es-ES"/>
        </w:rPr>
        <w:t xml:space="preserve">4bytes </w:t>
      </w:r>
      <w:r>
        <w:rPr>
          <w:i/>
          <w:iCs/>
          <w:lang w:val="es-ES"/>
        </w:rPr>
        <w:tab/>
      </w:r>
      <w:r>
        <w:rPr>
          <w:i/>
          <w:iCs/>
          <w:lang w:val="es-ES"/>
        </w:rPr>
        <w:tab/>
      </w:r>
      <w:r>
        <w:rPr>
          <w:i/>
          <w:iCs/>
          <w:lang w:val="es-ES"/>
        </w:rPr>
        <w:tab/>
      </w:r>
      <w:r w:rsidRPr="00C57139">
        <w:rPr>
          <w:i/>
          <w:iCs/>
          <w:lang w:val="es-ES"/>
        </w:rPr>
        <w:t xml:space="preserve">2bytes </w:t>
      </w:r>
      <w:r>
        <w:rPr>
          <w:i/>
          <w:iCs/>
          <w:lang w:val="es-ES"/>
        </w:rPr>
        <w:tab/>
      </w:r>
      <w:r>
        <w:rPr>
          <w:i/>
          <w:iCs/>
          <w:lang w:val="es-ES"/>
        </w:rPr>
        <w:tab/>
      </w:r>
      <w:r>
        <w:rPr>
          <w:i/>
          <w:iCs/>
          <w:lang w:val="es-ES"/>
        </w:rPr>
        <w:tab/>
      </w:r>
      <w:r w:rsidRPr="00C57139">
        <w:rPr>
          <w:i/>
          <w:iCs/>
          <w:lang w:val="es-ES"/>
        </w:rPr>
        <w:t>2bytes</w:t>
      </w:r>
      <w:r>
        <w:rPr>
          <w:i/>
          <w:iCs/>
          <w:lang w:val="es-ES"/>
        </w:rPr>
        <w:tab/>
      </w:r>
      <w:r>
        <w:rPr>
          <w:i/>
          <w:iCs/>
          <w:lang w:val="es-ES"/>
        </w:rPr>
        <w:tab/>
      </w:r>
      <w:r>
        <w:rPr>
          <w:i/>
          <w:iCs/>
          <w:lang w:val="es-ES"/>
        </w:rPr>
        <w:tab/>
      </w:r>
      <w:r w:rsidRPr="00C57139">
        <w:rPr>
          <w:i/>
          <w:iCs/>
          <w:lang w:val="es-ES"/>
        </w:rPr>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FB1220"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FB1220" w:rsidRDefault="006379E4" w:rsidP="00FB1220">
            <w:pPr>
              <w:keepNext/>
              <w:ind w:firstLine="0"/>
              <w:jc w:val="center"/>
              <w:rPr>
                <w:color w:val="FFFFFF" w:themeColor="background1"/>
                <w:lang w:val="es-ES"/>
              </w:rPr>
            </w:pPr>
            <w:r w:rsidRPr="00FB1220">
              <w:rPr>
                <w:color w:val="FFFFFF" w:themeColor="background1"/>
                <w:lang w:val="es-ES"/>
              </w:rPr>
              <w:t>GuidPrefix</w:t>
            </w:r>
          </w:p>
        </w:tc>
      </w:tr>
    </w:tbl>
    <w:p w14:paraId="744A1620" w14:textId="77777777" w:rsidR="0061249C" w:rsidRDefault="00FB1220" w:rsidP="00FB1220">
      <w:pPr>
        <w:pStyle w:val="Descripcin"/>
        <w:jc w:val="center"/>
        <w:rPr>
          <w:i w:val="0"/>
          <w:color w:val="auto"/>
          <w:szCs w:val="24"/>
        </w:rPr>
      </w:pPr>
      <w:bookmarkStart w:id="95" w:name="_Toc421180791"/>
      <w:bookmarkStart w:id="96" w:name="_Toc421177667"/>
      <w:r w:rsidRPr="00FB1220">
        <w:rPr>
          <w:color w:val="auto"/>
          <w:szCs w:val="24"/>
        </w:rPr>
        <w:t xml:space="preserve">Figura </w:t>
      </w:r>
      <w:r w:rsidR="00703C77">
        <w:rPr>
          <w:color w:val="auto"/>
          <w:szCs w:val="24"/>
        </w:rPr>
        <w:fldChar w:fldCharType="begin"/>
      </w:r>
      <w:r w:rsidR="00703C77">
        <w:rPr>
          <w:color w:val="auto"/>
          <w:szCs w:val="24"/>
        </w:rPr>
        <w:instrText xml:space="preserve"> STYLEREF 1 \s </w:instrText>
      </w:r>
      <w:r w:rsidR="00703C77">
        <w:rPr>
          <w:color w:val="auto"/>
          <w:szCs w:val="24"/>
        </w:rPr>
        <w:fldChar w:fldCharType="separate"/>
      </w:r>
      <w:r w:rsidR="00705AE8">
        <w:rPr>
          <w:noProof/>
          <w:color w:val="auto"/>
          <w:szCs w:val="24"/>
        </w:rPr>
        <w:t>2</w:t>
      </w:r>
      <w:r w:rsidR="00703C77">
        <w:rPr>
          <w:color w:val="auto"/>
          <w:szCs w:val="24"/>
        </w:rPr>
        <w:fldChar w:fldCharType="end"/>
      </w:r>
      <w:r w:rsidR="00703C77">
        <w:rPr>
          <w:color w:val="auto"/>
          <w:szCs w:val="24"/>
        </w:rPr>
        <w:noBreakHyphen/>
      </w:r>
      <w:r w:rsidR="00703C77">
        <w:rPr>
          <w:color w:val="auto"/>
          <w:szCs w:val="24"/>
        </w:rPr>
        <w:fldChar w:fldCharType="begin"/>
      </w:r>
      <w:r w:rsidR="00703C77">
        <w:rPr>
          <w:color w:val="auto"/>
          <w:szCs w:val="24"/>
        </w:rPr>
        <w:instrText xml:space="preserve"> SEQ Figura \* ARABIC \s 1 </w:instrText>
      </w:r>
      <w:r w:rsidR="00703C77">
        <w:rPr>
          <w:color w:val="auto"/>
          <w:szCs w:val="24"/>
        </w:rPr>
        <w:fldChar w:fldCharType="separate"/>
      </w:r>
      <w:r w:rsidR="00705AE8">
        <w:rPr>
          <w:noProof/>
          <w:color w:val="auto"/>
          <w:szCs w:val="24"/>
        </w:rPr>
        <w:t>2</w:t>
      </w:r>
      <w:r w:rsidR="00703C77">
        <w:rPr>
          <w:color w:val="auto"/>
          <w:szCs w:val="24"/>
        </w:rPr>
        <w:fldChar w:fldCharType="end"/>
      </w:r>
      <w:r w:rsidRPr="00FB1220">
        <w:rPr>
          <w:color w:val="auto"/>
          <w:szCs w:val="24"/>
        </w:rPr>
        <w:t xml:space="preserve">. </w:t>
      </w:r>
      <w:r w:rsidRPr="00FB1220">
        <w:rPr>
          <w:i w:val="0"/>
          <w:color w:val="auto"/>
          <w:szCs w:val="24"/>
        </w:rPr>
        <w:t>Cabecera del Mensaje RTPS</w:t>
      </w:r>
      <w:bookmarkEnd w:id="95"/>
    </w:p>
    <w:p w14:paraId="356148E4" w14:textId="593FB79E" w:rsidR="00FB1220" w:rsidRPr="00FB1220" w:rsidRDefault="00645B6B" w:rsidP="00FB1220">
      <w:pPr>
        <w:pStyle w:val="Descripcin"/>
        <w:jc w:val="center"/>
        <w:rPr>
          <w:color w:val="auto"/>
          <w:szCs w:val="24"/>
        </w:rPr>
      </w:pPr>
      <w:sdt>
        <w:sdtPr>
          <w:rPr>
            <w:i w:val="0"/>
            <w:color w:val="auto"/>
            <w:szCs w:val="24"/>
          </w:rPr>
          <w:id w:val="1965003646"/>
          <w:citation/>
        </w:sdtPr>
        <w:sdtContent>
          <w:r w:rsidR="00FB1220">
            <w:rPr>
              <w:i w:val="0"/>
              <w:color w:val="auto"/>
              <w:szCs w:val="24"/>
            </w:rPr>
            <w:fldChar w:fldCharType="begin"/>
          </w:r>
          <w:r w:rsidR="00FB1220">
            <w:rPr>
              <w:i w:val="0"/>
              <w:color w:val="auto"/>
              <w:szCs w:val="24"/>
              <w:lang w:val="es-ES"/>
            </w:rPr>
            <w:instrText xml:space="preserve"> CITATION OMG14 \l 3082 </w:instrText>
          </w:r>
          <w:r w:rsidR="00FB1220">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(OMG, 2014)</w:t>
          </w:r>
          <w:r w:rsidR="00FB1220">
            <w:rPr>
              <w:i w:val="0"/>
              <w:color w:val="auto"/>
              <w:szCs w:val="24"/>
            </w:rPr>
            <w:fldChar w:fldCharType="end"/>
          </w:r>
        </w:sdtContent>
      </w:sdt>
      <w:bookmarkEnd w:id="96"/>
    </w:p>
    <w:p w14:paraId="470064CF" w14:textId="77777777" w:rsidR="006379E4" w:rsidRPr="00C57139" w:rsidRDefault="006379E4" w:rsidP="006379E4">
      <w:pPr>
        <w:jc w:val="left"/>
        <w:rPr>
          <w:lang w:val="es-ES"/>
        </w:rPr>
      </w:pPr>
      <w:r w:rsidRPr="00C57139">
        <w:rPr>
          <w:lang w:val="es-ES"/>
        </w:rPr>
        <w:t> </w:t>
      </w:r>
    </w:p>
    <w:p w14:paraId="172AE773" w14:textId="156C477A" w:rsidR="006379E4" w:rsidRPr="00C57139" w:rsidRDefault="006379E4" w:rsidP="006379E4">
      <w:pPr>
        <w:jc w:val="left"/>
        <w:rPr>
          <w:lang w:val="es-ES"/>
        </w:rPr>
      </w:pPr>
      <w:r w:rsidRPr="00C57139">
        <w:rPr>
          <w:lang w:val="es-ES"/>
        </w:rPr>
        <w:t>  </w:t>
      </w:r>
    </w:p>
    <w:p w14:paraId="63FDEA70" w14:textId="504AB809" w:rsidR="006379E4" w:rsidRPr="00C57139" w:rsidRDefault="00F256ED" w:rsidP="00F256ED">
      <w:pPr>
        <w:pStyle w:val="Ttulo3"/>
        <w:rPr>
          <w:lang w:val="es-ES"/>
        </w:rPr>
      </w:pPr>
      <w:bookmarkStart w:id="97" w:name="_Toc410813003"/>
      <w:bookmarkStart w:id="98" w:name="_Toc421180716"/>
      <w:r>
        <w:rPr>
          <w:lang w:val="es-ES"/>
        </w:rPr>
        <w:t>Estructura de los</w:t>
      </w:r>
      <w:r w:rsidR="006379E4" w:rsidRPr="00C57139">
        <w:rPr>
          <w:lang w:val="es-ES"/>
        </w:rPr>
        <w:t xml:space="preserve"> submensajes RTPS</w:t>
      </w:r>
      <w:bookmarkEnd w:id="97"/>
      <w:bookmarkEnd w:id="98"/>
    </w:p>
    <w:p w14:paraId="1F17A55A" w14:textId="54F919D7" w:rsidR="006379E4" w:rsidRPr="00C57139" w:rsidRDefault="00D3745D" w:rsidP="0017650D">
      <w:pPr>
        <w:rPr>
          <w:lang w:val="es-ES"/>
        </w:rPr>
      </w:pPr>
      <w:r>
        <w:rPr>
          <w:lang w:val="es-ES"/>
        </w:rPr>
        <w:t xml:space="preserve">En la siguiente </w:t>
      </w:r>
      <w:r>
        <w:rPr>
          <w:lang w:val="es-ES"/>
        </w:rPr>
        <w:fldChar w:fldCharType="begin"/>
      </w:r>
      <w:r>
        <w:rPr>
          <w:lang w:val="es-ES"/>
        </w:rPr>
        <w:instrText xml:space="preserve"> REF _Ref416930720 \h </w:instrText>
      </w:r>
      <w:r>
        <w:rPr>
          <w:lang w:val="es-ES"/>
        </w:rPr>
      </w:r>
      <w:r>
        <w:rPr>
          <w:lang w:val="es-ES"/>
        </w:rPr>
        <w:fldChar w:fldCharType="separate"/>
      </w:r>
      <w:r w:rsidR="00705AE8" w:rsidRPr="002A0F12">
        <w:t xml:space="preserve">Figura </w:t>
      </w:r>
      <w:r w:rsidR="00705AE8">
        <w:rPr>
          <w:noProof/>
        </w:rPr>
        <w:t>2</w:t>
      </w:r>
      <w:r w:rsidR="00705AE8">
        <w:noBreakHyphen/>
      </w:r>
      <w:r w:rsidR="00705AE8">
        <w:rPr>
          <w:noProof/>
        </w:rPr>
        <w:t>3</w:t>
      </w:r>
      <w:r>
        <w:rPr>
          <w:lang w:val="es-ES"/>
        </w:rPr>
        <w:fldChar w:fldCharType="end"/>
      </w:r>
      <w:r>
        <w:rPr>
          <w:lang w:val="es-ES"/>
        </w:rPr>
        <w:t xml:space="preserve"> se muestra la estructura del submensaje, la cual</w:t>
      </w:r>
      <w:r w:rsidR="006379E4" w:rsidRPr="00C57139">
        <w:rPr>
          <w:lang w:val="es-ES"/>
        </w:rPr>
        <w:t xml:space="preserve"> está compuesta por una cabecera submensa</w:t>
      </w:r>
      <w:r>
        <w:rPr>
          <w:lang w:val="es-ES"/>
        </w:rPr>
        <w:t xml:space="preserve">je y el contenido de submensaje, </w:t>
      </w:r>
    </w:p>
    <w:p w14:paraId="692F3F4A" w14:textId="77777777" w:rsidR="006379E4" w:rsidRPr="00C57139" w:rsidRDefault="006379E4" w:rsidP="006379E4">
      <w:pPr>
        <w:spacing w:line="240" w:lineRule="auto"/>
        <w:ind w:firstLine="0"/>
        <w:jc w:val="left"/>
        <w:rPr>
          <w:lang w:val="es-ES"/>
        </w:rPr>
      </w:pPr>
      <w:r>
        <w:rPr>
          <w:i/>
          <w:iCs/>
          <w:lang w:val="es-ES"/>
        </w:rPr>
        <w:t>0…………….….……..7</w:t>
      </w:r>
      <w:r w:rsidRPr="00C57139">
        <w:rPr>
          <w:i/>
          <w:iCs/>
          <w:lang w:val="es-ES"/>
        </w:rPr>
        <w:t>…………………………..1</w:t>
      </w:r>
      <w:r>
        <w:rPr>
          <w:i/>
          <w:iCs/>
          <w:lang w:val="es-ES"/>
        </w:rPr>
        <w:t>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C5713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octectsToNextHeader</w:t>
            </w:r>
          </w:p>
        </w:tc>
      </w:tr>
      <w:tr w:rsidR="006379E4" w:rsidRPr="00C5713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187B09" w:rsidRDefault="006379E4" w:rsidP="002A0F12">
            <w:pPr>
              <w:keepNext/>
              <w:spacing w:line="240" w:lineRule="auto"/>
              <w:ind w:firstLine="0"/>
              <w:jc w:val="center"/>
              <w:rPr>
                <w:color w:val="FFFFFF" w:themeColor="background1"/>
                <w:lang w:val="es-ES"/>
              </w:rPr>
            </w:pPr>
            <w:r w:rsidRPr="00187B09">
              <w:rPr>
                <w:color w:val="FFFFFF" w:themeColor="background1"/>
                <w:lang w:val="es-ES"/>
              </w:rPr>
              <w:t>Submensaje contenido</w:t>
            </w:r>
          </w:p>
        </w:tc>
      </w:tr>
    </w:tbl>
    <w:p w14:paraId="7C741B1C" w14:textId="77777777" w:rsidR="0061249C" w:rsidRDefault="002A0F12" w:rsidP="002A0F12">
      <w:pPr>
        <w:pStyle w:val="Descripcin"/>
        <w:jc w:val="center"/>
        <w:rPr>
          <w:i w:val="0"/>
          <w:szCs w:val="24"/>
        </w:rPr>
      </w:pPr>
      <w:bookmarkStart w:id="99" w:name="_Ref416930720"/>
      <w:bookmarkStart w:id="100" w:name="_Toc421180792"/>
      <w:bookmarkStart w:id="101" w:name="_Toc421177668"/>
      <w:r w:rsidRPr="002A0F12">
        <w:rPr>
          <w:szCs w:val="24"/>
        </w:rPr>
        <w:t xml:space="preserve">Figura </w:t>
      </w:r>
      <w:r w:rsidR="00703C77">
        <w:rPr>
          <w:szCs w:val="24"/>
        </w:rPr>
        <w:fldChar w:fldCharType="begin"/>
      </w:r>
      <w:r w:rsidR="00703C77">
        <w:rPr>
          <w:szCs w:val="24"/>
        </w:rPr>
        <w:instrText xml:space="preserve"> STYLEREF 1 \s </w:instrText>
      </w:r>
      <w:r w:rsidR="00703C77">
        <w:rPr>
          <w:szCs w:val="24"/>
        </w:rPr>
        <w:fldChar w:fldCharType="separate"/>
      </w:r>
      <w:r w:rsidR="00705AE8">
        <w:rPr>
          <w:noProof/>
          <w:szCs w:val="24"/>
        </w:rPr>
        <w:t>2</w:t>
      </w:r>
      <w:r w:rsidR="00703C77">
        <w:rPr>
          <w:szCs w:val="24"/>
        </w:rPr>
        <w:fldChar w:fldCharType="end"/>
      </w:r>
      <w:r w:rsidR="00703C77">
        <w:rPr>
          <w:szCs w:val="24"/>
        </w:rPr>
        <w:noBreakHyphen/>
      </w:r>
      <w:r w:rsidR="00703C77">
        <w:rPr>
          <w:szCs w:val="24"/>
        </w:rPr>
        <w:fldChar w:fldCharType="begin"/>
      </w:r>
      <w:r w:rsidR="00703C77">
        <w:rPr>
          <w:szCs w:val="24"/>
        </w:rPr>
        <w:instrText xml:space="preserve"> SEQ Figura \* ARABIC \s 1 </w:instrText>
      </w:r>
      <w:r w:rsidR="00703C77">
        <w:rPr>
          <w:szCs w:val="24"/>
        </w:rPr>
        <w:fldChar w:fldCharType="separate"/>
      </w:r>
      <w:r w:rsidR="00705AE8">
        <w:rPr>
          <w:noProof/>
          <w:szCs w:val="24"/>
        </w:rPr>
        <w:t>3</w:t>
      </w:r>
      <w:r w:rsidR="00703C77">
        <w:rPr>
          <w:szCs w:val="24"/>
        </w:rPr>
        <w:fldChar w:fldCharType="end"/>
      </w:r>
      <w:bookmarkEnd w:id="99"/>
      <w:r w:rsidRPr="002A0F12">
        <w:rPr>
          <w:szCs w:val="24"/>
        </w:rPr>
        <w:t xml:space="preserve">. </w:t>
      </w:r>
      <w:r w:rsidRPr="002A0F12">
        <w:rPr>
          <w:i w:val="0"/>
          <w:szCs w:val="24"/>
        </w:rPr>
        <w:t>Estructura de los submensajes RTPS</w:t>
      </w:r>
      <w:bookmarkEnd w:id="100"/>
    </w:p>
    <w:p w14:paraId="2B6BE326" w14:textId="0D4104E6" w:rsidR="002A0F12" w:rsidRPr="002A0F12" w:rsidRDefault="00645B6B" w:rsidP="002A0F12">
      <w:pPr>
        <w:pStyle w:val="Descripcin"/>
        <w:jc w:val="center"/>
        <w:rPr>
          <w:szCs w:val="24"/>
        </w:rPr>
      </w:pPr>
      <w:sdt>
        <w:sdtPr>
          <w:rPr>
            <w:i w:val="0"/>
            <w:szCs w:val="24"/>
          </w:rPr>
          <w:id w:val="-791510048"/>
          <w:citation/>
        </w:sdtPr>
        <w:sdtContent>
          <w:r w:rsidR="002A0F12">
            <w:rPr>
              <w:i w:val="0"/>
              <w:szCs w:val="24"/>
            </w:rPr>
            <w:fldChar w:fldCharType="begin"/>
          </w:r>
          <w:r w:rsidR="002A0F12">
            <w:rPr>
              <w:i w:val="0"/>
              <w:szCs w:val="24"/>
              <w:lang w:val="es-ES"/>
            </w:rPr>
            <w:instrText xml:space="preserve"> CITATION OMG14 \l 3082 </w:instrText>
          </w:r>
          <w:r w:rsidR="002A0F12">
            <w:rPr>
              <w:i w:val="0"/>
              <w:szCs w:val="24"/>
            </w:rPr>
            <w:fldChar w:fldCharType="separate"/>
          </w:r>
          <w:r w:rsidR="00771C4C">
            <w:rPr>
              <w:i w:val="0"/>
              <w:noProof/>
              <w:szCs w:val="24"/>
              <w:lang w:val="es-ES"/>
            </w:rPr>
            <w:t xml:space="preserve"> </w:t>
          </w:r>
          <w:r w:rsidR="00771C4C" w:rsidRPr="00771C4C">
            <w:rPr>
              <w:noProof/>
              <w:szCs w:val="24"/>
              <w:lang w:val="es-ES"/>
            </w:rPr>
            <w:t>(OMG, 2014)</w:t>
          </w:r>
          <w:r w:rsidR="002A0F12">
            <w:rPr>
              <w:i w:val="0"/>
              <w:szCs w:val="24"/>
            </w:rPr>
            <w:fldChar w:fldCharType="end"/>
          </w:r>
        </w:sdtContent>
      </w:sdt>
      <w:bookmarkEnd w:id="101"/>
    </w:p>
    <w:p w14:paraId="041A4A91" w14:textId="77777777" w:rsidR="006379E4" w:rsidRPr="00C57139" w:rsidRDefault="006379E4" w:rsidP="006379E4">
      <w:pPr>
        <w:jc w:val="left"/>
        <w:rPr>
          <w:lang w:val="es-ES"/>
        </w:rPr>
      </w:pPr>
      <w:r w:rsidRPr="00C57139">
        <w:rPr>
          <w:lang w:val="es-ES"/>
        </w:rPr>
        <w:t> </w:t>
      </w:r>
    </w:p>
    <w:p w14:paraId="7FAB4416" w14:textId="1EC2EDCC" w:rsidR="006379E4" w:rsidRPr="00C57139" w:rsidRDefault="006379E4" w:rsidP="00F256ED">
      <w:pPr>
        <w:pStyle w:val="Ttulo4"/>
        <w:rPr>
          <w:lang w:val="es-ES"/>
        </w:rPr>
      </w:pPr>
      <w:bookmarkStart w:id="102" w:name="_Toc410813004"/>
      <w:r w:rsidRPr="00C57139">
        <w:rPr>
          <w:sz w:val="14"/>
          <w:szCs w:val="14"/>
          <w:lang w:val="es-ES"/>
        </w:rPr>
        <w:t xml:space="preserve"> </w:t>
      </w:r>
      <w:r w:rsidRPr="00C57139">
        <w:rPr>
          <w:lang w:val="es-ES"/>
        </w:rPr>
        <w:t>Lista de submensajes</w:t>
      </w:r>
      <w:bookmarkEnd w:id="102"/>
      <w:r w:rsidRPr="00C57139">
        <w:rPr>
          <w:lang w:val="es-ES"/>
        </w:rPr>
        <w:t xml:space="preserve"> </w:t>
      </w:r>
    </w:p>
    <w:p w14:paraId="685FEEA9" w14:textId="77777777" w:rsidR="006379E4" w:rsidRPr="00C57139" w:rsidRDefault="006379E4" w:rsidP="006379E4">
      <w:pPr>
        <w:jc w:val="left"/>
        <w:rPr>
          <w:lang w:val="es-ES"/>
        </w:rPr>
      </w:pPr>
      <w:r w:rsidRPr="00C57139">
        <w:rPr>
          <w:lang w:val="es-ES"/>
        </w:rPr>
        <w:t> </w:t>
      </w:r>
    </w:p>
    <w:p w14:paraId="4353AE2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Pad</w:t>
      </w:r>
    </w:p>
    <w:p w14:paraId="7C4DB39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AckNack</w:t>
      </w:r>
    </w:p>
    <w:p w14:paraId="4BEF67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Heartbeat</w:t>
      </w:r>
    </w:p>
    <w:p w14:paraId="3A500974"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Gap</w:t>
      </w:r>
    </w:p>
    <w:p w14:paraId="2B876A6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InfoTimeStamp</w:t>
      </w:r>
    </w:p>
    <w:p w14:paraId="050AB5C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Infofuentes</w:t>
      </w:r>
    </w:p>
    <w:p w14:paraId="06EC9FD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w:t>
      </w:r>
    </w:p>
    <w:p w14:paraId="3EBD8B78"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InfoDestination</w:t>
      </w:r>
    </w:p>
    <w:p w14:paraId="089C5E8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InfoReplyIp4</w:t>
      </w:r>
    </w:p>
    <w:p w14:paraId="71E4068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NackFrag</w:t>
      </w:r>
    </w:p>
    <w:p w14:paraId="53DBA24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HeartbeatFrag</w:t>
      </w:r>
    </w:p>
    <w:p w14:paraId="2BECE52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Datos</w:t>
      </w:r>
    </w:p>
    <w:p w14:paraId="3A1F792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DataFrag</w:t>
      </w:r>
    </w:p>
    <w:p w14:paraId="642DB4F0" w14:textId="0CA6F8A2" w:rsidR="006379E4" w:rsidRPr="00C57139" w:rsidRDefault="006379E4" w:rsidP="006379E4">
      <w:pPr>
        <w:jc w:val="left"/>
        <w:rPr>
          <w:lang w:val="es-ES"/>
        </w:rPr>
      </w:pPr>
      <w:r w:rsidRPr="00C57139">
        <w:rPr>
          <w:lang w:val="es-ES"/>
        </w:rPr>
        <w:t> </w:t>
      </w:r>
    </w:p>
    <w:p w14:paraId="48834B0E" w14:textId="43EFC039" w:rsidR="006379E4" w:rsidRDefault="006379E4" w:rsidP="00447E32">
      <w:pPr>
        <w:pStyle w:val="Ttulo3"/>
        <w:rPr>
          <w:lang w:val="es-ES"/>
        </w:rPr>
      </w:pPr>
      <w:bookmarkStart w:id="103" w:name="_Toc410813005"/>
      <w:r w:rsidRPr="00C57139">
        <w:rPr>
          <w:sz w:val="14"/>
          <w:szCs w:val="14"/>
          <w:lang w:val="es-ES"/>
        </w:rPr>
        <w:t xml:space="preserve"> </w:t>
      </w:r>
      <w:bookmarkStart w:id="104" w:name="_Toc421180717"/>
      <w:r w:rsidRPr="00C57139">
        <w:rPr>
          <w:lang w:val="es-ES"/>
        </w:rPr>
        <w:t>AckNackSubmessage</w:t>
      </w:r>
      <w:bookmarkEnd w:id="103"/>
      <w:bookmarkEnd w:id="104"/>
    </w:p>
    <w:p w14:paraId="73613195" w14:textId="5C1E353F" w:rsidR="00D3745D" w:rsidRPr="00D3745D" w:rsidRDefault="00D3745D" w:rsidP="00D3745D">
      <w:pPr>
        <w:rPr>
          <w:lang w:val="es-ES"/>
        </w:rPr>
      </w:pPr>
      <w:r>
        <w:rPr>
          <w:lang w:val="es-ES"/>
        </w:rPr>
        <w:t xml:space="preserve">En la </w:t>
      </w:r>
      <w:r>
        <w:rPr>
          <w:lang w:val="es-ES"/>
        </w:rPr>
        <w:fldChar w:fldCharType="begin"/>
      </w:r>
      <w:r>
        <w:rPr>
          <w:lang w:val="es-ES"/>
        </w:rPr>
        <w:instrText xml:space="preserve"> REF _Ref416930920 \h </w:instrText>
      </w:r>
      <w:r>
        <w:rPr>
          <w:lang w:val="es-ES"/>
        </w:rPr>
      </w:r>
      <w:r>
        <w:rPr>
          <w:lang w:val="es-ES"/>
        </w:rPr>
        <w:fldChar w:fldCharType="separate"/>
      </w:r>
      <w:r w:rsidR="00705AE8" w:rsidRPr="00D3745D">
        <w:t xml:space="preserve">Figura </w:t>
      </w:r>
      <w:r w:rsidR="00705AE8">
        <w:rPr>
          <w:noProof/>
        </w:rPr>
        <w:t>2</w:t>
      </w:r>
      <w:r w:rsidR="00705AE8">
        <w:noBreakHyphen/>
      </w:r>
      <w:r w:rsidR="00705AE8">
        <w:rPr>
          <w:noProof/>
        </w:rPr>
        <w:t>4</w:t>
      </w:r>
      <w:r>
        <w:rPr>
          <w:lang w:val="es-ES"/>
        </w:rPr>
        <w:fldChar w:fldCharType="end"/>
      </w:r>
      <w:r>
        <w:rPr>
          <w:lang w:val="es-ES"/>
        </w:rPr>
        <w:t xml:space="preserve"> se muestra la estructura del submensaje </w:t>
      </w:r>
      <w:r w:rsidRPr="00C57139">
        <w:rPr>
          <w:lang w:val="es-ES"/>
        </w:rPr>
        <w:t>AckNack</w:t>
      </w:r>
      <w:r w:rsidR="006B2EAF">
        <w:rPr>
          <w:lang w:val="es-ES"/>
        </w:rPr>
        <w:t xml:space="preserve">. </w:t>
      </w:r>
      <w:r>
        <w:rPr>
          <w:lang w:val="es-ES"/>
        </w:rPr>
        <w:t xml:space="preserve"> </w:t>
      </w:r>
    </w:p>
    <w:p w14:paraId="6FE3393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2C6B35"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1493D86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readerSNState</w:t>
            </w:r>
          </w:p>
        </w:tc>
      </w:tr>
      <w:tr w:rsidR="002C6B35" w:rsidRPr="002C6B35"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1265AB9F" w14:textId="77777777" w:rsidR="0061249C" w:rsidRDefault="00D3745D" w:rsidP="00D3745D">
      <w:pPr>
        <w:pStyle w:val="Descripcin"/>
        <w:jc w:val="center"/>
        <w:rPr>
          <w:i w:val="0"/>
          <w:szCs w:val="24"/>
        </w:rPr>
      </w:pPr>
      <w:bookmarkStart w:id="105" w:name="_Ref416930920"/>
      <w:bookmarkStart w:id="106" w:name="_Toc421180793"/>
      <w:bookmarkStart w:id="107" w:name="_Toc421177669"/>
      <w:r w:rsidRPr="00D3745D">
        <w:rPr>
          <w:szCs w:val="24"/>
        </w:rPr>
        <w:t xml:space="preserve">Figura </w:t>
      </w:r>
      <w:r w:rsidR="00703C77">
        <w:rPr>
          <w:szCs w:val="24"/>
        </w:rPr>
        <w:fldChar w:fldCharType="begin"/>
      </w:r>
      <w:r w:rsidR="00703C77">
        <w:rPr>
          <w:szCs w:val="24"/>
        </w:rPr>
        <w:instrText xml:space="preserve"> STYLEREF 1 \s </w:instrText>
      </w:r>
      <w:r w:rsidR="00703C77">
        <w:rPr>
          <w:szCs w:val="24"/>
        </w:rPr>
        <w:fldChar w:fldCharType="separate"/>
      </w:r>
      <w:r w:rsidR="00705AE8">
        <w:rPr>
          <w:noProof/>
          <w:szCs w:val="24"/>
        </w:rPr>
        <w:t>2</w:t>
      </w:r>
      <w:r w:rsidR="00703C77">
        <w:rPr>
          <w:szCs w:val="24"/>
        </w:rPr>
        <w:fldChar w:fldCharType="end"/>
      </w:r>
      <w:r w:rsidR="00703C77">
        <w:rPr>
          <w:szCs w:val="24"/>
        </w:rPr>
        <w:noBreakHyphen/>
      </w:r>
      <w:r w:rsidR="00703C77">
        <w:rPr>
          <w:szCs w:val="24"/>
        </w:rPr>
        <w:fldChar w:fldCharType="begin"/>
      </w:r>
      <w:r w:rsidR="00703C77">
        <w:rPr>
          <w:szCs w:val="24"/>
        </w:rPr>
        <w:instrText xml:space="preserve"> SEQ Figura \* ARABIC \s 1 </w:instrText>
      </w:r>
      <w:r w:rsidR="00703C77">
        <w:rPr>
          <w:szCs w:val="24"/>
        </w:rPr>
        <w:fldChar w:fldCharType="separate"/>
      </w:r>
      <w:r w:rsidR="00705AE8">
        <w:rPr>
          <w:noProof/>
          <w:szCs w:val="24"/>
        </w:rPr>
        <w:t>4</w:t>
      </w:r>
      <w:r w:rsidR="00703C77">
        <w:rPr>
          <w:szCs w:val="24"/>
        </w:rPr>
        <w:fldChar w:fldCharType="end"/>
      </w:r>
      <w:bookmarkEnd w:id="105"/>
      <w:r w:rsidRPr="00D3745D">
        <w:rPr>
          <w:szCs w:val="24"/>
        </w:rPr>
        <w:t xml:space="preserve">. </w:t>
      </w:r>
      <w:r w:rsidRPr="00D3745D">
        <w:rPr>
          <w:i w:val="0"/>
          <w:szCs w:val="24"/>
        </w:rPr>
        <w:t>Estructura del submensaje AckNack</w:t>
      </w:r>
      <w:bookmarkEnd w:id="106"/>
    </w:p>
    <w:p w14:paraId="3027BF56" w14:textId="6175B1DA" w:rsidR="00D3745D" w:rsidRPr="00D3745D" w:rsidRDefault="00645B6B" w:rsidP="00D3745D">
      <w:pPr>
        <w:pStyle w:val="Descripcin"/>
        <w:jc w:val="center"/>
        <w:rPr>
          <w:szCs w:val="24"/>
        </w:rPr>
      </w:pPr>
      <w:sdt>
        <w:sdtPr>
          <w:rPr>
            <w:i w:val="0"/>
            <w:szCs w:val="24"/>
          </w:rPr>
          <w:id w:val="-347331433"/>
          <w:citation/>
        </w:sdtPr>
        <w:sdtContent>
          <w:r w:rsidR="00D3745D">
            <w:rPr>
              <w:i w:val="0"/>
              <w:szCs w:val="24"/>
            </w:rPr>
            <w:fldChar w:fldCharType="begin"/>
          </w:r>
          <w:r w:rsidR="00D3745D">
            <w:rPr>
              <w:i w:val="0"/>
              <w:szCs w:val="24"/>
              <w:lang w:val="es-ES"/>
            </w:rPr>
            <w:instrText xml:space="preserve"> CITATION OMG14 \l 3082 </w:instrText>
          </w:r>
          <w:r w:rsidR="00D3745D">
            <w:rPr>
              <w:i w:val="0"/>
              <w:szCs w:val="24"/>
            </w:rPr>
            <w:fldChar w:fldCharType="separate"/>
          </w:r>
          <w:r w:rsidR="00771C4C">
            <w:rPr>
              <w:i w:val="0"/>
              <w:noProof/>
              <w:szCs w:val="24"/>
              <w:lang w:val="es-ES"/>
            </w:rPr>
            <w:t xml:space="preserve"> </w:t>
          </w:r>
          <w:r w:rsidR="00771C4C" w:rsidRPr="00771C4C">
            <w:rPr>
              <w:noProof/>
              <w:szCs w:val="24"/>
              <w:lang w:val="es-ES"/>
            </w:rPr>
            <w:t>(OMG, 2014)</w:t>
          </w:r>
          <w:r w:rsidR="00D3745D">
            <w:rPr>
              <w:i w:val="0"/>
              <w:szCs w:val="24"/>
            </w:rPr>
            <w:fldChar w:fldCharType="end"/>
          </w:r>
        </w:sdtContent>
      </w:sdt>
      <w:bookmarkEnd w:id="107"/>
    </w:p>
    <w:p w14:paraId="3A57CAA3" w14:textId="77777777" w:rsidR="006379E4" w:rsidRPr="00C57139" w:rsidRDefault="006379E4" w:rsidP="006379E4">
      <w:pPr>
        <w:jc w:val="left"/>
        <w:rPr>
          <w:lang w:val="es-ES"/>
        </w:rPr>
      </w:pPr>
      <w:r w:rsidRPr="00C57139">
        <w:rPr>
          <w:lang w:val="es-ES"/>
        </w:rPr>
        <w:t> </w:t>
      </w:r>
    </w:p>
    <w:p w14:paraId="5505A9CD" w14:textId="77777777" w:rsidR="006379E4" w:rsidRPr="00C57139" w:rsidRDefault="006379E4" w:rsidP="006379E4">
      <w:pPr>
        <w:rPr>
          <w:lang w:val="es-ES"/>
        </w:rPr>
      </w:pPr>
      <w:r w:rsidRPr="00C57139">
        <w:rPr>
          <w:lang w:val="es-ES"/>
        </w:rPr>
        <w:t xml:space="preserve">Este submensaje se utiliza para comunicar el estado de un </w:t>
      </w:r>
      <w:r w:rsidRPr="00C57139">
        <w:rPr>
          <w:i/>
          <w:iCs/>
          <w:lang w:val="es-ES"/>
        </w:rPr>
        <w:t xml:space="preserve">lector </w:t>
      </w:r>
      <w:r w:rsidRPr="00C57139">
        <w:rPr>
          <w:lang w:val="es-ES"/>
        </w:rPr>
        <w:t xml:space="preserve">a un </w:t>
      </w:r>
      <w:r w:rsidRPr="00C57139">
        <w:rPr>
          <w:i/>
          <w:iCs/>
          <w:lang w:val="es-ES"/>
        </w:rPr>
        <w:t>escritor</w:t>
      </w:r>
      <w:r w:rsidRPr="00C57139">
        <w:rPr>
          <w:lang w:val="es-ES"/>
        </w:rPr>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C57139" w:rsidRDefault="006379E4" w:rsidP="00447E32">
      <w:pPr>
        <w:pStyle w:val="Ttulo4"/>
        <w:rPr>
          <w:lang w:val="es-ES"/>
        </w:rPr>
      </w:pPr>
      <w:r w:rsidRPr="00C57139">
        <w:rPr>
          <w:lang w:val="es-ES"/>
        </w:rPr>
        <w:lastRenderedPageBreak/>
        <w:t>Banderas en el encabezado de submensaje</w:t>
      </w:r>
    </w:p>
    <w:p w14:paraId="7B47C1C5" w14:textId="77777777" w:rsidR="006379E4" w:rsidRPr="00C57139" w:rsidRDefault="006379E4" w:rsidP="006379E4">
      <w:pPr>
        <w:rPr>
          <w:lang w:val="es-ES"/>
        </w:rPr>
      </w:pPr>
      <w:r w:rsidRPr="00C57139">
        <w:rPr>
          <w:lang w:val="es-ES"/>
        </w:rPr>
        <w:t xml:space="preserve">El </w:t>
      </w:r>
      <w:r w:rsidRPr="00C57139">
        <w:rPr>
          <w:b/>
          <w:bCs/>
          <w:lang w:val="es-ES"/>
        </w:rPr>
        <w:t>FinalFlag</w:t>
      </w:r>
      <w:r w:rsidRPr="00C57139">
        <w:rPr>
          <w:lang w:val="es-ES"/>
        </w:rPr>
        <w:t>, cuando este indicador es de 1 significa que el lector no requiere una respuesta del escritor, sin embargo, si el indicador se establece en 0 significa que el escritor debe responder al mensaje de AckNack.</w:t>
      </w:r>
    </w:p>
    <w:p w14:paraId="0AE19AE8" w14:textId="77777777" w:rsidR="006379E4" w:rsidRPr="00C57139" w:rsidRDefault="006379E4" w:rsidP="006379E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C005EF9" w14:textId="77777777" w:rsidR="006379E4" w:rsidRPr="00C57139" w:rsidRDefault="006379E4" w:rsidP="00447E32">
      <w:pPr>
        <w:pStyle w:val="Ttulo4"/>
        <w:rPr>
          <w:lang w:val="es-ES"/>
        </w:rPr>
      </w:pPr>
      <w:r w:rsidRPr="00C57139">
        <w:rPr>
          <w:lang w:val="es-ES"/>
        </w:rPr>
        <w:t>Otros elementos en el encabezado de submensaje</w:t>
      </w:r>
    </w:p>
    <w:p w14:paraId="05481BC6" w14:textId="77777777" w:rsidR="006379E4" w:rsidRPr="00C57139" w:rsidRDefault="006379E4" w:rsidP="006379E4">
      <w:pPr>
        <w:rPr>
          <w:lang w:val="es-ES"/>
        </w:rPr>
      </w:pPr>
      <w:r w:rsidRPr="00C57139">
        <w:rPr>
          <w:lang w:val="es-ES"/>
        </w:rPr>
        <w:t xml:space="preserve">El </w:t>
      </w:r>
      <w:r w:rsidRPr="00C57139">
        <w:rPr>
          <w:b/>
          <w:bCs/>
          <w:lang w:val="es-ES"/>
        </w:rPr>
        <w:t>readerId</w:t>
      </w:r>
      <w:r w:rsidRPr="00C57139">
        <w:rPr>
          <w:lang w:val="es-ES"/>
        </w:rPr>
        <w:t>, identifica la entidad lector que acusa recibo de cierto número de secuencia o las solicitudes para recibir ciertos números de secuencia.</w:t>
      </w:r>
    </w:p>
    <w:p w14:paraId="3A5E3FF0" w14:textId="77777777" w:rsidR="006379E4" w:rsidRPr="00C57139" w:rsidRDefault="006379E4" w:rsidP="006379E4">
      <w:pPr>
        <w:rPr>
          <w:lang w:val="es-ES"/>
        </w:rPr>
      </w:pPr>
      <w:r w:rsidRPr="00C57139">
        <w:rPr>
          <w:lang w:val="es-ES"/>
        </w:rPr>
        <w:t xml:space="preserve">El </w:t>
      </w:r>
      <w:r w:rsidRPr="00C57139">
        <w:rPr>
          <w:b/>
          <w:bCs/>
          <w:lang w:val="es-ES"/>
        </w:rPr>
        <w:t>writerId</w:t>
      </w:r>
      <w:r w:rsidRPr="00C57139">
        <w:rPr>
          <w:lang w:val="es-ES"/>
        </w:rPr>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C57139" w:rsidRDefault="006379E4" w:rsidP="006379E4">
      <w:pPr>
        <w:rPr>
          <w:lang w:val="es-ES"/>
        </w:rPr>
      </w:pPr>
      <w:r w:rsidRPr="00C57139">
        <w:rPr>
          <w:lang w:val="es-ES"/>
        </w:rPr>
        <w:t xml:space="preserve">El </w:t>
      </w:r>
      <w:r w:rsidRPr="00C57139">
        <w:rPr>
          <w:b/>
          <w:bCs/>
          <w:lang w:val="es-ES"/>
        </w:rPr>
        <w:t>readerSNState</w:t>
      </w:r>
      <w:r w:rsidRPr="00C57139">
        <w:rPr>
          <w:lang w:val="es-ES"/>
        </w:rPr>
        <w:t>, se comunica el estado del lector al escritor. Todos los números de secuencia hasta el antes readerSNState.base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C57139" w:rsidRDefault="006379E4" w:rsidP="006379E4">
      <w:pPr>
        <w:rPr>
          <w:lang w:val="es-ES"/>
        </w:rPr>
      </w:pPr>
      <w:r w:rsidRPr="00C57139">
        <w:rPr>
          <w:lang w:val="es-ES"/>
        </w:rPr>
        <w:t xml:space="preserve">El </w:t>
      </w:r>
      <w:r>
        <w:rPr>
          <w:b/>
          <w:bCs/>
          <w:lang w:val="es-ES"/>
        </w:rPr>
        <w:t>Contador</w:t>
      </w:r>
      <w:r w:rsidRPr="00C57139">
        <w:rPr>
          <w:lang w:val="es-ES"/>
        </w:rPr>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C57139" w:rsidRDefault="006379E4" w:rsidP="00447E32">
      <w:pPr>
        <w:pStyle w:val="Ttulo4"/>
        <w:rPr>
          <w:lang w:val="es-ES"/>
        </w:rPr>
      </w:pPr>
      <w:r w:rsidRPr="00C57139">
        <w:rPr>
          <w:lang w:val="es-ES"/>
        </w:rPr>
        <w:t>Validez</w:t>
      </w:r>
    </w:p>
    <w:p w14:paraId="7BE8E5F2" w14:textId="77777777" w:rsidR="006379E4" w:rsidRPr="00C57139" w:rsidRDefault="006379E4" w:rsidP="0017650D">
      <w:pPr>
        <w:rPr>
          <w:lang w:val="es-ES"/>
        </w:rPr>
      </w:pPr>
      <w:r w:rsidRPr="00C57139">
        <w:rPr>
          <w:lang w:val="es-ES"/>
        </w:rPr>
        <w:t>Este submensaje es inválida cuando cualquiera de las siguientes es verdadera:</w:t>
      </w:r>
    </w:p>
    <w:p w14:paraId="30CA73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1B9B48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readerSNState no es válida.</w:t>
      </w:r>
    </w:p>
    <w:p w14:paraId="2C5023F2" w14:textId="77777777" w:rsidR="006379E4" w:rsidRPr="00C57139" w:rsidRDefault="006379E4" w:rsidP="00447E32">
      <w:pPr>
        <w:pStyle w:val="Ttulo4"/>
        <w:rPr>
          <w:lang w:val="es-ES"/>
        </w:rPr>
      </w:pPr>
      <w:r w:rsidRPr="00C57139">
        <w:rPr>
          <w:lang w:val="es-ES"/>
        </w:rPr>
        <w:lastRenderedPageBreak/>
        <w:t>Cambio en el estado del receptor</w:t>
      </w:r>
    </w:p>
    <w:p w14:paraId="197FC086" w14:textId="77777777" w:rsidR="006379E4" w:rsidRPr="00C57139" w:rsidRDefault="006379E4" w:rsidP="006379E4">
      <w:pPr>
        <w:jc w:val="left"/>
        <w:rPr>
          <w:lang w:val="es-ES"/>
        </w:rPr>
      </w:pPr>
      <w:r w:rsidRPr="00C57139">
        <w:rPr>
          <w:lang w:val="es-ES"/>
        </w:rPr>
        <w:t>Ninguno</w:t>
      </w:r>
    </w:p>
    <w:p w14:paraId="5509A4B4" w14:textId="77777777" w:rsidR="006379E4" w:rsidRPr="00C57139" w:rsidRDefault="006379E4" w:rsidP="00447E32">
      <w:pPr>
        <w:pStyle w:val="Ttulo4"/>
        <w:rPr>
          <w:lang w:val="es-ES"/>
        </w:rPr>
      </w:pPr>
      <w:r w:rsidRPr="00C57139">
        <w:rPr>
          <w:lang w:val="es-ES"/>
        </w:rPr>
        <w:t>Interpretación lógica</w:t>
      </w:r>
    </w:p>
    <w:p w14:paraId="6E0066ED" w14:textId="77777777" w:rsidR="006379E4" w:rsidRPr="00C57139" w:rsidRDefault="006379E4" w:rsidP="0017650D">
      <w:pPr>
        <w:rPr>
          <w:lang w:val="es-ES"/>
        </w:rPr>
      </w:pPr>
      <w:r w:rsidRPr="00C57139">
        <w:rPr>
          <w:lang w:val="es-ES"/>
        </w:rPr>
        <w:t>El lector envía el mensaje AckNack al escritor para comunicar su estado con respecto a los números de secuencia utilizados por el escritor.</w:t>
      </w:r>
    </w:p>
    <w:p w14:paraId="207994A0" w14:textId="77777777" w:rsidR="006379E4" w:rsidRPr="00C57139" w:rsidRDefault="006379E4" w:rsidP="0017773B">
      <w:pPr>
        <w:rPr>
          <w:lang w:val="es-ES"/>
        </w:rPr>
      </w:pPr>
      <w:r w:rsidRPr="00C57139">
        <w:rPr>
          <w:lang w:val="es-ES"/>
        </w:rPr>
        <w:t>El escritor se identifica únicamente por su GUID. El GUID del escritor se obtiene utilizando el estado del receptor.</w:t>
      </w:r>
    </w:p>
    <w:p w14:paraId="734781C8" w14:textId="77777777" w:rsidR="006379E4" w:rsidRPr="00C57139" w:rsidRDefault="006379E4" w:rsidP="0017650D">
      <w:pPr>
        <w:rPr>
          <w:lang w:val="es-ES"/>
        </w:rPr>
      </w:pPr>
      <w:r w:rsidRPr="00C57139">
        <w:rPr>
          <w:lang w:val="es-ES"/>
        </w:rPr>
        <w:t>El lector se identifica únicamente por su GUID. El GUID del lector se obtiene utilizando el estado del receptor.</w:t>
      </w:r>
    </w:p>
    <w:p w14:paraId="194AD6AF" w14:textId="77777777" w:rsidR="006379E4" w:rsidRPr="00C57139" w:rsidRDefault="006379E4" w:rsidP="006379E4">
      <w:pPr>
        <w:jc w:val="left"/>
        <w:rPr>
          <w:lang w:val="es-ES"/>
        </w:rPr>
      </w:pPr>
      <w:r w:rsidRPr="00C57139">
        <w:rPr>
          <w:lang w:val="es-ES"/>
        </w:rPr>
        <w:t>El mensaje tiene dos propósitos simultáneamente:</w:t>
      </w:r>
    </w:p>
    <w:p w14:paraId="671AC9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Reconoce el submensaje</w:t>
      </w:r>
      <w:r w:rsidRPr="00C57139">
        <w:rPr>
          <w:i/>
          <w:iCs/>
          <w:lang w:val="es-ES"/>
        </w:rPr>
        <w:t xml:space="preserve"> </w:t>
      </w:r>
      <w:r w:rsidRPr="00C57139">
        <w:rPr>
          <w:lang w:val="es-ES"/>
        </w:rPr>
        <w:t>toda la secuencia de números hasta e incluyendo el que sólo el menor número de secuencia en el SequenceNumberSet.</w:t>
      </w:r>
    </w:p>
    <w:p w14:paraId="09AA2F2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El submensaje negativamente-reconoce</w:t>
      </w:r>
      <w:r w:rsidRPr="00C57139">
        <w:rPr>
          <w:i/>
          <w:iCs/>
          <w:lang w:val="es-ES"/>
        </w:rPr>
        <w:t xml:space="preserve"> </w:t>
      </w:r>
      <w:r w:rsidRPr="00C57139">
        <w:rPr>
          <w:lang w:val="es-ES"/>
        </w:rPr>
        <w:t>(peticiones) la secuencia de números que aparecen explícitamente en el conjunto de.</w:t>
      </w:r>
    </w:p>
    <w:p w14:paraId="00CF0952" w14:textId="77777777" w:rsidR="00DD5CF5" w:rsidRPr="00C57139" w:rsidRDefault="006379E4" w:rsidP="00DD5CF5">
      <w:pPr>
        <w:pStyle w:val="Ttulo5"/>
        <w:jc w:val="left"/>
        <w:rPr>
          <w:lang w:val="es-ES"/>
        </w:rPr>
      </w:pPr>
      <w:r w:rsidRPr="00C57139">
        <w:rPr>
          <w:lang w:val="es-ES"/>
        </w:rPr>
        <w:t>  </w:t>
      </w:r>
      <w:r w:rsidR="00DD5CF5">
        <w:rPr>
          <w:lang w:val="es-ES"/>
        </w:rPr>
        <w:t>Ejemplo</w:t>
      </w:r>
    </w:p>
    <w:p w14:paraId="21A53CB9" w14:textId="77777777" w:rsidR="00DD5CF5" w:rsidRDefault="00DD5CF5" w:rsidP="00DD5CF5">
      <w:pPr>
        <w:rPr>
          <w:lang w:val="es-ES"/>
        </w:rPr>
      </w:pPr>
      <w:r>
        <w:rPr>
          <w:noProof/>
          <w:lang w:eastAsia="es-EC"/>
        </w:rPr>
        <w:drawing>
          <wp:inline distT="0" distB="0" distL="0" distR="0" wp14:anchorId="75E2B41B" wp14:editId="2E2157D6">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77777777" w:rsidR="00DD5CF5" w:rsidRDefault="00DD5CF5" w:rsidP="00DD5CF5">
      <w:pPr>
        <w:rPr>
          <w:lang w:val="es-ES"/>
        </w:rPr>
      </w:pPr>
      <w:r>
        <w:rPr>
          <w:noProof/>
          <w:lang w:eastAsia="es-EC"/>
        </w:rPr>
        <w:lastRenderedPageBreak/>
        <w:drawing>
          <wp:inline distT="0" distB="0" distL="0" distR="0" wp14:anchorId="32123307" wp14:editId="50337173">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26E337DC" w14:textId="77777777" w:rsidR="00DD5CF5" w:rsidRPr="00C02F49" w:rsidRDefault="00DD5CF5" w:rsidP="00DD5CF5">
      <w:pPr>
        <w:rPr>
          <w:lang w:val="es-ES"/>
        </w:rPr>
      </w:pPr>
      <w:r w:rsidRPr="00C02F49">
        <w:rPr>
          <w:lang w:val="es-ES"/>
        </w:rPr>
        <w:t>Una explicación del uso del AckNack ha sido descrita dentro del ejemplo 2 en la sección de ejemplos de RTPS</w:t>
      </w:r>
    </w:p>
    <w:p w14:paraId="1DE01063" w14:textId="314364AB" w:rsidR="006379E4" w:rsidRPr="00C57139" w:rsidRDefault="006379E4" w:rsidP="006379E4">
      <w:pPr>
        <w:jc w:val="left"/>
        <w:rPr>
          <w:lang w:val="es-ES"/>
        </w:rPr>
      </w:pPr>
    </w:p>
    <w:p w14:paraId="37E17251" w14:textId="274B947A" w:rsidR="006379E4" w:rsidRDefault="00447E32" w:rsidP="00447E32">
      <w:pPr>
        <w:pStyle w:val="Ttulo3"/>
        <w:rPr>
          <w:lang w:val="es-ES"/>
        </w:rPr>
      </w:pPr>
      <w:bookmarkStart w:id="108" w:name="_Toc421180718"/>
      <w:r>
        <w:rPr>
          <w:lang w:val="es-ES"/>
        </w:rPr>
        <w:t>DataSubmessage</w:t>
      </w:r>
      <w:bookmarkEnd w:id="108"/>
    </w:p>
    <w:p w14:paraId="14FE601B" w14:textId="1A4544A4" w:rsidR="00D3745D" w:rsidRPr="00D3745D" w:rsidRDefault="00D3745D" w:rsidP="00606BF0">
      <w:pPr>
        <w:rPr>
          <w:b/>
          <w:lang w:val="es-ES"/>
        </w:rPr>
      </w:pPr>
      <w:r w:rsidRPr="00D3745D">
        <w:rPr>
          <w:lang w:val="es-ES"/>
        </w:rPr>
        <w:t xml:space="preserve">En la </w:t>
      </w:r>
      <w:r w:rsidRPr="00D3745D">
        <w:rPr>
          <w:b/>
          <w:lang w:val="es-ES"/>
        </w:rPr>
        <w:fldChar w:fldCharType="begin"/>
      </w:r>
      <w:r w:rsidRPr="00D3745D">
        <w:rPr>
          <w:lang w:val="es-ES"/>
        </w:rPr>
        <w:instrText xml:space="preserve"> REF _Ref416931125 \h  \* MERGEFORMAT </w:instrText>
      </w:r>
      <w:r w:rsidRPr="00D3745D">
        <w:rPr>
          <w:b/>
          <w:lang w:val="es-ES"/>
        </w:rPr>
      </w:r>
      <w:r w:rsidRPr="00D3745D">
        <w:rPr>
          <w:b/>
          <w:lang w:val="es-ES"/>
        </w:rPr>
        <w:fldChar w:fldCharType="separate"/>
      </w:r>
      <w:r w:rsidR="00705AE8" w:rsidRPr="00705AE8">
        <w:rPr>
          <w:color w:val="000000" w:themeColor="text1"/>
        </w:rPr>
        <w:t xml:space="preserve">Figura </w:t>
      </w:r>
      <w:r w:rsidR="00705AE8" w:rsidRPr="00705AE8">
        <w:rPr>
          <w:noProof/>
          <w:color w:val="000000" w:themeColor="text1"/>
        </w:rPr>
        <w:t>2</w:t>
      </w:r>
      <w:r w:rsidR="00705AE8" w:rsidRPr="00705AE8">
        <w:rPr>
          <w:noProof/>
          <w:color w:val="000000" w:themeColor="text1"/>
        </w:rPr>
        <w:noBreakHyphen/>
        <w:t>5</w:t>
      </w:r>
      <w:r w:rsidRPr="00D3745D">
        <w:rPr>
          <w:b/>
          <w:lang w:val="es-ES"/>
        </w:rPr>
        <w:fldChar w:fldCharType="end"/>
      </w:r>
      <w:r>
        <w:rPr>
          <w:lang w:val="es-ES"/>
        </w:rPr>
        <w:t xml:space="preserve"> </w:t>
      </w:r>
      <w:r w:rsidRPr="00D3745D">
        <w:rPr>
          <w:lang w:val="es-ES"/>
        </w:rPr>
        <w:t>se muestra la estructura del submensaje Data</w:t>
      </w:r>
      <w:r w:rsidR="006B2EAF">
        <w:rPr>
          <w:lang w:val="es-ES"/>
        </w:rPr>
        <w:t xml:space="preserve">. </w:t>
      </w:r>
    </w:p>
    <w:p w14:paraId="5EEB6AC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68F462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octectsToInlineQos</w:t>
            </w:r>
          </w:p>
        </w:tc>
      </w:tr>
      <w:tr w:rsidR="002C6B35" w:rsidRPr="002C6B35"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inlineQos [sólo si Q == 1]</w:t>
            </w:r>
          </w:p>
        </w:tc>
      </w:tr>
      <w:tr w:rsidR="002C6B35" w:rsidRPr="002C6B35"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serializedPayload [sólo si D == 1 || K == 1]</w:t>
            </w:r>
          </w:p>
        </w:tc>
      </w:tr>
    </w:tbl>
    <w:p w14:paraId="7B34CFC8" w14:textId="77777777" w:rsidR="0061249C" w:rsidRDefault="00D3745D" w:rsidP="00D3745D">
      <w:pPr>
        <w:pStyle w:val="Descripcin"/>
        <w:jc w:val="center"/>
        <w:rPr>
          <w:i w:val="0"/>
          <w:szCs w:val="24"/>
        </w:rPr>
      </w:pPr>
      <w:bookmarkStart w:id="109" w:name="_Ref416931125"/>
      <w:bookmarkStart w:id="110" w:name="_Toc421180794"/>
      <w:bookmarkStart w:id="111" w:name="_Toc421177670"/>
      <w:r w:rsidRPr="00D3745D">
        <w:rPr>
          <w:szCs w:val="24"/>
        </w:rPr>
        <w:t xml:space="preserve">Figura </w:t>
      </w:r>
      <w:r w:rsidR="00703C77">
        <w:rPr>
          <w:szCs w:val="24"/>
        </w:rPr>
        <w:fldChar w:fldCharType="begin"/>
      </w:r>
      <w:r w:rsidR="00703C77">
        <w:rPr>
          <w:szCs w:val="24"/>
        </w:rPr>
        <w:instrText xml:space="preserve"> STYLEREF 1 \s </w:instrText>
      </w:r>
      <w:r w:rsidR="00703C77">
        <w:rPr>
          <w:szCs w:val="24"/>
        </w:rPr>
        <w:fldChar w:fldCharType="separate"/>
      </w:r>
      <w:r w:rsidR="00705AE8">
        <w:rPr>
          <w:noProof/>
          <w:szCs w:val="24"/>
        </w:rPr>
        <w:t>2</w:t>
      </w:r>
      <w:r w:rsidR="00703C77">
        <w:rPr>
          <w:szCs w:val="24"/>
        </w:rPr>
        <w:fldChar w:fldCharType="end"/>
      </w:r>
      <w:r w:rsidR="00703C77">
        <w:rPr>
          <w:szCs w:val="24"/>
        </w:rPr>
        <w:noBreakHyphen/>
      </w:r>
      <w:r w:rsidR="00703C77">
        <w:rPr>
          <w:szCs w:val="24"/>
        </w:rPr>
        <w:fldChar w:fldCharType="begin"/>
      </w:r>
      <w:r w:rsidR="00703C77">
        <w:rPr>
          <w:szCs w:val="24"/>
        </w:rPr>
        <w:instrText xml:space="preserve"> SEQ Figura \* ARABIC \s 1 </w:instrText>
      </w:r>
      <w:r w:rsidR="00703C77">
        <w:rPr>
          <w:szCs w:val="24"/>
        </w:rPr>
        <w:fldChar w:fldCharType="separate"/>
      </w:r>
      <w:r w:rsidR="00705AE8">
        <w:rPr>
          <w:noProof/>
          <w:szCs w:val="24"/>
        </w:rPr>
        <w:t>5</w:t>
      </w:r>
      <w:r w:rsidR="00703C77">
        <w:rPr>
          <w:szCs w:val="24"/>
        </w:rPr>
        <w:fldChar w:fldCharType="end"/>
      </w:r>
      <w:bookmarkEnd w:id="109"/>
      <w:r w:rsidRPr="00D3745D">
        <w:rPr>
          <w:szCs w:val="24"/>
        </w:rPr>
        <w:t xml:space="preserve">. </w:t>
      </w:r>
      <w:r w:rsidRPr="00D3745D">
        <w:rPr>
          <w:i w:val="0"/>
          <w:szCs w:val="24"/>
        </w:rPr>
        <w:t>Estructura del submensaje Data</w:t>
      </w:r>
      <w:bookmarkEnd w:id="110"/>
    </w:p>
    <w:p w14:paraId="36FA2A17" w14:textId="341438D2" w:rsidR="00D3745D" w:rsidRPr="00D3745D" w:rsidRDefault="00645B6B" w:rsidP="00D3745D">
      <w:pPr>
        <w:pStyle w:val="Descripcin"/>
        <w:jc w:val="center"/>
        <w:rPr>
          <w:szCs w:val="24"/>
        </w:rPr>
      </w:pPr>
      <w:sdt>
        <w:sdtPr>
          <w:rPr>
            <w:i w:val="0"/>
            <w:szCs w:val="24"/>
          </w:rPr>
          <w:id w:val="1656719105"/>
          <w:citation/>
        </w:sdtPr>
        <w:sdtContent>
          <w:r w:rsidR="00D3745D">
            <w:rPr>
              <w:i w:val="0"/>
              <w:szCs w:val="24"/>
            </w:rPr>
            <w:fldChar w:fldCharType="begin"/>
          </w:r>
          <w:r w:rsidR="00D3745D">
            <w:rPr>
              <w:i w:val="0"/>
              <w:szCs w:val="24"/>
              <w:lang w:val="es-ES"/>
            </w:rPr>
            <w:instrText xml:space="preserve"> CITATION OMG14 \l 3082 </w:instrText>
          </w:r>
          <w:r w:rsidR="00D3745D">
            <w:rPr>
              <w:i w:val="0"/>
              <w:szCs w:val="24"/>
            </w:rPr>
            <w:fldChar w:fldCharType="separate"/>
          </w:r>
          <w:r w:rsidR="00771C4C">
            <w:rPr>
              <w:i w:val="0"/>
              <w:noProof/>
              <w:szCs w:val="24"/>
              <w:lang w:val="es-ES"/>
            </w:rPr>
            <w:t xml:space="preserve"> </w:t>
          </w:r>
          <w:r w:rsidR="00771C4C" w:rsidRPr="00771C4C">
            <w:rPr>
              <w:noProof/>
              <w:szCs w:val="24"/>
              <w:lang w:val="es-ES"/>
            </w:rPr>
            <w:t>(OMG, 2014)</w:t>
          </w:r>
          <w:r w:rsidR="00D3745D">
            <w:rPr>
              <w:i w:val="0"/>
              <w:szCs w:val="24"/>
            </w:rPr>
            <w:fldChar w:fldCharType="end"/>
          </w:r>
        </w:sdtContent>
      </w:sdt>
      <w:bookmarkEnd w:id="111"/>
    </w:p>
    <w:p w14:paraId="7D8C426A" w14:textId="77777777" w:rsidR="006379E4" w:rsidRPr="00C57139" w:rsidRDefault="006379E4" w:rsidP="006379E4">
      <w:pPr>
        <w:ind w:firstLine="0"/>
        <w:jc w:val="left"/>
        <w:rPr>
          <w:lang w:val="es-ES"/>
        </w:rPr>
      </w:pPr>
      <w:r w:rsidRPr="00C57139">
        <w:rPr>
          <w:lang w:val="es-ES"/>
        </w:rPr>
        <w:lastRenderedPageBreak/>
        <w:t> </w:t>
      </w:r>
    </w:p>
    <w:p w14:paraId="08DCDD63" w14:textId="77777777" w:rsidR="006379E4" w:rsidRPr="00C57139" w:rsidRDefault="006379E4" w:rsidP="0017650D">
      <w:pPr>
        <w:rPr>
          <w:lang w:val="es-ES"/>
        </w:rPr>
      </w:pPr>
      <w:r w:rsidRPr="00C57139">
        <w:rPr>
          <w:lang w:val="es-ES"/>
        </w:rPr>
        <w:t>El submensaje notifica al lector RTPS de un cambio a un objeto de datos pertenecientes al escritor RTPS. Los posibles cambios incluyen ambos cambios en valor, así como los cambios en el ciclo de vida del objeto de datos.</w:t>
      </w:r>
    </w:p>
    <w:p w14:paraId="1C25E2A1" w14:textId="77777777" w:rsidR="006379E4" w:rsidRPr="00C57139" w:rsidRDefault="006379E4" w:rsidP="006379E4">
      <w:pPr>
        <w:jc w:val="left"/>
        <w:rPr>
          <w:lang w:val="es-ES"/>
        </w:rPr>
      </w:pPr>
      <w:r w:rsidRPr="00C57139">
        <w:rPr>
          <w:lang w:val="es-ES"/>
        </w:rPr>
        <w:t> </w:t>
      </w:r>
    </w:p>
    <w:p w14:paraId="7473EEC9" w14:textId="77777777" w:rsidR="006379E4" w:rsidRPr="00C57139" w:rsidRDefault="006379E4" w:rsidP="006379E4">
      <w:pPr>
        <w:jc w:val="left"/>
        <w:rPr>
          <w:lang w:val="es-ES"/>
        </w:rPr>
      </w:pPr>
      <w:r w:rsidRPr="00C57139">
        <w:rPr>
          <w:lang w:val="es-ES"/>
        </w:rPr>
        <w:t> </w:t>
      </w:r>
    </w:p>
    <w:p w14:paraId="1E9C8CFB" w14:textId="77777777" w:rsidR="006379E4" w:rsidRPr="00C57139" w:rsidRDefault="006379E4" w:rsidP="00447E32">
      <w:pPr>
        <w:pStyle w:val="Ttulo4"/>
        <w:rPr>
          <w:lang w:val="es-ES"/>
        </w:rPr>
      </w:pPr>
      <w:r w:rsidRPr="00C57139">
        <w:rPr>
          <w:lang w:val="es-ES"/>
        </w:rPr>
        <w:t>Banderas en el encabezado de submensaje</w:t>
      </w:r>
    </w:p>
    <w:p w14:paraId="76D94BAD"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9392B87" w14:textId="77777777" w:rsidR="006379E4" w:rsidRPr="00C57139" w:rsidRDefault="006379E4" w:rsidP="0017650D">
      <w:pPr>
        <w:rPr>
          <w:lang w:val="es-ES"/>
        </w:rPr>
      </w:pPr>
      <w:r w:rsidRPr="00C57139">
        <w:rPr>
          <w:lang w:val="es-ES"/>
        </w:rPr>
        <w:t xml:space="preserve">La </w:t>
      </w:r>
      <w:r w:rsidRPr="00C57139">
        <w:rPr>
          <w:b/>
          <w:bCs/>
          <w:lang w:val="es-ES"/>
        </w:rPr>
        <w:t>InlineQosFlag</w:t>
      </w:r>
      <w:r w:rsidRPr="00C57139">
        <w:rPr>
          <w:lang w:val="es-ES"/>
        </w:rPr>
        <w:t xml:space="preserve">, indica al </w:t>
      </w:r>
      <w:r w:rsidRPr="00C57139">
        <w:rPr>
          <w:b/>
          <w:bCs/>
          <w:lang w:val="es-ES"/>
        </w:rPr>
        <w:t>lector</w:t>
      </w:r>
      <w:r w:rsidRPr="00C57139">
        <w:rPr>
          <w:lang w:val="es-ES"/>
        </w:rPr>
        <w:t xml:space="preserve"> la presencia de un ParameterList que contiene los parámetros de calidad de servicio que deben utilizarse para interpretar el mensaje. Se representa con el literal 'p' Q = 1 significa que el submensaje </w:t>
      </w:r>
      <w:r w:rsidRPr="00C57139">
        <w:rPr>
          <w:b/>
          <w:bCs/>
          <w:lang w:val="es-ES"/>
        </w:rPr>
        <w:t>datos</w:t>
      </w:r>
      <w:r w:rsidRPr="00C57139">
        <w:rPr>
          <w:lang w:val="es-ES"/>
        </w:rPr>
        <w:t xml:space="preserve"> contiene el inlineQos SubmessageElement.</w:t>
      </w:r>
    </w:p>
    <w:p w14:paraId="7147A14C" w14:textId="77777777" w:rsidR="006379E4" w:rsidRPr="00C57139" w:rsidRDefault="006379E4" w:rsidP="006379E4">
      <w:pPr>
        <w:jc w:val="left"/>
        <w:rPr>
          <w:lang w:val="es-ES"/>
        </w:rPr>
      </w:pPr>
      <w:r w:rsidRPr="00C57139">
        <w:rPr>
          <w:lang w:val="es-ES"/>
        </w:rPr>
        <w:t> </w:t>
      </w:r>
    </w:p>
    <w:p w14:paraId="6403D6D8" w14:textId="77777777" w:rsidR="006379E4" w:rsidRPr="00C57139" w:rsidRDefault="006379E4" w:rsidP="0017650D">
      <w:pPr>
        <w:rPr>
          <w:lang w:val="es-ES"/>
        </w:rPr>
      </w:pPr>
      <w:r w:rsidRPr="00C57139">
        <w:rPr>
          <w:lang w:val="es-ES"/>
        </w:rPr>
        <w:t xml:space="preserve">La </w:t>
      </w:r>
      <w:r w:rsidRPr="00C57139">
        <w:rPr>
          <w:b/>
          <w:bCs/>
          <w:lang w:val="es-ES"/>
        </w:rPr>
        <w:t>DataFlag</w:t>
      </w:r>
      <w:r w:rsidRPr="00C57139">
        <w:rPr>
          <w:lang w:val="es-ES"/>
        </w:rPr>
        <w:t xml:space="preserve">, indica al </w:t>
      </w:r>
      <w:r w:rsidRPr="00C57139">
        <w:rPr>
          <w:b/>
          <w:bCs/>
          <w:lang w:val="es-ES"/>
        </w:rPr>
        <w:t>lector</w:t>
      </w:r>
      <w:r w:rsidRPr="00C57139">
        <w:rPr>
          <w:lang w:val="es-ES"/>
        </w:rPr>
        <w:t xml:space="preserve"> que el elemento de submensaje dataPayload contiene el valor serializado del objeto de datos. Se representa con el literal 'd' </w:t>
      </w:r>
    </w:p>
    <w:p w14:paraId="02560E97" w14:textId="77777777" w:rsidR="006379E4" w:rsidRPr="00C57139" w:rsidRDefault="006379E4" w:rsidP="006379E4">
      <w:pPr>
        <w:jc w:val="left"/>
        <w:rPr>
          <w:lang w:val="es-ES"/>
        </w:rPr>
      </w:pPr>
      <w:r w:rsidRPr="00C57139">
        <w:rPr>
          <w:lang w:val="es-ES"/>
        </w:rPr>
        <w:t> </w:t>
      </w:r>
    </w:p>
    <w:p w14:paraId="3A7A5C78" w14:textId="77777777" w:rsidR="006379E4" w:rsidRPr="00C57139" w:rsidRDefault="006379E4" w:rsidP="0017650D">
      <w:pPr>
        <w:rPr>
          <w:lang w:val="es-ES"/>
        </w:rPr>
      </w:pPr>
      <w:r w:rsidRPr="00C57139">
        <w:rPr>
          <w:lang w:val="es-ES"/>
        </w:rPr>
        <w:t xml:space="preserve">La </w:t>
      </w:r>
      <w:r w:rsidRPr="00C57139">
        <w:rPr>
          <w:b/>
          <w:bCs/>
          <w:lang w:val="es-ES"/>
        </w:rPr>
        <w:t>KeyFlag</w:t>
      </w:r>
      <w:r w:rsidRPr="00C57139">
        <w:rPr>
          <w:lang w:val="es-ES"/>
        </w:rPr>
        <w:t xml:space="preserve">, indica al </w:t>
      </w:r>
      <w:r w:rsidRPr="00C57139">
        <w:rPr>
          <w:b/>
          <w:bCs/>
          <w:lang w:val="es-ES"/>
        </w:rPr>
        <w:t>lector</w:t>
      </w:r>
      <w:r w:rsidRPr="00C57139">
        <w:rPr>
          <w:lang w:val="es-ES"/>
        </w:rPr>
        <w:t xml:space="preserve"> que el elemento de submensaje dataPayload contiene el valor de la clave del objeto de datos serializado. Se representa con el literal 'k '.</w:t>
      </w:r>
    </w:p>
    <w:p w14:paraId="033A487B" w14:textId="77777777" w:rsidR="006379E4" w:rsidRPr="00C57139" w:rsidRDefault="006379E4" w:rsidP="0017650D">
      <w:pPr>
        <w:rPr>
          <w:lang w:val="es-ES"/>
        </w:rPr>
      </w:pPr>
      <w:r w:rsidRPr="00C57139">
        <w:rPr>
          <w:lang w:val="es-ES"/>
        </w:rPr>
        <w:t xml:space="preserve">El DataFlag se interpreta en combinación con el KeyFlag de la siguiente manera: </w:t>
      </w:r>
    </w:p>
    <w:p w14:paraId="6DFB5BD7"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0 y K = 0 significa que no hay ningún serializedPayload SubmessageElement.</w:t>
      </w:r>
    </w:p>
    <w:p w14:paraId="5EFF3A0C"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1 y K = 0 significan que el serializedPayload SubmessageElement contiene los datos serializados.</w:t>
      </w:r>
    </w:p>
    <w:p w14:paraId="0062C15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0 y K = 1 significan que el serializedPayload SubmessageElement contiene la clave serializada.</w:t>
      </w:r>
    </w:p>
    <w:p w14:paraId="679FFE6B" w14:textId="77777777" w:rsidR="006379E4" w:rsidRPr="00C57139" w:rsidRDefault="006379E4" w:rsidP="006379E4">
      <w:pPr>
        <w:ind w:left="1440" w:hanging="359"/>
        <w:rPr>
          <w:lang w:val="es-ES"/>
        </w:rPr>
      </w:pPr>
      <w:r w:rsidRPr="00C57139">
        <w:rPr>
          <w:lang w:val="es-ES"/>
        </w:rPr>
        <w:lastRenderedPageBreak/>
        <w:t>●</w:t>
      </w:r>
      <w:r w:rsidRPr="00C57139">
        <w:rPr>
          <w:sz w:val="14"/>
          <w:szCs w:val="14"/>
          <w:lang w:val="es-ES"/>
        </w:rPr>
        <w:t xml:space="preserve"> </w:t>
      </w:r>
      <w:r w:rsidRPr="00C57139">
        <w:rPr>
          <w:lang w:val="es-ES"/>
        </w:rPr>
        <w:t>D = 1 y K = 1 son una combinación no válida en esta versión del Protocolo de.</w:t>
      </w:r>
    </w:p>
    <w:p w14:paraId="7FF04A93" w14:textId="77777777" w:rsidR="006379E4" w:rsidRPr="00C57139" w:rsidRDefault="006379E4" w:rsidP="00447E32">
      <w:pPr>
        <w:pStyle w:val="Ttulo4"/>
        <w:rPr>
          <w:lang w:val="es-ES"/>
        </w:rPr>
      </w:pPr>
      <w:r w:rsidRPr="00C57139">
        <w:rPr>
          <w:lang w:val="es-ES"/>
        </w:rPr>
        <w:t>Otros elementos en el encabezado de submensaje</w:t>
      </w:r>
    </w:p>
    <w:p w14:paraId="4069F3B8"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RTPS </w:t>
      </w:r>
      <w:r w:rsidRPr="00C57139">
        <w:rPr>
          <w:b/>
          <w:bCs/>
          <w:lang w:val="es-ES"/>
        </w:rPr>
        <w:t>lector</w:t>
      </w:r>
      <w:r w:rsidRPr="00C57139">
        <w:rPr>
          <w:lang w:val="es-ES"/>
        </w:rPr>
        <w:t xml:space="preserve"> que está siendo informada del cambio con el objeto de datos.</w:t>
      </w:r>
    </w:p>
    <w:p w14:paraId="3BB7BFAC" w14:textId="77777777" w:rsidR="006379E4" w:rsidRPr="00C57139" w:rsidRDefault="006379E4" w:rsidP="006379E4">
      <w:pPr>
        <w:jc w:val="left"/>
        <w:rPr>
          <w:lang w:val="es-ES"/>
        </w:rPr>
      </w:pPr>
      <w:r w:rsidRPr="00C57139">
        <w:rPr>
          <w:lang w:val="es-ES"/>
        </w:rPr>
        <w:t> </w:t>
      </w:r>
    </w:p>
    <w:p w14:paraId="1340FD8F" w14:textId="77777777" w:rsidR="006379E4" w:rsidRPr="00C57139" w:rsidRDefault="006379E4" w:rsidP="0017650D">
      <w:pPr>
        <w:rPr>
          <w:lang w:val="es-ES"/>
        </w:rPr>
      </w:pPr>
      <w:r w:rsidRPr="00C57139">
        <w:rPr>
          <w:lang w:val="es-ES"/>
        </w:rPr>
        <w:t xml:space="preserve">El </w:t>
      </w:r>
      <w:r w:rsidRPr="00C57139">
        <w:rPr>
          <w:b/>
          <w:bCs/>
          <w:lang w:val="es-ES"/>
        </w:rPr>
        <w:t xml:space="preserve">writerId </w:t>
      </w:r>
      <w:r w:rsidRPr="00C57139">
        <w:rPr>
          <w:lang w:val="es-ES"/>
        </w:rPr>
        <w:t xml:space="preserve">, identifica la entidad RTPS </w:t>
      </w:r>
      <w:r w:rsidRPr="00C57139">
        <w:rPr>
          <w:b/>
          <w:bCs/>
          <w:lang w:val="es-ES"/>
        </w:rPr>
        <w:t>escritor</w:t>
      </w:r>
      <w:r w:rsidRPr="00C57139">
        <w:rPr>
          <w:lang w:val="es-ES"/>
        </w:rPr>
        <w:t xml:space="preserve"> que hizo el cambio con el objeto de datos.</w:t>
      </w:r>
    </w:p>
    <w:p w14:paraId="3F4C02C8" w14:textId="77777777" w:rsidR="006379E4" w:rsidRPr="00C57139" w:rsidRDefault="006379E4" w:rsidP="006379E4">
      <w:pPr>
        <w:jc w:val="left"/>
        <w:rPr>
          <w:lang w:val="es-ES"/>
        </w:rPr>
      </w:pPr>
      <w:r w:rsidRPr="00C57139">
        <w:rPr>
          <w:lang w:val="es-ES"/>
        </w:rPr>
        <w:t> </w:t>
      </w:r>
    </w:p>
    <w:p w14:paraId="62139675" w14:textId="77777777" w:rsidR="006379E4" w:rsidRPr="00C57139" w:rsidRDefault="006379E4" w:rsidP="0017650D">
      <w:pPr>
        <w:rPr>
          <w:lang w:val="es-ES"/>
        </w:rPr>
      </w:pPr>
      <w:r w:rsidRPr="00C57139">
        <w:rPr>
          <w:lang w:val="es-ES"/>
        </w:rPr>
        <w:t xml:space="preserve">El </w:t>
      </w:r>
      <w:r w:rsidRPr="00C57139">
        <w:rPr>
          <w:b/>
          <w:bCs/>
          <w:lang w:val="es-ES"/>
        </w:rPr>
        <w:t>writerSN</w:t>
      </w:r>
      <w:r w:rsidRPr="00C57139">
        <w:rPr>
          <w:lang w:val="es-ES"/>
        </w:rPr>
        <w:t xml:space="preserve">, identifica el cambio y el orden relativo de todos los cambios realizados por el RTPS </w:t>
      </w:r>
      <w:r w:rsidRPr="00C57139">
        <w:rPr>
          <w:b/>
          <w:bCs/>
          <w:lang w:val="es-ES"/>
        </w:rPr>
        <w:t>escritor</w:t>
      </w:r>
      <w:r w:rsidRPr="00C57139">
        <w:rPr>
          <w:lang w:val="es-ES"/>
        </w:rPr>
        <w:t xml:space="preserve"> identificados por el writerGuid. Cada cambio obtiene un número de secuencia consecutiva. Cada RTPS </w:t>
      </w:r>
      <w:r w:rsidRPr="00C57139">
        <w:rPr>
          <w:b/>
          <w:bCs/>
          <w:lang w:val="es-ES"/>
        </w:rPr>
        <w:t>escritor</w:t>
      </w:r>
      <w:r w:rsidRPr="00C57139">
        <w:rPr>
          <w:lang w:val="es-ES"/>
        </w:rPr>
        <w:t xml:space="preserve"> mantiene es número de secuencia propia.</w:t>
      </w:r>
    </w:p>
    <w:p w14:paraId="2480049C" w14:textId="77777777" w:rsidR="006379E4" w:rsidRPr="00C57139" w:rsidRDefault="006379E4" w:rsidP="006379E4">
      <w:pPr>
        <w:jc w:val="left"/>
        <w:rPr>
          <w:lang w:val="es-ES"/>
        </w:rPr>
      </w:pPr>
      <w:r w:rsidRPr="00C57139">
        <w:rPr>
          <w:lang w:val="es-ES"/>
        </w:rPr>
        <w:t> </w:t>
      </w:r>
    </w:p>
    <w:p w14:paraId="5E3DA30C" w14:textId="77777777" w:rsidR="006379E4" w:rsidRPr="00C57139" w:rsidRDefault="006379E4" w:rsidP="0017650D">
      <w:pPr>
        <w:rPr>
          <w:lang w:val="es-ES"/>
        </w:rPr>
      </w:pPr>
      <w:r w:rsidRPr="00C57139">
        <w:rPr>
          <w:lang w:val="es-ES"/>
        </w:rPr>
        <w:t xml:space="preserve">El </w:t>
      </w:r>
      <w:r w:rsidRPr="00C57139">
        <w:rPr>
          <w:b/>
          <w:bCs/>
          <w:lang w:val="es-ES"/>
        </w:rPr>
        <w:t>inlineQos</w:t>
      </w:r>
      <w:r w:rsidRPr="00C57139">
        <w:rPr>
          <w:lang w:val="es-ES"/>
        </w:rPr>
        <w:t>, presente solamente si la InlineQosFlag está situado en la cabecera. Contiene QoS que puedan afectar la interpretación del mensaje.</w:t>
      </w:r>
    </w:p>
    <w:p w14:paraId="7DA4DD0C" w14:textId="77777777" w:rsidR="006379E4" w:rsidRPr="00C57139" w:rsidRDefault="006379E4" w:rsidP="006379E4">
      <w:pPr>
        <w:jc w:val="left"/>
        <w:rPr>
          <w:lang w:val="es-ES"/>
        </w:rPr>
      </w:pPr>
      <w:r w:rsidRPr="00C57139">
        <w:rPr>
          <w:lang w:val="es-ES"/>
        </w:rPr>
        <w:t> </w:t>
      </w:r>
    </w:p>
    <w:p w14:paraId="38C0FF75" w14:textId="77777777" w:rsidR="006379E4" w:rsidRPr="00C57139" w:rsidRDefault="006379E4" w:rsidP="0017650D">
      <w:pPr>
        <w:rPr>
          <w:lang w:val="es-ES"/>
        </w:rPr>
      </w:pPr>
      <w:r w:rsidRPr="00C57139">
        <w:rPr>
          <w:lang w:val="es-ES"/>
        </w:rPr>
        <w:t xml:space="preserve">El </w:t>
      </w:r>
      <w:r w:rsidRPr="00C57139">
        <w:rPr>
          <w:b/>
          <w:bCs/>
          <w:lang w:val="es-ES"/>
        </w:rPr>
        <w:t>serializedPayload</w:t>
      </w:r>
      <w:r w:rsidRPr="00C57139">
        <w:rPr>
          <w:lang w:val="es-ES"/>
        </w:rPr>
        <w:t>, presente solamente si el DataFlag o el KeyFlag se encuentra en la cabecera.</w:t>
      </w:r>
    </w:p>
    <w:p w14:paraId="5F150D22"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DataFlag está establecido, entonces contiene la encapsulación del nuevo valor del objeto de datos después del cambio.</w:t>
      </w:r>
    </w:p>
    <w:p w14:paraId="45A5C531"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KeyFlag está establecido, entonces contiene la encapsulación de la clave del objeto de datos el mensaje se refiere a.</w:t>
      </w:r>
    </w:p>
    <w:p w14:paraId="038ABB9A" w14:textId="77777777" w:rsidR="006379E4" w:rsidRPr="00C57139" w:rsidRDefault="006379E4" w:rsidP="006379E4">
      <w:pPr>
        <w:ind w:firstLine="0"/>
        <w:jc w:val="left"/>
        <w:rPr>
          <w:lang w:val="es-ES"/>
        </w:rPr>
      </w:pPr>
      <w:r w:rsidRPr="00C57139">
        <w:rPr>
          <w:lang w:val="es-ES"/>
        </w:rPr>
        <w:t> </w:t>
      </w:r>
    </w:p>
    <w:p w14:paraId="7C4BAB67" w14:textId="77777777" w:rsidR="006379E4" w:rsidRPr="00C57139" w:rsidRDefault="006379E4" w:rsidP="0017650D">
      <w:pPr>
        <w:rPr>
          <w:lang w:val="es-ES"/>
        </w:rPr>
      </w:pPr>
      <w:r w:rsidRPr="00C57139">
        <w:rPr>
          <w:lang w:val="es-ES"/>
        </w:rPr>
        <w:t xml:space="preserve">El campo </w:t>
      </w:r>
      <w:r w:rsidRPr="00C57139">
        <w:rPr>
          <w:b/>
          <w:bCs/>
          <w:lang w:val="es-ES"/>
        </w:rPr>
        <w:t xml:space="preserve">extraFlags </w:t>
      </w:r>
      <w:r w:rsidRPr="00C57139">
        <w:rPr>
          <w:lang w:val="es-ES"/>
        </w:rPr>
        <w:t xml:space="preserve">, ofrece espacio para una 16 bits adicionales de banderas más allá de los 8 bits proporcionados al igual que en la cabecera de submensaje. Estos bits adicionales </w:t>
      </w:r>
      <w:r w:rsidRPr="00C57139">
        <w:rPr>
          <w:lang w:val="es-ES"/>
        </w:rPr>
        <w:lastRenderedPageBreak/>
        <w:t xml:space="preserve">apoyará la evolución del protocolo sin comprometer la compatibilidad hacia atrás. Esta versión del protocolo debe establecer todos los bits en el extraFlags a cero. </w:t>
      </w:r>
    </w:p>
    <w:p w14:paraId="7DFB91EA" w14:textId="77777777" w:rsidR="006379E4" w:rsidRPr="00C57139" w:rsidRDefault="006379E4" w:rsidP="006379E4">
      <w:pPr>
        <w:jc w:val="left"/>
        <w:rPr>
          <w:lang w:val="es-ES"/>
        </w:rPr>
      </w:pPr>
      <w:r w:rsidRPr="00C57139">
        <w:rPr>
          <w:lang w:val="es-ES"/>
        </w:rPr>
        <w:t> </w:t>
      </w:r>
    </w:p>
    <w:p w14:paraId="3719B5D2" w14:textId="77777777" w:rsidR="006379E4" w:rsidRPr="00C57139" w:rsidRDefault="006379E4" w:rsidP="0017650D">
      <w:pPr>
        <w:rPr>
          <w:lang w:val="es-ES"/>
        </w:rPr>
      </w:pPr>
      <w:r w:rsidRPr="00C57139">
        <w:rPr>
          <w:lang w:val="es-ES"/>
        </w:rPr>
        <w:t xml:space="preserve">El </w:t>
      </w:r>
      <w:r w:rsidRPr="00C57139">
        <w:rPr>
          <w:b/>
          <w:bCs/>
          <w:lang w:val="es-ES"/>
        </w:rPr>
        <w:t xml:space="preserve">octetsToInlineQos, </w:t>
      </w:r>
      <w:r w:rsidRPr="00C57139">
        <w:rPr>
          <w:lang w:val="es-ES"/>
        </w:rPr>
        <w:t>la representación de este campo es un CDR unsigned corta (ushort).</w:t>
      </w:r>
    </w:p>
    <w:p w14:paraId="7060FDD9" w14:textId="77777777" w:rsidR="006379E4" w:rsidRPr="00C57139" w:rsidRDefault="006379E4" w:rsidP="00645B6B">
      <w:pPr>
        <w:rPr>
          <w:lang w:val="es-ES"/>
        </w:rPr>
      </w:pPr>
      <w:r w:rsidRPr="00C57139">
        <w:rPr>
          <w:lang w:val="es-ES"/>
        </w:rPr>
        <w:t xml:space="preserve">El campo octetsToInlineQos contiene el número de octetos a partir del primer octeto inmediatamente después de este campo hasta el primer octeto de la inlineQos SubmessageElement. Si el inlineQos SubmessageElement no está presente (es decir, el InlineQosFlag no está establecida), entonces octetsToInlineQos contiene el desplazamiento al campo siguiente después de la inlineQos. </w:t>
      </w:r>
    </w:p>
    <w:p w14:paraId="53F74F63" w14:textId="77777777" w:rsidR="006379E4" w:rsidRPr="00C57139" w:rsidRDefault="006379E4" w:rsidP="0017650D">
      <w:pPr>
        <w:rPr>
          <w:lang w:val="es-ES"/>
        </w:rPr>
      </w:pPr>
      <w:r w:rsidRPr="00C57139">
        <w:rPr>
          <w:lang w:val="es-ES"/>
        </w:rPr>
        <w:t xml:space="preserve">Las implementaciones del protocolo que están procesando un submensaje recibido siempre deben usar el octetsToInlineQos para omitir cualquier elemento de encabezado submensaje no esperar o entender y seguir procesar el inlineQos SubmessageElement (o el primer elemento submensaje que sigue inlineQos si el inlineQos no está presente). Esta regla es necesaria para que el receptor será capaz de interactuar con los remitentes que utilizan las versiones futuras del protocolo que puede incluir cabeceras submensaje adicional antes de la inlineQos. </w:t>
      </w:r>
    </w:p>
    <w:p w14:paraId="51AD75FC" w14:textId="77777777" w:rsidR="006379E4" w:rsidRPr="00C57139" w:rsidRDefault="006379E4" w:rsidP="006379E4">
      <w:pPr>
        <w:ind w:firstLine="0"/>
        <w:jc w:val="left"/>
        <w:rPr>
          <w:lang w:val="es-ES"/>
        </w:rPr>
      </w:pPr>
      <w:r w:rsidRPr="00C57139">
        <w:rPr>
          <w:lang w:val="es-ES"/>
        </w:rPr>
        <w:t> </w:t>
      </w:r>
    </w:p>
    <w:p w14:paraId="06942967" w14:textId="77777777" w:rsidR="006379E4" w:rsidRPr="00C57139" w:rsidRDefault="006379E4" w:rsidP="00447E32">
      <w:pPr>
        <w:pStyle w:val="Ttulo4"/>
        <w:rPr>
          <w:lang w:val="es-ES"/>
        </w:rPr>
      </w:pPr>
      <w:r w:rsidRPr="00C57139">
        <w:rPr>
          <w:lang w:val="es-ES"/>
        </w:rPr>
        <w:t>Validez</w:t>
      </w:r>
    </w:p>
    <w:p w14:paraId="7D051A9F" w14:textId="77777777" w:rsidR="006379E4" w:rsidRPr="00C57139" w:rsidRDefault="006379E4" w:rsidP="0017650D">
      <w:pPr>
        <w:rPr>
          <w:lang w:val="es-ES"/>
        </w:rPr>
      </w:pPr>
      <w:r w:rsidRPr="00C57139">
        <w:rPr>
          <w:lang w:val="es-ES"/>
        </w:rPr>
        <w:t>Este submensaje es inválida cuando cualquiera de las siguientes es verdadera:</w:t>
      </w:r>
    </w:p>
    <w:p w14:paraId="47DB4D88"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33A395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no es estrictamente positivo (1, 2,...) o es SEQUENCENUMBER_UNKNOWN.</w:t>
      </w:r>
    </w:p>
    <w:p w14:paraId="2BB69DC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inlineQos no es válida.</w:t>
      </w:r>
    </w:p>
    <w:p w14:paraId="17CF35E8" w14:textId="77777777" w:rsidR="006379E4" w:rsidRPr="00C57139" w:rsidRDefault="006379E4" w:rsidP="00447E32">
      <w:pPr>
        <w:pStyle w:val="Ttulo4"/>
        <w:rPr>
          <w:lang w:val="es-ES"/>
        </w:rPr>
      </w:pPr>
      <w:r w:rsidRPr="00C57139">
        <w:rPr>
          <w:lang w:val="es-ES"/>
        </w:rPr>
        <w:lastRenderedPageBreak/>
        <w:t>Cambio en el estado del receptor</w:t>
      </w:r>
    </w:p>
    <w:p w14:paraId="0353C69F" w14:textId="77777777" w:rsidR="006379E4" w:rsidRPr="00C57139" w:rsidRDefault="006379E4" w:rsidP="006379E4">
      <w:pPr>
        <w:jc w:val="left"/>
        <w:rPr>
          <w:lang w:val="es-ES"/>
        </w:rPr>
      </w:pPr>
      <w:r w:rsidRPr="00C57139">
        <w:rPr>
          <w:lang w:val="es-ES"/>
        </w:rPr>
        <w:t>Ninguno</w:t>
      </w:r>
    </w:p>
    <w:p w14:paraId="3FF78439" w14:textId="77777777" w:rsidR="006379E4" w:rsidRPr="00C57139" w:rsidRDefault="006379E4" w:rsidP="00447E32">
      <w:pPr>
        <w:pStyle w:val="Ttulo4"/>
        <w:rPr>
          <w:lang w:val="es-ES"/>
        </w:rPr>
      </w:pPr>
      <w:r w:rsidRPr="00C57139">
        <w:rPr>
          <w:lang w:val="es-ES"/>
        </w:rPr>
        <w:t>Interpretación lógica</w:t>
      </w:r>
    </w:p>
    <w:p w14:paraId="15985CF9" w14:textId="77777777" w:rsidR="006379E4" w:rsidRPr="00C57139" w:rsidRDefault="006379E4" w:rsidP="0017650D">
      <w:pPr>
        <w:rPr>
          <w:lang w:val="es-ES"/>
        </w:rPr>
      </w:pPr>
      <w:r w:rsidRPr="00C57139">
        <w:rPr>
          <w:lang w:val="es-ES"/>
        </w:rPr>
        <w:t xml:space="preserve">El </w:t>
      </w:r>
      <w:r w:rsidRPr="00C57139">
        <w:rPr>
          <w:b/>
          <w:bCs/>
          <w:lang w:val="es-ES"/>
        </w:rPr>
        <w:t>escritor</w:t>
      </w:r>
      <w:r w:rsidRPr="00C57139">
        <w:rPr>
          <w:lang w:val="es-ES"/>
        </w:rPr>
        <w:t xml:space="preserve"> envía el submensaje </w:t>
      </w:r>
      <w:r w:rsidRPr="00C57139">
        <w:rPr>
          <w:b/>
          <w:bCs/>
          <w:lang w:val="es-ES"/>
        </w:rPr>
        <w:t>datos</w:t>
      </w:r>
      <w:r w:rsidRPr="00C57139">
        <w:rPr>
          <w:lang w:val="es-ES"/>
        </w:rPr>
        <w:t xml:space="preserve"> al </w:t>
      </w:r>
      <w:r w:rsidRPr="00C57139">
        <w:rPr>
          <w:b/>
          <w:bCs/>
          <w:lang w:val="es-ES"/>
        </w:rPr>
        <w:t>lector</w:t>
      </w:r>
      <w:r w:rsidRPr="00C57139">
        <w:rPr>
          <w:lang w:val="es-ES"/>
        </w:rPr>
        <w:t xml:space="preserve"> para comunicar los cambios en los objetos de datos dentro de la escritora. Los cambios incluyen dos cambios en valor, así como los cambios en el ciclo de vida del objeto de datos. Éstos se comunican por la presencia de la serializedPayload. Cuando están presentes, el serializedPayload se interpreta como el valor del objeto de datos o como la clave que identifica el objeto de datos del conjunto de objetos registrados. </w:t>
      </w:r>
    </w:p>
    <w:p w14:paraId="113373E8"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Si se establece la DataFlag y el KeyFlag no está establecida, el elemento serializedPayload se interpreta como el valor del objeto dataobject.</w:t>
      </w:r>
    </w:p>
    <w:p w14:paraId="7DF24EA3"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Si se establece la KeyFlag y el DataFlag no está establecida, el elemento serializedPayload se interpreta como el valor de la clave que identifica la instancia del objeto de datos registrada.</w:t>
      </w:r>
    </w:p>
    <w:p w14:paraId="53BFCEBB"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Si el InlineQosFlag está establecida, el elemento inlineQos contiene los valores de QoS que reemplazan a los del escritor RTPS y debe ser utilizada para procesar la actualización de.</w:t>
      </w:r>
    </w:p>
    <w:p w14:paraId="6D47D3C5" w14:textId="77777777" w:rsidR="00DD5CF5" w:rsidRPr="00C57139" w:rsidRDefault="00DD5CF5" w:rsidP="00DD5CF5">
      <w:pPr>
        <w:pStyle w:val="Ttulo5"/>
        <w:jc w:val="left"/>
        <w:rPr>
          <w:lang w:val="es-ES"/>
        </w:rPr>
      </w:pPr>
      <w:r>
        <w:rPr>
          <w:lang w:val="es-ES"/>
        </w:rPr>
        <w:lastRenderedPageBreak/>
        <w:t>Ejemplo</w:t>
      </w:r>
    </w:p>
    <w:p w14:paraId="7794257F" w14:textId="77777777" w:rsidR="00DD5CF5" w:rsidRDefault="00DD5CF5" w:rsidP="00DD5CF5">
      <w:pPr>
        <w:rPr>
          <w:lang w:val="es-ES"/>
        </w:rPr>
      </w:pPr>
      <w:r>
        <w:rPr>
          <w:noProof/>
          <w:lang w:eastAsia="es-EC"/>
        </w:rPr>
        <w:drawing>
          <wp:inline distT="0" distB="0" distL="0" distR="0" wp14:anchorId="158BC4F9" wp14:editId="60943845">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096F7FF0" w14:textId="77777777" w:rsidR="00DD5CF5" w:rsidRPr="00C02F49" w:rsidRDefault="00DD5CF5" w:rsidP="00DD5CF5">
      <w:pPr>
        <w:jc w:val="left"/>
        <w:rPr>
          <w:lang w:val="es-ES"/>
        </w:rPr>
      </w:pPr>
      <w:r w:rsidRPr="5D269342">
        <w:rPr>
          <w:lang w:val="es-ES"/>
        </w:rPr>
        <w:t> </w:t>
      </w:r>
      <w:r w:rsidRPr="00C02F49">
        <w:rPr>
          <w:lang w:val="es-ES"/>
        </w:rPr>
        <w:t>Una explicación del uso del Data ha sido descrito dentro del ejemplo 2 en la sección de ejemplos de RTPS</w:t>
      </w:r>
    </w:p>
    <w:p w14:paraId="435D8E09" w14:textId="77777777" w:rsidR="00DD5CF5" w:rsidRDefault="00DD5CF5" w:rsidP="006379E4">
      <w:pPr>
        <w:jc w:val="left"/>
        <w:rPr>
          <w:lang w:val="es-ES"/>
        </w:rPr>
      </w:pPr>
    </w:p>
    <w:p w14:paraId="771EB866" w14:textId="77777777" w:rsidR="00DD5CF5" w:rsidRDefault="00DD5CF5" w:rsidP="006379E4">
      <w:pPr>
        <w:jc w:val="left"/>
        <w:rPr>
          <w:lang w:val="es-ES"/>
        </w:rPr>
      </w:pPr>
    </w:p>
    <w:p w14:paraId="709505AE" w14:textId="77777777" w:rsidR="00DD5CF5" w:rsidRDefault="00DD5CF5" w:rsidP="006379E4">
      <w:pPr>
        <w:jc w:val="left"/>
        <w:rPr>
          <w:lang w:val="es-ES"/>
        </w:rPr>
      </w:pPr>
    </w:p>
    <w:p w14:paraId="2007E251" w14:textId="77777777" w:rsidR="00DD5CF5" w:rsidRDefault="00DD5CF5" w:rsidP="006379E4">
      <w:pPr>
        <w:jc w:val="left"/>
        <w:rPr>
          <w:lang w:val="es-ES"/>
        </w:rPr>
      </w:pPr>
    </w:p>
    <w:p w14:paraId="69820BE0" w14:textId="77777777" w:rsidR="00DD5CF5" w:rsidRDefault="00DD5CF5" w:rsidP="006379E4">
      <w:pPr>
        <w:jc w:val="left"/>
        <w:rPr>
          <w:lang w:val="es-ES"/>
        </w:rPr>
      </w:pPr>
    </w:p>
    <w:p w14:paraId="3D0E7108" w14:textId="77777777" w:rsidR="00DD5CF5" w:rsidRDefault="00DD5CF5" w:rsidP="006379E4">
      <w:pPr>
        <w:jc w:val="left"/>
        <w:rPr>
          <w:lang w:val="es-ES"/>
        </w:rPr>
      </w:pPr>
    </w:p>
    <w:p w14:paraId="7A6CD4D2" w14:textId="3A4A3BB0" w:rsidR="006379E4" w:rsidRPr="00C57139" w:rsidRDefault="006379E4" w:rsidP="006379E4">
      <w:pPr>
        <w:jc w:val="left"/>
        <w:rPr>
          <w:lang w:val="es-ES"/>
        </w:rPr>
      </w:pPr>
      <w:r w:rsidRPr="00C57139">
        <w:rPr>
          <w:lang w:val="es-ES"/>
        </w:rPr>
        <w:t>  </w:t>
      </w:r>
    </w:p>
    <w:p w14:paraId="3C2D6916" w14:textId="290E28BF" w:rsidR="006379E4" w:rsidRDefault="006379E4" w:rsidP="00447E32">
      <w:pPr>
        <w:pStyle w:val="Ttulo3"/>
        <w:rPr>
          <w:lang w:val="es-ES"/>
        </w:rPr>
      </w:pPr>
      <w:bookmarkStart w:id="112" w:name="_Toc410813007"/>
      <w:bookmarkStart w:id="113" w:name="_Toc421180719"/>
      <w:r w:rsidRPr="00C57139">
        <w:rPr>
          <w:lang w:val="es-ES"/>
        </w:rPr>
        <w:t>DataFrag</w:t>
      </w:r>
      <w:bookmarkEnd w:id="112"/>
      <w:r w:rsidR="00447E32">
        <w:rPr>
          <w:lang w:val="es-ES"/>
        </w:rPr>
        <w:t>Submessage</w:t>
      </w:r>
      <w:bookmarkEnd w:id="113"/>
    </w:p>
    <w:p w14:paraId="7CBA23CE" w14:textId="1997A4AA" w:rsidR="00D3745D" w:rsidRPr="00D3745D" w:rsidRDefault="00D3745D" w:rsidP="00D3745D">
      <w:pPr>
        <w:rPr>
          <w:lang w:val="es-ES"/>
        </w:rPr>
      </w:pPr>
      <w:r w:rsidRPr="00D3745D">
        <w:rPr>
          <w:lang w:val="es-ES"/>
        </w:rPr>
        <w:t xml:space="preserve">En la </w:t>
      </w:r>
      <w:r>
        <w:rPr>
          <w:lang w:val="es-ES"/>
        </w:rPr>
        <w:fldChar w:fldCharType="begin"/>
      </w:r>
      <w:r>
        <w:rPr>
          <w:lang w:val="es-ES"/>
        </w:rPr>
        <w:instrText xml:space="preserve"> REF _Ref416931272 \h </w:instrText>
      </w:r>
      <w:r>
        <w:rPr>
          <w:lang w:val="es-ES"/>
        </w:rPr>
      </w:r>
      <w:r>
        <w:rPr>
          <w:lang w:val="es-ES"/>
        </w:rPr>
        <w:fldChar w:fldCharType="separate"/>
      </w:r>
      <w:r w:rsidR="00705AE8" w:rsidRPr="00D3745D">
        <w:t xml:space="preserve">Figura </w:t>
      </w:r>
      <w:r w:rsidR="00705AE8">
        <w:rPr>
          <w:noProof/>
        </w:rPr>
        <w:t>2</w:t>
      </w:r>
      <w:r w:rsidR="00705AE8">
        <w:noBreakHyphen/>
      </w:r>
      <w:r w:rsidR="00705AE8">
        <w:rPr>
          <w:noProof/>
        </w:rPr>
        <w:t>6</w:t>
      </w:r>
      <w:r>
        <w:rPr>
          <w:lang w:val="es-ES"/>
        </w:rPr>
        <w:fldChar w:fldCharType="end"/>
      </w:r>
      <w:r>
        <w:rPr>
          <w:lang w:val="es-ES"/>
        </w:rPr>
        <w:t xml:space="preserve"> </w:t>
      </w:r>
      <w:r w:rsidRPr="00D3745D">
        <w:rPr>
          <w:lang w:val="es-ES"/>
        </w:rPr>
        <w:t xml:space="preserve">se muestra la estructura del submensaje </w:t>
      </w:r>
      <w:r>
        <w:rPr>
          <w:lang w:val="es-ES"/>
        </w:rPr>
        <w:t>DataFrag.</w:t>
      </w:r>
      <w:r w:rsidR="006B2EAF">
        <w:rPr>
          <w:lang w:val="es-ES"/>
        </w:rPr>
        <w:t xml:space="preserve"> </w:t>
      </w:r>
    </w:p>
    <w:p w14:paraId="352540F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39F7F5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lastRenderedPageBreak/>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octectsToInlineQos</w:t>
            </w:r>
          </w:p>
        </w:tc>
      </w:tr>
      <w:tr w:rsidR="002C6B35" w:rsidRPr="002C6B35"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fragmentStartingNum</w:t>
            </w:r>
          </w:p>
        </w:tc>
      </w:tr>
      <w:tr w:rsidR="002C6B35" w:rsidRPr="002C6B35"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fragmentSize</w:t>
            </w:r>
          </w:p>
        </w:tc>
      </w:tr>
      <w:tr w:rsidR="002C6B35" w:rsidRPr="002C6B35"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sampleSize</w:t>
            </w:r>
          </w:p>
        </w:tc>
      </w:tr>
      <w:tr w:rsidR="002C6B35" w:rsidRPr="002C6B35"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inlineQos [sólo si Q == 1]</w:t>
            </w:r>
          </w:p>
        </w:tc>
      </w:tr>
      <w:tr w:rsidR="002C6B35" w:rsidRPr="002C6B35"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serializedPayload</w:t>
            </w:r>
          </w:p>
        </w:tc>
      </w:tr>
    </w:tbl>
    <w:p w14:paraId="06D4B239" w14:textId="77777777" w:rsidR="0061249C" w:rsidRDefault="00D3745D" w:rsidP="00D3745D">
      <w:pPr>
        <w:pStyle w:val="Descripcin"/>
        <w:jc w:val="center"/>
        <w:rPr>
          <w:i w:val="0"/>
          <w:szCs w:val="24"/>
        </w:rPr>
      </w:pPr>
      <w:bookmarkStart w:id="114" w:name="_Ref416931272"/>
      <w:bookmarkStart w:id="115" w:name="_Toc421180795"/>
      <w:bookmarkStart w:id="116" w:name="_Toc421177671"/>
      <w:r w:rsidRPr="00D3745D">
        <w:rPr>
          <w:szCs w:val="24"/>
        </w:rPr>
        <w:t xml:space="preserve">Figura </w:t>
      </w:r>
      <w:r w:rsidR="00703C77">
        <w:rPr>
          <w:szCs w:val="24"/>
        </w:rPr>
        <w:fldChar w:fldCharType="begin"/>
      </w:r>
      <w:r w:rsidR="00703C77">
        <w:rPr>
          <w:szCs w:val="24"/>
        </w:rPr>
        <w:instrText xml:space="preserve"> STYLEREF 1 \s </w:instrText>
      </w:r>
      <w:r w:rsidR="00703C77">
        <w:rPr>
          <w:szCs w:val="24"/>
        </w:rPr>
        <w:fldChar w:fldCharType="separate"/>
      </w:r>
      <w:r w:rsidR="00705AE8">
        <w:rPr>
          <w:noProof/>
          <w:szCs w:val="24"/>
        </w:rPr>
        <w:t>2</w:t>
      </w:r>
      <w:r w:rsidR="00703C77">
        <w:rPr>
          <w:szCs w:val="24"/>
        </w:rPr>
        <w:fldChar w:fldCharType="end"/>
      </w:r>
      <w:r w:rsidR="00703C77">
        <w:rPr>
          <w:szCs w:val="24"/>
        </w:rPr>
        <w:noBreakHyphen/>
      </w:r>
      <w:r w:rsidR="00703C77">
        <w:rPr>
          <w:szCs w:val="24"/>
        </w:rPr>
        <w:fldChar w:fldCharType="begin"/>
      </w:r>
      <w:r w:rsidR="00703C77">
        <w:rPr>
          <w:szCs w:val="24"/>
        </w:rPr>
        <w:instrText xml:space="preserve"> SEQ Figura \* ARABIC \s 1 </w:instrText>
      </w:r>
      <w:r w:rsidR="00703C77">
        <w:rPr>
          <w:szCs w:val="24"/>
        </w:rPr>
        <w:fldChar w:fldCharType="separate"/>
      </w:r>
      <w:r w:rsidR="00705AE8">
        <w:rPr>
          <w:noProof/>
          <w:szCs w:val="24"/>
        </w:rPr>
        <w:t>6</w:t>
      </w:r>
      <w:r w:rsidR="00703C77">
        <w:rPr>
          <w:szCs w:val="24"/>
        </w:rPr>
        <w:fldChar w:fldCharType="end"/>
      </w:r>
      <w:bookmarkEnd w:id="114"/>
      <w:r w:rsidRPr="00D3745D">
        <w:rPr>
          <w:szCs w:val="24"/>
        </w:rPr>
        <w:t xml:space="preserve">. </w:t>
      </w:r>
      <w:r w:rsidRPr="00D3745D">
        <w:rPr>
          <w:i w:val="0"/>
          <w:szCs w:val="24"/>
        </w:rPr>
        <w:t>Estructura del submensaje DataFrag</w:t>
      </w:r>
      <w:bookmarkEnd w:id="115"/>
    </w:p>
    <w:p w14:paraId="2F6D13AA" w14:textId="28C5F7B2" w:rsidR="00D3745D" w:rsidRPr="00D3745D" w:rsidRDefault="00645B6B" w:rsidP="00D3745D">
      <w:pPr>
        <w:pStyle w:val="Descripcin"/>
        <w:jc w:val="center"/>
        <w:rPr>
          <w:szCs w:val="24"/>
        </w:rPr>
      </w:pPr>
      <w:sdt>
        <w:sdtPr>
          <w:rPr>
            <w:i w:val="0"/>
            <w:szCs w:val="24"/>
          </w:rPr>
          <w:id w:val="-627468607"/>
          <w:citation/>
        </w:sdtPr>
        <w:sdtContent>
          <w:r w:rsidR="00D3745D">
            <w:rPr>
              <w:i w:val="0"/>
              <w:szCs w:val="24"/>
            </w:rPr>
            <w:fldChar w:fldCharType="begin"/>
          </w:r>
          <w:r w:rsidR="00D3745D">
            <w:rPr>
              <w:i w:val="0"/>
              <w:szCs w:val="24"/>
              <w:lang w:val="es-ES"/>
            </w:rPr>
            <w:instrText xml:space="preserve"> CITATION OMG14 \l 3082 </w:instrText>
          </w:r>
          <w:r w:rsidR="00D3745D">
            <w:rPr>
              <w:i w:val="0"/>
              <w:szCs w:val="24"/>
            </w:rPr>
            <w:fldChar w:fldCharType="separate"/>
          </w:r>
          <w:r w:rsidR="00771C4C">
            <w:rPr>
              <w:i w:val="0"/>
              <w:noProof/>
              <w:szCs w:val="24"/>
              <w:lang w:val="es-ES"/>
            </w:rPr>
            <w:t xml:space="preserve"> </w:t>
          </w:r>
          <w:r w:rsidR="00771C4C" w:rsidRPr="00771C4C">
            <w:rPr>
              <w:noProof/>
              <w:szCs w:val="24"/>
              <w:lang w:val="es-ES"/>
            </w:rPr>
            <w:t>(OMG, 2014)</w:t>
          </w:r>
          <w:r w:rsidR="00D3745D">
            <w:rPr>
              <w:i w:val="0"/>
              <w:szCs w:val="24"/>
            </w:rPr>
            <w:fldChar w:fldCharType="end"/>
          </w:r>
        </w:sdtContent>
      </w:sdt>
      <w:bookmarkEnd w:id="116"/>
    </w:p>
    <w:p w14:paraId="1DAAF083" w14:textId="77777777" w:rsidR="006379E4" w:rsidRPr="00C57139" w:rsidRDefault="006379E4" w:rsidP="006379E4">
      <w:pPr>
        <w:jc w:val="left"/>
        <w:rPr>
          <w:lang w:val="es-ES"/>
        </w:rPr>
      </w:pPr>
      <w:r w:rsidRPr="00C57139">
        <w:rPr>
          <w:lang w:val="es-ES"/>
        </w:rPr>
        <w:t> </w:t>
      </w:r>
    </w:p>
    <w:p w14:paraId="41D9A30A" w14:textId="77777777" w:rsidR="006379E4" w:rsidRPr="00C57139" w:rsidRDefault="006379E4" w:rsidP="0017650D">
      <w:pPr>
        <w:rPr>
          <w:lang w:val="es-ES"/>
        </w:rPr>
      </w:pPr>
      <w:r w:rsidRPr="00C57139">
        <w:rPr>
          <w:lang w:val="es-ES"/>
        </w:rPr>
        <w:t>El submensaje DataFrag extiende el submensaje datos activando el serializedData a ser fragmentado y enviado como múltiples DataFrag submensajes. Los fragmentos contenidos en los submensajes DataFrag re luego son ensamblados por el lector RTPS.</w:t>
      </w:r>
    </w:p>
    <w:p w14:paraId="55507B1E" w14:textId="77777777" w:rsidR="006379E4" w:rsidRPr="00C57139" w:rsidRDefault="006379E4" w:rsidP="0017650D">
      <w:pPr>
        <w:rPr>
          <w:lang w:val="es-ES"/>
        </w:rPr>
      </w:pPr>
      <w:r w:rsidRPr="00C57139">
        <w:rPr>
          <w:lang w:val="es-ES"/>
        </w:rPr>
        <w:t>Definir un separado submensaje DataFrag además el submensaje datos, ofrece las siguientes ventajas:</w:t>
      </w:r>
    </w:p>
    <w:p w14:paraId="0B90087E"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Mantiene las variaciones en el contenido y estructura de cada submensaje al mínimo. Esto permite más eficientes implementaciones del protocolo como el análisis de paquetes de red se simplifica.</w:t>
      </w:r>
    </w:p>
    <w:p w14:paraId="2FA26E0A"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Evita tener que agregar información de fragmentación como parámetros de QoS en línea en el submensaje datos. Esto puede no sólo más lento desempeño, también dificulta en el cable de depuración más, como ya no es obvio si es fragmentados o no y que el mensaje contiene qué perdidos.</w:t>
      </w:r>
    </w:p>
    <w:p w14:paraId="73CB2C51" w14:textId="4CE0973E" w:rsidR="006379E4" w:rsidRPr="00C57139" w:rsidRDefault="006379E4" w:rsidP="006379E4">
      <w:pPr>
        <w:jc w:val="left"/>
        <w:rPr>
          <w:lang w:val="es-ES"/>
        </w:rPr>
      </w:pPr>
      <w:r w:rsidRPr="00C57139">
        <w:rPr>
          <w:lang w:val="es-ES"/>
        </w:rPr>
        <w:t>  </w:t>
      </w:r>
    </w:p>
    <w:p w14:paraId="547014B0" w14:textId="77777777" w:rsidR="006379E4" w:rsidRPr="00C57139" w:rsidRDefault="006379E4" w:rsidP="00447E32">
      <w:pPr>
        <w:pStyle w:val="Ttulo4"/>
        <w:rPr>
          <w:lang w:val="es-ES"/>
        </w:rPr>
      </w:pPr>
      <w:r w:rsidRPr="00C57139">
        <w:rPr>
          <w:lang w:val="es-ES"/>
        </w:rPr>
        <w:lastRenderedPageBreak/>
        <w:t>Banderas en el encabezado de submensaje</w:t>
      </w:r>
    </w:p>
    <w:p w14:paraId="6AD6881D" w14:textId="77777777" w:rsidR="006379E4" w:rsidRPr="00C57139" w:rsidRDefault="006379E4" w:rsidP="0017650D">
      <w:pPr>
        <w:rPr>
          <w:lang w:val="es-ES"/>
        </w:rPr>
      </w:pPr>
      <w:r w:rsidRPr="00C57139">
        <w:rPr>
          <w:lang w:val="es-ES"/>
        </w:rPr>
        <w:t xml:space="preserve">La </w:t>
      </w:r>
      <w:r w:rsidRPr="00C57139">
        <w:rPr>
          <w:b/>
          <w:bCs/>
          <w:lang w:val="es-ES"/>
        </w:rPr>
        <w:t>InlineQosFlag</w:t>
      </w:r>
      <w:r w:rsidRPr="00C57139">
        <w:rPr>
          <w:lang w:val="es-ES"/>
        </w:rPr>
        <w:t>, indica que la entidad lector que está siendo informada del cambio con el objeto de datos, cuando se establece en 1 significa que el submensaje DataFrag contiene el inlineQos SubmessageElement.</w:t>
      </w:r>
    </w:p>
    <w:p w14:paraId="4330BB1E"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F874E08" w14:textId="77777777" w:rsidR="006379E4" w:rsidRPr="00C57139" w:rsidRDefault="006379E4" w:rsidP="0017650D">
      <w:pPr>
        <w:rPr>
          <w:lang w:val="es-ES"/>
        </w:rPr>
      </w:pPr>
      <w:r w:rsidRPr="00C57139">
        <w:rPr>
          <w:lang w:val="es-ES"/>
        </w:rPr>
        <w:t xml:space="preserve">El </w:t>
      </w:r>
      <w:r w:rsidRPr="00C57139">
        <w:rPr>
          <w:b/>
          <w:bCs/>
          <w:lang w:val="es-ES"/>
        </w:rPr>
        <w:t>KeyFlag</w:t>
      </w:r>
      <w:r w:rsidRPr="00C57139">
        <w:rPr>
          <w:lang w:val="es-ES"/>
        </w:rPr>
        <w:t>, cuando se establece en 0, significa que el serializedPayload SubmessageElement contiene los datos serializados, cuando se establece en 1 significa que el serializedPayload SubmessageElement contiene la clave serializada.</w:t>
      </w:r>
    </w:p>
    <w:p w14:paraId="44C96478" w14:textId="77777777" w:rsidR="006379E4" w:rsidRPr="00C57139" w:rsidRDefault="006379E4" w:rsidP="006379E4">
      <w:pPr>
        <w:jc w:val="left"/>
        <w:rPr>
          <w:lang w:val="es-ES"/>
        </w:rPr>
      </w:pPr>
      <w:r w:rsidRPr="00C57139">
        <w:rPr>
          <w:lang w:val="es-ES"/>
        </w:rPr>
        <w:t> </w:t>
      </w:r>
    </w:p>
    <w:p w14:paraId="7D202815" w14:textId="77777777" w:rsidR="006379E4" w:rsidRPr="00C57139" w:rsidRDefault="006379E4" w:rsidP="00447E32">
      <w:pPr>
        <w:pStyle w:val="Ttulo4"/>
        <w:rPr>
          <w:lang w:val="es-ES"/>
        </w:rPr>
      </w:pPr>
      <w:r w:rsidRPr="00C57139">
        <w:rPr>
          <w:lang w:val="es-ES"/>
        </w:rPr>
        <w:t>Otros elementos en el encabezado de submensaje</w:t>
      </w:r>
    </w:p>
    <w:p w14:paraId="55AE9B53"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identifica la entidad RTPS lector que está siendo informada del cambio con el objeto de datos.</w:t>
      </w:r>
    </w:p>
    <w:p w14:paraId="268995FF"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RTPS escritor que hizo el cambio para el objeto dataobject.</w:t>
      </w:r>
    </w:p>
    <w:p w14:paraId="074C1F1F" w14:textId="77777777" w:rsidR="006379E4" w:rsidRPr="00C57139" w:rsidRDefault="006379E4" w:rsidP="0017650D">
      <w:pPr>
        <w:rPr>
          <w:lang w:val="es-ES"/>
        </w:rPr>
      </w:pPr>
      <w:r w:rsidRPr="00C57139">
        <w:rPr>
          <w:lang w:val="es-ES"/>
        </w:rPr>
        <w:t xml:space="preserve">El </w:t>
      </w:r>
      <w:r w:rsidRPr="00C57139">
        <w:rPr>
          <w:b/>
          <w:bCs/>
          <w:lang w:val="es-ES"/>
        </w:rPr>
        <w:t>writerSN</w:t>
      </w:r>
      <w:r w:rsidRPr="00C57139">
        <w:rPr>
          <w:lang w:val="es-ES"/>
        </w:rPr>
        <w:t>, se identifica el cambio y el orden relativo de todos los cambios realizados por el escritor RTPS identificados por el writerGuid. Cada cambio obtiene un número de secuencia consecutiva. Cada escritor RTPS mantiene es número de secuencia propia.</w:t>
      </w:r>
    </w:p>
    <w:p w14:paraId="0E52A6AE" w14:textId="77777777" w:rsidR="006379E4" w:rsidRPr="00C57139" w:rsidRDefault="006379E4" w:rsidP="0017650D">
      <w:pPr>
        <w:rPr>
          <w:lang w:val="es-ES"/>
        </w:rPr>
      </w:pPr>
      <w:r w:rsidRPr="00C57139">
        <w:rPr>
          <w:lang w:val="es-ES"/>
        </w:rPr>
        <w:t xml:space="preserve">La </w:t>
      </w:r>
      <w:r w:rsidRPr="00C57139">
        <w:rPr>
          <w:b/>
          <w:bCs/>
          <w:lang w:val="es-ES"/>
        </w:rPr>
        <w:t>fragmentStartingNum</w:t>
      </w:r>
      <w:r w:rsidRPr="00C57139">
        <w:rPr>
          <w:lang w:val="es-ES"/>
        </w:rPr>
        <w:t>, indica el fragmento inicial de la serie de fragmentos de serializedData.</w:t>
      </w:r>
    </w:p>
    <w:p w14:paraId="13D12074" w14:textId="77777777" w:rsidR="006379E4" w:rsidRPr="00C57139" w:rsidRDefault="006379E4" w:rsidP="006379E4">
      <w:pPr>
        <w:jc w:val="left"/>
        <w:rPr>
          <w:lang w:val="es-ES"/>
        </w:rPr>
      </w:pPr>
      <w:r w:rsidRPr="00C57139">
        <w:rPr>
          <w:lang w:val="es-ES"/>
        </w:rPr>
        <w:t>Fragmento de numeración comienza con el número 1.</w:t>
      </w:r>
    </w:p>
    <w:p w14:paraId="58D6C14E" w14:textId="77777777" w:rsidR="006379E4" w:rsidRPr="00C57139" w:rsidRDefault="006379E4" w:rsidP="0017650D">
      <w:pPr>
        <w:rPr>
          <w:lang w:val="es-ES"/>
        </w:rPr>
      </w:pPr>
      <w:r w:rsidRPr="00C57139">
        <w:rPr>
          <w:lang w:val="es-ES"/>
        </w:rPr>
        <w:t xml:space="preserve">El </w:t>
      </w:r>
      <w:r w:rsidRPr="00C57139">
        <w:rPr>
          <w:b/>
          <w:bCs/>
          <w:lang w:val="es-ES"/>
        </w:rPr>
        <w:t>fragmentInSubmessage</w:t>
      </w:r>
      <w:r w:rsidRPr="00C57139">
        <w:rPr>
          <w:lang w:val="es-ES"/>
        </w:rPr>
        <w:t>, el número de fragmentos consecutivos contenidas en este submensaje, a partir de las fragmentStartingNum.</w:t>
      </w:r>
    </w:p>
    <w:p w14:paraId="41C2ABE5" w14:textId="77777777" w:rsidR="006379E4" w:rsidRPr="00C57139" w:rsidRDefault="006379E4" w:rsidP="0017650D">
      <w:pPr>
        <w:rPr>
          <w:lang w:val="es-ES"/>
        </w:rPr>
      </w:pPr>
      <w:r w:rsidRPr="00C57139">
        <w:rPr>
          <w:lang w:val="es-ES"/>
        </w:rPr>
        <w:t xml:space="preserve">El </w:t>
      </w:r>
      <w:r w:rsidRPr="00C57139">
        <w:rPr>
          <w:b/>
          <w:bCs/>
          <w:lang w:val="es-ES"/>
        </w:rPr>
        <w:t>dataSize</w:t>
      </w:r>
      <w:r w:rsidRPr="00C57139">
        <w:rPr>
          <w:lang w:val="es-ES"/>
        </w:rPr>
        <w:t>, el tamaño total en bytes de los datos originales antes de la fragmentación.</w:t>
      </w:r>
    </w:p>
    <w:p w14:paraId="644952DF" w14:textId="77777777" w:rsidR="006379E4" w:rsidRPr="00C57139" w:rsidRDefault="006379E4" w:rsidP="0017650D">
      <w:pPr>
        <w:rPr>
          <w:lang w:val="es-ES"/>
        </w:rPr>
      </w:pPr>
      <w:r w:rsidRPr="00C57139">
        <w:rPr>
          <w:lang w:val="es-ES"/>
        </w:rPr>
        <w:lastRenderedPageBreak/>
        <w:t xml:space="preserve">El </w:t>
      </w:r>
      <w:r w:rsidRPr="00C57139">
        <w:rPr>
          <w:b/>
          <w:bCs/>
          <w:lang w:val="es-ES"/>
        </w:rPr>
        <w:t>fragmentSize</w:t>
      </w:r>
      <w:r w:rsidRPr="00C57139">
        <w:rPr>
          <w:lang w:val="es-ES"/>
        </w:rPr>
        <w:t>, el tamaño de un fragmento individual en bytes. El tamaño del fragmento máximo equivale a 64K.</w:t>
      </w:r>
    </w:p>
    <w:p w14:paraId="6BFD1751" w14:textId="77777777" w:rsidR="006379E4" w:rsidRPr="00C57139" w:rsidRDefault="006379E4" w:rsidP="0017650D">
      <w:pPr>
        <w:rPr>
          <w:lang w:val="es-ES"/>
        </w:rPr>
      </w:pPr>
      <w:r w:rsidRPr="00C57139">
        <w:rPr>
          <w:lang w:val="es-ES"/>
        </w:rPr>
        <w:t xml:space="preserve">El </w:t>
      </w:r>
      <w:r w:rsidRPr="00C57139">
        <w:rPr>
          <w:b/>
          <w:bCs/>
          <w:lang w:val="es-ES"/>
        </w:rPr>
        <w:t>inlineQos</w:t>
      </w:r>
      <w:r w:rsidRPr="00C57139">
        <w:rPr>
          <w:lang w:val="es-ES"/>
        </w:rPr>
        <w:t>, presente solamente si la InlineQosFlag está situado en la cabecera.</w:t>
      </w:r>
    </w:p>
    <w:p w14:paraId="67746440" w14:textId="77777777" w:rsidR="006379E4" w:rsidRPr="00C57139" w:rsidRDefault="006379E4" w:rsidP="006379E4">
      <w:pPr>
        <w:jc w:val="left"/>
        <w:rPr>
          <w:lang w:val="es-ES"/>
        </w:rPr>
      </w:pPr>
      <w:r w:rsidRPr="00C57139">
        <w:rPr>
          <w:lang w:val="es-ES"/>
        </w:rPr>
        <w:t>Contiene QoS que puedan afectar la interpretación del mensaje.</w:t>
      </w:r>
    </w:p>
    <w:p w14:paraId="7736E5C1" w14:textId="77777777" w:rsidR="006379E4" w:rsidRPr="00C57139" w:rsidRDefault="006379E4" w:rsidP="0017650D">
      <w:pPr>
        <w:rPr>
          <w:lang w:val="es-ES"/>
        </w:rPr>
      </w:pPr>
      <w:r w:rsidRPr="00C57139">
        <w:rPr>
          <w:lang w:val="es-ES"/>
        </w:rPr>
        <w:t xml:space="preserve">El </w:t>
      </w:r>
      <w:r w:rsidRPr="00C57139">
        <w:rPr>
          <w:b/>
          <w:bCs/>
          <w:lang w:val="es-ES"/>
        </w:rPr>
        <w:t>serializedPayload</w:t>
      </w:r>
      <w:r w:rsidRPr="00C57139">
        <w:rPr>
          <w:lang w:val="es-ES"/>
        </w:rPr>
        <w:t>, presente sólo si DataFlag se establece en la cabecera.</w:t>
      </w:r>
    </w:p>
    <w:p w14:paraId="10191CA5" w14:textId="77777777" w:rsidR="006379E4" w:rsidRPr="00C57139" w:rsidRDefault="006379E4" w:rsidP="0017650D">
      <w:pPr>
        <w:rPr>
          <w:lang w:val="es-ES"/>
        </w:rPr>
      </w:pPr>
      <w:r w:rsidRPr="00C57139">
        <w:rPr>
          <w:lang w:val="es-ES"/>
        </w:rPr>
        <w:t>Encapsulación de una serie consecutiva de fragmentos, a partir de las fragmentStartingNum para un total de fragmentsInSubmessage.</w:t>
      </w:r>
    </w:p>
    <w:p w14:paraId="2E6C9F6A" w14:textId="77777777" w:rsidR="006379E4" w:rsidRPr="00C57139" w:rsidRDefault="006379E4" w:rsidP="0017650D">
      <w:pPr>
        <w:rPr>
          <w:lang w:val="es-ES"/>
        </w:rPr>
      </w:pPr>
      <w:r w:rsidRPr="00C57139">
        <w:rPr>
          <w:lang w:val="es-ES"/>
        </w:rPr>
        <w:t>Representa parte del valor del objeto de datos-nuevo después del cambio. Actualmente sólo si el DataFlag o el KeyFlag se establece en la cabecera.</w:t>
      </w:r>
    </w:p>
    <w:p w14:paraId="182C653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DataFlag está establecido, entonces contiene un conjunto de fragmentos de la encapsulación del nuevo valor del objeto dataobject después del cambio consecutivo.</w:t>
      </w:r>
    </w:p>
    <w:p w14:paraId="7A33182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KeyFlag está establecido, entonces contiene un conjunto de fragmentos de la encapsulación de la clave del objeto de datos el mensaje se refiere a consecutivos.</w:t>
      </w:r>
    </w:p>
    <w:p w14:paraId="1531E2EA" w14:textId="77777777" w:rsidR="006379E4" w:rsidRPr="00C57139" w:rsidRDefault="006379E4" w:rsidP="0017650D">
      <w:pPr>
        <w:rPr>
          <w:lang w:val="es-ES"/>
        </w:rPr>
      </w:pPr>
      <w:r w:rsidRPr="00C57139">
        <w:rPr>
          <w:lang w:val="es-ES"/>
        </w:rPr>
        <w:t>En cualquier caso el conjunto consecutivo de fragmentos contiene fragmentos de fragmentsInSubmessage y comienza con el fragmento identificado por fragmentStartingNum.</w:t>
      </w:r>
    </w:p>
    <w:p w14:paraId="35DAE993" w14:textId="77777777" w:rsidR="006379E4" w:rsidRPr="00C57139" w:rsidRDefault="006379E4" w:rsidP="00447E32">
      <w:pPr>
        <w:pStyle w:val="Ttulo4"/>
        <w:rPr>
          <w:lang w:val="es-ES"/>
        </w:rPr>
      </w:pPr>
      <w:r w:rsidRPr="00C57139">
        <w:rPr>
          <w:lang w:val="es-ES"/>
        </w:rPr>
        <w:t>Validez</w:t>
      </w:r>
    </w:p>
    <w:p w14:paraId="2A3F7995" w14:textId="77777777" w:rsidR="006379E4" w:rsidRPr="00C57139" w:rsidRDefault="006379E4" w:rsidP="0017650D">
      <w:pPr>
        <w:rPr>
          <w:lang w:val="es-ES"/>
        </w:rPr>
      </w:pPr>
      <w:r w:rsidRPr="00C57139">
        <w:rPr>
          <w:lang w:val="es-ES"/>
        </w:rPr>
        <w:t>Este submensaje es inválida cuando cualquiera de las siguientes es verdadera:</w:t>
      </w:r>
    </w:p>
    <w:p w14:paraId="6028000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996D20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no es estrictamente positivo (1, 2,...) o es SEQUENCENUMBER_UNKNOWN.</w:t>
      </w:r>
    </w:p>
    <w:p w14:paraId="2A04588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fragmentStartingNum.value no es estrictamente positivo (1, 2,...) o excede el número total de fragmentos de.</w:t>
      </w:r>
    </w:p>
    <w:p w14:paraId="03C5AC0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fragmentSize excede dataSize.</w:t>
      </w:r>
    </w:p>
    <w:p w14:paraId="51657916"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El tamaño del serializedData superior fragmentsInSubmessage * fragmentSize.</w:t>
      </w:r>
    </w:p>
    <w:p w14:paraId="3CE314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inlineQos no es válida.</w:t>
      </w:r>
    </w:p>
    <w:p w14:paraId="6E867AB0" w14:textId="77777777" w:rsidR="006379E4" w:rsidRPr="00C57139" w:rsidRDefault="006379E4" w:rsidP="00447E32">
      <w:pPr>
        <w:pStyle w:val="Ttulo4"/>
        <w:rPr>
          <w:lang w:val="es-ES"/>
        </w:rPr>
      </w:pPr>
      <w:r w:rsidRPr="00C57139">
        <w:rPr>
          <w:lang w:val="es-ES"/>
        </w:rPr>
        <w:t>Cambio en el estado del receptor</w:t>
      </w:r>
    </w:p>
    <w:p w14:paraId="381DA4F4" w14:textId="77777777" w:rsidR="006379E4" w:rsidRPr="00C57139" w:rsidRDefault="006379E4" w:rsidP="006379E4">
      <w:pPr>
        <w:jc w:val="left"/>
        <w:rPr>
          <w:lang w:val="es-ES"/>
        </w:rPr>
      </w:pPr>
      <w:r w:rsidRPr="00C57139">
        <w:rPr>
          <w:lang w:val="es-ES"/>
        </w:rPr>
        <w:t>Ninguno</w:t>
      </w:r>
    </w:p>
    <w:p w14:paraId="644DF796" w14:textId="77777777" w:rsidR="006379E4" w:rsidRPr="00C57139" w:rsidRDefault="006379E4" w:rsidP="00447E32">
      <w:pPr>
        <w:pStyle w:val="Ttulo4"/>
        <w:rPr>
          <w:lang w:val="es-ES"/>
        </w:rPr>
      </w:pPr>
      <w:r w:rsidRPr="00C57139">
        <w:rPr>
          <w:lang w:val="es-ES"/>
        </w:rPr>
        <w:t>Interpretación lógica</w:t>
      </w:r>
    </w:p>
    <w:p w14:paraId="1E201241" w14:textId="77777777" w:rsidR="006379E4" w:rsidRPr="00C57139" w:rsidRDefault="006379E4" w:rsidP="0017650D">
      <w:pPr>
        <w:rPr>
          <w:lang w:val="es-ES"/>
        </w:rPr>
      </w:pPr>
      <w:r w:rsidRPr="00C57139">
        <w:rPr>
          <w:lang w:val="es-ES"/>
        </w:rPr>
        <w:t>El submensaje DataFrag extiende el submensaje datos activando el serializedData a ser fragmentado y enviado como múltiples DataFrag submensajes. Una vez que el serializedData es volver a montar el lector RTPS, la interpretación de los submensajes DataFrag es idéntica a la del submensaje datos.</w:t>
      </w:r>
    </w:p>
    <w:p w14:paraId="4F691C82" w14:textId="77777777" w:rsidR="006379E4" w:rsidRPr="00C57139" w:rsidRDefault="006379E4" w:rsidP="0017650D">
      <w:pPr>
        <w:rPr>
          <w:lang w:val="es-ES"/>
        </w:rPr>
      </w:pPr>
      <w:r w:rsidRPr="00C57139">
        <w:rPr>
          <w:lang w:val="es-ES"/>
        </w:rPr>
        <w:t>A continuación se describe cómo volver a montar usando la información en el submensaje DataFrag serializedData</w:t>
      </w:r>
    </w:p>
    <w:p w14:paraId="0E77795A" w14:textId="77777777" w:rsidR="006379E4" w:rsidRPr="00C57139" w:rsidRDefault="006379E4" w:rsidP="0017650D">
      <w:pPr>
        <w:rPr>
          <w:lang w:val="es-ES"/>
        </w:rPr>
      </w:pPr>
      <w:r w:rsidRPr="00C57139">
        <w:rPr>
          <w:lang w:val="es-ES"/>
        </w:rPr>
        <w:t>El tamaño total de los datos que se re ensamblado está dada por dataSize. Cada submensaje DataFrag contiene un segmento contiguo de estos datos en su elemento serializedData. El tamaño del segmento se determina por el tamaño del elemento serializedData. Durante el montaje, el desplazamiento de cada segmento se determina por:</w:t>
      </w:r>
    </w:p>
    <w:p w14:paraId="1877282C" w14:textId="77777777" w:rsidR="006379E4" w:rsidRPr="00C57139" w:rsidRDefault="006379E4" w:rsidP="0017650D">
      <w:pPr>
        <w:rPr>
          <w:lang w:val="es-ES"/>
        </w:rPr>
      </w:pPr>
      <w:r w:rsidRPr="00C57139">
        <w:rPr>
          <w:lang w:val="es-ES"/>
        </w:rPr>
        <w:t>(fragmentStartingNum - 1) * frag</w:t>
      </w:r>
      <w:r w:rsidRPr="0017650D">
        <w:t>m</w:t>
      </w:r>
      <w:r w:rsidRPr="00C57139">
        <w:rPr>
          <w:lang w:val="es-ES"/>
        </w:rPr>
        <w:t>entSize</w:t>
      </w:r>
    </w:p>
    <w:p w14:paraId="2E4CD57C" w14:textId="77777777" w:rsidR="006379E4" w:rsidRPr="00C57139" w:rsidRDefault="006379E4" w:rsidP="0017650D">
      <w:pPr>
        <w:rPr>
          <w:lang w:val="es-ES"/>
        </w:rPr>
      </w:pPr>
      <w:r w:rsidRPr="00C57139">
        <w:rPr>
          <w:lang w:val="es-ES"/>
        </w:rPr>
        <w:t>Los datos es reensamblados completamente cuando se han recibido todos los fragmentos. El número total de fragmentos esperar equivale a:</w:t>
      </w:r>
    </w:p>
    <w:p w14:paraId="54A6C40C" w14:textId="77777777" w:rsidR="006379E4" w:rsidRPr="00C57139" w:rsidRDefault="006379E4" w:rsidP="0017650D">
      <w:pPr>
        <w:rPr>
          <w:lang w:val="es-ES"/>
        </w:rPr>
      </w:pPr>
      <w:r w:rsidRPr="00C57139">
        <w:rPr>
          <w:lang w:val="es-ES"/>
        </w:rPr>
        <w:t>(dataSize / fragmentSize) + ((dataSize % fragmentSize)? 1: 0)</w:t>
      </w:r>
    </w:p>
    <w:p w14:paraId="1CBBDD93" w14:textId="77777777" w:rsidR="006379E4" w:rsidRPr="00C57139" w:rsidRDefault="006379E4" w:rsidP="0017650D">
      <w:pPr>
        <w:rPr>
          <w:lang w:val="es-ES"/>
        </w:rPr>
      </w:pPr>
      <w:r w:rsidRPr="00C57139">
        <w:rPr>
          <w:lang w:val="es-ES"/>
        </w:rPr>
        <w:t>Tenga en cuenta que cada submensaje DataFrag puede contener múltiples fragmentos. Un escritor RTPS seleccionará fragmentSize basado en el tamaño más pequeño de mensaje soportado a través de todos los transportes subyacentes. Si algunos lectores RTPS puede ser alcanzados a través de un transporte que soporta mensajes más grandes, el escritor RTPS puede embalar los fragmentos múltiples en un solo DataFrag submensaje o incluso puede enviar un submensaje regular de datos si la fragmentación ya no es necesaria.</w:t>
      </w:r>
    </w:p>
    <w:p w14:paraId="437F7FFC"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0D5DCBC7" w14:textId="77777777" w:rsidR="00DD5CF5" w:rsidRPr="00C57139" w:rsidRDefault="00DD5CF5" w:rsidP="00DD5CF5">
      <w:pPr>
        <w:jc w:val="center"/>
        <w:rPr>
          <w:lang w:val="es-ES"/>
        </w:rPr>
      </w:pPr>
      <w:r>
        <w:rPr>
          <w:noProof/>
          <w:lang w:eastAsia="es-EC"/>
        </w:rPr>
        <w:drawing>
          <wp:inline distT="0" distB="0" distL="0" distR="0" wp14:anchorId="7E2590FB" wp14:editId="313F93B2">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625F53FA" w14:textId="77777777" w:rsidR="00DD5CF5" w:rsidRPr="00C57139" w:rsidRDefault="00DD5CF5" w:rsidP="00DD5CF5">
      <w:pPr>
        <w:jc w:val="center"/>
        <w:rPr>
          <w:lang w:val="es-ES"/>
        </w:rPr>
      </w:pPr>
      <w:r>
        <w:rPr>
          <w:noProof/>
          <w:lang w:eastAsia="es-EC"/>
        </w:rPr>
        <w:drawing>
          <wp:inline distT="0" distB="0" distL="0" distR="0" wp14:anchorId="37A6149C" wp14:editId="6F11EB54">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r w:rsidRPr="00C57139">
        <w:rPr>
          <w:lang w:val="es-ES"/>
        </w:rPr>
        <w:t> </w:t>
      </w:r>
    </w:p>
    <w:p w14:paraId="7CA792AD" w14:textId="16133121" w:rsidR="006379E4" w:rsidRDefault="006379E4" w:rsidP="006379E4">
      <w:pPr>
        <w:jc w:val="left"/>
        <w:rPr>
          <w:lang w:val="es-ES"/>
        </w:rPr>
      </w:pPr>
    </w:p>
    <w:p w14:paraId="120C7066" w14:textId="77777777" w:rsidR="00DD5CF5" w:rsidRPr="00C57139" w:rsidRDefault="00DD5CF5" w:rsidP="006379E4">
      <w:pPr>
        <w:jc w:val="left"/>
        <w:rPr>
          <w:lang w:val="es-ES"/>
        </w:rPr>
      </w:pPr>
    </w:p>
    <w:p w14:paraId="43B300F1" w14:textId="02D2536C" w:rsidR="006379E4" w:rsidRDefault="006379E4" w:rsidP="00447E32">
      <w:pPr>
        <w:pStyle w:val="Ttulo3"/>
        <w:rPr>
          <w:lang w:val="es-ES"/>
        </w:rPr>
      </w:pPr>
      <w:bookmarkStart w:id="117" w:name="_Toc410813008"/>
      <w:bookmarkStart w:id="118" w:name="_Toc421180720"/>
      <w:r w:rsidRPr="00C57139">
        <w:rPr>
          <w:lang w:val="es-ES"/>
        </w:rPr>
        <w:t>Gap</w:t>
      </w:r>
      <w:bookmarkEnd w:id="117"/>
      <w:r w:rsidR="00447E32">
        <w:rPr>
          <w:lang w:val="es-ES"/>
        </w:rPr>
        <w:t>Submessage</w:t>
      </w:r>
      <w:bookmarkEnd w:id="118"/>
    </w:p>
    <w:p w14:paraId="1883783C" w14:textId="1146317E" w:rsidR="00D3745D" w:rsidRPr="00D3745D" w:rsidRDefault="00D3745D" w:rsidP="00D3745D">
      <w:pPr>
        <w:rPr>
          <w:lang w:val="es-ES"/>
        </w:rPr>
      </w:pPr>
      <w:r w:rsidRPr="00D3745D">
        <w:rPr>
          <w:lang w:val="es-ES"/>
        </w:rPr>
        <w:t>En la</w:t>
      </w:r>
      <w:r w:rsidR="00F168D8">
        <w:rPr>
          <w:lang w:val="es-ES"/>
        </w:rPr>
        <w:t xml:space="preserve"> </w:t>
      </w:r>
      <w:r w:rsidRPr="00D3745D">
        <w:rPr>
          <w:lang w:val="es-ES"/>
        </w:rPr>
        <w:t xml:space="preserve"> </w:t>
      </w:r>
      <w:r w:rsidR="00F168D8">
        <w:rPr>
          <w:lang w:val="es-ES"/>
        </w:rPr>
        <w:fldChar w:fldCharType="begin"/>
      </w:r>
      <w:r w:rsidR="00F168D8">
        <w:rPr>
          <w:lang w:val="es-ES"/>
        </w:rPr>
        <w:instrText xml:space="preserve"> REF _Ref416931388 \h </w:instrText>
      </w:r>
      <w:r w:rsidR="00F168D8">
        <w:rPr>
          <w:lang w:val="es-ES"/>
        </w:rPr>
      </w:r>
      <w:r w:rsidR="00F168D8">
        <w:rPr>
          <w:lang w:val="es-ES"/>
        </w:rPr>
        <w:fldChar w:fldCharType="separate"/>
      </w:r>
      <w:r w:rsidR="00705AE8" w:rsidRPr="00F168D8">
        <w:t xml:space="preserve">Figura </w:t>
      </w:r>
      <w:r w:rsidR="00705AE8">
        <w:rPr>
          <w:noProof/>
        </w:rPr>
        <w:t>2</w:t>
      </w:r>
      <w:r w:rsidR="00705AE8">
        <w:noBreakHyphen/>
      </w:r>
      <w:r w:rsidR="00705AE8">
        <w:rPr>
          <w:noProof/>
        </w:rPr>
        <w:t>7</w:t>
      </w:r>
      <w:r w:rsidR="00F168D8">
        <w:rPr>
          <w:lang w:val="es-ES"/>
        </w:rPr>
        <w:fldChar w:fldCharType="end"/>
      </w:r>
      <w:r w:rsidR="00F168D8">
        <w:rPr>
          <w:lang w:val="es-ES"/>
        </w:rPr>
        <w:t xml:space="preserve"> </w:t>
      </w:r>
      <w:r w:rsidRPr="00D3745D">
        <w:rPr>
          <w:lang w:val="es-ES"/>
        </w:rPr>
        <w:t>se muestra la estructura del submensaje</w:t>
      </w:r>
      <w:r>
        <w:rPr>
          <w:lang w:val="es-ES"/>
        </w:rPr>
        <w:t xml:space="preserve"> Gap.</w:t>
      </w:r>
      <w:r w:rsidR="006B2EAF">
        <w:rPr>
          <w:lang w:val="es-ES"/>
        </w:rPr>
        <w:t xml:space="preserve"> </w:t>
      </w:r>
    </w:p>
    <w:p w14:paraId="4537EE6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5704FB8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AA98F1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lastRenderedPageBreak/>
              <w:t>readerID</w:t>
            </w:r>
          </w:p>
        </w:tc>
      </w:tr>
      <w:tr w:rsidR="002C6B35" w:rsidRPr="002C6B35"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gapStart</w:t>
            </w:r>
          </w:p>
        </w:tc>
      </w:tr>
      <w:tr w:rsidR="002C6B35" w:rsidRPr="002C6B35"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gapList</w:t>
            </w:r>
          </w:p>
        </w:tc>
      </w:tr>
    </w:tbl>
    <w:p w14:paraId="4DBC29FA" w14:textId="77777777" w:rsidR="0061249C" w:rsidRDefault="00F168D8" w:rsidP="00F168D8">
      <w:pPr>
        <w:pStyle w:val="Descripcin"/>
        <w:jc w:val="center"/>
        <w:rPr>
          <w:i w:val="0"/>
          <w:szCs w:val="24"/>
        </w:rPr>
      </w:pPr>
      <w:bookmarkStart w:id="119" w:name="_Ref416931388"/>
      <w:bookmarkStart w:id="120" w:name="_Toc421180796"/>
      <w:bookmarkStart w:id="121" w:name="_Toc421177672"/>
      <w:r w:rsidRPr="00F168D8">
        <w:rPr>
          <w:szCs w:val="24"/>
        </w:rPr>
        <w:t xml:space="preserve">Figura </w:t>
      </w:r>
      <w:r w:rsidR="00703C77">
        <w:rPr>
          <w:szCs w:val="24"/>
        </w:rPr>
        <w:fldChar w:fldCharType="begin"/>
      </w:r>
      <w:r w:rsidR="00703C77">
        <w:rPr>
          <w:szCs w:val="24"/>
        </w:rPr>
        <w:instrText xml:space="preserve"> STYLEREF 1 \s </w:instrText>
      </w:r>
      <w:r w:rsidR="00703C77">
        <w:rPr>
          <w:szCs w:val="24"/>
        </w:rPr>
        <w:fldChar w:fldCharType="separate"/>
      </w:r>
      <w:r w:rsidR="00705AE8">
        <w:rPr>
          <w:noProof/>
          <w:szCs w:val="24"/>
        </w:rPr>
        <w:t>2</w:t>
      </w:r>
      <w:r w:rsidR="00703C77">
        <w:rPr>
          <w:szCs w:val="24"/>
        </w:rPr>
        <w:fldChar w:fldCharType="end"/>
      </w:r>
      <w:r w:rsidR="00703C77">
        <w:rPr>
          <w:szCs w:val="24"/>
        </w:rPr>
        <w:noBreakHyphen/>
      </w:r>
      <w:r w:rsidR="00703C77">
        <w:rPr>
          <w:szCs w:val="24"/>
        </w:rPr>
        <w:fldChar w:fldCharType="begin"/>
      </w:r>
      <w:r w:rsidR="00703C77">
        <w:rPr>
          <w:szCs w:val="24"/>
        </w:rPr>
        <w:instrText xml:space="preserve"> SEQ Figura \* ARABIC \s 1 </w:instrText>
      </w:r>
      <w:r w:rsidR="00703C77">
        <w:rPr>
          <w:szCs w:val="24"/>
        </w:rPr>
        <w:fldChar w:fldCharType="separate"/>
      </w:r>
      <w:r w:rsidR="00705AE8">
        <w:rPr>
          <w:noProof/>
          <w:szCs w:val="24"/>
        </w:rPr>
        <w:t>7</w:t>
      </w:r>
      <w:r w:rsidR="00703C77">
        <w:rPr>
          <w:szCs w:val="24"/>
        </w:rPr>
        <w:fldChar w:fldCharType="end"/>
      </w:r>
      <w:bookmarkEnd w:id="119"/>
      <w:r w:rsidRPr="00F168D8">
        <w:rPr>
          <w:szCs w:val="24"/>
        </w:rPr>
        <w:t xml:space="preserve">. </w:t>
      </w:r>
      <w:r w:rsidRPr="00F168D8">
        <w:rPr>
          <w:i w:val="0"/>
          <w:szCs w:val="24"/>
        </w:rPr>
        <w:t>Estructura del submensaje Gap</w:t>
      </w:r>
      <w:bookmarkEnd w:id="120"/>
    </w:p>
    <w:p w14:paraId="3BC217A5" w14:textId="46A32C25" w:rsidR="00F168D8" w:rsidRPr="00F168D8" w:rsidRDefault="00645B6B" w:rsidP="00F168D8">
      <w:pPr>
        <w:pStyle w:val="Descripcin"/>
        <w:jc w:val="center"/>
        <w:rPr>
          <w:szCs w:val="24"/>
        </w:rPr>
      </w:pPr>
      <w:sdt>
        <w:sdtPr>
          <w:rPr>
            <w:i w:val="0"/>
            <w:szCs w:val="24"/>
          </w:rPr>
          <w:id w:val="-1570650812"/>
          <w:citation/>
        </w:sdtPr>
        <w:sdtContent>
          <w:r w:rsidR="00F168D8">
            <w:rPr>
              <w:i w:val="0"/>
              <w:szCs w:val="24"/>
            </w:rPr>
            <w:fldChar w:fldCharType="begin"/>
          </w:r>
          <w:r w:rsidR="00F168D8">
            <w:rPr>
              <w:i w:val="0"/>
              <w:szCs w:val="24"/>
              <w:lang w:val="es-ES"/>
            </w:rPr>
            <w:instrText xml:space="preserve"> CITATION OMG14 \l 3082 </w:instrText>
          </w:r>
          <w:r w:rsidR="00F168D8">
            <w:rPr>
              <w:i w:val="0"/>
              <w:szCs w:val="24"/>
            </w:rPr>
            <w:fldChar w:fldCharType="separate"/>
          </w:r>
          <w:r w:rsidR="00771C4C">
            <w:rPr>
              <w:i w:val="0"/>
              <w:noProof/>
              <w:szCs w:val="24"/>
              <w:lang w:val="es-ES"/>
            </w:rPr>
            <w:t xml:space="preserve"> </w:t>
          </w:r>
          <w:r w:rsidR="00771C4C" w:rsidRPr="00771C4C">
            <w:rPr>
              <w:noProof/>
              <w:szCs w:val="24"/>
              <w:lang w:val="es-ES"/>
            </w:rPr>
            <w:t>(OMG, 2014)</w:t>
          </w:r>
          <w:r w:rsidR="00F168D8">
            <w:rPr>
              <w:i w:val="0"/>
              <w:szCs w:val="24"/>
            </w:rPr>
            <w:fldChar w:fldCharType="end"/>
          </w:r>
        </w:sdtContent>
      </w:sdt>
      <w:bookmarkEnd w:id="121"/>
    </w:p>
    <w:p w14:paraId="429815FF" w14:textId="77777777" w:rsidR="006379E4" w:rsidRPr="00C57139" w:rsidRDefault="006379E4" w:rsidP="006379E4">
      <w:pPr>
        <w:jc w:val="left"/>
        <w:rPr>
          <w:lang w:val="es-ES"/>
        </w:rPr>
      </w:pPr>
      <w:r w:rsidRPr="00C57139">
        <w:rPr>
          <w:lang w:val="es-ES"/>
        </w:rPr>
        <w:t> </w:t>
      </w:r>
    </w:p>
    <w:p w14:paraId="5F90B811" w14:textId="77777777" w:rsidR="006379E4" w:rsidRPr="00C57139" w:rsidRDefault="006379E4" w:rsidP="0017650D">
      <w:pPr>
        <w:rPr>
          <w:lang w:val="es-ES"/>
        </w:rPr>
      </w:pPr>
      <w:r w:rsidRPr="00C57139">
        <w:rPr>
          <w:lang w:val="es-ES"/>
        </w:rPr>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C57139" w:rsidRDefault="006379E4" w:rsidP="00447E32">
      <w:pPr>
        <w:pStyle w:val="Ttulo4"/>
        <w:rPr>
          <w:lang w:val="es-ES"/>
        </w:rPr>
      </w:pPr>
      <w:r w:rsidRPr="00C57139">
        <w:rPr>
          <w:lang w:val="es-ES"/>
        </w:rPr>
        <w:t>Banderas en el encabezado de submensaje</w:t>
      </w:r>
    </w:p>
    <w:p w14:paraId="65B15E0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07194D3" w14:textId="77777777" w:rsidR="006379E4" w:rsidRPr="00C57139" w:rsidRDefault="006379E4" w:rsidP="00447E32">
      <w:pPr>
        <w:pStyle w:val="Ttulo4"/>
        <w:rPr>
          <w:lang w:val="es-ES"/>
        </w:rPr>
      </w:pPr>
      <w:r w:rsidRPr="00C57139">
        <w:rPr>
          <w:lang w:val="es-ES"/>
        </w:rPr>
        <w:t>Otros elementos en el encabezado de submensaje</w:t>
      </w:r>
    </w:p>
    <w:p w14:paraId="006751C6"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lector que está siendo informado de la irrelevancia de un conjunto de números de secuencia. </w:t>
      </w:r>
    </w:p>
    <w:p w14:paraId="16B8DAB8"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escritor al que se aplica el rango de números de secuencia.</w:t>
      </w:r>
    </w:p>
    <w:p w14:paraId="4CAB8AC1" w14:textId="77777777" w:rsidR="006379E4" w:rsidRPr="00C57139" w:rsidRDefault="006379E4" w:rsidP="0017650D">
      <w:pPr>
        <w:rPr>
          <w:lang w:val="es-ES"/>
        </w:rPr>
      </w:pPr>
      <w:r w:rsidRPr="00C57139">
        <w:rPr>
          <w:lang w:val="es-ES"/>
        </w:rPr>
        <w:t xml:space="preserve">El </w:t>
      </w:r>
      <w:r w:rsidRPr="00C57139">
        <w:rPr>
          <w:b/>
          <w:bCs/>
          <w:lang w:val="es-ES"/>
        </w:rPr>
        <w:t>gapStart</w:t>
      </w:r>
      <w:r w:rsidRPr="00C57139">
        <w:rPr>
          <w:lang w:val="es-ES"/>
        </w:rPr>
        <w:t>, identifica el primer número de secuencia en el intervalo de números de secuencia irrelevante.</w:t>
      </w:r>
    </w:p>
    <w:p w14:paraId="6BF6E203" w14:textId="77777777" w:rsidR="006379E4" w:rsidRPr="00C57139" w:rsidRDefault="006379E4" w:rsidP="006379E4">
      <w:pPr>
        <w:jc w:val="left"/>
        <w:rPr>
          <w:lang w:val="es-ES"/>
        </w:rPr>
      </w:pPr>
      <w:r w:rsidRPr="00C57139">
        <w:rPr>
          <w:lang w:val="es-ES"/>
        </w:rPr>
        <w:t xml:space="preserve">El </w:t>
      </w:r>
      <w:r w:rsidRPr="00C57139">
        <w:rPr>
          <w:b/>
          <w:bCs/>
          <w:lang w:val="es-ES"/>
        </w:rPr>
        <w:t>gapList</w:t>
      </w:r>
      <w:r w:rsidRPr="00C57139">
        <w:rPr>
          <w:lang w:val="es-ES"/>
        </w:rPr>
        <w:t>, sirve para dos:</w:t>
      </w:r>
    </w:p>
    <w:p w14:paraId="79497F9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el último número de la secuencia en el intervalo de números de secuencia irrelevante.</w:t>
      </w:r>
    </w:p>
    <w:p w14:paraId="13B03F9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una lista adicional de números de secuencia que son irrelevantes.</w:t>
      </w:r>
    </w:p>
    <w:p w14:paraId="6B8429D7" w14:textId="77777777" w:rsidR="006379E4" w:rsidRPr="00C57139" w:rsidRDefault="006379E4" w:rsidP="006379E4">
      <w:pPr>
        <w:ind w:firstLine="0"/>
        <w:jc w:val="left"/>
        <w:rPr>
          <w:lang w:val="es-ES"/>
        </w:rPr>
      </w:pPr>
      <w:r w:rsidRPr="00C57139">
        <w:rPr>
          <w:lang w:val="es-ES"/>
        </w:rPr>
        <w:t> </w:t>
      </w:r>
    </w:p>
    <w:p w14:paraId="484620D4" w14:textId="77777777" w:rsidR="006379E4" w:rsidRPr="00C57139" w:rsidRDefault="006379E4" w:rsidP="00447E32">
      <w:pPr>
        <w:pStyle w:val="Ttulo4"/>
        <w:rPr>
          <w:lang w:val="es-ES"/>
        </w:rPr>
      </w:pPr>
      <w:r w:rsidRPr="00C57139">
        <w:rPr>
          <w:lang w:val="es-ES"/>
        </w:rPr>
        <w:lastRenderedPageBreak/>
        <w:t>Validez</w:t>
      </w:r>
    </w:p>
    <w:p w14:paraId="45664B71" w14:textId="77777777" w:rsidR="006379E4" w:rsidRPr="00C57139" w:rsidRDefault="006379E4" w:rsidP="0017650D">
      <w:pPr>
        <w:rPr>
          <w:lang w:val="es-ES"/>
        </w:rPr>
      </w:pPr>
      <w:r w:rsidRPr="00C57139">
        <w:rPr>
          <w:lang w:val="es-ES"/>
        </w:rPr>
        <w:t>Este submensaje es inválida cuando cualquiera de las siguientes es verdadera:</w:t>
      </w:r>
    </w:p>
    <w:p w14:paraId="0069138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5A1E13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gapStart es cero o negativo.</w:t>
      </w:r>
    </w:p>
    <w:p w14:paraId="4EDD2FF1"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gapList no es válida.</w:t>
      </w:r>
    </w:p>
    <w:p w14:paraId="168520DF" w14:textId="77777777" w:rsidR="006379E4" w:rsidRPr="00C57139" w:rsidRDefault="006379E4" w:rsidP="00447E32">
      <w:pPr>
        <w:pStyle w:val="Ttulo4"/>
        <w:rPr>
          <w:lang w:val="es-ES"/>
        </w:rPr>
      </w:pPr>
      <w:r w:rsidRPr="00C57139">
        <w:rPr>
          <w:lang w:val="es-ES"/>
        </w:rPr>
        <w:t>Cambio en el estado del receptor</w:t>
      </w:r>
    </w:p>
    <w:p w14:paraId="0C4AC935" w14:textId="77777777" w:rsidR="006379E4" w:rsidRPr="00C57139" w:rsidRDefault="006379E4" w:rsidP="006379E4">
      <w:pPr>
        <w:jc w:val="left"/>
        <w:rPr>
          <w:lang w:val="es-ES"/>
        </w:rPr>
      </w:pPr>
      <w:r w:rsidRPr="00C57139">
        <w:rPr>
          <w:lang w:val="es-ES"/>
        </w:rPr>
        <w:t>Ninguno</w:t>
      </w:r>
    </w:p>
    <w:p w14:paraId="2C15A097" w14:textId="77777777" w:rsidR="006379E4" w:rsidRPr="00C57139" w:rsidRDefault="006379E4" w:rsidP="00447E32">
      <w:pPr>
        <w:pStyle w:val="Ttulo4"/>
        <w:rPr>
          <w:lang w:val="es-ES"/>
        </w:rPr>
      </w:pPr>
      <w:r w:rsidRPr="00C57139">
        <w:rPr>
          <w:lang w:val="es-ES"/>
        </w:rPr>
        <w:t>Interpretación lógica</w:t>
      </w:r>
    </w:p>
    <w:p w14:paraId="54BE8C62" w14:textId="77777777" w:rsidR="006379E4" w:rsidRPr="00C57139" w:rsidRDefault="006379E4" w:rsidP="0017650D">
      <w:pPr>
        <w:rPr>
          <w:lang w:val="es-ES"/>
        </w:rPr>
      </w:pPr>
      <w:r w:rsidRPr="00C57139">
        <w:rPr>
          <w:lang w:val="es-ES"/>
        </w:rPr>
        <w:t>El escritor RTPS envía el mensaje de boquete al lector RTPS para comunicar que ciertos números de secuencia ya no son relevantes. Esto es causado típicamente por lado del escritor 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C57139" w:rsidRDefault="006379E4" w:rsidP="0017650D">
      <w:pPr>
        <w:rPr>
          <w:lang w:val="es-ES"/>
        </w:rPr>
      </w:pPr>
      <w:r w:rsidRPr="00C57139">
        <w:rPr>
          <w:lang w:val="es-ES"/>
        </w:rPr>
        <w:t>Los números de secuencia irrelevante comunicados por el mensaje de Gap se componen de dos grupos:</w:t>
      </w:r>
    </w:p>
    <w:p w14:paraId="35F66B8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Toda la secuencia de números en el rango gapStart &lt; = sequence_number &lt; = gapList.base -1</w:t>
      </w:r>
    </w:p>
    <w:p w14:paraId="49877A5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Todos los números de secuencia que aparecen explícitamente enumerados en el gapList.</w:t>
      </w:r>
    </w:p>
    <w:p w14:paraId="1243D8E5"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4FE492EC" w14:textId="77777777" w:rsidR="00DD5CF5" w:rsidRPr="00C57139" w:rsidRDefault="00DD5CF5" w:rsidP="00DD5CF5">
      <w:pPr>
        <w:jc w:val="center"/>
        <w:rPr>
          <w:lang w:val="es-ES"/>
        </w:rPr>
      </w:pPr>
      <w:r>
        <w:rPr>
          <w:noProof/>
          <w:lang w:eastAsia="es-EC"/>
        </w:rPr>
        <w:drawing>
          <wp:inline distT="0" distB="0" distL="0" distR="0" wp14:anchorId="0A8A87AB" wp14:editId="1D7DE34A">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0EE53763" w14:textId="77777777" w:rsidR="00DD5CF5" w:rsidRPr="00C57139" w:rsidRDefault="00DD5CF5" w:rsidP="00DD5CF5">
      <w:pPr>
        <w:rPr>
          <w:lang w:val="es-ES"/>
        </w:rPr>
      </w:pPr>
      <w:r w:rsidRPr="00C57139">
        <w:rPr>
          <w:lang w:val="es-ES"/>
        </w:rPr>
        <w:t> </w:t>
      </w:r>
    </w:p>
    <w:p w14:paraId="4A7E4F10" w14:textId="34D84356" w:rsidR="006379E4" w:rsidRPr="00C57139" w:rsidRDefault="006379E4" w:rsidP="006379E4">
      <w:pPr>
        <w:rPr>
          <w:lang w:val="es-ES"/>
        </w:rPr>
      </w:pPr>
    </w:p>
    <w:p w14:paraId="6AAC02E9" w14:textId="21B7EDF7" w:rsidR="006379E4" w:rsidRDefault="00447E32" w:rsidP="00447E32">
      <w:pPr>
        <w:pStyle w:val="Ttulo3"/>
        <w:rPr>
          <w:lang w:val="es-ES"/>
        </w:rPr>
      </w:pPr>
      <w:bookmarkStart w:id="122" w:name="_Toc421180721"/>
      <w:r>
        <w:rPr>
          <w:lang w:val="es-ES"/>
        </w:rPr>
        <w:t>HeartbeatSubmessage</w:t>
      </w:r>
      <w:bookmarkEnd w:id="122"/>
    </w:p>
    <w:p w14:paraId="3AA8BD6A" w14:textId="49B12E6E" w:rsidR="00F168D8" w:rsidRPr="00F168D8" w:rsidRDefault="00F168D8" w:rsidP="00F168D8">
      <w:pPr>
        <w:rPr>
          <w:lang w:val="es-ES"/>
        </w:rPr>
      </w:pPr>
      <w:r w:rsidRPr="00F168D8">
        <w:rPr>
          <w:lang w:val="es-ES"/>
        </w:rPr>
        <w:t xml:space="preserve">En la </w:t>
      </w:r>
      <w:r>
        <w:rPr>
          <w:lang w:val="es-ES"/>
        </w:rPr>
        <w:fldChar w:fldCharType="begin"/>
      </w:r>
      <w:r>
        <w:rPr>
          <w:lang w:val="es-ES"/>
        </w:rPr>
        <w:instrText xml:space="preserve"> REF _Ref416931487 \h </w:instrText>
      </w:r>
      <w:r>
        <w:rPr>
          <w:lang w:val="es-ES"/>
        </w:rPr>
      </w:r>
      <w:r>
        <w:rPr>
          <w:lang w:val="es-ES"/>
        </w:rPr>
        <w:fldChar w:fldCharType="separate"/>
      </w:r>
      <w:r w:rsidR="00705AE8" w:rsidRPr="00F168D8">
        <w:t xml:space="preserve">Figura </w:t>
      </w:r>
      <w:r w:rsidR="00705AE8">
        <w:rPr>
          <w:noProof/>
        </w:rPr>
        <w:t>2</w:t>
      </w:r>
      <w:r w:rsidR="00705AE8">
        <w:noBreakHyphen/>
      </w:r>
      <w:r w:rsidR="00705AE8">
        <w:rPr>
          <w:noProof/>
        </w:rPr>
        <w:t>8</w:t>
      </w:r>
      <w:r>
        <w:rPr>
          <w:lang w:val="es-ES"/>
        </w:rPr>
        <w:fldChar w:fldCharType="end"/>
      </w:r>
      <w:r>
        <w:rPr>
          <w:lang w:val="es-ES"/>
        </w:rPr>
        <w:t xml:space="preserve"> </w:t>
      </w:r>
      <w:r w:rsidRPr="00F168D8">
        <w:rPr>
          <w:lang w:val="es-ES"/>
        </w:rPr>
        <w:t>se muestra la estructura del submensaje</w:t>
      </w:r>
      <w:r>
        <w:rPr>
          <w:lang w:val="es-ES"/>
        </w:rPr>
        <w:t xml:space="preserve"> Heartbeat.</w:t>
      </w:r>
    </w:p>
    <w:p w14:paraId="63F8864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2C6B35"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60706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7EEF4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firstSN</w:t>
            </w:r>
          </w:p>
        </w:tc>
      </w:tr>
      <w:tr w:rsidR="002C6B35" w:rsidRPr="002C6B35"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lastSN</w:t>
            </w:r>
          </w:p>
        </w:tc>
      </w:tr>
      <w:tr w:rsidR="002C6B35" w:rsidRPr="002C6B35"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7CE1567D" w14:textId="77777777" w:rsidR="0061249C" w:rsidRDefault="00F168D8" w:rsidP="00F168D8">
      <w:pPr>
        <w:pStyle w:val="Descripcin"/>
        <w:jc w:val="center"/>
        <w:rPr>
          <w:i w:val="0"/>
          <w:szCs w:val="24"/>
        </w:rPr>
      </w:pPr>
      <w:bookmarkStart w:id="123" w:name="_Ref416931487"/>
      <w:bookmarkStart w:id="124" w:name="_Toc421180797"/>
      <w:bookmarkStart w:id="125" w:name="_Toc421177673"/>
      <w:r w:rsidRPr="00F168D8">
        <w:rPr>
          <w:szCs w:val="24"/>
        </w:rPr>
        <w:t xml:space="preserve">Figura </w:t>
      </w:r>
      <w:r w:rsidR="00703C77">
        <w:rPr>
          <w:szCs w:val="24"/>
        </w:rPr>
        <w:fldChar w:fldCharType="begin"/>
      </w:r>
      <w:r w:rsidR="00703C77">
        <w:rPr>
          <w:szCs w:val="24"/>
        </w:rPr>
        <w:instrText xml:space="preserve"> STYLEREF 1 \s </w:instrText>
      </w:r>
      <w:r w:rsidR="00703C77">
        <w:rPr>
          <w:szCs w:val="24"/>
        </w:rPr>
        <w:fldChar w:fldCharType="separate"/>
      </w:r>
      <w:r w:rsidR="00705AE8">
        <w:rPr>
          <w:noProof/>
          <w:szCs w:val="24"/>
        </w:rPr>
        <w:t>2</w:t>
      </w:r>
      <w:r w:rsidR="00703C77">
        <w:rPr>
          <w:szCs w:val="24"/>
        </w:rPr>
        <w:fldChar w:fldCharType="end"/>
      </w:r>
      <w:r w:rsidR="00703C77">
        <w:rPr>
          <w:szCs w:val="24"/>
        </w:rPr>
        <w:noBreakHyphen/>
      </w:r>
      <w:r w:rsidR="00703C77">
        <w:rPr>
          <w:szCs w:val="24"/>
        </w:rPr>
        <w:fldChar w:fldCharType="begin"/>
      </w:r>
      <w:r w:rsidR="00703C77">
        <w:rPr>
          <w:szCs w:val="24"/>
        </w:rPr>
        <w:instrText xml:space="preserve"> SEQ Figura \* ARABIC \s 1 </w:instrText>
      </w:r>
      <w:r w:rsidR="00703C77">
        <w:rPr>
          <w:szCs w:val="24"/>
        </w:rPr>
        <w:fldChar w:fldCharType="separate"/>
      </w:r>
      <w:r w:rsidR="00705AE8">
        <w:rPr>
          <w:noProof/>
          <w:szCs w:val="24"/>
        </w:rPr>
        <w:t>8</w:t>
      </w:r>
      <w:r w:rsidR="00703C77">
        <w:rPr>
          <w:szCs w:val="24"/>
        </w:rPr>
        <w:fldChar w:fldCharType="end"/>
      </w:r>
      <w:bookmarkEnd w:id="123"/>
      <w:r w:rsidRPr="00F168D8">
        <w:rPr>
          <w:szCs w:val="24"/>
        </w:rPr>
        <w:t xml:space="preserve">. </w:t>
      </w:r>
      <w:r w:rsidRPr="00F168D8">
        <w:rPr>
          <w:i w:val="0"/>
          <w:szCs w:val="24"/>
        </w:rPr>
        <w:t>Estructura del submensaje Heartbeat</w:t>
      </w:r>
      <w:bookmarkEnd w:id="124"/>
    </w:p>
    <w:p w14:paraId="3CAA657D" w14:textId="6BBFEB73" w:rsidR="00F168D8" w:rsidRPr="00F168D8" w:rsidRDefault="00645B6B" w:rsidP="00F168D8">
      <w:pPr>
        <w:pStyle w:val="Descripcin"/>
        <w:jc w:val="center"/>
        <w:rPr>
          <w:szCs w:val="24"/>
        </w:rPr>
      </w:pPr>
      <w:sdt>
        <w:sdtPr>
          <w:rPr>
            <w:i w:val="0"/>
            <w:szCs w:val="24"/>
          </w:rPr>
          <w:id w:val="-218372623"/>
          <w:citation/>
        </w:sdtPr>
        <w:sdtContent>
          <w:r w:rsidR="00F168D8">
            <w:rPr>
              <w:i w:val="0"/>
              <w:szCs w:val="24"/>
            </w:rPr>
            <w:fldChar w:fldCharType="begin"/>
          </w:r>
          <w:r w:rsidR="00F168D8">
            <w:rPr>
              <w:i w:val="0"/>
              <w:szCs w:val="24"/>
              <w:lang w:val="es-ES"/>
            </w:rPr>
            <w:instrText xml:space="preserve"> CITATION OMG14 \l 3082 </w:instrText>
          </w:r>
          <w:r w:rsidR="00F168D8">
            <w:rPr>
              <w:i w:val="0"/>
              <w:szCs w:val="24"/>
            </w:rPr>
            <w:fldChar w:fldCharType="separate"/>
          </w:r>
          <w:r w:rsidR="00771C4C">
            <w:rPr>
              <w:i w:val="0"/>
              <w:noProof/>
              <w:szCs w:val="24"/>
              <w:lang w:val="es-ES"/>
            </w:rPr>
            <w:t xml:space="preserve"> </w:t>
          </w:r>
          <w:r w:rsidR="00771C4C" w:rsidRPr="00771C4C">
            <w:rPr>
              <w:noProof/>
              <w:szCs w:val="24"/>
              <w:lang w:val="es-ES"/>
            </w:rPr>
            <w:t>(OMG, 2014)</w:t>
          </w:r>
          <w:r w:rsidR="00F168D8">
            <w:rPr>
              <w:i w:val="0"/>
              <w:szCs w:val="24"/>
            </w:rPr>
            <w:fldChar w:fldCharType="end"/>
          </w:r>
        </w:sdtContent>
      </w:sdt>
      <w:bookmarkEnd w:id="125"/>
    </w:p>
    <w:p w14:paraId="7E0E0BF7" w14:textId="77777777" w:rsidR="006379E4" w:rsidRPr="00C57139" w:rsidRDefault="006379E4" w:rsidP="006379E4">
      <w:pPr>
        <w:jc w:val="left"/>
        <w:rPr>
          <w:lang w:val="es-ES"/>
        </w:rPr>
      </w:pPr>
      <w:r w:rsidRPr="00C57139">
        <w:rPr>
          <w:lang w:val="es-ES"/>
        </w:rPr>
        <w:t> </w:t>
      </w:r>
    </w:p>
    <w:p w14:paraId="7BEDEEA0" w14:textId="77777777" w:rsidR="006379E4" w:rsidRPr="00C57139" w:rsidRDefault="006379E4" w:rsidP="0017650D">
      <w:pPr>
        <w:rPr>
          <w:lang w:val="es-ES"/>
        </w:rPr>
      </w:pPr>
      <w:r w:rsidRPr="00C57139">
        <w:rPr>
          <w:lang w:val="es-ES"/>
        </w:rPr>
        <w:t>Este mensaje se envía desde un escritor RTPS a un lector RTPS para comunicar la secuencia de cambios que el escritor tiene disponibles.</w:t>
      </w:r>
    </w:p>
    <w:p w14:paraId="71E85F8A" w14:textId="77777777" w:rsidR="006379E4" w:rsidRPr="00C57139" w:rsidRDefault="006379E4" w:rsidP="00447E32">
      <w:pPr>
        <w:pStyle w:val="Ttulo4"/>
        <w:rPr>
          <w:lang w:val="es-ES"/>
        </w:rPr>
      </w:pPr>
      <w:r w:rsidRPr="00C57139">
        <w:rPr>
          <w:lang w:val="es-ES"/>
        </w:rPr>
        <w:lastRenderedPageBreak/>
        <w:t>Banderas en el encabezado de submensaje</w:t>
      </w:r>
    </w:p>
    <w:p w14:paraId="7AA6353A" w14:textId="77777777" w:rsidR="006379E4" w:rsidRPr="00C57139" w:rsidRDefault="006379E4" w:rsidP="0017650D">
      <w:pPr>
        <w:rPr>
          <w:lang w:val="es-ES"/>
        </w:rPr>
      </w:pPr>
      <w:r w:rsidRPr="00C57139">
        <w:rPr>
          <w:lang w:val="es-ES"/>
        </w:rPr>
        <w:t xml:space="preserve">La </w:t>
      </w:r>
      <w:r w:rsidRPr="00C57139">
        <w:rPr>
          <w:b/>
          <w:bCs/>
          <w:lang w:val="es-ES"/>
        </w:rPr>
        <w:t>FinalFlag</w:t>
      </w:r>
      <w:r w:rsidRPr="00C57139">
        <w:rPr>
          <w:lang w:val="es-ES"/>
        </w:rPr>
        <w:t>, indica que si el lector es necesaria para responder a los latidos del corazón o si es sólo un latido asesor.</w:t>
      </w:r>
    </w:p>
    <w:p w14:paraId="5554FB43" w14:textId="77777777" w:rsidR="006379E4" w:rsidRPr="00C57139" w:rsidRDefault="006379E4" w:rsidP="0017650D">
      <w:pPr>
        <w:rPr>
          <w:lang w:val="es-ES"/>
        </w:rPr>
      </w:pPr>
      <w:r w:rsidRPr="00C57139">
        <w:rPr>
          <w:lang w:val="es-ES"/>
        </w:rPr>
        <w:t>El FinalFlag se representa con el literal 'F'. F = 1 significa que el escritor no requiere una respuesta desde el lector. F = 0 significa que el lector debe responder al mensaje de latidos del corazón.</w:t>
      </w:r>
    </w:p>
    <w:p w14:paraId="383829A8" w14:textId="77777777" w:rsidR="006379E4" w:rsidRPr="00C57139" w:rsidRDefault="006379E4" w:rsidP="006379E4">
      <w:pPr>
        <w:jc w:val="left"/>
        <w:rPr>
          <w:lang w:val="es-ES"/>
        </w:rPr>
      </w:pPr>
      <w:r w:rsidRPr="00C57139">
        <w:rPr>
          <w:lang w:val="es-ES"/>
        </w:rPr>
        <w:t> </w:t>
      </w:r>
    </w:p>
    <w:p w14:paraId="5DA2F69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FDAA930" w14:textId="77777777" w:rsidR="006379E4" w:rsidRPr="00C57139" w:rsidRDefault="006379E4" w:rsidP="0017650D">
      <w:pPr>
        <w:rPr>
          <w:lang w:val="es-ES"/>
        </w:rPr>
      </w:pPr>
      <w:r w:rsidRPr="00C57139">
        <w:rPr>
          <w:lang w:val="es-ES"/>
        </w:rPr>
        <w:t xml:space="preserve">La </w:t>
      </w:r>
      <w:r w:rsidRPr="00C57139">
        <w:rPr>
          <w:b/>
          <w:bCs/>
          <w:lang w:val="es-ES"/>
        </w:rPr>
        <w:t>LivelinessFlag</w:t>
      </w:r>
      <w:r w:rsidRPr="00C57139">
        <w:rPr>
          <w:lang w:val="es-ES"/>
        </w:rPr>
        <w:t>, indica que el escritor de datos DDS asociados con el escritor RTPS de la messaage ha afirmado manualmente su vivacidad.</w:t>
      </w:r>
    </w:p>
    <w:p w14:paraId="12998855" w14:textId="77777777" w:rsidR="006379E4" w:rsidRPr="00C57139" w:rsidRDefault="006379E4" w:rsidP="0017650D">
      <w:pPr>
        <w:rPr>
          <w:lang w:val="es-ES"/>
        </w:rPr>
      </w:pPr>
      <w:r w:rsidRPr="00C57139">
        <w:rPr>
          <w:lang w:val="es-ES"/>
        </w:rPr>
        <w:t>El LivelinessFlag se representa con el literal 'L'. L = 1 significa que el DataReader DDS asociados con el lector de RTPS debe actualizar la viveza 'manual' de la DataWriter DDS asociados con el escritor RTPS del mensaje.</w:t>
      </w:r>
    </w:p>
    <w:p w14:paraId="270FDBF4" w14:textId="77777777" w:rsidR="006379E4" w:rsidRPr="00C57139" w:rsidRDefault="006379E4" w:rsidP="006379E4">
      <w:pPr>
        <w:jc w:val="left"/>
        <w:rPr>
          <w:lang w:val="es-ES"/>
        </w:rPr>
      </w:pPr>
      <w:r w:rsidRPr="00C57139">
        <w:rPr>
          <w:lang w:val="es-ES"/>
        </w:rPr>
        <w:t> </w:t>
      </w:r>
    </w:p>
    <w:p w14:paraId="2675E686" w14:textId="77777777" w:rsidR="006379E4" w:rsidRPr="00C57139" w:rsidRDefault="006379E4" w:rsidP="00447E32">
      <w:pPr>
        <w:pStyle w:val="Ttulo4"/>
        <w:rPr>
          <w:lang w:val="es-ES"/>
        </w:rPr>
      </w:pPr>
      <w:r w:rsidRPr="00C57139">
        <w:rPr>
          <w:lang w:val="es-ES"/>
        </w:rPr>
        <w:t>Otros elementos en el encabezado de submensaje</w:t>
      </w:r>
    </w:p>
    <w:p w14:paraId="14197614"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escritor al que se aplica el rango de números de secuencia.</w:t>
      </w:r>
    </w:p>
    <w:p w14:paraId="6358EFB3" w14:textId="77777777" w:rsidR="006379E4" w:rsidRPr="00C57139" w:rsidRDefault="006379E4" w:rsidP="0017650D">
      <w:pPr>
        <w:rPr>
          <w:lang w:val="es-ES"/>
        </w:rPr>
      </w:pPr>
      <w:r w:rsidRPr="00C57139">
        <w:rPr>
          <w:lang w:val="es-ES"/>
        </w:rPr>
        <w:t xml:space="preserve">El </w:t>
      </w:r>
      <w:r w:rsidRPr="00C57139">
        <w:rPr>
          <w:b/>
          <w:bCs/>
          <w:lang w:val="es-ES"/>
        </w:rPr>
        <w:t>lastSN</w:t>
      </w:r>
      <w:r w:rsidRPr="00C57139">
        <w:rPr>
          <w:lang w:val="es-ES"/>
        </w:rPr>
        <w:t>, identifica el último número de secuencia (más alto) que está disponible en el escritor.</w:t>
      </w:r>
    </w:p>
    <w:p w14:paraId="65F0A0C2" w14:textId="77777777" w:rsidR="006379E4" w:rsidRPr="00C57139" w:rsidRDefault="006379E4" w:rsidP="0017650D">
      <w:pPr>
        <w:rPr>
          <w:lang w:val="es-ES"/>
        </w:rPr>
      </w:pPr>
      <w:r w:rsidRPr="00C57139">
        <w:rPr>
          <w:lang w:val="es-ES"/>
        </w:rPr>
        <w:lastRenderedPageBreak/>
        <w:t xml:space="preserve">El </w:t>
      </w:r>
      <w:r>
        <w:rPr>
          <w:b/>
          <w:bCs/>
          <w:lang w:val="es-ES"/>
        </w:rPr>
        <w:t>Contador</w:t>
      </w:r>
      <w:r w:rsidRPr="00C57139">
        <w:rPr>
          <w:lang w:val="es-ES"/>
        </w:rPr>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C57139" w:rsidRDefault="006379E4" w:rsidP="006379E4">
      <w:pPr>
        <w:jc w:val="left"/>
        <w:rPr>
          <w:lang w:val="es-ES"/>
        </w:rPr>
      </w:pPr>
      <w:r w:rsidRPr="00C57139">
        <w:rPr>
          <w:lang w:val="es-ES"/>
        </w:rPr>
        <w:t>.</w:t>
      </w:r>
    </w:p>
    <w:p w14:paraId="45716E2E" w14:textId="77777777" w:rsidR="006379E4" w:rsidRPr="00C57139" w:rsidRDefault="006379E4" w:rsidP="00447E32">
      <w:pPr>
        <w:pStyle w:val="Ttulo4"/>
        <w:rPr>
          <w:lang w:val="es-ES"/>
        </w:rPr>
      </w:pPr>
      <w:r w:rsidRPr="00C57139">
        <w:rPr>
          <w:lang w:val="es-ES"/>
        </w:rPr>
        <w:t>Validez</w:t>
      </w:r>
    </w:p>
    <w:p w14:paraId="2B9CB3F4" w14:textId="77777777" w:rsidR="006379E4" w:rsidRPr="00C57139" w:rsidRDefault="006379E4" w:rsidP="0017650D">
      <w:pPr>
        <w:rPr>
          <w:lang w:val="es-ES"/>
        </w:rPr>
      </w:pPr>
      <w:r w:rsidRPr="00C57139">
        <w:rPr>
          <w:lang w:val="es-ES"/>
        </w:rPr>
        <w:t>Este submensaje es inválida cuando cualquiera de las siguientes es verdadera:</w:t>
      </w:r>
    </w:p>
    <w:p w14:paraId="35B057E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92A197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firstSN valor es cero o negativo.</w:t>
      </w:r>
    </w:p>
    <w:p w14:paraId="6F1F68B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lastSN valor es zeo o negativas.</w:t>
      </w:r>
    </w:p>
    <w:p w14:paraId="2301B5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lastSN valor &lt; firstSN valor</w:t>
      </w:r>
    </w:p>
    <w:p w14:paraId="13AA905E" w14:textId="77777777" w:rsidR="006379E4" w:rsidRPr="00C57139" w:rsidRDefault="006379E4" w:rsidP="00447E32">
      <w:pPr>
        <w:pStyle w:val="Ttulo4"/>
        <w:rPr>
          <w:lang w:val="es-ES"/>
        </w:rPr>
      </w:pPr>
      <w:r w:rsidRPr="00C57139">
        <w:rPr>
          <w:lang w:val="es-ES"/>
        </w:rPr>
        <w:t>Cambio en el estado del receptor</w:t>
      </w:r>
    </w:p>
    <w:p w14:paraId="117118A7" w14:textId="77777777" w:rsidR="006379E4" w:rsidRPr="00C57139" w:rsidRDefault="006379E4" w:rsidP="006379E4">
      <w:pPr>
        <w:jc w:val="left"/>
        <w:rPr>
          <w:lang w:val="es-ES"/>
        </w:rPr>
      </w:pPr>
      <w:r w:rsidRPr="00C57139">
        <w:rPr>
          <w:lang w:val="es-ES"/>
        </w:rPr>
        <w:t>Ninguno</w:t>
      </w:r>
    </w:p>
    <w:p w14:paraId="3ACB827B" w14:textId="77777777" w:rsidR="006379E4" w:rsidRPr="00C57139" w:rsidRDefault="006379E4" w:rsidP="00447E32">
      <w:pPr>
        <w:pStyle w:val="Ttulo4"/>
        <w:rPr>
          <w:lang w:val="es-ES"/>
        </w:rPr>
      </w:pPr>
      <w:r w:rsidRPr="00C57139">
        <w:rPr>
          <w:lang w:val="es-ES"/>
        </w:rPr>
        <w:t>Interpretación lógica</w:t>
      </w:r>
    </w:p>
    <w:p w14:paraId="2C596AEC" w14:textId="77777777" w:rsidR="006379E4" w:rsidRPr="00C57139" w:rsidRDefault="006379E4" w:rsidP="006379E4">
      <w:pPr>
        <w:jc w:val="left"/>
        <w:rPr>
          <w:lang w:val="es-ES"/>
        </w:rPr>
      </w:pPr>
      <w:r w:rsidRPr="00C57139">
        <w:rPr>
          <w:lang w:val="es-ES"/>
        </w:rPr>
        <w:t xml:space="preserve">El mensaje del </w:t>
      </w:r>
      <w:r>
        <w:rPr>
          <w:lang w:val="es-ES"/>
        </w:rPr>
        <w:t>Heartbeat</w:t>
      </w:r>
      <w:r w:rsidRPr="00C57139">
        <w:rPr>
          <w:lang w:val="es-ES"/>
        </w:rPr>
        <w:t xml:space="preserve"> tiene dos propósitos:</w:t>
      </w:r>
    </w:p>
    <w:p w14:paraId="7D67A91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Informa al lector de los números de secuencia que están disponibles en HistoryCache del escritor para que el lector puede solicitar (mediante un AckNack) más que ha faltado a.</w:t>
      </w:r>
    </w:p>
    <w:p w14:paraId="0CCEAA8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Pide al lector a enviar un acuse de recibo para los cambios CacheChange que han sido introducidos en HistoryCache del lector tal que el escritor conoce el estado del lector.</w:t>
      </w:r>
    </w:p>
    <w:p w14:paraId="6F70C87E" w14:textId="77777777" w:rsidR="006379E4" w:rsidRPr="00C57139" w:rsidRDefault="006379E4" w:rsidP="0017650D">
      <w:pPr>
        <w:rPr>
          <w:lang w:val="es-ES"/>
        </w:rPr>
      </w:pPr>
      <w:r w:rsidRPr="00C57139">
        <w:rPr>
          <w:lang w:val="es-ES"/>
        </w:rPr>
        <w:t>Todos los mensajes de latidos del corazón el primer propósito. Es decir, el lector encontrará siempre el estado de HistoryCache del escritor y puede solicitar lo que ha perdido. Normalmente, el lector RTPS sólo enviaría un mensaje AckNack si le falta un CacheChange.</w:t>
      </w:r>
    </w:p>
    <w:p w14:paraId="54C8869A" w14:textId="77777777" w:rsidR="006379E4" w:rsidRPr="00C57139" w:rsidRDefault="006379E4" w:rsidP="0017650D">
      <w:pPr>
        <w:rPr>
          <w:lang w:val="es-ES"/>
        </w:rPr>
      </w:pPr>
      <w:r w:rsidRPr="00C57139">
        <w:rPr>
          <w:lang w:val="es-ES"/>
        </w:rPr>
        <w:t xml:space="preserve">El escritor utiliza la FinalFlag para solicitar al lector a enviar un acuse de recibo para los números de secuencia que ha recibido. Si el </w:t>
      </w:r>
      <w:r>
        <w:rPr>
          <w:lang w:val="es-ES"/>
        </w:rPr>
        <w:t>Heartbeat</w:t>
      </w:r>
      <w:r w:rsidRPr="00C57139">
        <w:rPr>
          <w:lang w:val="es-ES"/>
        </w:rPr>
        <w:t xml:space="preserve"> tiene el FinalFlag activo, el lector no </w:t>
      </w:r>
      <w:r w:rsidRPr="00C57139">
        <w:rPr>
          <w:lang w:val="es-ES"/>
        </w:rPr>
        <w:lastRenderedPageBreak/>
        <w:t>es necesario enviar un mensaje AckNack. Sin embargo, si el FinalFlag no está establecido, entonces el lector debe enviar ha recibido un mensaje de AckNack que indica que CacheChange cambia, aunque el AckNack indica que ha recibido todos los cambios CacheChange en HistoryCache del escritor.</w:t>
      </w:r>
    </w:p>
    <w:p w14:paraId="2BE0B377" w14:textId="77777777" w:rsidR="006379E4" w:rsidRPr="00C57139" w:rsidRDefault="006379E4" w:rsidP="0017650D">
      <w:pPr>
        <w:rPr>
          <w:lang w:val="es-ES"/>
        </w:rPr>
      </w:pPr>
      <w:r w:rsidRPr="00C57139">
        <w:rPr>
          <w:lang w:val="es-ES"/>
        </w:rPr>
        <w:t>El escritor establece la LivelinessFlag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C57139" w:rsidRDefault="006379E4" w:rsidP="00FE05C9">
      <w:pPr>
        <w:pStyle w:val="Ttulo5"/>
        <w:jc w:val="left"/>
        <w:rPr>
          <w:lang w:val="es-ES"/>
        </w:rPr>
      </w:pPr>
      <w:r w:rsidRPr="00C57139">
        <w:rPr>
          <w:lang w:val="es-ES"/>
        </w:rPr>
        <w:t>  </w:t>
      </w:r>
      <w:r w:rsidR="00FE05C9">
        <w:rPr>
          <w:lang w:val="es-ES"/>
        </w:rPr>
        <w:t>Ejemplo</w:t>
      </w:r>
    </w:p>
    <w:p w14:paraId="11D9115A" w14:textId="77777777" w:rsidR="00FE05C9" w:rsidRPr="00C57139" w:rsidRDefault="00FE05C9" w:rsidP="00FE05C9">
      <w:pPr>
        <w:jc w:val="center"/>
        <w:rPr>
          <w:lang w:val="es-ES"/>
        </w:rPr>
      </w:pPr>
      <w:r>
        <w:rPr>
          <w:noProof/>
          <w:lang w:eastAsia="es-EC"/>
        </w:rPr>
        <w:drawing>
          <wp:inline distT="0" distB="0" distL="0" distR="0" wp14:anchorId="4E5E285E" wp14:editId="01854569">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4F7B75AC" w14:textId="77777777" w:rsidR="00FE05C9" w:rsidRPr="00C02F49" w:rsidRDefault="00FE05C9" w:rsidP="00FE05C9">
      <w:pPr>
        <w:rPr>
          <w:lang w:val="es-ES"/>
        </w:rPr>
      </w:pPr>
      <w:r w:rsidRPr="5D269342">
        <w:rPr>
          <w:lang w:val="es-ES"/>
        </w:rPr>
        <w:t>  </w:t>
      </w:r>
      <w:r w:rsidRPr="00C02F49">
        <w:rPr>
          <w:lang w:val="es-ES"/>
        </w:rPr>
        <w:t>Una explicación del uso del Heartbeat ha sido descrito dentro del ejemplo 2 y 3 en la sección de ejemplos de RTPS</w:t>
      </w:r>
    </w:p>
    <w:p w14:paraId="1C4AFDF3" w14:textId="4F0CD356" w:rsidR="006379E4" w:rsidRDefault="006379E4" w:rsidP="006379E4">
      <w:pPr>
        <w:jc w:val="left"/>
        <w:rPr>
          <w:lang w:val="es-ES"/>
        </w:rPr>
      </w:pPr>
    </w:p>
    <w:p w14:paraId="561EDFC3" w14:textId="77777777" w:rsidR="00FE05C9" w:rsidRDefault="00FE05C9" w:rsidP="006379E4">
      <w:pPr>
        <w:jc w:val="left"/>
        <w:rPr>
          <w:lang w:val="es-ES"/>
        </w:rPr>
      </w:pPr>
    </w:p>
    <w:p w14:paraId="797B2D47" w14:textId="77777777" w:rsidR="00FE05C9" w:rsidRPr="00C57139" w:rsidRDefault="00FE05C9" w:rsidP="006379E4">
      <w:pPr>
        <w:jc w:val="left"/>
        <w:rPr>
          <w:lang w:val="es-ES"/>
        </w:rPr>
      </w:pPr>
    </w:p>
    <w:p w14:paraId="03FD240E" w14:textId="17554D30" w:rsidR="006379E4" w:rsidRDefault="006379E4" w:rsidP="00447E32">
      <w:pPr>
        <w:pStyle w:val="Ttulo3"/>
        <w:rPr>
          <w:lang w:val="es-ES"/>
        </w:rPr>
      </w:pPr>
      <w:bookmarkStart w:id="126" w:name="_Toc410813010"/>
      <w:bookmarkStart w:id="127" w:name="_Toc421180722"/>
      <w:r w:rsidRPr="00C57139">
        <w:rPr>
          <w:lang w:val="es-ES"/>
        </w:rPr>
        <w:t>HeartBeatFrag</w:t>
      </w:r>
      <w:bookmarkEnd w:id="126"/>
      <w:r w:rsidR="00447E32">
        <w:rPr>
          <w:lang w:val="es-ES"/>
        </w:rPr>
        <w:t>Submessage</w:t>
      </w:r>
      <w:bookmarkEnd w:id="127"/>
    </w:p>
    <w:p w14:paraId="1959DC4E" w14:textId="2FDC0DD2" w:rsidR="00F168D8" w:rsidRPr="00F168D8" w:rsidRDefault="00F168D8" w:rsidP="00F168D8">
      <w:pPr>
        <w:rPr>
          <w:lang w:val="es-ES"/>
        </w:rPr>
      </w:pPr>
      <w:r w:rsidRPr="00F168D8">
        <w:rPr>
          <w:lang w:val="es-ES"/>
        </w:rPr>
        <w:t>En la</w:t>
      </w:r>
      <w:r>
        <w:rPr>
          <w:lang w:val="es-ES"/>
        </w:rPr>
        <w:t xml:space="preserve"> </w:t>
      </w:r>
      <w:r>
        <w:rPr>
          <w:lang w:val="es-ES"/>
        </w:rPr>
        <w:fldChar w:fldCharType="begin"/>
      </w:r>
      <w:r>
        <w:rPr>
          <w:lang w:val="es-ES"/>
        </w:rPr>
        <w:instrText xml:space="preserve"> REF _Ref416931872 \h </w:instrText>
      </w:r>
      <w:r>
        <w:rPr>
          <w:lang w:val="es-ES"/>
        </w:rPr>
      </w:r>
      <w:r>
        <w:rPr>
          <w:lang w:val="es-ES"/>
        </w:rPr>
        <w:fldChar w:fldCharType="separate"/>
      </w:r>
      <w:r w:rsidR="00705AE8" w:rsidRPr="00F168D8">
        <w:t xml:space="preserve">Figura </w:t>
      </w:r>
      <w:r w:rsidR="00705AE8">
        <w:rPr>
          <w:noProof/>
        </w:rPr>
        <w:t>2</w:t>
      </w:r>
      <w:r w:rsidR="00705AE8">
        <w:noBreakHyphen/>
      </w:r>
      <w:r w:rsidR="00705AE8">
        <w:rPr>
          <w:noProof/>
        </w:rPr>
        <w:t>9</w:t>
      </w:r>
      <w:r>
        <w:rPr>
          <w:lang w:val="es-ES"/>
        </w:rPr>
        <w:fldChar w:fldCharType="end"/>
      </w:r>
      <w:r w:rsidRPr="00F168D8">
        <w:rPr>
          <w:lang w:val="es-ES"/>
        </w:rPr>
        <w:t xml:space="preserve"> se muestra la estructura del submensaje</w:t>
      </w:r>
      <w:r>
        <w:rPr>
          <w:lang w:val="es-ES"/>
        </w:rPr>
        <w:t xml:space="preserve"> HeartBeatFrag.</w:t>
      </w:r>
    </w:p>
    <w:p w14:paraId="215CE79B" w14:textId="77777777" w:rsidR="006379E4" w:rsidRPr="00C57139" w:rsidRDefault="006379E4" w:rsidP="006379E4">
      <w:pPr>
        <w:spacing w:line="240" w:lineRule="auto"/>
        <w:ind w:firstLine="0"/>
        <w:jc w:val="left"/>
        <w:rPr>
          <w:lang w:val="es-ES"/>
        </w:rPr>
      </w:pPr>
      <w:r w:rsidRPr="00C57139">
        <w:rPr>
          <w:i/>
          <w:iCs/>
          <w:lang w:val="es-ES"/>
        </w:rPr>
        <w:lastRenderedPageBreak/>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2C6B35"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72D60FA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HeartBeatFrag</w:t>
            </w:r>
          </w:p>
        </w:tc>
        <w:tc>
          <w:tcPr>
            <w:tcW w:w="390" w:type="dxa"/>
            <w:shd w:val="clear" w:color="auto" w:fill="E36C09"/>
            <w:tcMar>
              <w:top w:w="0" w:type="dxa"/>
              <w:left w:w="115" w:type="dxa"/>
              <w:bottom w:w="0" w:type="dxa"/>
              <w:right w:w="115" w:type="dxa"/>
            </w:tcMar>
            <w:vAlign w:val="center"/>
            <w:hideMark/>
          </w:tcPr>
          <w:p w14:paraId="1923917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490A9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lastFragmentNum</w:t>
            </w:r>
          </w:p>
        </w:tc>
      </w:tr>
      <w:tr w:rsidR="002C6B35" w:rsidRPr="002C6B35"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 xml:space="preserve">Contador </w:t>
            </w:r>
          </w:p>
        </w:tc>
      </w:tr>
    </w:tbl>
    <w:p w14:paraId="3CB8864D" w14:textId="77777777" w:rsidR="0061249C" w:rsidRDefault="00F168D8" w:rsidP="00F168D8">
      <w:pPr>
        <w:pStyle w:val="Descripcin"/>
        <w:jc w:val="center"/>
        <w:rPr>
          <w:i w:val="0"/>
          <w:szCs w:val="24"/>
        </w:rPr>
      </w:pPr>
      <w:bookmarkStart w:id="128" w:name="_Ref416931872"/>
      <w:bookmarkStart w:id="129" w:name="_Toc421180798"/>
      <w:bookmarkStart w:id="130" w:name="_Toc421177674"/>
      <w:r w:rsidRPr="00F168D8">
        <w:rPr>
          <w:szCs w:val="24"/>
        </w:rPr>
        <w:t xml:space="preserve">Figura </w:t>
      </w:r>
      <w:r w:rsidR="00703C77">
        <w:rPr>
          <w:szCs w:val="24"/>
        </w:rPr>
        <w:fldChar w:fldCharType="begin"/>
      </w:r>
      <w:r w:rsidR="00703C77">
        <w:rPr>
          <w:szCs w:val="24"/>
        </w:rPr>
        <w:instrText xml:space="preserve"> STYLEREF 1 \s </w:instrText>
      </w:r>
      <w:r w:rsidR="00703C77">
        <w:rPr>
          <w:szCs w:val="24"/>
        </w:rPr>
        <w:fldChar w:fldCharType="separate"/>
      </w:r>
      <w:r w:rsidR="00705AE8">
        <w:rPr>
          <w:noProof/>
          <w:szCs w:val="24"/>
        </w:rPr>
        <w:t>2</w:t>
      </w:r>
      <w:r w:rsidR="00703C77">
        <w:rPr>
          <w:szCs w:val="24"/>
        </w:rPr>
        <w:fldChar w:fldCharType="end"/>
      </w:r>
      <w:r w:rsidR="00703C77">
        <w:rPr>
          <w:szCs w:val="24"/>
        </w:rPr>
        <w:noBreakHyphen/>
      </w:r>
      <w:r w:rsidR="00703C77">
        <w:rPr>
          <w:szCs w:val="24"/>
        </w:rPr>
        <w:fldChar w:fldCharType="begin"/>
      </w:r>
      <w:r w:rsidR="00703C77">
        <w:rPr>
          <w:szCs w:val="24"/>
        </w:rPr>
        <w:instrText xml:space="preserve"> SEQ Figura \* ARABIC \s 1 </w:instrText>
      </w:r>
      <w:r w:rsidR="00703C77">
        <w:rPr>
          <w:szCs w:val="24"/>
        </w:rPr>
        <w:fldChar w:fldCharType="separate"/>
      </w:r>
      <w:r w:rsidR="00705AE8">
        <w:rPr>
          <w:noProof/>
          <w:szCs w:val="24"/>
        </w:rPr>
        <w:t>9</w:t>
      </w:r>
      <w:r w:rsidR="00703C77">
        <w:rPr>
          <w:szCs w:val="24"/>
        </w:rPr>
        <w:fldChar w:fldCharType="end"/>
      </w:r>
      <w:bookmarkEnd w:id="128"/>
      <w:r w:rsidRPr="00F168D8">
        <w:rPr>
          <w:szCs w:val="24"/>
        </w:rPr>
        <w:t xml:space="preserve">. </w:t>
      </w:r>
      <w:r w:rsidRPr="00F168D8">
        <w:rPr>
          <w:i w:val="0"/>
          <w:szCs w:val="24"/>
        </w:rPr>
        <w:t>Estructura del submensaje HeartBeatFrag</w:t>
      </w:r>
      <w:bookmarkEnd w:id="129"/>
    </w:p>
    <w:p w14:paraId="52FE58D3" w14:textId="0E0504A1" w:rsidR="00F168D8" w:rsidRPr="00F168D8" w:rsidRDefault="00645B6B" w:rsidP="00F168D8">
      <w:pPr>
        <w:pStyle w:val="Descripcin"/>
        <w:jc w:val="center"/>
        <w:rPr>
          <w:szCs w:val="24"/>
        </w:rPr>
      </w:pPr>
      <w:sdt>
        <w:sdtPr>
          <w:rPr>
            <w:i w:val="0"/>
            <w:szCs w:val="24"/>
          </w:rPr>
          <w:id w:val="1291709117"/>
          <w:citation/>
        </w:sdtPr>
        <w:sdtContent>
          <w:r w:rsidR="00F168D8" w:rsidRPr="00F168D8">
            <w:rPr>
              <w:i w:val="0"/>
              <w:szCs w:val="24"/>
            </w:rPr>
            <w:fldChar w:fldCharType="begin"/>
          </w:r>
          <w:r w:rsidR="00F168D8" w:rsidRPr="00F168D8">
            <w:rPr>
              <w:i w:val="0"/>
              <w:szCs w:val="24"/>
              <w:lang w:val="es-ES"/>
            </w:rPr>
            <w:instrText xml:space="preserve"> CITATION OMG14 \l 3082 </w:instrText>
          </w:r>
          <w:r w:rsidR="00F168D8" w:rsidRPr="00F168D8">
            <w:rPr>
              <w:i w:val="0"/>
              <w:szCs w:val="24"/>
            </w:rPr>
            <w:fldChar w:fldCharType="separate"/>
          </w:r>
          <w:r w:rsidR="00771C4C">
            <w:rPr>
              <w:i w:val="0"/>
              <w:noProof/>
              <w:szCs w:val="24"/>
              <w:lang w:val="es-ES"/>
            </w:rPr>
            <w:t xml:space="preserve"> </w:t>
          </w:r>
          <w:r w:rsidR="00771C4C" w:rsidRPr="00771C4C">
            <w:rPr>
              <w:noProof/>
              <w:szCs w:val="24"/>
              <w:lang w:val="es-ES"/>
            </w:rPr>
            <w:t>(OMG, 2014)</w:t>
          </w:r>
          <w:r w:rsidR="00F168D8" w:rsidRPr="00F168D8">
            <w:rPr>
              <w:i w:val="0"/>
              <w:szCs w:val="24"/>
            </w:rPr>
            <w:fldChar w:fldCharType="end"/>
          </w:r>
        </w:sdtContent>
      </w:sdt>
      <w:bookmarkEnd w:id="130"/>
    </w:p>
    <w:p w14:paraId="2DAEC548" w14:textId="77777777" w:rsidR="006379E4" w:rsidRPr="00C57139" w:rsidRDefault="006379E4" w:rsidP="006379E4">
      <w:pPr>
        <w:jc w:val="left"/>
        <w:rPr>
          <w:lang w:val="es-ES"/>
        </w:rPr>
      </w:pPr>
      <w:r w:rsidRPr="00C57139">
        <w:rPr>
          <w:lang w:val="es-ES"/>
        </w:rPr>
        <w:t> </w:t>
      </w:r>
    </w:p>
    <w:p w14:paraId="24D33406" w14:textId="77777777" w:rsidR="006379E4" w:rsidRPr="00C57139" w:rsidRDefault="006379E4" w:rsidP="0017650D">
      <w:pPr>
        <w:rPr>
          <w:lang w:val="es-ES"/>
        </w:rPr>
      </w:pPr>
      <w:r w:rsidRPr="00C57139">
        <w:rPr>
          <w:lang w:val="es-ES"/>
        </w:rPr>
        <w:t xml:space="preserve">Fragmentación de datos y hasta que todos los fragmentos están disponibles, el submensaje </w:t>
      </w:r>
      <w:r w:rsidRPr="00C57139">
        <w:rPr>
          <w:b/>
          <w:bCs/>
          <w:lang w:val="es-ES"/>
        </w:rPr>
        <w:t>HeartbeatFrag</w:t>
      </w:r>
      <w:r w:rsidRPr="00C57139">
        <w:rPr>
          <w:lang w:val="es-ES"/>
        </w:rPr>
        <w:t xml:space="preserve"> se envía desde una RTPS </w:t>
      </w:r>
      <w:r w:rsidRPr="00C57139">
        <w:rPr>
          <w:b/>
          <w:bCs/>
          <w:lang w:val="es-ES"/>
        </w:rPr>
        <w:t>escritor</w:t>
      </w:r>
      <w:r w:rsidRPr="00C57139">
        <w:rPr>
          <w:lang w:val="es-ES"/>
        </w:rPr>
        <w:t xml:space="preserve"> a un RTPS </w:t>
      </w:r>
      <w:r w:rsidRPr="00C57139">
        <w:rPr>
          <w:b/>
          <w:bCs/>
          <w:lang w:val="es-ES"/>
        </w:rPr>
        <w:t>lector</w:t>
      </w:r>
      <w:r w:rsidRPr="00C57139">
        <w:rPr>
          <w:lang w:val="es-ES"/>
        </w:rPr>
        <w:t xml:space="preserve"> para comunicar que los fragmentos del escritor tiene a su disposición. Esto permite una comunicación segura a nivel de fragmento. Una vez que todos los fragmentos están disponibles, se utiliza un mensaje regular de </w:t>
      </w:r>
      <w:r w:rsidRPr="00C57139">
        <w:rPr>
          <w:b/>
          <w:bCs/>
          <w:lang w:val="es-ES"/>
        </w:rPr>
        <w:t>latidos del corazón</w:t>
      </w:r>
      <w:r w:rsidRPr="00C57139">
        <w:rPr>
          <w:lang w:val="es-ES"/>
        </w:rPr>
        <w:t xml:space="preserve"> .</w:t>
      </w:r>
    </w:p>
    <w:p w14:paraId="557F8DFD" w14:textId="77777777" w:rsidR="006379E4" w:rsidRPr="00C57139" w:rsidRDefault="006379E4" w:rsidP="006379E4">
      <w:pPr>
        <w:jc w:val="left"/>
        <w:rPr>
          <w:lang w:val="es-ES"/>
        </w:rPr>
      </w:pPr>
      <w:r w:rsidRPr="00C57139">
        <w:rPr>
          <w:lang w:val="es-ES"/>
        </w:rPr>
        <w:t> </w:t>
      </w:r>
    </w:p>
    <w:p w14:paraId="19770B83" w14:textId="77777777" w:rsidR="006379E4" w:rsidRPr="00C57139" w:rsidRDefault="006379E4" w:rsidP="00447E32">
      <w:pPr>
        <w:pStyle w:val="Ttulo4"/>
        <w:rPr>
          <w:lang w:val="es-ES"/>
        </w:rPr>
      </w:pPr>
      <w:r w:rsidRPr="00C57139">
        <w:rPr>
          <w:lang w:val="es-ES"/>
        </w:rPr>
        <w:t>Banderas en el encabezado de submensaje</w:t>
      </w:r>
    </w:p>
    <w:p w14:paraId="070169F3"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5C4A3C15" w14:textId="77777777" w:rsidR="006379E4" w:rsidRPr="00C57139" w:rsidRDefault="006379E4" w:rsidP="00447E32">
      <w:pPr>
        <w:pStyle w:val="Ttulo4"/>
        <w:rPr>
          <w:lang w:val="es-ES"/>
        </w:rPr>
      </w:pPr>
      <w:r w:rsidRPr="00C57139">
        <w:rPr>
          <w:lang w:val="es-ES"/>
        </w:rPr>
        <w:t>Otros elementos en el encabezado de submensaje</w:t>
      </w:r>
    </w:p>
    <w:p w14:paraId="26EFE34C"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lector que está siendo informado de la disponibilidad de fragmentos. Puede establecerse en </w:t>
      </w:r>
      <w:r w:rsidRPr="00C57139">
        <w:rPr>
          <w:b/>
          <w:bCs/>
          <w:lang w:val="es-ES"/>
        </w:rPr>
        <w:t>ENTITYID_UNKNOWN</w:t>
      </w:r>
      <w:r w:rsidRPr="00C57139">
        <w:rPr>
          <w:lang w:val="es-ES"/>
        </w:rPr>
        <w:t xml:space="preserve"> para indicar que todos los lectores para el escritor que envió el mensaje.</w:t>
      </w:r>
    </w:p>
    <w:p w14:paraId="5BEFA323" w14:textId="77777777" w:rsidR="006379E4" w:rsidRPr="00C57139" w:rsidRDefault="006379E4" w:rsidP="006379E4">
      <w:pPr>
        <w:jc w:val="left"/>
        <w:rPr>
          <w:lang w:val="es-ES"/>
        </w:rPr>
      </w:pPr>
      <w:r w:rsidRPr="00C57139">
        <w:rPr>
          <w:lang w:val="es-ES"/>
        </w:rPr>
        <w:t> </w:t>
      </w:r>
    </w:p>
    <w:p w14:paraId="13526F54"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xml:space="preserve">, identifica la entidad </w:t>
      </w:r>
      <w:r w:rsidRPr="00C57139">
        <w:rPr>
          <w:b/>
          <w:bCs/>
          <w:lang w:val="es-ES"/>
        </w:rPr>
        <w:t>escritor</w:t>
      </w:r>
      <w:r w:rsidRPr="00C57139">
        <w:rPr>
          <w:lang w:val="es-ES"/>
        </w:rPr>
        <w:t xml:space="preserve"> que envió el submensaje.</w:t>
      </w:r>
    </w:p>
    <w:p w14:paraId="5C85956C" w14:textId="77777777" w:rsidR="006379E4" w:rsidRPr="00C57139" w:rsidRDefault="006379E4" w:rsidP="006379E4">
      <w:pPr>
        <w:jc w:val="left"/>
        <w:rPr>
          <w:lang w:val="es-ES"/>
        </w:rPr>
      </w:pPr>
      <w:r w:rsidRPr="00C57139">
        <w:rPr>
          <w:lang w:val="es-ES"/>
        </w:rPr>
        <w:t> </w:t>
      </w:r>
    </w:p>
    <w:p w14:paraId="0BC23B03" w14:textId="77777777" w:rsidR="006379E4" w:rsidRPr="00C57139" w:rsidRDefault="006379E4" w:rsidP="0017650D">
      <w:pPr>
        <w:rPr>
          <w:lang w:val="es-ES"/>
        </w:rPr>
      </w:pPr>
      <w:r w:rsidRPr="00C57139">
        <w:rPr>
          <w:lang w:val="es-ES"/>
        </w:rPr>
        <w:lastRenderedPageBreak/>
        <w:t xml:space="preserve">El </w:t>
      </w:r>
      <w:r w:rsidRPr="00C57139">
        <w:rPr>
          <w:b/>
          <w:bCs/>
          <w:lang w:val="es-ES"/>
        </w:rPr>
        <w:t>writerSN</w:t>
      </w:r>
      <w:r w:rsidRPr="00C57139">
        <w:rPr>
          <w:lang w:val="es-ES"/>
        </w:rPr>
        <w:t>, identifica el número de secuencia del cambio datos para que los fragmentos están disponibles.</w:t>
      </w:r>
    </w:p>
    <w:p w14:paraId="355E8F59" w14:textId="77777777" w:rsidR="006379E4" w:rsidRPr="00C57139" w:rsidRDefault="006379E4" w:rsidP="006379E4">
      <w:pPr>
        <w:jc w:val="left"/>
        <w:rPr>
          <w:lang w:val="es-ES"/>
        </w:rPr>
      </w:pPr>
      <w:r w:rsidRPr="00C57139">
        <w:rPr>
          <w:lang w:val="es-ES"/>
        </w:rPr>
        <w:t> </w:t>
      </w:r>
    </w:p>
    <w:p w14:paraId="07AE1816" w14:textId="77777777" w:rsidR="006379E4" w:rsidRPr="00C57139" w:rsidRDefault="006379E4" w:rsidP="0017650D">
      <w:pPr>
        <w:rPr>
          <w:lang w:val="es-ES"/>
        </w:rPr>
      </w:pPr>
      <w:r w:rsidRPr="00C57139">
        <w:rPr>
          <w:lang w:val="es-ES"/>
        </w:rPr>
        <w:t xml:space="preserve">El </w:t>
      </w:r>
      <w:r w:rsidRPr="00C57139">
        <w:rPr>
          <w:b/>
          <w:bCs/>
          <w:lang w:val="es-ES"/>
        </w:rPr>
        <w:t>lastFragmentNum</w:t>
      </w:r>
      <w:r w:rsidRPr="00C57139">
        <w:rPr>
          <w:lang w:val="es-ES"/>
        </w:rPr>
        <w:t xml:space="preserve">, todos los fragmentos hasta e incluyendo este último fragmento (más alto) están disponibles en el escritor para el cambio identificado por writerSN. </w:t>
      </w:r>
    </w:p>
    <w:p w14:paraId="3CDEB3CC" w14:textId="77777777" w:rsidR="006379E4" w:rsidRPr="00C57139" w:rsidRDefault="006379E4" w:rsidP="006379E4">
      <w:pPr>
        <w:jc w:val="left"/>
        <w:rPr>
          <w:lang w:val="es-ES"/>
        </w:rPr>
      </w:pPr>
      <w:r w:rsidRPr="00C57139">
        <w:rPr>
          <w:lang w:val="es-ES"/>
        </w:rPr>
        <w:t> </w:t>
      </w:r>
    </w:p>
    <w:p w14:paraId="46A46E9A" w14:textId="77777777" w:rsidR="006379E4" w:rsidRPr="00C57139" w:rsidRDefault="006379E4" w:rsidP="0017650D">
      <w:pPr>
        <w:rPr>
          <w:lang w:val="es-ES"/>
        </w:rPr>
      </w:pPr>
      <w:r w:rsidRPr="00C57139">
        <w:rPr>
          <w:lang w:val="es-ES"/>
        </w:rPr>
        <w:t xml:space="preserve">El </w:t>
      </w:r>
      <w:r>
        <w:rPr>
          <w:b/>
          <w:bCs/>
          <w:lang w:val="es-ES"/>
        </w:rPr>
        <w:t>Contador</w:t>
      </w:r>
      <w:r w:rsidRPr="00C57139">
        <w:rPr>
          <w:lang w:val="es-ES"/>
        </w:rPr>
        <w:t>, se incrementa cada vez que se envía un mensaje HeartbeatFrag. Proporciona los medios para un lector detectar los mensajes duplicados de HeartbeatFrag que pueden derivarse de la presencia de vías de comunicación redundante.</w:t>
      </w:r>
    </w:p>
    <w:p w14:paraId="2D33ED74" w14:textId="77777777" w:rsidR="006379E4" w:rsidRPr="00C57139" w:rsidRDefault="006379E4" w:rsidP="006379E4">
      <w:pPr>
        <w:jc w:val="left"/>
        <w:rPr>
          <w:lang w:val="es-ES"/>
        </w:rPr>
      </w:pPr>
      <w:r w:rsidRPr="00C57139">
        <w:rPr>
          <w:lang w:val="es-ES"/>
        </w:rPr>
        <w:t> </w:t>
      </w:r>
    </w:p>
    <w:p w14:paraId="3C293702" w14:textId="77777777" w:rsidR="006379E4" w:rsidRPr="00C57139" w:rsidRDefault="006379E4" w:rsidP="00447E32">
      <w:pPr>
        <w:pStyle w:val="Ttulo4"/>
        <w:rPr>
          <w:lang w:val="es-ES"/>
        </w:rPr>
      </w:pPr>
      <w:r w:rsidRPr="00C57139">
        <w:rPr>
          <w:lang w:val="es-ES"/>
        </w:rPr>
        <w:t>Validez</w:t>
      </w:r>
    </w:p>
    <w:p w14:paraId="14302697" w14:textId="77777777" w:rsidR="006379E4" w:rsidRPr="00C57139" w:rsidRDefault="006379E4" w:rsidP="0017650D">
      <w:pPr>
        <w:rPr>
          <w:lang w:val="es-ES"/>
        </w:rPr>
      </w:pPr>
      <w:r w:rsidRPr="00C57139">
        <w:rPr>
          <w:lang w:val="es-ES"/>
        </w:rPr>
        <w:t>Este submensaje es inválida cuando cualquiera de las siguientes es verdadera:</w:t>
      </w:r>
    </w:p>
    <w:p w14:paraId="164520B0"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503AB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es cero o negativo.</w:t>
      </w:r>
    </w:p>
    <w:p w14:paraId="28D329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lastFragmentNum.value es cero o negativo.</w:t>
      </w:r>
    </w:p>
    <w:p w14:paraId="47D96AE0" w14:textId="77777777" w:rsidR="006379E4" w:rsidRPr="00C57139" w:rsidRDefault="006379E4" w:rsidP="00447E32">
      <w:pPr>
        <w:pStyle w:val="Ttulo4"/>
        <w:rPr>
          <w:lang w:val="es-ES"/>
        </w:rPr>
      </w:pPr>
      <w:r w:rsidRPr="00C57139">
        <w:rPr>
          <w:lang w:val="es-ES"/>
        </w:rPr>
        <w:t>Cambio en el estado del receptor</w:t>
      </w:r>
    </w:p>
    <w:p w14:paraId="7AE5E6D8" w14:textId="77777777" w:rsidR="006379E4" w:rsidRPr="00C57139" w:rsidRDefault="006379E4" w:rsidP="006379E4">
      <w:pPr>
        <w:jc w:val="left"/>
        <w:rPr>
          <w:lang w:val="es-ES"/>
        </w:rPr>
      </w:pPr>
      <w:r w:rsidRPr="00C57139">
        <w:rPr>
          <w:lang w:val="es-ES"/>
        </w:rPr>
        <w:t>Ninguno</w:t>
      </w:r>
    </w:p>
    <w:p w14:paraId="60D5D3A5" w14:textId="77777777" w:rsidR="006379E4" w:rsidRPr="00C57139" w:rsidRDefault="006379E4" w:rsidP="00447E32">
      <w:pPr>
        <w:pStyle w:val="Ttulo4"/>
        <w:rPr>
          <w:lang w:val="es-ES"/>
        </w:rPr>
      </w:pPr>
      <w:r w:rsidRPr="00C57139">
        <w:rPr>
          <w:lang w:val="es-ES"/>
        </w:rPr>
        <w:t>Interpretación lógica</w:t>
      </w:r>
    </w:p>
    <w:p w14:paraId="06253F6E" w14:textId="77777777" w:rsidR="006379E4" w:rsidRPr="00C57139" w:rsidRDefault="006379E4" w:rsidP="0017650D">
      <w:pPr>
        <w:rPr>
          <w:lang w:val="es-ES"/>
        </w:rPr>
      </w:pPr>
      <w:r w:rsidRPr="00C57139">
        <w:rPr>
          <w:lang w:val="es-ES"/>
        </w:rPr>
        <w:t>El mensaje de HeartbeatFrag sirve el mismo propósito como un mensaje de ritmo cardíaco regular, pero en lugar de lo que indica la disponibilidad de una gama de números de secuencia, indica la disponibilidad de una gama de fragmentos para el cambio de datos con el número de secuencia WriterSN.</w:t>
      </w:r>
    </w:p>
    <w:p w14:paraId="5DFF144F" w14:textId="77777777" w:rsidR="006379E4" w:rsidRDefault="006379E4" w:rsidP="0017650D">
      <w:pPr>
        <w:rPr>
          <w:lang w:val="es-ES"/>
        </w:rPr>
      </w:pPr>
      <w:r w:rsidRPr="00C57139">
        <w:rPr>
          <w:lang w:val="es-ES"/>
        </w:rPr>
        <w:t>El lector RTPS responderá enviando un mensaje NackFrag, pero sólo si le falta alguno de los fragmentos disponibles.</w:t>
      </w:r>
    </w:p>
    <w:p w14:paraId="14B01A42" w14:textId="77777777" w:rsidR="00FE05C9" w:rsidRPr="00C57139" w:rsidRDefault="00FE05C9" w:rsidP="00FE05C9">
      <w:pPr>
        <w:pStyle w:val="Ttulo5"/>
        <w:jc w:val="left"/>
        <w:rPr>
          <w:lang w:val="es-ES"/>
        </w:rPr>
      </w:pPr>
      <w:r w:rsidRPr="00C57139">
        <w:rPr>
          <w:lang w:val="es-ES"/>
        </w:rPr>
        <w:lastRenderedPageBreak/>
        <w:t>  </w:t>
      </w:r>
      <w:r>
        <w:rPr>
          <w:lang w:val="es-ES"/>
        </w:rPr>
        <w:t>Ejemplo</w:t>
      </w:r>
    </w:p>
    <w:p w14:paraId="42EC099A" w14:textId="77777777" w:rsidR="00FE05C9" w:rsidRPr="00C57139" w:rsidRDefault="00FE05C9" w:rsidP="00FE05C9">
      <w:pPr>
        <w:rPr>
          <w:lang w:val="es-ES"/>
        </w:rPr>
      </w:pPr>
      <w:r>
        <w:rPr>
          <w:noProof/>
          <w:lang w:eastAsia="es-EC"/>
        </w:rPr>
        <w:drawing>
          <wp:inline distT="0" distB="0" distL="0" distR="0" wp14:anchorId="523B70BC" wp14:editId="70C4711C">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7439388D" w14:textId="77777777" w:rsidR="00FE05C9" w:rsidRPr="00C57139" w:rsidRDefault="00FE05C9" w:rsidP="00FE05C9">
      <w:pPr>
        <w:rPr>
          <w:lang w:val="es-ES"/>
        </w:rPr>
      </w:pPr>
      <w:r w:rsidRPr="00C57139">
        <w:rPr>
          <w:lang w:val="es-ES"/>
        </w:rPr>
        <w:t> </w:t>
      </w:r>
    </w:p>
    <w:p w14:paraId="29B2745D" w14:textId="13E5BCF8" w:rsidR="006379E4" w:rsidRDefault="006379E4" w:rsidP="00447E32">
      <w:pPr>
        <w:pStyle w:val="Ttulo3"/>
        <w:rPr>
          <w:lang w:val="es-ES"/>
        </w:rPr>
      </w:pPr>
      <w:bookmarkStart w:id="131" w:name="_Toc410813011"/>
      <w:bookmarkStart w:id="132" w:name="_Toc421180723"/>
      <w:r w:rsidRPr="00C57139">
        <w:rPr>
          <w:lang w:val="es-ES"/>
        </w:rPr>
        <w:t>InfoDestination</w:t>
      </w:r>
      <w:bookmarkEnd w:id="131"/>
      <w:r w:rsidR="00447E32">
        <w:rPr>
          <w:lang w:val="es-ES"/>
        </w:rPr>
        <w:t>Submessage</w:t>
      </w:r>
      <w:bookmarkEnd w:id="132"/>
    </w:p>
    <w:p w14:paraId="6C35AB3A" w14:textId="47E267F1" w:rsidR="00F168D8" w:rsidRPr="00F168D8" w:rsidRDefault="00F168D8" w:rsidP="00F168D8">
      <w:pPr>
        <w:rPr>
          <w:lang w:val="es-ES"/>
        </w:rPr>
      </w:pPr>
      <w:r w:rsidRPr="00F168D8">
        <w:rPr>
          <w:lang w:val="es-ES"/>
        </w:rPr>
        <w:t xml:space="preserve">En la </w:t>
      </w:r>
      <w:r w:rsidR="00431C28">
        <w:rPr>
          <w:lang w:val="es-ES"/>
        </w:rPr>
        <w:fldChar w:fldCharType="begin"/>
      </w:r>
      <w:r w:rsidR="00431C28">
        <w:rPr>
          <w:lang w:val="es-ES"/>
        </w:rPr>
        <w:instrText xml:space="preserve"> REF _Ref416931996 \h </w:instrText>
      </w:r>
      <w:r w:rsidR="00431C28">
        <w:rPr>
          <w:lang w:val="es-ES"/>
        </w:rPr>
      </w:r>
      <w:r w:rsidR="00431C28">
        <w:rPr>
          <w:lang w:val="es-ES"/>
        </w:rPr>
        <w:fldChar w:fldCharType="separate"/>
      </w:r>
      <w:r w:rsidR="00705AE8" w:rsidRPr="00431C28">
        <w:t xml:space="preserve">Figura </w:t>
      </w:r>
      <w:r w:rsidR="00705AE8">
        <w:rPr>
          <w:noProof/>
        </w:rPr>
        <w:t>2</w:t>
      </w:r>
      <w:r w:rsidR="00705AE8">
        <w:noBreakHyphen/>
      </w:r>
      <w:r w:rsidR="00705AE8">
        <w:rPr>
          <w:noProof/>
        </w:rPr>
        <w:t>10</w:t>
      </w:r>
      <w:r w:rsidR="00431C28">
        <w:rPr>
          <w:lang w:val="es-ES"/>
        </w:rPr>
        <w:fldChar w:fldCharType="end"/>
      </w:r>
      <w:r>
        <w:rPr>
          <w:lang w:val="es-ES"/>
        </w:rPr>
        <w:t xml:space="preserve"> </w:t>
      </w:r>
      <w:r w:rsidRPr="00F168D8">
        <w:rPr>
          <w:lang w:val="es-ES"/>
        </w:rPr>
        <w:t>se muestra la estructura del submensaje</w:t>
      </w:r>
      <w:r>
        <w:rPr>
          <w:lang w:val="es-ES"/>
        </w:rPr>
        <w:t xml:space="preserve"> InfoDestination.</w:t>
      </w:r>
    </w:p>
    <w:p w14:paraId="3E26CF5B"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31523A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5E6AD1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guidPrefix</w:t>
            </w:r>
          </w:p>
        </w:tc>
      </w:tr>
    </w:tbl>
    <w:p w14:paraId="718F40FE" w14:textId="77777777" w:rsidR="0061249C" w:rsidRDefault="00431C28" w:rsidP="00431C28">
      <w:pPr>
        <w:pStyle w:val="Descripcin"/>
        <w:jc w:val="center"/>
        <w:rPr>
          <w:i w:val="0"/>
          <w:szCs w:val="24"/>
        </w:rPr>
      </w:pPr>
      <w:bookmarkStart w:id="133" w:name="_Ref416931996"/>
      <w:bookmarkStart w:id="134" w:name="_Toc421180799"/>
      <w:bookmarkStart w:id="135" w:name="_Toc421177675"/>
      <w:r w:rsidRPr="00431C28">
        <w:rPr>
          <w:szCs w:val="24"/>
        </w:rPr>
        <w:t xml:space="preserve">Figura </w:t>
      </w:r>
      <w:r w:rsidR="00703C77">
        <w:rPr>
          <w:szCs w:val="24"/>
        </w:rPr>
        <w:fldChar w:fldCharType="begin"/>
      </w:r>
      <w:r w:rsidR="00703C77">
        <w:rPr>
          <w:szCs w:val="24"/>
        </w:rPr>
        <w:instrText xml:space="preserve"> STYLEREF 1 \s </w:instrText>
      </w:r>
      <w:r w:rsidR="00703C77">
        <w:rPr>
          <w:szCs w:val="24"/>
        </w:rPr>
        <w:fldChar w:fldCharType="separate"/>
      </w:r>
      <w:r w:rsidR="00705AE8">
        <w:rPr>
          <w:noProof/>
          <w:szCs w:val="24"/>
        </w:rPr>
        <w:t>2</w:t>
      </w:r>
      <w:r w:rsidR="00703C77">
        <w:rPr>
          <w:szCs w:val="24"/>
        </w:rPr>
        <w:fldChar w:fldCharType="end"/>
      </w:r>
      <w:r w:rsidR="00703C77">
        <w:rPr>
          <w:szCs w:val="24"/>
        </w:rPr>
        <w:noBreakHyphen/>
      </w:r>
      <w:r w:rsidR="00703C77">
        <w:rPr>
          <w:szCs w:val="24"/>
        </w:rPr>
        <w:fldChar w:fldCharType="begin"/>
      </w:r>
      <w:r w:rsidR="00703C77">
        <w:rPr>
          <w:szCs w:val="24"/>
        </w:rPr>
        <w:instrText xml:space="preserve"> SEQ Figura \* ARABIC \s 1 </w:instrText>
      </w:r>
      <w:r w:rsidR="00703C77">
        <w:rPr>
          <w:szCs w:val="24"/>
        </w:rPr>
        <w:fldChar w:fldCharType="separate"/>
      </w:r>
      <w:r w:rsidR="00705AE8">
        <w:rPr>
          <w:noProof/>
          <w:szCs w:val="24"/>
        </w:rPr>
        <w:t>10</w:t>
      </w:r>
      <w:r w:rsidR="00703C77">
        <w:rPr>
          <w:szCs w:val="24"/>
        </w:rPr>
        <w:fldChar w:fldCharType="end"/>
      </w:r>
      <w:bookmarkEnd w:id="133"/>
      <w:r w:rsidRPr="00431C28">
        <w:rPr>
          <w:szCs w:val="24"/>
        </w:rPr>
        <w:t xml:space="preserve">. </w:t>
      </w:r>
      <w:r w:rsidRPr="00431C28">
        <w:rPr>
          <w:i w:val="0"/>
          <w:szCs w:val="24"/>
        </w:rPr>
        <w:t>Estructura del submensaje InfoDestination</w:t>
      </w:r>
      <w:bookmarkEnd w:id="134"/>
    </w:p>
    <w:p w14:paraId="778BF26F" w14:textId="1FBD4C6F" w:rsidR="00431C28" w:rsidRPr="00431C28" w:rsidRDefault="00645B6B" w:rsidP="00431C28">
      <w:pPr>
        <w:pStyle w:val="Descripcin"/>
        <w:jc w:val="center"/>
        <w:rPr>
          <w:szCs w:val="24"/>
        </w:rPr>
      </w:pPr>
      <w:sdt>
        <w:sdtPr>
          <w:rPr>
            <w:i w:val="0"/>
            <w:szCs w:val="24"/>
          </w:rPr>
          <w:id w:val="1531610496"/>
          <w:citation/>
        </w:sdtPr>
        <w:sdtContent>
          <w:r w:rsidR="00431C28">
            <w:rPr>
              <w:i w:val="0"/>
              <w:szCs w:val="24"/>
            </w:rPr>
            <w:fldChar w:fldCharType="begin"/>
          </w:r>
          <w:r w:rsidR="00431C28">
            <w:rPr>
              <w:i w:val="0"/>
              <w:szCs w:val="24"/>
              <w:lang w:val="es-ES"/>
            </w:rPr>
            <w:instrText xml:space="preserve"> CITATION OMG14 \l 3082 </w:instrText>
          </w:r>
          <w:r w:rsidR="00431C28">
            <w:rPr>
              <w:i w:val="0"/>
              <w:szCs w:val="24"/>
            </w:rPr>
            <w:fldChar w:fldCharType="separate"/>
          </w:r>
          <w:r w:rsidR="00771C4C">
            <w:rPr>
              <w:i w:val="0"/>
              <w:noProof/>
              <w:szCs w:val="24"/>
              <w:lang w:val="es-ES"/>
            </w:rPr>
            <w:t xml:space="preserve"> </w:t>
          </w:r>
          <w:r w:rsidR="00771C4C" w:rsidRPr="00771C4C">
            <w:rPr>
              <w:noProof/>
              <w:szCs w:val="24"/>
              <w:lang w:val="es-ES"/>
            </w:rPr>
            <w:t>(OMG, 2014)</w:t>
          </w:r>
          <w:r w:rsidR="00431C28">
            <w:rPr>
              <w:i w:val="0"/>
              <w:szCs w:val="24"/>
            </w:rPr>
            <w:fldChar w:fldCharType="end"/>
          </w:r>
        </w:sdtContent>
      </w:sdt>
      <w:bookmarkEnd w:id="135"/>
    </w:p>
    <w:p w14:paraId="74B15BB1" w14:textId="77777777" w:rsidR="006379E4" w:rsidRPr="00C57139" w:rsidRDefault="006379E4" w:rsidP="006379E4">
      <w:pPr>
        <w:jc w:val="left"/>
        <w:rPr>
          <w:lang w:val="es-ES"/>
        </w:rPr>
      </w:pPr>
      <w:r w:rsidRPr="00C57139">
        <w:rPr>
          <w:lang w:val="es-ES"/>
        </w:rPr>
        <w:t> </w:t>
      </w:r>
    </w:p>
    <w:p w14:paraId="53179281" w14:textId="77777777" w:rsidR="006379E4" w:rsidRPr="00C57139" w:rsidRDefault="006379E4" w:rsidP="0017650D">
      <w:pPr>
        <w:rPr>
          <w:lang w:val="es-ES"/>
        </w:rPr>
      </w:pPr>
      <w:r w:rsidRPr="00C57139">
        <w:rPr>
          <w:lang w:val="es-ES"/>
        </w:rPr>
        <w:t>Este mensaje se envía desde un escritor RTPS a un lector RTPS para modificar el GuidPrefix utilizado para interpretar el lector entityIds que aparecen en los submensajes que le siguen.</w:t>
      </w:r>
    </w:p>
    <w:p w14:paraId="4A5C4CC8" w14:textId="77777777" w:rsidR="006379E4" w:rsidRPr="00C57139" w:rsidRDefault="006379E4" w:rsidP="00447E32">
      <w:pPr>
        <w:pStyle w:val="Ttulo4"/>
        <w:rPr>
          <w:lang w:val="es-ES"/>
        </w:rPr>
      </w:pPr>
      <w:r w:rsidRPr="00C57139">
        <w:rPr>
          <w:lang w:val="es-ES"/>
        </w:rPr>
        <w:lastRenderedPageBreak/>
        <w:t>Banderas en el encabezado de submensaje</w:t>
      </w:r>
    </w:p>
    <w:p w14:paraId="51FA806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21CD0E7" w14:textId="77777777" w:rsidR="006379E4" w:rsidRPr="00C57139" w:rsidRDefault="006379E4" w:rsidP="00447E32">
      <w:pPr>
        <w:pStyle w:val="Ttulo4"/>
        <w:rPr>
          <w:lang w:val="es-ES"/>
        </w:rPr>
      </w:pPr>
      <w:r w:rsidRPr="00C57139">
        <w:rPr>
          <w:lang w:val="es-ES"/>
        </w:rPr>
        <w:t>Otros elementos en el encabezado de submensaje</w:t>
      </w:r>
    </w:p>
    <w:p w14:paraId="7686ED74" w14:textId="77777777" w:rsidR="006379E4" w:rsidRPr="00C57139" w:rsidRDefault="006379E4" w:rsidP="0017650D">
      <w:pPr>
        <w:rPr>
          <w:lang w:val="es-ES"/>
        </w:rPr>
      </w:pPr>
      <w:r w:rsidRPr="00C57139">
        <w:rPr>
          <w:lang w:val="es-ES"/>
        </w:rPr>
        <w:t xml:space="preserve">La </w:t>
      </w:r>
      <w:r w:rsidRPr="00C57139">
        <w:rPr>
          <w:b/>
          <w:bCs/>
          <w:lang w:val="es-ES"/>
        </w:rPr>
        <w:t>guidPrefix</w:t>
      </w:r>
      <w:r w:rsidRPr="00C57139">
        <w:rPr>
          <w:lang w:val="es-ES"/>
        </w:rPr>
        <w:t>, proporciona la GuidPrefix que debe utilizarse para reconstruir los GUID de todas las entidades de RTPS lector cuyo EntityIds aparece en los submensajes que siguen.</w:t>
      </w:r>
    </w:p>
    <w:p w14:paraId="31507C8B" w14:textId="77777777" w:rsidR="006379E4" w:rsidRPr="00C57139" w:rsidRDefault="006379E4" w:rsidP="00447E32">
      <w:pPr>
        <w:pStyle w:val="Ttulo4"/>
        <w:rPr>
          <w:lang w:val="es-ES"/>
        </w:rPr>
      </w:pPr>
      <w:r w:rsidRPr="00C57139">
        <w:rPr>
          <w:lang w:val="es-ES"/>
        </w:rPr>
        <w:t>Validez</w:t>
      </w:r>
    </w:p>
    <w:p w14:paraId="77C6AEA5" w14:textId="77777777" w:rsidR="006379E4" w:rsidRPr="00C57139" w:rsidRDefault="006379E4" w:rsidP="0017650D">
      <w:pPr>
        <w:rPr>
          <w:lang w:val="es-ES"/>
        </w:rPr>
      </w:pPr>
      <w:r w:rsidRPr="00C57139">
        <w:rPr>
          <w:lang w:val="es-ES"/>
        </w:rPr>
        <w:t>Este submensaje es inválida cuando cualquiera de las siguientes es verdadera:</w:t>
      </w:r>
    </w:p>
    <w:p w14:paraId="1C26DB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19AFD19B" w14:textId="77777777" w:rsidR="006379E4" w:rsidRPr="00C57139" w:rsidRDefault="006379E4" w:rsidP="00447E32">
      <w:pPr>
        <w:pStyle w:val="Ttulo4"/>
        <w:rPr>
          <w:lang w:val="es-ES"/>
        </w:rPr>
      </w:pPr>
      <w:r w:rsidRPr="00C57139">
        <w:rPr>
          <w:lang w:val="es-ES"/>
        </w:rPr>
        <w:t>Cambio en el estado del receptor</w:t>
      </w:r>
    </w:p>
    <w:p w14:paraId="0908EF65" w14:textId="77777777" w:rsidR="006379E4" w:rsidRPr="00C57139" w:rsidRDefault="006379E4" w:rsidP="0017650D">
      <w:pPr>
        <w:rPr>
          <w:lang w:val="es-ES"/>
        </w:rPr>
      </w:pPr>
      <w:r w:rsidRPr="00C57139">
        <w:rPr>
          <w:lang w:val="es-ES"/>
        </w:rPr>
        <w:t>Si (InfoDestination.guidPrefix! = GUIDPREFIX_UNKNOWN) {Receiver.destGuidPrefix = InfoDestination.guidPrefix} más {Receiver.destGuidPrefix = &lt; GuidPrefix_t del participante que reciba el mensaje &gt;}</w:t>
      </w:r>
    </w:p>
    <w:p w14:paraId="36D49F21" w14:textId="77777777" w:rsidR="006379E4" w:rsidRPr="00C57139" w:rsidRDefault="006379E4" w:rsidP="00447E32">
      <w:pPr>
        <w:pStyle w:val="Ttulo4"/>
        <w:rPr>
          <w:lang w:val="es-ES"/>
        </w:rPr>
      </w:pPr>
      <w:r w:rsidRPr="00C57139">
        <w:rPr>
          <w:lang w:val="es-ES"/>
        </w:rPr>
        <w:t>Interpretación lógica</w:t>
      </w:r>
    </w:p>
    <w:p w14:paraId="15E979A0" w14:textId="77777777" w:rsidR="006379E4" w:rsidRDefault="006379E4" w:rsidP="006379E4">
      <w:pPr>
        <w:ind w:firstLine="0"/>
        <w:jc w:val="left"/>
        <w:rPr>
          <w:lang w:val="es-ES"/>
        </w:rPr>
      </w:pPr>
      <w:r w:rsidRPr="00C57139">
        <w:rPr>
          <w:lang w:val="es-ES"/>
        </w:rPr>
        <w:t>Ninguno</w:t>
      </w:r>
    </w:p>
    <w:p w14:paraId="0C77756C" w14:textId="77777777" w:rsidR="00FE05C9" w:rsidRPr="00C57139" w:rsidRDefault="00FE05C9" w:rsidP="00FE05C9">
      <w:pPr>
        <w:pStyle w:val="Ttulo5"/>
        <w:jc w:val="left"/>
        <w:rPr>
          <w:lang w:val="es-ES"/>
        </w:rPr>
      </w:pPr>
      <w:r w:rsidRPr="00C57139">
        <w:rPr>
          <w:lang w:val="es-ES"/>
        </w:rPr>
        <w:t>  </w:t>
      </w:r>
      <w:r>
        <w:rPr>
          <w:lang w:val="es-ES"/>
        </w:rPr>
        <w:t>Ejemplo</w:t>
      </w:r>
    </w:p>
    <w:p w14:paraId="5DE07132" w14:textId="77777777" w:rsidR="00FE05C9" w:rsidRPr="00C57139" w:rsidRDefault="00FE05C9" w:rsidP="00FE05C9">
      <w:pPr>
        <w:rPr>
          <w:lang w:val="es-ES"/>
        </w:rPr>
      </w:pPr>
      <w:r>
        <w:rPr>
          <w:noProof/>
          <w:lang w:eastAsia="es-EC"/>
        </w:rPr>
        <w:drawing>
          <wp:inline distT="0" distB="0" distL="0" distR="0" wp14:anchorId="30ECA918" wp14:editId="3B342035">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06637784" w14:textId="77777777" w:rsidR="00FE05C9" w:rsidRPr="00C02F49" w:rsidRDefault="00FE05C9" w:rsidP="00FE05C9">
      <w:pPr>
        <w:rPr>
          <w:lang w:val="es-ES"/>
        </w:rPr>
      </w:pPr>
      <w:r w:rsidRPr="5D269342">
        <w:rPr>
          <w:lang w:val="es-ES"/>
        </w:rPr>
        <w:t>  </w:t>
      </w:r>
      <w:r w:rsidRPr="00C02F49">
        <w:rPr>
          <w:lang w:val="es-ES"/>
        </w:rPr>
        <w:t>Una explicación del uso del InfoDestination ha sido descrito dentro del ejemplo 2 en la sección de ejemplos de RTPS</w:t>
      </w:r>
    </w:p>
    <w:p w14:paraId="38EBB14A" w14:textId="405E6FDF" w:rsidR="006379E4" w:rsidRDefault="006379E4" w:rsidP="00447E32">
      <w:pPr>
        <w:pStyle w:val="Ttulo3"/>
        <w:rPr>
          <w:lang w:val="es-ES"/>
        </w:rPr>
      </w:pPr>
      <w:bookmarkStart w:id="136" w:name="_Toc410813012"/>
      <w:bookmarkStart w:id="137" w:name="_Toc421180724"/>
      <w:r w:rsidRPr="00C57139">
        <w:rPr>
          <w:lang w:val="es-ES"/>
        </w:rPr>
        <w:lastRenderedPageBreak/>
        <w:t>InfoReply</w:t>
      </w:r>
      <w:r w:rsidR="00447E32">
        <w:rPr>
          <w:lang w:val="es-ES"/>
        </w:rPr>
        <w:t>Submessag</w:t>
      </w:r>
      <w:r w:rsidRPr="00C57139">
        <w:rPr>
          <w:lang w:val="es-ES"/>
        </w:rPr>
        <w:t>e</w:t>
      </w:r>
      <w:bookmarkEnd w:id="136"/>
      <w:bookmarkEnd w:id="137"/>
    </w:p>
    <w:p w14:paraId="29287B1F" w14:textId="2000FFD7"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_Ref416932149 \h </w:instrText>
      </w:r>
      <w:r>
        <w:rPr>
          <w:lang w:val="es-ES"/>
        </w:rPr>
      </w:r>
      <w:r>
        <w:rPr>
          <w:lang w:val="es-ES"/>
        </w:rPr>
        <w:fldChar w:fldCharType="separate"/>
      </w:r>
      <w:r w:rsidR="00705AE8" w:rsidRPr="00431C28">
        <w:t xml:space="preserve">Figura </w:t>
      </w:r>
      <w:r w:rsidR="00705AE8">
        <w:rPr>
          <w:noProof/>
        </w:rPr>
        <w:t>2</w:t>
      </w:r>
      <w:r w:rsidR="00705AE8">
        <w:noBreakHyphen/>
      </w:r>
      <w:r w:rsidR="00705AE8">
        <w:rPr>
          <w:noProof/>
        </w:rPr>
        <w:t>11</w:t>
      </w:r>
      <w:r>
        <w:rPr>
          <w:lang w:val="es-ES"/>
        </w:rPr>
        <w:fldChar w:fldCharType="end"/>
      </w:r>
      <w:r w:rsidRPr="00431C28">
        <w:rPr>
          <w:lang w:val="es-ES"/>
        </w:rPr>
        <w:t xml:space="preserve"> se muestra la estructura del submensaje</w:t>
      </w:r>
      <w:r>
        <w:rPr>
          <w:lang w:val="es-ES"/>
        </w:rPr>
        <w:t xml:space="preserve"> InfoReply.</w:t>
      </w:r>
    </w:p>
    <w:p w14:paraId="44FD2645"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2C6B35"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D2B205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27E1CF3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2C6B35" w:rsidRDefault="006379E4" w:rsidP="00F256ED">
            <w:pPr>
              <w:spacing w:line="240" w:lineRule="auto"/>
              <w:ind w:firstLine="0"/>
              <w:jc w:val="left"/>
              <w:rPr>
                <w:color w:val="FFFFFF" w:themeColor="background1"/>
                <w:lang w:val="es-ES"/>
              </w:rPr>
            </w:pPr>
            <w:r w:rsidRPr="002C6B35">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unicastLocatorList</w:t>
            </w:r>
          </w:p>
        </w:tc>
      </w:tr>
      <w:tr w:rsidR="002C6B35" w:rsidRPr="002C6B35"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multicastLocatorList [sólo si M == 1]</w:t>
            </w:r>
          </w:p>
        </w:tc>
      </w:tr>
    </w:tbl>
    <w:p w14:paraId="3C29F10D" w14:textId="77777777" w:rsidR="0061249C" w:rsidRDefault="00431C28" w:rsidP="00431C28">
      <w:pPr>
        <w:pStyle w:val="Descripcin"/>
        <w:jc w:val="center"/>
        <w:rPr>
          <w:i w:val="0"/>
          <w:szCs w:val="24"/>
        </w:rPr>
      </w:pPr>
      <w:bookmarkStart w:id="138" w:name="_Ref416932149"/>
      <w:bookmarkStart w:id="139" w:name="_Toc421180800"/>
      <w:bookmarkStart w:id="140" w:name="_Toc421177676"/>
      <w:r w:rsidRPr="00431C28">
        <w:rPr>
          <w:szCs w:val="24"/>
        </w:rPr>
        <w:t xml:space="preserve">Figura </w:t>
      </w:r>
      <w:r w:rsidR="00703C77">
        <w:rPr>
          <w:szCs w:val="24"/>
        </w:rPr>
        <w:fldChar w:fldCharType="begin"/>
      </w:r>
      <w:r w:rsidR="00703C77">
        <w:rPr>
          <w:szCs w:val="24"/>
        </w:rPr>
        <w:instrText xml:space="preserve"> STYLEREF 1 \s </w:instrText>
      </w:r>
      <w:r w:rsidR="00703C77">
        <w:rPr>
          <w:szCs w:val="24"/>
        </w:rPr>
        <w:fldChar w:fldCharType="separate"/>
      </w:r>
      <w:r w:rsidR="00705AE8">
        <w:rPr>
          <w:noProof/>
          <w:szCs w:val="24"/>
        </w:rPr>
        <w:t>2</w:t>
      </w:r>
      <w:r w:rsidR="00703C77">
        <w:rPr>
          <w:szCs w:val="24"/>
        </w:rPr>
        <w:fldChar w:fldCharType="end"/>
      </w:r>
      <w:r w:rsidR="00703C77">
        <w:rPr>
          <w:szCs w:val="24"/>
        </w:rPr>
        <w:noBreakHyphen/>
      </w:r>
      <w:r w:rsidR="00703C77">
        <w:rPr>
          <w:szCs w:val="24"/>
        </w:rPr>
        <w:fldChar w:fldCharType="begin"/>
      </w:r>
      <w:r w:rsidR="00703C77">
        <w:rPr>
          <w:szCs w:val="24"/>
        </w:rPr>
        <w:instrText xml:space="preserve"> SEQ Figura \* ARABIC \s 1 </w:instrText>
      </w:r>
      <w:r w:rsidR="00703C77">
        <w:rPr>
          <w:szCs w:val="24"/>
        </w:rPr>
        <w:fldChar w:fldCharType="separate"/>
      </w:r>
      <w:r w:rsidR="00705AE8">
        <w:rPr>
          <w:noProof/>
          <w:szCs w:val="24"/>
        </w:rPr>
        <w:t>11</w:t>
      </w:r>
      <w:r w:rsidR="00703C77">
        <w:rPr>
          <w:szCs w:val="24"/>
        </w:rPr>
        <w:fldChar w:fldCharType="end"/>
      </w:r>
      <w:bookmarkEnd w:id="138"/>
      <w:r w:rsidRPr="00431C28">
        <w:rPr>
          <w:szCs w:val="24"/>
        </w:rPr>
        <w:t xml:space="preserve">. </w:t>
      </w:r>
      <w:r w:rsidRPr="00431C28">
        <w:rPr>
          <w:i w:val="0"/>
          <w:szCs w:val="24"/>
        </w:rPr>
        <w:t>Estructura del submensaje InfoReply</w:t>
      </w:r>
      <w:bookmarkEnd w:id="139"/>
    </w:p>
    <w:p w14:paraId="789A9420" w14:textId="30115870" w:rsidR="00431C28" w:rsidRPr="00431C28" w:rsidRDefault="00645B6B" w:rsidP="00431C28">
      <w:pPr>
        <w:pStyle w:val="Descripcin"/>
        <w:jc w:val="center"/>
        <w:rPr>
          <w:szCs w:val="24"/>
        </w:rPr>
      </w:pPr>
      <w:sdt>
        <w:sdtPr>
          <w:rPr>
            <w:i w:val="0"/>
            <w:szCs w:val="24"/>
          </w:rPr>
          <w:id w:val="545879477"/>
          <w:citation/>
        </w:sdtPr>
        <w:sdtContent>
          <w:r w:rsidR="00431C28">
            <w:rPr>
              <w:i w:val="0"/>
              <w:szCs w:val="24"/>
            </w:rPr>
            <w:fldChar w:fldCharType="begin"/>
          </w:r>
          <w:r w:rsidR="00431C28">
            <w:rPr>
              <w:i w:val="0"/>
              <w:szCs w:val="24"/>
              <w:lang w:val="es-ES"/>
            </w:rPr>
            <w:instrText xml:space="preserve"> CITATION OMG14 \l 3082 </w:instrText>
          </w:r>
          <w:r w:rsidR="00431C28">
            <w:rPr>
              <w:i w:val="0"/>
              <w:szCs w:val="24"/>
            </w:rPr>
            <w:fldChar w:fldCharType="separate"/>
          </w:r>
          <w:r w:rsidR="00771C4C">
            <w:rPr>
              <w:i w:val="0"/>
              <w:noProof/>
              <w:szCs w:val="24"/>
              <w:lang w:val="es-ES"/>
            </w:rPr>
            <w:t xml:space="preserve"> </w:t>
          </w:r>
          <w:r w:rsidR="00771C4C" w:rsidRPr="00771C4C">
            <w:rPr>
              <w:noProof/>
              <w:szCs w:val="24"/>
              <w:lang w:val="es-ES"/>
            </w:rPr>
            <w:t>(OMG, 2014)</w:t>
          </w:r>
          <w:r w:rsidR="00431C28">
            <w:rPr>
              <w:i w:val="0"/>
              <w:szCs w:val="24"/>
            </w:rPr>
            <w:fldChar w:fldCharType="end"/>
          </w:r>
        </w:sdtContent>
      </w:sdt>
      <w:bookmarkEnd w:id="140"/>
    </w:p>
    <w:p w14:paraId="375D131C" w14:textId="77777777" w:rsidR="006379E4" w:rsidRPr="00C57139" w:rsidRDefault="006379E4" w:rsidP="006379E4">
      <w:pPr>
        <w:jc w:val="left"/>
        <w:rPr>
          <w:lang w:val="es-ES"/>
        </w:rPr>
      </w:pPr>
      <w:r w:rsidRPr="00C57139">
        <w:rPr>
          <w:lang w:val="es-ES"/>
        </w:rPr>
        <w:t> </w:t>
      </w:r>
    </w:p>
    <w:p w14:paraId="08B2EF0B" w14:textId="77777777" w:rsidR="006379E4" w:rsidRPr="00C57139" w:rsidRDefault="006379E4" w:rsidP="0017650D">
      <w:pPr>
        <w:rPr>
          <w:lang w:val="es-ES"/>
        </w:rPr>
      </w:pPr>
      <w:r w:rsidRPr="00C57139">
        <w:rPr>
          <w:lang w:val="es-ES"/>
        </w:rPr>
        <w:t>Este mensaje se envía desde un lector de RTPS a un escritor de RTPS. Contiene información explícita sobre dónde enviar una respuesta a los submensajes que le siguen en el mismo mensaje.</w:t>
      </w:r>
    </w:p>
    <w:p w14:paraId="5389329D" w14:textId="77777777" w:rsidR="006379E4" w:rsidRPr="00C57139" w:rsidRDefault="006379E4" w:rsidP="006379E4">
      <w:pPr>
        <w:jc w:val="left"/>
        <w:rPr>
          <w:lang w:val="es-ES"/>
        </w:rPr>
      </w:pPr>
      <w:r w:rsidRPr="00C57139">
        <w:rPr>
          <w:lang w:val="es-ES"/>
        </w:rPr>
        <w:t> </w:t>
      </w:r>
    </w:p>
    <w:p w14:paraId="5167A506" w14:textId="77777777" w:rsidR="006379E4" w:rsidRPr="00C57139" w:rsidRDefault="006379E4" w:rsidP="00447E32">
      <w:pPr>
        <w:pStyle w:val="Ttulo4"/>
        <w:rPr>
          <w:lang w:val="es-ES"/>
        </w:rPr>
      </w:pPr>
      <w:r w:rsidRPr="00C57139">
        <w:rPr>
          <w:lang w:val="es-ES"/>
        </w:rPr>
        <w:t>Banderas en el encabezado de submensaje</w:t>
      </w:r>
    </w:p>
    <w:p w14:paraId="1032B7E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4C65298" w14:textId="77777777" w:rsidR="006379E4" w:rsidRPr="00C57139" w:rsidRDefault="006379E4" w:rsidP="0017650D">
      <w:pPr>
        <w:rPr>
          <w:lang w:val="es-ES"/>
        </w:rPr>
      </w:pPr>
      <w:r w:rsidRPr="00C57139">
        <w:rPr>
          <w:lang w:val="es-ES"/>
        </w:rPr>
        <w:t xml:space="preserve">La </w:t>
      </w:r>
      <w:r w:rsidRPr="00C57139">
        <w:rPr>
          <w:b/>
          <w:bCs/>
          <w:lang w:val="es-ES"/>
        </w:rPr>
        <w:t>MulticastFlag</w:t>
      </w:r>
      <w:r w:rsidRPr="00C57139">
        <w:rPr>
          <w:lang w:val="es-ES"/>
        </w:rPr>
        <w:t>, indica si el submensaje también contiene una dirección de multidifusión.</w:t>
      </w:r>
    </w:p>
    <w:p w14:paraId="475B48BE" w14:textId="77777777" w:rsidR="006379E4" w:rsidRPr="00C57139" w:rsidRDefault="006379E4" w:rsidP="0017650D">
      <w:pPr>
        <w:rPr>
          <w:lang w:val="es-ES"/>
        </w:rPr>
      </w:pPr>
      <w:r w:rsidRPr="00C57139">
        <w:rPr>
          <w:lang w:val="es-ES"/>
        </w:rPr>
        <w:t>El MulticastFlag está representado con el literal estoy '. M = 1 significa que la InfoReply también incluye un multicastLocatorList.</w:t>
      </w:r>
    </w:p>
    <w:p w14:paraId="14026B5B" w14:textId="77777777" w:rsidR="006379E4" w:rsidRPr="00C57139" w:rsidRDefault="006379E4" w:rsidP="00447E32">
      <w:pPr>
        <w:pStyle w:val="Ttulo4"/>
        <w:rPr>
          <w:lang w:val="es-ES"/>
        </w:rPr>
      </w:pPr>
      <w:r w:rsidRPr="00C57139">
        <w:rPr>
          <w:lang w:val="es-ES"/>
        </w:rPr>
        <w:t>Otros elementos en el encabezado de submensaje</w:t>
      </w:r>
    </w:p>
    <w:p w14:paraId="3BDD3CBA" w14:textId="77777777" w:rsidR="006379E4" w:rsidRPr="00C57139" w:rsidRDefault="006379E4" w:rsidP="0017650D">
      <w:pPr>
        <w:rPr>
          <w:lang w:val="es-ES"/>
        </w:rPr>
      </w:pPr>
      <w:r w:rsidRPr="00C57139">
        <w:rPr>
          <w:lang w:val="es-ES"/>
        </w:rPr>
        <w:t xml:space="preserve">La </w:t>
      </w:r>
      <w:r w:rsidRPr="00C57139">
        <w:rPr>
          <w:b/>
          <w:bCs/>
          <w:lang w:val="es-ES"/>
        </w:rPr>
        <w:t>unicastLocatorList</w:t>
      </w:r>
      <w:r w:rsidRPr="00C57139">
        <w:rPr>
          <w:lang w:val="es-ES"/>
        </w:rPr>
        <w:t>, indica que el escritor debe utilizar para llegar a los lectores al responder a los submensajes que siguen se dirige a un conjunto alternativo de unidifusión.</w:t>
      </w:r>
    </w:p>
    <w:p w14:paraId="316F8E07" w14:textId="77777777" w:rsidR="006379E4" w:rsidRPr="00C57139" w:rsidRDefault="006379E4" w:rsidP="0017650D">
      <w:pPr>
        <w:rPr>
          <w:lang w:val="es-ES"/>
        </w:rPr>
      </w:pPr>
      <w:r w:rsidRPr="00C57139">
        <w:rPr>
          <w:lang w:val="es-ES"/>
        </w:rPr>
        <w:lastRenderedPageBreak/>
        <w:t xml:space="preserve">La </w:t>
      </w:r>
      <w:r w:rsidRPr="00C57139">
        <w:rPr>
          <w:b/>
          <w:bCs/>
          <w:lang w:val="es-ES"/>
        </w:rPr>
        <w:t>multicastLocatorList</w:t>
      </w:r>
      <w:r w:rsidRPr="00C57139">
        <w:rPr>
          <w:lang w:val="es-ES"/>
        </w:rPr>
        <w:t>, indica un conjunto alternativo de direcciones de multidifusión que el escritor debe utilizar para llegar a los lectores al responder a los submensajes que siguen. Sólo se presentan cuando se establece la MulticastFlag.</w:t>
      </w:r>
    </w:p>
    <w:p w14:paraId="1FA86FF2" w14:textId="77777777" w:rsidR="006379E4" w:rsidRPr="00C57139" w:rsidRDefault="006379E4" w:rsidP="006379E4">
      <w:pPr>
        <w:jc w:val="left"/>
        <w:rPr>
          <w:lang w:val="es-ES"/>
        </w:rPr>
      </w:pPr>
      <w:r w:rsidRPr="00C57139">
        <w:rPr>
          <w:lang w:val="es-ES"/>
        </w:rPr>
        <w:t> </w:t>
      </w:r>
    </w:p>
    <w:p w14:paraId="1BDB62BE" w14:textId="77777777" w:rsidR="006379E4" w:rsidRPr="00C57139" w:rsidRDefault="006379E4" w:rsidP="00447E32">
      <w:pPr>
        <w:pStyle w:val="Ttulo4"/>
        <w:rPr>
          <w:lang w:val="es-ES"/>
        </w:rPr>
      </w:pPr>
      <w:r w:rsidRPr="00C57139">
        <w:rPr>
          <w:lang w:val="es-ES"/>
        </w:rPr>
        <w:t>Validez</w:t>
      </w:r>
    </w:p>
    <w:p w14:paraId="4A67E5F8" w14:textId="77777777" w:rsidR="006379E4" w:rsidRPr="00C57139" w:rsidRDefault="006379E4" w:rsidP="0017650D">
      <w:pPr>
        <w:rPr>
          <w:lang w:val="es-ES"/>
        </w:rPr>
      </w:pPr>
      <w:r w:rsidRPr="00C57139">
        <w:rPr>
          <w:lang w:val="es-ES"/>
        </w:rPr>
        <w:t>Este submensaje es inválida cuando cualquiera de las siguientes es verdadera:</w:t>
      </w:r>
    </w:p>
    <w:p w14:paraId="0EEE37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3E1A173" w14:textId="77777777" w:rsidR="006379E4" w:rsidRPr="00C57139" w:rsidRDefault="006379E4" w:rsidP="00447E32">
      <w:pPr>
        <w:pStyle w:val="Ttulo4"/>
        <w:rPr>
          <w:lang w:val="es-ES"/>
        </w:rPr>
      </w:pPr>
      <w:r w:rsidRPr="00C57139">
        <w:rPr>
          <w:lang w:val="es-ES"/>
        </w:rPr>
        <w:t>Cambio en el estado del receptor</w:t>
      </w:r>
    </w:p>
    <w:p w14:paraId="61FBB143" w14:textId="77777777" w:rsidR="006379E4" w:rsidRPr="00C57139" w:rsidRDefault="006379E4" w:rsidP="0017650D">
      <w:pPr>
        <w:rPr>
          <w:lang w:val="es-ES"/>
        </w:rPr>
      </w:pPr>
      <w:r w:rsidRPr="00C57139">
        <w:rPr>
          <w:lang w:val="es-ES"/>
        </w:rPr>
        <w:t>Receiver.unicastReplyLocatorList = InfoReply.unicastLocatorList if (MulticastFlag) {Receiver.multicastReplyLocatorList = InfoReply.multicastLocatorList} más {Receiver.multicastReplyLocatorList = &lt; vacío &gt;}</w:t>
      </w:r>
    </w:p>
    <w:p w14:paraId="0FCC342E" w14:textId="77777777" w:rsidR="006379E4" w:rsidRPr="00C57139" w:rsidRDefault="006379E4" w:rsidP="006379E4">
      <w:pPr>
        <w:jc w:val="left"/>
        <w:rPr>
          <w:lang w:val="es-ES"/>
        </w:rPr>
      </w:pPr>
      <w:r w:rsidRPr="00C57139">
        <w:rPr>
          <w:lang w:val="es-ES"/>
        </w:rPr>
        <w:t> </w:t>
      </w:r>
    </w:p>
    <w:p w14:paraId="27FA7E36" w14:textId="77777777" w:rsidR="006379E4" w:rsidRPr="00C57139" w:rsidRDefault="006379E4" w:rsidP="00447E32">
      <w:pPr>
        <w:pStyle w:val="Ttulo4"/>
        <w:rPr>
          <w:lang w:val="es-ES"/>
        </w:rPr>
      </w:pPr>
      <w:bookmarkStart w:id="141" w:name="h.s2466hnesx59"/>
      <w:bookmarkEnd w:id="141"/>
      <w:r w:rsidRPr="00C57139">
        <w:rPr>
          <w:lang w:val="es-ES"/>
        </w:rPr>
        <w:t>Interpretación lógica</w:t>
      </w:r>
    </w:p>
    <w:p w14:paraId="4FC8AB9E" w14:textId="77777777" w:rsidR="006379E4" w:rsidRPr="00C57139" w:rsidRDefault="006379E4" w:rsidP="006379E4">
      <w:pPr>
        <w:ind w:firstLine="0"/>
        <w:jc w:val="left"/>
        <w:rPr>
          <w:lang w:val="es-ES"/>
        </w:rPr>
      </w:pPr>
      <w:r w:rsidRPr="00C57139">
        <w:rPr>
          <w:lang w:val="es-ES"/>
        </w:rPr>
        <w:t>Ninguno</w:t>
      </w:r>
    </w:p>
    <w:p w14:paraId="606CA99C" w14:textId="77777777" w:rsidR="006379E4" w:rsidRDefault="006379E4" w:rsidP="006379E4">
      <w:pPr>
        <w:jc w:val="left"/>
        <w:rPr>
          <w:lang w:val="es-ES"/>
        </w:rPr>
      </w:pPr>
      <w:r w:rsidRPr="00C57139">
        <w:rPr>
          <w:lang w:val="es-ES"/>
        </w:rPr>
        <w:t> </w:t>
      </w:r>
    </w:p>
    <w:p w14:paraId="43B39E03" w14:textId="3C593900" w:rsidR="006379E4" w:rsidRDefault="006379E4" w:rsidP="00447E32">
      <w:pPr>
        <w:pStyle w:val="Ttulo3"/>
        <w:rPr>
          <w:lang w:val="es-ES"/>
        </w:rPr>
      </w:pPr>
      <w:bookmarkStart w:id="142" w:name="_Toc410813013"/>
      <w:bookmarkStart w:id="143" w:name="_Toc421180725"/>
      <w:r w:rsidRPr="00C57139">
        <w:rPr>
          <w:lang w:val="es-ES"/>
        </w:rPr>
        <w:t>Info</w:t>
      </w:r>
      <w:r w:rsidR="00447E32">
        <w:rPr>
          <w:lang w:val="es-ES"/>
        </w:rPr>
        <w:t>SourceS</w:t>
      </w:r>
      <w:r w:rsidRPr="00C57139">
        <w:rPr>
          <w:lang w:val="es-ES"/>
        </w:rPr>
        <w:t>ubme</w:t>
      </w:r>
      <w:bookmarkEnd w:id="142"/>
      <w:r w:rsidR="00447E32">
        <w:rPr>
          <w:lang w:val="es-ES"/>
        </w:rPr>
        <w:t>ssage</w:t>
      </w:r>
      <w:bookmarkEnd w:id="143"/>
    </w:p>
    <w:p w14:paraId="7AB08238" w14:textId="68305B11" w:rsidR="00431C28" w:rsidRPr="00431C28" w:rsidRDefault="00431C28" w:rsidP="00431C28">
      <w:pPr>
        <w:rPr>
          <w:lang w:val="es-ES"/>
        </w:rPr>
      </w:pPr>
      <w:r w:rsidRPr="00431C28">
        <w:rPr>
          <w:lang w:val="es-ES"/>
        </w:rPr>
        <w:t xml:space="preserve">En la </w:t>
      </w:r>
      <w:r>
        <w:rPr>
          <w:lang w:val="es-ES"/>
        </w:rPr>
        <w:fldChar w:fldCharType="begin"/>
      </w:r>
      <w:r>
        <w:rPr>
          <w:lang w:val="es-ES"/>
        </w:rPr>
        <w:instrText xml:space="preserve"> REF _Ref416932354 \h </w:instrText>
      </w:r>
      <w:r>
        <w:rPr>
          <w:lang w:val="es-ES"/>
        </w:rPr>
      </w:r>
      <w:r>
        <w:rPr>
          <w:lang w:val="es-ES"/>
        </w:rPr>
        <w:fldChar w:fldCharType="separate"/>
      </w:r>
      <w:r w:rsidR="00705AE8" w:rsidRPr="00431C28">
        <w:t xml:space="preserve">Figura </w:t>
      </w:r>
      <w:r w:rsidR="00705AE8">
        <w:rPr>
          <w:noProof/>
        </w:rPr>
        <w:t>2</w:t>
      </w:r>
      <w:r w:rsidR="00705AE8">
        <w:noBreakHyphen/>
      </w:r>
      <w:r w:rsidR="00705AE8">
        <w:rPr>
          <w:noProof/>
        </w:rPr>
        <w:t>12</w:t>
      </w:r>
      <w:r>
        <w:rPr>
          <w:lang w:val="es-ES"/>
        </w:rPr>
        <w:fldChar w:fldCharType="end"/>
      </w:r>
      <w:r>
        <w:rPr>
          <w:lang w:val="es-ES"/>
        </w:rPr>
        <w:t xml:space="preserve"> </w:t>
      </w:r>
      <w:r w:rsidRPr="00431C28">
        <w:rPr>
          <w:lang w:val="es-ES"/>
        </w:rPr>
        <w:t>se muestra la estructura del submensaje</w:t>
      </w:r>
      <w:r>
        <w:rPr>
          <w:lang w:val="es-ES"/>
        </w:rPr>
        <w:t xml:space="preserve"> InfoSource.</w:t>
      </w:r>
    </w:p>
    <w:p w14:paraId="5CC1B8D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58506D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9D79B2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no utilizados </w:t>
            </w:r>
          </w:p>
        </w:tc>
      </w:tr>
      <w:tr w:rsidR="002C6B35" w:rsidRPr="002C6B35"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Identificador</w:t>
            </w:r>
          </w:p>
        </w:tc>
      </w:tr>
      <w:tr w:rsidR="002C6B35" w:rsidRPr="002C6B35"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guidPrefix</w:t>
            </w:r>
          </w:p>
        </w:tc>
      </w:tr>
    </w:tbl>
    <w:p w14:paraId="247A9CED" w14:textId="77777777" w:rsidR="0061249C" w:rsidRDefault="00431C28" w:rsidP="00431C28">
      <w:pPr>
        <w:pStyle w:val="Descripcin"/>
        <w:jc w:val="center"/>
        <w:rPr>
          <w:i w:val="0"/>
          <w:szCs w:val="24"/>
        </w:rPr>
      </w:pPr>
      <w:bookmarkStart w:id="144" w:name="_Ref416932354"/>
      <w:bookmarkStart w:id="145" w:name="_Toc421180801"/>
      <w:bookmarkStart w:id="146" w:name="_Toc421177677"/>
      <w:r w:rsidRPr="00431C28">
        <w:rPr>
          <w:szCs w:val="24"/>
        </w:rPr>
        <w:t xml:space="preserve">Figura </w:t>
      </w:r>
      <w:r w:rsidR="00703C77">
        <w:rPr>
          <w:szCs w:val="24"/>
        </w:rPr>
        <w:fldChar w:fldCharType="begin"/>
      </w:r>
      <w:r w:rsidR="00703C77">
        <w:rPr>
          <w:szCs w:val="24"/>
        </w:rPr>
        <w:instrText xml:space="preserve"> STYLEREF 1 \s </w:instrText>
      </w:r>
      <w:r w:rsidR="00703C77">
        <w:rPr>
          <w:szCs w:val="24"/>
        </w:rPr>
        <w:fldChar w:fldCharType="separate"/>
      </w:r>
      <w:r w:rsidR="00705AE8">
        <w:rPr>
          <w:noProof/>
          <w:szCs w:val="24"/>
        </w:rPr>
        <w:t>2</w:t>
      </w:r>
      <w:r w:rsidR="00703C77">
        <w:rPr>
          <w:szCs w:val="24"/>
        </w:rPr>
        <w:fldChar w:fldCharType="end"/>
      </w:r>
      <w:r w:rsidR="00703C77">
        <w:rPr>
          <w:szCs w:val="24"/>
        </w:rPr>
        <w:noBreakHyphen/>
      </w:r>
      <w:r w:rsidR="00703C77">
        <w:rPr>
          <w:szCs w:val="24"/>
        </w:rPr>
        <w:fldChar w:fldCharType="begin"/>
      </w:r>
      <w:r w:rsidR="00703C77">
        <w:rPr>
          <w:szCs w:val="24"/>
        </w:rPr>
        <w:instrText xml:space="preserve"> SEQ Figura \* ARABIC \s 1 </w:instrText>
      </w:r>
      <w:r w:rsidR="00703C77">
        <w:rPr>
          <w:szCs w:val="24"/>
        </w:rPr>
        <w:fldChar w:fldCharType="separate"/>
      </w:r>
      <w:r w:rsidR="00705AE8">
        <w:rPr>
          <w:noProof/>
          <w:szCs w:val="24"/>
        </w:rPr>
        <w:t>12</w:t>
      </w:r>
      <w:r w:rsidR="00703C77">
        <w:rPr>
          <w:szCs w:val="24"/>
        </w:rPr>
        <w:fldChar w:fldCharType="end"/>
      </w:r>
      <w:bookmarkEnd w:id="144"/>
      <w:r w:rsidRPr="00431C28">
        <w:rPr>
          <w:szCs w:val="24"/>
        </w:rPr>
        <w:t xml:space="preserve">. </w:t>
      </w:r>
      <w:r w:rsidRPr="00431C28">
        <w:rPr>
          <w:i w:val="0"/>
          <w:szCs w:val="24"/>
        </w:rPr>
        <w:t>Estructura del submensaje InfoSource</w:t>
      </w:r>
      <w:bookmarkEnd w:id="145"/>
    </w:p>
    <w:p w14:paraId="6AEB895E" w14:textId="0EE2FA94" w:rsidR="00431C28" w:rsidRPr="00431C28" w:rsidRDefault="00645B6B" w:rsidP="00431C28">
      <w:pPr>
        <w:pStyle w:val="Descripcin"/>
        <w:jc w:val="center"/>
        <w:rPr>
          <w:szCs w:val="24"/>
        </w:rPr>
      </w:pPr>
      <w:sdt>
        <w:sdtPr>
          <w:rPr>
            <w:i w:val="0"/>
            <w:szCs w:val="24"/>
          </w:rPr>
          <w:id w:val="156812524"/>
          <w:citation/>
        </w:sdtPr>
        <w:sdtContent>
          <w:r w:rsidR="00431C28">
            <w:rPr>
              <w:i w:val="0"/>
              <w:szCs w:val="24"/>
            </w:rPr>
            <w:fldChar w:fldCharType="begin"/>
          </w:r>
          <w:r w:rsidR="00431C28">
            <w:rPr>
              <w:i w:val="0"/>
              <w:szCs w:val="24"/>
              <w:lang w:val="es-ES"/>
            </w:rPr>
            <w:instrText xml:space="preserve"> CITATION OMG14 \l 3082 </w:instrText>
          </w:r>
          <w:r w:rsidR="00431C28">
            <w:rPr>
              <w:i w:val="0"/>
              <w:szCs w:val="24"/>
            </w:rPr>
            <w:fldChar w:fldCharType="separate"/>
          </w:r>
          <w:r w:rsidR="00771C4C">
            <w:rPr>
              <w:i w:val="0"/>
              <w:noProof/>
              <w:szCs w:val="24"/>
              <w:lang w:val="es-ES"/>
            </w:rPr>
            <w:t xml:space="preserve"> </w:t>
          </w:r>
          <w:r w:rsidR="00771C4C" w:rsidRPr="00771C4C">
            <w:rPr>
              <w:noProof/>
              <w:szCs w:val="24"/>
              <w:lang w:val="es-ES"/>
            </w:rPr>
            <w:t>(OMG, 2014)</w:t>
          </w:r>
          <w:r w:rsidR="00431C28">
            <w:rPr>
              <w:i w:val="0"/>
              <w:szCs w:val="24"/>
            </w:rPr>
            <w:fldChar w:fldCharType="end"/>
          </w:r>
        </w:sdtContent>
      </w:sdt>
      <w:bookmarkEnd w:id="146"/>
    </w:p>
    <w:p w14:paraId="6FED4BFC" w14:textId="77777777" w:rsidR="006379E4" w:rsidRPr="00C57139" w:rsidRDefault="006379E4" w:rsidP="006379E4">
      <w:pPr>
        <w:jc w:val="left"/>
        <w:rPr>
          <w:lang w:val="es-ES"/>
        </w:rPr>
      </w:pPr>
      <w:r w:rsidRPr="00C57139">
        <w:rPr>
          <w:lang w:val="es-ES"/>
        </w:rPr>
        <w:t> </w:t>
      </w:r>
    </w:p>
    <w:p w14:paraId="7D88F569" w14:textId="77777777" w:rsidR="006379E4" w:rsidRPr="00C57139" w:rsidRDefault="006379E4" w:rsidP="0017650D">
      <w:pPr>
        <w:rPr>
          <w:lang w:val="es-ES"/>
        </w:rPr>
      </w:pPr>
      <w:r w:rsidRPr="00C57139">
        <w:rPr>
          <w:lang w:val="es-ES"/>
        </w:rPr>
        <w:t>Este mensaje modifica la fuente lógica de los submensajes que siguen.</w:t>
      </w:r>
    </w:p>
    <w:p w14:paraId="0A3BA885" w14:textId="77777777" w:rsidR="006379E4" w:rsidRPr="00C57139" w:rsidRDefault="006379E4" w:rsidP="006379E4">
      <w:pPr>
        <w:jc w:val="left"/>
        <w:rPr>
          <w:lang w:val="es-ES"/>
        </w:rPr>
      </w:pPr>
      <w:r w:rsidRPr="00C57139">
        <w:rPr>
          <w:lang w:val="es-ES"/>
        </w:rPr>
        <w:lastRenderedPageBreak/>
        <w:t> </w:t>
      </w:r>
    </w:p>
    <w:p w14:paraId="2DBCB508" w14:textId="77777777" w:rsidR="006379E4" w:rsidRPr="00C57139" w:rsidRDefault="006379E4" w:rsidP="00447E32">
      <w:pPr>
        <w:pStyle w:val="Ttulo4"/>
        <w:rPr>
          <w:lang w:val="es-ES"/>
        </w:rPr>
      </w:pPr>
      <w:r w:rsidRPr="00C57139">
        <w:rPr>
          <w:lang w:val="es-ES"/>
        </w:rPr>
        <w:t>Banderas en el encabezado de submensaje</w:t>
      </w:r>
    </w:p>
    <w:p w14:paraId="3B79CF0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B07C7DC" w14:textId="77777777" w:rsidR="006379E4" w:rsidRPr="00C57139" w:rsidRDefault="006379E4" w:rsidP="00447E32">
      <w:pPr>
        <w:pStyle w:val="Ttulo4"/>
        <w:rPr>
          <w:lang w:val="es-ES"/>
        </w:rPr>
      </w:pPr>
      <w:r w:rsidRPr="00C57139">
        <w:rPr>
          <w:lang w:val="es-ES"/>
        </w:rPr>
        <w:t>Otros elementos en el encabezado de submensaje</w:t>
      </w:r>
    </w:p>
    <w:p w14:paraId="048B22FC" w14:textId="77777777" w:rsidR="006379E4" w:rsidRPr="00C57139" w:rsidRDefault="006379E4" w:rsidP="0017650D">
      <w:pPr>
        <w:rPr>
          <w:lang w:val="es-ES"/>
        </w:rPr>
      </w:pPr>
      <w:r w:rsidRPr="00C57139">
        <w:rPr>
          <w:lang w:val="es-ES"/>
        </w:rPr>
        <w:t xml:space="preserve">La </w:t>
      </w:r>
      <w:r w:rsidRPr="00C57139">
        <w:rPr>
          <w:b/>
          <w:bCs/>
          <w:lang w:val="es-ES"/>
        </w:rPr>
        <w:t>protocolVersion</w:t>
      </w:r>
      <w:r w:rsidRPr="00C57139">
        <w:rPr>
          <w:lang w:val="es-ES"/>
        </w:rPr>
        <w:t>, indica el protocolo utilizado para encapsular submensajes posteriores.</w:t>
      </w:r>
    </w:p>
    <w:p w14:paraId="68C9CBC7" w14:textId="77777777" w:rsidR="006379E4" w:rsidRPr="00C57139" w:rsidRDefault="006379E4" w:rsidP="006379E4">
      <w:pPr>
        <w:jc w:val="left"/>
        <w:rPr>
          <w:lang w:val="es-ES"/>
        </w:rPr>
      </w:pPr>
      <w:r w:rsidRPr="00C57139">
        <w:rPr>
          <w:lang w:val="es-ES"/>
        </w:rPr>
        <w:t> </w:t>
      </w:r>
    </w:p>
    <w:p w14:paraId="209B6DE8" w14:textId="77777777" w:rsidR="006379E4" w:rsidRPr="00C57139" w:rsidRDefault="006379E4" w:rsidP="0017650D">
      <w:pPr>
        <w:rPr>
          <w:lang w:val="es-ES"/>
        </w:rPr>
      </w:pPr>
      <w:r w:rsidRPr="00C57139">
        <w:rPr>
          <w:lang w:val="es-ES"/>
        </w:rPr>
        <w:t xml:space="preserve">El </w:t>
      </w:r>
      <w:r w:rsidRPr="00C57139">
        <w:rPr>
          <w:b/>
          <w:bCs/>
          <w:lang w:val="es-ES"/>
        </w:rPr>
        <w:t>identificador</w:t>
      </w:r>
      <w:r w:rsidRPr="00C57139">
        <w:rPr>
          <w:lang w:val="es-ES"/>
        </w:rPr>
        <w:t>, indica el identificador del vendedor que encapsule submensajes posteriores.</w:t>
      </w:r>
    </w:p>
    <w:p w14:paraId="05D4243E" w14:textId="77777777" w:rsidR="006379E4" w:rsidRPr="00C57139" w:rsidRDefault="006379E4" w:rsidP="006379E4">
      <w:pPr>
        <w:jc w:val="left"/>
        <w:rPr>
          <w:lang w:val="es-ES"/>
        </w:rPr>
      </w:pPr>
      <w:r w:rsidRPr="00C57139">
        <w:rPr>
          <w:lang w:val="es-ES"/>
        </w:rPr>
        <w:t> </w:t>
      </w:r>
    </w:p>
    <w:p w14:paraId="367F1286" w14:textId="77777777" w:rsidR="006379E4" w:rsidRPr="00C57139" w:rsidRDefault="006379E4" w:rsidP="0017650D">
      <w:pPr>
        <w:rPr>
          <w:lang w:val="es-ES"/>
        </w:rPr>
      </w:pPr>
      <w:r w:rsidRPr="00C57139">
        <w:rPr>
          <w:lang w:val="es-ES"/>
        </w:rPr>
        <w:t xml:space="preserve">El </w:t>
      </w:r>
      <w:r w:rsidRPr="00C57139">
        <w:rPr>
          <w:b/>
          <w:bCs/>
          <w:lang w:val="es-ES"/>
        </w:rPr>
        <w:t>guidPrefix</w:t>
      </w:r>
      <w:r w:rsidRPr="00C57139">
        <w:rPr>
          <w:lang w:val="es-ES"/>
        </w:rPr>
        <w:t xml:space="preserve">, identifica el participante es el contenedor de las entidades RTPS </w:t>
      </w:r>
      <w:r w:rsidRPr="00C57139">
        <w:rPr>
          <w:b/>
          <w:bCs/>
          <w:lang w:val="es-ES"/>
        </w:rPr>
        <w:t xml:space="preserve">escritor </w:t>
      </w:r>
      <w:r w:rsidRPr="00C57139">
        <w:rPr>
          <w:lang w:val="es-ES"/>
        </w:rPr>
        <w:t>que son la fuente de los submensajes que siguen.</w:t>
      </w:r>
    </w:p>
    <w:p w14:paraId="43F67AC4" w14:textId="77777777" w:rsidR="006379E4" w:rsidRPr="00C57139" w:rsidRDefault="006379E4" w:rsidP="00447E32">
      <w:pPr>
        <w:pStyle w:val="Ttulo4"/>
        <w:rPr>
          <w:lang w:val="es-ES"/>
        </w:rPr>
      </w:pPr>
      <w:r w:rsidRPr="00C57139">
        <w:rPr>
          <w:lang w:val="es-ES"/>
        </w:rPr>
        <w:t>Validez</w:t>
      </w:r>
    </w:p>
    <w:p w14:paraId="61D0941B" w14:textId="77777777" w:rsidR="006379E4" w:rsidRPr="00C57139" w:rsidRDefault="006379E4" w:rsidP="0017650D">
      <w:pPr>
        <w:rPr>
          <w:lang w:val="es-ES"/>
        </w:rPr>
      </w:pPr>
      <w:r w:rsidRPr="00C57139">
        <w:rPr>
          <w:lang w:val="es-ES"/>
        </w:rPr>
        <w:t>Este submensaje es inválida cuando cualquiera de las siguientes es verdadera:</w:t>
      </w:r>
    </w:p>
    <w:p w14:paraId="19CEC706"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2CB5E448" w14:textId="77777777" w:rsidR="006379E4" w:rsidRPr="00C57139" w:rsidRDefault="006379E4" w:rsidP="00447E32">
      <w:pPr>
        <w:pStyle w:val="Ttulo4"/>
        <w:rPr>
          <w:lang w:val="es-ES"/>
        </w:rPr>
      </w:pPr>
      <w:r w:rsidRPr="00C57139">
        <w:rPr>
          <w:lang w:val="es-ES"/>
        </w:rPr>
        <w:t>Cambio en el estado del receptor</w:t>
      </w:r>
    </w:p>
    <w:p w14:paraId="59037359"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Receiver.sourceGuidPrefix = InfoSource.guidPrefix</w:t>
      </w:r>
    </w:p>
    <w:p w14:paraId="746D0B53"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Receiver.sourceVersion = InfoSource.protocolVersion</w:t>
      </w:r>
    </w:p>
    <w:p w14:paraId="165861DF"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Receiver.sourceVendorId = InfoSource.vendorId</w:t>
      </w:r>
    </w:p>
    <w:p w14:paraId="57AF5F15"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Receiver.unicastReplyLocatorList = {LOCATOR_INVALID}</w:t>
      </w:r>
    </w:p>
    <w:p w14:paraId="7DDF95DF"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r w:rsidRPr="006379E4">
        <w:rPr>
          <w:lang w:val="en-US"/>
        </w:rPr>
        <w:t>Receiver.multicastReplyLocatorList = {LOCATOR_INVALID}</w:t>
      </w:r>
    </w:p>
    <w:p w14:paraId="058585C6"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r w:rsidRPr="006379E4">
        <w:rPr>
          <w:lang w:val="en-US"/>
        </w:rPr>
        <w:t>haveTimestamp = false</w:t>
      </w:r>
    </w:p>
    <w:p w14:paraId="6E69B6D9" w14:textId="77777777" w:rsidR="006379E4" w:rsidRPr="006379E4" w:rsidRDefault="006379E4" w:rsidP="006379E4">
      <w:pPr>
        <w:jc w:val="left"/>
        <w:rPr>
          <w:lang w:val="en-US"/>
        </w:rPr>
      </w:pPr>
      <w:r w:rsidRPr="006379E4">
        <w:rPr>
          <w:lang w:val="en-US"/>
        </w:rPr>
        <w:t> </w:t>
      </w:r>
    </w:p>
    <w:p w14:paraId="68988C54" w14:textId="77777777" w:rsidR="006379E4" w:rsidRPr="00C57139" w:rsidRDefault="006379E4" w:rsidP="00447E32">
      <w:pPr>
        <w:pStyle w:val="Ttulo4"/>
        <w:rPr>
          <w:lang w:val="es-ES"/>
        </w:rPr>
      </w:pPr>
      <w:bookmarkStart w:id="147" w:name="h.9kddnith1854"/>
      <w:bookmarkEnd w:id="147"/>
      <w:r w:rsidRPr="00C57139">
        <w:rPr>
          <w:lang w:val="es-ES"/>
        </w:rPr>
        <w:lastRenderedPageBreak/>
        <w:t>Interpretación lógica</w:t>
      </w:r>
    </w:p>
    <w:p w14:paraId="3F4C6921" w14:textId="77777777" w:rsidR="006379E4" w:rsidRPr="00C57139" w:rsidRDefault="006379E4" w:rsidP="006379E4">
      <w:pPr>
        <w:ind w:firstLine="0"/>
        <w:jc w:val="left"/>
        <w:rPr>
          <w:lang w:val="es-ES"/>
        </w:rPr>
      </w:pPr>
      <w:r w:rsidRPr="00C57139">
        <w:rPr>
          <w:lang w:val="es-ES"/>
        </w:rPr>
        <w:t>Ninguno</w:t>
      </w:r>
    </w:p>
    <w:p w14:paraId="53CB1F50" w14:textId="1C9F11F0" w:rsidR="006379E4" w:rsidRPr="00C57139" w:rsidRDefault="006379E4" w:rsidP="006379E4">
      <w:pPr>
        <w:ind w:firstLine="0"/>
        <w:jc w:val="left"/>
        <w:rPr>
          <w:lang w:val="es-ES"/>
        </w:rPr>
      </w:pPr>
      <w:r w:rsidRPr="00C57139">
        <w:rPr>
          <w:lang w:val="es-ES"/>
        </w:rPr>
        <w:t>  </w:t>
      </w:r>
    </w:p>
    <w:p w14:paraId="327D2F8F" w14:textId="4353E7C6" w:rsidR="006379E4" w:rsidRDefault="00447E32" w:rsidP="00447E32">
      <w:pPr>
        <w:pStyle w:val="Ttulo3"/>
        <w:rPr>
          <w:lang w:val="es-ES"/>
        </w:rPr>
      </w:pPr>
      <w:bookmarkStart w:id="148" w:name="_Toc410813014"/>
      <w:bookmarkStart w:id="149" w:name="_Toc421180726"/>
      <w:r>
        <w:rPr>
          <w:lang w:val="es-ES"/>
        </w:rPr>
        <w:t>InfoTimestampSubmessag</w:t>
      </w:r>
      <w:r w:rsidR="006379E4" w:rsidRPr="00C57139">
        <w:rPr>
          <w:lang w:val="es-ES"/>
        </w:rPr>
        <w:t>e</w:t>
      </w:r>
      <w:bookmarkEnd w:id="148"/>
      <w:bookmarkEnd w:id="149"/>
    </w:p>
    <w:p w14:paraId="749EEFD1" w14:textId="60EFBCF1"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_Ref416932512 \h </w:instrText>
      </w:r>
      <w:r>
        <w:rPr>
          <w:lang w:val="es-ES"/>
        </w:rPr>
      </w:r>
      <w:r>
        <w:rPr>
          <w:lang w:val="es-ES"/>
        </w:rPr>
        <w:fldChar w:fldCharType="separate"/>
      </w:r>
      <w:r w:rsidR="00705AE8" w:rsidRPr="00431C28">
        <w:t xml:space="preserve">Figura </w:t>
      </w:r>
      <w:r w:rsidR="00705AE8">
        <w:rPr>
          <w:noProof/>
        </w:rPr>
        <w:t>2</w:t>
      </w:r>
      <w:r w:rsidR="00705AE8">
        <w:noBreakHyphen/>
      </w:r>
      <w:r w:rsidR="00705AE8">
        <w:rPr>
          <w:noProof/>
        </w:rPr>
        <w:t>13</w:t>
      </w:r>
      <w:r>
        <w:rPr>
          <w:lang w:val="es-ES"/>
        </w:rPr>
        <w:fldChar w:fldCharType="end"/>
      </w:r>
      <w:r w:rsidRPr="00431C28">
        <w:rPr>
          <w:lang w:val="es-ES"/>
        </w:rPr>
        <w:t xml:space="preserve"> se muestra la estructura del submensaje</w:t>
      </w:r>
      <w:r>
        <w:rPr>
          <w:lang w:val="es-ES"/>
        </w:rPr>
        <w:t xml:space="preserve"> InfoTimestamp.</w:t>
      </w:r>
      <w:r w:rsidR="00FE6172">
        <w:rPr>
          <w:lang w:val="es-ES"/>
        </w:rPr>
        <w:t xml:space="preserve"> </w:t>
      </w:r>
    </w:p>
    <w:p w14:paraId="07963F38"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2C6B35"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7566BFB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7A61BD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timestamp [sólo si yo == 0]</w:t>
            </w:r>
          </w:p>
        </w:tc>
      </w:tr>
    </w:tbl>
    <w:p w14:paraId="34B3C85F" w14:textId="77777777" w:rsidR="0061249C" w:rsidRDefault="00431C28" w:rsidP="00431C28">
      <w:pPr>
        <w:pStyle w:val="Descripcin"/>
        <w:jc w:val="center"/>
        <w:rPr>
          <w:i w:val="0"/>
          <w:szCs w:val="24"/>
        </w:rPr>
      </w:pPr>
      <w:bookmarkStart w:id="150" w:name="_Ref416932512"/>
      <w:bookmarkStart w:id="151" w:name="_Toc421180802"/>
      <w:bookmarkStart w:id="152" w:name="_Toc421177678"/>
      <w:r w:rsidRPr="00431C28">
        <w:rPr>
          <w:szCs w:val="24"/>
        </w:rPr>
        <w:t xml:space="preserve">Figura </w:t>
      </w:r>
      <w:r w:rsidR="00703C77">
        <w:rPr>
          <w:szCs w:val="24"/>
        </w:rPr>
        <w:fldChar w:fldCharType="begin"/>
      </w:r>
      <w:r w:rsidR="00703C77">
        <w:rPr>
          <w:szCs w:val="24"/>
        </w:rPr>
        <w:instrText xml:space="preserve"> STYLEREF 1 \s </w:instrText>
      </w:r>
      <w:r w:rsidR="00703C77">
        <w:rPr>
          <w:szCs w:val="24"/>
        </w:rPr>
        <w:fldChar w:fldCharType="separate"/>
      </w:r>
      <w:r w:rsidR="00705AE8">
        <w:rPr>
          <w:noProof/>
          <w:szCs w:val="24"/>
        </w:rPr>
        <w:t>2</w:t>
      </w:r>
      <w:r w:rsidR="00703C77">
        <w:rPr>
          <w:szCs w:val="24"/>
        </w:rPr>
        <w:fldChar w:fldCharType="end"/>
      </w:r>
      <w:r w:rsidR="00703C77">
        <w:rPr>
          <w:szCs w:val="24"/>
        </w:rPr>
        <w:noBreakHyphen/>
      </w:r>
      <w:r w:rsidR="00703C77">
        <w:rPr>
          <w:szCs w:val="24"/>
        </w:rPr>
        <w:fldChar w:fldCharType="begin"/>
      </w:r>
      <w:r w:rsidR="00703C77">
        <w:rPr>
          <w:szCs w:val="24"/>
        </w:rPr>
        <w:instrText xml:space="preserve"> SEQ Figura \* ARABIC \s 1 </w:instrText>
      </w:r>
      <w:r w:rsidR="00703C77">
        <w:rPr>
          <w:szCs w:val="24"/>
        </w:rPr>
        <w:fldChar w:fldCharType="separate"/>
      </w:r>
      <w:r w:rsidR="00705AE8">
        <w:rPr>
          <w:noProof/>
          <w:szCs w:val="24"/>
        </w:rPr>
        <w:t>13</w:t>
      </w:r>
      <w:r w:rsidR="00703C77">
        <w:rPr>
          <w:szCs w:val="24"/>
        </w:rPr>
        <w:fldChar w:fldCharType="end"/>
      </w:r>
      <w:bookmarkEnd w:id="150"/>
      <w:r w:rsidRPr="00431C28">
        <w:rPr>
          <w:szCs w:val="24"/>
        </w:rPr>
        <w:t xml:space="preserve">. </w:t>
      </w:r>
      <w:r w:rsidRPr="00431C28">
        <w:rPr>
          <w:i w:val="0"/>
          <w:szCs w:val="24"/>
        </w:rPr>
        <w:t>Estructura del submensaje InfoTimestamp</w:t>
      </w:r>
      <w:bookmarkEnd w:id="151"/>
    </w:p>
    <w:p w14:paraId="2651E29B" w14:textId="701ABEB9" w:rsidR="00431C28" w:rsidRPr="00431C28" w:rsidRDefault="00645B6B" w:rsidP="00431C28">
      <w:pPr>
        <w:pStyle w:val="Descripcin"/>
        <w:jc w:val="center"/>
        <w:rPr>
          <w:szCs w:val="24"/>
        </w:rPr>
      </w:pPr>
      <w:sdt>
        <w:sdtPr>
          <w:rPr>
            <w:i w:val="0"/>
            <w:szCs w:val="24"/>
          </w:rPr>
          <w:id w:val="1484119649"/>
          <w:citation/>
        </w:sdtPr>
        <w:sdtContent>
          <w:r w:rsidR="00431C28">
            <w:rPr>
              <w:i w:val="0"/>
              <w:szCs w:val="24"/>
            </w:rPr>
            <w:fldChar w:fldCharType="begin"/>
          </w:r>
          <w:r w:rsidR="00431C28">
            <w:rPr>
              <w:i w:val="0"/>
              <w:szCs w:val="24"/>
              <w:lang w:val="es-ES"/>
            </w:rPr>
            <w:instrText xml:space="preserve"> CITATION OMG14 \l 3082 </w:instrText>
          </w:r>
          <w:r w:rsidR="00431C28">
            <w:rPr>
              <w:i w:val="0"/>
              <w:szCs w:val="24"/>
            </w:rPr>
            <w:fldChar w:fldCharType="separate"/>
          </w:r>
          <w:r w:rsidR="00771C4C">
            <w:rPr>
              <w:i w:val="0"/>
              <w:noProof/>
              <w:szCs w:val="24"/>
              <w:lang w:val="es-ES"/>
            </w:rPr>
            <w:t xml:space="preserve"> </w:t>
          </w:r>
          <w:r w:rsidR="00771C4C" w:rsidRPr="00771C4C">
            <w:rPr>
              <w:noProof/>
              <w:szCs w:val="24"/>
              <w:lang w:val="es-ES"/>
            </w:rPr>
            <w:t>(OMG, 2014)</w:t>
          </w:r>
          <w:r w:rsidR="00431C28">
            <w:rPr>
              <w:i w:val="0"/>
              <w:szCs w:val="24"/>
            </w:rPr>
            <w:fldChar w:fldCharType="end"/>
          </w:r>
        </w:sdtContent>
      </w:sdt>
      <w:bookmarkEnd w:id="152"/>
    </w:p>
    <w:p w14:paraId="26AACCEC" w14:textId="77777777" w:rsidR="006379E4" w:rsidRPr="00C57139" w:rsidRDefault="006379E4" w:rsidP="006379E4">
      <w:pPr>
        <w:jc w:val="left"/>
        <w:rPr>
          <w:lang w:val="es-ES"/>
        </w:rPr>
      </w:pPr>
      <w:r w:rsidRPr="00C57139">
        <w:rPr>
          <w:lang w:val="es-ES"/>
        </w:rPr>
        <w:t> </w:t>
      </w:r>
    </w:p>
    <w:p w14:paraId="48D54A9F" w14:textId="1D7FE65A" w:rsidR="006379E4" w:rsidRPr="00C57139" w:rsidRDefault="006379E4" w:rsidP="0017650D">
      <w:pPr>
        <w:rPr>
          <w:lang w:val="es-ES"/>
        </w:rPr>
      </w:pPr>
      <w:r w:rsidRPr="00C57139">
        <w:rPr>
          <w:lang w:val="es-ES"/>
        </w:rPr>
        <w:t> Este submensaje se utiliza para enviar una fecha y hora que se aplica a los submensajes que siguen dentro del mismo mensaje.</w:t>
      </w:r>
    </w:p>
    <w:p w14:paraId="399C9C44" w14:textId="77777777" w:rsidR="006379E4" w:rsidRPr="00C57139" w:rsidRDefault="006379E4" w:rsidP="006379E4">
      <w:pPr>
        <w:jc w:val="left"/>
        <w:rPr>
          <w:lang w:val="es-ES"/>
        </w:rPr>
      </w:pPr>
      <w:r w:rsidRPr="00C57139">
        <w:rPr>
          <w:lang w:val="es-ES"/>
        </w:rPr>
        <w:t> </w:t>
      </w:r>
    </w:p>
    <w:p w14:paraId="4823AE3A" w14:textId="77777777" w:rsidR="006379E4" w:rsidRPr="00C57139" w:rsidRDefault="006379E4" w:rsidP="00447E32">
      <w:pPr>
        <w:pStyle w:val="Ttulo4"/>
        <w:rPr>
          <w:lang w:val="es-ES"/>
        </w:rPr>
      </w:pPr>
      <w:r w:rsidRPr="00C57139">
        <w:rPr>
          <w:lang w:val="es-ES"/>
        </w:rPr>
        <w:t>Banderas en el encabezado de submensaje</w:t>
      </w:r>
    </w:p>
    <w:p w14:paraId="1BDFB28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FD09525" w14:textId="77777777" w:rsidR="006379E4" w:rsidRPr="00C57139" w:rsidRDefault="006379E4" w:rsidP="0017650D">
      <w:pPr>
        <w:rPr>
          <w:lang w:val="es-ES"/>
        </w:rPr>
      </w:pPr>
      <w:r w:rsidRPr="00C57139">
        <w:rPr>
          <w:lang w:val="es-ES"/>
        </w:rPr>
        <w:t xml:space="preserve">La </w:t>
      </w:r>
      <w:r w:rsidRPr="00C57139">
        <w:rPr>
          <w:b/>
          <w:bCs/>
          <w:lang w:val="es-ES"/>
        </w:rPr>
        <w:t>InvalidateFlag</w:t>
      </w:r>
      <w:r w:rsidRPr="00C57139">
        <w:rPr>
          <w:lang w:val="es-ES"/>
        </w:rPr>
        <w:t>, indica si submensajes posteriores deben considerarse como una marca de tiempo o no.</w:t>
      </w:r>
    </w:p>
    <w:p w14:paraId="2FF69DCF" w14:textId="77777777" w:rsidR="006379E4" w:rsidRPr="00C57139" w:rsidRDefault="006379E4" w:rsidP="0017650D">
      <w:pPr>
        <w:rPr>
          <w:lang w:val="es-ES"/>
        </w:rPr>
      </w:pPr>
      <w:r w:rsidRPr="00C57139">
        <w:rPr>
          <w:lang w:val="es-ES"/>
        </w:rPr>
        <w:t>El InvalidateFlag se representa con el literal 'I'. Yo = 0 significa que el InfoTimestamp también incluye una marca de tiempo. Yo = 1 significa submensajes posteriores no deben considerarse que tienen una marca de tiempo válida.</w:t>
      </w:r>
    </w:p>
    <w:p w14:paraId="2310E14C" w14:textId="77777777" w:rsidR="006379E4" w:rsidRPr="00C57139" w:rsidRDefault="006379E4" w:rsidP="00447E32">
      <w:pPr>
        <w:pStyle w:val="Ttulo4"/>
        <w:rPr>
          <w:lang w:val="es-ES"/>
        </w:rPr>
      </w:pPr>
      <w:r w:rsidRPr="00C57139">
        <w:rPr>
          <w:lang w:val="es-ES"/>
        </w:rPr>
        <w:lastRenderedPageBreak/>
        <w:t>Otros elementos en el encabezado de submensaje</w:t>
      </w:r>
    </w:p>
    <w:p w14:paraId="599FE4F1" w14:textId="77777777" w:rsidR="006379E4" w:rsidRPr="00C57139" w:rsidRDefault="006379E4" w:rsidP="0017650D">
      <w:pPr>
        <w:rPr>
          <w:lang w:val="es-ES"/>
        </w:rPr>
      </w:pPr>
      <w:r w:rsidRPr="00C57139">
        <w:rPr>
          <w:lang w:val="es-ES"/>
        </w:rPr>
        <w:t xml:space="preserve">El </w:t>
      </w:r>
      <w:r w:rsidRPr="00C57139">
        <w:rPr>
          <w:b/>
          <w:bCs/>
          <w:lang w:val="es-ES"/>
        </w:rPr>
        <w:t>timestamp</w:t>
      </w:r>
      <w:r w:rsidRPr="00C57139">
        <w:rPr>
          <w:lang w:val="es-ES"/>
        </w:rPr>
        <w:t>, presente solamente si el InvalidateFlag no se encuentra en la cabecera. Contiene la fecha y hora que debe utilizarse para interpretar los submensajes posteriores.</w:t>
      </w:r>
    </w:p>
    <w:p w14:paraId="661EE490" w14:textId="77777777" w:rsidR="006379E4" w:rsidRPr="00C57139" w:rsidRDefault="006379E4" w:rsidP="006379E4">
      <w:pPr>
        <w:jc w:val="left"/>
        <w:rPr>
          <w:lang w:val="es-ES"/>
        </w:rPr>
      </w:pPr>
      <w:r w:rsidRPr="00C57139">
        <w:rPr>
          <w:lang w:val="es-ES"/>
        </w:rPr>
        <w:t> </w:t>
      </w:r>
    </w:p>
    <w:p w14:paraId="4A33618C" w14:textId="77777777" w:rsidR="006379E4" w:rsidRPr="00C57139" w:rsidRDefault="006379E4" w:rsidP="00447E32">
      <w:pPr>
        <w:pStyle w:val="Ttulo4"/>
        <w:rPr>
          <w:lang w:val="es-ES"/>
        </w:rPr>
      </w:pPr>
      <w:r w:rsidRPr="00C57139">
        <w:rPr>
          <w:lang w:val="es-ES"/>
        </w:rPr>
        <w:t>Validez</w:t>
      </w:r>
    </w:p>
    <w:p w14:paraId="30320DA7" w14:textId="77777777" w:rsidR="006379E4" w:rsidRPr="00C57139" w:rsidRDefault="006379E4" w:rsidP="0017650D">
      <w:pPr>
        <w:rPr>
          <w:lang w:val="es-ES"/>
        </w:rPr>
      </w:pPr>
      <w:r w:rsidRPr="00C57139">
        <w:rPr>
          <w:lang w:val="es-ES"/>
        </w:rPr>
        <w:t>Este submensaje es inválida cuando cualquiera de las siguientes es verdadera:</w:t>
      </w:r>
    </w:p>
    <w:p w14:paraId="0B4298B0" w14:textId="41755F5C" w:rsidR="006379E4" w:rsidRPr="00C57139" w:rsidRDefault="006379E4" w:rsidP="00176069">
      <w:pPr>
        <w:pStyle w:val="Listaconvietas"/>
        <w:rPr>
          <w:lang w:val="es-ES"/>
        </w:rPr>
      </w:pPr>
      <w:r w:rsidRPr="00C57139">
        <w:rPr>
          <w:lang w:val="es-ES"/>
        </w:rPr>
        <w:t>submessageLength en el encabezado de submensaje es demasiado pequeño.</w:t>
      </w:r>
    </w:p>
    <w:p w14:paraId="14E84353" w14:textId="77777777" w:rsidR="006379E4" w:rsidRPr="00C57139" w:rsidRDefault="006379E4" w:rsidP="00447E32">
      <w:pPr>
        <w:pStyle w:val="Ttulo4"/>
        <w:rPr>
          <w:lang w:val="es-ES"/>
        </w:rPr>
      </w:pPr>
      <w:r w:rsidRPr="00C57139">
        <w:rPr>
          <w:lang w:val="es-ES"/>
        </w:rPr>
        <w:t>Cambio en el estado del receptor</w:t>
      </w:r>
    </w:p>
    <w:p w14:paraId="2D6B8126" w14:textId="77777777" w:rsidR="006379E4" w:rsidRPr="00AA3AA6" w:rsidRDefault="006379E4" w:rsidP="002C09B4">
      <w:pPr>
        <w:rPr>
          <w:lang w:val="en-US"/>
        </w:rPr>
      </w:pPr>
      <w:r w:rsidRPr="00AA3AA6">
        <w:rPr>
          <w:lang w:val="en-US"/>
        </w:rPr>
        <w:t>if (!.InfoTimestamp.InvalidateFlag) {Receiver.haveTimestamp = true Receiver.timestamp = InfoTimestamp.timestamp} más {Receiver.haveTimestamp = false}</w:t>
      </w:r>
    </w:p>
    <w:p w14:paraId="104658E9" w14:textId="77777777" w:rsidR="006379E4" w:rsidRPr="00C57139" w:rsidRDefault="006379E4" w:rsidP="00447E32">
      <w:pPr>
        <w:pStyle w:val="Ttulo4"/>
        <w:rPr>
          <w:lang w:val="es-ES"/>
        </w:rPr>
      </w:pPr>
      <w:bookmarkStart w:id="153" w:name="h.apw61e25i078"/>
      <w:bookmarkEnd w:id="153"/>
      <w:r w:rsidRPr="00C57139">
        <w:rPr>
          <w:lang w:val="es-ES"/>
        </w:rPr>
        <w:t>Interpretación lógica</w:t>
      </w:r>
    </w:p>
    <w:p w14:paraId="75CDAEC5" w14:textId="77777777" w:rsidR="006379E4" w:rsidRPr="00C57139" w:rsidRDefault="006379E4" w:rsidP="006379E4">
      <w:pPr>
        <w:ind w:firstLine="0"/>
        <w:jc w:val="left"/>
        <w:rPr>
          <w:lang w:val="es-ES"/>
        </w:rPr>
      </w:pPr>
      <w:r w:rsidRPr="00C57139">
        <w:rPr>
          <w:lang w:val="es-ES"/>
        </w:rPr>
        <w:t>Ninguno</w:t>
      </w:r>
    </w:p>
    <w:p w14:paraId="0245085F" w14:textId="77777777" w:rsidR="00FE05C9" w:rsidRPr="00C57139" w:rsidRDefault="006379E4" w:rsidP="00FE05C9">
      <w:pPr>
        <w:pStyle w:val="Ttulo5"/>
        <w:jc w:val="left"/>
        <w:rPr>
          <w:lang w:val="es-ES"/>
        </w:rPr>
      </w:pPr>
      <w:r w:rsidRPr="00C57139">
        <w:rPr>
          <w:lang w:val="es-ES"/>
        </w:rPr>
        <w:t> </w:t>
      </w:r>
      <w:r w:rsidR="00FE05C9" w:rsidRPr="00C57139">
        <w:rPr>
          <w:lang w:val="es-ES"/>
        </w:rPr>
        <w:t>  </w:t>
      </w:r>
      <w:r w:rsidR="00FE05C9">
        <w:rPr>
          <w:lang w:val="es-ES"/>
        </w:rPr>
        <w:t>Ejemplo</w:t>
      </w:r>
    </w:p>
    <w:p w14:paraId="2D5ECDE0" w14:textId="77777777" w:rsidR="00FE05C9" w:rsidRPr="00C57139" w:rsidRDefault="00FE05C9" w:rsidP="00FE05C9">
      <w:pPr>
        <w:rPr>
          <w:lang w:val="es-ES"/>
        </w:rPr>
      </w:pPr>
      <w:r>
        <w:rPr>
          <w:noProof/>
          <w:lang w:eastAsia="es-EC"/>
        </w:rPr>
        <w:drawing>
          <wp:inline distT="0" distB="0" distL="0" distR="0" wp14:anchorId="6A632B48" wp14:editId="59C458F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90CC80C" w14:textId="77777777" w:rsidR="00FE05C9" w:rsidRPr="00C02F49" w:rsidRDefault="00FE05C9" w:rsidP="00FE05C9">
      <w:pPr>
        <w:rPr>
          <w:lang w:val="es-ES"/>
        </w:rPr>
      </w:pPr>
      <w:r w:rsidRPr="5D269342">
        <w:rPr>
          <w:lang w:val="es-ES"/>
        </w:rPr>
        <w:t>  </w:t>
      </w:r>
      <w:r w:rsidRPr="00C02F49">
        <w:rPr>
          <w:lang w:val="es-ES"/>
        </w:rPr>
        <w:t>Una explicación del uso del InfoTimeStamp ha sido descrito dentro del ejemplo 2 en la sección de ejemplos de RTPS</w:t>
      </w:r>
    </w:p>
    <w:p w14:paraId="6EB6AA62" w14:textId="77777777" w:rsidR="006379E4" w:rsidRDefault="006379E4" w:rsidP="006379E4">
      <w:pPr>
        <w:jc w:val="left"/>
        <w:rPr>
          <w:lang w:val="es-ES"/>
        </w:rPr>
      </w:pPr>
    </w:p>
    <w:p w14:paraId="4968D8DE" w14:textId="77777777" w:rsidR="00FE05C9" w:rsidRDefault="00FE05C9" w:rsidP="006379E4">
      <w:pPr>
        <w:jc w:val="left"/>
        <w:rPr>
          <w:lang w:val="es-ES"/>
        </w:rPr>
      </w:pPr>
    </w:p>
    <w:p w14:paraId="56549C2E" w14:textId="77777777" w:rsidR="00FE05C9" w:rsidRDefault="00FE05C9" w:rsidP="006379E4">
      <w:pPr>
        <w:jc w:val="left"/>
        <w:rPr>
          <w:lang w:val="es-ES"/>
        </w:rPr>
      </w:pPr>
    </w:p>
    <w:p w14:paraId="06F88142" w14:textId="77777777" w:rsidR="00FE05C9" w:rsidRDefault="00FE05C9" w:rsidP="006379E4">
      <w:pPr>
        <w:jc w:val="left"/>
        <w:rPr>
          <w:lang w:val="es-ES"/>
        </w:rPr>
      </w:pPr>
    </w:p>
    <w:p w14:paraId="06836DB6" w14:textId="77777777" w:rsidR="00FE05C9" w:rsidRDefault="00FE05C9" w:rsidP="006379E4">
      <w:pPr>
        <w:jc w:val="left"/>
        <w:rPr>
          <w:lang w:val="es-ES"/>
        </w:rPr>
      </w:pPr>
    </w:p>
    <w:p w14:paraId="7B14A373" w14:textId="77777777" w:rsidR="00FE05C9" w:rsidRDefault="00FE05C9" w:rsidP="006379E4">
      <w:pPr>
        <w:jc w:val="left"/>
        <w:rPr>
          <w:lang w:val="es-ES"/>
        </w:rPr>
      </w:pPr>
    </w:p>
    <w:p w14:paraId="61CF65CA" w14:textId="77777777" w:rsidR="00FE05C9" w:rsidRPr="00C57139" w:rsidRDefault="00FE05C9" w:rsidP="006379E4">
      <w:pPr>
        <w:jc w:val="left"/>
        <w:rPr>
          <w:lang w:val="es-ES"/>
        </w:rPr>
      </w:pPr>
    </w:p>
    <w:p w14:paraId="70B36450" w14:textId="6E7F4BDD" w:rsidR="006379E4" w:rsidRDefault="006379E4" w:rsidP="00447E32">
      <w:pPr>
        <w:pStyle w:val="Ttulo3"/>
        <w:rPr>
          <w:lang w:val="es-ES"/>
        </w:rPr>
      </w:pPr>
      <w:bookmarkStart w:id="154" w:name="_Toc410813015"/>
      <w:bookmarkStart w:id="155" w:name="_Toc421180727"/>
      <w:r w:rsidRPr="00C57139">
        <w:rPr>
          <w:lang w:val="es-ES"/>
        </w:rPr>
        <w:t>NackFrag</w:t>
      </w:r>
      <w:r w:rsidR="00447E32">
        <w:rPr>
          <w:lang w:val="es-ES"/>
        </w:rPr>
        <w:t>Submessag</w:t>
      </w:r>
      <w:r w:rsidRPr="00C57139">
        <w:rPr>
          <w:lang w:val="es-ES"/>
        </w:rPr>
        <w:t>e</w:t>
      </w:r>
      <w:bookmarkEnd w:id="154"/>
      <w:bookmarkEnd w:id="155"/>
    </w:p>
    <w:p w14:paraId="06C06F9A" w14:textId="6D85FB75" w:rsidR="00431C28" w:rsidRPr="00FE6172" w:rsidRDefault="00431C28" w:rsidP="00431C28">
      <w:pPr>
        <w:rPr>
          <w:lang w:val="es-ES"/>
        </w:rPr>
      </w:pPr>
      <w:r w:rsidRPr="00FE6172">
        <w:rPr>
          <w:lang w:val="es-ES"/>
        </w:rPr>
        <w:t xml:space="preserve">En la </w:t>
      </w:r>
      <w:r w:rsidR="00FE6172">
        <w:rPr>
          <w:lang w:val="es-ES"/>
        </w:rPr>
        <w:fldChar w:fldCharType="begin"/>
      </w:r>
      <w:r w:rsidR="00FE6172">
        <w:rPr>
          <w:lang w:val="es-ES"/>
        </w:rPr>
        <w:instrText xml:space="preserve"> REF _Ref416932692 \h </w:instrText>
      </w:r>
      <w:r w:rsidR="00FE6172">
        <w:rPr>
          <w:lang w:val="es-ES"/>
        </w:rPr>
      </w:r>
      <w:r w:rsidR="00FE6172">
        <w:rPr>
          <w:lang w:val="es-ES"/>
        </w:rPr>
        <w:fldChar w:fldCharType="separate"/>
      </w:r>
      <w:r w:rsidR="00705AE8" w:rsidRPr="00FE6172">
        <w:t xml:space="preserve">Figura </w:t>
      </w:r>
      <w:r w:rsidR="00705AE8">
        <w:rPr>
          <w:noProof/>
        </w:rPr>
        <w:t>2</w:t>
      </w:r>
      <w:r w:rsidR="00705AE8">
        <w:noBreakHyphen/>
      </w:r>
      <w:r w:rsidR="00705AE8">
        <w:rPr>
          <w:noProof/>
        </w:rPr>
        <w:t>14</w:t>
      </w:r>
      <w:r w:rsidR="00FE6172">
        <w:rPr>
          <w:lang w:val="es-ES"/>
        </w:rPr>
        <w:fldChar w:fldCharType="end"/>
      </w:r>
      <w:r w:rsidR="00FE6172">
        <w:rPr>
          <w:lang w:val="es-ES"/>
        </w:rPr>
        <w:t xml:space="preserve"> </w:t>
      </w:r>
      <w:r w:rsidRPr="00FE6172">
        <w:rPr>
          <w:lang w:val="es-ES"/>
        </w:rPr>
        <w:t>se muestra la estructura del submensaje</w:t>
      </w:r>
      <w:r w:rsidR="00FE6172">
        <w:rPr>
          <w:lang w:val="es-ES"/>
        </w:rPr>
        <w:t xml:space="preserve"> NackFrag. </w:t>
      </w:r>
    </w:p>
    <w:p w14:paraId="2D1C54DD"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2C6B35"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C0249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4519B52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fragmentNumberState</w:t>
            </w:r>
          </w:p>
        </w:tc>
      </w:tr>
      <w:tr w:rsidR="002C6B35" w:rsidRPr="002C6B35"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2C6B35" w:rsidRDefault="006379E4" w:rsidP="00FE6172">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4D13B3B8" w14:textId="77777777" w:rsidR="0061249C" w:rsidRDefault="00FE6172" w:rsidP="0061249C">
      <w:pPr>
        <w:pStyle w:val="Descripcin"/>
        <w:jc w:val="center"/>
        <w:rPr>
          <w:i w:val="0"/>
          <w:szCs w:val="24"/>
        </w:rPr>
      </w:pPr>
      <w:bookmarkStart w:id="156" w:name="_Ref416932692"/>
      <w:bookmarkStart w:id="157" w:name="_Toc421180803"/>
      <w:bookmarkStart w:id="158" w:name="_Toc421177679"/>
      <w:r w:rsidRPr="00FE6172">
        <w:rPr>
          <w:szCs w:val="24"/>
        </w:rPr>
        <w:t xml:space="preserve">Figura </w:t>
      </w:r>
      <w:r w:rsidR="00703C77">
        <w:rPr>
          <w:szCs w:val="24"/>
        </w:rPr>
        <w:fldChar w:fldCharType="begin"/>
      </w:r>
      <w:r w:rsidR="00703C77">
        <w:rPr>
          <w:szCs w:val="24"/>
        </w:rPr>
        <w:instrText xml:space="preserve"> STYLEREF 1 \s </w:instrText>
      </w:r>
      <w:r w:rsidR="00703C77">
        <w:rPr>
          <w:szCs w:val="24"/>
        </w:rPr>
        <w:fldChar w:fldCharType="separate"/>
      </w:r>
      <w:r w:rsidR="00705AE8">
        <w:rPr>
          <w:noProof/>
          <w:szCs w:val="24"/>
        </w:rPr>
        <w:t>2</w:t>
      </w:r>
      <w:r w:rsidR="00703C77">
        <w:rPr>
          <w:szCs w:val="24"/>
        </w:rPr>
        <w:fldChar w:fldCharType="end"/>
      </w:r>
      <w:r w:rsidR="00703C77">
        <w:rPr>
          <w:szCs w:val="24"/>
        </w:rPr>
        <w:noBreakHyphen/>
      </w:r>
      <w:r w:rsidR="00703C77">
        <w:rPr>
          <w:szCs w:val="24"/>
        </w:rPr>
        <w:fldChar w:fldCharType="begin"/>
      </w:r>
      <w:r w:rsidR="00703C77">
        <w:rPr>
          <w:szCs w:val="24"/>
        </w:rPr>
        <w:instrText xml:space="preserve"> SEQ Figura \* ARABIC \s 1 </w:instrText>
      </w:r>
      <w:r w:rsidR="00703C77">
        <w:rPr>
          <w:szCs w:val="24"/>
        </w:rPr>
        <w:fldChar w:fldCharType="separate"/>
      </w:r>
      <w:r w:rsidR="00705AE8">
        <w:rPr>
          <w:noProof/>
          <w:szCs w:val="24"/>
        </w:rPr>
        <w:t>14</w:t>
      </w:r>
      <w:r w:rsidR="00703C77">
        <w:rPr>
          <w:szCs w:val="24"/>
        </w:rPr>
        <w:fldChar w:fldCharType="end"/>
      </w:r>
      <w:bookmarkEnd w:id="156"/>
      <w:r w:rsidRPr="00FE6172">
        <w:rPr>
          <w:szCs w:val="24"/>
        </w:rPr>
        <w:t xml:space="preserve">. </w:t>
      </w:r>
      <w:r w:rsidRPr="00FE6172">
        <w:rPr>
          <w:i w:val="0"/>
          <w:szCs w:val="24"/>
        </w:rPr>
        <w:t>Estructura del submensaje NackFrag</w:t>
      </w:r>
      <w:bookmarkEnd w:id="157"/>
    </w:p>
    <w:p w14:paraId="0A6C0FB0" w14:textId="07E28512" w:rsidR="00FE6172" w:rsidRPr="00FE6172" w:rsidRDefault="00645B6B" w:rsidP="0061249C">
      <w:pPr>
        <w:pStyle w:val="Descripcin"/>
        <w:jc w:val="center"/>
        <w:rPr>
          <w:szCs w:val="24"/>
        </w:rPr>
      </w:pPr>
      <w:sdt>
        <w:sdtPr>
          <w:rPr>
            <w:i w:val="0"/>
            <w:szCs w:val="24"/>
          </w:rPr>
          <w:id w:val="2095589361"/>
          <w:citation/>
        </w:sdtPr>
        <w:sdtContent>
          <w:r w:rsidR="00FE6172">
            <w:rPr>
              <w:i w:val="0"/>
              <w:szCs w:val="24"/>
            </w:rPr>
            <w:fldChar w:fldCharType="begin"/>
          </w:r>
          <w:r w:rsidR="00FE6172">
            <w:rPr>
              <w:i w:val="0"/>
              <w:szCs w:val="24"/>
              <w:lang w:val="es-ES"/>
            </w:rPr>
            <w:instrText xml:space="preserve"> CITATION OMG14 \l 3082 </w:instrText>
          </w:r>
          <w:r w:rsidR="00FE6172">
            <w:rPr>
              <w:i w:val="0"/>
              <w:szCs w:val="24"/>
            </w:rPr>
            <w:fldChar w:fldCharType="separate"/>
          </w:r>
          <w:r w:rsidR="00771C4C">
            <w:rPr>
              <w:i w:val="0"/>
              <w:noProof/>
              <w:szCs w:val="24"/>
              <w:lang w:val="es-ES"/>
            </w:rPr>
            <w:t xml:space="preserve"> </w:t>
          </w:r>
          <w:r w:rsidR="00771C4C" w:rsidRPr="00771C4C">
            <w:rPr>
              <w:noProof/>
              <w:szCs w:val="24"/>
              <w:lang w:val="es-ES"/>
            </w:rPr>
            <w:t>(OMG, 2014)</w:t>
          </w:r>
          <w:r w:rsidR="00FE6172">
            <w:rPr>
              <w:i w:val="0"/>
              <w:szCs w:val="24"/>
            </w:rPr>
            <w:fldChar w:fldCharType="end"/>
          </w:r>
        </w:sdtContent>
      </w:sdt>
      <w:bookmarkEnd w:id="158"/>
    </w:p>
    <w:p w14:paraId="6307126C" w14:textId="77777777" w:rsidR="006379E4" w:rsidRPr="00C57139" w:rsidRDefault="006379E4" w:rsidP="006379E4">
      <w:pPr>
        <w:jc w:val="left"/>
        <w:rPr>
          <w:lang w:val="es-ES"/>
        </w:rPr>
      </w:pPr>
      <w:r w:rsidRPr="00C57139">
        <w:rPr>
          <w:lang w:val="es-ES"/>
        </w:rPr>
        <w:t> </w:t>
      </w:r>
    </w:p>
    <w:p w14:paraId="2BA9477D" w14:textId="6C80EFB0" w:rsidR="006379E4" w:rsidRPr="00C57139" w:rsidRDefault="006379E4" w:rsidP="00FE05C9">
      <w:pPr>
        <w:rPr>
          <w:lang w:val="es-ES"/>
        </w:rPr>
      </w:pPr>
      <w:r w:rsidRPr="00C57139">
        <w:rPr>
          <w:lang w:val="es-ES"/>
        </w:rPr>
        <w:t> El submensaje NackFrag se utiliza para comunicar el estado de un lector a un escritor. Cuando se envía un cambio de datos como una serie de fragmentos, el submensaje NackFrag permite al lector para dar a conocer al escritor números fragmento específico aún falta</w:t>
      </w:r>
      <w:r w:rsidRPr="00C57139">
        <w:rPr>
          <w:sz w:val="20"/>
          <w:lang w:val="es-ES"/>
        </w:rPr>
        <w:t>.</w:t>
      </w:r>
    </w:p>
    <w:p w14:paraId="18285144" w14:textId="77777777" w:rsidR="006379E4" w:rsidRPr="00C57139" w:rsidRDefault="006379E4" w:rsidP="002C09B4">
      <w:pPr>
        <w:rPr>
          <w:lang w:val="es-ES"/>
        </w:rPr>
      </w:pPr>
      <w:r w:rsidRPr="00C57139">
        <w:rPr>
          <w:lang w:val="es-ES"/>
        </w:rPr>
        <w:t>Este submensaje sólo puede contener caracteres negativos agradecimientos. Tenga en cuenta que esto difiere de un submensaje AckNack, que incluye reconocimientos tanto positivos como negativos. Las ventajas de este enfoque incluyen:</w:t>
      </w:r>
    </w:p>
    <w:p w14:paraId="5DC262C9" w14:textId="23943463" w:rsidR="006379E4" w:rsidRPr="00C57139" w:rsidRDefault="006379E4" w:rsidP="00176069">
      <w:pPr>
        <w:pStyle w:val="Listaconvietas"/>
        <w:rPr>
          <w:lang w:val="es-ES"/>
        </w:rPr>
      </w:pPr>
      <w:r w:rsidRPr="00C57139">
        <w:rPr>
          <w:sz w:val="14"/>
          <w:szCs w:val="14"/>
          <w:lang w:val="es-ES"/>
        </w:rPr>
        <w:t xml:space="preserve"> </w:t>
      </w:r>
      <w:r w:rsidRPr="00C57139">
        <w:rPr>
          <w:lang w:val="es-ES"/>
        </w:rPr>
        <w:t xml:space="preserve">Elimina la limitación de ventanas introducida por el submensaje AckNack. Dado el tamaño de un SequenceNumberSet se limita a 256, un submensaje AckNack se limita a tocándose la muestra sólo aquellas muestras cuyo número de secuencia no no exceda de los primeros desaparecidos por más de 256. Las muestras por debajo </w:t>
      </w:r>
      <w:r w:rsidRPr="00C57139">
        <w:rPr>
          <w:lang w:val="es-ES"/>
        </w:rPr>
        <w:lastRenderedPageBreak/>
        <w:t>de las primeras muestras desaparecidas son reconocidas. NackFrag submensajes por otro lado puede ser utilizado para NACK cualquier fragmento números, incluso fragmentos más than256 aparte de esos NACKed en un anterior submensaje AckNack. Esto llega a ser importante cuando manejo las muestras que contienen una gran cantidad de fragmentos de.</w:t>
      </w:r>
    </w:p>
    <w:p w14:paraId="0554A4FF" w14:textId="7E3A2294" w:rsidR="006379E4" w:rsidRPr="00C57139" w:rsidRDefault="006379E4" w:rsidP="00176069">
      <w:pPr>
        <w:pStyle w:val="Listaconvietas"/>
        <w:rPr>
          <w:lang w:val="es-ES"/>
        </w:rPr>
      </w:pPr>
      <w:r w:rsidRPr="00C57139">
        <w:rPr>
          <w:lang w:val="es-ES"/>
        </w:rPr>
        <w:t>Fragmentos pueden reconocerse negativamente en cualquier orden.</w:t>
      </w:r>
    </w:p>
    <w:p w14:paraId="1B4A744D" w14:textId="77777777" w:rsidR="006379E4" w:rsidRPr="00C57139" w:rsidRDefault="006379E4" w:rsidP="006379E4">
      <w:pPr>
        <w:jc w:val="left"/>
        <w:rPr>
          <w:lang w:val="es-ES"/>
        </w:rPr>
      </w:pPr>
      <w:r w:rsidRPr="00C57139">
        <w:rPr>
          <w:lang w:val="es-ES"/>
        </w:rPr>
        <w:t> </w:t>
      </w:r>
    </w:p>
    <w:p w14:paraId="125C6127" w14:textId="77777777" w:rsidR="006379E4" w:rsidRPr="00C57139" w:rsidRDefault="006379E4" w:rsidP="00447E32">
      <w:pPr>
        <w:pStyle w:val="Ttulo4"/>
        <w:rPr>
          <w:lang w:val="es-ES"/>
        </w:rPr>
      </w:pPr>
      <w:r w:rsidRPr="00C57139">
        <w:rPr>
          <w:lang w:val="es-ES"/>
        </w:rPr>
        <w:t>Banderas en el encabezado de submensaje</w:t>
      </w:r>
    </w:p>
    <w:p w14:paraId="7D07CAF7"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2F024F9B" w14:textId="77777777" w:rsidR="006379E4" w:rsidRPr="00C57139" w:rsidRDefault="006379E4" w:rsidP="00447E32">
      <w:pPr>
        <w:pStyle w:val="Ttulo4"/>
        <w:rPr>
          <w:lang w:val="es-ES"/>
        </w:rPr>
      </w:pPr>
      <w:r w:rsidRPr="00C57139">
        <w:rPr>
          <w:lang w:val="es-ES"/>
        </w:rPr>
        <w:t>Otros elementos en el encabezado de submensaje</w:t>
      </w:r>
    </w:p>
    <w:p w14:paraId="06B4BA1D" w14:textId="77777777" w:rsidR="006379E4" w:rsidRPr="00C57139" w:rsidRDefault="006379E4" w:rsidP="002C09B4">
      <w:pPr>
        <w:rPr>
          <w:lang w:val="es-ES"/>
        </w:rPr>
      </w:pPr>
      <w:r w:rsidRPr="00C57139">
        <w:rPr>
          <w:lang w:val="es-ES"/>
        </w:rPr>
        <w:t xml:space="preserve">El </w:t>
      </w:r>
      <w:r w:rsidRPr="00C57139">
        <w:rPr>
          <w:b/>
          <w:bCs/>
          <w:lang w:val="es-ES"/>
        </w:rPr>
        <w:t>readerId</w:t>
      </w:r>
      <w:r w:rsidRPr="00C57139">
        <w:rPr>
          <w:lang w:val="es-ES"/>
        </w:rPr>
        <w:t>, identifica la entidad lector que pide para recibir ciertos fragmentos.</w:t>
      </w:r>
    </w:p>
    <w:p w14:paraId="5E54A4FA" w14:textId="77777777" w:rsidR="006379E4" w:rsidRPr="00C57139" w:rsidRDefault="006379E4" w:rsidP="002C09B4">
      <w:pPr>
        <w:rPr>
          <w:lang w:val="es-ES"/>
        </w:rPr>
      </w:pPr>
      <w:r w:rsidRPr="00C57139">
        <w:rPr>
          <w:lang w:val="es-ES"/>
        </w:rPr>
        <w:t xml:space="preserve">El </w:t>
      </w:r>
      <w:r w:rsidRPr="00C57139">
        <w:rPr>
          <w:b/>
          <w:bCs/>
          <w:lang w:val="es-ES"/>
        </w:rPr>
        <w:t>writerId</w:t>
      </w:r>
      <w:r w:rsidRPr="00C57139">
        <w:rPr>
          <w:lang w:val="es-ES"/>
        </w:rPr>
        <w:t>, identifica la entidad escritor que es el objetivo del mensaje NackFrag. Esta es la entidad del escritor que se piden a re-enviar algunos fragmentos.</w:t>
      </w:r>
    </w:p>
    <w:p w14:paraId="7049FEBB" w14:textId="77777777" w:rsidR="006379E4" w:rsidRPr="00C57139" w:rsidRDefault="006379E4" w:rsidP="002C09B4">
      <w:pPr>
        <w:rPr>
          <w:lang w:val="es-ES"/>
        </w:rPr>
      </w:pPr>
      <w:r w:rsidRPr="00C57139">
        <w:rPr>
          <w:lang w:val="es-ES"/>
        </w:rPr>
        <w:t xml:space="preserve">El </w:t>
      </w:r>
      <w:r w:rsidRPr="00C57139">
        <w:rPr>
          <w:b/>
          <w:bCs/>
          <w:lang w:val="es-ES"/>
        </w:rPr>
        <w:t>writerSN</w:t>
      </w:r>
      <w:r w:rsidRPr="00C57139">
        <w:rPr>
          <w:lang w:val="es-ES"/>
        </w:rPr>
        <w:t>, el número de secuencia que faltan algunos fragmentos.</w:t>
      </w:r>
    </w:p>
    <w:p w14:paraId="61BE4C0F" w14:textId="77777777" w:rsidR="006379E4" w:rsidRPr="00C57139" w:rsidRDefault="006379E4" w:rsidP="002C09B4">
      <w:pPr>
        <w:rPr>
          <w:lang w:val="es-ES"/>
        </w:rPr>
      </w:pPr>
      <w:r w:rsidRPr="00C57139">
        <w:rPr>
          <w:lang w:val="es-ES"/>
        </w:rPr>
        <w:t xml:space="preserve">El </w:t>
      </w:r>
      <w:r w:rsidRPr="00C57139">
        <w:rPr>
          <w:b/>
          <w:bCs/>
          <w:lang w:val="es-ES"/>
        </w:rPr>
        <w:t>fragmentNumberState</w:t>
      </w:r>
      <w:r w:rsidRPr="00C57139">
        <w:rPr>
          <w:lang w:val="es-ES"/>
        </w:rPr>
        <w:t>, se comunica el estado del lector al escritor. Los fragmento de números que aparecen en el conjunto indican fragmentos perdidos en el lado del lector. Los que no aparecen en el conjunto son indeterminados (podría haber sido recibido o no).</w:t>
      </w:r>
    </w:p>
    <w:p w14:paraId="5C78CCAA" w14:textId="77777777" w:rsidR="006379E4" w:rsidRPr="00C57139" w:rsidRDefault="006379E4" w:rsidP="002C09B4">
      <w:pPr>
        <w:rPr>
          <w:lang w:val="es-ES"/>
        </w:rPr>
      </w:pPr>
      <w:r w:rsidRPr="00C57139">
        <w:rPr>
          <w:lang w:val="es-ES"/>
        </w:rPr>
        <w:t xml:space="preserve">El </w:t>
      </w:r>
      <w:r>
        <w:rPr>
          <w:b/>
          <w:bCs/>
          <w:lang w:val="es-ES"/>
        </w:rPr>
        <w:t>Contador</w:t>
      </w:r>
      <w:r w:rsidRPr="00C57139">
        <w:rPr>
          <w:lang w:val="es-ES"/>
        </w:rPr>
        <w:t>, un contador que se incrementa cada vez que se envía un mensaje NackFrag nuevo. Proporciona los medios para un escritor detectar los mensajes duplicados de NackFrag que pueden derivarse de la presencia de vías de comunicación redundante.</w:t>
      </w:r>
    </w:p>
    <w:p w14:paraId="21508135" w14:textId="77777777" w:rsidR="006379E4" w:rsidRPr="00C57139" w:rsidRDefault="006379E4" w:rsidP="00447E32">
      <w:pPr>
        <w:pStyle w:val="Ttulo4"/>
        <w:rPr>
          <w:lang w:val="es-ES"/>
        </w:rPr>
      </w:pPr>
      <w:r w:rsidRPr="00C57139">
        <w:rPr>
          <w:lang w:val="es-ES"/>
        </w:rPr>
        <w:t>Validez</w:t>
      </w:r>
    </w:p>
    <w:p w14:paraId="287993DD" w14:textId="77777777" w:rsidR="006379E4" w:rsidRPr="00C57139" w:rsidRDefault="006379E4" w:rsidP="002C09B4">
      <w:pPr>
        <w:rPr>
          <w:lang w:val="es-ES"/>
        </w:rPr>
      </w:pPr>
      <w:r w:rsidRPr="00C57139">
        <w:rPr>
          <w:lang w:val="es-ES"/>
        </w:rPr>
        <w:t>Este submensaje es inválida cuando cualquiera de las siguientes es verdadera:</w:t>
      </w:r>
    </w:p>
    <w:p w14:paraId="5B2A554F" w14:textId="77777777" w:rsidR="006379E4" w:rsidRPr="00C57139" w:rsidRDefault="006379E4" w:rsidP="002C09B4">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0217913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 valor es cero o negativo.</w:t>
      </w:r>
    </w:p>
    <w:p w14:paraId="5D2BAD52"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fragmentNumberState no es válida.</w:t>
      </w:r>
    </w:p>
    <w:p w14:paraId="6FA50CAA" w14:textId="77777777" w:rsidR="006379E4" w:rsidRPr="00C57139" w:rsidRDefault="006379E4" w:rsidP="00447E32">
      <w:pPr>
        <w:pStyle w:val="Ttulo4"/>
        <w:rPr>
          <w:lang w:val="es-ES"/>
        </w:rPr>
      </w:pPr>
      <w:bookmarkStart w:id="159" w:name="h.a1092gk9i75l"/>
      <w:bookmarkEnd w:id="159"/>
      <w:r w:rsidRPr="00C57139">
        <w:rPr>
          <w:lang w:val="es-ES"/>
        </w:rPr>
        <w:t>Cambio en el estado del receptor</w:t>
      </w:r>
    </w:p>
    <w:p w14:paraId="29E3B97D" w14:textId="77777777" w:rsidR="006379E4" w:rsidRPr="00C57139" w:rsidRDefault="006379E4" w:rsidP="006379E4">
      <w:pPr>
        <w:jc w:val="left"/>
        <w:rPr>
          <w:lang w:val="es-ES"/>
        </w:rPr>
      </w:pPr>
      <w:r w:rsidRPr="00C57139">
        <w:rPr>
          <w:lang w:val="es-ES"/>
        </w:rPr>
        <w:t>Ninguno</w:t>
      </w:r>
    </w:p>
    <w:p w14:paraId="204FC143" w14:textId="77777777" w:rsidR="006379E4" w:rsidRPr="00C57139" w:rsidRDefault="006379E4" w:rsidP="00447E32">
      <w:pPr>
        <w:pStyle w:val="Ttulo4"/>
        <w:rPr>
          <w:lang w:val="es-ES"/>
        </w:rPr>
      </w:pPr>
      <w:bookmarkStart w:id="160" w:name="h.yk86h4d30k66"/>
      <w:bookmarkEnd w:id="160"/>
      <w:r w:rsidRPr="00C57139">
        <w:rPr>
          <w:lang w:val="es-ES"/>
        </w:rPr>
        <w:t>Interpretación lógica</w:t>
      </w:r>
    </w:p>
    <w:p w14:paraId="2EB5DA71" w14:textId="77777777" w:rsidR="006379E4" w:rsidRDefault="006379E4" w:rsidP="002C09B4">
      <w:pPr>
        <w:rPr>
          <w:lang w:val="es-ES"/>
        </w:rPr>
      </w:pPr>
      <w:r w:rsidRPr="00C57139">
        <w:rPr>
          <w:lang w:val="es-ES"/>
        </w:rPr>
        <w:t>El lector envía el mensaje NackFrag al escritor para solicitar fragmentos del escritor.</w:t>
      </w:r>
    </w:p>
    <w:p w14:paraId="027F9D6D" w14:textId="77777777" w:rsidR="00FE05C9" w:rsidRPr="00C57139" w:rsidRDefault="00FE05C9" w:rsidP="00FE05C9">
      <w:pPr>
        <w:pStyle w:val="Ttulo5"/>
        <w:jc w:val="left"/>
        <w:rPr>
          <w:lang w:val="es-ES"/>
        </w:rPr>
      </w:pPr>
      <w:r>
        <w:rPr>
          <w:lang w:val="es-ES"/>
        </w:rPr>
        <w:t>Ejemplo</w:t>
      </w:r>
    </w:p>
    <w:p w14:paraId="29783610" w14:textId="74C71298" w:rsidR="00FE05C9" w:rsidRPr="00C57139" w:rsidRDefault="00FE05C9" w:rsidP="00FE05C9">
      <w:pPr>
        <w:rPr>
          <w:lang w:val="es-ES"/>
        </w:rPr>
      </w:pPr>
      <w:r>
        <w:rPr>
          <w:noProof/>
          <w:lang w:eastAsia="es-EC"/>
        </w:rPr>
        <w:drawing>
          <wp:inline distT="0" distB="0" distL="0" distR="0" wp14:anchorId="142153AD" wp14:editId="5C95A8B0">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1189F63F" w14:textId="2A4C0A76" w:rsidR="006379E4" w:rsidRDefault="006379E4" w:rsidP="00447E32">
      <w:pPr>
        <w:pStyle w:val="Ttulo3"/>
        <w:rPr>
          <w:lang w:val="es-ES"/>
        </w:rPr>
      </w:pPr>
      <w:bookmarkStart w:id="161" w:name="_Toc410813016"/>
      <w:bookmarkStart w:id="162" w:name="_Toc421180728"/>
      <w:r>
        <w:rPr>
          <w:lang w:val="es-ES"/>
        </w:rPr>
        <w:t>Pad</w:t>
      </w:r>
      <w:r w:rsidR="00447E32">
        <w:rPr>
          <w:lang w:val="es-ES"/>
        </w:rPr>
        <w:t>Submessag</w:t>
      </w:r>
      <w:r w:rsidRPr="00C57139">
        <w:rPr>
          <w:lang w:val="es-ES"/>
        </w:rPr>
        <w:t>e</w:t>
      </w:r>
      <w:bookmarkEnd w:id="161"/>
      <w:bookmarkEnd w:id="162"/>
    </w:p>
    <w:p w14:paraId="7BE6C7D3" w14:textId="69A39754" w:rsidR="00FE6172" w:rsidRPr="00FE6172" w:rsidRDefault="00FE6172" w:rsidP="00FE6172">
      <w:pPr>
        <w:rPr>
          <w:lang w:val="es-ES"/>
        </w:rPr>
      </w:pPr>
      <w:r w:rsidRPr="00FE6172">
        <w:rPr>
          <w:lang w:val="es-ES"/>
        </w:rPr>
        <w:t>En la</w:t>
      </w:r>
      <w:r>
        <w:rPr>
          <w:lang w:val="es-ES"/>
        </w:rPr>
        <w:t xml:space="preserve"> </w:t>
      </w:r>
      <w:r>
        <w:rPr>
          <w:lang w:val="es-ES"/>
        </w:rPr>
        <w:fldChar w:fldCharType="begin"/>
      </w:r>
      <w:r>
        <w:rPr>
          <w:lang w:val="es-ES"/>
        </w:rPr>
        <w:instrText xml:space="preserve"> REF _Ref416932829 \h </w:instrText>
      </w:r>
      <w:r>
        <w:rPr>
          <w:lang w:val="es-ES"/>
        </w:rPr>
      </w:r>
      <w:r>
        <w:rPr>
          <w:lang w:val="es-ES"/>
        </w:rPr>
        <w:fldChar w:fldCharType="separate"/>
      </w:r>
      <w:r w:rsidR="00705AE8" w:rsidRPr="00FE6172">
        <w:t xml:space="preserve">Figura </w:t>
      </w:r>
      <w:r w:rsidR="00705AE8">
        <w:rPr>
          <w:noProof/>
        </w:rPr>
        <w:t>2</w:t>
      </w:r>
      <w:r w:rsidR="00705AE8">
        <w:noBreakHyphen/>
      </w:r>
      <w:r w:rsidR="00705AE8">
        <w:rPr>
          <w:noProof/>
        </w:rPr>
        <w:t>15</w:t>
      </w:r>
      <w:r>
        <w:rPr>
          <w:lang w:val="es-ES"/>
        </w:rPr>
        <w:fldChar w:fldCharType="end"/>
      </w:r>
      <w:r w:rsidRPr="00FE6172">
        <w:rPr>
          <w:lang w:val="es-ES"/>
        </w:rPr>
        <w:t xml:space="preserve"> se muestra la estructura del submensaje</w:t>
      </w:r>
      <w:r>
        <w:rPr>
          <w:lang w:val="es-ES"/>
        </w:rPr>
        <w:t xml:space="preserve"> Pad. </w:t>
      </w:r>
    </w:p>
    <w:p w14:paraId="74B89684"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2A0F12"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SubmessageId</w:t>
            </w:r>
          </w:p>
          <w:p w14:paraId="2751D58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3ED2DFC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2A0F12" w:rsidRDefault="006379E4" w:rsidP="00FE6172">
            <w:pPr>
              <w:keepNext/>
              <w:spacing w:line="240" w:lineRule="auto"/>
              <w:ind w:firstLine="0"/>
              <w:jc w:val="center"/>
              <w:rPr>
                <w:color w:val="FFFFFF" w:themeColor="background1"/>
                <w:lang w:val="es-ES"/>
              </w:rPr>
            </w:pPr>
            <w:r w:rsidRPr="002A0F12">
              <w:rPr>
                <w:color w:val="FFFFFF" w:themeColor="background1"/>
                <w:lang w:val="es-ES"/>
              </w:rPr>
              <w:t>octectsToNextHeader</w:t>
            </w:r>
          </w:p>
        </w:tc>
      </w:tr>
    </w:tbl>
    <w:p w14:paraId="1289A40B" w14:textId="77777777" w:rsidR="00176069" w:rsidRDefault="00FE6172" w:rsidP="00FE6172">
      <w:pPr>
        <w:pStyle w:val="Descripcin"/>
        <w:jc w:val="center"/>
        <w:rPr>
          <w:i w:val="0"/>
          <w:szCs w:val="24"/>
        </w:rPr>
      </w:pPr>
      <w:bookmarkStart w:id="163" w:name="_Ref416932829"/>
      <w:bookmarkStart w:id="164" w:name="_Toc421180804"/>
      <w:bookmarkStart w:id="165" w:name="_Toc421177680"/>
      <w:r w:rsidRPr="00FE6172">
        <w:rPr>
          <w:szCs w:val="24"/>
        </w:rPr>
        <w:t xml:space="preserve">Figura </w:t>
      </w:r>
      <w:r w:rsidR="00703C77">
        <w:rPr>
          <w:szCs w:val="24"/>
        </w:rPr>
        <w:fldChar w:fldCharType="begin"/>
      </w:r>
      <w:r w:rsidR="00703C77">
        <w:rPr>
          <w:szCs w:val="24"/>
        </w:rPr>
        <w:instrText xml:space="preserve"> STYLEREF 1 \s </w:instrText>
      </w:r>
      <w:r w:rsidR="00703C77">
        <w:rPr>
          <w:szCs w:val="24"/>
        </w:rPr>
        <w:fldChar w:fldCharType="separate"/>
      </w:r>
      <w:r w:rsidR="00705AE8">
        <w:rPr>
          <w:noProof/>
          <w:szCs w:val="24"/>
        </w:rPr>
        <w:t>2</w:t>
      </w:r>
      <w:r w:rsidR="00703C77">
        <w:rPr>
          <w:szCs w:val="24"/>
        </w:rPr>
        <w:fldChar w:fldCharType="end"/>
      </w:r>
      <w:r w:rsidR="00703C77">
        <w:rPr>
          <w:szCs w:val="24"/>
        </w:rPr>
        <w:noBreakHyphen/>
      </w:r>
      <w:r w:rsidR="00703C77">
        <w:rPr>
          <w:szCs w:val="24"/>
        </w:rPr>
        <w:fldChar w:fldCharType="begin"/>
      </w:r>
      <w:r w:rsidR="00703C77">
        <w:rPr>
          <w:szCs w:val="24"/>
        </w:rPr>
        <w:instrText xml:space="preserve"> SEQ Figura \* ARABIC \s 1 </w:instrText>
      </w:r>
      <w:r w:rsidR="00703C77">
        <w:rPr>
          <w:szCs w:val="24"/>
        </w:rPr>
        <w:fldChar w:fldCharType="separate"/>
      </w:r>
      <w:r w:rsidR="00705AE8">
        <w:rPr>
          <w:noProof/>
          <w:szCs w:val="24"/>
        </w:rPr>
        <w:t>15</w:t>
      </w:r>
      <w:r w:rsidR="00703C77">
        <w:rPr>
          <w:szCs w:val="24"/>
        </w:rPr>
        <w:fldChar w:fldCharType="end"/>
      </w:r>
      <w:bookmarkEnd w:id="163"/>
      <w:r w:rsidRPr="00FE6172">
        <w:rPr>
          <w:szCs w:val="24"/>
        </w:rPr>
        <w:t xml:space="preserve">. </w:t>
      </w:r>
      <w:r w:rsidRPr="00FE6172">
        <w:rPr>
          <w:i w:val="0"/>
          <w:szCs w:val="24"/>
        </w:rPr>
        <w:t>Estructura del submensaje Pad</w:t>
      </w:r>
      <w:bookmarkEnd w:id="164"/>
    </w:p>
    <w:p w14:paraId="2DA6D110" w14:textId="4566FD82" w:rsidR="00FE6172" w:rsidRPr="00FE6172" w:rsidRDefault="00645B6B" w:rsidP="00FE6172">
      <w:pPr>
        <w:pStyle w:val="Descripcin"/>
        <w:jc w:val="center"/>
        <w:rPr>
          <w:szCs w:val="24"/>
        </w:rPr>
      </w:pPr>
      <w:sdt>
        <w:sdtPr>
          <w:rPr>
            <w:i w:val="0"/>
            <w:szCs w:val="24"/>
          </w:rPr>
          <w:id w:val="12733052"/>
          <w:citation/>
        </w:sdtPr>
        <w:sdtContent>
          <w:r w:rsidR="00FE6172">
            <w:rPr>
              <w:i w:val="0"/>
              <w:szCs w:val="24"/>
            </w:rPr>
            <w:fldChar w:fldCharType="begin"/>
          </w:r>
          <w:r w:rsidR="00FE6172">
            <w:rPr>
              <w:i w:val="0"/>
              <w:szCs w:val="24"/>
              <w:lang w:val="es-ES"/>
            </w:rPr>
            <w:instrText xml:space="preserve"> CITATION OMG14 \l 3082 </w:instrText>
          </w:r>
          <w:r w:rsidR="00FE6172">
            <w:rPr>
              <w:i w:val="0"/>
              <w:szCs w:val="24"/>
            </w:rPr>
            <w:fldChar w:fldCharType="separate"/>
          </w:r>
          <w:r w:rsidR="00771C4C">
            <w:rPr>
              <w:i w:val="0"/>
              <w:noProof/>
              <w:szCs w:val="24"/>
              <w:lang w:val="es-ES"/>
            </w:rPr>
            <w:t xml:space="preserve"> </w:t>
          </w:r>
          <w:r w:rsidR="00771C4C" w:rsidRPr="00771C4C">
            <w:rPr>
              <w:noProof/>
              <w:szCs w:val="24"/>
              <w:lang w:val="es-ES"/>
            </w:rPr>
            <w:t>(OMG, 2014)</w:t>
          </w:r>
          <w:r w:rsidR="00FE6172">
            <w:rPr>
              <w:i w:val="0"/>
              <w:szCs w:val="24"/>
            </w:rPr>
            <w:fldChar w:fldCharType="end"/>
          </w:r>
        </w:sdtContent>
      </w:sdt>
      <w:bookmarkEnd w:id="165"/>
    </w:p>
    <w:p w14:paraId="5FADD925" w14:textId="77777777" w:rsidR="006379E4" w:rsidRPr="00C57139" w:rsidRDefault="006379E4" w:rsidP="006379E4">
      <w:pPr>
        <w:jc w:val="left"/>
        <w:rPr>
          <w:lang w:val="es-ES"/>
        </w:rPr>
      </w:pPr>
      <w:r w:rsidRPr="00C57139">
        <w:rPr>
          <w:lang w:val="es-ES"/>
        </w:rPr>
        <w:t> </w:t>
      </w:r>
    </w:p>
    <w:p w14:paraId="2B705A0D" w14:textId="77777777" w:rsidR="006379E4" w:rsidRPr="00C57139" w:rsidRDefault="006379E4" w:rsidP="002C09B4">
      <w:pPr>
        <w:rPr>
          <w:lang w:val="es-ES"/>
        </w:rPr>
      </w:pPr>
      <w:r w:rsidRPr="00C57139">
        <w:rPr>
          <w:lang w:val="es-ES"/>
        </w:rPr>
        <w:lastRenderedPageBreak/>
        <w:t>El propósito de este submensaje es permitir la introducción de cualquier relleno necesario para satisfacer cualquier requisito de memoryalignment deseada. Su no tiene otro significado.</w:t>
      </w:r>
    </w:p>
    <w:p w14:paraId="103B76FF" w14:textId="77777777" w:rsidR="006379E4" w:rsidRPr="00C57139" w:rsidRDefault="006379E4" w:rsidP="00447E32">
      <w:pPr>
        <w:pStyle w:val="Ttulo4"/>
        <w:rPr>
          <w:lang w:val="es-ES"/>
        </w:rPr>
      </w:pPr>
      <w:r w:rsidRPr="00C57139">
        <w:rPr>
          <w:lang w:val="es-ES"/>
        </w:rPr>
        <w:t>Banderas en el encabezado de submensaje</w:t>
      </w:r>
    </w:p>
    <w:p w14:paraId="5450D90C"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CA374FB" w14:textId="77777777" w:rsidR="006379E4" w:rsidRPr="00C57139" w:rsidRDefault="006379E4" w:rsidP="00447E32">
      <w:pPr>
        <w:pStyle w:val="Ttulo4"/>
        <w:rPr>
          <w:lang w:val="es-ES"/>
        </w:rPr>
      </w:pPr>
      <w:r w:rsidRPr="00C57139">
        <w:rPr>
          <w:lang w:val="es-ES"/>
        </w:rPr>
        <w:t>Otros elementos en el encabezado de submensaje</w:t>
      </w:r>
    </w:p>
    <w:p w14:paraId="65CB8FEE" w14:textId="3CEEAF0D" w:rsidR="006379E4" w:rsidRPr="00C57139" w:rsidRDefault="006379E4" w:rsidP="002C09B4">
      <w:pPr>
        <w:rPr>
          <w:lang w:val="es-ES"/>
        </w:rPr>
      </w:pPr>
      <w:r w:rsidRPr="00C57139">
        <w:rPr>
          <w:lang w:val="es-ES"/>
        </w:rPr>
        <w:t>Este submensaje</w:t>
      </w:r>
      <w:r w:rsidR="002C09B4">
        <w:rPr>
          <w:lang w:val="es-ES"/>
        </w:rPr>
        <w:t xml:space="preserve"> no</w:t>
      </w:r>
      <w:r w:rsidRPr="00C57139">
        <w:rPr>
          <w:lang w:val="es-ES"/>
        </w:rPr>
        <w:t xml:space="preserve"> tienen otros elementos.</w:t>
      </w:r>
    </w:p>
    <w:p w14:paraId="4D5D99FE" w14:textId="77777777" w:rsidR="006379E4" w:rsidRPr="00C57139" w:rsidRDefault="006379E4" w:rsidP="00447E32">
      <w:pPr>
        <w:pStyle w:val="Ttulo4"/>
        <w:rPr>
          <w:lang w:val="es-ES"/>
        </w:rPr>
      </w:pPr>
      <w:r w:rsidRPr="00C57139">
        <w:rPr>
          <w:lang w:val="es-ES"/>
        </w:rPr>
        <w:t>Validez</w:t>
      </w:r>
    </w:p>
    <w:p w14:paraId="1AE97AC5" w14:textId="77777777" w:rsidR="006379E4" w:rsidRPr="00C57139" w:rsidRDefault="006379E4" w:rsidP="002C09B4">
      <w:pPr>
        <w:rPr>
          <w:lang w:val="es-ES"/>
        </w:rPr>
      </w:pPr>
      <w:r w:rsidRPr="00C57139">
        <w:rPr>
          <w:lang w:val="es-ES"/>
        </w:rPr>
        <w:t>Este submensaje es siempre válido.</w:t>
      </w:r>
    </w:p>
    <w:p w14:paraId="0A1794B6" w14:textId="77777777" w:rsidR="006379E4" w:rsidRPr="00C57139" w:rsidRDefault="006379E4" w:rsidP="00447E32">
      <w:pPr>
        <w:pStyle w:val="Ttulo4"/>
        <w:rPr>
          <w:lang w:val="es-ES"/>
        </w:rPr>
      </w:pPr>
      <w:bookmarkStart w:id="166" w:name="h.z27j84qbuftu"/>
      <w:bookmarkEnd w:id="166"/>
      <w:r w:rsidRPr="00C57139">
        <w:rPr>
          <w:lang w:val="es-ES"/>
        </w:rPr>
        <w:t>Cambio en el estado del receptor</w:t>
      </w:r>
    </w:p>
    <w:p w14:paraId="45B0C5FC" w14:textId="77777777" w:rsidR="006379E4" w:rsidRPr="00C57139" w:rsidRDefault="006379E4" w:rsidP="006379E4">
      <w:pPr>
        <w:jc w:val="left"/>
        <w:rPr>
          <w:lang w:val="es-ES"/>
        </w:rPr>
      </w:pPr>
      <w:r w:rsidRPr="00C57139">
        <w:rPr>
          <w:lang w:val="es-ES"/>
        </w:rPr>
        <w:t>Ninguno</w:t>
      </w:r>
    </w:p>
    <w:p w14:paraId="29A83368" w14:textId="77777777" w:rsidR="006379E4" w:rsidRPr="00C57139" w:rsidRDefault="006379E4" w:rsidP="00447E32">
      <w:pPr>
        <w:pStyle w:val="Ttulo4"/>
        <w:rPr>
          <w:lang w:val="es-ES"/>
        </w:rPr>
      </w:pPr>
      <w:bookmarkStart w:id="167" w:name="h.sjli3uu3mka7"/>
      <w:bookmarkEnd w:id="167"/>
      <w:r w:rsidRPr="00C57139">
        <w:rPr>
          <w:lang w:val="es-ES"/>
        </w:rPr>
        <w:t>Interpretación lógica</w:t>
      </w:r>
    </w:p>
    <w:p w14:paraId="34C8F4F9" w14:textId="77777777" w:rsidR="006379E4" w:rsidRDefault="006379E4" w:rsidP="006379E4">
      <w:pPr>
        <w:ind w:firstLine="0"/>
        <w:jc w:val="left"/>
        <w:rPr>
          <w:lang w:val="es-ES"/>
        </w:rPr>
      </w:pPr>
      <w:r w:rsidRPr="00C57139">
        <w:rPr>
          <w:lang w:val="es-ES"/>
        </w:rPr>
        <w:t>Ninguno</w:t>
      </w:r>
    </w:p>
    <w:p w14:paraId="53136D5B" w14:textId="77777777" w:rsidR="002B0CF6" w:rsidRPr="00C57139" w:rsidRDefault="002B0CF6" w:rsidP="006379E4">
      <w:pPr>
        <w:ind w:firstLine="0"/>
        <w:jc w:val="left"/>
        <w:rPr>
          <w:lang w:val="es-ES"/>
        </w:rPr>
      </w:pPr>
    </w:p>
    <w:p w14:paraId="1C6AC648" w14:textId="529CA109" w:rsidR="006379E4" w:rsidRDefault="006379E4" w:rsidP="00447E32">
      <w:pPr>
        <w:pStyle w:val="Ttulo3"/>
        <w:rPr>
          <w:lang w:val="es-ES"/>
        </w:rPr>
      </w:pPr>
      <w:bookmarkStart w:id="168" w:name="_Toc410813017"/>
      <w:bookmarkStart w:id="169" w:name="_Toc421180729"/>
      <w:r w:rsidRPr="00C57139">
        <w:rPr>
          <w:lang w:val="es-ES"/>
        </w:rPr>
        <w:t>InfoReplyIp4</w:t>
      </w:r>
      <w:r w:rsidR="00447E32">
        <w:rPr>
          <w:lang w:val="es-ES"/>
        </w:rPr>
        <w:t>Submessag</w:t>
      </w:r>
      <w:r w:rsidRPr="00C57139">
        <w:rPr>
          <w:lang w:val="es-ES"/>
        </w:rPr>
        <w:t>e</w:t>
      </w:r>
      <w:bookmarkEnd w:id="168"/>
      <w:bookmarkEnd w:id="169"/>
    </w:p>
    <w:p w14:paraId="43F15193" w14:textId="1FC49431" w:rsidR="00FE6172" w:rsidRPr="00FE6172" w:rsidRDefault="00FE6172" w:rsidP="00FE6172">
      <w:pPr>
        <w:rPr>
          <w:lang w:val="es-ES"/>
        </w:rPr>
      </w:pPr>
      <w:r w:rsidRPr="00FE6172">
        <w:rPr>
          <w:lang w:val="es-ES"/>
        </w:rPr>
        <w:t xml:space="preserve">En la </w:t>
      </w:r>
      <w:r>
        <w:rPr>
          <w:lang w:val="es-ES"/>
        </w:rPr>
        <w:fldChar w:fldCharType="begin"/>
      </w:r>
      <w:r>
        <w:rPr>
          <w:lang w:val="es-ES"/>
        </w:rPr>
        <w:instrText xml:space="preserve"> REF _Ref416932943 \h </w:instrText>
      </w:r>
      <w:r>
        <w:rPr>
          <w:lang w:val="es-ES"/>
        </w:rPr>
      </w:r>
      <w:r>
        <w:rPr>
          <w:lang w:val="es-ES"/>
        </w:rPr>
        <w:fldChar w:fldCharType="separate"/>
      </w:r>
      <w:r w:rsidR="00705AE8" w:rsidRPr="00FE6172">
        <w:t xml:space="preserve">Figura </w:t>
      </w:r>
      <w:r w:rsidR="00705AE8">
        <w:rPr>
          <w:noProof/>
        </w:rPr>
        <w:t>2</w:t>
      </w:r>
      <w:r w:rsidR="00705AE8">
        <w:noBreakHyphen/>
      </w:r>
      <w:r w:rsidR="00705AE8">
        <w:rPr>
          <w:noProof/>
        </w:rPr>
        <w:t>16</w:t>
      </w:r>
      <w:r>
        <w:rPr>
          <w:lang w:val="es-ES"/>
        </w:rPr>
        <w:fldChar w:fldCharType="end"/>
      </w:r>
      <w:r>
        <w:rPr>
          <w:lang w:val="es-ES"/>
        </w:rPr>
        <w:t xml:space="preserve"> </w:t>
      </w:r>
      <w:r w:rsidRPr="00FE6172">
        <w:rPr>
          <w:lang w:val="es-ES"/>
        </w:rPr>
        <w:t>se muestra la estructura del submensaje</w:t>
      </w:r>
      <w:r>
        <w:rPr>
          <w:lang w:val="es-ES"/>
        </w:rPr>
        <w:t xml:space="preserve"> InfoReplyIp4. </w:t>
      </w:r>
    </w:p>
    <w:p w14:paraId="4745791E"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2A0F12"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SubmessageId</w:t>
            </w:r>
          </w:p>
          <w:p w14:paraId="0D2D1D6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5CA6CA60"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2A0F12" w:rsidRDefault="006379E4" w:rsidP="00F256ED">
            <w:pPr>
              <w:spacing w:line="240" w:lineRule="auto"/>
              <w:ind w:firstLine="0"/>
              <w:jc w:val="left"/>
              <w:rPr>
                <w:color w:val="FFFFFF" w:themeColor="background1"/>
                <w:lang w:val="es-ES"/>
              </w:rPr>
            </w:pPr>
            <w:r w:rsidRPr="002A0F12">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octectsToNextHeader</w:t>
            </w:r>
          </w:p>
        </w:tc>
      </w:tr>
      <w:tr w:rsidR="002A0F12" w:rsidRPr="002A0F12"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unicastLocatorList</w:t>
            </w:r>
          </w:p>
        </w:tc>
      </w:tr>
      <w:tr w:rsidR="002A0F12" w:rsidRPr="002A0F12"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2A0F12" w:rsidRDefault="006379E4" w:rsidP="00FE6172">
            <w:pPr>
              <w:keepNext/>
              <w:spacing w:line="240" w:lineRule="auto"/>
              <w:ind w:firstLine="0"/>
              <w:jc w:val="center"/>
              <w:rPr>
                <w:color w:val="FFFFFF" w:themeColor="background1"/>
                <w:lang w:val="es-ES"/>
              </w:rPr>
            </w:pPr>
            <w:r w:rsidRPr="002A0F12">
              <w:rPr>
                <w:color w:val="FFFFFF" w:themeColor="background1"/>
                <w:lang w:val="es-ES"/>
              </w:rPr>
              <w:t>multicastLocatorList [sólo si M == 1]</w:t>
            </w:r>
          </w:p>
        </w:tc>
      </w:tr>
    </w:tbl>
    <w:p w14:paraId="1B1830F5" w14:textId="77777777" w:rsidR="00176069" w:rsidRDefault="00FE6172" w:rsidP="00FE6172">
      <w:pPr>
        <w:pStyle w:val="Descripcin"/>
        <w:jc w:val="center"/>
        <w:rPr>
          <w:i w:val="0"/>
          <w:szCs w:val="24"/>
        </w:rPr>
      </w:pPr>
      <w:bookmarkStart w:id="170" w:name="_Ref416932943"/>
      <w:bookmarkStart w:id="171" w:name="_Toc421180805"/>
      <w:bookmarkStart w:id="172" w:name="_Toc421177681"/>
      <w:r w:rsidRPr="00FE6172">
        <w:rPr>
          <w:szCs w:val="24"/>
        </w:rPr>
        <w:t xml:space="preserve">Figura </w:t>
      </w:r>
      <w:r w:rsidR="00703C77">
        <w:rPr>
          <w:szCs w:val="24"/>
        </w:rPr>
        <w:fldChar w:fldCharType="begin"/>
      </w:r>
      <w:r w:rsidR="00703C77">
        <w:rPr>
          <w:szCs w:val="24"/>
        </w:rPr>
        <w:instrText xml:space="preserve"> STYLEREF 1 \s </w:instrText>
      </w:r>
      <w:r w:rsidR="00703C77">
        <w:rPr>
          <w:szCs w:val="24"/>
        </w:rPr>
        <w:fldChar w:fldCharType="separate"/>
      </w:r>
      <w:r w:rsidR="00705AE8">
        <w:rPr>
          <w:noProof/>
          <w:szCs w:val="24"/>
        </w:rPr>
        <w:t>2</w:t>
      </w:r>
      <w:r w:rsidR="00703C77">
        <w:rPr>
          <w:szCs w:val="24"/>
        </w:rPr>
        <w:fldChar w:fldCharType="end"/>
      </w:r>
      <w:r w:rsidR="00703C77">
        <w:rPr>
          <w:szCs w:val="24"/>
        </w:rPr>
        <w:noBreakHyphen/>
      </w:r>
      <w:r w:rsidR="00703C77">
        <w:rPr>
          <w:szCs w:val="24"/>
        </w:rPr>
        <w:fldChar w:fldCharType="begin"/>
      </w:r>
      <w:r w:rsidR="00703C77">
        <w:rPr>
          <w:szCs w:val="24"/>
        </w:rPr>
        <w:instrText xml:space="preserve"> SEQ Figura \* ARABIC \s 1 </w:instrText>
      </w:r>
      <w:r w:rsidR="00703C77">
        <w:rPr>
          <w:szCs w:val="24"/>
        </w:rPr>
        <w:fldChar w:fldCharType="separate"/>
      </w:r>
      <w:r w:rsidR="00705AE8">
        <w:rPr>
          <w:noProof/>
          <w:szCs w:val="24"/>
        </w:rPr>
        <w:t>16</w:t>
      </w:r>
      <w:r w:rsidR="00703C77">
        <w:rPr>
          <w:szCs w:val="24"/>
        </w:rPr>
        <w:fldChar w:fldCharType="end"/>
      </w:r>
      <w:bookmarkEnd w:id="170"/>
      <w:r w:rsidRPr="00FE6172">
        <w:rPr>
          <w:szCs w:val="24"/>
        </w:rPr>
        <w:t xml:space="preserve">. </w:t>
      </w:r>
      <w:r w:rsidRPr="00FE6172">
        <w:rPr>
          <w:i w:val="0"/>
          <w:szCs w:val="24"/>
        </w:rPr>
        <w:t>Estructura del submensaje InfoReplyIp4</w:t>
      </w:r>
      <w:bookmarkEnd w:id="171"/>
    </w:p>
    <w:p w14:paraId="4C67DBC4" w14:textId="0A1ADA7C" w:rsidR="00FE6172" w:rsidRPr="00FE6172" w:rsidRDefault="00645B6B" w:rsidP="00FE6172">
      <w:pPr>
        <w:pStyle w:val="Descripcin"/>
        <w:jc w:val="center"/>
        <w:rPr>
          <w:szCs w:val="24"/>
        </w:rPr>
      </w:pPr>
      <w:sdt>
        <w:sdtPr>
          <w:rPr>
            <w:i w:val="0"/>
            <w:szCs w:val="24"/>
          </w:rPr>
          <w:id w:val="-2061084477"/>
          <w:citation/>
        </w:sdtPr>
        <w:sdtContent>
          <w:r w:rsidR="00FE6172">
            <w:rPr>
              <w:i w:val="0"/>
              <w:szCs w:val="24"/>
            </w:rPr>
            <w:fldChar w:fldCharType="begin"/>
          </w:r>
          <w:r w:rsidR="00FE6172">
            <w:rPr>
              <w:i w:val="0"/>
              <w:szCs w:val="24"/>
              <w:lang w:val="es-ES"/>
            </w:rPr>
            <w:instrText xml:space="preserve"> CITATION OMG14 \l 3082 </w:instrText>
          </w:r>
          <w:r w:rsidR="00FE6172">
            <w:rPr>
              <w:i w:val="0"/>
              <w:szCs w:val="24"/>
            </w:rPr>
            <w:fldChar w:fldCharType="separate"/>
          </w:r>
          <w:r w:rsidR="00771C4C">
            <w:rPr>
              <w:i w:val="0"/>
              <w:noProof/>
              <w:szCs w:val="24"/>
              <w:lang w:val="es-ES"/>
            </w:rPr>
            <w:t xml:space="preserve"> </w:t>
          </w:r>
          <w:r w:rsidR="00771C4C" w:rsidRPr="00771C4C">
            <w:rPr>
              <w:noProof/>
              <w:szCs w:val="24"/>
              <w:lang w:val="es-ES"/>
            </w:rPr>
            <w:t>(OMG, 2014)</w:t>
          </w:r>
          <w:r w:rsidR="00FE6172">
            <w:rPr>
              <w:i w:val="0"/>
              <w:szCs w:val="24"/>
            </w:rPr>
            <w:fldChar w:fldCharType="end"/>
          </w:r>
        </w:sdtContent>
      </w:sdt>
      <w:bookmarkEnd w:id="172"/>
    </w:p>
    <w:p w14:paraId="091E58AD" w14:textId="77777777" w:rsidR="006379E4" w:rsidRPr="00C57139" w:rsidRDefault="006379E4" w:rsidP="006379E4">
      <w:pPr>
        <w:jc w:val="left"/>
        <w:rPr>
          <w:lang w:val="es-ES"/>
        </w:rPr>
      </w:pPr>
      <w:r w:rsidRPr="00C57139">
        <w:rPr>
          <w:lang w:val="es-ES"/>
        </w:rPr>
        <w:t> </w:t>
      </w:r>
    </w:p>
    <w:p w14:paraId="6C3C928D" w14:textId="77777777" w:rsidR="006379E4" w:rsidRPr="00C57139" w:rsidRDefault="006379E4" w:rsidP="006379E4">
      <w:pPr>
        <w:jc w:val="left"/>
        <w:rPr>
          <w:lang w:val="es-ES"/>
        </w:rPr>
      </w:pPr>
      <w:r w:rsidRPr="00C57139">
        <w:rPr>
          <w:lang w:val="es-ES"/>
        </w:rPr>
        <w:t> </w:t>
      </w:r>
    </w:p>
    <w:p w14:paraId="6ACF23C8" w14:textId="77777777" w:rsidR="006379E4" w:rsidRPr="00C57139" w:rsidRDefault="006379E4" w:rsidP="00CA0C05">
      <w:pPr>
        <w:rPr>
          <w:lang w:val="es-ES"/>
        </w:rPr>
      </w:pPr>
      <w:r w:rsidRPr="00C57139">
        <w:rPr>
          <w:lang w:val="es-ES"/>
        </w:rPr>
        <w:lastRenderedPageBreak/>
        <w:t>Este mensaje se envía desde un lector de RTPS a un escritor de RTPS. Contiene información explícita sobre dónde enviar una respuesta a los submensajes que le siguen en el mismo mensaje.</w:t>
      </w:r>
    </w:p>
    <w:p w14:paraId="279C938A" w14:textId="77777777" w:rsidR="006379E4" w:rsidRPr="00C57139" w:rsidRDefault="006379E4" w:rsidP="006379E4">
      <w:pPr>
        <w:jc w:val="left"/>
        <w:rPr>
          <w:lang w:val="es-ES"/>
        </w:rPr>
      </w:pPr>
      <w:r w:rsidRPr="00C57139">
        <w:rPr>
          <w:lang w:val="es-ES"/>
        </w:rPr>
        <w:t> </w:t>
      </w:r>
    </w:p>
    <w:p w14:paraId="3CD4CD8E" w14:textId="77777777" w:rsidR="006379E4" w:rsidRPr="00C57139" w:rsidRDefault="006379E4" w:rsidP="00DC1CF0">
      <w:pPr>
        <w:rPr>
          <w:lang w:val="es-ES"/>
        </w:rPr>
      </w:pPr>
      <w:r w:rsidRPr="00C57139">
        <w:rPr>
          <w:lang w:val="es-ES"/>
        </w:rPr>
        <w:t>Se proporciona por motivos de eficiencia y puede utilizarse en lugar del submensaje InfoReply para proporcionar una representación más compacta.</w:t>
      </w:r>
    </w:p>
    <w:p w14:paraId="4ADE91CF" w14:textId="77777777" w:rsidR="006379E4" w:rsidRPr="00C57139" w:rsidRDefault="006379E4" w:rsidP="006379E4">
      <w:pPr>
        <w:jc w:val="left"/>
        <w:rPr>
          <w:lang w:val="es-ES"/>
        </w:rPr>
      </w:pPr>
      <w:r w:rsidRPr="00C57139">
        <w:rPr>
          <w:lang w:val="es-ES"/>
        </w:rPr>
        <w:t> </w:t>
      </w:r>
    </w:p>
    <w:p w14:paraId="578C8824" w14:textId="77777777" w:rsidR="006379E4" w:rsidRPr="00C57139" w:rsidRDefault="006379E4" w:rsidP="00447E32">
      <w:pPr>
        <w:pStyle w:val="Ttulo4"/>
        <w:rPr>
          <w:lang w:val="es-ES"/>
        </w:rPr>
      </w:pPr>
      <w:r w:rsidRPr="00C57139">
        <w:rPr>
          <w:lang w:val="es-ES"/>
        </w:rPr>
        <w:t>Banderas en el encabezado de submensaje</w:t>
      </w:r>
    </w:p>
    <w:p w14:paraId="454FB408" w14:textId="77777777" w:rsidR="006379E4" w:rsidRPr="00C57139" w:rsidRDefault="006379E4" w:rsidP="00DC1CF0">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DBA606A" w14:textId="77777777" w:rsidR="006379E4" w:rsidRPr="00C57139" w:rsidRDefault="006379E4" w:rsidP="00DC1CF0">
      <w:pPr>
        <w:rPr>
          <w:lang w:val="es-ES"/>
        </w:rPr>
      </w:pPr>
      <w:r w:rsidRPr="00C57139">
        <w:rPr>
          <w:lang w:val="es-ES"/>
        </w:rPr>
        <w:t xml:space="preserve">La </w:t>
      </w:r>
      <w:r w:rsidRPr="00C57139">
        <w:rPr>
          <w:b/>
          <w:bCs/>
          <w:lang w:val="es-ES"/>
        </w:rPr>
        <w:t>MulticastFlag</w:t>
      </w:r>
      <w:r w:rsidRPr="00C57139">
        <w:rPr>
          <w:lang w:val="es-ES"/>
        </w:rPr>
        <w:t>, indica si el submensaje también contiene una dirección de multidifusión.</w:t>
      </w:r>
    </w:p>
    <w:p w14:paraId="12117D41" w14:textId="77777777" w:rsidR="006379E4" w:rsidRPr="00C57139" w:rsidRDefault="006379E4" w:rsidP="002C09B4">
      <w:pPr>
        <w:rPr>
          <w:lang w:val="es-ES"/>
        </w:rPr>
      </w:pPr>
      <w:r w:rsidRPr="00C57139">
        <w:rPr>
          <w:lang w:val="es-ES"/>
        </w:rPr>
        <w:t>El MulticastFlag está representado con el literal estoy '. M = 1 significa que la InfoReplyIp4 también incluye un multicastLocatorList.</w:t>
      </w:r>
    </w:p>
    <w:p w14:paraId="43FEE9AD" w14:textId="77777777" w:rsidR="006379E4" w:rsidRPr="00C57139" w:rsidRDefault="006379E4" w:rsidP="00447E32">
      <w:pPr>
        <w:pStyle w:val="Ttulo4"/>
        <w:rPr>
          <w:lang w:val="es-ES"/>
        </w:rPr>
      </w:pPr>
      <w:r w:rsidRPr="00C57139">
        <w:rPr>
          <w:lang w:val="es-ES"/>
        </w:rPr>
        <w:t>Otros elementos en el encabezado de submensaje</w:t>
      </w:r>
    </w:p>
    <w:p w14:paraId="25575B21" w14:textId="77777777" w:rsidR="006379E4" w:rsidRPr="00C57139" w:rsidRDefault="006379E4" w:rsidP="00DC1CF0">
      <w:pPr>
        <w:rPr>
          <w:lang w:val="es-ES"/>
        </w:rPr>
      </w:pPr>
      <w:r w:rsidRPr="00C57139">
        <w:rPr>
          <w:lang w:val="es-ES"/>
        </w:rPr>
        <w:t xml:space="preserve">La </w:t>
      </w:r>
      <w:r w:rsidRPr="00C57139">
        <w:rPr>
          <w:b/>
          <w:bCs/>
          <w:lang w:val="es-ES"/>
        </w:rPr>
        <w:t>unicastLocatorList</w:t>
      </w:r>
      <w:r w:rsidRPr="00C57139">
        <w:rPr>
          <w:lang w:val="es-ES"/>
        </w:rPr>
        <w:t>, indica que el escritor debe utilizar para llegar a los lectores al responder a los submensajes que siguen se dirige a un conjunto alternativo de unidifusión.</w:t>
      </w:r>
    </w:p>
    <w:p w14:paraId="234FCD31" w14:textId="77777777" w:rsidR="006379E4" w:rsidRPr="00C57139" w:rsidRDefault="006379E4" w:rsidP="00DC1CF0">
      <w:pPr>
        <w:rPr>
          <w:lang w:val="es-ES"/>
        </w:rPr>
      </w:pPr>
      <w:r w:rsidRPr="00C57139">
        <w:rPr>
          <w:lang w:val="es-ES"/>
        </w:rPr>
        <w:t xml:space="preserve">La </w:t>
      </w:r>
      <w:r w:rsidRPr="00C57139">
        <w:rPr>
          <w:b/>
          <w:bCs/>
          <w:lang w:val="es-ES"/>
        </w:rPr>
        <w:t>multicastLocatorList</w:t>
      </w:r>
      <w:r w:rsidRPr="00C57139">
        <w:rPr>
          <w:lang w:val="es-ES"/>
        </w:rPr>
        <w:t>, indica un conjunto alternativo de direcciones de multidifusión que el escritor debe utilizar para llegar a los lectores al responder a los submensajes que siguen. Sólo se presentan cuando se establece la MulticastFlag.</w:t>
      </w:r>
    </w:p>
    <w:p w14:paraId="477FA03A" w14:textId="77777777" w:rsidR="006379E4" w:rsidRPr="00C57139" w:rsidRDefault="006379E4" w:rsidP="006379E4">
      <w:pPr>
        <w:jc w:val="left"/>
        <w:rPr>
          <w:lang w:val="es-ES"/>
        </w:rPr>
      </w:pPr>
      <w:r w:rsidRPr="00C57139">
        <w:rPr>
          <w:lang w:val="es-ES"/>
        </w:rPr>
        <w:t> </w:t>
      </w:r>
    </w:p>
    <w:p w14:paraId="0632993B" w14:textId="77777777" w:rsidR="006379E4" w:rsidRPr="00C57139" w:rsidRDefault="006379E4" w:rsidP="00447E32">
      <w:pPr>
        <w:pStyle w:val="Ttulo4"/>
        <w:rPr>
          <w:lang w:val="es-ES"/>
        </w:rPr>
      </w:pPr>
      <w:r w:rsidRPr="00C57139">
        <w:rPr>
          <w:lang w:val="es-ES"/>
        </w:rPr>
        <w:t>Validez</w:t>
      </w:r>
    </w:p>
    <w:p w14:paraId="5E2D1CD6" w14:textId="77777777" w:rsidR="006379E4" w:rsidRPr="00C57139" w:rsidRDefault="006379E4" w:rsidP="002C09B4">
      <w:pPr>
        <w:rPr>
          <w:lang w:val="es-ES"/>
        </w:rPr>
      </w:pPr>
      <w:r w:rsidRPr="00C57139">
        <w:rPr>
          <w:lang w:val="es-ES"/>
        </w:rPr>
        <w:t>Este submensaje es inválida cuando cualquiera de las siguientes es verdadera:</w:t>
      </w:r>
    </w:p>
    <w:p w14:paraId="03B8249F"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A61AA4C" w14:textId="77777777" w:rsidR="006379E4" w:rsidRPr="00C57139" w:rsidRDefault="006379E4" w:rsidP="00447E32">
      <w:pPr>
        <w:pStyle w:val="Ttulo4"/>
        <w:rPr>
          <w:lang w:val="es-ES"/>
        </w:rPr>
      </w:pPr>
      <w:bookmarkStart w:id="173" w:name="h.vgzsqwg2t7ms"/>
      <w:bookmarkEnd w:id="173"/>
      <w:r w:rsidRPr="00C57139">
        <w:rPr>
          <w:lang w:val="es-ES"/>
        </w:rPr>
        <w:lastRenderedPageBreak/>
        <w:t>Cambio en el estado del receptor</w:t>
      </w:r>
    </w:p>
    <w:p w14:paraId="1FCF0AD7" w14:textId="77777777" w:rsidR="006379E4" w:rsidRPr="00C57139" w:rsidRDefault="006379E4" w:rsidP="002C09B4">
      <w:pPr>
        <w:rPr>
          <w:lang w:val="es-ES"/>
        </w:rPr>
      </w:pPr>
      <w:r w:rsidRPr="00C57139">
        <w:rPr>
          <w:lang w:val="es-ES"/>
        </w:rPr>
        <w:t>Receiver.unicastReplyLocatorList = InfoReply.unicastLocatorList if (MulticastFlag) {Receiver.multicastReplyLocatorList = InfoReply.multicastLocatorList} más {Receiver.multicastReplyLocatorList = &lt; vacío &gt;}</w:t>
      </w:r>
    </w:p>
    <w:p w14:paraId="64DF9CCA" w14:textId="77777777" w:rsidR="006379E4" w:rsidRPr="00C57139" w:rsidRDefault="006379E4" w:rsidP="006379E4">
      <w:pPr>
        <w:jc w:val="left"/>
        <w:rPr>
          <w:lang w:val="es-ES"/>
        </w:rPr>
      </w:pPr>
      <w:r w:rsidRPr="00C57139">
        <w:rPr>
          <w:lang w:val="es-ES"/>
        </w:rPr>
        <w:t> </w:t>
      </w:r>
    </w:p>
    <w:p w14:paraId="718EE48B" w14:textId="77777777" w:rsidR="006379E4" w:rsidRPr="00C57139" w:rsidRDefault="006379E4" w:rsidP="00447E32">
      <w:pPr>
        <w:pStyle w:val="Ttulo4"/>
        <w:rPr>
          <w:lang w:val="es-ES"/>
        </w:rPr>
      </w:pPr>
      <w:bookmarkStart w:id="174" w:name="h.gp638mthwqdc"/>
      <w:bookmarkEnd w:id="174"/>
      <w:r w:rsidRPr="00C57139">
        <w:rPr>
          <w:lang w:val="es-ES"/>
        </w:rPr>
        <w:t>Interpretación lógica</w:t>
      </w:r>
    </w:p>
    <w:p w14:paraId="11E2AFAB" w14:textId="77777777" w:rsidR="006379E4" w:rsidRDefault="006379E4" w:rsidP="006379E4">
      <w:pPr>
        <w:ind w:firstLine="0"/>
        <w:jc w:val="left"/>
        <w:rPr>
          <w:lang w:val="es-ES"/>
        </w:rPr>
      </w:pPr>
      <w:r w:rsidRPr="00C57139">
        <w:rPr>
          <w:lang w:val="es-ES"/>
        </w:rPr>
        <w:t>Ninguno</w:t>
      </w:r>
    </w:p>
    <w:p w14:paraId="795ED8C3" w14:textId="77777777" w:rsidR="00094B3F" w:rsidRDefault="00094B3F" w:rsidP="006379E4">
      <w:pPr>
        <w:ind w:firstLine="0"/>
        <w:jc w:val="left"/>
        <w:rPr>
          <w:lang w:val="es-ES"/>
        </w:rPr>
      </w:pPr>
    </w:p>
    <w:p w14:paraId="3AAC72EF" w14:textId="7C408E70" w:rsidR="005162F2" w:rsidRDefault="00034CE0" w:rsidP="005162F2">
      <w:pPr>
        <w:pStyle w:val="Ttulo2"/>
        <w:rPr>
          <w:lang w:val="es-ES"/>
        </w:rPr>
      </w:pPr>
      <w:bookmarkStart w:id="175" w:name="_Toc421180730"/>
      <w:r>
        <w:rPr>
          <w:lang w:val="es-ES"/>
        </w:rPr>
        <w:t>ANÁLISIS DE R</w:t>
      </w:r>
      <w:r w:rsidR="005162F2">
        <w:rPr>
          <w:lang w:val="es-ES"/>
        </w:rPr>
        <w:t>EQUISITOS</w:t>
      </w:r>
      <w:bookmarkEnd w:id="175"/>
    </w:p>
    <w:p w14:paraId="6892B308" w14:textId="68CA28C9" w:rsidR="005162F2" w:rsidRDefault="00034CE0" w:rsidP="00034CE0">
      <w:pPr>
        <w:rPr>
          <w:lang w:val="es-ES"/>
        </w:rPr>
      </w:pPr>
      <w:r>
        <w:rPr>
          <w:lang w:val="es-ES"/>
        </w:rPr>
        <w:t>Una vez realizado el análisis de los paquetes RTPS y de descubrimiento RTPS, se puede tener una idea clara de los requerimientos necesarios para soportar el protocolo RTPS con el middleware DDS.</w:t>
      </w:r>
    </w:p>
    <w:p w14:paraId="4652927A" w14:textId="19831907" w:rsidR="00034CE0" w:rsidRDefault="00034CE0" w:rsidP="00034CE0">
      <w:pPr>
        <w:rPr>
          <w:lang w:val="es-ES"/>
        </w:rPr>
      </w:pPr>
      <w:r>
        <w:rPr>
          <w:lang w:val="es-ES"/>
        </w:rPr>
        <w:t xml:space="preserve">Este módulo estará compuesto por cinco componentes principales: </w:t>
      </w:r>
      <w:r w:rsidR="00CA3AC9">
        <w:rPr>
          <w:lang w:val="es-ES"/>
        </w:rPr>
        <w:t>Implementación de los módulos DDS, Implementación de los mecanismos y técnicas para el alcance de la información, Lectura y Escritura de datos, Implementación de módulos RTPS, e Implementación de protocolos de descubrimiento RTPS.</w:t>
      </w:r>
    </w:p>
    <w:p w14:paraId="772A0861" w14:textId="4EBAEACF" w:rsidR="00212DC1" w:rsidRDefault="00606BF0" w:rsidP="005A69B7">
      <w:pPr>
        <w:pStyle w:val="Ttulo2"/>
        <w:rPr>
          <w:lang w:val="es-ES"/>
        </w:rPr>
      </w:pPr>
      <w:bookmarkStart w:id="176" w:name="_Toc421180731"/>
      <w:r>
        <w:rPr>
          <w:lang w:val="es-ES"/>
        </w:rPr>
        <w:t>MÓDULO</w:t>
      </w:r>
      <w:r w:rsidR="006118D4">
        <w:rPr>
          <w:lang w:val="es-ES"/>
        </w:rPr>
        <w:t xml:space="preserve"> DDS</w:t>
      </w:r>
      <w:bookmarkEnd w:id="176"/>
    </w:p>
    <w:p w14:paraId="4BF277B0" w14:textId="77777777" w:rsidR="006118D4" w:rsidRDefault="006118D4" w:rsidP="006118D4">
      <w:pPr>
        <w:rPr>
          <w:lang w:val="es-ES"/>
        </w:rPr>
      </w:pPr>
      <w:r>
        <w:rPr>
          <w:lang w:val="es-ES"/>
        </w:rPr>
        <w:t>En el DDS se encuentra el Publicador, el Suscriptor, y el Topic.</w:t>
      </w:r>
    </w:p>
    <w:p w14:paraId="58882B3F" w14:textId="65B5C732" w:rsidR="006118D4" w:rsidRDefault="006118D4" w:rsidP="005A69B7">
      <w:pPr>
        <w:pStyle w:val="Ttulo3"/>
        <w:rPr>
          <w:lang w:val="es-ES"/>
        </w:rPr>
      </w:pPr>
      <w:bookmarkStart w:id="177" w:name="_Toc421180732"/>
      <w:r>
        <w:rPr>
          <w:lang w:val="es-ES"/>
        </w:rPr>
        <w:t>Publicador</w:t>
      </w:r>
      <w:bookmarkEnd w:id="177"/>
    </w:p>
    <w:p w14:paraId="61A86822" w14:textId="79465FCA" w:rsidR="006118D4" w:rsidRDefault="006118D4" w:rsidP="006118D4">
      <w:pPr>
        <w:rPr>
          <w:lang w:val="es-ES"/>
        </w:rPr>
      </w:pPr>
      <w:r>
        <w:rPr>
          <w:lang w:val="es-ES"/>
        </w:rPr>
        <w:t xml:space="preserve">El </w:t>
      </w:r>
      <w:r w:rsidRPr="006118D4">
        <w:rPr>
          <w:b/>
          <w:lang w:val="es-ES"/>
        </w:rPr>
        <w:t>Publicador</w:t>
      </w:r>
      <w:r>
        <w:rPr>
          <w:lang w:val="es-ES"/>
        </w:rPr>
        <w:t xml:space="preserve"> es el objeto responsable de la distribución de datos. Puede publicar los datos de los diferentes tipos de datos. Un DataWriter actúa como un </w:t>
      </w:r>
      <w:r w:rsidRPr="006118D4">
        <w:rPr>
          <w:i/>
          <w:lang w:val="es-ES"/>
        </w:rPr>
        <w:t>typed</w:t>
      </w:r>
      <w:r>
        <w:rPr>
          <w:rStyle w:val="Refdenotaalpie"/>
          <w:i/>
          <w:lang w:val="es-ES"/>
        </w:rPr>
        <w:footnoteReference w:id="28"/>
      </w:r>
      <w:r w:rsidR="00C83AE8">
        <w:rPr>
          <w:i/>
          <w:lang w:val="es-ES"/>
        </w:rPr>
        <w:t xml:space="preserve"> </w:t>
      </w:r>
      <w:r w:rsidR="00C83AE8">
        <w:rPr>
          <w:lang w:val="es-ES"/>
        </w:rPr>
        <w:t xml:space="preserve">de acceso a una publicación. Un DataWriter es el objeto que la aplicación debe utilizar para comunicar a un publicador de la existencia y el valor de los objetos de datos de un tipo dado. Cuando los valores de los datos de los objetos han sido comunicados al publicador a través de un DataWriter </w:t>
      </w:r>
      <w:r w:rsidR="00C83AE8">
        <w:rPr>
          <w:lang w:val="es-ES"/>
        </w:rPr>
        <w:lastRenderedPageBreak/>
        <w:t xml:space="preserve">apropiado, </w:t>
      </w:r>
      <w:r w:rsidR="008E7A7D">
        <w:rPr>
          <w:lang w:val="es-ES"/>
        </w:rPr>
        <w:t>es responsabilidad del publicador realizar la distribución (el publicador hará esto de acuerdo a sus propias políticas de calidad de servicio conectados a la correspondiente DataWriter).</w:t>
      </w:r>
    </w:p>
    <w:p w14:paraId="50201159" w14:textId="7E789810" w:rsidR="008E7A7D" w:rsidRDefault="008E7A7D" w:rsidP="006118D4">
      <w:pPr>
        <w:rPr>
          <w:lang w:val="es-ES"/>
        </w:rPr>
      </w:pPr>
      <w:r>
        <w:rPr>
          <w:lang w:val="es-ES"/>
        </w:rPr>
        <w:t>Una publicación es</w:t>
      </w:r>
      <w:r w:rsidR="009A499A">
        <w:rPr>
          <w:lang w:val="es-ES"/>
        </w:rPr>
        <w:t>tá</w:t>
      </w:r>
      <w:r>
        <w:rPr>
          <w:lang w:val="es-ES"/>
        </w:rPr>
        <w:t xml:space="preserve"> definida por la asociación de un DataWriter con un publicador, esta asociación expresa la intención de la aplicación de publicar los datos descritos por el DataWriter en el contexto proporcionado por el publicador.</w:t>
      </w:r>
    </w:p>
    <w:p w14:paraId="6B4B1219" w14:textId="29E5F290" w:rsidR="008E7A7D" w:rsidRDefault="008E7A7D" w:rsidP="005A69B7">
      <w:pPr>
        <w:pStyle w:val="Ttulo3"/>
        <w:rPr>
          <w:lang w:val="es-ES"/>
        </w:rPr>
      </w:pPr>
      <w:bookmarkStart w:id="178" w:name="_Toc421180733"/>
      <w:r>
        <w:rPr>
          <w:lang w:val="es-ES"/>
        </w:rPr>
        <w:t>Suscriptor</w:t>
      </w:r>
      <w:bookmarkEnd w:id="178"/>
    </w:p>
    <w:p w14:paraId="28F714CE" w14:textId="1D0F86F4" w:rsidR="008E7A7D" w:rsidRDefault="008E7A7D" w:rsidP="008E7A7D">
      <w:pPr>
        <w:rPr>
          <w:lang w:val="es-ES"/>
        </w:rPr>
      </w:pPr>
      <w:r>
        <w:rPr>
          <w:lang w:val="es-ES"/>
        </w:rPr>
        <w:t xml:space="preserve">El </w:t>
      </w:r>
      <w:r>
        <w:rPr>
          <w:b/>
          <w:lang w:val="es-ES"/>
        </w:rPr>
        <w:t xml:space="preserve">Suscriptor </w:t>
      </w:r>
      <w:r>
        <w:rPr>
          <w:lang w:val="es-ES"/>
        </w:rPr>
        <w:t>es un objeto responsable de recibir los datos publicados ponerlos a disposición de acuerdo con el QoS del suscriptor de la aplicación receptora.</w:t>
      </w:r>
    </w:p>
    <w:p w14:paraId="6A5013AB" w14:textId="3AB464A2" w:rsidR="008E7A7D" w:rsidRDefault="008E7A7D" w:rsidP="008E7A7D">
      <w:pPr>
        <w:rPr>
          <w:lang w:val="es-ES"/>
        </w:rPr>
      </w:pPr>
      <w:r>
        <w:rPr>
          <w:lang w:val="es-ES"/>
        </w:rPr>
        <w:t xml:space="preserve">Puede recibir y despachar datos de los diferentes tipos especificados. Para acceder a los datos recibidos, la aplicación debe utilizar un </w:t>
      </w:r>
      <w:r w:rsidRPr="008E7A7D">
        <w:rPr>
          <w:i/>
          <w:lang w:val="es-ES"/>
        </w:rPr>
        <w:t>typed</w:t>
      </w:r>
      <w:r>
        <w:rPr>
          <w:lang w:val="es-ES"/>
        </w:rPr>
        <w:t xml:space="preserve"> DataReader adjunto al suscriptor.</w:t>
      </w:r>
    </w:p>
    <w:p w14:paraId="60AE6D07" w14:textId="2BA7C81F" w:rsidR="008E7A7D" w:rsidRDefault="008E7A7D" w:rsidP="008E7A7D">
      <w:pPr>
        <w:rPr>
          <w:lang w:val="es-ES"/>
        </w:rPr>
      </w:pPr>
      <w:r>
        <w:rPr>
          <w:lang w:val="es-ES"/>
        </w:rPr>
        <w:t xml:space="preserve">Una suscripción </w:t>
      </w:r>
      <w:r w:rsidR="009A499A">
        <w:rPr>
          <w:lang w:val="es-ES"/>
        </w:rPr>
        <w:t>está definida por la asociación de un DataReader a un suscriptor, esta asociación expresa el intento de la aplicación para suscribirse a los datos descritos por el DataWriter en el contexto proporcionado por el suscriptor.</w:t>
      </w:r>
    </w:p>
    <w:p w14:paraId="5EB522D4" w14:textId="4CDBB6F7" w:rsidR="009A499A" w:rsidRDefault="009A499A" w:rsidP="005A69B7">
      <w:pPr>
        <w:pStyle w:val="Ttulo3"/>
        <w:rPr>
          <w:lang w:val="es-ES"/>
        </w:rPr>
      </w:pPr>
      <w:bookmarkStart w:id="179" w:name="_Toc421180734"/>
      <w:r>
        <w:rPr>
          <w:lang w:val="es-ES"/>
        </w:rPr>
        <w:t>Topic</w:t>
      </w:r>
      <w:bookmarkEnd w:id="179"/>
    </w:p>
    <w:p w14:paraId="58B90402" w14:textId="105448B0" w:rsidR="009A499A" w:rsidRDefault="004562B5" w:rsidP="009A499A">
      <w:pPr>
        <w:rPr>
          <w:lang w:val="es-ES"/>
        </w:rPr>
      </w:pPr>
      <w:r>
        <w:rPr>
          <w:lang w:val="es-ES"/>
        </w:rPr>
        <w:t xml:space="preserve">Un </w:t>
      </w:r>
      <w:r>
        <w:rPr>
          <w:b/>
          <w:lang w:val="es-ES"/>
        </w:rPr>
        <w:t xml:space="preserve">Topic </w:t>
      </w:r>
      <w:r>
        <w:rPr>
          <w:lang w:val="es-ES"/>
        </w:rPr>
        <w:t xml:space="preserve">representa la unidad de información que puede ser producida o consumida; es una triada, compuesta por un tipo, un nombre único y un conjunto de políticas de calidad de servicio, como se muestra en la </w:t>
      </w:r>
      <w:r>
        <w:rPr>
          <w:lang w:val="es-ES"/>
        </w:rPr>
        <w:fldChar w:fldCharType="begin"/>
      </w:r>
      <w:r>
        <w:rPr>
          <w:lang w:val="es-ES"/>
        </w:rPr>
        <w:instrText xml:space="preserve"> REF _Ref420319686 \h </w:instrText>
      </w:r>
      <w:r>
        <w:rPr>
          <w:lang w:val="es-ES"/>
        </w:rPr>
      </w:r>
      <w:r>
        <w:rPr>
          <w:lang w:val="es-ES"/>
        </w:rPr>
        <w:fldChar w:fldCharType="separate"/>
      </w:r>
      <w:r w:rsidR="00705AE8" w:rsidRPr="004562B5">
        <w:t xml:space="preserve">Figura </w:t>
      </w:r>
      <w:r w:rsidR="00705AE8">
        <w:rPr>
          <w:noProof/>
        </w:rPr>
        <w:t>2</w:t>
      </w:r>
      <w:r w:rsidR="00705AE8">
        <w:noBreakHyphen/>
      </w:r>
      <w:r w:rsidR="00705AE8">
        <w:rPr>
          <w:noProof/>
        </w:rPr>
        <w:t>17</w:t>
      </w:r>
      <w:r>
        <w:rPr>
          <w:lang w:val="es-ES"/>
        </w:rPr>
        <w:fldChar w:fldCharType="end"/>
      </w:r>
      <w:r>
        <w:rPr>
          <w:lang w:val="es-ES"/>
        </w:rPr>
        <w:t>, que se utiliza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Default="004562B5" w:rsidP="004562B5">
      <w:pPr>
        <w:keepNext/>
      </w:pPr>
      <w:r>
        <w:rPr>
          <w:noProof/>
          <w:lang w:eastAsia="es-EC"/>
        </w:rPr>
        <w:lastRenderedPageBreak/>
        <w:drawing>
          <wp:inline distT="0" distB="0" distL="0" distR="0" wp14:anchorId="449DDA66" wp14:editId="7475412D">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43">
                      <a:extLs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5A9B72A3" w:rsidR="004562B5" w:rsidRDefault="004562B5" w:rsidP="004562B5">
      <w:pPr>
        <w:pStyle w:val="Descripcin"/>
        <w:jc w:val="center"/>
        <w:rPr>
          <w:i w:val="0"/>
          <w:color w:val="auto"/>
          <w:szCs w:val="24"/>
        </w:rPr>
      </w:pPr>
      <w:bookmarkStart w:id="180" w:name="_Ref420319686"/>
      <w:bookmarkStart w:id="181" w:name="_Toc421177682"/>
      <w:bookmarkStart w:id="182" w:name="_Toc421180806"/>
      <w:r w:rsidRPr="004562B5">
        <w:rPr>
          <w:color w:val="auto"/>
          <w:szCs w:val="24"/>
        </w:rPr>
        <w:t xml:space="preserve">Figura </w:t>
      </w:r>
      <w:r w:rsidR="00703C77">
        <w:rPr>
          <w:color w:val="auto"/>
          <w:szCs w:val="24"/>
        </w:rPr>
        <w:fldChar w:fldCharType="begin"/>
      </w:r>
      <w:r w:rsidR="00703C77">
        <w:rPr>
          <w:color w:val="auto"/>
          <w:szCs w:val="24"/>
        </w:rPr>
        <w:instrText xml:space="preserve"> STYLEREF 1 \s </w:instrText>
      </w:r>
      <w:r w:rsidR="00703C77">
        <w:rPr>
          <w:color w:val="auto"/>
          <w:szCs w:val="24"/>
        </w:rPr>
        <w:fldChar w:fldCharType="separate"/>
      </w:r>
      <w:r w:rsidR="00705AE8">
        <w:rPr>
          <w:noProof/>
          <w:color w:val="auto"/>
          <w:szCs w:val="24"/>
        </w:rPr>
        <w:t>2</w:t>
      </w:r>
      <w:r w:rsidR="00703C77">
        <w:rPr>
          <w:color w:val="auto"/>
          <w:szCs w:val="24"/>
        </w:rPr>
        <w:fldChar w:fldCharType="end"/>
      </w:r>
      <w:r w:rsidR="00703C77">
        <w:rPr>
          <w:color w:val="auto"/>
          <w:szCs w:val="24"/>
        </w:rPr>
        <w:noBreakHyphen/>
      </w:r>
      <w:r w:rsidR="00703C77">
        <w:rPr>
          <w:color w:val="auto"/>
          <w:szCs w:val="24"/>
        </w:rPr>
        <w:fldChar w:fldCharType="begin"/>
      </w:r>
      <w:r w:rsidR="00703C77">
        <w:rPr>
          <w:color w:val="auto"/>
          <w:szCs w:val="24"/>
        </w:rPr>
        <w:instrText xml:space="preserve"> SEQ Figura \* ARABIC \s 1 </w:instrText>
      </w:r>
      <w:r w:rsidR="00703C77">
        <w:rPr>
          <w:color w:val="auto"/>
          <w:szCs w:val="24"/>
        </w:rPr>
        <w:fldChar w:fldCharType="separate"/>
      </w:r>
      <w:r w:rsidR="00705AE8">
        <w:rPr>
          <w:noProof/>
          <w:color w:val="auto"/>
          <w:szCs w:val="24"/>
        </w:rPr>
        <w:t>17</w:t>
      </w:r>
      <w:r w:rsidR="00703C77">
        <w:rPr>
          <w:color w:val="auto"/>
          <w:szCs w:val="24"/>
        </w:rPr>
        <w:fldChar w:fldCharType="end"/>
      </w:r>
      <w:bookmarkEnd w:id="180"/>
      <w:r w:rsidRPr="004562B5">
        <w:rPr>
          <w:color w:val="auto"/>
          <w:szCs w:val="24"/>
        </w:rPr>
        <w:t xml:space="preserve">. </w:t>
      </w:r>
      <w:r w:rsidRPr="004562B5">
        <w:rPr>
          <w:i w:val="0"/>
          <w:color w:val="auto"/>
          <w:szCs w:val="24"/>
        </w:rPr>
        <w:t>Objeto Topic y sus componentes.</w:t>
      </w:r>
      <w:bookmarkEnd w:id="181"/>
      <w:bookmarkEnd w:id="182"/>
    </w:p>
    <w:p w14:paraId="4889CACA" w14:textId="5CF8E6DA" w:rsidR="004562B5" w:rsidRDefault="004562B5" w:rsidP="004562B5">
      <w:r>
        <w:t xml:space="preserve">Los Topic son objetos que conceptualmente encajan entre las publicaciones y suscripciones. Las publicaciones deben ser conocidas del tal manera que las suscripciones puedan referirse a ellas sin ambigüedades. El Topic tiene el propósito de: asociar un nombre único en el dominio, es decir, el conjunto de aplicaciones que se comunican entre sí; asociar un tipo de datos, y la calidad de servicio en relación </w:t>
      </w:r>
      <w:r w:rsidR="00AB3623">
        <w:t xml:space="preserve">con los datos en sí. </w:t>
      </w:r>
    </w:p>
    <w:p w14:paraId="4D1DE3C2" w14:textId="61046659" w:rsidR="006D3527" w:rsidRDefault="006D3527" w:rsidP="004562B5">
      <w:r>
        <w:t xml:space="preserve">Adicionalmente al Topic de QoS, la calidad de servicio del </w:t>
      </w:r>
      <w:r w:rsidRPr="006D3527">
        <w:rPr>
          <w:i/>
        </w:rPr>
        <w:t>DataWriter</w:t>
      </w:r>
      <w:r>
        <w:t xml:space="preserve"> asociada a este Topic y la QoS del publicador asociado al </w:t>
      </w:r>
      <w:r w:rsidRPr="006D3527">
        <w:rPr>
          <w:i/>
        </w:rPr>
        <w:t>DataWriter</w:t>
      </w:r>
      <w:r>
        <w:t xml:space="preserve"> controlan el comportamiento de parte del publicador, mientras la QoS de los Topic, </w:t>
      </w:r>
      <w:r>
        <w:rPr>
          <w:i/>
        </w:rPr>
        <w:t>Data</w:t>
      </w:r>
      <w:r w:rsidRPr="006D3527">
        <w:rPr>
          <w:i/>
        </w:rPr>
        <w:t>Reader</w:t>
      </w:r>
      <w:r>
        <w:t xml:space="preserve"> y el Suscriptor, controlan el comportamiento en el lado del suscriptor.</w:t>
      </w:r>
    </w:p>
    <w:p w14:paraId="6CD5CC1D" w14:textId="5BBE65C9" w:rsidR="006D3527" w:rsidRDefault="006D3527" w:rsidP="004562B5">
      <w:r>
        <w:t>Un tipo Topic DDS es descrito por una estructura IDL</w:t>
      </w:r>
      <w:r>
        <w:rPr>
          <w:rStyle w:val="Refdenotaalpie"/>
        </w:rPr>
        <w:footnoteReference w:id="29"/>
      </w:r>
      <w:r>
        <w:t xml:space="preserve"> que contiene un número arbitrario de campos cuyos tipos podrían ser; tipo primitivo como se muestra en la </w:t>
      </w:r>
      <w:r>
        <w:fldChar w:fldCharType="begin"/>
      </w:r>
      <w:r>
        <w:instrText xml:space="preserve"> REF _Ref420320507 \h </w:instrText>
      </w:r>
      <w:r>
        <w:fldChar w:fldCharType="separate"/>
      </w:r>
      <w:r w:rsidR="00705AE8" w:rsidRPr="006D3527">
        <w:rPr>
          <w:sz w:val="22"/>
          <w:szCs w:val="22"/>
        </w:rPr>
        <w:t xml:space="preserve">Tabla </w:t>
      </w:r>
      <w:r w:rsidR="00705AE8">
        <w:rPr>
          <w:noProof/>
          <w:sz w:val="22"/>
          <w:szCs w:val="22"/>
        </w:rPr>
        <w:t>2</w:t>
      </w:r>
      <w:r w:rsidR="00705AE8">
        <w:rPr>
          <w:sz w:val="22"/>
          <w:szCs w:val="22"/>
        </w:rPr>
        <w:noBreakHyphen/>
      </w:r>
      <w:r w:rsidR="00705AE8">
        <w:rPr>
          <w:noProof/>
          <w:sz w:val="22"/>
          <w:szCs w:val="22"/>
        </w:rPr>
        <w:t>1</w:t>
      </w:r>
      <w:r>
        <w:fldChar w:fldCharType="end"/>
      </w:r>
      <w:r w:rsidR="006A70FB">
        <w:t>, u</w:t>
      </w:r>
      <w:r>
        <w:t xml:space="preserve">n tipo template como se muestra en la </w:t>
      </w:r>
      <w:r w:rsidR="006A70FB">
        <w:fldChar w:fldCharType="begin"/>
      </w:r>
      <w:r w:rsidR="006A70FB">
        <w:instrText xml:space="preserve"> REF _Ref420320763 \h </w:instrText>
      </w:r>
      <w:r w:rsidR="006A70FB">
        <w:fldChar w:fldCharType="separate"/>
      </w:r>
      <w:r w:rsidR="00705AE8" w:rsidRPr="006A70FB">
        <w:t xml:space="preserve">Tabla </w:t>
      </w:r>
      <w:r w:rsidR="00705AE8">
        <w:rPr>
          <w:noProof/>
        </w:rPr>
        <w:t>2</w:t>
      </w:r>
      <w:r w:rsidR="00705AE8">
        <w:noBreakHyphen/>
      </w:r>
      <w:r w:rsidR="00705AE8">
        <w:rPr>
          <w:noProof/>
        </w:rPr>
        <w:t>2</w:t>
      </w:r>
      <w:r w:rsidR="006A70FB">
        <w:fldChar w:fldCharType="end"/>
      </w:r>
      <w:r w:rsidR="006A70FB">
        <w:t xml:space="preserve">, o un tipo compuesto como se muestra en la </w:t>
      </w:r>
      <w:r w:rsidR="006A70FB">
        <w:fldChar w:fldCharType="begin"/>
      </w:r>
      <w:r w:rsidR="006A70FB">
        <w:instrText xml:space="preserve"> REF _Ref420321119 \h </w:instrText>
      </w:r>
      <w:r w:rsidR="006A70FB">
        <w:fldChar w:fldCharType="separate"/>
      </w:r>
      <w:r w:rsidR="00705AE8" w:rsidRPr="006A70FB">
        <w:t xml:space="preserve">Tabla </w:t>
      </w:r>
      <w:r w:rsidR="00705AE8">
        <w:rPr>
          <w:noProof/>
        </w:rPr>
        <w:t>2</w:t>
      </w:r>
      <w:r w:rsidR="00705AE8">
        <w:noBreakHyphen/>
      </w:r>
      <w:r w:rsidR="00705AE8">
        <w:rPr>
          <w:noProof/>
        </w:rPr>
        <w:t>3</w:t>
      </w:r>
      <w:r w:rsidR="006A70FB">
        <w:fldChar w:fldCharType="end"/>
      </w:r>
      <w:r w:rsidR="006A70FB">
        <w:t xml:space="preserve"> </w:t>
      </w:r>
    </w:p>
    <w:p w14:paraId="0772CF80" w14:textId="3FA3E510" w:rsidR="006D3527" w:rsidRPr="006D3527" w:rsidRDefault="006D3527" w:rsidP="006D3527">
      <w:pPr>
        <w:pStyle w:val="Descripcin"/>
        <w:keepNext/>
        <w:jc w:val="center"/>
        <w:rPr>
          <w:color w:val="auto"/>
          <w:sz w:val="22"/>
          <w:szCs w:val="22"/>
        </w:rPr>
      </w:pPr>
      <w:bookmarkStart w:id="183" w:name="_Ref420320507"/>
      <w:bookmarkStart w:id="184" w:name="_Toc421180760"/>
      <w:r w:rsidRPr="006D3527">
        <w:rPr>
          <w:color w:val="auto"/>
          <w:sz w:val="22"/>
          <w:szCs w:val="22"/>
        </w:rPr>
        <w:lastRenderedPageBreak/>
        <w:t xml:space="preserve">Tabla </w:t>
      </w:r>
      <w:r w:rsidR="00030E82">
        <w:rPr>
          <w:color w:val="auto"/>
          <w:sz w:val="22"/>
          <w:szCs w:val="22"/>
        </w:rPr>
        <w:fldChar w:fldCharType="begin"/>
      </w:r>
      <w:r w:rsidR="00030E82">
        <w:rPr>
          <w:color w:val="auto"/>
          <w:sz w:val="22"/>
          <w:szCs w:val="22"/>
        </w:rPr>
        <w:instrText xml:space="preserve"> STYLEREF 1 \s </w:instrText>
      </w:r>
      <w:r w:rsidR="00030E82">
        <w:rPr>
          <w:color w:val="auto"/>
          <w:sz w:val="22"/>
          <w:szCs w:val="22"/>
        </w:rPr>
        <w:fldChar w:fldCharType="separate"/>
      </w:r>
      <w:r w:rsidR="00705AE8">
        <w:rPr>
          <w:noProof/>
          <w:color w:val="auto"/>
          <w:sz w:val="22"/>
          <w:szCs w:val="22"/>
        </w:rPr>
        <w:t>2</w:t>
      </w:r>
      <w:r w:rsidR="00030E82">
        <w:rPr>
          <w:color w:val="auto"/>
          <w:sz w:val="22"/>
          <w:szCs w:val="22"/>
        </w:rPr>
        <w:fldChar w:fldCharType="end"/>
      </w:r>
      <w:r w:rsidR="00030E82">
        <w:rPr>
          <w:color w:val="auto"/>
          <w:sz w:val="22"/>
          <w:szCs w:val="22"/>
        </w:rPr>
        <w:noBreakHyphen/>
      </w:r>
      <w:r w:rsidR="00030E82">
        <w:rPr>
          <w:color w:val="auto"/>
          <w:sz w:val="22"/>
          <w:szCs w:val="22"/>
        </w:rPr>
        <w:fldChar w:fldCharType="begin"/>
      </w:r>
      <w:r w:rsidR="00030E82">
        <w:rPr>
          <w:color w:val="auto"/>
          <w:sz w:val="22"/>
          <w:szCs w:val="22"/>
        </w:rPr>
        <w:instrText xml:space="preserve"> SEQ Tabla \* ARABIC \s 1 </w:instrText>
      </w:r>
      <w:r w:rsidR="00030E82">
        <w:rPr>
          <w:color w:val="auto"/>
          <w:sz w:val="22"/>
          <w:szCs w:val="22"/>
        </w:rPr>
        <w:fldChar w:fldCharType="separate"/>
      </w:r>
      <w:r w:rsidR="00705AE8">
        <w:rPr>
          <w:noProof/>
          <w:color w:val="auto"/>
          <w:sz w:val="22"/>
          <w:szCs w:val="22"/>
        </w:rPr>
        <w:t>1</w:t>
      </w:r>
      <w:r w:rsidR="00030E82">
        <w:rPr>
          <w:color w:val="auto"/>
          <w:sz w:val="22"/>
          <w:szCs w:val="22"/>
        </w:rPr>
        <w:fldChar w:fldCharType="end"/>
      </w:r>
      <w:bookmarkEnd w:id="183"/>
      <w:r w:rsidRPr="006D3527">
        <w:rPr>
          <w:color w:val="auto"/>
          <w:sz w:val="22"/>
          <w:szCs w:val="22"/>
        </w:rPr>
        <w:t xml:space="preserve">. </w:t>
      </w:r>
      <w:r w:rsidRPr="006D3527">
        <w:rPr>
          <w:i w:val="0"/>
          <w:color w:val="auto"/>
          <w:sz w:val="22"/>
          <w:szCs w:val="22"/>
        </w:rPr>
        <w:t>Tipos IDL primitivos.</w:t>
      </w:r>
      <w:bookmarkEnd w:id="184"/>
    </w:p>
    <w:p w14:paraId="69F34E82" w14:textId="73DF207D" w:rsidR="006D3527" w:rsidRDefault="006D3527" w:rsidP="006D3527">
      <w:pPr>
        <w:jc w:val="center"/>
      </w:pPr>
      <w:r>
        <w:rPr>
          <w:noProof/>
          <w:lang w:eastAsia="es-EC"/>
        </w:rPr>
        <w:drawing>
          <wp:inline distT="0" distB="0" distL="0" distR="0" wp14:anchorId="51EE4343" wp14:editId="51524200">
            <wp:extent cx="2238375" cy="189522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DC4224.tmp"/>
                    <pic:cNvPicPr/>
                  </pic:nvPicPr>
                  <pic:blipFill>
                    <a:blip r:embed="rId44">
                      <a:extLst>
                        <a:ext uri="{28A0092B-C50C-407E-A947-70E740481C1C}">
                          <a14:useLocalDpi xmlns:a14="http://schemas.microsoft.com/office/drawing/2010/main" val="0"/>
                        </a:ext>
                      </a:extLst>
                    </a:blip>
                    <a:stretch>
                      <a:fillRect/>
                    </a:stretch>
                  </pic:blipFill>
                  <pic:spPr>
                    <a:xfrm>
                      <a:off x="0" y="0"/>
                      <a:ext cx="2249426" cy="1904584"/>
                    </a:xfrm>
                    <a:prstGeom prst="rect">
                      <a:avLst/>
                    </a:prstGeom>
                  </pic:spPr>
                </pic:pic>
              </a:graphicData>
            </a:graphic>
          </wp:inline>
        </w:drawing>
      </w:r>
    </w:p>
    <w:p w14:paraId="29F40CDB" w14:textId="693E33F0" w:rsidR="006A70FB" w:rsidRPr="006A70FB" w:rsidRDefault="006A70FB" w:rsidP="006A70FB">
      <w:pPr>
        <w:pStyle w:val="Descripcin"/>
        <w:keepNext/>
        <w:jc w:val="center"/>
        <w:rPr>
          <w:color w:val="auto"/>
          <w:szCs w:val="24"/>
        </w:rPr>
      </w:pPr>
      <w:bookmarkStart w:id="185" w:name="_Ref420320763"/>
      <w:bookmarkStart w:id="186" w:name="_Toc421180761"/>
      <w:r w:rsidRPr="006A70FB">
        <w:rPr>
          <w:color w:val="auto"/>
          <w:szCs w:val="24"/>
        </w:rPr>
        <w:t xml:space="preserve">Tabla </w:t>
      </w:r>
      <w:r w:rsidR="00030E82">
        <w:rPr>
          <w:color w:val="auto"/>
          <w:szCs w:val="24"/>
        </w:rPr>
        <w:fldChar w:fldCharType="begin"/>
      </w:r>
      <w:r w:rsidR="00030E82">
        <w:rPr>
          <w:color w:val="auto"/>
          <w:szCs w:val="24"/>
        </w:rPr>
        <w:instrText xml:space="preserve"> STYLEREF 1 \s </w:instrText>
      </w:r>
      <w:r w:rsidR="00030E82">
        <w:rPr>
          <w:color w:val="auto"/>
          <w:szCs w:val="24"/>
        </w:rPr>
        <w:fldChar w:fldCharType="separate"/>
      </w:r>
      <w:r w:rsidR="00705AE8">
        <w:rPr>
          <w:noProof/>
          <w:color w:val="auto"/>
          <w:szCs w:val="24"/>
        </w:rPr>
        <w:t>2</w:t>
      </w:r>
      <w:r w:rsidR="00030E82">
        <w:rPr>
          <w:color w:val="auto"/>
          <w:szCs w:val="24"/>
        </w:rPr>
        <w:fldChar w:fldCharType="end"/>
      </w:r>
      <w:r w:rsidR="00030E82">
        <w:rPr>
          <w:color w:val="auto"/>
          <w:szCs w:val="24"/>
        </w:rPr>
        <w:noBreakHyphen/>
      </w:r>
      <w:r w:rsidR="00030E82">
        <w:rPr>
          <w:color w:val="auto"/>
          <w:szCs w:val="24"/>
        </w:rPr>
        <w:fldChar w:fldCharType="begin"/>
      </w:r>
      <w:r w:rsidR="00030E82">
        <w:rPr>
          <w:color w:val="auto"/>
          <w:szCs w:val="24"/>
        </w:rPr>
        <w:instrText xml:space="preserve"> SEQ Tabla \* ARABIC \s 1 </w:instrText>
      </w:r>
      <w:r w:rsidR="00030E82">
        <w:rPr>
          <w:color w:val="auto"/>
          <w:szCs w:val="24"/>
        </w:rPr>
        <w:fldChar w:fldCharType="separate"/>
      </w:r>
      <w:r w:rsidR="00705AE8">
        <w:rPr>
          <w:noProof/>
          <w:color w:val="auto"/>
          <w:szCs w:val="24"/>
        </w:rPr>
        <w:t>2</w:t>
      </w:r>
      <w:r w:rsidR="00030E82">
        <w:rPr>
          <w:color w:val="auto"/>
          <w:szCs w:val="24"/>
        </w:rPr>
        <w:fldChar w:fldCharType="end"/>
      </w:r>
      <w:bookmarkEnd w:id="185"/>
      <w:r w:rsidRPr="006A70FB">
        <w:rPr>
          <w:color w:val="auto"/>
          <w:szCs w:val="24"/>
        </w:rPr>
        <w:t xml:space="preserve">. </w:t>
      </w:r>
      <w:r w:rsidRPr="006A70FB">
        <w:rPr>
          <w:i w:val="0"/>
          <w:color w:val="auto"/>
          <w:szCs w:val="24"/>
        </w:rPr>
        <w:t>Tipos IDL template.</w:t>
      </w:r>
      <w:bookmarkEnd w:id="186"/>
    </w:p>
    <w:p w14:paraId="634601F4" w14:textId="5A7D1AC7" w:rsidR="006D3527" w:rsidRDefault="006A70FB" w:rsidP="006D3527">
      <w:pPr>
        <w:jc w:val="center"/>
      </w:pPr>
      <w:r>
        <w:rPr>
          <w:noProof/>
          <w:lang w:eastAsia="es-EC"/>
        </w:rPr>
        <w:drawing>
          <wp:inline distT="0" distB="0" distL="0" distR="0" wp14:anchorId="1AC46E24" wp14:editId="5BBACE25">
            <wp:extent cx="3438525" cy="24193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38525" cy="2419350"/>
                    </a:xfrm>
                    <a:prstGeom prst="rect">
                      <a:avLst/>
                    </a:prstGeom>
                    <a:noFill/>
                    <a:ln>
                      <a:noFill/>
                    </a:ln>
                  </pic:spPr>
                </pic:pic>
              </a:graphicData>
            </a:graphic>
          </wp:inline>
        </w:drawing>
      </w:r>
    </w:p>
    <w:p w14:paraId="58F0E5B4" w14:textId="0E70A15F" w:rsidR="006A70FB" w:rsidRPr="006A70FB" w:rsidRDefault="006A70FB" w:rsidP="006A70FB">
      <w:pPr>
        <w:pStyle w:val="Descripcin"/>
        <w:keepNext/>
        <w:jc w:val="center"/>
        <w:rPr>
          <w:color w:val="auto"/>
          <w:szCs w:val="24"/>
        </w:rPr>
      </w:pPr>
      <w:bookmarkStart w:id="187" w:name="_Ref420321119"/>
      <w:bookmarkStart w:id="188" w:name="_Toc421180762"/>
      <w:r w:rsidRPr="006A70FB">
        <w:rPr>
          <w:color w:val="auto"/>
          <w:szCs w:val="24"/>
        </w:rPr>
        <w:t xml:space="preserve">Tabla </w:t>
      </w:r>
      <w:r w:rsidR="00030E82">
        <w:rPr>
          <w:color w:val="auto"/>
          <w:szCs w:val="24"/>
        </w:rPr>
        <w:fldChar w:fldCharType="begin"/>
      </w:r>
      <w:r w:rsidR="00030E82">
        <w:rPr>
          <w:color w:val="auto"/>
          <w:szCs w:val="24"/>
        </w:rPr>
        <w:instrText xml:space="preserve"> STYLEREF 1 \s </w:instrText>
      </w:r>
      <w:r w:rsidR="00030E82">
        <w:rPr>
          <w:color w:val="auto"/>
          <w:szCs w:val="24"/>
        </w:rPr>
        <w:fldChar w:fldCharType="separate"/>
      </w:r>
      <w:r w:rsidR="00705AE8">
        <w:rPr>
          <w:noProof/>
          <w:color w:val="auto"/>
          <w:szCs w:val="24"/>
        </w:rPr>
        <w:t>2</w:t>
      </w:r>
      <w:r w:rsidR="00030E82">
        <w:rPr>
          <w:color w:val="auto"/>
          <w:szCs w:val="24"/>
        </w:rPr>
        <w:fldChar w:fldCharType="end"/>
      </w:r>
      <w:r w:rsidR="00030E82">
        <w:rPr>
          <w:color w:val="auto"/>
          <w:szCs w:val="24"/>
        </w:rPr>
        <w:noBreakHyphen/>
      </w:r>
      <w:r w:rsidR="00030E82">
        <w:rPr>
          <w:color w:val="auto"/>
          <w:szCs w:val="24"/>
        </w:rPr>
        <w:fldChar w:fldCharType="begin"/>
      </w:r>
      <w:r w:rsidR="00030E82">
        <w:rPr>
          <w:color w:val="auto"/>
          <w:szCs w:val="24"/>
        </w:rPr>
        <w:instrText xml:space="preserve"> SEQ Tabla \* ARABIC \s 1 </w:instrText>
      </w:r>
      <w:r w:rsidR="00030E82">
        <w:rPr>
          <w:color w:val="auto"/>
          <w:szCs w:val="24"/>
        </w:rPr>
        <w:fldChar w:fldCharType="separate"/>
      </w:r>
      <w:r w:rsidR="00705AE8">
        <w:rPr>
          <w:noProof/>
          <w:color w:val="auto"/>
          <w:szCs w:val="24"/>
        </w:rPr>
        <w:t>3</w:t>
      </w:r>
      <w:r w:rsidR="00030E82">
        <w:rPr>
          <w:color w:val="auto"/>
          <w:szCs w:val="24"/>
        </w:rPr>
        <w:fldChar w:fldCharType="end"/>
      </w:r>
      <w:bookmarkEnd w:id="187"/>
      <w:r w:rsidRPr="006A70FB">
        <w:rPr>
          <w:color w:val="auto"/>
          <w:szCs w:val="24"/>
        </w:rPr>
        <w:t>.</w:t>
      </w:r>
      <w:r w:rsidRPr="006A70FB">
        <w:rPr>
          <w:i w:val="0"/>
          <w:color w:val="auto"/>
          <w:szCs w:val="24"/>
        </w:rPr>
        <w:t xml:space="preserve"> Tipos IDL compuestos.</w:t>
      </w:r>
      <w:bookmarkEnd w:id="188"/>
    </w:p>
    <w:p w14:paraId="0C793BA8" w14:textId="69E9487D" w:rsidR="006A70FB" w:rsidRDefault="006A70FB" w:rsidP="006D3527">
      <w:pPr>
        <w:jc w:val="center"/>
      </w:pPr>
      <w:r>
        <w:rPr>
          <w:noProof/>
          <w:lang w:eastAsia="es-EC"/>
        </w:rPr>
        <w:drawing>
          <wp:inline distT="0" distB="0" distL="0" distR="0" wp14:anchorId="358ED228" wp14:editId="28833A9C">
            <wp:extent cx="2828925" cy="232577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DC9666.tmp"/>
                    <pic:cNvPicPr/>
                  </pic:nvPicPr>
                  <pic:blipFill>
                    <a:blip r:embed="rId46">
                      <a:extLst>
                        <a:ext uri="{28A0092B-C50C-407E-A947-70E740481C1C}">
                          <a14:useLocalDpi xmlns:a14="http://schemas.microsoft.com/office/drawing/2010/main" val="0"/>
                        </a:ext>
                      </a:extLst>
                    </a:blip>
                    <a:stretch>
                      <a:fillRect/>
                    </a:stretch>
                  </pic:blipFill>
                  <pic:spPr>
                    <a:xfrm>
                      <a:off x="0" y="0"/>
                      <a:ext cx="2837884" cy="2333141"/>
                    </a:xfrm>
                    <a:prstGeom prst="rect">
                      <a:avLst/>
                    </a:prstGeom>
                  </pic:spPr>
                </pic:pic>
              </a:graphicData>
            </a:graphic>
          </wp:inline>
        </w:drawing>
      </w:r>
    </w:p>
    <w:p w14:paraId="2699D39B" w14:textId="2FD053ED" w:rsidR="006B113C" w:rsidRDefault="006B113C" w:rsidP="006B113C">
      <w:r>
        <w:lastRenderedPageBreak/>
        <w:t xml:space="preserve">Los </w:t>
      </w:r>
      <w:r>
        <w:rPr>
          <w:i/>
        </w:rPr>
        <w:t>Topic</w:t>
      </w:r>
      <w:r>
        <w:t xml:space="preserve"> deben ser conocidos por el middleware y potencialmente propagados. Los objetos del </w:t>
      </w:r>
      <w:r>
        <w:rPr>
          <w:i/>
        </w:rPr>
        <w:t>Topic</w:t>
      </w:r>
      <w:r>
        <w:t xml:space="preserve"> son creados utilizando las operaciones de creación proporcionadas por el </w:t>
      </w:r>
      <w:r>
        <w:rPr>
          <w:i/>
        </w:rPr>
        <w:t>DomainParticipant</w:t>
      </w:r>
      <w:r>
        <w:t>.</w:t>
      </w:r>
    </w:p>
    <w:p w14:paraId="41B3F525" w14:textId="4D355E01" w:rsidR="006B113C" w:rsidRDefault="006B113C" w:rsidP="006B113C">
      <w:r>
        <w:t xml:space="preserve">La interacción es directa por parte del publicador: cuando la aplicación sabe u hacer con los datos disponibles para la publicación, llama a la operación correspondiente al </w:t>
      </w:r>
      <w:r>
        <w:rPr>
          <w:i/>
        </w:rPr>
        <w:t xml:space="preserve">DataWriter </w:t>
      </w:r>
      <w:r>
        <w:t>relacionado.</w:t>
      </w:r>
    </w:p>
    <w:p w14:paraId="040527BD" w14:textId="6849CE5C" w:rsidR="006B113C" w:rsidRDefault="006B113C" w:rsidP="006B113C">
      <w:r>
        <w:t xml:space="preserve">La interacción con el suscriptor muestra más opciones: la información relevante puede llegar cuando la aplicación está ocupada o cuando la aplicación está a la espera de esa información. Es decir que dependiendo de la forma en que la aplicación está diseñada, se utilizaran notificaciones asíncronas o síncronas. Ambos modos de interacción están permitidos, para llamadas de acceso sincrónicas se utilizan </w:t>
      </w:r>
      <w:r>
        <w:rPr>
          <w:i/>
        </w:rPr>
        <w:t>Listener</w:t>
      </w:r>
      <w:r>
        <w:t xml:space="preserve">, para llamadas de acceso asincrónico se utilizan </w:t>
      </w:r>
      <w:r>
        <w:rPr>
          <w:i/>
        </w:rPr>
        <w:t xml:space="preserve">WaitSet </w:t>
      </w:r>
      <w:r>
        <w:t xml:space="preserve">asociados con objetos </w:t>
      </w:r>
      <w:r>
        <w:rPr>
          <w:i/>
        </w:rPr>
        <w:t>Condition</w:t>
      </w:r>
      <w:r>
        <w:t>.</w:t>
      </w:r>
    </w:p>
    <w:p w14:paraId="6633B23D" w14:textId="41D84517" w:rsidR="006B113C" w:rsidRPr="006B113C" w:rsidRDefault="006B113C" w:rsidP="006B113C">
      <w:r>
        <w:t xml:space="preserve">Estos modos de interacción también se pueden usar para acceder a los cambios que afectan el estado de la comunicación dentro del middleware. </w:t>
      </w:r>
    </w:p>
    <w:p w14:paraId="3253C057" w14:textId="77777777" w:rsidR="006A70FB" w:rsidRDefault="006A70FB" w:rsidP="006A70FB"/>
    <w:p w14:paraId="51EF3186" w14:textId="77777777" w:rsidR="006A70FB" w:rsidRDefault="006A70FB" w:rsidP="006D3527">
      <w:pPr>
        <w:jc w:val="center"/>
      </w:pPr>
    </w:p>
    <w:p w14:paraId="55CF7360" w14:textId="77777777" w:rsidR="006D3527" w:rsidRPr="004562B5" w:rsidRDefault="006D3527" w:rsidP="006D3527">
      <w:pPr>
        <w:jc w:val="center"/>
      </w:pPr>
    </w:p>
    <w:p w14:paraId="01DA0CF6" w14:textId="6217D440" w:rsidR="00DB5B84" w:rsidRPr="00DB5B84" w:rsidRDefault="00606BF0" w:rsidP="005A69B7">
      <w:pPr>
        <w:pStyle w:val="Ttulo2"/>
        <w:rPr>
          <w:rFonts w:cstheme="minorBidi"/>
        </w:rPr>
      </w:pPr>
      <w:bookmarkStart w:id="189" w:name="_Toc421180735"/>
      <w:r w:rsidRPr="00DB5B84">
        <w:rPr>
          <w:lang w:val="es-ES"/>
        </w:rPr>
        <w:t>MECANISMO Y TÉCNICAS PARA EL ALCANCE DE LA INFORMACIÓN</w:t>
      </w:r>
      <w:bookmarkEnd w:id="189"/>
    </w:p>
    <w:p w14:paraId="7E06BBB5" w14:textId="097DE210" w:rsidR="00F05D3E" w:rsidRDefault="00DB5B84" w:rsidP="00DB5B84">
      <w:r w:rsidRPr="00DB5B84">
        <w:t xml:space="preserve">Los dominios y las particiones son una manera de organizar los datos, sin embargo, operan a un nivel estructural. El Topic DDS Content-Filtered permite crear topics, que limitan los valores que pueden tomar sus instancias. Al suscribirse a un </w:t>
      </w:r>
      <w:r w:rsidRPr="00DB5B84">
        <w:rPr>
          <w:b/>
        </w:rPr>
        <w:t>topic content-filtered</w:t>
      </w:r>
      <w:r w:rsidRPr="00DB5B84">
        <w:t xml:space="preserve"> una aplicación</w:t>
      </w:r>
      <w:r>
        <w:t>,</w:t>
      </w:r>
      <w:r w:rsidRPr="00DB5B84">
        <w:t xml:space="preserve"> sólo recibirá, entre todos los valores publicados aquellos </w:t>
      </w:r>
      <w:r>
        <w:t xml:space="preserve">valores </w:t>
      </w:r>
      <w:r w:rsidRPr="00DB5B84">
        <w:t xml:space="preserve">que coincidan con el filtro de </w:t>
      </w:r>
      <w:r w:rsidRPr="00DB5B84">
        <w:rPr>
          <w:i/>
        </w:rPr>
        <w:t>topic</w:t>
      </w:r>
      <w:r w:rsidRPr="00DB5B84">
        <w:t>.</w:t>
      </w:r>
      <w:r>
        <w:t xml:space="preserve"> Los operadores de los filtros y condiciones de consultas se muestran en la siguiente </w:t>
      </w:r>
      <w:r>
        <w:fldChar w:fldCharType="begin"/>
      </w:r>
      <w:r>
        <w:instrText xml:space="preserve"> REF _Ref420329995 \h </w:instrText>
      </w:r>
      <w:r>
        <w:fldChar w:fldCharType="separate"/>
      </w:r>
      <w:r w:rsidR="00705AE8" w:rsidRPr="00DB5B84">
        <w:t xml:space="preserve">Tabla </w:t>
      </w:r>
      <w:r w:rsidR="00705AE8">
        <w:rPr>
          <w:noProof/>
        </w:rPr>
        <w:t>2</w:t>
      </w:r>
      <w:r w:rsidR="00705AE8">
        <w:noBreakHyphen/>
      </w:r>
      <w:r w:rsidR="00705AE8">
        <w:rPr>
          <w:noProof/>
        </w:rPr>
        <w:t>4</w:t>
      </w:r>
      <w:r>
        <w:fldChar w:fldCharType="end"/>
      </w:r>
      <w:r>
        <w:t>.</w:t>
      </w:r>
    </w:p>
    <w:p w14:paraId="568EC49E" w14:textId="74492621" w:rsidR="00DB5B84" w:rsidRPr="00DB5B84" w:rsidRDefault="00DB5B84" w:rsidP="00DB5B84">
      <w:pPr>
        <w:pStyle w:val="Descripcin"/>
        <w:keepNext/>
        <w:jc w:val="center"/>
        <w:rPr>
          <w:szCs w:val="24"/>
        </w:rPr>
      </w:pPr>
      <w:bookmarkStart w:id="190" w:name="_Ref420329995"/>
      <w:bookmarkStart w:id="191" w:name="_Toc421180763"/>
      <w:r w:rsidRPr="00DB5B84">
        <w:rPr>
          <w:szCs w:val="24"/>
        </w:rPr>
        <w:lastRenderedPageBreak/>
        <w:t xml:space="preserve">Tabla </w:t>
      </w:r>
      <w:r w:rsidR="00030E82">
        <w:rPr>
          <w:szCs w:val="24"/>
        </w:rPr>
        <w:fldChar w:fldCharType="begin"/>
      </w:r>
      <w:r w:rsidR="00030E82">
        <w:rPr>
          <w:szCs w:val="24"/>
        </w:rPr>
        <w:instrText xml:space="preserve"> STYLEREF 1 \s </w:instrText>
      </w:r>
      <w:r w:rsidR="00030E82">
        <w:rPr>
          <w:szCs w:val="24"/>
        </w:rPr>
        <w:fldChar w:fldCharType="separate"/>
      </w:r>
      <w:r w:rsidR="00705AE8">
        <w:rPr>
          <w:noProof/>
          <w:szCs w:val="24"/>
        </w:rPr>
        <w:t>2</w:t>
      </w:r>
      <w:r w:rsidR="00030E82">
        <w:rPr>
          <w:szCs w:val="24"/>
        </w:rPr>
        <w:fldChar w:fldCharType="end"/>
      </w:r>
      <w:r w:rsidR="00030E82">
        <w:rPr>
          <w:szCs w:val="24"/>
        </w:rPr>
        <w:noBreakHyphen/>
      </w:r>
      <w:r w:rsidR="00030E82">
        <w:rPr>
          <w:szCs w:val="24"/>
        </w:rPr>
        <w:fldChar w:fldCharType="begin"/>
      </w:r>
      <w:r w:rsidR="00030E82">
        <w:rPr>
          <w:szCs w:val="24"/>
        </w:rPr>
        <w:instrText xml:space="preserve"> SEQ Tabla \* ARABIC \s 1 </w:instrText>
      </w:r>
      <w:r w:rsidR="00030E82">
        <w:rPr>
          <w:szCs w:val="24"/>
        </w:rPr>
        <w:fldChar w:fldCharType="separate"/>
      </w:r>
      <w:r w:rsidR="00705AE8">
        <w:rPr>
          <w:noProof/>
          <w:szCs w:val="24"/>
        </w:rPr>
        <w:t>4</w:t>
      </w:r>
      <w:r w:rsidR="00030E82">
        <w:rPr>
          <w:szCs w:val="24"/>
        </w:rPr>
        <w:fldChar w:fldCharType="end"/>
      </w:r>
      <w:bookmarkEnd w:id="190"/>
      <w:r w:rsidRPr="00DB5B84">
        <w:rPr>
          <w:i w:val="0"/>
          <w:szCs w:val="24"/>
        </w:rPr>
        <w:t>. Operadores para Filtros DDS y Condiciones de Consulta</w:t>
      </w:r>
      <w:bookmarkEnd w:id="191"/>
    </w:p>
    <w:p w14:paraId="359049F2" w14:textId="4D9B0488" w:rsidR="00DB5B84" w:rsidRDefault="00DB5B84" w:rsidP="00DB5B84">
      <w:pPr>
        <w:jc w:val="center"/>
      </w:pPr>
      <w:r>
        <w:rPr>
          <w:noProof/>
          <w:lang w:eastAsia="es-EC"/>
        </w:rPr>
        <w:drawing>
          <wp:inline distT="0" distB="0" distL="0" distR="0" wp14:anchorId="4F09B53D" wp14:editId="4D6C2BFE">
            <wp:extent cx="3053522" cy="2667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30EFAE.tmp"/>
                    <pic:cNvPicPr/>
                  </pic:nvPicPr>
                  <pic:blipFill>
                    <a:blip r:embed="rId47">
                      <a:extLst>
                        <a:ext uri="{28A0092B-C50C-407E-A947-70E740481C1C}">
                          <a14:useLocalDpi xmlns:a14="http://schemas.microsoft.com/office/drawing/2010/main" val="0"/>
                        </a:ext>
                      </a:extLst>
                    </a:blip>
                    <a:stretch>
                      <a:fillRect/>
                    </a:stretch>
                  </pic:blipFill>
                  <pic:spPr>
                    <a:xfrm>
                      <a:off x="0" y="0"/>
                      <a:ext cx="3059865" cy="2672540"/>
                    </a:xfrm>
                    <a:prstGeom prst="rect">
                      <a:avLst/>
                    </a:prstGeom>
                  </pic:spPr>
                </pic:pic>
              </a:graphicData>
            </a:graphic>
          </wp:inline>
        </w:drawing>
      </w:r>
    </w:p>
    <w:p w14:paraId="3D563251" w14:textId="65FFBC71" w:rsidR="00DB5B84" w:rsidRDefault="0079254C" w:rsidP="00DB5B84">
      <w:r>
        <w:t xml:space="preserve">Estos </w:t>
      </w:r>
      <w:r>
        <w:rPr>
          <w:i/>
        </w:rPr>
        <w:t>topic</w:t>
      </w:r>
      <w:r>
        <w:t xml:space="preserve">, limitan la cantidad de memoria utilizada por el middleware para las instancias. Una forma menos usada en lugar de los </w:t>
      </w:r>
      <w:r>
        <w:rPr>
          <w:i/>
        </w:rPr>
        <w:t>topic Content-Filtered</w:t>
      </w:r>
      <w:r>
        <w:t xml:space="preserve"> son los </w:t>
      </w:r>
      <w:r>
        <w:rPr>
          <w:i/>
        </w:rPr>
        <w:t>Query Condition</w:t>
      </w:r>
      <w:r>
        <w:t xml:space="preserve"> y se los ejecuta en el contexto de una lectura del tipo </w:t>
      </w:r>
      <w:r>
        <w:rPr>
          <w:i/>
        </w:rPr>
        <w:t>read</w:t>
      </w:r>
      <w:r>
        <w:t>.</w:t>
      </w:r>
    </w:p>
    <w:p w14:paraId="0FCAE04A" w14:textId="77777777" w:rsidR="007E49F3" w:rsidRDefault="007E49F3" w:rsidP="00DB5B84"/>
    <w:p w14:paraId="55DCFC58" w14:textId="148F0779" w:rsidR="00F87F0F" w:rsidRDefault="00606BF0" w:rsidP="005A69B7">
      <w:pPr>
        <w:pStyle w:val="Ttulo2"/>
      </w:pPr>
      <w:bookmarkStart w:id="192" w:name="_Toc421180736"/>
      <w:r>
        <w:t>LECTURA Y ESCRITURA DE DATOS</w:t>
      </w:r>
      <w:bookmarkEnd w:id="192"/>
    </w:p>
    <w:p w14:paraId="5F930A63" w14:textId="77777777" w:rsidR="00F87F0F" w:rsidRPr="00F87F0F" w:rsidRDefault="00F87F0F" w:rsidP="005A69B7">
      <w:pPr>
        <w:pStyle w:val="Ttulo3"/>
        <w:rPr>
          <w:rFonts w:cstheme="minorBidi"/>
        </w:rPr>
      </w:pPr>
      <w:bookmarkStart w:id="193" w:name="_Toc421180737"/>
      <w:r>
        <w:t>Escritura de Datos</w:t>
      </w:r>
      <w:bookmarkEnd w:id="193"/>
    </w:p>
    <w:p w14:paraId="02480ED1" w14:textId="77777777" w:rsidR="00F87F0F" w:rsidRDefault="00F87F0F" w:rsidP="00F87F0F">
      <w:r w:rsidRPr="00F87F0F">
        <w:t xml:space="preserve">Escribir datos dentro de DDS es un proceso simple ya que solo se debe llamar al método write del DataWriter. </w:t>
      </w:r>
    </w:p>
    <w:p w14:paraId="174DCC24" w14:textId="216D06B9" w:rsidR="00F87F0F" w:rsidRPr="00F87F0F" w:rsidRDefault="00F87F0F" w:rsidP="00F87F0F">
      <w:r w:rsidRPr="00F87F0F">
        <w:t xml:space="preserve">Un DataWriter permite a una aplicación establecer el valor de los datos para ser publicados bajo un determinado Topic. </w:t>
      </w:r>
    </w:p>
    <w:p w14:paraId="1228FDCA" w14:textId="19C83CF3" w:rsidR="00F87F0F" w:rsidRDefault="00F87F0F" w:rsidP="00F87F0F">
      <w:r w:rsidRPr="00F87F0F">
        <w:t xml:space="preserve">Hay que establecer bien la diferencia entre </w:t>
      </w:r>
      <w:r w:rsidRPr="00F87F0F">
        <w:rPr>
          <w:i/>
        </w:rPr>
        <w:t>writers</w:t>
      </w:r>
      <w:r w:rsidRPr="00F87F0F">
        <w:t xml:space="preserve"> y </w:t>
      </w:r>
      <w:r w:rsidRPr="00F87F0F">
        <w:rPr>
          <w:i/>
        </w:rPr>
        <w:t>topic-instances</w:t>
      </w:r>
      <w:r w:rsidRPr="00F87F0F">
        <w:t xml:space="preserve"> del ciclo de vida, para ello, se usará la analogía que existe entre </w:t>
      </w:r>
      <w:r w:rsidRPr="00F87F0F">
        <w:rPr>
          <w:i/>
        </w:rPr>
        <w:t>topic</w:t>
      </w:r>
      <w:r w:rsidRPr="00F87F0F">
        <w:t xml:space="preserve"> y las instancias del </w:t>
      </w:r>
      <w:r w:rsidRPr="00F87F0F">
        <w:rPr>
          <w:i/>
        </w:rPr>
        <w:t>topic</w:t>
      </w:r>
      <w:r w:rsidRPr="00F87F0F">
        <w:t xml:space="preserve"> y los objetos de clase en un lenguaje orientado a objetos. Tanto los objetos como los </w:t>
      </w:r>
      <w:r w:rsidRPr="00F87F0F">
        <w:rPr>
          <w:i/>
        </w:rPr>
        <w:t>topic-instances</w:t>
      </w:r>
      <w:r w:rsidRPr="00F87F0F">
        <w:t xml:space="preserve"> tienen</w:t>
      </w:r>
      <w:r>
        <w:t xml:space="preserve"> una identidad proporcionada por su valor de clave única, y un ciclo de vida.</w:t>
      </w:r>
    </w:p>
    <w:p w14:paraId="31D6E961" w14:textId="77777777" w:rsidR="00F87F0F" w:rsidRDefault="00F87F0F" w:rsidP="00F87F0F"/>
    <w:p w14:paraId="5851976B" w14:textId="77777777" w:rsidR="00F87F0F" w:rsidRPr="00F87F0F" w:rsidRDefault="00F87F0F" w:rsidP="00F87F0F">
      <w:pPr>
        <w:autoSpaceDE w:val="0"/>
        <w:autoSpaceDN w:val="0"/>
        <w:adjustRightInd w:val="0"/>
        <w:spacing w:line="240" w:lineRule="auto"/>
        <w:ind w:firstLine="0"/>
        <w:jc w:val="left"/>
        <w:rPr>
          <w:rFonts w:ascii="Arial" w:hAnsi="Arial" w:cs="Arial"/>
          <w:color w:val="000000"/>
          <w:kern w:val="0"/>
        </w:rPr>
      </w:pPr>
    </w:p>
    <w:p w14:paraId="1CC4036F" w14:textId="6D8E5D9D" w:rsidR="00F87F0F" w:rsidRDefault="00F87F0F" w:rsidP="00F87F0F">
      <w:r w:rsidRPr="00F87F0F">
        <w:lastRenderedPageBreak/>
        <w:t xml:space="preserve">El ciclo de vida del </w:t>
      </w:r>
      <w:r w:rsidRPr="00F87F0F">
        <w:rPr>
          <w:bCs/>
          <w:i/>
        </w:rPr>
        <w:t>topic-instances</w:t>
      </w:r>
      <w:r>
        <w:rPr>
          <w:bCs/>
        </w:rPr>
        <w:t xml:space="preserve">, </w:t>
      </w:r>
      <w:r w:rsidRPr="00F87F0F">
        <w:t xml:space="preserve">puede ser manejado implícitamente a través </w:t>
      </w:r>
      <w:r>
        <w:t xml:space="preserve">de </w:t>
      </w:r>
      <w:r w:rsidRPr="00F87F0F">
        <w:t xml:space="preserve">la semántica implicada por el </w:t>
      </w:r>
      <w:r w:rsidRPr="00F87F0F">
        <w:rPr>
          <w:bCs/>
          <w:i/>
        </w:rPr>
        <w:t>DataWriter</w:t>
      </w:r>
      <w:r w:rsidRPr="00F87F0F">
        <w:t xml:space="preserve">, o puede ser controlado explícitamente por la API </w:t>
      </w:r>
      <w:r w:rsidRPr="00F87F0F">
        <w:rPr>
          <w:bCs/>
          <w:i/>
        </w:rPr>
        <w:t>DataWriter</w:t>
      </w:r>
      <w:r w:rsidRPr="00F87F0F">
        <w:t xml:space="preserve">. La transición del ciclo de vida de </w:t>
      </w:r>
      <w:r w:rsidRPr="00F87F0F">
        <w:rPr>
          <w:bCs/>
          <w:i/>
        </w:rPr>
        <w:t>topic-instances</w:t>
      </w:r>
      <w:r w:rsidRPr="00F87F0F">
        <w:rPr>
          <w:b/>
          <w:bCs/>
        </w:rPr>
        <w:t xml:space="preserve"> </w:t>
      </w:r>
      <w:r w:rsidRPr="00F87F0F">
        <w:t>puede tener implicaciones en el uso de recursos locales y remotos.</w:t>
      </w:r>
    </w:p>
    <w:p w14:paraId="5A3A75ED" w14:textId="77777777" w:rsidR="007E49F3" w:rsidRDefault="007E49F3" w:rsidP="00F87F0F"/>
    <w:p w14:paraId="24A2E323" w14:textId="295FF2E4" w:rsidR="00E8081B" w:rsidRDefault="00E8081B" w:rsidP="005A69B7">
      <w:pPr>
        <w:pStyle w:val="Ttulo3"/>
      </w:pPr>
      <w:bookmarkStart w:id="194" w:name="_Toc421180738"/>
      <w:r>
        <w:t>Ciclo de Vida de los Topic-Instances</w:t>
      </w:r>
      <w:bookmarkEnd w:id="194"/>
    </w:p>
    <w:p w14:paraId="5658D7E9" w14:textId="2245D8F0" w:rsidR="00E8081B" w:rsidRDefault="00E8081B" w:rsidP="00E8081B">
      <w:r>
        <w:t xml:space="preserve">Los estados disponibles en los </w:t>
      </w:r>
      <w:r>
        <w:rPr>
          <w:i/>
        </w:rPr>
        <w:t>topic-instances son</w:t>
      </w:r>
      <w:r>
        <w:t>:</w:t>
      </w:r>
    </w:p>
    <w:p w14:paraId="5FA39988" w14:textId="28A5390D" w:rsidR="00E8081B" w:rsidRDefault="00E8081B" w:rsidP="00205224">
      <w:pPr>
        <w:pStyle w:val="Prrafodelista"/>
        <w:numPr>
          <w:ilvl w:val="0"/>
          <w:numId w:val="42"/>
        </w:numPr>
      </w:pPr>
      <w:r>
        <w:t xml:space="preserve">ALIVE, si por lo menos hay un </w:t>
      </w:r>
      <w:r>
        <w:rPr>
          <w:i/>
        </w:rPr>
        <w:t>DataWriter</w:t>
      </w:r>
      <w:r>
        <w:t xml:space="preserve"> escribiendo.</w:t>
      </w:r>
    </w:p>
    <w:p w14:paraId="56F8FA3F" w14:textId="2C8FB0CC" w:rsidR="00E8081B" w:rsidRDefault="00E8081B" w:rsidP="00205224">
      <w:pPr>
        <w:pStyle w:val="Prrafodelista"/>
        <w:numPr>
          <w:ilvl w:val="0"/>
          <w:numId w:val="42"/>
        </w:numPr>
      </w:pPr>
      <w:r>
        <w:t xml:space="preserve">NOT_ALIVE_NO_WRITERS, cuando no hay mas </w:t>
      </w:r>
      <w:r>
        <w:rPr>
          <w:i/>
        </w:rPr>
        <w:t>DataWriters</w:t>
      </w:r>
      <w:r>
        <w:t>, escribiendo.</w:t>
      </w:r>
    </w:p>
    <w:p w14:paraId="07474456" w14:textId="24D8B33B" w:rsidR="007E49F3" w:rsidRDefault="007E49F3" w:rsidP="00205224">
      <w:pPr>
        <w:pStyle w:val="Prrafodelista"/>
        <w:numPr>
          <w:ilvl w:val="0"/>
          <w:numId w:val="42"/>
        </w:numPr>
      </w:pPr>
      <w:r>
        <w:t xml:space="preserve">NOT_ALIVE_DISPISED, si ha sido eliminada ya sea de manera implícita debido a un defecto en la calidad de servicio, o de manera explícita mediante una llamada específica en el API </w:t>
      </w:r>
      <w:r w:rsidRPr="007E49F3">
        <w:rPr>
          <w:i/>
        </w:rPr>
        <w:t>DataWriter</w:t>
      </w:r>
      <w:r>
        <w:t>. Este estado indica que la instancia ya no es relevante para el sistema y que no debe ser escrita más por cualquier escritor. Como resultado, los recursos asignados por el sistemas para almacenar la instancia podrán ser liberados.</w:t>
      </w:r>
    </w:p>
    <w:p w14:paraId="7EF8AB83" w14:textId="77777777" w:rsidR="007E49F3" w:rsidRPr="00E8081B" w:rsidRDefault="007E49F3" w:rsidP="007E49F3"/>
    <w:p w14:paraId="2F090B2A" w14:textId="77777777" w:rsidR="008E7A7D" w:rsidRDefault="008E7A7D" w:rsidP="00DB5B84">
      <w:pPr>
        <w:rPr>
          <w:lang w:val="es-ES"/>
        </w:rPr>
      </w:pPr>
    </w:p>
    <w:p w14:paraId="07FDDAC4" w14:textId="77777777" w:rsidR="00C83AE8" w:rsidRPr="00C83AE8" w:rsidRDefault="00C83AE8" w:rsidP="006118D4">
      <w:pPr>
        <w:rPr>
          <w:lang w:val="es-ES"/>
        </w:rPr>
      </w:pPr>
    </w:p>
    <w:p w14:paraId="1C3787EB" w14:textId="0CD65590" w:rsidR="004310D5" w:rsidRPr="001159ED" w:rsidRDefault="004310D5" w:rsidP="004310D5">
      <w:pPr>
        <w:rPr>
          <w:i/>
          <w:lang w:val="es-ES"/>
        </w:rPr>
      </w:pPr>
    </w:p>
    <w:p w14:paraId="3DA89394" w14:textId="77777777" w:rsidR="004310D5" w:rsidRPr="004310D5" w:rsidRDefault="004310D5" w:rsidP="004310D5">
      <w:pPr>
        <w:rPr>
          <w:lang w:val="es-ES"/>
        </w:rPr>
      </w:pPr>
    </w:p>
    <w:p w14:paraId="28B4713E" w14:textId="13FF6364" w:rsidR="00B100A5" w:rsidRDefault="007E49F3" w:rsidP="005A69B7">
      <w:pPr>
        <w:pStyle w:val="Ttulo4"/>
        <w:rPr>
          <w:lang w:val="es-ES"/>
        </w:rPr>
      </w:pPr>
      <w:r>
        <w:rPr>
          <w:lang w:val="es-ES"/>
        </w:rPr>
        <w:t>Administración del ciclo de vida automática</w:t>
      </w:r>
    </w:p>
    <w:p w14:paraId="0F0E8984" w14:textId="4E21EDC5" w:rsidR="00B04DA1" w:rsidRDefault="00B04DA1" w:rsidP="00B04DA1">
      <w:pPr>
        <w:rPr>
          <w:lang w:val="es-ES"/>
        </w:rPr>
      </w:pPr>
      <w:r>
        <w:rPr>
          <w:lang w:val="es-ES"/>
        </w:rPr>
        <w:t>El ciclo de vida automática de las instancias será explicado por medio de un ejemplo. Al observar el código de una supuesta aplicación el cual se muestra en la</w:t>
      </w:r>
      <w:r w:rsidR="00411B87">
        <w:rPr>
          <w:lang w:val="es-ES"/>
        </w:rPr>
        <w:t xml:space="preserve"> </w:t>
      </w:r>
      <w:r w:rsidR="00411B87">
        <w:rPr>
          <w:lang w:val="es-ES"/>
        </w:rPr>
        <w:fldChar w:fldCharType="begin"/>
      </w:r>
      <w:r w:rsidR="00411B87">
        <w:rPr>
          <w:lang w:val="es-ES"/>
        </w:rPr>
        <w:instrText xml:space="preserve"> REF _Ref420424278 \h </w:instrText>
      </w:r>
      <w:r w:rsidR="00411B87">
        <w:rPr>
          <w:lang w:val="es-ES"/>
        </w:rPr>
      </w:r>
      <w:r w:rsidR="00411B87">
        <w:rPr>
          <w:lang w:val="es-ES"/>
        </w:rPr>
        <w:fldChar w:fldCharType="separate"/>
      </w:r>
      <w:r w:rsidR="00705AE8" w:rsidRPr="00411B87">
        <w:t xml:space="preserve">Tabla </w:t>
      </w:r>
      <w:r w:rsidR="00705AE8">
        <w:rPr>
          <w:noProof/>
        </w:rPr>
        <w:t>2</w:t>
      </w:r>
      <w:r w:rsidR="00705AE8">
        <w:noBreakHyphen/>
      </w:r>
      <w:r w:rsidR="00705AE8">
        <w:rPr>
          <w:noProof/>
        </w:rPr>
        <w:t>5</w:t>
      </w:r>
      <w:r w:rsidR="00411B87">
        <w:rPr>
          <w:lang w:val="es-ES"/>
        </w:rPr>
        <w:fldChar w:fldCharType="end"/>
      </w:r>
      <w:r>
        <w:rPr>
          <w:lang w:val="es-ES"/>
        </w:rPr>
        <w:t xml:space="preserve">, se puede notar que solamente es para escribir datos, y existen tres operaciones </w:t>
      </w:r>
      <w:r w:rsidRPr="00B04DA1">
        <w:rPr>
          <w:i/>
          <w:lang w:val="es-ES"/>
        </w:rPr>
        <w:t>write</w:t>
      </w:r>
      <w:r>
        <w:rPr>
          <w:lang w:val="es-ES"/>
        </w:rPr>
        <w:t xml:space="preserve">, las cuales crean tres nuevas instancias de </w:t>
      </w:r>
      <w:r>
        <w:rPr>
          <w:i/>
          <w:lang w:val="es-ES"/>
        </w:rPr>
        <w:t>topic</w:t>
      </w:r>
      <w:r>
        <w:rPr>
          <w:lang w:val="es-ES"/>
        </w:rPr>
        <w:t xml:space="preserve"> en el sistema, los cuales están asociados a los id=1, 2, 3.</w:t>
      </w:r>
    </w:p>
    <w:p w14:paraId="754E3C01" w14:textId="4CD3E403" w:rsidR="002245F4" w:rsidRDefault="006004A5" w:rsidP="00B04DA1">
      <w:pPr>
        <w:rPr>
          <w:lang w:val="es-ES"/>
        </w:rPr>
      </w:pPr>
      <w:r>
        <w:rPr>
          <w:lang w:val="es-ES"/>
        </w:rPr>
        <w:lastRenderedPageBreak/>
        <w:t xml:space="preserve">Estando estas instancias en el estado ALIVE, las instancias serán registradas automáticas, es decir que están asociadas con el </w:t>
      </w:r>
      <w:r w:rsidRPr="006004A5">
        <w:rPr>
          <w:i/>
          <w:lang w:val="es-ES"/>
        </w:rPr>
        <w:t>writer</w:t>
      </w:r>
      <w:r>
        <w:rPr>
          <w:lang w:val="es-ES"/>
        </w:rPr>
        <w:t>.</w:t>
      </w:r>
    </w:p>
    <w:p w14:paraId="7641C954" w14:textId="11D08E76" w:rsidR="00FF3271" w:rsidRDefault="00411B87" w:rsidP="00411B87">
      <w:pPr>
        <w:rPr>
          <w:lang w:val="es-ES"/>
        </w:rPr>
      </w:pPr>
      <w:r>
        <w:rPr>
          <w:lang w:val="es-ES"/>
        </w:rPr>
        <w:t xml:space="preserve">Por tanto el comportamiento del DDS es disponer las instancias del </w:t>
      </w:r>
      <w:r>
        <w:rPr>
          <w:i/>
          <w:lang w:val="es-ES"/>
        </w:rPr>
        <w:t>topic</w:t>
      </w:r>
      <w:r>
        <w:rPr>
          <w:lang w:val="es-ES"/>
        </w:rPr>
        <w:t xml:space="preserve"> una vez que se destruye el objeto </w:t>
      </w:r>
      <w:r>
        <w:rPr>
          <w:i/>
          <w:lang w:val="es-ES"/>
        </w:rPr>
        <w:t>DataWrite</w:t>
      </w:r>
      <w:r>
        <w:rPr>
          <w:lang w:val="es-ES"/>
        </w:rPr>
        <w:t>, es decir llevando a las instancias a estado NOT_ALIVE_DISPOSED.</w:t>
      </w:r>
    </w:p>
    <w:p w14:paraId="1A9C256E" w14:textId="2489F595" w:rsidR="00411B87" w:rsidRPr="00411B87" w:rsidRDefault="00411B87" w:rsidP="00411B87">
      <w:pPr>
        <w:pStyle w:val="Descripcin"/>
        <w:keepNext/>
        <w:jc w:val="center"/>
        <w:rPr>
          <w:color w:val="auto"/>
          <w:szCs w:val="24"/>
        </w:rPr>
      </w:pPr>
      <w:bookmarkStart w:id="195" w:name="_Ref420424278"/>
      <w:bookmarkStart w:id="196" w:name="_Toc421180764"/>
      <w:r w:rsidRPr="00411B87">
        <w:rPr>
          <w:color w:val="auto"/>
          <w:szCs w:val="24"/>
        </w:rPr>
        <w:t xml:space="preserve">Tabla </w:t>
      </w:r>
      <w:r w:rsidR="00030E82">
        <w:rPr>
          <w:color w:val="auto"/>
          <w:szCs w:val="24"/>
        </w:rPr>
        <w:fldChar w:fldCharType="begin"/>
      </w:r>
      <w:r w:rsidR="00030E82">
        <w:rPr>
          <w:color w:val="auto"/>
          <w:szCs w:val="24"/>
        </w:rPr>
        <w:instrText xml:space="preserve"> STYLEREF 1 \s </w:instrText>
      </w:r>
      <w:r w:rsidR="00030E82">
        <w:rPr>
          <w:color w:val="auto"/>
          <w:szCs w:val="24"/>
        </w:rPr>
        <w:fldChar w:fldCharType="separate"/>
      </w:r>
      <w:r w:rsidR="00705AE8">
        <w:rPr>
          <w:noProof/>
          <w:color w:val="auto"/>
          <w:szCs w:val="24"/>
        </w:rPr>
        <w:t>2</w:t>
      </w:r>
      <w:r w:rsidR="00030E82">
        <w:rPr>
          <w:color w:val="auto"/>
          <w:szCs w:val="24"/>
        </w:rPr>
        <w:fldChar w:fldCharType="end"/>
      </w:r>
      <w:r w:rsidR="00030E82">
        <w:rPr>
          <w:color w:val="auto"/>
          <w:szCs w:val="24"/>
        </w:rPr>
        <w:noBreakHyphen/>
      </w:r>
      <w:r w:rsidR="00030E82">
        <w:rPr>
          <w:color w:val="auto"/>
          <w:szCs w:val="24"/>
        </w:rPr>
        <w:fldChar w:fldCharType="begin"/>
      </w:r>
      <w:r w:rsidR="00030E82">
        <w:rPr>
          <w:color w:val="auto"/>
          <w:szCs w:val="24"/>
        </w:rPr>
        <w:instrText xml:space="preserve"> SEQ Tabla \* ARABIC \s 1 </w:instrText>
      </w:r>
      <w:r w:rsidR="00030E82">
        <w:rPr>
          <w:color w:val="auto"/>
          <w:szCs w:val="24"/>
        </w:rPr>
        <w:fldChar w:fldCharType="separate"/>
      </w:r>
      <w:r w:rsidR="00705AE8">
        <w:rPr>
          <w:noProof/>
          <w:color w:val="auto"/>
          <w:szCs w:val="24"/>
        </w:rPr>
        <w:t>5</w:t>
      </w:r>
      <w:r w:rsidR="00030E82">
        <w:rPr>
          <w:color w:val="auto"/>
          <w:szCs w:val="24"/>
        </w:rPr>
        <w:fldChar w:fldCharType="end"/>
      </w:r>
      <w:bookmarkEnd w:id="195"/>
      <w:r w:rsidRPr="00411B87">
        <w:rPr>
          <w:i w:val="0"/>
          <w:color w:val="auto"/>
          <w:szCs w:val="24"/>
        </w:rPr>
        <w:t>. Administración del Ciclo de Vida Automática</w:t>
      </w:r>
      <w:bookmarkEnd w:id="196"/>
    </w:p>
    <w:p w14:paraId="54D58504" w14:textId="7B50BC44" w:rsidR="00FF3271" w:rsidRDefault="00411B87" w:rsidP="00411B87">
      <w:pPr>
        <w:tabs>
          <w:tab w:val="left" w:pos="3304"/>
        </w:tabs>
        <w:jc w:val="center"/>
        <w:rPr>
          <w:rFonts w:cs="Times New Roman"/>
          <w:lang w:val="es-ES"/>
        </w:rPr>
      </w:pPr>
      <w:r>
        <w:rPr>
          <w:noProof/>
          <w:lang w:eastAsia="es-EC"/>
        </w:rPr>
        <mc:AlternateContent>
          <mc:Choice Requires="wpg">
            <w:drawing>
              <wp:inline distT="0" distB="0" distL="0" distR="0" wp14:anchorId="6353738A" wp14:editId="49E08764">
                <wp:extent cx="2533650" cy="2800350"/>
                <wp:effectExtent l="0" t="0" r="0" b="0"/>
                <wp:docPr id="38" name="Grupo 38"/>
                <wp:cNvGraphicFramePr/>
                <a:graphic xmlns:a="http://schemas.openxmlformats.org/drawingml/2006/main">
                  <a:graphicData uri="http://schemas.microsoft.com/office/word/2010/wordprocessingGroup">
                    <wpg:wgp>
                      <wpg:cNvGrpSpPr/>
                      <wpg:grpSpPr>
                        <a:xfrm>
                          <a:off x="0" y="0"/>
                          <a:ext cx="2533650" cy="2800350"/>
                          <a:chOff x="0" y="0"/>
                          <a:chExt cx="5229860" cy="6381750"/>
                        </a:xfrm>
                      </wpg:grpSpPr>
                      <pic:pic xmlns:pic="http://schemas.openxmlformats.org/drawingml/2006/picture">
                        <pic:nvPicPr>
                          <pic:cNvPr id="34" name="Imagen 3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29860" cy="4953635"/>
                          </a:xfrm>
                          <a:prstGeom prst="rect">
                            <a:avLst/>
                          </a:prstGeom>
                        </pic:spPr>
                      </pic:pic>
                      <pic:pic xmlns:pic="http://schemas.openxmlformats.org/drawingml/2006/picture">
                        <pic:nvPicPr>
                          <pic:cNvPr id="37" name="Imagen 3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4933950"/>
                            <a:ext cx="5220335" cy="1447800"/>
                          </a:xfrm>
                          <a:prstGeom prst="rect">
                            <a:avLst/>
                          </a:prstGeom>
                        </pic:spPr>
                      </pic:pic>
                    </wpg:wgp>
                  </a:graphicData>
                </a:graphic>
              </wp:inline>
            </w:drawing>
          </mc:Choice>
          <mc:Fallback>
            <w:pict>
              <v:group w14:anchorId="31E53F6B" id="Grupo 38" o:spid="_x0000_s1026" style="width:199.5pt;height:220.5pt;mso-position-horizontal-relative:char;mso-position-vertical-relative:line" coordsize="52298,6381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4" o:spid="_x0000_s1027" type="#_x0000_t75" style="position:absolute;width:52298;height:49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67CfFAAAA2wAAAA8AAABkcnMvZG93bnJldi54bWxEj0FrwkAUhO+F/oflCb3VjVZtSbORohQs&#10;eFGL4O2RfWaD2bcxu42pv75bEDwOM/MNk817W4uOWl85VjAaJiCIC6crLhV87z6f30D4gKyxdkwK&#10;fsnDPH98yDDV7sIb6rahFBHCPkUFJoQmldIXhiz6oWuIo3d0rcUQZVtK3eIlwm0tx0kykxYrjgsG&#10;G1oYKk7bH6tgM8bl/ry8BtO5w6vcXYvpl10r9TToP95BBOrDPXxrr7SClwn8f4k/QO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uuwnxQAAANsAAAAPAAAAAAAAAAAAAAAA&#10;AJ8CAABkcnMvZG93bnJldi54bWxQSwUGAAAAAAQABAD3AAAAkQMAAAAA&#10;">
                  <v:imagedata r:id="rId50" o:title=""/>
                  <v:path arrowok="t"/>
                </v:shape>
                <v:shape id="Imagen 37" o:spid="_x0000_s1028" type="#_x0000_t75" style="position:absolute;top:49339;width:52203;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0DIjCAAAA2wAAAA8AAABkcnMvZG93bnJldi54bWxEj09rAjEUxO8Fv0N4grea3QrWbo0iLYWe&#10;Cv7r+bF53awmL0sS3e23bwShx2FmfsMs14Oz4kohtp4VlNMCBHHtdcuNgsP+43EBIiZkjdYzKfil&#10;COvV6GGJlfY9b+m6S43IEI4VKjApdZWUsTbkME59R5y9Hx8cpixDI3XAPsOdlU9FMZcOW84LBjt6&#10;M1Sfdxen4HIMX7b4fhnKQLo0tn8/npuTUpPxsHkFkWhI/+F7+1MrmD3D7Uv+A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9AyIwgAAANsAAAAPAAAAAAAAAAAAAAAAAJ8C&#10;AABkcnMvZG93bnJldi54bWxQSwUGAAAAAAQABAD3AAAAjgMAAAAA&#10;">
                  <v:imagedata r:id="rId51" o:title=""/>
                  <v:path arrowok="t"/>
                </v:shape>
                <w10:anchorlock/>
              </v:group>
            </w:pict>
          </mc:Fallback>
        </mc:AlternateContent>
      </w:r>
    </w:p>
    <w:p w14:paraId="2D95760E" w14:textId="5B2BA9AD" w:rsidR="00411B87" w:rsidRPr="00AC7C7F" w:rsidRDefault="00411B87" w:rsidP="005A69B7">
      <w:pPr>
        <w:pStyle w:val="Ttulo4"/>
        <w:rPr>
          <w:lang w:val="es-ES"/>
        </w:rPr>
      </w:pPr>
      <w:r>
        <w:rPr>
          <w:lang w:val="es-ES"/>
        </w:rPr>
        <w:t>Administración de Ciclo de Vida Explícita</w:t>
      </w:r>
    </w:p>
    <w:p w14:paraId="437DE41D" w14:textId="77777777" w:rsidR="00371768" w:rsidRPr="00371768" w:rsidRDefault="00371768" w:rsidP="00371768">
      <w:pPr>
        <w:autoSpaceDE w:val="0"/>
        <w:autoSpaceDN w:val="0"/>
        <w:adjustRightInd w:val="0"/>
        <w:spacing w:line="240" w:lineRule="auto"/>
        <w:ind w:firstLine="0"/>
        <w:jc w:val="left"/>
        <w:rPr>
          <w:rFonts w:ascii="Arial" w:hAnsi="Arial" w:cs="Arial"/>
          <w:color w:val="000000"/>
          <w:kern w:val="0"/>
        </w:rPr>
      </w:pPr>
    </w:p>
    <w:p w14:paraId="1E5CBAB4" w14:textId="4FA514AF" w:rsidR="00FF3271" w:rsidRDefault="00371768" w:rsidP="00371768">
      <w:r w:rsidRPr="00371768">
        <w:t xml:space="preserve">El ciclo de vida de </w:t>
      </w:r>
      <w:r w:rsidRPr="00371768">
        <w:rPr>
          <w:bCs/>
          <w:i/>
        </w:rPr>
        <w:t>topic-instances</w:t>
      </w:r>
      <w:r w:rsidRPr="00371768">
        <w:rPr>
          <w:b/>
          <w:bCs/>
        </w:rPr>
        <w:t xml:space="preserve"> </w:t>
      </w:r>
      <w:r w:rsidRPr="00371768">
        <w:t xml:space="preserve">puede ser manejado explícitamente por el </w:t>
      </w:r>
      <w:r w:rsidRPr="00371768">
        <w:rPr>
          <w:i/>
        </w:rPr>
        <w:t>API</w:t>
      </w:r>
      <w:r w:rsidRPr="00371768">
        <w:t xml:space="preserve"> definido en el </w:t>
      </w:r>
      <w:r w:rsidRPr="00371768">
        <w:rPr>
          <w:bCs/>
          <w:i/>
        </w:rPr>
        <w:t>DataWriter</w:t>
      </w:r>
      <w:r w:rsidRPr="00371768">
        <w:t xml:space="preserve">. En este caso el programador de la aplicación tiene el control sobre cuando las instancias son registradas, se dejan de registrar o se eliminan. El registro de </w:t>
      </w:r>
      <w:r w:rsidRPr="00371768">
        <w:rPr>
          <w:bCs/>
          <w:i/>
        </w:rPr>
        <w:t>topic-instances</w:t>
      </w:r>
      <w:r w:rsidRPr="00371768">
        <w:rPr>
          <w:b/>
          <w:bCs/>
        </w:rPr>
        <w:t xml:space="preserve"> </w:t>
      </w:r>
      <w:r w:rsidRPr="00371768">
        <w:t xml:space="preserve">es una práctica buena a seguir cuando una aplicación escribe una instancia muy a menudo y requiere la escritura de latencia más baja. En esencia, el acto de registrar explícitamente una instancia permite al middleware reservar recursos, así como optimizar la búsqueda de instancias. Dejar de registrar un </w:t>
      </w:r>
      <w:r w:rsidRPr="00371768">
        <w:rPr>
          <w:bCs/>
          <w:i/>
        </w:rPr>
        <w:t>topic-instances</w:t>
      </w:r>
      <w:r w:rsidRPr="00371768">
        <w:rPr>
          <w:b/>
          <w:bCs/>
        </w:rPr>
        <w:t xml:space="preserve"> </w:t>
      </w:r>
      <w:r w:rsidRPr="00371768">
        <w:t xml:space="preserve">proporciona una manera para decir al DDS que una aplicación se realiza escribiendo un </w:t>
      </w:r>
      <w:r w:rsidRPr="00371768">
        <w:rPr>
          <w:bCs/>
          <w:i/>
        </w:rPr>
        <w:t>topic-instances</w:t>
      </w:r>
      <w:r w:rsidRPr="00371768">
        <w:rPr>
          <w:b/>
          <w:bCs/>
        </w:rPr>
        <w:t xml:space="preserve"> </w:t>
      </w:r>
      <w:r w:rsidRPr="00371768">
        <w:t xml:space="preserve">específico, por lo tanto, todos los recursos asociados locamente pueden ser liberados de forma segura. Finalmente, </w:t>
      </w:r>
      <w:r w:rsidRPr="00371768">
        <w:lastRenderedPageBreak/>
        <w:t>eliminar un topic-instances da una manera de comunicar al DDS que la instancia no es más relevante para el sistema distribuido, por lo tanto, los recursos asignados a las instancias específicas deben ser liberados tanto de forma local como remota.</w:t>
      </w:r>
    </w:p>
    <w:p w14:paraId="5B5047C1" w14:textId="56EB743A" w:rsidR="00371768" w:rsidRDefault="00F736A8" w:rsidP="005A69B7">
      <w:pPr>
        <w:pStyle w:val="Ttulo4"/>
        <w:rPr>
          <w:lang w:val="es-ES"/>
        </w:rPr>
      </w:pPr>
      <w:r>
        <w:rPr>
          <w:lang w:val="es-ES"/>
        </w:rPr>
        <w:t>Topic sin claves</w:t>
      </w:r>
    </w:p>
    <w:p w14:paraId="1C5A7FF4" w14:textId="0CE78901" w:rsidR="00F736A8" w:rsidRPr="00F736A8" w:rsidRDefault="00F736A8" w:rsidP="00F736A8">
      <w:pPr>
        <w:rPr>
          <w:lang w:val="es-ES"/>
        </w:rPr>
      </w:pPr>
      <w:r>
        <w:rPr>
          <w:lang w:val="es-ES"/>
        </w:rPr>
        <w:t xml:space="preserve">Los </w:t>
      </w:r>
      <w:r>
        <w:rPr>
          <w:i/>
          <w:lang w:val="es-ES"/>
        </w:rPr>
        <w:t xml:space="preserve">topic </w:t>
      </w:r>
      <w:r w:rsidRPr="00F736A8">
        <w:rPr>
          <w:lang w:val="es-ES"/>
        </w:rPr>
        <w:t>sin claves los convierte en únicos, en el sentido que hay sólo una instanc</w:t>
      </w:r>
      <w:r>
        <w:rPr>
          <w:lang w:val="es-ES"/>
        </w:rPr>
        <w:t xml:space="preserve">ia. En los </w:t>
      </w:r>
      <w:r>
        <w:rPr>
          <w:i/>
          <w:lang w:val="es-ES"/>
        </w:rPr>
        <w:t>topic</w:t>
      </w:r>
      <w:r>
        <w:rPr>
          <w:lang w:val="es-ES"/>
        </w:rPr>
        <w:t xml:space="preserve"> sin clave el estado de transición es vinculado al ciclo de vida del </w:t>
      </w:r>
      <w:r>
        <w:rPr>
          <w:i/>
          <w:lang w:val="es-ES"/>
        </w:rPr>
        <w:t>DataWriter</w:t>
      </w:r>
      <w:r>
        <w:rPr>
          <w:lang w:val="es-ES"/>
        </w:rPr>
        <w:t>.</w:t>
      </w:r>
    </w:p>
    <w:p w14:paraId="66735378" w14:textId="3CC82487" w:rsidR="00FF3271" w:rsidRDefault="00F736A8" w:rsidP="005A69B7">
      <w:pPr>
        <w:pStyle w:val="Ttulo3"/>
        <w:rPr>
          <w:lang w:val="es-ES"/>
        </w:rPr>
      </w:pPr>
      <w:bookmarkStart w:id="197" w:name="_Toc421180739"/>
      <w:r>
        <w:rPr>
          <w:lang w:val="es-ES"/>
        </w:rPr>
        <w:t>Lectura de Datos</w:t>
      </w:r>
      <w:bookmarkEnd w:id="197"/>
    </w:p>
    <w:p w14:paraId="1E1F95F2" w14:textId="0C58AAAA" w:rsidR="00F736A8" w:rsidRDefault="00AE6242" w:rsidP="00F736A8">
      <w:pPr>
        <w:rPr>
          <w:lang w:val="es-ES"/>
        </w:rPr>
      </w:pPr>
      <w:r>
        <w:rPr>
          <w:lang w:val="es-ES"/>
        </w:rPr>
        <w:t>DDS tiene dos mecanismos diferentes para acceder a los datos, cada uno de ellos permito controlar el acceso a los datos y la disponibilidad de los mismos.</w:t>
      </w:r>
    </w:p>
    <w:p w14:paraId="3A6D40B8" w14:textId="414D848C" w:rsidR="00AE6242" w:rsidRPr="00AE6242" w:rsidRDefault="00AE6242" w:rsidP="00F736A8">
      <w:pPr>
        <w:rPr>
          <w:lang w:val="es-ES"/>
        </w:rPr>
      </w:pPr>
      <w:r>
        <w:rPr>
          <w:lang w:val="es-ES"/>
        </w:rPr>
        <w:t xml:space="preserve">El acceso a los datos se realiza a través de la clase </w:t>
      </w:r>
      <w:r>
        <w:rPr>
          <w:i/>
          <w:lang w:val="es-ES"/>
        </w:rPr>
        <w:t>DataReader</w:t>
      </w:r>
      <w:r>
        <w:rPr>
          <w:lang w:val="es-ES"/>
        </w:rPr>
        <w:t xml:space="preserve"> exponiendo dos semánticas para acceder a los datos: </w:t>
      </w:r>
      <w:r>
        <w:rPr>
          <w:i/>
          <w:lang w:val="es-ES"/>
        </w:rPr>
        <w:t>read</w:t>
      </w:r>
      <w:r>
        <w:rPr>
          <w:lang w:val="es-ES"/>
        </w:rPr>
        <w:t xml:space="preserve"> y </w:t>
      </w:r>
      <w:r>
        <w:rPr>
          <w:i/>
          <w:lang w:val="es-ES"/>
        </w:rPr>
        <w:t>take</w:t>
      </w:r>
      <w:r>
        <w:rPr>
          <w:lang w:val="es-ES"/>
        </w:rPr>
        <w:t>.</w:t>
      </w:r>
    </w:p>
    <w:p w14:paraId="715618C1" w14:textId="4FC34F85" w:rsidR="00FF3271" w:rsidRDefault="00A82CBC" w:rsidP="005A69B7">
      <w:pPr>
        <w:pStyle w:val="Ttulo4"/>
        <w:rPr>
          <w:lang w:val="es-ES"/>
        </w:rPr>
      </w:pPr>
      <w:r>
        <w:rPr>
          <w:lang w:val="es-ES"/>
        </w:rPr>
        <w:t>Read y Take</w:t>
      </w:r>
    </w:p>
    <w:p w14:paraId="3F05C689" w14:textId="77777777" w:rsidR="00A82CBC" w:rsidRDefault="00A82CBC" w:rsidP="00A82CBC">
      <w:pPr>
        <w:pStyle w:val="Default"/>
      </w:pPr>
    </w:p>
    <w:p w14:paraId="0471F4B5" w14:textId="5B9E56CD" w:rsidR="00A82CBC" w:rsidRDefault="00A82CBC" w:rsidP="00A82CBC">
      <w:r>
        <w:t xml:space="preserve">La semántica de </w:t>
      </w:r>
      <w:r w:rsidRPr="00A82CBC">
        <w:rPr>
          <w:bCs/>
          <w:i/>
        </w:rPr>
        <w:t>read</w:t>
      </w:r>
      <w:r>
        <w:rPr>
          <w:b/>
          <w:bCs/>
        </w:rPr>
        <w:t xml:space="preserve"> </w:t>
      </w:r>
      <w:r>
        <w:t xml:space="preserve">implementada por el método </w:t>
      </w:r>
      <w:r w:rsidRPr="00A82CBC">
        <w:rPr>
          <w:bCs/>
          <w:i/>
        </w:rPr>
        <w:t>DataReader::read</w:t>
      </w:r>
      <w:r>
        <w:t xml:space="preserve">, da acceso a los datos recibidos por el </w:t>
      </w:r>
      <w:r w:rsidRPr="00A82CBC">
        <w:rPr>
          <w:bCs/>
          <w:i/>
        </w:rPr>
        <w:t>DataReader</w:t>
      </w:r>
      <w:r>
        <w:rPr>
          <w:b/>
          <w:bCs/>
        </w:rPr>
        <w:t xml:space="preserve"> </w:t>
      </w:r>
      <w:r>
        <w:t xml:space="preserve">sin sacarlo de su caché local. Por lo cual estos datos serán nuevamente legibles mediante una llamada apropiada al </w:t>
      </w:r>
      <w:r w:rsidRPr="00A82CBC">
        <w:rPr>
          <w:bCs/>
          <w:i/>
        </w:rPr>
        <w:t>read</w:t>
      </w:r>
      <w:r>
        <w:t xml:space="preserve">. Así mismo, el DDS proporciona una semántica de </w:t>
      </w:r>
      <w:r w:rsidRPr="00A82CBC">
        <w:rPr>
          <w:bCs/>
          <w:i/>
        </w:rPr>
        <w:t>take</w:t>
      </w:r>
      <w:r>
        <w:t xml:space="preserve">, implementado por los métodos </w:t>
      </w:r>
      <w:r w:rsidRPr="00A82CBC">
        <w:rPr>
          <w:bCs/>
          <w:i/>
        </w:rPr>
        <w:t>DataReader::take</w:t>
      </w:r>
      <w:r>
        <w:rPr>
          <w:b/>
          <w:bCs/>
        </w:rPr>
        <w:t xml:space="preserve"> </w:t>
      </w:r>
      <w:r>
        <w:t xml:space="preserve">que permite acceder a los datos recibidos por el </w:t>
      </w:r>
      <w:r w:rsidRPr="00A82CBC">
        <w:rPr>
          <w:bCs/>
          <w:i/>
        </w:rPr>
        <w:t>DataReader</w:t>
      </w:r>
      <w:r>
        <w:rPr>
          <w:b/>
          <w:bCs/>
        </w:rPr>
        <w:t xml:space="preserve"> </w:t>
      </w:r>
      <w:r>
        <w:t xml:space="preserve">para removerlo de su caché local. Esto significa que una vez que los datos están tomados, no son más disponibles para subsecuente operaciones </w:t>
      </w:r>
      <w:r w:rsidRPr="00A82CBC">
        <w:rPr>
          <w:bCs/>
          <w:i/>
        </w:rPr>
        <w:t>read</w:t>
      </w:r>
      <w:r>
        <w:rPr>
          <w:b/>
          <w:bCs/>
        </w:rPr>
        <w:t xml:space="preserve"> </w:t>
      </w:r>
      <w:r>
        <w:t xml:space="preserve">o </w:t>
      </w:r>
      <w:r w:rsidRPr="00A82CBC">
        <w:rPr>
          <w:bCs/>
          <w:i/>
        </w:rPr>
        <w:t>take</w:t>
      </w:r>
      <w:r>
        <w:t>.</w:t>
      </w:r>
    </w:p>
    <w:p w14:paraId="42BDA90F" w14:textId="77777777" w:rsidR="00A82CBC" w:rsidRDefault="00A82CBC" w:rsidP="00A82CBC">
      <w:pPr>
        <w:pStyle w:val="Default"/>
      </w:pPr>
    </w:p>
    <w:p w14:paraId="12CE7D42" w14:textId="010B80B1" w:rsidR="00A82CBC" w:rsidRDefault="00A82CBC" w:rsidP="00A82CBC">
      <w:r>
        <w:t xml:space="preserve">La semántica proporcionada por las operaciones </w:t>
      </w:r>
      <w:r w:rsidRPr="00A82CBC">
        <w:rPr>
          <w:bCs/>
          <w:i/>
        </w:rPr>
        <w:t>read</w:t>
      </w:r>
      <w:r>
        <w:rPr>
          <w:b/>
          <w:bCs/>
        </w:rPr>
        <w:t xml:space="preserve"> </w:t>
      </w:r>
      <w:r>
        <w:t xml:space="preserve">y </w:t>
      </w:r>
      <w:r w:rsidRPr="00A82CBC">
        <w:rPr>
          <w:bCs/>
          <w:i/>
        </w:rPr>
        <w:t>take</w:t>
      </w:r>
      <w:r>
        <w:rPr>
          <w:b/>
          <w:bCs/>
        </w:rPr>
        <w:t xml:space="preserve"> </w:t>
      </w:r>
      <w:r>
        <w:t xml:space="preserve">permiten usar el DDS como una caché distribuida o como un sistema de cola, o ambos. Esta es una poderosa combinación que raramente se encuentra en la misma plataforma middleware. Esta es una de las razones porque DDS es usado en una variedad de sistemas, algunas veces como una caché distribuida </w:t>
      </w:r>
      <w:r>
        <w:lastRenderedPageBreak/>
        <w:t>de alto rendimiento, otras como tecnología de mensajería de alto rendimiento, y sin embargo, otras veces como una combinación de las dos.</w:t>
      </w:r>
    </w:p>
    <w:p w14:paraId="2BEB9DD4" w14:textId="77777777" w:rsidR="0012748E" w:rsidRDefault="0012748E" w:rsidP="0012748E">
      <w:pPr>
        <w:pStyle w:val="Default"/>
      </w:pPr>
    </w:p>
    <w:p w14:paraId="6018A36E" w14:textId="2E3079DD" w:rsidR="0012748E" w:rsidRDefault="0012748E" w:rsidP="0012748E">
      <w:r>
        <w:t xml:space="preserve">El </w:t>
      </w:r>
      <w:r w:rsidRPr="0012748E">
        <w:rPr>
          <w:bCs/>
          <w:i/>
        </w:rPr>
        <w:t>read</w:t>
      </w:r>
      <w:r>
        <w:rPr>
          <w:b/>
          <w:bCs/>
        </w:rPr>
        <w:t xml:space="preserve"> </w:t>
      </w:r>
      <w:r>
        <w:t xml:space="preserve">y el </w:t>
      </w:r>
      <w:r w:rsidRPr="0012748E">
        <w:rPr>
          <w:bCs/>
          <w:i/>
        </w:rPr>
        <w:t>take</w:t>
      </w:r>
      <w:r>
        <w:rPr>
          <w:b/>
          <w:bCs/>
        </w:rPr>
        <w:t xml:space="preserve"> </w:t>
      </w:r>
      <w:r w:rsidRPr="0012748E">
        <w:rPr>
          <w:bCs/>
        </w:rPr>
        <w:t>DDS</w:t>
      </w:r>
      <w:r>
        <w:rPr>
          <w:b/>
          <w:bCs/>
        </w:rPr>
        <w:t xml:space="preserve"> </w:t>
      </w:r>
      <w:r>
        <w:t xml:space="preserve">se encuentran siempre no bloqueados. Si los datos no están disponibles para leerse, la llamada retornará inmediatamente. Además, si hay menos datos que requieren llamadas reunirán lo disponible y retornará de inmediato. La naturaleza de las operaciones de </w:t>
      </w:r>
      <w:r w:rsidRPr="0012748E">
        <w:rPr>
          <w:bCs/>
          <w:i/>
        </w:rPr>
        <w:t>read/take</w:t>
      </w:r>
      <w:r>
        <w:rPr>
          <w:b/>
          <w:bCs/>
        </w:rPr>
        <w:t xml:space="preserve"> </w:t>
      </w:r>
      <w:r>
        <w:t>de no-bloqueo asegura que estos pueden utilizarse con seguridad por aplicaciones que sondean para datos.</w:t>
      </w:r>
    </w:p>
    <w:p w14:paraId="627CEFEA" w14:textId="4E5AE334" w:rsidR="00A82CBC" w:rsidRDefault="00A82CBC" w:rsidP="005A69B7">
      <w:pPr>
        <w:pStyle w:val="Ttulo3"/>
        <w:rPr>
          <w:lang w:val="es-ES"/>
        </w:rPr>
      </w:pPr>
      <w:bookmarkStart w:id="198" w:name="_Toc421180740"/>
      <w:r>
        <w:rPr>
          <w:lang w:val="es-ES"/>
        </w:rPr>
        <w:t>Datos y Metadatos</w:t>
      </w:r>
      <w:bookmarkEnd w:id="198"/>
    </w:p>
    <w:p w14:paraId="5C8F1BE5" w14:textId="77777777" w:rsidR="00A82CBC" w:rsidRDefault="00A82CBC" w:rsidP="00A82CBC">
      <w:pPr>
        <w:pStyle w:val="Default"/>
      </w:pPr>
    </w:p>
    <w:p w14:paraId="792DFB14" w14:textId="77777777" w:rsidR="00A82CBC" w:rsidRDefault="00A82CBC" w:rsidP="00A82CBC">
      <w:r>
        <w:t xml:space="preserve">El ciclo de vida de </w:t>
      </w:r>
      <w:r w:rsidRPr="00A82CBC">
        <w:rPr>
          <w:bCs/>
          <w:i/>
        </w:rPr>
        <w:t>topic-instances</w:t>
      </w:r>
      <w:r>
        <w:rPr>
          <w:b/>
          <w:bCs/>
        </w:rPr>
        <w:t xml:space="preserve"> </w:t>
      </w:r>
      <w:r>
        <w:t xml:space="preserve">junto con otra información que describe las propiedades de las muestras de los datos recibidos está a disposición de </w:t>
      </w:r>
      <w:r w:rsidRPr="00A82CBC">
        <w:rPr>
          <w:bCs/>
          <w:i/>
        </w:rPr>
        <w:t>DataReader</w:t>
      </w:r>
      <w:r>
        <w:rPr>
          <w:b/>
          <w:bCs/>
        </w:rPr>
        <w:t xml:space="preserve"> </w:t>
      </w:r>
      <w:r>
        <w:t xml:space="preserve">y pueden ser utilizadas para seleccionar los datos accedidos a través de </w:t>
      </w:r>
      <w:r w:rsidRPr="00A82CBC">
        <w:rPr>
          <w:bCs/>
          <w:i/>
        </w:rPr>
        <w:t>read</w:t>
      </w:r>
      <w:r>
        <w:rPr>
          <w:b/>
          <w:bCs/>
        </w:rPr>
        <w:t xml:space="preserve"> </w:t>
      </w:r>
      <w:r>
        <w:t xml:space="preserve">o ya sea de </w:t>
      </w:r>
      <w:r w:rsidRPr="00A82CBC">
        <w:rPr>
          <w:bCs/>
          <w:i/>
        </w:rPr>
        <w:t>take</w:t>
      </w:r>
      <w:r>
        <w:t xml:space="preserve">. </w:t>
      </w:r>
    </w:p>
    <w:p w14:paraId="142AF08C" w14:textId="740614C4" w:rsidR="00A82CBC" w:rsidRDefault="00A82CBC" w:rsidP="00A82CBC">
      <w:r>
        <w:t xml:space="preserve">Especialmente, para cada muestra de datos recibidos un </w:t>
      </w:r>
      <w:r w:rsidRPr="00A82CBC">
        <w:rPr>
          <w:bCs/>
          <w:i/>
        </w:rPr>
        <w:t>DataWriter</w:t>
      </w:r>
      <w:r>
        <w:rPr>
          <w:b/>
          <w:bCs/>
        </w:rPr>
        <w:t xml:space="preserve"> </w:t>
      </w:r>
      <w:r>
        <w:t xml:space="preserve">es asociado a una estructura, llamado </w:t>
      </w:r>
      <w:r w:rsidRPr="00A82CBC">
        <w:rPr>
          <w:bCs/>
          <w:i/>
        </w:rPr>
        <w:t>SampleInfo</w:t>
      </w:r>
      <w:r>
        <w:rPr>
          <w:b/>
          <w:bCs/>
        </w:rPr>
        <w:t xml:space="preserve"> </w:t>
      </w:r>
      <w:r>
        <w:t>describiendo la propiedad de esa muestra. Estas propiedades incluyen información como:</w:t>
      </w:r>
    </w:p>
    <w:p w14:paraId="5DAE73FF" w14:textId="77777777" w:rsidR="00A82CBC" w:rsidRDefault="00A82CBC" w:rsidP="00205224">
      <w:pPr>
        <w:pStyle w:val="Prrafodelista"/>
        <w:numPr>
          <w:ilvl w:val="0"/>
          <w:numId w:val="43"/>
        </w:numPr>
      </w:pPr>
      <w:r w:rsidRPr="008870EF">
        <w:rPr>
          <w:b/>
          <w:bCs/>
        </w:rPr>
        <w:t xml:space="preserve">Estado de la muestra. </w:t>
      </w:r>
      <w:r>
        <w:t xml:space="preserve">El estado de la muestra puede ser READ o NOT_READ dependiendo si la muestra ya ha sido leída o no. </w:t>
      </w:r>
    </w:p>
    <w:p w14:paraId="08A4D5AE" w14:textId="03A32C34" w:rsidR="00A82CBC" w:rsidRDefault="00A82CBC" w:rsidP="00205224">
      <w:pPr>
        <w:pStyle w:val="Prrafodelista"/>
        <w:numPr>
          <w:ilvl w:val="0"/>
          <w:numId w:val="43"/>
        </w:numPr>
      </w:pPr>
      <w:r w:rsidRPr="008870EF">
        <w:rPr>
          <w:b/>
          <w:bCs/>
        </w:rPr>
        <w:t>Estado de la instancia</w:t>
      </w:r>
      <w:r>
        <w:t>. Esto indica el estado de la instancia como ALIVE, NOT_ALIVE_NO_WRITERS, o NOT_ALIVE_DISPOSED.</w:t>
      </w:r>
    </w:p>
    <w:p w14:paraId="4C233C1E" w14:textId="5B5EA6D5" w:rsidR="00A82CBC" w:rsidRDefault="00A82CBC" w:rsidP="00205224">
      <w:pPr>
        <w:pStyle w:val="Prrafodelista"/>
        <w:numPr>
          <w:ilvl w:val="0"/>
          <w:numId w:val="43"/>
        </w:numPr>
      </w:pPr>
      <w:r w:rsidRPr="008870EF">
        <w:rPr>
          <w:b/>
          <w:bCs/>
        </w:rPr>
        <w:t xml:space="preserve">Estado de la vista. </w:t>
      </w:r>
      <w:r>
        <w:t xml:space="preserve">El estado de vista puede ser NEW o NOT_NEW dependiendo de si es la primera muestra recibida por el </w:t>
      </w:r>
      <w:r w:rsidRPr="008870EF">
        <w:rPr>
          <w:bCs/>
          <w:i/>
        </w:rPr>
        <w:t>topic-instance</w:t>
      </w:r>
      <w:r w:rsidRPr="008870EF">
        <w:rPr>
          <w:b/>
          <w:bCs/>
        </w:rPr>
        <w:t xml:space="preserve"> </w:t>
      </w:r>
      <w:r>
        <w:t xml:space="preserve">determinado o no. </w:t>
      </w:r>
    </w:p>
    <w:p w14:paraId="0AD33F82" w14:textId="77777777" w:rsidR="008870EF" w:rsidRDefault="008870EF" w:rsidP="008870EF">
      <w:pPr>
        <w:pStyle w:val="Default"/>
        <w:ind w:left="720"/>
      </w:pPr>
    </w:p>
    <w:p w14:paraId="653805B6" w14:textId="77777777" w:rsidR="008870EF" w:rsidRDefault="008870EF" w:rsidP="008870EF">
      <w:r>
        <w:t xml:space="preserve">El </w:t>
      </w:r>
      <w:r w:rsidRPr="008870EF">
        <w:rPr>
          <w:bCs/>
          <w:i/>
        </w:rPr>
        <w:t>SampleInfo</w:t>
      </w:r>
      <w:r>
        <w:rPr>
          <w:b/>
          <w:bCs/>
        </w:rPr>
        <w:t xml:space="preserve"> </w:t>
      </w:r>
      <w:r>
        <w:t xml:space="preserve">también contiene un conjunto de contadores que permite reconstruir el número de veces que el </w:t>
      </w:r>
      <w:r w:rsidRPr="008870EF">
        <w:rPr>
          <w:bCs/>
          <w:i/>
        </w:rPr>
        <w:t>topic-instance</w:t>
      </w:r>
      <w:r>
        <w:rPr>
          <w:b/>
          <w:bCs/>
        </w:rPr>
        <w:t xml:space="preserve"> </w:t>
      </w:r>
      <w:r>
        <w:t xml:space="preserve">ha realizado cierta transición de estado como convertirse en </w:t>
      </w:r>
      <w:r>
        <w:rPr>
          <w:i/>
          <w:iCs/>
        </w:rPr>
        <w:t xml:space="preserve">alive </w:t>
      </w:r>
      <w:r>
        <w:t xml:space="preserve">después de </w:t>
      </w:r>
      <w:r>
        <w:rPr>
          <w:i/>
          <w:iCs/>
        </w:rPr>
        <w:t>disposed</w:t>
      </w:r>
      <w:r>
        <w:t xml:space="preserve">. </w:t>
      </w:r>
    </w:p>
    <w:p w14:paraId="2B6F7BDC" w14:textId="31400CC1" w:rsidR="008870EF" w:rsidRDefault="008870EF" w:rsidP="008870EF">
      <w:r w:rsidRPr="008870EF">
        <w:lastRenderedPageBreak/>
        <w:t xml:space="preserve">Finalmente, el </w:t>
      </w:r>
      <w:r w:rsidRPr="008870EF">
        <w:rPr>
          <w:bCs/>
          <w:i/>
        </w:rPr>
        <w:t>SampleInfo</w:t>
      </w:r>
      <w:r w:rsidRPr="008870EF">
        <w:rPr>
          <w:b/>
          <w:bCs/>
        </w:rPr>
        <w:t xml:space="preserve"> </w:t>
      </w:r>
      <w:r w:rsidRPr="008870EF">
        <w:t xml:space="preserve">contiene un </w:t>
      </w:r>
      <w:r w:rsidRPr="008870EF">
        <w:rPr>
          <w:i/>
          <w:iCs/>
        </w:rPr>
        <w:t xml:space="preserve">timestamp </w:t>
      </w:r>
      <w:r w:rsidRPr="008870EF">
        <w:t>(fecha y hora) para los datos y una bandera que dice si la muestra es asociada o no. Esta bandera es importante ya que el DDS puede generar información válida de las muestras con datos no válidos para informar acerca de las transiciones de estado como una instancia de ser desechado.</w:t>
      </w:r>
    </w:p>
    <w:p w14:paraId="3336ADAE" w14:textId="39EED896" w:rsidR="008870EF" w:rsidRDefault="00E6590B" w:rsidP="005A69B7">
      <w:pPr>
        <w:pStyle w:val="Ttulo3"/>
      </w:pPr>
      <w:bookmarkStart w:id="199" w:name="_Toc421180741"/>
      <w:r>
        <w:t>Notificaciones</w:t>
      </w:r>
      <w:bookmarkEnd w:id="199"/>
    </w:p>
    <w:p w14:paraId="620B7239" w14:textId="77777777" w:rsidR="00E6590B" w:rsidRDefault="00E6590B" w:rsidP="00E6590B">
      <w:pPr>
        <w:pStyle w:val="Default"/>
      </w:pPr>
    </w:p>
    <w:p w14:paraId="6C3EA28C" w14:textId="6C29DB82" w:rsidR="00E6590B" w:rsidRDefault="00E6590B" w:rsidP="00E6590B">
      <w:r>
        <w:t xml:space="preserve">Una forma de coordinar con DDS es tener un sondeo de uso de datos mediante la realización de un </w:t>
      </w:r>
      <w:r w:rsidRPr="00E6590B">
        <w:rPr>
          <w:bCs/>
          <w:i/>
        </w:rPr>
        <w:t>read</w:t>
      </w:r>
      <w:r>
        <w:rPr>
          <w:b/>
          <w:bCs/>
        </w:rPr>
        <w:t xml:space="preserve"> </w:t>
      </w:r>
      <w:r>
        <w:t xml:space="preserve">o un </w:t>
      </w:r>
      <w:r w:rsidRPr="00E6590B">
        <w:rPr>
          <w:bCs/>
          <w:i/>
        </w:rPr>
        <w:t>take</w:t>
      </w:r>
      <w:r>
        <w:rPr>
          <w:b/>
          <w:bCs/>
        </w:rPr>
        <w:t xml:space="preserve"> </w:t>
      </w:r>
      <w:r>
        <w:t xml:space="preserve">de vez en cuando. El sondeo podría ser el mejor enfoque para algunas clases de aplicaciones, el ejemplo más común es en las aplicaciones de control. En general, sin embargo, las aplicaciones podrían querer ser notificadas de la disponibilidad de datos o tal vez esperar su disponibilidad, como lo opuesto al sondeo. DDS apoya la coordinación tanto síncrona y asíncrona por medio de </w:t>
      </w:r>
      <w:r w:rsidRPr="00E6590B">
        <w:rPr>
          <w:bCs/>
          <w:i/>
        </w:rPr>
        <w:t>waitsets</w:t>
      </w:r>
      <w:r>
        <w:rPr>
          <w:b/>
          <w:bCs/>
        </w:rPr>
        <w:t xml:space="preserve"> </w:t>
      </w:r>
      <w:r>
        <w:t xml:space="preserve">y los </w:t>
      </w:r>
      <w:r w:rsidRPr="00E6590B">
        <w:rPr>
          <w:bCs/>
          <w:i/>
        </w:rPr>
        <w:t>listeners</w:t>
      </w:r>
      <w:r>
        <w:t>.</w:t>
      </w:r>
    </w:p>
    <w:p w14:paraId="4457AD6E" w14:textId="529B2074" w:rsidR="00E6590B" w:rsidRDefault="00E6590B" w:rsidP="005A69B7">
      <w:pPr>
        <w:pStyle w:val="Ttulo4"/>
      </w:pPr>
      <w:r>
        <w:t>Waitsets</w:t>
      </w:r>
    </w:p>
    <w:p w14:paraId="0AA392BA" w14:textId="77777777" w:rsidR="00E6590B" w:rsidRDefault="00E6590B" w:rsidP="00E6590B">
      <w:pPr>
        <w:pStyle w:val="Default"/>
      </w:pPr>
    </w:p>
    <w:p w14:paraId="21C30B74" w14:textId="4040A1FE" w:rsidR="00E6590B" w:rsidRDefault="00E6590B" w:rsidP="00E6590B">
      <w:r>
        <w:t xml:space="preserve">DDS proporciona un mecanismo genérico para esperar en condiciones. Uno de los tipos soportados de condiciones son las condiciones de lectura, las cuales pueden ser usadas para esperar la disponibilidad de los datos de uno o más </w:t>
      </w:r>
      <w:r w:rsidRPr="00E6590B">
        <w:rPr>
          <w:bCs/>
          <w:i/>
        </w:rPr>
        <w:t>DataReaders</w:t>
      </w:r>
      <w:r>
        <w:t>.</w:t>
      </w:r>
    </w:p>
    <w:p w14:paraId="5454887B" w14:textId="4A452BFE" w:rsidR="00E6590B" w:rsidRDefault="00E6590B" w:rsidP="005A69B7">
      <w:pPr>
        <w:pStyle w:val="Ttulo4"/>
      </w:pPr>
      <w:r>
        <w:t>Listeners</w:t>
      </w:r>
    </w:p>
    <w:p w14:paraId="22632A83" w14:textId="77777777" w:rsidR="00E6590B" w:rsidRDefault="00E6590B" w:rsidP="00E6590B">
      <w:pPr>
        <w:pStyle w:val="Default"/>
      </w:pPr>
    </w:p>
    <w:p w14:paraId="5162B45D" w14:textId="77777777" w:rsidR="00E6590B" w:rsidRDefault="00E6590B" w:rsidP="00E6590B">
      <w:r>
        <w:t xml:space="preserve">Otra manera de encontrar datos para ser leídos, es aprovechar al máximo de los eventos planteados por el DDS y asíncronamente notificar a los </w:t>
      </w:r>
      <w:r w:rsidRPr="00E6590B">
        <w:rPr>
          <w:bCs/>
          <w:i/>
        </w:rPr>
        <w:t>handlers</w:t>
      </w:r>
      <w:r>
        <w:rPr>
          <w:b/>
          <w:bCs/>
        </w:rPr>
        <w:t xml:space="preserve"> </w:t>
      </w:r>
      <w:r>
        <w:t xml:space="preserve">(controladores) registrados. Por lo tanto, si se quiere un </w:t>
      </w:r>
      <w:r w:rsidRPr="00E6590B">
        <w:rPr>
          <w:bCs/>
          <w:i/>
        </w:rPr>
        <w:t>handler</w:t>
      </w:r>
      <w:r>
        <w:rPr>
          <w:b/>
          <w:bCs/>
        </w:rPr>
        <w:t xml:space="preserve"> </w:t>
      </w:r>
      <w:r>
        <w:t xml:space="preserve">para ser notificado de la disponibilidad de los datos, se debe conectar el </w:t>
      </w:r>
      <w:r w:rsidRPr="00E6590B">
        <w:rPr>
          <w:bCs/>
          <w:i/>
        </w:rPr>
        <w:t>handler</w:t>
      </w:r>
      <w:r>
        <w:rPr>
          <w:b/>
          <w:bCs/>
        </w:rPr>
        <w:t xml:space="preserve"> </w:t>
      </w:r>
      <w:r>
        <w:t xml:space="preserve">apropiado con el evento </w:t>
      </w:r>
      <w:r w:rsidRPr="00E6590B">
        <w:rPr>
          <w:bCs/>
          <w:i/>
        </w:rPr>
        <w:t>on_data_available</w:t>
      </w:r>
      <w:r>
        <w:rPr>
          <w:b/>
          <w:bCs/>
        </w:rPr>
        <w:t xml:space="preserve"> </w:t>
      </w:r>
      <w:r>
        <w:t xml:space="preserve">planteado por el </w:t>
      </w:r>
      <w:r w:rsidRPr="00E6590B">
        <w:rPr>
          <w:bCs/>
          <w:i/>
        </w:rPr>
        <w:t>DataReader</w:t>
      </w:r>
      <w:r>
        <w:t xml:space="preserve">. </w:t>
      </w:r>
    </w:p>
    <w:p w14:paraId="52AE2648" w14:textId="77777777" w:rsidR="00E6590B" w:rsidRDefault="00E6590B" w:rsidP="00E6590B">
      <w:r>
        <w:t xml:space="preserve">Los mecanismos de control de eventos permiten enlazar cualquier cosa que se quiera a un evento DDS, lo que significa que se puede enlazar una función, un método de clase, etc. El contrato sólo con que necesita cumplir es la firma que se espera por la infraestructura. Por </w:t>
      </w:r>
      <w:r>
        <w:lastRenderedPageBreak/>
        <w:t xml:space="preserve">ejemplo, cuando se trata con el </w:t>
      </w:r>
      <w:r w:rsidRPr="00E6590B">
        <w:t xml:space="preserve">evento </w:t>
      </w:r>
      <w:r w:rsidRPr="00E6590B">
        <w:rPr>
          <w:bCs/>
          <w:i/>
        </w:rPr>
        <w:t>on_data_available</w:t>
      </w:r>
      <w:r>
        <w:rPr>
          <w:b/>
          <w:bCs/>
        </w:rPr>
        <w:t xml:space="preserve"> </w:t>
      </w:r>
      <w:r>
        <w:t xml:space="preserve">tiene que registrar una entidad exigible que acepta un único parámetro de tipo </w:t>
      </w:r>
      <w:r w:rsidRPr="00E6590B">
        <w:rPr>
          <w:bCs/>
          <w:i/>
        </w:rPr>
        <w:t>DataReader</w:t>
      </w:r>
      <w:r>
        <w:t xml:space="preserve">. </w:t>
      </w:r>
    </w:p>
    <w:p w14:paraId="2A7449EF" w14:textId="7DFF7178" w:rsidR="00E6590B" w:rsidRDefault="00E6590B" w:rsidP="00E6590B">
      <w:r>
        <w:t xml:space="preserve">Finalmente, vale mencionar algo en el código, el </w:t>
      </w:r>
      <w:r w:rsidRPr="00E6590B">
        <w:rPr>
          <w:bCs/>
          <w:i/>
        </w:rPr>
        <w:t>handler</w:t>
      </w:r>
      <w:r>
        <w:rPr>
          <w:b/>
          <w:bCs/>
        </w:rPr>
        <w:t xml:space="preserve"> </w:t>
      </w:r>
      <w:r>
        <w:t xml:space="preserve">se ejecutará en un </w:t>
      </w:r>
      <w:r w:rsidRPr="00E6590B">
        <w:rPr>
          <w:bCs/>
          <w:i/>
        </w:rPr>
        <w:t>thread</w:t>
      </w:r>
      <w:r>
        <w:rPr>
          <w:b/>
          <w:bCs/>
        </w:rPr>
        <w:t xml:space="preserve"> </w:t>
      </w:r>
      <w:r>
        <w:t xml:space="preserve">de middleware. Como resultado, cuando se utilizan </w:t>
      </w:r>
      <w:r w:rsidRPr="00836BCB">
        <w:rPr>
          <w:bCs/>
          <w:i/>
        </w:rPr>
        <w:t>listeners</w:t>
      </w:r>
      <w:r>
        <w:rPr>
          <w:b/>
          <w:bCs/>
        </w:rPr>
        <w:t xml:space="preserve"> </w:t>
      </w:r>
      <w:r w:rsidRPr="00836BCB">
        <w:rPr>
          <w:bCs/>
        </w:rPr>
        <w:t>se</w:t>
      </w:r>
      <w:r>
        <w:rPr>
          <w:b/>
          <w:bCs/>
        </w:rPr>
        <w:t xml:space="preserve"> </w:t>
      </w:r>
      <w:r>
        <w:t xml:space="preserve">debe probar a minimizar el tiempo del </w:t>
      </w:r>
      <w:r w:rsidRPr="00E6590B">
        <w:rPr>
          <w:bCs/>
          <w:i/>
        </w:rPr>
        <w:t>listener</w:t>
      </w:r>
      <w:r>
        <w:rPr>
          <w:b/>
          <w:bCs/>
        </w:rPr>
        <w:t xml:space="preserve"> </w:t>
      </w:r>
      <w:r>
        <w:t>empleado en el mismo.</w:t>
      </w:r>
    </w:p>
    <w:p w14:paraId="63257CC5" w14:textId="7D919D90" w:rsidR="001E778E" w:rsidRDefault="00606BF0" w:rsidP="005A69B7">
      <w:pPr>
        <w:pStyle w:val="Ttulo2"/>
      </w:pPr>
      <w:bookmarkStart w:id="200" w:name="_Toc421180742"/>
      <w:r>
        <w:t>MÓDULO RTPS</w:t>
      </w:r>
      <w:bookmarkEnd w:id="200"/>
    </w:p>
    <w:p w14:paraId="5091A82C" w14:textId="343FA6F6" w:rsidR="001E778E" w:rsidRDefault="00B41696" w:rsidP="00B41696">
      <w:r>
        <w:t xml:space="preserve">Los módulos RTPS están definidos por la </w:t>
      </w:r>
      <w:r>
        <w:rPr>
          <w:rStyle w:val="Refdenotaalpie"/>
        </w:rPr>
        <w:footnoteReference w:id="30"/>
      </w:r>
      <w:r>
        <w:t>PIM. La PIM describe</w:t>
      </w:r>
      <w:r w:rsidR="00D94436">
        <w:t xml:space="preserve"> el protocolo en términos</w:t>
      </w:r>
      <w:r w:rsidR="00C64673">
        <w:t xml:space="preserve"> de una “máquina virtual.” La estructura de la máquina virtual está construida por clases, las cuales están descritas en el </w:t>
      </w:r>
      <w:r w:rsidR="00C64673">
        <w:rPr>
          <w:b/>
        </w:rPr>
        <w:t>módulo de estructura</w:t>
      </w:r>
      <w:r w:rsidR="00C64673">
        <w:t xml:space="preserve">, además este incluye a los extremos de los </w:t>
      </w:r>
      <w:r w:rsidR="00C64673">
        <w:rPr>
          <w:i/>
        </w:rPr>
        <w:t xml:space="preserve">Writers </w:t>
      </w:r>
      <w:r w:rsidR="00C64673">
        <w:t xml:space="preserve">y </w:t>
      </w:r>
      <w:r w:rsidR="00C64673">
        <w:rPr>
          <w:i/>
        </w:rPr>
        <w:t>Readers</w:t>
      </w:r>
      <w:r w:rsidR="00C64673">
        <w:t xml:space="preserve">. Estos extremos se comunican usando los mensajes descritos en el </w:t>
      </w:r>
      <w:r w:rsidR="00C64673" w:rsidRPr="00C64673">
        <w:rPr>
          <w:b/>
        </w:rPr>
        <w:t>módulo de mensajes</w:t>
      </w:r>
      <w:r w:rsidR="00C64673">
        <w:t xml:space="preserve"> que se encuentra descrito más adelante. También es necesario describir el comportamiento de la máquina virtual, por medio del </w:t>
      </w:r>
      <w:r w:rsidR="00C64673" w:rsidRPr="00C64673">
        <w:rPr>
          <w:b/>
        </w:rPr>
        <w:t>módulo de comportamiento</w:t>
      </w:r>
      <w:r w:rsidR="00C64673">
        <w:t xml:space="preserve">, el cual es descrito de igual manera posteriormente y por el cual se observa el intercambio de mensajes que debe tomar lugar entre los extremos. Y finalmente </w:t>
      </w:r>
      <w:r w:rsidR="005A69B7">
        <w:t xml:space="preserve">se encuentra el protocolo de descubrimiento usado para configurar la máquina virtual con la información que esta necesita para comunicar pares remotos, este protocolo se encuentra descrito en el </w:t>
      </w:r>
      <w:r w:rsidR="005A69B7">
        <w:rPr>
          <w:b/>
        </w:rPr>
        <w:t>módulo de descubrimiento</w:t>
      </w:r>
      <w:r w:rsidR="005A69B7">
        <w:t>.</w:t>
      </w:r>
    </w:p>
    <w:p w14:paraId="212B623E" w14:textId="54ACAAB0" w:rsidR="005A69B7" w:rsidRDefault="005A69B7" w:rsidP="005A69B7">
      <w:pPr>
        <w:pStyle w:val="Ttulo3"/>
      </w:pPr>
      <w:bookmarkStart w:id="201" w:name="_Toc421180743"/>
      <w:r>
        <w:t>Módulo estructura</w:t>
      </w:r>
      <w:bookmarkEnd w:id="201"/>
    </w:p>
    <w:p w14:paraId="60E88E6C" w14:textId="5FDDAA16" w:rsidR="005A69B7" w:rsidRDefault="005A69B7" w:rsidP="005A69B7">
      <w:r>
        <w:t>El propósito principal de este módulo es describir</w:t>
      </w:r>
      <w:r w:rsidR="002306B1">
        <w:t xml:space="preserve"> las clases principales usadas por el protocolo RTPS, como se puede observar en la </w:t>
      </w:r>
      <w:r w:rsidR="002306B1">
        <w:fldChar w:fldCharType="begin"/>
      </w:r>
      <w:r w:rsidR="002306B1">
        <w:instrText xml:space="preserve"> REF _Ref420487320 \h </w:instrText>
      </w:r>
      <w:r w:rsidR="002306B1">
        <w:fldChar w:fldCharType="separate"/>
      </w:r>
      <w:r w:rsidR="00705AE8" w:rsidRPr="002306B1">
        <w:t xml:space="preserve">Figura </w:t>
      </w:r>
      <w:r w:rsidR="00705AE8">
        <w:rPr>
          <w:noProof/>
        </w:rPr>
        <w:t>2</w:t>
      </w:r>
      <w:r w:rsidR="00705AE8">
        <w:noBreakHyphen/>
      </w:r>
      <w:r w:rsidR="00705AE8">
        <w:rPr>
          <w:noProof/>
        </w:rPr>
        <w:t>18</w:t>
      </w:r>
      <w:r w:rsidR="002306B1">
        <w:fldChar w:fldCharType="end"/>
      </w:r>
      <w:r w:rsidR="002306B1">
        <w:t>.</w:t>
      </w:r>
    </w:p>
    <w:p w14:paraId="14CABBBD" w14:textId="77777777" w:rsidR="002306B1" w:rsidRDefault="002306B1" w:rsidP="005A69B7"/>
    <w:p w14:paraId="5B8C8C3B" w14:textId="77777777" w:rsidR="002306B1" w:rsidRDefault="002306B1" w:rsidP="002306B1">
      <w:pPr>
        <w:keepNext/>
        <w:jc w:val="center"/>
      </w:pPr>
      <w:r>
        <w:rPr>
          <w:noProof/>
          <w:lang w:eastAsia="es-EC"/>
        </w:rPr>
        <w:lastRenderedPageBreak/>
        <w:drawing>
          <wp:inline distT="0" distB="0" distL="0" distR="0" wp14:anchorId="4E177C5A" wp14:editId="45B6D22E">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52">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40519513" w:rsidR="002306B1" w:rsidRPr="002306B1" w:rsidRDefault="002306B1" w:rsidP="002306B1">
      <w:pPr>
        <w:pStyle w:val="Descripcin"/>
        <w:jc w:val="center"/>
        <w:rPr>
          <w:color w:val="auto"/>
          <w:szCs w:val="24"/>
        </w:rPr>
      </w:pPr>
      <w:bookmarkStart w:id="202" w:name="_Ref420487320"/>
      <w:bookmarkStart w:id="203" w:name="_Toc421177683"/>
      <w:bookmarkStart w:id="204" w:name="_Toc421180807"/>
      <w:r w:rsidRPr="002306B1">
        <w:rPr>
          <w:color w:val="auto"/>
          <w:szCs w:val="24"/>
        </w:rPr>
        <w:t xml:space="preserve">Figura </w:t>
      </w:r>
      <w:r w:rsidR="00703C77">
        <w:rPr>
          <w:color w:val="auto"/>
          <w:szCs w:val="24"/>
        </w:rPr>
        <w:fldChar w:fldCharType="begin"/>
      </w:r>
      <w:r w:rsidR="00703C77">
        <w:rPr>
          <w:color w:val="auto"/>
          <w:szCs w:val="24"/>
        </w:rPr>
        <w:instrText xml:space="preserve"> STYLEREF 1 \s </w:instrText>
      </w:r>
      <w:r w:rsidR="00703C77">
        <w:rPr>
          <w:color w:val="auto"/>
          <w:szCs w:val="24"/>
        </w:rPr>
        <w:fldChar w:fldCharType="separate"/>
      </w:r>
      <w:r w:rsidR="00705AE8">
        <w:rPr>
          <w:noProof/>
          <w:color w:val="auto"/>
          <w:szCs w:val="24"/>
        </w:rPr>
        <w:t>2</w:t>
      </w:r>
      <w:r w:rsidR="00703C77">
        <w:rPr>
          <w:color w:val="auto"/>
          <w:szCs w:val="24"/>
        </w:rPr>
        <w:fldChar w:fldCharType="end"/>
      </w:r>
      <w:r w:rsidR="00703C77">
        <w:rPr>
          <w:color w:val="auto"/>
          <w:szCs w:val="24"/>
        </w:rPr>
        <w:noBreakHyphen/>
      </w:r>
      <w:r w:rsidR="00703C77">
        <w:rPr>
          <w:color w:val="auto"/>
          <w:szCs w:val="24"/>
        </w:rPr>
        <w:fldChar w:fldCharType="begin"/>
      </w:r>
      <w:r w:rsidR="00703C77">
        <w:rPr>
          <w:color w:val="auto"/>
          <w:szCs w:val="24"/>
        </w:rPr>
        <w:instrText xml:space="preserve"> SEQ Figura \* ARABIC \s 1 </w:instrText>
      </w:r>
      <w:r w:rsidR="00703C77">
        <w:rPr>
          <w:color w:val="auto"/>
          <w:szCs w:val="24"/>
        </w:rPr>
        <w:fldChar w:fldCharType="separate"/>
      </w:r>
      <w:r w:rsidR="00705AE8">
        <w:rPr>
          <w:noProof/>
          <w:color w:val="auto"/>
          <w:szCs w:val="24"/>
        </w:rPr>
        <w:t>18</w:t>
      </w:r>
      <w:r w:rsidR="00703C77">
        <w:rPr>
          <w:color w:val="auto"/>
          <w:szCs w:val="24"/>
        </w:rPr>
        <w:fldChar w:fldCharType="end"/>
      </w:r>
      <w:bookmarkEnd w:id="202"/>
      <w:r w:rsidRPr="002306B1">
        <w:rPr>
          <w:i w:val="0"/>
          <w:color w:val="auto"/>
          <w:szCs w:val="24"/>
        </w:rPr>
        <w:t>. Módulo Estructura</w:t>
      </w:r>
      <w:bookmarkEnd w:id="203"/>
      <w:bookmarkEnd w:id="204"/>
    </w:p>
    <w:p w14:paraId="37402E5E" w14:textId="157E7ABE" w:rsidR="005A69B7" w:rsidRDefault="00CD6B14" w:rsidP="00B41696">
      <w:r>
        <w:t xml:space="preserve">Las entidades RTPS muestran a los extremos que son utilizado por las entidades DDS para que estas se comuniquen entre sí. Cada Entidad RTPS tiene correspondencia uno a uno con las Entidades DDS. El </w:t>
      </w:r>
      <w:r>
        <w:rPr>
          <w:b/>
        </w:rPr>
        <w:t>HistoryCache</w:t>
      </w:r>
      <w:r>
        <w:t xml:space="preserve"> proporciona una interfaz entre las entidades DDS y su correspondiente entidad RTPS. </w:t>
      </w:r>
      <w:r w:rsidR="00232998">
        <w:t>Por ejemplo, cada</w:t>
      </w:r>
      <w:r w:rsidR="00232998">
        <w:rPr>
          <w:i/>
        </w:rPr>
        <w:t xml:space="preserve"> </w:t>
      </w:r>
      <w:r w:rsidR="00232998">
        <w:t xml:space="preserve">operación </w:t>
      </w:r>
      <w:r w:rsidR="00232998">
        <w:rPr>
          <w:i/>
        </w:rPr>
        <w:t>write</w:t>
      </w:r>
      <w:r w:rsidR="00232998">
        <w:t xml:space="preserve"> en un </w:t>
      </w:r>
      <w:r w:rsidR="00232998">
        <w:rPr>
          <w:i/>
        </w:rPr>
        <w:t xml:space="preserve">DataWriter </w:t>
      </w:r>
      <w:r w:rsidR="00232998">
        <w:t xml:space="preserve">DDS añade un </w:t>
      </w:r>
      <w:r w:rsidR="00232998">
        <w:rPr>
          <w:b/>
        </w:rPr>
        <w:t>CacheChange</w:t>
      </w:r>
      <w:r w:rsidR="00232998">
        <w:t xml:space="preserve"> al </w:t>
      </w:r>
      <w:r w:rsidR="00232998">
        <w:rPr>
          <w:b/>
        </w:rPr>
        <w:t>HistoryCache</w:t>
      </w:r>
      <w:r w:rsidR="00232998">
        <w:t xml:space="preserve"> en su correspondiente RTPS </w:t>
      </w:r>
      <w:r w:rsidR="00232998">
        <w:rPr>
          <w:i/>
        </w:rPr>
        <w:t>Writer</w:t>
      </w:r>
      <w:r w:rsidR="00232998">
        <w:t xml:space="preserve">. El RTPS </w:t>
      </w:r>
      <w:r w:rsidR="00232998">
        <w:rPr>
          <w:i/>
        </w:rPr>
        <w:t>Writer</w:t>
      </w:r>
      <w:r w:rsidR="00232998">
        <w:t xml:space="preserve"> subsecuentemente transfiere el </w:t>
      </w:r>
      <w:r w:rsidR="00232998">
        <w:rPr>
          <w:b/>
        </w:rPr>
        <w:t xml:space="preserve">CacheChange </w:t>
      </w:r>
      <w:r w:rsidR="00232998">
        <w:t xml:space="preserve">al </w:t>
      </w:r>
      <w:r w:rsidR="00232998">
        <w:rPr>
          <w:b/>
        </w:rPr>
        <w:t xml:space="preserve">HistoryCache </w:t>
      </w:r>
      <w:r w:rsidR="00232998">
        <w:t xml:space="preserve">de cada RTPS </w:t>
      </w:r>
      <w:r w:rsidR="00232998">
        <w:rPr>
          <w:i/>
        </w:rPr>
        <w:t xml:space="preserve">Reader </w:t>
      </w:r>
      <w:r w:rsidR="00232998">
        <w:t xml:space="preserve">asociado. En el lado recibido, el DDS </w:t>
      </w:r>
      <w:r w:rsidR="00232998">
        <w:rPr>
          <w:i/>
        </w:rPr>
        <w:t>DataReader</w:t>
      </w:r>
      <w:r w:rsidR="00232998">
        <w:t xml:space="preserve"> es notificado por el RTPS </w:t>
      </w:r>
      <w:r w:rsidR="00232998">
        <w:rPr>
          <w:i/>
        </w:rPr>
        <w:t xml:space="preserve">Reader </w:t>
      </w:r>
      <w:r w:rsidR="00232998">
        <w:t xml:space="preserve">que un nuevo </w:t>
      </w:r>
      <w:r w:rsidR="00232998">
        <w:rPr>
          <w:b/>
        </w:rPr>
        <w:t>CacheChange</w:t>
      </w:r>
      <w:r w:rsidR="00232998">
        <w:t xml:space="preserve"> ha llegado en el </w:t>
      </w:r>
      <w:r w:rsidR="00232998">
        <w:rPr>
          <w:b/>
        </w:rPr>
        <w:t>HistoryCache</w:t>
      </w:r>
      <w:r w:rsidR="00232998">
        <w:t>.</w:t>
      </w:r>
    </w:p>
    <w:p w14:paraId="6FA436BE" w14:textId="77777777" w:rsidR="00212725" w:rsidRDefault="00212725" w:rsidP="00B41696"/>
    <w:p w14:paraId="09D51881" w14:textId="77777777" w:rsidR="00212725" w:rsidRDefault="00212725" w:rsidP="00B41696"/>
    <w:p w14:paraId="4F19BB8B" w14:textId="1A485765" w:rsidR="00212725" w:rsidRDefault="00E60E4D" w:rsidP="00E60E4D">
      <w:pPr>
        <w:pStyle w:val="Ttulo4"/>
      </w:pPr>
      <w:r>
        <w:t>Resumen de las clases usadas por la máquina virtual RTPS</w:t>
      </w:r>
    </w:p>
    <w:p w14:paraId="293CA38E" w14:textId="53F536EB" w:rsidR="00212725" w:rsidRDefault="00E60E4D" w:rsidP="00B41696">
      <w:r>
        <w:t xml:space="preserve">Como podremos observar todas las entidades de RTPS son derivadas de la clase </w:t>
      </w:r>
      <w:r>
        <w:rPr>
          <w:i/>
        </w:rPr>
        <w:t xml:space="preserve">Entity </w:t>
      </w:r>
      <w:r>
        <w:t xml:space="preserve"> del RTPS, como se muestra en la</w:t>
      </w:r>
      <w:r w:rsidR="00D060AE">
        <w:t xml:space="preserve"> </w:t>
      </w:r>
      <w:r w:rsidR="00D060AE">
        <w:fldChar w:fldCharType="begin"/>
      </w:r>
      <w:r w:rsidR="00D060AE">
        <w:instrText xml:space="preserve"> REF _Ref420492914 \h </w:instrText>
      </w:r>
      <w:r w:rsidR="00D060AE">
        <w:fldChar w:fldCharType="separate"/>
      </w:r>
      <w:r w:rsidR="00705AE8" w:rsidRPr="00D060AE">
        <w:t xml:space="preserve">Tabla </w:t>
      </w:r>
      <w:r w:rsidR="00705AE8">
        <w:rPr>
          <w:noProof/>
        </w:rPr>
        <w:t>2</w:t>
      </w:r>
      <w:r w:rsidR="00705AE8">
        <w:noBreakHyphen/>
      </w:r>
      <w:r w:rsidR="00705AE8">
        <w:rPr>
          <w:noProof/>
        </w:rPr>
        <w:t>6</w:t>
      </w:r>
      <w:r w:rsidR="00D060AE">
        <w:fldChar w:fldCharType="end"/>
      </w:r>
      <w:r>
        <w:t>.</w:t>
      </w:r>
    </w:p>
    <w:p w14:paraId="76B3D3D4" w14:textId="0D6F0530" w:rsidR="00D060AE" w:rsidRPr="00D060AE" w:rsidRDefault="00D060AE" w:rsidP="00D060AE">
      <w:pPr>
        <w:pStyle w:val="Descripcin"/>
        <w:keepNext/>
        <w:jc w:val="center"/>
        <w:rPr>
          <w:szCs w:val="24"/>
        </w:rPr>
      </w:pPr>
      <w:bookmarkStart w:id="205" w:name="_Ref420492914"/>
      <w:bookmarkStart w:id="206" w:name="_Ref420492907"/>
      <w:bookmarkStart w:id="207" w:name="_Toc421180765"/>
      <w:r w:rsidRPr="00D060AE">
        <w:rPr>
          <w:szCs w:val="24"/>
        </w:rPr>
        <w:t xml:space="preserve">Tabla </w:t>
      </w:r>
      <w:r w:rsidR="00030E82">
        <w:rPr>
          <w:szCs w:val="24"/>
        </w:rPr>
        <w:fldChar w:fldCharType="begin"/>
      </w:r>
      <w:r w:rsidR="00030E82">
        <w:rPr>
          <w:szCs w:val="24"/>
        </w:rPr>
        <w:instrText xml:space="preserve"> STYLEREF 1 \s </w:instrText>
      </w:r>
      <w:r w:rsidR="00030E82">
        <w:rPr>
          <w:szCs w:val="24"/>
        </w:rPr>
        <w:fldChar w:fldCharType="separate"/>
      </w:r>
      <w:r w:rsidR="00705AE8">
        <w:rPr>
          <w:noProof/>
          <w:szCs w:val="24"/>
        </w:rPr>
        <w:t>2</w:t>
      </w:r>
      <w:r w:rsidR="00030E82">
        <w:rPr>
          <w:szCs w:val="24"/>
        </w:rPr>
        <w:fldChar w:fldCharType="end"/>
      </w:r>
      <w:r w:rsidR="00030E82">
        <w:rPr>
          <w:szCs w:val="24"/>
        </w:rPr>
        <w:noBreakHyphen/>
      </w:r>
      <w:r w:rsidR="00030E82">
        <w:rPr>
          <w:szCs w:val="24"/>
        </w:rPr>
        <w:fldChar w:fldCharType="begin"/>
      </w:r>
      <w:r w:rsidR="00030E82">
        <w:rPr>
          <w:szCs w:val="24"/>
        </w:rPr>
        <w:instrText xml:space="preserve"> SEQ Tabla \* ARABIC \s 1 </w:instrText>
      </w:r>
      <w:r w:rsidR="00030E82">
        <w:rPr>
          <w:szCs w:val="24"/>
        </w:rPr>
        <w:fldChar w:fldCharType="separate"/>
      </w:r>
      <w:r w:rsidR="00705AE8">
        <w:rPr>
          <w:noProof/>
          <w:szCs w:val="24"/>
        </w:rPr>
        <w:t>6</w:t>
      </w:r>
      <w:r w:rsidR="00030E82">
        <w:rPr>
          <w:szCs w:val="24"/>
        </w:rPr>
        <w:fldChar w:fldCharType="end"/>
      </w:r>
      <w:bookmarkEnd w:id="205"/>
      <w:r w:rsidRPr="00D060AE">
        <w:rPr>
          <w:szCs w:val="24"/>
        </w:rPr>
        <w:t xml:space="preserve">. </w:t>
      </w:r>
      <w:r w:rsidRPr="00D060AE">
        <w:rPr>
          <w:i w:val="0"/>
          <w:szCs w:val="24"/>
        </w:rPr>
        <w:t>Clases y Entidades RTPS</w:t>
      </w:r>
      <w:bookmarkEnd w:id="206"/>
      <w:bookmarkEnd w:id="207"/>
    </w:p>
    <w:tbl>
      <w:tblPr>
        <w:tblStyle w:val="Tabladecuadrcula3-nfasis3"/>
        <w:tblW w:w="0" w:type="auto"/>
        <w:tblLook w:val="04A0" w:firstRow="1" w:lastRow="0" w:firstColumn="1" w:lastColumn="0" w:noHBand="0" w:noVBand="1"/>
      </w:tblPr>
      <w:tblGrid>
        <w:gridCol w:w="4513"/>
        <w:gridCol w:w="4514"/>
      </w:tblGrid>
      <w:tr w:rsidR="00B94FA0" w14:paraId="0C8629B1" w14:textId="77777777" w:rsidTr="00651E1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7" w:type="dxa"/>
            <w:gridSpan w:val="2"/>
          </w:tcPr>
          <w:p w14:paraId="64402988" w14:textId="3E568568" w:rsidR="00B94FA0" w:rsidRPr="00B94FA0" w:rsidRDefault="00B94FA0" w:rsidP="00B94FA0">
            <w:pPr>
              <w:ind w:firstLine="0"/>
              <w:jc w:val="center"/>
              <w:rPr>
                <w:b w:val="0"/>
                <w:i w:val="0"/>
              </w:rPr>
            </w:pPr>
            <w:r w:rsidRPr="00B94FA0">
              <w:rPr>
                <w:b w:val="0"/>
                <w:i w:val="0"/>
              </w:rPr>
              <w:t>Entidades y Clases RTPS</w:t>
            </w:r>
          </w:p>
        </w:tc>
      </w:tr>
      <w:tr w:rsidR="00470A30" w14:paraId="05798E6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1FA1244" w14:textId="03E60DF1" w:rsidR="00470A30" w:rsidRPr="00470A30" w:rsidRDefault="00470A30" w:rsidP="00B41696">
            <w:pPr>
              <w:ind w:firstLine="0"/>
              <w:rPr>
                <w:b/>
              </w:rPr>
            </w:pPr>
            <w:r w:rsidRPr="00470A30">
              <w:rPr>
                <w:b/>
              </w:rPr>
              <w:t>Clase</w:t>
            </w:r>
          </w:p>
        </w:tc>
        <w:tc>
          <w:tcPr>
            <w:tcW w:w="4514" w:type="dxa"/>
          </w:tcPr>
          <w:p w14:paraId="419B7F90" w14:textId="28C74DF0" w:rsidR="00470A30" w:rsidRPr="00470A30" w:rsidRDefault="00470A30" w:rsidP="00B41696">
            <w:pPr>
              <w:ind w:firstLine="0"/>
              <w:cnfStyle w:val="000000100000" w:firstRow="0" w:lastRow="0" w:firstColumn="0" w:lastColumn="0" w:oddVBand="0" w:evenVBand="0" w:oddHBand="1" w:evenHBand="0" w:firstRowFirstColumn="0" w:firstRowLastColumn="0" w:lastRowFirstColumn="0" w:lastRowLastColumn="0"/>
              <w:rPr>
                <w:b/>
              </w:rPr>
            </w:pPr>
            <w:r w:rsidRPr="00470A30">
              <w:rPr>
                <w:b/>
              </w:rPr>
              <w:t>Propósito</w:t>
            </w:r>
          </w:p>
        </w:tc>
      </w:tr>
      <w:tr w:rsidR="00470A30" w14:paraId="6810F1DB"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2357FBA0" w14:textId="52851D2F" w:rsidR="00470A30" w:rsidRDefault="00470A30" w:rsidP="00B41696">
            <w:pPr>
              <w:ind w:firstLine="0"/>
            </w:pPr>
            <w:r>
              <w:lastRenderedPageBreak/>
              <w:t>Entity</w:t>
            </w:r>
          </w:p>
        </w:tc>
        <w:tc>
          <w:tcPr>
            <w:tcW w:w="4514" w:type="dxa"/>
          </w:tcPr>
          <w:p w14:paraId="015D018B" w14:textId="377D432E" w:rsidR="00470A30" w:rsidRPr="00470A30" w:rsidRDefault="00470A30" w:rsidP="00B41696">
            <w:pPr>
              <w:ind w:firstLine="0"/>
              <w:cnfStyle w:val="000000000000" w:firstRow="0" w:lastRow="0" w:firstColumn="0" w:lastColumn="0" w:oddVBand="0" w:evenVBand="0" w:oddHBand="0" w:evenHBand="0" w:firstRowFirstColumn="0" w:firstRowLastColumn="0" w:lastRowFirstColumn="0" w:lastRowLastColumn="0"/>
            </w:pPr>
            <w:r>
              <w:t xml:space="preserve">Es la clase base para todas las entidades RTPS. </w:t>
            </w:r>
            <w:r>
              <w:rPr>
                <w:i/>
              </w:rPr>
              <w:t xml:space="preserve">Entity </w:t>
            </w:r>
            <w:r>
              <w:t xml:space="preserve">representa la clase de objetos que son visibles para otras entidades RTPS en la Red. Estos objetos </w:t>
            </w:r>
            <w:r>
              <w:rPr>
                <w:i/>
              </w:rPr>
              <w:t>Entity</w:t>
            </w:r>
            <w:r>
              <w:t xml:space="preserve"> tienen un identificador único y global llamado </w:t>
            </w:r>
            <w:r>
              <w:rPr>
                <w:i/>
              </w:rPr>
              <w:t>GUID</w:t>
            </w:r>
            <w:r>
              <w:t xml:space="preserve"> y pueden ser referenciados dentro de los mensajes RTPS</w:t>
            </w:r>
            <w:r w:rsidR="00B94FA0">
              <w:t>.</w:t>
            </w:r>
          </w:p>
        </w:tc>
      </w:tr>
      <w:tr w:rsidR="00470A30" w14:paraId="2F9CEBB4"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6D1B5FE2" w14:textId="54FEAA4D" w:rsidR="00470A30" w:rsidRDefault="00470A30" w:rsidP="00B41696">
            <w:pPr>
              <w:ind w:firstLine="0"/>
            </w:pPr>
            <w:r>
              <w:t>Endpoint</w:t>
            </w:r>
          </w:p>
        </w:tc>
        <w:tc>
          <w:tcPr>
            <w:tcW w:w="4514" w:type="dxa"/>
          </w:tcPr>
          <w:p w14:paraId="4E3A5A09" w14:textId="1848AF64" w:rsidR="00470A30" w:rsidRPr="00470A30" w:rsidRDefault="00470A30" w:rsidP="00B41696">
            <w:pPr>
              <w:ind w:firstLine="0"/>
              <w:cnfStyle w:val="000000100000" w:firstRow="0" w:lastRow="0" w:firstColumn="0" w:lastColumn="0" w:oddVBand="0" w:evenVBand="0" w:oddHBand="1" w:evenHBand="0" w:firstRowFirstColumn="0" w:firstRowLastColumn="0" w:lastRowFirstColumn="0" w:lastRowLastColumn="0"/>
            </w:pPr>
            <w:r>
              <w:t xml:space="preserve">Especialización de la representación de objetos </w:t>
            </w:r>
            <w:r>
              <w:rPr>
                <w:i/>
              </w:rPr>
              <w:t xml:space="preserve">Entity </w:t>
            </w:r>
            <w:r>
              <w:t>RTPS que pueden ser extremos de comunicación. Es decir, los objetos que pueden ser orígenes o destinos de los mensajes RTPS</w:t>
            </w:r>
            <w:r w:rsidR="00B94FA0">
              <w:t>.</w:t>
            </w:r>
          </w:p>
        </w:tc>
      </w:tr>
      <w:tr w:rsidR="00470A30" w14:paraId="1F8B26FE"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320B2977" w14:textId="5B8709DC" w:rsidR="00470A30" w:rsidRDefault="00B94FA0" w:rsidP="00B41696">
            <w:pPr>
              <w:ind w:firstLine="0"/>
            </w:pPr>
            <w:r>
              <w:t>Participant</w:t>
            </w:r>
          </w:p>
        </w:tc>
        <w:tc>
          <w:tcPr>
            <w:tcW w:w="4514" w:type="dxa"/>
          </w:tcPr>
          <w:p w14:paraId="7142823C" w14:textId="38184471" w:rsidR="00470A30" w:rsidRDefault="00B94FA0" w:rsidP="00B41696">
            <w:pPr>
              <w:ind w:firstLine="0"/>
              <w:cnfStyle w:val="000000000000" w:firstRow="0" w:lastRow="0" w:firstColumn="0" w:lastColumn="0" w:oddVBand="0" w:evenVBand="0" w:oddHBand="0" w:evenHBand="0" w:firstRowFirstColumn="0" w:firstRowLastColumn="0" w:lastRowFirstColumn="0" w:lastRowLastColumn="0"/>
            </w:pPr>
            <w:r>
              <w:t>Es el contenedor de todas las entidades RTPS que comparten propiedades en común y son localizadas en un espacio de dirección simple.</w:t>
            </w:r>
          </w:p>
        </w:tc>
      </w:tr>
      <w:tr w:rsidR="00470A30" w14:paraId="72FA359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3863A708" w14:textId="1606745A" w:rsidR="00470A30" w:rsidRDefault="00B94FA0" w:rsidP="00B41696">
            <w:pPr>
              <w:ind w:firstLine="0"/>
            </w:pPr>
            <w:r>
              <w:t>Writer</w:t>
            </w:r>
          </w:p>
        </w:tc>
        <w:tc>
          <w:tcPr>
            <w:tcW w:w="4514" w:type="dxa"/>
          </w:tcPr>
          <w:p w14:paraId="620B9FB1" w14:textId="7912CDB2" w:rsidR="008E6A7B" w:rsidRPr="008E6A7B" w:rsidRDefault="008E6A7B" w:rsidP="008E6A7B">
            <w:pPr>
              <w:cnfStyle w:val="000000100000" w:firstRow="0" w:lastRow="0" w:firstColumn="0" w:lastColumn="0" w:oddVBand="0" w:evenVBand="0" w:oddHBand="1" w:evenHBand="0" w:firstRowFirstColumn="0" w:firstRowLastColumn="0" w:lastRowFirstColumn="0" w:lastRowLastColumn="0"/>
            </w:pPr>
            <w:r>
              <w:t xml:space="preserve">Especialización de la representación de objetos </w:t>
            </w:r>
            <w:r>
              <w:rPr>
                <w:i/>
              </w:rPr>
              <w:t>Endpoints</w:t>
            </w:r>
            <w:r>
              <w:t xml:space="preserve"> que puede  ser origen de mensajes que comunican </w:t>
            </w:r>
            <w:r>
              <w:rPr>
                <w:i/>
              </w:rPr>
              <w:t>CacheChanges</w:t>
            </w:r>
            <w:r>
              <w:t>.</w:t>
            </w:r>
          </w:p>
        </w:tc>
      </w:tr>
      <w:tr w:rsidR="008E6A7B" w14:paraId="3492DA8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18DBF9D" w14:textId="00D630C8" w:rsidR="008E6A7B" w:rsidRDefault="008E6A7B" w:rsidP="00B41696">
            <w:pPr>
              <w:ind w:firstLine="0"/>
            </w:pPr>
            <w:r>
              <w:t>Reader</w:t>
            </w:r>
          </w:p>
        </w:tc>
        <w:tc>
          <w:tcPr>
            <w:tcW w:w="4514" w:type="dxa"/>
          </w:tcPr>
          <w:p w14:paraId="35FC8BFB" w14:textId="1143E27F" w:rsidR="008E6A7B" w:rsidRDefault="008E6A7B" w:rsidP="008E6A7B">
            <w:pPr>
              <w:cnfStyle w:val="000000000000" w:firstRow="0" w:lastRow="0" w:firstColumn="0" w:lastColumn="0" w:oddVBand="0" w:evenVBand="0" w:oddHBand="0" w:evenHBand="0" w:firstRowFirstColumn="0" w:firstRowLastColumn="0" w:lastRowFirstColumn="0" w:lastRowLastColumn="0"/>
            </w:pPr>
            <w:r>
              <w:t xml:space="preserve">Especialización de la representación de objetos </w:t>
            </w:r>
            <w:r>
              <w:rPr>
                <w:i/>
              </w:rPr>
              <w:t>Endpoints</w:t>
            </w:r>
            <w:r>
              <w:t xml:space="preserve"> que puede  ser destino de mensajes que comunican </w:t>
            </w:r>
            <w:r>
              <w:rPr>
                <w:i/>
              </w:rPr>
              <w:t>CacheChanges</w:t>
            </w:r>
            <w:r>
              <w:t>.</w:t>
            </w:r>
          </w:p>
        </w:tc>
      </w:tr>
      <w:tr w:rsidR="008E6A7B" w14:paraId="4ADA1973"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7417994C" w14:textId="2C0F1B8F" w:rsidR="008E6A7B" w:rsidRDefault="008E6A7B" w:rsidP="00B41696">
            <w:pPr>
              <w:ind w:firstLine="0"/>
            </w:pPr>
            <w:r>
              <w:t>HistoryCache</w:t>
            </w:r>
          </w:p>
        </w:tc>
        <w:tc>
          <w:tcPr>
            <w:tcW w:w="4514" w:type="dxa"/>
          </w:tcPr>
          <w:p w14:paraId="0834D60F" w14:textId="6E04BDF6" w:rsidR="008E6A7B" w:rsidRDefault="00C4382E" w:rsidP="008E6A7B">
            <w:pPr>
              <w:cnfStyle w:val="000000100000" w:firstRow="0" w:lastRow="0" w:firstColumn="0" w:lastColumn="0" w:oddVBand="0" w:evenVBand="0" w:oddHBand="1" w:evenHBand="0" w:firstRowFirstColumn="0" w:firstRowLastColumn="0" w:lastRowFirstColumn="0" w:lastRowLastColumn="0"/>
            </w:pPr>
            <w:r>
              <w:t xml:space="preserve">Clase contenedora </w:t>
            </w:r>
            <w:r w:rsidR="00145C85">
              <w:t xml:space="preserve">usada para almacenar temporalmente y gestionar grupos de cambio a </w:t>
            </w:r>
            <w:r w:rsidR="00145C85">
              <w:rPr>
                <w:i/>
              </w:rPr>
              <w:t>data-objects.</w:t>
            </w:r>
          </w:p>
          <w:p w14:paraId="46F86F44" w14:textId="77777777" w:rsidR="00145C85" w:rsidRDefault="00145C85" w:rsidP="008E6A7B">
            <w:pPr>
              <w:cnfStyle w:val="000000100000" w:firstRow="0" w:lastRow="0" w:firstColumn="0" w:lastColumn="0" w:oddVBand="0" w:evenVBand="0" w:oddHBand="1" w:evenHBand="0" w:firstRowFirstColumn="0" w:firstRowLastColumn="0" w:lastRowFirstColumn="0" w:lastRowLastColumn="0"/>
            </w:pPr>
            <w:r>
              <w:t>En el lado del escritor este contiene la historia de los cambios en el objeto de datos hechos por el escritor.</w:t>
            </w:r>
          </w:p>
          <w:p w14:paraId="316DF71F" w14:textId="77777777" w:rsidR="00145C85" w:rsidRDefault="00C04924" w:rsidP="008E6A7B">
            <w:pPr>
              <w:cnfStyle w:val="000000100000" w:firstRow="0" w:lastRow="0" w:firstColumn="0" w:lastColumn="0" w:oddVBand="0" w:evenVBand="0" w:oddHBand="1" w:evenHBand="0" w:firstRowFirstColumn="0" w:firstRowLastColumn="0" w:lastRowFirstColumn="0" w:lastRowLastColumn="0"/>
            </w:pPr>
            <w:r>
              <w:t>El uso de esta historia o historia parcial, depende las políticas de QoS del DDS y del estado de comunicaciones con los</w:t>
            </w:r>
            <w:r>
              <w:rPr>
                <w:i/>
              </w:rPr>
              <w:t xml:space="preserve"> </w:t>
            </w:r>
            <w:r>
              <w:t>lectores asociados.</w:t>
            </w:r>
          </w:p>
          <w:p w14:paraId="5B12EF4E" w14:textId="77777777" w:rsidR="00C04924" w:rsidRDefault="00C04924" w:rsidP="008E6A7B">
            <w:pPr>
              <w:cnfStyle w:val="000000100000" w:firstRow="0" w:lastRow="0" w:firstColumn="0" w:lastColumn="0" w:oddVBand="0" w:evenVBand="0" w:oddHBand="1" w:evenHBand="0" w:firstRowFirstColumn="0" w:firstRowLastColumn="0" w:lastRowFirstColumn="0" w:lastRowLastColumn="0"/>
            </w:pPr>
            <w:r>
              <w:t>No todos los cambios deben ser conservados en memoria, por tanto existen reglas para la superposición y acumulamiento para la historia requerida, y también dependerá del estado de comunicaciones y de las políticas de QoS del DDS.</w:t>
            </w:r>
          </w:p>
          <w:p w14:paraId="4860F66A" w14:textId="15750C48" w:rsidR="00904907" w:rsidRPr="00904907" w:rsidRDefault="00904907" w:rsidP="008E6A7B">
            <w:pPr>
              <w:cnfStyle w:val="000000100000" w:firstRow="0" w:lastRow="0" w:firstColumn="0" w:lastColumn="0" w:oddVBand="0" w:evenVBand="0" w:oddHBand="1" w:evenHBand="0" w:firstRowFirstColumn="0" w:firstRowLastColumn="0" w:lastRowFirstColumn="0" w:lastRowLastColumn="0"/>
              <w:rPr>
                <w:i/>
              </w:rPr>
            </w:pPr>
            <w:r>
              <w:t xml:space="preserve">En el gráfico xx podemos observar un diagrama de clases del </w:t>
            </w:r>
            <w:r>
              <w:rPr>
                <w:i/>
              </w:rPr>
              <w:t>HistoryCache.</w:t>
            </w:r>
          </w:p>
        </w:tc>
      </w:tr>
      <w:tr w:rsidR="001F2EF8" w14:paraId="5125A556"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5245E2C" w14:textId="50499E23" w:rsidR="001F2EF8" w:rsidRDefault="001F2EF8" w:rsidP="00B41696">
            <w:pPr>
              <w:ind w:firstLine="0"/>
            </w:pPr>
            <w:r>
              <w:t>CacheChange</w:t>
            </w:r>
          </w:p>
        </w:tc>
        <w:tc>
          <w:tcPr>
            <w:tcW w:w="4514" w:type="dxa"/>
          </w:tcPr>
          <w:p w14:paraId="5F3D63AC" w14:textId="548255A2" w:rsidR="001F2EF8" w:rsidRDefault="001F2EF8" w:rsidP="008E6A7B">
            <w:pPr>
              <w:cnfStyle w:val="000000000000" w:firstRow="0" w:lastRow="0" w:firstColumn="0" w:lastColumn="0" w:oddVBand="0" w:evenVBand="0" w:oddHBand="0" w:evenHBand="0" w:firstRowFirstColumn="0" w:firstRowLastColumn="0" w:lastRowFirstColumn="0" w:lastRowLastColumn="0"/>
            </w:pPr>
            <w:r>
              <w:t>Representa un cambio individual que se ha hecho al objeto de datos. Estos incluyen a la creación, modificación, y eliminación de objetos de datos.</w:t>
            </w:r>
          </w:p>
        </w:tc>
      </w:tr>
      <w:tr w:rsidR="001F2EF8" w14:paraId="560497BA"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7042AE0" w14:textId="093D97DC" w:rsidR="001F2EF8" w:rsidRDefault="001F2EF8" w:rsidP="00B41696">
            <w:pPr>
              <w:ind w:firstLine="0"/>
            </w:pPr>
            <w:r>
              <w:t>Data</w:t>
            </w:r>
          </w:p>
        </w:tc>
        <w:tc>
          <w:tcPr>
            <w:tcW w:w="4514" w:type="dxa"/>
          </w:tcPr>
          <w:p w14:paraId="15ED91F1" w14:textId="266D7513" w:rsidR="001F2EF8" w:rsidRDefault="001F2EF8" w:rsidP="008E6A7B">
            <w:pPr>
              <w:cnfStyle w:val="000000100000" w:firstRow="0" w:lastRow="0" w:firstColumn="0" w:lastColumn="0" w:oddVBand="0" w:evenVBand="0" w:oddHBand="1" w:evenHBand="0" w:firstRowFirstColumn="0" w:firstRowLastColumn="0" w:lastRowFirstColumn="0" w:lastRowLastColumn="0"/>
            </w:pPr>
            <w:r>
              <w:t>Representa a los datos que deben ser asociados con un cambio hecho al objeto de datos.</w:t>
            </w:r>
          </w:p>
        </w:tc>
      </w:tr>
      <w:tr w:rsidR="00C04924" w14:paraId="4B770E5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60776A84" w14:textId="2313D3D2" w:rsidR="00C04924" w:rsidRDefault="00C04924" w:rsidP="00B41696">
            <w:pPr>
              <w:ind w:firstLine="0"/>
            </w:pPr>
          </w:p>
        </w:tc>
        <w:tc>
          <w:tcPr>
            <w:tcW w:w="4514" w:type="dxa"/>
          </w:tcPr>
          <w:p w14:paraId="603E2750" w14:textId="77777777" w:rsidR="00C04924" w:rsidRDefault="00C04924" w:rsidP="008E6A7B">
            <w:pPr>
              <w:cnfStyle w:val="000000000000" w:firstRow="0" w:lastRow="0" w:firstColumn="0" w:lastColumn="0" w:oddVBand="0" w:evenVBand="0" w:oddHBand="0" w:evenHBand="0" w:firstRowFirstColumn="0" w:firstRowLastColumn="0" w:lastRowFirstColumn="0" w:lastRowLastColumn="0"/>
            </w:pPr>
          </w:p>
        </w:tc>
      </w:tr>
    </w:tbl>
    <w:p w14:paraId="72DEF1EB" w14:textId="77777777" w:rsidR="00904907" w:rsidRDefault="00904907" w:rsidP="00904907">
      <w:pPr>
        <w:keepNext/>
        <w:jc w:val="center"/>
      </w:pPr>
      <w:r>
        <w:rPr>
          <w:noProof/>
          <w:lang w:eastAsia="es-EC"/>
        </w:rPr>
        <w:lastRenderedPageBreak/>
        <w:drawing>
          <wp:inline distT="0" distB="0" distL="0" distR="0" wp14:anchorId="20EB5D1D" wp14:editId="11AA1A29">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53">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72FABB11" w:rsidR="00470A30" w:rsidRPr="00904907" w:rsidRDefault="00904907" w:rsidP="00904907">
      <w:pPr>
        <w:pStyle w:val="Descripcin"/>
        <w:jc w:val="center"/>
        <w:rPr>
          <w:szCs w:val="24"/>
        </w:rPr>
      </w:pPr>
      <w:bookmarkStart w:id="208" w:name="_Toc421177684"/>
      <w:bookmarkStart w:id="209" w:name="_Toc421180808"/>
      <w:r w:rsidRPr="00904907">
        <w:rPr>
          <w:szCs w:val="24"/>
        </w:rPr>
        <w:t xml:space="preserve">Figura </w:t>
      </w:r>
      <w:r w:rsidR="00703C77">
        <w:rPr>
          <w:szCs w:val="24"/>
        </w:rPr>
        <w:fldChar w:fldCharType="begin"/>
      </w:r>
      <w:r w:rsidR="00703C77">
        <w:rPr>
          <w:szCs w:val="24"/>
        </w:rPr>
        <w:instrText xml:space="preserve"> STYLEREF 1 \s </w:instrText>
      </w:r>
      <w:r w:rsidR="00703C77">
        <w:rPr>
          <w:szCs w:val="24"/>
        </w:rPr>
        <w:fldChar w:fldCharType="separate"/>
      </w:r>
      <w:r w:rsidR="00705AE8">
        <w:rPr>
          <w:noProof/>
          <w:szCs w:val="24"/>
        </w:rPr>
        <w:t>2</w:t>
      </w:r>
      <w:r w:rsidR="00703C77">
        <w:rPr>
          <w:szCs w:val="24"/>
        </w:rPr>
        <w:fldChar w:fldCharType="end"/>
      </w:r>
      <w:r w:rsidR="00703C77">
        <w:rPr>
          <w:szCs w:val="24"/>
        </w:rPr>
        <w:noBreakHyphen/>
      </w:r>
      <w:r w:rsidR="00703C77">
        <w:rPr>
          <w:szCs w:val="24"/>
        </w:rPr>
        <w:fldChar w:fldCharType="begin"/>
      </w:r>
      <w:r w:rsidR="00703C77">
        <w:rPr>
          <w:szCs w:val="24"/>
        </w:rPr>
        <w:instrText xml:space="preserve"> SEQ Figura \* ARABIC \s 1 </w:instrText>
      </w:r>
      <w:r w:rsidR="00703C77">
        <w:rPr>
          <w:szCs w:val="24"/>
        </w:rPr>
        <w:fldChar w:fldCharType="separate"/>
      </w:r>
      <w:r w:rsidR="00705AE8">
        <w:rPr>
          <w:noProof/>
          <w:szCs w:val="24"/>
        </w:rPr>
        <w:t>19</w:t>
      </w:r>
      <w:r w:rsidR="00703C77">
        <w:rPr>
          <w:szCs w:val="24"/>
        </w:rPr>
        <w:fldChar w:fldCharType="end"/>
      </w:r>
      <w:r w:rsidRPr="00904907">
        <w:rPr>
          <w:i w:val="0"/>
          <w:szCs w:val="24"/>
        </w:rPr>
        <w:t>. HistoryCache</w:t>
      </w:r>
      <w:bookmarkEnd w:id="208"/>
      <w:bookmarkEnd w:id="209"/>
    </w:p>
    <w:p w14:paraId="6FFD778D" w14:textId="77777777" w:rsidR="00606BF0" w:rsidRDefault="00606BF0" w:rsidP="00606BF0">
      <w:pPr>
        <w:pStyle w:val="Ttulo3"/>
      </w:pPr>
      <w:bookmarkStart w:id="210" w:name="_Toc421180744"/>
      <w:r>
        <w:t>Módulo Mensajes</w:t>
      </w:r>
      <w:bookmarkEnd w:id="210"/>
    </w:p>
    <w:p w14:paraId="69E05BD3" w14:textId="77777777" w:rsidR="00606BF0" w:rsidRDefault="00606BF0" w:rsidP="00606BF0">
      <w:r>
        <w:t xml:space="preserve">Este módulo describe la estructura y contenidos lógicos globales de los mensajes que se intercambian entre los puntos finales del </w:t>
      </w:r>
      <w:r>
        <w:rPr>
          <w:i/>
        </w:rPr>
        <w:t xml:space="preserve">Writer </w:t>
      </w:r>
      <w:r>
        <w:t xml:space="preserve">RTPS y los puntos finales del </w:t>
      </w:r>
      <w:r>
        <w:rPr>
          <w:i/>
        </w:rPr>
        <w:t xml:space="preserve">Reader </w:t>
      </w:r>
      <w:r>
        <w:t>RTPS. Los mensajes RTPS son de diseño modular y se puede ampliar fácilmente para apoyar tanto nuevas características del protocolo, así como extensiones específicas del proveedor.</w:t>
      </w:r>
    </w:p>
    <w:p w14:paraId="5F2F9461" w14:textId="77777777" w:rsidR="00606BF0" w:rsidRDefault="00606BF0" w:rsidP="00606BF0">
      <w:pPr>
        <w:pStyle w:val="Ttulo4"/>
      </w:pPr>
      <w:r>
        <w:t>Estructura general del mensaje RTPS</w:t>
      </w:r>
    </w:p>
    <w:p w14:paraId="3F5C2834" w14:textId="77777777" w:rsidR="00606BF0" w:rsidRDefault="00606BF0" w:rsidP="00606BF0">
      <w:r>
        <w:t xml:space="preserve">Consta de una cabecera RTPS de tamaño fijo, seguido de un número variable de Submensajes RTPS. Cada submensaje a su vez consta de un </w:t>
      </w:r>
      <w:r>
        <w:rPr>
          <w:i/>
        </w:rPr>
        <w:t xml:space="preserve">SubmessageHeader </w:t>
      </w:r>
      <w:r>
        <w:t xml:space="preserve">y un número variable de </w:t>
      </w:r>
      <w:r>
        <w:rPr>
          <w:i/>
        </w:rPr>
        <w:t xml:space="preserve">SubmessageElements. </w:t>
      </w:r>
      <w:r>
        <w:t xml:space="preserve">Esto se muestra en la </w:t>
      </w:r>
      <w:r>
        <w:fldChar w:fldCharType="begin"/>
      </w:r>
      <w:r>
        <w:instrText xml:space="preserve"> REF _Ref420560356 \h </w:instrText>
      </w:r>
      <w:r>
        <w:fldChar w:fldCharType="separate"/>
      </w:r>
      <w:r w:rsidR="00705AE8" w:rsidRPr="00843C2E">
        <w:t xml:space="preserve">Figura </w:t>
      </w:r>
      <w:r w:rsidR="00705AE8">
        <w:rPr>
          <w:noProof/>
        </w:rPr>
        <w:t>2</w:t>
      </w:r>
      <w:r w:rsidR="00705AE8">
        <w:noBreakHyphen/>
      </w:r>
      <w:r w:rsidR="00705AE8">
        <w:rPr>
          <w:noProof/>
        </w:rPr>
        <w:t>20</w:t>
      </w:r>
      <w:r>
        <w:fldChar w:fldCharType="end"/>
      </w:r>
      <w:r>
        <w:t>.</w:t>
      </w:r>
    </w:p>
    <w:p w14:paraId="4D7F19FF" w14:textId="77777777" w:rsidR="00606BF0" w:rsidRDefault="00606BF0" w:rsidP="00606BF0">
      <w:pPr>
        <w:keepNext/>
      </w:pPr>
      <w:r>
        <w:rPr>
          <w:noProof/>
          <w:lang w:eastAsia="es-EC"/>
        </w:rPr>
        <w:lastRenderedPageBreak/>
        <w:drawing>
          <wp:inline distT="0" distB="0" distL="0" distR="0" wp14:anchorId="07CEE781" wp14:editId="2793FAD5">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54">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77777777" w:rsidR="00606BF0" w:rsidRPr="00843C2E" w:rsidRDefault="00606BF0" w:rsidP="00606BF0">
      <w:pPr>
        <w:pStyle w:val="Descripcin"/>
        <w:jc w:val="center"/>
        <w:rPr>
          <w:szCs w:val="24"/>
        </w:rPr>
      </w:pPr>
      <w:bookmarkStart w:id="211" w:name="_Ref420560356"/>
      <w:bookmarkStart w:id="212" w:name="_Toc421177685"/>
      <w:bookmarkStart w:id="213" w:name="_Toc421180809"/>
      <w:r w:rsidRPr="00843C2E">
        <w:rPr>
          <w:szCs w:val="24"/>
        </w:rPr>
        <w:t xml:space="preserve">Figura </w:t>
      </w:r>
      <w:r>
        <w:rPr>
          <w:szCs w:val="24"/>
        </w:rPr>
        <w:fldChar w:fldCharType="begin"/>
      </w:r>
      <w:r>
        <w:rPr>
          <w:szCs w:val="24"/>
        </w:rPr>
        <w:instrText xml:space="preserve"> STYLEREF 1 \s </w:instrText>
      </w:r>
      <w:r>
        <w:rPr>
          <w:szCs w:val="24"/>
        </w:rPr>
        <w:fldChar w:fldCharType="separate"/>
      </w:r>
      <w:r w:rsidR="00705AE8">
        <w:rPr>
          <w:noProof/>
          <w:szCs w:val="24"/>
        </w:rPr>
        <w:t>2</w:t>
      </w:r>
      <w:r>
        <w:rPr>
          <w:szCs w:val="24"/>
        </w:rPr>
        <w:fldChar w:fldCharType="end"/>
      </w:r>
      <w:r>
        <w:rPr>
          <w:szCs w:val="24"/>
        </w:rPr>
        <w:noBreakHyphen/>
      </w:r>
      <w:r>
        <w:rPr>
          <w:szCs w:val="24"/>
        </w:rPr>
        <w:fldChar w:fldCharType="begin"/>
      </w:r>
      <w:r>
        <w:rPr>
          <w:szCs w:val="24"/>
        </w:rPr>
        <w:instrText xml:space="preserve"> SEQ Figura \* ARABIC \s 1 </w:instrText>
      </w:r>
      <w:r>
        <w:rPr>
          <w:szCs w:val="24"/>
        </w:rPr>
        <w:fldChar w:fldCharType="separate"/>
      </w:r>
      <w:r w:rsidR="00705AE8">
        <w:rPr>
          <w:noProof/>
          <w:szCs w:val="24"/>
        </w:rPr>
        <w:t>20</w:t>
      </w:r>
      <w:r>
        <w:rPr>
          <w:szCs w:val="24"/>
        </w:rPr>
        <w:fldChar w:fldCharType="end"/>
      </w:r>
      <w:bookmarkEnd w:id="211"/>
      <w:r w:rsidRPr="00843C2E">
        <w:rPr>
          <w:szCs w:val="24"/>
        </w:rPr>
        <w:t xml:space="preserve">. </w:t>
      </w:r>
      <w:r w:rsidRPr="00843C2E">
        <w:rPr>
          <w:i w:val="0"/>
          <w:szCs w:val="24"/>
        </w:rPr>
        <w:t>Estructura del mensaje RTPS.</w:t>
      </w:r>
      <w:bookmarkEnd w:id="212"/>
      <w:bookmarkEnd w:id="213"/>
    </w:p>
    <w:p w14:paraId="68765208" w14:textId="77777777" w:rsidR="00606BF0" w:rsidRDefault="00606BF0" w:rsidP="00606BF0">
      <w:r>
        <w:t xml:space="preserve"> </w:t>
      </w:r>
      <w:r>
        <w:rPr>
          <w:i/>
        </w:rPr>
        <w:t xml:space="preserve"> </w:t>
      </w:r>
      <w:r>
        <w:t>Cada mensaje enviado por el protocolo RTPS tiene una longitud finita. Esta longitud no se envía explícitamente por el protocolo RTPS pero es parte del transporte subyacente con la que se envían los mensajes RTPS. En el caso de un transporte orientado a paquetes (como UDP/ IP), la longitud del mensaje ya es proporcionada por la encapsulación del transporte. Un transporte orientado a conexión (como TCP) sería necesario insertar la longitud del mensaje con el fin de identificar el límite del mensaje RTPS.</w:t>
      </w:r>
    </w:p>
    <w:p w14:paraId="1E35E090" w14:textId="77777777" w:rsidR="00606BF0" w:rsidRDefault="00606BF0" w:rsidP="00606BF0">
      <w:pPr>
        <w:pStyle w:val="Ttulo5"/>
      </w:pPr>
      <w:r>
        <w:t>Estructura del Encabezado</w:t>
      </w:r>
    </w:p>
    <w:p w14:paraId="13F4BE1F" w14:textId="77777777" w:rsidR="00606BF0" w:rsidRDefault="00606BF0" w:rsidP="00606BF0">
      <w:r>
        <w:t xml:space="preserve">El </w:t>
      </w:r>
      <w:r>
        <w:rPr>
          <w:i/>
        </w:rPr>
        <w:t xml:space="preserve">header </w:t>
      </w:r>
      <w:r>
        <w:t xml:space="preserve">RTPS debe aparecer al principio de cada mensaje. El </w:t>
      </w:r>
      <w:r>
        <w:rPr>
          <w:i/>
        </w:rPr>
        <w:t xml:space="preserve">header </w:t>
      </w:r>
      <w:r>
        <w:t xml:space="preserve">identifica el mensaje como perteneciente al protocolo RTPS. La cabecera identifica la versión del protocolo y el </w:t>
      </w:r>
      <w:r>
        <w:rPr>
          <w:i/>
        </w:rPr>
        <w:t xml:space="preserve">vendor </w:t>
      </w:r>
      <w:r>
        <w:t xml:space="preserve">que envío el mensaje. El </w:t>
      </w:r>
      <w:r>
        <w:rPr>
          <w:i/>
        </w:rPr>
        <w:t xml:space="preserve">header </w:t>
      </w:r>
      <w:r>
        <w:t xml:space="preserve">contiene los campos que se muestran en la </w:t>
      </w:r>
      <w:r>
        <w:fldChar w:fldCharType="begin"/>
      </w:r>
      <w:r>
        <w:instrText xml:space="preserve"> REF _Ref420562575 \h </w:instrText>
      </w:r>
      <w:r>
        <w:fldChar w:fldCharType="separate"/>
      </w:r>
      <w:r w:rsidR="00705AE8" w:rsidRPr="00546FE4">
        <w:t xml:space="preserve">Figura </w:t>
      </w:r>
      <w:r w:rsidR="00705AE8">
        <w:rPr>
          <w:noProof/>
        </w:rPr>
        <w:t>2</w:t>
      </w:r>
      <w:r w:rsidR="00705AE8">
        <w:noBreakHyphen/>
      </w:r>
      <w:r w:rsidR="00705AE8">
        <w:rPr>
          <w:noProof/>
        </w:rPr>
        <w:t>21</w:t>
      </w:r>
      <w:r>
        <w:fldChar w:fldCharType="end"/>
      </w:r>
      <w:r>
        <w:t>.</w:t>
      </w:r>
    </w:p>
    <w:p w14:paraId="2F2E5B84" w14:textId="77777777" w:rsidR="00606BF0" w:rsidRDefault="00606BF0" w:rsidP="00606BF0">
      <w:pPr>
        <w:keepNext/>
        <w:jc w:val="center"/>
      </w:pPr>
      <w:r>
        <w:rPr>
          <w:noProof/>
          <w:lang w:eastAsia="es-EC"/>
        </w:rPr>
        <w:lastRenderedPageBreak/>
        <w:drawing>
          <wp:inline distT="0" distB="0" distL="0" distR="0" wp14:anchorId="730A9558" wp14:editId="7810343F">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55">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77777777" w:rsidR="00606BF0" w:rsidRDefault="00606BF0" w:rsidP="00606BF0">
      <w:pPr>
        <w:pStyle w:val="Descripcin"/>
        <w:jc w:val="center"/>
        <w:rPr>
          <w:i w:val="0"/>
          <w:szCs w:val="24"/>
        </w:rPr>
      </w:pPr>
      <w:bookmarkStart w:id="214" w:name="_Ref420562575"/>
      <w:bookmarkStart w:id="215" w:name="_Toc421177686"/>
      <w:bookmarkStart w:id="216" w:name="_Toc421180810"/>
      <w:r w:rsidRPr="00546FE4">
        <w:rPr>
          <w:szCs w:val="24"/>
        </w:rPr>
        <w:t xml:space="preserve">Figura </w:t>
      </w:r>
      <w:r>
        <w:rPr>
          <w:szCs w:val="24"/>
        </w:rPr>
        <w:fldChar w:fldCharType="begin"/>
      </w:r>
      <w:r>
        <w:rPr>
          <w:szCs w:val="24"/>
        </w:rPr>
        <w:instrText xml:space="preserve"> STYLEREF 1 \s </w:instrText>
      </w:r>
      <w:r>
        <w:rPr>
          <w:szCs w:val="24"/>
        </w:rPr>
        <w:fldChar w:fldCharType="separate"/>
      </w:r>
      <w:r w:rsidR="00705AE8">
        <w:rPr>
          <w:noProof/>
          <w:szCs w:val="24"/>
        </w:rPr>
        <w:t>2</w:t>
      </w:r>
      <w:r>
        <w:rPr>
          <w:szCs w:val="24"/>
        </w:rPr>
        <w:fldChar w:fldCharType="end"/>
      </w:r>
      <w:r>
        <w:rPr>
          <w:szCs w:val="24"/>
        </w:rPr>
        <w:noBreakHyphen/>
      </w:r>
      <w:r>
        <w:rPr>
          <w:szCs w:val="24"/>
        </w:rPr>
        <w:fldChar w:fldCharType="begin"/>
      </w:r>
      <w:r>
        <w:rPr>
          <w:szCs w:val="24"/>
        </w:rPr>
        <w:instrText xml:space="preserve"> SEQ Figura \* ARABIC \s 1 </w:instrText>
      </w:r>
      <w:r>
        <w:rPr>
          <w:szCs w:val="24"/>
        </w:rPr>
        <w:fldChar w:fldCharType="separate"/>
      </w:r>
      <w:r w:rsidR="00705AE8">
        <w:rPr>
          <w:noProof/>
          <w:szCs w:val="24"/>
        </w:rPr>
        <w:t>21</w:t>
      </w:r>
      <w:r>
        <w:rPr>
          <w:szCs w:val="24"/>
        </w:rPr>
        <w:fldChar w:fldCharType="end"/>
      </w:r>
      <w:bookmarkEnd w:id="214"/>
      <w:r w:rsidRPr="00546FE4">
        <w:rPr>
          <w:szCs w:val="24"/>
        </w:rPr>
        <w:t xml:space="preserve">. </w:t>
      </w:r>
      <w:r w:rsidRPr="00546FE4">
        <w:rPr>
          <w:i w:val="0"/>
          <w:szCs w:val="24"/>
        </w:rPr>
        <w:t>Estructura de la cabecera del mensaje RTPS.</w:t>
      </w:r>
      <w:bookmarkEnd w:id="215"/>
      <w:bookmarkEnd w:id="216"/>
    </w:p>
    <w:p w14:paraId="775DAEF7" w14:textId="77777777" w:rsidR="00606BF0" w:rsidRDefault="00606BF0" w:rsidP="00606BF0">
      <w:pPr>
        <w:pStyle w:val="Ttulo5"/>
      </w:pPr>
      <w:r>
        <w:t>Estructura del submensaje</w:t>
      </w:r>
    </w:p>
    <w:p w14:paraId="600E4492" w14:textId="77777777" w:rsidR="00606BF0" w:rsidRDefault="00606BF0" w:rsidP="00606BF0">
      <w:r>
        <w:t xml:space="preserve">Cada submensaje RTPS consiste de un número variable de partes del submensaje RTPS. Todos los submensajes RTPS cuentan con la misma estructura idéntica como se muestra en la </w:t>
      </w:r>
      <w:r>
        <w:fldChar w:fldCharType="begin"/>
      </w:r>
      <w:r>
        <w:instrText xml:space="preserve"> REF _Ref420564762 \h </w:instrText>
      </w:r>
      <w:r>
        <w:fldChar w:fldCharType="separate"/>
      </w:r>
      <w:r w:rsidR="00705AE8" w:rsidRPr="002B260A">
        <w:t xml:space="preserve">Figura </w:t>
      </w:r>
      <w:r w:rsidR="00705AE8">
        <w:rPr>
          <w:noProof/>
        </w:rPr>
        <w:t>2</w:t>
      </w:r>
      <w:r w:rsidR="00705AE8">
        <w:noBreakHyphen/>
      </w:r>
      <w:r w:rsidR="00705AE8">
        <w:rPr>
          <w:noProof/>
        </w:rPr>
        <w:t>22</w:t>
      </w:r>
      <w:r>
        <w:fldChar w:fldCharType="end"/>
      </w:r>
      <w:r>
        <w:t>.</w:t>
      </w:r>
    </w:p>
    <w:p w14:paraId="1E698536" w14:textId="77777777" w:rsidR="00606BF0" w:rsidRDefault="00606BF0" w:rsidP="00606BF0">
      <w:pPr>
        <w:keepNext/>
        <w:jc w:val="center"/>
      </w:pPr>
      <w:r>
        <w:rPr>
          <w:noProof/>
          <w:lang w:eastAsia="es-EC"/>
        </w:rPr>
        <w:drawing>
          <wp:inline distT="0" distB="0" distL="0" distR="0" wp14:anchorId="20B148A7" wp14:editId="4C3CFA92">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56">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77777777" w:rsidR="00606BF0" w:rsidRPr="002B260A" w:rsidRDefault="00606BF0" w:rsidP="00606BF0">
      <w:pPr>
        <w:pStyle w:val="Descripcin"/>
        <w:jc w:val="center"/>
        <w:rPr>
          <w:szCs w:val="24"/>
        </w:rPr>
      </w:pPr>
      <w:bookmarkStart w:id="217" w:name="_Ref420564762"/>
      <w:bookmarkStart w:id="218" w:name="_Toc421177687"/>
      <w:bookmarkStart w:id="219" w:name="_Toc421180811"/>
      <w:r w:rsidRPr="002B260A">
        <w:rPr>
          <w:szCs w:val="24"/>
        </w:rPr>
        <w:t xml:space="preserve">Figura </w:t>
      </w:r>
      <w:r>
        <w:rPr>
          <w:szCs w:val="24"/>
        </w:rPr>
        <w:fldChar w:fldCharType="begin"/>
      </w:r>
      <w:r>
        <w:rPr>
          <w:szCs w:val="24"/>
        </w:rPr>
        <w:instrText xml:space="preserve"> STYLEREF 1 \s </w:instrText>
      </w:r>
      <w:r>
        <w:rPr>
          <w:szCs w:val="24"/>
        </w:rPr>
        <w:fldChar w:fldCharType="separate"/>
      </w:r>
      <w:r w:rsidR="00705AE8">
        <w:rPr>
          <w:noProof/>
          <w:szCs w:val="24"/>
        </w:rPr>
        <w:t>2</w:t>
      </w:r>
      <w:r>
        <w:rPr>
          <w:szCs w:val="24"/>
        </w:rPr>
        <w:fldChar w:fldCharType="end"/>
      </w:r>
      <w:r>
        <w:rPr>
          <w:szCs w:val="24"/>
        </w:rPr>
        <w:noBreakHyphen/>
      </w:r>
      <w:r>
        <w:rPr>
          <w:szCs w:val="24"/>
        </w:rPr>
        <w:fldChar w:fldCharType="begin"/>
      </w:r>
      <w:r>
        <w:rPr>
          <w:szCs w:val="24"/>
        </w:rPr>
        <w:instrText xml:space="preserve"> SEQ Figura \* ARABIC \s 1 </w:instrText>
      </w:r>
      <w:r>
        <w:rPr>
          <w:szCs w:val="24"/>
        </w:rPr>
        <w:fldChar w:fldCharType="separate"/>
      </w:r>
      <w:r w:rsidR="00705AE8">
        <w:rPr>
          <w:noProof/>
          <w:szCs w:val="24"/>
        </w:rPr>
        <w:t>22</w:t>
      </w:r>
      <w:r>
        <w:rPr>
          <w:szCs w:val="24"/>
        </w:rPr>
        <w:fldChar w:fldCharType="end"/>
      </w:r>
      <w:bookmarkEnd w:id="217"/>
      <w:r w:rsidRPr="002B260A">
        <w:rPr>
          <w:szCs w:val="24"/>
        </w:rPr>
        <w:t xml:space="preserve">. </w:t>
      </w:r>
      <w:r w:rsidRPr="002B260A">
        <w:rPr>
          <w:i w:val="0"/>
          <w:szCs w:val="24"/>
        </w:rPr>
        <w:t>Estructura de los submensajes RTPS.</w:t>
      </w:r>
      <w:bookmarkEnd w:id="218"/>
      <w:bookmarkEnd w:id="219"/>
    </w:p>
    <w:p w14:paraId="0A4EFBF5" w14:textId="77777777" w:rsidR="00606BF0" w:rsidRDefault="00606BF0" w:rsidP="00606BF0">
      <w:r>
        <w:t xml:space="preserve">Todos los submensajes empiezan con un </w:t>
      </w:r>
      <w:r>
        <w:rPr>
          <w:i/>
        </w:rPr>
        <w:t xml:space="preserve">SubmessageHeader </w:t>
      </w:r>
      <w:r>
        <w:t xml:space="preserve">seguido por un </w:t>
      </w:r>
      <w:r>
        <w:rPr>
          <w:i/>
        </w:rPr>
        <w:t>SubmessageElement</w:t>
      </w:r>
      <w:r>
        <w:t xml:space="preserve">. El </w:t>
      </w:r>
      <w:r>
        <w:rPr>
          <w:i/>
        </w:rPr>
        <w:t xml:space="preserve">header </w:t>
      </w:r>
      <w:r>
        <w:t xml:space="preserve">del submensaje identifica el tipo de mensajes y los elementos opcionales dentro del mismo. </w:t>
      </w:r>
    </w:p>
    <w:p w14:paraId="13248A6C" w14:textId="77777777" w:rsidR="00606BF0" w:rsidRDefault="00606BF0" w:rsidP="00606BF0">
      <w:pPr>
        <w:rPr>
          <w:b/>
          <w:i/>
        </w:rPr>
      </w:pPr>
      <w:r w:rsidRPr="009C06F7">
        <w:rPr>
          <w:b/>
          <w:i/>
          <w:highlight w:val="yellow"/>
        </w:rPr>
        <w:t>SubmessageId</w:t>
      </w:r>
    </w:p>
    <w:p w14:paraId="7BDF0F59" w14:textId="77777777" w:rsidR="00606BF0" w:rsidRDefault="00606BF0" w:rsidP="00606BF0">
      <w:r>
        <w:lastRenderedPageBreak/>
        <w:t xml:space="preserve">El </w:t>
      </w:r>
      <w:r>
        <w:rPr>
          <w:i/>
        </w:rPr>
        <w:t xml:space="preserve">SubmessageId </w:t>
      </w:r>
      <w:r>
        <w:t xml:space="preserve">identifica el tipo del submensaje. A fin de mantener la interoperabilidad con versiones futuras, la plataforma de asignaciones específicas debe reservar un rango de valores destinados a extensiones de protocolo y un rango de valores que son reservados por </w:t>
      </w:r>
      <w:r>
        <w:rPr>
          <w:i/>
        </w:rPr>
        <w:t xml:space="preserve">vendor </w:t>
      </w:r>
      <w:r>
        <w:t>de submensajes específicos que nunca serán utilizados por futuras versiones del protocolo RTPS.</w:t>
      </w:r>
    </w:p>
    <w:p w14:paraId="375CB96D" w14:textId="77777777" w:rsidR="00606BF0" w:rsidRDefault="00606BF0" w:rsidP="00606BF0">
      <w:pPr>
        <w:rPr>
          <w:b/>
          <w:i/>
        </w:rPr>
      </w:pPr>
      <w:r w:rsidRPr="00632170">
        <w:rPr>
          <w:b/>
          <w:i/>
          <w:highlight w:val="yellow"/>
        </w:rPr>
        <w:t>Flags</w:t>
      </w:r>
    </w:p>
    <w:p w14:paraId="7B425A3E" w14:textId="77777777" w:rsidR="00606BF0" w:rsidRDefault="00606BF0" w:rsidP="00606BF0">
      <w:r>
        <w:t xml:space="preserve">Las </w:t>
      </w:r>
      <w:r>
        <w:rPr>
          <w:i/>
        </w:rPr>
        <w:t xml:space="preserve">Flags </w:t>
      </w:r>
      <w:r>
        <w:t xml:space="preserve">en la cabecera del submensaje contienen ocho valores booleanos. La primera bandera, el </w:t>
      </w:r>
      <w:r>
        <w:rPr>
          <w:i/>
        </w:rPr>
        <w:t xml:space="preserve">EndiannessFlag, </w:t>
      </w:r>
      <w:r>
        <w:t>está presente y se encuentra en la misma posición en todos los submensajes y representa el orden de bits utilizados para codificar la información en el submensaje.</w:t>
      </w:r>
    </w:p>
    <w:p w14:paraId="3B8CFFF3" w14:textId="77777777" w:rsidR="00606BF0" w:rsidRDefault="00606BF0" w:rsidP="00606BF0">
      <w:pPr>
        <w:rPr>
          <w:b/>
          <w:i/>
        </w:rPr>
      </w:pPr>
      <w:r>
        <w:rPr>
          <w:b/>
          <w:i/>
          <w:highlight w:val="yellow"/>
        </w:rPr>
        <w:t>S</w:t>
      </w:r>
      <w:r w:rsidRPr="00EB46D0">
        <w:rPr>
          <w:b/>
          <w:i/>
          <w:highlight w:val="yellow"/>
        </w:rPr>
        <w:t>ubmessageLength</w:t>
      </w:r>
    </w:p>
    <w:p w14:paraId="2B43D7D5" w14:textId="77777777" w:rsidR="00606BF0" w:rsidRDefault="00606BF0" w:rsidP="00606BF0">
      <w:r>
        <w:t xml:space="preserve">El </w:t>
      </w:r>
      <w:r>
        <w:rPr>
          <w:i/>
        </w:rPr>
        <w:t xml:space="preserve">SubmessageLength </w:t>
      </w:r>
      <w:r>
        <w:t xml:space="preserve">indica la longitud del submensaje (no está incluido en la cabecera del submensaje). </w:t>
      </w:r>
    </w:p>
    <w:p w14:paraId="64BBD5F3" w14:textId="77777777" w:rsidR="00606BF0" w:rsidRDefault="00606BF0" w:rsidP="00606BF0">
      <w:r>
        <w:t xml:space="preserve">El </w:t>
      </w:r>
      <w:r>
        <w:rPr>
          <w:i/>
        </w:rPr>
        <w:t>SubmessageLength</w:t>
      </w:r>
      <w:r>
        <w:t>&gt; 0, o bien es:</w:t>
      </w:r>
    </w:p>
    <w:p w14:paraId="150BC7BC" w14:textId="77777777" w:rsidR="00606BF0" w:rsidRDefault="00606BF0" w:rsidP="00205224">
      <w:pPr>
        <w:pStyle w:val="Prrafodelista"/>
        <w:numPr>
          <w:ilvl w:val="0"/>
          <w:numId w:val="49"/>
        </w:numPr>
      </w:pPr>
      <w:r>
        <w:t>La longitud desde el comienzo de los contenidos del submensaje hasta el comienzo de la cabecera del siguiente submensaje (en este caso el submensaje no es el último submensaje en el mensaje).</w:t>
      </w:r>
    </w:p>
    <w:p w14:paraId="7FFA45D1" w14:textId="77777777" w:rsidR="00606BF0" w:rsidRDefault="00606BF0" w:rsidP="00205224">
      <w:pPr>
        <w:pStyle w:val="Prrafodelista"/>
        <w:numPr>
          <w:ilvl w:val="0"/>
          <w:numId w:val="49"/>
        </w:numPr>
      </w:pPr>
      <w:r>
        <w:t>O es la longitud del mensaje restante (en este caso el submensaje es el último submensaje del mensaje).</w:t>
      </w:r>
    </w:p>
    <w:p w14:paraId="3F5570EA" w14:textId="77777777" w:rsidR="00606BF0" w:rsidRDefault="00606BF0" w:rsidP="00606BF0">
      <w:r>
        <w:t>Un interpretador del mensaje puede distinguir entre estos dos casos, ya que conoce la longitud total del mensaje.</w:t>
      </w:r>
    </w:p>
    <w:p w14:paraId="4BD9A2F0" w14:textId="77777777" w:rsidR="00606BF0" w:rsidRDefault="00606BF0" w:rsidP="00606BF0">
      <w:r>
        <w:t xml:space="preserve">El </w:t>
      </w:r>
      <w:r>
        <w:rPr>
          <w:i/>
        </w:rPr>
        <w:t xml:space="preserve">SubmessageLength </w:t>
      </w:r>
      <w:r w:rsidRPr="00137009">
        <w:t>==</w:t>
      </w:r>
      <w:r>
        <w:t xml:space="preserve"> 0, el submensaje es el último en el mensaje y se extiende hasta el final del mensaje. Esto hace que sea posible enviar submensajes mayores a 64 KB (es la longitud máxima que se puede almacenar en el campo </w:t>
      </w:r>
      <w:r>
        <w:rPr>
          <w:i/>
        </w:rPr>
        <w:t>submessageLength</w:t>
      </w:r>
      <w:r>
        <w:t>), siempre que sean el último submensaje en el mensaje.</w:t>
      </w:r>
    </w:p>
    <w:p w14:paraId="774CBA89" w14:textId="77777777" w:rsidR="00606BF0" w:rsidRDefault="00606BF0" w:rsidP="00606BF0">
      <w:pPr>
        <w:pStyle w:val="Ttulo4"/>
      </w:pPr>
      <w:r>
        <w:lastRenderedPageBreak/>
        <w:t>RTPS Message Receiver</w:t>
      </w:r>
    </w:p>
    <w:p w14:paraId="559D0272" w14:textId="77777777" w:rsidR="00606BF0" w:rsidRDefault="00606BF0" w:rsidP="00606BF0">
      <w:r>
        <w:t xml:space="preserve">La interpretación y significado de un submensaje dentro de un mensaje puede depender de los submensajes previos dentro de ese mismo mensaje. Por lo tanto, el receptor de un mensaje debe mantener el estado de submensajes deserealizados previamente en el mismo mensaje. Este estado se modela como el estado de un receptor RTPS que se reestablece cada vez que un nuevo mensaje se procesa y proporciona un contexto para la interpretación de cada submensaje. El receptor RTPS se muestra en la </w:t>
      </w:r>
      <w:r>
        <w:fldChar w:fldCharType="begin"/>
      </w:r>
      <w:r>
        <w:instrText xml:space="preserve"> REF _Ref420571024 \h </w:instrText>
      </w:r>
      <w:r>
        <w:fldChar w:fldCharType="separate"/>
      </w:r>
      <w:r w:rsidR="00705AE8" w:rsidRPr="00AB2EC8">
        <w:t xml:space="preserve">Figura </w:t>
      </w:r>
      <w:r w:rsidR="00705AE8">
        <w:rPr>
          <w:noProof/>
        </w:rPr>
        <w:t>2</w:t>
      </w:r>
      <w:r w:rsidR="00705AE8">
        <w:noBreakHyphen/>
      </w:r>
      <w:r w:rsidR="00705AE8">
        <w:rPr>
          <w:noProof/>
        </w:rPr>
        <w:t>23</w:t>
      </w:r>
      <w:r>
        <w:fldChar w:fldCharType="end"/>
      </w:r>
      <w:r>
        <w:t>.</w:t>
      </w:r>
    </w:p>
    <w:p w14:paraId="03739FD1" w14:textId="77777777" w:rsidR="00606BF0" w:rsidRDefault="00606BF0" w:rsidP="00606BF0"/>
    <w:p w14:paraId="05C6C496" w14:textId="77777777" w:rsidR="00606BF0" w:rsidRDefault="00606BF0" w:rsidP="00606BF0">
      <w:pPr>
        <w:keepNext/>
        <w:jc w:val="center"/>
      </w:pPr>
      <w:r>
        <w:rPr>
          <w:noProof/>
          <w:lang w:eastAsia="es-EC"/>
        </w:rPr>
        <w:drawing>
          <wp:inline distT="0" distB="0" distL="0" distR="0" wp14:anchorId="5A658CF4" wp14:editId="04DD4549">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57">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77777777" w:rsidR="00606BF0" w:rsidRDefault="00606BF0" w:rsidP="00606BF0">
      <w:pPr>
        <w:pStyle w:val="Descripcin"/>
        <w:jc w:val="center"/>
        <w:rPr>
          <w:i w:val="0"/>
          <w:szCs w:val="24"/>
        </w:rPr>
      </w:pPr>
      <w:bookmarkStart w:id="220" w:name="_Ref420571024"/>
      <w:bookmarkStart w:id="221" w:name="_Toc421177688"/>
      <w:bookmarkStart w:id="222" w:name="_Toc421180812"/>
      <w:r w:rsidRPr="00AB2EC8">
        <w:rPr>
          <w:szCs w:val="24"/>
        </w:rPr>
        <w:t xml:space="preserve">Figura </w:t>
      </w:r>
      <w:r>
        <w:rPr>
          <w:szCs w:val="24"/>
        </w:rPr>
        <w:fldChar w:fldCharType="begin"/>
      </w:r>
      <w:r>
        <w:rPr>
          <w:szCs w:val="24"/>
        </w:rPr>
        <w:instrText xml:space="preserve"> STYLEREF 1 \s </w:instrText>
      </w:r>
      <w:r>
        <w:rPr>
          <w:szCs w:val="24"/>
        </w:rPr>
        <w:fldChar w:fldCharType="separate"/>
      </w:r>
      <w:r w:rsidR="00705AE8">
        <w:rPr>
          <w:noProof/>
          <w:szCs w:val="24"/>
        </w:rPr>
        <w:t>2</w:t>
      </w:r>
      <w:r>
        <w:rPr>
          <w:szCs w:val="24"/>
        </w:rPr>
        <w:fldChar w:fldCharType="end"/>
      </w:r>
      <w:r>
        <w:rPr>
          <w:szCs w:val="24"/>
        </w:rPr>
        <w:noBreakHyphen/>
      </w:r>
      <w:r>
        <w:rPr>
          <w:szCs w:val="24"/>
        </w:rPr>
        <w:fldChar w:fldCharType="begin"/>
      </w:r>
      <w:r>
        <w:rPr>
          <w:szCs w:val="24"/>
        </w:rPr>
        <w:instrText xml:space="preserve"> SEQ Figura \* ARABIC \s 1 </w:instrText>
      </w:r>
      <w:r>
        <w:rPr>
          <w:szCs w:val="24"/>
        </w:rPr>
        <w:fldChar w:fldCharType="separate"/>
      </w:r>
      <w:r w:rsidR="00705AE8">
        <w:rPr>
          <w:noProof/>
          <w:szCs w:val="24"/>
        </w:rPr>
        <w:t>23</w:t>
      </w:r>
      <w:r>
        <w:rPr>
          <w:szCs w:val="24"/>
        </w:rPr>
        <w:fldChar w:fldCharType="end"/>
      </w:r>
      <w:bookmarkEnd w:id="220"/>
      <w:r w:rsidRPr="00AB2EC8">
        <w:rPr>
          <w:szCs w:val="24"/>
        </w:rPr>
        <w:t xml:space="preserve">. </w:t>
      </w:r>
      <w:r w:rsidRPr="00AB2EC8">
        <w:rPr>
          <w:i w:val="0"/>
          <w:szCs w:val="24"/>
        </w:rPr>
        <w:t>Receptor RTPS.</w:t>
      </w:r>
      <w:bookmarkEnd w:id="221"/>
      <w:bookmarkEnd w:id="222"/>
    </w:p>
    <w:p w14:paraId="30ADD853" w14:textId="77777777" w:rsidR="00606BF0" w:rsidRDefault="00606BF0" w:rsidP="00606BF0">
      <w:pPr>
        <w:pStyle w:val="Ttulo5"/>
      </w:pPr>
      <w:r>
        <w:t>Reglas seguidas por el Receptor del mensaje</w:t>
      </w:r>
    </w:p>
    <w:p w14:paraId="1850A346" w14:textId="77777777" w:rsidR="00606BF0" w:rsidRDefault="00606BF0" w:rsidP="00606BF0">
      <w:r>
        <w:t>El siguiente algoritmo describe las reglas que un receptor de cualquier mensaje debe seguir:</w:t>
      </w:r>
    </w:p>
    <w:p w14:paraId="689473F7" w14:textId="77777777" w:rsidR="00606BF0" w:rsidRDefault="00606BF0" w:rsidP="00205224">
      <w:pPr>
        <w:pStyle w:val="Prrafodelista"/>
        <w:numPr>
          <w:ilvl w:val="0"/>
          <w:numId w:val="50"/>
        </w:numPr>
      </w:pPr>
      <w:r>
        <w:t>Si el encabezado del submensaje no se puede leer, el resto del mensaje se considera no válido.</w:t>
      </w:r>
    </w:p>
    <w:p w14:paraId="2231CC22" w14:textId="77777777" w:rsidR="00606BF0" w:rsidRDefault="00606BF0" w:rsidP="00205224">
      <w:pPr>
        <w:pStyle w:val="Prrafodelista"/>
        <w:numPr>
          <w:ilvl w:val="0"/>
          <w:numId w:val="50"/>
        </w:numPr>
      </w:pPr>
      <w:r w:rsidRPr="00EC18AB">
        <w:t xml:space="preserve">El campo </w:t>
      </w:r>
      <w:r w:rsidRPr="00EC18AB">
        <w:rPr>
          <w:i/>
        </w:rPr>
        <w:t>submessageLength</w:t>
      </w:r>
      <w:r w:rsidRPr="00EC18AB">
        <w:t xml:space="preserve"> define dónde comienza el siguiente submensaje o indica que el submensaje se extiende hasta el final del mensaje. Si este campo no es válid</w:t>
      </w:r>
      <w:r>
        <w:t>o</w:t>
      </w:r>
      <w:r w:rsidRPr="00EC18AB">
        <w:t>, el resto del mensaje no es válid</w:t>
      </w:r>
      <w:r>
        <w:t>o.</w:t>
      </w:r>
    </w:p>
    <w:p w14:paraId="6B71026D" w14:textId="77777777" w:rsidR="00606BF0" w:rsidRDefault="00606BF0" w:rsidP="00205224">
      <w:pPr>
        <w:pStyle w:val="Prrafodelista"/>
        <w:numPr>
          <w:ilvl w:val="0"/>
          <w:numId w:val="50"/>
        </w:numPr>
      </w:pPr>
      <w:r w:rsidRPr="00EC18AB">
        <w:t xml:space="preserve">Un submensaje con un </w:t>
      </w:r>
      <w:r w:rsidRPr="00EC18AB">
        <w:rPr>
          <w:i/>
        </w:rPr>
        <w:t>SubmessageId</w:t>
      </w:r>
      <w:r w:rsidRPr="00EC18AB">
        <w:t xml:space="preserve"> desconocido debe ser ignorad</w:t>
      </w:r>
      <w:r>
        <w:t>o</w:t>
      </w:r>
      <w:r w:rsidRPr="00EC18AB">
        <w:t xml:space="preserve"> y el análisis debe continuar con el siguiente submensaje. En concreto: una </w:t>
      </w:r>
      <w:r w:rsidRPr="00EC18AB">
        <w:lastRenderedPageBreak/>
        <w:t xml:space="preserve">implementación de RTPS 2.2 debe ignorar cualquier Mensajes complementarios con ID que estén fuera del conjunto </w:t>
      </w:r>
      <w:r w:rsidRPr="00EC18AB">
        <w:rPr>
          <w:i/>
        </w:rPr>
        <w:t xml:space="preserve">SubmessageKind </w:t>
      </w:r>
      <w:r w:rsidRPr="00EC18AB">
        <w:t xml:space="preserve">definido </w:t>
      </w:r>
      <w:r>
        <w:t xml:space="preserve">en la versión 2.2. </w:t>
      </w:r>
      <w:r w:rsidRPr="00EC18AB">
        <w:rPr>
          <w:i/>
        </w:rPr>
        <w:t xml:space="preserve">SubmessageId </w:t>
      </w:r>
      <w:r>
        <w:t>en el rango específico del fabricante</w:t>
      </w:r>
      <w:r>
        <w:rPr>
          <w:i/>
        </w:rPr>
        <w:t xml:space="preserve"> </w:t>
      </w:r>
      <w:r w:rsidRPr="00EC18AB">
        <w:t xml:space="preserve">que vienen de un </w:t>
      </w:r>
      <w:r w:rsidRPr="00BC02FA">
        <w:rPr>
          <w:i/>
        </w:rPr>
        <w:t>vendorID</w:t>
      </w:r>
      <w:r w:rsidRPr="00EC18AB">
        <w:t xml:space="preserve"> que se desconoce también debe ser ignorada y el análisis debe continuar con el siguiente submensaje.</w:t>
      </w:r>
    </w:p>
    <w:p w14:paraId="6976F3C6" w14:textId="77777777" w:rsidR="00606BF0" w:rsidRDefault="00606BF0" w:rsidP="00205224">
      <w:pPr>
        <w:pStyle w:val="Prrafodelista"/>
        <w:numPr>
          <w:ilvl w:val="0"/>
          <w:numId w:val="50"/>
        </w:numPr>
      </w:pPr>
      <w:r>
        <w:t>Las banderas del submensaje, el receptor de un submensaje debe ignorar banderas desconocidos. Una implementación con RTPS 2.2 debe saltar todas las banderas que están marcados como "X" (sin usar) en el protocolo.</w:t>
      </w:r>
    </w:p>
    <w:p w14:paraId="1372ED97" w14:textId="77777777" w:rsidR="00606BF0" w:rsidRDefault="00606BF0" w:rsidP="00205224">
      <w:pPr>
        <w:pStyle w:val="Prrafodelista"/>
        <w:numPr>
          <w:ilvl w:val="0"/>
          <w:numId w:val="50"/>
        </w:numPr>
      </w:pPr>
      <w:r w:rsidRPr="00BC02FA">
        <w:t xml:space="preserve">Un campo </w:t>
      </w:r>
      <w:r w:rsidRPr="00BC02FA">
        <w:rPr>
          <w:i/>
        </w:rPr>
        <w:t>submessageLength</w:t>
      </w:r>
      <w:r>
        <w:t xml:space="preserve"> válido</w:t>
      </w:r>
      <w:r w:rsidRPr="00BC02FA">
        <w:t xml:space="preserve"> siempre debe</w:t>
      </w:r>
      <w:r>
        <w:t xml:space="preserve"> ser utilizado para encontrar el</w:t>
      </w:r>
      <w:r w:rsidRPr="00BC02FA">
        <w:t xml:space="preserve"> siguiente submensaje, incluso para </w:t>
      </w:r>
      <w:r>
        <w:t xml:space="preserve">submensajes </w:t>
      </w:r>
      <w:r w:rsidRPr="00BC02FA">
        <w:t>con ID conocidos.</w:t>
      </w:r>
    </w:p>
    <w:p w14:paraId="3B117A98" w14:textId="77777777" w:rsidR="00606BF0" w:rsidRDefault="00606BF0" w:rsidP="00205224">
      <w:pPr>
        <w:pStyle w:val="Prrafodelista"/>
        <w:numPr>
          <w:ilvl w:val="0"/>
          <w:numId w:val="50"/>
        </w:numPr>
      </w:pPr>
      <w:r>
        <w:t>Un</w:t>
      </w:r>
      <w:r w:rsidRPr="00686718">
        <w:t xml:space="preserve"> su</w:t>
      </w:r>
      <w:r>
        <w:t>bmensaje conocido pero no válido, invalida a</w:t>
      </w:r>
      <w:r w:rsidRPr="00686718">
        <w:t>l resto del mensaje</w:t>
      </w:r>
      <w:r>
        <w:t>.</w:t>
      </w:r>
    </w:p>
    <w:p w14:paraId="2898F0A9" w14:textId="77777777" w:rsidR="00606BF0" w:rsidRDefault="00606BF0" w:rsidP="00606BF0">
      <w:pPr>
        <w:ind w:left="1080" w:firstLine="0"/>
      </w:pPr>
      <w:r>
        <w:t>La recepción de una cabecera válida y/ o submensaje tiene dos efectos:</w:t>
      </w:r>
    </w:p>
    <w:p w14:paraId="0E555C43" w14:textId="77777777" w:rsidR="00606BF0" w:rsidRDefault="00606BF0" w:rsidP="00205224">
      <w:pPr>
        <w:pStyle w:val="Prrafodelista"/>
        <w:numPr>
          <w:ilvl w:val="0"/>
          <w:numId w:val="51"/>
        </w:numPr>
      </w:pPr>
      <w:r>
        <w:t xml:space="preserve">Se puede cambiar el estado del receptor; este estado influye en cómo se interpretan los siguientes submensajes en el mensaje. En esta versión del protocolo, sólo la cabecera y los submensajes </w:t>
      </w:r>
      <w:r w:rsidRPr="004A769D">
        <w:rPr>
          <w:i/>
        </w:rPr>
        <w:t>InfoSource</w:t>
      </w:r>
      <w:r>
        <w:t xml:space="preserve">, </w:t>
      </w:r>
      <w:r w:rsidRPr="004A769D">
        <w:rPr>
          <w:i/>
        </w:rPr>
        <w:t>InfoReply</w:t>
      </w:r>
      <w:r>
        <w:t xml:space="preserve">, </w:t>
      </w:r>
      <w:r w:rsidRPr="004A769D">
        <w:rPr>
          <w:i/>
        </w:rPr>
        <w:t xml:space="preserve">InfoDestination </w:t>
      </w:r>
      <w:r>
        <w:t xml:space="preserve">e </w:t>
      </w:r>
      <w:r w:rsidRPr="004A769D">
        <w:rPr>
          <w:i/>
        </w:rPr>
        <w:t>InfoTimestamp</w:t>
      </w:r>
      <w:r>
        <w:t xml:space="preserve"> cambian el estado del receptor.</w:t>
      </w:r>
    </w:p>
    <w:p w14:paraId="7BC13A26" w14:textId="77777777" w:rsidR="00606BF0" w:rsidRDefault="00606BF0" w:rsidP="00205224">
      <w:pPr>
        <w:pStyle w:val="Prrafodelista"/>
        <w:numPr>
          <w:ilvl w:val="0"/>
          <w:numId w:val="51"/>
        </w:numPr>
      </w:pPr>
      <w:r>
        <w:t>Puede afectar el comportamiento del punto final al que está destinado el mensaje. Esto se aplica a los mensajes básicos RTPS, tales como: Datos, DataFrag, HeartBeat, AckNack, Gap, HeartbeatFrag, NackFrag.</w:t>
      </w:r>
    </w:p>
    <w:p w14:paraId="3EE0AC68" w14:textId="77777777" w:rsidR="00606BF0" w:rsidRDefault="00606BF0" w:rsidP="00606BF0">
      <w:pPr>
        <w:pStyle w:val="Ttulo4"/>
      </w:pPr>
      <w:r>
        <w:t>Elementos del submensaje RTPS</w:t>
      </w:r>
    </w:p>
    <w:p w14:paraId="4C42DB23" w14:textId="77777777" w:rsidR="00606BF0" w:rsidRDefault="00606BF0" w:rsidP="00606BF0">
      <w:r>
        <w:t xml:space="preserve">Cada mensaje RTPS contiene un número variable de submensajes RTPS. Cada submensaje RTPS a su vez, se construye a partir de un conjunto de bloques de construcción atómicas predefinidos llamados </w:t>
      </w:r>
      <w:r w:rsidRPr="002F725F">
        <w:rPr>
          <w:i/>
        </w:rPr>
        <w:t>SubmessageElements</w:t>
      </w:r>
      <w:r>
        <w:t xml:space="preserve">. El RTPS versión 2.2 define los siguientes elementos: submensaje GuidPrefix, entityId, sequenceNumber, SequenceNumberSet, FragmentNumber, FragmentNumberSet, VendorID, ProtocolVersion, </w:t>
      </w:r>
      <w:r>
        <w:lastRenderedPageBreak/>
        <w:t xml:space="preserve">LocatorList, TimeStamp, Count, SerializedData y ParameterList. A continuación se muestra los elementos del submensaje RTPS en la </w:t>
      </w:r>
      <w:r>
        <w:fldChar w:fldCharType="begin"/>
      </w:r>
      <w:r>
        <w:instrText xml:space="preserve"> REF _Ref420921514 \h </w:instrText>
      </w:r>
      <w:r>
        <w:fldChar w:fldCharType="separate"/>
      </w:r>
      <w:r w:rsidR="00705AE8" w:rsidRPr="002F725F">
        <w:t xml:space="preserve">Figura </w:t>
      </w:r>
      <w:r w:rsidR="00705AE8">
        <w:rPr>
          <w:noProof/>
        </w:rPr>
        <w:t>2</w:t>
      </w:r>
      <w:r w:rsidR="00705AE8">
        <w:noBreakHyphen/>
      </w:r>
      <w:r w:rsidR="00705AE8">
        <w:rPr>
          <w:noProof/>
        </w:rPr>
        <w:t>24</w:t>
      </w:r>
      <w:r>
        <w:fldChar w:fldCharType="end"/>
      </w:r>
      <w:r>
        <w:t>.</w:t>
      </w:r>
    </w:p>
    <w:p w14:paraId="3BDDA0E3" w14:textId="77777777" w:rsidR="00606BF0" w:rsidRDefault="00606BF0" w:rsidP="00606BF0">
      <w:pPr>
        <w:keepNext/>
        <w:jc w:val="center"/>
      </w:pPr>
      <w:r>
        <w:rPr>
          <w:noProof/>
          <w:lang w:eastAsia="es-EC"/>
        </w:rPr>
        <w:drawing>
          <wp:inline distT="0" distB="0" distL="0" distR="0" wp14:anchorId="37B7B06D" wp14:editId="1CF81433">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58">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77777777" w:rsidR="00606BF0" w:rsidRDefault="00606BF0" w:rsidP="00606BF0">
      <w:pPr>
        <w:pStyle w:val="Descripcin"/>
        <w:jc w:val="center"/>
        <w:rPr>
          <w:i w:val="0"/>
          <w:color w:val="auto"/>
          <w:szCs w:val="24"/>
        </w:rPr>
      </w:pPr>
      <w:bookmarkStart w:id="223" w:name="_Ref420921514"/>
      <w:bookmarkStart w:id="224" w:name="_Toc421177689"/>
      <w:bookmarkStart w:id="225" w:name="_Toc421180813"/>
      <w:r w:rsidRPr="002F725F">
        <w:rPr>
          <w:color w:val="auto"/>
          <w:szCs w:val="24"/>
        </w:rPr>
        <w:t xml:space="preserve">Figura </w:t>
      </w:r>
      <w:r>
        <w:rPr>
          <w:color w:val="auto"/>
          <w:szCs w:val="24"/>
        </w:rPr>
        <w:fldChar w:fldCharType="begin"/>
      </w:r>
      <w:r>
        <w:rPr>
          <w:color w:val="auto"/>
          <w:szCs w:val="24"/>
        </w:rPr>
        <w:instrText xml:space="preserve"> STYLEREF 1 \s </w:instrText>
      </w:r>
      <w:r>
        <w:rPr>
          <w:color w:val="auto"/>
          <w:szCs w:val="24"/>
        </w:rPr>
        <w:fldChar w:fldCharType="separate"/>
      </w:r>
      <w:r w:rsidR="00705AE8">
        <w:rPr>
          <w:noProof/>
          <w:color w:val="auto"/>
          <w:szCs w:val="24"/>
        </w:rPr>
        <w:t>2</w:t>
      </w:r>
      <w:r>
        <w:rPr>
          <w:color w:val="auto"/>
          <w:szCs w:val="24"/>
        </w:rPr>
        <w:fldChar w:fldCharType="end"/>
      </w:r>
      <w:r>
        <w:rPr>
          <w:color w:val="auto"/>
          <w:szCs w:val="24"/>
        </w:rPr>
        <w:noBreakHyphen/>
      </w:r>
      <w:r>
        <w:rPr>
          <w:color w:val="auto"/>
          <w:szCs w:val="24"/>
        </w:rPr>
        <w:fldChar w:fldCharType="begin"/>
      </w:r>
      <w:r>
        <w:rPr>
          <w:color w:val="auto"/>
          <w:szCs w:val="24"/>
        </w:rPr>
        <w:instrText xml:space="preserve"> SEQ Figura \* ARABIC \s 1 </w:instrText>
      </w:r>
      <w:r>
        <w:rPr>
          <w:color w:val="auto"/>
          <w:szCs w:val="24"/>
        </w:rPr>
        <w:fldChar w:fldCharType="separate"/>
      </w:r>
      <w:r w:rsidR="00705AE8">
        <w:rPr>
          <w:noProof/>
          <w:color w:val="auto"/>
          <w:szCs w:val="24"/>
        </w:rPr>
        <w:t>24</w:t>
      </w:r>
      <w:r>
        <w:rPr>
          <w:color w:val="auto"/>
          <w:szCs w:val="24"/>
        </w:rPr>
        <w:fldChar w:fldCharType="end"/>
      </w:r>
      <w:bookmarkEnd w:id="223"/>
      <w:r w:rsidRPr="002F725F">
        <w:rPr>
          <w:color w:val="auto"/>
          <w:szCs w:val="24"/>
        </w:rPr>
        <w:t xml:space="preserve">. </w:t>
      </w:r>
      <w:r>
        <w:rPr>
          <w:i w:val="0"/>
          <w:color w:val="auto"/>
          <w:szCs w:val="24"/>
        </w:rPr>
        <w:t>Elementos de submensaje RTPS.</w:t>
      </w:r>
      <w:bookmarkEnd w:id="224"/>
      <w:bookmarkEnd w:id="225"/>
    </w:p>
    <w:p w14:paraId="6E082118" w14:textId="77777777" w:rsidR="00606BF0" w:rsidRDefault="00606BF0" w:rsidP="00606BF0">
      <w:r>
        <w:t xml:space="preserve">El detalle de los elementos del submensaje RTPS se encuentra en la sección del Módulo Mensajes de la norma </w:t>
      </w:r>
      <w:sdt>
        <w:sdtPr>
          <w:id w:val="-45761523"/>
          <w:citation/>
        </w:sdtPr>
        <w:sdtContent>
          <w:r>
            <w:fldChar w:fldCharType="begin"/>
          </w:r>
          <w:r>
            <w:rPr>
              <w:lang w:val="es-US"/>
            </w:rPr>
            <w:instrText xml:space="preserve"> CITATION OMG14 \l 21514 </w:instrText>
          </w:r>
          <w:r>
            <w:fldChar w:fldCharType="separate"/>
          </w:r>
          <w:r w:rsidR="00771C4C">
            <w:rPr>
              <w:noProof/>
              <w:lang w:val="es-US"/>
            </w:rPr>
            <w:t>(OMG, 2014)</w:t>
          </w:r>
          <w:r>
            <w:fldChar w:fldCharType="end"/>
          </w:r>
        </w:sdtContent>
      </w:sdt>
      <w:r>
        <w:t>.</w:t>
      </w:r>
    </w:p>
    <w:p w14:paraId="48EA8F54" w14:textId="77777777" w:rsidR="00606BF0" w:rsidRDefault="00606BF0" w:rsidP="00606BF0">
      <w:pPr>
        <w:pStyle w:val="Ttulo4"/>
      </w:pPr>
      <w:r>
        <w:t>Submensaje RTPS</w:t>
      </w:r>
    </w:p>
    <w:p w14:paraId="69895BDC" w14:textId="77777777" w:rsidR="00606BF0" w:rsidRDefault="00606BF0" w:rsidP="00606BF0">
      <w:r>
        <w:t xml:space="preserve">El protocolo RTPS de la versión 2.2 define varios tipos de submensajes. Se clasifican en dos grupos: EntitySubmessages e </w:t>
      </w:r>
      <w:r>
        <w:rPr>
          <w:rFonts w:ascii="NimbusRomNo9L" w:hAnsi="NimbusRomNo9L" w:cs="NimbusRomNo9L"/>
          <w:color w:val="000000"/>
          <w:kern w:val="0"/>
          <w:sz w:val="20"/>
          <w:szCs w:val="20"/>
          <w:lang w:val="es-US"/>
        </w:rPr>
        <w:t xml:space="preserve"> </w:t>
      </w:r>
      <w:r w:rsidRPr="006B0054">
        <w:rPr>
          <w:rFonts w:cs="Times New Roman"/>
          <w:color w:val="000000"/>
          <w:kern w:val="0"/>
          <w:lang w:val="es-US"/>
        </w:rPr>
        <w:t>Interpreter-Submessages</w:t>
      </w:r>
      <w:r>
        <w:t>.</w:t>
      </w:r>
    </w:p>
    <w:p w14:paraId="5595F8A9" w14:textId="77777777" w:rsidR="00606BF0" w:rsidRDefault="00606BF0" w:rsidP="00606BF0">
      <w:r>
        <w:t xml:space="preserve">El Entity submessage se dirige a una Entidad RTPS. El </w:t>
      </w:r>
      <w:r w:rsidRPr="006B0054">
        <w:rPr>
          <w:rFonts w:cs="Times New Roman"/>
          <w:color w:val="000000"/>
          <w:kern w:val="0"/>
          <w:lang w:val="es-US"/>
        </w:rPr>
        <w:t>Interpreter-Submessages</w:t>
      </w:r>
      <w:r>
        <w:t xml:space="preserve"> modifica el estado del receptor RTPS y proporcionar contexto que ayuda a los procesos posteriores del Entity submessage.</w:t>
      </w:r>
    </w:p>
    <w:p w14:paraId="75716141" w14:textId="77777777" w:rsidR="00606BF0" w:rsidRDefault="00606BF0" w:rsidP="00606BF0">
      <w:r>
        <w:t>Las entidades del submensaje son:</w:t>
      </w:r>
    </w:p>
    <w:p w14:paraId="19ACF01A" w14:textId="77777777" w:rsidR="00606BF0" w:rsidRDefault="00606BF0" w:rsidP="00205224">
      <w:pPr>
        <w:pStyle w:val="Prrafodelista"/>
        <w:numPr>
          <w:ilvl w:val="0"/>
          <w:numId w:val="52"/>
        </w:numPr>
      </w:pPr>
      <w:r>
        <w:t xml:space="preserve">Los </w:t>
      </w:r>
      <w:r w:rsidRPr="006B0054">
        <w:rPr>
          <w:i/>
        </w:rPr>
        <w:t>datos</w:t>
      </w:r>
      <w:r>
        <w:t>,  c</w:t>
      </w:r>
      <w:r w:rsidRPr="006B0054">
        <w:t>ontiene in</w:t>
      </w:r>
      <w:r>
        <w:t xml:space="preserve">formación sobre el valor de un </w:t>
      </w:r>
      <w:r w:rsidRPr="006B0054">
        <w:t xml:space="preserve">objeto fecha de la aplicación. </w:t>
      </w:r>
      <w:r>
        <w:t>Los subm</w:t>
      </w:r>
      <w:r w:rsidRPr="006B0054">
        <w:t xml:space="preserve">ensajes de datos son enviados por </w:t>
      </w:r>
      <w:r w:rsidRPr="006B0054">
        <w:rPr>
          <w:i/>
        </w:rPr>
        <w:t>Writer</w:t>
      </w:r>
      <w:r>
        <w:t xml:space="preserve"> </w:t>
      </w:r>
      <w:r w:rsidRPr="006B0054">
        <w:rPr>
          <w:rFonts w:cs="Times New Roman"/>
          <w:color w:val="000000"/>
          <w:kern w:val="0"/>
          <w:lang w:val="es-US"/>
        </w:rPr>
        <w:t>(</w:t>
      </w:r>
      <w:r w:rsidRPr="006B0054">
        <w:rPr>
          <w:rFonts w:cs="Times New Roman"/>
          <w:b/>
          <w:bCs/>
          <w:color w:val="000000"/>
          <w:kern w:val="0"/>
          <w:lang w:val="es-US"/>
        </w:rPr>
        <w:t>NO_KEY Writer</w:t>
      </w:r>
      <w:r w:rsidRPr="006B0054">
        <w:rPr>
          <w:rFonts w:cs="Times New Roman"/>
          <w:color w:val="000000"/>
          <w:kern w:val="0"/>
          <w:lang w:val="es-US"/>
        </w:rPr>
        <w:t xml:space="preserve"> o </w:t>
      </w:r>
      <w:r w:rsidRPr="006B0054">
        <w:rPr>
          <w:rFonts w:cs="Times New Roman"/>
          <w:b/>
          <w:bCs/>
          <w:color w:val="000000"/>
          <w:kern w:val="0"/>
          <w:lang w:val="es-US"/>
        </w:rPr>
        <w:t>WITH_KEY Writer</w:t>
      </w:r>
      <w:r w:rsidRPr="006B0054">
        <w:rPr>
          <w:rFonts w:cs="Times New Roman"/>
          <w:color w:val="000000"/>
          <w:kern w:val="0"/>
          <w:lang w:val="es-US"/>
        </w:rPr>
        <w:t>)</w:t>
      </w:r>
      <w:r>
        <w:rPr>
          <w:rFonts w:cs="Times New Roman"/>
          <w:color w:val="000000"/>
          <w:kern w:val="0"/>
          <w:lang w:val="es-US"/>
        </w:rPr>
        <w:t xml:space="preserve"> a un </w:t>
      </w:r>
      <w:r w:rsidRPr="006B0054">
        <w:rPr>
          <w:rFonts w:cs="Times New Roman"/>
          <w:i/>
          <w:color w:val="000000"/>
          <w:kern w:val="0"/>
          <w:lang w:val="es-US"/>
        </w:rPr>
        <w:t>Reader</w:t>
      </w:r>
      <w:r>
        <w:rPr>
          <w:rFonts w:cs="Times New Roman"/>
          <w:color w:val="000000"/>
          <w:kern w:val="0"/>
          <w:lang w:val="es-US"/>
        </w:rPr>
        <w:t xml:space="preserve"> </w:t>
      </w:r>
      <w:r w:rsidRPr="006B0054">
        <w:rPr>
          <w:rFonts w:cs="Times New Roman"/>
          <w:color w:val="000000"/>
          <w:kern w:val="0"/>
          <w:lang w:val="es-US"/>
        </w:rPr>
        <w:t>(</w:t>
      </w:r>
      <w:r w:rsidRPr="006B0054">
        <w:rPr>
          <w:rFonts w:cs="Times New Roman"/>
          <w:b/>
          <w:bCs/>
          <w:color w:val="000000"/>
          <w:kern w:val="0"/>
          <w:lang w:val="es-US"/>
        </w:rPr>
        <w:t>NO_KEY Reader</w:t>
      </w:r>
      <w:r w:rsidRPr="006B0054">
        <w:rPr>
          <w:rFonts w:cs="Times New Roman"/>
          <w:color w:val="000000"/>
          <w:kern w:val="0"/>
          <w:lang w:val="es-US"/>
        </w:rPr>
        <w:t xml:space="preserve"> o </w:t>
      </w:r>
      <w:r w:rsidRPr="006B0054">
        <w:rPr>
          <w:rFonts w:cs="Times New Roman"/>
          <w:b/>
          <w:bCs/>
          <w:color w:val="000000"/>
          <w:kern w:val="0"/>
          <w:lang w:val="es-US"/>
        </w:rPr>
        <w:t>WITH_KEY Reader</w:t>
      </w:r>
      <w:r w:rsidRPr="006B0054">
        <w:rPr>
          <w:rFonts w:cs="Times New Roman"/>
          <w:color w:val="000000"/>
          <w:kern w:val="0"/>
          <w:lang w:val="es-US"/>
        </w:rPr>
        <w:t>)</w:t>
      </w:r>
      <w:r>
        <w:rPr>
          <w:rFonts w:cs="Times New Roman"/>
          <w:color w:val="000000"/>
          <w:kern w:val="0"/>
          <w:lang w:val="es-US"/>
        </w:rPr>
        <w:t>.</w:t>
      </w:r>
    </w:p>
    <w:p w14:paraId="1A83E818" w14:textId="77777777" w:rsidR="00606BF0" w:rsidRDefault="00606BF0" w:rsidP="00205224">
      <w:pPr>
        <w:pStyle w:val="Prrafodelista"/>
        <w:numPr>
          <w:ilvl w:val="0"/>
          <w:numId w:val="52"/>
        </w:numPr>
      </w:pPr>
      <w:r>
        <w:lastRenderedPageBreak/>
        <w:t xml:space="preserve">El </w:t>
      </w:r>
      <w:r>
        <w:rPr>
          <w:i/>
        </w:rPr>
        <w:t>DataFrag</w:t>
      </w:r>
      <w:r>
        <w:t>, equivale</w:t>
      </w:r>
      <w:r w:rsidRPr="006B0054">
        <w:t xml:space="preserve"> a </w:t>
      </w:r>
      <w:r>
        <w:t xml:space="preserve">los </w:t>
      </w:r>
      <w:r w:rsidRPr="006B0054">
        <w:t>datos, pero sólo contiene una parte del nuevo valor (uno o más fragmentos). Pe</w:t>
      </w:r>
      <w:r>
        <w:t>rmite que los datos se transmita</w:t>
      </w:r>
      <w:r w:rsidRPr="006B0054">
        <w:t>n como varios fragmentos para superar las limitaciones de tamaño de mensaje</w:t>
      </w:r>
      <w:r>
        <w:t>s de</w:t>
      </w:r>
      <w:r w:rsidRPr="006B0054">
        <w:t xml:space="preserve"> transporte.</w:t>
      </w:r>
    </w:p>
    <w:p w14:paraId="516BA19B" w14:textId="77777777" w:rsidR="00606BF0" w:rsidRDefault="00606BF0" w:rsidP="00205224">
      <w:pPr>
        <w:pStyle w:val="Prrafodelista"/>
        <w:numPr>
          <w:ilvl w:val="0"/>
          <w:numId w:val="52"/>
        </w:numPr>
      </w:pPr>
      <w:r>
        <w:t xml:space="preserve">El </w:t>
      </w:r>
      <w:r w:rsidRPr="00FB010F">
        <w:rPr>
          <w:i/>
        </w:rPr>
        <w:t>HeartBeat</w:t>
      </w:r>
      <w:r>
        <w:t>, d</w:t>
      </w:r>
      <w:r w:rsidRPr="00CE59BB">
        <w:t xml:space="preserve">escribe la información que está disponible en un </w:t>
      </w:r>
      <w:r w:rsidRPr="00FB010F">
        <w:rPr>
          <w:i/>
        </w:rPr>
        <w:t>Writer</w:t>
      </w:r>
      <w:r w:rsidRPr="00CE59BB">
        <w:t xml:space="preserve">. </w:t>
      </w:r>
      <w:r>
        <w:t>Los m</w:t>
      </w:r>
      <w:r w:rsidRPr="00CE59BB">
        <w:t xml:space="preserve">ensajes </w:t>
      </w:r>
      <w:r w:rsidRPr="00FB010F">
        <w:rPr>
          <w:i/>
        </w:rPr>
        <w:t>HeartBeat</w:t>
      </w:r>
      <w:r w:rsidRPr="00CE59BB">
        <w:t xml:space="preserve"> </w:t>
      </w:r>
      <w:r>
        <w:t>son envi</w:t>
      </w:r>
      <w:r w:rsidRPr="00CE59BB">
        <w:t>a</w:t>
      </w:r>
      <w:r>
        <w:t>dos</w:t>
      </w:r>
      <w:r w:rsidRPr="00CE59BB">
        <w:t xml:space="preserve"> por un </w:t>
      </w:r>
      <w:r w:rsidRPr="00FB010F">
        <w:rPr>
          <w:i/>
        </w:rPr>
        <w:t>Writer</w:t>
      </w:r>
      <w:r w:rsidRPr="00CE59BB">
        <w:t xml:space="preserve"> (</w:t>
      </w:r>
      <w:r w:rsidRPr="00CE59BB">
        <w:rPr>
          <w:rFonts w:cs="Times New Roman"/>
          <w:b/>
          <w:bCs/>
          <w:color w:val="000000"/>
          <w:kern w:val="0"/>
          <w:lang w:val="es-US"/>
        </w:rPr>
        <w:t xml:space="preserve">NO_KEY Writer </w:t>
      </w:r>
      <w:r w:rsidRPr="00CE59BB">
        <w:rPr>
          <w:rFonts w:cs="Times New Roman"/>
          <w:color w:val="000000"/>
          <w:kern w:val="0"/>
          <w:lang w:val="es-US"/>
        </w:rPr>
        <w:t xml:space="preserve">o </w:t>
      </w:r>
      <w:r w:rsidRPr="00CE59BB">
        <w:rPr>
          <w:rFonts w:cs="Times New Roman"/>
          <w:b/>
          <w:bCs/>
          <w:color w:val="000000"/>
          <w:kern w:val="0"/>
          <w:lang w:val="es-US"/>
        </w:rPr>
        <w:t>WITH_KEY Writer</w:t>
      </w:r>
      <w:r w:rsidRPr="00CE59BB">
        <w:t xml:space="preserve">) a uno o más </w:t>
      </w:r>
      <w:r w:rsidRPr="00FB010F">
        <w:rPr>
          <w:i/>
        </w:rPr>
        <w:t>Reader</w:t>
      </w:r>
      <w:r w:rsidRPr="00CE59BB">
        <w:t xml:space="preserve"> </w:t>
      </w:r>
      <w:r w:rsidRPr="001E120A">
        <w:rPr>
          <w:b/>
        </w:rPr>
        <w:t>(</w:t>
      </w:r>
      <w:r w:rsidRPr="00CE59BB">
        <w:rPr>
          <w:rFonts w:cs="Times New Roman"/>
          <w:b/>
          <w:bCs/>
          <w:color w:val="000000"/>
          <w:kern w:val="0"/>
          <w:lang w:val="es-US"/>
        </w:rPr>
        <w:t>NO_KEY Reader</w:t>
      </w:r>
      <w:r w:rsidRPr="00CE59BB">
        <w:rPr>
          <w:rFonts w:cs="Times New Roman"/>
          <w:color w:val="000000"/>
          <w:kern w:val="0"/>
          <w:lang w:val="es-US"/>
        </w:rPr>
        <w:t xml:space="preserve"> o</w:t>
      </w:r>
      <w:r>
        <w:rPr>
          <w:rFonts w:cs="Times New Roman"/>
          <w:color w:val="000000"/>
          <w:kern w:val="0"/>
          <w:lang w:val="es-US"/>
        </w:rPr>
        <w:t xml:space="preserve"> </w:t>
      </w:r>
      <w:r w:rsidRPr="00CE59BB">
        <w:rPr>
          <w:rFonts w:cs="Times New Roman"/>
          <w:b/>
          <w:bCs/>
          <w:color w:val="000000"/>
          <w:kern w:val="0"/>
          <w:lang w:val="es-US"/>
        </w:rPr>
        <w:t xml:space="preserve">WITH_KEY </w:t>
      </w:r>
      <w:r w:rsidRPr="001E120A">
        <w:t>Reader</w:t>
      </w:r>
      <w:r w:rsidRPr="001E120A">
        <w:rPr>
          <w:b/>
        </w:rPr>
        <w:t>)</w:t>
      </w:r>
      <w:r w:rsidRPr="00CE59BB">
        <w:t>.</w:t>
      </w:r>
    </w:p>
    <w:p w14:paraId="29239CB0" w14:textId="77777777" w:rsidR="00606BF0" w:rsidRDefault="00606BF0" w:rsidP="00205224">
      <w:pPr>
        <w:pStyle w:val="Prrafodelista"/>
        <w:numPr>
          <w:ilvl w:val="0"/>
          <w:numId w:val="52"/>
        </w:numPr>
      </w:pPr>
      <w:r>
        <w:t xml:space="preserve">El </w:t>
      </w:r>
      <w:r w:rsidRPr="001E120A">
        <w:rPr>
          <w:i/>
        </w:rPr>
        <w:t>HeartbeatFrag</w:t>
      </w:r>
      <w:r>
        <w:t>,</w:t>
      </w:r>
      <w:r w:rsidRPr="00FB010F">
        <w:t xml:space="preserve"> </w:t>
      </w:r>
      <w:r>
        <w:t>es p</w:t>
      </w:r>
      <w:r w:rsidRPr="00FB010F">
        <w:t xml:space="preserve">ara los datos fragmentados, describe </w:t>
      </w:r>
      <w:r>
        <w:t>q</w:t>
      </w:r>
      <w:r w:rsidRPr="00FB010F">
        <w:t xml:space="preserve">ue fragmentos están disponibles en un </w:t>
      </w:r>
      <w:r>
        <w:t>Writer</w:t>
      </w:r>
      <w:r w:rsidRPr="00FB010F">
        <w:t xml:space="preserve">. </w:t>
      </w:r>
      <w:r>
        <w:t>Los m</w:t>
      </w:r>
      <w:r w:rsidRPr="00FB010F">
        <w:t xml:space="preserve">ensajes </w:t>
      </w:r>
      <w:r w:rsidRPr="001E120A">
        <w:rPr>
          <w:i/>
        </w:rPr>
        <w:t>HeartbeatFrag</w:t>
      </w:r>
      <w:r w:rsidRPr="00FB010F">
        <w:t xml:space="preserve"> son enviados por un </w:t>
      </w:r>
      <w:r w:rsidRPr="001E120A">
        <w:rPr>
          <w:i/>
        </w:rPr>
        <w:t>Writer</w:t>
      </w:r>
      <w:r w:rsidRPr="00FB010F">
        <w:t xml:space="preserve"> </w:t>
      </w:r>
      <w:r w:rsidRPr="001E120A">
        <w:rPr>
          <w:b/>
        </w:rPr>
        <w:t>(NO_KEY Writer o WITH_KEY Writer)</w:t>
      </w:r>
      <w:r w:rsidRPr="00FB010F">
        <w:t xml:space="preserve"> a uno o más </w:t>
      </w:r>
      <w:r w:rsidRPr="001E120A">
        <w:rPr>
          <w:i/>
        </w:rPr>
        <w:t>Reader</w:t>
      </w:r>
      <w:r>
        <w:t xml:space="preserve"> </w:t>
      </w:r>
      <w:r w:rsidRPr="001E120A">
        <w:rPr>
          <w:b/>
        </w:rPr>
        <w:t>(NO_KEY Reader o WITH_KEY Reader)</w:t>
      </w:r>
      <w:r w:rsidRPr="001E120A">
        <w:t>.</w:t>
      </w:r>
    </w:p>
    <w:p w14:paraId="563EDC8F" w14:textId="77777777" w:rsidR="00606BF0" w:rsidRDefault="00606BF0" w:rsidP="00205224">
      <w:pPr>
        <w:pStyle w:val="Prrafodelista"/>
        <w:numPr>
          <w:ilvl w:val="0"/>
          <w:numId w:val="52"/>
        </w:numPr>
      </w:pPr>
      <w:r>
        <w:t xml:space="preserve">El </w:t>
      </w:r>
      <w:r w:rsidRPr="001E120A">
        <w:rPr>
          <w:i/>
        </w:rPr>
        <w:t>Gap</w:t>
      </w:r>
      <w:r>
        <w:t>,</w:t>
      </w:r>
      <w:r w:rsidRPr="001E120A">
        <w:t xml:space="preserve"> </w:t>
      </w:r>
      <w:r>
        <w:t>d</w:t>
      </w:r>
      <w:r w:rsidRPr="001E120A">
        <w:t>escribe la informaci</w:t>
      </w:r>
      <w:r>
        <w:t xml:space="preserve">ón que ya no es relevante para el </w:t>
      </w:r>
      <w:r w:rsidRPr="001E120A">
        <w:rPr>
          <w:i/>
        </w:rPr>
        <w:t>Reader</w:t>
      </w:r>
      <w:r w:rsidRPr="001E120A">
        <w:t xml:space="preserve">. </w:t>
      </w:r>
      <w:r>
        <w:t xml:space="preserve">Los </w:t>
      </w:r>
      <w:r w:rsidRPr="001E120A">
        <w:t>mensajes</w:t>
      </w:r>
      <w:r w:rsidRPr="001E120A">
        <w:rPr>
          <w:i/>
        </w:rPr>
        <w:t xml:space="preserve"> Gap</w:t>
      </w:r>
      <w:r w:rsidRPr="001E120A">
        <w:t xml:space="preserve"> son enviados por un </w:t>
      </w:r>
      <w:r w:rsidRPr="001E120A">
        <w:rPr>
          <w:i/>
        </w:rPr>
        <w:t>Writer</w:t>
      </w:r>
      <w:r w:rsidRPr="001E120A">
        <w:t xml:space="preserve"> a uno o más </w:t>
      </w:r>
      <w:r w:rsidRPr="001E120A">
        <w:rPr>
          <w:i/>
        </w:rPr>
        <w:t>Reader</w:t>
      </w:r>
      <w:r w:rsidRPr="001E120A">
        <w:t>.</w:t>
      </w:r>
    </w:p>
    <w:p w14:paraId="44A044DF" w14:textId="77777777" w:rsidR="00606BF0" w:rsidRDefault="00606BF0" w:rsidP="00205224">
      <w:pPr>
        <w:pStyle w:val="Prrafodelista"/>
        <w:numPr>
          <w:ilvl w:val="0"/>
          <w:numId w:val="52"/>
        </w:numPr>
      </w:pPr>
      <w:r>
        <w:t xml:space="preserve">El </w:t>
      </w:r>
      <w:r w:rsidRPr="001E120A">
        <w:rPr>
          <w:i/>
        </w:rPr>
        <w:t>AckNack</w:t>
      </w:r>
      <w:r>
        <w:t>,</w:t>
      </w:r>
      <w:r w:rsidRPr="001E120A">
        <w:t xml:space="preserve"> </w:t>
      </w:r>
      <w:r>
        <w:t>p</w:t>
      </w:r>
      <w:r w:rsidRPr="001E120A">
        <w:t>roporciona información sobre e</w:t>
      </w:r>
      <w:r>
        <w:t xml:space="preserve">l estado de un </w:t>
      </w:r>
      <w:r w:rsidRPr="001E120A">
        <w:rPr>
          <w:i/>
        </w:rPr>
        <w:t>Reader</w:t>
      </w:r>
      <w:r w:rsidRPr="001E120A">
        <w:t xml:space="preserve"> a un </w:t>
      </w:r>
      <w:r w:rsidRPr="001E120A">
        <w:rPr>
          <w:i/>
        </w:rPr>
        <w:t>Writer</w:t>
      </w:r>
      <w:r w:rsidRPr="001E120A">
        <w:t xml:space="preserve">. </w:t>
      </w:r>
      <w:r>
        <w:t>Los m</w:t>
      </w:r>
      <w:r w:rsidRPr="001E120A">
        <w:t xml:space="preserve">ensajes </w:t>
      </w:r>
      <w:r w:rsidRPr="001E120A">
        <w:rPr>
          <w:i/>
        </w:rPr>
        <w:t>AckNack</w:t>
      </w:r>
      <w:r w:rsidRPr="001E120A">
        <w:t xml:space="preserve"> son enviados por un </w:t>
      </w:r>
      <w:r w:rsidRPr="001E120A">
        <w:rPr>
          <w:i/>
        </w:rPr>
        <w:t>Reader</w:t>
      </w:r>
      <w:r w:rsidRPr="001E120A">
        <w:t xml:space="preserve"> a una o más </w:t>
      </w:r>
      <w:r w:rsidRPr="001E120A">
        <w:rPr>
          <w:i/>
        </w:rPr>
        <w:t>Writer</w:t>
      </w:r>
      <w:r w:rsidRPr="001E120A">
        <w:t>.</w:t>
      </w:r>
    </w:p>
    <w:p w14:paraId="537F0091" w14:textId="77777777" w:rsidR="00606BF0" w:rsidRDefault="00606BF0" w:rsidP="00205224">
      <w:pPr>
        <w:pStyle w:val="Prrafodelista"/>
        <w:numPr>
          <w:ilvl w:val="0"/>
          <w:numId w:val="52"/>
        </w:numPr>
      </w:pPr>
      <w:r>
        <w:t xml:space="preserve">El </w:t>
      </w:r>
      <w:r w:rsidRPr="00F620F8">
        <w:rPr>
          <w:i/>
        </w:rPr>
        <w:t>NackFrag</w:t>
      </w:r>
      <w:r>
        <w:rPr>
          <w:i/>
        </w:rPr>
        <w:t>,</w:t>
      </w:r>
      <w:r w:rsidRPr="001E120A">
        <w:t xml:space="preserve"> </w:t>
      </w:r>
      <w:r>
        <w:t>p</w:t>
      </w:r>
      <w:r w:rsidRPr="001E120A">
        <w:t xml:space="preserve">roporciona información sobre el estado de un </w:t>
      </w:r>
      <w:r>
        <w:rPr>
          <w:i/>
        </w:rPr>
        <w:t>Reader</w:t>
      </w:r>
      <w:r w:rsidRPr="001E120A">
        <w:t xml:space="preserve"> a un </w:t>
      </w:r>
      <w:r>
        <w:rPr>
          <w:i/>
        </w:rPr>
        <w:t>Writer</w:t>
      </w:r>
      <w:r w:rsidRPr="001E120A">
        <w:t>, más específicamente lo</w:t>
      </w:r>
      <w:r>
        <w:t>s fragmentos</w:t>
      </w:r>
      <w:r w:rsidRPr="001E120A">
        <w:t xml:space="preserve"> </w:t>
      </w:r>
      <w:r>
        <w:t xml:space="preserve">de información que </w:t>
      </w:r>
      <w:r w:rsidRPr="001E120A">
        <w:t>sigue</w:t>
      </w:r>
      <w:r>
        <w:t>n</w:t>
      </w:r>
      <w:r w:rsidRPr="001E120A">
        <w:t xml:space="preserve"> </w:t>
      </w:r>
      <w:r>
        <w:t>perdidos en</w:t>
      </w:r>
      <w:r w:rsidRPr="001E120A">
        <w:t xml:space="preserve"> el </w:t>
      </w:r>
      <w:r>
        <w:rPr>
          <w:i/>
        </w:rPr>
        <w:t>Reader</w:t>
      </w:r>
      <w:r w:rsidRPr="001E120A">
        <w:t xml:space="preserve">. </w:t>
      </w:r>
      <w:r>
        <w:t>Los m</w:t>
      </w:r>
      <w:r w:rsidRPr="001E120A">
        <w:t xml:space="preserve">ensajes </w:t>
      </w:r>
      <w:r w:rsidRPr="00F620F8">
        <w:rPr>
          <w:i/>
        </w:rPr>
        <w:t>NackFrag</w:t>
      </w:r>
      <w:r w:rsidRPr="001E120A">
        <w:t xml:space="preserve"> son enviados por un </w:t>
      </w:r>
      <w:r>
        <w:rPr>
          <w:i/>
        </w:rPr>
        <w:t>Reader</w:t>
      </w:r>
      <w:r>
        <w:t xml:space="preserve"> a uno</w:t>
      </w:r>
      <w:r w:rsidRPr="001E120A">
        <w:t xml:space="preserve"> o más </w:t>
      </w:r>
      <w:r>
        <w:rPr>
          <w:i/>
        </w:rPr>
        <w:t>Writer</w:t>
      </w:r>
      <w:r w:rsidRPr="001E120A">
        <w:t>.</w:t>
      </w:r>
      <w:r>
        <w:t xml:space="preserve"> </w:t>
      </w:r>
    </w:p>
    <w:p w14:paraId="4A45A78C" w14:textId="77777777" w:rsidR="00606BF0" w:rsidRDefault="00606BF0" w:rsidP="00606BF0">
      <w:pPr>
        <w:ind w:left="1080" w:firstLine="0"/>
      </w:pPr>
      <w:r>
        <w:t>Los submensajes de interpretación son:</w:t>
      </w:r>
    </w:p>
    <w:p w14:paraId="6D397CC6" w14:textId="77777777" w:rsidR="00606BF0" w:rsidRDefault="00606BF0" w:rsidP="00205224">
      <w:pPr>
        <w:pStyle w:val="Prrafodelista"/>
        <w:numPr>
          <w:ilvl w:val="0"/>
          <w:numId w:val="53"/>
        </w:numPr>
      </w:pPr>
      <w:r>
        <w:t xml:space="preserve">El </w:t>
      </w:r>
      <w:r w:rsidRPr="00F620F8">
        <w:rPr>
          <w:i/>
        </w:rPr>
        <w:t>InfoSource</w:t>
      </w:r>
      <w:r>
        <w:rPr>
          <w:i/>
        </w:rPr>
        <w:t>,</w:t>
      </w:r>
      <w:r w:rsidRPr="00F620F8">
        <w:t xml:space="preserve"> </w:t>
      </w:r>
      <w:r>
        <w:t>p</w:t>
      </w:r>
      <w:r w:rsidRPr="00F620F8">
        <w:t xml:space="preserve">roporciona información acerca de la fuente de donde se originaron </w:t>
      </w:r>
      <w:r>
        <w:t>los Entity Submessage</w:t>
      </w:r>
      <w:r w:rsidRPr="00F620F8">
        <w:t xml:space="preserve"> posteriores</w:t>
      </w:r>
      <w:r>
        <w:t>. Este</w:t>
      </w:r>
      <w:r w:rsidRPr="00F620F8">
        <w:t xml:space="preserve"> submensaje se utiliza principalmente para la retransmisión </w:t>
      </w:r>
      <w:r>
        <w:t>de subm</w:t>
      </w:r>
      <w:r w:rsidRPr="00F620F8">
        <w:t xml:space="preserve">ensajes RTPS. </w:t>
      </w:r>
    </w:p>
    <w:p w14:paraId="5174ACBE" w14:textId="77777777" w:rsidR="00606BF0" w:rsidRDefault="00606BF0" w:rsidP="00205224">
      <w:pPr>
        <w:pStyle w:val="Prrafodelista"/>
        <w:numPr>
          <w:ilvl w:val="0"/>
          <w:numId w:val="53"/>
        </w:numPr>
      </w:pPr>
      <w:r>
        <w:t xml:space="preserve">El </w:t>
      </w:r>
      <w:r w:rsidRPr="00F620F8">
        <w:rPr>
          <w:i/>
        </w:rPr>
        <w:t>InfoDestination</w:t>
      </w:r>
      <w:r>
        <w:t>,</w:t>
      </w:r>
      <w:r w:rsidRPr="00F620F8">
        <w:t xml:space="preserve"> </w:t>
      </w:r>
      <w:r>
        <w:t>p</w:t>
      </w:r>
      <w:r w:rsidRPr="00F620F8">
        <w:t xml:space="preserve">roporciona información sobre el destino final de </w:t>
      </w:r>
      <w:r>
        <w:t>Entity Submessage</w:t>
      </w:r>
      <w:r w:rsidRPr="00F620F8">
        <w:t xml:space="preserve"> posteriores. Est</w:t>
      </w:r>
      <w:r>
        <w:t>e</w:t>
      </w:r>
      <w:r w:rsidRPr="00F620F8">
        <w:t xml:space="preserve"> submensaje se utiliza principalmente para la retransmisión </w:t>
      </w:r>
      <w:r>
        <w:t>de subm</w:t>
      </w:r>
      <w:r w:rsidRPr="00F620F8">
        <w:t xml:space="preserve">ensajes RTPS. </w:t>
      </w:r>
    </w:p>
    <w:p w14:paraId="0413D5C3" w14:textId="77777777" w:rsidR="00606BF0" w:rsidRDefault="00606BF0" w:rsidP="00205224">
      <w:pPr>
        <w:pStyle w:val="Prrafodelista"/>
        <w:numPr>
          <w:ilvl w:val="0"/>
          <w:numId w:val="53"/>
        </w:numPr>
      </w:pPr>
      <w:r>
        <w:lastRenderedPageBreak/>
        <w:t xml:space="preserve">El </w:t>
      </w:r>
      <w:r w:rsidRPr="00325713">
        <w:rPr>
          <w:i/>
        </w:rPr>
        <w:t>InfoReply</w:t>
      </w:r>
      <w:r>
        <w:t>,</w:t>
      </w:r>
      <w:r w:rsidRPr="00325713">
        <w:t xml:space="preserve"> </w:t>
      </w:r>
      <w:r>
        <w:t>p</w:t>
      </w:r>
      <w:r w:rsidRPr="00325713">
        <w:t xml:space="preserve">roporciona información sobre </w:t>
      </w:r>
      <w:r>
        <w:t>donde</w:t>
      </w:r>
      <w:r w:rsidRPr="00325713">
        <w:t xml:space="preserve"> responder a las entidades que figuran en</w:t>
      </w:r>
      <w:r>
        <w:t xml:space="preserve"> submensajes posteriores</w:t>
      </w:r>
      <w:r w:rsidRPr="00325713">
        <w:t>.</w:t>
      </w:r>
    </w:p>
    <w:p w14:paraId="07FC3A10" w14:textId="77777777" w:rsidR="00606BF0" w:rsidRDefault="00606BF0" w:rsidP="00205224">
      <w:pPr>
        <w:pStyle w:val="Prrafodelista"/>
        <w:numPr>
          <w:ilvl w:val="0"/>
          <w:numId w:val="53"/>
        </w:numPr>
      </w:pPr>
      <w:r>
        <w:t xml:space="preserve">El </w:t>
      </w:r>
      <w:r w:rsidRPr="00325713">
        <w:rPr>
          <w:i/>
        </w:rPr>
        <w:t>InfoTimestamp</w:t>
      </w:r>
      <w:r>
        <w:t>,</w:t>
      </w:r>
      <w:r w:rsidRPr="00325713">
        <w:t xml:space="preserve"> </w:t>
      </w:r>
      <w:r>
        <w:t>p</w:t>
      </w:r>
      <w:r w:rsidRPr="00325713">
        <w:t xml:space="preserve">roporciona un </w:t>
      </w:r>
      <w:r>
        <w:rPr>
          <w:i/>
        </w:rPr>
        <w:t xml:space="preserve">TimeStamp </w:t>
      </w:r>
      <w:r>
        <w:t>origen</w:t>
      </w:r>
      <w:r w:rsidRPr="00325713">
        <w:t xml:space="preserve"> para </w:t>
      </w:r>
      <w:r w:rsidRPr="00325713">
        <w:rPr>
          <w:i/>
        </w:rPr>
        <w:t xml:space="preserve">Entity Submessage </w:t>
      </w:r>
      <w:r w:rsidRPr="00325713">
        <w:t>posteriores.</w:t>
      </w:r>
    </w:p>
    <w:p w14:paraId="724C2F55" w14:textId="77777777" w:rsidR="00606BF0" w:rsidRDefault="00606BF0" w:rsidP="00205224">
      <w:pPr>
        <w:pStyle w:val="Prrafodelista"/>
        <w:numPr>
          <w:ilvl w:val="0"/>
          <w:numId w:val="53"/>
        </w:numPr>
      </w:pPr>
      <w:r>
        <w:t xml:space="preserve">El </w:t>
      </w:r>
      <w:r w:rsidRPr="00325713">
        <w:rPr>
          <w:i/>
        </w:rPr>
        <w:t>Pad</w:t>
      </w:r>
      <w:r>
        <w:rPr>
          <w:i/>
        </w:rPr>
        <w:t xml:space="preserve">, </w:t>
      </w:r>
      <w:r>
        <w:t>s</w:t>
      </w:r>
      <w:r w:rsidRPr="00325713">
        <w:t>e utiliza para agregar relleno a un mensaje, si es necesario para la alineación de</w:t>
      </w:r>
      <w:r>
        <w:t xml:space="preserve"> la</w:t>
      </w:r>
      <w:r w:rsidRPr="00325713">
        <w:t xml:space="preserve"> memoria.</w:t>
      </w:r>
    </w:p>
    <w:p w14:paraId="6FC0C092" w14:textId="77777777" w:rsidR="00606BF0" w:rsidRDefault="00606BF0" w:rsidP="00606BF0">
      <w:r>
        <w:t xml:space="preserve">A continuación se muestran los diferentes submensajes RTPS en la </w:t>
      </w:r>
      <w:r>
        <w:fldChar w:fldCharType="begin"/>
      </w:r>
      <w:r>
        <w:instrText xml:space="preserve"> REF _Ref420925667 \h </w:instrText>
      </w:r>
      <w:r>
        <w:fldChar w:fldCharType="separate"/>
      </w:r>
      <w:r w:rsidR="00705AE8" w:rsidRPr="006A233A">
        <w:t xml:space="preserve">Figura </w:t>
      </w:r>
      <w:r w:rsidR="00705AE8">
        <w:rPr>
          <w:noProof/>
        </w:rPr>
        <w:t>2</w:t>
      </w:r>
      <w:r w:rsidR="00705AE8">
        <w:noBreakHyphen/>
      </w:r>
      <w:r w:rsidR="00705AE8">
        <w:rPr>
          <w:noProof/>
        </w:rPr>
        <w:t>25</w:t>
      </w:r>
      <w:r>
        <w:fldChar w:fldCharType="end"/>
      </w:r>
      <w:r>
        <w:t>.</w:t>
      </w:r>
    </w:p>
    <w:p w14:paraId="50A88212" w14:textId="77777777" w:rsidR="00606BF0" w:rsidRDefault="00606BF0" w:rsidP="00606BF0">
      <w:pPr>
        <w:keepNext/>
        <w:jc w:val="center"/>
      </w:pPr>
      <w:r>
        <w:rPr>
          <w:noProof/>
          <w:lang w:eastAsia="es-EC"/>
        </w:rPr>
        <w:drawing>
          <wp:inline distT="0" distB="0" distL="0" distR="0" wp14:anchorId="742BB0C1" wp14:editId="4B28E036">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59">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77777777" w:rsidR="00606BF0" w:rsidRPr="006A233A" w:rsidRDefault="00606BF0" w:rsidP="00606BF0">
      <w:pPr>
        <w:pStyle w:val="Descripcin"/>
        <w:jc w:val="center"/>
        <w:rPr>
          <w:color w:val="auto"/>
          <w:szCs w:val="24"/>
        </w:rPr>
      </w:pPr>
      <w:bookmarkStart w:id="226" w:name="_Ref420925667"/>
      <w:bookmarkStart w:id="227" w:name="_Toc421177690"/>
      <w:bookmarkStart w:id="228" w:name="_Toc421180814"/>
      <w:r w:rsidRPr="006A233A">
        <w:rPr>
          <w:color w:val="auto"/>
          <w:szCs w:val="24"/>
        </w:rPr>
        <w:t xml:space="preserve">Figura </w:t>
      </w:r>
      <w:r>
        <w:rPr>
          <w:color w:val="auto"/>
          <w:szCs w:val="24"/>
        </w:rPr>
        <w:fldChar w:fldCharType="begin"/>
      </w:r>
      <w:r>
        <w:rPr>
          <w:color w:val="auto"/>
          <w:szCs w:val="24"/>
        </w:rPr>
        <w:instrText xml:space="preserve"> STYLEREF 1 \s </w:instrText>
      </w:r>
      <w:r>
        <w:rPr>
          <w:color w:val="auto"/>
          <w:szCs w:val="24"/>
        </w:rPr>
        <w:fldChar w:fldCharType="separate"/>
      </w:r>
      <w:r w:rsidR="00705AE8">
        <w:rPr>
          <w:noProof/>
          <w:color w:val="auto"/>
          <w:szCs w:val="24"/>
        </w:rPr>
        <w:t>2</w:t>
      </w:r>
      <w:r>
        <w:rPr>
          <w:color w:val="auto"/>
          <w:szCs w:val="24"/>
        </w:rPr>
        <w:fldChar w:fldCharType="end"/>
      </w:r>
      <w:r>
        <w:rPr>
          <w:color w:val="auto"/>
          <w:szCs w:val="24"/>
        </w:rPr>
        <w:noBreakHyphen/>
      </w:r>
      <w:r>
        <w:rPr>
          <w:color w:val="auto"/>
          <w:szCs w:val="24"/>
        </w:rPr>
        <w:fldChar w:fldCharType="begin"/>
      </w:r>
      <w:r>
        <w:rPr>
          <w:color w:val="auto"/>
          <w:szCs w:val="24"/>
        </w:rPr>
        <w:instrText xml:space="preserve"> SEQ Figura \* ARABIC \s 1 </w:instrText>
      </w:r>
      <w:r>
        <w:rPr>
          <w:color w:val="auto"/>
          <w:szCs w:val="24"/>
        </w:rPr>
        <w:fldChar w:fldCharType="separate"/>
      </w:r>
      <w:r w:rsidR="00705AE8">
        <w:rPr>
          <w:noProof/>
          <w:color w:val="auto"/>
          <w:szCs w:val="24"/>
        </w:rPr>
        <w:t>25</w:t>
      </w:r>
      <w:r>
        <w:rPr>
          <w:color w:val="auto"/>
          <w:szCs w:val="24"/>
        </w:rPr>
        <w:fldChar w:fldCharType="end"/>
      </w:r>
      <w:bookmarkEnd w:id="226"/>
      <w:r w:rsidRPr="006A233A">
        <w:rPr>
          <w:color w:val="auto"/>
          <w:szCs w:val="24"/>
        </w:rPr>
        <w:t xml:space="preserve">. </w:t>
      </w:r>
      <w:r w:rsidRPr="006A233A">
        <w:rPr>
          <w:i w:val="0"/>
          <w:color w:val="auto"/>
          <w:szCs w:val="24"/>
        </w:rPr>
        <w:t>Submensajes RTPS.</w:t>
      </w:r>
      <w:bookmarkEnd w:id="227"/>
      <w:bookmarkEnd w:id="228"/>
    </w:p>
    <w:p w14:paraId="7A1EB9E8" w14:textId="77777777" w:rsidR="00606BF0" w:rsidRDefault="00606BF0" w:rsidP="00606BF0">
      <w:r>
        <w:t xml:space="preserve">El detalle de los tipos de submensajes RTPS se encuentra en la sección del Módulo Mensajes de la norma </w:t>
      </w:r>
      <w:sdt>
        <w:sdtPr>
          <w:id w:val="558838145"/>
          <w:citation/>
        </w:sdtPr>
        <w:sdtContent>
          <w:r>
            <w:fldChar w:fldCharType="begin"/>
          </w:r>
          <w:r>
            <w:rPr>
              <w:lang w:val="es-US"/>
            </w:rPr>
            <w:instrText xml:space="preserve"> CITATION OMG14 \l 21514 </w:instrText>
          </w:r>
          <w:r>
            <w:fldChar w:fldCharType="separate"/>
          </w:r>
          <w:r w:rsidR="00771C4C">
            <w:rPr>
              <w:noProof/>
              <w:lang w:val="es-US"/>
            </w:rPr>
            <w:t>(OMG, 2014)</w:t>
          </w:r>
          <w:r>
            <w:fldChar w:fldCharType="end"/>
          </w:r>
        </w:sdtContent>
      </w:sdt>
      <w:r>
        <w:t>.</w:t>
      </w:r>
    </w:p>
    <w:p w14:paraId="3D364C13" w14:textId="77777777" w:rsidR="0046229E" w:rsidRDefault="0046229E" w:rsidP="0046229E"/>
    <w:p w14:paraId="67113E41" w14:textId="77777777" w:rsidR="0046229E" w:rsidRDefault="0046229E" w:rsidP="0046229E"/>
    <w:p w14:paraId="1B8E3D26" w14:textId="4C961E65" w:rsidR="0046229E" w:rsidRDefault="0046229E" w:rsidP="0046229E">
      <w:pPr>
        <w:pStyle w:val="Ttulo3"/>
      </w:pPr>
      <w:bookmarkStart w:id="229" w:name="_Toc421180745"/>
      <w:r>
        <w:lastRenderedPageBreak/>
        <w:t>Módulo Comportamiento</w:t>
      </w:r>
      <w:bookmarkEnd w:id="229"/>
    </w:p>
    <w:p w14:paraId="3618DEEF" w14:textId="39992AAE" w:rsidR="0046229E" w:rsidRDefault="0046229E" w:rsidP="00531808">
      <w:r>
        <w:t xml:space="preserve">Una ver que el RTPS </w:t>
      </w:r>
      <w:r>
        <w:rPr>
          <w:i/>
        </w:rPr>
        <w:t>Writer</w:t>
      </w:r>
      <w:r>
        <w:t xml:space="preserve"> ha sido asociado a un RTPS </w:t>
      </w:r>
      <w:r>
        <w:rPr>
          <w:i/>
        </w:rPr>
        <w:t>Reader</w:t>
      </w:r>
      <w:r>
        <w:t xml:space="preserve">, es responsabilidad de ambos, asegurarse que los cambios en el </w:t>
      </w:r>
      <w:r>
        <w:rPr>
          <w:i/>
        </w:rPr>
        <w:t>CacheChange</w:t>
      </w:r>
      <w:r>
        <w:t xml:space="preserve"> </w:t>
      </w:r>
      <w:r w:rsidR="00531808">
        <w:t xml:space="preserve">que existen en la </w:t>
      </w:r>
      <w:r w:rsidR="00531808">
        <w:rPr>
          <w:i/>
        </w:rPr>
        <w:t>HistoryCache</w:t>
      </w:r>
      <w:r w:rsidR="00531808">
        <w:t xml:space="preserve"> de los diferentes </w:t>
      </w:r>
      <w:r w:rsidR="00531808">
        <w:rPr>
          <w:i/>
        </w:rPr>
        <w:t>Writers</w:t>
      </w:r>
      <w:r w:rsidR="00531808">
        <w:t xml:space="preserve"> sean propagados a la </w:t>
      </w:r>
      <w:r w:rsidR="00531808">
        <w:rPr>
          <w:i/>
        </w:rPr>
        <w:t>HistoryCache</w:t>
      </w:r>
      <w:r w:rsidR="00531808">
        <w:t xml:space="preserve"> de los diferentes </w:t>
      </w:r>
      <w:r w:rsidR="00531808">
        <w:rPr>
          <w:i/>
        </w:rPr>
        <w:t>Readers</w:t>
      </w:r>
      <w:r w:rsidR="00531808">
        <w:t>.</w:t>
      </w:r>
    </w:p>
    <w:p w14:paraId="434B44BF" w14:textId="76B25771" w:rsidR="00531808" w:rsidRDefault="00531808" w:rsidP="00531808">
      <w:r>
        <w:t xml:space="preserve">Este módulo describe como los pares de </w:t>
      </w:r>
      <w:r>
        <w:rPr>
          <w:i/>
        </w:rPr>
        <w:t>Writer y Reader</w:t>
      </w:r>
      <w:r>
        <w:t xml:space="preserve"> RTPS asociados deben comportarse para propagar los cambios en el </w:t>
      </w:r>
      <w:r>
        <w:rPr>
          <w:i/>
        </w:rPr>
        <w:t>CacheChange</w:t>
      </w:r>
      <w:r>
        <w:t>. Este comportamiento está definido en términos de los mensajes intercambiados usando a los mensajes RTPS que ya fueron descritos en el anterior punto.</w:t>
      </w:r>
    </w:p>
    <w:p w14:paraId="28CC2786" w14:textId="7B2E9030" w:rsidR="00531808" w:rsidRDefault="002523C3" w:rsidP="002523C3">
      <w:pPr>
        <w:pStyle w:val="Ttulo4"/>
      </w:pPr>
      <w:r>
        <w:t>Requerimientos Generales</w:t>
      </w:r>
    </w:p>
    <w:p w14:paraId="445E8922" w14:textId="1409750A" w:rsidR="002523C3" w:rsidRDefault="002523C3" w:rsidP="002523C3">
      <w:r>
        <w:t>Los siguientes requerimientos aplican a todas las entidades RTPS.</w:t>
      </w:r>
    </w:p>
    <w:p w14:paraId="13D4EB38" w14:textId="79C19F4E" w:rsidR="002523C3" w:rsidRDefault="002523C3" w:rsidP="00205224">
      <w:pPr>
        <w:pStyle w:val="Prrafodelista"/>
        <w:numPr>
          <w:ilvl w:val="0"/>
          <w:numId w:val="44"/>
        </w:numPr>
      </w:pPr>
      <w:r>
        <w:t>Todas la comunicaciones deberán tomar lugar usando mensajes RTPS, es decir que ningún otro mensaje que no esté definido en los mensajes RTPS puede ser usado.</w:t>
      </w:r>
    </w:p>
    <w:p w14:paraId="6013FC44" w14:textId="4BD1EE00" w:rsidR="002523C3" w:rsidRDefault="0014181A" w:rsidP="00205224">
      <w:pPr>
        <w:pStyle w:val="Prrafodelista"/>
        <w:numPr>
          <w:ilvl w:val="0"/>
          <w:numId w:val="44"/>
        </w:numPr>
      </w:pPr>
      <w:r>
        <w:t xml:space="preserve">Todas las implementaciones deben implementar a un RTPS </w:t>
      </w:r>
      <w:r>
        <w:rPr>
          <w:i/>
        </w:rPr>
        <w:t>Message Receiver</w:t>
      </w:r>
      <w:r>
        <w:t>, es decir que para interpretar a los submensajes RTPS se deberá usar esta implementación.</w:t>
      </w:r>
    </w:p>
    <w:p w14:paraId="7803FB70" w14:textId="0BAE1B3C" w:rsidR="0014181A" w:rsidRDefault="0014181A" w:rsidP="00205224">
      <w:pPr>
        <w:pStyle w:val="Prrafodelista"/>
        <w:numPr>
          <w:ilvl w:val="0"/>
          <w:numId w:val="44"/>
        </w:numPr>
      </w:pPr>
      <w:r>
        <w:t xml:space="preserve">Las características de tiempos en todas las </w:t>
      </w:r>
      <w:r w:rsidR="002B13A5">
        <w:t>implementaciones</w:t>
      </w:r>
      <w:r>
        <w:t xml:space="preserve"> deben </w:t>
      </w:r>
      <w:r w:rsidR="00610AEA">
        <w:t>ser configurables.</w:t>
      </w:r>
    </w:p>
    <w:p w14:paraId="61DD8E6F" w14:textId="23F7E469" w:rsidR="00610AEA" w:rsidRDefault="00610AEA" w:rsidP="00205224">
      <w:pPr>
        <w:pStyle w:val="Prrafodelista"/>
        <w:numPr>
          <w:ilvl w:val="0"/>
          <w:numId w:val="44"/>
        </w:numPr>
      </w:pPr>
      <w:r>
        <w:t xml:space="preserve">Las implementaciones deben implementar al protocolo de descubrimiento denominado </w:t>
      </w:r>
      <w:r>
        <w:rPr>
          <w:i/>
        </w:rPr>
        <w:t xml:space="preserve">Simple Participant and </w:t>
      </w:r>
      <w:r w:rsidR="00532518">
        <w:rPr>
          <w:i/>
        </w:rPr>
        <w:t>Endpoint</w:t>
      </w:r>
      <w:r>
        <w:rPr>
          <w:i/>
        </w:rPr>
        <w:t xml:space="preserve"> Discovery Protocols</w:t>
      </w:r>
      <w:r>
        <w:t xml:space="preserve">, es decir a los protocolos de descubrimientos que cubre el </w:t>
      </w:r>
      <w:r w:rsidR="00532518">
        <w:t>estándar.</w:t>
      </w:r>
    </w:p>
    <w:p w14:paraId="78025886" w14:textId="59BB2088" w:rsidR="00532518" w:rsidRDefault="00532518" w:rsidP="00532518">
      <w:pPr>
        <w:pStyle w:val="Ttulo4"/>
      </w:pPr>
      <w:r>
        <w:t>Comportamiento requerido de los Writer RTPS</w:t>
      </w:r>
    </w:p>
    <w:p w14:paraId="29707166" w14:textId="176118F8" w:rsidR="00532518" w:rsidRDefault="00532518" w:rsidP="00205224">
      <w:pPr>
        <w:pStyle w:val="Prrafodelista"/>
        <w:numPr>
          <w:ilvl w:val="0"/>
          <w:numId w:val="45"/>
        </w:numPr>
      </w:pPr>
      <w:r>
        <w:t xml:space="preserve">Los </w:t>
      </w:r>
      <w:r>
        <w:rPr>
          <w:i/>
        </w:rPr>
        <w:t>Writers</w:t>
      </w:r>
      <w:r>
        <w:t xml:space="preserve"> no deben enviar datos fuera de orden, es decir que estos deben enviar los datos en el mismo orden en el que fueron añadidos en su </w:t>
      </w:r>
      <w:r>
        <w:rPr>
          <w:i/>
        </w:rPr>
        <w:t>HistoryCache</w:t>
      </w:r>
      <w:r>
        <w:t>.</w:t>
      </w:r>
    </w:p>
    <w:p w14:paraId="3C72F125" w14:textId="6F45ACFF" w:rsidR="00532518" w:rsidRDefault="00532518" w:rsidP="00205224">
      <w:pPr>
        <w:pStyle w:val="Prrafodelista"/>
        <w:numPr>
          <w:ilvl w:val="0"/>
          <w:numId w:val="45"/>
        </w:numPr>
      </w:pPr>
      <w:r>
        <w:lastRenderedPageBreak/>
        <w:t xml:space="preserve">Los </w:t>
      </w:r>
      <w:r>
        <w:rPr>
          <w:i/>
        </w:rPr>
        <w:t xml:space="preserve">Writers </w:t>
      </w:r>
      <w:r>
        <w:t xml:space="preserve">deben incluir valores </w:t>
      </w:r>
      <w:r>
        <w:rPr>
          <w:i/>
        </w:rPr>
        <w:t>in-line QoS</w:t>
      </w:r>
      <w:r>
        <w:t xml:space="preserve"> si es requerido por un </w:t>
      </w:r>
      <w:r>
        <w:rPr>
          <w:i/>
        </w:rPr>
        <w:t>Reader</w:t>
      </w:r>
      <w:r>
        <w:t xml:space="preserve">, es decir que un </w:t>
      </w:r>
      <w:r>
        <w:rPr>
          <w:i/>
        </w:rPr>
        <w:t>writer</w:t>
      </w:r>
      <w:r>
        <w:t xml:space="preserve"> debe respetar las solicitudes de los </w:t>
      </w:r>
      <w:r>
        <w:rPr>
          <w:i/>
        </w:rPr>
        <w:t>Readers</w:t>
      </w:r>
      <w:r>
        <w:t xml:space="preserve"> para recibir mensajes de datos con QoS.</w:t>
      </w:r>
    </w:p>
    <w:p w14:paraId="258EB86B" w14:textId="4444A8E7" w:rsidR="00532518" w:rsidRDefault="00532518" w:rsidP="00205224">
      <w:pPr>
        <w:pStyle w:val="Prrafodelista"/>
        <w:numPr>
          <w:ilvl w:val="0"/>
          <w:numId w:val="45"/>
        </w:numPr>
      </w:pPr>
      <w:r>
        <w:t>Los</w:t>
      </w:r>
      <w:r>
        <w:rPr>
          <w:i/>
        </w:rPr>
        <w:t xml:space="preserve"> Writers </w:t>
      </w:r>
      <w:r>
        <w:t xml:space="preserve">deben enviar mensajes </w:t>
      </w:r>
      <w:r>
        <w:rPr>
          <w:i/>
        </w:rPr>
        <w:t>Heartbeat</w:t>
      </w:r>
      <w:r>
        <w:t xml:space="preserve"> periódicamente</w:t>
      </w:r>
      <w:r w:rsidR="00AE67BA">
        <w:t xml:space="preserve"> cuando se trabaja en modo confiable, un escritor debe periódicamente informar a cada lector asociado de su disponibilidad de datos, enviando heartbeats periódicos que incluyen el número de secuencia del dato disponible. Si no hay datos disponibles, ningún Heartbeat debe ser enviado. Para comunicaciones estrictamente confiables, los escritores deben continuar enviando mensajes Heartbeat a los lectores hasta que los lectores hayan confirmado la recepción de los datos o hayan desparecido.</w:t>
      </w:r>
    </w:p>
    <w:p w14:paraId="6956DC0C" w14:textId="7AA43D14" w:rsidR="00AE67BA" w:rsidRDefault="00AE67BA" w:rsidP="00205224">
      <w:pPr>
        <w:pStyle w:val="Prrafodelista"/>
        <w:numPr>
          <w:ilvl w:val="0"/>
          <w:numId w:val="45"/>
        </w:numPr>
      </w:pPr>
      <w:r>
        <w:t xml:space="preserve">Los </w:t>
      </w:r>
      <w:r>
        <w:rPr>
          <w:i/>
        </w:rPr>
        <w:t xml:space="preserve">Writers </w:t>
      </w:r>
      <w:r>
        <w:t xml:space="preserve"> deben eventualmente responder a acuses de recibo negativos, cuando un acuse de recibo negativo nos indica que parte de la información se ha perdido, el escritor debe responder también enviando nuevamente los datos perdidos, enviando un mensaje GAP cuando esta información no es relevante, o enviando un mensaje Heartbeat cuando esta información ya no </w:t>
      </w:r>
      <w:r w:rsidR="003C2CA7">
        <w:t>está</w:t>
      </w:r>
      <w:r>
        <w:t xml:space="preserve"> disponible.</w:t>
      </w:r>
    </w:p>
    <w:p w14:paraId="0204DC0C" w14:textId="77777777" w:rsidR="00AE67BA" w:rsidRPr="00532518" w:rsidRDefault="00AE67BA" w:rsidP="005018B2"/>
    <w:p w14:paraId="71AAB6DE" w14:textId="6A155383" w:rsidR="0046229E" w:rsidRDefault="00866BF2" w:rsidP="00866BF2">
      <w:pPr>
        <w:pStyle w:val="Ttulo4"/>
      </w:pPr>
      <w:r>
        <w:t>Comportamiento requerido de los Reader RTPS</w:t>
      </w:r>
    </w:p>
    <w:p w14:paraId="4F31CA97" w14:textId="23DF2B3B" w:rsidR="00866BF2" w:rsidRDefault="00866BF2" w:rsidP="00205224">
      <w:pPr>
        <w:pStyle w:val="Prrafodelista"/>
        <w:numPr>
          <w:ilvl w:val="0"/>
          <w:numId w:val="46"/>
        </w:numPr>
      </w:pPr>
      <w:r>
        <w:t xml:space="preserve">Los </w:t>
      </w:r>
      <w:r>
        <w:rPr>
          <w:i/>
        </w:rPr>
        <w:t xml:space="preserve">Reader </w:t>
      </w:r>
      <w:r>
        <w:t xml:space="preserve"> deben responder eventualmente después de recibir un mensaje Heartbeat con bandera </w:t>
      </w:r>
      <w:r>
        <w:rPr>
          <w:i/>
        </w:rPr>
        <w:t xml:space="preserve">final </w:t>
      </w:r>
      <w:r w:rsidR="00B64E16">
        <w:t>no establecida con un mensaje ACKNACK, este mensaje debe acusar el recibo de información cuando toda la información ha sido recibida o también podría indicar que algunos datos se han perdido. Además esta respuesta debe ser retardada para evitar tormentas de mensajes.</w:t>
      </w:r>
    </w:p>
    <w:p w14:paraId="266A2153" w14:textId="7539AF6E" w:rsidR="00B64E16" w:rsidRDefault="00C41986" w:rsidP="00205224">
      <w:pPr>
        <w:pStyle w:val="Prrafodelista"/>
        <w:numPr>
          <w:ilvl w:val="0"/>
          <w:numId w:val="46"/>
        </w:numPr>
      </w:pPr>
      <w:r>
        <w:t xml:space="preserve">Los </w:t>
      </w:r>
      <w:r>
        <w:rPr>
          <w:i/>
        </w:rPr>
        <w:t>Reader</w:t>
      </w:r>
      <w:r>
        <w:t xml:space="preserve"> deben responder eventualmente después de recibir heartbeats los cuales indican que un dat</w:t>
      </w:r>
      <w:r w:rsidR="008855F7">
        <w:t xml:space="preserve">o se ha perdido, hasta recibir un mensaje Heartbeat, un </w:t>
      </w:r>
      <w:r w:rsidR="008855F7">
        <w:lastRenderedPageBreak/>
        <w:t xml:space="preserve">lector que está perdiendo información debe responder con un mensaje ACKNACK indicando que información ha perdido. Este requerimiento solamente es aplicado si el lector puede acomodar los datos perdidos en su caché </w:t>
      </w:r>
      <w:r w:rsidR="00612AAD">
        <w:t>y es independiente de la configuración de la bandera final del mensaje HEARTBEAT.</w:t>
      </w:r>
    </w:p>
    <w:p w14:paraId="179AEA66" w14:textId="1D840620" w:rsidR="00F80676" w:rsidRDefault="00F80676" w:rsidP="00205224">
      <w:pPr>
        <w:pStyle w:val="Prrafodelista"/>
        <w:numPr>
          <w:ilvl w:val="0"/>
          <w:numId w:val="46"/>
        </w:numPr>
      </w:pPr>
      <w:r>
        <w:t>Una vez acusado positivamente un mensaje, no se puede acusar negativamente el mismo mensaje.</w:t>
      </w:r>
    </w:p>
    <w:p w14:paraId="2D1F1C0E" w14:textId="206EBBAD" w:rsidR="00F80676" w:rsidRDefault="00F80676" w:rsidP="00205224">
      <w:pPr>
        <w:pStyle w:val="Prrafodelista"/>
        <w:numPr>
          <w:ilvl w:val="0"/>
          <w:numId w:val="46"/>
        </w:numPr>
      </w:pPr>
      <w:r>
        <w:t xml:space="preserve">Los </w:t>
      </w:r>
      <w:r>
        <w:rPr>
          <w:i/>
        </w:rPr>
        <w:t xml:space="preserve">Reader </w:t>
      </w:r>
      <w:r>
        <w:t>solamente pueden enviar mensajes ACKNACK en respuesta a los mensajes HEARTBEAT.</w:t>
      </w:r>
    </w:p>
    <w:p w14:paraId="7B26F415" w14:textId="295FCF3B" w:rsidR="00F80676" w:rsidRDefault="00F80676" w:rsidP="00F80676">
      <w:pPr>
        <w:pStyle w:val="Ttulo4"/>
      </w:pPr>
      <w:r>
        <w:t>Implementación del Protocolo RTPS</w:t>
      </w:r>
    </w:p>
    <w:p w14:paraId="46BBF5BC" w14:textId="2B6FF813" w:rsidR="00F80676" w:rsidRDefault="00F80676" w:rsidP="00F80676">
      <w:r>
        <w:t>La especificaci</w:t>
      </w:r>
      <w:r w:rsidR="00B40F0E">
        <w:t>ón RTPS establece que una implementación funcional del protocolo debe solamente satisfacer los requerimientos presentados en los dos puntos anteriores. Sin embargo, existen dos implementaciones definidas por el módulo de comportamiento.</w:t>
      </w:r>
    </w:p>
    <w:p w14:paraId="69DBAC5A" w14:textId="7DD06C0E" w:rsidR="00B40F0E" w:rsidRDefault="00B40F0E" w:rsidP="00205224">
      <w:pPr>
        <w:pStyle w:val="Prrafodelista"/>
        <w:numPr>
          <w:ilvl w:val="0"/>
          <w:numId w:val="47"/>
        </w:numPr>
      </w:pPr>
      <w:r w:rsidRPr="00B40F0E">
        <w:rPr>
          <w:b/>
        </w:rPr>
        <w:t>Implementación sin estado</w:t>
      </w:r>
      <w:r>
        <w:t>, la cual esta optimizada para escalabilidad. Esta mantiene virtualmente un no estado en las entidades remotas y por lo tanto escala sin gran problema en sistemas grandes. Además esto implica una escalabilidad mejorada y una disminución en el uso de la memoria</w:t>
      </w:r>
      <w:r w:rsidR="00EC0291">
        <w:t>, pero un ancho de banda adicional</w:t>
      </w:r>
      <w:r>
        <w:t>. La implementación sin estado es ideal para comunicaciones en modo mejor esfuerzo sobre multicast.</w:t>
      </w:r>
    </w:p>
    <w:p w14:paraId="4A7861A5" w14:textId="3C3F1E85" w:rsidR="00B40F0E" w:rsidRDefault="00B6026F" w:rsidP="00205224">
      <w:pPr>
        <w:pStyle w:val="Prrafodelista"/>
        <w:numPr>
          <w:ilvl w:val="0"/>
          <w:numId w:val="47"/>
        </w:numPr>
      </w:pPr>
      <w:r>
        <w:rPr>
          <w:b/>
        </w:rPr>
        <w:t>Implementación con estado</w:t>
      </w:r>
      <w:r>
        <w:t xml:space="preserve">, la cual mantiene </w:t>
      </w:r>
      <w:r w:rsidR="00EC0291">
        <w:t>el estado de las entidades remotas. Esta minimiza el uso del ancho de banda, pero requiere más memoria y tiene una reducida escalabilidad. También esta garantiza estrictamente comunicaciones confiables y puede aplicar políticas de QoS.</w:t>
      </w:r>
    </w:p>
    <w:p w14:paraId="14AC9790" w14:textId="047B5DCD" w:rsidR="00EC0291" w:rsidRDefault="00EC0291" w:rsidP="00EC0291">
      <w:pPr>
        <w:pStyle w:val="Ttulo4"/>
      </w:pPr>
      <w:r>
        <w:lastRenderedPageBreak/>
        <w:t>Comportamiento de un Writer respecto a Reader asociados</w:t>
      </w:r>
    </w:p>
    <w:p w14:paraId="7E6F0763" w14:textId="6845DF89" w:rsidR="00EC0291" w:rsidRDefault="00A26729" w:rsidP="00EC0291">
      <w:r>
        <w:t>El comportamiento de un escritor RTPS con respecto a sus lectores asociados depende de:</w:t>
      </w:r>
    </w:p>
    <w:p w14:paraId="7CFF46A3" w14:textId="1DF00C7B" w:rsidR="00A26729" w:rsidRDefault="00A26729" w:rsidP="00205224">
      <w:pPr>
        <w:pStyle w:val="Prrafodelista"/>
        <w:numPr>
          <w:ilvl w:val="0"/>
          <w:numId w:val="48"/>
        </w:numPr>
      </w:pPr>
      <w:r>
        <w:t>La configuración del nivel de confiabilidad del escritor y el lector.</w:t>
      </w:r>
    </w:p>
    <w:p w14:paraId="64BF676F" w14:textId="04D65C68" w:rsidR="00A26729" w:rsidRDefault="00A26729" w:rsidP="00205224">
      <w:pPr>
        <w:pStyle w:val="Prrafodelista"/>
        <w:numPr>
          <w:ilvl w:val="0"/>
          <w:numId w:val="48"/>
        </w:numPr>
      </w:pPr>
      <w:r>
        <w:t>La configuración del tipo de topic usado en el lector y escritor. Es decir controla si los datos que están siendo comunicados corresponden a un topic DDS con una clave definida</w:t>
      </w:r>
    </w:p>
    <w:p w14:paraId="1F2ED983" w14:textId="77777777" w:rsidR="00C62C06" w:rsidRDefault="0015376F" w:rsidP="004F5740">
      <w:pPr>
        <w:rPr>
          <w:noProof/>
          <w:lang w:eastAsia="es-EC"/>
        </w:rPr>
      </w:pPr>
      <w:r>
        <w:t>No todas las combinaciones de niveles de confiabilidad son posibles con el tipo de topic. En la tabla se muestran las combinaciones posibles.</w:t>
      </w:r>
      <w:r w:rsidR="00C62C06" w:rsidRPr="00C62C06">
        <w:rPr>
          <w:noProof/>
          <w:lang w:eastAsia="es-EC"/>
        </w:rPr>
        <w:t xml:space="preserve"> </w:t>
      </w:r>
    </w:p>
    <w:p w14:paraId="58CB7BAB" w14:textId="77777777" w:rsidR="0061249C" w:rsidRDefault="00C62C06" w:rsidP="00C62C06">
      <w:pPr>
        <w:pStyle w:val="Descripcin"/>
        <w:keepNext/>
        <w:jc w:val="center"/>
        <w:rPr>
          <w:i w:val="0"/>
          <w:szCs w:val="24"/>
        </w:rPr>
      </w:pPr>
      <w:bookmarkStart w:id="230" w:name="_Toc421180766"/>
      <w:r w:rsidRPr="00C62C06">
        <w:rPr>
          <w:szCs w:val="24"/>
        </w:rPr>
        <w:t xml:space="preserve">Tabla </w:t>
      </w:r>
      <w:r w:rsidR="00030E82">
        <w:rPr>
          <w:szCs w:val="24"/>
        </w:rPr>
        <w:fldChar w:fldCharType="begin"/>
      </w:r>
      <w:r w:rsidR="00030E82">
        <w:rPr>
          <w:szCs w:val="24"/>
        </w:rPr>
        <w:instrText xml:space="preserve"> STYLEREF 1 \s </w:instrText>
      </w:r>
      <w:r w:rsidR="00030E82">
        <w:rPr>
          <w:szCs w:val="24"/>
        </w:rPr>
        <w:fldChar w:fldCharType="separate"/>
      </w:r>
      <w:r w:rsidR="00705AE8">
        <w:rPr>
          <w:noProof/>
          <w:szCs w:val="24"/>
        </w:rPr>
        <w:t>2</w:t>
      </w:r>
      <w:r w:rsidR="00030E82">
        <w:rPr>
          <w:szCs w:val="24"/>
        </w:rPr>
        <w:fldChar w:fldCharType="end"/>
      </w:r>
      <w:r w:rsidR="00030E82">
        <w:rPr>
          <w:szCs w:val="24"/>
        </w:rPr>
        <w:noBreakHyphen/>
      </w:r>
      <w:r w:rsidR="00030E82">
        <w:rPr>
          <w:szCs w:val="24"/>
        </w:rPr>
        <w:fldChar w:fldCharType="begin"/>
      </w:r>
      <w:r w:rsidR="00030E82">
        <w:rPr>
          <w:szCs w:val="24"/>
        </w:rPr>
        <w:instrText xml:space="preserve"> SEQ Tabla \* ARABIC \s 1 </w:instrText>
      </w:r>
      <w:r w:rsidR="00030E82">
        <w:rPr>
          <w:szCs w:val="24"/>
        </w:rPr>
        <w:fldChar w:fldCharType="separate"/>
      </w:r>
      <w:r w:rsidR="00705AE8">
        <w:rPr>
          <w:noProof/>
          <w:szCs w:val="24"/>
        </w:rPr>
        <w:t>7</w:t>
      </w:r>
      <w:r w:rsidR="00030E82">
        <w:rPr>
          <w:szCs w:val="24"/>
        </w:rPr>
        <w:fldChar w:fldCharType="end"/>
      </w:r>
      <w:r w:rsidRPr="00C62C06">
        <w:rPr>
          <w:szCs w:val="24"/>
        </w:rPr>
        <w:t>.</w:t>
      </w:r>
      <w:r w:rsidRPr="00C62C06">
        <w:rPr>
          <w:i w:val="0"/>
          <w:szCs w:val="24"/>
        </w:rPr>
        <w:t xml:space="preserve"> Combinación de atributos posibles en lectores asociados con escritores</w:t>
      </w:r>
      <w:bookmarkEnd w:id="230"/>
    </w:p>
    <w:p w14:paraId="7FD52582" w14:textId="11543FF7" w:rsidR="00C62C06" w:rsidRPr="00C62C06" w:rsidRDefault="00645B6B" w:rsidP="00C62C06">
      <w:pPr>
        <w:pStyle w:val="Descripcin"/>
        <w:keepNext/>
        <w:jc w:val="center"/>
        <w:rPr>
          <w:szCs w:val="24"/>
        </w:rPr>
      </w:pPr>
      <w:sdt>
        <w:sdtPr>
          <w:rPr>
            <w:i w:val="0"/>
            <w:szCs w:val="24"/>
          </w:rPr>
          <w:id w:val="1435325768"/>
          <w:citation/>
        </w:sdtPr>
        <w:sdtContent>
          <w:r w:rsidR="00A705E2">
            <w:rPr>
              <w:i w:val="0"/>
              <w:szCs w:val="24"/>
            </w:rPr>
            <w:fldChar w:fldCharType="begin"/>
          </w:r>
          <w:r w:rsidR="00A705E2" w:rsidRPr="00A705E2">
            <w:rPr>
              <w:i w:val="0"/>
              <w:szCs w:val="24"/>
            </w:rPr>
            <w:instrText xml:space="preserve"> CITATION OMG14 \l 1036 </w:instrText>
          </w:r>
          <w:r w:rsidR="00A705E2">
            <w:rPr>
              <w:i w:val="0"/>
              <w:szCs w:val="24"/>
            </w:rPr>
            <w:fldChar w:fldCharType="separate"/>
          </w:r>
          <w:r w:rsidR="00771C4C">
            <w:rPr>
              <w:i w:val="0"/>
              <w:noProof/>
              <w:szCs w:val="24"/>
            </w:rPr>
            <w:t xml:space="preserve"> </w:t>
          </w:r>
          <w:r w:rsidR="00771C4C" w:rsidRPr="00771C4C">
            <w:rPr>
              <w:noProof/>
              <w:szCs w:val="24"/>
            </w:rPr>
            <w:t>(OMG, 2014)</w:t>
          </w:r>
          <w:r w:rsidR="00A705E2">
            <w:rPr>
              <w:i w:val="0"/>
              <w:szCs w:val="24"/>
            </w:rPr>
            <w:fldChar w:fldCharType="end"/>
          </w:r>
        </w:sdtContent>
      </w:sdt>
    </w:p>
    <w:p w14:paraId="6809053D" w14:textId="635B31EE" w:rsidR="004F5740" w:rsidRDefault="00C62C06" w:rsidP="004F5740">
      <w:r>
        <w:rPr>
          <w:noProof/>
          <w:lang w:eastAsia="es-EC"/>
        </w:rPr>
        <mc:AlternateContent>
          <mc:Choice Requires="wpg">
            <w:drawing>
              <wp:inline distT="0" distB="0" distL="0" distR="0" wp14:anchorId="489F3E09" wp14:editId="599AB56C">
                <wp:extent cx="5732145" cy="2120551"/>
                <wp:effectExtent l="0" t="0" r="1905" b="0"/>
                <wp:docPr id="43" name="Grupo 43"/>
                <wp:cNvGraphicFramePr/>
                <a:graphic xmlns:a="http://schemas.openxmlformats.org/drawingml/2006/main">
                  <a:graphicData uri="http://schemas.microsoft.com/office/word/2010/wordprocessingGroup">
                    <wpg:wgp>
                      <wpg:cNvGrpSpPr/>
                      <wpg:grpSpPr>
                        <a:xfrm>
                          <a:off x="0" y="0"/>
                          <a:ext cx="5732145" cy="2120551"/>
                          <a:chOff x="0" y="0"/>
                          <a:chExt cx="5741670" cy="2124075"/>
                        </a:xfrm>
                      </wpg:grpSpPr>
                      <pic:pic xmlns:pic="http://schemas.openxmlformats.org/drawingml/2006/picture">
                        <pic:nvPicPr>
                          <pic:cNvPr id="39" name="Imagen 39"/>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9525" y="0"/>
                            <a:ext cx="5732145" cy="1379855"/>
                          </a:xfrm>
                          <a:prstGeom prst="rect">
                            <a:avLst/>
                          </a:prstGeom>
                        </pic:spPr>
                      </pic:pic>
                      <pic:pic xmlns:pic="http://schemas.openxmlformats.org/drawingml/2006/picture">
                        <pic:nvPicPr>
                          <pic:cNvPr id="42" name="Imagen 4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1362075"/>
                            <a:ext cx="5732145" cy="762000"/>
                          </a:xfrm>
                          <a:prstGeom prst="rect">
                            <a:avLst/>
                          </a:prstGeom>
                        </pic:spPr>
                      </pic:pic>
                    </wpg:wgp>
                  </a:graphicData>
                </a:graphic>
              </wp:inline>
            </w:drawing>
          </mc:Choice>
          <mc:Fallback>
            <w:pict>
              <v:group w14:anchorId="5DFE4BDA" id="Grupo 43" o:spid="_x0000_s1026" style="width:451.35pt;height:166.95pt;mso-position-horizontal-relative:char;mso-position-vertical-relative:line" coordsize="57416,2124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">
                <v:shape id="Imagen 39" o:spid="_x0000_s1027" type="#_x0000_t75" style="position:absolute;left:95;width:57321;height:13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y7XbEAAAA2wAAAA8AAABkcnMvZG93bnJldi54bWxEj0FrAjEUhO+F/ofwCt40acVit0YpoqIH&#10;D66159fkdXfp5mXZRHf996Yg9DjMzDfMbNG7WlyoDZVnDc8jBYLYeFtxoeHzuB5OQYSIbLH2TBqu&#10;FGAxf3yYYWZ9xwe65LEQCcIhQw1ljE0mZTAlOQwj3xAn78e3DmOSbSFti12Cu1q+KPUqHVacFkps&#10;aFmS+c3PTsNqX+zN6dQ1m8nuW/LXcquM8loPnvqPdxCR+vgfvre3VsP4Df6+pB8g5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Ey7XbEAAAA2wAAAA8AAAAAAAAAAAAAAAAA&#10;nwIAAGRycy9kb3ducmV2LnhtbFBLBQYAAAAABAAEAPcAAACQAwAAAAA=&#10;">
                  <v:imagedata r:id="rId62" o:title=""/>
                  <v:path arrowok="t"/>
                </v:shape>
                <v:shape id="Imagen 42" o:spid="_x0000_s1028" type="#_x0000_t75" style="position:absolute;top:13620;width:57321;height:7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j6UjFAAAA2wAAAA8AAABkcnMvZG93bnJldi54bWxEj0FrwkAUhO+C/2F5gjfdKKFI6ipVKBU8&#10;FLWgx5fd1yQ0+zZmV037611B6HGYmW+Y+bKztbhS6yvHCibjBASxdqbiQsHX4X00A+EDssHaMSn4&#10;JQ/LRb83x8y4G+/oug+FiBD2GSooQ2gyKb0uyaIfu4Y4et+utRiibAtpWrxFuK3lNElepMWK40KJ&#10;Da1L0j/7i1VgP2ep3nbVKb8czsePVOerv22u1HDQvb2CCNSF//CzvTEK0ik8vsQfIB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o+lIxQAAANsAAAAPAAAAAAAAAAAAAAAA&#10;AJ8CAABkcnMvZG93bnJldi54bWxQSwUGAAAAAAQABAD3AAAAkQMAAAAA&#10;">
                  <v:imagedata r:id="rId63" o:title=""/>
                  <v:path arrowok="t"/>
                </v:shape>
                <w10:anchorlock/>
              </v:group>
            </w:pict>
          </mc:Fallback>
        </mc:AlternateContent>
      </w:r>
    </w:p>
    <w:p w14:paraId="5D7D021A" w14:textId="039EEBDC" w:rsidR="00CD6B14" w:rsidRDefault="00433138" w:rsidP="00433138">
      <w:pPr>
        <w:pStyle w:val="Ttulo4"/>
      </w:pPr>
      <w:r>
        <w:t>Implementación del Writer RTPS</w:t>
      </w:r>
    </w:p>
    <w:p w14:paraId="5B55BF76" w14:textId="41E1E9A4" w:rsidR="00433138" w:rsidRDefault="00A705E2" w:rsidP="00433138">
      <w:r>
        <w:t>El</w:t>
      </w:r>
      <w:r w:rsidR="00433138">
        <w:t xml:space="preserve"> escritor RTPS</w:t>
      </w:r>
      <w:r>
        <w:t xml:space="preserve"> se especializa en los extremos RTPS y representa al actor que envía mensajes al </w:t>
      </w:r>
      <w:r>
        <w:rPr>
          <w:i/>
        </w:rPr>
        <w:t>CacheChange</w:t>
      </w:r>
      <w:r>
        <w:t xml:space="preserve"> de los lectores RTPS asociados.</w:t>
      </w:r>
    </w:p>
    <w:p w14:paraId="44FFAD32" w14:textId="77777777" w:rsidR="00C77BA2" w:rsidRDefault="00C77BA2" w:rsidP="00433138"/>
    <w:p w14:paraId="1FA43281" w14:textId="0D1CF4A3" w:rsidR="00C77BA2" w:rsidRDefault="00C77BA2" w:rsidP="00C77BA2">
      <w:pPr>
        <w:pStyle w:val="Ttulo5"/>
      </w:pPr>
      <w:r>
        <w:t>Writer sin estado RTPS</w:t>
      </w:r>
    </w:p>
    <w:p w14:paraId="624BB2F3" w14:textId="38E48572" w:rsidR="00C77BA2" w:rsidRDefault="00C77BA2" w:rsidP="00C77BA2">
      <w:r>
        <w:t xml:space="preserve">Este escritor no tiene conocimiento del número de lectores asociados, ni tampoco mantiene cualquier estado en sus lectores RTPS asociados. Lo único que un escritor sin estado </w:t>
      </w:r>
      <w:r>
        <w:lastRenderedPageBreak/>
        <w:t xml:space="preserve">mantiene es la lista </w:t>
      </w:r>
      <w:r>
        <w:rPr>
          <w:i/>
        </w:rPr>
        <w:t xml:space="preserve">Locator_t </w:t>
      </w:r>
      <w:r>
        <w:t>RTPS, la cual debería ser usada para enviar información a los lectores asociados.</w:t>
      </w:r>
    </w:p>
    <w:p w14:paraId="31E03AC9" w14:textId="65347D8B" w:rsidR="00C77BA2" w:rsidRDefault="00C77BA2" w:rsidP="00C77BA2">
      <w:r>
        <w:t xml:space="preserve">El escritor sin estado es útil para situaciones donde </w:t>
      </w:r>
      <w:r w:rsidR="007E0D6E">
        <w:t xml:space="preserve">un </w:t>
      </w:r>
      <w:r w:rsidR="007E0D6E">
        <w:rPr>
          <w:i/>
        </w:rPr>
        <w:t xml:space="preserve">HistoryCache </w:t>
      </w:r>
      <w:r w:rsidR="007E0D6E">
        <w:t>de un escritor es pequeño, o la comunicación está en modo mejor esfuerzo, o si el escritor se está comunicando vía multicast a un número grande de lectores.</w:t>
      </w:r>
    </w:p>
    <w:p w14:paraId="1E45B566" w14:textId="77777777" w:rsidR="00BF78E8" w:rsidRPr="00BF78E8" w:rsidRDefault="00BF78E8" w:rsidP="00BF78E8"/>
    <w:p w14:paraId="29C133E2" w14:textId="761F885E" w:rsidR="007E0D6E" w:rsidRDefault="007E0D6E" w:rsidP="007E0D6E">
      <w:pPr>
        <w:pStyle w:val="Ttulo5"/>
      </w:pPr>
      <w:r>
        <w:t>Writer con estado RTPS</w:t>
      </w:r>
    </w:p>
    <w:p w14:paraId="5F1930B7" w14:textId="33C7864B" w:rsidR="007E0D6E" w:rsidRDefault="007E0D6E" w:rsidP="007E0D6E">
      <w:r>
        <w:t xml:space="preserve">Este escritor está configurado con la información de los lectores asociados y mantiene el estado en cada uno de estos. Para mantener el estado con cada lector, el escritor con estado RTPS puede determinar si todos los lectores RTPS han recibido un cambio en particular del </w:t>
      </w:r>
      <w:r>
        <w:rPr>
          <w:i/>
        </w:rPr>
        <w:t>CacheChange</w:t>
      </w:r>
      <w:r>
        <w:t xml:space="preserve">, lo cual hace que esto se optimo en el uso de recursos de red, ya que se evita los anuncios de los lectores que han recibido cambios del </w:t>
      </w:r>
      <w:r>
        <w:rPr>
          <w:i/>
        </w:rPr>
        <w:t xml:space="preserve">HistoryCache </w:t>
      </w:r>
      <w:r>
        <w:t>del escritor.</w:t>
      </w:r>
    </w:p>
    <w:p w14:paraId="4E371FB0" w14:textId="3B0CA153" w:rsidR="007E0D6E" w:rsidRDefault="007E0D6E" w:rsidP="007E0D6E">
      <w:r>
        <w:t>La información mantenida es también útil para simplificar la implementación de QoS en el lado del escritor.</w:t>
      </w:r>
      <w:r w:rsidR="00A60D55">
        <w:t xml:space="preserve"> Existe un </w:t>
      </w:r>
      <w:r w:rsidR="0087130A">
        <w:rPr>
          <w:i/>
        </w:rPr>
        <w:t>Reader</w:t>
      </w:r>
      <w:r w:rsidR="00A60D55">
        <w:rPr>
          <w:i/>
        </w:rPr>
        <w:t>Proxy</w:t>
      </w:r>
      <w:r w:rsidR="00A60D55">
        <w:t xml:space="preserve"> RTPS, el cual es la clase que representa la información mantenida en el escritor RTPS con cada lector RTPS.</w:t>
      </w:r>
    </w:p>
    <w:p w14:paraId="242C4AFC" w14:textId="394E7742" w:rsidR="00A60D55" w:rsidRPr="0087130A" w:rsidRDefault="00A60D55" w:rsidP="007E0D6E">
      <w:r>
        <w:t xml:space="preserve">La asociación de un escritor con estado RTPS con un lector RTPS significa que el escritor con estado enviará los cambios del </w:t>
      </w:r>
      <w:r>
        <w:rPr>
          <w:i/>
        </w:rPr>
        <w:t>CacheChange</w:t>
      </w:r>
      <w:r>
        <w:t xml:space="preserve"> en el </w:t>
      </w:r>
      <w:r>
        <w:rPr>
          <w:i/>
        </w:rPr>
        <w:t>HistoryCache</w:t>
      </w:r>
      <w:r>
        <w:t xml:space="preserve"> del escritor al lector RTPS asociado</w:t>
      </w:r>
      <w:r w:rsidR="0087130A">
        <w:t xml:space="preserve"> el cual es representado por el </w:t>
      </w:r>
      <w:r w:rsidR="0087130A">
        <w:rPr>
          <w:i/>
        </w:rPr>
        <w:t>ReaderProxy</w:t>
      </w:r>
      <w:r w:rsidR="0087130A">
        <w:t>.</w:t>
      </w:r>
      <w:sdt>
        <w:sdtPr>
          <w:id w:val="-561721481"/>
          <w:citation/>
        </w:sdtPr>
        <w:sdtContent>
          <w:r w:rsidR="0087130A">
            <w:fldChar w:fldCharType="begin"/>
          </w:r>
          <w:r w:rsidR="0087130A" w:rsidRPr="0087130A">
            <w:instrText xml:space="preserve"> CITATION OMG14 \l 1036 </w:instrText>
          </w:r>
          <w:r w:rsidR="0087130A">
            <w:fldChar w:fldCharType="separate"/>
          </w:r>
          <w:r w:rsidR="00771C4C">
            <w:rPr>
              <w:noProof/>
            </w:rPr>
            <w:t xml:space="preserve"> </w:t>
          </w:r>
          <w:r w:rsidR="00771C4C" w:rsidRPr="00771C4C">
            <w:rPr>
              <w:noProof/>
            </w:rPr>
            <w:t>(OMG, 2014)</w:t>
          </w:r>
          <w:r w:rsidR="0087130A">
            <w:fldChar w:fldCharType="end"/>
          </w:r>
        </w:sdtContent>
      </w:sdt>
    </w:p>
    <w:p w14:paraId="3F050BF0" w14:textId="77777777" w:rsidR="00A60D55" w:rsidRPr="00A60D55" w:rsidRDefault="00A60D55" w:rsidP="007E0D6E"/>
    <w:p w14:paraId="1CC75B4A" w14:textId="571949B5" w:rsidR="00BF78E8" w:rsidRDefault="00BF78E8" w:rsidP="00BF78E8">
      <w:pPr>
        <w:pStyle w:val="Ttulo4"/>
      </w:pPr>
      <w:r>
        <w:t>Comportamiento de Writer sin estado</w:t>
      </w:r>
    </w:p>
    <w:p w14:paraId="3483460A" w14:textId="6E7506D5" w:rsidR="00BF78E8" w:rsidRDefault="00BF78E8" w:rsidP="00BF78E8">
      <w:pPr>
        <w:pStyle w:val="Ttulo5"/>
      </w:pPr>
      <w:r>
        <w:t>Comportamiento de Writer sin estado con mejor esfuerzo</w:t>
      </w:r>
    </w:p>
    <w:p w14:paraId="002D8C89" w14:textId="07FC5C9B" w:rsidR="00BF78E8" w:rsidRDefault="00BF78E8" w:rsidP="00BF78E8">
      <w:r>
        <w:t xml:space="preserve">En la siguiente </w:t>
      </w:r>
      <w:r>
        <w:fldChar w:fldCharType="begin"/>
      </w:r>
      <w:r>
        <w:instrText xml:space="preserve"> REF _Ref420923303 \h </w:instrText>
      </w:r>
      <w:r>
        <w:fldChar w:fldCharType="separate"/>
      </w:r>
      <w:r w:rsidR="00705AE8" w:rsidRPr="00BF78E8">
        <w:t xml:space="preserve">Figura </w:t>
      </w:r>
      <w:r w:rsidR="00705AE8">
        <w:rPr>
          <w:noProof/>
        </w:rPr>
        <w:t>2</w:t>
      </w:r>
      <w:r w:rsidR="00705AE8">
        <w:noBreakHyphen/>
      </w:r>
      <w:r w:rsidR="00705AE8">
        <w:rPr>
          <w:noProof/>
        </w:rPr>
        <w:t>26</w:t>
      </w:r>
      <w:r>
        <w:fldChar w:fldCharType="end"/>
      </w:r>
      <w:r>
        <w:t xml:space="preserve"> podremos observar el comportamiento de este tipo de escritor.</w:t>
      </w:r>
    </w:p>
    <w:p w14:paraId="4354A7C1" w14:textId="77777777" w:rsidR="00BF78E8" w:rsidRDefault="00BF78E8" w:rsidP="00BF78E8">
      <w:pPr>
        <w:keepNext/>
        <w:jc w:val="center"/>
      </w:pPr>
      <w:r>
        <w:rPr>
          <w:noProof/>
          <w:lang w:eastAsia="es-EC"/>
        </w:rPr>
        <w:lastRenderedPageBreak/>
        <w:drawing>
          <wp:inline distT="0" distB="0" distL="0" distR="0" wp14:anchorId="75B3F8F3" wp14:editId="20E7096F">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64">
                      <a:extLs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7FEB4721" w14:textId="77777777" w:rsidR="00176069" w:rsidRDefault="00BF78E8" w:rsidP="00BF78E8">
      <w:pPr>
        <w:pStyle w:val="Descripcin"/>
        <w:jc w:val="center"/>
        <w:rPr>
          <w:szCs w:val="24"/>
        </w:rPr>
      </w:pPr>
      <w:bookmarkStart w:id="231" w:name="_Ref420923303"/>
      <w:bookmarkStart w:id="232" w:name="_Toc421180815"/>
      <w:bookmarkStart w:id="233" w:name="_Toc421177691"/>
      <w:r w:rsidRPr="00BF78E8">
        <w:rPr>
          <w:szCs w:val="24"/>
        </w:rPr>
        <w:t xml:space="preserve">Figura </w:t>
      </w:r>
      <w:r w:rsidR="00703C77">
        <w:rPr>
          <w:szCs w:val="24"/>
        </w:rPr>
        <w:fldChar w:fldCharType="begin"/>
      </w:r>
      <w:r w:rsidR="00703C77">
        <w:rPr>
          <w:szCs w:val="24"/>
        </w:rPr>
        <w:instrText xml:space="preserve"> STYLEREF 1 \s </w:instrText>
      </w:r>
      <w:r w:rsidR="00703C77">
        <w:rPr>
          <w:szCs w:val="24"/>
        </w:rPr>
        <w:fldChar w:fldCharType="separate"/>
      </w:r>
      <w:r w:rsidR="00705AE8">
        <w:rPr>
          <w:noProof/>
          <w:szCs w:val="24"/>
        </w:rPr>
        <w:t>2</w:t>
      </w:r>
      <w:r w:rsidR="00703C77">
        <w:rPr>
          <w:szCs w:val="24"/>
        </w:rPr>
        <w:fldChar w:fldCharType="end"/>
      </w:r>
      <w:r w:rsidR="00703C77">
        <w:rPr>
          <w:szCs w:val="24"/>
        </w:rPr>
        <w:noBreakHyphen/>
      </w:r>
      <w:r w:rsidR="00703C77">
        <w:rPr>
          <w:szCs w:val="24"/>
        </w:rPr>
        <w:fldChar w:fldCharType="begin"/>
      </w:r>
      <w:r w:rsidR="00703C77">
        <w:rPr>
          <w:szCs w:val="24"/>
        </w:rPr>
        <w:instrText xml:space="preserve"> SEQ Figura \* ARABIC \s 1 </w:instrText>
      </w:r>
      <w:r w:rsidR="00703C77">
        <w:rPr>
          <w:szCs w:val="24"/>
        </w:rPr>
        <w:fldChar w:fldCharType="separate"/>
      </w:r>
      <w:r w:rsidR="00705AE8">
        <w:rPr>
          <w:noProof/>
          <w:szCs w:val="24"/>
        </w:rPr>
        <w:t>26</w:t>
      </w:r>
      <w:r w:rsidR="00703C77">
        <w:rPr>
          <w:szCs w:val="24"/>
        </w:rPr>
        <w:fldChar w:fldCharType="end"/>
      </w:r>
      <w:bookmarkEnd w:id="231"/>
      <w:r w:rsidRPr="00BF78E8">
        <w:rPr>
          <w:i w:val="0"/>
          <w:szCs w:val="24"/>
        </w:rPr>
        <w:t xml:space="preserve">. Comportamiento de un Writer </w:t>
      </w:r>
      <w:r w:rsidR="00C5723A">
        <w:rPr>
          <w:i w:val="0"/>
          <w:szCs w:val="24"/>
        </w:rPr>
        <w:t xml:space="preserve">sin estado </w:t>
      </w:r>
      <w:r w:rsidRPr="00BF78E8">
        <w:rPr>
          <w:i w:val="0"/>
          <w:szCs w:val="24"/>
        </w:rPr>
        <w:t xml:space="preserve">con WITH_KEY </w:t>
      </w:r>
      <w:r w:rsidRPr="00BF78E8">
        <w:rPr>
          <w:szCs w:val="24"/>
        </w:rPr>
        <w:t>Best-Effort</w:t>
      </w:r>
      <w:r w:rsidRPr="00BF78E8">
        <w:rPr>
          <w:i w:val="0"/>
          <w:szCs w:val="24"/>
        </w:rPr>
        <w:t xml:space="preserve"> con respecto a cada </w:t>
      </w:r>
      <w:r w:rsidRPr="00BF78E8">
        <w:rPr>
          <w:szCs w:val="24"/>
        </w:rPr>
        <w:t>ReaderLocator</w:t>
      </w:r>
      <w:bookmarkEnd w:id="232"/>
    </w:p>
    <w:p w14:paraId="1A9419E3" w14:textId="0014CC08" w:rsidR="00BF78E8" w:rsidRDefault="00645B6B" w:rsidP="00BF78E8">
      <w:pPr>
        <w:pStyle w:val="Descripcin"/>
        <w:jc w:val="center"/>
        <w:rPr>
          <w:szCs w:val="24"/>
        </w:rPr>
      </w:pPr>
      <w:sdt>
        <w:sdtPr>
          <w:rPr>
            <w:szCs w:val="24"/>
          </w:rPr>
          <w:id w:val="-356887757"/>
          <w:citation/>
        </w:sdtPr>
        <w:sdtContent>
          <w:r w:rsidR="00BF78E8">
            <w:rPr>
              <w:szCs w:val="24"/>
            </w:rPr>
            <w:fldChar w:fldCharType="begin"/>
          </w:r>
          <w:r w:rsidR="00BF78E8" w:rsidRPr="00B76243">
            <w:rPr>
              <w:szCs w:val="24"/>
            </w:rPr>
            <w:instrText xml:space="preserve"> CITATION OMG14 \l 1036 </w:instrText>
          </w:r>
          <w:r w:rsidR="00BF78E8">
            <w:rPr>
              <w:szCs w:val="24"/>
            </w:rPr>
            <w:fldChar w:fldCharType="separate"/>
          </w:r>
          <w:r w:rsidR="00771C4C">
            <w:rPr>
              <w:noProof/>
              <w:szCs w:val="24"/>
            </w:rPr>
            <w:t xml:space="preserve"> </w:t>
          </w:r>
          <w:r w:rsidR="00771C4C" w:rsidRPr="00771C4C">
            <w:rPr>
              <w:noProof/>
              <w:szCs w:val="24"/>
            </w:rPr>
            <w:t>(OMG, 2014)</w:t>
          </w:r>
          <w:r w:rsidR="00BF78E8">
            <w:rPr>
              <w:szCs w:val="24"/>
            </w:rPr>
            <w:fldChar w:fldCharType="end"/>
          </w:r>
        </w:sdtContent>
      </w:sdt>
      <w:bookmarkEnd w:id="233"/>
    </w:p>
    <w:p w14:paraId="77796552" w14:textId="2EDAC38D" w:rsidR="00BF78E8" w:rsidRDefault="00B76243" w:rsidP="00BF78E8">
      <w:r>
        <w:t xml:space="preserve">El listado de estados se encuentra descrito en la </w:t>
      </w:r>
      <w:r w:rsidR="009D42CB">
        <w:fldChar w:fldCharType="begin"/>
      </w:r>
      <w:r w:rsidR="009D42CB">
        <w:instrText xml:space="preserve"> REF _Ref420924131 \h </w:instrText>
      </w:r>
      <w:r w:rsidR="009D42CB">
        <w:fldChar w:fldCharType="separate"/>
      </w:r>
      <w:r w:rsidR="00705AE8" w:rsidRPr="00B76243">
        <w:t xml:space="preserve">Tabla </w:t>
      </w:r>
      <w:r w:rsidR="00705AE8">
        <w:rPr>
          <w:noProof/>
        </w:rPr>
        <w:t>2</w:t>
      </w:r>
      <w:r w:rsidR="00705AE8">
        <w:noBreakHyphen/>
      </w:r>
      <w:r w:rsidR="00705AE8">
        <w:rPr>
          <w:noProof/>
        </w:rPr>
        <w:t>8</w:t>
      </w:r>
      <w:r w:rsidR="009D42CB">
        <w:fldChar w:fldCharType="end"/>
      </w:r>
      <w:r w:rsidR="009D42CB">
        <w:t>.</w:t>
      </w:r>
    </w:p>
    <w:p w14:paraId="31F1B8C4" w14:textId="077D0429" w:rsidR="00B76243" w:rsidRPr="00B76243" w:rsidRDefault="00B76243" w:rsidP="00B76243">
      <w:pPr>
        <w:pStyle w:val="Descripcin"/>
        <w:keepNext/>
        <w:rPr>
          <w:szCs w:val="24"/>
        </w:rPr>
      </w:pPr>
      <w:bookmarkStart w:id="234" w:name="_Ref420924131"/>
      <w:bookmarkStart w:id="235" w:name="_Toc421180767"/>
      <w:r w:rsidRPr="00B76243">
        <w:rPr>
          <w:szCs w:val="24"/>
        </w:rPr>
        <w:t xml:space="preserve">Tabla </w:t>
      </w:r>
      <w:r w:rsidR="00030E82">
        <w:rPr>
          <w:szCs w:val="24"/>
        </w:rPr>
        <w:fldChar w:fldCharType="begin"/>
      </w:r>
      <w:r w:rsidR="00030E82">
        <w:rPr>
          <w:szCs w:val="24"/>
        </w:rPr>
        <w:instrText xml:space="preserve"> STYLEREF 1 \s </w:instrText>
      </w:r>
      <w:r w:rsidR="00030E82">
        <w:rPr>
          <w:szCs w:val="24"/>
        </w:rPr>
        <w:fldChar w:fldCharType="separate"/>
      </w:r>
      <w:r w:rsidR="00705AE8">
        <w:rPr>
          <w:noProof/>
          <w:szCs w:val="24"/>
        </w:rPr>
        <w:t>2</w:t>
      </w:r>
      <w:r w:rsidR="00030E82">
        <w:rPr>
          <w:szCs w:val="24"/>
        </w:rPr>
        <w:fldChar w:fldCharType="end"/>
      </w:r>
      <w:r w:rsidR="00030E82">
        <w:rPr>
          <w:szCs w:val="24"/>
        </w:rPr>
        <w:noBreakHyphen/>
      </w:r>
      <w:r w:rsidR="00030E82">
        <w:rPr>
          <w:szCs w:val="24"/>
        </w:rPr>
        <w:fldChar w:fldCharType="begin"/>
      </w:r>
      <w:r w:rsidR="00030E82">
        <w:rPr>
          <w:szCs w:val="24"/>
        </w:rPr>
        <w:instrText xml:space="preserve"> SEQ Tabla \* ARABIC \s 1 </w:instrText>
      </w:r>
      <w:r w:rsidR="00030E82">
        <w:rPr>
          <w:szCs w:val="24"/>
        </w:rPr>
        <w:fldChar w:fldCharType="separate"/>
      </w:r>
      <w:r w:rsidR="00705AE8">
        <w:rPr>
          <w:noProof/>
          <w:szCs w:val="24"/>
        </w:rPr>
        <w:t>8</w:t>
      </w:r>
      <w:r w:rsidR="00030E82">
        <w:rPr>
          <w:szCs w:val="24"/>
        </w:rPr>
        <w:fldChar w:fldCharType="end"/>
      </w:r>
      <w:bookmarkEnd w:id="234"/>
      <w:r w:rsidRPr="00B76243">
        <w:rPr>
          <w:i w:val="0"/>
          <w:szCs w:val="24"/>
        </w:rPr>
        <w:t xml:space="preserve">. Transiciones del comportamiento en mejor esfuerzo de un </w:t>
      </w:r>
      <w:r w:rsidRPr="00B76243">
        <w:rPr>
          <w:szCs w:val="24"/>
        </w:rPr>
        <w:t>Writer</w:t>
      </w:r>
      <w:r w:rsidRPr="00B76243">
        <w:rPr>
          <w:i w:val="0"/>
          <w:szCs w:val="24"/>
        </w:rPr>
        <w:t xml:space="preserve"> sin estado con respecto a cada </w:t>
      </w:r>
      <w:r w:rsidRPr="00B76243">
        <w:rPr>
          <w:szCs w:val="24"/>
        </w:rPr>
        <w:t>ReaderLocator</w:t>
      </w:r>
      <w:bookmarkEnd w:id="235"/>
    </w:p>
    <w:tbl>
      <w:tblPr>
        <w:tblStyle w:val="Cuadrculadetablaclara"/>
        <w:tblW w:w="0" w:type="auto"/>
        <w:tblLook w:val="04A0" w:firstRow="1" w:lastRow="0" w:firstColumn="1" w:lastColumn="0" w:noHBand="0" w:noVBand="1"/>
      </w:tblPr>
      <w:tblGrid>
        <w:gridCol w:w="2254"/>
        <w:gridCol w:w="2254"/>
        <w:gridCol w:w="2254"/>
        <w:gridCol w:w="2255"/>
      </w:tblGrid>
      <w:tr w:rsidR="00B76243" w14:paraId="14B38923" w14:textId="77777777" w:rsidTr="00C5723A">
        <w:tc>
          <w:tcPr>
            <w:tcW w:w="2256" w:type="dxa"/>
          </w:tcPr>
          <w:p w14:paraId="5DB592BF" w14:textId="0D2A30CC" w:rsidR="00B76243" w:rsidRDefault="00B76243" w:rsidP="00BF78E8">
            <w:r>
              <w:t>Transición</w:t>
            </w:r>
          </w:p>
        </w:tc>
        <w:tc>
          <w:tcPr>
            <w:tcW w:w="2257" w:type="dxa"/>
          </w:tcPr>
          <w:p w14:paraId="19CB8E18" w14:textId="269EC180" w:rsidR="00B76243" w:rsidRDefault="00B76243" w:rsidP="00BF78E8">
            <w:r>
              <w:t>Estado</w:t>
            </w:r>
          </w:p>
        </w:tc>
        <w:tc>
          <w:tcPr>
            <w:tcW w:w="2257" w:type="dxa"/>
          </w:tcPr>
          <w:p w14:paraId="3116E6FE" w14:textId="3372189A" w:rsidR="00B76243" w:rsidRDefault="00B76243" w:rsidP="00BF78E8">
            <w:r>
              <w:t>Evento</w:t>
            </w:r>
          </w:p>
        </w:tc>
        <w:tc>
          <w:tcPr>
            <w:tcW w:w="2257" w:type="dxa"/>
          </w:tcPr>
          <w:p w14:paraId="56A8618F" w14:textId="3B26A243" w:rsidR="00B76243" w:rsidRDefault="00B76243" w:rsidP="00BF78E8">
            <w:r>
              <w:t>Siguiente Estado</w:t>
            </w:r>
          </w:p>
        </w:tc>
      </w:tr>
      <w:tr w:rsidR="00B76243" w14:paraId="4F896496" w14:textId="77777777" w:rsidTr="00C5723A">
        <w:tc>
          <w:tcPr>
            <w:tcW w:w="2256" w:type="dxa"/>
          </w:tcPr>
          <w:p w14:paraId="46A0C38E" w14:textId="542BC7C5" w:rsidR="00B76243" w:rsidRDefault="00B76243" w:rsidP="00BF78E8">
            <w:r>
              <w:t>T1</w:t>
            </w:r>
          </w:p>
        </w:tc>
        <w:tc>
          <w:tcPr>
            <w:tcW w:w="2257" w:type="dxa"/>
          </w:tcPr>
          <w:p w14:paraId="207AEF23" w14:textId="6F0C13A1" w:rsidR="00B76243" w:rsidRPr="00B76243" w:rsidRDefault="00B76243" w:rsidP="00B76243">
            <w:pPr>
              <w:rPr>
                <w:i/>
              </w:rPr>
            </w:pPr>
            <w:r w:rsidRPr="00B76243">
              <w:rPr>
                <w:i/>
              </w:rPr>
              <w:t>Initial</w:t>
            </w:r>
          </w:p>
        </w:tc>
        <w:tc>
          <w:tcPr>
            <w:tcW w:w="2257" w:type="dxa"/>
          </w:tcPr>
          <w:p w14:paraId="2734CF4F" w14:textId="100688D0" w:rsidR="00B76243" w:rsidRPr="00B76243" w:rsidRDefault="00B76243" w:rsidP="00BF78E8">
            <w:r>
              <w:t xml:space="preserve">El escritor RTPS es configurado con un </w:t>
            </w:r>
            <w:r>
              <w:rPr>
                <w:i/>
              </w:rPr>
              <w:t>ReaderLocator</w:t>
            </w:r>
            <w:r>
              <w:t>.</w:t>
            </w:r>
          </w:p>
        </w:tc>
        <w:tc>
          <w:tcPr>
            <w:tcW w:w="2257" w:type="dxa"/>
          </w:tcPr>
          <w:p w14:paraId="3001C904" w14:textId="2961C20B" w:rsidR="00B76243" w:rsidRPr="00B76243" w:rsidRDefault="00B76243" w:rsidP="00BF78E8">
            <w:pPr>
              <w:rPr>
                <w:i/>
              </w:rPr>
            </w:pPr>
            <w:r w:rsidRPr="00B76243">
              <w:rPr>
                <w:i/>
              </w:rPr>
              <w:t>Idle</w:t>
            </w:r>
          </w:p>
        </w:tc>
      </w:tr>
      <w:tr w:rsidR="00B76243" w14:paraId="60E2AA0B" w14:textId="77777777" w:rsidTr="00C5723A">
        <w:tc>
          <w:tcPr>
            <w:tcW w:w="2256" w:type="dxa"/>
          </w:tcPr>
          <w:p w14:paraId="64E4A8EE" w14:textId="2E9BABD5" w:rsidR="00B76243" w:rsidRDefault="00B76243" w:rsidP="00BF78E8">
            <w:r>
              <w:t>T2</w:t>
            </w:r>
          </w:p>
        </w:tc>
        <w:tc>
          <w:tcPr>
            <w:tcW w:w="2257" w:type="dxa"/>
          </w:tcPr>
          <w:p w14:paraId="33319584" w14:textId="2EDD8F8A" w:rsidR="00B76243" w:rsidRPr="00B76243" w:rsidRDefault="00B76243" w:rsidP="00BF78E8">
            <w:pPr>
              <w:rPr>
                <w:i/>
              </w:rPr>
            </w:pPr>
            <w:r w:rsidRPr="00B76243">
              <w:rPr>
                <w:i/>
              </w:rPr>
              <w:t>Idle</w:t>
            </w:r>
          </w:p>
        </w:tc>
        <w:tc>
          <w:tcPr>
            <w:tcW w:w="2257" w:type="dxa"/>
          </w:tcPr>
          <w:p w14:paraId="1041C7BE" w14:textId="1BFB1E01" w:rsidR="00B76243" w:rsidRPr="00B76243" w:rsidRDefault="00B76243" w:rsidP="00BF78E8">
            <w:r>
              <w:t xml:space="preserve">Se indica que hay algunos cambios en el </w:t>
            </w:r>
            <w:r>
              <w:rPr>
                <w:i/>
              </w:rPr>
              <w:t>HistoryCache</w:t>
            </w:r>
            <w:r>
              <w:t xml:space="preserve"> del escritor que aún no han sido enviados al </w:t>
            </w:r>
            <w:r>
              <w:rPr>
                <w:i/>
              </w:rPr>
              <w:t>ReaderLocator</w:t>
            </w:r>
            <w:r>
              <w:t>.</w:t>
            </w:r>
          </w:p>
        </w:tc>
        <w:tc>
          <w:tcPr>
            <w:tcW w:w="2257" w:type="dxa"/>
          </w:tcPr>
          <w:p w14:paraId="46986EE2" w14:textId="2ED34435" w:rsidR="00B76243" w:rsidRPr="00B76243" w:rsidRDefault="00B76243" w:rsidP="00BF78E8">
            <w:pPr>
              <w:rPr>
                <w:i/>
              </w:rPr>
            </w:pPr>
            <w:r w:rsidRPr="00B76243">
              <w:rPr>
                <w:i/>
              </w:rPr>
              <w:t>Pushing</w:t>
            </w:r>
          </w:p>
        </w:tc>
      </w:tr>
      <w:tr w:rsidR="00B76243" w14:paraId="2B42CBE0" w14:textId="77777777" w:rsidTr="00C5723A">
        <w:tc>
          <w:tcPr>
            <w:tcW w:w="2256" w:type="dxa"/>
          </w:tcPr>
          <w:p w14:paraId="72A24EF2" w14:textId="251BC6FF" w:rsidR="00B76243" w:rsidRDefault="00B76243" w:rsidP="00BF78E8">
            <w:r>
              <w:t>T3</w:t>
            </w:r>
          </w:p>
        </w:tc>
        <w:tc>
          <w:tcPr>
            <w:tcW w:w="2257" w:type="dxa"/>
          </w:tcPr>
          <w:p w14:paraId="57BB89C8" w14:textId="1125BC61" w:rsidR="00B76243" w:rsidRPr="00B76243" w:rsidRDefault="00B76243" w:rsidP="00BF78E8">
            <w:pPr>
              <w:rPr>
                <w:i/>
              </w:rPr>
            </w:pPr>
            <w:r w:rsidRPr="00B76243">
              <w:rPr>
                <w:i/>
              </w:rPr>
              <w:t>Pushing</w:t>
            </w:r>
          </w:p>
        </w:tc>
        <w:tc>
          <w:tcPr>
            <w:tcW w:w="2257" w:type="dxa"/>
          </w:tcPr>
          <w:p w14:paraId="50A19ED6" w14:textId="41EF7F80" w:rsidR="00B76243" w:rsidRPr="00B76243" w:rsidRDefault="00B76243" w:rsidP="00BF78E8">
            <w:r>
              <w:t xml:space="preserve">Se indica que todos los cambios en el </w:t>
            </w:r>
            <w:r>
              <w:rPr>
                <w:i/>
              </w:rPr>
              <w:t>HistoryCache</w:t>
            </w:r>
            <w:r>
              <w:t xml:space="preserve"> del escritor han sido enviados al </w:t>
            </w:r>
            <w:r>
              <w:rPr>
                <w:i/>
              </w:rPr>
              <w:t>ReaderLocator</w:t>
            </w:r>
            <w:r>
              <w:t>.</w:t>
            </w:r>
          </w:p>
        </w:tc>
        <w:tc>
          <w:tcPr>
            <w:tcW w:w="2257" w:type="dxa"/>
          </w:tcPr>
          <w:p w14:paraId="63576822" w14:textId="7B33F51F" w:rsidR="00B76243" w:rsidRPr="00B76243" w:rsidRDefault="00B76243" w:rsidP="00BF78E8">
            <w:pPr>
              <w:rPr>
                <w:i/>
              </w:rPr>
            </w:pPr>
            <w:r w:rsidRPr="00B76243">
              <w:rPr>
                <w:i/>
              </w:rPr>
              <w:t>Idle</w:t>
            </w:r>
          </w:p>
        </w:tc>
      </w:tr>
      <w:tr w:rsidR="00B76243" w14:paraId="2771FE4A" w14:textId="77777777" w:rsidTr="00C5723A">
        <w:tc>
          <w:tcPr>
            <w:tcW w:w="2256" w:type="dxa"/>
          </w:tcPr>
          <w:p w14:paraId="3C941CF4" w14:textId="35ADFC74" w:rsidR="00B76243" w:rsidRDefault="00B76243" w:rsidP="00BF78E8">
            <w:r>
              <w:t>T4</w:t>
            </w:r>
          </w:p>
        </w:tc>
        <w:tc>
          <w:tcPr>
            <w:tcW w:w="2257" w:type="dxa"/>
          </w:tcPr>
          <w:p w14:paraId="1927888C" w14:textId="5005F770" w:rsidR="00B76243" w:rsidRPr="00B76243" w:rsidRDefault="00B76243" w:rsidP="00BF78E8">
            <w:pPr>
              <w:rPr>
                <w:i/>
              </w:rPr>
            </w:pPr>
            <w:r w:rsidRPr="00B76243">
              <w:rPr>
                <w:i/>
              </w:rPr>
              <w:t>Pushing</w:t>
            </w:r>
          </w:p>
        </w:tc>
        <w:tc>
          <w:tcPr>
            <w:tcW w:w="2257" w:type="dxa"/>
          </w:tcPr>
          <w:p w14:paraId="1CAE166A" w14:textId="295CF20C" w:rsidR="00B76243" w:rsidRPr="00B76243" w:rsidRDefault="00B76243" w:rsidP="00BF78E8">
            <w:r>
              <w:t xml:space="preserve">Se indica que el escritor tiene los recursos necesitados para enviar un cambio al </w:t>
            </w:r>
            <w:r>
              <w:rPr>
                <w:i/>
              </w:rPr>
              <w:t>ReaderLocator</w:t>
            </w:r>
            <w:r>
              <w:t>.</w:t>
            </w:r>
          </w:p>
        </w:tc>
        <w:tc>
          <w:tcPr>
            <w:tcW w:w="2257" w:type="dxa"/>
          </w:tcPr>
          <w:p w14:paraId="5D9E92C9" w14:textId="2DE42A5E" w:rsidR="00B76243" w:rsidRPr="00B76243" w:rsidRDefault="00B76243" w:rsidP="00BF78E8">
            <w:pPr>
              <w:rPr>
                <w:i/>
              </w:rPr>
            </w:pPr>
            <w:r w:rsidRPr="00B76243">
              <w:rPr>
                <w:i/>
              </w:rPr>
              <w:t>Pushing</w:t>
            </w:r>
          </w:p>
        </w:tc>
      </w:tr>
      <w:tr w:rsidR="00B76243" w14:paraId="292C3963" w14:textId="77777777" w:rsidTr="00C5723A">
        <w:tc>
          <w:tcPr>
            <w:tcW w:w="2256" w:type="dxa"/>
          </w:tcPr>
          <w:p w14:paraId="5B352B7B" w14:textId="6EBAC37B" w:rsidR="00B76243" w:rsidRDefault="00B76243" w:rsidP="00BF78E8">
            <w:r>
              <w:t>T5</w:t>
            </w:r>
          </w:p>
        </w:tc>
        <w:tc>
          <w:tcPr>
            <w:tcW w:w="2257" w:type="dxa"/>
          </w:tcPr>
          <w:p w14:paraId="21D1FC48" w14:textId="7F1548D6" w:rsidR="00B76243" w:rsidRPr="00B76243" w:rsidRDefault="00B76243" w:rsidP="00BF78E8">
            <w:pPr>
              <w:rPr>
                <w:i/>
              </w:rPr>
            </w:pPr>
            <w:r w:rsidRPr="00B76243">
              <w:rPr>
                <w:i/>
              </w:rPr>
              <w:t>Any state</w:t>
            </w:r>
          </w:p>
        </w:tc>
        <w:tc>
          <w:tcPr>
            <w:tcW w:w="2257" w:type="dxa"/>
          </w:tcPr>
          <w:p w14:paraId="0FC80D88" w14:textId="35ED636D" w:rsidR="00B76243" w:rsidRPr="00B76243" w:rsidRDefault="00B76243" w:rsidP="00BF78E8">
            <w:r>
              <w:t xml:space="preserve">El escritor RTPS es configurado para no mantener </w:t>
            </w:r>
            <w:r>
              <w:lastRenderedPageBreak/>
              <w:t xml:space="preserve">más al </w:t>
            </w:r>
            <w:r>
              <w:rPr>
                <w:i/>
              </w:rPr>
              <w:t>ReaderLocator</w:t>
            </w:r>
            <w:r>
              <w:t>.</w:t>
            </w:r>
          </w:p>
        </w:tc>
        <w:tc>
          <w:tcPr>
            <w:tcW w:w="2257" w:type="dxa"/>
          </w:tcPr>
          <w:p w14:paraId="08BBD6CD" w14:textId="7FAD9592" w:rsidR="00B76243" w:rsidRPr="00B76243" w:rsidRDefault="00B76243" w:rsidP="00BF78E8">
            <w:pPr>
              <w:rPr>
                <w:i/>
              </w:rPr>
            </w:pPr>
            <w:r w:rsidRPr="00B76243">
              <w:rPr>
                <w:i/>
              </w:rPr>
              <w:lastRenderedPageBreak/>
              <w:t>Final</w:t>
            </w:r>
          </w:p>
        </w:tc>
      </w:tr>
    </w:tbl>
    <w:p w14:paraId="6FE809C5" w14:textId="77777777" w:rsidR="00B76243" w:rsidRDefault="00B76243" w:rsidP="00BF78E8"/>
    <w:p w14:paraId="74ECAF96" w14:textId="77777777" w:rsidR="00EB489B" w:rsidRDefault="00EB489B" w:rsidP="00BF78E8"/>
    <w:p w14:paraId="5F744A09" w14:textId="77777777" w:rsidR="00EB489B" w:rsidRDefault="00EB489B" w:rsidP="00BF78E8"/>
    <w:p w14:paraId="0B492D8A" w14:textId="77777777" w:rsidR="00EB489B" w:rsidRDefault="00EB489B" w:rsidP="00BF78E8"/>
    <w:p w14:paraId="1164BAB0" w14:textId="77777777" w:rsidR="00EB489B" w:rsidRDefault="00EB489B" w:rsidP="00BF78E8"/>
    <w:p w14:paraId="605AA436" w14:textId="77777777" w:rsidR="00EB489B" w:rsidRDefault="00EB489B" w:rsidP="00BF78E8"/>
    <w:p w14:paraId="105AA741" w14:textId="77777777" w:rsidR="00EB489B" w:rsidRDefault="00EB489B" w:rsidP="00BF78E8"/>
    <w:p w14:paraId="00CF10DB" w14:textId="77777777" w:rsidR="00EB489B" w:rsidRDefault="00EB489B" w:rsidP="00BF78E8"/>
    <w:p w14:paraId="22C6436E" w14:textId="77777777" w:rsidR="00EB489B" w:rsidRPr="00BF78E8" w:rsidRDefault="00EB489B" w:rsidP="00BF78E8"/>
    <w:p w14:paraId="7903A56F" w14:textId="162A93B7" w:rsidR="00EB489B" w:rsidRDefault="00EB489B" w:rsidP="00EB489B">
      <w:pPr>
        <w:pStyle w:val="Ttulo5"/>
      </w:pPr>
      <w:r>
        <w:t>Comportamiento de Writer sin estado confiable</w:t>
      </w:r>
    </w:p>
    <w:p w14:paraId="1BEE7987" w14:textId="7F557573" w:rsidR="00EB489B" w:rsidRDefault="00EB489B" w:rsidP="00EB489B">
      <w:r>
        <w:t xml:space="preserve">En la siguiente </w:t>
      </w:r>
      <w:r>
        <w:fldChar w:fldCharType="begin"/>
      </w:r>
      <w:r>
        <w:instrText xml:space="preserve"> REF _Ref420924577 \h </w:instrText>
      </w:r>
      <w:r>
        <w:fldChar w:fldCharType="separate"/>
      </w:r>
      <w:r w:rsidR="00705AE8" w:rsidRPr="00EB489B">
        <w:t xml:space="preserve">Figura </w:t>
      </w:r>
      <w:r w:rsidR="00705AE8">
        <w:rPr>
          <w:noProof/>
        </w:rPr>
        <w:t>2</w:t>
      </w:r>
      <w:r w:rsidR="00705AE8">
        <w:noBreakHyphen/>
      </w:r>
      <w:r w:rsidR="00705AE8">
        <w:rPr>
          <w:noProof/>
        </w:rPr>
        <w:t>27</w:t>
      </w:r>
      <w:r>
        <w:fldChar w:fldCharType="end"/>
      </w:r>
      <w:r>
        <w:t xml:space="preserve"> podremos observar el comportamiento de este tipo de escritor.</w:t>
      </w:r>
    </w:p>
    <w:p w14:paraId="0810F109" w14:textId="7CC652CA" w:rsidR="00EB489B" w:rsidRDefault="00EB489B" w:rsidP="00EB489B">
      <w:pPr>
        <w:keepNext/>
        <w:jc w:val="center"/>
      </w:pPr>
      <w:r>
        <w:rPr>
          <w:noProof/>
          <w:lang w:eastAsia="es-EC"/>
        </w:rPr>
        <w:lastRenderedPageBreak/>
        <w:drawing>
          <wp:inline distT="0" distB="0" distL="0" distR="0" wp14:anchorId="7E83C0C9" wp14:editId="3CA7A96A">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65">
                      <a:extLs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38E3F8F1" w14:textId="77777777" w:rsidR="00176069" w:rsidRDefault="00EB489B" w:rsidP="00EB489B">
      <w:pPr>
        <w:pStyle w:val="Descripcin"/>
        <w:jc w:val="center"/>
        <w:rPr>
          <w:szCs w:val="24"/>
        </w:rPr>
      </w:pPr>
      <w:bookmarkStart w:id="236" w:name="_Ref420924577"/>
      <w:bookmarkStart w:id="237" w:name="_Toc421180816"/>
      <w:bookmarkStart w:id="238" w:name="_Toc421177692"/>
      <w:r w:rsidRPr="00EB489B">
        <w:rPr>
          <w:szCs w:val="24"/>
        </w:rPr>
        <w:t xml:space="preserve">Figura </w:t>
      </w:r>
      <w:r w:rsidR="00703C77">
        <w:rPr>
          <w:szCs w:val="24"/>
        </w:rPr>
        <w:fldChar w:fldCharType="begin"/>
      </w:r>
      <w:r w:rsidR="00703C77">
        <w:rPr>
          <w:szCs w:val="24"/>
        </w:rPr>
        <w:instrText xml:space="preserve"> STYLEREF 1 \s </w:instrText>
      </w:r>
      <w:r w:rsidR="00703C77">
        <w:rPr>
          <w:szCs w:val="24"/>
        </w:rPr>
        <w:fldChar w:fldCharType="separate"/>
      </w:r>
      <w:r w:rsidR="00705AE8">
        <w:rPr>
          <w:noProof/>
          <w:szCs w:val="24"/>
        </w:rPr>
        <w:t>2</w:t>
      </w:r>
      <w:r w:rsidR="00703C77">
        <w:rPr>
          <w:szCs w:val="24"/>
        </w:rPr>
        <w:fldChar w:fldCharType="end"/>
      </w:r>
      <w:r w:rsidR="00703C77">
        <w:rPr>
          <w:szCs w:val="24"/>
        </w:rPr>
        <w:noBreakHyphen/>
      </w:r>
      <w:r w:rsidR="00703C77">
        <w:rPr>
          <w:szCs w:val="24"/>
        </w:rPr>
        <w:fldChar w:fldCharType="begin"/>
      </w:r>
      <w:r w:rsidR="00703C77">
        <w:rPr>
          <w:szCs w:val="24"/>
        </w:rPr>
        <w:instrText xml:space="preserve"> SEQ Figura \* ARABIC \s 1 </w:instrText>
      </w:r>
      <w:r w:rsidR="00703C77">
        <w:rPr>
          <w:szCs w:val="24"/>
        </w:rPr>
        <w:fldChar w:fldCharType="separate"/>
      </w:r>
      <w:r w:rsidR="00705AE8">
        <w:rPr>
          <w:noProof/>
          <w:szCs w:val="24"/>
        </w:rPr>
        <w:t>27</w:t>
      </w:r>
      <w:r w:rsidR="00703C77">
        <w:rPr>
          <w:szCs w:val="24"/>
        </w:rPr>
        <w:fldChar w:fldCharType="end"/>
      </w:r>
      <w:bookmarkEnd w:id="236"/>
      <w:r w:rsidRPr="00EB489B">
        <w:rPr>
          <w:szCs w:val="24"/>
        </w:rPr>
        <w:t>.</w:t>
      </w:r>
      <w:r>
        <w:rPr>
          <w:szCs w:val="24"/>
        </w:rPr>
        <w:t xml:space="preserve"> </w:t>
      </w:r>
      <w:r w:rsidRPr="00EB489B">
        <w:rPr>
          <w:i w:val="0"/>
          <w:szCs w:val="24"/>
        </w:rPr>
        <w:t xml:space="preserve">Comportamiento de un </w:t>
      </w:r>
      <w:r w:rsidRPr="00EB489B">
        <w:rPr>
          <w:szCs w:val="24"/>
        </w:rPr>
        <w:t>Writer</w:t>
      </w:r>
      <w:r w:rsidRPr="00EB489B">
        <w:rPr>
          <w:i w:val="0"/>
          <w:szCs w:val="24"/>
        </w:rPr>
        <w:t xml:space="preserve"> </w:t>
      </w:r>
      <w:r w:rsidR="00C5723A">
        <w:rPr>
          <w:i w:val="0"/>
          <w:szCs w:val="24"/>
        </w:rPr>
        <w:t xml:space="preserve">sin estado </w:t>
      </w:r>
      <w:r w:rsidRPr="00EB489B">
        <w:rPr>
          <w:i w:val="0"/>
          <w:szCs w:val="24"/>
        </w:rPr>
        <w:t xml:space="preserve">con WITH_KEY </w:t>
      </w:r>
      <w:r>
        <w:rPr>
          <w:szCs w:val="24"/>
        </w:rPr>
        <w:t>Reliable</w:t>
      </w:r>
      <w:r w:rsidRPr="00EB489B">
        <w:rPr>
          <w:i w:val="0"/>
          <w:szCs w:val="24"/>
        </w:rPr>
        <w:t xml:space="preserve"> con respecto a cada </w:t>
      </w:r>
      <w:r w:rsidRPr="00EB489B">
        <w:rPr>
          <w:szCs w:val="24"/>
        </w:rPr>
        <w:t>ReaderLocator</w:t>
      </w:r>
      <w:bookmarkEnd w:id="237"/>
    </w:p>
    <w:p w14:paraId="225884D0" w14:textId="1CD20B93" w:rsidR="00EB489B" w:rsidRDefault="00645B6B" w:rsidP="00EB489B">
      <w:pPr>
        <w:pStyle w:val="Descripcin"/>
        <w:jc w:val="center"/>
        <w:rPr>
          <w:szCs w:val="24"/>
        </w:rPr>
      </w:pPr>
      <w:sdt>
        <w:sdtPr>
          <w:rPr>
            <w:szCs w:val="24"/>
          </w:rPr>
          <w:id w:val="1606069469"/>
          <w:citation/>
        </w:sdtPr>
        <w:sdtContent>
          <w:r w:rsidR="00EB489B">
            <w:rPr>
              <w:szCs w:val="24"/>
            </w:rPr>
            <w:fldChar w:fldCharType="begin"/>
          </w:r>
          <w:r w:rsidR="00EB489B" w:rsidRPr="00B76243">
            <w:rPr>
              <w:szCs w:val="24"/>
            </w:rPr>
            <w:instrText xml:space="preserve"> CITATION OMG14 \l 1036 </w:instrText>
          </w:r>
          <w:r w:rsidR="00EB489B">
            <w:rPr>
              <w:szCs w:val="24"/>
            </w:rPr>
            <w:fldChar w:fldCharType="separate"/>
          </w:r>
          <w:r w:rsidR="00771C4C">
            <w:rPr>
              <w:noProof/>
              <w:szCs w:val="24"/>
            </w:rPr>
            <w:t xml:space="preserve"> </w:t>
          </w:r>
          <w:r w:rsidR="00771C4C" w:rsidRPr="00771C4C">
            <w:rPr>
              <w:noProof/>
              <w:szCs w:val="24"/>
            </w:rPr>
            <w:t>(OMG, 2014)</w:t>
          </w:r>
          <w:r w:rsidR="00EB489B">
            <w:rPr>
              <w:szCs w:val="24"/>
            </w:rPr>
            <w:fldChar w:fldCharType="end"/>
          </w:r>
        </w:sdtContent>
      </w:sdt>
      <w:bookmarkEnd w:id="238"/>
    </w:p>
    <w:p w14:paraId="4BD223DF" w14:textId="1C1E1E45" w:rsidR="00EB489B" w:rsidRDefault="00EB489B" w:rsidP="00EB489B">
      <w:r>
        <w:t xml:space="preserve">El listado de estados se encuentra descrito en la </w:t>
      </w:r>
      <w:r>
        <w:fldChar w:fldCharType="begin"/>
      </w:r>
      <w:r>
        <w:instrText xml:space="preserve"> REF _Ref420924550 \h </w:instrText>
      </w:r>
      <w:r>
        <w:fldChar w:fldCharType="separate"/>
      </w:r>
      <w:r w:rsidR="00705AE8" w:rsidRPr="00EB489B">
        <w:t xml:space="preserve">Tabla </w:t>
      </w:r>
      <w:r w:rsidR="00705AE8">
        <w:rPr>
          <w:noProof/>
        </w:rPr>
        <w:t>2</w:t>
      </w:r>
      <w:r w:rsidR="00705AE8">
        <w:noBreakHyphen/>
      </w:r>
      <w:r w:rsidR="00705AE8">
        <w:rPr>
          <w:noProof/>
        </w:rPr>
        <w:t>9</w:t>
      </w:r>
      <w:r>
        <w:fldChar w:fldCharType="end"/>
      </w:r>
      <w:r>
        <w:t>.</w:t>
      </w:r>
    </w:p>
    <w:p w14:paraId="48B68787" w14:textId="77777777" w:rsidR="00EB489B" w:rsidRPr="00EB489B" w:rsidRDefault="00EB489B" w:rsidP="00EB489B"/>
    <w:p w14:paraId="74473A09" w14:textId="5D7BC4D8" w:rsidR="00EB489B" w:rsidRPr="00EB489B" w:rsidRDefault="00EB489B" w:rsidP="00EB489B">
      <w:pPr>
        <w:pStyle w:val="Descripcin"/>
        <w:keepNext/>
        <w:rPr>
          <w:szCs w:val="24"/>
        </w:rPr>
      </w:pPr>
      <w:bookmarkStart w:id="239" w:name="_Ref420924550"/>
      <w:bookmarkStart w:id="240" w:name="_Toc421180768"/>
      <w:r w:rsidRPr="00EB489B">
        <w:rPr>
          <w:szCs w:val="24"/>
        </w:rPr>
        <w:t xml:space="preserve">Tabla </w:t>
      </w:r>
      <w:r w:rsidR="00030E82">
        <w:rPr>
          <w:szCs w:val="24"/>
        </w:rPr>
        <w:fldChar w:fldCharType="begin"/>
      </w:r>
      <w:r w:rsidR="00030E82">
        <w:rPr>
          <w:szCs w:val="24"/>
        </w:rPr>
        <w:instrText xml:space="preserve"> STYLEREF 1 \s </w:instrText>
      </w:r>
      <w:r w:rsidR="00030E82">
        <w:rPr>
          <w:szCs w:val="24"/>
        </w:rPr>
        <w:fldChar w:fldCharType="separate"/>
      </w:r>
      <w:r w:rsidR="00705AE8">
        <w:rPr>
          <w:noProof/>
          <w:szCs w:val="24"/>
        </w:rPr>
        <w:t>2</w:t>
      </w:r>
      <w:r w:rsidR="00030E82">
        <w:rPr>
          <w:szCs w:val="24"/>
        </w:rPr>
        <w:fldChar w:fldCharType="end"/>
      </w:r>
      <w:r w:rsidR="00030E82">
        <w:rPr>
          <w:szCs w:val="24"/>
        </w:rPr>
        <w:noBreakHyphen/>
      </w:r>
      <w:r w:rsidR="00030E82">
        <w:rPr>
          <w:szCs w:val="24"/>
        </w:rPr>
        <w:fldChar w:fldCharType="begin"/>
      </w:r>
      <w:r w:rsidR="00030E82">
        <w:rPr>
          <w:szCs w:val="24"/>
        </w:rPr>
        <w:instrText xml:space="preserve"> SEQ Tabla \* ARABIC \s 1 </w:instrText>
      </w:r>
      <w:r w:rsidR="00030E82">
        <w:rPr>
          <w:szCs w:val="24"/>
        </w:rPr>
        <w:fldChar w:fldCharType="separate"/>
      </w:r>
      <w:r w:rsidR="00705AE8">
        <w:rPr>
          <w:noProof/>
          <w:szCs w:val="24"/>
        </w:rPr>
        <w:t>9</w:t>
      </w:r>
      <w:r w:rsidR="00030E82">
        <w:rPr>
          <w:szCs w:val="24"/>
        </w:rPr>
        <w:fldChar w:fldCharType="end"/>
      </w:r>
      <w:bookmarkEnd w:id="239"/>
      <w:r w:rsidRPr="00EB489B">
        <w:rPr>
          <w:i w:val="0"/>
          <w:szCs w:val="24"/>
        </w:rPr>
        <w:t xml:space="preserve">. Transiciones del comportamiento en confiable de un </w:t>
      </w:r>
      <w:r w:rsidRPr="00EB489B">
        <w:rPr>
          <w:szCs w:val="24"/>
        </w:rPr>
        <w:t>Writer</w:t>
      </w:r>
      <w:r w:rsidRPr="00EB489B">
        <w:rPr>
          <w:i w:val="0"/>
          <w:szCs w:val="24"/>
        </w:rPr>
        <w:t xml:space="preserve"> sin estado con respecto a cada </w:t>
      </w:r>
      <w:r w:rsidRPr="00EB489B">
        <w:rPr>
          <w:szCs w:val="24"/>
        </w:rPr>
        <w:t>ReaderLocator</w:t>
      </w:r>
      <w:bookmarkEnd w:id="240"/>
    </w:p>
    <w:tbl>
      <w:tblPr>
        <w:tblStyle w:val="Cuadrculadetablaclara"/>
        <w:tblW w:w="0" w:type="auto"/>
        <w:tblLook w:val="04A0" w:firstRow="1" w:lastRow="0" w:firstColumn="1" w:lastColumn="0" w:noHBand="0" w:noVBand="1"/>
      </w:tblPr>
      <w:tblGrid>
        <w:gridCol w:w="2253"/>
        <w:gridCol w:w="2256"/>
        <w:gridCol w:w="2252"/>
        <w:gridCol w:w="2256"/>
      </w:tblGrid>
      <w:tr w:rsidR="00EB489B" w14:paraId="69535CA0" w14:textId="77777777" w:rsidTr="00C5723A">
        <w:tc>
          <w:tcPr>
            <w:tcW w:w="2256" w:type="dxa"/>
          </w:tcPr>
          <w:p w14:paraId="57B6FC73" w14:textId="77777777" w:rsidR="00EB489B" w:rsidRDefault="00EB489B" w:rsidP="00EB489B">
            <w:r>
              <w:t>Transición</w:t>
            </w:r>
          </w:p>
        </w:tc>
        <w:tc>
          <w:tcPr>
            <w:tcW w:w="2257" w:type="dxa"/>
          </w:tcPr>
          <w:p w14:paraId="21FFAAD6" w14:textId="77777777" w:rsidR="00EB489B" w:rsidRDefault="00EB489B" w:rsidP="00EB489B">
            <w:r>
              <w:t>Estado</w:t>
            </w:r>
          </w:p>
        </w:tc>
        <w:tc>
          <w:tcPr>
            <w:tcW w:w="2257" w:type="dxa"/>
          </w:tcPr>
          <w:p w14:paraId="68498C29" w14:textId="77777777" w:rsidR="00EB489B" w:rsidRDefault="00EB489B" w:rsidP="00EB489B">
            <w:r>
              <w:t>Evento</w:t>
            </w:r>
          </w:p>
        </w:tc>
        <w:tc>
          <w:tcPr>
            <w:tcW w:w="2257" w:type="dxa"/>
          </w:tcPr>
          <w:p w14:paraId="6892F87A" w14:textId="77777777" w:rsidR="00EB489B" w:rsidRDefault="00EB489B" w:rsidP="00EB489B">
            <w:r>
              <w:t>Siguiente Estado</w:t>
            </w:r>
          </w:p>
        </w:tc>
      </w:tr>
      <w:tr w:rsidR="00EB489B" w14:paraId="06BD21EE" w14:textId="77777777" w:rsidTr="00C5723A">
        <w:tc>
          <w:tcPr>
            <w:tcW w:w="2256" w:type="dxa"/>
          </w:tcPr>
          <w:p w14:paraId="3E154D14" w14:textId="77777777" w:rsidR="00EB489B" w:rsidRDefault="00EB489B" w:rsidP="00EB489B">
            <w:r>
              <w:t>T1</w:t>
            </w:r>
          </w:p>
        </w:tc>
        <w:tc>
          <w:tcPr>
            <w:tcW w:w="2257" w:type="dxa"/>
          </w:tcPr>
          <w:p w14:paraId="523AC1C5" w14:textId="77777777" w:rsidR="00EB489B" w:rsidRPr="00B76243" w:rsidRDefault="00EB489B" w:rsidP="00EB489B">
            <w:pPr>
              <w:rPr>
                <w:i/>
              </w:rPr>
            </w:pPr>
            <w:r w:rsidRPr="00B76243">
              <w:rPr>
                <w:i/>
              </w:rPr>
              <w:t>Initial</w:t>
            </w:r>
          </w:p>
        </w:tc>
        <w:tc>
          <w:tcPr>
            <w:tcW w:w="2257" w:type="dxa"/>
          </w:tcPr>
          <w:p w14:paraId="332883AD" w14:textId="2CFFC3AA" w:rsidR="00EB489B" w:rsidRPr="007F16A3" w:rsidRDefault="007F16A3" w:rsidP="00EB489B">
            <w:r>
              <w:t xml:space="preserve">El escritor RTPS es configurado con un </w:t>
            </w:r>
            <w:r>
              <w:rPr>
                <w:i/>
              </w:rPr>
              <w:t>ReaderLocator</w:t>
            </w:r>
            <w:r>
              <w:t>.</w:t>
            </w:r>
          </w:p>
        </w:tc>
        <w:tc>
          <w:tcPr>
            <w:tcW w:w="2257" w:type="dxa"/>
          </w:tcPr>
          <w:p w14:paraId="345046E9" w14:textId="5E979E72" w:rsidR="00EB489B" w:rsidRPr="00B76243" w:rsidRDefault="00EB489B" w:rsidP="00EB489B">
            <w:pPr>
              <w:rPr>
                <w:i/>
              </w:rPr>
            </w:pPr>
            <w:r>
              <w:rPr>
                <w:i/>
              </w:rPr>
              <w:t>Announcing</w:t>
            </w:r>
          </w:p>
        </w:tc>
      </w:tr>
      <w:tr w:rsidR="00EB489B" w14:paraId="5796FF7A" w14:textId="77777777" w:rsidTr="00C5723A">
        <w:tc>
          <w:tcPr>
            <w:tcW w:w="2256" w:type="dxa"/>
          </w:tcPr>
          <w:p w14:paraId="20CB4D4D" w14:textId="77777777" w:rsidR="00EB489B" w:rsidRDefault="00EB489B" w:rsidP="00EB489B">
            <w:r>
              <w:t>T2</w:t>
            </w:r>
          </w:p>
        </w:tc>
        <w:tc>
          <w:tcPr>
            <w:tcW w:w="2257" w:type="dxa"/>
          </w:tcPr>
          <w:p w14:paraId="32615266" w14:textId="4F3A70EC" w:rsidR="00EB489B" w:rsidRPr="00B76243" w:rsidRDefault="00EB489B" w:rsidP="00EB489B">
            <w:pPr>
              <w:rPr>
                <w:i/>
              </w:rPr>
            </w:pPr>
            <w:r>
              <w:rPr>
                <w:i/>
              </w:rPr>
              <w:t>Announcing</w:t>
            </w:r>
          </w:p>
        </w:tc>
        <w:tc>
          <w:tcPr>
            <w:tcW w:w="2257" w:type="dxa"/>
          </w:tcPr>
          <w:p w14:paraId="5AA2DB36" w14:textId="3413E237" w:rsidR="00EB489B" w:rsidRPr="007F16A3" w:rsidRDefault="007F16A3" w:rsidP="00EB489B">
            <w:r>
              <w:t xml:space="preserve">Se indica que hay algunos cambios en el </w:t>
            </w:r>
            <w:r>
              <w:rPr>
                <w:i/>
              </w:rPr>
              <w:t xml:space="preserve">HistoryCache </w:t>
            </w:r>
            <w:r>
              <w:t xml:space="preserve">del escritor que no han sido enviados al </w:t>
            </w:r>
            <w:r>
              <w:rPr>
                <w:i/>
              </w:rPr>
              <w:t>ReaderLocator</w:t>
            </w:r>
            <w:r>
              <w:t>.</w:t>
            </w:r>
          </w:p>
        </w:tc>
        <w:tc>
          <w:tcPr>
            <w:tcW w:w="2257" w:type="dxa"/>
          </w:tcPr>
          <w:p w14:paraId="34C07D63" w14:textId="77777777" w:rsidR="00EB489B" w:rsidRPr="00B76243" w:rsidRDefault="00EB489B" w:rsidP="00EB489B">
            <w:pPr>
              <w:rPr>
                <w:i/>
              </w:rPr>
            </w:pPr>
            <w:r w:rsidRPr="00B76243">
              <w:rPr>
                <w:i/>
              </w:rPr>
              <w:t>Pushing</w:t>
            </w:r>
          </w:p>
        </w:tc>
      </w:tr>
      <w:tr w:rsidR="00EB489B" w14:paraId="7D74DD56" w14:textId="77777777" w:rsidTr="00C5723A">
        <w:tc>
          <w:tcPr>
            <w:tcW w:w="2256" w:type="dxa"/>
          </w:tcPr>
          <w:p w14:paraId="56D3D438" w14:textId="77777777" w:rsidR="00EB489B" w:rsidRDefault="00EB489B" w:rsidP="00EB489B">
            <w:r>
              <w:t>T3</w:t>
            </w:r>
          </w:p>
        </w:tc>
        <w:tc>
          <w:tcPr>
            <w:tcW w:w="2257" w:type="dxa"/>
          </w:tcPr>
          <w:p w14:paraId="17814D93" w14:textId="77777777" w:rsidR="00EB489B" w:rsidRPr="00B76243" w:rsidRDefault="00EB489B" w:rsidP="00EB489B">
            <w:pPr>
              <w:rPr>
                <w:i/>
              </w:rPr>
            </w:pPr>
            <w:r w:rsidRPr="00B76243">
              <w:rPr>
                <w:i/>
              </w:rPr>
              <w:t>Pushing</w:t>
            </w:r>
          </w:p>
        </w:tc>
        <w:tc>
          <w:tcPr>
            <w:tcW w:w="2257" w:type="dxa"/>
          </w:tcPr>
          <w:p w14:paraId="5689C316" w14:textId="3E342C1B" w:rsidR="00EB489B" w:rsidRPr="007F16A3" w:rsidRDefault="007F16A3" w:rsidP="00EB489B">
            <w:r>
              <w:t xml:space="preserve">Se indica que todos los cambios del </w:t>
            </w:r>
            <w:r>
              <w:rPr>
                <w:i/>
              </w:rPr>
              <w:t>HistoryCache</w:t>
            </w:r>
            <w:r>
              <w:t xml:space="preserve"> del </w:t>
            </w:r>
            <w:r>
              <w:rPr>
                <w:i/>
              </w:rPr>
              <w:t xml:space="preserve">Writer </w:t>
            </w:r>
            <w:r>
              <w:t xml:space="preserve">han sido </w:t>
            </w:r>
            <w:r>
              <w:lastRenderedPageBreak/>
              <w:t xml:space="preserve">enviados al </w:t>
            </w:r>
            <w:r>
              <w:rPr>
                <w:i/>
              </w:rPr>
              <w:t>ReaderLocator</w:t>
            </w:r>
            <w:r>
              <w:t>.</w:t>
            </w:r>
          </w:p>
        </w:tc>
        <w:tc>
          <w:tcPr>
            <w:tcW w:w="2257" w:type="dxa"/>
          </w:tcPr>
          <w:p w14:paraId="7E0E1627" w14:textId="72D965F9" w:rsidR="00EB489B" w:rsidRPr="00B76243" w:rsidRDefault="00EB489B" w:rsidP="00EB489B">
            <w:pPr>
              <w:rPr>
                <w:i/>
              </w:rPr>
            </w:pPr>
            <w:r>
              <w:rPr>
                <w:i/>
              </w:rPr>
              <w:lastRenderedPageBreak/>
              <w:t>Announcing</w:t>
            </w:r>
          </w:p>
        </w:tc>
      </w:tr>
      <w:tr w:rsidR="00EB489B" w14:paraId="73FE8D32" w14:textId="77777777" w:rsidTr="00C5723A">
        <w:tc>
          <w:tcPr>
            <w:tcW w:w="2256" w:type="dxa"/>
          </w:tcPr>
          <w:p w14:paraId="075C2029" w14:textId="77777777" w:rsidR="00EB489B" w:rsidRDefault="00EB489B" w:rsidP="00EB489B">
            <w:r>
              <w:lastRenderedPageBreak/>
              <w:t>T4</w:t>
            </w:r>
          </w:p>
        </w:tc>
        <w:tc>
          <w:tcPr>
            <w:tcW w:w="2257" w:type="dxa"/>
          </w:tcPr>
          <w:p w14:paraId="744A785E" w14:textId="77777777" w:rsidR="00EB489B" w:rsidRPr="00B76243" w:rsidRDefault="00EB489B" w:rsidP="00EB489B">
            <w:pPr>
              <w:rPr>
                <w:i/>
              </w:rPr>
            </w:pPr>
            <w:r w:rsidRPr="00B76243">
              <w:rPr>
                <w:i/>
              </w:rPr>
              <w:t>Pushing</w:t>
            </w:r>
          </w:p>
        </w:tc>
        <w:tc>
          <w:tcPr>
            <w:tcW w:w="2257" w:type="dxa"/>
          </w:tcPr>
          <w:p w14:paraId="67F8A62E" w14:textId="3CB3C2D8" w:rsidR="00EB489B" w:rsidRPr="007F16A3" w:rsidRDefault="007F16A3" w:rsidP="00EB489B">
            <w:r>
              <w:t xml:space="preserve">Se indica que el escritor tiene los recursos necesitados para enviar un cambio al </w:t>
            </w:r>
            <w:r>
              <w:rPr>
                <w:i/>
              </w:rPr>
              <w:t>ReaderLocator</w:t>
            </w:r>
            <w:r>
              <w:t>.</w:t>
            </w:r>
          </w:p>
        </w:tc>
        <w:tc>
          <w:tcPr>
            <w:tcW w:w="2257" w:type="dxa"/>
          </w:tcPr>
          <w:p w14:paraId="490C329D" w14:textId="77777777" w:rsidR="00EB489B" w:rsidRPr="00B76243" w:rsidRDefault="00EB489B" w:rsidP="00EB489B">
            <w:pPr>
              <w:rPr>
                <w:i/>
              </w:rPr>
            </w:pPr>
            <w:r w:rsidRPr="00B76243">
              <w:rPr>
                <w:i/>
              </w:rPr>
              <w:t>Pushing</w:t>
            </w:r>
          </w:p>
        </w:tc>
      </w:tr>
      <w:tr w:rsidR="00EB489B" w14:paraId="39ED70AF" w14:textId="77777777" w:rsidTr="00C5723A">
        <w:tc>
          <w:tcPr>
            <w:tcW w:w="2256" w:type="dxa"/>
          </w:tcPr>
          <w:p w14:paraId="077BA10B" w14:textId="77777777" w:rsidR="00EB489B" w:rsidRDefault="00EB489B" w:rsidP="00EB489B">
            <w:r>
              <w:t>T5</w:t>
            </w:r>
          </w:p>
        </w:tc>
        <w:tc>
          <w:tcPr>
            <w:tcW w:w="2257" w:type="dxa"/>
          </w:tcPr>
          <w:p w14:paraId="2CDDC970" w14:textId="034D5B14" w:rsidR="00EB489B" w:rsidRPr="00B76243" w:rsidRDefault="00EB489B" w:rsidP="00EB489B">
            <w:pPr>
              <w:rPr>
                <w:i/>
              </w:rPr>
            </w:pPr>
            <w:r>
              <w:rPr>
                <w:i/>
              </w:rPr>
              <w:t>Announcing</w:t>
            </w:r>
          </w:p>
        </w:tc>
        <w:tc>
          <w:tcPr>
            <w:tcW w:w="2257" w:type="dxa"/>
          </w:tcPr>
          <w:p w14:paraId="53858821" w14:textId="712D6FD8" w:rsidR="00EB489B" w:rsidRPr="00B76243" w:rsidRDefault="004F0A17" w:rsidP="004F0A17">
            <w:r>
              <w:t>Se busca enviar con un temporizador periódico cada Heartbeat.</w:t>
            </w:r>
          </w:p>
        </w:tc>
        <w:tc>
          <w:tcPr>
            <w:tcW w:w="2257" w:type="dxa"/>
          </w:tcPr>
          <w:p w14:paraId="44C44DE7" w14:textId="2F820C7B" w:rsidR="00EB489B" w:rsidRPr="00B76243" w:rsidRDefault="00EB489B" w:rsidP="00EB489B">
            <w:pPr>
              <w:rPr>
                <w:i/>
              </w:rPr>
            </w:pPr>
            <w:r>
              <w:rPr>
                <w:i/>
              </w:rPr>
              <w:t>Announcing</w:t>
            </w:r>
          </w:p>
        </w:tc>
      </w:tr>
      <w:tr w:rsidR="00EB489B" w14:paraId="4DC6C49D" w14:textId="77777777" w:rsidTr="00C5723A">
        <w:tc>
          <w:tcPr>
            <w:tcW w:w="2256" w:type="dxa"/>
          </w:tcPr>
          <w:p w14:paraId="46BAFF03" w14:textId="5D719147" w:rsidR="00EB489B" w:rsidRDefault="00EB489B" w:rsidP="00EB489B">
            <w:r>
              <w:t>T6</w:t>
            </w:r>
          </w:p>
        </w:tc>
        <w:tc>
          <w:tcPr>
            <w:tcW w:w="2257" w:type="dxa"/>
          </w:tcPr>
          <w:p w14:paraId="0ED5FF38" w14:textId="54D7F5FF" w:rsidR="00EB489B" w:rsidRDefault="00EB489B" w:rsidP="00EB489B">
            <w:pPr>
              <w:rPr>
                <w:i/>
              </w:rPr>
            </w:pPr>
            <w:r>
              <w:rPr>
                <w:i/>
              </w:rPr>
              <w:t>Waiting</w:t>
            </w:r>
          </w:p>
        </w:tc>
        <w:tc>
          <w:tcPr>
            <w:tcW w:w="2257" w:type="dxa"/>
          </w:tcPr>
          <w:p w14:paraId="42ACB4C0" w14:textId="07EB0878" w:rsidR="00EB489B" w:rsidRPr="00B76243" w:rsidRDefault="004F0A17" w:rsidP="004F0A17">
            <w:r>
              <w:t>Se recepta ACKNACK que han sido destinados al escritor sin estado</w:t>
            </w:r>
          </w:p>
        </w:tc>
        <w:tc>
          <w:tcPr>
            <w:tcW w:w="2257" w:type="dxa"/>
          </w:tcPr>
          <w:p w14:paraId="769F066F" w14:textId="7C051A3D" w:rsidR="00EB489B" w:rsidRDefault="00EB489B" w:rsidP="00EB489B">
            <w:pPr>
              <w:rPr>
                <w:i/>
              </w:rPr>
            </w:pPr>
            <w:r>
              <w:rPr>
                <w:i/>
              </w:rPr>
              <w:t>Waiting</w:t>
            </w:r>
          </w:p>
        </w:tc>
      </w:tr>
      <w:tr w:rsidR="00EB489B" w14:paraId="6E520DE4" w14:textId="77777777" w:rsidTr="00C5723A">
        <w:tc>
          <w:tcPr>
            <w:tcW w:w="2256" w:type="dxa"/>
          </w:tcPr>
          <w:p w14:paraId="4A1E0919" w14:textId="5CEBCE26" w:rsidR="00EB489B" w:rsidRDefault="00EB489B" w:rsidP="00EB489B">
            <w:r>
              <w:t>T7</w:t>
            </w:r>
          </w:p>
        </w:tc>
        <w:tc>
          <w:tcPr>
            <w:tcW w:w="2257" w:type="dxa"/>
          </w:tcPr>
          <w:p w14:paraId="7D4FD6CD" w14:textId="5D507E6A" w:rsidR="00EB489B" w:rsidRDefault="00EB489B" w:rsidP="00EB489B">
            <w:pPr>
              <w:rPr>
                <w:i/>
              </w:rPr>
            </w:pPr>
            <w:r>
              <w:rPr>
                <w:i/>
              </w:rPr>
              <w:t>Waiting</w:t>
            </w:r>
          </w:p>
        </w:tc>
        <w:tc>
          <w:tcPr>
            <w:tcW w:w="2257" w:type="dxa"/>
          </w:tcPr>
          <w:p w14:paraId="7AF064B0" w14:textId="777CCDD6" w:rsidR="00EB489B" w:rsidRPr="004F0A17" w:rsidRDefault="004F0A17" w:rsidP="00EB489B">
            <w:r>
              <w:t xml:space="preserve">Se indica que hay cambios que han sido solicitados por algún lector RTPS alcanzable hacia el </w:t>
            </w:r>
            <w:r>
              <w:rPr>
                <w:i/>
              </w:rPr>
              <w:t>ReaderLocator</w:t>
            </w:r>
            <w:r>
              <w:t>.</w:t>
            </w:r>
          </w:p>
        </w:tc>
        <w:tc>
          <w:tcPr>
            <w:tcW w:w="2257" w:type="dxa"/>
          </w:tcPr>
          <w:p w14:paraId="7353BBA1" w14:textId="5F6E96C3" w:rsidR="00EB489B" w:rsidRDefault="007F16A3" w:rsidP="00EB489B">
            <w:pPr>
              <w:rPr>
                <w:i/>
              </w:rPr>
            </w:pPr>
            <w:r>
              <w:rPr>
                <w:i/>
              </w:rPr>
              <w:t>Must_repair</w:t>
            </w:r>
          </w:p>
        </w:tc>
      </w:tr>
      <w:tr w:rsidR="007F16A3" w14:paraId="18C07579" w14:textId="77777777" w:rsidTr="00C5723A">
        <w:tc>
          <w:tcPr>
            <w:tcW w:w="2256" w:type="dxa"/>
          </w:tcPr>
          <w:p w14:paraId="3FBE6BC0" w14:textId="2A676D36" w:rsidR="007F16A3" w:rsidRDefault="007F16A3" w:rsidP="00EB489B">
            <w:r>
              <w:t>T8</w:t>
            </w:r>
          </w:p>
        </w:tc>
        <w:tc>
          <w:tcPr>
            <w:tcW w:w="2257" w:type="dxa"/>
          </w:tcPr>
          <w:p w14:paraId="073881E4" w14:textId="5CD58AAE" w:rsidR="007F16A3" w:rsidRDefault="007F16A3" w:rsidP="00EB489B">
            <w:pPr>
              <w:rPr>
                <w:i/>
              </w:rPr>
            </w:pPr>
            <w:r>
              <w:rPr>
                <w:i/>
              </w:rPr>
              <w:t>Must_repair</w:t>
            </w:r>
          </w:p>
        </w:tc>
        <w:tc>
          <w:tcPr>
            <w:tcW w:w="2257" w:type="dxa"/>
          </w:tcPr>
          <w:p w14:paraId="1DDBB2D7" w14:textId="09F18EB2" w:rsidR="007F16A3" w:rsidRPr="00B76243" w:rsidRDefault="004F0A17" w:rsidP="00EB489B">
            <w:r>
              <w:t>Se recepta ACKNACK que han sido destinados al escritor sin estado</w:t>
            </w:r>
          </w:p>
        </w:tc>
        <w:tc>
          <w:tcPr>
            <w:tcW w:w="2257" w:type="dxa"/>
          </w:tcPr>
          <w:p w14:paraId="10689FA0" w14:textId="07361BCB" w:rsidR="007F16A3" w:rsidRDefault="007F16A3" w:rsidP="00EB489B">
            <w:pPr>
              <w:rPr>
                <w:i/>
              </w:rPr>
            </w:pPr>
            <w:r>
              <w:rPr>
                <w:i/>
              </w:rPr>
              <w:t>Must_repair</w:t>
            </w:r>
          </w:p>
        </w:tc>
      </w:tr>
      <w:tr w:rsidR="007F16A3" w14:paraId="70B82ED7" w14:textId="77777777" w:rsidTr="00C5723A">
        <w:tc>
          <w:tcPr>
            <w:tcW w:w="2256" w:type="dxa"/>
          </w:tcPr>
          <w:p w14:paraId="5933DE22" w14:textId="64E9E936" w:rsidR="007F16A3" w:rsidRDefault="007F16A3" w:rsidP="00EB489B">
            <w:r>
              <w:t>T9</w:t>
            </w:r>
          </w:p>
        </w:tc>
        <w:tc>
          <w:tcPr>
            <w:tcW w:w="2257" w:type="dxa"/>
          </w:tcPr>
          <w:p w14:paraId="35DDAAC6" w14:textId="7CA4A73D" w:rsidR="007F16A3" w:rsidRDefault="007F16A3" w:rsidP="00EB489B">
            <w:pPr>
              <w:rPr>
                <w:i/>
              </w:rPr>
            </w:pPr>
            <w:r>
              <w:rPr>
                <w:i/>
              </w:rPr>
              <w:t>Must_repair</w:t>
            </w:r>
          </w:p>
        </w:tc>
        <w:tc>
          <w:tcPr>
            <w:tcW w:w="2257" w:type="dxa"/>
          </w:tcPr>
          <w:p w14:paraId="13ED4167" w14:textId="5047A675" w:rsidR="007F16A3" w:rsidRPr="00B76243" w:rsidRDefault="001940EA" w:rsidP="00EB489B">
            <w:r>
              <w:t>Se busca enviar con un temporizador que la duración del ACKNACK ha caducado mientras se ha entrado a este modo.</w:t>
            </w:r>
          </w:p>
        </w:tc>
        <w:tc>
          <w:tcPr>
            <w:tcW w:w="2257" w:type="dxa"/>
          </w:tcPr>
          <w:p w14:paraId="0FF2CD3C" w14:textId="5CC6CA9F" w:rsidR="007F16A3" w:rsidRDefault="007F16A3" w:rsidP="00EB489B">
            <w:pPr>
              <w:rPr>
                <w:i/>
              </w:rPr>
            </w:pPr>
            <w:r>
              <w:rPr>
                <w:i/>
              </w:rPr>
              <w:t>Repairing</w:t>
            </w:r>
          </w:p>
        </w:tc>
      </w:tr>
      <w:tr w:rsidR="007F16A3" w14:paraId="30620D13" w14:textId="77777777" w:rsidTr="00C5723A">
        <w:tc>
          <w:tcPr>
            <w:tcW w:w="2256" w:type="dxa"/>
          </w:tcPr>
          <w:p w14:paraId="38579B02" w14:textId="3C9C6885" w:rsidR="007F16A3" w:rsidRDefault="007F16A3" w:rsidP="00EB489B">
            <w:r>
              <w:t>T10</w:t>
            </w:r>
          </w:p>
        </w:tc>
        <w:tc>
          <w:tcPr>
            <w:tcW w:w="2257" w:type="dxa"/>
          </w:tcPr>
          <w:p w14:paraId="13E274AB" w14:textId="3D7A74AA" w:rsidR="007F16A3" w:rsidRDefault="007F16A3" w:rsidP="00EB489B">
            <w:pPr>
              <w:rPr>
                <w:i/>
              </w:rPr>
            </w:pPr>
            <w:r>
              <w:rPr>
                <w:i/>
              </w:rPr>
              <w:t>Repairing</w:t>
            </w:r>
          </w:p>
        </w:tc>
        <w:tc>
          <w:tcPr>
            <w:tcW w:w="2257" w:type="dxa"/>
          </w:tcPr>
          <w:p w14:paraId="71A28EE6" w14:textId="36377973" w:rsidR="007F16A3" w:rsidRPr="001940EA" w:rsidRDefault="001940EA" w:rsidP="00EB489B">
            <w:r>
              <w:t xml:space="preserve">Se indica que el escritor RTPS tiene los recursos necesitados para enviar un cambio al </w:t>
            </w:r>
            <w:r>
              <w:rPr>
                <w:i/>
              </w:rPr>
              <w:t>ReaderLocator</w:t>
            </w:r>
            <w:r>
              <w:t>.</w:t>
            </w:r>
          </w:p>
        </w:tc>
        <w:tc>
          <w:tcPr>
            <w:tcW w:w="2257" w:type="dxa"/>
          </w:tcPr>
          <w:p w14:paraId="0450F20A" w14:textId="664ED879" w:rsidR="007F16A3" w:rsidRDefault="001940EA" w:rsidP="00EB489B">
            <w:pPr>
              <w:rPr>
                <w:i/>
              </w:rPr>
            </w:pPr>
            <w:r>
              <w:rPr>
                <w:i/>
              </w:rPr>
              <w:t>Repairing</w:t>
            </w:r>
          </w:p>
        </w:tc>
      </w:tr>
      <w:tr w:rsidR="007F16A3" w14:paraId="674DE417" w14:textId="77777777" w:rsidTr="00C5723A">
        <w:tc>
          <w:tcPr>
            <w:tcW w:w="2256" w:type="dxa"/>
          </w:tcPr>
          <w:p w14:paraId="4CAEEA80" w14:textId="1DDA7C65" w:rsidR="007F16A3" w:rsidRDefault="007F16A3" w:rsidP="00EB489B">
            <w:r>
              <w:t>T11</w:t>
            </w:r>
          </w:p>
        </w:tc>
        <w:tc>
          <w:tcPr>
            <w:tcW w:w="2257" w:type="dxa"/>
          </w:tcPr>
          <w:p w14:paraId="6D6714FA" w14:textId="4CCF1A61" w:rsidR="007F16A3" w:rsidRDefault="001940EA" w:rsidP="00EB489B">
            <w:pPr>
              <w:rPr>
                <w:i/>
              </w:rPr>
            </w:pPr>
            <w:r>
              <w:rPr>
                <w:i/>
              </w:rPr>
              <w:t>Repairing</w:t>
            </w:r>
          </w:p>
        </w:tc>
        <w:tc>
          <w:tcPr>
            <w:tcW w:w="2257" w:type="dxa"/>
          </w:tcPr>
          <w:p w14:paraId="269CAAEA" w14:textId="03B35F65" w:rsidR="007F16A3" w:rsidRPr="001940EA" w:rsidRDefault="001940EA" w:rsidP="00EB489B">
            <w:r>
              <w:t xml:space="preserve">Se indica que no hay más cambios solicitados por un lector alcanzable para el </w:t>
            </w:r>
            <w:r>
              <w:rPr>
                <w:i/>
              </w:rPr>
              <w:t>ReaderLocator</w:t>
            </w:r>
            <w:r>
              <w:t>.</w:t>
            </w:r>
          </w:p>
        </w:tc>
        <w:tc>
          <w:tcPr>
            <w:tcW w:w="2257" w:type="dxa"/>
          </w:tcPr>
          <w:p w14:paraId="6355A2A8" w14:textId="5496724D" w:rsidR="007F16A3" w:rsidRDefault="001940EA" w:rsidP="00EB489B">
            <w:pPr>
              <w:rPr>
                <w:i/>
              </w:rPr>
            </w:pPr>
            <w:r>
              <w:rPr>
                <w:i/>
              </w:rPr>
              <w:t>Waiting</w:t>
            </w:r>
          </w:p>
        </w:tc>
      </w:tr>
      <w:tr w:rsidR="001940EA" w14:paraId="14F5EFA3" w14:textId="77777777" w:rsidTr="00C5723A">
        <w:tc>
          <w:tcPr>
            <w:tcW w:w="2256" w:type="dxa"/>
          </w:tcPr>
          <w:p w14:paraId="463C74AB" w14:textId="39F70EAA" w:rsidR="001940EA" w:rsidRDefault="001940EA" w:rsidP="00EB489B">
            <w:r>
              <w:t>T12</w:t>
            </w:r>
          </w:p>
        </w:tc>
        <w:tc>
          <w:tcPr>
            <w:tcW w:w="2257" w:type="dxa"/>
          </w:tcPr>
          <w:p w14:paraId="1854AF0C" w14:textId="55FA706A" w:rsidR="001940EA" w:rsidRDefault="001940EA" w:rsidP="00EB489B">
            <w:pPr>
              <w:rPr>
                <w:i/>
              </w:rPr>
            </w:pPr>
            <w:r>
              <w:rPr>
                <w:i/>
              </w:rPr>
              <w:t>Any state</w:t>
            </w:r>
          </w:p>
        </w:tc>
        <w:tc>
          <w:tcPr>
            <w:tcW w:w="2257" w:type="dxa"/>
          </w:tcPr>
          <w:p w14:paraId="03CC1A8F" w14:textId="2A2385F6" w:rsidR="001940EA" w:rsidRPr="001940EA" w:rsidRDefault="001940EA" w:rsidP="00EB489B">
            <w:r>
              <w:t xml:space="preserve">El escritor RTPS es configurado </w:t>
            </w:r>
            <w:r>
              <w:lastRenderedPageBreak/>
              <w:t xml:space="preserve">para no mantener más al </w:t>
            </w:r>
            <w:r>
              <w:rPr>
                <w:i/>
              </w:rPr>
              <w:t>ReaderLocator</w:t>
            </w:r>
            <w:r>
              <w:t>.</w:t>
            </w:r>
          </w:p>
        </w:tc>
        <w:tc>
          <w:tcPr>
            <w:tcW w:w="2257" w:type="dxa"/>
          </w:tcPr>
          <w:p w14:paraId="48238018" w14:textId="07CC560B" w:rsidR="001940EA" w:rsidRDefault="001940EA" w:rsidP="00EB489B">
            <w:pPr>
              <w:rPr>
                <w:i/>
              </w:rPr>
            </w:pPr>
            <w:r>
              <w:rPr>
                <w:i/>
              </w:rPr>
              <w:lastRenderedPageBreak/>
              <w:t>Final</w:t>
            </w:r>
          </w:p>
        </w:tc>
      </w:tr>
    </w:tbl>
    <w:p w14:paraId="419C016D" w14:textId="77777777" w:rsidR="00EB489B" w:rsidRPr="00EB489B" w:rsidRDefault="00EB489B" w:rsidP="00EB489B"/>
    <w:p w14:paraId="124B48B7" w14:textId="77777777" w:rsidR="00C5723A" w:rsidRPr="00A60D55" w:rsidRDefault="00C5723A" w:rsidP="00C5723A"/>
    <w:p w14:paraId="6D315238" w14:textId="4F925705" w:rsidR="00C5723A" w:rsidRDefault="00C5723A" w:rsidP="00900937">
      <w:pPr>
        <w:pStyle w:val="Ttulo4"/>
      </w:pPr>
      <w:r>
        <w:t>Comportamiento de Writer con estado</w:t>
      </w:r>
    </w:p>
    <w:p w14:paraId="182C21F6" w14:textId="63E7A06E" w:rsidR="00C5723A" w:rsidRDefault="00C5723A" w:rsidP="00C5723A">
      <w:pPr>
        <w:pStyle w:val="Ttulo5"/>
      </w:pPr>
      <w:r>
        <w:t>Comportamiento de Writer con estado con mejor esfuerzo</w:t>
      </w:r>
    </w:p>
    <w:p w14:paraId="701F9855" w14:textId="3465E3D6" w:rsidR="00C5723A" w:rsidRDefault="00C5723A" w:rsidP="00C5723A">
      <w:r>
        <w:t xml:space="preserve">En la siguiente </w:t>
      </w:r>
      <w:r>
        <w:fldChar w:fldCharType="begin"/>
      </w:r>
      <w:r>
        <w:instrText xml:space="preserve"> REF _Ref420930305 \h </w:instrText>
      </w:r>
      <w:r>
        <w:fldChar w:fldCharType="separate"/>
      </w:r>
      <w:r w:rsidR="00705AE8" w:rsidRPr="00C5723A">
        <w:t xml:space="preserve">Figura </w:t>
      </w:r>
      <w:r w:rsidR="00705AE8">
        <w:rPr>
          <w:noProof/>
        </w:rPr>
        <w:t>2</w:t>
      </w:r>
      <w:r w:rsidR="00705AE8">
        <w:noBreakHyphen/>
      </w:r>
      <w:r w:rsidR="00705AE8">
        <w:rPr>
          <w:noProof/>
        </w:rPr>
        <w:t>28</w:t>
      </w:r>
      <w:r>
        <w:fldChar w:fldCharType="end"/>
      </w:r>
      <w:r>
        <w:t xml:space="preserve"> podremos observar el comportamiento de este tipo de escritor.</w:t>
      </w:r>
    </w:p>
    <w:p w14:paraId="3409D910" w14:textId="0706478B" w:rsidR="00C5723A" w:rsidRDefault="00C5723A" w:rsidP="00C5723A">
      <w:pPr>
        <w:keepNext/>
        <w:jc w:val="center"/>
      </w:pPr>
      <w:r>
        <w:rPr>
          <w:noProof/>
          <w:lang w:eastAsia="es-EC"/>
        </w:rPr>
        <w:drawing>
          <wp:inline distT="0" distB="0" distL="0" distR="0" wp14:anchorId="30A1AE35" wp14:editId="16F350F4">
            <wp:extent cx="3534268" cy="3400900"/>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66">
                      <a:extLst>
                        <a:ext uri="{28A0092B-C50C-407E-A947-70E740481C1C}">
                          <a14:useLocalDpi xmlns:a14="http://schemas.microsoft.com/office/drawing/2010/main" val="0"/>
                        </a:ext>
                      </a:extLst>
                    </a:blip>
                    <a:stretch>
                      <a:fillRect/>
                    </a:stretch>
                  </pic:blipFill>
                  <pic:spPr>
                    <a:xfrm>
                      <a:off x="0" y="0"/>
                      <a:ext cx="3534268" cy="3400900"/>
                    </a:xfrm>
                    <a:prstGeom prst="rect">
                      <a:avLst/>
                    </a:prstGeom>
                  </pic:spPr>
                </pic:pic>
              </a:graphicData>
            </a:graphic>
          </wp:inline>
        </w:drawing>
      </w:r>
    </w:p>
    <w:p w14:paraId="4112B53C" w14:textId="77777777" w:rsidR="00176069" w:rsidRDefault="00C5723A" w:rsidP="00C5723A">
      <w:pPr>
        <w:pStyle w:val="Descripcin"/>
        <w:jc w:val="center"/>
        <w:rPr>
          <w:color w:val="auto"/>
          <w:szCs w:val="24"/>
        </w:rPr>
      </w:pPr>
      <w:bookmarkStart w:id="241" w:name="_Ref420930305"/>
      <w:bookmarkStart w:id="242" w:name="_Toc421180817"/>
      <w:bookmarkStart w:id="243" w:name="_Ref420930299"/>
      <w:bookmarkStart w:id="244" w:name="_Toc421177693"/>
      <w:r w:rsidRPr="00C5723A">
        <w:rPr>
          <w:color w:val="auto"/>
          <w:szCs w:val="24"/>
        </w:rPr>
        <w:t xml:space="preserve">Figura </w:t>
      </w:r>
      <w:r w:rsidR="00703C77">
        <w:rPr>
          <w:color w:val="auto"/>
          <w:szCs w:val="24"/>
        </w:rPr>
        <w:fldChar w:fldCharType="begin"/>
      </w:r>
      <w:r w:rsidR="00703C77">
        <w:rPr>
          <w:color w:val="auto"/>
          <w:szCs w:val="24"/>
        </w:rPr>
        <w:instrText xml:space="preserve"> STYLEREF 1 \s </w:instrText>
      </w:r>
      <w:r w:rsidR="00703C77">
        <w:rPr>
          <w:color w:val="auto"/>
          <w:szCs w:val="24"/>
        </w:rPr>
        <w:fldChar w:fldCharType="separate"/>
      </w:r>
      <w:r w:rsidR="00705AE8">
        <w:rPr>
          <w:noProof/>
          <w:color w:val="auto"/>
          <w:szCs w:val="24"/>
        </w:rPr>
        <w:t>2</w:t>
      </w:r>
      <w:r w:rsidR="00703C77">
        <w:rPr>
          <w:color w:val="auto"/>
          <w:szCs w:val="24"/>
        </w:rPr>
        <w:fldChar w:fldCharType="end"/>
      </w:r>
      <w:r w:rsidR="00703C77">
        <w:rPr>
          <w:color w:val="auto"/>
          <w:szCs w:val="24"/>
        </w:rPr>
        <w:noBreakHyphen/>
      </w:r>
      <w:r w:rsidR="00703C77">
        <w:rPr>
          <w:color w:val="auto"/>
          <w:szCs w:val="24"/>
        </w:rPr>
        <w:fldChar w:fldCharType="begin"/>
      </w:r>
      <w:r w:rsidR="00703C77">
        <w:rPr>
          <w:color w:val="auto"/>
          <w:szCs w:val="24"/>
        </w:rPr>
        <w:instrText xml:space="preserve"> SEQ Figura \* ARABIC \s 1 </w:instrText>
      </w:r>
      <w:r w:rsidR="00703C77">
        <w:rPr>
          <w:color w:val="auto"/>
          <w:szCs w:val="24"/>
        </w:rPr>
        <w:fldChar w:fldCharType="separate"/>
      </w:r>
      <w:r w:rsidR="00705AE8">
        <w:rPr>
          <w:noProof/>
          <w:color w:val="auto"/>
          <w:szCs w:val="24"/>
        </w:rPr>
        <w:t>28</w:t>
      </w:r>
      <w:r w:rsidR="00703C77">
        <w:rPr>
          <w:color w:val="auto"/>
          <w:szCs w:val="24"/>
        </w:rPr>
        <w:fldChar w:fldCharType="end"/>
      </w:r>
      <w:bookmarkEnd w:id="241"/>
      <w:r w:rsidRPr="00C5723A">
        <w:rPr>
          <w:i w:val="0"/>
          <w:color w:val="auto"/>
          <w:szCs w:val="24"/>
        </w:rPr>
        <w:t xml:space="preserve">. Comportamiento de un Writer con estado con WITH_KEY </w:t>
      </w:r>
      <w:r w:rsidRPr="00C5723A">
        <w:rPr>
          <w:color w:val="auto"/>
          <w:szCs w:val="24"/>
        </w:rPr>
        <w:t>Best-Effort</w:t>
      </w:r>
      <w:r w:rsidRPr="00C5723A">
        <w:rPr>
          <w:i w:val="0"/>
          <w:color w:val="auto"/>
          <w:szCs w:val="24"/>
        </w:rPr>
        <w:t xml:space="preserve"> con respecto a cada </w:t>
      </w:r>
      <w:r w:rsidRPr="00C5723A">
        <w:rPr>
          <w:color w:val="auto"/>
          <w:szCs w:val="24"/>
        </w:rPr>
        <w:t>ReaderLocator</w:t>
      </w:r>
      <w:bookmarkEnd w:id="242"/>
    </w:p>
    <w:p w14:paraId="04FD4C50" w14:textId="05BF866F" w:rsidR="00C5723A" w:rsidRDefault="00C5723A" w:rsidP="00C5723A">
      <w:pPr>
        <w:pStyle w:val="Descripcin"/>
        <w:jc w:val="center"/>
        <w:rPr>
          <w:szCs w:val="24"/>
        </w:rPr>
      </w:pPr>
      <w:r w:rsidRPr="00BF78E8">
        <w:rPr>
          <w:i w:val="0"/>
          <w:szCs w:val="24"/>
        </w:rPr>
        <w:t xml:space="preserve"> </w:t>
      </w:r>
      <w:sdt>
        <w:sdtPr>
          <w:rPr>
            <w:szCs w:val="24"/>
          </w:rPr>
          <w:id w:val="-1860035706"/>
          <w:citation/>
        </w:sdtPr>
        <w:sdtContent>
          <w:r>
            <w:rPr>
              <w:szCs w:val="24"/>
            </w:rPr>
            <w:fldChar w:fldCharType="begin"/>
          </w:r>
          <w:r w:rsidRPr="00B76243">
            <w:rPr>
              <w:szCs w:val="24"/>
            </w:rPr>
            <w:instrText xml:space="preserve"> CITATION OMG14 \l 1036 </w:instrText>
          </w:r>
          <w:r>
            <w:rPr>
              <w:szCs w:val="24"/>
            </w:rPr>
            <w:fldChar w:fldCharType="separate"/>
          </w:r>
          <w:r w:rsidR="00771C4C" w:rsidRPr="00771C4C">
            <w:rPr>
              <w:noProof/>
              <w:szCs w:val="24"/>
            </w:rPr>
            <w:t>(OMG, 2014)</w:t>
          </w:r>
          <w:r>
            <w:rPr>
              <w:szCs w:val="24"/>
            </w:rPr>
            <w:fldChar w:fldCharType="end"/>
          </w:r>
        </w:sdtContent>
      </w:sdt>
      <w:bookmarkEnd w:id="243"/>
      <w:bookmarkEnd w:id="244"/>
    </w:p>
    <w:p w14:paraId="0F754FA0" w14:textId="77777777" w:rsidR="00C5723A" w:rsidRDefault="00C5723A" w:rsidP="00C5723A"/>
    <w:p w14:paraId="3FAB9F7C" w14:textId="5418787E" w:rsidR="00C5723A" w:rsidRPr="00C5723A" w:rsidRDefault="00C5723A" w:rsidP="00C5723A">
      <w:r>
        <w:t xml:space="preserve">El listado de estados se encuentra descrito en la </w:t>
      </w:r>
      <w:r>
        <w:fldChar w:fldCharType="begin"/>
      </w:r>
      <w:r>
        <w:instrText xml:space="preserve"> REF _Ref420930547 \h </w:instrText>
      </w:r>
      <w:r>
        <w:fldChar w:fldCharType="separate"/>
      </w:r>
      <w:r w:rsidR="00705AE8" w:rsidRPr="00C5723A">
        <w:t xml:space="preserve">Tabla </w:t>
      </w:r>
      <w:r w:rsidR="00705AE8">
        <w:rPr>
          <w:noProof/>
        </w:rPr>
        <w:t>2</w:t>
      </w:r>
      <w:r w:rsidR="00705AE8">
        <w:noBreakHyphen/>
      </w:r>
      <w:r w:rsidR="00705AE8">
        <w:rPr>
          <w:noProof/>
        </w:rPr>
        <w:t>10</w:t>
      </w:r>
      <w:r>
        <w:fldChar w:fldCharType="end"/>
      </w:r>
      <w:r>
        <w:t>.</w:t>
      </w:r>
    </w:p>
    <w:p w14:paraId="4915DA2F" w14:textId="449CFCF4" w:rsidR="00C5723A" w:rsidRPr="00C5723A" w:rsidRDefault="00C5723A" w:rsidP="00C5723A">
      <w:pPr>
        <w:pStyle w:val="Descripcin"/>
        <w:keepNext/>
        <w:rPr>
          <w:color w:val="auto"/>
          <w:szCs w:val="24"/>
        </w:rPr>
      </w:pPr>
      <w:bookmarkStart w:id="245" w:name="_Ref420930547"/>
      <w:bookmarkStart w:id="246" w:name="_Ref420930541"/>
      <w:bookmarkStart w:id="247" w:name="_Toc421180769"/>
      <w:r w:rsidRPr="00C5723A">
        <w:rPr>
          <w:color w:val="auto"/>
          <w:szCs w:val="24"/>
        </w:rPr>
        <w:t xml:space="preserve">Tabla </w:t>
      </w:r>
      <w:r w:rsidR="00030E82">
        <w:rPr>
          <w:color w:val="auto"/>
          <w:szCs w:val="24"/>
        </w:rPr>
        <w:fldChar w:fldCharType="begin"/>
      </w:r>
      <w:r w:rsidR="00030E82">
        <w:rPr>
          <w:color w:val="auto"/>
          <w:szCs w:val="24"/>
        </w:rPr>
        <w:instrText xml:space="preserve"> STYLEREF 1 \s </w:instrText>
      </w:r>
      <w:r w:rsidR="00030E82">
        <w:rPr>
          <w:color w:val="auto"/>
          <w:szCs w:val="24"/>
        </w:rPr>
        <w:fldChar w:fldCharType="separate"/>
      </w:r>
      <w:r w:rsidR="00705AE8">
        <w:rPr>
          <w:noProof/>
          <w:color w:val="auto"/>
          <w:szCs w:val="24"/>
        </w:rPr>
        <w:t>2</w:t>
      </w:r>
      <w:r w:rsidR="00030E82">
        <w:rPr>
          <w:color w:val="auto"/>
          <w:szCs w:val="24"/>
        </w:rPr>
        <w:fldChar w:fldCharType="end"/>
      </w:r>
      <w:r w:rsidR="00030E82">
        <w:rPr>
          <w:color w:val="auto"/>
          <w:szCs w:val="24"/>
        </w:rPr>
        <w:noBreakHyphen/>
      </w:r>
      <w:r w:rsidR="00030E82">
        <w:rPr>
          <w:color w:val="auto"/>
          <w:szCs w:val="24"/>
        </w:rPr>
        <w:fldChar w:fldCharType="begin"/>
      </w:r>
      <w:r w:rsidR="00030E82">
        <w:rPr>
          <w:color w:val="auto"/>
          <w:szCs w:val="24"/>
        </w:rPr>
        <w:instrText xml:space="preserve"> SEQ Tabla \* ARABIC \s 1 </w:instrText>
      </w:r>
      <w:r w:rsidR="00030E82">
        <w:rPr>
          <w:color w:val="auto"/>
          <w:szCs w:val="24"/>
        </w:rPr>
        <w:fldChar w:fldCharType="separate"/>
      </w:r>
      <w:r w:rsidR="00705AE8">
        <w:rPr>
          <w:noProof/>
          <w:color w:val="auto"/>
          <w:szCs w:val="24"/>
        </w:rPr>
        <w:t>10</w:t>
      </w:r>
      <w:r w:rsidR="00030E82">
        <w:rPr>
          <w:color w:val="auto"/>
          <w:szCs w:val="24"/>
        </w:rPr>
        <w:fldChar w:fldCharType="end"/>
      </w:r>
      <w:bookmarkEnd w:id="245"/>
      <w:r w:rsidRPr="00C5723A">
        <w:rPr>
          <w:color w:val="auto"/>
          <w:szCs w:val="24"/>
        </w:rPr>
        <w:t>.</w:t>
      </w:r>
      <w:r w:rsidRPr="00C5723A">
        <w:rPr>
          <w:i w:val="0"/>
          <w:color w:val="auto"/>
          <w:szCs w:val="24"/>
        </w:rPr>
        <w:t xml:space="preserve"> Transiciones del comportamiento en mejor esfuerzo de un </w:t>
      </w:r>
      <w:r w:rsidRPr="00C5723A">
        <w:rPr>
          <w:color w:val="auto"/>
          <w:szCs w:val="24"/>
        </w:rPr>
        <w:t>Writer</w:t>
      </w:r>
      <w:r w:rsidRPr="00C5723A">
        <w:rPr>
          <w:i w:val="0"/>
          <w:color w:val="auto"/>
          <w:szCs w:val="24"/>
        </w:rPr>
        <w:t xml:space="preserve"> con estado con respecto a cada </w:t>
      </w:r>
      <w:r w:rsidRPr="00C5723A">
        <w:rPr>
          <w:color w:val="auto"/>
          <w:szCs w:val="24"/>
        </w:rPr>
        <w:t>ReaderLocator</w:t>
      </w:r>
      <w:bookmarkEnd w:id="246"/>
      <w:bookmarkEnd w:id="247"/>
    </w:p>
    <w:tbl>
      <w:tblPr>
        <w:tblStyle w:val="Cuadrculadetablaclara"/>
        <w:tblW w:w="0" w:type="auto"/>
        <w:tblLook w:val="04A0" w:firstRow="1" w:lastRow="0" w:firstColumn="1" w:lastColumn="0" w:noHBand="0" w:noVBand="1"/>
      </w:tblPr>
      <w:tblGrid>
        <w:gridCol w:w="2254"/>
        <w:gridCol w:w="2254"/>
        <w:gridCol w:w="2254"/>
        <w:gridCol w:w="2255"/>
      </w:tblGrid>
      <w:tr w:rsidR="00C5723A" w14:paraId="6E5FC349" w14:textId="77777777" w:rsidTr="00C5723A">
        <w:tc>
          <w:tcPr>
            <w:tcW w:w="2254" w:type="dxa"/>
          </w:tcPr>
          <w:p w14:paraId="36121D48" w14:textId="77777777" w:rsidR="00C5723A" w:rsidRDefault="00C5723A" w:rsidP="008D733B">
            <w:r>
              <w:t>Transición</w:t>
            </w:r>
          </w:p>
        </w:tc>
        <w:tc>
          <w:tcPr>
            <w:tcW w:w="2254" w:type="dxa"/>
          </w:tcPr>
          <w:p w14:paraId="6FFA26B3" w14:textId="77777777" w:rsidR="00C5723A" w:rsidRDefault="00C5723A" w:rsidP="008D733B">
            <w:r>
              <w:t>Estado</w:t>
            </w:r>
          </w:p>
        </w:tc>
        <w:tc>
          <w:tcPr>
            <w:tcW w:w="2254" w:type="dxa"/>
          </w:tcPr>
          <w:p w14:paraId="6AAB8F2B" w14:textId="77777777" w:rsidR="00C5723A" w:rsidRDefault="00C5723A" w:rsidP="008D733B">
            <w:r>
              <w:t>Evento</w:t>
            </w:r>
          </w:p>
        </w:tc>
        <w:tc>
          <w:tcPr>
            <w:tcW w:w="2255" w:type="dxa"/>
          </w:tcPr>
          <w:p w14:paraId="52A0656C" w14:textId="77777777" w:rsidR="00C5723A" w:rsidRDefault="00C5723A" w:rsidP="008D733B">
            <w:r>
              <w:t>Siguiente Estado</w:t>
            </w:r>
          </w:p>
        </w:tc>
      </w:tr>
      <w:tr w:rsidR="00C5723A" w14:paraId="5F400C2E" w14:textId="77777777" w:rsidTr="00C5723A">
        <w:tc>
          <w:tcPr>
            <w:tcW w:w="2254" w:type="dxa"/>
          </w:tcPr>
          <w:p w14:paraId="6AD3CCAA" w14:textId="77777777" w:rsidR="00C5723A" w:rsidRDefault="00C5723A" w:rsidP="008D733B">
            <w:r>
              <w:lastRenderedPageBreak/>
              <w:t>T1</w:t>
            </w:r>
          </w:p>
        </w:tc>
        <w:tc>
          <w:tcPr>
            <w:tcW w:w="2254" w:type="dxa"/>
          </w:tcPr>
          <w:p w14:paraId="5A5F8D6B" w14:textId="77777777" w:rsidR="00C5723A" w:rsidRPr="00B76243" w:rsidRDefault="00C5723A" w:rsidP="008D733B">
            <w:pPr>
              <w:rPr>
                <w:i/>
              </w:rPr>
            </w:pPr>
            <w:r w:rsidRPr="00B76243">
              <w:rPr>
                <w:i/>
              </w:rPr>
              <w:t>Initial</w:t>
            </w:r>
          </w:p>
        </w:tc>
        <w:tc>
          <w:tcPr>
            <w:tcW w:w="2254" w:type="dxa"/>
          </w:tcPr>
          <w:p w14:paraId="1EC11EDC" w14:textId="649D57BB" w:rsidR="00C5723A" w:rsidRPr="00B76243" w:rsidRDefault="00C5723A" w:rsidP="00C66479">
            <w:r>
              <w:t xml:space="preserve">El escritor RTPS es </w:t>
            </w:r>
            <w:r w:rsidR="00C66479">
              <w:t>asociado</w:t>
            </w:r>
            <w:r>
              <w:t xml:space="preserve"> con un </w:t>
            </w:r>
            <w:r>
              <w:rPr>
                <w:i/>
              </w:rPr>
              <w:t>Reade</w:t>
            </w:r>
            <w:r w:rsidR="00C66479">
              <w:rPr>
                <w:i/>
              </w:rPr>
              <w:t>r</w:t>
            </w:r>
            <w:r>
              <w:t>.</w:t>
            </w:r>
          </w:p>
        </w:tc>
        <w:tc>
          <w:tcPr>
            <w:tcW w:w="2255" w:type="dxa"/>
          </w:tcPr>
          <w:p w14:paraId="71C9A15B" w14:textId="77777777" w:rsidR="00C5723A" w:rsidRPr="00B76243" w:rsidRDefault="00C5723A" w:rsidP="008D733B">
            <w:pPr>
              <w:rPr>
                <w:i/>
              </w:rPr>
            </w:pPr>
            <w:r w:rsidRPr="00B76243">
              <w:rPr>
                <w:i/>
              </w:rPr>
              <w:t>Idle</w:t>
            </w:r>
          </w:p>
        </w:tc>
      </w:tr>
      <w:tr w:rsidR="00C5723A" w14:paraId="4F87D37A" w14:textId="77777777" w:rsidTr="00C5723A">
        <w:tc>
          <w:tcPr>
            <w:tcW w:w="2254" w:type="dxa"/>
          </w:tcPr>
          <w:p w14:paraId="37201EBF" w14:textId="77777777" w:rsidR="00C5723A" w:rsidRDefault="00C5723A" w:rsidP="008D733B">
            <w:r>
              <w:t>T2</w:t>
            </w:r>
          </w:p>
        </w:tc>
        <w:tc>
          <w:tcPr>
            <w:tcW w:w="2254" w:type="dxa"/>
          </w:tcPr>
          <w:p w14:paraId="66485DA6" w14:textId="77777777" w:rsidR="00C5723A" w:rsidRPr="00B76243" w:rsidRDefault="00C5723A" w:rsidP="008D733B">
            <w:pPr>
              <w:rPr>
                <w:i/>
              </w:rPr>
            </w:pPr>
            <w:r w:rsidRPr="00B76243">
              <w:rPr>
                <w:i/>
              </w:rPr>
              <w:t>Idle</w:t>
            </w:r>
          </w:p>
        </w:tc>
        <w:tc>
          <w:tcPr>
            <w:tcW w:w="2254" w:type="dxa"/>
          </w:tcPr>
          <w:p w14:paraId="013DA876" w14:textId="100618FE" w:rsidR="00C5723A" w:rsidRPr="00B76243" w:rsidRDefault="00C5723A" w:rsidP="00C66479">
            <w:r>
              <w:t xml:space="preserve">Se indica que hay algunos cambios en el </w:t>
            </w:r>
            <w:r>
              <w:rPr>
                <w:i/>
              </w:rPr>
              <w:t>HistoryCache</w:t>
            </w:r>
            <w:r>
              <w:t xml:space="preserve"> del escritor que aún no han sido enviados al </w:t>
            </w:r>
            <w:r>
              <w:rPr>
                <w:i/>
              </w:rPr>
              <w:t>Reader</w:t>
            </w:r>
            <w:r w:rsidR="00C66479">
              <w:t xml:space="preserve"> representado por el </w:t>
            </w:r>
            <w:r w:rsidR="00C66479">
              <w:rPr>
                <w:i/>
              </w:rPr>
              <w:t>ReaderProxy</w:t>
            </w:r>
            <w:r>
              <w:t>.</w:t>
            </w:r>
          </w:p>
        </w:tc>
        <w:tc>
          <w:tcPr>
            <w:tcW w:w="2255" w:type="dxa"/>
          </w:tcPr>
          <w:p w14:paraId="357473B6" w14:textId="77777777" w:rsidR="00C5723A" w:rsidRPr="00B76243" w:rsidRDefault="00C5723A" w:rsidP="008D733B">
            <w:pPr>
              <w:rPr>
                <w:i/>
              </w:rPr>
            </w:pPr>
            <w:r w:rsidRPr="00B76243">
              <w:rPr>
                <w:i/>
              </w:rPr>
              <w:t>Pushing</w:t>
            </w:r>
          </w:p>
        </w:tc>
      </w:tr>
      <w:tr w:rsidR="00C5723A" w14:paraId="6993759A" w14:textId="77777777" w:rsidTr="00C5723A">
        <w:tc>
          <w:tcPr>
            <w:tcW w:w="2254" w:type="dxa"/>
          </w:tcPr>
          <w:p w14:paraId="28C8C3C4" w14:textId="77777777" w:rsidR="00C5723A" w:rsidRDefault="00C5723A" w:rsidP="008D733B">
            <w:r>
              <w:t>T3</w:t>
            </w:r>
          </w:p>
        </w:tc>
        <w:tc>
          <w:tcPr>
            <w:tcW w:w="2254" w:type="dxa"/>
          </w:tcPr>
          <w:p w14:paraId="390B04E1" w14:textId="77777777" w:rsidR="00C5723A" w:rsidRPr="00B76243" w:rsidRDefault="00C5723A" w:rsidP="008D733B">
            <w:pPr>
              <w:rPr>
                <w:i/>
              </w:rPr>
            </w:pPr>
            <w:r w:rsidRPr="00B76243">
              <w:rPr>
                <w:i/>
              </w:rPr>
              <w:t>Pushing</w:t>
            </w:r>
          </w:p>
        </w:tc>
        <w:tc>
          <w:tcPr>
            <w:tcW w:w="2254" w:type="dxa"/>
          </w:tcPr>
          <w:p w14:paraId="76C6FAEF" w14:textId="021521BC" w:rsidR="00C5723A" w:rsidRPr="00B76243" w:rsidRDefault="00C5723A" w:rsidP="00C66479">
            <w:r>
              <w:t xml:space="preserve">Se indica que todos los cambios en el </w:t>
            </w:r>
            <w:r>
              <w:rPr>
                <w:i/>
              </w:rPr>
              <w:t>HistoryCache</w:t>
            </w:r>
            <w:r>
              <w:t xml:space="preserve"> del escritor han sido enviados al </w:t>
            </w:r>
            <w:r>
              <w:rPr>
                <w:i/>
              </w:rPr>
              <w:t>Reader</w:t>
            </w:r>
            <w:r w:rsidR="00C66479">
              <w:rPr>
                <w:i/>
              </w:rPr>
              <w:t xml:space="preserve"> </w:t>
            </w:r>
            <w:r w:rsidR="00C66479">
              <w:t xml:space="preserve">representado por el </w:t>
            </w:r>
            <w:r w:rsidR="00C66479">
              <w:rPr>
                <w:i/>
              </w:rPr>
              <w:t>ReaderProxy</w:t>
            </w:r>
            <w:r>
              <w:t>.</w:t>
            </w:r>
          </w:p>
        </w:tc>
        <w:tc>
          <w:tcPr>
            <w:tcW w:w="2255" w:type="dxa"/>
          </w:tcPr>
          <w:p w14:paraId="4A95A2CD" w14:textId="77777777" w:rsidR="00C5723A" w:rsidRPr="00B76243" w:rsidRDefault="00C5723A" w:rsidP="008D733B">
            <w:pPr>
              <w:rPr>
                <w:i/>
              </w:rPr>
            </w:pPr>
            <w:r w:rsidRPr="00B76243">
              <w:rPr>
                <w:i/>
              </w:rPr>
              <w:t>Idle</w:t>
            </w:r>
          </w:p>
        </w:tc>
      </w:tr>
      <w:tr w:rsidR="00C5723A" w14:paraId="5E4A6377" w14:textId="77777777" w:rsidTr="00C5723A">
        <w:tc>
          <w:tcPr>
            <w:tcW w:w="2254" w:type="dxa"/>
          </w:tcPr>
          <w:p w14:paraId="59137AB2" w14:textId="77777777" w:rsidR="00C5723A" w:rsidRDefault="00C5723A" w:rsidP="008D733B">
            <w:r>
              <w:t>T4</w:t>
            </w:r>
          </w:p>
        </w:tc>
        <w:tc>
          <w:tcPr>
            <w:tcW w:w="2254" w:type="dxa"/>
          </w:tcPr>
          <w:p w14:paraId="5B56F221" w14:textId="77777777" w:rsidR="00C5723A" w:rsidRPr="00B76243" w:rsidRDefault="00C5723A" w:rsidP="008D733B">
            <w:pPr>
              <w:rPr>
                <w:i/>
              </w:rPr>
            </w:pPr>
            <w:r w:rsidRPr="00B76243">
              <w:rPr>
                <w:i/>
              </w:rPr>
              <w:t>Pushing</w:t>
            </w:r>
          </w:p>
        </w:tc>
        <w:tc>
          <w:tcPr>
            <w:tcW w:w="2254" w:type="dxa"/>
          </w:tcPr>
          <w:p w14:paraId="3193B24F" w14:textId="3E29BBB2" w:rsidR="00C5723A" w:rsidRPr="00B76243" w:rsidRDefault="00C5723A" w:rsidP="00C66479">
            <w:r>
              <w:t xml:space="preserve">Se indica que el escritor tiene los recursos necesitados para enviar un cambio al </w:t>
            </w:r>
            <w:r>
              <w:rPr>
                <w:i/>
              </w:rPr>
              <w:t>Reader</w:t>
            </w:r>
            <w:r w:rsidR="00C66479">
              <w:t xml:space="preserve"> representado por el </w:t>
            </w:r>
            <w:r w:rsidR="00C66479">
              <w:rPr>
                <w:i/>
              </w:rPr>
              <w:t>ReaderProxy</w:t>
            </w:r>
            <w:r>
              <w:t>.</w:t>
            </w:r>
          </w:p>
        </w:tc>
        <w:tc>
          <w:tcPr>
            <w:tcW w:w="2255" w:type="dxa"/>
          </w:tcPr>
          <w:p w14:paraId="0A2C3DC5" w14:textId="3E867939" w:rsidR="00C5723A" w:rsidRPr="00B76243" w:rsidRDefault="004C198A" w:rsidP="008D733B">
            <w:pPr>
              <w:rPr>
                <w:i/>
              </w:rPr>
            </w:pPr>
            <w:r>
              <w:rPr>
                <w:i/>
              </w:rPr>
              <w:t>Pushing</w:t>
            </w:r>
          </w:p>
        </w:tc>
      </w:tr>
      <w:tr w:rsidR="00C46797" w14:paraId="621DD3DB" w14:textId="77777777" w:rsidTr="00C5723A">
        <w:tc>
          <w:tcPr>
            <w:tcW w:w="2254" w:type="dxa"/>
          </w:tcPr>
          <w:p w14:paraId="31B1FE24" w14:textId="6712E0A8" w:rsidR="00C46797" w:rsidRDefault="00C46797" w:rsidP="008D733B">
            <w:r>
              <w:t>T5</w:t>
            </w:r>
          </w:p>
        </w:tc>
        <w:tc>
          <w:tcPr>
            <w:tcW w:w="2254" w:type="dxa"/>
          </w:tcPr>
          <w:p w14:paraId="146F7BEE" w14:textId="5A418AE9" w:rsidR="00C46797" w:rsidRPr="00B76243" w:rsidRDefault="00C46797" w:rsidP="008D733B">
            <w:pPr>
              <w:rPr>
                <w:i/>
              </w:rPr>
            </w:pPr>
            <w:r>
              <w:rPr>
                <w:i/>
              </w:rPr>
              <w:t>Ready</w:t>
            </w:r>
          </w:p>
        </w:tc>
        <w:tc>
          <w:tcPr>
            <w:tcW w:w="2254" w:type="dxa"/>
          </w:tcPr>
          <w:p w14:paraId="13F20C91" w14:textId="0629AB75" w:rsidR="00C46797" w:rsidRPr="00C46797" w:rsidRDefault="00C46797" w:rsidP="008D733B">
            <w:r>
              <w:t xml:space="preserve">Un nuevo cambio fue añadido al </w:t>
            </w:r>
            <w:r>
              <w:rPr>
                <w:i/>
              </w:rPr>
              <w:t>HistoryCache</w:t>
            </w:r>
            <w:r>
              <w:t xml:space="preserve"> del </w:t>
            </w:r>
            <w:r>
              <w:rPr>
                <w:i/>
              </w:rPr>
              <w:t>Writer</w:t>
            </w:r>
            <w:r>
              <w:t>.</w:t>
            </w:r>
          </w:p>
        </w:tc>
        <w:tc>
          <w:tcPr>
            <w:tcW w:w="2255" w:type="dxa"/>
          </w:tcPr>
          <w:p w14:paraId="47D8C581" w14:textId="47E55487" w:rsidR="00C46797" w:rsidRDefault="004C198A" w:rsidP="008D733B">
            <w:pPr>
              <w:rPr>
                <w:i/>
              </w:rPr>
            </w:pPr>
            <w:r>
              <w:rPr>
                <w:i/>
              </w:rPr>
              <w:t>Ready</w:t>
            </w:r>
          </w:p>
        </w:tc>
      </w:tr>
      <w:tr w:rsidR="00C5723A" w14:paraId="1649C46A" w14:textId="77777777" w:rsidTr="00C5723A">
        <w:tc>
          <w:tcPr>
            <w:tcW w:w="2254" w:type="dxa"/>
          </w:tcPr>
          <w:p w14:paraId="66D6AF35" w14:textId="410139CA" w:rsidR="00C5723A" w:rsidRDefault="00C46797" w:rsidP="008D733B">
            <w:r>
              <w:t>T6</w:t>
            </w:r>
          </w:p>
        </w:tc>
        <w:tc>
          <w:tcPr>
            <w:tcW w:w="2254" w:type="dxa"/>
          </w:tcPr>
          <w:p w14:paraId="550C826F" w14:textId="77777777" w:rsidR="00C5723A" w:rsidRPr="00B76243" w:rsidRDefault="00C5723A" w:rsidP="008D733B">
            <w:pPr>
              <w:rPr>
                <w:i/>
              </w:rPr>
            </w:pPr>
            <w:r w:rsidRPr="00B76243">
              <w:rPr>
                <w:i/>
              </w:rPr>
              <w:t>Any state</w:t>
            </w:r>
          </w:p>
        </w:tc>
        <w:tc>
          <w:tcPr>
            <w:tcW w:w="2254" w:type="dxa"/>
          </w:tcPr>
          <w:p w14:paraId="5BF4B1AB" w14:textId="0547585F" w:rsidR="00C5723A" w:rsidRPr="00B76243" w:rsidRDefault="00C5723A" w:rsidP="00C66479">
            <w:r>
              <w:t xml:space="preserve">El escritor RTPS es configurado para no mantener más al </w:t>
            </w:r>
            <w:r w:rsidR="00C66479">
              <w:rPr>
                <w:i/>
              </w:rPr>
              <w:t>Reader</w:t>
            </w:r>
            <w:r w:rsidR="00C66479">
              <w:t xml:space="preserve"> representado por el </w:t>
            </w:r>
            <w:r w:rsidR="00C66479">
              <w:rPr>
                <w:i/>
              </w:rPr>
              <w:t>ReaderProxy</w:t>
            </w:r>
            <w:r>
              <w:t>.</w:t>
            </w:r>
          </w:p>
        </w:tc>
        <w:tc>
          <w:tcPr>
            <w:tcW w:w="2255" w:type="dxa"/>
          </w:tcPr>
          <w:p w14:paraId="5550C2B0" w14:textId="77777777" w:rsidR="00C5723A" w:rsidRPr="00B76243" w:rsidRDefault="00C5723A" w:rsidP="008D733B">
            <w:pPr>
              <w:rPr>
                <w:i/>
              </w:rPr>
            </w:pPr>
            <w:r w:rsidRPr="00B76243">
              <w:rPr>
                <w:i/>
              </w:rPr>
              <w:t>Final</w:t>
            </w:r>
          </w:p>
        </w:tc>
      </w:tr>
    </w:tbl>
    <w:p w14:paraId="2700CE42" w14:textId="77777777" w:rsidR="00C5723A" w:rsidRDefault="00C5723A" w:rsidP="00C5723A"/>
    <w:p w14:paraId="64F572D8" w14:textId="77777777" w:rsidR="00C5723A" w:rsidRDefault="00C5723A" w:rsidP="00C5723A"/>
    <w:p w14:paraId="64192FC1" w14:textId="77777777" w:rsidR="00AF2F85" w:rsidRDefault="00AF2F85" w:rsidP="00C5723A"/>
    <w:p w14:paraId="3549DAC0" w14:textId="77777777" w:rsidR="00AF2F85" w:rsidRDefault="00AF2F85" w:rsidP="00C5723A"/>
    <w:p w14:paraId="6F7FAAA0" w14:textId="3935E946" w:rsidR="00AF2F85" w:rsidRDefault="00AF2F85" w:rsidP="00AF2F85">
      <w:pPr>
        <w:pStyle w:val="Ttulo5"/>
      </w:pPr>
      <w:r>
        <w:t>Comportamiento de Writer con estado confiable</w:t>
      </w:r>
    </w:p>
    <w:p w14:paraId="0FC1AE8B" w14:textId="6AF70D19" w:rsidR="00AF2F85" w:rsidRDefault="00AF2F85" w:rsidP="00AF2F85">
      <w:r>
        <w:t xml:space="preserve">En la siguiente </w:t>
      </w:r>
      <w:r>
        <w:fldChar w:fldCharType="begin"/>
      </w:r>
      <w:r>
        <w:instrText xml:space="preserve"> REF _Ref420931164 \h </w:instrText>
      </w:r>
      <w:r>
        <w:fldChar w:fldCharType="separate"/>
      </w:r>
      <w:r w:rsidR="00705AE8" w:rsidRPr="00AF2F85">
        <w:t xml:space="preserve">Figura </w:t>
      </w:r>
      <w:r w:rsidR="00705AE8">
        <w:rPr>
          <w:noProof/>
        </w:rPr>
        <w:t>2</w:t>
      </w:r>
      <w:r w:rsidR="00705AE8">
        <w:noBreakHyphen/>
      </w:r>
      <w:r w:rsidR="00705AE8">
        <w:rPr>
          <w:noProof/>
        </w:rPr>
        <w:t>29</w:t>
      </w:r>
      <w:r>
        <w:fldChar w:fldCharType="end"/>
      </w:r>
      <w:r>
        <w:t xml:space="preserve"> podremos observar el comportamiento de este tipo de escritor.</w:t>
      </w:r>
    </w:p>
    <w:p w14:paraId="396FC61B" w14:textId="77777777" w:rsidR="00AF2F85" w:rsidRDefault="00AF2F85" w:rsidP="00AF2F85">
      <w:pPr>
        <w:keepNext/>
        <w:jc w:val="center"/>
      </w:pPr>
      <w:r>
        <w:rPr>
          <w:noProof/>
          <w:lang w:eastAsia="es-EC"/>
        </w:rPr>
        <w:lastRenderedPageBreak/>
        <w:drawing>
          <wp:inline distT="0" distB="0" distL="0" distR="0" wp14:anchorId="460F16FE" wp14:editId="73202347">
            <wp:extent cx="3715268" cy="567769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67">
                      <a:extLst>
                        <a:ext uri="{28A0092B-C50C-407E-A947-70E740481C1C}">
                          <a14:useLocalDpi xmlns:a14="http://schemas.microsoft.com/office/drawing/2010/main" val="0"/>
                        </a:ext>
                      </a:extLst>
                    </a:blip>
                    <a:stretch>
                      <a:fillRect/>
                    </a:stretch>
                  </pic:blipFill>
                  <pic:spPr>
                    <a:xfrm>
                      <a:off x="0" y="0"/>
                      <a:ext cx="3715268" cy="5677692"/>
                    </a:xfrm>
                    <a:prstGeom prst="rect">
                      <a:avLst/>
                    </a:prstGeom>
                  </pic:spPr>
                </pic:pic>
              </a:graphicData>
            </a:graphic>
          </wp:inline>
        </w:drawing>
      </w:r>
    </w:p>
    <w:p w14:paraId="1F94F651" w14:textId="77777777" w:rsidR="00176069" w:rsidRDefault="00AF2F85" w:rsidP="00AF2F85">
      <w:pPr>
        <w:pStyle w:val="Descripcin"/>
        <w:jc w:val="center"/>
        <w:rPr>
          <w:color w:val="auto"/>
          <w:szCs w:val="24"/>
        </w:rPr>
      </w:pPr>
      <w:bookmarkStart w:id="248" w:name="_Ref420931164"/>
      <w:bookmarkStart w:id="249" w:name="_Toc421180818"/>
      <w:bookmarkStart w:id="250" w:name="_Toc421177694"/>
      <w:r w:rsidRPr="00AF2F85">
        <w:rPr>
          <w:color w:val="auto"/>
          <w:szCs w:val="24"/>
        </w:rPr>
        <w:t xml:space="preserve">Figura </w:t>
      </w:r>
      <w:r w:rsidR="00703C77">
        <w:rPr>
          <w:color w:val="auto"/>
          <w:szCs w:val="24"/>
        </w:rPr>
        <w:fldChar w:fldCharType="begin"/>
      </w:r>
      <w:r w:rsidR="00703C77">
        <w:rPr>
          <w:color w:val="auto"/>
          <w:szCs w:val="24"/>
        </w:rPr>
        <w:instrText xml:space="preserve"> STYLEREF 1 \s </w:instrText>
      </w:r>
      <w:r w:rsidR="00703C77">
        <w:rPr>
          <w:color w:val="auto"/>
          <w:szCs w:val="24"/>
        </w:rPr>
        <w:fldChar w:fldCharType="separate"/>
      </w:r>
      <w:r w:rsidR="00705AE8">
        <w:rPr>
          <w:noProof/>
          <w:color w:val="auto"/>
          <w:szCs w:val="24"/>
        </w:rPr>
        <w:t>2</w:t>
      </w:r>
      <w:r w:rsidR="00703C77">
        <w:rPr>
          <w:color w:val="auto"/>
          <w:szCs w:val="24"/>
        </w:rPr>
        <w:fldChar w:fldCharType="end"/>
      </w:r>
      <w:r w:rsidR="00703C77">
        <w:rPr>
          <w:color w:val="auto"/>
          <w:szCs w:val="24"/>
        </w:rPr>
        <w:noBreakHyphen/>
      </w:r>
      <w:r w:rsidR="00703C77">
        <w:rPr>
          <w:color w:val="auto"/>
          <w:szCs w:val="24"/>
        </w:rPr>
        <w:fldChar w:fldCharType="begin"/>
      </w:r>
      <w:r w:rsidR="00703C77">
        <w:rPr>
          <w:color w:val="auto"/>
          <w:szCs w:val="24"/>
        </w:rPr>
        <w:instrText xml:space="preserve"> SEQ Figura \* ARABIC \s 1 </w:instrText>
      </w:r>
      <w:r w:rsidR="00703C77">
        <w:rPr>
          <w:color w:val="auto"/>
          <w:szCs w:val="24"/>
        </w:rPr>
        <w:fldChar w:fldCharType="separate"/>
      </w:r>
      <w:r w:rsidR="00705AE8">
        <w:rPr>
          <w:noProof/>
          <w:color w:val="auto"/>
          <w:szCs w:val="24"/>
        </w:rPr>
        <w:t>29</w:t>
      </w:r>
      <w:r w:rsidR="00703C77">
        <w:rPr>
          <w:color w:val="auto"/>
          <w:szCs w:val="24"/>
        </w:rPr>
        <w:fldChar w:fldCharType="end"/>
      </w:r>
      <w:bookmarkEnd w:id="248"/>
      <w:r w:rsidRPr="00AF2F85">
        <w:rPr>
          <w:i w:val="0"/>
          <w:color w:val="auto"/>
          <w:szCs w:val="24"/>
        </w:rPr>
        <w:t xml:space="preserve">. Comportamiento de un Writer con estado con WITH_KEY </w:t>
      </w:r>
      <w:r w:rsidRPr="00AF2F85">
        <w:rPr>
          <w:color w:val="auto"/>
          <w:szCs w:val="24"/>
        </w:rPr>
        <w:t>Reliable</w:t>
      </w:r>
      <w:r w:rsidRPr="00AF2F85">
        <w:rPr>
          <w:i w:val="0"/>
          <w:color w:val="auto"/>
          <w:szCs w:val="24"/>
        </w:rPr>
        <w:t xml:space="preserve"> con respecto a cada </w:t>
      </w:r>
      <w:r w:rsidRPr="00AF2F85">
        <w:rPr>
          <w:color w:val="auto"/>
          <w:szCs w:val="24"/>
        </w:rPr>
        <w:t>ReaderLocator</w:t>
      </w:r>
      <w:bookmarkEnd w:id="249"/>
    </w:p>
    <w:p w14:paraId="210E32D1" w14:textId="30BA386D" w:rsidR="00AF2F85" w:rsidRDefault="00645B6B" w:rsidP="00AF2F85">
      <w:pPr>
        <w:pStyle w:val="Descripcin"/>
        <w:jc w:val="center"/>
        <w:rPr>
          <w:szCs w:val="24"/>
        </w:rPr>
      </w:pPr>
      <w:sdt>
        <w:sdtPr>
          <w:rPr>
            <w:szCs w:val="24"/>
          </w:rPr>
          <w:id w:val="1430471872"/>
          <w:citation/>
        </w:sdtPr>
        <w:sdtContent>
          <w:r w:rsidR="00AF2F85">
            <w:rPr>
              <w:szCs w:val="24"/>
            </w:rPr>
            <w:fldChar w:fldCharType="begin"/>
          </w:r>
          <w:r w:rsidR="00AF2F85" w:rsidRPr="00B76243">
            <w:rPr>
              <w:szCs w:val="24"/>
            </w:rPr>
            <w:instrText xml:space="preserve"> CITATION OMG14 \l 1036 </w:instrText>
          </w:r>
          <w:r w:rsidR="00AF2F85">
            <w:rPr>
              <w:szCs w:val="24"/>
            </w:rPr>
            <w:fldChar w:fldCharType="separate"/>
          </w:r>
          <w:r w:rsidR="00771C4C">
            <w:rPr>
              <w:noProof/>
              <w:szCs w:val="24"/>
            </w:rPr>
            <w:t xml:space="preserve"> </w:t>
          </w:r>
          <w:r w:rsidR="00771C4C" w:rsidRPr="00771C4C">
            <w:rPr>
              <w:noProof/>
              <w:szCs w:val="24"/>
            </w:rPr>
            <w:t>(OMG, 2014)</w:t>
          </w:r>
          <w:r w:rsidR="00AF2F85">
            <w:rPr>
              <w:szCs w:val="24"/>
            </w:rPr>
            <w:fldChar w:fldCharType="end"/>
          </w:r>
        </w:sdtContent>
      </w:sdt>
      <w:bookmarkEnd w:id="250"/>
    </w:p>
    <w:p w14:paraId="38C04DD3" w14:textId="0A4B84B6" w:rsidR="00AF2F85" w:rsidRDefault="00AF2F85" w:rsidP="00AF2F85">
      <w:r>
        <w:t>El listado de estados se encuentra descrito en la</w:t>
      </w:r>
      <w:r w:rsidR="00703C77">
        <w:t xml:space="preserve"> </w:t>
      </w:r>
      <w:r w:rsidR="00703C77">
        <w:fldChar w:fldCharType="begin"/>
      </w:r>
      <w:r w:rsidR="00703C77">
        <w:instrText xml:space="preserve"> REF _Ref421010746 \h </w:instrText>
      </w:r>
      <w:r w:rsidR="00703C77">
        <w:fldChar w:fldCharType="separate"/>
      </w:r>
      <w:r w:rsidR="00705AE8" w:rsidRPr="00AF2F85">
        <w:t xml:space="preserve">Tabla </w:t>
      </w:r>
      <w:r w:rsidR="00705AE8">
        <w:rPr>
          <w:noProof/>
        </w:rPr>
        <w:t>2</w:t>
      </w:r>
      <w:r w:rsidR="00705AE8">
        <w:noBreakHyphen/>
      </w:r>
      <w:r w:rsidR="00705AE8">
        <w:rPr>
          <w:noProof/>
        </w:rPr>
        <w:t>11</w:t>
      </w:r>
      <w:r w:rsidR="00703C77">
        <w:fldChar w:fldCharType="end"/>
      </w:r>
      <w:r>
        <w:t>.</w:t>
      </w:r>
    </w:p>
    <w:p w14:paraId="44765F95" w14:textId="77777777" w:rsidR="00AF2F85" w:rsidRPr="00EB489B" w:rsidRDefault="00AF2F85" w:rsidP="00AF2F85"/>
    <w:p w14:paraId="0C3DBF5C" w14:textId="4E7B80D0" w:rsidR="00AF2F85" w:rsidRPr="00EB489B" w:rsidRDefault="00AF2F85" w:rsidP="00AF2F85">
      <w:pPr>
        <w:pStyle w:val="Descripcin"/>
        <w:keepNext/>
        <w:rPr>
          <w:szCs w:val="24"/>
        </w:rPr>
      </w:pPr>
    </w:p>
    <w:p w14:paraId="4C4A9CB8" w14:textId="163B991B" w:rsidR="00AF2F85" w:rsidRPr="00AF2F85" w:rsidRDefault="00AF2F85" w:rsidP="00AF2F85">
      <w:pPr>
        <w:pStyle w:val="Descripcin"/>
        <w:keepNext/>
        <w:rPr>
          <w:color w:val="auto"/>
          <w:szCs w:val="24"/>
        </w:rPr>
      </w:pPr>
      <w:bookmarkStart w:id="251" w:name="_Ref421010746"/>
      <w:bookmarkStart w:id="252" w:name="_Toc421180770"/>
      <w:r w:rsidRPr="00AF2F85">
        <w:rPr>
          <w:color w:val="auto"/>
          <w:szCs w:val="24"/>
        </w:rPr>
        <w:t xml:space="preserve">Tabla </w:t>
      </w:r>
      <w:r w:rsidR="00030E82">
        <w:rPr>
          <w:color w:val="auto"/>
          <w:szCs w:val="24"/>
        </w:rPr>
        <w:fldChar w:fldCharType="begin"/>
      </w:r>
      <w:r w:rsidR="00030E82">
        <w:rPr>
          <w:color w:val="auto"/>
          <w:szCs w:val="24"/>
        </w:rPr>
        <w:instrText xml:space="preserve"> STYLEREF 1 \s </w:instrText>
      </w:r>
      <w:r w:rsidR="00030E82">
        <w:rPr>
          <w:color w:val="auto"/>
          <w:szCs w:val="24"/>
        </w:rPr>
        <w:fldChar w:fldCharType="separate"/>
      </w:r>
      <w:r w:rsidR="00705AE8">
        <w:rPr>
          <w:noProof/>
          <w:color w:val="auto"/>
          <w:szCs w:val="24"/>
        </w:rPr>
        <w:t>2</w:t>
      </w:r>
      <w:r w:rsidR="00030E82">
        <w:rPr>
          <w:color w:val="auto"/>
          <w:szCs w:val="24"/>
        </w:rPr>
        <w:fldChar w:fldCharType="end"/>
      </w:r>
      <w:r w:rsidR="00030E82">
        <w:rPr>
          <w:color w:val="auto"/>
          <w:szCs w:val="24"/>
        </w:rPr>
        <w:noBreakHyphen/>
      </w:r>
      <w:r w:rsidR="00030E82">
        <w:rPr>
          <w:color w:val="auto"/>
          <w:szCs w:val="24"/>
        </w:rPr>
        <w:fldChar w:fldCharType="begin"/>
      </w:r>
      <w:r w:rsidR="00030E82">
        <w:rPr>
          <w:color w:val="auto"/>
          <w:szCs w:val="24"/>
        </w:rPr>
        <w:instrText xml:space="preserve"> SEQ Tabla \* ARABIC \s 1 </w:instrText>
      </w:r>
      <w:r w:rsidR="00030E82">
        <w:rPr>
          <w:color w:val="auto"/>
          <w:szCs w:val="24"/>
        </w:rPr>
        <w:fldChar w:fldCharType="separate"/>
      </w:r>
      <w:r w:rsidR="00705AE8">
        <w:rPr>
          <w:noProof/>
          <w:color w:val="auto"/>
          <w:szCs w:val="24"/>
        </w:rPr>
        <w:t>11</w:t>
      </w:r>
      <w:r w:rsidR="00030E82">
        <w:rPr>
          <w:color w:val="auto"/>
          <w:szCs w:val="24"/>
        </w:rPr>
        <w:fldChar w:fldCharType="end"/>
      </w:r>
      <w:bookmarkEnd w:id="251"/>
      <w:r w:rsidRPr="00AF2F85">
        <w:rPr>
          <w:i w:val="0"/>
          <w:color w:val="auto"/>
          <w:szCs w:val="24"/>
        </w:rPr>
        <w:t xml:space="preserve">. Transiciones del comportamiento en confiable de un </w:t>
      </w:r>
      <w:r w:rsidRPr="00AF2F85">
        <w:rPr>
          <w:color w:val="auto"/>
          <w:szCs w:val="24"/>
        </w:rPr>
        <w:t>Writer</w:t>
      </w:r>
      <w:r w:rsidRPr="00AF2F85">
        <w:rPr>
          <w:i w:val="0"/>
          <w:color w:val="auto"/>
          <w:szCs w:val="24"/>
        </w:rPr>
        <w:t xml:space="preserve"> con estado con respecto a cada </w:t>
      </w:r>
      <w:r w:rsidRPr="00AF2F85">
        <w:rPr>
          <w:color w:val="auto"/>
          <w:szCs w:val="24"/>
        </w:rPr>
        <w:t>ReaderLocator</w:t>
      </w:r>
      <w:bookmarkEnd w:id="252"/>
    </w:p>
    <w:tbl>
      <w:tblPr>
        <w:tblStyle w:val="Cuadrculadetablaclara"/>
        <w:tblW w:w="0" w:type="auto"/>
        <w:tblLook w:val="04A0" w:firstRow="1" w:lastRow="0" w:firstColumn="1" w:lastColumn="0" w:noHBand="0" w:noVBand="1"/>
      </w:tblPr>
      <w:tblGrid>
        <w:gridCol w:w="2253"/>
        <w:gridCol w:w="2256"/>
        <w:gridCol w:w="2252"/>
        <w:gridCol w:w="2256"/>
      </w:tblGrid>
      <w:tr w:rsidR="00AF2F85" w14:paraId="0DB118A3" w14:textId="77777777" w:rsidTr="00AF2F85">
        <w:tc>
          <w:tcPr>
            <w:tcW w:w="2253" w:type="dxa"/>
          </w:tcPr>
          <w:p w14:paraId="37E2D2F0" w14:textId="77777777" w:rsidR="00AF2F85" w:rsidRDefault="00AF2F85" w:rsidP="008D733B">
            <w:r>
              <w:t>Transición</w:t>
            </w:r>
          </w:p>
        </w:tc>
        <w:tc>
          <w:tcPr>
            <w:tcW w:w="2256" w:type="dxa"/>
          </w:tcPr>
          <w:p w14:paraId="13C3029A" w14:textId="77777777" w:rsidR="00AF2F85" w:rsidRDefault="00AF2F85" w:rsidP="008D733B">
            <w:r>
              <w:t>Estado</w:t>
            </w:r>
          </w:p>
        </w:tc>
        <w:tc>
          <w:tcPr>
            <w:tcW w:w="2252" w:type="dxa"/>
          </w:tcPr>
          <w:p w14:paraId="3B479760" w14:textId="77777777" w:rsidR="00AF2F85" w:rsidRDefault="00AF2F85" w:rsidP="008D733B">
            <w:r>
              <w:t>Evento</w:t>
            </w:r>
          </w:p>
        </w:tc>
        <w:tc>
          <w:tcPr>
            <w:tcW w:w="2256" w:type="dxa"/>
          </w:tcPr>
          <w:p w14:paraId="44871804" w14:textId="77777777" w:rsidR="00AF2F85" w:rsidRDefault="00AF2F85" w:rsidP="008D733B">
            <w:r>
              <w:t>Siguiente Estado</w:t>
            </w:r>
          </w:p>
        </w:tc>
      </w:tr>
      <w:tr w:rsidR="00AF2F85" w14:paraId="32AF09BD" w14:textId="77777777" w:rsidTr="00AF2F85">
        <w:tc>
          <w:tcPr>
            <w:tcW w:w="2253" w:type="dxa"/>
          </w:tcPr>
          <w:p w14:paraId="5E0AEE1E" w14:textId="77777777" w:rsidR="00AF2F85" w:rsidRDefault="00AF2F85" w:rsidP="008D733B">
            <w:r>
              <w:lastRenderedPageBreak/>
              <w:t>T1</w:t>
            </w:r>
          </w:p>
        </w:tc>
        <w:tc>
          <w:tcPr>
            <w:tcW w:w="2256" w:type="dxa"/>
          </w:tcPr>
          <w:p w14:paraId="645DEAFC" w14:textId="77777777" w:rsidR="00AF2F85" w:rsidRPr="00B76243" w:rsidRDefault="00AF2F85" w:rsidP="008D733B">
            <w:pPr>
              <w:rPr>
                <w:i/>
              </w:rPr>
            </w:pPr>
            <w:r w:rsidRPr="00B76243">
              <w:rPr>
                <w:i/>
              </w:rPr>
              <w:t>Initial</w:t>
            </w:r>
          </w:p>
        </w:tc>
        <w:tc>
          <w:tcPr>
            <w:tcW w:w="2252" w:type="dxa"/>
          </w:tcPr>
          <w:p w14:paraId="020CA995" w14:textId="0DBFBEE7" w:rsidR="00AF2F85" w:rsidRPr="007F16A3" w:rsidRDefault="00AF2F85" w:rsidP="00336864">
            <w:r>
              <w:t xml:space="preserve">El escritor RTPS es </w:t>
            </w:r>
            <w:r w:rsidR="00336864">
              <w:t>asociado</w:t>
            </w:r>
            <w:r>
              <w:t xml:space="preserve"> con un </w:t>
            </w:r>
            <w:r>
              <w:rPr>
                <w:i/>
              </w:rPr>
              <w:t>Reader</w:t>
            </w:r>
            <w:r>
              <w:t>.</w:t>
            </w:r>
          </w:p>
        </w:tc>
        <w:tc>
          <w:tcPr>
            <w:tcW w:w="2256" w:type="dxa"/>
          </w:tcPr>
          <w:p w14:paraId="3AD2590D" w14:textId="77777777" w:rsidR="00AF2F85" w:rsidRPr="00B76243" w:rsidRDefault="00AF2F85" w:rsidP="008D733B">
            <w:pPr>
              <w:rPr>
                <w:i/>
              </w:rPr>
            </w:pPr>
            <w:r>
              <w:rPr>
                <w:i/>
              </w:rPr>
              <w:t>Announcing</w:t>
            </w:r>
          </w:p>
        </w:tc>
      </w:tr>
      <w:tr w:rsidR="00AF2F85" w14:paraId="4BEA19D0" w14:textId="77777777" w:rsidTr="00AF2F85">
        <w:tc>
          <w:tcPr>
            <w:tcW w:w="2253" w:type="dxa"/>
          </w:tcPr>
          <w:p w14:paraId="0015631E" w14:textId="77777777" w:rsidR="00AF2F85" w:rsidRDefault="00AF2F85" w:rsidP="008D733B">
            <w:r>
              <w:t>T2</w:t>
            </w:r>
          </w:p>
        </w:tc>
        <w:tc>
          <w:tcPr>
            <w:tcW w:w="2256" w:type="dxa"/>
          </w:tcPr>
          <w:p w14:paraId="4F882600" w14:textId="77777777" w:rsidR="00AF2F85" w:rsidRPr="00B76243" w:rsidRDefault="00AF2F85" w:rsidP="008D733B">
            <w:pPr>
              <w:rPr>
                <w:i/>
              </w:rPr>
            </w:pPr>
            <w:r>
              <w:rPr>
                <w:i/>
              </w:rPr>
              <w:t>Announcing</w:t>
            </w:r>
          </w:p>
        </w:tc>
        <w:tc>
          <w:tcPr>
            <w:tcW w:w="2252" w:type="dxa"/>
          </w:tcPr>
          <w:p w14:paraId="3526BF5E" w14:textId="22BE936B" w:rsidR="00AF2F85" w:rsidRPr="007F16A3" w:rsidRDefault="00AF2F85" w:rsidP="00336864">
            <w:r>
              <w:t xml:space="preserve">Se indica que hay algunos cambios en el </w:t>
            </w:r>
            <w:r>
              <w:rPr>
                <w:i/>
              </w:rPr>
              <w:t xml:space="preserve">HistoryCache </w:t>
            </w:r>
            <w:r>
              <w:t xml:space="preserve">del escritor que no han sido enviados al </w:t>
            </w:r>
            <w:r>
              <w:rPr>
                <w:i/>
              </w:rPr>
              <w:t>Reader</w:t>
            </w:r>
            <w:r w:rsidR="00336864">
              <w:t xml:space="preserve"> representado por un </w:t>
            </w:r>
            <w:r w:rsidR="00336864">
              <w:rPr>
                <w:i/>
              </w:rPr>
              <w:t>ReaderProxy</w:t>
            </w:r>
            <w:r>
              <w:t>.</w:t>
            </w:r>
          </w:p>
        </w:tc>
        <w:tc>
          <w:tcPr>
            <w:tcW w:w="2256" w:type="dxa"/>
          </w:tcPr>
          <w:p w14:paraId="2A8859CF" w14:textId="77777777" w:rsidR="00AF2F85" w:rsidRPr="00B76243" w:rsidRDefault="00AF2F85" w:rsidP="008D733B">
            <w:pPr>
              <w:rPr>
                <w:i/>
              </w:rPr>
            </w:pPr>
            <w:r w:rsidRPr="00B76243">
              <w:rPr>
                <w:i/>
              </w:rPr>
              <w:t>Pushing</w:t>
            </w:r>
          </w:p>
        </w:tc>
      </w:tr>
      <w:tr w:rsidR="00AF2F85" w14:paraId="7EA86AE5" w14:textId="77777777" w:rsidTr="00AF2F85">
        <w:tc>
          <w:tcPr>
            <w:tcW w:w="2253" w:type="dxa"/>
          </w:tcPr>
          <w:p w14:paraId="6EED2291" w14:textId="77777777" w:rsidR="00AF2F85" w:rsidRDefault="00AF2F85" w:rsidP="008D733B">
            <w:r>
              <w:t>T3</w:t>
            </w:r>
          </w:p>
        </w:tc>
        <w:tc>
          <w:tcPr>
            <w:tcW w:w="2256" w:type="dxa"/>
          </w:tcPr>
          <w:p w14:paraId="1A5404FF" w14:textId="77777777" w:rsidR="00AF2F85" w:rsidRPr="00B76243" w:rsidRDefault="00AF2F85" w:rsidP="008D733B">
            <w:pPr>
              <w:rPr>
                <w:i/>
              </w:rPr>
            </w:pPr>
            <w:r w:rsidRPr="00B76243">
              <w:rPr>
                <w:i/>
              </w:rPr>
              <w:t>Pushing</w:t>
            </w:r>
          </w:p>
        </w:tc>
        <w:tc>
          <w:tcPr>
            <w:tcW w:w="2252" w:type="dxa"/>
          </w:tcPr>
          <w:p w14:paraId="245068E7" w14:textId="6E3645C7" w:rsidR="00AF2F85" w:rsidRPr="007F16A3" w:rsidRDefault="00AF2F85" w:rsidP="00336864">
            <w:r>
              <w:t xml:space="preserve">Se indica que todos los cambios del </w:t>
            </w:r>
            <w:r>
              <w:rPr>
                <w:i/>
              </w:rPr>
              <w:t>HistoryCache</w:t>
            </w:r>
            <w:r>
              <w:t xml:space="preserve"> del </w:t>
            </w:r>
            <w:r>
              <w:rPr>
                <w:i/>
              </w:rPr>
              <w:t xml:space="preserve">Writer </w:t>
            </w:r>
            <w:r>
              <w:t xml:space="preserve">han sido enviados al </w:t>
            </w:r>
            <w:r>
              <w:rPr>
                <w:i/>
              </w:rPr>
              <w:t>Reader</w:t>
            </w:r>
            <w:r w:rsidR="00336864">
              <w:t xml:space="preserve"> representado por el </w:t>
            </w:r>
            <w:r w:rsidR="00336864">
              <w:rPr>
                <w:i/>
              </w:rPr>
              <w:t>ReaderProxy</w:t>
            </w:r>
            <w:r>
              <w:t>.</w:t>
            </w:r>
          </w:p>
        </w:tc>
        <w:tc>
          <w:tcPr>
            <w:tcW w:w="2256" w:type="dxa"/>
          </w:tcPr>
          <w:p w14:paraId="3BD53D96" w14:textId="77777777" w:rsidR="00AF2F85" w:rsidRPr="00B76243" w:rsidRDefault="00AF2F85" w:rsidP="008D733B">
            <w:pPr>
              <w:rPr>
                <w:i/>
              </w:rPr>
            </w:pPr>
            <w:r>
              <w:rPr>
                <w:i/>
              </w:rPr>
              <w:t>Announcing</w:t>
            </w:r>
          </w:p>
        </w:tc>
      </w:tr>
      <w:tr w:rsidR="00AF2F85" w14:paraId="0DE41DB7" w14:textId="77777777" w:rsidTr="00AF2F85">
        <w:tc>
          <w:tcPr>
            <w:tcW w:w="2253" w:type="dxa"/>
          </w:tcPr>
          <w:p w14:paraId="1E19D75E" w14:textId="77777777" w:rsidR="00AF2F85" w:rsidRDefault="00AF2F85" w:rsidP="008D733B">
            <w:r>
              <w:t>T4</w:t>
            </w:r>
          </w:p>
        </w:tc>
        <w:tc>
          <w:tcPr>
            <w:tcW w:w="2256" w:type="dxa"/>
          </w:tcPr>
          <w:p w14:paraId="6067F482" w14:textId="77777777" w:rsidR="00AF2F85" w:rsidRPr="00B76243" w:rsidRDefault="00AF2F85" w:rsidP="008D733B">
            <w:pPr>
              <w:rPr>
                <w:i/>
              </w:rPr>
            </w:pPr>
            <w:r w:rsidRPr="00B76243">
              <w:rPr>
                <w:i/>
              </w:rPr>
              <w:t>Pushing</w:t>
            </w:r>
          </w:p>
        </w:tc>
        <w:tc>
          <w:tcPr>
            <w:tcW w:w="2252" w:type="dxa"/>
          </w:tcPr>
          <w:p w14:paraId="0F1C0462" w14:textId="570E0810" w:rsidR="00AF2F85" w:rsidRPr="007F16A3" w:rsidRDefault="00AF2F85" w:rsidP="00336864">
            <w:r>
              <w:t xml:space="preserve">Se indica que el escritor tiene los recursos necesitados para enviar un cambio al </w:t>
            </w:r>
            <w:r>
              <w:rPr>
                <w:i/>
              </w:rPr>
              <w:t>Reader</w:t>
            </w:r>
            <w:r w:rsidR="00336864">
              <w:t xml:space="preserve"> representado por el </w:t>
            </w:r>
            <w:r w:rsidR="00336864">
              <w:rPr>
                <w:i/>
              </w:rPr>
              <w:t>ReaderProxy</w:t>
            </w:r>
            <w:r>
              <w:t>.</w:t>
            </w:r>
          </w:p>
        </w:tc>
        <w:tc>
          <w:tcPr>
            <w:tcW w:w="2256" w:type="dxa"/>
          </w:tcPr>
          <w:p w14:paraId="40E0DF52" w14:textId="0651EDC8" w:rsidR="00AF2F85" w:rsidRPr="00B76243" w:rsidRDefault="00AF2F85" w:rsidP="008D733B">
            <w:pPr>
              <w:rPr>
                <w:i/>
              </w:rPr>
            </w:pPr>
            <w:r>
              <w:rPr>
                <w:i/>
              </w:rPr>
              <w:t>Pushing</w:t>
            </w:r>
          </w:p>
        </w:tc>
      </w:tr>
      <w:tr w:rsidR="00AF2F85" w14:paraId="41BE7D8D" w14:textId="77777777" w:rsidTr="00AF2F85">
        <w:tc>
          <w:tcPr>
            <w:tcW w:w="2253" w:type="dxa"/>
          </w:tcPr>
          <w:p w14:paraId="2AEAA4DB" w14:textId="510013DB" w:rsidR="00AF2F85" w:rsidRDefault="00AF2F85" w:rsidP="00AF2F85">
            <w:r>
              <w:t>T5</w:t>
            </w:r>
          </w:p>
        </w:tc>
        <w:tc>
          <w:tcPr>
            <w:tcW w:w="2256" w:type="dxa"/>
          </w:tcPr>
          <w:p w14:paraId="06C31DC2" w14:textId="3E3E264F" w:rsidR="00AF2F85" w:rsidRPr="00B76243" w:rsidRDefault="00AF2F85" w:rsidP="00AF2F85">
            <w:pPr>
              <w:rPr>
                <w:i/>
              </w:rPr>
            </w:pPr>
            <w:r>
              <w:rPr>
                <w:i/>
              </w:rPr>
              <w:t>Announcing</w:t>
            </w:r>
          </w:p>
        </w:tc>
        <w:tc>
          <w:tcPr>
            <w:tcW w:w="2252" w:type="dxa"/>
          </w:tcPr>
          <w:p w14:paraId="065957CC" w14:textId="37BA3088" w:rsidR="00AF2F85" w:rsidRPr="00336864" w:rsidRDefault="00336864" w:rsidP="00AF2F85">
            <w:r>
              <w:t xml:space="preserve">Se indica que todos los cambios en el </w:t>
            </w:r>
            <w:r>
              <w:rPr>
                <w:i/>
              </w:rPr>
              <w:t>HistoryCache</w:t>
            </w:r>
            <w:r>
              <w:t xml:space="preserve"> del </w:t>
            </w:r>
            <w:r>
              <w:rPr>
                <w:i/>
              </w:rPr>
              <w:t xml:space="preserve">Writer </w:t>
            </w:r>
            <w:r>
              <w:t xml:space="preserve"> han sido confirmados por el </w:t>
            </w:r>
            <w:r>
              <w:rPr>
                <w:i/>
              </w:rPr>
              <w:t xml:space="preserve">Reader </w:t>
            </w:r>
            <w:r>
              <w:t xml:space="preserve">representado por el </w:t>
            </w:r>
            <w:r>
              <w:rPr>
                <w:i/>
              </w:rPr>
              <w:t>ReaderProxy</w:t>
            </w:r>
            <w:r>
              <w:t>.</w:t>
            </w:r>
          </w:p>
        </w:tc>
        <w:tc>
          <w:tcPr>
            <w:tcW w:w="2256" w:type="dxa"/>
          </w:tcPr>
          <w:p w14:paraId="2C89E90E" w14:textId="1377E5C3" w:rsidR="00AF2F85" w:rsidRPr="00B76243" w:rsidRDefault="00AF2F85" w:rsidP="00AF2F85">
            <w:pPr>
              <w:rPr>
                <w:i/>
              </w:rPr>
            </w:pPr>
            <w:r>
              <w:rPr>
                <w:i/>
              </w:rPr>
              <w:t>Idle</w:t>
            </w:r>
          </w:p>
        </w:tc>
      </w:tr>
      <w:tr w:rsidR="00AF2F85" w14:paraId="4449527C" w14:textId="77777777" w:rsidTr="00AF2F85">
        <w:tc>
          <w:tcPr>
            <w:tcW w:w="2253" w:type="dxa"/>
          </w:tcPr>
          <w:p w14:paraId="0354AF8E" w14:textId="1BC14FA5" w:rsidR="00AF2F85" w:rsidRDefault="00AF2F85" w:rsidP="00AF2F85">
            <w:r>
              <w:t>T6</w:t>
            </w:r>
          </w:p>
        </w:tc>
        <w:tc>
          <w:tcPr>
            <w:tcW w:w="2256" w:type="dxa"/>
          </w:tcPr>
          <w:p w14:paraId="62DF854B" w14:textId="450D8A70" w:rsidR="00AF2F85" w:rsidRPr="00B76243" w:rsidRDefault="00AF2F85" w:rsidP="00AF2F85">
            <w:pPr>
              <w:rPr>
                <w:i/>
              </w:rPr>
            </w:pPr>
            <w:r>
              <w:rPr>
                <w:i/>
              </w:rPr>
              <w:t>Idle</w:t>
            </w:r>
          </w:p>
        </w:tc>
        <w:tc>
          <w:tcPr>
            <w:tcW w:w="2252" w:type="dxa"/>
          </w:tcPr>
          <w:p w14:paraId="34097C9E" w14:textId="4F26FB7A" w:rsidR="00AF2F85" w:rsidRPr="00336864" w:rsidRDefault="00336864" w:rsidP="00AF2F85">
            <w:r>
              <w:t xml:space="preserve">Se indica que hay cambios en el </w:t>
            </w:r>
            <w:r>
              <w:rPr>
                <w:i/>
              </w:rPr>
              <w:t xml:space="preserve">HistoryCache </w:t>
            </w:r>
            <w:r>
              <w:t xml:space="preserve"> en el </w:t>
            </w:r>
            <w:r>
              <w:rPr>
                <w:i/>
              </w:rPr>
              <w:t xml:space="preserve">Writer </w:t>
            </w:r>
            <w:r>
              <w:t xml:space="preserve">que no han sido confirmados por el </w:t>
            </w:r>
            <w:r>
              <w:rPr>
                <w:i/>
              </w:rPr>
              <w:t>Reader</w:t>
            </w:r>
            <w:r>
              <w:t xml:space="preserve"> representado por el </w:t>
            </w:r>
            <w:r>
              <w:rPr>
                <w:i/>
              </w:rPr>
              <w:t>ReaderProxy</w:t>
            </w:r>
            <w:r>
              <w:t>.</w:t>
            </w:r>
          </w:p>
        </w:tc>
        <w:tc>
          <w:tcPr>
            <w:tcW w:w="2256" w:type="dxa"/>
          </w:tcPr>
          <w:p w14:paraId="6AFE993B" w14:textId="79B619A4" w:rsidR="00AF2F85" w:rsidRPr="00B76243" w:rsidRDefault="00AF2F85" w:rsidP="00AF2F85">
            <w:pPr>
              <w:rPr>
                <w:i/>
              </w:rPr>
            </w:pPr>
            <w:r>
              <w:rPr>
                <w:i/>
              </w:rPr>
              <w:t>Announcing</w:t>
            </w:r>
          </w:p>
        </w:tc>
      </w:tr>
      <w:tr w:rsidR="00AF2F85" w14:paraId="61F1B0BE" w14:textId="77777777" w:rsidTr="00AF2F85">
        <w:tc>
          <w:tcPr>
            <w:tcW w:w="2253" w:type="dxa"/>
          </w:tcPr>
          <w:p w14:paraId="6E4416C7" w14:textId="101660D6" w:rsidR="00AF2F85" w:rsidRDefault="00AF2F85" w:rsidP="00AF2F85">
            <w:r>
              <w:t>T7</w:t>
            </w:r>
          </w:p>
        </w:tc>
        <w:tc>
          <w:tcPr>
            <w:tcW w:w="2256" w:type="dxa"/>
          </w:tcPr>
          <w:p w14:paraId="452AC4F5" w14:textId="458DB63A" w:rsidR="00AF2F85" w:rsidRDefault="00AF2F85" w:rsidP="00AF2F85">
            <w:pPr>
              <w:rPr>
                <w:i/>
              </w:rPr>
            </w:pPr>
            <w:r>
              <w:rPr>
                <w:i/>
              </w:rPr>
              <w:t>Announcing</w:t>
            </w:r>
          </w:p>
        </w:tc>
        <w:tc>
          <w:tcPr>
            <w:tcW w:w="2252" w:type="dxa"/>
          </w:tcPr>
          <w:p w14:paraId="14D2BDCD" w14:textId="1D2FBFBB" w:rsidR="00AF2F85" w:rsidRPr="00B76243" w:rsidRDefault="00336864" w:rsidP="00AF2F85">
            <w:r>
              <w:t>Se busca enviar con un temporizador periódico cada Heartbeat.</w:t>
            </w:r>
          </w:p>
        </w:tc>
        <w:tc>
          <w:tcPr>
            <w:tcW w:w="2256" w:type="dxa"/>
          </w:tcPr>
          <w:p w14:paraId="73C8304B" w14:textId="6894A9A8" w:rsidR="00AF2F85" w:rsidRDefault="00AF2F85" w:rsidP="00AF2F85">
            <w:pPr>
              <w:rPr>
                <w:i/>
              </w:rPr>
            </w:pPr>
            <w:r>
              <w:rPr>
                <w:i/>
              </w:rPr>
              <w:t>Announcing</w:t>
            </w:r>
          </w:p>
        </w:tc>
      </w:tr>
      <w:tr w:rsidR="00AF2F85" w14:paraId="14BFB44D" w14:textId="77777777" w:rsidTr="00AF2F85">
        <w:tc>
          <w:tcPr>
            <w:tcW w:w="2253" w:type="dxa"/>
          </w:tcPr>
          <w:p w14:paraId="4BEE482C" w14:textId="14D853BA" w:rsidR="00AF2F85" w:rsidRDefault="00AF2F85" w:rsidP="00AF2F85">
            <w:r>
              <w:t>T8</w:t>
            </w:r>
          </w:p>
        </w:tc>
        <w:tc>
          <w:tcPr>
            <w:tcW w:w="2256" w:type="dxa"/>
          </w:tcPr>
          <w:p w14:paraId="0F5393C2" w14:textId="77777777" w:rsidR="00AF2F85" w:rsidRDefault="00AF2F85" w:rsidP="00AF2F85">
            <w:pPr>
              <w:rPr>
                <w:i/>
              </w:rPr>
            </w:pPr>
            <w:r>
              <w:rPr>
                <w:i/>
              </w:rPr>
              <w:t>Waiting</w:t>
            </w:r>
          </w:p>
        </w:tc>
        <w:tc>
          <w:tcPr>
            <w:tcW w:w="2252" w:type="dxa"/>
          </w:tcPr>
          <w:p w14:paraId="14582FCD" w14:textId="498E7E94" w:rsidR="00AF2F85" w:rsidRPr="00B76243" w:rsidRDefault="00AF2F85" w:rsidP="00336864">
            <w:r>
              <w:t xml:space="preserve">Se recepta ACKNACK que han sido destinados al escritor </w:t>
            </w:r>
            <w:r w:rsidR="00336864">
              <w:t>con</w:t>
            </w:r>
            <w:r>
              <w:t xml:space="preserve"> estado</w:t>
            </w:r>
          </w:p>
        </w:tc>
        <w:tc>
          <w:tcPr>
            <w:tcW w:w="2256" w:type="dxa"/>
          </w:tcPr>
          <w:p w14:paraId="162E9967" w14:textId="77777777" w:rsidR="00AF2F85" w:rsidRDefault="00AF2F85" w:rsidP="00AF2F85">
            <w:pPr>
              <w:rPr>
                <w:i/>
              </w:rPr>
            </w:pPr>
            <w:r>
              <w:rPr>
                <w:i/>
              </w:rPr>
              <w:t>Waiting</w:t>
            </w:r>
          </w:p>
        </w:tc>
      </w:tr>
      <w:tr w:rsidR="00AF2F85" w14:paraId="6D5ED47F" w14:textId="77777777" w:rsidTr="00AF2F85">
        <w:tc>
          <w:tcPr>
            <w:tcW w:w="2253" w:type="dxa"/>
          </w:tcPr>
          <w:p w14:paraId="1974A413" w14:textId="7D905D9B" w:rsidR="00AF2F85" w:rsidRDefault="00AF2F85" w:rsidP="00AF2F85">
            <w:r>
              <w:lastRenderedPageBreak/>
              <w:t>T9</w:t>
            </w:r>
          </w:p>
        </w:tc>
        <w:tc>
          <w:tcPr>
            <w:tcW w:w="2256" w:type="dxa"/>
          </w:tcPr>
          <w:p w14:paraId="2AC725ED" w14:textId="77777777" w:rsidR="00AF2F85" w:rsidRDefault="00AF2F85" w:rsidP="00AF2F85">
            <w:pPr>
              <w:rPr>
                <w:i/>
              </w:rPr>
            </w:pPr>
            <w:r>
              <w:rPr>
                <w:i/>
              </w:rPr>
              <w:t>Waiting</w:t>
            </w:r>
          </w:p>
        </w:tc>
        <w:tc>
          <w:tcPr>
            <w:tcW w:w="2252" w:type="dxa"/>
          </w:tcPr>
          <w:p w14:paraId="3506B157" w14:textId="6638ABDA" w:rsidR="00AF2F85" w:rsidRPr="004F0A17" w:rsidRDefault="00AF2F85" w:rsidP="00336864">
            <w:r>
              <w:t xml:space="preserve">Se indica que hay cambios que han sido solicitados por algún lector RTPS alcanzable hacia el </w:t>
            </w:r>
            <w:r>
              <w:rPr>
                <w:i/>
              </w:rPr>
              <w:t>Reader</w:t>
            </w:r>
            <w:r w:rsidR="00336864">
              <w:t xml:space="preserve"> representado por el </w:t>
            </w:r>
            <w:r w:rsidR="00336864">
              <w:rPr>
                <w:i/>
              </w:rPr>
              <w:t>ReaderProxy</w:t>
            </w:r>
            <w:r>
              <w:t>.</w:t>
            </w:r>
          </w:p>
        </w:tc>
        <w:tc>
          <w:tcPr>
            <w:tcW w:w="2256" w:type="dxa"/>
          </w:tcPr>
          <w:p w14:paraId="5CCE31F1" w14:textId="77777777" w:rsidR="00AF2F85" w:rsidRDefault="00AF2F85" w:rsidP="00AF2F85">
            <w:pPr>
              <w:rPr>
                <w:i/>
              </w:rPr>
            </w:pPr>
            <w:r>
              <w:rPr>
                <w:i/>
              </w:rPr>
              <w:t>Must_repair</w:t>
            </w:r>
          </w:p>
        </w:tc>
      </w:tr>
      <w:tr w:rsidR="00AF2F85" w14:paraId="6777B6AB" w14:textId="77777777" w:rsidTr="00AF2F85">
        <w:tc>
          <w:tcPr>
            <w:tcW w:w="2253" w:type="dxa"/>
          </w:tcPr>
          <w:p w14:paraId="6A0B0631" w14:textId="6771588B" w:rsidR="00AF2F85" w:rsidRDefault="00AF2F85" w:rsidP="00AF2F85">
            <w:r>
              <w:t>T10</w:t>
            </w:r>
          </w:p>
        </w:tc>
        <w:tc>
          <w:tcPr>
            <w:tcW w:w="2256" w:type="dxa"/>
          </w:tcPr>
          <w:p w14:paraId="43F981F5" w14:textId="77777777" w:rsidR="00AF2F85" w:rsidRDefault="00AF2F85" w:rsidP="00AF2F85">
            <w:pPr>
              <w:rPr>
                <w:i/>
              </w:rPr>
            </w:pPr>
            <w:r>
              <w:rPr>
                <w:i/>
              </w:rPr>
              <w:t>Must_repair</w:t>
            </w:r>
          </w:p>
        </w:tc>
        <w:tc>
          <w:tcPr>
            <w:tcW w:w="2252" w:type="dxa"/>
          </w:tcPr>
          <w:p w14:paraId="55FB6D05" w14:textId="24F04D2F" w:rsidR="00AF2F85" w:rsidRPr="00B76243" w:rsidRDefault="00AF2F85" w:rsidP="00336864">
            <w:r>
              <w:t>Se recepta ACKNACK que h</w:t>
            </w:r>
            <w:r w:rsidR="00336864">
              <w:t xml:space="preserve">an sido destinados al escritor con </w:t>
            </w:r>
            <w:r>
              <w:t>estado</w:t>
            </w:r>
          </w:p>
        </w:tc>
        <w:tc>
          <w:tcPr>
            <w:tcW w:w="2256" w:type="dxa"/>
          </w:tcPr>
          <w:p w14:paraId="29922A91" w14:textId="77777777" w:rsidR="00AF2F85" w:rsidRDefault="00AF2F85" w:rsidP="00AF2F85">
            <w:pPr>
              <w:rPr>
                <w:i/>
              </w:rPr>
            </w:pPr>
            <w:r>
              <w:rPr>
                <w:i/>
              </w:rPr>
              <w:t>Must_repair</w:t>
            </w:r>
          </w:p>
        </w:tc>
      </w:tr>
      <w:tr w:rsidR="00AF2F85" w14:paraId="48C969F9" w14:textId="77777777" w:rsidTr="00AF2F85">
        <w:tc>
          <w:tcPr>
            <w:tcW w:w="2253" w:type="dxa"/>
          </w:tcPr>
          <w:p w14:paraId="76A7AE96" w14:textId="05AF90F1" w:rsidR="00AF2F85" w:rsidRDefault="00AF2F85" w:rsidP="00AF2F85">
            <w:r>
              <w:t>T11</w:t>
            </w:r>
          </w:p>
        </w:tc>
        <w:tc>
          <w:tcPr>
            <w:tcW w:w="2256" w:type="dxa"/>
          </w:tcPr>
          <w:p w14:paraId="19E1A2FC" w14:textId="77777777" w:rsidR="00AF2F85" w:rsidRDefault="00AF2F85" w:rsidP="00AF2F85">
            <w:pPr>
              <w:rPr>
                <w:i/>
              </w:rPr>
            </w:pPr>
            <w:r>
              <w:rPr>
                <w:i/>
              </w:rPr>
              <w:t>Must_repair</w:t>
            </w:r>
          </w:p>
        </w:tc>
        <w:tc>
          <w:tcPr>
            <w:tcW w:w="2252" w:type="dxa"/>
          </w:tcPr>
          <w:p w14:paraId="00366602" w14:textId="77777777" w:rsidR="00AF2F85" w:rsidRPr="00B76243" w:rsidRDefault="00AF2F85" w:rsidP="00AF2F85">
            <w:r>
              <w:t>Se busca enviar con un temporizador que la duración del ACKNACK ha caducado mientras se ha entrado a este modo.</w:t>
            </w:r>
          </w:p>
        </w:tc>
        <w:tc>
          <w:tcPr>
            <w:tcW w:w="2256" w:type="dxa"/>
          </w:tcPr>
          <w:p w14:paraId="41F400A4" w14:textId="77777777" w:rsidR="00AF2F85" w:rsidRDefault="00AF2F85" w:rsidP="00AF2F85">
            <w:pPr>
              <w:rPr>
                <w:i/>
              </w:rPr>
            </w:pPr>
            <w:r>
              <w:rPr>
                <w:i/>
              </w:rPr>
              <w:t>Repairing</w:t>
            </w:r>
          </w:p>
        </w:tc>
      </w:tr>
      <w:tr w:rsidR="00AF2F85" w14:paraId="1A72C042" w14:textId="77777777" w:rsidTr="00AF2F85">
        <w:tc>
          <w:tcPr>
            <w:tcW w:w="2253" w:type="dxa"/>
          </w:tcPr>
          <w:p w14:paraId="71F347E0" w14:textId="3F4B4E75" w:rsidR="00AF2F85" w:rsidRDefault="00AF2F85" w:rsidP="00AF2F85">
            <w:r>
              <w:t>T12</w:t>
            </w:r>
          </w:p>
        </w:tc>
        <w:tc>
          <w:tcPr>
            <w:tcW w:w="2256" w:type="dxa"/>
          </w:tcPr>
          <w:p w14:paraId="1D195516" w14:textId="77777777" w:rsidR="00AF2F85" w:rsidRDefault="00AF2F85" w:rsidP="00AF2F85">
            <w:pPr>
              <w:rPr>
                <w:i/>
              </w:rPr>
            </w:pPr>
            <w:r>
              <w:rPr>
                <w:i/>
              </w:rPr>
              <w:t>Repairing</w:t>
            </w:r>
          </w:p>
        </w:tc>
        <w:tc>
          <w:tcPr>
            <w:tcW w:w="2252" w:type="dxa"/>
          </w:tcPr>
          <w:p w14:paraId="6FE1F871" w14:textId="4E476FB8" w:rsidR="00AF2F85" w:rsidRPr="001940EA" w:rsidRDefault="00AF2F85" w:rsidP="00336864">
            <w:r>
              <w:t xml:space="preserve">Se indica que el escritor RTPS tiene los recursos necesitados para enviar un cambio al </w:t>
            </w:r>
            <w:r>
              <w:rPr>
                <w:i/>
              </w:rPr>
              <w:t>Reader</w:t>
            </w:r>
            <w:r w:rsidR="00336864">
              <w:t xml:space="preserve"> representado por el </w:t>
            </w:r>
            <w:r w:rsidR="00336864">
              <w:rPr>
                <w:i/>
              </w:rPr>
              <w:t>ReaderProxy</w:t>
            </w:r>
            <w:r>
              <w:t>.</w:t>
            </w:r>
          </w:p>
        </w:tc>
        <w:tc>
          <w:tcPr>
            <w:tcW w:w="2256" w:type="dxa"/>
          </w:tcPr>
          <w:p w14:paraId="4B0503E2" w14:textId="77777777" w:rsidR="00AF2F85" w:rsidRDefault="00AF2F85" w:rsidP="00AF2F85">
            <w:pPr>
              <w:rPr>
                <w:i/>
              </w:rPr>
            </w:pPr>
            <w:r>
              <w:rPr>
                <w:i/>
              </w:rPr>
              <w:t>Repairing</w:t>
            </w:r>
          </w:p>
        </w:tc>
      </w:tr>
      <w:tr w:rsidR="00AF2F85" w14:paraId="14214C75" w14:textId="77777777" w:rsidTr="00AF2F85">
        <w:tc>
          <w:tcPr>
            <w:tcW w:w="2253" w:type="dxa"/>
          </w:tcPr>
          <w:p w14:paraId="3F465E92" w14:textId="75C489DC" w:rsidR="00AF2F85" w:rsidRDefault="00AF2F85" w:rsidP="00AF2F85">
            <w:r>
              <w:t>T13</w:t>
            </w:r>
          </w:p>
        </w:tc>
        <w:tc>
          <w:tcPr>
            <w:tcW w:w="2256" w:type="dxa"/>
          </w:tcPr>
          <w:p w14:paraId="09A6E288" w14:textId="77777777" w:rsidR="00AF2F85" w:rsidRDefault="00AF2F85" w:rsidP="00AF2F85">
            <w:pPr>
              <w:rPr>
                <w:i/>
              </w:rPr>
            </w:pPr>
            <w:r>
              <w:rPr>
                <w:i/>
              </w:rPr>
              <w:t>Repairing</w:t>
            </w:r>
          </w:p>
        </w:tc>
        <w:tc>
          <w:tcPr>
            <w:tcW w:w="2252" w:type="dxa"/>
          </w:tcPr>
          <w:p w14:paraId="624D2690" w14:textId="18E3B7D4" w:rsidR="00AF2F85" w:rsidRPr="001940EA" w:rsidRDefault="00AF2F85" w:rsidP="00C662EB">
            <w:r>
              <w:t xml:space="preserve">Se indica que no hay más cambios solicitados por un lector alcanzable para el </w:t>
            </w:r>
            <w:r w:rsidR="00336864">
              <w:rPr>
                <w:i/>
              </w:rPr>
              <w:t xml:space="preserve">Reader </w:t>
            </w:r>
            <w:r w:rsidR="00336864">
              <w:t xml:space="preserve">representado por el </w:t>
            </w:r>
            <w:r w:rsidR="00336864">
              <w:rPr>
                <w:i/>
              </w:rPr>
              <w:t>ReaderProxy</w:t>
            </w:r>
            <w:r>
              <w:t>.</w:t>
            </w:r>
          </w:p>
        </w:tc>
        <w:tc>
          <w:tcPr>
            <w:tcW w:w="2256" w:type="dxa"/>
          </w:tcPr>
          <w:p w14:paraId="44CD5421" w14:textId="77777777" w:rsidR="00AF2F85" w:rsidRDefault="00AF2F85" w:rsidP="00AF2F85">
            <w:pPr>
              <w:rPr>
                <w:i/>
              </w:rPr>
            </w:pPr>
            <w:r>
              <w:rPr>
                <w:i/>
              </w:rPr>
              <w:t>Waiting</w:t>
            </w:r>
          </w:p>
        </w:tc>
      </w:tr>
      <w:tr w:rsidR="00AF2F85" w14:paraId="6772CD79" w14:textId="77777777" w:rsidTr="00AF2F85">
        <w:tc>
          <w:tcPr>
            <w:tcW w:w="2253" w:type="dxa"/>
          </w:tcPr>
          <w:p w14:paraId="5479BA02" w14:textId="19F67E15" w:rsidR="00AF2F85" w:rsidRDefault="00AF2F85" w:rsidP="00AF2F85">
            <w:r>
              <w:t>T14</w:t>
            </w:r>
          </w:p>
        </w:tc>
        <w:tc>
          <w:tcPr>
            <w:tcW w:w="2256" w:type="dxa"/>
          </w:tcPr>
          <w:p w14:paraId="5CE1C9F3" w14:textId="43CB78EF" w:rsidR="00AF2F85" w:rsidRDefault="00AF2F85" w:rsidP="00AF2F85">
            <w:pPr>
              <w:rPr>
                <w:i/>
              </w:rPr>
            </w:pPr>
            <w:r>
              <w:rPr>
                <w:i/>
              </w:rPr>
              <w:t>Ready</w:t>
            </w:r>
          </w:p>
        </w:tc>
        <w:tc>
          <w:tcPr>
            <w:tcW w:w="2252" w:type="dxa"/>
          </w:tcPr>
          <w:p w14:paraId="5D0D4658" w14:textId="1090074E" w:rsidR="00AF2F85" w:rsidRPr="008D733B" w:rsidRDefault="008D733B" w:rsidP="00AF2F85">
            <w:r>
              <w:t xml:space="preserve">Se añade un nuevo </w:t>
            </w:r>
            <w:r>
              <w:rPr>
                <w:i/>
              </w:rPr>
              <w:t>CacheChange</w:t>
            </w:r>
            <w:r>
              <w:t xml:space="preserve"> al </w:t>
            </w:r>
            <w:r>
              <w:rPr>
                <w:i/>
              </w:rPr>
              <w:t>HistoryCache</w:t>
            </w:r>
            <w:r>
              <w:t xml:space="preserve"> del </w:t>
            </w:r>
            <w:r>
              <w:rPr>
                <w:i/>
              </w:rPr>
              <w:t xml:space="preserve">Writer </w:t>
            </w:r>
            <w:r>
              <w:t xml:space="preserve">correspondiente al DDS </w:t>
            </w:r>
            <w:r>
              <w:rPr>
                <w:i/>
              </w:rPr>
              <w:t>Writer</w:t>
            </w:r>
            <w:r>
              <w:t>.</w:t>
            </w:r>
          </w:p>
        </w:tc>
        <w:tc>
          <w:tcPr>
            <w:tcW w:w="2256" w:type="dxa"/>
          </w:tcPr>
          <w:p w14:paraId="61507A5B" w14:textId="30AB36F2" w:rsidR="00AF2F85" w:rsidRDefault="00AF2F85" w:rsidP="00AF2F85">
            <w:pPr>
              <w:rPr>
                <w:i/>
              </w:rPr>
            </w:pPr>
            <w:r>
              <w:rPr>
                <w:i/>
              </w:rPr>
              <w:t>Ready</w:t>
            </w:r>
          </w:p>
        </w:tc>
      </w:tr>
      <w:tr w:rsidR="00AF2F85" w14:paraId="417E00EE" w14:textId="77777777" w:rsidTr="00AF2F85">
        <w:tc>
          <w:tcPr>
            <w:tcW w:w="2253" w:type="dxa"/>
          </w:tcPr>
          <w:p w14:paraId="19565096" w14:textId="204FBA61" w:rsidR="00AF2F85" w:rsidRDefault="00AF2F85" w:rsidP="00AF2F85">
            <w:r>
              <w:t>T15</w:t>
            </w:r>
          </w:p>
        </w:tc>
        <w:tc>
          <w:tcPr>
            <w:tcW w:w="2256" w:type="dxa"/>
          </w:tcPr>
          <w:p w14:paraId="1F5E43AA" w14:textId="6FEB4B0D" w:rsidR="00AF2F85" w:rsidRDefault="00AF2F85" w:rsidP="00AF2F85">
            <w:pPr>
              <w:rPr>
                <w:i/>
              </w:rPr>
            </w:pPr>
            <w:r>
              <w:rPr>
                <w:i/>
              </w:rPr>
              <w:t>Ready</w:t>
            </w:r>
          </w:p>
        </w:tc>
        <w:tc>
          <w:tcPr>
            <w:tcW w:w="2252" w:type="dxa"/>
          </w:tcPr>
          <w:p w14:paraId="7E569AEF" w14:textId="40EAFFE2" w:rsidR="00AF2F85" w:rsidRDefault="0074226A" w:rsidP="00C662EB">
            <w:r>
              <w:t xml:space="preserve">Se remueve un </w:t>
            </w:r>
            <w:r>
              <w:rPr>
                <w:i/>
              </w:rPr>
              <w:t>CacheChange</w:t>
            </w:r>
            <w:r>
              <w:t xml:space="preserve"> al </w:t>
            </w:r>
            <w:r>
              <w:rPr>
                <w:i/>
              </w:rPr>
              <w:t>HistoryCache</w:t>
            </w:r>
            <w:r>
              <w:t xml:space="preserve"> del </w:t>
            </w:r>
            <w:r>
              <w:rPr>
                <w:i/>
              </w:rPr>
              <w:t xml:space="preserve">Writer </w:t>
            </w:r>
            <w:r>
              <w:t xml:space="preserve">correspondiente al DDS </w:t>
            </w:r>
            <w:r>
              <w:rPr>
                <w:i/>
              </w:rPr>
              <w:t>Writer</w:t>
            </w:r>
            <w:r>
              <w:t>.</w:t>
            </w:r>
          </w:p>
        </w:tc>
        <w:tc>
          <w:tcPr>
            <w:tcW w:w="2256" w:type="dxa"/>
          </w:tcPr>
          <w:p w14:paraId="5B82BC48" w14:textId="3367BA41" w:rsidR="00AF2F85" w:rsidRDefault="00AF2F85" w:rsidP="00AF2F85">
            <w:pPr>
              <w:rPr>
                <w:i/>
              </w:rPr>
            </w:pPr>
            <w:r>
              <w:rPr>
                <w:i/>
              </w:rPr>
              <w:t>Ready</w:t>
            </w:r>
          </w:p>
        </w:tc>
      </w:tr>
      <w:tr w:rsidR="00AF2F85" w14:paraId="52F0C97B" w14:textId="77777777" w:rsidTr="00AF2F85">
        <w:tc>
          <w:tcPr>
            <w:tcW w:w="2253" w:type="dxa"/>
          </w:tcPr>
          <w:p w14:paraId="5C7EEF81" w14:textId="0512F847" w:rsidR="00AF2F85" w:rsidRDefault="00AF2F85" w:rsidP="00AF2F85">
            <w:r>
              <w:t>T16</w:t>
            </w:r>
          </w:p>
        </w:tc>
        <w:tc>
          <w:tcPr>
            <w:tcW w:w="2256" w:type="dxa"/>
          </w:tcPr>
          <w:p w14:paraId="0CB72140" w14:textId="77777777" w:rsidR="00AF2F85" w:rsidRDefault="00AF2F85" w:rsidP="00AF2F85">
            <w:pPr>
              <w:rPr>
                <w:i/>
              </w:rPr>
            </w:pPr>
            <w:r>
              <w:rPr>
                <w:i/>
              </w:rPr>
              <w:t>Any state</w:t>
            </w:r>
          </w:p>
        </w:tc>
        <w:tc>
          <w:tcPr>
            <w:tcW w:w="2252" w:type="dxa"/>
          </w:tcPr>
          <w:p w14:paraId="6883519D" w14:textId="7000C508" w:rsidR="00AF2F85" w:rsidRPr="001940EA" w:rsidRDefault="00AF2F85" w:rsidP="0074226A">
            <w:r>
              <w:t xml:space="preserve">El escritor RTPS es configurado para no mantener más al </w:t>
            </w:r>
            <w:r>
              <w:rPr>
                <w:i/>
              </w:rPr>
              <w:t>Reader</w:t>
            </w:r>
            <w:r w:rsidR="0074226A">
              <w:t xml:space="preserve"> </w:t>
            </w:r>
            <w:r w:rsidR="0074226A">
              <w:lastRenderedPageBreak/>
              <w:t xml:space="preserve">representado por el </w:t>
            </w:r>
            <w:r w:rsidR="0074226A">
              <w:rPr>
                <w:i/>
              </w:rPr>
              <w:t>ReaderProxy</w:t>
            </w:r>
            <w:r>
              <w:t>.</w:t>
            </w:r>
          </w:p>
        </w:tc>
        <w:tc>
          <w:tcPr>
            <w:tcW w:w="2256" w:type="dxa"/>
          </w:tcPr>
          <w:p w14:paraId="10DEEB2D" w14:textId="77777777" w:rsidR="00AF2F85" w:rsidRDefault="00AF2F85" w:rsidP="00AF2F85">
            <w:pPr>
              <w:rPr>
                <w:i/>
              </w:rPr>
            </w:pPr>
            <w:r>
              <w:rPr>
                <w:i/>
              </w:rPr>
              <w:lastRenderedPageBreak/>
              <w:t>Final</w:t>
            </w:r>
          </w:p>
        </w:tc>
      </w:tr>
    </w:tbl>
    <w:p w14:paraId="7A6E4CFF" w14:textId="77777777" w:rsidR="00AF2F85" w:rsidRPr="00EB489B" w:rsidRDefault="00AF2F85" w:rsidP="00AF2F85"/>
    <w:p w14:paraId="538D80B2" w14:textId="54E35A50" w:rsidR="003823C5" w:rsidRDefault="003823C5" w:rsidP="00900937">
      <w:pPr>
        <w:pStyle w:val="Ttulo4"/>
      </w:pPr>
      <w:r>
        <w:t>Implementación del Reader RTPS</w:t>
      </w:r>
    </w:p>
    <w:p w14:paraId="768F205A" w14:textId="47FB2ED0" w:rsidR="003823C5" w:rsidRDefault="003823C5" w:rsidP="003823C5">
      <w:r>
        <w:t xml:space="preserve">El lector RTPS se especializa en los extremos RTPS que reciben mensajes del </w:t>
      </w:r>
      <w:r>
        <w:rPr>
          <w:i/>
        </w:rPr>
        <w:t>CacheChange</w:t>
      </w:r>
      <w:r>
        <w:t xml:space="preserve"> desde uno o más extremos escritores RTPS.</w:t>
      </w:r>
    </w:p>
    <w:p w14:paraId="6BD907EA" w14:textId="77777777" w:rsidR="003823C5" w:rsidRDefault="003823C5" w:rsidP="003823C5"/>
    <w:p w14:paraId="00119984" w14:textId="217AAC10" w:rsidR="003823C5" w:rsidRDefault="003F4CA5" w:rsidP="003823C5">
      <w:pPr>
        <w:pStyle w:val="Ttulo5"/>
      </w:pPr>
      <w:r>
        <w:t>Reader</w:t>
      </w:r>
      <w:r w:rsidR="003823C5">
        <w:t xml:space="preserve"> sin estado RTPS</w:t>
      </w:r>
    </w:p>
    <w:p w14:paraId="6D59D735" w14:textId="57EAFBE9" w:rsidR="00AF2F85" w:rsidRDefault="003823C5" w:rsidP="003823C5">
      <w:r>
        <w:t xml:space="preserve">Este </w:t>
      </w:r>
      <w:r w:rsidR="009F264D">
        <w:t>lector</w:t>
      </w:r>
      <w:r>
        <w:t xml:space="preserve"> no tiene conocimiento</w:t>
      </w:r>
      <w:r w:rsidR="009F264D">
        <w:t xml:space="preserve"> del número de escritores asociados, y además no mantiene ningún estado con cada escritor asociado.</w:t>
      </w:r>
    </w:p>
    <w:p w14:paraId="617B706C" w14:textId="0968DC73" w:rsidR="000850D2" w:rsidRDefault="000850D2" w:rsidP="000850D2">
      <w:pPr>
        <w:pStyle w:val="Ttulo5"/>
      </w:pPr>
      <w:r>
        <w:t>Reader con estado RTPS</w:t>
      </w:r>
    </w:p>
    <w:p w14:paraId="2985B476" w14:textId="2E1C0DE4" w:rsidR="000850D2" w:rsidRDefault="000850D2" w:rsidP="000850D2">
      <w:r>
        <w:t xml:space="preserve">Este lector mantiene el estado con cada escritor asociado, y además este estado es encapsulado en un </w:t>
      </w:r>
      <w:r>
        <w:rPr>
          <w:i/>
        </w:rPr>
        <w:t>WriterProxy</w:t>
      </w:r>
      <w:r>
        <w:t>.</w:t>
      </w:r>
    </w:p>
    <w:p w14:paraId="1277DA8A" w14:textId="7D7E18FB" w:rsidR="000850D2" w:rsidRDefault="000850D2" w:rsidP="00B361AF">
      <w:r>
        <w:t xml:space="preserve">El </w:t>
      </w:r>
      <w:r>
        <w:rPr>
          <w:i/>
        </w:rPr>
        <w:t>WriterProxy</w:t>
      </w:r>
      <w:r>
        <w:t xml:space="preserve"> representa la información que un </w:t>
      </w:r>
      <w:r>
        <w:rPr>
          <w:i/>
        </w:rPr>
        <w:t>Reader</w:t>
      </w:r>
      <w:r>
        <w:t xml:space="preserve"> con estado mantiene con cada </w:t>
      </w:r>
      <w:r>
        <w:rPr>
          <w:i/>
        </w:rPr>
        <w:t>Writer</w:t>
      </w:r>
      <w:r>
        <w:t xml:space="preserve"> asociado.</w:t>
      </w:r>
    </w:p>
    <w:p w14:paraId="4248CDD1" w14:textId="77777777" w:rsidR="00B361AF" w:rsidRDefault="00B361AF" w:rsidP="00B361AF"/>
    <w:p w14:paraId="7E0C9986" w14:textId="77777777" w:rsidR="00B361AF" w:rsidRDefault="00B361AF" w:rsidP="00B361AF"/>
    <w:p w14:paraId="446A9846" w14:textId="77777777" w:rsidR="00B361AF" w:rsidRDefault="00B361AF" w:rsidP="00B361AF"/>
    <w:p w14:paraId="4860932A" w14:textId="77777777" w:rsidR="00B361AF" w:rsidRDefault="00B361AF" w:rsidP="00B361AF"/>
    <w:p w14:paraId="3BFA9504" w14:textId="77777777" w:rsidR="00B361AF" w:rsidRDefault="00B361AF" w:rsidP="00B361AF"/>
    <w:p w14:paraId="17337D5E" w14:textId="77777777" w:rsidR="00B361AF" w:rsidRPr="00B361AF" w:rsidRDefault="00B361AF" w:rsidP="00B361AF">
      <w:pPr>
        <w:rPr>
          <w:b/>
        </w:rPr>
      </w:pPr>
    </w:p>
    <w:p w14:paraId="6A5BCC35" w14:textId="76518018" w:rsidR="00900937" w:rsidRDefault="00900937" w:rsidP="00900937">
      <w:pPr>
        <w:pStyle w:val="Ttulo4"/>
      </w:pPr>
      <w:r>
        <w:t>Comportamiento de Reader  sin estado</w:t>
      </w:r>
    </w:p>
    <w:p w14:paraId="5EB60CC8" w14:textId="77FA2AD7" w:rsidR="00900937" w:rsidRDefault="00900937" w:rsidP="00900937">
      <w:pPr>
        <w:pStyle w:val="Ttulo5"/>
      </w:pPr>
      <w:r>
        <w:t>Comportamiento de Reader sin estado con mejor esfuerzo</w:t>
      </w:r>
    </w:p>
    <w:p w14:paraId="41F54B57" w14:textId="2901B9FC" w:rsidR="00B361AF" w:rsidRDefault="00B361AF" w:rsidP="00B361AF">
      <w:r>
        <w:t xml:space="preserve">En la siguiente </w:t>
      </w:r>
      <w:r>
        <w:fldChar w:fldCharType="begin"/>
      </w:r>
      <w:r>
        <w:instrText xml:space="preserve"> REF _Ref421008973 \h </w:instrText>
      </w:r>
      <w:r>
        <w:fldChar w:fldCharType="separate"/>
      </w:r>
      <w:r w:rsidR="00705AE8">
        <w:t xml:space="preserve">Figura </w:t>
      </w:r>
      <w:r w:rsidR="00705AE8">
        <w:rPr>
          <w:noProof/>
        </w:rPr>
        <w:t>2</w:t>
      </w:r>
      <w:r w:rsidR="00705AE8">
        <w:noBreakHyphen/>
      </w:r>
      <w:r w:rsidR="00705AE8">
        <w:rPr>
          <w:noProof/>
        </w:rPr>
        <w:t>30</w:t>
      </w:r>
      <w:r>
        <w:fldChar w:fldCharType="end"/>
      </w:r>
      <w:r>
        <w:t xml:space="preserve"> podremos observar el comportamiento de este tipo de lector.</w:t>
      </w:r>
    </w:p>
    <w:p w14:paraId="570FED47" w14:textId="77777777" w:rsidR="00B361AF" w:rsidRDefault="00B361AF" w:rsidP="00B361AF">
      <w:pPr>
        <w:keepNext/>
      </w:pPr>
      <w:r>
        <w:rPr>
          <w:noProof/>
          <w:lang w:eastAsia="es-EC"/>
        </w:rPr>
        <w:lastRenderedPageBreak/>
        <w:drawing>
          <wp:inline distT="0" distB="0" distL="0" distR="0" wp14:anchorId="11C2A36B" wp14:editId="42D561E3">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68">
                      <a:extLs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73136D82" w14:textId="77777777" w:rsidR="00176069" w:rsidRDefault="00B361AF" w:rsidP="00176069">
      <w:pPr>
        <w:pStyle w:val="Descripcin"/>
        <w:jc w:val="center"/>
        <w:rPr>
          <w:i w:val="0"/>
        </w:rPr>
      </w:pPr>
      <w:bookmarkStart w:id="253" w:name="_Ref421008973"/>
      <w:bookmarkStart w:id="254" w:name="_Toc421180819"/>
      <w:bookmarkStart w:id="255" w:name="_Toc421177695"/>
      <w:r>
        <w:t xml:space="preserve">Figura </w:t>
      </w:r>
      <w:r w:rsidR="00703C77">
        <w:fldChar w:fldCharType="begin"/>
      </w:r>
      <w:r w:rsidR="00703C77">
        <w:instrText xml:space="preserve"> STYLEREF 1 \s </w:instrText>
      </w:r>
      <w:r w:rsidR="00703C77">
        <w:fldChar w:fldCharType="separate"/>
      </w:r>
      <w:r w:rsidR="00705AE8">
        <w:rPr>
          <w:noProof/>
        </w:rPr>
        <w:t>2</w:t>
      </w:r>
      <w:r w:rsidR="00703C77">
        <w:fldChar w:fldCharType="end"/>
      </w:r>
      <w:r w:rsidR="00703C77">
        <w:noBreakHyphen/>
      </w:r>
      <w:r w:rsidR="00703C77">
        <w:fldChar w:fldCharType="begin"/>
      </w:r>
      <w:r w:rsidR="00703C77">
        <w:instrText xml:space="preserve"> SEQ Figura \* ARABIC \s 1 </w:instrText>
      </w:r>
      <w:r w:rsidR="00703C77">
        <w:fldChar w:fldCharType="separate"/>
      </w:r>
      <w:r w:rsidR="00705AE8">
        <w:rPr>
          <w:noProof/>
        </w:rPr>
        <w:t>30</w:t>
      </w:r>
      <w:r w:rsidR="00703C77">
        <w:fldChar w:fldCharType="end"/>
      </w:r>
      <w:bookmarkEnd w:id="253"/>
      <w:r>
        <w:rPr>
          <w:i w:val="0"/>
        </w:rPr>
        <w:t xml:space="preserve">. </w:t>
      </w:r>
      <w:r w:rsidRPr="00D51008">
        <w:rPr>
          <w:i w:val="0"/>
        </w:rPr>
        <w:t>Com</w:t>
      </w:r>
      <w:r>
        <w:rPr>
          <w:i w:val="0"/>
        </w:rPr>
        <w:t xml:space="preserve">portamiento de un </w:t>
      </w:r>
      <w:r w:rsidRPr="00D51008">
        <w:t>Reader</w:t>
      </w:r>
      <w:r w:rsidRPr="00D51008">
        <w:rPr>
          <w:i w:val="0"/>
        </w:rPr>
        <w:t xml:space="preserve"> sin estado con WITH_KE</w:t>
      </w:r>
      <w:r>
        <w:rPr>
          <w:i w:val="0"/>
        </w:rPr>
        <w:t>Y Best-Effort</w:t>
      </w:r>
      <w:bookmarkEnd w:id="254"/>
    </w:p>
    <w:p w14:paraId="4EAA54A4" w14:textId="4B5D121B" w:rsidR="00B361AF" w:rsidRDefault="00645B6B" w:rsidP="00176069">
      <w:pPr>
        <w:pStyle w:val="Descripcin"/>
        <w:jc w:val="center"/>
        <w:rPr>
          <w:i w:val="0"/>
        </w:rPr>
      </w:pPr>
      <w:sdt>
        <w:sdtPr>
          <w:rPr>
            <w:i w:val="0"/>
          </w:rPr>
          <w:id w:val="-1129322333"/>
          <w:citation/>
        </w:sdtPr>
        <w:sdtContent>
          <w:r w:rsidR="00255E91">
            <w:rPr>
              <w:i w:val="0"/>
            </w:rPr>
            <w:fldChar w:fldCharType="begin"/>
          </w:r>
          <w:r w:rsidR="00255E91" w:rsidRPr="00255E91">
            <w:rPr>
              <w:i w:val="0"/>
            </w:rPr>
            <w:instrText xml:space="preserve"> CITATION OMG14 \l 1036 </w:instrText>
          </w:r>
          <w:r w:rsidR="00255E91">
            <w:rPr>
              <w:i w:val="0"/>
            </w:rPr>
            <w:fldChar w:fldCharType="separate"/>
          </w:r>
          <w:r w:rsidR="00771C4C">
            <w:rPr>
              <w:i w:val="0"/>
              <w:noProof/>
            </w:rPr>
            <w:t xml:space="preserve"> </w:t>
          </w:r>
          <w:r w:rsidR="00771C4C" w:rsidRPr="00771C4C">
            <w:rPr>
              <w:noProof/>
            </w:rPr>
            <w:t>(OMG, 2014)</w:t>
          </w:r>
          <w:r w:rsidR="00255E91">
            <w:rPr>
              <w:i w:val="0"/>
            </w:rPr>
            <w:fldChar w:fldCharType="end"/>
          </w:r>
        </w:sdtContent>
      </w:sdt>
      <w:bookmarkEnd w:id="255"/>
    </w:p>
    <w:p w14:paraId="62E1C66A" w14:textId="0EDF142F" w:rsidR="00255E91" w:rsidRDefault="00255E91" w:rsidP="00255E91">
      <w:r>
        <w:t xml:space="preserve">El listado de estados se encuentra descrito en la </w:t>
      </w:r>
      <w:r>
        <w:fldChar w:fldCharType="begin"/>
      </w:r>
      <w:r>
        <w:instrText xml:space="preserve"> REF _Ref421009255 \h </w:instrText>
      </w:r>
      <w:r>
        <w:fldChar w:fldCharType="separate"/>
      </w:r>
      <w:r w:rsidR="00705AE8">
        <w:t xml:space="preserve">Tabla </w:t>
      </w:r>
      <w:r w:rsidR="00705AE8">
        <w:rPr>
          <w:noProof/>
        </w:rPr>
        <w:t>2</w:t>
      </w:r>
      <w:r w:rsidR="00705AE8">
        <w:noBreakHyphen/>
      </w:r>
      <w:r w:rsidR="00705AE8">
        <w:rPr>
          <w:noProof/>
        </w:rPr>
        <w:t>12</w:t>
      </w:r>
      <w:r>
        <w:fldChar w:fldCharType="end"/>
      </w:r>
      <w:r>
        <w:t>.</w:t>
      </w:r>
    </w:p>
    <w:p w14:paraId="5AA43FCB" w14:textId="3D8EDA73" w:rsidR="00255E91" w:rsidRDefault="00255E91" w:rsidP="00255E91">
      <w:pPr>
        <w:pStyle w:val="Descripcin"/>
        <w:keepNext/>
      </w:pPr>
      <w:bookmarkStart w:id="256" w:name="_Ref421009255"/>
      <w:bookmarkStart w:id="257" w:name="_Toc421180771"/>
      <w:r>
        <w:t xml:space="preserve">Tabla </w:t>
      </w:r>
      <w:r w:rsidR="00030E82">
        <w:fldChar w:fldCharType="begin"/>
      </w:r>
      <w:r w:rsidR="00030E82">
        <w:instrText xml:space="preserve"> STYLEREF 1 \s </w:instrText>
      </w:r>
      <w:r w:rsidR="00030E82">
        <w:fldChar w:fldCharType="separate"/>
      </w:r>
      <w:r w:rsidR="00705AE8">
        <w:rPr>
          <w:noProof/>
        </w:rPr>
        <w:t>2</w:t>
      </w:r>
      <w:r w:rsidR="00030E82">
        <w:fldChar w:fldCharType="end"/>
      </w:r>
      <w:r w:rsidR="00030E82">
        <w:noBreakHyphen/>
      </w:r>
      <w:r w:rsidR="00030E82">
        <w:fldChar w:fldCharType="begin"/>
      </w:r>
      <w:r w:rsidR="00030E82">
        <w:instrText xml:space="preserve"> SEQ Tabla \* ARABIC \s 1 </w:instrText>
      </w:r>
      <w:r w:rsidR="00030E82">
        <w:fldChar w:fldCharType="separate"/>
      </w:r>
      <w:r w:rsidR="00705AE8">
        <w:rPr>
          <w:noProof/>
        </w:rPr>
        <w:t>12</w:t>
      </w:r>
      <w:r w:rsidR="00030E82">
        <w:fldChar w:fldCharType="end"/>
      </w:r>
      <w:bookmarkEnd w:id="256"/>
      <w:r>
        <w:rPr>
          <w:i w:val="0"/>
        </w:rPr>
        <w:t xml:space="preserve">. </w:t>
      </w:r>
      <w:r w:rsidRPr="00493FD7">
        <w:rPr>
          <w:i w:val="0"/>
        </w:rPr>
        <w:t>Transiciones del comportamiento en mejor esf</w:t>
      </w:r>
      <w:r>
        <w:rPr>
          <w:i w:val="0"/>
        </w:rPr>
        <w:t xml:space="preserve">uerzo de un </w:t>
      </w:r>
      <w:r w:rsidRPr="00493FD7">
        <w:t>Reader</w:t>
      </w:r>
      <w:r>
        <w:rPr>
          <w:i w:val="0"/>
        </w:rPr>
        <w:t xml:space="preserve"> sin estado</w:t>
      </w:r>
      <w:bookmarkEnd w:id="257"/>
    </w:p>
    <w:tbl>
      <w:tblPr>
        <w:tblStyle w:val="Cuadrculadetablaclara"/>
        <w:tblW w:w="0" w:type="auto"/>
        <w:tblLook w:val="04A0" w:firstRow="1" w:lastRow="0" w:firstColumn="1" w:lastColumn="0" w:noHBand="0" w:noVBand="1"/>
      </w:tblPr>
      <w:tblGrid>
        <w:gridCol w:w="2254"/>
        <w:gridCol w:w="2254"/>
        <w:gridCol w:w="2254"/>
        <w:gridCol w:w="2255"/>
      </w:tblGrid>
      <w:tr w:rsidR="00255E91" w14:paraId="64E5695C" w14:textId="77777777" w:rsidTr="00255E91">
        <w:tc>
          <w:tcPr>
            <w:tcW w:w="2254" w:type="dxa"/>
          </w:tcPr>
          <w:p w14:paraId="050492C4" w14:textId="77777777" w:rsidR="00255E91" w:rsidRDefault="00255E91" w:rsidP="00AF3B2D">
            <w:r>
              <w:t>Transición</w:t>
            </w:r>
          </w:p>
        </w:tc>
        <w:tc>
          <w:tcPr>
            <w:tcW w:w="2254" w:type="dxa"/>
          </w:tcPr>
          <w:p w14:paraId="1B7F27D9" w14:textId="77777777" w:rsidR="00255E91" w:rsidRDefault="00255E91" w:rsidP="00AF3B2D">
            <w:r>
              <w:t>Estado</w:t>
            </w:r>
          </w:p>
        </w:tc>
        <w:tc>
          <w:tcPr>
            <w:tcW w:w="2254" w:type="dxa"/>
          </w:tcPr>
          <w:p w14:paraId="78285D9C" w14:textId="77777777" w:rsidR="00255E91" w:rsidRDefault="00255E91" w:rsidP="00AF3B2D">
            <w:r>
              <w:t>Evento</w:t>
            </w:r>
          </w:p>
        </w:tc>
        <w:tc>
          <w:tcPr>
            <w:tcW w:w="2255" w:type="dxa"/>
          </w:tcPr>
          <w:p w14:paraId="3F9C2933" w14:textId="77777777" w:rsidR="00255E91" w:rsidRDefault="00255E91" w:rsidP="00AF3B2D">
            <w:r>
              <w:t>Siguiente Estado</w:t>
            </w:r>
          </w:p>
        </w:tc>
      </w:tr>
      <w:tr w:rsidR="00255E91" w14:paraId="428AE38B" w14:textId="77777777" w:rsidTr="00255E91">
        <w:tc>
          <w:tcPr>
            <w:tcW w:w="2254" w:type="dxa"/>
          </w:tcPr>
          <w:p w14:paraId="5007D479" w14:textId="77777777" w:rsidR="00255E91" w:rsidRDefault="00255E91" w:rsidP="00AF3B2D">
            <w:r>
              <w:t>T1</w:t>
            </w:r>
          </w:p>
        </w:tc>
        <w:tc>
          <w:tcPr>
            <w:tcW w:w="2254" w:type="dxa"/>
          </w:tcPr>
          <w:p w14:paraId="576F0EEE" w14:textId="77777777" w:rsidR="00255E91" w:rsidRPr="00B76243" w:rsidRDefault="00255E91" w:rsidP="00AF3B2D">
            <w:pPr>
              <w:rPr>
                <w:i/>
              </w:rPr>
            </w:pPr>
            <w:r w:rsidRPr="00B76243">
              <w:rPr>
                <w:i/>
              </w:rPr>
              <w:t>Initial</w:t>
            </w:r>
          </w:p>
        </w:tc>
        <w:tc>
          <w:tcPr>
            <w:tcW w:w="2254" w:type="dxa"/>
          </w:tcPr>
          <w:p w14:paraId="5A9CACA8" w14:textId="02E5DCDF" w:rsidR="00255E91" w:rsidRPr="00B76243" w:rsidRDefault="00255E91" w:rsidP="00AF3B2D">
            <w:r>
              <w:t>El lector RTPS es creado</w:t>
            </w:r>
          </w:p>
        </w:tc>
        <w:tc>
          <w:tcPr>
            <w:tcW w:w="2255" w:type="dxa"/>
          </w:tcPr>
          <w:p w14:paraId="47988DF6" w14:textId="6B75F615" w:rsidR="00255E91" w:rsidRPr="00B76243" w:rsidRDefault="00255E91" w:rsidP="00AF3B2D">
            <w:pPr>
              <w:rPr>
                <w:i/>
              </w:rPr>
            </w:pPr>
            <w:r>
              <w:rPr>
                <w:i/>
              </w:rPr>
              <w:t>Waiting</w:t>
            </w:r>
          </w:p>
        </w:tc>
      </w:tr>
      <w:tr w:rsidR="00255E91" w14:paraId="6DE71708" w14:textId="77777777" w:rsidTr="00255E91">
        <w:tc>
          <w:tcPr>
            <w:tcW w:w="2254" w:type="dxa"/>
          </w:tcPr>
          <w:p w14:paraId="654828C8" w14:textId="77777777" w:rsidR="00255E91" w:rsidRDefault="00255E91" w:rsidP="00AF3B2D">
            <w:r>
              <w:t>T2</w:t>
            </w:r>
          </w:p>
        </w:tc>
        <w:tc>
          <w:tcPr>
            <w:tcW w:w="2254" w:type="dxa"/>
          </w:tcPr>
          <w:p w14:paraId="1C515FF8" w14:textId="0213EFA2" w:rsidR="00255E91" w:rsidRPr="00B76243" w:rsidRDefault="00255E91" w:rsidP="00AF3B2D">
            <w:pPr>
              <w:rPr>
                <w:i/>
              </w:rPr>
            </w:pPr>
            <w:r>
              <w:rPr>
                <w:i/>
              </w:rPr>
              <w:t>Waiting</w:t>
            </w:r>
          </w:p>
        </w:tc>
        <w:tc>
          <w:tcPr>
            <w:tcW w:w="2254" w:type="dxa"/>
          </w:tcPr>
          <w:p w14:paraId="78DB625D" w14:textId="6F8262DE" w:rsidR="00255E91" w:rsidRPr="00B76243" w:rsidRDefault="00255E91" w:rsidP="00AF3B2D">
            <w:r>
              <w:t>El mensaje DATA es recibido</w:t>
            </w:r>
          </w:p>
        </w:tc>
        <w:tc>
          <w:tcPr>
            <w:tcW w:w="2255" w:type="dxa"/>
          </w:tcPr>
          <w:p w14:paraId="13598F9C" w14:textId="1FA3D6D9" w:rsidR="00255E91" w:rsidRPr="00B76243" w:rsidRDefault="00255E91" w:rsidP="00AF3B2D">
            <w:pPr>
              <w:rPr>
                <w:i/>
              </w:rPr>
            </w:pPr>
            <w:r>
              <w:rPr>
                <w:i/>
              </w:rPr>
              <w:t>Waiting</w:t>
            </w:r>
          </w:p>
        </w:tc>
      </w:tr>
      <w:tr w:rsidR="00255E91" w14:paraId="429983C1" w14:textId="77777777" w:rsidTr="00255E91">
        <w:tc>
          <w:tcPr>
            <w:tcW w:w="2254" w:type="dxa"/>
          </w:tcPr>
          <w:p w14:paraId="556B730F" w14:textId="77777777" w:rsidR="00255E91" w:rsidRDefault="00255E91" w:rsidP="00AF3B2D">
            <w:r>
              <w:t>T3</w:t>
            </w:r>
          </w:p>
        </w:tc>
        <w:tc>
          <w:tcPr>
            <w:tcW w:w="2254" w:type="dxa"/>
          </w:tcPr>
          <w:p w14:paraId="1629E8AF" w14:textId="5169064E" w:rsidR="00255E91" w:rsidRPr="00B76243" w:rsidRDefault="00255E91" w:rsidP="00AF3B2D">
            <w:pPr>
              <w:rPr>
                <w:i/>
              </w:rPr>
            </w:pPr>
            <w:r>
              <w:rPr>
                <w:i/>
              </w:rPr>
              <w:t>Waiting</w:t>
            </w:r>
          </w:p>
        </w:tc>
        <w:tc>
          <w:tcPr>
            <w:tcW w:w="2254" w:type="dxa"/>
          </w:tcPr>
          <w:p w14:paraId="60D03A12" w14:textId="46EFA164" w:rsidR="00255E91" w:rsidRPr="00B76243" w:rsidRDefault="00255E91" w:rsidP="00AF3B2D">
            <w:r>
              <w:t>El lector RTPS es borrado.</w:t>
            </w:r>
          </w:p>
        </w:tc>
        <w:tc>
          <w:tcPr>
            <w:tcW w:w="2255" w:type="dxa"/>
          </w:tcPr>
          <w:p w14:paraId="2F509CBB" w14:textId="058011FB" w:rsidR="00255E91" w:rsidRPr="00B76243" w:rsidRDefault="00255E91" w:rsidP="00AF3B2D">
            <w:pPr>
              <w:rPr>
                <w:i/>
              </w:rPr>
            </w:pPr>
            <w:r>
              <w:rPr>
                <w:i/>
              </w:rPr>
              <w:t>Final</w:t>
            </w:r>
          </w:p>
        </w:tc>
      </w:tr>
    </w:tbl>
    <w:p w14:paraId="7BD1BD79" w14:textId="77777777" w:rsidR="00255E91" w:rsidRPr="00255E91" w:rsidRDefault="00255E91" w:rsidP="00255E91"/>
    <w:p w14:paraId="02CFDB45" w14:textId="4A0B4252" w:rsidR="00255E91" w:rsidRDefault="00255E91" w:rsidP="00255E91">
      <w:pPr>
        <w:pStyle w:val="Ttulo5"/>
      </w:pPr>
      <w:r>
        <w:t>Comportamiento de Reader sin estado confiable</w:t>
      </w:r>
    </w:p>
    <w:p w14:paraId="13D2E515" w14:textId="581801F1" w:rsidR="00900937" w:rsidRDefault="00255E91" w:rsidP="00255E91">
      <w:r>
        <w:t>Esta combinación no es soportada por el protocolo RTPS, es decir que para tener una implementación confiable, el lector RTPS debe mantener algún estado.</w:t>
      </w:r>
    </w:p>
    <w:p w14:paraId="63CB01E8" w14:textId="7E1511E5" w:rsidR="00AF3B2D" w:rsidRDefault="00AF3B2D" w:rsidP="00AF3B2D">
      <w:pPr>
        <w:pStyle w:val="Ttulo4"/>
      </w:pPr>
      <w:r>
        <w:t>Comportamiento de Reader con estado</w:t>
      </w:r>
    </w:p>
    <w:p w14:paraId="095C7E9F" w14:textId="09F85897" w:rsidR="00AF3B2D" w:rsidRDefault="00AF3B2D" w:rsidP="00AF3B2D">
      <w:pPr>
        <w:pStyle w:val="Ttulo5"/>
      </w:pPr>
      <w:r>
        <w:t>Comportamiento de Reader con estado con mejor esfuerzo</w:t>
      </w:r>
    </w:p>
    <w:p w14:paraId="68E99BF7" w14:textId="75A5C813" w:rsidR="00AF3B2D" w:rsidRDefault="00AF3B2D" w:rsidP="00AF3B2D">
      <w:r>
        <w:t xml:space="preserve">En la siguiente </w:t>
      </w:r>
      <w:r w:rsidR="00075F87">
        <w:fldChar w:fldCharType="begin"/>
      </w:r>
      <w:r w:rsidR="00075F87">
        <w:instrText xml:space="preserve"> REF _Ref421009678 \h </w:instrText>
      </w:r>
      <w:r w:rsidR="00075F87">
        <w:fldChar w:fldCharType="separate"/>
      </w:r>
      <w:r w:rsidR="00705AE8">
        <w:t xml:space="preserve">Figura </w:t>
      </w:r>
      <w:r w:rsidR="00705AE8">
        <w:rPr>
          <w:noProof/>
        </w:rPr>
        <w:t>2</w:t>
      </w:r>
      <w:r w:rsidR="00705AE8">
        <w:noBreakHyphen/>
      </w:r>
      <w:r w:rsidR="00705AE8">
        <w:rPr>
          <w:noProof/>
        </w:rPr>
        <w:t>31</w:t>
      </w:r>
      <w:r w:rsidR="00075F87">
        <w:fldChar w:fldCharType="end"/>
      </w:r>
      <w:r w:rsidR="00075F87">
        <w:t xml:space="preserve"> </w:t>
      </w:r>
      <w:r>
        <w:t>podremos observar el comportamiento de este tipo de lector.</w:t>
      </w:r>
    </w:p>
    <w:p w14:paraId="14DD0D38" w14:textId="77777777" w:rsidR="00AF3B2D" w:rsidRDefault="00AF3B2D" w:rsidP="00AF3B2D">
      <w:pPr>
        <w:keepNext/>
      </w:pPr>
      <w:r>
        <w:rPr>
          <w:noProof/>
          <w:lang w:eastAsia="es-EC"/>
        </w:rPr>
        <w:lastRenderedPageBreak/>
        <w:drawing>
          <wp:inline distT="0" distB="0" distL="0" distR="0" wp14:anchorId="61AF1409" wp14:editId="6C0EB2F2">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69">
                      <a:extLs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4C8C75A4" w14:textId="77777777" w:rsidR="00176069" w:rsidRDefault="00AF3B2D" w:rsidP="00176069">
      <w:pPr>
        <w:pStyle w:val="Descripcin"/>
        <w:jc w:val="center"/>
        <w:rPr>
          <w:i w:val="0"/>
        </w:rPr>
      </w:pPr>
      <w:bookmarkStart w:id="258" w:name="_Ref421009678"/>
      <w:bookmarkStart w:id="259" w:name="_Toc421180820"/>
      <w:bookmarkStart w:id="260" w:name="_Toc421177696"/>
      <w:r>
        <w:t xml:space="preserve">Figura </w:t>
      </w:r>
      <w:r w:rsidR="00703C77">
        <w:fldChar w:fldCharType="begin"/>
      </w:r>
      <w:r w:rsidR="00703C77">
        <w:instrText xml:space="preserve"> STYLEREF 1 \s </w:instrText>
      </w:r>
      <w:r w:rsidR="00703C77">
        <w:fldChar w:fldCharType="separate"/>
      </w:r>
      <w:r w:rsidR="00705AE8">
        <w:rPr>
          <w:noProof/>
        </w:rPr>
        <w:t>2</w:t>
      </w:r>
      <w:r w:rsidR="00703C77">
        <w:fldChar w:fldCharType="end"/>
      </w:r>
      <w:r w:rsidR="00703C77">
        <w:noBreakHyphen/>
      </w:r>
      <w:r w:rsidR="00703C77">
        <w:fldChar w:fldCharType="begin"/>
      </w:r>
      <w:r w:rsidR="00703C77">
        <w:instrText xml:space="preserve"> SEQ Figura \* ARABIC \s 1 </w:instrText>
      </w:r>
      <w:r w:rsidR="00703C77">
        <w:fldChar w:fldCharType="separate"/>
      </w:r>
      <w:r w:rsidR="00705AE8">
        <w:rPr>
          <w:noProof/>
        </w:rPr>
        <w:t>31</w:t>
      </w:r>
      <w:r w:rsidR="00703C77">
        <w:fldChar w:fldCharType="end"/>
      </w:r>
      <w:bookmarkEnd w:id="258"/>
      <w:r>
        <w:rPr>
          <w:i w:val="0"/>
        </w:rPr>
        <w:t xml:space="preserve">. </w:t>
      </w:r>
      <w:r w:rsidRPr="00700092">
        <w:rPr>
          <w:i w:val="0"/>
        </w:rPr>
        <w:t xml:space="preserve">Comportamiento de un </w:t>
      </w:r>
      <w:r>
        <w:t>Reader</w:t>
      </w:r>
      <w:r w:rsidRPr="00700092">
        <w:rPr>
          <w:i w:val="0"/>
        </w:rPr>
        <w:t xml:space="preserve"> con estado con WITH_KEY </w:t>
      </w:r>
      <w:r>
        <w:rPr>
          <w:i w:val="0"/>
        </w:rPr>
        <w:t xml:space="preserve">Best-Effort con respecto a cada </w:t>
      </w:r>
      <w:r>
        <w:t xml:space="preserve">Writer </w:t>
      </w:r>
      <w:r w:rsidR="009968FE">
        <w:rPr>
          <w:i w:val="0"/>
        </w:rPr>
        <w:t>a</w:t>
      </w:r>
      <w:r>
        <w:rPr>
          <w:i w:val="0"/>
        </w:rPr>
        <w:t>sociado</w:t>
      </w:r>
      <w:bookmarkEnd w:id="259"/>
    </w:p>
    <w:p w14:paraId="7BD6A53A" w14:textId="4389FAA1" w:rsidR="00AF3B2D" w:rsidRDefault="00645B6B" w:rsidP="00176069">
      <w:pPr>
        <w:pStyle w:val="Descripcin"/>
        <w:jc w:val="center"/>
      </w:pPr>
      <w:sdt>
        <w:sdtPr>
          <w:rPr>
            <w:i w:val="0"/>
          </w:rPr>
          <w:id w:val="-1110353051"/>
          <w:citation/>
        </w:sdtPr>
        <w:sdtContent>
          <w:r w:rsidR="009968FE">
            <w:rPr>
              <w:i w:val="0"/>
            </w:rPr>
            <w:fldChar w:fldCharType="begin"/>
          </w:r>
          <w:r w:rsidR="009968FE" w:rsidRPr="009968FE">
            <w:rPr>
              <w:i w:val="0"/>
            </w:rPr>
            <w:instrText xml:space="preserve"> CITATION OMG14 \l 1036 </w:instrText>
          </w:r>
          <w:r w:rsidR="009968FE">
            <w:rPr>
              <w:i w:val="0"/>
            </w:rPr>
            <w:fldChar w:fldCharType="separate"/>
          </w:r>
          <w:r w:rsidR="00771C4C">
            <w:rPr>
              <w:i w:val="0"/>
              <w:noProof/>
            </w:rPr>
            <w:t xml:space="preserve"> </w:t>
          </w:r>
          <w:r w:rsidR="00771C4C" w:rsidRPr="00771C4C">
            <w:rPr>
              <w:noProof/>
            </w:rPr>
            <w:t>(OMG, 2014)</w:t>
          </w:r>
          <w:r w:rsidR="009968FE">
            <w:rPr>
              <w:i w:val="0"/>
            </w:rPr>
            <w:fldChar w:fldCharType="end"/>
          </w:r>
        </w:sdtContent>
      </w:sdt>
      <w:bookmarkEnd w:id="260"/>
    </w:p>
    <w:p w14:paraId="3C725A20" w14:textId="77777777" w:rsidR="00AF3B2D" w:rsidRPr="00AF3B2D" w:rsidRDefault="00AF3B2D" w:rsidP="00AF3B2D"/>
    <w:p w14:paraId="054DBDD2" w14:textId="60B5B765" w:rsidR="000850D2" w:rsidRDefault="00075F87" w:rsidP="000850D2">
      <w:r>
        <w:t>El listado de estados se encuentra descrito en la</w:t>
      </w:r>
      <w:r w:rsidR="009968FE">
        <w:t xml:space="preserve"> </w:t>
      </w:r>
      <w:r w:rsidR="009968FE">
        <w:fldChar w:fldCharType="begin"/>
      </w:r>
      <w:r w:rsidR="009968FE">
        <w:instrText xml:space="preserve"> REF _Ref421010186 \h </w:instrText>
      </w:r>
      <w:r w:rsidR="009968FE">
        <w:fldChar w:fldCharType="separate"/>
      </w:r>
      <w:r w:rsidR="00705AE8">
        <w:t xml:space="preserve">Tabla </w:t>
      </w:r>
      <w:r w:rsidR="00705AE8">
        <w:rPr>
          <w:noProof/>
        </w:rPr>
        <w:t>2</w:t>
      </w:r>
      <w:r w:rsidR="00705AE8">
        <w:noBreakHyphen/>
      </w:r>
      <w:r w:rsidR="00705AE8">
        <w:rPr>
          <w:noProof/>
        </w:rPr>
        <w:t>13</w:t>
      </w:r>
      <w:r w:rsidR="009968FE">
        <w:fldChar w:fldCharType="end"/>
      </w:r>
      <w:r w:rsidR="009968FE">
        <w:t>.</w:t>
      </w:r>
    </w:p>
    <w:p w14:paraId="1FF61523" w14:textId="38A47BFA" w:rsidR="00B72DA4" w:rsidRDefault="00B72DA4" w:rsidP="00B72DA4">
      <w:pPr>
        <w:pStyle w:val="Descripcin"/>
        <w:keepNext/>
      </w:pPr>
      <w:bookmarkStart w:id="261" w:name="_Ref421010186"/>
      <w:bookmarkStart w:id="262" w:name="_Toc421180772"/>
      <w:r>
        <w:t xml:space="preserve">Tabla </w:t>
      </w:r>
      <w:r w:rsidR="00030E82">
        <w:fldChar w:fldCharType="begin"/>
      </w:r>
      <w:r w:rsidR="00030E82">
        <w:instrText xml:space="preserve"> STYLEREF 1 \s </w:instrText>
      </w:r>
      <w:r w:rsidR="00030E82">
        <w:fldChar w:fldCharType="separate"/>
      </w:r>
      <w:r w:rsidR="00705AE8">
        <w:rPr>
          <w:noProof/>
        </w:rPr>
        <w:t>2</w:t>
      </w:r>
      <w:r w:rsidR="00030E82">
        <w:fldChar w:fldCharType="end"/>
      </w:r>
      <w:r w:rsidR="00030E82">
        <w:noBreakHyphen/>
      </w:r>
      <w:r w:rsidR="00030E82">
        <w:fldChar w:fldCharType="begin"/>
      </w:r>
      <w:r w:rsidR="00030E82">
        <w:instrText xml:space="preserve"> SEQ Tabla \* ARABIC \s 1 </w:instrText>
      </w:r>
      <w:r w:rsidR="00030E82">
        <w:fldChar w:fldCharType="separate"/>
      </w:r>
      <w:r w:rsidR="00705AE8">
        <w:rPr>
          <w:noProof/>
        </w:rPr>
        <w:t>13</w:t>
      </w:r>
      <w:r w:rsidR="00030E82">
        <w:fldChar w:fldCharType="end"/>
      </w:r>
      <w:bookmarkEnd w:id="261"/>
      <w:r>
        <w:rPr>
          <w:i w:val="0"/>
        </w:rPr>
        <w:t xml:space="preserve">. </w:t>
      </w:r>
      <w:r w:rsidRPr="008C1E5D">
        <w:rPr>
          <w:i w:val="0"/>
        </w:rPr>
        <w:t xml:space="preserve">Transiciones del comportamiento en mejor esfuerzo de un </w:t>
      </w:r>
      <w:r>
        <w:t>Reader</w:t>
      </w:r>
      <w:r w:rsidRPr="008C1E5D">
        <w:rPr>
          <w:i w:val="0"/>
        </w:rPr>
        <w:t xml:space="preserve"> con estado con respecto a cada </w:t>
      </w:r>
      <w:r>
        <w:t>Writer</w:t>
      </w:r>
      <w:r>
        <w:rPr>
          <w:i w:val="0"/>
        </w:rPr>
        <w:t xml:space="preserve"> asociado</w:t>
      </w:r>
      <w:bookmarkEnd w:id="262"/>
    </w:p>
    <w:tbl>
      <w:tblPr>
        <w:tblStyle w:val="Cuadrculadetablaclara"/>
        <w:tblW w:w="0" w:type="auto"/>
        <w:tblLook w:val="04A0" w:firstRow="1" w:lastRow="0" w:firstColumn="1" w:lastColumn="0" w:noHBand="0" w:noVBand="1"/>
      </w:tblPr>
      <w:tblGrid>
        <w:gridCol w:w="2254"/>
        <w:gridCol w:w="2254"/>
        <w:gridCol w:w="2254"/>
        <w:gridCol w:w="2255"/>
      </w:tblGrid>
      <w:tr w:rsidR="00075F87" w14:paraId="034F90B5" w14:textId="77777777" w:rsidTr="006D0FD6">
        <w:tc>
          <w:tcPr>
            <w:tcW w:w="2254" w:type="dxa"/>
          </w:tcPr>
          <w:p w14:paraId="47785572" w14:textId="77777777" w:rsidR="00075F87" w:rsidRDefault="00075F87" w:rsidP="006D0FD6">
            <w:r>
              <w:t>Transición</w:t>
            </w:r>
          </w:p>
        </w:tc>
        <w:tc>
          <w:tcPr>
            <w:tcW w:w="2254" w:type="dxa"/>
          </w:tcPr>
          <w:p w14:paraId="6E72E2FC" w14:textId="77777777" w:rsidR="00075F87" w:rsidRDefault="00075F87" w:rsidP="006D0FD6">
            <w:r>
              <w:t>Estado</w:t>
            </w:r>
          </w:p>
        </w:tc>
        <w:tc>
          <w:tcPr>
            <w:tcW w:w="2254" w:type="dxa"/>
          </w:tcPr>
          <w:p w14:paraId="487ACA6B" w14:textId="77777777" w:rsidR="00075F87" w:rsidRDefault="00075F87" w:rsidP="006D0FD6">
            <w:r>
              <w:t>Evento</w:t>
            </w:r>
          </w:p>
        </w:tc>
        <w:tc>
          <w:tcPr>
            <w:tcW w:w="2255" w:type="dxa"/>
          </w:tcPr>
          <w:p w14:paraId="29B441DD" w14:textId="77777777" w:rsidR="00075F87" w:rsidRDefault="00075F87" w:rsidP="006D0FD6">
            <w:r>
              <w:t>Siguiente Estado</w:t>
            </w:r>
          </w:p>
        </w:tc>
      </w:tr>
      <w:tr w:rsidR="00075F87" w:rsidRPr="00B76243" w14:paraId="6A2C1495" w14:textId="77777777" w:rsidTr="006D0FD6">
        <w:tc>
          <w:tcPr>
            <w:tcW w:w="2254" w:type="dxa"/>
          </w:tcPr>
          <w:p w14:paraId="1E6F25EE" w14:textId="77777777" w:rsidR="00075F87" w:rsidRDefault="00075F87" w:rsidP="006D0FD6">
            <w:r>
              <w:t>T1</w:t>
            </w:r>
          </w:p>
        </w:tc>
        <w:tc>
          <w:tcPr>
            <w:tcW w:w="2254" w:type="dxa"/>
          </w:tcPr>
          <w:p w14:paraId="290EDB74" w14:textId="77777777" w:rsidR="00075F87" w:rsidRPr="00B76243" w:rsidRDefault="00075F87" w:rsidP="006D0FD6">
            <w:pPr>
              <w:rPr>
                <w:i/>
              </w:rPr>
            </w:pPr>
            <w:r w:rsidRPr="00B76243">
              <w:rPr>
                <w:i/>
              </w:rPr>
              <w:t>Initial</w:t>
            </w:r>
          </w:p>
        </w:tc>
        <w:tc>
          <w:tcPr>
            <w:tcW w:w="2254" w:type="dxa"/>
          </w:tcPr>
          <w:p w14:paraId="3A05C044" w14:textId="2A81148E" w:rsidR="00075F87" w:rsidRPr="00B76243" w:rsidRDefault="00075F87" w:rsidP="006D0FD6">
            <w:r>
              <w:t>El lector RTPS es configurado con su escritor asociado.</w:t>
            </w:r>
          </w:p>
        </w:tc>
        <w:tc>
          <w:tcPr>
            <w:tcW w:w="2255" w:type="dxa"/>
          </w:tcPr>
          <w:p w14:paraId="09ADC35A" w14:textId="7E468D2A" w:rsidR="00075F87" w:rsidRPr="00B76243" w:rsidRDefault="00075F87" w:rsidP="006D0FD6">
            <w:pPr>
              <w:rPr>
                <w:i/>
              </w:rPr>
            </w:pPr>
            <w:r>
              <w:rPr>
                <w:i/>
              </w:rPr>
              <w:t>Waiting</w:t>
            </w:r>
          </w:p>
        </w:tc>
      </w:tr>
      <w:tr w:rsidR="00075F87" w:rsidRPr="00B76243" w14:paraId="28CBB0FE" w14:textId="77777777" w:rsidTr="006D0FD6">
        <w:tc>
          <w:tcPr>
            <w:tcW w:w="2254" w:type="dxa"/>
          </w:tcPr>
          <w:p w14:paraId="381E7D82" w14:textId="77777777" w:rsidR="00075F87" w:rsidRDefault="00075F87" w:rsidP="006D0FD6">
            <w:r>
              <w:t>T2</w:t>
            </w:r>
          </w:p>
        </w:tc>
        <w:tc>
          <w:tcPr>
            <w:tcW w:w="2254" w:type="dxa"/>
          </w:tcPr>
          <w:p w14:paraId="04C1B4DA" w14:textId="5BA4D44D" w:rsidR="00075F87" w:rsidRPr="00B76243" w:rsidRDefault="00075F87" w:rsidP="00075F87">
            <w:pPr>
              <w:rPr>
                <w:i/>
              </w:rPr>
            </w:pPr>
            <w:r>
              <w:rPr>
                <w:i/>
              </w:rPr>
              <w:t>Waiting</w:t>
            </w:r>
          </w:p>
        </w:tc>
        <w:tc>
          <w:tcPr>
            <w:tcW w:w="2254" w:type="dxa"/>
          </w:tcPr>
          <w:p w14:paraId="1643D3C2" w14:textId="1EBC75D1" w:rsidR="00075F87" w:rsidRPr="00B76243" w:rsidRDefault="00075F87" w:rsidP="006D0FD6">
            <w:r>
              <w:t>El mensaje DATA es recibido desde el escritor asociado.</w:t>
            </w:r>
          </w:p>
        </w:tc>
        <w:tc>
          <w:tcPr>
            <w:tcW w:w="2255" w:type="dxa"/>
          </w:tcPr>
          <w:p w14:paraId="431F74AC" w14:textId="66BBD949" w:rsidR="00075F87" w:rsidRPr="00B76243" w:rsidRDefault="00075F87" w:rsidP="006D0FD6">
            <w:pPr>
              <w:rPr>
                <w:i/>
              </w:rPr>
            </w:pPr>
            <w:r>
              <w:rPr>
                <w:i/>
              </w:rPr>
              <w:t>Waiting</w:t>
            </w:r>
          </w:p>
        </w:tc>
      </w:tr>
      <w:tr w:rsidR="00075F87" w:rsidRPr="00B76243" w14:paraId="52883BFB" w14:textId="77777777" w:rsidTr="006D0FD6">
        <w:tc>
          <w:tcPr>
            <w:tcW w:w="2254" w:type="dxa"/>
          </w:tcPr>
          <w:p w14:paraId="2951D731" w14:textId="77777777" w:rsidR="00075F87" w:rsidRDefault="00075F87" w:rsidP="006D0FD6">
            <w:r>
              <w:t>T3</w:t>
            </w:r>
          </w:p>
        </w:tc>
        <w:tc>
          <w:tcPr>
            <w:tcW w:w="2254" w:type="dxa"/>
          </w:tcPr>
          <w:p w14:paraId="43B94140" w14:textId="40247C44" w:rsidR="00075F87" w:rsidRPr="00B76243" w:rsidRDefault="00075F87" w:rsidP="006D0FD6">
            <w:pPr>
              <w:rPr>
                <w:i/>
              </w:rPr>
            </w:pPr>
            <w:r>
              <w:rPr>
                <w:i/>
              </w:rPr>
              <w:t>Waiting</w:t>
            </w:r>
          </w:p>
        </w:tc>
        <w:tc>
          <w:tcPr>
            <w:tcW w:w="2254" w:type="dxa"/>
          </w:tcPr>
          <w:p w14:paraId="350914E9" w14:textId="3C08DE23" w:rsidR="00075F87" w:rsidRPr="00B76243" w:rsidRDefault="00075F87" w:rsidP="006D0FD6">
            <w:r>
              <w:t>El lector RTPS es configurado para no estar más asociado con el escritor.</w:t>
            </w:r>
          </w:p>
        </w:tc>
        <w:tc>
          <w:tcPr>
            <w:tcW w:w="2255" w:type="dxa"/>
          </w:tcPr>
          <w:p w14:paraId="3873EE42" w14:textId="2FF6AF9B" w:rsidR="00075F87" w:rsidRPr="00B76243" w:rsidRDefault="00075F87" w:rsidP="006D0FD6">
            <w:pPr>
              <w:rPr>
                <w:i/>
              </w:rPr>
            </w:pPr>
            <w:r>
              <w:rPr>
                <w:i/>
              </w:rPr>
              <w:t>Final</w:t>
            </w:r>
          </w:p>
        </w:tc>
      </w:tr>
    </w:tbl>
    <w:p w14:paraId="6350C512" w14:textId="77777777" w:rsidR="00075F87" w:rsidRPr="000850D2" w:rsidRDefault="00075F87" w:rsidP="000850D2"/>
    <w:p w14:paraId="73A5E5C5" w14:textId="77777777" w:rsidR="007B1DF6" w:rsidRDefault="007B1DF6" w:rsidP="007B1DF6">
      <w:pPr>
        <w:pStyle w:val="Ttulo5"/>
      </w:pPr>
      <w:r>
        <w:t>Comportamiento de Reader con estado con mejor esfuerzo</w:t>
      </w:r>
    </w:p>
    <w:p w14:paraId="60BBC365" w14:textId="3D59E5EF" w:rsidR="007B1DF6" w:rsidRDefault="007B1DF6" w:rsidP="00703C77">
      <w:r>
        <w:t xml:space="preserve">En la siguiente </w:t>
      </w:r>
      <w:r w:rsidR="00703C77">
        <w:fldChar w:fldCharType="begin"/>
      </w:r>
      <w:r w:rsidR="00703C77">
        <w:instrText xml:space="preserve"> REF _Ref421010878 \h </w:instrText>
      </w:r>
      <w:r w:rsidR="00703C77">
        <w:fldChar w:fldCharType="separate"/>
      </w:r>
      <w:r w:rsidR="00705AE8">
        <w:t xml:space="preserve">Figura </w:t>
      </w:r>
      <w:r w:rsidR="00705AE8">
        <w:rPr>
          <w:noProof/>
        </w:rPr>
        <w:t>2</w:t>
      </w:r>
      <w:r w:rsidR="00705AE8">
        <w:noBreakHyphen/>
      </w:r>
      <w:r w:rsidR="00705AE8">
        <w:rPr>
          <w:noProof/>
        </w:rPr>
        <w:t>32</w:t>
      </w:r>
      <w:r w:rsidR="00703C77">
        <w:fldChar w:fldCharType="end"/>
      </w:r>
      <w:r w:rsidR="00703C77">
        <w:t xml:space="preserve"> </w:t>
      </w:r>
      <w:r>
        <w:t>podremos observar el comportamiento de este tipo de lector.</w:t>
      </w:r>
    </w:p>
    <w:p w14:paraId="73A18068" w14:textId="77777777" w:rsidR="00703C77" w:rsidRDefault="007B1DF6" w:rsidP="00176069">
      <w:pPr>
        <w:keepNext/>
        <w:jc w:val="center"/>
      </w:pPr>
      <w:r>
        <w:rPr>
          <w:noProof/>
          <w:lang w:eastAsia="es-EC"/>
        </w:rPr>
        <w:lastRenderedPageBreak/>
        <w:drawing>
          <wp:inline distT="0" distB="0" distL="0" distR="0" wp14:anchorId="09C5DB70" wp14:editId="3AA9D1B5">
            <wp:extent cx="5077534" cy="3429479"/>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70">
                      <a:extLst>
                        <a:ext uri="{28A0092B-C50C-407E-A947-70E740481C1C}">
                          <a14:useLocalDpi xmlns:a14="http://schemas.microsoft.com/office/drawing/2010/main" val="0"/>
                        </a:ext>
                      </a:extLst>
                    </a:blip>
                    <a:stretch>
                      <a:fillRect/>
                    </a:stretch>
                  </pic:blipFill>
                  <pic:spPr>
                    <a:xfrm>
                      <a:off x="0" y="0"/>
                      <a:ext cx="5077534" cy="3429479"/>
                    </a:xfrm>
                    <a:prstGeom prst="rect">
                      <a:avLst/>
                    </a:prstGeom>
                  </pic:spPr>
                </pic:pic>
              </a:graphicData>
            </a:graphic>
          </wp:inline>
        </w:drawing>
      </w:r>
    </w:p>
    <w:p w14:paraId="1F60DB77" w14:textId="77777777" w:rsidR="00176069" w:rsidRDefault="00703C77" w:rsidP="00176069">
      <w:pPr>
        <w:pStyle w:val="Descripcin"/>
        <w:jc w:val="center"/>
        <w:rPr>
          <w:i w:val="0"/>
        </w:rPr>
      </w:pPr>
      <w:bookmarkStart w:id="263" w:name="_Ref421010878"/>
      <w:bookmarkStart w:id="264" w:name="_Toc421180821"/>
      <w:bookmarkStart w:id="265" w:name="_Toc421177697"/>
      <w:r>
        <w:t xml:space="preserve">Figura </w:t>
      </w:r>
      <w:r>
        <w:fldChar w:fldCharType="begin"/>
      </w:r>
      <w:r>
        <w:instrText xml:space="preserve"> STYLEREF 1 \s </w:instrText>
      </w:r>
      <w:r>
        <w:fldChar w:fldCharType="separate"/>
      </w:r>
      <w:r w:rsidR="00705AE8">
        <w:rPr>
          <w:noProof/>
        </w:rPr>
        <w:t>2</w:t>
      </w:r>
      <w:r>
        <w:fldChar w:fldCharType="end"/>
      </w:r>
      <w:r>
        <w:noBreakHyphen/>
      </w:r>
      <w:r>
        <w:fldChar w:fldCharType="begin"/>
      </w:r>
      <w:r>
        <w:instrText xml:space="preserve"> SEQ Figura \* ARABIC \s 1 </w:instrText>
      </w:r>
      <w:r>
        <w:fldChar w:fldCharType="separate"/>
      </w:r>
      <w:r w:rsidR="00705AE8">
        <w:rPr>
          <w:noProof/>
        </w:rPr>
        <w:t>32</w:t>
      </w:r>
      <w:r>
        <w:fldChar w:fldCharType="end"/>
      </w:r>
      <w:bookmarkEnd w:id="263"/>
      <w:r>
        <w:rPr>
          <w:i w:val="0"/>
        </w:rPr>
        <w:t xml:space="preserve">. </w:t>
      </w:r>
      <w:r w:rsidRPr="007D3750">
        <w:rPr>
          <w:i w:val="0"/>
        </w:rPr>
        <w:t xml:space="preserve">Comportamiento de un </w:t>
      </w:r>
      <w:r w:rsidRPr="007D3750">
        <w:t>Reader</w:t>
      </w:r>
      <w:r w:rsidRPr="007D3750">
        <w:rPr>
          <w:i w:val="0"/>
        </w:rPr>
        <w:t xml:space="preserve"> con estado con WITH_KEY</w:t>
      </w:r>
      <w:r w:rsidRPr="007D3750">
        <w:t xml:space="preserve"> Reliable</w:t>
      </w:r>
      <w:r w:rsidRPr="007D3750">
        <w:rPr>
          <w:i w:val="0"/>
        </w:rPr>
        <w:t xml:space="preserve"> con respecto a cada </w:t>
      </w:r>
      <w:r w:rsidRPr="007D3750">
        <w:t>Writer</w:t>
      </w:r>
      <w:r w:rsidRPr="007D3750">
        <w:rPr>
          <w:i w:val="0"/>
        </w:rPr>
        <w:t xml:space="preserve"> asociado</w:t>
      </w:r>
      <w:bookmarkEnd w:id="264"/>
    </w:p>
    <w:p w14:paraId="6CCEFCB3" w14:textId="61D02A10" w:rsidR="009F264D" w:rsidRDefault="00645B6B" w:rsidP="00176069">
      <w:pPr>
        <w:pStyle w:val="Descripcin"/>
        <w:jc w:val="center"/>
        <w:rPr>
          <w:i w:val="0"/>
        </w:rPr>
      </w:pPr>
      <w:sdt>
        <w:sdtPr>
          <w:rPr>
            <w:i w:val="0"/>
          </w:rPr>
          <w:id w:val="823239628"/>
          <w:citation/>
        </w:sdtPr>
        <w:sdtContent>
          <w:r w:rsidR="00703C77">
            <w:rPr>
              <w:i w:val="0"/>
            </w:rPr>
            <w:fldChar w:fldCharType="begin"/>
          </w:r>
          <w:r w:rsidR="00703C77" w:rsidRPr="00703C77">
            <w:rPr>
              <w:i w:val="0"/>
            </w:rPr>
            <w:instrText xml:space="preserve"> CITATION OMG14 \l 1036 </w:instrText>
          </w:r>
          <w:r w:rsidR="00703C77">
            <w:rPr>
              <w:i w:val="0"/>
            </w:rPr>
            <w:fldChar w:fldCharType="separate"/>
          </w:r>
          <w:r w:rsidR="00771C4C">
            <w:rPr>
              <w:i w:val="0"/>
              <w:noProof/>
            </w:rPr>
            <w:t xml:space="preserve"> </w:t>
          </w:r>
          <w:r w:rsidR="00771C4C" w:rsidRPr="00771C4C">
            <w:rPr>
              <w:noProof/>
            </w:rPr>
            <w:t>(OMG, 2014)</w:t>
          </w:r>
          <w:r w:rsidR="00703C77">
            <w:rPr>
              <w:i w:val="0"/>
            </w:rPr>
            <w:fldChar w:fldCharType="end"/>
          </w:r>
        </w:sdtContent>
      </w:sdt>
      <w:bookmarkEnd w:id="265"/>
    </w:p>
    <w:p w14:paraId="47193970" w14:textId="77777777" w:rsidR="00030E82" w:rsidRDefault="00030E82" w:rsidP="00030E82"/>
    <w:p w14:paraId="53AB6986" w14:textId="68CE8D81" w:rsidR="00030E82" w:rsidRDefault="00030E82" w:rsidP="00030E82">
      <w:r>
        <w:t xml:space="preserve">El listado de estados se encuentra descrito en la </w:t>
      </w:r>
      <w:r>
        <w:fldChar w:fldCharType="begin"/>
      </w:r>
      <w:r>
        <w:instrText xml:space="preserve"> REF _Ref421012100 \h </w:instrText>
      </w:r>
      <w:r>
        <w:fldChar w:fldCharType="separate"/>
      </w:r>
      <w:r w:rsidR="00705AE8">
        <w:t xml:space="preserve">Tabla </w:t>
      </w:r>
      <w:r w:rsidR="00705AE8">
        <w:rPr>
          <w:noProof/>
        </w:rPr>
        <w:t>2</w:t>
      </w:r>
      <w:r w:rsidR="00705AE8">
        <w:noBreakHyphen/>
      </w:r>
      <w:r w:rsidR="00705AE8">
        <w:rPr>
          <w:noProof/>
        </w:rPr>
        <w:t>14</w:t>
      </w:r>
      <w:r>
        <w:fldChar w:fldCharType="end"/>
      </w:r>
      <w:r>
        <w:t>.</w:t>
      </w:r>
    </w:p>
    <w:p w14:paraId="2DBD567B" w14:textId="77777777" w:rsidR="00030E82" w:rsidRPr="00030E82" w:rsidRDefault="00030E82" w:rsidP="00030E82"/>
    <w:p w14:paraId="3743C380" w14:textId="77777777" w:rsidR="00C5723A" w:rsidRDefault="00C5723A" w:rsidP="00C5723A"/>
    <w:p w14:paraId="1E604704" w14:textId="57177D35" w:rsidR="00030E82" w:rsidRDefault="00030E82" w:rsidP="00030E82">
      <w:pPr>
        <w:pStyle w:val="Descripcin"/>
        <w:keepNext/>
      </w:pPr>
      <w:bookmarkStart w:id="266" w:name="_Ref421012100"/>
      <w:bookmarkStart w:id="267" w:name="_Toc421180773"/>
      <w:r>
        <w:t xml:space="preserve">Tabla </w:t>
      </w:r>
      <w:r>
        <w:fldChar w:fldCharType="begin"/>
      </w:r>
      <w:r>
        <w:instrText xml:space="preserve"> STYLEREF 1 \s </w:instrText>
      </w:r>
      <w:r>
        <w:fldChar w:fldCharType="separate"/>
      </w:r>
      <w:r w:rsidR="00705AE8">
        <w:rPr>
          <w:noProof/>
        </w:rPr>
        <w:t>2</w:t>
      </w:r>
      <w:r>
        <w:fldChar w:fldCharType="end"/>
      </w:r>
      <w:r>
        <w:noBreakHyphen/>
      </w:r>
      <w:r>
        <w:fldChar w:fldCharType="begin"/>
      </w:r>
      <w:r>
        <w:instrText xml:space="preserve"> SEQ Tabla \* ARABIC \s 1 </w:instrText>
      </w:r>
      <w:r>
        <w:fldChar w:fldCharType="separate"/>
      </w:r>
      <w:r w:rsidR="00705AE8">
        <w:rPr>
          <w:noProof/>
        </w:rPr>
        <w:t>14</w:t>
      </w:r>
      <w:r>
        <w:fldChar w:fldCharType="end"/>
      </w:r>
      <w:bookmarkEnd w:id="266"/>
      <w:r>
        <w:rPr>
          <w:i w:val="0"/>
        </w:rPr>
        <w:t xml:space="preserve">. </w:t>
      </w:r>
      <w:r w:rsidRPr="005925B4">
        <w:rPr>
          <w:i w:val="0"/>
        </w:rPr>
        <w:t xml:space="preserve">Transiciones del comportamiento en confiable de un </w:t>
      </w:r>
      <w:r>
        <w:t>Reader</w:t>
      </w:r>
      <w:r w:rsidRPr="005925B4">
        <w:rPr>
          <w:i w:val="0"/>
        </w:rPr>
        <w:t xml:space="preserve"> con estado con respecto a </w:t>
      </w:r>
      <w:r>
        <w:rPr>
          <w:i w:val="0"/>
        </w:rPr>
        <w:t xml:space="preserve">su </w:t>
      </w:r>
      <w:r>
        <w:t>Writer</w:t>
      </w:r>
      <w:r>
        <w:rPr>
          <w:i w:val="0"/>
        </w:rPr>
        <w:t xml:space="preserve"> asociado</w:t>
      </w:r>
      <w:bookmarkEnd w:id="267"/>
    </w:p>
    <w:tbl>
      <w:tblPr>
        <w:tblStyle w:val="Cuadrculadetablaclara"/>
        <w:tblW w:w="0" w:type="auto"/>
        <w:tblLook w:val="04A0" w:firstRow="1" w:lastRow="0" w:firstColumn="1" w:lastColumn="0" w:noHBand="0" w:noVBand="1"/>
      </w:tblPr>
      <w:tblGrid>
        <w:gridCol w:w="2139"/>
        <w:gridCol w:w="2429"/>
        <w:gridCol w:w="2020"/>
        <w:gridCol w:w="2429"/>
      </w:tblGrid>
      <w:tr w:rsidR="00D84072" w14:paraId="2CA13AFB" w14:textId="77777777" w:rsidTr="00030E82">
        <w:tc>
          <w:tcPr>
            <w:tcW w:w="2139" w:type="dxa"/>
          </w:tcPr>
          <w:p w14:paraId="625F70D0" w14:textId="77777777" w:rsidR="009F0F73" w:rsidRDefault="009F0F73" w:rsidP="006D0FD6">
            <w:r>
              <w:t>Transición</w:t>
            </w:r>
          </w:p>
        </w:tc>
        <w:tc>
          <w:tcPr>
            <w:tcW w:w="2429" w:type="dxa"/>
          </w:tcPr>
          <w:p w14:paraId="0277D4F3" w14:textId="77777777" w:rsidR="009F0F73" w:rsidRDefault="009F0F73" w:rsidP="006D0FD6">
            <w:r>
              <w:t>Estado</w:t>
            </w:r>
          </w:p>
        </w:tc>
        <w:tc>
          <w:tcPr>
            <w:tcW w:w="2020" w:type="dxa"/>
          </w:tcPr>
          <w:p w14:paraId="4A312BA5" w14:textId="77777777" w:rsidR="009F0F73" w:rsidRDefault="009F0F73" w:rsidP="006D0FD6">
            <w:r>
              <w:t>Evento</w:t>
            </w:r>
          </w:p>
        </w:tc>
        <w:tc>
          <w:tcPr>
            <w:tcW w:w="2429" w:type="dxa"/>
          </w:tcPr>
          <w:p w14:paraId="5B6429B7" w14:textId="77777777" w:rsidR="009F0F73" w:rsidRDefault="009F0F73" w:rsidP="006D0FD6">
            <w:r>
              <w:t>Siguiente Estado</w:t>
            </w:r>
          </w:p>
        </w:tc>
      </w:tr>
      <w:tr w:rsidR="00D84072" w:rsidRPr="00B76243" w14:paraId="6999E75D" w14:textId="77777777" w:rsidTr="00030E82">
        <w:tc>
          <w:tcPr>
            <w:tcW w:w="2139" w:type="dxa"/>
          </w:tcPr>
          <w:p w14:paraId="40607F6F" w14:textId="77777777" w:rsidR="009F0F73" w:rsidRDefault="009F0F73" w:rsidP="006D0FD6">
            <w:r>
              <w:t>T1</w:t>
            </w:r>
          </w:p>
        </w:tc>
        <w:tc>
          <w:tcPr>
            <w:tcW w:w="2429" w:type="dxa"/>
          </w:tcPr>
          <w:p w14:paraId="51058D68" w14:textId="77777777" w:rsidR="009F0F73" w:rsidRPr="00B76243" w:rsidRDefault="009F0F73" w:rsidP="006D0FD6">
            <w:pPr>
              <w:rPr>
                <w:i/>
              </w:rPr>
            </w:pPr>
            <w:r w:rsidRPr="00B76243">
              <w:rPr>
                <w:i/>
              </w:rPr>
              <w:t>Initial</w:t>
            </w:r>
          </w:p>
        </w:tc>
        <w:tc>
          <w:tcPr>
            <w:tcW w:w="2020" w:type="dxa"/>
          </w:tcPr>
          <w:p w14:paraId="5D0E9E94" w14:textId="57B26CF2" w:rsidR="009F0F73" w:rsidRPr="007F16A3" w:rsidRDefault="00D6386B" w:rsidP="006D0FD6">
            <w:r>
              <w:t>El lector RTPS es configurado con un escritor asociado</w:t>
            </w:r>
            <w:r w:rsidR="009F0F73">
              <w:t>.</w:t>
            </w:r>
          </w:p>
        </w:tc>
        <w:tc>
          <w:tcPr>
            <w:tcW w:w="2429" w:type="dxa"/>
          </w:tcPr>
          <w:p w14:paraId="14E67EC4" w14:textId="32F048DC" w:rsidR="009F0F73" w:rsidRPr="00B76243" w:rsidRDefault="009F0F73" w:rsidP="006D0FD6">
            <w:pPr>
              <w:rPr>
                <w:i/>
              </w:rPr>
            </w:pPr>
            <w:r>
              <w:rPr>
                <w:i/>
              </w:rPr>
              <w:t>Waiting</w:t>
            </w:r>
          </w:p>
        </w:tc>
      </w:tr>
      <w:tr w:rsidR="00D84072" w:rsidRPr="00B76243" w14:paraId="7E788FC0" w14:textId="77777777" w:rsidTr="00030E82">
        <w:tc>
          <w:tcPr>
            <w:tcW w:w="2139" w:type="dxa"/>
          </w:tcPr>
          <w:p w14:paraId="504DC389" w14:textId="77777777" w:rsidR="009F0F73" w:rsidRDefault="009F0F73" w:rsidP="006D0FD6">
            <w:r>
              <w:t>T2</w:t>
            </w:r>
          </w:p>
        </w:tc>
        <w:tc>
          <w:tcPr>
            <w:tcW w:w="2429" w:type="dxa"/>
          </w:tcPr>
          <w:p w14:paraId="5253360F" w14:textId="649134E8" w:rsidR="009F0F73" w:rsidRPr="00B76243" w:rsidRDefault="009F0F73" w:rsidP="006D0FD6">
            <w:pPr>
              <w:rPr>
                <w:i/>
              </w:rPr>
            </w:pPr>
            <w:r>
              <w:rPr>
                <w:i/>
              </w:rPr>
              <w:t>Waiting</w:t>
            </w:r>
          </w:p>
        </w:tc>
        <w:tc>
          <w:tcPr>
            <w:tcW w:w="2020" w:type="dxa"/>
          </w:tcPr>
          <w:p w14:paraId="5D4DCEBD" w14:textId="57D88848" w:rsidR="009F0F73" w:rsidRPr="007F16A3" w:rsidRDefault="00D6386B" w:rsidP="006D0FD6">
            <w:r>
              <w:t>El mensaje HEARTBEAT es recibido</w:t>
            </w:r>
            <w:r w:rsidR="009F0F73">
              <w:t>.</w:t>
            </w:r>
          </w:p>
        </w:tc>
        <w:tc>
          <w:tcPr>
            <w:tcW w:w="2429" w:type="dxa"/>
          </w:tcPr>
          <w:p w14:paraId="6C0B14A5" w14:textId="64DA37D5" w:rsidR="009F0F73" w:rsidRDefault="00D6386B" w:rsidP="006D0FD6">
            <w:pPr>
              <w:rPr>
                <w:i/>
              </w:rPr>
            </w:pPr>
            <w:r>
              <w:rPr>
                <w:i/>
              </w:rPr>
              <w:t>Si la finalflag está en 0 Must_send_ack</w:t>
            </w:r>
          </w:p>
          <w:p w14:paraId="4778E694" w14:textId="77777777" w:rsidR="00D6386B" w:rsidRDefault="00D6386B" w:rsidP="006D0FD6">
            <w:pPr>
              <w:rPr>
                <w:i/>
              </w:rPr>
            </w:pPr>
            <w:r>
              <w:rPr>
                <w:i/>
              </w:rPr>
              <w:t>Si la livelinessflag  está en 0 May_send_ack</w:t>
            </w:r>
          </w:p>
          <w:p w14:paraId="0D011B14" w14:textId="302C9329" w:rsidR="00D6386B" w:rsidRPr="00B76243" w:rsidRDefault="00D6386B" w:rsidP="006D0FD6">
            <w:pPr>
              <w:rPr>
                <w:i/>
              </w:rPr>
            </w:pPr>
            <w:r>
              <w:rPr>
                <w:i/>
              </w:rPr>
              <w:t xml:space="preserve">Sino Waiting </w:t>
            </w:r>
          </w:p>
        </w:tc>
      </w:tr>
      <w:tr w:rsidR="00D84072" w:rsidRPr="00B76243" w14:paraId="339D3381" w14:textId="77777777" w:rsidTr="00030E82">
        <w:tc>
          <w:tcPr>
            <w:tcW w:w="2139" w:type="dxa"/>
          </w:tcPr>
          <w:p w14:paraId="722FAF82" w14:textId="0432A63E" w:rsidR="009F0F73" w:rsidRDefault="009F0F73" w:rsidP="006D0FD6">
            <w:r>
              <w:lastRenderedPageBreak/>
              <w:t>T3</w:t>
            </w:r>
          </w:p>
        </w:tc>
        <w:tc>
          <w:tcPr>
            <w:tcW w:w="2429" w:type="dxa"/>
          </w:tcPr>
          <w:p w14:paraId="2A6D0AAF" w14:textId="30399D9B" w:rsidR="009F0F73" w:rsidRPr="00B76243" w:rsidRDefault="009F0F73" w:rsidP="006D0FD6">
            <w:pPr>
              <w:rPr>
                <w:i/>
              </w:rPr>
            </w:pPr>
            <w:r>
              <w:rPr>
                <w:i/>
              </w:rPr>
              <w:t>May_send_ack</w:t>
            </w:r>
          </w:p>
        </w:tc>
        <w:tc>
          <w:tcPr>
            <w:tcW w:w="2020" w:type="dxa"/>
          </w:tcPr>
          <w:p w14:paraId="343FAA2D" w14:textId="31C12F30" w:rsidR="009F0F73" w:rsidRPr="007F16A3" w:rsidRDefault="009F0F73" w:rsidP="00D84072">
            <w:r>
              <w:t>Se indica que todos los cambios</w:t>
            </w:r>
            <w:r w:rsidR="00D84072">
              <w:t xml:space="preserve"> conocidos</w:t>
            </w:r>
            <w:r>
              <w:t xml:space="preserve"> </w:t>
            </w:r>
            <w:r w:rsidR="00D84072">
              <w:t>a estar en el</w:t>
            </w:r>
            <w:r>
              <w:t xml:space="preserve"> </w:t>
            </w:r>
            <w:r>
              <w:rPr>
                <w:i/>
              </w:rPr>
              <w:t>HistoryCache</w:t>
            </w:r>
            <w:r>
              <w:t xml:space="preserve"> del </w:t>
            </w:r>
            <w:r>
              <w:rPr>
                <w:i/>
              </w:rPr>
              <w:t xml:space="preserve">Writer </w:t>
            </w:r>
            <w:r w:rsidR="00D84072">
              <w:t xml:space="preserve">representado por el </w:t>
            </w:r>
            <w:r w:rsidR="00D84072">
              <w:rPr>
                <w:i/>
              </w:rPr>
              <w:t>WriterProxy</w:t>
            </w:r>
            <w:r w:rsidR="00D84072">
              <w:t xml:space="preserve"> han sido recibidos por el </w:t>
            </w:r>
            <w:r w:rsidR="00D84072">
              <w:rPr>
                <w:i/>
              </w:rPr>
              <w:t>Reader</w:t>
            </w:r>
            <w:r>
              <w:t>.</w:t>
            </w:r>
          </w:p>
        </w:tc>
        <w:tc>
          <w:tcPr>
            <w:tcW w:w="2429" w:type="dxa"/>
          </w:tcPr>
          <w:p w14:paraId="09704895" w14:textId="66E8F7EA" w:rsidR="009F0F73" w:rsidRPr="00B76243" w:rsidRDefault="009F0F73" w:rsidP="006D0FD6">
            <w:pPr>
              <w:rPr>
                <w:i/>
              </w:rPr>
            </w:pPr>
            <w:r>
              <w:rPr>
                <w:i/>
              </w:rPr>
              <w:t>Waiting</w:t>
            </w:r>
          </w:p>
        </w:tc>
      </w:tr>
      <w:tr w:rsidR="00D84072" w:rsidRPr="00B76243" w14:paraId="7FF672A2" w14:textId="77777777" w:rsidTr="00030E82">
        <w:tc>
          <w:tcPr>
            <w:tcW w:w="2139" w:type="dxa"/>
          </w:tcPr>
          <w:p w14:paraId="30CD9842" w14:textId="77777777" w:rsidR="009F0F73" w:rsidRDefault="009F0F73" w:rsidP="006D0FD6">
            <w:r>
              <w:t>T4</w:t>
            </w:r>
          </w:p>
        </w:tc>
        <w:tc>
          <w:tcPr>
            <w:tcW w:w="2429" w:type="dxa"/>
          </w:tcPr>
          <w:p w14:paraId="5A56DEE3" w14:textId="56998289" w:rsidR="009F0F73" w:rsidRPr="00B76243" w:rsidRDefault="009F0F73" w:rsidP="006D0FD6">
            <w:pPr>
              <w:rPr>
                <w:i/>
              </w:rPr>
            </w:pPr>
            <w:r>
              <w:rPr>
                <w:i/>
              </w:rPr>
              <w:t>May_send_ack</w:t>
            </w:r>
          </w:p>
        </w:tc>
        <w:tc>
          <w:tcPr>
            <w:tcW w:w="2020" w:type="dxa"/>
          </w:tcPr>
          <w:p w14:paraId="51B18C2C" w14:textId="5037CD99" w:rsidR="009F0F73" w:rsidRPr="007F16A3" w:rsidRDefault="00D84072" w:rsidP="006D0FD6">
            <w:r>
              <w:t xml:space="preserve">Se indica que hay algunos cambios conocidos a estar en el </w:t>
            </w:r>
            <w:r>
              <w:rPr>
                <w:i/>
              </w:rPr>
              <w:t>HistoryCache</w:t>
            </w:r>
            <w:r>
              <w:t xml:space="preserve"> del </w:t>
            </w:r>
            <w:r>
              <w:rPr>
                <w:i/>
              </w:rPr>
              <w:t>Writer</w:t>
            </w:r>
            <w:r>
              <w:t xml:space="preserve"> representado por el </w:t>
            </w:r>
            <w:r>
              <w:rPr>
                <w:i/>
              </w:rPr>
              <w:t>WriterProxy</w:t>
            </w:r>
            <w:r>
              <w:t xml:space="preserve">, que no han sido recibidos por el </w:t>
            </w:r>
            <w:r>
              <w:rPr>
                <w:i/>
              </w:rPr>
              <w:t>Reader</w:t>
            </w:r>
            <w:r w:rsidR="009F0F73">
              <w:t>.</w:t>
            </w:r>
          </w:p>
        </w:tc>
        <w:tc>
          <w:tcPr>
            <w:tcW w:w="2429" w:type="dxa"/>
          </w:tcPr>
          <w:p w14:paraId="235B486E" w14:textId="26C10065" w:rsidR="009F0F73" w:rsidRPr="00B76243" w:rsidRDefault="009F0F73" w:rsidP="006D0FD6">
            <w:pPr>
              <w:rPr>
                <w:i/>
              </w:rPr>
            </w:pPr>
            <w:r>
              <w:rPr>
                <w:i/>
              </w:rPr>
              <w:t>Must_send_ack</w:t>
            </w:r>
          </w:p>
        </w:tc>
      </w:tr>
      <w:tr w:rsidR="00D84072" w:rsidRPr="00B76243" w14:paraId="470E56EF" w14:textId="77777777" w:rsidTr="00030E82">
        <w:tc>
          <w:tcPr>
            <w:tcW w:w="2139" w:type="dxa"/>
          </w:tcPr>
          <w:p w14:paraId="2C98A66A" w14:textId="77777777" w:rsidR="009F0F73" w:rsidRDefault="009F0F73" w:rsidP="006D0FD6">
            <w:r>
              <w:t>T5</w:t>
            </w:r>
          </w:p>
        </w:tc>
        <w:tc>
          <w:tcPr>
            <w:tcW w:w="2429" w:type="dxa"/>
          </w:tcPr>
          <w:p w14:paraId="77350A32" w14:textId="755B354C" w:rsidR="009F0F73" w:rsidRPr="00B76243" w:rsidRDefault="009F0F73" w:rsidP="006D0FD6">
            <w:pPr>
              <w:rPr>
                <w:i/>
              </w:rPr>
            </w:pPr>
            <w:r>
              <w:rPr>
                <w:i/>
              </w:rPr>
              <w:t>Must_send_ack</w:t>
            </w:r>
          </w:p>
        </w:tc>
        <w:tc>
          <w:tcPr>
            <w:tcW w:w="2020" w:type="dxa"/>
          </w:tcPr>
          <w:p w14:paraId="48D50A43" w14:textId="698DC9E0" w:rsidR="009F0F73" w:rsidRPr="00336864" w:rsidRDefault="00D84072" w:rsidP="006D0FD6">
            <w:r>
              <w:t>Se busca enviar con un temporizador periódico cada Heartbeat.</w:t>
            </w:r>
          </w:p>
        </w:tc>
        <w:tc>
          <w:tcPr>
            <w:tcW w:w="2429" w:type="dxa"/>
          </w:tcPr>
          <w:p w14:paraId="2FF78DF9" w14:textId="15BFC52D" w:rsidR="009F0F73" w:rsidRPr="00B76243" w:rsidRDefault="009F0F73" w:rsidP="006D0FD6">
            <w:pPr>
              <w:rPr>
                <w:i/>
              </w:rPr>
            </w:pPr>
            <w:r>
              <w:rPr>
                <w:i/>
              </w:rPr>
              <w:t>Waiting</w:t>
            </w:r>
          </w:p>
        </w:tc>
      </w:tr>
      <w:tr w:rsidR="00D84072" w:rsidRPr="00B76243" w14:paraId="565892CD" w14:textId="77777777" w:rsidTr="00030E82">
        <w:tc>
          <w:tcPr>
            <w:tcW w:w="2139" w:type="dxa"/>
          </w:tcPr>
          <w:p w14:paraId="0C29E1A0" w14:textId="77777777" w:rsidR="009F0F73" w:rsidRDefault="009F0F73" w:rsidP="006D0FD6">
            <w:r>
              <w:t>T6</w:t>
            </w:r>
          </w:p>
        </w:tc>
        <w:tc>
          <w:tcPr>
            <w:tcW w:w="2429" w:type="dxa"/>
          </w:tcPr>
          <w:p w14:paraId="3DC15F96" w14:textId="65BBDB90" w:rsidR="009F0F73" w:rsidRPr="00B76243" w:rsidRDefault="009F0F73" w:rsidP="006D0FD6">
            <w:pPr>
              <w:rPr>
                <w:i/>
              </w:rPr>
            </w:pPr>
            <w:r>
              <w:rPr>
                <w:i/>
              </w:rPr>
              <w:t>Initial2</w:t>
            </w:r>
          </w:p>
        </w:tc>
        <w:tc>
          <w:tcPr>
            <w:tcW w:w="2020" w:type="dxa"/>
          </w:tcPr>
          <w:p w14:paraId="3E7CDAA1" w14:textId="5797DAFA" w:rsidR="009F0F73" w:rsidRPr="00336864" w:rsidRDefault="00D84072" w:rsidP="006D0FD6">
            <w:r>
              <w:t>Similar a la transición 1</w:t>
            </w:r>
            <w:r w:rsidR="009F0F73">
              <w:t>.</w:t>
            </w:r>
          </w:p>
        </w:tc>
        <w:tc>
          <w:tcPr>
            <w:tcW w:w="2429" w:type="dxa"/>
          </w:tcPr>
          <w:p w14:paraId="56DC23DC" w14:textId="0D2FC3A4" w:rsidR="009F0F73" w:rsidRPr="00B76243" w:rsidRDefault="009F0F73" w:rsidP="006D0FD6">
            <w:pPr>
              <w:rPr>
                <w:i/>
              </w:rPr>
            </w:pPr>
            <w:r>
              <w:rPr>
                <w:i/>
              </w:rPr>
              <w:t>Ready</w:t>
            </w:r>
          </w:p>
        </w:tc>
      </w:tr>
      <w:tr w:rsidR="00D84072" w14:paraId="2ED2CAFF" w14:textId="77777777" w:rsidTr="00030E82">
        <w:tc>
          <w:tcPr>
            <w:tcW w:w="2139" w:type="dxa"/>
          </w:tcPr>
          <w:p w14:paraId="1F04A12F" w14:textId="77777777" w:rsidR="009F0F73" w:rsidRDefault="009F0F73" w:rsidP="006D0FD6">
            <w:r>
              <w:t>T7</w:t>
            </w:r>
          </w:p>
        </w:tc>
        <w:tc>
          <w:tcPr>
            <w:tcW w:w="2429" w:type="dxa"/>
          </w:tcPr>
          <w:p w14:paraId="0FA85255" w14:textId="1958DF3F" w:rsidR="009F0F73" w:rsidRDefault="009F0F73" w:rsidP="006D0FD6">
            <w:pPr>
              <w:rPr>
                <w:i/>
              </w:rPr>
            </w:pPr>
            <w:r>
              <w:rPr>
                <w:i/>
              </w:rPr>
              <w:t>Ready</w:t>
            </w:r>
          </w:p>
        </w:tc>
        <w:tc>
          <w:tcPr>
            <w:tcW w:w="2020" w:type="dxa"/>
          </w:tcPr>
          <w:p w14:paraId="476B3A94" w14:textId="77D4A888" w:rsidR="009F0F73" w:rsidRPr="00B76243" w:rsidRDefault="00D84072" w:rsidP="006D0FD6">
            <w:r>
              <w:t>Se recepta un mensaje HEARTBEAT que ha sido destinado al lector con estado</w:t>
            </w:r>
            <w:r w:rsidR="009F0F73">
              <w:t>.</w:t>
            </w:r>
          </w:p>
        </w:tc>
        <w:tc>
          <w:tcPr>
            <w:tcW w:w="2429" w:type="dxa"/>
          </w:tcPr>
          <w:p w14:paraId="77B32657" w14:textId="200A6AE8" w:rsidR="009F0F73" w:rsidRDefault="009F0F73" w:rsidP="006D0FD6">
            <w:pPr>
              <w:rPr>
                <w:i/>
              </w:rPr>
            </w:pPr>
            <w:r>
              <w:rPr>
                <w:i/>
              </w:rPr>
              <w:t>Ready</w:t>
            </w:r>
          </w:p>
        </w:tc>
      </w:tr>
      <w:tr w:rsidR="00D84072" w14:paraId="6E6D12A3" w14:textId="77777777" w:rsidTr="00030E82">
        <w:tc>
          <w:tcPr>
            <w:tcW w:w="2139" w:type="dxa"/>
          </w:tcPr>
          <w:p w14:paraId="67C267FC" w14:textId="77777777" w:rsidR="009F0F73" w:rsidRDefault="009F0F73" w:rsidP="006D0FD6">
            <w:r>
              <w:t>T8</w:t>
            </w:r>
          </w:p>
        </w:tc>
        <w:tc>
          <w:tcPr>
            <w:tcW w:w="2429" w:type="dxa"/>
          </w:tcPr>
          <w:p w14:paraId="281C1619" w14:textId="79867659" w:rsidR="009F0F73" w:rsidRDefault="009F0F73" w:rsidP="006D0FD6">
            <w:pPr>
              <w:rPr>
                <w:i/>
              </w:rPr>
            </w:pPr>
            <w:r>
              <w:rPr>
                <w:i/>
              </w:rPr>
              <w:t>Ready</w:t>
            </w:r>
          </w:p>
        </w:tc>
        <w:tc>
          <w:tcPr>
            <w:tcW w:w="2020" w:type="dxa"/>
          </w:tcPr>
          <w:p w14:paraId="588897F8" w14:textId="56B90DDE" w:rsidR="009F0F73" w:rsidRPr="00B76243" w:rsidRDefault="00D84072" w:rsidP="006D0FD6">
            <w:r>
              <w:t>Se recepta un mensaje DATA destinado al lector con estado.</w:t>
            </w:r>
          </w:p>
        </w:tc>
        <w:tc>
          <w:tcPr>
            <w:tcW w:w="2429" w:type="dxa"/>
          </w:tcPr>
          <w:p w14:paraId="0B3AEB99" w14:textId="15A5E36A" w:rsidR="009F0F73" w:rsidRDefault="009F0F73" w:rsidP="006D0FD6">
            <w:pPr>
              <w:rPr>
                <w:i/>
              </w:rPr>
            </w:pPr>
            <w:r>
              <w:rPr>
                <w:i/>
              </w:rPr>
              <w:t>Ready</w:t>
            </w:r>
          </w:p>
        </w:tc>
      </w:tr>
      <w:tr w:rsidR="00D84072" w14:paraId="272B7819" w14:textId="77777777" w:rsidTr="00030E82">
        <w:tc>
          <w:tcPr>
            <w:tcW w:w="2139" w:type="dxa"/>
          </w:tcPr>
          <w:p w14:paraId="6970F10C" w14:textId="77777777" w:rsidR="009F0F73" w:rsidRDefault="009F0F73" w:rsidP="006D0FD6">
            <w:r>
              <w:t>T9</w:t>
            </w:r>
          </w:p>
        </w:tc>
        <w:tc>
          <w:tcPr>
            <w:tcW w:w="2429" w:type="dxa"/>
          </w:tcPr>
          <w:p w14:paraId="2CDC40B0" w14:textId="089A04F0" w:rsidR="009F0F73" w:rsidRDefault="009F0F73" w:rsidP="006D0FD6">
            <w:pPr>
              <w:rPr>
                <w:i/>
              </w:rPr>
            </w:pPr>
            <w:r>
              <w:rPr>
                <w:i/>
              </w:rPr>
              <w:t>Ready</w:t>
            </w:r>
          </w:p>
        </w:tc>
        <w:tc>
          <w:tcPr>
            <w:tcW w:w="2020" w:type="dxa"/>
          </w:tcPr>
          <w:p w14:paraId="18AA65EC" w14:textId="3BD9CC5A" w:rsidR="009F0F73" w:rsidRPr="004F0A17" w:rsidRDefault="00D84072" w:rsidP="006D0FD6">
            <w:r>
              <w:t xml:space="preserve">Se recepta un mensaje GAP destinado al lector con estado </w:t>
            </w:r>
            <w:r w:rsidR="009F0F73">
              <w:t>.</w:t>
            </w:r>
          </w:p>
        </w:tc>
        <w:tc>
          <w:tcPr>
            <w:tcW w:w="2429" w:type="dxa"/>
          </w:tcPr>
          <w:p w14:paraId="5C14DB3C" w14:textId="25B21FC9" w:rsidR="009F0F73" w:rsidRDefault="009F0F73" w:rsidP="006D0FD6">
            <w:pPr>
              <w:rPr>
                <w:i/>
              </w:rPr>
            </w:pPr>
            <w:r>
              <w:rPr>
                <w:i/>
              </w:rPr>
              <w:t>Ready</w:t>
            </w:r>
          </w:p>
        </w:tc>
      </w:tr>
      <w:tr w:rsidR="00D84072" w14:paraId="0AC6931C" w14:textId="77777777" w:rsidTr="00030E82">
        <w:tc>
          <w:tcPr>
            <w:tcW w:w="2139" w:type="dxa"/>
          </w:tcPr>
          <w:p w14:paraId="49AB0EC1" w14:textId="77777777" w:rsidR="009F0F73" w:rsidRDefault="009F0F73" w:rsidP="006D0FD6">
            <w:r>
              <w:t>T10</w:t>
            </w:r>
          </w:p>
        </w:tc>
        <w:tc>
          <w:tcPr>
            <w:tcW w:w="2429" w:type="dxa"/>
          </w:tcPr>
          <w:p w14:paraId="4261DA61" w14:textId="14D5DE6B" w:rsidR="009F0F73" w:rsidRDefault="009F0F73" w:rsidP="006D0FD6">
            <w:pPr>
              <w:rPr>
                <w:i/>
              </w:rPr>
            </w:pPr>
            <w:r>
              <w:rPr>
                <w:i/>
              </w:rPr>
              <w:t>Any state</w:t>
            </w:r>
          </w:p>
        </w:tc>
        <w:tc>
          <w:tcPr>
            <w:tcW w:w="2020" w:type="dxa"/>
          </w:tcPr>
          <w:p w14:paraId="3F039407" w14:textId="1BC3B3F3" w:rsidR="009F0F73" w:rsidRPr="00D84072" w:rsidRDefault="00D84072" w:rsidP="006D0FD6">
            <w:r>
              <w:t xml:space="preserve">El </w:t>
            </w:r>
            <w:r>
              <w:rPr>
                <w:i/>
              </w:rPr>
              <w:t>Reader</w:t>
            </w:r>
            <w:r>
              <w:t xml:space="preserve"> RTPS no se encuentra más asociado con el </w:t>
            </w:r>
            <w:r>
              <w:rPr>
                <w:i/>
              </w:rPr>
              <w:t>Writer</w:t>
            </w:r>
            <w:r>
              <w:t xml:space="preserve"> RTPS </w:t>
            </w:r>
            <w:r>
              <w:lastRenderedPageBreak/>
              <w:t xml:space="preserve">representado por el </w:t>
            </w:r>
            <w:r>
              <w:rPr>
                <w:i/>
              </w:rPr>
              <w:t>WriterProxy</w:t>
            </w:r>
            <w:r>
              <w:t>.</w:t>
            </w:r>
          </w:p>
        </w:tc>
        <w:tc>
          <w:tcPr>
            <w:tcW w:w="2429" w:type="dxa"/>
          </w:tcPr>
          <w:p w14:paraId="0752B3C0" w14:textId="325243AC" w:rsidR="009F0F73" w:rsidRDefault="009F0F73" w:rsidP="006D0FD6">
            <w:pPr>
              <w:rPr>
                <w:i/>
              </w:rPr>
            </w:pPr>
            <w:r>
              <w:rPr>
                <w:i/>
              </w:rPr>
              <w:lastRenderedPageBreak/>
              <w:t>Final</w:t>
            </w:r>
          </w:p>
        </w:tc>
      </w:tr>
    </w:tbl>
    <w:p w14:paraId="3DAFE915" w14:textId="77777777" w:rsidR="00C5723A" w:rsidRDefault="00C5723A" w:rsidP="00C5723A"/>
    <w:p w14:paraId="2A2FF209" w14:textId="77777777" w:rsidR="00606BF0" w:rsidRDefault="00606BF0" w:rsidP="00606BF0">
      <w:pPr>
        <w:pStyle w:val="Ttulo3"/>
      </w:pPr>
      <w:bookmarkStart w:id="268" w:name="_Toc421180746"/>
      <w:r>
        <w:t>Módulo Descubrimiento</w:t>
      </w:r>
      <w:bookmarkEnd w:id="268"/>
    </w:p>
    <w:p w14:paraId="0C65000A" w14:textId="77777777" w:rsidR="00606BF0" w:rsidRDefault="00606BF0" w:rsidP="00606BF0">
      <w:r>
        <w:t xml:space="preserve">El módulo descubrimiento define el protocolo de descubrimiento RTPS. El propósito del protocolo de descubrimiento es permitir que cada </w:t>
      </w:r>
      <w:r>
        <w:rPr>
          <w:i/>
        </w:rPr>
        <w:t xml:space="preserve">participante </w:t>
      </w:r>
      <w:r>
        <w:t xml:space="preserve">RTPS descubra otros relevantes </w:t>
      </w:r>
      <w:r>
        <w:rPr>
          <w:i/>
        </w:rPr>
        <w:t xml:space="preserve">participantes </w:t>
      </w:r>
      <w:r>
        <w:t xml:space="preserve">y sus </w:t>
      </w:r>
      <w:r>
        <w:rPr>
          <w:i/>
        </w:rPr>
        <w:t>endpoint</w:t>
      </w:r>
      <w:r>
        <w:t xml:space="preserve">. Una vez que el </w:t>
      </w:r>
      <w:r>
        <w:rPr>
          <w:i/>
        </w:rPr>
        <w:t xml:space="preserve">endpoint </w:t>
      </w:r>
      <w:r>
        <w:t xml:space="preserve">ha sido descubierto, las implementaciones pueden  configurar </w:t>
      </w:r>
      <w:r>
        <w:rPr>
          <w:i/>
        </w:rPr>
        <w:t xml:space="preserve">endpoint </w:t>
      </w:r>
      <w:r>
        <w:t>locales para establecer comunicación.</w:t>
      </w:r>
    </w:p>
    <w:p w14:paraId="19BF3F06" w14:textId="77777777" w:rsidR="00606BF0" w:rsidRDefault="00606BF0" w:rsidP="00606BF0">
      <w:pPr>
        <w:rPr>
          <w:i/>
        </w:rPr>
      </w:pPr>
      <w:r>
        <w:t xml:space="preserve">La especificación DDS se basa en el uso de un mecanismo de descubrimiento para establecer comunicación entre parejas de DataWriter y DataReader. Las implementaciones DDS automáticamente descubren la presencia de entidades remotas, cuando ellas se unen y dejan la red. La información de descubrimiento se hace accesible al usuario a través del </w:t>
      </w:r>
      <w:r w:rsidRPr="00B2152D">
        <w:rPr>
          <w:i/>
        </w:rPr>
        <w:t xml:space="preserve">DDS built-in topics. </w:t>
      </w:r>
    </w:p>
    <w:p w14:paraId="58E19648" w14:textId="77777777" w:rsidR="00606BF0" w:rsidRDefault="00606BF0" w:rsidP="00606BF0">
      <w:r>
        <w:t>El protocolo de descubrimiento RTPS definido en este módulo, proporciona el mecanismo de descubrimiento requerido para el DDS.</w:t>
      </w:r>
    </w:p>
    <w:p w14:paraId="614F1E79" w14:textId="77777777" w:rsidR="00606BF0" w:rsidRDefault="00606BF0" w:rsidP="00606BF0">
      <w:r>
        <w:t>La especificación RTPS divide al protocolo de descubrimiento en dos protocolos independientes:</w:t>
      </w:r>
    </w:p>
    <w:p w14:paraId="3350EB63" w14:textId="77777777" w:rsidR="00606BF0" w:rsidRDefault="00606BF0" w:rsidP="00205224">
      <w:pPr>
        <w:pStyle w:val="Prrafodelista"/>
        <w:numPr>
          <w:ilvl w:val="0"/>
          <w:numId w:val="54"/>
        </w:numPr>
      </w:pPr>
      <w:r>
        <w:rPr>
          <w:i/>
        </w:rPr>
        <w:t xml:space="preserve">Participant </w:t>
      </w:r>
      <w:r>
        <w:t>Discovery Protocol (PDP)</w:t>
      </w:r>
    </w:p>
    <w:p w14:paraId="4263103A" w14:textId="77777777" w:rsidR="00606BF0" w:rsidRDefault="00606BF0" w:rsidP="00205224">
      <w:pPr>
        <w:pStyle w:val="Prrafodelista"/>
        <w:numPr>
          <w:ilvl w:val="0"/>
          <w:numId w:val="54"/>
        </w:numPr>
      </w:pPr>
      <w:r>
        <w:rPr>
          <w:i/>
        </w:rPr>
        <w:t xml:space="preserve">Endpoint </w:t>
      </w:r>
      <w:r>
        <w:t>Discovery Protocol (EDP)</w:t>
      </w:r>
    </w:p>
    <w:p w14:paraId="6D72640C" w14:textId="77777777" w:rsidR="00606BF0" w:rsidRDefault="00606BF0" w:rsidP="00606BF0">
      <w:r>
        <w:t xml:space="preserve">Un PDP especifica como los participantes se descubren entre sí en la red. Una vez que dos </w:t>
      </w:r>
      <w:r>
        <w:rPr>
          <w:i/>
        </w:rPr>
        <w:t xml:space="preserve">participantes </w:t>
      </w:r>
      <w:r>
        <w:t xml:space="preserve">se han descubierto, intercambian información sobre los </w:t>
      </w:r>
      <w:r>
        <w:rPr>
          <w:i/>
        </w:rPr>
        <w:t xml:space="preserve">endpoint </w:t>
      </w:r>
      <w:r>
        <w:t>que los contienen utilizando un EDP. Aparte de esta relación de causalidad, ambos protocolos se pueden considerar independientes.</w:t>
      </w:r>
    </w:p>
    <w:p w14:paraId="58751E8A" w14:textId="77777777" w:rsidR="00606BF0" w:rsidRDefault="00606BF0" w:rsidP="00606BF0">
      <w:r>
        <w:t xml:space="preserve">Las implementaciones pueden optar por admitir varias  PDP y EDP, posiblemente </w:t>
      </w:r>
      <w:r>
        <w:rPr>
          <w:i/>
        </w:rPr>
        <w:t>vendor-specific</w:t>
      </w:r>
      <w:r>
        <w:t xml:space="preserve">. Hasta dos participantes tienen al menos un PDP y EDP en común, ellos pueden intercambiar la información de descubrimiento requerido. A fin de interoperabilidad, todas las </w:t>
      </w:r>
      <w:r>
        <w:lastRenderedPageBreak/>
        <w:t>implementaciones RTPS deben proporcionar al menos los siguientes protocolos de descubrimiento:</w:t>
      </w:r>
    </w:p>
    <w:p w14:paraId="2021697A" w14:textId="77777777" w:rsidR="00606BF0" w:rsidRPr="00DC0C52" w:rsidRDefault="00606BF0" w:rsidP="00205224">
      <w:pPr>
        <w:pStyle w:val="Prrafodelista"/>
        <w:numPr>
          <w:ilvl w:val="0"/>
          <w:numId w:val="55"/>
        </w:numPr>
        <w:rPr>
          <w:lang w:val="en-GB"/>
        </w:rPr>
      </w:pPr>
      <w:r w:rsidRPr="00DC0C52">
        <w:rPr>
          <w:lang w:val="en-GB"/>
        </w:rPr>
        <w:t>Simple Participant Discovery Protocol (SPDP)</w:t>
      </w:r>
    </w:p>
    <w:p w14:paraId="3CD842E4" w14:textId="77777777" w:rsidR="00606BF0" w:rsidRPr="00DC0C52" w:rsidRDefault="00606BF0" w:rsidP="00205224">
      <w:pPr>
        <w:pStyle w:val="Prrafodelista"/>
        <w:numPr>
          <w:ilvl w:val="0"/>
          <w:numId w:val="55"/>
        </w:numPr>
        <w:rPr>
          <w:lang w:val="en-GB"/>
        </w:rPr>
      </w:pPr>
      <w:r w:rsidRPr="00DC0C52">
        <w:rPr>
          <w:lang w:val="en-GB"/>
        </w:rPr>
        <w:t>Simple Endpoint Discovery Protocol (SEDP)</w:t>
      </w:r>
    </w:p>
    <w:p w14:paraId="4F8AE8F0" w14:textId="77777777" w:rsidR="00606BF0" w:rsidRDefault="00606BF0" w:rsidP="00606BF0">
      <w:r>
        <w:t>Ambos son protocolos básicos de descubrimiento que bastan para pequeñas redes de mediana escala. Los PDP adicionales y EDP que están orientados hacia las redes más grandes se pueden añadir a las futuras versiones de la especificación.</w:t>
      </w:r>
    </w:p>
    <w:p w14:paraId="1F171D4D" w14:textId="77777777" w:rsidR="00606BF0" w:rsidRDefault="00606BF0" w:rsidP="00606BF0">
      <w:r>
        <w:t xml:space="preserve">Finalmente, el rol de un protocolo de descubrimiento es proporcionar información sobre </w:t>
      </w:r>
      <w:r>
        <w:rPr>
          <w:i/>
        </w:rPr>
        <w:t xml:space="preserve">endpoint </w:t>
      </w:r>
      <w:r>
        <w:t xml:space="preserve">remotos descubiertos. Esta información es utilizada por un </w:t>
      </w:r>
      <w:r>
        <w:rPr>
          <w:i/>
        </w:rPr>
        <w:t xml:space="preserve">participante </w:t>
      </w:r>
      <w:r>
        <w:t xml:space="preserve">para configurar sus </w:t>
      </w:r>
      <w:r>
        <w:rPr>
          <w:i/>
        </w:rPr>
        <w:t xml:space="preserve">endpoint </w:t>
      </w:r>
      <w:r>
        <w:t xml:space="preserve">locales dependiendo de la aplicación efectiva del protocolo RTPS y no es parte de la especificación del protocolo de descubrimiento. Por ejemplo, para anteriores implementaciones, la información obtenida en el </w:t>
      </w:r>
      <w:r>
        <w:rPr>
          <w:i/>
        </w:rPr>
        <w:t xml:space="preserve">endpoint </w:t>
      </w:r>
      <w:r>
        <w:t>remoto permite a las implementaciones configurar:</w:t>
      </w:r>
    </w:p>
    <w:p w14:paraId="54CBCBD8" w14:textId="77777777" w:rsidR="00606BF0" w:rsidRDefault="00606BF0" w:rsidP="00205224">
      <w:pPr>
        <w:pStyle w:val="Prrafodelista"/>
        <w:numPr>
          <w:ilvl w:val="0"/>
          <w:numId w:val="56"/>
        </w:numPr>
        <w:spacing w:before="240"/>
      </w:pPr>
      <w:r w:rsidRPr="00EF29FE">
        <w:t xml:space="preserve">Los objetos RTPS </w:t>
      </w:r>
      <w:r w:rsidRPr="00EF29FE">
        <w:rPr>
          <w:i/>
        </w:rPr>
        <w:t>ReaderLocator</w:t>
      </w:r>
      <w:r w:rsidRPr="00EF29FE">
        <w:t xml:space="preserve"> están asociados con cada RTPS </w:t>
      </w:r>
      <w:r w:rsidRPr="00EF29FE">
        <w:rPr>
          <w:i/>
        </w:rPr>
        <w:t>StatelessWriter</w:t>
      </w:r>
      <w:r w:rsidRPr="00EF29FE">
        <w:t>.</w:t>
      </w:r>
    </w:p>
    <w:p w14:paraId="2957F224" w14:textId="77777777" w:rsidR="00606BF0" w:rsidRPr="00B65E47" w:rsidRDefault="00606BF0" w:rsidP="00205224">
      <w:pPr>
        <w:pStyle w:val="Prrafodelista"/>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jc w:val="left"/>
        <w:rPr>
          <w:rFonts w:eastAsia="Times New Roman" w:cs="Times New Roman"/>
          <w:color w:val="212121"/>
          <w:kern w:val="0"/>
          <w:lang w:val="es-US" w:eastAsia="es-US"/>
        </w:rPr>
      </w:pPr>
      <w:r w:rsidRPr="00B65E47">
        <w:rPr>
          <w:rFonts w:eastAsia="Times New Roman" w:cs="Times New Roman"/>
          <w:color w:val="212121"/>
          <w:kern w:val="0"/>
          <w:lang w:val="es-US" w:eastAsia="es-US"/>
        </w:rPr>
        <w:t xml:space="preserve">Los objetos RTPS </w:t>
      </w:r>
      <w:r w:rsidRPr="00B65E47">
        <w:rPr>
          <w:rFonts w:eastAsia="Times New Roman" w:cs="Times New Roman"/>
          <w:i/>
          <w:color w:val="212121"/>
          <w:kern w:val="0"/>
          <w:lang w:val="es-US" w:eastAsia="es-US"/>
        </w:rPr>
        <w:t>ReaderProxy</w:t>
      </w:r>
      <w:r w:rsidRPr="00B65E47">
        <w:rPr>
          <w:rFonts w:eastAsia="Times New Roman" w:cs="Times New Roman"/>
          <w:color w:val="212121"/>
          <w:kern w:val="0"/>
          <w:lang w:val="es-US" w:eastAsia="es-US"/>
        </w:rPr>
        <w:t xml:space="preserve"> asociados con cada RTPS </w:t>
      </w:r>
      <w:r w:rsidRPr="00B65E47">
        <w:rPr>
          <w:rFonts w:eastAsia="Times New Roman" w:cs="Times New Roman"/>
          <w:i/>
          <w:color w:val="212121"/>
          <w:kern w:val="0"/>
          <w:lang w:val="es-US" w:eastAsia="es-US"/>
        </w:rPr>
        <w:t>StatefulWriter</w:t>
      </w:r>
      <w:r w:rsidRPr="00B65E47">
        <w:rPr>
          <w:rFonts w:eastAsia="Times New Roman" w:cs="Times New Roman"/>
          <w:color w:val="212121"/>
          <w:kern w:val="0"/>
          <w:lang w:val="es-US" w:eastAsia="es-US"/>
        </w:rPr>
        <w:t>.</w:t>
      </w:r>
    </w:p>
    <w:p w14:paraId="2DF10C4C" w14:textId="77777777" w:rsidR="00606BF0" w:rsidRDefault="00606BF0" w:rsidP="00205224">
      <w:pPr>
        <w:pStyle w:val="Prrafodelista"/>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jc w:val="left"/>
        <w:rPr>
          <w:rFonts w:eastAsia="Times New Roman" w:cs="Times New Roman"/>
          <w:color w:val="212121"/>
          <w:kern w:val="0"/>
          <w:lang w:val="es-US" w:eastAsia="es-US"/>
        </w:rPr>
      </w:pPr>
      <w:r w:rsidRPr="00A74676">
        <w:rPr>
          <w:rFonts w:eastAsia="Times New Roman" w:cs="Times New Roman"/>
          <w:color w:val="212121"/>
          <w:kern w:val="0"/>
          <w:lang w:val="es-US" w:eastAsia="es-US"/>
        </w:rPr>
        <w:t xml:space="preserve">Los objetos RTPS </w:t>
      </w:r>
      <w:r w:rsidRPr="00A74676">
        <w:rPr>
          <w:rFonts w:eastAsia="Times New Roman" w:cs="Times New Roman"/>
          <w:i/>
          <w:color w:val="212121"/>
          <w:kern w:val="0"/>
          <w:lang w:val="es-US" w:eastAsia="es-US"/>
        </w:rPr>
        <w:t>WriterProxy</w:t>
      </w:r>
      <w:r w:rsidRPr="00A74676">
        <w:rPr>
          <w:rFonts w:eastAsia="Times New Roman" w:cs="Times New Roman"/>
          <w:color w:val="212121"/>
          <w:kern w:val="0"/>
          <w:lang w:val="es-US" w:eastAsia="es-US"/>
        </w:rPr>
        <w:t xml:space="preserve"> asociados con cada RTPS </w:t>
      </w:r>
      <w:r w:rsidRPr="00A74676">
        <w:rPr>
          <w:rFonts w:eastAsia="Times New Roman" w:cs="Times New Roman"/>
          <w:i/>
          <w:color w:val="212121"/>
          <w:kern w:val="0"/>
          <w:lang w:val="es-US" w:eastAsia="es-US"/>
        </w:rPr>
        <w:t>StatefulReader</w:t>
      </w:r>
      <w:r w:rsidRPr="00A74676">
        <w:rPr>
          <w:rFonts w:eastAsia="Times New Roman" w:cs="Times New Roman"/>
          <w:color w:val="212121"/>
          <w:kern w:val="0"/>
          <w:lang w:val="es-US" w:eastAsia="es-US"/>
        </w:rPr>
        <w:t>.</w:t>
      </w:r>
    </w:p>
    <w:p w14:paraId="13718273" w14:textId="77777777" w:rsidR="00606BF0" w:rsidRDefault="00606BF0" w:rsidP="00606B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eastAsia="Times New Roman" w:cs="Times New Roman"/>
          <w:color w:val="212121"/>
          <w:kern w:val="0"/>
          <w:lang w:val="es-US" w:eastAsia="es-US"/>
        </w:rPr>
      </w:pPr>
    </w:p>
    <w:p w14:paraId="04A62A28" w14:textId="77777777" w:rsidR="00606BF0" w:rsidRDefault="00606BF0" w:rsidP="00606BF0">
      <w:pPr>
        <w:pStyle w:val="Ttulo4"/>
        <w:rPr>
          <w:lang w:val="es-US" w:eastAsia="es-US"/>
        </w:rPr>
      </w:pPr>
      <w:r>
        <w:rPr>
          <w:lang w:val="es-US" w:eastAsia="es-US"/>
        </w:rPr>
        <w:t>RTPS Built-in Discovery Endpoint</w:t>
      </w:r>
    </w:p>
    <w:p w14:paraId="75ABF2BB" w14:textId="77777777" w:rsidR="00606BF0" w:rsidRDefault="00606BF0" w:rsidP="00606BF0">
      <w:pPr>
        <w:rPr>
          <w:lang w:val="es-US" w:eastAsia="es-US"/>
        </w:rPr>
      </w:pPr>
      <w:r w:rsidRPr="00480CE9">
        <w:rPr>
          <w:lang w:val="es-US" w:eastAsia="es-US"/>
        </w:rPr>
        <w:t>La especificación DDS especifica que el descubrimiento tiene lugar mediante "incorporad</w:t>
      </w:r>
      <w:r>
        <w:rPr>
          <w:lang w:val="es-US" w:eastAsia="es-US"/>
        </w:rPr>
        <w:t>o</w:t>
      </w:r>
      <w:r w:rsidRPr="00480CE9">
        <w:rPr>
          <w:lang w:val="es-US" w:eastAsia="es-US"/>
        </w:rPr>
        <w:t>s</w:t>
      </w:r>
      <w:r>
        <w:rPr>
          <w:lang w:val="es-US" w:eastAsia="es-US"/>
        </w:rPr>
        <w:t>" DataReader</w:t>
      </w:r>
      <w:r w:rsidRPr="00480CE9">
        <w:rPr>
          <w:lang w:val="es-US" w:eastAsia="es-US"/>
        </w:rPr>
        <w:t xml:space="preserve"> y DataWriter DDS con predefinidos </w:t>
      </w:r>
      <w:r>
        <w:rPr>
          <w:i/>
          <w:lang w:val="es-US" w:eastAsia="es-US"/>
        </w:rPr>
        <w:t>topics</w:t>
      </w:r>
      <w:r w:rsidRPr="00480CE9">
        <w:rPr>
          <w:lang w:val="es-US" w:eastAsia="es-US"/>
        </w:rPr>
        <w:t xml:space="preserve"> </w:t>
      </w:r>
      <w:r>
        <w:rPr>
          <w:lang w:val="es-US" w:eastAsia="es-US"/>
        </w:rPr>
        <w:t>y QoS</w:t>
      </w:r>
      <w:r w:rsidRPr="00480CE9">
        <w:rPr>
          <w:lang w:val="es-US" w:eastAsia="es-US"/>
        </w:rPr>
        <w:t>.</w:t>
      </w:r>
    </w:p>
    <w:p w14:paraId="608BE498" w14:textId="77777777" w:rsidR="00606BF0" w:rsidRDefault="00606BF0" w:rsidP="00606BF0">
      <w:pPr>
        <w:rPr>
          <w:lang w:val="es-US" w:eastAsia="es-US"/>
        </w:rPr>
      </w:pPr>
      <w:r>
        <w:rPr>
          <w:lang w:val="es-US" w:eastAsia="es-US"/>
        </w:rPr>
        <w:t xml:space="preserve">Hay cuatro predefinidos </w:t>
      </w:r>
      <w:r>
        <w:rPr>
          <w:i/>
          <w:lang w:val="es-US" w:eastAsia="es-US"/>
        </w:rPr>
        <w:t>built-in topics</w:t>
      </w:r>
      <w:r>
        <w:rPr>
          <w:lang w:val="es-US" w:eastAsia="es-US"/>
        </w:rPr>
        <w:t xml:space="preserve">: “DCPSParticipant”, “DCPSSubscription”, “DCPSPublication”, y “DCPSTopic”. El </w:t>
      </w:r>
      <w:r w:rsidRPr="00480CE9">
        <w:rPr>
          <w:i/>
          <w:lang w:val="es-US" w:eastAsia="es-US"/>
        </w:rPr>
        <w:t>DataType</w:t>
      </w:r>
      <w:r>
        <w:rPr>
          <w:i/>
          <w:lang w:val="es-US" w:eastAsia="es-US"/>
        </w:rPr>
        <w:t xml:space="preserve"> </w:t>
      </w:r>
      <w:r>
        <w:rPr>
          <w:lang w:val="es-US" w:eastAsia="es-US"/>
        </w:rPr>
        <w:t xml:space="preserve">asociado con este </w:t>
      </w:r>
      <w:r>
        <w:rPr>
          <w:i/>
          <w:lang w:val="es-US" w:eastAsia="es-US"/>
        </w:rPr>
        <w:t xml:space="preserve">topics </w:t>
      </w:r>
      <w:r>
        <w:rPr>
          <w:lang w:val="es-US" w:eastAsia="es-US"/>
        </w:rPr>
        <w:t>son también especificadas por la especificación del DDS y principalmente contiene valores de la entidad QoS.</w:t>
      </w:r>
    </w:p>
    <w:p w14:paraId="71CD9460" w14:textId="77777777" w:rsidR="00606BF0" w:rsidRDefault="00606BF0" w:rsidP="00606BF0">
      <w:pPr>
        <w:rPr>
          <w:lang w:val="es-US" w:eastAsia="es-US"/>
        </w:rPr>
      </w:pPr>
      <w:r w:rsidRPr="00A378A2">
        <w:rPr>
          <w:lang w:val="es-US" w:eastAsia="es-US"/>
        </w:rPr>
        <w:lastRenderedPageBreak/>
        <w:t xml:space="preserve">Para cada uno de los </w:t>
      </w:r>
      <w:r>
        <w:rPr>
          <w:i/>
          <w:lang w:val="es-US" w:eastAsia="es-US"/>
        </w:rPr>
        <w:t>built-in Topic</w:t>
      </w:r>
      <w:r w:rsidRPr="00A378A2">
        <w:rPr>
          <w:lang w:val="es-US" w:eastAsia="es-US"/>
        </w:rPr>
        <w:t xml:space="preserve">, existe un correspondiente DDS </w:t>
      </w:r>
      <w:r>
        <w:rPr>
          <w:i/>
          <w:lang w:val="es-US" w:eastAsia="es-US"/>
        </w:rPr>
        <w:t>built-in</w:t>
      </w:r>
      <w:r w:rsidRPr="00A378A2">
        <w:rPr>
          <w:lang w:val="es-US" w:eastAsia="es-US"/>
        </w:rPr>
        <w:t xml:space="preserve"> </w:t>
      </w:r>
      <w:r w:rsidRPr="00A378A2">
        <w:rPr>
          <w:i/>
          <w:lang w:val="es-US" w:eastAsia="es-US"/>
        </w:rPr>
        <w:t xml:space="preserve">DataWriter </w:t>
      </w:r>
      <w:r>
        <w:rPr>
          <w:lang w:val="es-US" w:eastAsia="es-US"/>
        </w:rPr>
        <w:t xml:space="preserve">y DDS </w:t>
      </w:r>
      <w:r>
        <w:rPr>
          <w:i/>
          <w:lang w:val="es-US" w:eastAsia="es-US"/>
        </w:rPr>
        <w:t>built-in</w:t>
      </w:r>
      <w:r w:rsidRPr="00A378A2">
        <w:rPr>
          <w:lang w:val="es-US" w:eastAsia="es-US"/>
        </w:rPr>
        <w:t xml:space="preserve"> </w:t>
      </w:r>
      <w:r w:rsidRPr="00A378A2">
        <w:rPr>
          <w:i/>
          <w:lang w:val="es-US" w:eastAsia="es-US"/>
        </w:rPr>
        <w:t>DataReader</w:t>
      </w:r>
      <w:r>
        <w:rPr>
          <w:lang w:val="es-US" w:eastAsia="es-US"/>
        </w:rPr>
        <w:t xml:space="preserve">. Los </w:t>
      </w:r>
      <w:r>
        <w:rPr>
          <w:i/>
          <w:lang w:val="es-US" w:eastAsia="es-US"/>
        </w:rPr>
        <w:t>built-in</w:t>
      </w:r>
      <w:r w:rsidRPr="00A378A2">
        <w:rPr>
          <w:lang w:val="es-US" w:eastAsia="es-US"/>
        </w:rPr>
        <w:t xml:space="preserve"> </w:t>
      </w:r>
      <w:r w:rsidRPr="00A378A2">
        <w:rPr>
          <w:i/>
          <w:lang w:val="es-US" w:eastAsia="es-US"/>
        </w:rPr>
        <w:t>DataWriter</w:t>
      </w:r>
      <w:r>
        <w:rPr>
          <w:i/>
          <w:lang w:val="es-US" w:eastAsia="es-US"/>
        </w:rPr>
        <w:t xml:space="preserve"> </w:t>
      </w:r>
      <w:r w:rsidRPr="00A378A2">
        <w:rPr>
          <w:lang w:val="es-US" w:eastAsia="es-US"/>
        </w:rPr>
        <w:t xml:space="preserve">se utilizan para anunciar la presencia y </w:t>
      </w:r>
      <w:r>
        <w:rPr>
          <w:lang w:val="es-US" w:eastAsia="es-US"/>
        </w:rPr>
        <w:t>QoS</w:t>
      </w:r>
      <w:r w:rsidRPr="00A378A2">
        <w:rPr>
          <w:lang w:val="es-US" w:eastAsia="es-US"/>
        </w:rPr>
        <w:t xml:space="preserve"> del Participante </w:t>
      </w:r>
      <w:r>
        <w:rPr>
          <w:lang w:val="es-US" w:eastAsia="es-US"/>
        </w:rPr>
        <w:t>local DDS y las Entidades DDS que contiene (</w:t>
      </w:r>
      <w:r w:rsidRPr="00A378A2">
        <w:rPr>
          <w:i/>
          <w:lang w:val="es-US" w:eastAsia="es-US"/>
        </w:rPr>
        <w:t>DataReaders</w:t>
      </w:r>
      <w:r w:rsidRPr="00A378A2">
        <w:rPr>
          <w:lang w:val="es-US" w:eastAsia="es-US"/>
        </w:rPr>
        <w:t xml:space="preserve">, </w:t>
      </w:r>
      <w:r w:rsidRPr="00A378A2">
        <w:rPr>
          <w:i/>
          <w:lang w:val="es-US" w:eastAsia="es-US"/>
        </w:rPr>
        <w:t>DataWriters</w:t>
      </w:r>
      <w:r w:rsidRPr="00A378A2">
        <w:rPr>
          <w:lang w:val="es-US" w:eastAsia="es-US"/>
        </w:rPr>
        <w:t xml:space="preserve"> y </w:t>
      </w:r>
      <w:r>
        <w:rPr>
          <w:lang w:val="es-US" w:eastAsia="es-US"/>
        </w:rPr>
        <w:t>topics</w:t>
      </w:r>
      <w:r w:rsidRPr="00A378A2">
        <w:rPr>
          <w:lang w:val="es-US" w:eastAsia="es-US"/>
        </w:rPr>
        <w:t xml:space="preserve">) al resto de la red. Del mismo modo, los </w:t>
      </w:r>
      <w:r>
        <w:rPr>
          <w:i/>
          <w:lang w:val="es-US" w:eastAsia="es-US"/>
        </w:rPr>
        <w:t>built-in</w:t>
      </w:r>
      <w:r w:rsidRPr="00A378A2">
        <w:rPr>
          <w:i/>
          <w:lang w:val="es-US" w:eastAsia="es-US"/>
        </w:rPr>
        <w:t xml:space="preserve"> DataReaders</w:t>
      </w:r>
      <w:r w:rsidRPr="00A378A2">
        <w:rPr>
          <w:lang w:val="es-US" w:eastAsia="es-US"/>
        </w:rPr>
        <w:t xml:space="preserve"> recogen este</w:t>
      </w:r>
      <w:r>
        <w:rPr>
          <w:lang w:val="es-US" w:eastAsia="es-US"/>
        </w:rPr>
        <w:t xml:space="preserve"> </w:t>
      </w:r>
      <w:r w:rsidRPr="00A378A2">
        <w:rPr>
          <w:lang w:val="es-US" w:eastAsia="es-US"/>
        </w:rPr>
        <w:t>información de los participantes re</w:t>
      </w:r>
      <w:r>
        <w:rPr>
          <w:lang w:val="es-US" w:eastAsia="es-US"/>
        </w:rPr>
        <w:t>motos, que es</w:t>
      </w:r>
      <w:r w:rsidRPr="00A378A2">
        <w:rPr>
          <w:lang w:val="es-US" w:eastAsia="es-US"/>
        </w:rPr>
        <w:t xml:space="preserve"> utiliza</w:t>
      </w:r>
      <w:r>
        <w:rPr>
          <w:lang w:val="es-US" w:eastAsia="es-US"/>
        </w:rPr>
        <w:t>da</w:t>
      </w:r>
      <w:r w:rsidRPr="00A378A2">
        <w:rPr>
          <w:lang w:val="es-US" w:eastAsia="es-US"/>
        </w:rPr>
        <w:t xml:space="preserve"> por la aplicación</w:t>
      </w:r>
      <w:r>
        <w:rPr>
          <w:lang w:val="es-US" w:eastAsia="es-US"/>
        </w:rPr>
        <w:t xml:space="preserve"> DDS</w:t>
      </w:r>
      <w:r w:rsidRPr="00A378A2">
        <w:rPr>
          <w:lang w:val="es-US" w:eastAsia="es-US"/>
        </w:rPr>
        <w:t xml:space="preserve"> para identificar </w:t>
      </w:r>
      <w:r>
        <w:rPr>
          <w:lang w:val="es-US" w:eastAsia="es-US"/>
        </w:rPr>
        <w:t>e</w:t>
      </w:r>
      <w:r w:rsidRPr="00A378A2">
        <w:rPr>
          <w:lang w:val="es-US" w:eastAsia="es-US"/>
        </w:rPr>
        <w:t xml:space="preserve">ntidades </w:t>
      </w:r>
      <w:r>
        <w:rPr>
          <w:lang w:val="es-US" w:eastAsia="es-US"/>
        </w:rPr>
        <w:t>remotas</w:t>
      </w:r>
      <w:r w:rsidRPr="00A378A2">
        <w:rPr>
          <w:lang w:val="es-US" w:eastAsia="es-US"/>
        </w:rPr>
        <w:t xml:space="preserve"> correspondiente</w:t>
      </w:r>
      <w:r>
        <w:rPr>
          <w:lang w:val="es-US" w:eastAsia="es-US"/>
        </w:rPr>
        <w:t>s</w:t>
      </w:r>
      <w:r w:rsidRPr="00A378A2">
        <w:rPr>
          <w:lang w:val="es-US" w:eastAsia="es-US"/>
        </w:rPr>
        <w:t xml:space="preserve">. Los </w:t>
      </w:r>
      <w:r>
        <w:rPr>
          <w:i/>
          <w:lang w:val="es-US" w:eastAsia="es-US"/>
        </w:rPr>
        <w:t xml:space="preserve">built-in </w:t>
      </w:r>
      <w:r w:rsidRPr="001D3AE3">
        <w:rPr>
          <w:i/>
          <w:lang w:val="es-US" w:eastAsia="es-US"/>
        </w:rPr>
        <w:t>DataReaders</w:t>
      </w:r>
      <w:r w:rsidRPr="00A378A2">
        <w:rPr>
          <w:lang w:val="es-US" w:eastAsia="es-US"/>
        </w:rPr>
        <w:t xml:space="preserve"> actúan como DataReaders DDS regulares y también se puede acceder por el usuario a través del DDS</w:t>
      </w:r>
      <w:r>
        <w:rPr>
          <w:lang w:val="es-US" w:eastAsia="es-US"/>
        </w:rPr>
        <w:t xml:space="preserve"> API</w:t>
      </w:r>
      <w:r w:rsidRPr="00A378A2">
        <w:rPr>
          <w:lang w:val="es-US" w:eastAsia="es-US"/>
        </w:rPr>
        <w:t>.</w:t>
      </w:r>
    </w:p>
    <w:p w14:paraId="76C21C0F" w14:textId="77777777" w:rsidR="00606BF0" w:rsidRDefault="00606BF0" w:rsidP="00606BF0">
      <w:pPr>
        <w:rPr>
          <w:lang w:val="es-US" w:eastAsia="es-US"/>
        </w:rPr>
      </w:pPr>
      <w:r w:rsidRPr="001D3AE3">
        <w:rPr>
          <w:lang w:val="es-US" w:eastAsia="es-US"/>
        </w:rPr>
        <w:t xml:space="preserve">El enfoque adoptado por los Protocolos RTPS </w:t>
      </w:r>
      <w:r>
        <w:rPr>
          <w:lang w:val="es-US" w:eastAsia="es-US"/>
        </w:rPr>
        <w:t xml:space="preserve">de </w:t>
      </w:r>
      <w:r w:rsidRPr="001D3AE3">
        <w:rPr>
          <w:lang w:val="es-US" w:eastAsia="es-US"/>
        </w:rPr>
        <w:t>Descubrimiento simples</w:t>
      </w:r>
      <w:r>
        <w:rPr>
          <w:lang w:val="es-US" w:eastAsia="es-US"/>
        </w:rPr>
        <w:t xml:space="preserve"> </w:t>
      </w:r>
      <w:r w:rsidRPr="001D3AE3">
        <w:rPr>
          <w:lang w:val="es-US" w:eastAsia="es-US"/>
        </w:rPr>
        <w:t xml:space="preserve"> </w:t>
      </w:r>
      <w:r>
        <w:rPr>
          <w:lang w:val="es-US" w:eastAsia="es-US"/>
        </w:rPr>
        <w:t>(</w:t>
      </w:r>
      <w:r w:rsidRPr="001D3AE3">
        <w:rPr>
          <w:lang w:val="es-US" w:eastAsia="es-US"/>
        </w:rPr>
        <w:t>SPDP</w:t>
      </w:r>
      <w:r>
        <w:rPr>
          <w:rStyle w:val="Refdenotaalpie"/>
          <w:lang w:val="es-US" w:eastAsia="es-US"/>
        </w:rPr>
        <w:footnoteReference w:id="31"/>
      </w:r>
      <w:r w:rsidRPr="001D3AE3">
        <w:rPr>
          <w:lang w:val="es-US" w:eastAsia="es-US"/>
        </w:rPr>
        <w:t xml:space="preserve"> y SEDP</w:t>
      </w:r>
      <w:r>
        <w:rPr>
          <w:rStyle w:val="Refdenotaalpie"/>
          <w:lang w:val="es-US" w:eastAsia="es-US"/>
        </w:rPr>
        <w:footnoteReference w:id="32"/>
      </w:r>
      <w:r w:rsidRPr="001D3AE3">
        <w:rPr>
          <w:lang w:val="es-US" w:eastAsia="es-US"/>
        </w:rPr>
        <w:t xml:space="preserve">) es análogo al concepto </w:t>
      </w:r>
      <w:r>
        <w:rPr>
          <w:i/>
          <w:lang w:val="es-US" w:eastAsia="es-US"/>
        </w:rPr>
        <w:t xml:space="preserve">built-in </w:t>
      </w:r>
      <w:r w:rsidRPr="00495055">
        <w:rPr>
          <w:i/>
          <w:lang w:val="es-US" w:eastAsia="es-US"/>
        </w:rPr>
        <w:t>Entity</w:t>
      </w:r>
      <w:r w:rsidRPr="001D3AE3">
        <w:rPr>
          <w:lang w:val="es-US" w:eastAsia="es-US"/>
        </w:rPr>
        <w:t xml:space="preserve">. </w:t>
      </w:r>
      <w:r>
        <w:rPr>
          <w:lang w:val="es-US" w:eastAsia="es-US"/>
        </w:rPr>
        <w:t>Los m</w:t>
      </w:r>
      <w:r w:rsidRPr="001D3AE3">
        <w:rPr>
          <w:lang w:val="es-US" w:eastAsia="es-US"/>
        </w:rPr>
        <w:t xml:space="preserve">apas RTPS </w:t>
      </w:r>
      <w:r>
        <w:rPr>
          <w:lang w:val="es-US" w:eastAsia="es-US"/>
        </w:rPr>
        <w:t xml:space="preserve">en </w:t>
      </w:r>
      <w:r w:rsidRPr="001D3AE3">
        <w:rPr>
          <w:lang w:val="es-US" w:eastAsia="es-US"/>
        </w:rPr>
        <w:t xml:space="preserve">cada </w:t>
      </w:r>
      <w:r>
        <w:rPr>
          <w:i/>
          <w:lang w:val="es-US" w:eastAsia="es-US"/>
        </w:rPr>
        <w:t>built-in</w:t>
      </w:r>
      <w:r w:rsidRPr="001D3AE3">
        <w:rPr>
          <w:lang w:val="es-US" w:eastAsia="es-US"/>
        </w:rPr>
        <w:t xml:space="preserve"> </w:t>
      </w:r>
      <w:r w:rsidRPr="00495055">
        <w:rPr>
          <w:i/>
          <w:lang w:val="es-US" w:eastAsia="es-US"/>
        </w:rPr>
        <w:t>DDS DataWriter</w:t>
      </w:r>
      <w:r w:rsidRPr="001D3AE3">
        <w:rPr>
          <w:lang w:val="es-US" w:eastAsia="es-US"/>
        </w:rPr>
        <w:t xml:space="preserve"> o </w:t>
      </w:r>
      <w:r w:rsidRPr="00495055">
        <w:rPr>
          <w:i/>
          <w:lang w:val="es-US" w:eastAsia="es-US"/>
        </w:rPr>
        <w:t>DataReader</w:t>
      </w:r>
      <w:r w:rsidRPr="001D3AE3">
        <w:rPr>
          <w:lang w:val="es-US" w:eastAsia="es-US"/>
        </w:rPr>
        <w:t xml:space="preserve"> </w:t>
      </w:r>
      <w:r>
        <w:rPr>
          <w:lang w:val="es-US" w:eastAsia="es-US"/>
        </w:rPr>
        <w:t>están</w:t>
      </w:r>
      <w:r w:rsidRPr="001D3AE3">
        <w:rPr>
          <w:lang w:val="es-US" w:eastAsia="es-US"/>
        </w:rPr>
        <w:t xml:space="preserve"> asociado</w:t>
      </w:r>
      <w:r>
        <w:rPr>
          <w:lang w:val="es-US" w:eastAsia="es-US"/>
        </w:rPr>
        <w:t xml:space="preserve">s a un </w:t>
      </w:r>
      <w:r w:rsidRPr="001D3AE3">
        <w:rPr>
          <w:lang w:val="es-US" w:eastAsia="es-US"/>
        </w:rPr>
        <w:t xml:space="preserve"> </w:t>
      </w:r>
      <w:r>
        <w:rPr>
          <w:i/>
          <w:lang w:val="es-US" w:eastAsia="es-US"/>
        </w:rPr>
        <w:t xml:space="preserve">built-in </w:t>
      </w:r>
      <w:r w:rsidRPr="00495055">
        <w:rPr>
          <w:i/>
          <w:lang w:val="es-US" w:eastAsia="es-US"/>
        </w:rPr>
        <w:t>RTPS</w:t>
      </w:r>
      <w:r w:rsidRPr="001D3AE3">
        <w:rPr>
          <w:lang w:val="es-US" w:eastAsia="es-US"/>
        </w:rPr>
        <w:t xml:space="preserve"> </w:t>
      </w:r>
      <w:r>
        <w:rPr>
          <w:i/>
          <w:lang w:val="es-US" w:eastAsia="es-US"/>
        </w:rPr>
        <w:t>endpoint</w:t>
      </w:r>
      <w:r w:rsidRPr="001D3AE3">
        <w:rPr>
          <w:lang w:val="es-US" w:eastAsia="es-US"/>
        </w:rPr>
        <w:t xml:space="preserve">. Estos </w:t>
      </w:r>
      <w:r>
        <w:rPr>
          <w:i/>
          <w:lang w:val="es-US" w:eastAsia="es-US"/>
        </w:rPr>
        <w:t>built-in endpoint</w:t>
      </w:r>
      <w:r w:rsidRPr="001D3AE3">
        <w:rPr>
          <w:lang w:val="es-US" w:eastAsia="es-US"/>
        </w:rPr>
        <w:t xml:space="preserve"> actúan como </w:t>
      </w:r>
      <w:r>
        <w:rPr>
          <w:i/>
          <w:lang w:val="es-US" w:eastAsia="es-US"/>
        </w:rPr>
        <w:t>Writer</w:t>
      </w:r>
      <w:r w:rsidRPr="001D3AE3">
        <w:rPr>
          <w:lang w:val="es-US" w:eastAsia="es-US"/>
        </w:rPr>
        <w:t xml:space="preserve"> y </w:t>
      </w:r>
      <w:r w:rsidRPr="00495055">
        <w:rPr>
          <w:i/>
          <w:lang w:val="es-US" w:eastAsia="es-US"/>
        </w:rPr>
        <w:t>Reader endpoint</w:t>
      </w:r>
      <w:r w:rsidRPr="001D3AE3">
        <w:rPr>
          <w:lang w:val="es-US" w:eastAsia="es-US"/>
        </w:rPr>
        <w:t xml:space="preserve"> y proporciona los medios para el intercambio de la información de de</w:t>
      </w:r>
      <w:r>
        <w:rPr>
          <w:lang w:val="es-US" w:eastAsia="es-US"/>
        </w:rPr>
        <w:t>scubrimiento</w:t>
      </w:r>
      <w:r w:rsidRPr="001D3AE3">
        <w:rPr>
          <w:lang w:val="es-US" w:eastAsia="es-US"/>
        </w:rPr>
        <w:t xml:space="preserve"> requerida entre los participantes mediante el protocolo habitual RTPS</w:t>
      </w:r>
      <w:r>
        <w:rPr>
          <w:lang w:val="es-US" w:eastAsia="es-US"/>
        </w:rPr>
        <w:t xml:space="preserve"> </w:t>
      </w:r>
      <w:r w:rsidRPr="001D3AE3">
        <w:rPr>
          <w:lang w:val="es-US" w:eastAsia="es-US"/>
        </w:rPr>
        <w:t>definida en el módulo Behavior.</w:t>
      </w:r>
    </w:p>
    <w:p w14:paraId="0FBB6EF4" w14:textId="77777777" w:rsidR="00606BF0" w:rsidRDefault="00606BF0" w:rsidP="00606BF0">
      <w:pPr>
        <w:rPr>
          <w:lang w:val="es-US" w:eastAsia="es-US"/>
        </w:rPr>
      </w:pPr>
      <w:r>
        <w:rPr>
          <w:lang w:val="es-US" w:eastAsia="es-US"/>
        </w:rPr>
        <w:t>El SPDP</w:t>
      </w:r>
      <w:r w:rsidRPr="00495055">
        <w:rPr>
          <w:lang w:val="es-US" w:eastAsia="es-US"/>
        </w:rPr>
        <w:t xml:space="preserve">, se ocupa de cómo los participantes </w:t>
      </w:r>
      <w:r>
        <w:rPr>
          <w:lang w:val="es-US" w:eastAsia="es-US"/>
        </w:rPr>
        <w:t xml:space="preserve">se </w:t>
      </w:r>
      <w:r w:rsidRPr="00495055">
        <w:rPr>
          <w:lang w:val="es-US" w:eastAsia="es-US"/>
        </w:rPr>
        <w:t xml:space="preserve">descubren entre sí , los mapas de DDS </w:t>
      </w:r>
      <w:r>
        <w:rPr>
          <w:i/>
          <w:lang w:val="es-US" w:eastAsia="es-US"/>
        </w:rPr>
        <w:t xml:space="preserve">built-in Entity </w:t>
      </w:r>
      <w:r>
        <w:rPr>
          <w:lang w:val="es-US" w:eastAsia="es-US"/>
        </w:rPr>
        <w:t xml:space="preserve">para el Topic “DCPSParticipant”. El SEDP, </w:t>
      </w:r>
      <w:r w:rsidRPr="00495055">
        <w:rPr>
          <w:lang w:val="es-US" w:eastAsia="es-US"/>
        </w:rPr>
        <w:t xml:space="preserve">especifica cómo intercambiar información de descubrimiento sobre </w:t>
      </w:r>
      <w:r>
        <w:rPr>
          <w:lang w:val="es-US" w:eastAsia="es-US"/>
        </w:rPr>
        <w:t xml:space="preserve">los </w:t>
      </w:r>
      <w:r>
        <w:rPr>
          <w:i/>
          <w:lang w:val="es-US" w:eastAsia="es-US"/>
        </w:rPr>
        <w:t>Topic</w:t>
      </w:r>
      <w:r>
        <w:rPr>
          <w:lang w:val="es-US" w:eastAsia="es-US"/>
        </w:rPr>
        <w:t xml:space="preserve"> locales</w:t>
      </w:r>
      <w:r w:rsidRPr="00495055">
        <w:rPr>
          <w:lang w:val="es-US" w:eastAsia="es-US"/>
        </w:rPr>
        <w:t>,</w:t>
      </w:r>
      <w:r>
        <w:rPr>
          <w:lang w:val="es-US" w:eastAsia="es-US"/>
        </w:rPr>
        <w:t xml:space="preserve"> </w:t>
      </w:r>
      <w:r w:rsidRPr="00495055">
        <w:rPr>
          <w:i/>
          <w:lang w:val="es-US" w:eastAsia="es-US"/>
        </w:rPr>
        <w:t>DataWriters</w:t>
      </w:r>
      <w:r w:rsidRPr="00495055">
        <w:rPr>
          <w:lang w:val="es-US" w:eastAsia="es-US"/>
        </w:rPr>
        <w:t xml:space="preserve"> y </w:t>
      </w:r>
      <w:r w:rsidRPr="00495055">
        <w:rPr>
          <w:i/>
          <w:lang w:val="es-US" w:eastAsia="es-US"/>
        </w:rPr>
        <w:t>DataReaders</w:t>
      </w:r>
      <w:r w:rsidRPr="00495055">
        <w:rPr>
          <w:lang w:val="es-US" w:eastAsia="es-US"/>
        </w:rPr>
        <w:t xml:space="preserve"> , </w:t>
      </w:r>
      <w:r>
        <w:rPr>
          <w:lang w:val="es-US" w:eastAsia="es-US"/>
        </w:rPr>
        <w:t xml:space="preserve">los </w:t>
      </w:r>
      <w:r w:rsidRPr="00495055">
        <w:rPr>
          <w:lang w:val="es-US" w:eastAsia="es-US"/>
        </w:rPr>
        <w:t xml:space="preserve">mapas DDS </w:t>
      </w:r>
      <w:r>
        <w:rPr>
          <w:i/>
          <w:lang w:val="es-US" w:eastAsia="es-US"/>
        </w:rPr>
        <w:t>built-in Entity</w:t>
      </w:r>
      <w:r w:rsidRPr="00495055">
        <w:rPr>
          <w:lang w:val="es-US" w:eastAsia="es-US"/>
        </w:rPr>
        <w:t xml:space="preserve"> para </w:t>
      </w:r>
      <w:r>
        <w:rPr>
          <w:lang w:val="es-US" w:eastAsia="es-US"/>
        </w:rPr>
        <w:t xml:space="preserve">los </w:t>
      </w:r>
      <w:r>
        <w:rPr>
          <w:i/>
          <w:lang w:val="es-US" w:eastAsia="es-US"/>
        </w:rPr>
        <w:t>Topic</w:t>
      </w:r>
      <w:r>
        <w:rPr>
          <w:lang w:val="es-US" w:eastAsia="es-US"/>
        </w:rPr>
        <w:t xml:space="preserve"> “</w:t>
      </w:r>
      <w:r w:rsidRPr="00495055">
        <w:rPr>
          <w:lang w:val="es-US" w:eastAsia="es-US"/>
        </w:rPr>
        <w:t>DCPSSubscription</w:t>
      </w:r>
      <w:r>
        <w:rPr>
          <w:lang w:val="es-US" w:eastAsia="es-US"/>
        </w:rPr>
        <w:t>”</w:t>
      </w:r>
      <w:r w:rsidRPr="00495055">
        <w:rPr>
          <w:lang w:val="es-US" w:eastAsia="es-US"/>
        </w:rPr>
        <w:t xml:space="preserve">, </w:t>
      </w:r>
      <w:r>
        <w:rPr>
          <w:lang w:val="es-US" w:eastAsia="es-US"/>
        </w:rPr>
        <w:t>“</w:t>
      </w:r>
      <w:r w:rsidRPr="00495055">
        <w:rPr>
          <w:lang w:val="es-US" w:eastAsia="es-US"/>
        </w:rPr>
        <w:t>DCPSPublication</w:t>
      </w:r>
      <w:r>
        <w:rPr>
          <w:lang w:val="es-US" w:eastAsia="es-US"/>
        </w:rPr>
        <w:t>”</w:t>
      </w:r>
      <w:r w:rsidRPr="00495055">
        <w:rPr>
          <w:lang w:val="es-US" w:eastAsia="es-US"/>
        </w:rPr>
        <w:t xml:space="preserve"> y</w:t>
      </w:r>
      <w:r>
        <w:rPr>
          <w:lang w:val="es-US" w:eastAsia="es-US"/>
        </w:rPr>
        <w:t xml:space="preserve"> “</w:t>
      </w:r>
      <w:r w:rsidRPr="00495055">
        <w:rPr>
          <w:lang w:val="es-US" w:eastAsia="es-US"/>
        </w:rPr>
        <w:t>DCPSTopic</w:t>
      </w:r>
      <w:r>
        <w:rPr>
          <w:lang w:val="es-US" w:eastAsia="es-US"/>
        </w:rPr>
        <w:t>”</w:t>
      </w:r>
      <w:r w:rsidRPr="00495055">
        <w:rPr>
          <w:lang w:val="es-US" w:eastAsia="es-US"/>
        </w:rPr>
        <w:t>.</w:t>
      </w:r>
    </w:p>
    <w:p w14:paraId="249C31BA" w14:textId="77777777" w:rsidR="00606BF0" w:rsidRDefault="00606BF0" w:rsidP="00606BF0">
      <w:pPr>
        <w:pStyle w:val="Ttulo4"/>
        <w:rPr>
          <w:lang w:val="es-US" w:eastAsia="es-US"/>
        </w:rPr>
      </w:pPr>
      <w:r>
        <w:rPr>
          <w:lang w:val="es-US" w:eastAsia="es-US"/>
        </w:rPr>
        <w:t>Simple Participant Discovery Protocol</w:t>
      </w:r>
    </w:p>
    <w:p w14:paraId="172C710F" w14:textId="77777777" w:rsidR="00606BF0" w:rsidRDefault="00606BF0" w:rsidP="00606BF0">
      <w:pPr>
        <w:rPr>
          <w:lang w:val="es-US" w:eastAsia="es-US"/>
        </w:rPr>
      </w:pPr>
      <w:r>
        <w:rPr>
          <w:lang w:val="es-US" w:eastAsia="es-US"/>
        </w:rPr>
        <w:t>El propósito de este protocolo es descubrir la presencia de otros participantes en la red y sus propiedades.</w:t>
      </w:r>
    </w:p>
    <w:p w14:paraId="1EFA00AD" w14:textId="77777777" w:rsidR="00606BF0" w:rsidRDefault="00606BF0" w:rsidP="00606BF0">
      <w:pPr>
        <w:rPr>
          <w:lang w:val="es-US" w:eastAsia="es-US"/>
        </w:rPr>
      </w:pPr>
      <w:r>
        <w:rPr>
          <w:lang w:val="es-US" w:eastAsia="es-US"/>
        </w:rPr>
        <w:t>Un participante puede soportar varios PDP</w:t>
      </w:r>
      <w:r>
        <w:rPr>
          <w:rStyle w:val="Refdenotaalpie"/>
          <w:lang w:val="es-US" w:eastAsia="es-US"/>
        </w:rPr>
        <w:footnoteReference w:id="33"/>
      </w:r>
      <w:r>
        <w:rPr>
          <w:lang w:val="es-US" w:eastAsia="es-US"/>
        </w:rPr>
        <w:t xml:space="preserve">, pero para el propósito de interoperabilidad, todas las implementaciones deberían soportar al menos SPDP. </w:t>
      </w:r>
    </w:p>
    <w:p w14:paraId="77F8B779" w14:textId="77777777" w:rsidR="00606BF0" w:rsidRDefault="00606BF0" w:rsidP="00606BF0">
      <w:pPr>
        <w:rPr>
          <w:lang w:val="es-US" w:eastAsia="es-US"/>
        </w:rPr>
      </w:pPr>
      <w:r>
        <w:rPr>
          <w:lang w:val="es-US" w:eastAsia="es-US"/>
        </w:rPr>
        <w:lastRenderedPageBreak/>
        <w:t xml:space="preserve">El RTPS SPDP utiliza un enfoque simple para anunciar y detectar la presencia de </w:t>
      </w:r>
      <w:r w:rsidRPr="00A60D32">
        <w:rPr>
          <w:i/>
          <w:lang w:val="es-US" w:eastAsia="es-US"/>
        </w:rPr>
        <w:t>participantes</w:t>
      </w:r>
      <w:r>
        <w:rPr>
          <w:lang w:val="es-US" w:eastAsia="es-US"/>
        </w:rPr>
        <w:t xml:space="preserve"> en un dominio.</w:t>
      </w:r>
    </w:p>
    <w:p w14:paraId="1BA399DD" w14:textId="77777777" w:rsidR="00606BF0" w:rsidRDefault="00606BF0" w:rsidP="00606BF0">
      <w:pPr>
        <w:rPr>
          <w:rFonts w:cs="Times New Roman"/>
          <w:iCs/>
          <w:color w:val="000000"/>
          <w:kern w:val="0"/>
          <w:lang w:val="es-US"/>
        </w:rPr>
      </w:pPr>
      <w:r>
        <w:rPr>
          <w:lang w:val="es-US" w:eastAsia="es-US"/>
        </w:rPr>
        <w:t xml:space="preserve">Por cada </w:t>
      </w:r>
      <w:r>
        <w:rPr>
          <w:i/>
          <w:lang w:val="es-US" w:eastAsia="es-US"/>
        </w:rPr>
        <w:t>participante</w:t>
      </w:r>
      <w:r>
        <w:rPr>
          <w:lang w:val="es-US" w:eastAsia="es-US"/>
        </w:rPr>
        <w:t xml:space="preserve">, el SPDP crea dos RTPS </w:t>
      </w:r>
      <w:r>
        <w:rPr>
          <w:i/>
          <w:lang w:val="es-US" w:eastAsia="es-US"/>
        </w:rPr>
        <w:t>built-in Endpoint</w:t>
      </w:r>
      <w:r>
        <w:rPr>
          <w:lang w:val="es-US" w:eastAsia="es-US"/>
        </w:rPr>
        <w:t xml:space="preserve">: el </w:t>
      </w:r>
      <w:r w:rsidRPr="00A60D32">
        <w:rPr>
          <w:i/>
          <w:lang w:val="es-US" w:eastAsia="es-US"/>
        </w:rPr>
        <w:t>SPDPbuiltinParticipantWriter</w:t>
      </w:r>
      <w:r>
        <w:rPr>
          <w:i/>
          <w:lang w:val="es-US" w:eastAsia="es-US"/>
        </w:rPr>
        <w:t xml:space="preserve"> </w:t>
      </w:r>
      <w:r>
        <w:rPr>
          <w:lang w:val="es-US" w:eastAsia="es-US"/>
        </w:rPr>
        <w:t xml:space="preserve">y el </w:t>
      </w:r>
      <w:r w:rsidRPr="00A60D32">
        <w:rPr>
          <w:rFonts w:cs="Times New Roman"/>
          <w:i/>
          <w:iCs/>
          <w:color w:val="000000"/>
          <w:kern w:val="0"/>
          <w:lang w:val="es-US"/>
        </w:rPr>
        <w:t>SPDPbuiltinParticipantReader</w:t>
      </w:r>
      <w:r>
        <w:rPr>
          <w:rFonts w:cs="Times New Roman"/>
          <w:i/>
          <w:iCs/>
          <w:color w:val="000000"/>
          <w:kern w:val="0"/>
          <w:lang w:val="es-US"/>
        </w:rPr>
        <w:t xml:space="preserve">. </w:t>
      </w:r>
    </w:p>
    <w:p w14:paraId="6E528554" w14:textId="77777777" w:rsidR="00606BF0" w:rsidRDefault="00606BF0" w:rsidP="00606BF0">
      <w:pPr>
        <w:rPr>
          <w:lang w:val="es-US" w:eastAsia="es-US"/>
        </w:rPr>
      </w:pPr>
      <w:r w:rsidRPr="00DC0C52">
        <w:rPr>
          <w:rFonts w:cs="Times New Roman"/>
          <w:iCs/>
          <w:color w:val="000000"/>
          <w:kern w:val="0"/>
          <w:lang w:val="en-GB"/>
        </w:rPr>
        <w:t xml:space="preserve">El </w:t>
      </w:r>
      <w:r w:rsidRPr="00DC0C52">
        <w:rPr>
          <w:i/>
          <w:lang w:val="en-GB" w:eastAsia="es-US"/>
        </w:rPr>
        <w:t xml:space="preserve">SPDPbuiltinParticipantWriter </w:t>
      </w:r>
      <w:r w:rsidRPr="00DC0C52">
        <w:rPr>
          <w:lang w:val="en-GB" w:eastAsia="es-US"/>
        </w:rPr>
        <w:t xml:space="preserve">es un RTPS </w:t>
      </w:r>
      <w:r w:rsidRPr="00DC0C52">
        <w:rPr>
          <w:i/>
          <w:lang w:val="en-GB" w:eastAsia="es-US"/>
        </w:rPr>
        <w:t xml:space="preserve">best-effort StatelessWriter. </w:t>
      </w:r>
      <w:r>
        <w:rPr>
          <w:lang w:val="es-US" w:eastAsia="es-US"/>
        </w:rPr>
        <w:t xml:space="preserve">El </w:t>
      </w:r>
      <w:r>
        <w:rPr>
          <w:i/>
          <w:lang w:val="es-US" w:eastAsia="es-US"/>
        </w:rPr>
        <w:t xml:space="preserve">historyCache </w:t>
      </w:r>
      <w:r>
        <w:rPr>
          <w:lang w:val="es-US" w:eastAsia="es-US"/>
        </w:rPr>
        <w:t xml:space="preserve">del </w:t>
      </w:r>
      <w:r w:rsidRPr="00A60D32">
        <w:rPr>
          <w:i/>
          <w:lang w:val="es-US" w:eastAsia="es-US"/>
        </w:rPr>
        <w:t>SPDPbuiltinParticipantWriter</w:t>
      </w:r>
      <w:r>
        <w:rPr>
          <w:i/>
          <w:lang w:val="es-US" w:eastAsia="es-US"/>
        </w:rPr>
        <w:t xml:space="preserve"> </w:t>
      </w:r>
      <w:r>
        <w:rPr>
          <w:lang w:val="es-US" w:eastAsia="es-US"/>
        </w:rPr>
        <w:t>contiene un solo o</w:t>
      </w:r>
      <w:r w:rsidRPr="00A60D32">
        <w:rPr>
          <w:lang w:val="es-US" w:eastAsia="es-US"/>
        </w:rPr>
        <w:t>bjeto</w:t>
      </w:r>
      <w:r>
        <w:rPr>
          <w:lang w:val="es-US" w:eastAsia="es-US"/>
        </w:rPr>
        <w:t>-datos</w:t>
      </w:r>
      <w:r w:rsidRPr="00A60D32">
        <w:rPr>
          <w:lang w:val="es-US" w:eastAsia="es-US"/>
        </w:rPr>
        <w:t xml:space="preserve"> de tipo SPDPdiscoveredParticipantData</w:t>
      </w:r>
      <w:r>
        <w:rPr>
          <w:lang w:val="es-US" w:eastAsia="es-US"/>
        </w:rPr>
        <w:t>. El valor de este objeto-dato se establece a partir de los atributos en el participante. Si los atributos cambian, el objeto-dato es reemplazado.</w:t>
      </w:r>
    </w:p>
    <w:p w14:paraId="6ED1E3BF" w14:textId="77777777" w:rsidR="00606BF0" w:rsidRDefault="00606BF0" w:rsidP="00606BF0">
      <w:pPr>
        <w:rPr>
          <w:lang w:val="es-US" w:eastAsia="es-US"/>
        </w:rPr>
      </w:pPr>
      <w:r w:rsidRPr="00B657C9">
        <w:rPr>
          <w:lang w:val="es-US" w:eastAsia="es-US"/>
        </w:rPr>
        <w:t xml:space="preserve">El </w:t>
      </w:r>
      <w:r w:rsidRPr="00B657C9">
        <w:rPr>
          <w:i/>
          <w:lang w:val="es-US" w:eastAsia="es-US"/>
        </w:rPr>
        <w:t>SPDPbuiltinParticipantWriter</w:t>
      </w:r>
      <w:r w:rsidRPr="00B657C9">
        <w:rPr>
          <w:lang w:val="es-US" w:eastAsia="es-US"/>
        </w:rPr>
        <w:t xml:space="preserve"> envía periódicamente est</w:t>
      </w:r>
      <w:r>
        <w:rPr>
          <w:lang w:val="es-US" w:eastAsia="es-US"/>
        </w:rPr>
        <w:t xml:space="preserve">os </w:t>
      </w:r>
      <w:r w:rsidRPr="00B657C9">
        <w:rPr>
          <w:lang w:val="es-US" w:eastAsia="es-US"/>
        </w:rPr>
        <w:t>objetos</w:t>
      </w:r>
      <w:r>
        <w:rPr>
          <w:lang w:val="es-US" w:eastAsia="es-US"/>
        </w:rPr>
        <w:t>-</w:t>
      </w:r>
      <w:r w:rsidRPr="00B657C9">
        <w:rPr>
          <w:lang w:val="es-US" w:eastAsia="es-US"/>
        </w:rPr>
        <w:t>datos a una lista pre</w:t>
      </w:r>
      <w:r>
        <w:rPr>
          <w:lang w:val="es-US" w:eastAsia="es-US"/>
        </w:rPr>
        <w:t xml:space="preserve"> </w:t>
      </w:r>
      <w:r w:rsidRPr="00B657C9">
        <w:rPr>
          <w:lang w:val="es-US" w:eastAsia="es-US"/>
        </w:rPr>
        <w:t>configurada de localizadores para anunciar la</w:t>
      </w:r>
      <w:r>
        <w:rPr>
          <w:lang w:val="es-US" w:eastAsia="es-US"/>
        </w:rPr>
        <w:t xml:space="preserve"> p</w:t>
      </w:r>
      <w:r w:rsidRPr="00B657C9">
        <w:rPr>
          <w:lang w:val="es-US" w:eastAsia="es-US"/>
        </w:rPr>
        <w:t xml:space="preserve">resencia del participante en la red. Esto se consigue llamando periódicamente </w:t>
      </w:r>
      <w:r w:rsidRPr="00B657C9">
        <w:rPr>
          <w:i/>
          <w:lang w:val="es-US" w:eastAsia="es-US"/>
        </w:rPr>
        <w:t>StatelessWriter :: unsent_changes_reset</w:t>
      </w:r>
      <w:r>
        <w:rPr>
          <w:lang w:val="es-US" w:eastAsia="es-US"/>
        </w:rPr>
        <w:t xml:space="preserve">, </w:t>
      </w:r>
      <w:r w:rsidRPr="00B657C9">
        <w:rPr>
          <w:lang w:val="es-US" w:eastAsia="es-US"/>
        </w:rPr>
        <w:t xml:space="preserve">que hace que el </w:t>
      </w:r>
      <w:r w:rsidRPr="00B657C9">
        <w:rPr>
          <w:i/>
          <w:lang w:val="es-US" w:eastAsia="es-US"/>
        </w:rPr>
        <w:t>StatelessWriter</w:t>
      </w:r>
      <w:r>
        <w:rPr>
          <w:lang w:val="es-US" w:eastAsia="es-US"/>
        </w:rPr>
        <w:t xml:space="preserve"> vue</w:t>
      </w:r>
      <w:r w:rsidRPr="00B657C9">
        <w:rPr>
          <w:lang w:val="es-US" w:eastAsia="es-US"/>
        </w:rPr>
        <w:t>lv</w:t>
      </w:r>
      <w:r>
        <w:rPr>
          <w:lang w:val="es-US" w:eastAsia="es-US"/>
        </w:rPr>
        <w:t>a</w:t>
      </w:r>
      <w:r w:rsidRPr="00B657C9">
        <w:rPr>
          <w:lang w:val="es-US" w:eastAsia="es-US"/>
        </w:rPr>
        <w:t xml:space="preserve"> a enviar todos los cambios presentes en su </w:t>
      </w:r>
      <w:r w:rsidRPr="00B657C9">
        <w:rPr>
          <w:i/>
          <w:lang w:val="es-US" w:eastAsia="es-US"/>
        </w:rPr>
        <w:t>HistoryCache</w:t>
      </w:r>
      <w:r w:rsidRPr="00B657C9">
        <w:rPr>
          <w:lang w:val="es-US" w:eastAsia="es-US"/>
        </w:rPr>
        <w:t xml:space="preserve"> a todos los localizadores. La tasa periódica a la que el </w:t>
      </w:r>
      <w:r w:rsidRPr="00B657C9">
        <w:rPr>
          <w:i/>
          <w:lang w:val="es-US" w:eastAsia="es-US"/>
        </w:rPr>
        <w:t>SPDPbuiltinParticipantWriter</w:t>
      </w:r>
      <w:r w:rsidRPr="00B657C9">
        <w:rPr>
          <w:lang w:val="es-US" w:eastAsia="es-US"/>
        </w:rPr>
        <w:t xml:space="preserve"> envía los valores predeterminados </w:t>
      </w:r>
      <w:r>
        <w:rPr>
          <w:lang w:val="es-US" w:eastAsia="es-US"/>
        </w:rPr>
        <w:t xml:space="preserve">al </w:t>
      </w:r>
      <w:r w:rsidRPr="00B657C9">
        <w:rPr>
          <w:i/>
          <w:lang w:val="es-US" w:eastAsia="es-US"/>
        </w:rPr>
        <w:t>SPDPdiscoveredParticipantData</w:t>
      </w:r>
      <w:r>
        <w:rPr>
          <w:lang w:val="es-US" w:eastAsia="es-US"/>
        </w:rPr>
        <w:t xml:space="preserve"> </w:t>
      </w:r>
      <w:r w:rsidRPr="00B657C9">
        <w:rPr>
          <w:lang w:val="es-US" w:eastAsia="es-US"/>
        </w:rPr>
        <w:t xml:space="preserve">un valor PSM especificado. </w:t>
      </w:r>
    </w:p>
    <w:p w14:paraId="051AF686" w14:textId="77777777" w:rsidR="00606BF0" w:rsidRDefault="00606BF0" w:rsidP="00606BF0">
      <w:pPr>
        <w:rPr>
          <w:lang w:val="es-US" w:eastAsia="es-US"/>
        </w:rPr>
      </w:pPr>
      <w:r>
        <w:rPr>
          <w:lang w:val="es-US" w:eastAsia="es-US"/>
        </w:rPr>
        <w:t xml:space="preserve">La lista pre configurada de localizadores puede incluir localizadores </w:t>
      </w:r>
      <w:r>
        <w:rPr>
          <w:i/>
          <w:lang w:val="es-US" w:eastAsia="es-US"/>
        </w:rPr>
        <w:t xml:space="preserve">unicast </w:t>
      </w:r>
      <w:r>
        <w:rPr>
          <w:lang w:val="es-US" w:eastAsia="es-US"/>
        </w:rPr>
        <w:t xml:space="preserve">y </w:t>
      </w:r>
      <w:r>
        <w:rPr>
          <w:i/>
          <w:lang w:val="es-US" w:eastAsia="es-US"/>
        </w:rPr>
        <w:t>multicast</w:t>
      </w:r>
      <w:r>
        <w:rPr>
          <w:lang w:val="es-US" w:eastAsia="es-US"/>
        </w:rPr>
        <w:t xml:space="preserve">. Los puertos son definidos por cada PSM. Estos localizadores simples representan posibles </w:t>
      </w:r>
      <w:r>
        <w:rPr>
          <w:i/>
          <w:lang w:val="es-US" w:eastAsia="es-US"/>
        </w:rPr>
        <w:t xml:space="preserve">participantes </w:t>
      </w:r>
      <w:r>
        <w:rPr>
          <w:lang w:val="es-US" w:eastAsia="es-US"/>
        </w:rPr>
        <w:t xml:space="preserve">remotos en la red, ningún </w:t>
      </w:r>
      <w:r>
        <w:rPr>
          <w:i/>
          <w:lang w:val="es-US" w:eastAsia="es-US"/>
        </w:rPr>
        <w:t xml:space="preserve">participante </w:t>
      </w:r>
      <w:r>
        <w:rPr>
          <w:lang w:val="es-US" w:eastAsia="es-US"/>
        </w:rPr>
        <w:t xml:space="preserve">necesita estar presente. Para el envío de </w:t>
      </w:r>
      <w:r w:rsidRPr="000D3152">
        <w:rPr>
          <w:i/>
          <w:lang w:val="es-US" w:eastAsia="es-US"/>
        </w:rPr>
        <w:t>SPDPdiscoveredParticipantData</w:t>
      </w:r>
      <w:r>
        <w:rPr>
          <w:i/>
          <w:lang w:val="es-US" w:eastAsia="es-US"/>
        </w:rPr>
        <w:t xml:space="preserve"> </w:t>
      </w:r>
      <w:r>
        <w:rPr>
          <w:lang w:val="es-US" w:eastAsia="es-US"/>
        </w:rPr>
        <w:t xml:space="preserve">periódico, los </w:t>
      </w:r>
      <w:r>
        <w:rPr>
          <w:i/>
          <w:lang w:val="es-US" w:eastAsia="es-US"/>
        </w:rPr>
        <w:t xml:space="preserve">participantes </w:t>
      </w:r>
      <w:r>
        <w:rPr>
          <w:lang w:val="es-US" w:eastAsia="es-US"/>
        </w:rPr>
        <w:t xml:space="preserve">pueden unirse a la red en cualquier orden. </w:t>
      </w:r>
    </w:p>
    <w:p w14:paraId="767027F3" w14:textId="77777777" w:rsidR="00606BF0" w:rsidRDefault="00606BF0" w:rsidP="00606BF0">
      <w:pPr>
        <w:rPr>
          <w:rFonts w:cs="Times New Roman"/>
          <w:iCs/>
          <w:color w:val="000000"/>
          <w:kern w:val="0"/>
          <w:lang w:val="es-US"/>
        </w:rPr>
      </w:pPr>
      <w:r>
        <w:rPr>
          <w:lang w:val="es-US" w:eastAsia="es-US"/>
        </w:rPr>
        <w:t xml:space="preserve">El </w:t>
      </w:r>
      <w:r w:rsidRPr="000D3152">
        <w:rPr>
          <w:rFonts w:cs="Times New Roman"/>
          <w:i/>
          <w:iCs/>
          <w:color w:val="000000"/>
          <w:kern w:val="0"/>
          <w:lang w:val="es-US"/>
        </w:rPr>
        <w:t>SPDPbuiltinParticipantReader</w:t>
      </w:r>
      <w:r>
        <w:rPr>
          <w:rFonts w:cs="Times New Roman"/>
          <w:i/>
          <w:iCs/>
          <w:color w:val="000000"/>
          <w:kern w:val="0"/>
          <w:lang w:val="es-US"/>
        </w:rPr>
        <w:t xml:space="preserve"> </w:t>
      </w:r>
      <w:r>
        <w:rPr>
          <w:rFonts w:cs="Times New Roman"/>
          <w:iCs/>
          <w:color w:val="000000"/>
          <w:kern w:val="0"/>
          <w:lang w:val="es-US"/>
        </w:rPr>
        <w:t xml:space="preserve">recibe </w:t>
      </w:r>
      <w:r w:rsidRPr="000D3152">
        <w:rPr>
          <w:rFonts w:cs="Times New Roman"/>
          <w:iCs/>
          <w:color w:val="000000"/>
          <w:kern w:val="0"/>
          <w:lang w:val="es-US"/>
        </w:rPr>
        <w:t xml:space="preserve">los anuncios </w:t>
      </w:r>
      <w:r w:rsidRPr="000D3152">
        <w:rPr>
          <w:rFonts w:cs="Times New Roman"/>
          <w:i/>
          <w:iCs/>
          <w:color w:val="000000"/>
          <w:kern w:val="0"/>
          <w:lang w:val="es-US"/>
        </w:rPr>
        <w:t xml:space="preserve">SPDPdiscoveredParticipantData </w:t>
      </w:r>
      <w:r w:rsidRPr="000D3152">
        <w:rPr>
          <w:rFonts w:cs="Times New Roman"/>
          <w:iCs/>
          <w:color w:val="000000"/>
          <w:kern w:val="0"/>
          <w:lang w:val="es-US"/>
        </w:rPr>
        <w:t xml:space="preserve">desde </w:t>
      </w:r>
      <w:r>
        <w:rPr>
          <w:rFonts w:cs="Times New Roman"/>
          <w:iCs/>
          <w:color w:val="000000"/>
          <w:kern w:val="0"/>
          <w:lang w:val="es-US"/>
        </w:rPr>
        <w:t xml:space="preserve">los </w:t>
      </w:r>
      <w:r w:rsidRPr="000D3152">
        <w:rPr>
          <w:rFonts w:cs="Times New Roman"/>
          <w:i/>
          <w:iCs/>
          <w:color w:val="000000"/>
          <w:kern w:val="0"/>
          <w:lang w:val="es-US"/>
        </w:rPr>
        <w:t>participantes</w:t>
      </w:r>
      <w:r>
        <w:rPr>
          <w:rFonts w:cs="Times New Roman"/>
          <w:i/>
          <w:iCs/>
          <w:color w:val="000000"/>
          <w:kern w:val="0"/>
          <w:lang w:val="es-US"/>
        </w:rPr>
        <w:t xml:space="preserve"> </w:t>
      </w:r>
      <w:r>
        <w:rPr>
          <w:rFonts w:cs="Times New Roman"/>
          <w:iCs/>
          <w:color w:val="000000"/>
          <w:kern w:val="0"/>
          <w:lang w:val="es-US"/>
        </w:rPr>
        <w:t>remotos</w:t>
      </w:r>
      <w:r w:rsidRPr="000D3152">
        <w:rPr>
          <w:rFonts w:cs="Times New Roman"/>
          <w:iCs/>
          <w:color w:val="000000"/>
          <w:kern w:val="0"/>
          <w:lang w:val="es-US"/>
        </w:rPr>
        <w:t>. La información contenida incluye</w:t>
      </w:r>
      <w:r>
        <w:rPr>
          <w:rFonts w:cs="Times New Roman"/>
          <w:iCs/>
          <w:color w:val="000000"/>
          <w:kern w:val="0"/>
          <w:lang w:val="es-US"/>
        </w:rPr>
        <w:t xml:space="preserve"> que</w:t>
      </w:r>
      <w:r w:rsidRPr="000D3152">
        <w:rPr>
          <w:rFonts w:cs="Times New Roman"/>
          <w:iCs/>
          <w:color w:val="000000"/>
          <w:kern w:val="0"/>
          <w:lang w:val="es-US"/>
        </w:rPr>
        <w:t xml:space="preserve"> lo</w:t>
      </w:r>
      <w:r>
        <w:rPr>
          <w:rFonts w:cs="Times New Roman"/>
          <w:iCs/>
          <w:color w:val="000000"/>
          <w:kern w:val="0"/>
          <w:lang w:val="es-US"/>
        </w:rPr>
        <w:t>s</w:t>
      </w:r>
      <w:r w:rsidRPr="000D3152">
        <w:rPr>
          <w:rFonts w:cs="Times New Roman"/>
          <w:iCs/>
          <w:color w:val="000000"/>
          <w:kern w:val="0"/>
          <w:lang w:val="es-US"/>
        </w:rPr>
        <w:t xml:space="preserve"> </w:t>
      </w:r>
      <w:r>
        <w:rPr>
          <w:rFonts w:cs="Times New Roman"/>
          <w:iCs/>
          <w:color w:val="000000"/>
          <w:kern w:val="0"/>
          <w:lang w:val="es-US"/>
        </w:rPr>
        <w:t>EDP</w:t>
      </w:r>
      <w:r>
        <w:rPr>
          <w:rStyle w:val="Refdenotaalpie"/>
          <w:rFonts w:cs="Times New Roman"/>
          <w:iCs/>
          <w:color w:val="000000"/>
          <w:kern w:val="0"/>
          <w:lang w:val="es-US"/>
        </w:rPr>
        <w:footnoteReference w:id="34"/>
      </w:r>
      <w:r>
        <w:rPr>
          <w:rFonts w:cs="Times New Roman"/>
          <w:iCs/>
          <w:color w:val="000000"/>
          <w:kern w:val="0"/>
          <w:lang w:val="es-US"/>
        </w:rPr>
        <w:t xml:space="preserve"> soporten</w:t>
      </w:r>
      <w:r w:rsidRPr="000D3152">
        <w:rPr>
          <w:rFonts w:cs="Times New Roman"/>
          <w:iCs/>
          <w:color w:val="000000"/>
          <w:kern w:val="0"/>
          <w:lang w:val="es-US"/>
        </w:rPr>
        <w:t xml:space="preserve"> </w:t>
      </w:r>
      <w:r>
        <w:rPr>
          <w:rFonts w:cs="Times New Roman"/>
          <w:iCs/>
          <w:color w:val="000000"/>
          <w:kern w:val="0"/>
          <w:lang w:val="es-US"/>
        </w:rPr>
        <w:t>al</w:t>
      </w:r>
      <w:r w:rsidRPr="000D3152">
        <w:rPr>
          <w:rFonts w:cs="Times New Roman"/>
          <w:iCs/>
          <w:color w:val="000000"/>
          <w:kern w:val="0"/>
          <w:lang w:val="es-US"/>
        </w:rPr>
        <w:t xml:space="preserve"> </w:t>
      </w:r>
      <w:r w:rsidRPr="000D3152">
        <w:rPr>
          <w:rFonts w:cs="Times New Roman"/>
          <w:i/>
          <w:iCs/>
          <w:color w:val="000000"/>
          <w:kern w:val="0"/>
          <w:lang w:val="es-US"/>
        </w:rPr>
        <w:t>participante</w:t>
      </w:r>
      <w:r w:rsidRPr="000D3152">
        <w:rPr>
          <w:rFonts w:cs="Times New Roman"/>
          <w:iCs/>
          <w:color w:val="000000"/>
          <w:kern w:val="0"/>
          <w:lang w:val="es-US"/>
        </w:rPr>
        <w:t xml:space="preserve"> remoto. El </w:t>
      </w:r>
      <w:r>
        <w:rPr>
          <w:rFonts w:cs="Times New Roman"/>
          <w:iCs/>
          <w:color w:val="000000"/>
          <w:kern w:val="0"/>
          <w:lang w:val="es-US"/>
        </w:rPr>
        <w:t xml:space="preserve">EDP </w:t>
      </w:r>
      <w:r w:rsidRPr="000D3152">
        <w:rPr>
          <w:rFonts w:cs="Times New Roman"/>
          <w:iCs/>
          <w:color w:val="000000"/>
          <w:kern w:val="0"/>
          <w:lang w:val="es-US"/>
        </w:rPr>
        <w:t xml:space="preserve">se utiliza para el intercambio de información </w:t>
      </w:r>
      <w:r>
        <w:rPr>
          <w:rFonts w:cs="Times New Roman"/>
          <w:iCs/>
          <w:color w:val="000000"/>
          <w:kern w:val="0"/>
          <w:lang w:val="es-US"/>
        </w:rPr>
        <w:t xml:space="preserve">del </w:t>
      </w:r>
      <w:r>
        <w:rPr>
          <w:rFonts w:cs="Times New Roman"/>
          <w:i/>
          <w:iCs/>
          <w:color w:val="000000"/>
          <w:kern w:val="0"/>
          <w:lang w:val="es-US"/>
        </w:rPr>
        <w:t xml:space="preserve">endpoint </w:t>
      </w:r>
      <w:r w:rsidRPr="000D3152">
        <w:rPr>
          <w:rFonts w:cs="Times New Roman"/>
          <w:iCs/>
          <w:color w:val="000000"/>
          <w:kern w:val="0"/>
          <w:lang w:val="es-US"/>
        </w:rPr>
        <w:t xml:space="preserve">con el </w:t>
      </w:r>
      <w:r w:rsidRPr="009340E3">
        <w:rPr>
          <w:rFonts w:cs="Times New Roman"/>
          <w:i/>
          <w:iCs/>
          <w:color w:val="000000"/>
          <w:kern w:val="0"/>
          <w:lang w:val="es-US"/>
        </w:rPr>
        <w:t>participante</w:t>
      </w:r>
      <w:r w:rsidRPr="000D3152">
        <w:rPr>
          <w:rFonts w:cs="Times New Roman"/>
          <w:iCs/>
          <w:color w:val="000000"/>
          <w:kern w:val="0"/>
          <w:lang w:val="es-US"/>
        </w:rPr>
        <w:t xml:space="preserve"> remoto.</w:t>
      </w:r>
      <w:r>
        <w:rPr>
          <w:rFonts w:cs="Times New Roman"/>
          <w:iCs/>
          <w:color w:val="000000"/>
          <w:kern w:val="0"/>
          <w:lang w:val="es-US"/>
        </w:rPr>
        <w:t xml:space="preserve"> </w:t>
      </w:r>
    </w:p>
    <w:p w14:paraId="47B99B19" w14:textId="77777777" w:rsidR="00606BF0" w:rsidRDefault="00606BF0" w:rsidP="00606BF0">
      <w:pPr>
        <w:rPr>
          <w:lang w:val="es-US" w:eastAsia="es-US"/>
        </w:rPr>
      </w:pPr>
      <w:r w:rsidRPr="009340E3">
        <w:rPr>
          <w:lang w:val="es-US" w:eastAsia="es-US"/>
        </w:rPr>
        <w:lastRenderedPageBreak/>
        <w:t xml:space="preserve">Las implementaciones pueden minimizar </w:t>
      </w:r>
      <w:r>
        <w:rPr>
          <w:lang w:val="es-US" w:eastAsia="es-US"/>
        </w:rPr>
        <w:t xml:space="preserve">cualquier </w:t>
      </w:r>
      <w:r w:rsidRPr="009340E3">
        <w:rPr>
          <w:lang w:val="es-US" w:eastAsia="es-US"/>
        </w:rPr>
        <w:t>retrasos</w:t>
      </w:r>
      <w:r>
        <w:rPr>
          <w:lang w:val="es-US" w:eastAsia="es-US"/>
        </w:rPr>
        <w:t xml:space="preserve"> generados</w:t>
      </w:r>
      <w:r w:rsidRPr="009340E3">
        <w:rPr>
          <w:lang w:val="es-US" w:eastAsia="es-US"/>
        </w:rPr>
        <w:t xml:space="preserve"> por el envío de un </w:t>
      </w:r>
      <w:r w:rsidRPr="001A2315">
        <w:rPr>
          <w:i/>
          <w:lang w:val="es-US" w:eastAsia="es-US"/>
        </w:rPr>
        <w:t xml:space="preserve">SPDPdiscoveredParticipantData </w:t>
      </w:r>
      <w:r w:rsidRPr="009340E3">
        <w:rPr>
          <w:lang w:val="es-US" w:eastAsia="es-US"/>
        </w:rPr>
        <w:t>adicional en respuesta a la recepción de est</w:t>
      </w:r>
      <w:r>
        <w:rPr>
          <w:lang w:val="es-US" w:eastAsia="es-US"/>
        </w:rPr>
        <w:t>os</w:t>
      </w:r>
      <w:r w:rsidRPr="009340E3">
        <w:rPr>
          <w:lang w:val="es-US" w:eastAsia="es-US"/>
        </w:rPr>
        <w:t xml:space="preserve"> objetos</w:t>
      </w:r>
      <w:r>
        <w:rPr>
          <w:lang w:val="es-US" w:eastAsia="es-US"/>
        </w:rPr>
        <w:t>-</w:t>
      </w:r>
      <w:r w:rsidRPr="009340E3">
        <w:rPr>
          <w:lang w:val="es-US" w:eastAsia="es-US"/>
        </w:rPr>
        <w:t>datos de un participante previamente desconocido, pero este comportamiento es opcional. Las implementaciones pueden también permitir al usuario elegir si desea ampliar automáticamente la lista pre</w:t>
      </w:r>
      <w:r>
        <w:rPr>
          <w:lang w:val="es-US" w:eastAsia="es-US"/>
        </w:rPr>
        <w:t xml:space="preserve"> </w:t>
      </w:r>
      <w:r w:rsidRPr="009340E3">
        <w:rPr>
          <w:lang w:val="es-US" w:eastAsia="es-US"/>
        </w:rPr>
        <w:t>configurada de localizadores con nuevos l</w:t>
      </w:r>
      <w:r>
        <w:rPr>
          <w:lang w:val="es-US" w:eastAsia="es-US"/>
        </w:rPr>
        <w:t xml:space="preserve">ocalizadores desde </w:t>
      </w:r>
      <w:r w:rsidRPr="009340E3">
        <w:rPr>
          <w:lang w:val="es-US" w:eastAsia="es-US"/>
        </w:rPr>
        <w:t>participantes recién descubiertos. Esto permite qu</w:t>
      </w:r>
      <w:r>
        <w:rPr>
          <w:lang w:val="es-US" w:eastAsia="es-US"/>
        </w:rPr>
        <w:t>e las listas de localización a</w:t>
      </w:r>
      <w:r w:rsidRPr="009340E3">
        <w:rPr>
          <w:lang w:val="es-US" w:eastAsia="es-US"/>
        </w:rPr>
        <w:t>simétricas. Estas dos últimas características son opcionales y no se requiere para el propósito de la interoperabilidad.</w:t>
      </w:r>
    </w:p>
    <w:p w14:paraId="367FF7CF" w14:textId="77777777" w:rsidR="00606BF0" w:rsidRDefault="00606BF0" w:rsidP="00606BF0">
      <w:pPr>
        <w:pStyle w:val="Ttulo5"/>
        <w:rPr>
          <w:lang w:val="es-US" w:eastAsia="es-US"/>
        </w:rPr>
      </w:pPr>
      <w:r>
        <w:rPr>
          <w:lang w:val="es-US" w:eastAsia="es-US"/>
        </w:rPr>
        <w:t>SPDPdiscoveredParticipantData</w:t>
      </w:r>
    </w:p>
    <w:p w14:paraId="66527EFD" w14:textId="77777777" w:rsidR="00606BF0" w:rsidRDefault="00606BF0" w:rsidP="00606BF0">
      <w:pPr>
        <w:rPr>
          <w:lang w:val="es-US" w:eastAsia="es-US"/>
        </w:rPr>
      </w:pPr>
      <w:r>
        <w:rPr>
          <w:lang w:val="es-US" w:eastAsia="es-US"/>
        </w:rPr>
        <w:t xml:space="preserve">El </w:t>
      </w:r>
      <w:r w:rsidRPr="00B96AA0">
        <w:rPr>
          <w:i/>
          <w:lang w:val="es-US" w:eastAsia="es-US"/>
        </w:rPr>
        <w:t xml:space="preserve">SPDPdiscoveredParticipantData </w:t>
      </w:r>
      <w:r>
        <w:rPr>
          <w:lang w:val="es-US" w:eastAsia="es-US"/>
        </w:rPr>
        <w:t>define los datos intercambiados como parte del SPDP.</w:t>
      </w:r>
    </w:p>
    <w:p w14:paraId="05DE91FF" w14:textId="77777777" w:rsidR="00606BF0" w:rsidRPr="00B96AA0" w:rsidRDefault="00606BF0" w:rsidP="00606BF0">
      <w:pPr>
        <w:rPr>
          <w:lang w:val="es-US" w:eastAsia="es-US"/>
        </w:rPr>
      </w:pPr>
      <w:r>
        <w:rPr>
          <w:lang w:val="es-US" w:eastAsia="es-US"/>
        </w:rPr>
        <w:t xml:space="preserve">En la </w:t>
      </w:r>
      <w:r>
        <w:rPr>
          <w:lang w:val="es-US" w:eastAsia="es-US"/>
        </w:rPr>
        <w:fldChar w:fldCharType="begin"/>
      </w:r>
      <w:r>
        <w:rPr>
          <w:lang w:val="es-US" w:eastAsia="es-US"/>
        </w:rPr>
        <w:instrText xml:space="preserve"> REF _Ref421105343 \h </w:instrText>
      </w:r>
      <w:r>
        <w:rPr>
          <w:lang w:val="es-US" w:eastAsia="es-US"/>
        </w:rPr>
      </w:r>
      <w:r>
        <w:rPr>
          <w:lang w:val="es-US" w:eastAsia="es-US"/>
        </w:rPr>
        <w:fldChar w:fldCharType="separate"/>
      </w:r>
      <w:r w:rsidR="00705AE8" w:rsidRPr="005D5F62">
        <w:rPr>
          <w:rFonts w:cs="Times New Roman"/>
        </w:rPr>
        <w:t xml:space="preserve">Figura </w:t>
      </w:r>
      <w:r w:rsidR="00705AE8">
        <w:rPr>
          <w:rFonts w:cs="Times New Roman"/>
          <w:noProof/>
        </w:rPr>
        <w:t>2</w:t>
      </w:r>
      <w:r w:rsidR="00705AE8">
        <w:rPr>
          <w:rFonts w:cs="Times New Roman"/>
        </w:rPr>
        <w:noBreakHyphen/>
      </w:r>
      <w:r w:rsidR="00705AE8">
        <w:rPr>
          <w:rFonts w:cs="Times New Roman"/>
          <w:noProof/>
        </w:rPr>
        <w:t>33</w:t>
      </w:r>
      <w:r>
        <w:rPr>
          <w:lang w:val="es-US" w:eastAsia="es-US"/>
        </w:rPr>
        <w:fldChar w:fldCharType="end"/>
      </w:r>
      <w:r>
        <w:rPr>
          <w:lang w:val="es-US" w:eastAsia="es-US"/>
        </w:rPr>
        <w:t xml:space="preserve"> se muestra el contenido del </w:t>
      </w:r>
      <w:r w:rsidRPr="00B96AA0">
        <w:rPr>
          <w:rFonts w:cs="Times New Roman"/>
          <w:b/>
          <w:bCs/>
          <w:i/>
          <w:iCs/>
          <w:color w:val="000000"/>
          <w:kern w:val="0"/>
          <w:lang w:val="es-US"/>
        </w:rPr>
        <w:t>SPDPdiscoveredParticipantData</w:t>
      </w:r>
      <w:r>
        <w:rPr>
          <w:rFonts w:cs="Times New Roman"/>
          <w:b/>
          <w:bCs/>
          <w:i/>
          <w:iCs/>
          <w:color w:val="000000"/>
          <w:kern w:val="0"/>
          <w:lang w:val="es-US"/>
        </w:rPr>
        <w:t xml:space="preserve">. </w:t>
      </w:r>
      <w:r>
        <w:rPr>
          <w:rFonts w:cs="Times New Roman"/>
          <w:bCs/>
          <w:iCs/>
          <w:color w:val="000000"/>
          <w:kern w:val="0"/>
          <w:lang w:val="es-US"/>
        </w:rPr>
        <w:t xml:space="preserve">Como se muestra en la figura, el </w:t>
      </w:r>
      <w:r w:rsidRPr="00B96AA0">
        <w:rPr>
          <w:rFonts w:cs="Times New Roman"/>
          <w:b/>
          <w:bCs/>
          <w:i/>
          <w:iCs/>
          <w:color w:val="000000"/>
          <w:kern w:val="0"/>
          <w:lang w:val="es-US"/>
        </w:rPr>
        <w:t xml:space="preserve">SPDPdiscoveredParticipantData </w:t>
      </w:r>
      <w:r>
        <w:rPr>
          <w:rFonts w:cs="Times New Roman"/>
          <w:bCs/>
          <w:iCs/>
          <w:color w:val="000000"/>
          <w:kern w:val="0"/>
          <w:lang w:val="es-US"/>
        </w:rPr>
        <w:t xml:space="preserve">se especializa el </w:t>
      </w:r>
      <w:r>
        <w:rPr>
          <w:rFonts w:cs="Times New Roman"/>
          <w:bCs/>
          <w:i/>
          <w:iCs/>
          <w:color w:val="000000"/>
          <w:kern w:val="0"/>
          <w:lang w:val="es-US"/>
        </w:rPr>
        <w:t xml:space="preserve">ParticipantProxy </w:t>
      </w:r>
      <w:r>
        <w:rPr>
          <w:rFonts w:cs="Times New Roman"/>
          <w:bCs/>
          <w:iCs/>
          <w:color w:val="000000"/>
          <w:kern w:val="0"/>
          <w:lang w:val="es-US"/>
        </w:rPr>
        <w:t xml:space="preserve">y por lo tanto incluye toda la información necesaria para configurar un </w:t>
      </w:r>
      <w:r>
        <w:rPr>
          <w:rFonts w:cs="Times New Roman"/>
          <w:bCs/>
          <w:i/>
          <w:iCs/>
          <w:color w:val="000000"/>
          <w:kern w:val="0"/>
          <w:lang w:val="es-US"/>
        </w:rPr>
        <w:t xml:space="preserve">participante </w:t>
      </w:r>
      <w:r>
        <w:rPr>
          <w:rFonts w:cs="Times New Roman"/>
          <w:bCs/>
          <w:iCs/>
          <w:color w:val="000000"/>
          <w:kern w:val="0"/>
          <w:lang w:val="es-US"/>
        </w:rPr>
        <w:t xml:space="preserve">descubierto.  </w:t>
      </w:r>
      <w:r>
        <w:rPr>
          <w:rFonts w:cs="Times New Roman"/>
          <w:bCs/>
          <w:i/>
          <w:iCs/>
          <w:color w:val="000000"/>
          <w:kern w:val="0"/>
          <w:lang w:val="es-US"/>
        </w:rPr>
        <w:t xml:space="preserve"> </w:t>
      </w:r>
    </w:p>
    <w:p w14:paraId="46938E32" w14:textId="77777777" w:rsidR="00606BF0" w:rsidRPr="00B46444" w:rsidRDefault="00606BF0" w:rsidP="00606BF0">
      <w:pPr>
        <w:rPr>
          <w:lang w:val="es-US" w:eastAsia="es-US"/>
        </w:rPr>
      </w:pPr>
      <w:r>
        <w:rPr>
          <w:lang w:val="es-US" w:eastAsia="es-US"/>
        </w:rPr>
        <w:t xml:space="preserve"> El </w:t>
      </w:r>
      <w:r w:rsidRPr="00B46444">
        <w:rPr>
          <w:b/>
          <w:i/>
          <w:lang w:val="es-US" w:eastAsia="es-US"/>
        </w:rPr>
        <w:t>SPDPdiscoveredParticipantData</w:t>
      </w:r>
      <w:r>
        <w:rPr>
          <w:b/>
          <w:i/>
          <w:lang w:val="es-US" w:eastAsia="es-US"/>
        </w:rPr>
        <w:t xml:space="preserve"> </w:t>
      </w:r>
      <w:r>
        <w:rPr>
          <w:lang w:val="es-US" w:eastAsia="es-US"/>
        </w:rPr>
        <w:t>también especializa a</w:t>
      </w:r>
      <w:r w:rsidRPr="00B46444">
        <w:rPr>
          <w:lang w:val="es-US" w:eastAsia="es-US"/>
        </w:rPr>
        <w:t>l DDS- definido</w:t>
      </w:r>
    </w:p>
    <w:p w14:paraId="25C2F499" w14:textId="77777777" w:rsidR="00606BF0" w:rsidRDefault="00606BF0" w:rsidP="00606BF0">
      <w:pPr>
        <w:ind w:firstLine="0"/>
        <w:rPr>
          <w:lang w:val="es-US" w:eastAsia="es-US"/>
        </w:rPr>
      </w:pPr>
      <w:r w:rsidRPr="00B46444">
        <w:rPr>
          <w:i/>
          <w:lang w:val="es-US" w:eastAsia="es-US"/>
        </w:rPr>
        <w:t>DDS::ParticipantBuiltinTopicData</w:t>
      </w:r>
      <w:r w:rsidRPr="00B46444">
        <w:rPr>
          <w:lang w:val="es-US" w:eastAsia="es-US"/>
        </w:rPr>
        <w:t xml:space="preserve"> proporciona</w:t>
      </w:r>
      <w:r>
        <w:rPr>
          <w:lang w:val="es-US" w:eastAsia="es-US"/>
        </w:rPr>
        <w:t>ndo</w:t>
      </w:r>
      <w:r w:rsidRPr="00B46444">
        <w:rPr>
          <w:lang w:val="es-US" w:eastAsia="es-US"/>
        </w:rPr>
        <w:t xml:space="preserve"> la información que los correspondientes DDS </w:t>
      </w:r>
      <w:r>
        <w:rPr>
          <w:i/>
          <w:lang w:val="es-US" w:eastAsia="es-US"/>
        </w:rPr>
        <w:t xml:space="preserve">built-in DataReader </w:t>
      </w:r>
      <w:r>
        <w:rPr>
          <w:lang w:val="es-US" w:eastAsia="es-US"/>
        </w:rPr>
        <w:t>necesita.</w:t>
      </w:r>
    </w:p>
    <w:p w14:paraId="432E62A8" w14:textId="77777777" w:rsidR="00606BF0" w:rsidRDefault="00606BF0" w:rsidP="00606BF0">
      <w:pPr>
        <w:keepNext/>
        <w:jc w:val="center"/>
      </w:pPr>
      <w:r>
        <w:rPr>
          <w:noProof/>
          <w:lang w:eastAsia="es-EC"/>
        </w:rPr>
        <w:lastRenderedPageBreak/>
        <w:drawing>
          <wp:inline distT="0" distB="0" distL="0" distR="0" wp14:anchorId="0F1E7FC0" wp14:editId="2017ADFC">
            <wp:extent cx="5496692" cy="325800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87D96.tmp"/>
                    <pic:cNvPicPr/>
                  </pic:nvPicPr>
                  <pic:blipFill>
                    <a:blip r:embed="rId71">
                      <a:extLst>
                        <a:ext uri="{28A0092B-C50C-407E-A947-70E740481C1C}">
                          <a14:useLocalDpi xmlns:a14="http://schemas.microsoft.com/office/drawing/2010/main" val="0"/>
                        </a:ext>
                      </a:extLst>
                    </a:blip>
                    <a:stretch>
                      <a:fillRect/>
                    </a:stretch>
                  </pic:blipFill>
                  <pic:spPr>
                    <a:xfrm>
                      <a:off x="0" y="0"/>
                      <a:ext cx="5496692" cy="3258005"/>
                    </a:xfrm>
                    <a:prstGeom prst="rect">
                      <a:avLst/>
                    </a:prstGeom>
                  </pic:spPr>
                </pic:pic>
              </a:graphicData>
            </a:graphic>
          </wp:inline>
        </w:drawing>
      </w:r>
    </w:p>
    <w:p w14:paraId="658B8F09" w14:textId="77777777" w:rsidR="00606BF0" w:rsidRPr="005D5F62" w:rsidRDefault="00606BF0" w:rsidP="00606BF0">
      <w:pPr>
        <w:pStyle w:val="Descripcin"/>
        <w:jc w:val="center"/>
        <w:rPr>
          <w:rFonts w:cs="Times New Roman"/>
          <w:i w:val="0"/>
          <w:color w:val="auto"/>
          <w:szCs w:val="24"/>
        </w:rPr>
      </w:pPr>
      <w:bookmarkStart w:id="269" w:name="_Ref421105343"/>
      <w:bookmarkStart w:id="270" w:name="_Toc421177698"/>
      <w:bookmarkStart w:id="271" w:name="_Toc421180822"/>
      <w:r w:rsidRPr="005D5F62">
        <w:rPr>
          <w:rFonts w:cs="Times New Roman"/>
          <w:color w:val="auto"/>
          <w:szCs w:val="24"/>
        </w:rPr>
        <w:t xml:space="preserve">Figura </w:t>
      </w:r>
      <w:r>
        <w:rPr>
          <w:rFonts w:cs="Times New Roman"/>
          <w:color w:val="auto"/>
          <w:szCs w:val="24"/>
        </w:rPr>
        <w:fldChar w:fldCharType="begin"/>
      </w:r>
      <w:r>
        <w:rPr>
          <w:rFonts w:cs="Times New Roman"/>
          <w:color w:val="auto"/>
          <w:szCs w:val="24"/>
        </w:rPr>
        <w:instrText xml:space="preserve"> STYLEREF 1 \s </w:instrText>
      </w:r>
      <w:r>
        <w:rPr>
          <w:rFonts w:cs="Times New Roman"/>
          <w:color w:val="auto"/>
          <w:szCs w:val="24"/>
        </w:rPr>
        <w:fldChar w:fldCharType="separate"/>
      </w:r>
      <w:r w:rsidR="00705AE8">
        <w:rPr>
          <w:rFonts w:cs="Times New Roman"/>
          <w:noProof/>
          <w:color w:val="auto"/>
          <w:szCs w:val="24"/>
        </w:rPr>
        <w:t>2</w:t>
      </w:r>
      <w:r>
        <w:rPr>
          <w:rFonts w:cs="Times New Roman"/>
          <w:color w:val="auto"/>
          <w:szCs w:val="24"/>
        </w:rPr>
        <w:fldChar w:fldCharType="end"/>
      </w:r>
      <w:r>
        <w:rPr>
          <w:rFonts w:cs="Times New Roman"/>
          <w:color w:val="auto"/>
          <w:szCs w:val="24"/>
        </w:rPr>
        <w:noBreakHyphen/>
      </w:r>
      <w:r>
        <w:rPr>
          <w:rFonts w:cs="Times New Roman"/>
          <w:color w:val="auto"/>
          <w:szCs w:val="24"/>
        </w:rPr>
        <w:fldChar w:fldCharType="begin"/>
      </w:r>
      <w:r>
        <w:rPr>
          <w:rFonts w:cs="Times New Roman"/>
          <w:color w:val="auto"/>
          <w:szCs w:val="24"/>
        </w:rPr>
        <w:instrText xml:space="preserve"> SEQ Figura \* ARABIC \s 1 </w:instrText>
      </w:r>
      <w:r>
        <w:rPr>
          <w:rFonts w:cs="Times New Roman"/>
          <w:color w:val="auto"/>
          <w:szCs w:val="24"/>
        </w:rPr>
        <w:fldChar w:fldCharType="separate"/>
      </w:r>
      <w:r w:rsidR="00705AE8">
        <w:rPr>
          <w:rFonts w:cs="Times New Roman"/>
          <w:noProof/>
          <w:color w:val="auto"/>
          <w:szCs w:val="24"/>
        </w:rPr>
        <w:t>33</w:t>
      </w:r>
      <w:r>
        <w:rPr>
          <w:rFonts w:cs="Times New Roman"/>
          <w:color w:val="auto"/>
          <w:szCs w:val="24"/>
        </w:rPr>
        <w:fldChar w:fldCharType="end"/>
      </w:r>
      <w:bookmarkEnd w:id="269"/>
      <w:r w:rsidRPr="005D5F62">
        <w:rPr>
          <w:rFonts w:cs="Times New Roman"/>
          <w:color w:val="auto"/>
          <w:szCs w:val="24"/>
        </w:rPr>
        <w:t xml:space="preserve">. </w:t>
      </w:r>
      <w:r w:rsidRPr="005D5F62">
        <w:rPr>
          <w:rFonts w:cs="Times New Roman"/>
          <w:i w:val="0"/>
          <w:color w:val="auto"/>
          <w:szCs w:val="24"/>
        </w:rPr>
        <w:t>SPDPdiscoveredParticipantData.</w:t>
      </w:r>
      <w:bookmarkEnd w:id="270"/>
      <w:bookmarkEnd w:id="271"/>
    </w:p>
    <w:p w14:paraId="35FB3B77" w14:textId="77777777" w:rsidR="00606BF0" w:rsidRDefault="00606BF0" w:rsidP="00606BF0">
      <w:pPr>
        <w:pStyle w:val="Ttulo5"/>
      </w:pPr>
      <w:r>
        <w:t>Built-in Endpoint usado por el SPDP</w:t>
      </w:r>
    </w:p>
    <w:p w14:paraId="02250CFD" w14:textId="77777777" w:rsidR="00606BF0" w:rsidRDefault="00606BF0" w:rsidP="00606BF0">
      <w:r>
        <w:t xml:space="preserve">La </w:t>
      </w:r>
      <w:r>
        <w:fldChar w:fldCharType="begin"/>
      </w:r>
      <w:r>
        <w:instrText xml:space="preserve"> REF _Ref421105494 \h </w:instrText>
      </w:r>
      <w:r>
        <w:fldChar w:fldCharType="separate"/>
      </w:r>
      <w:r w:rsidR="00705AE8" w:rsidRPr="005D5F62">
        <w:t xml:space="preserve">Figura </w:t>
      </w:r>
      <w:r w:rsidR="00705AE8">
        <w:rPr>
          <w:noProof/>
        </w:rPr>
        <w:t>2</w:t>
      </w:r>
      <w:r w:rsidR="00705AE8">
        <w:noBreakHyphen/>
      </w:r>
      <w:r w:rsidR="00705AE8">
        <w:rPr>
          <w:noProof/>
        </w:rPr>
        <w:t>34</w:t>
      </w:r>
      <w:r>
        <w:fldChar w:fldCharType="end"/>
      </w:r>
      <w:r>
        <w:t xml:space="preserve"> se muestra el </w:t>
      </w:r>
      <w:r>
        <w:rPr>
          <w:i/>
        </w:rPr>
        <w:t xml:space="preserve">built-in Endpoint </w:t>
      </w:r>
      <w:r>
        <w:t>introducido por el SPDP.</w:t>
      </w:r>
    </w:p>
    <w:p w14:paraId="627007B2" w14:textId="77777777" w:rsidR="00606BF0" w:rsidRDefault="00606BF0" w:rsidP="00606BF0">
      <w:pPr>
        <w:keepNext/>
      </w:pPr>
      <w:r>
        <w:rPr>
          <w:noProof/>
          <w:lang w:eastAsia="es-EC"/>
        </w:rPr>
        <w:drawing>
          <wp:inline distT="0" distB="0" distL="0" distR="0" wp14:anchorId="477A7017" wp14:editId="3F2B1080">
            <wp:extent cx="5732145" cy="2269490"/>
            <wp:effectExtent l="0" t="0" r="190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8A71B.tmp"/>
                    <pic:cNvPicPr/>
                  </pic:nvPicPr>
                  <pic:blipFill>
                    <a:blip r:embed="rId72">
                      <a:extLst>
                        <a:ext uri="{28A0092B-C50C-407E-A947-70E740481C1C}">
                          <a14:useLocalDpi xmlns:a14="http://schemas.microsoft.com/office/drawing/2010/main" val="0"/>
                        </a:ext>
                      </a:extLst>
                    </a:blip>
                    <a:stretch>
                      <a:fillRect/>
                    </a:stretch>
                  </pic:blipFill>
                  <pic:spPr>
                    <a:xfrm>
                      <a:off x="0" y="0"/>
                      <a:ext cx="5732145" cy="2269490"/>
                    </a:xfrm>
                    <a:prstGeom prst="rect">
                      <a:avLst/>
                    </a:prstGeom>
                  </pic:spPr>
                </pic:pic>
              </a:graphicData>
            </a:graphic>
          </wp:inline>
        </w:drawing>
      </w:r>
    </w:p>
    <w:p w14:paraId="7EE423EF" w14:textId="77777777" w:rsidR="00606BF0" w:rsidRPr="005D5F62" w:rsidRDefault="00606BF0" w:rsidP="00606BF0">
      <w:pPr>
        <w:pStyle w:val="Descripcin"/>
        <w:jc w:val="center"/>
        <w:rPr>
          <w:color w:val="auto"/>
          <w:szCs w:val="24"/>
        </w:rPr>
      </w:pPr>
      <w:bookmarkStart w:id="272" w:name="_Ref421105494"/>
      <w:bookmarkStart w:id="273" w:name="_Toc421177699"/>
      <w:bookmarkStart w:id="274" w:name="_Toc421180823"/>
      <w:r w:rsidRPr="005D5F62">
        <w:rPr>
          <w:color w:val="auto"/>
          <w:szCs w:val="24"/>
        </w:rPr>
        <w:t xml:space="preserve">Figura </w:t>
      </w:r>
      <w:r>
        <w:rPr>
          <w:color w:val="auto"/>
          <w:szCs w:val="24"/>
        </w:rPr>
        <w:fldChar w:fldCharType="begin"/>
      </w:r>
      <w:r>
        <w:rPr>
          <w:color w:val="auto"/>
          <w:szCs w:val="24"/>
        </w:rPr>
        <w:instrText xml:space="preserve"> STYLEREF 1 \s </w:instrText>
      </w:r>
      <w:r>
        <w:rPr>
          <w:color w:val="auto"/>
          <w:szCs w:val="24"/>
        </w:rPr>
        <w:fldChar w:fldCharType="separate"/>
      </w:r>
      <w:r w:rsidR="00705AE8">
        <w:rPr>
          <w:noProof/>
          <w:color w:val="auto"/>
          <w:szCs w:val="24"/>
        </w:rPr>
        <w:t>2</w:t>
      </w:r>
      <w:r>
        <w:rPr>
          <w:color w:val="auto"/>
          <w:szCs w:val="24"/>
        </w:rPr>
        <w:fldChar w:fldCharType="end"/>
      </w:r>
      <w:r>
        <w:rPr>
          <w:color w:val="auto"/>
          <w:szCs w:val="24"/>
        </w:rPr>
        <w:noBreakHyphen/>
      </w:r>
      <w:r>
        <w:rPr>
          <w:color w:val="auto"/>
          <w:szCs w:val="24"/>
        </w:rPr>
        <w:fldChar w:fldCharType="begin"/>
      </w:r>
      <w:r>
        <w:rPr>
          <w:color w:val="auto"/>
          <w:szCs w:val="24"/>
        </w:rPr>
        <w:instrText xml:space="preserve"> SEQ Figura \* ARABIC \s 1 </w:instrText>
      </w:r>
      <w:r>
        <w:rPr>
          <w:color w:val="auto"/>
          <w:szCs w:val="24"/>
        </w:rPr>
        <w:fldChar w:fldCharType="separate"/>
      </w:r>
      <w:r w:rsidR="00705AE8">
        <w:rPr>
          <w:noProof/>
          <w:color w:val="auto"/>
          <w:szCs w:val="24"/>
        </w:rPr>
        <w:t>34</w:t>
      </w:r>
      <w:r>
        <w:rPr>
          <w:color w:val="auto"/>
          <w:szCs w:val="24"/>
        </w:rPr>
        <w:fldChar w:fldCharType="end"/>
      </w:r>
      <w:bookmarkEnd w:id="272"/>
      <w:r w:rsidRPr="005D5F62">
        <w:rPr>
          <w:color w:val="auto"/>
          <w:szCs w:val="24"/>
        </w:rPr>
        <w:t xml:space="preserve">. </w:t>
      </w:r>
      <w:r w:rsidRPr="005D5F62">
        <w:rPr>
          <w:i w:val="0"/>
          <w:color w:val="auto"/>
          <w:szCs w:val="24"/>
        </w:rPr>
        <w:t>El built-in Endpoint usado por el SPDP</w:t>
      </w:r>
      <w:bookmarkEnd w:id="273"/>
      <w:bookmarkEnd w:id="274"/>
    </w:p>
    <w:p w14:paraId="11438ABA" w14:textId="77777777" w:rsidR="00606BF0" w:rsidRDefault="00606BF0" w:rsidP="00606BF0">
      <w:pPr>
        <w:keepNext/>
      </w:pPr>
      <w:r>
        <w:rPr>
          <w:noProof/>
          <w:lang w:eastAsia="es-EC"/>
        </w:rPr>
        <w:lastRenderedPageBreak/>
        <w:drawing>
          <wp:inline distT="0" distB="0" distL="0" distR="0" wp14:anchorId="7224D8C9" wp14:editId="0A9D9281">
            <wp:extent cx="5732145" cy="2316480"/>
            <wp:effectExtent l="0" t="0" r="1905"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8EA80.tmp"/>
                    <pic:cNvPicPr/>
                  </pic:nvPicPr>
                  <pic:blipFill>
                    <a:blip r:embed="rId73">
                      <a:extLst>
                        <a:ext uri="{28A0092B-C50C-407E-A947-70E740481C1C}">
                          <a14:useLocalDpi xmlns:a14="http://schemas.microsoft.com/office/drawing/2010/main" val="0"/>
                        </a:ext>
                      </a:extLst>
                    </a:blip>
                    <a:stretch>
                      <a:fillRect/>
                    </a:stretch>
                  </pic:blipFill>
                  <pic:spPr>
                    <a:xfrm>
                      <a:off x="0" y="0"/>
                      <a:ext cx="5732145" cy="2316480"/>
                    </a:xfrm>
                    <a:prstGeom prst="rect">
                      <a:avLst/>
                    </a:prstGeom>
                  </pic:spPr>
                </pic:pic>
              </a:graphicData>
            </a:graphic>
          </wp:inline>
        </w:drawing>
      </w:r>
    </w:p>
    <w:p w14:paraId="672DC1A2" w14:textId="77777777" w:rsidR="00606BF0" w:rsidRDefault="00606BF0" w:rsidP="00606BF0">
      <w:pPr>
        <w:pStyle w:val="Descripcin"/>
        <w:jc w:val="center"/>
        <w:rPr>
          <w:i w:val="0"/>
          <w:color w:val="auto"/>
          <w:szCs w:val="24"/>
        </w:rPr>
      </w:pPr>
      <w:bookmarkStart w:id="275" w:name="_Toc421177700"/>
      <w:bookmarkStart w:id="276" w:name="_Toc421180824"/>
      <w:r w:rsidRPr="005D5F62">
        <w:rPr>
          <w:color w:val="auto"/>
          <w:szCs w:val="24"/>
        </w:rPr>
        <w:t xml:space="preserve">Figura </w:t>
      </w:r>
      <w:r>
        <w:rPr>
          <w:color w:val="auto"/>
          <w:szCs w:val="24"/>
        </w:rPr>
        <w:fldChar w:fldCharType="begin"/>
      </w:r>
      <w:r>
        <w:rPr>
          <w:color w:val="auto"/>
          <w:szCs w:val="24"/>
        </w:rPr>
        <w:instrText xml:space="preserve"> STYLEREF 1 \s </w:instrText>
      </w:r>
      <w:r>
        <w:rPr>
          <w:color w:val="auto"/>
          <w:szCs w:val="24"/>
        </w:rPr>
        <w:fldChar w:fldCharType="separate"/>
      </w:r>
      <w:r w:rsidR="00705AE8">
        <w:rPr>
          <w:noProof/>
          <w:color w:val="auto"/>
          <w:szCs w:val="24"/>
        </w:rPr>
        <w:t>2</w:t>
      </w:r>
      <w:r>
        <w:rPr>
          <w:color w:val="auto"/>
          <w:szCs w:val="24"/>
        </w:rPr>
        <w:fldChar w:fldCharType="end"/>
      </w:r>
      <w:r>
        <w:rPr>
          <w:color w:val="auto"/>
          <w:szCs w:val="24"/>
        </w:rPr>
        <w:noBreakHyphen/>
      </w:r>
      <w:r>
        <w:rPr>
          <w:color w:val="auto"/>
          <w:szCs w:val="24"/>
        </w:rPr>
        <w:fldChar w:fldCharType="begin"/>
      </w:r>
      <w:r>
        <w:rPr>
          <w:color w:val="auto"/>
          <w:szCs w:val="24"/>
        </w:rPr>
        <w:instrText xml:space="preserve"> SEQ Figura \* ARABIC \s 1 </w:instrText>
      </w:r>
      <w:r>
        <w:rPr>
          <w:color w:val="auto"/>
          <w:szCs w:val="24"/>
        </w:rPr>
        <w:fldChar w:fldCharType="separate"/>
      </w:r>
      <w:r w:rsidR="00705AE8">
        <w:rPr>
          <w:noProof/>
          <w:color w:val="auto"/>
          <w:szCs w:val="24"/>
        </w:rPr>
        <w:t>35</w:t>
      </w:r>
      <w:r>
        <w:rPr>
          <w:color w:val="auto"/>
          <w:szCs w:val="24"/>
        </w:rPr>
        <w:fldChar w:fldCharType="end"/>
      </w:r>
      <w:r w:rsidRPr="005D5F62">
        <w:rPr>
          <w:color w:val="auto"/>
          <w:szCs w:val="24"/>
        </w:rPr>
        <w:t xml:space="preserve">. </w:t>
      </w:r>
      <w:r w:rsidRPr="005D5F62">
        <w:rPr>
          <w:i w:val="0"/>
          <w:color w:val="auto"/>
          <w:szCs w:val="24"/>
        </w:rPr>
        <w:t>El built-in Endpoint usado por el SPDP.</w:t>
      </w:r>
      <w:bookmarkEnd w:id="275"/>
      <w:bookmarkEnd w:id="276"/>
    </w:p>
    <w:p w14:paraId="616A494E" w14:textId="77777777" w:rsidR="00606BF0" w:rsidRDefault="00606BF0" w:rsidP="00606BF0">
      <w:pPr>
        <w:rPr>
          <w:rFonts w:cs="Times New Roman"/>
          <w:bCs/>
          <w:i/>
          <w:iCs/>
          <w:color w:val="000000"/>
          <w:kern w:val="0"/>
          <w:lang w:val="es-US"/>
        </w:rPr>
      </w:pPr>
      <w:r>
        <w:t xml:space="preserve">El protocolo reserva los siguientes valores de la </w:t>
      </w:r>
      <w:r w:rsidRPr="00153D32">
        <w:rPr>
          <w:rFonts w:cs="Times New Roman"/>
          <w:b/>
          <w:bCs/>
          <w:i/>
          <w:iCs/>
          <w:color w:val="000000"/>
          <w:kern w:val="0"/>
          <w:lang w:val="es-US"/>
        </w:rPr>
        <w:t>EntityId_t</w:t>
      </w:r>
      <w:r>
        <w:rPr>
          <w:rFonts w:cs="Times New Roman"/>
          <w:b/>
          <w:bCs/>
          <w:i/>
          <w:iCs/>
          <w:color w:val="000000"/>
          <w:kern w:val="0"/>
          <w:lang w:val="es-US"/>
        </w:rPr>
        <w:t xml:space="preserve"> </w:t>
      </w:r>
      <w:r>
        <w:rPr>
          <w:rFonts w:cs="Times New Roman"/>
          <w:bCs/>
          <w:iCs/>
          <w:color w:val="000000"/>
          <w:kern w:val="0"/>
          <w:lang w:val="es-US"/>
        </w:rPr>
        <w:t xml:space="preserve">para el SPDP </w:t>
      </w:r>
      <w:r>
        <w:rPr>
          <w:rFonts w:cs="Times New Roman"/>
          <w:bCs/>
          <w:i/>
          <w:iCs/>
          <w:color w:val="000000"/>
          <w:kern w:val="0"/>
          <w:lang w:val="es-US"/>
        </w:rPr>
        <w:t>built-in Endpoint.</w:t>
      </w:r>
    </w:p>
    <w:p w14:paraId="458B0CED" w14:textId="77777777" w:rsidR="00606BF0" w:rsidRPr="00DC0C52" w:rsidRDefault="00606BF0" w:rsidP="00606BF0">
      <w:pPr>
        <w:jc w:val="center"/>
        <w:rPr>
          <w:lang w:val="en-GB"/>
        </w:rPr>
      </w:pPr>
      <w:r w:rsidRPr="00DC0C52">
        <w:rPr>
          <w:lang w:val="en-GB"/>
        </w:rPr>
        <w:t>ENTITYID_SPDP_BUILTIN_PARTICIPANT_WRITER</w:t>
      </w:r>
    </w:p>
    <w:p w14:paraId="027BC6E7" w14:textId="77777777" w:rsidR="00606BF0" w:rsidRPr="00DC0C52" w:rsidRDefault="00606BF0" w:rsidP="00606BF0">
      <w:pPr>
        <w:jc w:val="center"/>
        <w:rPr>
          <w:lang w:val="en-GB"/>
        </w:rPr>
      </w:pPr>
      <w:r w:rsidRPr="00DC0C52">
        <w:rPr>
          <w:lang w:val="en-GB"/>
        </w:rPr>
        <w:t>ENTITYID_SPDP_BUILTIN_PARTICIPANT_READER</w:t>
      </w:r>
    </w:p>
    <w:p w14:paraId="618A477C" w14:textId="77777777" w:rsidR="00606BF0" w:rsidRDefault="00606BF0" w:rsidP="00606BF0">
      <w:pPr>
        <w:rPr>
          <w:rFonts w:cs="Times New Roman"/>
          <w:iCs/>
          <w:color w:val="000000"/>
          <w:kern w:val="0"/>
          <w:lang w:val="es-US"/>
        </w:rPr>
      </w:pPr>
      <w:r>
        <w:t xml:space="preserve">El </w:t>
      </w:r>
      <w:r>
        <w:rPr>
          <w:i/>
        </w:rPr>
        <w:t xml:space="preserve">HistoryCache </w:t>
      </w:r>
      <w:r>
        <w:t xml:space="preserve">de la </w:t>
      </w:r>
      <w:r w:rsidRPr="00153D32">
        <w:rPr>
          <w:rFonts w:cs="Times New Roman"/>
          <w:i/>
          <w:iCs/>
          <w:color w:val="000000"/>
          <w:kern w:val="0"/>
          <w:lang w:val="es-US"/>
        </w:rPr>
        <w:t>SPDPbuiltinParticipantReader</w:t>
      </w:r>
      <w:r>
        <w:rPr>
          <w:rFonts w:cs="Times New Roman"/>
          <w:i/>
          <w:iCs/>
          <w:color w:val="000000"/>
          <w:kern w:val="0"/>
          <w:lang w:val="es-US"/>
        </w:rPr>
        <w:t xml:space="preserve"> </w:t>
      </w:r>
      <w:r>
        <w:rPr>
          <w:rFonts w:cs="Times New Roman"/>
          <w:iCs/>
          <w:color w:val="000000"/>
          <w:kern w:val="0"/>
          <w:lang w:val="es-US"/>
        </w:rPr>
        <w:t xml:space="preserve">contiene información sobre todos los </w:t>
      </w:r>
      <w:r>
        <w:rPr>
          <w:rFonts w:cs="Times New Roman"/>
          <w:i/>
          <w:iCs/>
          <w:color w:val="000000"/>
          <w:kern w:val="0"/>
          <w:lang w:val="es-US"/>
        </w:rPr>
        <w:t xml:space="preserve">participantes </w:t>
      </w:r>
      <w:r>
        <w:rPr>
          <w:rFonts w:cs="Times New Roman"/>
          <w:iCs/>
          <w:color w:val="000000"/>
          <w:kern w:val="0"/>
          <w:lang w:val="es-US"/>
        </w:rPr>
        <w:t xml:space="preserve">descubiertos activos; la llave usada identifica cada objeto-dato correspondiente al GUID </w:t>
      </w:r>
      <w:r>
        <w:rPr>
          <w:rFonts w:cs="Times New Roman"/>
          <w:i/>
          <w:iCs/>
          <w:color w:val="000000"/>
          <w:kern w:val="0"/>
          <w:lang w:val="es-US"/>
        </w:rPr>
        <w:t xml:space="preserve">participante. </w:t>
      </w:r>
    </w:p>
    <w:p w14:paraId="10E54967" w14:textId="77777777" w:rsidR="00606BF0" w:rsidRDefault="00606BF0" w:rsidP="00606BF0">
      <w:pPr>
        <w:rPr>
          <w:lang w:val="es-US" w:eastAsia="es-US"/>
        </w:rPr>
      </w:pPr>
      <w:r>
        <w:rPr>
          <w:lang w:val="es-US" w:eastAsia="es-US"/>
        </w:rPr>
        <w:t xml:space="preserve">Cada </w:t>
      </w:r>
      <w:r w:rsidRPr="00E54366">
        <w:rPr>
          <w:lang w:val="es-US" w:eastAsia="es-US"/>
        </w:rPr>
        <w:t xml:space="preserve">información sobre un participante es recibida por el </w:t>
      </w:r>
      <w:r w:rsidRPr="00E54366">
        <w:rPr>
          <w:i/>
          <w:lang w:val="es-US" w:eastAsia="es-US"/>
        </w:rPr>
        <w:t>SPDPbuiltinParticipantReader</w:t>
      </w:r>
      <w:r w:rsidRPr="00E54366">
        <w:rPr>
          <w:lang w:val="es-US" w:eastAsia="es-US"/>
        </w:rPr>
        <w:t xml:space="preserve">, el SPDP examina la </w:t>
      </w:r>
      <w:r w:rsidRPr="00E54366">
        <w:rPr>
          <w:i/>
          <w:lang w:val="es-US" w:eastAsia="es-US"/>
        </w:rPr>
        <w:t>HistoryCache</w:t>
      </w:r>
      <w:r w:rsidRPr="00E54366">
        <w:rPr>
          <w:lang w:val="es-US" w:eastAsia="es-US"/>
        </w:rPr>
        <w:t xml:space="preserve"> buscando una entrada con una </w:t>
      </w:r>
      <w:r>
        <w:rPr>
          <w:lang w:val="es-US" w:eastAsia="es-US"/>
        </w:rPr>
        <w:t xml:space="preserve">clave que coincide con el GUID </w:t>
      </w:r>
      <w:r w:rsidRPr="00E54366">
        <w:rPr>
          <w:i/>
          <w:lang w:val="es-US" w:eastAsia="es-US"/>
        </w:rPr>
        <w:t>participante</w:t>
      </w:r>
      <w:r w:rsidRPr="00E54366">
        <w:rPr>
          <w:lang w:val="es-US" w:eastAsia="es-US"/>
        </w:rPr>
        <w:t>. Si una entrada con una clave coincidente no está allí, una nueva entrad</w:t>
      </w:r>
      <w:r>
        <w:rPr>
          <w:lang w:val="es-US" w:eastAsia="es-US"/>
        </w:rPr>
        <w:t xml:space="preserve">a se agrega tecleando el GUID del </w:t>
      </w:r>
      <w:r w:rsidRPr="00E54366">
        <w:rPr>
          <w:i/>
          <w:lang w:val="es-US" w:eastAsia="es-US"/>
        </w:rPr>
        <w:t>participante</w:t>
      </w:r>
      <w:r w:rsidRPr="00E54366">
        <w:rPr>
          <w:lang w:val="es-US" w:eastAsia="es-US"/>
        </w:rPr>
        <w:t>.</w:t>
      </w:r>
    </w:p>
    <w:p w14:paraId="473DA75E" w14:textId="77777777" w:rsidR="00606BF0" w:rsidRDefault="00606BF0" w:rsidP="00606BF0">
      <w:pPr>
        <w:rPr>
          <w:lang w:val="es-US" w:eastAsia="es-US"/>
        </w:rPr>
      </w:pPr>
      <w:r w:rsidRPr="00E54366">
        <w:rPr>
          <w:lang w:val="es-US" w:eastAsia="es-US"/>
        </w:rPr>
        <w:t xml:space="preserve">Periódicamente, el SPDP examina la </w:t>
      </w:r>
      <w:r w:rsidRPr="00E56FEE">
        <w:rPr>
          <w:i/>
          <w:lang w:val="es-US" w:eastAsia="es-US"/>
        </w:rPr>
        <w:t>SPDPbuiltinParticipantReader</w:t>
      </w:r>
      <w:r>
        <w:rPr>
          <w:i/>
          <w:lang w:val="es-US" w:eastAsia="es-US"/>
        </w:rPr>
        <w:t xml:space="preserve">, </w:t>
      </w:r>
      <w:r>
        <w:rPr>
          <w:lang w:val="es-US" w:eastAsia="es-US"/>
        </w:rPr>
        <w:t>la</w:t>
      </w:r>
      <w:r w:rsidRPr="00E54366">
        <w:rPr>
          <w:lang w:val="es-US" w:eastAsia="es-US"/>
        </w:rPr>
        <w:t xml:space="preserve"> </w:t>
      </w:r>
      <w:r w:rsidRPr="00E56FEE">
        <w:rPr>
          <w:i/>
          <w:lang w:val="es-US" w:eastAsia="es-US"/>
        </w:rPr>
        <w:t xml:space="preserve">HistoryCache </w:t>
      </w:r>
      <w:r>
        <w:rPr>
          <w:lang w:val="es-US" w:eastAsia="es-US"/>
        </w:rPr>
        <w:t>busca entradas obsoletas definida</w:t>
      </w:r>
      <w:r w:rsidRPr="00E54366">
        <w:rPr>
          <w:lang w:val="es-US" w:eastAsia="es-US"/>
        </w:rPr>
        <w:t xml:space="preserve">s como aquellos que no se han renovado por un período más largo que su </w:t>
      </w:r>
      <w:r w:rsidRPr="00E56FEE">
        <w:rPr>
          <w:i/>
          <w:lang w:val="es-US" w:eastAsia="es-US"/>
        </w:rPr>
        <w:t>leaseDuration</w:t>
      </w:r>
      <w:r w:rsidRPr="00E54366">
        <w:rPr>
          <w:lang w:val="es-US" w:eastAsia="es-US"/>
        </w:rPr>
        <w:t xml:space="preserve"> especificado. Se eliminan las entradas obsoletas.</w:t>
      </w:r>
    </w:p>
    <w:p w14:paraId="234AAEC5" w14:textId="77777777" w:rsidR="00606BF0" w:rsidRDefault="00606BF0" w:rsidP="00606BF0">
      <w:pPr>
        <w:pStyle w:val="Ttulo4"/>
        <w:rPr>
          <w:lang w:val="es-US" w:eastAsia="es-US"/>
        </w:rPr>
      </w:pPr>
      <w:r>
        <w:rPr>
          <w:lang w:val="es-US" w:eastAsia="es-US"/>
        </w:rPr>
        <w:t>Simple Endpoint Discovery Protocol</w:t>
      </w:r>
    </w:p>
    <w:p w14:paraId="031F8B72" w14:textId="77777777" w:rsidR="00606BF0" w:rsidRDefault="00606BF0" w:rsidP="00606BF0">
      <w:pPr>
        <w:rPr>
          <w:lang w:val="es-US" w:eastAsia="es-US"/>
        </w:rPr>
      </w:pPr>
      <w:r>
        <w:rPr>
          <w:lang w:val="es-US" w:eastAsia="es-US"/>
        </w:rPr>
        <w:t xml:space="preserve">Un EDP define la información intercambiada requerida entre dos </w:t>
      </w:r>
      <w:r>
        <w:rPr>
          <w:i/>
          <w:lang w:val="es-US" w:eastAsia="es-US"/>
        </w:rPr>
        <w:t xml:space="preserve">participantes </w:t>
      </w:r>
      <w:r>
        <w:rPr>
          <w:lang w:val="es-US" w:eastAsia="es-US"/>
        </w:rPr>
        <w:t xml:space="preserve">para descubrir </w:t>
      </w:r>
      <w:r>
        <w:rPr>
          <w:i/>
          <w:lang w:val="es-US" w:eastAsia="es-US"/>
        </w:rPr>
        <w:t xml:space="preserve">Writer </w:t>
      </w:r>
      <w:r>
        <w:rPr>
          <w:lang w:val="es-US" w:eastAsia="es-US"/>
        </w:rPr>
        <w:t xml:space="preserve">y </w:t>
      </w:r>
      <w:r>
        <w:rPr>
          <w:i/>
          <w:lang w:val="es-US" w:eastAsia="es-US"/>
        </w:rPr>
        <w:t xml:space="preserve">Reader Endpoint. </w:t>
      </w:r>
    </w:p>
    <w:p w14:paraId="6C3539A7" w14:textId="77777777" w:rsidR="00606BF0" w:rsidRDefault="00606BF0" w:rsidP="00606BF0">
      <w:pPr>
        <w:rPr>
          <w:rFonts w:cs="Times New Roman"/>
          <w:color w:val="000000"/>
          <w:kern w:val="0"/>
          <w:lang w:val="es-US"/>
        </w:rPr>
      </w:pPr>
      <w:r>
        <w:rPr>
          <w:lang w:val="es-US" w:eastAsia="es-US"/>
        </w:rPr>
        <w:lastRenderedPageBreak/>
        <w:t xml:space="preserve">Un participante puede soportar varios EDP, pero para el propósito de interoperabilidad, todas las implementaciones soportarían para el caso de </w:t>
      </w:r>
      <w:r w:rsidRPr="00E56FEE">
        <w:rPr>
          <w:rFonts w:cs="Times New Roman"/>
          <w:i/>
          <w:iCs/>
          <w:color w:val="000000"/>
          <w:kern w:val="0"/>
          <w:lang w:val="es-US"/>
        </w:rPr>
        <w:t>Simple Endpoint Discovery Protocol</w:t>
      </w:r>
      <w:r w:rsidRPr="00E56FEE">
        <w:rPr>
          <w:rFonts w:cs="Times New Roman"/>
          <w:color w:val="000000"/>
          <w:kern w:val="0"/>
          <w:lang w:val="es-US"/>
        </w:rPr>
        <w:t>.</w:t>
      </w:r>
    </w:p>
    <w:p w14:paraId="50F1A013" w14:textId="77777777" w:rsidR="00606BF0" w:rsidRDefault="00606BF0" w:rsidP="00606BF0">
      <w:pPr>
        <w:rPr>
          <w:rFonts w:cs="Times New Roman"/>
          <w:color w:val="000000"/>
          <w:kern w:val="0"/>
          <w:lang w:val="es-US"/>
        </w:rPr>
      </w:pPr>
      <w:r>
        <w:rPr>
          <w:rFonts w:cs="Times New Roman"/>
          <w:color w:val="000000"/>
          <w:kern w:val="0"/>
          <w:lang w:val="es-US"/>
        </w:rPr>
        <w:t xml:space="preserve">Similar al SPDP, el Protocolo de descubrimiento simple </w:t>
      </w:r>
      <w:r>
        <w:rPr>
          <w:rFonts w:cs="Times New Roman"/>
          <w:i/>
          <w:color w:val="000000"/>
          <w:kern w:val="0"/>
          <w:lang w:val="es-US"/>
        </w:rPr>
        <w:t xml:space="preserve">endpoint </w:t>
      </w:r>
      <w:r>
        <w:rPr>
          <w:rFonts w:cs="Times New Roman"/>
          <w:color w:val="000000"/>
          <w:kern w:val="0"/>
          <w:lang w:val="es-US"/>
        </w:rPr>
        <w:t xml:space="preserve">utilizamos predefinidos </w:t>
      </w:r>
      <w:r>
        <w:rPr>
          <w:rFonts w:cs="Times New Roman"/>
          <w:i/>
          <w:color w:val="000000"/>
          <w:kern w:val="0"/>
          <w:lang w:val="es-US"/>
        </w:rPr>
        <w:t xml:space="preserve">built-in Endpoint. </w:t>
      </w:r>
      <w:r>
        <w:rPr>
          <w:rFonts w:cs="Times New Roman"/>
          <w:color w:val="000000"/>
          <w:kern w:val="0"/>
          <w:lang w:val="es-US"/>
        </w:rPr>
        <w:t xml:space="preserve">La utilización </w:t>
      </w:r>
      <w:r>
        <w:rPr>
          <w:rFonts w:cs="Times New Roman"/>
          <w:i/>
          <w:color w:val="000000"/>
          <w:kern w:val="0"/>
          <w:lang w:val="es-US"/>
        </w:rPr>
        <w:t xml:space="preserve">built-in Endpoint </w:t>
      </w:r>
      <w:r>
        <w:rPr>
          <w:rFonts w:cs="Times New Roman"/>
          <w:color w:val="000000"/>
          <w:kern w:val="0"/>
          <w:lang w:val="es-US"/>
        </w:rPr>
        <w:t xml:space="preserve">predefinidos significa que una vez que un </w:t>
      </w:r>
      <w:r>
        <w:rPr>
          <w:rFonts w:cs="Times New Roman"/>
          <w:i/>
          <w:color w:val="000000"/>
          <w:kern w:val="0"/>
          <w:lang w:val="es-US"/>
        </w:rPr>
        <w:t xml:space="preserve">participante </w:t>
      </w:r>
      <w:r>
        <w:rPr>
          <w:rFonts w:cs="Times New Roman"/>
          <w:color w:val="000000"/>
          <w:kern w:val="0"/>
          <w:lang w:val="es-US"/>
        </w:rPr>
        <w:t xml:space="preserve">conoce de la presencia de otro </w:t>
      </w:r>
      <w:r>
        <w:rPr>
          <w:rFonts w:cs="Times New Roman"/>
          <w:i/>
          <w:color w:val="000000"/>
          <w:kern w:val="0"/>
          <w:lang w:val="es-US"/>
        </w:rPr>
        <w:t xml:space="preserve">participante, </w:t>
      </w:r>
      <w:r>
        <w:rPr>
          <w:rFonts w:cs="Times New Roman"/>
          <w:color w:val="000000"/>
          <w:kern w:val="0"/>
          <w:lang w:val="es-US"/>
        </w:rPr>
        <w:t xml:space="preserve">que puede asumir la presencia de los </w:t>
      </w:r>
      <w:r>
        <w:rPr>
          <w:rFonts w:cs="Times New Roman"/>
          <w:i/>
          <w:color w:val="000000"/>
          <w:kern w:val="0"/>
          <w:lang w:val="es-US"/>
        </w:rPr>
        <w:t xml:space="preserve">built-in Endpoint </w:t>
      </w:r>
      <w:r>
        <w:rPr>
          <w:rFonts w:cs="Times New Roman"/>
          <w:color w:val="000000"/>
          <w:kern w:val="0"/>
          <w:lang w:val="es-US"/>
        </w:rPr>
        <w:t xml:space="preserve">puestos a su disposición por el </w:t>
      </w:r>
      <w:r>
        <w:rPr>
          <w:rFonts w:cs="Times New Roman"/>
          <w:i/>
          <w:color w:val="000000"/>
          <w:kern w:val="0"/>
          <w:lang w:val="es-US"/>
        </w:rPr>
        <w:t xml:space="preserve">participante </w:t>
      </w:r>
      <w:r>
        <w:rPr>
          <w:rFonts w:cs="Times New Roman"/>
          <w:color w:val="000000"/>
          <w:kern w:val="0"/>
          <w:lang w:val="es-US"/>
        </w:rPr>
        <w:t xml:space="preserve">remoto y establece la asociación con el </w:t>
      </w:r>
      <w:r>
        <w:rPr>
          <w:rFonts w:cs="Times New Roman"/>
          <w:i/>
          <w:color w:val="000000"/>
          <w:kern w:val="0"/>
          <w:lang w:val="es-US"/>
        </w:rPr>
        <w:t xml:space="preserve">built-in Endpoint </w:t>
      </w:r>
      <w:r>
        <w:rPr>
          <w:rFonts w:cs="Times New Roman"/>
          <w:color w:val="000000"/>
          <w:kern w:val="0"/>
          <w:lang w:val="es-US"/>
        </w:rPr>
        <w:t>localmente asociado.</w:t>
      </w:r>
    </w:p>
    <w:p w14:paraId="6096D2BD" w14:textId="77777777" w:rsidR="00606BF0" w:rsidRDefault="00606BF0" w:rsidP="00606BF0">
      <w:pPr>
        <w:rPr>
          <w:rFonts w:cs="Times New Roman"/>
          <w:color w:val="000000"/>
          <w:kern w:val="0"/>
          <w:lang w:val="es-US"/>
        </w:rPr>
      </w:pPr>
      <w:r>
        <w:rPr>
          <w:rFonts w:cs="Times New Roman"/>
          <w:color w:val="000000"/>
          <w:kern w:val="0"/>
          <w:lang w:val="es-US"/>
        </w:rPr>
        <w:t xml:space="preserve">El protocolo utilizado para la comunicación entre los </w:t>
      </w:r>
      <w:r>
        <w:rPr>
          <w:rFonts w:cs="Times New Roman"/>
          <w:i/>
          <w:color w:val="000000"/>
          <w:kern w:val="0"/>
          <w:lang w:val="es-US"/>
        </w:rPr>
        <w:t xml:space="preserve">built-in Endpoint </w:t>
      </w:r>
      <w:r>
        <w:rPr>
          <w:rFonts w:cs="Times New Roman"/>
          <w:color w:val="000000"/>
          <w:kern w:val="0"/>
          <w:lang w:val="es-US"/>
        </w:rPr>
        <w:t xml:space="preserve">es el mismo usado por la aplicación definida </w:t>
      </w:r>
      <w:r>
        <w:rPr>
          <w:rFonts w:cs="Times New Roman"/>
          <w:i/>
          <w:color w:val="000000"/>
          <w:kern w:val="0"/>
          <w:lang w:val="es-US"/>
        </w:rPr>
        <w:t xml:space="preserve">Endpoint. </w:t>
      </w:r>
      <w:r>
        <w:rPr>
          <w:rFonts w:cs="Times New Roman"/>
          <w:color w:val="000000"/>
          <w:kern w:val="0"/>
          <w:lang w:val="es-US"/>
        </w:rPr>
        <w:t>Por lo tanto</w:t>
      </w:r>
      <w:r w:rsidRPr="0029529E">
        <w:rPr>
          <w:rFonts w:cs="Times New Roman"/>
          <w:color w:val="000000"/>
          <w:kern w:val="0"/>
          <w:lang w:val="es-US"/>
        </w:rPr>
        <w:t xml:space="preserve">, mediante la lectura </w:t>
      </w:r>
      <w:r>
        <w:rPr>
          <w:rFonts w:cs="Times New Roman"/>
          <w:color w:val="000000"/>
          <w:kern w:val="0"/>
          <w:lang w:val="es-US"/>
        </w:rPr>
        <w:t xml:space="preserve">del </w:t>
      </w:r>
      <w:r>
        <w:rPr>
          <w:rFonts w:cs="Times New Roman"/>
          <w:i/>
          <w:color w:val="000000"/>
          <w:kern w:val="0"/>
          <w:lang w:val="es-US"/>
        </w:rPr>
        <w:t xml:space="preserve">built-in </w:t>
      </w:r>
      <w:r w:rsidRPr="0029529E">
        <w:rPr>
          <w:rFonts w:cs="Times New Roman"/>
          <w:i/>
          <w:color w:val="000000"/>
          <w:kern w:val="0"/>
          <w:lang w:val="es-US"/>
        </w:rPr>
        <w:t>Reader</w:t>
      </w:r>
      <w:r>
        <w:rPr>
          <w:rFonts w:cs="Times New Roman"/>
          <w:i/>
          <w:color w:val="000000"/>
          <w:kern w:val="0"/>
          <w:lang w:val="es-US"/>
        </w:rPr>
        <w:t xml:space="preserve"> </w:t>
      </w:r>
      <w:r w:rsidRPr="0029529E">
        <w:rPr>
          <w:rFonts w:cs="Times New Roman"/>
          <w:color w:val="000000"/>
          <w:kern w:val="0"/>
          <w:lang w:val="es-US"/>
        </w:rPr>
        <w:t xml:space="preserve"> </w:t>
      </w:r>
      <w:r>
        <w:rPr>
          <w:rFonts w:cs="Times New Roman"/>
          <w:i/>
          <w:color w:val="000000"/>
          <w:kern w:val="0"/>
          <w:lang w:val="es-US"/>
        </w:rPr>
        <w:t>Endpoint</w:t>
      </w:r>
      <w:r>
        <w:rPr>
          <w:rFonts w:cs="Times New Roman"/>
          <w:color w:val="000000"/>
          <w:kern w:val="0"/>
          <w:lang w:val="es-US"/>
        </w:rPr>
        <w:t xml:space="preserve">, el </w:t>
      </w:r>
      <w:r w:rsidRPr="0029529E">
        <w:rPr>
          <w:rFonts w:cs="Times New Roman"/>
          <w:color w:val="000000"/>
          <w:kern w:val="0"/>
          <w:lang w:val="es-US"/>
        </w:rPr>
        <w:t xml:space="preserve"> protocolo máquina virtual puede descubrir la presencia </w:t>
      </w:r>
      <w:r>
        <w:rPr>
          <w:rFonts w:cs="Times New Roman"/>
          <w:color w:val="000000"/>
          <w:kern w:val="0"/>
          <w:lang w:val="es-US"/>
        </w:rPr>
        <w:t>QoS</w:t>
      </w:r>
      <w:r w:rsidRPr="0029529E">
        <w:rPr>
          <w:rFonts w:cs="Times New Roman"/>
          <w:color w:val="000000"/>
          <w:kern w:val="0"/>
          <w:lang w:val="es-US"/>
        </w:rPr>
        <w:t xml:space="preserve"> de las Entidades DDS que pertenecen a las </w:t>
      </w:r>
      <w:r w:rsidRPr="0029529E">
        <w:rPr>
          <w:rFonts w:cs="Times New Roman"/>
          <w:i/>
          <w:color w:val="000000"/>
          <w:kern w:val="0"/>
          <w:lang w:val="es-US"/>
        </w:rPr>
        <w:t>participantes</w:t>
      </w:r>
      <w:r w:rsidRPr="0029529E">
        <w:rPr>
          <w:rFonts w:cs="Times New Roman"/>
          <w:color w:val="000000"/>
          <w:kern w:val="0"/>
          <w:lang w:val="es-US"/>
        </w:rPr>
        <w:t xml:space="preserve"> remotos. Del mismo modo, escribiendo el </w:t>
      </w:r>
      <w:r w:rsidRPr="0029529E">
        <w:rPr>
          <w:rFonts w:cs="Times New Roman"/>
          <w:i/>
          <w:color w:val="000000"/>
          <w:kern w:val="0"/>
          <w:lang w:val="es-US"/>
        </w:rPr>
        <w:t>Writer</w:t>
      </w:r>
      <w:r>
        <w:rPr>
          <w:rFonts w:cs="Times New Roman"/>
          <w:color w:val="000000"/>
          <w:kern w:val="0"/>
          <w:lang w:val="es-US"/>
        </w:rPr>
        <w:t xml:space="preserve"> incorpora criterios de valoración qu</w:t>
      </w:r>
      <w:r w:rsidRPr="0029529E">
        <w:rPr>
          <w:rFonts w:cs="Times New Roman"/>
          <w:color w:val="000000"/>
          <w:kern w:val="0"/>
          <w:lang w:val="es-US"/>
        </w:rPr>
        <w:t xml:space="preserve">e un </w:t>
      </w:r>
      <w:r w:rsidRPr="0029529E">
        <w:rPr>
          <w:rFonts w:cs="Times New Roman"/>
          <w:i/>
          <w:color w:val="000000"/>
          <w:kern w:val="0"/>
          <w:lang w:val="es-US"/>
        </w:rPr>
        <w:t>participante</w:t>
      </w:r>
      <w:r w:rsidRPr="0029529E">
        <w:rPr>
          <w:rFonts w:cs="Times New Roman"/>
          <w:color w:val="000000"/>
          <w:kern w:val="0"/>
          <w:lang w:val="es-US"/>
        </w:rPr>
        <w:t xml:space="preserve"> puede informar a los demás de la existencia y calidad de servicio de las entidades locales DDS</w:t>
      </w:r>
      <w:r>
        <w:rPr>
          <w:rFonts w:cs="Times New Roman"/>
          <w:color w:val="000000"/>
          <w:kern w:val="0"/>
          <w:lang w:val="es-US"/>
        </w:rPr>
        <w:t>.</w:t>
      </w:r>
    </w:p>
    <w:p w14:paraId="151F94B3" w14:textId="77777777" w:rsidR="00606BF0" w:rsidRDefault="00606BF0" w:rsidP="00606BF0">
      <w:pPr>
        <w:pStyle w:val="Ttulo5"/>
        <w:rPr>
          <w:lang w:val="es-US"/>
        </w:rPr>
      </w:pPr>
      <w:r>
        <w:rPr>
          <w:lang w:val="es-US"/>
        </w:rPr>
        <w:t>Built-in Endpoint utilizado por el SEDP</w:t>
      </w:r>
    </w:p>
    <w:p w14:paraId="77984A0D" w14:textId="77777777" w:rsidR="00606BF0" w:rsidRDefault="00606BF0" w:rsidP="00606BF0">
      <w:pPr>
        <w:rPr>
          <w:lang w:val="es-US"/>
        </w:rPr>
      </w:pPr>
      <w:r>
        <w:rPr>
          <w:lang w:val="es-US"/>
        </w:rPr>
        <w:t xml:space="preserve">Los mapas SEDP de los </w:t>
      </w:r>
      <w:r>
        <w:rPr>
          <w:i/>
          <w:lang w:val="es-US"/>
        </w:rPr>
        <w:t xml:space="preserve">built-in Entity </w:t>
      </w:r>
      <w:r>
        <w:rPr>
          <w:lang w:val="es-US"/>
        </w:rPr>
        <w:t xml:space="preserve">para el “DCPSSubscription”, “DCPSPublication” y el Topic “DCPSTopic”. Acorde a la especificación DDS, el </w:t>
      </w:r>
      <w:r>
        <w:rPr>
          <w:i/>
          <w:lang w:val="es-US"/>
        </w:rPr>
        <w:t>reliability</w:t>
      </w:r>
      <w:r>
        <w:rPr>
          <w:lang w:val="es-US"/>
        </w:rPr>
        <w:t xml:space="preserve"> QoS para este </w:t>
      </w:r>
      <w:r>
        <w:rPr>
          <w:i/>
          <w:lang w:val="es-US"/>
        </w:rPr>
        <w:t xml:space="preserve">built-in Entity </w:t>
      </w:r>
      <w:r>
        <w:rPr>
          <w:lang w:val="es-US"/>
        </w:rPr>
        <w:t>se establece en “</w:t>
      </w:r>
      <w:r>
        <w:rPr>
          <w:i/>
          <w:lang w:val="es-US"/>
        </w:rPr>
        <w:t>reliable</w:t>
      </w:r>
      <w:r>
        <w:rPr>
          <w:lang w:val="es-US"/>
        </w:rPr>
        <w:t xml:space="preserve">”. El SEDP, por lo tanto, los mapas de cada uno corresponden al </w:t>
      </w:r>
      <w:r>
        <w:rPr>
          <w:i/>
          <w:lang w:val="es-US"/>
        </w:rPr>
        <w:t xml:space="preserve">built-in DDS DataWriter </w:t>
      </w:r>
      <w:r>
        <w:rPr>
          <w:lang w:val="es-US"/>
        </w:rPr>
        <w:t xml:space="preserve">o </w:t>
      </w:r>
      <w:r>
        <w:rPr>
          <w:i/>
          <w:lang w:val="es-US"/>
        </w:rPr>
        <w:t xml:space="preserve">DataReader </w:t>
      </w:r>
      <w:r>
        <w:rPr>
          <w:lang w:val="es-US"/>
        </w:rPr>
        <w:t xml:space="preserve">en los correspondientes confiables </w:t>
      </w:r>
      <w:r>
        <w:rPr>
          <w:i/>
          <w:lang w:val="es-US"/>
        </w:rPr>
        <w:t xml:space="preserve">Writer </w:t>
      </w:r>
      <w:r>
        <w:rPr>
          <w:lang w:val="es-US"/>
        </w:rPr>
        <w:t xml:space="preserve">y </w:t>
      </w:r>
      <w:r>
        <w:rPr>
          <w:i/>
          <w:lang w:val="es-US"/>
        </w:rPr>
        <w:t xml:space="preserve">Reader </w:t>
      </w:r>
      <w:r>
        <w:rPr>
          <w:lang w:val="es-US"/>
        </w:rPr>
        <w:t xml:space="preserve">RTPS </w:t>
      </w:r>
      <w:r>
        <w:rPr>
          <w:i/>
          <w:lang w:val="es-US"/>
        </w:rPr>
        <w:t>Endpoint</w:t>
      </w:r>
      <w:r>
        <w:rPr>
          <w:lang w:val="es-US"/>
        </w:rPr>
        <w:t>.</w:t>
      </w:r>
    </w:p>
    <w:p w14:paraId="285DC950" w14:textId="77777777" w:rsidR="00606BF0" w:rsidRPr="00854CC6" w:rsidRDefault="00606BF0" w:rsidP="00606BF0">
      <w:pPr>
        <w:rPr>
          <w:lang w:val="es-US"/>
        </w:rPr>
      </w:pPr>
      <w:r>
        <w:rPr>
          <w:lang w:val="es-US"/>
        </w:rPr>
        <w:t xml:space="preserve">Por ejemplo, como se muestra en la </w:t>
      </w:r>
      <w:r>
        <w:rPr>
          <w:lang w:val="es-US"/>
        </w:rPr>
        <w:fldChar w:fldCharType="begin"/>
      </w:r>
      <w:r>
        <w:rPr>
          <w:lang w:val="es-US"/>
        </w:rPr>
        <w:instrText xml:space="preserve"> REF _Ref421165894 \h </w:instrText>
      </w:r>
      <w:r>
        <w:rPr>
          <w:lang w:val="es-US"/>
        </w:rPr>
      </w:r>
      <w:r>
        <w:rPr>
          <w:lang w:val="es-US"/>
        </w:rPr>
        <w:fldChar w:fldCharType="separate"/>
      </w:r>
      <w:r w:rsidR="00705AE8" w:rsidRPr="00854CC6">
        <w:rPr>
          <w:rFonts w:cs="Times New Roman"/>
        </w:rPr>
        <w:t xml:space="preserve">Figura </w:t>
      </w:r>
      <w:r w:rsidR="00705AE8">
        <w:rPr>
          <w:rFonts w:cs="Times New Roman"/>
          <w:noProof/>
        </w:rPr>
        <w:t>2</w:t>
      </w:r>
      <w:r w:rsidR="00705AE8">
        <w:rPr>
          <w:rFonts w:cs="Times New Roman"/>
        </w:rPr>
        <w:noBreakHyphen/>
      </w:r>
      <w:r w:rsidR="00705AE8">
        <w:rPr>
          <w:rFonts w:cs="Times New Roman"/>
          <w:noProof/>
        </w:rPr>
        <w:t>36</w:t>
      </w:r>
      <w:r>
        <w:rPr>
          <w:lang w:val="es-US"/>
        </w:rPr>
        <w:fldChar w:fldCharType="end"/>
      </w:r>
      <w:r>
        <w:rPr>
          <w:lang w:val="es-US"/>
        </w:rPr>
        <w:t xml:space="preserve">, el DDS </w:t>
      </w:r>
      <w:r>
        <w:rPr>
          <w:i/>
          <w:lang w:val="es-US"/>
        </w:rPr>
        <w:t xml:space="preserve">built-in DataWriter </w:t>
      </w:r>
      <w:r>
        <w:rPr>
          <w:lang w:val="es-US"/>
        </w:rPr>
        <w:t>para el “DCPSPublication”,  y el Topic “DCPSTopic” puede asignar un</w:t>
      </w:r>
      <w:r w:rsidRPr="001C689B">
        <w:rPr>
          <w:lang w:val="es-US"/>
        </w:rPr>
        <w:t xml:space="preserve"> </w:t>
      </w:r>
      <w:r w:rsidRPr="00854CC6">
        <w:rPr>
          <w:i/>
          <w:lang w:val="es-US"/>
        </w:rPr>
        <w:t xml:space="preserve">StatefulWriter RTPS </w:t>
      </w:r>
      <w:r w:rsidRPr="001C689B">
        <w:rPr>
          <w:lang w:val="es-US"/>
        </w:rPr>
        <w:t xml:space="preserve">fiables y los DDS </w:t>
      </w:r>
      <w:r w:rsidRPr="00854CC6">
        <w:rPr>
          <w:i/>
          <w:lang w:val="es-US"/>
        </w:rPr>
        <w:t>DataReaders</w:t>
      </w:r>
      <w:r w:rsidRPr="001C689B">
        <w:rPr>
          <w:lang w:val="es-US"/>
        </w:rPr>
        <w:t xml:space="preserve"> a </w:t>
      </w:r>
      <w:r w:rsidRPr="00854CC6">
        <w:rPr>
          <w:i/>
          <w:lang w:val="es-US"/>
        </w:rPr>
        <w:t>StatefulReader</w:t>
      </w:r>
      <w:r w:rsidRPr="001C689B">
        <w:rPr>
          <w:lang w:val="es-US"/>
        </w:rPr>
        <w:t xml:space="preserve"> RTPS fiables. </w:t>
      </w:r>
      <w:r>
        <w:rPr>
          <w:lang w:val="es-US"/>
        </w:rPr>
        <w:t>Las i</w:t>
      </w:r>
      <w:r w:rsidRPr="001C689B">
        <w:rPr>
          <w:lang w:val="es-US"/>
        </w:rPr>
        <w:t>mplementaciones reales no necesitan utilizar la referencia de estado. Para el propósito de la interoperabilidad, es suficiente que una implementación proporcion</w:t>
      </w:r>
      <w:r>
        <w:rPr>
          <w:lang w:val="es-US"/>
        </w:rPr>
        <w:t>e</w:t>
      </w:r>
      <w:r w:rsidRPr="001C689B">
        <w:rPr>
          <w:lang w:val="es-US"/>
        </w:rPr>
        <w:t xml:space="preserve"> </w:t>
      </w:r>
      <w:r>
        <w:rPr>
          <w:lang w:val="es-US"/>
        </w:rPr>
        <w:t xml:space="preserve">lo requerido para </w:t>
      </w:r>
      <w:r>
        <w:rPr>
          <w:i/>
          <w:lang w:val="es-US"/>
        </w:rPr>
        <w:t xml:space="preserve">built-in Endpoint </w:t>
      </w:r>
      <w:r>
        <w:rPr>
          <w:lang w:val="es-US"/>
        </w:rPr>
        <w:t xml:space="preserve">y comunicación </w:t>
      </w:r>
      <w:r>
        <w:rPr>
          <w:lang w:val="es-US"/>
        </w:rPr>
        <w:lastRenderedPageBreak/>
        <w:t>confiable que satisfaga a los requerimientos generales que se han nombrado en la sección anterior.</w:t>
      </w:r>
    </w:p>
    <w:p w14:paraId="3100CDD1" w14:textId="77777777" w:rsidR="00606BF0" w:rsidRDefault="00606BF0" w:rsidP="00606BF0">
      <w:pPr>
        <w:keepNext/>
      </w:pPr>
      <w:r>
        <w:rPr>
          <w:noProof/>
          <w:lang w:eastAsia="es-EC"/>
        </w:rPr>
        <w:drawing>
          <wp:inline distT="0" distB="0" distL="0" distR="0" wp14:anchorId="5A0A1F86" wp14:editId="51684E84">
            <wp:extent cx="5732145" cy="2350135"/>
            <wp:effectExtent l="0" t="0" r="190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DC1A77.tmp"/>
                    <pic:cNvPicPr/>
                  </pic:nvPicPr>
                  <pic:blipFill>
                    <a:blip r:embed="rId74">
                      <a:extLst>
                        <a:ext uri="{28A0092B-C50C-407E-A947-70E740481C1C}">
                          <a14:useLocalDpi xmlns:a14="http://schemas.microsoft.com/office/drawing/2010/main" val="0"/>
                        </a:ext>
                      </a:extLst>
                    </a:blip>
                    <a:stretch>
                      <a:fillRect/>
                    </a:stretch>
                  </pic:blipFill>
                  <pic:spPr>
                    <a:xfrm>
                      <a:off x="0" y="0"/>
                      <a:ext cx="5732145" cy="2350135"/>
                    </a:xfrm>
                    <a:prstGeom prst="rect">
                      <a:avLst/>
                    </a:prstGeom>
                  </pic:spPr>
                </pic:pic>
              </a:graphicData>
            </a:graphic>
          </wp:inline>
        </w:drawing>
      </w:r>
    </w:p>
    <w:p w14:paraId="06E496E8" w14:textId="77777777" w:rsidR="00606BF0" w:rsidRDefault="00606BF0" w:rsidP="00606BF0">
      <w:pPr>
        <w:pStyle w:val="Descripcin"/>
        <w:jc w:val="center"/>
        <w:rPr>
          <w:rFonts w:cs="Times New Roman"/>
          <w:i w:val="0"/>
          <w:color w:val="auto"/>
          <w:szCs w:val="24"/>
        </w:rPr>
      </w:pPr>
      <w:bookmarkStart w:id="277" w:name="_Ref421165894"/>
      <w:bookmarkStart w:id="278" w:name="_Toc421177701"/>
      <w:bookmarkStart w:id="279" w:name="_Toc421180825"/>
      <w:r w:rsidRPr="00854CC6">
        <w:rPr>
          <w:rFonts w:cs="Times New Roman"/>
          <w:color w:val="auto"/>
          <w:szCs w:val="24"/>
        </w:rPr>
        <w:t xml:space="preserve">Figura </w:t>
      </w:r>
      <w:r>
        <w:rPr>
          <w:rFonts w:cs="Times New Roman"/>
          <w:color w:val="auto"/>
          <w:szCs w:val="24"/>
        </w:rPr>
        <w:fldChar w:fldCharType="begin"/>
      </w:r>
      <w:r>
        <w:rPr>
          <w:rFonts w:cs="Times New Roman"/>
          <w:color w:val="auto"/>
          <w:szCs w:val="24"/>
        </w:rPr>
        <w:instrText xml:space="preserve"> STYLEREF 1 \s </w:instrText>
      </w:r>
      <w:r>
        <w:rPr>
          <w:rFonts w:cs="Times New Roman"/>
          <w:color w:val="auto"/>
          <w:szCs w:val="24"/>
        </w:rPr>
        <w:fldChar w:fldCharType="separate"/>
      </w:r>
      <w:r w:rsidR="00705AE8">
        <w:rPr>
          <w:rFonts w:cs="Times New Roman"/>
          <w:noProof/>
          <w:color w:val="auto"/>
          <w:szCs w:val="24"/>
        </w:rPr>
        <w:t>2</w:t>
      </w:r>
      <w:r>
        <w:rPr>
          <w:rFonts w:cs="Times New Roman"/>
          <w:color w:val="auto"/>
          <w:szCs w:val="24"/>
        </w:rPr>
        <w:fldChar w:fldCharType="end"/>
      </w:r>
      <w:r>
        <w:rPr>
          <w:rFonts w:cs="Times New Roman"/>
          <w:color w:val="auto"/>
          <w:szCs w:val="24"/>
        </w:rPr>
        <w:noBreakHyphen/>
      </w:r>
      <w:r>
        <w:rPr>
          <w:rFonts w:cs="Times New Roman"/>
          <w:color w:val="auto"/>
          <w:szCs w:val="24"/>
        </w:rPr>
        <w:fldChar w:fldCharType="begin"/>
      </w:r>
      <w:r>
        <w:rPr>
          <w:rFonts w:cs="Times New Roman"/>
          <w:color w:val="auto"/>
          <w:szCs w:val="24"/>
        </w:rPr>
        <w:instrText xml:space="preserve"> SEQ Figura \* ARABIC \s 1 </w:instrText>
      </w:r>
      <w:r>
        <w:rPr>
          <w:rFonts w:cs="Times New Roman"/>
          <w:color w:val="auto"/>
          <w:szCs w:val="24"/>
        </w:rPr>
        <w:fldChar w:fldCharType="separate"/>
      </w:r>
      <w:r w:rsidR="00705AE8">
        <w:rPr>
          <w:rFonts w:cs="Times New Roman"/>
          <w:noProof/>
          <w:color w:val="auto"/>
          <w:szCs w:val="24"/>
        </w:rPr>
        <w:t>36</w:t>
      </w:r>
      <w:r>
        <w:rPr>
          <w:rFonts w:cs="Times New Roman"/>
          <w:color w:val="auto"/>
          <w:szCs w:val="24"/>
        </w:rPr>
        <w:fldChar w:fldCharType="end"/>
      </w:r>
      <w:bookmarkEnd w:id="277"/>
      <w:r w:rsidRPr="00854CC6">
        <w:rPr>
          <w:rFonts w:cs="Times New Roman"/>
          <w:color w:val="auto"/>
          <w:szCs w:val="24"/>
        </w:rPr>
        <w:t xml:space="preserve">. </w:t>
      </w:r>
      <w:r w:rsidRPr="00854CC6">
        <w:rPr>
          <w:rFonts w:cs="Times New Roman"/>
          <w:i w:val="0"/>
          <w:color w:val="auto"/>
          <w:szCs w:val="24"/>
        </w:rPr>
        <w:t>Ejemplo de asignación de los DDS built-in Entity correspondientes con RTPS built-in Endpoint.</w:t>
      </w:r>
      <w:bookmarkEnd w:id="278"/>
      <w:bookmarkEnd w:id="279"/>
    </w:p>
    <w:p w14:paraId="0A7DFCCE" w14:textId="77777777" w:rsidR="00606BF0" w:rsidRDefault="00606BF0" w:rsidP="00606BF0">
      <w:r>
        <w:t xml:space="preserve">El protocolo RTPS reserva los siguientes valores del </w:t>
      </w:r>
      <w:r>
        <w:rPr>
          <w:i/>
        </w:rPr>
        <w:t xml:space="preserve">EntityId_t </w:t>
      </w:r>
      <w:r>
        <w:t xml:space="preserve">por el </w:t>
      </w:r>
      <w:r>
        <w:rPr>
          <w:i/>
        </w:rPr>
        <w:t>built-in Endpoint</w:t>
      </w:r>
      <w:r>
        <w:t>:</w:t>
      </w:r>
    </w:p>
    <w:p w14:paraId="1E5818FF" w14:textId="77777777" w:rsidR="00606BF0" w:rsidRPr="00DC0C52" w:rsidRDefault="00606BF0" w:rsidP="00606BF0">
      <w:pPr>
        <w:jc w:val="center"/>
        <w:rPr>
          <w:lang w:val="en-GB"/>
        </w:rPr>
      </w:pPr>
      <w:r w:rsidRPr="00DC0C52">
        <w:rPr>
          <w:lang w:val="en-GB"/>
        </w:rPr>
        <w:t>ENTITYID_SEDP_BUILTIN_PUBLICATIONS_WRITER</w:t>
      </w:r>
    </w:p>
    <w:p w14:paraId="34C39DEB" w14:textId="77777777" w:rsidR="00606BF0" w:rsidRPr="00DC0C52" w:rsidRDefault="00606BF0" w:rsidP="00606BF0">
      <w:pPr>
        <w:jc w:val="center"/>
        <w:rPr>
          <w:lang w:val="en-GB"/>
        </w:rPr>
      </w:pPr>
      <w:r w:rsidRPr="00DC0C52">
        <w:rPr>
          <w:lang w:val="en-GB"/>
        </w:rPr>
        <w:t>ENTITYID_SEDP_BUILTIN_PUBLICATIONS_READER</w:t>
      </w:r>
    </w:p>
    <w:p w14:paraId="4F8E0B73" w14:textId="77777777" w:rsidR="00606BF0" w:rsidRPr="00DC0C52" w:rsidRDefault="00606BF0" w:rsidP="00606BF0">
      <w:pPr>
        <w:jc w:val="center"/>
        <w:rPr>
          <w:lang w:val="en-GB"/>
        </w:rPr>
      </w:pPr>
      <w:r w:rsidRPr="00DC0C52">
        <w:rPr>
          <w:lang w:val="en-GB"/>
        </w:rPr>
        <w:t>ENTITYID_SEDP_BUILTIN_SUBSCRIPTIONS_WRITER</w:t>
      </w:r>
    </w:p>
    <w:p w14:paraId="175A14C5" w14:textId="77777777" w:rsidR="00606BF0" w:rsidRPr="00DC0C52" w:rsidRDefault="00606BF0" w:rsidP="00606BF0">
      <w:pPr>
        <w:jc w:val="center"/>
        <w:rPr>
          <w:lang w:val="en-GB"/>
        </w:rPr>
      </w:pPr>
      <w:r w:rsidRPr="00DC0C52">
        <w:rPr>
          <w:lang w:val="en-GB"/>
        </w:rPr>
        <w:t>ENTITYID_SEDP_BUILTIN_SUBSCRIPTIONS_READER</w:t>
      </w:r>
    </w:p>
    <w:p w14:paraId="75DB82CF" w14:textId="77777777" w:rsidR="00606BF0" w:rsidRPr="00DC0C52" w:rsidRDefault="00606BF0" w:rsidP="00606BF0">
      <w:pPr>
        <w:jc w:val="center"/>
        <w:rPr>
          <w:lang w:val="en-GB"/>
        </w:rPr>
      </w:pPr>
      <w:r w:rsidRPr="00DC0C52">
        <w:rPr>
          <w:lang w:val="en-GB"/>
        </w:rPr>
        <w:t>ENTITYID_SEDP_BUILTIN_TOPIC_WRITER</w:t>
      </w:r>
    </w:p>
    <w:p w14:paraId="013636B7" w14:textId="77777777" w:rsidR="00606BF0" w:rsidRPr="00DC0C52" w:rsidRDefault="00606BF0" w:rsidP="00606BF0">
      <w:pPr>
        <w:jc w:val="center"/>
        <w:rPr>
          <w:lang w:val="en-GB"/>
        </w:rPr>
      </w:pPr>
      <w:r w:rsidRPr="00DC0C52">
        <w:rPr>
          <w:lang w:val="en-GB"/>
        </w:rPr>
        <w:t>ENTITYID_SEDP_BUILTIN_TOPIC_READER</w:t>
      </w:r>
    </w:p>
    <w:p w14:paraId="17DDB32B" w14:textId="77777777" w:rsidR="00606BF0" w:rsidRPr="00DC0C52" w:rsidRDefault="00606BF0" w:rsidP="00606BF0">
      <w:pPr>
        <w:jc w:val="left"/>
        <w:rPr>
          <w:rFonts w:cs="Times New Roman"/>
          <w:iCs/>
          <w:color w:val="000000"/>
          <w:kern w:val="0"/>
          <w:lang w:val="en-GB"/>
        </w:rPr>
      </w:pPr>
      <w:r w:rsidRPr="00DC0C52">
        <w:rPr>
          <w:rFonts w:cs="Times New Roman"/>
          <w:iCs/>
          <w:color w:val="000000"/>
          <w:kern w:val="0"/>
          <w:lang w:val="en-GB"/>
        </w:rPr>
        <w:t xml:space="preserve"> </w:t>
      </w:r>
    </w:p>
    <w:p w14:paraId="2F2F444D" w14:textId="77777777" w:rsidR="00606BF0" w:rsidRDefault="00606BF0" w:rsidP="00606BF0">
      <w:pPr>
        <w:pStyle w:val="Ttulo5"/>
      </w:pPr>
      <w:r>
        <w:t>Built-in Endpoint requerido para el SEDP</w:t>
      </w:r>
    </w:p>
    <w:p w14:paraId="435C0E7C" w14:textId="77777777" w:rsidR="00606BF0" w:rsidRDefault="00606BF0" w:rsidP="00606BF0">
      <w:r>
        <w:t xml:space="preserve">Las implementaciones no son requeridas para proveer </w:t>
      </w:r>
      <w:r>
        <w:rPr>
          <w:i/>
        </w:rPr>
        <w:t>built-in Endpoint</w:t>
      </w:r>
      <w:r>
        <w:t>.</w:t>
      </w:r>
    </w:p>
    <w:p w14:paraId="3DA47856" w14:textId="77777777" w:rsidR="00606BF0" w:rsidRDefault="00606BF0" w:rsidP="00606BF0">
      <w:r>
        <w:t>El Tema propagación es opcional. Por lo tanto, no se requiere para implementar el</w:t>
      </w:r>
    </w:p>
    <w:p w14:paraId="69A94FC2" w14:textId="77777777" w:rsidR="00606BF0" w:rsidRPr="00854CC6" w:rsidRDefault="00606BF0" w:rsidP="00606BF0">
      <w:pPr>
        <w:ind w:firstLine="0"/>
      </w:pPr>
      <w:r w:rsidRPr="00854CC6">
        <w:rPr>
          <w:i/>
        </w:rPr>
        <w:t>SEDPbuiltinTopicsReader</w:t>
      </w:r>
      <w:r>
        <w:t xml:space="preserve"> y </w:t>
      </w:r>
      <w:r w:rsidRPr="00854CC6">
        <w:rPr>
          <w:i/>
        </w:rPr>
        <w:t>SEDPbuiltinTopicsWriter</w:t>
      </w:r>
      <w:r>
        <w:t xml:space="preserve"> </w:t>
      </w:r>
      <w:r>
        <w:rPr>
          <w:i/>
        </w:rPr>
        <w:t>built-in Endpoint</w:t>
      </w:r>
      <w:r>
        <w:t xml:space="preserve"> y con el propósito de la interoperabilidad, las implementaciones no deben confiar en su presencia en los </w:t>
      </w:r>
      <w:r w:rsidRPr="00854CC6">
        <w:rPr>
          <w:i/>
        </w:rPr>
        <w:t>participantes</w:t>
      </w:r>
      <w:r>
        <w:t xml:space="preserve"> remotos. </w:t>
      </w:r>
    </w:p>
    <w:p w14:paraId="1F65C17C" w14:textId="77777777" w:rsidR="00606BF0" w:rsidRDefault="00606BF0" w:rsidP="00606BF0">
      <w:pPr>
        <w:rPr>
          <w:lang w:val="es-US" w:eastAsia="es-US"/>
        </w:rPr>
      </w:pPr>
      <w:r w:rsidRPr="00854CC6">
        <w:rPr>
          <w:lang w:val="es-US" w:eastAsia="es-US"/>
        </w:rPr>
        <w:lastRenderedPageBreak/>
        <w:t xml:space="preserve">En lo que respecta a los restantes </w:t>
      </w:r>
      <w:r>
        <w:rPr>
          <w:i/>
          <w:lang w:val="es-US" w:eastAsia="es-US"/>
        </w:rPr>
        <w:t>built-in Endpoint</w:t>
      </w:r>
      <w:r w:rsidRPr="00854CC6">
        <w:rPr>
          <w:lang w:val="es-US" w:eastAsia="es-US"/>
        </w:rPr>
        <w:t xml:space="preserve">, un Participante sólo está obligado a proporcionar </w:t>
      </w:r>
      <w:r>
        <w:rPr>
          <w:i/>
          <w:lang w:val="es-US" w:eastAsia="es-US"/>
        </w:rPr>
        <w:t xml:space="preserve">built-in Endpoint </w:t>
      </w:r>
      <w:r w:rsidRPr="00854CC6">
        <w:rPr>
          <w:lang w:val="es-US" w:eastAsia="es-US"/>
        </w:rPr>
        <w:t xml:space="preserve">requerido para hacer coincidir los </w:t>
      </w:r>
      <w:r>
        <w:rPr>
          <w:i/>
          <w:lang w:val="es-US" w:eastAsia="es-US"/>
        </w:rPr>
        <w:t>Endpoint</w:t>
      </w:r>
      <w:r w:rsidRPr="00854CC6">
        <w:rPr>
          <w:lang w:val="es-US" w:eastAsia="es-US"/>
        </w:rPr>
        <w:t xml:space="preserve"> locales y remotos. Por ejemplo, si un </w:t>
      </w:r>
      <w:r w:rsidRPr="00854CC6">
        <w:rPr>
          <w:i/>
          <w:lang w:val="es-US" w:eastAsia="es-US"/>
        </w:rPr>
        <w:t>participante</w:t>
      </w:r>
      <w:r w:rsidRPr="00854CC6">
        <w:rPr>
          <w:lang w:val="es-US" w:eastAsia="es-US"/>
        </w:rPr>
        <w:t xml:space="preserve"> DDS sólo contendrá </w:t>
      </w:r>
      <w:r w:rsidRPr="00854CC6">
        <w:rPr>
          <w:i/>
          <w:lang w:val="es-US" w:eastAsia="es-US"/>
        </w:rPr>
        <w:t>DataWriters</w:t>
      </w:r>
      <w:r w:rsidRPr="00854CC6">
        <w:rPr>
          <w:lang w:val="es-US" w:eastAsia="es-US"/>
        </w:rPr>
        <w:t xml:space="preserve"> DDS</w:t>
      </w:r>
      <w:r>
        <w:rPr>
          <w:lang w:val="es-US" w:eastAsia="es-US"/>
        </w:rPr>
        <w:t xml:space="preserve">, los únicos RTPS requeridos </w:t>
      </w:r>
      <w:r>
        <w:rPr>
          <w:i/>
          <w:lang w:val="es-US" w:eastAsia="es-US"/>
        </w:rPr>
        <w:t>built-in Endpoint</w:t>
      </w:r>
      <w:r w:rsidRPr="00854CC6">
        <w:rPr>
          <w:lang w:val="es-US" w:eastAsia="es-US"/>
        </w:rPr>
        <w:t xml:space="preserve"> son la</w:t>
      </w:r>
      <w:r>
        <w:rPr>
          <w:lang w:val="es-US" w:eastAsia="es-US"/>
        </w:rPr>
        <w:t>s</w:t>
      </w:r>
      <w:r w:rsidRPr="00854CC6">
        <w:rPr>
          <w:lang w:val="es-US" w:eastAsia="es-US"/>
        </w:rPr>
        <w:t xml:space="preserve"> </w:t>
      </w:r>
      <w:r w:rsidRPr="00854CC6">
        <w:rPr>
          <w:i/>
          <w:lang w:val="es-US" w:eastAsia="es-US"/>
        </w:rPr>
        <w:t>SEDPbuiltinPublicationsWriter</w:t>
      </w:r>
      <w:r w:rsidRPr="00854CC6">
        <w:rPr>
          <w:lang w:val="es-US" w:eastAsia="es-US"/>
        </w:rPr>
        <w:t xml:space="preserve"> y la</w:t>
      </w:r>
      <w:r>
        <w:rPr>
          <w:lang w:val="es-US" w:eastAsia="es-US"/>
        </w:rPr>
        <w:t xml:space="preserve">s </w:t>
      </w:r>
      <w:r w:rsidRPr="00854CC6">
        <w:rPr>
          <w:i/>
          <w:lang w:val="es-US" w:eastAsia="es-US"/>
        </w:rPr>
        <w:t>SEDPbuiltinSubscriptionsReader</w:t>
      </w:r>
      <w:r w:rsidRPr="00854CC6">
        <w:rPr>
          <w:lang w:val="es-US" w:eastAsia="es-US"/>
        </w:rPr>
        <w:t xml:space="preserve">. El </w:t>
      </w:r>
      <w:r w:rsidRPr="00854CC6">
        <w:rPr>
          <w:i/>
          <w:lang w:val="es-US" w:eastAsia="es-US"/>
        </w:rPr>
        <w:t>SEDPbuiltinPublicationsReader</w:t>
      </w:r>
      <w:r w:rsidRPr="00854CC6">
        <w:rPr>
          <w:lang w:val="es-US" w:eastAsia="es-US"/>
        </w:rPr>
        <w:t xml:space="preserve"> y los </w:t>
      </w:r>
      <w:r w:rsidRPr="00854CC6">
        <w:rPr>
          <w:i/>
          <w:lang w:val="es-US" w:eastAsia="es-US"/>
        </w:rPr>
        <w:t>SEDPbuiltinSubscriptionsWriter</w:t>
      </w:r>
      <w:r>
        <w:rPr>
          <w:lang w:val="es-US" w:eastAsia="es-US"/>
        </w:rPr>
        <w:t xml:space="preserve"> </w:t>
      </w:r>
      <w:r>
        <w:rPr>
          <w:i/>
          <w:lang w:val="es-US" w:eastAsia="es-US"/>
        </w:rPr>
        <w:t>built-in Endpoint</w:t>
      </w:r>
      <w:r>
        <w:rPr>
          <w:lang w:val="es-US" w:eastAsia="es-US"/>
        </w:rPr>
        <w:t xml:space="preserve">  </w:t>
      </w:r>
      <w:r w:rsidRPr="00854CC6">
        <w:rPr>
          <w:lang w:val="es-US" w:eastAsia="es-US"/>
        </w:rPr>
        <w:t>no sirven para nada en este caso.</w:t>
      </w:r>
    </w:p>
    <w:p w14:paraId="1DBC7D21" w14:textId="77777777" w:rsidR="00606BF0" w:rsidRDefault="00606BF0" w:rsidP="00606BF0">
      <w:pPr>
        <w:pStyle w:val="Ttulo5"/>
      </w:pPr>
      <w:r>
        <w:t>Tipos de datos asociados con built-in Endpoint utilizado por el SEDP</w:t>
      </w:r>
    </w:p>
    <w:p w14:paraId="63190E9D" w14:textId="77777777" w:rsidR="00606BF0" w:rsidRDefault="00606BF0" w:rsidP="00606BF0">
      <w:r>
        <w:t xml:space="preserve">Cada RTPS </w:t>
      </w:r>
      <w:r>
        <w:rPr>
          <w:i/>
        </w:rPr>
        <w:t xml:space="preserve">Endpoint </w:t>
      </w:r>
      <w:r>
        <w:t xml:space="preserve">tiene un </w:t>
      </w:r>
      <w:r>
        <w:rPr>
          <w:i/>
        </w:rPr>
        <w:t xml:space="preserve">HistoryCache </w:t>
      </w:r>
      <w:r>
        <w:t xml:space="preserve">tiene almacenados cambios al objeto-dato asociado con el </w:t>
      </w:r>
      <w:r>
        <w:rPr>
          <w:i/>
        </w:rPr>
        <w:t>Endpoint</w:t>
      </w:r>
      <w:r>
        <w:t xml:space="preserve">. Esto también es aplicado al RTPS </w:t>
      </w:r>
      <w:r>
        <w:rPr>
          <w:i/>
        </w:rPr>
        <w:t>built-in Endpoint.</w:t>
      </w:r>
      <w:r>
        <w:t xml:space="preserve"> Por lo tanto, cada RTPS </w:t>
      </w:r>
      <w:r>
        <w:rPr>
          <w:i/>
        </w:rPr>
        <w:t xml:space="preserve">built-in Endpoint </w:t>
      </w:r>
      <w:r>
        <w:t xml:space="preserve">depende de algunos </w:t>
      </w:r>
      <w:r>
        <w:rPr>
          <w:i/>
        </w:rPr>
        <w:t xml:space="preserve">DataType </w:t>
      </w:r>
      <w:r>
        <w:t xml:space="preserve">que representa los contenidos lógicos de los datos escritos en su </w:t>
      </w:r>
      <w:r>
        <w:rPr>
          <w:i/>
        </w:rPr>
        <w:t xml:space="preserve">HistoryCache. </w:t>
      </w:r>
    </w:p>
    <w:p w14:paraId="53527CA5" w14:textId="77777777" w:rsidR="00606BF0" w:rsidRDefault="00606BF0" w:rsidP="00606BF0">
      <w:r>
        <w:t xml:space="preserve">La </w:t>
      </w:r>
      <w:r>
        <w:fldChar w:fldCharType="begin"/>
      </w:r>
      <w:r>
        <w:instrText xml:space="preserve"> REF _Ref421168102 \h </w:instrText>
      </w:r>
      <w:r>
        <w:fldChar w:fldCharType="separate"/>
      </w:r>
      <w:r w:rsidR="00705AE8" w:rsidRPr="00CC0B3B">
        <w:t xml:space="preserve">Figura </w:t>
      </w:r>
      <w:r w:rsidR="00705AE8">
        <w:rPr>
          <w:noProof/>
        </w:rPr>
        <w:t>2</w:t>
      </w:r>
      <w:r w:rsidR="00705AE8">
        <w:noBreakHyphen/>
      </w:r>
      <w:r w:rsidR="00705AE8">
        <w:rPr>
          <w:noProof/>
        </w:rPr>
        <w:t>37</w:t>
      </w:r>
      <w:r>
        <w:fldChar w:fldCharType="end"/>
      </w:r>
      <w:r>
        <w:t xml:space="preserve"> define los </w:t>
      </w:r>
      <w:r>
        <w:rPr>
          <w:i/>
        </w:rPr>
        <w:t>DataType</w:t>
      </w:r>
      <w:r>
        <w:t xml:space="preserve"> </w:t>
      </w:r>
      <w:r>
        <w:rPr>
          <w:i/>
        </w:rPr>
        <w:t xml:space="preserve">DiscoveredWriterData, DiscoveredReaderData, </w:t>
      </w:r>
      <w:r>
        <w:t xml:space="preserve">y </w:t>
      </w:r>
      <w:r>
        <w:rPr>
          <w:i/>
        </w:rPr>
        <w:t xml:space="preserve">DiscoveredTopicData </w:t>
      </w:r>
      <w:r>
        <w:t xml:space="preserve">asociado con el RTPS </w:t>
      </w:r>
      <w:r>
        <w:rPr>
          <w:i/>
        </w:rPr>
        <w:t xml:space="preserve">built-in Endpoint </w:t>
      </w:r>
      <w:r>
        <w:t xml:space="preserve">para el “DCPSPublication”, “DCPSSubscription”, y los Topic “DCPSTopic”. </w:t>
      </w:r>
    </w:p>
    <w:p w14:paraId="1E849717" w14:textId="77777777" w:rsidR="00606BF0" w:rsidRDefault="00606BF0" w:rsidP="00606BF0">
      <w:r>
        <w:t xml:space="preserve">El </w:t>
      </w:r>
      <w:r>
        <w:rPr>
          <w:i/>
        </w:rPr>
        <w:t xml:space="preserve">DataType </w:t>
      </w:r>
      <w:r>
        <w:t xml:space="preserve">asociado con cada RTPS </w:t>
      </w:r>
      <w:r>
        <w:rPr>
          <w:i/>
        </w:rPr>
        <w:t xml:space="preserve">built-in Endpoint </w:t>
      </w:r>
      <w:r>
        <w:t xml:space="preserve">contiene toda la información especificada por DDS para el correspondiente </w:t>
      </w:r>
      <w:r>
        <w:rPr>
          <w:i/>
        </w:rPr>
        <w:t xml:space="preserve">built-in DDS Entity. </w:t>
      </w:r>
      <w:r>
        <w:t xml:space="preserve">Por esta razón, </w:t>
      </w:r>
      <w:r>
        <w:rPr>
          <w:i/>
        </w:rPr>
        <w:t xml:space="preserve">DiscoveredReaderData </w:t>
      </w:r>
      <w:r>
        <w:t xml:space="preserve">extiende el DDS definido </w:t>
      </w:r>
      <w:r w:rsidRPr="00CC0B3B">
        <w:rPr>
          <w:i/>
        </w:rPr>
        <w:t>DDS::SubscriptionBuiltinTopicData</w:t>
      </w:r>
      <w:r>
        <w:rPr>
          <w:i/>
        </w:rPr>
        <w:t xml:space="preserve">, DiscoveredWriterData </w:t>
      </w:r>
      <w:r>
        <w:t xml:space="preserve">extiende </w:t>
      </w:r>
      <w:r>
        <w:rPr>
          <w:i/>
        </w:rPr>
        <w:t xml:space="preserve">DDS::PublicationBuiltinTopicData, </w:t>
      </w:r>
      <w:r>
        <w:t xml:space="preserve">y </w:t>
      </w:r>
      <w:r>
        <w:rPr>
          <w:i/>
        </w:rPr>
        <w:t xml:space="preserve">DiscoveredTopicData </w:t>
      </w:r>
      <w:r>
        <w:t xml:space="preserve">extiende </w:t>
      </w:r>
      <w:r>
        <w:rPr>
          <w:i/>
        </w:rPr>
        <w:t xml:space="preserve">DDS::TopicBuiltinTopicData. </w:t>
      </w:r>
    </w:p>
    <w:p w14:paraId="5FA51C54" w14:textId="77777777" w:rsidR="00606BF0" w:rsidRDefault="00606BF0" w:rsidP="00606BF0">
      <w:r>
        <w:t xml:space="preserve">Además de los datos necesarios para la asociación </w:t>
      </w:r>
      <w:r>
        <w:rPr>
          <w:i/>
        </w:rPr>
        <w:t xml:space="preserve">built-in DDS Entity, </w:t>
      </w:r>
      <w:r>
        <w:t xml:space="preserve">los </w:t>
      </w:r>
      <w:r>
        <w:rPr>
          <w:i/>
        </w:rPr>
        <w:t xml:space="preserve">DataType </w:t>
      </w:r>
      <w:r>
        <w:t xml:space="preserve">“Descubiertos” también incluyen toda la información que pueda ser necesaria por una implementación del protocolo para configurar los RTPS </w:t>
      </w:r>
      <w:r>
        <w:rPr>
          <w:i/>
        </w:rPr>
        <w:t xml:space="preserve">Endpoint. </w:t>
      </w:r>
      <w:r>
        <w:t xml:space="preserve">Esta información está contenida en el RTPS </w:t>
      </w:r>
      <w:r>
        <w:rPr>
          <w:i/>
        </w:rPr>
        <w:t xml:space="preserve">ReaderProxy </w:t>
      </w:r>
      <w:r>
        <w:t xml:space="preserve">y en el </w:t>
      </w:r>
      <w:r>
        <w:rPr>
          <w:i/>
        </w:rPr>
        <w:t xml:space="preserve">WriterProxy. </w:t>
      </w:r>
    </w:p>
    <w:p w14:paraId="5C3CAD96" w14:textId="77777777" w:rsidR="00606BF0" w:rsidRDefault="00606BF0" w:rsidP="00606BF0">
      <w:pPr>
        <w:keepNext/>
      </w:pPr>
      <w:r>
        <w:rPr>
          <w:noProof/>
          <w:lang w:eastAsia="es-EC"/>
        </w:rPr>
        <w:lastRenderedPageBreak/>
        <w:drawing>
          <wp:inline distT="0" distB="0" distL="0" distR="0" wp14:anchorId="2998FAF1" wp14:editId="6CDFB2FC">
            <wp:extent cx="5732145" cy="5817235"/>
            <wp:effectExtent l="0" t="0" r="190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DC9FBF.tmp"/>
                    <pic:cNvPicPr/>
                  </pic:nvPicPr>
                  <pic:blipFill>
                    <a:blip r:embed="rId75">
                      <a:extLst>
                        <a:ext uri="{28A0092B-C50C-407E-A947-70E740481C1C}">
                          <a14:useLocalDpi xmlns:a14="http://schemas.microsoft.com/office/drawing/2010/main" val="0"/>
                        </a:ext>
                      </a:extLst>
                    </a:blip>
                    <a:stretch>
                      <a:fillRect/>
                    </a:stretch>
                  </pic:blipFill>
                  <pic:spPr>
                    <a:xfrm>
                      <a:off x="0" y="0"/>
                      <a:ext cx="5732145" cy="5817235"/>
                    </a:xfrm>
                    <a:prstGeom prst="rect">
                      <a:avLst/>
                    </a:prstGeom>
                  </pic:spPr>
                </pic:pic>
              </a:graphicData>
            </a:graphic>
          </wp:inline>
        </w:drawing>
      </w:r>
    </w:p>
    <w:p w14:paraId="1EDC42FD" w14:textId="77777777" w:rsidR="00606BF0" w:rsidRPr="00CC0B3B" w:rsidRDefault="00606BF0" w:rsidP="00606BF0">
      <w:pPr>
        <w:pStyle w:val="Descripcin"/>
        <w:jc w:val="center"/>
        <w:rPr>
          <w:color w:val="auto"/>
          <w:szCs w:val="24"/>
        </w:rPr>
      </w:pPr>
      <w:bookmarkStart w:id="280" w:name="_Ref421168102"/>
      <w:bookmarkStart w:id="281" w:name="_Toc421177702"/>
      <w:bookmarkStart w:id="282" w:name="_Toc421180826"/>
      <w:r w:rsidRPr="00CC0B3B">
        <w:rPr>
          <w:color w:val="auto"/>
          <w:szCs w:val="24"/>
        </w:rPr>
        <w:t xml:space="preserve">Figura </w:t>
      </w:r>
      <w:r>
        <w:rPr>
          <w:color w:val="auto"/>
          <w:szCs w:val="24"/>
        </w:rPr>
        <w:fldChar w:fldCharType="begin"/>
      </w:r>
      <w:r>
        <w:rPr>
          <w:color w:val="auto"/>
          <w:szCs w:val="24"/>
        </w:rPr>
        <w:instrText xml:space="preserve"> STYLEREF 1 \s </w:instrText>
      </w:r>
      <w:r>
        <w:rPr>
          <w:color w:val="auto"/>
          <w:szCs w:val="24"/>
        </w:rPr>
        <w:fldChar w:fldCharType="separate"/>
      </w:r>
      <w:r w:rsidR="00705AE8">
        <w:rPr>
          <w:noProof/>
          <w:color w:val="auto"/>
          <w:szCs w:val="24"/>
        </w:rPr>
        <w:t>2</w:t>
      </w:r>
      <w:r>
        <w:rPr>
          <w:color w:val="auto"/>
          <w:szCs w:val="24"/>
        </w:rPr>
        <w:fldChar w:fldCharType="end"/>
      </w:r>
      <w:r>
        <w:rPr>
          <w:color w:val="auto"/>
          <w:szCs w:val="24"/>
        </w:rPr>
        <w:noBreakHyphen/>
      </w:r>
      <w:r>
        <w:rPr>
          <w:color w:val="auto"/>
          <w:szCs w:val="24"/>
        </w:rPr>
        <w:fldChar w:fldCharType="begin"/>
      </w:r>
      <w:r>
        <w:rPr>
          <w:color w:val="auto"/>
          <w:szCs w:val="24"/>
        </w:rPr>
        <w:instrText xml:space="preserve"> SEQ Figura \* ARABIC \s 1 </w:instrText>
      </w:r>
      <w:r>
        <w:rPr>
          <w:color w:val="auto"/>
          <w:szCs w:val="24"/>
        </w:rPr>
        <w:fldChar w:fldCharType="separate"/>
      </w:r>
      <w:r w:rsidR="00705AE8">
        <w:rPr>
          <w:noProof/>
          <w:color w:val="auto"/>
          <w:szCs w:val="24"/>
        </w:rPr>
        <w:t>37</w:t>
      </w:r>
      <w:r>
        <w:rPr>
          <w:color w:val="auto"/>
          <w:szCs w:val="24"/>
        </w:rPr>
        <w:fldChar w:fldCharType="end"/>
      </w:r>
      <w:bookmarkEnd w:id="280"/>
      <w:r w:rsidRPr="00CC0B3B">
        <w:rPr>
          <w:color w:val="auto"/>
          <w:szCs w:val="24"/>
        </w:rPr>
        <w:t xml:space="preserve">. </w:t>
      </w:r>
      <w:r w:rsidRPr="00CC0B3B">
        <w:rPr>
          <w:i w:val="0"/>
          <w:color w:val="auto"/>
          <w:szCs w:val="24"/>
        </w:rPr>
        <w:t>Los tipos de datos asociados con built-in Endpoint utilizado por el SEDP.</w:t>
      </w:r>
      <w:bookmarkEnd w:id="281"/>
      <w:bookmarkEnd w:id="282"/>
    </w:p>
    <w:p w14:paraId="0302A22E" w14:textId="77777777" w:rsidR="00606BF0" w:rsidRDefault="00606BF0" w:rsidP="00606BF0">
      <w:r>
        <w:t xml:space="preserve">Una implementación del protocolo no necesita enviar necesariamente toda la información contenida en los </w:t>
      </w:r>
      <w:r>
        <w:rPr>
          <w:i/>
        </w:rPr>
        <w:t xml:space="preserve">DataType. </w:t>
      </w:r>
      <w:r>
        <w:t xml:space="preserve">Si cualquier información no está presente, la aplicación puede asumir los valores por defecto, tal como se define por el PSM. El PSM también define cómo se representa la información de descubrimiento en el cable. Los RTPS </w:t>
      </w:r>
      <w:r>
        <w:rPr>
          <w:i/>
        </w:rPr>
        <w:t xml:space="preserve">built-in Endpoint </w:t>
      </w:r>
      <w:r>
        <w:t xml:space="preserve">utilizado por el SEDP y sus </w:t>
      </w:r>
      <w:r>
        <w:rPr>
          <w:i/>
        </w:rPr>
        <w:t xml:space="preserve">DataType </w:t>
      </w:r>
      <w:r>
        <w:t>asociados se muestran en la XXX.</w:t>
      </w:r>
    </w:p>
    <w:p w14:paraId="17147004" w14:textId="77777777" w:rsidR="00606BF0" w:rsidRDefault="00606BF0" w:rsidP="00606BF0">
      <w:pPr>
        <w:keepNext/>
      </w:pPr>
      <w:r>
        <w:rPr>
          <w:noProof/>
          <w:lang w:eastAsia="es-EC"/>
        </w:rPr>
        <w:lastRenderedPageBreak/>
        <w:drawing>
          <wp:inline distT="0" distB="0" distL="0" distR="0" wp14:anchorId="5CE259AB" wp14:editId="7296D327">
            <wp:extent cx="5732145" cy="2207895"/>
            <wp:effectExtent l="0" t="0" r="1905"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DCAC1E.tmp"/>
                    <pic:cNvPicPr/>
                  </pic:nvPicPr>
                  <pic:blipFill>
                    <a:blip r:embed="rId76">
                      <a:extLst>
                        <a:ext uri="{28A0092B-C50C-407E-A947-70E740481C1C}">
                          <a14:useLocalDpi xmlns:a14="http://schemas.microsoft.com/office/drawing/2010/main" val="0"/>
                        </a:ext>
                      </a:extLst>
                    </a:blip>
                    <a:stretch>
                      <a:fillRect/>
                    </a:stretch>
                  </pic:blipFill>
                  <pic:spPr>
                    <a:xfrm>
                      <a:off x="0" y="0"/>
                      <a:ext cx="5732145" cy="2207895"/>
                    </a:xfrm>
                    <a:prstGeom prst="rect">
                      <a:avLst/>
                    </a:prstGeom>
                  </pic:spPr>
                </pic:pic>
              </a:graphicData>
            </a:graphic>
          </wp:inline>
        </w:drawing>
      </w:r>
    </w:p>
    <w:p w14:paraId="061A10DE" w14:textId="77777777" w:rsidR="00606BF0" w:rsidRPr="0000712A" w:rsidRDefault="00606BF0" w:rsidP="00606BF0">
      <w:pPr>
        <w:pStyle w:val="Descripcin"/>
        <w:jc w:val="center"/>
        <w:rPr>
          <w:color w:val="auto"/>
          <w:szCs w:val="24"/>
        </w:rPr>
      </w:pPr>
      <w:bookmarkStart w:id="283" w:name="_Toc421177703"/>
      <w:bookmarkStart w:id="284" w:name="_Toc421180827"/>
      <w:r w:rsidRPr="0000712A">
        <w:rPr>
          <w:color w:val="auto"/>
          <w:szCs w:val="24"/>
        </w:rPr>
        <w:t xml:space="preserve">Figura </w:t>
      </w:r>
      <w:r w:rsidRPr="0000712A">
        <w:rPr>
          <w:color w:val="auto"/>
          <w:szCs w:val="24"/>
        </w:rPr>
        <w:fldChar w:fldCharType="begin"/>
      </w:r>
      <w:r w:rsidRPr="0000712A">
        <w:rPr>
          <w:color w:val="auto"/>
          <w:szCs w:val="24"/>
        </w:rPr>
        <w:instrText xml:space="preserve"> STYLEREF 1 \s </w:instrText>
      </w:r>
      <w:r w:rsidRPr="0000712A">
        <w:rPr>
          <w:color w:val="auto"/>
          <w:szCs w:val="24"/>
        </w:rPr>
        <w:fldChar w:fldCharType="separate"/>
      </w:r>
      <w:r w:rsidR="00705AE8">
        <w:rPr>
          <w:noProof/>
          <w:color w:val="auto"/>
          <w:szCs w:val="24"/>
        </w:rPr>
        <w:t>2</w:t>
      </w:r>
      <w:r w:rsidRPr="0000712A">
        <w:rPr>
          <w:color w:val="auto"/>
          <w:szCs w:val="24"/>
        </w:rPr>
        <w:fldChar w:fldCharType="end"/>
      </w:r>
      <w:r w:rsidRPr="0000712A">
        <w:rPr>
          <w:color w:val="auto"/>
          <w:szCs w:val="24"/>
        </w:rPr>
        <w:noBreakHyphen/>
      </w:r>
      <w:r w:rsidRPr="0000712A">
        <w:rPr>
          <w:color w:val="auto"/>
          <w:szCs w:val="24"/>
        </w:rPr>
        <w:fldChar w:fldCharType="begin"/>
      </w:r>
      <w:r w:rsidRPr="0000712A">
        <w:rPr>
          <w:color w:val="auto"/>
          <w:szCs w:val="24"/>
        </w:rPr>
        <w:instrText xml:space="preserve"> SEQ Figura \* ARABIC \s 1 </w:instrText>
      </w:r>
      <w:r w:rsidRPr="0000712A">
        <w:rPr>
          <w:color w:val="auto"/>
          <w:szCs w:val="24"/>
        </w:rPr>
        <w:fldChar w:fldCharType="separate"/>
      </w:r>
      <w:r w:rsidR="00705AE8">
        <w:rPr>
          <w:noProof/>
          <w:color w:val="auto"/>
          <w:szCs w:val="24"/>
        </w:rPr>
        <w:t>38</w:t>
      </w:r>
      <w:r w:rsidRPr="0000712A">
        <w:rPr>
          <w:color w:val="auto"/>
          <w:szCs w:val="24"/>
        </w:rPr>
        <w:fldChar w:fldCharType="end"/>
      </w:r>
      <w:r w:rsidRPr="0000712A">
        <w:rPr>
          <w:color w:val="auto"/>
          <w:szCs w:val="24"/>
        </w:rPr>
        <w:t xml:space="preserve">. </w:t>
      </w:r>
      <w:r w:rsidRPr="0000712A">
        <w:rPr>
          <w:i w:val="0"/>
          <w:color w:val="auto"/>
          <w:szCs w:val="24"/>
        </w:rPr>
        <w:t>El built-in Endpoint y los DataType asociados con su respectivo HistoryCache.</w:t>
      </w:r>
      <w:bookmarkEnd w:id="283"/>
      <w:bookmarkEnd w:id="284"/>
    </w:p>
    <w:p w14:paraId="3105BCBC" w14:textId="77777777" w:rsidR="00606BF0" w:rsidRDefault="00606BF0" w:rsidP="00606BF0">
      <w:pPr>
        <w:rPr>
          <w:i/>
        </w:rPr>
      </w:pPr>
      <w:r>
        <w:t xml:space="preserve">Los contenidos de la </w:t>
      </w:r>
      <w:r>
        <w:rPr>
          <w:i/>
        </w:rPr>
        <w:t xml:space="preserve">HistoryCache </w:t>
      </w:r>
      <w:r>
        <w:t xml:space="preserve">por cada </w:t>
      </w:r>
      <w:r>
        <w:rPr>
          <w:i/>
        </w:rPr>
        <w:t xml:space="preserve">built-in Endpoint </w:t>
      </w:r>
      <w:r>
        <w:t xml:space="preserve">puede ser descrita en términos de los siguientes aspectos: </w:t>
      </w:r>
      <w:r>
        <w:rPr>
          <w:i/>
        </w:rPr>
        <w:t xml:space="preserve">DataType, Cardinality, Data-Object insertion, Data-Object modification, </w:t>
      </w:r>
      <w:r>
        <w:t xml:space="preserve">y </w:t>
      </w:r>
      <w:r>
        <w:rPr>
          <w:i/>
        </w:rPr>
        <w:t xml:space="preserve">Data-Object deletion. </w:t>
      </w:r>
    </w:p>
    <w:p w14:paraId="442658F4" w14:textId="77777777" w:rsidR="00606BF0" w:rsidRDefault="00606BF0" w:rsidP="00205224">
      <w:pPr>
        <w:pStyle w:val="Prrafodelista"/>
        <w:numPr>
          <w:ilvl w:val="0"/>
          <w:numId w:val="57"/>
        </w:numPr>
      </w:pPr>
      <w:r>
        <w:rPr>
          <w:i/>
        </w:rPr>
        <w:t xml:space="preserve">DataType, </w:t>
      </w:r>
      <w:r>
        <w:t>el tipo de dato almacenado en la caché. Esto se debe en parte definida por la especificación DDS.</w:t>
      </w:r>
    </w:p>
    <w:p w14:paraId="0E2F6E9F" w14:textId="77777777" w:rsidR="00606BF0" w:rsidRDefault="00606BF0" w:rsidP="00205224">
      <w:pPr>
        <w:pStyle w:val="Prrafodelista"/>
        <w:numPr>
          <w:ilvl w:val="0"/>
          <w:numId w:val="57"/>
        </w:numPr>
      </w:pPr>
      <w:r>
        <w:rPr>
          <w:i/>
        </w:rPr>
        <w:t xml:space="preserve">Cardinality, </w:t>
      </w:r>
      <w:r>
        <w:t xml:space="preserve">el </w:t>
      </w:r>
      <w:r w:rsidRPr="0000712A">
        <w:t>número de diferentes datos de objetos (cada uno con una clave diferente) que potencialmente pueden ser almacenadas en la memoria caché</w:t>
      </w:r>
      <w:r>
        <w:t>.</w:t>
      </w:r>
    </w:p>
    <w:p w14:paraId="4CB38567" w14:textId="77777777" w:rsidR="00606BF0" w:rsidRDefault="00606BF0" w:rsidP="00205224">
      <w:pPr>
        <w:pStyle w:val="Prrafodelista"/>
        <w:numPr>
          <w:ilvl w:val="0"/>
          <w:numId w:val="57"/>
        </w:numPr>
      </w:pPr>
      <w:r>
        <w:rPr>
          <w:i/>
        </w:rPr>
        <w:t xml:space="preserve">Data-Object insertion, </w:t>
      </w:r>
      <w:r>
        <w:t>las condiciones en las que se inserta un nuevo objeto de datos en la caché.</w:t>
      </w:r>
    </w:p>
    <w:p w14:paraId="1E11B0BD" w14:textId="77777777" w:rsidR="00606BF0" w:rsidRDefault="00606BF0" w:rsidP="00205224">
      <w:pPr>
        <w:pStyle w:val="Prrafodelista"/>
        <w:numPr>
          <w:ilvl w:val="0"/>
          <w:numId w:val="57"/>
        </w:numPr>
      </w:pPr>
      <w:r>
        <w:rPr>
          <w:i/>
        </w:rPr>
        <w:t xml:space="preserve">Data-Object modification, </w:t>
      </w:r>
      <w:r>
        <w:t>las condiciones en las que se modifica el valor de un objeto de datos existentes.</w:t>
      </w:r>
    </w:p>
    <w:p w14:paraId="27B600DA" w14:textId="77777777" w:rsidR="00606BF0" w:rsidRDefault="00606BF0" w:rsidP="00205224">
      <w:pPr>
        <w:pStyle w:val="Prrafodelista"/>
        <w:numPr>
          <w:ilvl w:val="0"/>
          <w:numId w:val="57"/>
        </w:numPr>
      </w:pPr>
      <w:r>
        <w:rPr>
          <w:i/>
        </w:rPr>
        <w:t xml:space="preserve">Data-Object deletion, </w:t>
      </w:r>
      <w:r>
        <w:t>las condiciones en las que se elimina un objeto de datos existentes de la caché.</w:t>
      </w:r>
    </w:p>
    <w:p w14:paraId="0C4B7BE6" w14:textId="77777777" w:rsidR="00606BF0" w:rsidRDefault="00606BF0" w:rsidP="00606BF0">
      <w:pPr>
        <w:pStyle w:val="Ttulo4"/>
      </w:pPr>
      <w:r>
        <w:t>Interacción con la máquina virtual RTPS</w:t>
      </w:r>
    </w:p>
    <w:p w14:paraId="46DCCBB8" w14:textId="77777777" w:rsidR="00606BF0" w:rsidRDefault="00606BF0" w:rsidP="00606BF0">
      <w:r w:rsidRPr="0000712A">
        <w:t xml:space="preserve">Para </w:t>
      </w:r>
      <w:r>
        <w:t>ilustrar aún más el SPDP y SEDP</w:t>
      </w:r>
      <w:r w:rsidRPr="0000712A">
        <w:t>, describe có</w:t>
      </w:r>
      <w:r>
        <w:t xml:space="preserve">mo la información proporcionada </w:t>
      </w:r>
      <w:r w:rsidRPr="0000712A">
        <w:t>por el SPDP se puede utilizar para configurar el SEDP</w:t>
      </w:r>
      <w:r>
        <w:t xml:space="preserve"> </w:t>
      </w:r>
      <w:r>
        <w:rPr>
          <w:i/>
        </w:rPr>
        <w:t>built-in</w:t>
      </w:r>
      <w:r w:rsidRPr="0000712A">
        <w:t xml:space="preserve"> </w:t>
      </w:r>
      <w:r w:rsidRPr="00825E9F">
        <w:rPr>
          <w:i/>
        </w:rPr>
        <w:t>Endpoint</w:t>
      </w:r>
      <w:r w:rsidRPr="0000712A">
        <w:t xml:space="preserve"> en la máquina virtual RTPS. </w:t>
      </w:r>
    </w:p>
    <w:p w14:paraId="1F802F48" w14:textId="77777777" w:rsidR="00606BF0" w:rsidRDefault="00606BF0" w:rsidP="00606BF0">
      <w:pPr>
        <w:pStyle w:val="Ttulo5"/>
      </w:pPr>
      <w:r>
        <w:lastRenderedPageBreak/>
        <w:t>Descubrimiento de un nuevo participante remoto</w:t>
      </w:r>
    </w:p>
    <w:p w14:paraId="13A2A40B" w14:textId="77777777" w:rsidR="00606BF0" w:rsidRDefault="00606BF0" w:rsidP="00606BF0">
      <w:r>
        <w:t xml:space="preserve">Usando el </w:t>
      </w:r>
      <w:r>
        <w:rPr>
          <w:i/>
        </w:rPr>
        <w:t xml:space="preserve">SPDPbuiltinParticipantReader, </w:t>
      </w:r>
      <w:r>
        <w:t xml:space="preserve">un </w:t>
      </w:r>
      <w:r>
        <w:rPr>
          <w:i/>
        </w:rPr>
        <w:t xml:space="preserve">participante </w:t>
      </w:r>
      <w:r>
        <w:t xml:space="preserve">local “local_participant” descubre la existencia de otro </w:t>
      </w:r>
      <w:r>
        <w:rPr>
          <w:i/>
        </w:rPr>
        <w:t xml:space="preserve">participante </w:t>
      </w:r>
      <w:r>
        <w:t xml:space="preserve">descrito por el </w:t>
      </w:r>
      <w:r>
        <w:rPr>
          <w:i/>
        </w:rPr>
        <w:t xml:space="preserve">DiscoveredParticipantData </w:t>
      </w:r>
      <w:r>
        <w:t xml:space="preserve">participant_data. El descubrimiento de </w:t>
      </w:r>
      <w:r>
        <w:rPr>
          <w:i/>
        </w:rPr>
        <w:t xml:space="preserve">participantes </w:t>
      </w:r>
      <w:r>
        <w:t>utiliza el SEDP.</w:t>
      </w:r>
    </w:p>
    <w:p w14:paraId="617BE707" w14:textId="77777777" w:rsidR="00606BF0" w:rsidRDefault="00606BF0" w:rsidP="00606BF0">
      <w:r>
        <w:t xml:space="preserve">El pseudo código a continuación configura los SEDP </w:t>
      </w:r>
      <w:r w:rsidRPr="00825E9F">
        <w:rPr>
          <w:i/>
        </w:rPr>
        <w:t>built-in Endpoint</w:t>
      </w:r>
      <w:r>
        <w:t xml:space="preserve"> locales dentro del </w:t>
      </w:r>
      <w:r w:rsidRPr="00825E9F">
        <w:rPr>
          <w:i/>
        </w:rPr>
        <w:t>local_participant</w:t>
      </w:r>
      <w:r>
        <w:t xml:space="preserve"> para comunicarse con el correspondiente SEDP </w:t>
      </w:r>
      <w:r>
        <w:rPr>
          <w:i/>
        </w:rPr>
        <w:t xml:space="preserve">built-in </w:t>
      </w:r>
      <w:r w:rsidRPr="00825E9F">
        <w:rPr>
          <w:i/>
        </w:rPr>
        <w:t>Endpoint</w:t>
      </w:r>
      <w:r>
        <w:t xml:space="preserve"> en el Participante descubierto.</w:t>
      </w:r>
    </w:p>
    <w:p w14:paraId="695AD7C0" w14:textId="77777777" w:rsidR="00606BF0" w:rsidRDefault="00606BF0" w:rsidP="00606BF0">
      <w:r>
        <w:t xml:space="preserve">Tener en cuenta que la forma de los </w:t>
      </w:r>
      <w:r>
        <w:rPr>
          <w:i/>
        </w:rPr>
        <w:t>Endpoint</w:t>
      </w:r>
      <w:r>
        <w:t xml:space="preserve"> están configurados dependiendo de la aplicación del protocolo. Para la referencia </w:t>
      </w:r>
      <w:r w:rsidRPr="00825E9F">
        <w:rPr>
          <w:i/>
        </w:rPr>
        <w:t>stateful</w:t>
      </w:r>
      <w:r>
        <w:t>, esta operación se realiza los siguientes pasos lógicos:</w:t>
      </w:r>
    </w:p>
    <w:p w14:paraId="5D13C347" w14:textId="77777777" w:rsidR="00606BF0" w:rsidRPr="00DC0C52" w:rsidRDefault="00606BF0" w:rsidP="00606BF0">
      <w:pPr>
        <w:rPr>
          <w:lang w:val="en-GB"/>
        </w:rPr>
      </w:pPr>
      <w:r w:rsidRPr="00DC0C52">
        <w:rPr>
          <w:lang w:val="en-GB"/>
        </w:rPr>
        <w:t>IF ( PUBLICATIONS_READER IS_IN participant_data.availableEndpoints ) THEN</w:t>
      </w:r>
    </w:p>
    <w:p w14:paraId="5A377586" w14:textId="77777777" w:rsidR="00606BF0" w:rsidRPr="00DC0C52" w:rsidRDefault="00606BF0" w:rsidP="00606BF0">
      <w:pPr>
        <w:rPr>
          <w:lang w:val="en-GB"/>
        </w:rPr>
      </w:pPr>
      <w:r w:rsidRPr="00DC0C52">
        <w:rPr>
          <w:lang w:val="en-GB"/>
        </w:rPr>
        <w:t>guid = &lt;participant_data.guidPrefix, ENTITYID_SEDP_BUILTIN_PUBLICATIONS_READER&gt;;</w:t>
      </w:r>
    </w:p>
    <w:p w14:paraId="1CA483C0" w14:textId="77777777" w:rsidR="00606BF0" w:rsidRPr="00DC0C52" w:rsidRDefault="00606BF0" w:rsidP="00606BF0">
      <w:pPr>
        <w:rPr>
          <w:lang w:val="en-GB"/>
        </w:rPr>
      </w:pPr>
      <w:r w:rsidRPr="00DC0C52">
        <w:rPr>
          <w:lang w:val="en-GB"/>
        </w:rPr>
        <w:t>writer = local_participant.SEDPbuiltinPublicationsWriter;</w:t>
      </w:r>
    </w:p>
    <w:p w14:paraId="6E5F3011" w14:textId="77777777" w:rsidR="00606BF0" w:rsidRPr="00DC0C52" w:rsidRDefault="00606BF0" w:rsidP="00606BF0">
      <w:pPr>
        <w:rPr>
          <w:lang w:val="en-GB"/>
        </w:rPr>
      </w:pPr>
      <w:r w:rsidRPr="00DC0C52">
        <w:rPr>
          <w:lang w:val="en-GB"/>
        </w:rPr>
        <w:t>proxy = new ReaderProxy( guid,</w:t>
      </w:r>
    </w:p>
    <w:p w14:paraId="54C3FBC7" w14:textId="77777777" w:rsidR="00606BF0" w:rsidRPr="00DC0C52" w:rsidRDefault="00606BF0" w:rsidP="00606BF0">
      <w:pPr>
        <w:rPr>
          <w:lang w:val="en-GB"/>
        </w:rPr>
      </w:pPr>
      <w:r w:rsidRPr="00DC0C52">
        <w:rPr>
          <w:lang w:val="en-GB"/>
        </w:rPr>
        <w:t>participant_data.metatrafficUnicastLocatorList,</w:t>
      </w:r>
    </w:p>
    <w:p w14:paraId="7D9EE804" w14:textId="77777777" w:rsidR="00606BF0" w:rsidRPr="00DC0C52" w:rsidRDefault="00606BF0" w:rsidP="00606BF0">
      <w:pPr>
        <w:rPr>
          <w:lang w:val="en-GB"/>
        </w:rPr>
      </w:pPr>
      <w:r w:rsidRPr="00DC0C52">
        <w:rPr>
          <w:lang w:val="en-GB"/>
        </w:rPr>
        <w:t>participant_data.metatrafficMulticastLocatorList);</w:t>
      </w:r>
    </w:p>
    <w:p w14:paraId="5437E2C7" w14:textId="77777777" w:rsidR="00606BF0" w:rsidRPr="00DC0C52" w:rsidRDefault="00606BF0" w:rsidP="00606BF0">
      <w:pPr>
        <w:rPr>
          <w:lang w:val="en-GB"/>
        </w:rPr>
      </w:pPr>
      <w:r w:rsidRPr="00DC0C52">
        <w:rPr>
          <w:lang w:val="en-GB"/>
        </w:rPr>
        <w:t>writer.matched_reader_add(proxy);</w:t>
      </w:r>
    </w:p>
    <w:p w14:paraId="7F03D9E9" w14:textId="77777777" w:rsidR="00606BF0" w:rsidRPr="00DC0C52" w:rsidRDefault="00606BF0" w:rsidP="00606BF0">
      <w:pPr>
        <w:rPr>
          <w:lang w:val="en-GB"/>
        </w:rPr>
      </w:pPr>
      <w:r w:rsidRPr="00DC0C52">
        <w:rPr>
          <w:lang w:val="en-GB"/>
        </w:rPr>
        <w:t>ENDIF</w:t>
      </w:r>
    </w:p>
    <w:p w14:paraId="51CBB5E1" w14:textId="77777777" w:rsidR="00606BF0" w:rsidRPr="00DC0C52" w:rsidRDefault="00606BF0" w:rsidP="00606BF0">
      <w:pPr>
        <w:rPr>
          <w:lang w:val="en-GB"/>
        </w:rPr>
      </w:pPr>
      <w:r w:rsidRPr="00DC0C52">
        <w:rPr>
          <w:lang w:val="en-GB"/>
        </w:rPr>
        <w:t>IF ( PUBLICATIONS_WRITER IS_IN participant_data.availableEndpoints ) THEN</w:t>
      </w:r>
    </w:p>
    <w:p w14:paraId="0F0D6ADB" w14:textId="77777777" w:rsidR="00606BF0" w:rsidRPr="00DC0C52" w:rsidRDefault="00606BF0" w:rsidP="00606BF0">
      <w:pPr>
        <w:rPr>
          <w:lang w:val="en-GB"/>
        </w:rPr>
      </w:pPr>
      <w:r w:rsidRPr="00DC0C52">
        <w:rPr>
          <w:lang w:val="en-GB"/>
        </w:rPr>
        <w:t>guid = &lt;participant_data.guidPrefix, ENTITYID_SEDP_BUILTIN_PUBLICATIONS_WRITER&gt;;</w:t>
      </w:r>
    </w:p>
    <w:p w14:paraId="10C91F8A" w14:textId="77777777" w:rsidR="00606BF0" w:rsidRPr="00DC0C52" w:rsidRDefault="00606BF0" w:rsidP="00606BF0">
      <w:pPr>
        <w:rPr>
          <w:lang w:val="en-GB"/>
        </w:rPr>
      </w:pPr>
      <w:r w:rsidRPr="00DC0C52">
        <w:rPr>
          <w:lang w:val="en-GB"/>
        </w:rPr>
        <w:t>reader = local_participant.SEDPbuiltinPublicationsReader;</w:t>
      </w:r>
    </w:p>
    <w:p w14:paraId="0ECBABA8" w14:textId="77777777" w:rsidR="00606BF0" w:rsidRPr="00DC0C52" w:rsidRDefault="00606BF0" w:rsidP="00606BF0">
      <w:pPr>
        <w:rPr>
          <w:lang w:val="en-GB"/>
        </w:rPr>
      </w:pPr>
      <w:r w:rsidRPr="00DC0C52">
        <w:rPr>
          <w:lang w:val="en-GB"/>
        </w:rPr>
        <w:t>proxy = new WriterProxy( guid,</w:t>
      </w:r>
    </w:p>
    <w:p w14:paraId="3684FA30" w14:textId="77777777" w:rsidR="00606BF0" w:rsidRPr="00DC0C52" w:rsidRDefault="00606BF0" w:rsidP="00606BF0">
      <w:pPr>
        <w:rPr>
          <w:lang w:val="en-GB"/>
        </w:rPr>
      </w:pPr>
      <w:r w:rsidRPr="00DC0C52">
        <w:rPr>
          <w:lang w:val="en-GB"/>
        </w:rPr>
        <w:t>participant_data.metatrafficUnicastLocatorList,</w:t>
      </w:r>
    </w:p>
    <w:p w14:paraId="267ED915" w14:textId="77777777" w:rsidR="00606BF0" w:rsidRPr="00DC0C52" w:rsidRDefault="00606BF0" w:rsidP="00606BF0">
      <w:pPr>
        <w:rPr>
          <w:lang w:val="en-GB"/>
        </w:rPr>
      </w:pPr>
      <w:r w:rsidRPr="00DC0C52">
        <w:rPr>
          <w:lang w:val="en-GB"/>
        </w:rPr>
        <w:lastRenderedPageBreak/>
        <w:t>participant_data.metatrafficMulticastLocatorList);</w:t>
      </w:r>
    </w:p>
    <w:p w14:paraId="6B5AC5B4" w14:textId="77777777" w:rsidR="00606BF0" w:rsidRPr="00DC0C52" w:rsidRDefault="00606BF0" w:rsidP="00606BF0">
      <w:pPr>
        <w:rPr>
          <w:lang w:val="en-GB"/>
        </w:rPr>
      </w:pPr>
      <w:r w:rsidRPr="00DC0C52">
        <w:rPr>
          <w:lang w:val="en-GB"/>
        </w:rPr>
        <w:t>reader.matched_writer_add(proxy);</w:t>
      </w:r>
    </w:p>
    <w:p w14:paraId="145F8ABF" w14:textId="77777777" w:rsidR="00606BF0" w:rsidRPr="00DC0C52" w:rsidRDefault="00606BF0" w:rsidP="00606BF0">
      <w:pPr>
        <w:rPr>
          <w:lang w:val="en-GB"/>
        </w:rPr>
      </w:pPr>
      <w:r w:rsidRPr="00DC0C52">
        <w:rPr>
          <w:lang w:val="en-GB"/>
        </w:rPr>
        <w:t>ENDIF</w:t>
      </w:r>
    </w:p>
    <w:p w14:paraId="305A7AB5" w14:textId="77777777" w:rsidR="00606BF0" w:rsidRPr="00DC0C52" w:rsidRDefault="00606BF0" w:rsidP="00606BF0">
      <w:pPr>
        <w:rPr>
          <w:lang w:val="en-GB"/>
        </w:rPr>
      </w:pPr>
      <w:r w:rsidRPr="00DC0C52">
        <w:rPr>
          <w:lang w:val="en-GB"/>
        </w:rPr>
        <w:t>IF ( SUBSCRIPTIONS_READER IS_IN participant_data.availableEndpoints ) THEN</w:t>
      </w:r>
    </w:p>
    <w:p w14:paraId="1A2249DF" w14:textId="77777777" w:rsidR="00606BF0" w:rsidRPr="00DC0C52" w:rsidRDefault="00606BF0" w:rsidP="00606BF0">
      <w:pPr>
        <w:rPr>
          <w:lang w:val="en-GB"/>
        </w:rPr>
      </w:pPr>
      <w:r w:rsidRPr="00DC0C52">
        <w:rPr>
          <w:lang w:val="en-GB"/>
        </w:rPr>
        <w:t>guid = &lt;participant_data.guidPrefix, ENTITYID_SEDP_BUILTIN_SUBSCRIPTIONS_READER&gt;;</w:t>
      </w:r>
    </w:p>
    <w:p w14:paraId="3078BADE" w14:textId="77777777" w:rsidR="00606BF0" w:rsidRPr="00DC0C52" w:rsidRDefault="00606BF0" w:rsidP="00606BF0">
      <w:pPr>
        <w:rPr>
          <w:lang w:val="en-GB"/>
        </w:rPr>
      </w:pPr>
      <w:r w:rsidRPr="00DC0C52">
        <w:rPr>
          <w:lang w:val="en-GB"/>
        </w:rPr>
        <w:t>writer = local_participant.SEDPbuiltinSubscriptionsWriter;</w:t>
      </w:r>
    </w:p>
    <w:p w14:paraId="22A59BBC" w14:textId="77777777" w:rsidR="00606BF0" w:rsidRPr="00DC0C52" w:rsidRDefault="00606BF0" w:rsidP="00606BF0">
      <w:pPr>
        <w:rPr>
          <w:lang w:val="en-GB"/>
        </w:rPr>
      </w:pPr>
      <w:r w:rsidRPr="00DC0C52">
        <w:rPr>
          <w:lang w:val="en-GB"/>
        </w:rPr>
        <w:t>proxy = new ReaderProxy( guid,</w:t>
      </w:r>
    </w:p>
    <w:p w14:paraId="465440E8" w14:textId="77777777" w:rsidR="00606BF0" w:rsidRPr="00DC0C52" w:rsidRDefault="00606BF0" w:rsidP="00606BF0">
      <w:pPr>
        <w:rPr>
          <w:lang w:val="en-GB"/>
        </w:rPr>
      </w:pPr>
      <w:r w:rsidRPr="00DC0C52">
        <w:rPr>
          <w:lang w:val="en-GB"/>
        </w:rPr>
        <w:t>participant_data.metatrafficUnicastLocatorList,</w:t>
      </w:r>
    </w:p>
    <w:p w14:paraId="294AD44E" w14:textId="77777777" w:rsidR="00606BF0" w:rsidRPr="00DC0C52" w:rsidRDefault="00606BF0" w:rsidP="00606BF0">
      <w:pPr>
        <w:rPr>
          <w:lang w:val="en-GB"/>
        </w:rPr>
      </w:pPr>
      <w:r w:rsidRPr="00DC0C52">
        <w:rPr>
          <w:lang w:val="en-GB"/>
        </w:rPr>
        <w:t>participant_data.metatrafficMulticastLocatorList);</w:t>
      </w:r>
    </w:p>
    <w:p w14:paraId="36BF8DE0" w14:textId="77777777" w:rsidR="00606BF0" w:rsidRPr="00DC0C52" w:rsidRDefault="00606BF0" w:rsidP="00606BF0">
      <w:pPr>
        <w:rPr>
          <w:lang w:val="en-GB"/>
        </w:rPr>
      </w:pPr>
      <w:r w:rsidRPr="00DC0C52">
        <w:rPr>
          <w:lang w:val="en-GB"/>
        </w:rPr>
        <w:t>writer.matched_reader_add(proxy);</w:t>
      </w:r>
    </w:p>
    <w:p w14:paraId="6DB2A689" w14:textId="77777777" w:rsidR="00606BF0" w:rsidRPr="00DC0C52" w:rsidRDefault="00606BF0" w:rsidP="00606BF0">
      <w:pPr>
        <w:rPr>
          <w:lang w:val="en-GB"/>
        </w:rPr>
      </w:pPr>
      <w:r w:rsidRPr="00DC0C52">
        <w:rPr>
          <w:lang w:val="en-GB"/>
        </w:rPr>
        <w:t>ENDIF</w:t>
      </w:r>
    </w:p>
    <w:p w14:paraId="79ABBFA4" w14:textId="77777777" w:rsidR="00606BF0" w:rsidRPr="00DC0C52" w:rsidRDefault="00606BF0" w:rsidP="00606BF0">
      <w:pPr>
        <w:rPr>
          <w:lang w:val="en-GB"/>
        </w:rPr>
      </w:pPr>
      <w:r w:rsidRPr="00DC0C52">
        <w:rPr>
          <w:lang w:val="en-GB"/>
        </w:rPr>
        <w:t>IF ( SUBSCRIPTIONS_WRITER IS_IN participant_data.availableEndpoints ) THEN</w:t>
      </w:r>
    </w:p>
    <w:p w14:paraId="4CE3E9BE" w14:textId="77777777" w:rsidR="00606BF0" w:rsidRPr="00DC0C52" w:rsidRDefault="00606BF0" w:rsidP="00606BF0">
      <w:pPr>
        <w:rPr>
          <w:lang w:val="en-GB"/>
        </w:rPr>
      </w:pPr>
      <w:r w:rsidRPr="00DC0C52">
        <w:rPr>
          <w:lang w:val="en-GB"/>
        </w:rPr>
        <w:t>guid = &lt;participant_data.guidPrefix, ENTITYID_SEDP_BUILTIN_SUBSCRIPTIONS_WRITER&gt;;</w:t>
      </w:r>
    </w:p>
    <w:p w14:paraId="5E8AFEE7" w14:textId="77777777" w:rsidR="00606BF0" w:rsidRPr="00DC0C52" w:rsidRDefault="00606BF0" w:rsidP="00606BF0">
      <w:pPr>
        <w:rPr>
          <w:lang w:val="en-GB"/>
        </w:rPr>
      </w:pPr>
      <w:r w:rsidRPr="00DC0C52">
        <w:rPr>
          <w:lang w:val="en-GB"/>
        </w:rPr>
        <w:t>reader = local_participant.SEDPbuiltinSubscriptionsReader;</w:t>
      </w:r>
    </w:p>
    <w:p w14:paraId="1561DECE" w14:textId="77777777" w:rsidR="00606BF0" w:rsidRPr="00DC0C52" w:rsidRDefault="00606BF0" w:rsidP="00606BF0">
      <w:pPr>
        <w:rPr>
          <w:lang w:val="en-GB"/>
        </w:rPr>
      </w:pPr>
      <w:r w:rsidRPr="00DC0C52">
        <w:rPr>
          <w:lang w:val="en-GB"/>
        </w:rPr>
        <w:t>proxy = new WriterProxy( guid,</w:t>
      </w:r>
    </w:p>
    <w:p w14:paraId="66AD341D" w14:textId="77777777" w:rsidR="00606BF0" w:rsidRPr="00DC0C52" w:rsidRDefault="00606BF0" w:rsidP="00606BF0">
      <w:pPr>
        <w:rPr>
          <w:lang w:val="en-GB"/>
        </w:rPr>
      </w:pPr>
      <w:r w:rsidRPr="00DC0C52">
        <w:rPr>
          <w:lang w:val="en-GB"/>
        </w:rPr>
        <w:t>participant_data.metatrafficUnicastLocatorList,</w:t>
      </w:r>
    </w:p>
    <w:p w14:paraId="1DB52DFB" w14:textId="77777777" w:rsidR="00606BF0" w:rsidRPr="00DC0C52" w:rsidRDefault="00606BF0" w:rsidP="00606BF0">
      <w:pPr>
        <w:rPr>
          <w:lang w:val="en-GB"/>
        </w:rPr>
      </w:pPr>
      <w:r w:rsidRPr="00DC0C52">
        <w:rPr>
          <w:lang w:val="en-GB"/>
        </w:rPr>
        <w:t>participant_data.metatrafficMulticastLocatorList);</w:t>
      </w:r>
    </w:p>
    <w:p w14:paraId="4AB1A9CF" w14:textId="77777777" w:rsidR="00606BF0" w:rsidRPr="00DC0C52" w:rsidRDefault="00606BF0" w:rsidP="00606BF0">
      <w:pPr>
        <w:rPr>
          <w:lang w:val="en-GB"/>
        </w:rPr>
      </w:pPr>
      <w:r w:rsidRPr="00DC0C52">
        <w:rPr>
          <w:lang w:val="en-GB"/>
        </w:rPr>
        <w:t>reader.matched_writer_add(proxy);</w:t>
      </w:r>
    </w:p>
    <w:p w14:paraId="1CCC49CF" w14:textId="77777777" w:rsidR="00606BF0" w:rsidRPr="00DC0C52" w:rsidRDefault="00606BF0" w:rsidP="00606BF0">
      <w:pPr>
        <w:rPr>
          <w:lang w:val="en-GB"/>
        </w:rPr>
      </w:pPr>
      <w:r w:rsidRPr="00DC0C52">
        <w:rPr>
          <w:lang w:val="en-GB"/>
        </w:rPr>
        <w:t>ENDIF</w:t>
      </w:r>
    </w:p>
    <w:p w14:paraId="64385B58" w14:textId="77777777" w:rsidR="00606BF0" w:rsidRPr="00DC0C52" w:rsidRDefault="00606BF0" w:rsidP="00606BF0">
      <w:pPr>
        <w:rPr>
          <w:lang w:val="en-GB"/>
        </w:rPr>
      </w:pPr>
      <w:r w:rsidRPr="00DC0C52">
        <w:rPr>
          <w:lang w:val="en-GB"/>
        </w:rPr>
        <w:t>IF ( TOPICS_READER IS_IN participant_data.availableEndpoints ) THEN</w:t>
      </w:r>
    </w:p>
    <w:p w14:paraId="6115344E" w14:textId="77777777" w:rsidR="00606BF0" w:rsidRPr="00DC0C52" w:rsidRDefault="00606BF0" w:rsidP="00606BF0">
      <w:pPr>
        <w:rPr>
          <w:lang w:val="en-GB"/>
        </w:rPr>
      </w:pPr>
      <w:r w:rsidRPr="00DC0C52">
        <w:rPr>
          <w:lang w:val="en-GB"/>
        </w:rPr>
        <w:t>guid = &lt;participant_data.guidPrefix, ENTITYID_SEDP_BUILTIN_TOPICS_READER&gt;;</w:t>
      </w:r>
    </w:p>
    <w:p w14:paraId="05847F6A" w14:textId="77777777" w:rsidR="00606BF0" w:rsidRPr="00DC0C52" w:rsidRDefault="00606BF0" w:rsidP="00606BF0">
      <w:pPr>
        <w:rPr>
          <w:lang w:val="en-GB"/>
        </w:rPr>
      </w:pPr>
      <w:r w:rsidRPr="00DC0C52">
        <w:rPr>
          <w:lang w:val="en-GB"/>
        </w:rPr>
        <w:t>writer = local_participant.SEDPbuiltinTopicsWriter;</w:t>
      </w:r>
    </w:p>
    <w:p w14:paraId="4718A846" w14:textId="77777777" w:rsidR="00606BF0" w:rsidRPr="00DC0C52" w:rsidRDefault="00606BF0" w:rsidP="00606BF0">
      <w:pPr>
        <w:rPr>
          <w:lang w:val="en-GB"/>
        </w:rPr>
      </w:pPr>
      <w:r w:rsidRPr="00DC0C52">
        <w:rPr>
          <w:lang w:val="en-GB"/>
        </w:rPr>
        <w:lastRenderedPageBreak/>
        <w:t>proxy = new ReaderProxy( guid,</w:t>
      </w:r>
    </w:p>
    <w:p w14:paraId="17FC6A10" w14:textId="77777777" w:rsidR="00606BF0" w:rsidRPr="00DC0C52" w:rsidRDefault="00606BF0" w:rsidP="00606BF0">
      <w:pPr>
        <w:rPr>
          <w:lang w:val="en-GB"/>
        </w:rPr>
      </w:pPr>
      <w:r w:rsidRPr="00DC0C52">
        <w:rPr>
          <w:lang w:val="en-GB"/>
        </w:rPr>
        <w:t>participant_data.metatrafficUnicastLocatorList,</w:t>
      </w:r>
    </w:p>
    <w:p w14:paraId="497D991D" w14:textId="77777777" w:rsidR="00606BF0" w:rsidRPr="00DC0C52" w:rsidRDefault="00606BF0" w:rsidP="00606BF0">
      <w:pPr>
        <w:rPr>
          <w:lang w:val="en-GB"/>
        </w:rPr>
      </w:pPr>
      <w:r w:rsidRPr="00DC0C52">
        <w:rPr>
          <w:lang w:val="en-GB"/>
        </w:rPr>
        <w:t>participant_data.metatrafficMulticastLocatorList);</w:t>
      </w:r>
    </w:p>
    <w:p w14:paraId="7267DB4D" w14:textId="77777777" w:rsidR="00606BF0" w:rsidRPr="00DC0C52" w:rsidRDefault="00606BF0" w:rsidP="00606BF0">
      <w:pPr>
        <w:rPr>
          <w:lang w:val="en-GB"/>
        </w:rPr>
      </w:pPr>
      <w:r w:rsidRPr="00DC0C52">
        <w:rPr>
          <w:lang w:val="en-GB"/>
        </w:rPr>
        <w:t>writer.matched_reader_add(proxy);</w:t>
      </w:r>
    </w:p>
    <w:p w14:paraId="15551D26" w14:textId="77777777" w:rsidR="00606BF0" w:rsidRPr="00DC0C52" w:rsidRDefault="00606BF0" w:rsidP="00606BF0">
      <w:pPr>
        <w:rPr>
          <w:lang w:val="en-GB"/>
        </w:rPr>
      </w:pPr>
      <w:r w:rsidRPr="00DC0C52">
        <w:rPr>
          <w:lang w:val="en-GB"/>
        </w:rPr>
        <w:t>ENDIF</w:t>
      </w:r>
    </w:p>
    <w:p w14:paraId="7D4BFE29" w14:textId="77777777" w:rsidR="00606BF0" w:rsidRPr="00DC0C52" w:rsidRDefault="00606BF0" w:rsidP="00606BF0">
      <w:pPr>
        <w:rPr>
          <w:lang w:val="en-GB"/>
        </w:rPr>
      </w:pPr>
      <w:r w:rsidRPr="00DC0C52">
        <w:rPr>
          <w:lang w:val="en-GB"/>
        </w:rPr>
        <w:t>IF ( TOPICS_WRITER IS_IN participant_data.availableEndpoints ) THEN</w:t>
      </w:r>
    </w:p>
    <w:p w14:paraId="67627669" w14:textId="77777777" w:rsidR="00606BF0" w:rsidRPr="00DC0C52" w:rsidRDefault="00606BF0" w:rsidP="00606BF0">
      <w:pPr>
        <w:rPr>
          <w:lang w:val="en-GB"/>
        </w:rPr>
      </w:pPr>
      <w:r w:rsidRPr="00DC0C52">
        <w:rPr>
          <w:lang w:val="en-GB"/>
        </w:rPr>
        <w:t>guid = &lt;participant_data.guidPrefix, ENTITYID_SEDP_BUILTIN_TOPICS_WRITER&gt;;</w:t>
      </w:r>
    </w:p>
    <w:p w14:paraId="47657C60" w14:textId="77777777" w:rsidR="00606BF0" w:rsidRPr="00DC0C52" w:rsidRDefault="00606BF0" w:rsidP="00606BF0">
      <w:pPr>
        <w:rPr>
          <w:lang w:val="en-GB"/>
        </w:rPr>
      </w:pPr>
      <w:r w:rsidRPr="00DC0C52">
        <w:rPr>
          <w:lang w:val="en-GB"/>
        </w:rPr>
        <w:t>reader = local_participant.SEDPbuiltinTopicsReader;</w:t>
      </w:r>
    </w:p>
    <w:p w14:paraId="1B614DBD" w14:textId="77777777" w:rsidR="00606BF0" w:rsidRPr="00DC0C52" w:rsidRDefault="00606BF0" w:rsidP="00606BF0">
      <w:pPr>
        <w:rPr>
          <w:lang w:val="en-GB"/>
        </w:rPr>
      </w:pPr>
      <w:r w:rsidRPr="00DC0C52">
        <w:rPr>
          <w:lang w:val="en-GB"/>
        </w:rPr>
        <w:t>proxy = new WriterProxy( guid,</w:t>
      </w:r>
    </w:p>
    <w:p w14:paraId="7EEFFD7C" w14:textId="77777777" w:rsidR="00606BF0" w:rsidRPr="00DC0C52" w:rsidRDefault="00606BF0" w:rsidP="00606BF0">
      <w:pPr>
        <w:rPr>
          <w:lang w:val="en-GB"/>
        </w:rPr>
      </w:pPr>
      <w:r w:rsidRPr="00DC0C52">
        <w:rPr>
          <w:lang w:val="en-GB"/>
        </w:rPr>
        <w:t>participant_data.metatrafficUnicastLocatorList,</w:t>
      </w:r>
    </w:p>
    <w:p w14:paraId="57DC763B" w14:textId="77777777" w:rsidR="00606BF0" w:rsidRPr="00DC0C52" w:rsidRDefault="00606BF0" w:rsidP="00606BF0">
      <w:pPr>
        <w:rPr>
          <w:lang w:val="en-GB"/>
        </w:rPr>
      </w:pPr>
      <w:r w:rsidRPr="00DC0C52">
        <w:rPr>
          <w:lang w:val="en-GB"/>
        </w:rPr>
        <w:t>participant_data.metatrafficMulticastLocatorList);</w:t>
      </w:r>
    </w:p>
    <w:p w14:paraId="3FB09CC3" w14:textId="77777777" w:rsidR="00606BF0" w:rsidRPr="00DC0C52" w:rsidRDefault="00606BF0" w:rsidP="00606BF0">
      <w:pPr>
        <w:rPr>
          <w:lang w:val="en-GB"/>
        </w:rPr>
      </w:pPr>
      <w:r w:rsidRPr="00DC0C52">
        <w:rPr>
          <w:lang w:val="en-GB"/>
        </w:rPr>
        <w:t>reader.matched_writer_add(proxy);</w:t>
      </w:r>
    </w:p>
    <w:p w14:paraId="757AAAD2" w14:textId="77777777" w:rsidR="00606BF0" w:rsidRPr="00B161E3" w:rsidRDefault="00606BF0" w:rsidP="00606BF0">
      <w:r>
        <w:t>ENDIF</w:t>
      </w:r>
    </w:p>
    <w:p w14:paraId="7DF82D27" w14:textId="77777777" w:rsidR="00606BF0" w:rsidRDefault="00606BF0" w:rsidP="00606BF0">
      <w:pPr>
        <w:pStyle w:val="Ttulo5"/>
      </w:pPr>
      <w:r>
        <w:t>Eliminación de un participante previamente descubierto</w:t>
      </w:r>
    </w:p>
    <w:p w14:paraId="34E91C8B" w14:textId="77777777" w:rsidR="00606BF0" w:rsidRDefault="00606BF0" w:rsidP="00606BF0">
      <w:r>
        <w:t xml:space="preserve">Basado en leaseDuration del Participante remoto, un participante local “local_participant” llega a la conclusión de que un participante previamente descubierto con GUID_t participant_guid ya no está presente. El Participante “local_participant” debe reconfigurar los </w:t>
      </w:r>
      <w:r>
        <w:rPr>
          <w:i/>
        </w:rPr>
        <w:t>Endpoint</w:t>
      </w:r>
      <w:r>
        <w:t xml:space="preserve"> locales que se comunican con los </w:t>
      </w:r>
      <w:r>
        <w:rPr>
          <w:i/>
        </w:rPr>
        <w:t xml:space="preserve">Endpoint </w:t>
      </w:r>
      <w:r>
        <w:t>en el participante identificado por el GUID_t participant_guid.</w:t>
      </w:r>
    </w:p>
    <w:p w14:paraId="6DF8BF35" w14:textId="77777777" w:rsidR="00606BF0" w:rsidRDefault="00606BF0" w:rsidP="00606BF0">
      <w:r>
        <w:t>Para la implementación de referencia de estado, esta operación lleva a cabo los siguientes pasos lógicos:</w:t>
      </w:r>
    </w:p>
    <w:p w14:paraId="7ACC55BA" w14:textId="77777777" w:rsidR="00606BF0" w:rsidRPr="00DC0C52" w:rsidRDefault="00606BF0" w:rsidP="00606BF0">
      <w:pPr>
        <w:rPr>
          <w:lang w:val="en-GB"/>
        </w:rPr>
      </w:pPr>
      <w:r w:rsidRPr="00DC0C52">
        <w:rPr>
          <w:lang w:val="en-GB"/>
        </w:rPr>
        <w:t>guid = &lt;participant_guid.guidPrefix, ENTITYID_SEDP_BUILTIN_PUBLICATIONS_READER&gt;;</w:t>
      </w:r>
    </w:p>
    <w:p w14:paraId="0C01BBFB" w14:textId="77777777" w:rsidR="00606BF0" w:rsidRPr="00DC0C52" w:rsidRDefault="00606BF0" w:rsidP="00606BF0">
      <w:pPr>
        <w:rPr>
          <w:lang w:val="en-GB"/>
        </w:rPr>
      </w:pPr>
      <w:r w:rsidRPr="00DC0C52">
        <w:rPr>
          <w:lang w:val="en-GB"/>
        </w:rPr>
        <w:t>writer = local_participant.SEDPbuiltinPublicationsWriter;</w:t>
      </w:r>
    </w:p>
    <w:p w14:paraId="399545F4" w14:textId="77777777" w:rsidR="00606BF0" w:rsidRPr="00DC0C52" w:rsidRDefault="00606BF0" w:rsidP="00606BF0">
      <w:pPr>
        <w:rPr>
          <w:lang w:val="en-GB"/>
        </w:rPr>
      </w:pPr>
      <w:r w:rsidRPr="00DC0C52">
        <w:rPr>
          <w:lang w:val="en-GB"/>
        </w:rPr>
        <w:lastRenderedPageBreak/>
        <w:t>proxy = writer.matched_reader_lookup(guid);</w:t>
      </w:r>
    </w:p>
    <w:p w14:paraId="2EA97D34" w14:textId="77777777" w:rsidR="00606BF0" w:rsidRPr="00DC0C52" w:rsidRDefault="00606BF0" w:rsidP="00606BF0">
      <w:pPr>
        <w:rPr>
          <w:lang w:val="en-GB"/>
        </w:rPr>
      </w:pPr>
      <w:r w:rsidRPr="00DC0C52">
        <w:rPr>
          <w:lang w:val="en-GB"/>
        </w:rPr>
        <w:t>writer.matched_reader_remove(proxy);</w:t>
      </w:r>
    </w:p>
    <w:p w14:paraId="37350C62" w14:textId="77777777" w:rsidR="00606BF0" w:rsidRPr="00DC0C52" w:rsidRDefault="00606BF0" w:rsidP="00606BF0">
      <w:pPr>
        <w:rPr>
          <w:lang w:val="en-GB"/>
        </w:rPr>
      </w:pPr>
      <w:r w:rsidRPr="00DC0C52">
        <w:rPr>
          <w:lang w:val="en-GB"/>
        </w:rPr>
        <w:t>guid = &lt;participant_guid.guidPrefix, ENTITYID_SEDP_BUILTIN_PUBLICATIONS_WRITER&gt;;</w:t>
      </w:r>
    </w:p>
    <w:p w14:paraId="0928D2F0" w14:textId="77777777" w:rsidR="00606BF0" w:rsidRPr="00DC0C52" w:rsidRDefault="00606BF0" w:rsidP="00606BF0">
      <w:pPr>
        <w:rPr>
          <w:lang w:val="en-GB"/>
        </w:rPr>
      </w:pPr>
      <w:r w:rsidRPr="00DC0C52">
        <w:rPr>
          <w:lang w:val="en-GB"/>
        </w:rPr>
        <w:t>reader = local_participant.SEDPbuiltinPublicationsReader;</w:t>
      </w:r>
    </w:p>
    <w:p w14:paraId="7E30F1AA" w14:textId="77777777" w:rsidR="00606BF0" w:rsidRPr="00DC0C52" w:rsidRDefault="00606BF0" w:rsidP="00606BF0">
      <w:pPr>
        <w:rPr>
          <w:lang w:val="en-GB"/>
        </w:rPr>
      </w:pPr>
      <w:r w:rsidRPr="00DC0C52">
        <w:rPr>
          <w:lang w:val="en-GB"/>
        </w:rPr>
        <w:t>proxy = reader.matched_writer_lookup(guid);</w:t>
      </w:r>
    </w:p>
    <w:p w14:paraId="36B3F49B" w14:textId="77777777" w:rsidR="00606BF0" w:rsidRPr="00DC0C52" w:rsidRDefault="00606BF0" w:rsidP="00606BF0">
      <w:pPr>
        <w:rPr>
          <w:lang w:val="en-GB"/>
        </w:rPr>
      </w:pPr>
      <w:r w:rsidRPr="00DC0C52">
        <w:rPr>
          <w:lang w:val="en-GB"/>
        </w:rPr>
        <w:t>reader.matched_writer_remove(proxy);</w:t>
      </w:r>
    </w:p>
    <w:p w14:paraId="30BB9CE0" w14:textId="77777777" w:rsidR="00606BF0" w:rsidRPr="00DC0C52" w:rsidRDefault="00606BF0" w:rsidP="00606BF0">
      <w:pPr>
        <w:rPr>
          <w:lang w:val="en-GB"/>
        </w:rPr>
      </w:pPr>
      <w:r w:rsidRPr="00DC0C52">
        <w:rPr>
          <w:lang w:val="en-GB"/>
        </w:rPr>
        <w:t>guid = &lt;participant_guid.guidPrefix, ENTITYID_SEDP_BUILTIN_SUBSCRIPTIONS_READER&gt;;</w:t>
      </w:r>
    </w:p>
    <w:p w14:paraId="287E0A8E" w14:textId="77777777" w:rsidR="00606BF0" w:rsidRPr="00DC0C52" w:rsidRDefault="00606BF0" w:rsidP="00606BF0">
      <w:pPr>
        <w:rPr>
          <w:lang w:val="en-GB"/>
        </w:rPr>
      </w:pPr>
      <w:r w:rsidRPr="00DC0C52">
        <w:rPr>
          <w:lang w:val="en-GB"/>
        </w:rPr>
        <w:t>writer = local_participant.SEDPbuiltinSubscriptionsWriter;</w:t>
      </w:r>
    </w:p>
    <w:p w14:paraId="0667A083" w14:textId="77777777" w:rsidR="00606BF0" w:rsidRPr="00DC0C52" w:rsidRDefault="00606BF0" w:rsidP="00606BF0">
      <w:pPr>
        <w:rPr>
          <w:lang w:val="en-GB"/>
        </w:rPr>
      </w:pPr>
      <w:r w:rsidRPr="00DC0C52">
        <w:rPr>
          <w:lang w:val="en-GB"/>
        </w:rPr>
        <w:t>proxy = writer.matched_reader_lookup(guid);</w:t>
      </w:r>
    </w:p>
    <w:p w14:paraId="50857A89" w14:textId="77777777" w:rsidR="00606BF0" w:rsidRPr="00DC0C52" w:rsidRDefault="00606BF0" w:rsidP="00606BF0">
      <w:pPr>
        <w:rPr>
          <w:lang w:val="en-GB"/>
        </w:rPr>
      </w:pPr>
      <w:r w:rsidRPr="00DC0C52">
        <w:rPr>
          <w:lang w:val="en-GB"/>
        </w:rPr>
        <w:t>writer.matched_reader_remove(proxy);</w:t>
      </w:r>
    </w:p>
    <w:p w14:paraId="2BBAB569" w14:textId="77777777" w:rsidR="00606BF0" w:rsidRPr="00DC0C52" w:rsidRDefault="00606BF0" w:rsidP="00606BF0">
      <w:pPr>
        <w:rPr>
          <w:lang w:val="en-GB"/>
        </w:rPr>
      </w:pPr>
      <w:r w:rsidRPr="00DC0C52">
        <w:rPr>
          <w:lang w:val="en-GB"/>
        </w:rPr>
        <w:t>guid = &lt;participant_guid.guidPrefix, ENTITYID_SEDP_BUILTIN_SUBSCRIPTIONS_WRITER&gt;;</w:t>
      </w:r>
    </w:p>
    <w:p w14:paraId="34CE363E" w14:textId="77777777" w:rsidR="00606BF0" w:rsidRPr="00DC0C52" w:rsidRDefault="00606BF0" w:rsidP="00606BF0">
      <w:pPr>
        <w:rPr>
          <w:lang w:val="en-GB"/>
        </w:rPr>
      </w:pPr>
      <w:r w:rsidRPr="00DC0C52">
        <w:rPr>
          <w:lang w:val="en-GB"/>
        </w:rPr>
        <w:t>reader = local_participant.SEDPbuiltinSubscriptionsReader;</w:t>
      </w:r>
    </w:p>
    <w:p w14:paraId="6603ABBB" w14:textId="77777777" w:rsidR="00606BF0" w:rsidRPr="00DC0C52" w:rsidRDefault="00606BF0" w:rsidP="00606BF0">
      <w:pPr>
        <w:rPr>
          <w:lang w:val="en-GB"/>
        </w:rPr>
      </w:pPr>
      <w:r w:rsidRPr="00DC0C52">
        <w:rPr>
          <w:lang w:val="en-GB"/>
        </w:rPr>
        <w:t>proxy = reader.matched_writer_lookup(guid);</w:t>
      </w:r>
    </w:p>
    <w:p w14:paraId="35E02284" w14:textId="77777777" w:rsidR="00606BF0" w:rsidRPr="00DC0C52" w:rsidRDefault="00606BF0" w:rsidP="00606BF0">
      <w:pPr>
        <w:rPr>
          <w:lang w:val="en-GB"/>
        </w:rPr>
      </w:pPr>
      <w:r w:rsidRPr="00DC0C52">
        <w:rPr>
          <w:lang w:val="en-GB"/>
        </w:rPr>
        <w:t>reader.matched_writer_remove(proxy);</w:t>
      </w:r>
    </w:p>
    <w:p w14:paraId="7298E5E9" w14:textId="77777777" w:rsidR="00606BF0" w:rsidRPr="00DC0C52" w:rsidRDefault="00606BF0" w:rsidP="00606BF0">
      <w:pPr>
        <w:rPr>
          <w:lang w:val="en-GB"/>
        </w:rPr>
      </w:pPr>
      <w:r w:rsidRPr="00DC0C52">
        <w:rPr>
          <w:lang w:val="en-GB"/>
        </w:rPr>
        <w:t>guid = &lt;participant_guid.guidPrefix, ENTITYID_SEDP_BUILTIN_TOPICS_READER&gt;;</w:t>
      </w:r>
    </w:p>
    <w:p w14:paraId="6EB9122E" w14:textId="77777777" w:rsidR="00606BF0" w:rsidRPr="00DC0C52" w:rsidRDefault="00606BF0" w:rsidP="00606BF0">
      <w:pPr>
        <w:rPr>
          <w:lang w:val="en-GB"/>
        </w:rPr>
      </w:pPr>
      <w:r w:rsidRPr="00DC0C52">
        <w:rPr>
          <w:lang w:val="en-GB"/>
        </w:rPr>
        <w:t>writer = local_participant.SEDPbuiltinTopicsWriter;</w:t>
      </w:r>
    </w:p>
    <w:p w14:paraId="4CFB5656" w14:textId="77777777" w:rsidR="00606BF0" w:rsidRPr="00DC0C52" w:rsidRDefault="00606BF0" w:rsidP="00606BF0">
      <w:pPr>
        <w:rPr>
          <w:lang w:val="en-GB"/>
        </w:rPr>
      </w:pPr>
      <w:r w:rsidRPr="00DC0C52">
        <w:rPr>
          <w:lang w:val="en-GB"/>
        </w:rPr>
        <w:t>proxy = writer.matched_reader_lookup(guid);</w:t>
      </w:r>
    </w:p>
    <w:p w14:paraId="612C032C" w14:textId="77777777" w:rsidR="00606BF0" w:rsidRPr="00DC0C52" w:rsidRDefault="00606BF0" w:rsidP="00606BF0">
      <w:pPr>
        <w:rPr>
          <w:lang w:val="en-GB"/>
        </w:rPr>
      </w:pPr>
      <w:r w:rsidRPr="00DC0C52">
        <w:rPr>
          <w:lang w:val="en-GB"/>
        </w:rPr>
        <w:t>writer.matched_reader_remove(proxy);</w:t>
      </w:r>
    </w:p>
    <w:p w14:paraId="70829855" w14:textId="77777777" w:rsidR="00606BF0" w:rsidRPr="00DC0C52" w:rsidRDefault="00606BF0" w:rsidP="00606BF0">
      <w:pPr>
        <w:rPr>
          <w:lang w:val="en-GB"/>
        </w:rPr>
      </w:pPr>
      <w:r w:rsidRPr="00DC0C52">
        <w:rPr>
          <w:lang w:val="en-GB"/>
        </w:rPr>
        <w:t>guid = &lt;participant_guid.guidPrefix, ENTITYID_SEDP_BUILTIN_TOPICS_WRITER&gt;;</w:t>
      </w:r>
    </w:p>
    <w:p w14:paraId="5D1ADD8D" w14:textId="77777777" w:rsidR="00606BF0" w:rsidRPr="00DC0C52" w:rsidRDefault="00606BF0" w:rsidP="00606BF0">
      <w:pPr>
        <w:rPr>
          <w:lang w:val="en-GB"/>
        </w:rPr>
      </w:pPr>
      <w:r w:rsidRPr="00DC0C52">
        <w:rPr>
          <w:lang w:val="en-GB"/>
        </w:rPr>
        <w:t>reader = local_participant.SEDPbuiltinTopicsReader;</w:t>
      </w:r>
    </w:p>
    <w:p w14:paraId="6AB260FB" w14:textId="77777777" w:rsidR="00606BF0" w:rsidRPr="00DC0C52" w:rsidRDefault="00606BF0" w:rsidP="00606BF0">
      <w:pPr>
        <w:rPr>
          <w:lang w:val="en-GB"/>
        </w:rPr>
      </w:pPr>
      <w:r w:rsidRPr="00DC0C52">
        <w:rPr>
          <w:lang w:val="en-GB"/>
        </w:rPr>
        <w:lastRenderedPageBreak/>
        <w:t>proxy = reader.matched_writer_lookup(guid);</w:t>
      </w:r>
    </w:p>
    <w:p w14:paraId="583F7990" w14:textId="77777777" w:rsidR="00606BF0" w:rsidRPr="00DC0C52" w:rsidRDefault="00606BF0" w:rsidP="00606BF0">
      <w:pPr>
        <w:rPr>
          <w:lang w:val="en-GB"/>
        </w:rPr>
      </w:pPr>
      <w:r w:rsidRPr="00DC0C52">
        <w:rPr>
          <w:lang w:val="en-GB"/>
        </w:rPr>
        <w:t>reader.matched_writer_remove(proxy);</w:t>
      </w:r>
    </w:p>
    <w:p w14:paraId="1627773C" w14:textId="77777777" w:rsidR="00606BF0" w:rsidRDefault="00606BF0" w:rsidP="00606BF0">
      <w:pPr>
        <w:pStyle w:val="Ttulo4"/>
      </w:pPr>
      <w:r>
        <w:t>Apoyos alternativos para Protocolos de Descubrimiento</w:t>
      </w:r>
    </w:p>
    <w:p w14:paraId="0315FE2F" w14:textId="77777777" w:rsidR="00606BF0" w:rsidRDefault="00606BF0" w:rsidP="00606BF0">
      <w:r>
        <w:t xml:space="preserve">Los requisitos sobre el Participante y Protocolos de Descubrimiento </w:t>
      </w:r>
      <w:r>
        <w:rPr>
          <w:i/>
        </w:rPr>
        <w:t xml:space="preserve">Endpoint </w:t>
      </w:r>
      <w:r>
        <w:t>pueden variar en función del escenario de implementación.</w:t>
      </w:r>
    </w:p>
    <w:p w14:paraId="7DC50C30" w14:textId="77777777" w:rsidR="00606BF0" w:rsidRDefault="00606BF0" w:rsidP="00606BF0">
      <w:r>
        <w:t>Por ejemplo, un protocolo optimizado para la velocidad y simplicidad (como un protocolo que sea desplegado en dispositivos de una LAN) no pueden escalar bien a los grandes sistemas en un entorno WAN.</w:t>
      </w:r>
    </w:p>
    <w:p w14:paraId="0B7199B6" w14:textId="77777777" w:rsidR="00606BF0" w:rsidRDefault="00606BF0" w:rsidP="00606BF0">
      <w:r>
        <w:t>Por esta razón, la especificación RTPS permite implementaciones que soportan múltiples PDP y EDP. Hay muchos enfoques posibles para la implementación de un protocolo de descubrimiento que incluye el uso de descubrimiento estático, el descubrimiento de archivos, servicio de consulta central, etc. El único requisito impuesto por RTPS con el propósito de interoperabilidad es que todas las implementaciones RTPS apoyen al menos el SPDP y SEDP. Se espera que con el tiempo, una colección de protocolos de descubrimiento de interoperabilidad se desarrollarán para atender las necesidades de implementación específicos.</w:t>
      </w:r>
    </w:p>
    <w:p w14:paraId="20228082" w14:textId="77777777" w:rsidR="00606BF0" w:rsidRDefault="00606BF0" w:rsidP="00606BF0">
      <w:r>
        <w:t xml:space="preserve">Si una aplicación soporta múltiples PDP, cada PDP puede ser inicializado de manera diferente y descubrir un conjunto diferente de los participantes remotos. Los </w:t>
      </w:r>
      <w:r w:rsidRPr="006604EB">
        <w:rPr>
          <w:i/>
        </w:rPr>
        <w:t>participantes</w:t>
      </w:r>
      <w:r>
        <w:t xml:space="preserve"> remotos mediante la implementación RTPS de un </w:t>
      </w:r>
      <w:r>
        <w:rPr>
          <w:i/>
        </w:rPr>
        <w:t>vendor</w:t>
      </w:r>
      <w:r>
        <w:t xml:space="preserve"> diferente deben ser contactados usando al menos el SPDP para garantizar la interoperabilidad. No existe tal requisito cuando el </w:t>
      </w:r>
      <w:r w:rsidRPr="006604EB">
        <w:rPr>
          <w:i/>
        </w:rPr>
        <w:t>participante</w:t>
      </w:r>
      <w:r>
        <w:t xml:space="preserve"> remoto utiliza la misma implementación RTPS.</w:t>
      </w:r>
    </w:p>
    <w:p w14:paraId="66A8C734" w14:textId="77777777" w:rsidR="00606BF0" w:rsidRDefault="00606BF0" w:rsidP="00606BF0">
      <w:r>
        <w:t xml:space="preserve">Incluso cuando el SPDP es utilizado por todos los </w:t>
      </w:r>
      <w:r w:rsidRPr="00D63671">
        <w:rPr>
          <w:i/>
        </w:rPr>
        <w:t>participantes</w:t>
      </w:r>
      <w:r>
        <w:t xml:space="preserve">, los </w:t>
      </w:r>
      <w:r w:rsidRPr="00D63671">
        <w:rPr>
          <w:i/>
        </w:rPr>
        <w:t>participantes</w:t>
      </w:r>
      <w:r>
        <w:t xml:space="preserve"> remotos pueden todavía utilizar diferentes EDP. Los EDP soportes </w:t>
      </w:r>
      <w:r w:rsidRPr="00D63671">
        <w:rPr>
          <w:i/>
        </w:rPr>
        <w:t>participantes</w:t>
      </w:r>
      <w:r>
        <w:t xml:space="preserve"> que incluye en la información intercambiada por el SPDP. Todos los </w:t>
      </w:r>
      <w:r w:rsidRPr="00D63671">
        <w:rPr>
          <w:i/>
        </w:rPr>
        <w:t>participantes</w:t>
      </w:r>
      <w:r>
        <w:t xml:space="preserve"> deben soportar al menos el SEDP, por lo que siempre tienen al menos un EDP en común. Sin embargo, si dos </w:t>
      </w:r>
      <w:r w:rsidRPr="00D63671">
        <w:rPr>
          <w:i/>
        </w:rPr>
        <w:t>participantes</w:t>
      </w:r>
      <w:r>
        <w:t xml:space="preserve"> apoyan a otro EDP, este protocolo alternativo puede ser utilizado en su lugar. En </w:t>
      </w:r>
      <w:r>
        <w:lastRenderedPageBreak/>
        <w:t xml:space="preserve">ese caso, no hay necesidad de crear la SEDP </w:t>
      </w:r>
      <w:r>
        <w:rPr>
          <w:i/>
        </w:rPr>
        <w:t>built-in</w:t>
      </w:r>
      <w:r>
        <w:t xml:space="preserve"> </w:t>
      </w:r>
      <w:r w:rsidRPr="00D63671">
        <w:rPr>
          <w:i/>
        </w:rPr>
        <w:t>Endpoint</w:t>
      </w:r>
      <w:r>
        <w:t xml:space="preserve">, o si ya existen, sin necesidad de configurarlos para que coincida con el nuevo </w:t>
      </w:r>
      <w:r w:rsidRPr="00D63671">
        <w:rPr>
          <w:i/>
        </w:rPr>
        <w:t>participante</w:t>
      </w:r>
      <w:r>
        <w:t xml:space="preserve"> remoto. Este enfoque permite a un </w:t>
      </w:r>
      <w:r>
        <w:rPr>
          <w:i/>
        </w:rPr>
        <w:t>vendor</w:t>
      </w:r>
      <w:r>
        <w:t xml:space="preserve"> personalizar el procedimiento de déficit excesivo, si se desea, sin comprometer la interoperabilidad.</w:t>
      </w:r>
    </w:p>
    <w:p w14:paraId="73EEF6C5" w14:textId="77777777" w:rsidR="00606BF0" w:rsidRDefault="00606BF0" w:rsidP="00606BF0"/>
    <w:p w14:paraId="317DDE73" w14:textId="77777777" w:rsidR="00606BF0" w:rsidRPr="00E6590B" w:rsidRDefault="00606BF0" w:rsidP="00606BF0"/>
    <w:p w14:paraId="44CBB76C" w14:textId="77777777" w:rsidR="00606BF0" w:rsidRPr="00A82CBC" w:rsidRDefault="00606BF0" w:rsidP="00606BF0">
      <w:pPr>
        <w:pStyle w:val="Prrafodelista"/>
        <w:ind w:left="1440"/>
        <w:rPr>
          <w:lang w:val="es-ES"/>
        </w:rPr>
      </w:pPr>
    </w:p>
    <w:p w14:paraId="56487550" w14:textId="77777777" w:rsidR="00606BF0" w:rsidRPr="00AC7C7F" w:rsidRDefault="00606BF0" w:rsidP="00606BF0">
      <w:pPr>
        <w:tabs>
          <w:tab w:val="left" w:pos="3304"/>
        </w:tabs>
        <w:rPr>
          <w:rFonts w:cs="Times New Roman"/>
          <w:lang w:val="es-ES"/>
        </w:rPr>
      </w:pPr>
    </w:p>
    <w:p w14:paraId="34C9580D" w14:textId="77777777" w:rsidR="00606BF0" w:rsidRPr="00AC7C7F" w:rsidRDefault="00606BF0" w:rsidP="00606BF0">
      <w:pPr>
        <w:tabs>
          <w:tab w:val="left" w:pos="3304"/>
        </w:tabs>
        <w:rPr>
          <w:rFonts w:cs="Times New Roman"/>
          <w:lang w:val="es-ES"/>
        </w:rPr>
      </w:pPr>
    </w:p>
    <w:p w14:paraId="2B43CA55" w14:textId="77777777" w:rsidR="00606BF0" w:rsidRPr="00AC7C7F" w:rsidRDefault="00606BF0" w:rsidP="00606BF0">
      <w:pPr>
        <w:tabs>
          <w:tab w:val="left" w:pos="3304"/>
        </w:tabs>
        <w:rPr>
          <w:rFonts w:cs="Times New Roman"/>
          <w:lang w:val="es-ES"/>
        </w:rPr>
      </w:pPr>
    </w:p>
    <w:p w14:paraId="62B5F006" w14:textId="77777777" w:rsidR="00606BF0" w:rsidRPr="00AC7C7F" w:rsidRDefault="00606BF0" w:rsidP="00606BF0">
      <w:pPr>
        <w:tabs>
          <w:tab w:val="left" w:pos="3304"/>
        </w:tabs>
        <w:rPr>
          <w:rFonts w:cs="Times New Roman"/>
          <w:lang w:val="es-ES"/>
        </w:rPr>
      </w:pPr>
    </w:p>
    <w:p w14:paraId="78C60B84" w14:textId="77777777" w:rsidR="00606BF0" w:rsidRPr="00AC7C7F" w:rsidRDefault="00606BF0" w:rsidP="00606BF0">
      <w:pPr>
        <w:tabs>
          <w:tab w:val="left" w:pos="3304"/>
        </w:tabs>
        <w:rPr>
          <w:rFonts w:cs="Times New Roman"/>
          <w:lang w:val="es-ES"/>
        </w:rPr>
      </w:pPr>
    </w:p>
    <w:p w14:paraId="60B4B206" w14:textId="77777777" w:rsidR="00606BF0" w:rsidRPr="00AC7C7F" w:rsidRDefault="00606BF0" w:rsidP="00606BF0">
      <w:pPr>
        <w:tabs>
          <w:tab w:val="left" w:pos="3304"/>
        </w:tabs>
        <w:rPr>
          <w:rFonts w:cs="Times New Roman"/>
          <w:lang w:val="es-ES"/>
        </w:rPr>
      </w:pPr>
    </w:p>
    <w:p w14:paraId="208D8D78" w14:textId="77777777" w:rsidR="00C5723A" w:rsidRPr="00606BF0" w:rsidRDefault="00C5723A" w:rsidP="00C5723A">
      <w:pPr>
        <w:rPr>
          <w:lang w:val="es-ES"/>
        </w:rPr>
      </w:pPr>
    </w:p>
    <w:p w14:paraId="7178E8F7" w14:textId="77777777" w:rsidR="00C5723A" w:rsidRDefault="00C5723A" w:rsidP="00C5723A"/>
    <w:p w14:paraId="468E4AA9" w14:textId="77777777" w:rsidR="00C5723A" w:rsidRDefault="00C5723A" w:rsidP="00C5723A"/>
    <w:p w14:paraId="5BD303D8" w14:textId="77777777" w:rsidR="00C5723A" w:rsidRDefault="00C5723A" w:rsidP="00C5723A"/>
    <w:p w14:paraId="7FED2959" w14:textId="77777777" w:rsidR="00A82CBC" w:rsidRPr="00A82CBC" w:rsidRDefault="00A82CBC" w:rsidP="008870EF">
      <w:pPr>
        <w:pStyle w:val="Prrafodelista"/>
        <w:ind w:left="1440"/>
        <w:rPr>
          <w:lang w:val="es-ES"/>
        </w:rPr>
      </w:pPr>
    </w:p>
    <w:p w14:paraId="0F008F1D" w14:textId="77777777" w:rsidR="00FF3271" w:rsidRPr="00AC7C7F" w:rsidRDefault="00FF3271" w:rsidP="00AB6C49">
      <w:pPr>
        <w:tabs>
          <w:tab w:val="left" w:pos="3304"/>
        </w:tabs>
        <w:rPr>
          <w:rFonts w:cs="Times New Roman"/>
          <w:lang w:val="es-ES"/>
        </w:rPr>
      </w:pPr>
    </w:p>
    <w:p w14:paraId="237F0DB3" w14:textId="77777777" w:rsidR="00FF3271" w:rsidRPr="00AC7C7F" w:rsidRDefault="00FF3271" w:rsidP="00AB6C49">
      <w:pPr>
        <w:tabs>
          <w:tab w:val="left" w:pos="3304"/>
        </w:tabs>
        <w:rPr>
          <w:rFonts w:cs="Times New Roman"/>
          <w:lang w:val="es-ES"/>
        </w:rPr>
      </w:pPr>
    </w:p>
    <w:p w14:paraId="122206A0" w14:textId="77777777" w:rsidR="005B0A44" w:rsidRPr="00AC7C7F" w:rsidRDefault="005B0A44" w:rsidP="00AB6C49">
      <w:pPr>
        <w:tabs>
          <w:tab w:val="left" w:pos="3304"/>
        </w:tabs>
        <w:rPr>
          <w:rFonts w:cs="Times New Roman"/>
          <w:lang w:val="es-ES"/>
        </w:rPr>
      </w:pPr>
    </w:p>
    <w:p w14:paraId="3E64E8CA" w14:textId="77777777" w:rsidR="005B0A44" w:rsidRPr="00AC7C7F" w:rsidRDefault="005B0A44" w:rsidP="00AB6C49">
      <w:pPr>
        <w:tabs>
          <w:tab w:val="left" w:pos="3304"/>
        </w:tabs>
        <w:rPr>
          <w:rFonts w:cs="Times New Roman"/>
          <w:lang w:val="es-ES"/>
        </w:rPr>
      </w:pPr>
    </w:p>
    <w:p w14:paraId="5C3D4E6A" w14:textId="77777777" w:rsidR="00FF3271" w:rsidRPr="00AC7C7F" w:rsidRDefault="00FF3271" w:rsidP="00AB6C49">
      <w:pPr>
        <w:tabs>
          <w:tab w:val="left" w:pos="3304"/>
        </w:tabs>
        <w:rPr>
          <w:rFonts w:cs="Times New Roman"/>
          <w:lang w:val="es-ES"/>
        </w:rPr>
      </w:pPr>
    </w:p>
    <w:p w14:paraId="36F60FCD" w14:textId="77777777" w:rsidR="00FF3271" w:rsidRDefault="00FF3271" w:rsidP="00AB6C49">
      <w:pPr>
        <w:tabs>
          <w:tab w:val="left" w:pos="3304"/>
        </w:tabs>
        <w:rPr>
          <w:rFonts w:cs="Times New Roman"/>
          <w:lang w:val="es-ES"/>
        </w:rPr>
      </w:pPr>
    </w:p>
    <w:p w14:paraId="7B204BE6" w14:textId="77777777" w:rsidR="00650157" w:rsidRDefault="00650157" w:rsidP="00AB6C49">
      <w:pPr>
        <w:tabs>
          <w:tab w:val="left" w:pos="3304"/>
        </w:tabs>
        <w:rPr>
          <w:rFonts w:cs="Times New Roman"/>
          <w:lang w:val="es-ES"/>
        </w:rPr>
      </w:pPr>
    </w:p>
    <w:p w14:paraId="210CB5B6" w14:textId="4E58832F" w:rsidR="00650157" w:rsidRDefault="00650157" w:rsidP="00650157">
      <w:pPr>
        <w:pStyle w:val="Ttulo1"/>
        <w:jc w:val="center"/>
        <w:rPr>
          <w:lang w:val="es-ES"/>
        </w:rPr>
      </w:pPr>
      <w:bookmarkStart w:id="285" w:name="_Toc421180747"/>
      <w:r>
        <w:rPr>
          <w:lang w:val="es-ES"/>
        </w:rPr>
        <w:lastRenderedPageBreak/>
        <w:t>CAPÍTULO III</w:t>
      </w:r>
      <w:bookmarkEnd w:id="285"/>
    </w:p>
    <w:p w14:paraId="5E71C9D3" w14:textId="08BE0657" w:rsidR="00650157" w:rsidRDefault="00650157" w:rsidP="00650157">
      <w:pPr>
        <w:pStyle w:val="Ttulo2"/>
        <w:numPr>
          <w:ilvl w:val="0"/>
          <w:numId w:val="0"/>
        </w:numPr>
        <w:ind w:left="792"/>
        <w:jc w:val="center"/>
        <w:rPr>
          <w:lang w:val="es-ES"/>
        </w:rPr>
      </w:pPr>
      <w:bookmarkStart w:id="286" w:name="_Toc421180748"/>
      <w:r>
        <w:rPr>
          <w:lang w:val="es-ES"/>
        </w:rPr>
        <w:t>DISEÑO E IMPLEMENTACIÓN DE UN MÓDULO QUE PERMITA INTERACTUAR AL PROTOCOLO RTPS CON DDS</w:t>
      </w:r>
      <w:bookmarkEnd w:id="286"/>
    </w:p>
    <w:p w14:paraId="1A1A1095" w14:textId="3C13671E" w:rsidR="00645B6B" w:rsidRDefault="00645B6B" w:rsidP="00645B6B">
      <w:pPr>
        <w:pStyle w:val="Ttulo2"/>
        <w:rPr>
          <w:lang w:val="es-ES"/>
        </w:rPr>
      </w:pPr>
      <w:r>
        <w:rPr>
          <w:lang w:val="es-ES"/>
        </w:rPr>
        <w:t>INTRODUCCIÓN</w:t>
      </w:r>
    </w:p>
    <w:p w14:paraId="0B7FACC3" w14:textId="324755DF" w:rsidR="00645B6B" w:rsidRDefault="00645B6B" w:rsidP="00645B6B">
      <w:pPr>
        <w:rPr>
          <w:lang w:val="es-ES"/>
        </w:rPr>
      </w:pPr>
      <w:r>
        <w:rPr>
          <w:lang w:val="es-ES"/>
        </w:rPr>
        <w:t>En este capítulo primeramente se dise</w:t>
      </w:r>
      <w:r w:rsidR="00AA38B7">
        <w:rPr>
          <w:lang w:val="es-ES"/>
        </w:rPr>
        <w:t>ña</w:t>
      </w:r>
      <w:r>
        <w:rPr>
          <w:lang w:val="es-ES"/>
        </w:rPr>
        <w:t xml:space="preserve"> un software que permita la interacción entre RTPS y DDS y que trabaje con el modelo publicador/suscriptor, por medio de historias de usuario</w:t>
      </w:r>
      <w:r w:rsidR="00AA38B7">
        <w:rPr>
          <w:lang w:val="es-ES"/>
        </w:rPr>
        <w:t>, diagramas de clases, y diagramas de secuencia de la interacción del RTPS.</w:t>
      </w:r>
    </w:p>
    <w:p w14:paraId="2EDDBD6C" w14:textId="509A40F1" w:rsidR="00AA38B7" w:rsidRDefault="00AA38B7" w:rsidP="00645B6B">
      <w:pPr>
        <w:rPr>
          <w:lang w:val="es-ES"/>
        </w:rPr>
      </w:pPr>
      <w:r>
        <w:rPr>
          <w:lang w:val="es-ES"/>
        </w:rPr>
        <w:t>Seguidamente se muestra la implementación del diseño presentado en la sección anterior, utilizando normas de c</w:t>
      </w:r>
      <w:bookmarkStart w:id="287" w:name="_GoBack"/>
      <w:bookmarkEnd w:id="287"/>
      <w:r>
        <w:rPr>
          <w:lang w:val="es-ES"/>
        </w:rPr>
        <w:t>onvención, implementación del protocolo RTPS, implementaciones necesarias DDS, implementación de archivos de configuración</w:t>
      </w:r>
      <w:r w:rsidR="00D93F32">
        <w:rPr>
          <w:lang w:val="es-ES"/>
        </w:rPr>
        <w:t>.</w:t>
      </w:r>
    </w:p>
    <w:p w14:paraId="0E481250" w14:textId="1F9D8481" w:rsidR="00AA38B7" w:rsidRPr="00645B6B" w:rsidRDefault="00AA38B7" w:rsidP="00645B6B">
      <w:pPr>
        <w:rPr>
          <w:lang w:val="es-ES"/>
        </w:rPr>
      </w:pPr>
      <w:r>
        <w:rPr>
          <w:lang w:val="es-ES"/>
        </w:rPr>
        <w:t>Finalmente se presenta la interacción entre DDS y RTPS con el modelo publicador/suscriptor</w:t>
      </w:r>
      <w:r w:rsidR="00D93F32">
        <w:rPr>
          <w:lang w:val="es-ES"/>
        </w:rPr>
        <w:t>.</w:t>
      </w:r>
    </w:p>
    <w:p w14:paraId="72E423DA" w14:textId="77777777" w:rsidR="00650157" w:rsidRPr="00650157" w:rsidRDefault="00650157" w:rsidP="00650157">
      <w:pPr>
        <w:rPr>
          <w:lang w:val="es-ES"/>
        </w:rPr>
      </w:pPr>
    </w:p>
    <w:p w14:paraId="6BF3579E" w14:textId="5AA98942" w:rsidR="00650157" w:rsidRDefault="00650157" w:rsidP="00650157">
      <w:pPr>
        <w:pStyle w:val="Ttulo1"/>
        <w:jc w:val="center"/>
        <w:rPr>
          <w:lang w:val="es-ES"/>
        </w:rPr>
      </w:pPr>
      <w:bookmarkStart w:id="288" w:name="_Toc421180749"/>
      <w:r>
        <w:rPr>
          <w:lang w:val="es-ES"/>
        </w:rPr>
        <w:t>CAPÍTULO IV</w:t>
      </w:r>
      <w:bookmarkEnd w:id="288"/>
    </w:p>
    <w:p w14:paraId="659E7B15" w14:textId="268AA866" w:rsidR="00650157" w:rsidRDefault="00650157" w:rsidP="00650157">
      <w:pPr>
        <w:pStyle w:val="Ttulo2"/>
        <w:numPr>
          <w:ilvl w:val="0"/>
          <w:numId w:val="0"/>
        </w:numPr>
        <w:ind w:left="792"/>
        <w:jc w:val="center"/>
        <w:rPr>
          <w:lang w:val="es-ES"/>
        </w:rPr>
      </w:pPr>
      <w:bookmarkStart w:id="289" w:name="_Toc421180750"/>
      <w:r>
        <w:rPr>
          <w:lang w:val="es-ES"/>
        </w:rPr>
        <w:t>PRUEBAS</w:t>
      </w:r>
      <w:bookmarkEnd w:id="289"/>
    </w:p>
    <w:p w14:paraId="64DAAA04" w14:textId="77777777" w:rsidR="00650157" w:rsidRPr="00650157" w:rsidRDefault="00650157" w:rsidP="00650157">
      <w:pPr>
        <w:rPr>
          <w:lang w:val="es-ES"/>
        </w:rPr>
      </w:pPr>
    </w:p>
    <w:p w14:paraId="5E3C05D9" w14:textId="306B0EF2" w:rsidR="00B314C3" w:rsidRPr="00414A6D" w:rsidRDefault="00B314C3" w:rsidP="004746B2">
      <w:pPr>
        <w:pStyle w:val="Ttulo1"/>
        <w:jc w:val="center"/>
        <w:rPr>
          <w:rFonts w:cs="Times New Roman"/>
          <w:lang w:val="es-ES_tradnl"/>
        </w:rPr>
      </w:pPr>
      <w:bookmarkStart w:id="290" w:name="_Toc421180751"/>
      <w:r w:rsidRPr="00414A6D">
        <w:rPr>
          <w:rFonts w:cs="Times New Roman"/>
          <w:lang w:val="es-ES_tradnl"/>
        </w:rPr>
        <w:t>CAPÍTULO V</w:t>
      </w:r>
      <w:bookmarkEnd w:id="290"/>
    </w:p>
    <w:p w14:paraId="3DF97012" w14:textId="77777777" w:rsidR="00B314C3" w:rsidRPr="00414A6D" w:rsidRDefault="00B314C3" w:rsidP="00650157">
      <w:pPr>
        <w:pStyle w:val="Ttulo2"/>
        <w:numPr>
          <w:ilvl w:val="0"/>
          <w:numId w:val="0"/>
        </w:numPr>
        <w:ind w:left="792"/>
        <w:rPr>
          <w:rFonts w:cs="Times New Roman"/>
          <w:lang w:val="es-ES_tradnl"/>
        </w:rPr>
      </w:pPr>
      <w:bookmarkStart w:id="291" w:name="_Toc421180752"/>
      <w:r w:rsidRPr="00414A6D">
        <w:rPr>
          <w:rFonts w:cs="Times New Roman"/>
          <w:lang w:val="es-ES_tradnl"/>
        </w:rPr>
        <w:t>CONCLUSIONES Y RECOMENDACIONES</w:t>
      </w:r>
      <w:bookmarkEnd w:id="291"/>
    </w:p>
    <w:p w14:paraId="254D3F14" w14:textId="77777777" w:rsidR="00B314C3" w:rsidRPr="00414A6D" w:rsidRDefault="00B314C3" w:rsidP="00B314C3">
      <w:pPr>
        <w:rPr>
          <w:rFonts w:cs="Times New Roman"/>
          <w:lang w:val="es-ES_tradnl"/>
        </w:rPr>
      </w:pPr>
    </w:p>
    <w:p w14:paraId="1F79A242" w14:textId="77777777" w:rsidR="00B314C3" w:rsidRPr="00414A6D" w:rsidRDefault="00B314C3" w:rsidP="00650157">
      <w:pPr>
        <w:pStyle w:val="Ttulo2"/>
        <w:rPr>
          <w:lang w:val="es-ES_tradnl"/>
        </w:rPr>
      </w:pPr>
      <w:bookmarkStart w:id="292" w:name="_Toc421180753"/>
      <w:r w:rsidRPr="00414A6D">
        <w:rPr>
          <w:lang w:val="es-ES_tradnl"/>
        </w:rPr>
        <w:t>Conclusiones</w:t>
      </w:r>
      <w:bookmarkEnd w:id="292"/>
    </w:p>
    <w:p w14:paraId="1FCE7A08" w14:textId="77777777" w:rsidR="007500E6" w:rsidRDefault="007500E6" w:rsidP="00B314C3">
      <w:pPr>
        <w:rPr>
          <w:rFonts w:cs="Times New Roman"/>
          <w:lang w:val="es-ES_tradnl"/>
        </w:rPr>
      </w:pPr>
    </w:p>
    <w:p w14:paraId="6BB9237A" w14:textId="77777777" w:rsidR="004746B2" w:rsidRPr="00414A6D" w:rsidRDefault="004746B2" w:rsidP="00B314C3">
      <w:pPr>
        <w:rPr>
          <w:rFonts w:cs="Times New Roman"/>
          <w:lang w:val="es-ES_tradnl"/>
        </w:rPr>
      </w:pPr>
    </w:p>
    <w:p w14:paraId="5CCBADA4" w14:textId="77777777" w:rsidR="00B314C3" w:rsidRPr="00414A6D" w:rsidRDefault="00B314C3" w:rsidP="00650157">
      <w:pPr>
        <w:pStyle w:val="Ttulo2"/>
        <w:rPr>
          <w:lang w:val="es-ES_tradnl"/>
        </w:rPr>
      </w:pPr>
      <w:bookmarkStart w:id="293" w:name="_Toc421180754"/>
      <w:r w:rsidRPr="00414A6D">
        <w:rPr>
          <w:lang w:val="es-ES_tradnl"/>
        </w:rPr>
        <w:t>Recomendaciones</w:t>
      </w:r>
      <w:bookmarkEnd w:id="293"/>
    </w:p>
    <w:p w14:paraId="2B106093" w14:textId="77777777" w:rsidR="004F69BB" w:rsidRPr="00414A6D" w:rsidRDefault="004F69BB" w:rsidP="0012796D">
      <w:pPr>
        <w:rPr>
          <w:rFonts w:cs="Times New Roman"/>
          <w:lang w:val="es-ES_tradnl"/>
        </w:rPr>
      </w:pPr>
    </w:p>
    <w:p w14:paraId="2E55A512" w14:textId="77777777" w:rsidR="004F69BB" w:rsidRPr="00414A6D" w:rsidRDefault="004F69BB" w:rsidP="0012796D">
      <w:pPr>
        <w:rPr>
          <w:rFonts w:cs="Times New Roman"/>
          <w:lang w:val="es-ES_tradnl"/>
        </w:rPr>
      </w:pPr>
    </w:p>
    <w:p w14:paraId="26AA69D3" w14:textId="77777777" w:rsidR="004F69BB" w:rsidRPr="00414A6D" w:rsidRDefault="004F69BB" w:rsidP="004F69BB">
      <w:pPr>
        <w:spacing w:line="240" w:lineRule="auto"/>
        <w:rPr>
          <w:rFonts w:cs="Times New Roman"/>
          <w:lang w:val="es-ES_tradnl"/>
        </w:rPr>
      </w:pPr>
      <w:r w:rsidRPr="00414A6D">
        <w:rPr>
          <w:rFonts w:cs="Times New Roman"/>
          <w:lang w:val="es-ES_tradnl"/>
        </w:rPr>
        <w:lastRenderedPageBreak/>
        <w:br w:type="page"/>
      </w:r>
    </w:p>
    <w:bookmarkEnd w:id="6" w:displacedByCustomXml="next"/>
    <w:bookmarkStart w:id="294" w:name="_Toc379728322" w:displacedByCustomXml="next"/>
    <w:bookmarkStart w:id="295" w:name="_Toc421180755" w:displacedByCustomXml="next"/>
    <w:sdt>
      <w:sdtPr>
        <w:rPr>
          <w:rFonts w:eastAsiaTheme="minorEastAsia" w:cstheme="minorBidi"/>
          <w:b w:val="0"/>
          <w:bCs w:val="0"/>
          <w:lang w:val="es-ES_tradnl"/>
        </w:rPr>
        <w:id w:val="62297111"/>
        <w:docPartObj>
          <w:docPartGallery w:val="Bibliographies"/>
          <w:docPartUnique/>
        </w:docPartObj>
      </w:sdtPr>
      <w:sdtContent>
        <w:bookmarkEnd w:id="294" w:displacedByCustomXml="prev"/>
        <w:p w14:paraId="12D6A593" w14:textId="3B932E1D" w:rsidR="000D4D9C" w:rsidRPr="003C02A3" w:rsidRDefault="003C02A3" w:rsidP="00650157">
          <w:pPr>
            <w:pStyle w:val="Ttulo1"/>
            <w:numPr>
              <w:ilvl w:val="0"/>
              <w:numId w:val="0"/>
            </w:numPr>
            <w:ind w:left="360"/>
            <w:rPr>
              <w:color w:val="FF0000"/>
              <w:lang w:val="es-ES_tradnl"/>
            </w:rPr>
          </w:pPr>
          <w:r w:rsidRPr="003C02A3">
            <w:rPr>
              <w:lang w:val="es-ES_tradnl"/>
            </w:rPr>
            <w:t>REFERENCIA BIBLIOGRÁFICA</w:t>
          </w:r>
          <w:bookmarkEnd w:id="295"/>
        </w:p>
        <w:sdt>
          <w:sdtPr>
            <w:rPr>
              <w:lang w:val="es-ES_tradnl"/>
            </w:rPr>
            <w:id w:val="-573587230"/>
            <w:bibliography/>
          </w:sdtPr>
          <w:sdtContent>
            <w:p w14:paraId="578761C2" w14:textId="77777777" w:rsidR="006B5BF2" w:rsidRDefault="00D10365" w:rsidP="006B5BF2">
              <w:pPr>
                <w:pStyle w:val="Bibliografa"/>
                <w:rPr>
                  <w:noProof/>
                  <w:lang w:val="es-ES_tradnl"/>
                </w:rPr>
              </w:pPr>
              <w:r w:rsidRPr="003C02A3">
                <w:rPr>
                  <w:rFonts w:cs="Times New Roman"/>
                  <w:lang w:val="es-ES_tradnl"/>
                </w:rPr>
                <w:fldChar w:fldCharType="begin"/>
              </w:r>
              <w:r w:rsidRPr="00D87506">
                <w:rPr>
                  <w:rFonts w:cs="Times New Roman"/>
                  <w:lang w:val="es-ES"/>
                </w:rPr>
                <w:instrText xml:space="preserve"> BIBLIOGRAPHY </w:instrText>
              </w:r>
              <w:r w:rsidRPr="003C02A3">
                <w:rPr>
                  <w:rFonts w:cs="Times New Roman"/>
                  <w:lang w:val="es-ES_tradnl"/>
                </w:rPr>
                <w:fldChar w:fldCharType="separate"/>
              </w:r>
              <w:r w:rsidR="006B5BF2">
                <w:rPr>
                  <w:i/>
                  <w:iCs/>
                  <w:noProof/>
                  <w:lang w:val="es-ES_tradnl"/>
                </w:rPr>
                <w:t>WIKIPEDIA</w:t>
              </w:r>
              <w:r w:rsidR="006B5BF2">
                <w:rPr>
                  <w:noProof/>
                  <w:lang w:val="es-ES_tradnl"/>
                </w:rPr>
                <w:t>. (2 de Mayo de 2014). Recuperado el 9 de Marzo de 2015, de Priority Ceiling Protocol: http://it.wikipedia.org/wiki/Priority_ceiling_protocol</w:t>
              </w:r>
            </w:p>
            <w:p w14:paraId="7FBE3081" w14:textId="77777777" w:rsidR="006B5BF2" w:rsidRDefault="006B5BF2" w:rsidP="006B5BF2">
              <w:pPr>
                <w:pStyle w:val="Bibliografa"/>
                <w:rPr>
                  <w:noProof/>
                  <w:lang w:val="es-ES_tradnl"/>
                </w:rPr>
              </w:pPr>
              <w:r>
                <w:rPr>
                  <w:i/>
                  <w:iCs/>
                  <w:noProof/>
                  <w:lang w:val="es-ES_tradnl"/>
                </w:rPr>
                <w:t>Wikipedia</w:t>
              </w:r>
              <w:r>
                <w:rPr>
                  <w:noProof/>
                  <w:lang w:val="es-ES_tradnl"/>
                </w:rPr>
                <w:t>. (09 de Marzo de 2015). Recuperado el 09 de Marzo de 2015, de Earliest deadline first scheduling: http://en.wikipedia.org/wiki/Earliest_deadline_first_scheduling</w:t>
              </w:r>
            </w:p>
            <w:p w14:paraId="3E57CDAF" w14:textId="77777777" w:rsidR="006B5BF2" w:rsidRPr="006B5BF2" w:rsidRDefault="006B5BF2" w:rsidP="006B5BF2">
              <w:pPr>
                <w:pStyle w:val="Bibliografa"/>
                <w:rPr>
                  <w:noProof/>
                  <w:lang w:val="en-US"/>
                </w:rPr>
              </w:pPr>
              <w:r w:rsidRPr="006B5BF2">
                <w:rPr>
                  <w:noProof/>
                  <w:lang w:val="en-US"/>
                </w:rPr>
                <w:t xml:space="preserve">Aldea, M., Bernat, G., Burns, A., Dobrin, R., Drake, J. M., Fohler, G., y otros. (2006). FSF: A real-time scheduling architecture framework. </w:t>
              </w:r>
              <w:r w:rsidRPr="006B5BF2">
                <w:rPr>
                  <w:i/>
                  <w:iCs/>
                  <w:noProof/>
                  <w:lang w:val="en-US"/>
                </w:rPr>
                <w:t>n Proceedings of the IEEE Real Time Technology and Applications Symposium.</w:t>
              </w:r>
              <w:r w:rsidRPr="006B5BF2">
                <w:rPr>
                  <w:noProof/>
                  <w:lang w:val="en-US"/>
                </w:rPr>
                <w:t>, 113-124.</w:t>
              </w:r>
            </w:p>
            <w:p w14:paraId="497A8020" w14:textId="77777777" w:rsidR="006B5BF2" w:rsidRPr="006B5BF2" w:rsidRDefault="006B5BF2" w:rsidP="006B5BF2">
              <w:pPr>
                <w:pStyle w:val="Bibliografa"/>
                <w:rPr>
                  <w:noProof/>
                  <w:lang w:val="en-US"/>
                </w:rPr>
              </w:pPr>
              <w:r w:rsidRPr="006B5BF2">
                <w:rPr>
                  <w:noProof/>
                  <w:lang w:val="en-US"/>
                </w:rPr>
                <w:t xml:space="preserve">Amoretti, M., Caselli, S., &amp; Reggiani, M. (2006). Designing distributed, component-based systems for industrial robotic applications. (L. K. (Ed.), Ed.) </w:t>
              </w:r>
              <w:r w:rsidRPr="006B5BF2">
                <w:rPr>
                  <w:i/>
                  <w:iCs/>
                  <w:noProof/>
                  <w:lang w:val="en-US"/>
                </w:rPr>
                <w:t>In Industrial Robotics: Programming, Simulation and Applications</w:t>
              </w:r>
              <w:r w:rsidRPr="006B5BF2">
                <w:rPr>
                  <w:noProof/>
                  <w:lang w:val="en-US"/>
                </w:rPr>
                <w:t>.</w:t>
              </w:r>
            </w:p>
            <w:p w14:paraId="7B922563" w14:textId="77777777" w:rsidR="006B5BF2" w:rsidRPr="006B5BF2" w:rsidRDefault="006B5BF2" w:rsidP="006B5BF2">
              <w:pPr>
                <w:pStyle w:val="Bibliografa"/>
                <w:rPr>
                  <w:noProof/>
                  <w:lang w:val="en-US"/>
                </w:rPr>
              </w:pPr>
              <w:r w:rsidRPr="006B5BF2">
                <w:rPr>
                  <w:noProof/>
                  <w:lang w:val="en-US"/>
                </w:rPr>
                <w:t>Bard, J., &amp; Kovarik, V. J. (2007). Software Defined Radio: The Software Communications Architecture. (Wiley-Blackwell, Ed.)</w:t>
              </w:r>
            </w:p>
            <w:p w14:paraId="30B13808" w14:textId="77777777" w:rsidR="006B5BF2" w:rsidRPr="006B5BF2" w:rsidRDefault="006B5BF2" w:rsidP="006B5BF2">
              <w:pPr>
                <w:pStyle w:val="Bibliografa"/>
                <w:rPr>
                  <w:noProof/>
                  <w:lang w:val="en-US"/>
                </w:rPr>
              </w:pPr>
              <w:r w:rsidRPr="006B5BF2">
                <w:rPr>
                  <w:noProof/>
                  <w:lang w:val="en-US"/>
                </w:rPr>
                <w:t xml:space="preserve">Basanta-Val, P., García-Valls, M., &amp; Estévez-Ayres, I. (2010). An architecture for distributed real-time Java based on RMI and RTSJ. </w:t>
              </w:r>
              <w:r w:rsidRPr="006B5BF2">
                <w:rPr>
                  <w:i/>
                  <w:iCs/>
                  <w:noProof/>
                  <w:lang w:val="en-US"/>
                </w:rPr>
                <w:t>In Proceedings of the IEEE Conference on Emerging Technologies and Factory Automation</w:t>
              </w:r>
              <w:r w:rsidRPr="006B5BF2">
                <w:rPr>
                  <w:noProof/>
                  <w:lang w:val="en-US"/>
                </w:rPr>
                <w:t xml:space="preserve"> (págs. 1-8). IEEE.</w:t>
              </w:r>
            </w:p>
            <w:p w14:paraId="19BF687F" w14:textId="77777777" w:rsidR="006B5BF2" w:rsidRPr="006B5BF2" w:rsidRDefault="006B5BF2" w:rsidP="006B5BF2">
              <w:pPr>
                <w:pStyle w:val="Bibliografa"/>
                <w:rPr>
                  <w:noProof/>
                  <w:lang w:val="en-US"/>
                </w:rPr>
              </w:pPr>
              <w:r w:rsidRPr="006B5BF2">
                <w:rPr>
                  <w:noProof/>
                  <w:lang w:val="en-US"/>
                </w:rPr>
                <w:t xml:space="preserve">Blair, G. S., Coulson, G., Andersen, A., Blair, L., Clarke, M., Costa, F., y otros. (2001). The design and implementation of open ORB 2. </w:t>
              </w:r>
              <w:r w:rsidRPr="006B5BF2">
                <w:rPr>
                  <w:i/>
                  <w:iCs/>
                  <w:noProof/>
                  <w:lang w:val="en-US"/>
                </w:rPr>
                <w:t>In IEEE Distributed Systems Online, 2</w:t>
              </w:r>
              <w:r w:rsidRPr="006B5BF2">
                <w:rPr>
                  <w:noProof/>
                  <w:lang w:val="en-US"/>
                </w:rPr>
                <w:t>.</w:t>
              </w:r>
            </w:p>
            <w:p w14:paraId="5F187E97" w14:textId="77777777" w:rsidR="006B5BF2" w:rsidRPr="00EE5AF8" w:rsidRDefault="006B5BF2" w:rsidP="006B5BF2">
              <w:pPr>
                <w:pStyle w:val="Bibliografa"/>
                <w:rPr>
                  <w:noProof/>
                  <w:lang w:val="en-GB"/>
                </w:rPr>
              </w:pPr>
              <w:r w:rsidRPr="006B5BF2">
                <w:rPr>
                  <w:noProof/>
                  <w:lang w:val="en-US"/>
                </w:rPr>
                <w:t xml:space="preserve">Bollella, G., &amp; Gosling, J. (2000). </w:t>
              </w:r>
              <w:r w:rsidRPr="006B5BF2">
                <w:rPr>
                  <w:i/>
                  <w:iCs/>
                  <w:noProof/>
                  <w:lang w:val="en-US"/>
                </w:rPr>
                <w:t>The real-time specification for Java.</w:t>
              </w:r>
              <w:r w:rsidRPr="006B5BF2">
                <w:rPr>
                  <w:noProof/>
                  <w:lang w:val="en-US"/>
                </w:rPr>
                <w:t xml:space="preserve"> </w:t>
              </w:r>
              <w:r w:rsidRPr="00EE5AF8">
                <w:rPr>
                  <w:noProof/>
                  <w:lang w:val="en-GB"/>
                </w:rPr>
                <w:t>IEEE Computer.</w:t>
              </w:r>
            </w:p>
            <w:p w14:paraId="49BD585F" w14:textId="77777777" w:rsidR="006B5BF2" w:rsidRPr="006B5BF2" w:rsidRDefault="006B5BF2" w:rsidP="006B5BF2">
              <w:pPr>
                <w:pStyle w:val="Bibliografa"/>
                <w:rPr>
                  <w:noProof/>
                  <w:lang w:val="en-US"/>
                </w:rPr>
              </w:pPr>
              <w:r w:rsidRPr="00EE5AF8">
                <w:rPr>
                  <w:noProof/>
                  <w:lang w:val="en-GB"/>
                </w:rPr>
                <w:t xml:space="preserve">Campos, J. L., Gutiérrez, J. J., &amp; Harbour, M. G. (2006). </w:t>
              </w:r>
              <w:r w:rsidRPr="006B5BF2">
                <w:rPr>
                  <w:noProof/>
                  <w:lang w:val="en-US"/>
                </w:rPr>
                <w:t xml:space="preserve">Interchangeable scheduling policies in real-time middleware for distribution. (I. P.-E. Technologies, Ed.) </w:t>
              </w:r>
              <w:r w:rsidRPr="006B5BF2">
                <w:rPr>
                  <w:i/>
                  <w:iCs/>
                  <w:noProof/>
                  <w:lang w:val="en-US"/>
                </w:rPr>
                <w:t>Lecture Notes in Computer Science, 4006</w:t>
              </w:r>
              <w:r w:rsidRPr="006B5BF2">
                <w:rPr>
                  <w:noProof/>
                  <w:lang w:val="en-US"/>
                </w:rPr>
                <w:t>, 227-240.</w:t>
              </w:r>
            </w:p>
            <w:p w14:paraId="7FF41577" w14:textId="77777777" w:rsidR="006B5BF2" w:rsidRDefault="006B5BF2" w:rsidP="006B5BF2">
              <w:pPr>
                <w:pStyle w:val="Bibliografa"/>
                <w:rPr>
                  <w:noProof/>
                  <w:lang w:val="es-ES_tradnl"/>
                </w:rPr>
              </w:pPr>
              <w:r w:rsidRPr="00EE5AF8">
                <w:rPr>
                  <w:noProof/>
                  <w:lang w:val="en-GB"/>
                </w:rPr>
                <w:t xml:space="preserve">Corsaro, A. (s.f.). </w:t>
              </w:r>
              <w:r w:rsidRPr="00EE5AF8">
                <w:rPr>
                  <w:i/>
                  <w:iCs/>
                  <w:noProof/>
                  <w:lang w:val="en-GB"/>
                </w:rPr>
                <w:t>Advanced DDS Tutorial.</w:t>
              </w:r>
              <w:r w:rsidRPr="00EE5AF8">
                <w:rPr>
                  <w:noProof/>
                  <w:lang w:val="en-GB"/>
                </w:rPr>
                <w:t xml:space="preserve"> (OpenSPlice, Ed.) </w:t>
              </w:r>
              <w:r>
                <w:rPr>
                  <w:noProof/>
                  <w:lang w:val="es-ES_tradnl"/>
                </w:rPr>
                <w:t>Obtenido de http://www.prismTech.com/dds-community</w:t>
              </w:r>
            </w:p>
            <w:p w14:paraId="51E87815" w14:textId="77777777" w:rsidR="006B5BF2" w:rsidRPr="006B5BF2" w:rsidRDefault="006B5BF2" w:rsidP="006B5BF2">
              <w:pPr>
                <w:pStyle w:val="Bibliografa"/>
                <w:rPr>
                  <w:noProof/>
                  <w:lang w:val="en-US"/>
                </w:rPr>
              </w:pPr>
              <w:r w:rsidRPr="006B5BF2">
                <w:rPr>
                  <w:noProof/>
                  <w:lang w:val="en-US"/>
                </w:rPr>
                <w:lastRenderedPageBreak/>
                <w:t xml:space="preserve">Davis, R. I., &amp; Burns, A. (2011). A survey of hard real-time scheduling for multiprocessor systems. </w:t>
              </w:r>
              <w:r w:rsidRPr="006B5BF2">
                <w:rPr>
                  <w:i/>
                  <w:iCs/>
                  <w:noProof/>
                  <w:lang w:val="en-US"/>
                </w:rPr>
                <w:t>43,35</w:t>
              </w:r>
              <w:r w:rsidRPr="006B5BF2">
                <w:rPr>
                  <w:noProof/>
                  <w:lang w:val="en-US"/>
                </w:rPr>
                <w:t>, págs. 43:4, 35:1-35:44. ACM Computing Surveys.</w:t>
              </w:r>
            </w:p>
            <w:p w14:paraId="5E538F39" w14:textId="77777777" w:rsidR="006B5BF2" w:rsidRPr="006B5BF2" w:rsidRDefault="006B5BF2" w:rsidP="006B5BF2">
              <w:pPr>
                <w:pStyle w:val="Bibliografa"/>
                <w:rPr>
                  <w:noProof/>
                  <w:lang w:val="en-US"/>
                </w:rPr>
              </w:pPr>
              <w:r w:rsidRPr="006B5BF2">
                <w:rPr>
                  <w:noProof/>
                  <w:lang w:val="en-US"/>
                </w:rPr>
                <w:t>Freeman, E., Hupfer, S., &amp; Arnold, K. (1999). JavaSpaces: Principles, Patterns, and Practice. Addison-Wesley, Reading, MA.</w:t>
              </w:r>
            </w:p>
            <w:p w14:paraId="46AA767E" w14:textId="77777777" w:rsidR="006B5BF2" w:rsidRDefault="006B5BF2" w:rsidP="006B5BF2">
              <w:pPr>
                <w:pStyle w:val="Bibliografa"/>
                <w:rPr>
                  <w:noProof/>
                  <w:lang w:val="es-ES_tradnl"/>
                </w:rPr>
              </w:pPr>
              <w:r w:rsidRPr="006B5BF2">
                <w:rPr>
                  <w:noProof/>
                  <w:lang w:val="en-US"/>
                </w:rPr>
                <w:t xml:space="preserve">FRESCOR. (2006). </w:t>
              </w:r>
              <w:r w:rsidRPr="006B5BF2">
                <w:rPr>
                  <w:i/>
                  <w:iCs/>
                  <w:noProof/>
                  <w:lang w:val="en-US"/>
                </w:rPr>
                <w:t xml:space="preserve">Framework for Real-Time Embedded Systems Based on COntRacts. </w:t>
              </w:r>
              <w:r>
                <w:rPr>
                  <w:i/>
                  <w:iCs/>
                  <w:noProof/>
                  <w:lang w:val="es-ES_tradnl"/>
                </w:rPr>
                <w:t xml:space="preserve">Project Web page. Retrieved September 2013 </w:t>
              </w:r>
              <w:r>
                <w:rPr>
                  <w:noProof/>
                  <w:lang w:val="es-ES_tradnl"/>
                </w:rPr>
                <w:t>. Recuperado el 10 de Marzo de 2015, de http://www.frescor.org</w:t>
              </w:r>
            </w:p>
            <w:p w14:paraId="1490921F" w14:textId="77777777" w:rsidR="006B5BF2" w:rsidRPr="006B5BF2" w:rsidRDefault="006B5BF2" w:rsidP="006B5BF2">
              <w:pPr>
                <w:pStyle w:val="Bibliografa"/>
                <w:rPr>
                  <w:noProof/>
                  <w:lang w:val="en-US"/>
                </w:rPr>
              </w:pPr>
              <w:r w:rsidRPr="006B5BF2">
                <w:rPr>
                  <w:noProof/>
                  <w:lang w:val="en-US"/>
                </w:rPr>
                <w:t xml:space="preserve">Gillen, M., Loyall, J., Haigh, K. Z., Walsh, R., Partridge, C., Lauer, G., y otros. (2012). Information dissemination in disadvantaged wireless communications using a data dissemination service and content data network. </w:t>
              </w:r>
              <w:r w:rsidRPr="006B5BF2">
                <w:rPr>
                  <w:i/>
                  <w:iCs/>
                  <w:noProof/>
                  <w:lang w:val="en-US"/>
                </w:rPr>
                <w:t>In Proceedings of the SPIE Conference on Defense Transformation and Net-Centric Systems</w:t>
              </w:r>
              <w:r w:rsidRPr="006B5BF2">
                <w:rPr>
                  <w:noProof/>
                  <w:lang w:val="en-US"/>
                </w:rPr>
                <w:t xml:space="preserve">, </w:t>
              </w:r>
              <w:r w:rsidRPr="006B5BF2">
                <w:rPr>
                  <w:i/>
                  <w:iCs/>
                  <w:noProof/>
                  <w:lang w:val="en-US"/>
                </w:rPr>
                <w:t>8405.</w:t>
              </w:r>
              <w:r w:rsidRPr="006B5BF2">
                <w:rPr>
                  <w:noProof/>
                  <w:lang w:val="en-US"/>
                </w:rPr>
                <w:t xml:space="preserve"> </w:t>
              </w:r>
            </w:p>
            <w:p w14:paraId="09427AA5" w14:textId="77777777" w:rsidR="006B5BF2" w:rsidRPr="006B5BF2" w:rsidRDefault="006B5BF2" w:rsidP="006B5BF2">
              <w:pPr>
                <w:pStyle w:val="Bibliografa"/>
                <w:rPr>
                  <w:noProof/>
                  <w:lang w:val="en-US"/>
                </w:rPr>
              </w:pPr>
              <w:r>
                <w:rPr>
                  <w:noProof/>
                  <w:lang w:val="es-ES_tradnl"/>
                </w:rPr>
                <w:t xml:space="preserve">Gokhale, A., Balasubramanian, K., Krishna, A. S., Balasubramanian, J., Edwards, G., Deng, G., y otros. </w:t>
              </w:r>
              <w:r w:rsidRPr="006B5BF2">
                <w:rPr>
                  <w:noProof/>
                  <w:lang w:val="en-US"/>
                </w:rPr>
                <w:t xml:space="preserve">(2008). Model driven middleware: A new paradigm for developing distributed real-time and embedded systems. </w:t>
              </w:r>
              <w:r w:rsidRPr="006B5BF2">
                <w:rPr>
                  <w:i/>
                  <w:iCs/>
                  <w:noProof/>
                  <w:lang w:val="en-US"/>
                </w:rPr>
                <w:t>Science of Computer Programming, 73</w:t>
              </w:r>
              <w:r w:rsidRPr="006B5BF2">
                <w:rPr>
                  <w:noProof/>
                  <w:lang w:val="en-US"/>
                </w:rPr>
                <w:t>, 39-58.</w:t>
              </w:r>
            </w:p>
            <w:p w14:paraId="5667B513" w14:textId="77777777" w:rsidR="006B5BF2" w:rsidRPr="006B5BF2" w:rsidRDefault="006B5BF2" w:rsidP="006B5BF2">
              <w:pPr>
                <w:pStyle w:val="Bibliografa"/>
                <w:rPr>
                  <w:noProof/>
                  <w:lang w:val="en-US"/>
                </w:rPr>
              </w:pPr>
              <w:r w:rsidRPr="006B5BF2">
                <w:rPr>
                  <w:noProof/>
                  <w:lang w:val="en-US"/>
                </w:rPr>
                <w:t xml:space="preserve">Grelck, C., Julju, J., &amp; Penczek, F. (2012). Distributed S-Net: Cluster and grid computing without the hassle. </w:t>
              </w:r>
              <w:r w:rsidRPr="006B5BF2">
                <w:rPr>
                  <w:i/>
                  <w:iCs/>
                  <w:noProof/>
                  <w:lang w:val="en-US"/>
                </w:rPr>
                <w:t>In Proceedings of the 12th IEEE /ACM International Symposium on Cluster, Cloud and Grid Computing(CCGrid)</w:t>
              </w:r>
              <w:r w:rsidRPr="006B5BF2">
                <w:rPr>
                  <w:noProof/>
                  <w:lang w:val="en-US"/>
                </w:rPr>
                <w:t>, (págs. 410-418).</w:t>
              </w:r>
            </w:p>
            <w:p w14:paraId="639A8F63" w14:textId="77777777" w:rsidR="006B5BF2" w:rsidRPr="006B5BF2" w:rsidRDefault="006B5BF2" w:rsidP="006B5BF2">
              <w:pPr>
                <w:pStyle w:val="Bibliografa"/>
                <w:rPr>
                  <w:noProof/>
                  <w:lang w:val="en-US"/>
                </w:rPr>
              </w:pPr>
              <w:r w:rsidRPr="006B5BF2">
                <w:rPr>
                  <w:noProof/>
                  <w:lang w:val="en-US"/>
                </w:rPr>
                <w:t xml:space="preserve">IEEE. (2006). </w:t>
              </w:r>
              <w:r w:rsidRPr="006B5BF2">
                <w:rPr>
                  <w:i/>
                  <w:iCs/>
                  <w:noProof/>
                  <w:lang w:val="en-US"/>
                </w:rPr>
                <w:t xml:space="preserve">The Institute of Electrical and Electronics Engineers STD 802.1Q. 2006. Virtual bridged local area networks. Annex G. </w:t>
              </w:r>
              <w:r w:rsidRPr="006B5BF2">
                <w:rPr>
                  <w:noProof/>
                  <w:lang w:val="en-US"/>
                </w:rPr>
                <w:t>. Obtenido de http://www.ieee802.org/1/pages/802.1Q.html</w:t>
              </w:r>
            </w:p>
            <w:p w14:paraId="3B7BC1FA" w14:textId="77777777" w:rsidR="006B5BF2" w:rsidRPr="006B5BF2" w:rsidRDefault="006B5BF2" w:rsidP="006B5BF2">
              <w:pPr>
                <w:pStyle w:val="Bibliografa"/>
                <w:rPr>
                  <w:noProof/>
                  <w:lang w:val="en-US"/>
                </w:rPr>
              </w:pPr>
              <w:r>
                <w:rPr>
                  <w:noProof/>
                  <w:lang w:val="es-ES_tradnl"/>
                </w:rPr>
                <w:t xml:space="preserve">ISO/IEC. (2012). Ada 2012 Reference Manual. </w:t>
              </w:r>
              <w:r w:rsidRPr="006B5BF2">
                <w:rPr>
                  <w:noProof/>
                  <w:lang w:val="en-US"/>
                </w:rPr>
                <w:t xml:space="preserve">Language and Standard Libraries—International Standard. </w:t>
              </w:r>
              <w:r w:rsidRPr="006B5BF2">
                <w:rPr>
                  <w:i/>
                  <w:iCs/>
                  <w:noProof/>
                  <w:lang w:val="en-US"/>
                </w:rPr>
                <w:t>ISO/IEC, 8652</w:t>
              </w:r>
              <w:r w:rsidRPr="006B5BF2">
                <w:rPr>
                  <w:noProof/>
                  <w:lang w:val="en-US"/>
                </w:rPr>
                <w:t>.</w:t>
              </w:r>
            </w:p>
            <w:p w14:paraId="15CD54B6" w14:textId="77777777" w:rsidR="006B5BF2" w:rsidRPr="006B5BF2" w:rsidRDefault="006B5BF2" w:rsidP="006B5BF2">
              <w:pPr>
                <w:pStyle w:val="Bibliografa"/>
                <w:rPr>
                  <w:noProof/>
                  <w:lang w:val="en-US"/>
                </w:rPr>
              </w:pPr>
              <w:r w:rsidRPr="006B5BF2">
                <w:rPr>
                  <w:noProof/>
                  <w:lang w:val="en-US"/>
                </w:rPr>
                <w:t xml:space="preserve">ISO/IEC, Taft, S. T., Duff, R. A., Brukardt, R., Ploedereder, E., &amp; Leroy, P. (2006). Ada 2005 Reference Manual. Language and Standard Libraries—International Standard ISO/IEC </w:t>
              </w:r>
              <w:r w:rsidRPr="006B5BF2">
                <w:rPr>
                  <w:noProof/>
                  <w:lang w:val="en-US"/>
                </w:rPr>
                <w:lastRenderedPageBreak/>
                <w:t xml:space="preserve">8652 (E) with Technical Corrigendum 1 and Amendment 1. </w:t>
              </w:r>
              <w:r w:rsidRPr="006B5BF2">
                <w:rPr>
                  <w:i/>
                  <w:iCs/>
                  <w:noProof/>
                  <w:lang w:val="en-US"/>
                </w:rPr>
                <w:t>Lecture Notes in Computer Science, 4348</w:t>
              </w:r>
              <w:r w:rsidRPr="006B5BF2">
                <w:rPr>
                  <w:noProof/>
                  <w:lang w:val="en-US"/>
                </w:rPr>
                <w:t>.</w:t>
              </w:r>
            </w:p>
            <w:p w14:paraId="01378923" w14:textId="77777777" w:rsidR="006B5BF2" w:rsidRPr="006B5BF2" w:rsidRDefault="006B5BF2" w:rsidP="006B5BF2">
              <w:pPr>
                <w:pStyle w:val="Bibliografa"/>
                <w:rPr>
                  <w:noProof/>
                  <w:lang w:val="en-US"/>
                </w:rPr>
              </w:pPr>
              <w:r w:rsidRPr="006B5BF2">
                <w:rPr>
                  <w:noProof/>
                  <w:lang w:val="en-US"/>
                </w:rPr>
                <w:t xml:space="preserve">Kermarrec, Y. (1999). CORBA vs. Ada 95 DSA: A programmer’s view. </w:t>
              </w:r>
              <w:r w:rsidRPr="006B5BF2">
                <w:rPr>
                  <w:i/>
                  <w:iCs/>
                  <w:noProof/>
                  <w:lang w:val="en-US"/>
                </w:rPr>
                <w:t>XIX</w:t>
              </w:r>
              <w:r w:rsidRPr="006B5BF2">
                <w:rPr>
                  <w:noProof/>
                  <w:lang w:val="en-US"/>
                </w:rPr>
                <w:t>, 39-46.</w:t>
              </w:r>
            </w:p>
            <w:p w14:paraId="4A94ADF9" w14:textId="77777777" w:rsidR="006B5BF2" w:rsidRPr="006B5BF2" w:rsidRDefault="006B5BF2" w:rsidP="006B5BF2">
              <w:pPr>
                <w:pStyle w:val="Bibliografa"/>
                <w:rPr>
                  <w:noProof/>
                  <w:lang w:val="en-US"/>
                </w:rPr>
              </w:pPr>
              <w:r w:rsidRPr="006B5BF2">
                <w:rPr>
                  <w:noProof/>
                  <w:lang w:val="en-US"/>
                </w:rPr>
                <w:t xml:space="preserve">Kim, K. H. (2000). Object-oriented real-time distributed programming and support middleware. </w:t>
              </w:r>
              <w:r w:rsidRPr="006B5BF2">
                <w:rPr>
                  <w:i/>
                  <w:iCs/>
                  <w:noProof/>
                  <w:lang w:val="en-US"/>
                </w:rPr>
                <w:t>In Proceedings of the 7th International Conference on Parallel and Distributed Systems (ICPADS)</w:t>
              </w:r>
              <w:r w:rsidRPr="006B5BF2">
                <w:rPr>
                  <w:noProof/>
                  <w:lang w:val="en-US"/>
                </w:rPr>
                <w:t>, 10-20.</w:t>
              </w:r>
            </w:p>
            <w:p w14:paraId="44E31462" w14:textId="77777777" w:rsidR="006B5BF2" w:rsidRPr="006B5BF2" w:rsidRDefault="006B5BF2" w:rsidP="006B5BF2">
              <w:pPr>
                <w:pStyle w:val="Bibliografa"/>
                <w:rPr>
                  <w:noProof/>
                  <w:lang w:val="en-US"/>
                </w:rPr>
              </w:pPr>
              <w:r w:rsidRPr="006B5BF2">
                <w:rPr>
                  <w:noProof/>
                  <w:lang w:val="en-US"/>
                </w:rPr>
                <w:t xml:space="preserve">Klefstad, R., Schmidt, D. C., &amp; O'Ryan, C. (2002). Towards highly configurable real-time object request brokers. </w:t>
              </w:r>
              <w:r w:rsidRPr="006B5BF2">
                <w:rPr>
                  <w:i/>
                  <w:iCs/>
                  <w:noProof/>
                  <w:lang w:val="en-US"/>
                </w:rPr>
                <w:t>In Proceedings of the 5th IEEE International Symposium on Object-Oriented Real-Time Distributed Computing (ISORC)</w:t>
              </w:r>
              <w:r w:rsidRPr="006B5BF2">
                <w:rPr>
                  <w:noProof/>
                  <w:lang w:val="en-US"/>
                </w:rPr>
                <w:t>, (págs. 437-447).</w:t>
              </w:r>
            </w:p>
            <w:p w14:paraId="5691BA42" w14:textId="77777777" w:rsidR="006B5BF2" w:rsidRPr="006B5BF2" w:rsidRDefault="006B5BF2" w:rsidP="006B5BF2">
              <w:pPr>
                <w:pStyle w:val="Bibliografa"/>
                <w:rPr>
                  <w:noProof/>
                  <w:lang w:val="en-US"/>
                </w:rPr>
              </w:pPr>
              <w:r w:rsidRPr="006B5BF2">
                <w:rPr>
                  <w:noProof/>
                  <w:lang w:val="en-US"/>
                </w:rPr>
                <w:t xml:space="preserve">Liu, C. L., &amp; Layland, J. W. (1973). Scheduling algorithms for multiprogramming in a hard-real-time environments. </w:t>
              </w:r>
              <w:r w:rsidRPr="006B5BF2">
                <w:rPr>
                  <w:i/>
                  <w:iCs/>
                  <w:noProof/>
                  <w:lang w:val="en-US"/>
                </w:rPr>
                <w:t>Journal of the ACM</w:t>
              </w:r>
              <w:r w:rsidRPr="006B5BF2">
                <w:rPr>
                  <w:noProof/>
                  <w:lang w:val="en-US"/>
                </w:rPr>
                <w:t xml:space="preserve">, </w:t>
              </w:r>
              <w:r w:rsidRPr="006B5BF2">
                <w:rPr>
                  <w:i/>
                  <w:iCs/>
                  <w:noProof/>
                  <w:lang w:val="en-US"/>
                </w:rPr>
                <w:t>20</w:t>
              </w:r>
              <w:r w:rsidRPr="006B5BF2">
                <w:rPr>
                  <w:noProof/>
                  <w:lang w:val="en-US"/>
                </w:rPr>
                <w:t>, págs. 46-61.</w:t>
              </w:r>
            </w:p>
            <w:p w14:paraId="2FA35AD5" w14:textId="77777777" w:rsidR="006B5BF2" w:rsidRPr="006B5BF2" w:rsidRDefault="006B5BF2" w:rsidP="006B5BF2">
              <w:pPr>
                <w:pStyle w:val="Bibliografa"/>
                <w:rPr>
                  <w:noProof/>
                  <w:lang w:val="en-US"/>
                </w:rPr>
              </w:pPr>
              <w:r w:rsidRPr="006B5BF2">
                <w:rPr>
                  <w:noProof/>
                  <w:lang w:val="en-US"/>
                </w:rPr>
                <w:t xml:space="preserve">Neumeyer, L., Robbins, B., Nair, A., &amp; Kesari, A. (2010). S4: Distributed stream computing platform. </w:t>
              </w:r>
              <w:r w:rsidRPr="006B5BF2">
                <w:rPr>
                  <w:i/>
                  <w:iCs/>
                  <w:noProof/>
                  <w:lang w:val="en-US"/>
                </w:rPr>
                <w:t>In Proceedings of the IEEE International Conference on Data Mining (ICDM)</w:t>
              </w:r>
              <w:r w:rsidRPr="006B5BF2">
                <w:rPr>
                  <w:noProof/>
                  <w:lang w:val="en-US"/>
                </w:rPr>
                <w:t xml:space="preserve"> (págs. 170-177). IEEE.</w:t>
              </w:r>
            </w:p>
            <w:p w14:paraId="28E06397" w14:textId="77777777" w:rsidR="006B5BF2" w:rsidRPr="006B5BF2" w:rsidRDefault="006B5BF2" w:rsidP="006B5BF2">
              <w:pPr>
                <w:pStyle w:val="Bibliografa"/>
                <w:rPr>
                  <w:noProof/>
                  <w:lang w:val="en-US"/>
                </w:rPr>
              </w:pPr>
              <w:r w:rsidRPr="006B5BF2">
                <w:rPr>
                  <w:noProof/>
                  <w:lang w:val="en-US"/>
                </w:rPr>
                <w:t>OMG. (2005). Realtime Corba Specification. v1.2.</w:t>
              </w:r>
            </w:p>
            <w:p w14:paraId="435952E6" w14:textId="77777777" w:rsidR="006B5BF2" w:rsidRPr="006B5BF2" w:rsidRDefault="006B5BF2" w:rsidP="006B5BF2">
              <w:pPr>
                <w:pStyle w:val="Bibliografa"/>
                <w:rPr>
                  <w:noProof/>
                  <w:lang w:val="en-US"/>
                </w:rPr>
              </w:pPr>
              <w:r w:rsidRPr="006B5BF2">
                <w:rPr>
                  <w:noProof/>
                  <w:lang w:val="en-US"/>
                </w:rPr>
                <w:t>OMG. (2007). Data Distribution Service for Real-Time Systems. v1.2.</w:t>
              </w:r>
            </w:p>
            <w:p w14:paraId="54CE207D" w14:textId="77777777" w:rsidR="006B5BF2" w:rsidRDefault="006B5BF2" w:rsidP="006B5BF2">
              <w:pPr>
                <w:pStyle w:val="Bibliografa"/>
                <w:rPr>
                  <w:noProof/>
                  <w:lang w:val="es-ES_tradnl"/>
                </w:rPr>
              </w:pPr>
              <w:r w:rsidRPr="006B5BF2">
                <w:rPr>
                  <w:noProof/>
                  <w:lang w:val="en-US"/>
                </w:rPr>
                <w:t xml:space="preserve">OMG. (2009). </w:t>
              </w:r>
              <w:r w:rsidRPr="006B5BF2">
                <w:rPr>
                  <w:i/>
                  <w:iCs/>
                  <w:noProof/>
                  <w:lang w:val="en-US"/>
                </w:rPr>
                <w:t>The Real-Time Publish-Subscribe Wire Protocol. DDS interoperability wire protocol speci</w:t>
              </w:r>
              <w:r>
                <w:rPr>
                  <w:i/>
                  <w:iCs/>
                  <w:noProof/>
                  <w:lang w:val="es-ES_tradnl"/>
                </w:rPr>
                <w:t>ﬁ</w:t>
              </w:r>
              <w:r w:rsidRPr="006B5BF2">
                <w:rPr>
                  <w:i/>
                  <w:iCs/>
                  <w:noProof/>
                  <w:lang w:val="en-US"/>
                </w:rPr>
                <w:t>cation. v2.1. .</w:t>
              </w:r>
              <w:r w:rsidRPr="006B5BF2">
                <w:rPr>
                  <w:noProof/>
                  <w:lang w:val="en-US"/>
                </w:rPr>
                <w:t xml:space="preserve"> </w:t>
              </w:r>
              <w:r>
                <w:rPr>
                  <w:noProof/>
                  <w:lang w:val="es-ES_tradnl"/>
                </w:rPr>
                <w:t>Recuperado el 6 de Marzo de 2015, de http://www.omg.org/spec/DDSI/2.1/</w:t>
              </w:r>
            </w:p>
            <w:p w14:paraId="02C13A93" w14:textId="77777777" w:rsidR="006B5BF2" w:rsidRPr="006B5BF2" w:rsidRDefault="006B5BF2" w:rsidP="006B5BF2">
              <w:pPr>
                <w:pStyle w:val="Bibliografa"/>
                <w:rPr>
                  <w:noProof/>
                  <w:lang w:val="en-US"/>
                </w:rPr>
              </w:pPr>
              <w:r w:rsidRPr="006B5BF2">
                <w:rPr>
                  <w:noProof/>
                  <w:lang w:val="en-US"/>
                </w:rPr>
                <w:t>OMG. (2011). Corba Core Specification. v3.2.</w:t>
              </w:r>
            </w:p>
            <w:p w14:paraId="49F0C0BD" w14:textId="77777777" w:rsidR="006B5BF2" w:rsidRPr="00D07FAB" w:rsidRDefault="006B5BF2" w:rsidP="006B5BF2">
              <w:pPr>
                <w:pStyle w:val="Bibliografa"/>
                <w:rPr>
                  <w:noProof/>
                </w:rPr>
              </w:pPr>
              <w:r w:rsidRPr="006B5BF2">
                <w:rPr>
                  <w:noProof/>
                  <w:lang w:val="en-US"/>
                </w:rPr>
                <w:t xml:space="preserve">OMG. (2012). </w:t>
              </w:r>
              <w:r w:rsidRPr="006B5BF2">
                <w:rPr>
                  <w:i/>
                  <w:iCs/>
                  <w:noProof/>
                  <w:lang w:val="en-US"/>
                </w:rPr>
                <w:t>Extensible and Dynamic Topic Types for DDS. v1.0. .</w:t>
              </w:r>
              <w:r w:rsidRPr="006B5BF2">
                <w:rPr>
                  <w:noProof/>
                  <w:lang w:val="en-US"/>
                </w:rPr>
                <w:t xml:space="preserve"> </w:t>
              </w:r>
              <w:r w:rsidRPr="00D07FAB">
                <w:rPr>
                  <w:noProof/>
                </w:rPr>
                <w:t>Obtenido de http://www.omg.org/spec/DDS-XTypes/1.0/</w:t>
              </w:r>
            </w:p>
            <w:p w14:paraId="341EFA5D" w14:textId="77777777" w:rsidR="006B5BF2" w:rsidRPr="006B5BF2" w:rsidRDefault="006B5BF2" w:rsidP="006B5BF2">
              <w:pPr>
                <w:pStyle w:val="Bibliografa"/>
                <w:rPr>
                  <w:noProof/>
                  <w:lang w:val="en-US"/>
                </w:rPr>
              </w:pPr>
              <w:r w:rsidRPr="00D07FAB">
                <w:rPr>
                  <w:noProof/>
                </w:rPr>
                <w:t xml:space="preserve">Pardo-Castellote, G. (s.f.). </w:t>
              </w:r>
              <w:r w:rsidRPr="006B5BF2">
                <w:rPr>
                  <w:i/>
                  <w:iCs/>
                  <w:noProof/>
                  <w:lang w:val="en-US"/>
                </w:rPr>
                <w:t>OMG Data-Distribution Service: Architectural Overview.</w:t>
              </w:r>
              <w:r w:rsidRPr="006B5BF2">
                <w:rPr>
                  <w:noProof/>
                  <w:lang w:val="en-US"/>
                </w:rPr>
                <w:t xml:space="preserve"> Real-Time Innovations, Inc.</w:t>
              </w:r>
            </w:p>
            <w:p w14:paraId="23779B40" w14:textId="77777777" w:rsidR="006B5BF2" w:rsidRPr="006B5BF2" w:rsidRDefault="006B5BF2" w:rsidP="006B5BF2">
              <w:pPr>
                <w:pStyle w:val="Bibliografa"/>
                <w:rPr>
                  <w:noProof/>
                  <w:lang w:val="en-US"/>
                </w:rPr>
              </w:pPr>
              <w:r w:rsidRPr="006B5BF2">
                <w:rPr>
                  <w:noProof/>
                  <w:lang w:val="en-US"/>
                </w:rPr>
                <w:lastRenderedPageBreak/>
                <w:t xml:space="preserve">Perathoner, S., Wandeler, E., Thiele, L., Hamann, A., Schliecker, S., Henia, R., y otros. (2007). Influence of different system abstractions on the performance analysis of distributed real-time systems. </w:t>
              </w:r>
              <w:r w:rsidRPr="006B5BF2">
                <w:rPr>
                  <w:i/>
                  <w:iCs/>
                  <w:noProof/>
                  <w:lang w:val="en-US"/>
                </w:rPr>
                <w:t>In Proceedings of the 7th ACM &amp; IEEE International Conference on Embedded Software (EMSOFT’07)</w:t>
              </w:r>
              <w:r w:rsidRPr="006B5BF2">
                <w:rPr>
                  <w:noProof/>
                  <w:lang w:val="en-US"/>
                </w:rPr>
                <w:t xml:space="preserve"> (págs. 193-202). New York: ACM.</w:t>
              </w:r>
            </w:p>
            <w:p w14:paraId="3E8BBB72" w14:textId="77777777" w:rsidR="006B5BF2" w:rsidRPr="006B5BF2" w:rsidRDefault="006B5BF2" w:rsidP="006B5BF2">
              <w:pPr>
                <w:pStyle w:val="Bibliografa"/>
                <w:rPr>
                  <w:noProof/>
                  <w:lang w:val="en-US"/>
                </w:rPr>
              </w:pPr>
              <w:r w:rsidRPr="00D07FAB">
                <w:rPr>
                  <w:noProof/>
                  <w:lang w:val="en-GB"/>
                </w:rPr>
                <w:t xml:space="preserve">Pérez, H., &amp; Gutiérrez, J. J. (2012). </w:t>
              </w:r>
              <w:r w:rsidRPr="006B5BF2">
                <w:rPr>
                  <w:noProof/>
                  <w:lang w:val="en-US"/>
                </w:rPr>
                <w:t xml:space="preserve">On the schedulability of a data-centric real-time distribution middleware. </w:t>
              </w:r>
              <w:r w:rsidRPr="006B5BF2">
                <w:rPr>
                  <w:i/>
                  <w:iCs/>
                  <w:noProof/>
                  <w:lang w:val="en-US"/>
                </w:rPr>
                <w:t>Computer Standards and Interfaces 34.</w:t>
              </w:r>
              <w:r w:rsidRPr="006B5BF2">
                <w:rPr>
                  <w:noProof/>
                  <w:lang w:val="en-US"/>
                </w:rPr>
                <w:t>, 203-211.</w:t>
              </w:r>
            </w:p>
            <w:p w14:paraId="11A2CC0C" w14:textId="77777777" w:rsidR="006B5BF2" w:rsidRPr="00983CCE" w:rsidRDefault="006B5BF2" w:rsidP="006B5BF2">
              <w:pPr>
                <w:pStyle w:val="Bibliografa"/>
                <w:rPr>
                  <w:noProof/>
                  <w:lang w:val="fr-FR"/>
                </w:rPr>
              </w:pPr>
              <w:r w:rsidRPr="00D07FAB">
                <w:rPr>
                  <w:noProof/>
                  <w:lang w:val="en-GB"/>
                </w:rPr>
                <w:t xml:space="preserve">Pérez, H., &amp; Gutiérrez, J. J. (Marzo de 2014). </w:t>
              </w:r>
              <w:r w:rsidRPr="006B5BF2">
                <w:rPr>
                  <w:noProof/>
                  <w:lang w:val="en-US"/>
                </w:rPr>
                <w:t xml:space="preserve">A survey on standards for real-time distribution middleware. </w:t>
              </w:r>
              <w:r w:rsidRPr="00983CCE">
                <w:rPr>
                  <w:i/>
                  <w:iCs/>
                  <w:noProof/>
                  <w:lang w:val="fr-FR"/>
                </w:rPr>
                <w:t>ACM Computing Surveys, 46</w:t>
              </w:r>
              <w:r w:rsidRPr="00983CCE">
                <w:rPr>
                  <w:noProof/>
                  <w:lang w:val="fr-FR"/>
                </w:rPr>
                <w:t>(49), 39.</w:t>
              </w:r>
            </w:p>
            <w:p w14:paraId="2D7AB4B6" w14:textId="77777777" w:rsidR="006B5BF2" w:rsidRPr="006B5BF2" w:rsidRDefault="006B5BF2" w:rsidP="006B5BF2">
              <w:pPr>
                <w:pStyle w:val="Bibliografa"/>
                <w:rPr>
                  <w:noProof/>
                  <w:lang w:val="en-US"/>
                </w:rPr>
              </w:pPr>
              <w:r w:rsidRPr="00983CCE">
                <w:rPr>
                  <w:noProof/>
                  <w:lang w:val="fr-FR"/>
                </w:rPr>
                <w:t xml:space="preserve">Pérez, H., Gutiérrez, J. J., Sangorrín, D., &amp; Harbour, M. (2008). </w:t>
              </w:r>
              <w:r w:rsidRPr="006B5BF2">
                <w:rPr>
                  <w:noProof/>
                  <w:lang w:val="en-US"/>
                </w:rPr>
                <w:t xml:space="preserve">Real-time distribution middleware from the Ada perspective. In Proceedings of the 13th Ada-Europe International Conference on Reliable Software Technologies. </w:t>
              </w:r>
              <w:r w:rsidRPr="00983CCE">
                <w:rPr>
                  <w:noProof/>
                  <w:lang w:val="fr-FR"/>
                </w:rPr>
                <w:t xml:space="preserve">En F. Kordon, &amp; T. Vardanega (Ed.), </w:t>
              </w:r>
              <w:r w:rsidRPr="00983CCE">
                <w:rPr>
                  <w:i/>
                  <w:iCs/>
                  <w:noProof/>
                  <w:lang w:val="fr-FR"/>
                </w:rPr>
                <w:t>Lecture Notes in Computer Science.</w:t>
              </w:r>
              <w:r w:rsidRPr="00983CCE">
                <w:rPr>
                  <w:noProof/>
                  <w:lang w:val="fr-FR"/>
                </w:rPr>
                <w:t xml:space="preserve"> </w:t>
              </w:r>
              <w:r w:rsidRPr="006B5BF2">
                <w:rPr>
                  <w:i/>
                  <w:iCs/>
                  <w:noProof/>
                  <w:lang w:val="en-US"/>
                </w:rPr>
                <w:t>5026</w:t>
              </w:r>
              <w:r w:rsidRPr="006B5BF2">
                <w:rPr>
                  <w:noProof/>
                  <w:lang w:val="en-US"/>
                </w:rPr>
                <w:t>, págs. 268-281. Springer.</w:t>
              </w:r>
            </w:p>
            <w:p w14:paraId="5773877A" w14:textId="77777777" w:rsidR="006B5BF2" w:rsidRPr="006B5BF2" w:rsidRDefault="006B5BF2" w:rsidP="006B5BF2">
              <w:pPr>
                <w:pStyle w:val="Bibliografa"/>
                <w:rPr>
                  <w:noProof/>
                  <w:lang w:val="en-US"/>
                </w:rPr>
              </w:pPr>
              <w:r w:rsidRPr="00EE5AF8">
                <w:rPr>
                  <w:noProof/>
                  <w:lang w:val="en-GB"/>
                </w:rPr>
                <w:t xml:space="preserve">Rouvoy, R., Barone, P., Ding, Y., Eliassen, F., Hallsteinsen, S., Lorenzo, J., y otros. </w:t>
              </w:r>
              <w:r w:rsidRPr="006B5BF2">
                <w:rPr>
                  <w:noProof/>
                  <w:lang w:val="en-US"/>
                </w:rPr>
                <w:t xml:space="preserve">(2009). MUSIC: Middleware support for self-adaptation in ubiquitous and service-oriented environments. In Software Engineering for Self-Adaptive Systems. </w:t>
              </w:r>
              <w:r w:rsidRPr="006B5BF2">
                <w:rPr>
                  <w:i/>
                  <w:iCs/>
                  <w:noProof/>
                  <w:lang w:val="en-US"/>
                </w:rPr>
                <w:t>Lecture Notes in Computer Science, 5525</w:t>
              </w:r>
              <w:r w:rsidRPr="006B5BF2">
                <w:rPr>
                  <w:noProof/>
                  <w:lang w:val="en-US"/>
                </w:rPr>
                <w:t>, 164-182.</w:t>
              </w:r>
            </w:p>
            <w:p w14:paraId="0621399A" w14:textId="77777777" w:rsidR="006B5BF2" w:rsidRPr="006B5BF2" w:rsidRDefault="006B5BF2" w:rsidP="006B5BF2">
              <w:pPr>
                <w:pStyle w:val="Bibliografa"/>
                <w:rPr>
                  <w:noProof/>
                  <w:lang w:val="en-US"/>
                </w:rPr>
              </w:pPr>
              <w:r w:rsidRPr="006B5BF2">
                <w:rPr>
                  <w:noProof/>
                  <w:lang w:val="en-US"/>
                </w:rPr>
                <w:t xml:space="preserve">Ryll, M., &amp; Ratchev, S. (2008). Application of the data distribution service for </w:t>
              </w:r>
              <w:r>
                <w:rPr>
                  <w:noProof/>
                  <w:lang w:val="es-ES_tradnl"/>
                </w:rPr>
                <w:t>ﬂ</w:t>
              </w:r>
              <w:r w:rsidRPr="006B5BF2">
                <w:rPr>
                  <w:noProof/>
                  <w:lang w:val="en-US"/>
                </w:rPr>
                <w:t xml:space="preserve">exible manufacturing automation. . </w:t>
              </w:r>
              <w:r w:rsidRPr="006B5BF2">
                <w:rPr>
                  <w:i/>
                  <w:iCs/>
                  <w:noProof/>
                  <w:lang w:val="en-US"/>
                </w:rPr>
                <w:t xml:space="preserve">International Journal of Aerospace and Mechanical Engineering </w:t>
              </w:r>
              <w:r w:rsidRPr="006B5BF2">
                <w:rPr>
                  <w:noProof/>
                  <w:lang w:val="en-US"/>
                </w:rPr>
                <w:t>, 193-200.</w:t>
              </w:r>
            </w:p>
            <w:p w14:paraId="43AB7A19" w14:textId="77777777" w:rsidR="006B5BF2" w:rsidRPr="006B5BF2" w:rsidRDefault="006B5BF2" w:rsidP="006B5BF2">
              <w:pPr>
                <w:pStyle w:val="Bibliografa"/>
                <w:rPr>
                  <w:noProof/>
                  <w:lang w:val="en-US"/>
                </w:rPr>
              </w:pPr>
              <w:r w:rsidRPr="00D07FAB">
                <w:rPr>
                  <w:noProof/>
                  <w:lang w:val="en-GB"/>
                </w:rPr>
                <w:t xml:space="preserve">Schimidt, D. C., Corsaro, A., &amp; Hag, H. V. (2008). </w:t>
              </w:r>
              <w:r w:rsidRPr="006B5BF2">
                <w:rPr>
                  <w:noProof/>
                  <w:lang w:val="en-US"/>
                </w:rPr>
                <w:t xml:space="preserve">Addressing the challenges of tactical information management in net-centric systems with DDS. En </w:t>
              </w:r>
              <w:r w:rsidRPr="006B5BF2">
                <w:rPr>
                  <w:i/>
                  <w:iCs/>
                  <w:noProof/>
                  <w:lang w:val="en-US"/>
                </w:rPr>
                <w:t>Journal of Defense Software Engineering</w:t>
              </w:r>
              <w:r w:rsidRPr="006B5BF2">
                <w:rPr>
                  <w:noProof/>
                  <w:lang w:val="en-US"/>
                </w:rPr>
                <w:t xml:space="preserve"> (págs. 24-29).</w:t>
              </w:r>
            </w:p>
            <w:p w14:paraId="2477F0EB" w14:textId="77777777" w:rsidR="006B5BF2" w:rsidRPr="006B5BF2" w:rsidRDefault="006B5BF2" w:rsidP="006B5BF2">
              <w:pPr>
                <w:pStyle w:val="Bibliografa"/>
                <w:rPr>
                  <w:noProof/>
                  <w:lang w:val="en-US"/>
                </w:rPr>
              </w:pPr>
              <w:r w:rsidRPr="006B5BF2">
                <w:rPr>
                  <w:noProof/>
                  <w:lang w:val="en-US"/>
                </w:rPr>
                <w:t xml:space="preserve">Sha, L., Rjkumar, R., &amp; Lehoczky, J. P. (1990). Priority inheritance protocols: An approach to real-time synchronization. </w:t>
              </w:r>
              <w:r w:rsidRPr="006B5BF2">
                <w:rPr>
                  <w:i/>
                  <w:iCs/>
                  <w:noProof/>
                  <w:lang w:val="en-US"/>
                </w:rPr>
                <w:t>IEEE Transactions on Computers 39.</w:t>
              </w:r>
              <w:r w:rsidRPr="006B5BF2">
                <w:rPr>
                  <w:noProof/>
                  <w:lang w:val="en-US"/>
                </w:rPr>
                <w:t xml:space="preserve"> </w:t>
              </w:r>
              <w:r w:rsidRPr="006B5BF2">
                <w:rPr>
                  <w:i/>
                  <w:iCs/>
                  <w:noProof/>
                  <w:lang w:val="en-US"/>
                </w:rPr>
                <w:t>9</w:t>
              </w:r>
              <w:r w:rsidRPr="006B5BF2">
                <w:rPr>
                  <w:noProof/>
                  <w:lang w:val="en-US"/>
                </w:rPr>
                <w:t>, págs. 1175-1185. IEEE.</w:t>
              </w:r>
            </w:p>
            <w:p w14:paraId="28622710" w14:textId="77777777" w:rsidR="006B5BF2" w:rsidRPr="006B5BF2" w:rsidRDefault="006B5BF2" w:rsidP="006B5BF2">
              <w:pPr>
                <w:pStyle w:val="Bibliografa"/>
                <w:rPr>
                  <w:noProof/>
                  <w:lang w:val="en-US"/>
                </w:rPr>
              </w:pPr>
              <w:r w:rsidRPr="006B5BF2">
                <w:rPr>
                  <w:noProof/>
                  <w:lang w:val="en-US"/>
                </w:rPr>
                <w:lastRenderedPageBreak/>
                <w:t xml:space="preserve">Sun Microsystems. (2000). </w:t>
              </w:r>
              <w:r w:rsidRPr="006B5BF2">
                <w:rPr>
                  <w:i/>
                  <w:iCs/>
                  <w:noProof/>
                  <w:lang w:val="en-US"/>
                </w:rPr>
                <w:t>JSR-50: Distributed Real-Time Specification.</w:t>
              </w:r>
              <w:r w:rsidRPr="006B5BF2">
                <w:rPr>
                  <w:noProof/>
                  <w:lang w:val="en-US"/>
                </w:rPr>
                <w:t xml:space="preserve"> </w:t>
              </w:r>
            </w:p>
            <w:p w14:paraId="5881536C" w14:textId="77777777" w:rsidR="006B5BF2" w:rsidRPr="006B5BF2" w:rsidRDefault="006B5BF2" w:rsidP="006B5BF2">
              <w:pPr>
                <w:pStyle w:val="Bibliografa"/>
                <w:rPr>
                  <w:noProof/>
                  <w:lang w:val="en-US"/>
                </w:rPr>
              </w:pPr>
              <w:r w:rsidRPr="006B5BF2">
                <w:rPr>
                  <w:noProof/>
                  <w:lang w:val="en-US"/>
                </w:rPr>
                <w:t xml:space="preserve">Sun Microsystems. (2002). </w:t>
              </w:r>
              <w:r w:rsidRPr="006B5BF2">
                <w:rPr>
                  <w:i/>
                  <w:iCs/>
                  <w:noProof/>
                  <w:lang w:val="en-US"/>
                </w:rPr>
                <w:t>JavaTM Message Service Specification. v1.1.</w:t>
              </w:r>
              <w:r w:rsidRPr="006B5BF2">
                <w:rPr>
                  <w:noProof/>
                  <w:lang w:val="en-US"/>
                </w:rPr>
                <w:t xml:space="preserve"> </w:t>
              </w:r>
            </w:p>
            <w:p w14:paraId="746A426E" w14:textId="77777777" w:rsidR="006B5BF2" w:rsidRPr="006B5BF2" w:rsidRDefault="006B5BF2" w:rsidP="006B5BF2">
              <w:pPr>
                <w:pStyle w:val="Bibliografa"/>
                <w:rPr>
                  <w:noProof/>
                  <w:lang w:val="en-US"/>
                </w:rPr>
              </w:pPr>
              <w:r w:rsidRPr="006B5BF2">
                <w:rPr>
                  <w:noProof/>
                  <w:lang w:val="en-US"/>
                </w:rPr>
                <w:t xml:space="preserve">Sun Microsystems. (2004). </w:t>
              </w:r>
              <w:r w:rsidRPr="006B5BF2">
                <w:rPr>
                  <w:i/>
                  <w:iCs/>
                  <w:noProof/>
                  <w:lang w:val="en-US"/>
                </w:rPr>
                <w:t>Java Remote Method Invocation (RMI).</w:t>
              </w:r>
              <w:r w:rsidRPr="006B5BF2">
                <w:rPr>
                  <w:noProof/>
                  <w:lang w:val="en-US"/>
                </w:rPr>
                <w:t xml:space="preserve"> </w:t>
              </w:r>
            </w:p>
            <w:p w14:paraId="2B835AE4" w14:textId="77777777" w:rsidR="006B5BF2" w:rsidRDefault="006B5BF2" w:rsidP="006B5BF2">
              <w:pPr>
                <w:pStyle w:val="Bibliografa"/>
                <w:rPr>
                  <w:noProof/>
                  <w:lang w:val="es-ES_tradnl"/>
                </w:rPr>
              </w:pPr>
              <w:r w:rsidRPr="006B5BF2">
                <w:rPr>
                  <w:noProof/>
                  <w:lang w:val="en-US"/>
                </w:rPr>
                <w:t xml:space="preserve">Sun Microsystems. (2012). </w:t>
              </w:r>
              <w:r w:rsidRPr="006B5BF2">
                <w:rPr>
                  <w:i/>
                  <w:iCs/>
                  <w:noProof/>
                  <w:lang w:val="en-US"/>
                </w:rPr>
                <w:t>Distributed Real-Time Speci</w:t>
              </w:r>
              <w:r>
                <w:rPr>
                  <w:i/>
                  <w:iCs/>
                  <w:noProof/>
                  <w:lang w:val="es-ES_tradnl"/>
                </w:rPr>
                <w:t>ﬁ</w:t>
              </w:r>
              <w:r w:rsidRPr="006B5BF2">
                <w:rPr>
                  <w:i/>
                  <w:iCs/>
                  <w:noProof/>
                  <w:lang w:val="en-US"/>
                </w:rPr>
                <w:t>cation (Early draft).</w:t>
              </w:r>
              <w:r w:rsidRPr="006B5BF2">
                <w:rPr>
                  <w:noProof/>
                  <w:lang w:val="en-US"/>
                </w:rPr>
                <w:t xml:space="preserve"> </w:t>
              </w:r>
              <w:r>
                <w:rPr>
                  <w:noProof/>
                  <w:lang w:val="es-ES_tradnl"/>
                </w:rPr>
                <w:t>Recuperado el 06 de Marzo de 2015, de http://jcp.org/en/egc/download/drtsj.pdf?id=50&amp;ﬁleId=5028</w:t>
              </w:r>
            </w:p>
            <w:p w14:paraId="6942AA14" w14:textId="77777777" w:rsidR="006B5BF2" w:rsidRPr="006B5BF2" w:rsidRDefault="006B5BF2" w:rsidP="006B5BF2">
              <w:pPr>
                <w:pStyle w:val="Bibliografa"/>
                <w:rPr>
                  <w:noProof/>
                  <w:lang w:val="en-US"/>
                </w:rPr>
              </w:pPr>
              <w:r>
                <w:rPr>
                  <w:noProof/>
                  <w:lang w:val="es-ES_tradnl"/>
                </w:rPr>
                <w:t xml:space="preserve">Tejera, D., Alonso, A., &amp; de Miguel, M. A. (2007). </w:t>
              </w:r>
              <w:r w:rsidRPr="006B5BF2">
                <w:rPr>
                  <w:noProof/>
                  <w:lang w:val="en-US"/>
                </w:rPr>
                <w:t xml:space="preserve">RMI-HRT: Remote method invocation—hard real time. </w:t>
              </w:r>
              <w:r w:rsidRPr="006B5BF2">
                <w:rPr>
                  <w:i/>
                  <w:iCs/>
                  <w:noProof/>
                  <w:lang w:val="en-US"/>
                </w:rPr>
                <w:t>In Proceedings of the 5th International Workshop on Java Technologies for Real-Time and Embedded Systems (JTRES’07).</w:t>
              </w:r>
              <w:r w:rsidRPr="006B5BF2">
                <w:rPr>
                  <w:noProof/>
                  <w:lang w:val="en-US"/>
                </w:rPr>
                <w:t>, 113-120.</w:t>
              </w:r>
            </w:p>
            <w:p w14:paraId="3D83A585" w14:textId="77777777" w:rsidR="006B5BF2" w:rsidRDefault="006B5BF2" w:rsidP="006B5BF2">
              <w:pPr>
                <w:pStyle w:val="Bibliografa"/>
                <w:rPr>
                  <w:noProof/>
                  <w:lang w:val="es-ES_tradnl"/>
                </w:rPr>
              </w:pPr>
              <w:r>
                <w:rPr>
                  <w:noProof/>
                  <w:lang w:val="es-ES_tradnl"/>
                </w:rPr>
                <w:t xml:space="preserve">Twin Oaks Computing, Inc. (Diciembre de 2011). </w:t>
              </w:r>
              <w:r>
                <w:rPr>
                  <w:i/>
                  <w:iCs/>
                  <w:noProof/>
                  <w:lang w:val="es-ES_tradnl"/>
                </w:rPr>
                <w:t>Interoperable DDS Strategies.</w:t>
              </w:r>
              <w:r>
                <w:rPr>
                  <w:noProof/>
                  <w:lang w:val="es-ES_tradnl"/>
                </w:rPr>
                <w:t xml:space="preserve"> Recuperado el 17 de Marzo de 2015, de http://www.twinoakscomputing.com</w:t>
              </w:r>
            </w:p>
            <w:p w14:paraId="7E71BA80" w14:textId="77777777" w:rsidR="006B5BF2" w:rsidRPr="00EE5AF8" w:rsidRDefault="006B5BF2" w:rsidP="006B5BF2">
              <w:pPr>
                <w:pStyle w:val="Bibliografa"/>
                <w:rPr>
                  <w:noProof/>
                </w:rPr>
              </w:pPr>
              <w:r w:rsidRPr="00983CCE">
                <w:rPr>
                  <w:noProof/>
                  <w:lang w:val="fr-FR"/>
                </w:rPr>
                <w:t xml:space="preserve">Vergnaud, T., Hugues, J., Kordon, F., &amp; Pautet, L. (4 de Mayo de 2004). </w:t>
              </w:r>
              <w:r w:rsidRPr="006B5BF2">
                <w:rPr>
                  <w:noProof/>
                  <w:lang w:val="en-US"/>
                </w:rPr>
                <w:t xml:space="preserve">PolyORB: A schizophrenic middleware to build versatile reliable distributed applications. </w:t>
              </w:r>
              <w:r w:rsidRPr="00EE5AF8">
                <w:rPr>
                  <w:noProof/>
                </w:rPr>
                <w:t xml:space="preserve">(I. P. Ada-Europe, Ed.) </w:t>
              </w:r>
              <w:r w:rsidRPr="00EE5AF8">
                <w:rPr>
                  <w:i/>
                  <w:iCs/>
                  <w:noProof/>
                </w:rPr>
                <w:t>Lecture Notes in Computer Science, 3063</w:t>
              </w:r>
              <w:r w:rsidRPr="00EE5AF8">
                <w:rPr>
                  <w:noProof/>
                </w:rPr>
                <w:t>, 106-119.</w:t>
              </w:r>
            </w:p>
            <w:p w14:paraId="6C0CC2DF" w14:textId="77777777" w:rsidR="006B5BF2" w:rsidRDefault="006B5BF2" w:rsidP="006B5BF2">
              <w:pPr>
                <w:pStyle w:val="Bibliografa"/>
                <w:rPr>
                  <w:noProof/>
                  <w:lang w:val="es-ES_tradnl"/>
                </w:rPr>
              </w:pPr>
              <w:r>
                <w:rPr>
                  <w:noProof/>
                  <w:lang w:val="es-ES_tradnl"/>
                </w:rPr>
                <w:t xml:space="preserve">WIKIPEDIA. (8 de Marzo de 2013). </w:t>
              </w:r>
              <w:r>
                <w:rPr>
                  <w:i/>
                  <w:iCs/>
                  <w:noProof/>
                  <w:lang w:val="es-ES_tradnl"/>
                </w:rPr>
                <w:t>Polling</w:t>
              </w:r>
              <w:r>
                <w:rPr>
                  <w:noProof/>
                  <w:lang w:val="es-ES_tradnl"/>
                </w:rPr>
                <w:t>. Recuperado el 11 de Marzo de 2015, de http://es.wikipedia.org/wiki/Polling</w:t>
              </w:r>
            </w:p>
            <w:p w14:paraId="676BF06E" w14:textId="77777777" w:rsidR="00256872" w:rsidRPr="00534F11" w:rsidRDefault="00D10365" w:rsidP="006B5BF2">
              <w:pPr>
                <w:pStyle w:val="Bibliografa"/>
                <w:rPr>
                  <w:noProof/>
                  <w:color w:val="FFFFFF" w:themeColor="background1"/>
                  <w:lang w:val="es-ES_tradnl"/>
                </w:rPr>
              </w:pPr>
              <w:r w:rsidRPr="003C02A3">
                <w:rPr>
                  <w:rFonts w:cs="Times New Roman"/>
                  <w:b/>
                  <w:bCs/>
                  <w:noProof/>
                  <w:lang w:val="es-ES_tradnl"/>
                </w:rPr>
                <w:fldChar w:fldCharType="end"/>
              </w:r>
              <w:r w:rsidR="00256872" w:rsidRPr="00AF6DF9">
                <w:rPr>
                  <w:noProof/>
                  <w:color w:val="FFFFFF" w:themeColor="background1"/>
                  <w:lang w:val="es-ES"/>
                </w:rPr>
                <w:t xml:space="preserve"> </w:t>
              </w:r>
              <w:r w:rsidR="00256872" w:rsidRPr="00534F11">
                <w:rPr>
                  <w:noProof/>
                  <w:color w:val="FFFFFF" w:themeColor="background1"/>
                  <w:lang w:val="es-ES_tradnl"/>
                </w:rPr>
                <w:t>Elaborado por: BLENASTOR C.A. (Fuente: BLENASTOR C.A., 2013).</w:t>
              </w:r>
            </w:p>
          </w:sdtContent>
        </w:sdt>
      </w:sdtContent>
    </w:sdt>
    <w:p w14:paraId="62D6BA8A" w14:textId="77777777" w:rsidR="00A23A43" w:rsidRDefault="00A23A43" w:rsidP="00256872">
      <w:pPr>
        <w:pStyle w:val="Bibliografa"/>
        <w:rPr>
          <w:noProof/>
          <w:color w:val="FFFFFF" w:themeColor="background1"/>
          <w:lang w:val="es-ES_tradnl"/>
        </w:rPr>
      </w:pPr>
    </w:p>
    <w:p w14:paraId="62BF3060" w14:textId="77777777" w:rsidR="00A23A43" w:rsidRDefault="00A23A43" w:rsidP="00256872">
      <w:pPr>
        <w:pStyle w:val="Bibliografa"/>
        <w:rPr>
          <w:noProof/>
          <w:color w:val="FFFFFF" w:themeColor="background1"/>
          <w:lang w:val="es-ES_tradnl"/>
        </w:rPr>
      </w:pPr>
    </w:p>
    <w:p w14:paraId="5BAFB076" w14:textId="77777777" w:rsidR="00A23A43" w:rsidRDefault="00A23A43" w:rsidP="00256872">
      <w:pPr>
        <w:pStyle w:val="Bibliografa"/>
        <w:rPr>
          <w:noProof/>
          <w:color w:val="FFFFFF" w:themeColor="background1"/>
          <w:lang w:val="es-ES_tradnl"/>
        </w:rPr>
      </w:pPr>
    </w:p>
    <w:p w14:paraId="7E1173AF" w14:textId="77777777" w:rsidR="00A23A43" w:rsidRDefault="00A23A43" w:rsidP="00256872">
      <w:pPr>
        <w:pStyle w:val="Bibliografa"/>
        <w:rPr>
          <w:noProof/>
          <w:color w:val="FFFFFF" w:themeColor="background1"/>
          <w:lang w:val="es-ES_tradnl"/>
        </w:rPr>
      </w:pPr>
    </w:p>
    <w:p w14:paraId="7E8FF216" w14:textId="77777777" w:rsidR="00A23A43" w:rsidRDefault="00A23A43" w:rsidP="00256872">
      <w:pPr>
        <w:pStyle w:val="Bibliografa"/>
        <w:rPr>
          <w:noProof/>
          <w:color w:val="FFFFFF" w:themeColor="background1"/>
          <w:lang w:val="es-ES_tradnl"/>
        </w:rPr>
      </w:pPr>
    </w:p>
    <w:p w14:paraId="73473D63" w14:textId="77777777" w:rsidR="00A23A43" w:rsidRDefault="00A23A43" w:rsidP="00256872">
      <w:pPr>
        <w:pStyle w:val="Bibliografa"/>
        <w:rPr>
          <w:noProof/>
          <w:color w:val="FFFFFF" w:themeColor="background1"/>
          <w:lang w:val="es-ES_tradnl"/>
        </w:rPr>
      </w:pPr>
    </w:p>
    <w:p w14:paraId="0F0AE180" w14:textId="77777777" w:rsidR="00A23A43" w:rsidRDefault="00A23A43" w:rsidP="00256872">
      <w:pPr>
        <w:pStyle w:val="Bibliografa"/>
        <w:rPr>
          <w:noProof/>
          <w:color w:val="FFFFFF" w:themeColor="background1"/>
          <w:lang w:val="es-ES_tradnl"/>
        </w:rPr>
      </w:pPr>
    </w:p>
    <w:p w14:paraId="2F799995" w14:textId="77777777" w:rsidR="00A23A43" w:rsidRDefault="00A23A43" w:rsidP="00256872">
      <w:pPr>
        <w:pStyle w:val="Bibliografa"/>
        <w:rPr>
          <w:noProof/>
          <w:color w:val="FFFFFF" w:themeColor="background1"/>
          <w:lang w:val="es-ES_tradnl"/>
        </w:rPr>
      </w:pPr>
    </w:p>
    <w:p w14:paraId="6705B7CD" w14:textId="77777777" w:rsidR="00A23A43" w:rsidRDefault="00A23A43" w:rsidP="00256872">
      <w:pPr>
        <w:pStyle w:val="Bibliografa"/>
        <w:rPr>
          <w:noProof/>
          <w:color w:val="FFFFFF" w:themeColor="background1"/>
          <w:lang w:val="es-ES_tradnl"/>
        </w:rPr>
      </w:pPr>
    </w:p>
    <w:p w14:paraId="61692909" w14:textId="77777777" w:rsidR="00A23A43" w:rsidRDefault="00A23A43" w:rsidP="00256872">
      <w:pPr>
        <w:pStyle w:val="Bibliografa"/>
        <w:rPr>
          <w:noProof/>
          <w:color w:val="FFFFFF" w:themeColor="background1"/>
          <w:lang w:val="es-ES_tradnl"/>
        </w:rPr>
      </w:pPr>
    </w:p>
    <w:p w14:paraId="1A5817E3" w14:textId="77777777" w:rsidR="00A23A43" w:rsidRDefault="00A23A43" w:rsidP="00256872">
      <w:pPr>
        <w:pStyle w:val="Bibliografa"/>
        <w:rPr>
          <w:noProof/>
          <w:color w:val="FFFFFF" w:themeColor="background1"/>
          <w:lang w:val="es-ES_tradnl"/>
        </w:rPr>
      </w:pPr>
    </w:p>
    <w:p w14:paraId="40991C3B" w14:textId="77777777" w:rsidR="00A23A43" w:rsidRDefault="00A23A43" w:rsidP="00256872">
      <w:pPr>
        <w:pStyle w:val="Bibliografa"/>
        <w:rPr>
          <w:noProof/>
          <w:color w:val="FFFFFF" w:themeColor="background1"/>
          <w:lang w:val="es-ES_tradnl"/>
        </w:rPr>
      </w:pPr>
    </w:p>
    <w:p w14:paraId="4CDCE930" w14:textId="77777777" w:rsidR="00A23A43" w:rsidRDefault="00A23A43" w:rsidP="00256872">
      <w:pPr>
        <w:pStyle w:val="Bibliografa"/>
        <w:rPr>
          <w:noProof/>
          <w:color w:val="FFFFFF" w:themeColor="background1"/>
          <w:lang w:val="es-ES_tradnl"/>
        </w:rPr>
      </w:pPr>
    </w:p>
    <w:p w14:paraId="51EAA38A" w14:textId="77777777" w:rsidR="00A23A43" w:rsidRDefault="00A23A43" w:rsidP="00256872">
      <w:pPr>
        <w:pStyle w:val="Bibliografa"/>
        <w:rPr>
          <w:noProof/>
          <w:color w:val="FFFFFF" w:themeColor="background1"/>
          <w:lang w:val="es-ES_tradnl"/>
        </w:rPr>
      </w:pPr>
    </w:p>
    <w:p w14:paraId="40435DDB" w14:textId="77777777" w:rsidR="005B0A44" w:rsidRDefault="005B0A44" w:rsidP="005B0A44">
      <w:pPr>
        <w:rPr>
          <w:lang w:val="es-ES_tradnl"/>
        </w:rPr>
      </w:pPr>
    </w:p>
    <w:p w14:paraId="7374778B" w14:textId="77777777" w:rsidR="005B0A44" w:rsidRPr="005B0A44" w:rsidRDefault="005B0A44" w:rsidP="005B0A44">
      <w:pPr>
        <w:rPr>
          <w:lang w:val="es-ES_tradnl"/>
        </w:rPr>
      </w:pPr>
    </w:p>
    <w:p w14:paraId="3190BB74" w14:textId="77777777" w:rsidR="00A23A43" w:rsidRDefault="00A23A43" w:rsidP="00256872">
      <w:pPr>
        <w:pStyle w:val="Bibliografa"/>
        <w:rPr>
          <w:noProof/>
          <w:color w:val="FFFFFF" w:themeColor="background1"/>
          <w:lang w:val="es-ES_tradnl"/>
        </w:rPr>
      </w:pPr>
    </w:p>
    <w:p w14:paraId="1DF63ADA" w14:textId="77777777" w:rsidR="00414A6D" w:rsidRDefault="00256872" w:rsidP="00256872">
      <w:pPr>
        <w:pStyle w:val="Bibliografa"/>
        <w:rPr>
          <w:noProof/>
          <w:color w:val="FFFFFF" w:themeColor="background1"/>
          <w:lang w:val="es-ES_tradnl"/>
        </w:rPr>
      </w:pPr>
      <w:r w:rsidRPr="00534F11">
        <w:rPr>
          <w:noProof/>
          <w:color w:val="FFFFFF" w:themeColor="background1"/>
          <w:lang w:val="es-ES_tradnl"/>
        </w:rPr>
        <w:t>Elaborad</w:t>
      </w:r>
    </w:p>
    <w:p w14:paraId="32F38DAB" w14:textId="0A3C85BB" w:rsidR="00256872" w:rsidRPr="00534F11" w:rsidRDefault="00256872" w:rsidP="00256872">
      <w:pPr>
        <w:pStyle w:val="Bibliografa"/>
        <w:rPr>
          <w:noProof/>
          <w:color w:val="FFFFFF" w:themeColor="background1"/>
          <w:lang w:val="es-ES_tradnl"/>
        </w:rPr>
      </w:pPr>
      <w:r w:rsidRPr="00534F11">
        <w:rPr>
          <w:noProof/>
          <w:color w:val="FFFFFF" w:themeColor="background1"/>
          <w:lang w:val="es-ES_tradnl"/>
        </w:rPr>
        <w:t>o por: Stefanie Troya. (2014).</w:t>
      </w:r>
    </w:p>
    <w:p w14:paraId="591A1A09" w14:textId="38B461FF" w:rsidR="00085B07" w:rsidRPr="003768AE" w:rsidRDefault="00085B07" w:rsidP="00650157">
      <w:pPr>
        <w:pStyle w:val="Ttulo1"/>
        <w:numPr>
          <w:ilvl w:val="0"/>
          <w:numId w:val="0"/>
        </w:numPr>
        <w:ind w:left="360"/>
        <w:rPr>
          <w:rFonts w:cs="Times New Roman"/>
          <w:color w:val="404040" w:themeColor="text1" w:themeTint="BF"/>
          <w:sz w:val="22"/>
          <w:szCs w:val="22"/>
          <w:lang w:val="es-ES_tradnl"/>
        </w:rPr>
      </w:pPr>
      <w:bookmarkStart w:id="296" w:name="_Toc421180756"/>
      <w:r w:rsidRPr="00414A6D">
        <w:rPr>
          <w:rFonts w:cs="Times New Roman"/>
          <w:sz w:val="22"/>
          <w:szCs w:val="22"/>
          <w:lang w:val="es-ES_tradnl"/>
        </w:rPr>
        <w:t>ANEXOS</w:t>
      </w:r>
      <w:bookmarkEnd w:id="296"/>
    </w:p>
    <w:sectPr w:rsidR="00085B07" w:rsidRPr="003768AE" w:rsidSect="001F2C8B">
      <w:headerReference w:type="default" r:id="rId77"/>
      <w:footnotePr>
        <w:pos w:val="beneathText"/>
      </w:footnotePr>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E621DC" w14:textId="77777777" w:rsidR="002E6479" w:rsidRDefault="002E6479">
      <w:pPr>
        <w:spacing w:line="240" w:lineRule="auto"/>
      </w:pPr>
      <w:r>
        <w:separator/>
      </w:r>
    </w:p>
  </w:endnote>
  <w:endnote w:type="continuationSeparator" w:id="0">
    <w:p w14:paraId="79346335" w14:textId="77777777" w:rsidR="002E6479" w:rsidRDefault="002E647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645B6B" w:rsidRDefault="00645B6B"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9E9B63" w14:textId="77777777" w:rsidR="002E6479" w:rsidRDefault="002E6479">
      <w:pPr>
        <w:spacing w:line="240" w:lineRule="auto"/>
      </w:pPr>
      <w:r>
        <w:separator/>
      </w:r>
    </w:p>
  </w:footnote>
  <w:footnote w:type="continuationSeparator" w:id="0">
    <w:p w14:paraId="54DA4E9E" w14:textId="77777777" w:rsidR="002E6479" w:rsidRDefault="002E6479">
      <w:pPr>
        <w:spacing w:line="240" w:lineRule="auto"/>
      </w:pPr>
      <w:r>
        <w:continuationSeparator/>
      </w:r>
    </w:p>
  </w:footnote>
  <w:footnote w:id="1">
    <w:p w14:paraId="49A3A893" w14:textId="2E619971" w:rsidR="00645B6B" w:rsidRPr="004D62EC" w:rsidRDefault="00645B6B">
      <w:pPr>
        <w:pStyle w:val="Textonotapie"/>
      </w:pPr>
      <w:r w:rsidRPr="004D62EC">
        <w:rPr>
          <w:rStyle w:val="Refdenotaalpie"/>
        </w:rPr>
        <w:footnoteRef/>
      </w:r>
      <w:r w:rsidRPr="004D62EC">
        <w:t xml:space="preserve"> Middleware MD, corresponde al Model-Driven Middleware en su traducción al español.</w:t>
      </w:r>
    </w:p>
  </w:footnote>
  <w:footnote w:id="2">
    <w:p w14:paraId="33844B2D" w14:textId="3B4B9A25" w:rsidR="00645B6B" w:rsidRPr="004D62EC" w:rsidRDefault="00645B6B">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645B6B" w:rsidRPr="004F0FFE" w:rsidRDefault="00645B6B">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645B6B" w:rsidRPr="004F0FFE" w:rsidRDefault="00645B6B">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645B6B" w:rsidRPr="004F0FFE" w:rsidRDefault="00645B6B">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645B6B" w:rsidRPr="00EE5AF8" w:rsidRDefault="00645B6B">
      <w:pPr>
        <w:pStyle w:val="Textonotapie"/>
        <w:rPr>
          <w:lang w:val="en-GB"/>
        </w:rPr>
      </w:pPr>
      <w:r w:rsidRPr="004D62EC">
        <w:rPr>
          <w:rStyle w:val="Refdenotaalpie"/>
        </w:rPr>
        <w:footnoteRef/>
      </w:r>
      <w:r w:rsidRPr="004F0FFE">
        <w:rPr>
          <w:lang w:val="en-US"/>
        </w:rPr>
        <w:t xml:space="preserve"> Tuplespaces paradigm. </w:t>
      </w:r>
      <w:r w:rsidRPr="00EE5AF8">
        <w:rPr>
          <w:lang w:val="en-GB"/>
        </w:rPr>
        <w:t>Distributed Stream Computing</w:t>
      </w:r>
    </w:p>
  </w:footnote>
  <w:footnote w:id="7">
    <w:p w14:paraId="2E3CDFB3" w14:textId="3FAE0517" w:rsidR="00645B6B" w:rsidRPr="004D62EC" w:rsidRDefault="00645B6B">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645B6B" w:rsidRPr="00E0576C" w:rsidRDefault="00645B6B">
      <w:pPr>
        <w:pStyle w:val="Textonotapie"/>
      </w:pPr>
      <w:r>
        <w:rPr>
          <w:rStyle w:val="Refdenotaalpie"/>
        </w:rPr>
        <w:footnoteRef/>
      </w:r>
      <w:r>
        <w:t xml:space="preserve"> RT-CORBA, CORBA de tiempo real</w:t>
      </w:r>
    </w:p>
  </w:footnote>
  <w:footnote w:id="9">
    <w:p w14:paraId="61ABCC10" w14:textId="55FF56B3" w:rsidR="00645B6B" w:rsidRPr="004D62EC" w:rsidRDefault="00645B6B"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645B6B" w:rsidRPr="00EE5AF8" w:rsidRDefault="00645B6B">
      <w:pPr>
        <w:pStyle w:val="Textonotapie"/>
      </w:pPr>
      <w:r>
        <w:rPr>
          <w:rStyle w:val="Refdenotaalpie"/>
        </w:rPr>
        <w:footnoteRef/>
      </w:r>
      <w:r w:rsidRPr="00EE5AF8">
        <w:t xml:space="preserve"> OMG, Object Management Group.</w:t>
      </w:r>
    </w:p>
  </w:footnote>
  <w:footnote w:id="11">
    <w:p w14:paraId="3D8BBD61" w14:textId="0D731A1E" w:rsidR="00645B6B" w:rsidRPr="00EE5AF8" w:rsidRDefault="00645B6B">
      <w:pPr>
        <w:pStyle w:val="Textonotapie"/>
      </w:pPr>
      <w:r>
        <w:rPr>
          <w:rStyle w:val="Refdenotaalpie"/>
        </w:rPr>
        <w:footnoteRef/>
      </w:r>
      <w:r w:rsidRPr="00EE5AF8">
        <w:t xml:space="preserve"> IDL, Lenguaje de definición de interfaces.</w:t>
      </w:r>
    </w:p>
  </w:footnote>
  <w:footnote w:id="12">
    <w:p w14:paraId="177A5E83" w14:textId="0B9A6B4B" w:rsidR="00645B6B" w:rsidRPr="00EE5AF8" w:rsidRDefault="00645B6B">
      <w:pPr>
        <w:pStyle w:val="Textonotapie"/>
      </w:pPr>
      <w:r>
        <w:rPr>
          <w:rStyle w:val="Refdenotaalpie"/>
        </w:rPr>
        <w:footnoteRef/>
      </w:r>
      <w:r w:rsidRPr="00EE5AF8">
        <w:t xml:space="preserve"> OSI, Open System Interconnection</w:t>
      </w:r>
    </w:p>
  </w:footnote>
  <w:footnote w:id="13">
    <w:p w14:paraId="369AA74B" w14:textId="3E557AFC" w:rsidR="00645B6B" w:rsidRPr="007F0B96" w:rsidRDefault="00645B6B">
      <w:pPr>
        <w:pStyle w:val="Textonotapie"/>
        <w:rPr>
          <w:lang w:val="es-ES"/>
        </w:rPr>
      </w:pPr>
      <w:r>
        <w:rPr>
          <w:rStyle w:val="Refdenotaalpie"/>
        </w:rPr>
        <w:footnoteRef/>
      </w:r>
      <w:r>
        <w:t xml:space="preserve"> </w:t>
      </w:r>
      <w:r>
        <w:rPr>
          <w:lang w:val="es-ES"/>
        </w:rPr>
        <w:t>DDSI, DDS Interoperability Wire Protocol</w:t>
      </w:r>
    </w:p>
  </w:footnote>
  <w:footnote w:id="14">
    <w:p w14:paraId="31A335E7" w14:textId="59641A92" w:rsidR="00645B6B" w:rsidRPr="008203B2" w:rsidRDefault="00645B6B">
      <w:pPr>
        <w:pStyle w:val="Textonotapie"/>
        <w:rPr>
          <w:lang w:val="es-ES"/>
        </w:rPr>
      </w:pPr>
      <w:r>
        <w:rPr>
          <w:rStyle w:val="Refdenotaalpie"/>
        </w:rPr>
        <w:footnoteRef/>
      </w:r>
      <w:r w:rsidRPr="008203B2">
        <w:rPr>
          <w:lang w:val="es-ES"/>
        </w:rPr>
        <w:t xml:space="preserve"> API, Application Programming Interface o La interfaz de programación de Aplicaciones</w:t>
      </w:r>
    </w:p>
  </w:footnote>
  <w:footnote w:id="15">
    <w:p w14:paraId="391A3F22" w14:textId="09256C3D" w:rsidR="00645B6B" w:rsidRPr="00EE5AF8" w:rsidRDefault="00645B6B">
      <w:pPr>
        <w:pStyle w:val="Textonotapie"/>
        <w:rPr>
          <w:lang w:val="es-ES"/>
        </w:rPr>
      </w:pPr>
      <w:r>
        <w:rPr>
          <w:rStyle w:val="Refdenotaalpie"/>
        </w:rPr>
        <w:footnoteRef/>
      </w:r>
      <w:r w:rsidRPr="00EE5AF8">
        <w:rPr>
          <w:lang w:val="es-ES"/>
        </w:rPr>
        <w:t xml:space="preserve"> DW, DataWriter.</w:t>
      </w:r>
    </w:p>
  </w:footnote>
  <w:footnote w:id="16">
    <w:p w14:paraId="73299C20" w14:textId="769D3C76" w:rsidR="00645B6B" w:rsidRPr="00EE5AF8" w:rsidRDefault="00645B6B">
      <w:pPr>
        <w:pStyle w:val="Textonotapie"/>
        <w:rPr>
          <w:lang w:val="es-ES"/>
        </w:rPr>
      </w:pPr>
      <w:r>
        <w:rPr>
          <w:rStyle w:val="Refdenotaalpie"/>
        </w:rPr>
        <w:footnoteRef/>
      </w:r>
      <w:r w:rsidRPr="00EE5AF8">
        <w:rPr>
          <w:lang w:val="es-ES"/>
        </w:rPr>
        <w:t xml:space="preserve"> DR, DataReader.</w:t>
      </w:r>
    </w:p>
  </w:footnote>
  <w:footnote w:id="17">
    <w:p w14:paraId="1C6D1670" w14:textId="4F14298E" w:rsidR="00645B6B" w:rsidRPr="00EE5AF8" w:rsidRDefault="00645B6B">
      <w:pPr>
        <w:pStyle w:val="Textonotapie"/>
        <w:rPr>
          <w:lang w:val="es-ES"/>
        </w:rPr>
      </w:pPr>
      <w:r>
        <w:rPr>
          <w:rStyle w:val="Refdenotaalpie"/>
        </w:rPr>
        <w:footnoteRef/>
      </w:r>
      <w:r w:rsidRPr="00EE5AF8">
        <w:rPr>
          <w:lang w:val="es-ES"/>
        </w:rPr>
        <w:t xml:space="preserve"> QoS, Quality of Service o Calidad de Servicio.</w:t>
      </w:r>
    </w:p>
  </w:footnote>
  <w:footnote w:id="18">
    <w:p w14:paraId="613A610D" w14:textId="30651C80" w:rsidR="00645B6B" w:rsidRPr="00EE5AF8" w:rsidRDefault="00645B6B">
      <w:pPr>
        <w:pStyle w:val="Textonotapie"/>
        <w:rPr>
          <w:lang w:val="es-ES"/>
        </w:rPr>
      </w:pPr>
      <w:r>
        <w:rPr>
          <w:rStyle w:val="Refdenotaalpie"/>
        </w:rPr>
        <w:footnoteRef/>
      </w:r>
      <w:r w:rsidRPr="00EE5AF8">
        <w:rPr>
          <w:lang w:val="es-ES"/>
        </w:rPr>
        <w:t xml:space="preserve"> RTP, Real-Time Transport Protocol</w:t>
      </w:r>
    </w:p>
  </w:footnote>
  <w:footnote w:id="19">
    <w:p w14:paraId="56CA5781" w14:textId="339CD518" w:rsidR="00645B6B" w:rsidRPr="00841FBC" w:rsidRDefault="00645B6B">
      <w:pPr>
        <w:pStyle w:val="Textonotapie"/>
        <w:rPr>
          <w:lang w:val="es-ES"/>
        </w:rPr>
      </w:pPr>
      <w:r>
        <w:rPr>
          <w:rStyle w:val="Refdenotaalpie"/>
        </w:rPr>
        <w:footnoteRef/>
      </w:r>
      <w:r w:rsidRPr="00841FBC">
        <w:rPr>
          <w:lang w:val="es-ES"/>
        </w:rPr>
        <w:t xml:space="preserve"> FPS, Fixed Priorities Schudeling o Planificación de prioridades fijas</w:t>
      </w:r>
    </w:p>
  </w:footnote>
  <w:footnote w:id="20">
    <w:p w14:paraId="52EEEBED" w14:textId="1766D8E8" w:rsidR="00645B6B" w:rsidRPr="0096137D" w:rsidRDefault="00645B6B">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21">
    <w:p w14:paraId="052D2AB1" w14:textId="37B62D19" w:rsidR="00645B6B" w:rsidRPr="00EE65DE" w:rsidRDefault="00645B6B" w:rsidP="009D08DF">
      <w:pPr>
        <w:pStyle w:val="Textonotapie"/>
        <w:ind w:left="720" w:firstLine="0"/>
        <w:rPr>
          <w:lang w:val="es-ES"/>
        </w:rPr>
      </w:pPr>
      <w:r>
        <w:rPr>
          <w:rStyle w:val="Refdenotaalpie"/>
        </w:rPr>
        <w:footnoteRef/>
      </w:r>
      <w:r>
        <w:t xml:space="preserve"> </w:t>
      </w:r>
      <w:r>
        <w:rPr>
          <w:lang w:val="es-ES"/>
        </w:rPr>
        <w:t>EDF, Earliest deadline first, es un algoritmo de planificación dinámico usado en sistemas operativos de tiempo real para procesar consultas de prioridad.</w:t>
      </w:r>
    </w:p>
  </w:footnote>
  <w:footnote w:id="22">
    <w:p w14:paraId="461A859A" w14:textId="3E3A7F63" w:rsidR="00645B6B" w:rsidRPr="008C5209" w:rsidRDefault="00645B6B"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23">
    <w:p w14:paraId="54B24F79" w14:textId="5A245048" w:rsidR="00645B6B" w:rsidRPr="00E0795D" w:rsidRDefault="00645B6B">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24">
    <w:p w14:paraId="31CAE437" w14:textId="5AF32522" w:rsidR="00645B6B" w:rsidRPr="00F356C9" w:rsidRDefault="00645B6B">
      <w:pPr>
        <w:pStyle w:val="Textonotapie"/>
      </w:pPr>
      <w:r>
        <w:rPr>
          <w:rStyle w:val="Refdenotaalpie"/>
        </w:rPr>
        <w:footnoteRef/>
      </w:r>
      <w:r>
        <w:t xml:space="preserve"> IP, Internet Protocol.</w:t>
      </w:r>
    </w:p>
  </w:footnote>
  <w:footnote w:id="25">
    <w:p w14:paraId="0D2E32A4" w14:textId="23F921FD" w:rsidR="00645B6B" w:rsidRPr="00EB3D30" w:rsidRDefault="00645B6B"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6">
    <w:p w14:paraId="78D64FDE" w14:textId="19CFDFE0" w:rsidR="00645B6B" w:rsidRPr="00E470B8" w:rsidRDefault="00645B6B">
      <w:pPr>
        <w:pStyle w:val="Textonotapie"/>
        <w:rPr>
          <w:lang w:val="es-ES"/>
        </w:rPr>
      </w:pPr>
      <w:r>
        <w:rPr>
          <w:rStyle w:val="Refdenotaalpie"/>
        </w:rPr>
        <w:footnoteRef/>
      </w:r>
      <w:r>
        <w:t xml:space="preserve"> </w:t>
      </w:r>
      <w:r>
        <w:rPr>
          <w:lang w:val="es-ES"/>
        </w:rPr>
        <w:t>Polling, hace referencia a una operación de consulta constante</w:t>
      </w:r>
    </w:p>
  </w:footnote>
  <w:footnote w:id="27">
    <w:p w14:paraId="4BFDB126" w14:textId="7564F9C4" w:rsidR="00645B6B" w:rsidRPr="001159ED" w:rsidRDefault="00645B6B"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28">
    <w:p w14:paraId="170C050C" w14:textId="20EBEC51" w:rsidR="00645B6B" w:rsidRPr="006118D4" w:rsidRDefault="00645B6B">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29">
    <w:p w14:paraId="3233CC25" w14:textId="43216A90" w:rsidR="00645B6B" w:rsidRPr="00212725" w:rsidRDefault="00645B6B">
      <w:pPr>
        <w:pStyle w:val="Textonotapie"/>
        <w:rPr>
          <w:lang w:val="en-GB"/>
        </w:rPr>
      </w:pPr>
      <w:r>
        <w:rPr>
          <w:rStyle w:val="Refdenotaalpie"/>
        </w:rPr>
        <w:footnoteRef/>
      </w:r>
      <w:r w:rsidRPr="00212725">
        <w:rPr>
          <w:lang w:val="en-GB"/>
        </w:rPr>
        <w:t xml:space="preserve"> IDL, Interface Definition Language.</w:t>
      </w:r>
    </w:p>
  </w:footnote>
  <w:footnote w:id="30">
    <w:p w14:paraId="02BE8B44" w14:textId="1DF441F0" w:rsidR="00645B6B" w:rsidRPr="00212725" w:rsidRDefault="00645B6B">
      <w:pPr>
        <w:pStyle w:val="Textonotapie"/>
        <w:rPr>
          <w:lang w:val="en-GB"/>
        </w:rPr>
      </w:pPr>
      <w:r>
        <w:rPr>
          <w:rStyle w:val="Refdenotaalpie"/>
        </w:rPr>
        <w:footnoteRef/>
      </w:r>
      <w:r w:rsidRPr="00212725">
        <w:rPr>
          <w:lang w:val="en-GB"/>
        </w:rPr>
        <w:t xml:space="preserve"> PIM, Plataform Independent Model</w:t>
      </w:r>
    </w:p>
  </w:footnote>
  <w:footnote w:id="31">
    <w:p w14:paraId="1F2F7DCD" w14:textId="77777777" w:rsidR="00645B6B" w:rsidRPr="00DC0C52" w:rsidRDefault="00645B6B" w:rsidP="00606BF0">
      <w:pPr>
        <w:pStyle w:val="Textonotapie"/>
        <w:rPr>
          <w:lang w:val="en-GB"/>
        </w:rPr>
      </w:pPr>
      <w:r>
        <w:rPr>
          <w:rStyle w:val="Refdenotaalpie"/>
        </w:rPr>
        <w:footnoteRef/>
      </w:r>
      <w:r w:rsidRPr="00DC0C52">
        <w:rPr>
          <w:lang w:val="en-GB"/>
        </w:rPr>
        <w:t xml:space="preserve"> SPDP, </w:t>
      </w:r>
      <w:r w:rsidRPr="00DC0C52">
        <w:rPr>
          <w:lang w:val="en-GB" w:eastAsia="es-US"/>
        </w:rPr>
        <w:t>RTPS Simple Discovery Protocol</w:t>
      </w:r>
    </w:p>
  </w:footnote>
  <w:footnote w:id="32">
    <w:p w14:paraId="7BF9D40C" w14:textId="77777777" w:rsidR="00645B6B" w:rsidRPr="00DC0C52" w:rsidRDefault="00645B6B" w:rsidP="00606BF0">
      <w:pPr>
        <w:pStyle w:val="Textonotapie"/>
        <w:rPr>
          <w:lang w:val="en-GB"/>
        </w:rPr>
      </w:pPr>
      <w:r>
        <w:rPr>
          <w:rStyle w:val="Refdenotaalpie"/>
        </w:rPr>
        <w:footnoteRef/>
      </w:r>
      <w:r w:rsidRPr="00DC0C52">
        <w:rPr>
          <w:lang w:val="en-GB"/>
        </w:rPr>
        <w:t xml:space="preserve"> SEDP, Simple Endpoint Discovery Protocol</w:t>
      </w:r>
    </w:p>
  </w:footnote>
  <w:footnote w:id="33">
    <w:p w14:paraId="3A48C180" w14:textId="77777777" w:rsidR="00645B6B" w:rsidRPr="00DC0C52" w:rsidRDefault="00645B6B" w:rsidP="00606BF0">
      <w:pPr>
        <w:pStyle w:val="Textonotapie"/>
        <w:rPr>
          <w:lang w:val="en-GB"/>
        </w:rPr>
      </w:pPr>
      <w:r>
        <w:rPr>
          <w:rStyle w:val="Refdenotaalpie"/>
        </w:rPr>
        <w:footnoteRef/>
      </w:r>
      <w:r w:rsidRPr="00DC0C52">
        <w:rPr>
          <w:lang w:val="en-GB"/>
        </w:rPr>
        <w:t xml:space="preserve"> PDP, Participant Discovery Protocol</w:t>
      </w:r>
    </w:p>
  </w:footnote>
  <w:footnote w:id="34">
    <w:p w14:paraId="14343022" w14:textId="77777777" w:rsidR="00645B6B" w:rsidRPr="00DC0C52" w:rsidRDefault="00645B6B" w:rsidP="00606BF0">
      <w:pPr>
        <w:pStyle w:val="Textonotapie"/>
        <w:rPr>
          <w:lang w:val="en-GB"/>
        </w:rPr>
      </w:pPr>
      <w:r>
        <w:rPr>
          <w:rStyle w:val="Refdenotaalpie"/>
        </w:rPr>
        <w:footnoteRef/>
      </w:r>
      <w:r w:rsidRPr="00DC0C52">
        <w:rPr>
          <w:lang w:val="en-GB"/>
        </w:rPr>
        <w:t xml:space="preserve"> EDP, Endpoint Discovery Protocol.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Content>
      <w:p w14:paraId="29268B20" w14:textId="03A64BEC" w:rsidR="00645B6B" w:rsidRDefault="00645B6B">
        <w:pPr>
          <w:pStyle w:val="Encabezado"/>
          <w:jc w:val="right"/>
        </w:pPr>
        <w:r>
          <w:fldChar w:fldCharType="begin"/>
        </w:r>
        <w:r>
          <w:instrText>PAGE   \* MERGEFORMAT</w:instrText>
        </w:r>
        <w:r>
          <w:fldChar w:fldCharType="separate"/>
        </w:r>
        <w:r w:rsidR="00AA38B7" w:rsidRPr="00AA38B7">
          <w:rPr>
            <w:noProof/>
            <w:lang w:val="es-ES"/>
          </w:rPr>
          <w:t>xvi</w:t>
        </w:r>
        <w:r>
          <w:fldChar w:fldCharType="end"/>
        </w:r>
      </w:p>
    </w:sdtContent>
  </w:sdt>
  <w:p w14:paraId="057591F1" w14:textId="77777777" w:rsidR="00645B6B" w:rsidRDefault="00645B6B"/>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645B6B" w:rsidRDefault="00645B6B">
    <w:pPr>
      <w:pStyle w:val="Encabezado"/>
      <w:jc w:val="right"/>
    </w:pPr>
  </w:p>
  <w:p w14:paraId="14E2B000" w14:textId="77777777" w:rsidR="00645B6B" w:rsidRDefault="00645B6B">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047703"/>
      <w:docPartObj>
        <w:docPartGallery w:val="Page Numbers (Top of Page)"/>
        <w:docPartUnique/>
      </w:docPartObj>
    </w:sdtPr>
    <w:sdtContent>
      <w:p w14:paraId="67539027" w14:textId="77777777" w:rsidR="00645B6B" w:rsidRDefault="00645B6B">
        <w:pPr>
          <w:pStyle w:val="Encabezado"/>
          <w:jc w:val="right"/>
        </w:pPr>
        <w:r>
          <w:fldChar w:fldCharType="begin"/>
        </w:r>
        <w:r>
          <w:instrText>PAGE   \* MERGEFORMAT</w:instrText>
        </w:r>
        <w:r>
          <w:fldChar w:fldCharType="separate"/>
        </w:r>
        <w:r w:rsidR="00D93F32" w:rsidRPr="00D93F32">
          <w:rPr>
            <w:noProof/>
            <w:lang w:val="es-ES"/>
          </w:rPr>
          <w:t>143</w:t>
        </w:r>
        <w:r>
          <w:fldChar w:fldCharType="end"/>
        </w:r>
      </w:p>
    </w:sdtContent>
  </w:sdt>
  <w:p w14:paraId="0BCE22FB" w14:textId="77777777" w:rsidR="00645B6B" w:rsidRDefault="00645B6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54628DBA"/>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0"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21"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3"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26"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28"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9"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1"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2"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5"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6"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7"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8"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39"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0" w15:restartNumberingAfterBreak="0">
    <w:nsid w:val="53397D22"/>
    <w:multiLevelType w:val="multilevel"/>
    <w:tmpl w:val="CAE68EFA"/>
    <w:numStyleLink w:val="Estilo1"/>
  </w:abstractNum>
  <w:abstractNum w:abstractNumId="41"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42"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43"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45"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6"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7"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8"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49"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50"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1"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2"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5"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9"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0"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1"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58"/>
  </w:num>
  <w:num w:numId="12">
    <w:abstractNumId w:val="21"/>
  </w:num>
  <w:num w:numId="13">
    <w:abstractNumId w:val="40"/>
  </w:num>
  <w:num w:numId="14">
    <w:abstractNumId w:val="16"/>
  </w:num>
  <w:num w:numId="15">
    <w:abstractNumId w:val="33"/>
  </w:num>
  <w:num w:numId="16">
    <w:abstractNumId w:val="55"/>
  </w:num>
  <w:num w:numId="17">
    <w:abstractNumId w:val="18"/>
  </w:num>
  <w:num w:numId="18">
    <w:abstractNumId w:val="17"/>
  </w:num>
  <w:num w:numId="19">
    <w:abstractNumId w:val="56"/>
  </w:num>
  <w:num w:numId="20">
    <w:abstractNumId w:val="57"/>
  </w:num>
  <w:num w:numId="21">
    <w:abstractNumId w:val="23"/>
  </w:num>
  <w:num w:numId="22">
    <w:abstractNumId w:val="43"/>
  </w:num>
  <w:num w:numId="23">
    <w:abstractNumId w:val="29"/>
  </w:num>
  <w:num w:numId="24">
    <w:abstractNumId w:val="52"/>
  </w:num>
  <w:num w:numId="25">
    <w:abstractNumId w:val="53"/>
  </w:num>
  <w:num w:numId="26">
    <w:abstractNumId w:val="61"/>
  </w:num>
  <w:num w:numId="27">
    <w:abstractNumId w:val="26"/>
  </w:num>
  <w:num w:numId="28">
    <w:abstractNumId w:val="32"/>
  </w:num>
  <w:num w:numId="29">
    <w:abstractNumId w:val="30"/>
  </w:num>
  <w:num w:numId="30">
    <w:abstractNumId w:val="42"/>
  </w:num>
  <w:num w:numId="31">
    <w:abstractNumId w:val="38"/>
  </w:num>
  <w:num w:numId="32">
    <w:abstractNumId w:val="39"/>
  </w:num>
  <w:num w:numId="33">
    <w:abstractNumId w:val="24"/>
  </w:num>
  <w:num w:numId="34">
    <w:abstractNumId w:val="19"/>
  </w:num>
  <w:num w:numId="35">
    <w:abstractNumId w:val="31"/>
  </w:num>
  <w:num w:numId="36">
    <w:abstractNumId w:val="47"/>
  </w:num>
  <w:num w:numId="37">
    <w:abstractNumId w:val="34"/>
  </w:num>
  <w:num w:numId="38">
    <w:abstractNumId w:val="28"/>
  </w:num>
  <w:num w:numId="39">
    <w:abstractNumId w:val="46"/>
  </w:num>
  <w:num w:numId="40">
    <w:abstractNumId w:val="25"/>
  </w:num>
  <w:num w:numId="41">
    <w:abstractNumId w:val="36"/>
  </w:num>
  <w:num w:numId="42">
    <w:abstractNumId w:val="51"/>
  </w:num>
  <w:num w:numId="43">
    <w:abstractNumId w:val="54"/>
  </w:num>
  <w:num w:numId="44">
    <w:abstractNumId w:val="50"/>
  </w:num>
  <w:num w:numId="45">
    <w:abstractNumId w:val="59"/>
  </w:num>
  <w:num w:numId="46">
    <w:abstractNumId w:val="35"/>
  </w:num>
  <w:num w:numId="47">
    <w:abstractNumId w:val="15"/>
  </w:num>
  <w:num w:numId="48">
    <w:abstractNumId w:val="45"/>
  </w:num>
  <w:num w:numId="49">
    <w:abstractNumId w:val="22"/>
  </w:num>
  <w:num w:numId="50">
    <w:abstractNumId w:val="48"/>
  </w:num>
  <w:num w:numId="51">
    <w:abstractNumId w:val="20"/>
  </w:num>
  <w:num w:numId="52">
    <w:abstractNumId w:val="37"/>
  </w:num>
  <w:num w:numId="53">
    <w:abstractNumId w:val="27"/>
  </w:num>
  <w:num w:numId="54">
    <w:abstractNumId w:val="60"/>
  </w:num>
  <w:num w:numId="55">
    <w:abstractNumId w:val="49"/>
  </w:num>
  <w:num w:numId="56">
    <w:abstractNumId w:val="41"/>
  </w:num>
  <w:num w:numId="57">
    <w:abstractNumId w:val="44"/>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ED2"/>
    <w:rsid w:val="000056EE"/>
    <w:rsid w:val="00005D01"/>
    <w:rsid w:val="00007BDE"/>
    <w:rsid w:val="00015B68"/>
    <w:rsid w:val="00020C61"/>
    <w:rsid w:val="00026C2D"/>
    <w:rsid w:val="00030E82"/>
    <w:rsid w:val="00034CE0"/>
    <w:rsid w:val="00035CE0"/>
    <w:rsid w:val="00035F9E"/>
    <w:rsid w:val="00037953"/>
    <w:rsid w:val="0004018A"/>
    <w:rsid w:val="00050268"/>
    <w:rsid w:val="00053BEF"/>
    <w:rsid w:val="000575BB"/>
    <w:rsid w:val="0007595A"/>
    <w:rsid w:val="00075F87"/>
    <w:rsid w:val="00077580"/>
    <w:rsid w:val="00077718"/>
    <w:rsid w:val="00082095"/>
    <w:rsid w:val="00084DAB"/>
    <w:rsid w:val="000850D2"/>
    <w:rsid w:val="00085B07"/>
    <w:rsid w:val="000862B4"/>
    <w:rsid w:val="00087885"/>
    <w:rsid w:val="00094918"/>
    <w:rsid w:val="00094B3F"/>
    <w:rsid w:val="000A2BD9"/>
    <w:rsid w:val="000A5DCE"/>
    <w:rsid w:val="000A6E7B"/>
    <w:rsid w:val="000A7C4C"/>
    <w:rsid w:val="000B07CE"/>
    <w:rsid w:val="000B1021"/>
    <w:rsid w:val="000B2BCD"/>
    <w:rsid w:val="000B792F"/>
    <w:rsid w:val="000C5A35"/>
    <w:rsid w:val="000C66F7"/>
    <w:rsid w:val="000C7369"/>
    <w:rsid w:val="000D2373"/>
    <w:rsid w:val="000D4A67"/>
    <w:rsid w:val="000D4B52"/>
    <w:rsid w:val="000D4D9C"/>
    <w:rsid w:val="000D4DA6"/>
    <w:rsid w:val="000D7470"/>
    <w:rsid w:val="000E1511"/>
    <w:rsid w:val="000E2843"/>
    <w:rsid w:val="000E4DB9"/>
    <w:rsid w:val="000E56A1"/>
    <w:rsid w:val="000F1A6C"/>
    <w:rsid w:val="000F6138"/>
    <w:rsid w:val="00100A47"/>
    <w:rsid w:val="00101786"/>
    <w:rsid w:val="00102D47"/>
    <w:rsid w:val="00110630"/>
    <w:rsid w:val="001124B3"/>
    <w:rsid w:val="001159ED"/>
    <w:rsid w:val="00121092"/>
    <w:rsid w:val="00124B44"/>
    <w:rsid w:val="00126EB9"/>
    <w:rsid w:val="0012748E"/>
    <w:rsid w:val="0012796D"/>
    <w:rsid w:val="00130909"/>
    <w:rsid w:val="00130DBE"/>
    <w:rsid w:val="0013202F"/>
    <w:rsid w:val="00132448"/>
    <w:rsid w:val="001355F5"/>
    <w:rsid w:val="00136DDC"/>
    <w:rsid w:val="0014181A"/>
    <w:rsid w:val="00145C85"/>
    <w:rsid w:val="00150024"/>
    <w:rsid w:val="00151FCD"/>
    <w:rsid w:val="0015376F"/>
    <w:rsid w:val="0015480D"/>
    <w:rsid w:val="00160B03"/>
    <w:rsid w:val="0016268F"/>
    <w:rsid w:val="0016296C"/>
    <w:rsid w:val="0017156F"/>
    <w:rsid w:val="00176069"/>
    <w:rsid w:val="0017650D"/>
    <w:rsid w:val="0017773B"/>
    <w:rsid w:val="00186524"/>
    <w:rsid w:val="00187738"/>
    <w:rsid w:val="00187B09"/>
    <w:rsid w:val="001940EA"/>
    <w:rsid w:val="001944A9"/>
    <w:rsid w:val="001A2FDD"/>
    <w:rsid w:val="001A38BC"/>
    <w:rsid w:val="001B517F"/>
    <w:rsid w:val="001B59C6"/>
    <w:rsid w:val="001C0181"/>
    <w:rsid w:val="001C6674"/>
    <w:rsid w:val="001D20F2"/>
    <w:rsid w:val="001E2059"/>
    <w:rsid w:val="001E2BED"/>
    <w:rsid w:val="001E6AA6"/>
    <w:rsid w:val="001E778E"/>
    <w:rsid w:val="001F2C8B"/>
    <w:rsid w:val="001F2C9B"/>
    <w:rsid w:val="001F2CA6"/>
    <w:rsid w:val="001F2EF8"/>
    <w:rsid w:val="001F6F65"/>
    <w:rsid w:val="00205224"/>
    <w:rsid w:val="00206B22"/>
    <w:rsid w:val="00212725"/>
    <w:rsid w:val="00212D76"/>
    <w:rsid w:val="00212DC1"/>
    <w:rsid w:val="00221CD1"/>
    <w:rsid w:val="002245F4"/>
    <w:rsid w:val="002257F1"/>
    <w:rsid w:val="002306B1"/>
    <w:rsid w:val="00232998"/>
    <w:rsid w:val="00235C4C"/>
    <w:rsid w:val="00236164"/>
    <w:rsid w:val="002401E4"/>
    <w:rsid w:val="00240E29"/>
    <w:rsid w:val="00243CDF"/>
    <w:rsid w:val="00243E0B"/>
    <w:rsid w:val="00245FFA"/>
    <w:rsid w:val="00251B2F"/>
    <w:rsid w:val="002523C3"/>
    <w:rsid w:val="002554E5"/>
    <w:rsid w:val="00255E91"/>
    <w:rsid w:val="00256872"/>
    <w:rsid w:val="00257922"/>
    <w:rsid w:val="00262292"/>
    <w:rsid w:val="002751CC"/>
    <w:rsid w:val="00276D28"/>
    <w:rsid w:val="00280625"/>
    <w:rsid w:val="00282D7C"/>
    <w:rsid w:val="002839AD"/>
    <w:rsid w:val="0028588A"/>
    <w:rsid w:val="00286FD8"/>
    <w:rsid w:val="00287AE2"/>
    <w:rsid w:val="00293047"/>
    <w:rsid w:val="00294EC2"/>
    <w:rsid w:val="00297961"/>
    <w:rsid w:val="002A0F12"/>
    <w:rsid w:val="002A3A4B"/>
    <w:rsid w:val="002A4C4C"/>
    <w:rsid w:val="002A4D9E"/>
    <w:rsid w:val="002B0CF6"/>
    <w:rsid w:val="002B13A5"/>
    <w:rsid w:val="002B341A"/>
    <w:rsid w:val="002B6522"/>
    <w:rsid w:val="002B769A"/>
    <w:rsid w:val="002C019B"/>
    <w:rsid w:val="002C09B4"/>
    <w:rsid w:val="002C1213"/>
    <w:rsid w:val="002C1A78"/>
    <w:rsid w:val="002C6B35"/>
    <w:rsid w:val="002C7787"/>
    <w:rsid w:val="002C7939"/>
    <w:rsid w:val="002D0AD3"/>
    <w:rsid w:val="002E5A31"/>
    <w:rsid w:val="002E5A83"/>
    <w:rsid w:val="002E6479"/>
    <w:rsid w:val="002F0C26"/>
    <w:rsid w:val="002F16CB"/>
    <w:rsid w:val="002F62C7"/>
    <w:rsid w:val="00301686"/>
    <w:rsid w:val="00304397"/>
    <w:rsid w:val="00306A72"/>
    <w:rsid w:val="00307742"/>
    <w:rsid w:val="00316AF8"/>
    <w:rsid w:val="00320276"/>
    <w:rsid w:val="003214C2"/>
    <w:rsid w:val="003226F2"/>
    <w:rsid w:val="0032276C"/>
    <w:rsid w:val="00325E02"/>
    <w:rsid w:val="003263C4"/>
    <w:rsid w:val="003264C4"/>
    <w:rsid w:val="00332D2C"/>
    <w:rsid w:val="00334E3B"/>
    <w:rsid w:val="00336864"/>
    <w:rsid w:val="00340335"/>
    <w:rsid w:val="00344714"/>
    <w:rsid w:val="003478A3"/>
    <w:rsid w:val="00347DC7"/>
    <w:rsid w:val="003500E5"/>
    <w:rsid w:val="00352B7E"/>
    <w:rsid w:val="003565C2"/>
    <w:rsid w:val="0036131F"/>
    <w:rsid w:val="00367458"/>
    <w:rsid w:val="00371768"/>
    <w:rsid w:val="00371864"/>
    <w:rsid w:val="003725C1"/>
    <w:rsid w:val="00375770"/>
    <w:rsid w:val="00375A69"/>
    <w:rsid w:val="003768AE"/>
    <w:rsid w:val="003823C5"/>
    <w:rsid w:val="00387B15"/>
    <w:rsid w:val="00390F8A"/>
    <w:rsid w:val="00392663"/>
    <w:rsid w:val="003A1A7C"/>
    <w:rsid w:val="003A759A"/>
    <w:rsid w:val="003B3653"/>
    <w:rsid w:val="003B772C"/>
    <w:rsid w:val="003C02A3"/>
    <w:rsid w:val="003C204E"/>
    <w:rsid w:val="003C21B1"/>
    <w:rsid w:val="003C2954"/>
    <w:rsid w:val="003C2CA7"/>
    <w:rsid w:val="003C73FB"/>
    <w:rsid w:val="003F0F5F"/>
    <w:rsid w:val="003F1875"/>
    <w:rsid w:val="003F1BE7"/>
    <w:rsid w:val="003F1FA0"/>
    <w:rsid w:val="003F4CA5"/>
    <w:rsid w:val="00400148"/>
    <w:rsid w:val="0040584B"/>
    <w:rsid w:val="004104E8"/>
    <w:rsid w:val="00411276"/>
    <w:rsid w:val="00411B87"/>
    <w:rsid w:val="00414037"/>
    <w:rsid w:val="00414A6D"/>
    <w:rsid w:val="00417147"/>
    <w:rsid w:val="00417789"/>
    <w:rsid w:val="004205D7"/>
    <w:rsid w:val="00420AE5"/>
    <w:rsid w:val="00422451"/>
    <w:rsid w:val="00423219"/>
    <w:rsid w:val="00423780"/>
    <w:rsid w:val="00424735"/>
    <w:rsid w:val="004258A7"/>
    <w:rsid w:val="004278D2"/>
    <w:rsid w:val="00430EE8"/>
    <w:rsid w:val="004310D5"/>
    <w:rsid w:val="00431C28"/>
    <w:rsid w:val="00431D27"/>
    <w:rsid w:val="00433138"/>
    <w:rsid w:val="00441209"/>
    <w:rsid w:val="0044567C"/>
    <w:rsid w:val="00446D37"/>
    <w:rsid w:val="00447E32"/>
    <w:rsid w:val="004528E7"/>
    <w:rsid w:val="004541C2"/>
    <w:rsid w:val="00454B59"/>
    <w:rsid w:val="004552F7"/>
    <w:rsid w:val="004562B5"/>
    <w:rsid w:val="004605E6"/>
    <w:rsid w:val="0046229E"/>
    <w:rsid w:val="00464EEC"/>
    <w:rsid w:val="00470A30"/>
    <w:rsid w:val="00471D1D"/>
    <w:rsid w:val="004746B2"/>
    <w:rsid w:val="00483FB8"/>
    <w:rsid w:val="00487622"/>
    <w:rsid w:val="00490885"/>
    <w:rsid w:val="004A10C7"/>
    <w:rsid w:val="004A1D1F"/>
    <w:rsid w:val="004A2888"/>
    <w:rsid w:val="004A764E"/>
    <w:rsid w:val="004A7751"/>
    <w:rsid w:val="004B2614"/>
    <w:rsid w:val="004B2615"/>
    <w:rsid w:val="004B37C8"/>
    <w:rsid w:val="004B7477"/>
    <w:rsid w:val="004B7FB4"/>
    <w:rsid w:val="004C198A"/>
    <w:rsid w:val="004C1ABE"/>
    <w:rsid w:val="004C4B1B"/>
    <w:rsid w:val="004C559B"/>
    <w:rsid w:val="004D2D35"/>
    <w:rsid w:val="004D3387"/>
    <w:rsid w:val="004D438A"/>
    <w:rsid w:val="004D62EC"/>
    <w:rsid w:val="004F0A17"/>
    <w:rsid w:val="004F0AD6"/>
    <w:rsid w:val="004F0FFE"/>
    <w:rsid w:val="004F107A"/>
    <w:rsid w:val="004F5740"/>
    <w:rsid w:val="004F69BB"/>
    <w:rsid w:val="0050110C"/>
    <w:rsid w:val="005018B2"/>
    <w:rsid w:val="005028B7"/>
    <w:rsid w:val="00505E9C"/>
    <w:rsid w:val="005076EC"/>
    <w:rsid w:val="00510B5D"/>
    <w:rsid w:val="005114E4"/>
    <w:rsid w:val="00512206"/>
    <w:rsid w:val="005127AC"/>
    <w:rsid w:val="00513012"/>
    <w:rsid w:val="00516263"/>
    <w:rsid w:val="005162F2"/>
    <w:rsid w:val="0052490D"/>
    <w:rsid w:val="00526C09"/>
    <w:rsid w:val="005301DB"/>
    <w:rsid w:val="00530F16"/>
    <w:rsid w:val="00531808"/>
    <w:rsid w:val="00532518"/>
    <w:rsid w:val="00534F11"/>
    <w:rsid w:val="00537F98"/>
    <w:rsid w:val="00541BAF"/>
    <w:rsid w:val="005432AD"/>
    <w:rsid w:val="00545ABC"/>
    <w:rsid w:val="00550C46"/>
    <w:rsid w:val="00552F2E"/>
    <w:rsid w:val="005616E8"/>
    <w:rsid w:val="005627FC"/>
    <w:rsid w:val="00564A52"/>
    <w:rsid w:val="00565B8D"/>
    <w:rsid w:val="00577CAE"/>
    <w:rsid w:val="00586C14"/>
    <w:rsid w:val="00590D6B"/>
    <w:rsid w:val="00590D72"/>
    <w:rsid w:val="005932A6"/>
    <w:rsid w:val="00597C9B"/>
    <w:rsid w:val="005A1717"/>
    <w:rsid w:val="005A69B7"/>
    <w:rsid w:val="005B0A44"/>
    <w:rsid w:val="005B6A50"/>
    <w:rsid w:val="005C083D"/>
    <w:rsid w:val="005C3E88"/>
    <w:rsid w:val="005C415F"/>
    <w:rsid w:val="005D1992"/>
    <w:rsid w:val="005D1CAA"/>
    <w:rsid w:val="005D246D"/>
    <w:rsid w:val="005D7D98"/>
    <w:rsid w:val="005E110E"/>
    <w:rsid w:val="005F214B"/>
    <w:rsid w:val="005F235B"/>
    <w:rsid w:val="005F27DD"/>
    <w:rsid w:val="005F6AFF"/>
    <w:rsid w:val="005F6F34"/>
    <w:rsid w:val="005F7B61"/>
    <w:rsid w:val="006004A5"/>
    <w:rsid w:val="00606BF0"/>
    <w:rsid w:val="00610AEA"/>
    <w:rsid w:val="0061113F"/>
    <w:rsid w:val="006118D4"/>
    <w:rsid w:val="0061249C"/>
    <w:rsid w:val="00612AAD"/>
    <w:rsid w:val="0061747E"/>
    <w:rsid w:val="00621E06"/>
    <w:rsid w:val="006253B9"/>
    <w:rsid w:val="00626D62"/>
    <w:rsid w:val="00630360"/>
    <w:rsid w:val="00634334"/>
    <w:rsid w:val="006379E4"/>
    <w:rsid w:val="006407AC"/>
    <w:rsid w:val="006437CC"/>
    <w:rsid w:val="00644629"/>
    <w:rsid w:val="00645B6B"/>
    <w:rsid w:val="006476E9"/>
    <w:rsid w:val="00650157"/>
    <w:rsid w:val="00651E17"/>
    <w:rsid w:val="00653104"/>
    <w:rsid w:val="00654EEF"/>
    <w:rsid w:val="006606D8"/>
    <w:rsid w:val="0066585E"/>
    <w:rsid w:val="00671EF4"/>
    <w:rsid w:val="00677A8C"/>
    <w:rsid w:val="00683EEF"/>
    <w:rsid w:val="006915CC"/>
    <w:rsid w:val="00694C35"/>
    <w:rsid w:val="006953B8"/>
    <w:rsid w:val="006A4EC0"/>
    <w:rsid w:val="006A70FB"/>
    <w:rsid w:val="006B113C"/>
    <w:rsid w:val="006B2EAF"/>
    <w:rsid w:val="006B3B70"/>
    <w:rsid w:val="006B5BF2"/>
    <w:rsid w:val="006B608C"/>
    <w:rsid w:val="006C28E0"/>
    <w:rsid w:val="006C2ADA"/>
    <w:rsid w:val="006C4E4F"/>
    <w:rsid w:val="006C505E"/>
    <w:rsid w:val="006D0FD6"/>
    <w:rsid w:val="006D2656"/>
    <w:rsid w:val="006D3527"/>
    <w:rsid w:val="006D6FDA"/>
    <w:rsid w:val="006F18D2"/>
    <w:rsid w:val="006F3257"/>
    <w:rsid w:val="006F387B"/>
    <w:rsid w:val="0070327E"/>
    <w:rsid w:val="007035B9"/>
    <w:rsid w:val="00703C77"/>
    <w:rsid w:val="00705096"/>
    <w:rsid w:val="00705AE8"/>
    <w:rsid w:val="00710850"/>
    <w:rsid w:val="00716DD6"/>
    <w:rsid w:val="00720606"/>
    <w:rsid w:val="00720740"/>
    <w:rsid w:val="00722148"/>
    <w:rsid w:val="00724B9C"/>
    <w:rsid w:val="00727C14"/>
    <w:rsid w:val="00731ACE"/>
    <w:rsid w:val="00735E5A"/>
    <w:rsid w:val="00740E74"/>
    <w:rsid w:val="0074226A"/>
    <w:rsid w:val="0074257D"/>
    <w:rsid w:val="007449D4"/>
    <w:rsid w:val="00747BEF"/>
    <w:rsid w:val="007500E6"/>
    <w:rsid w:val="0075010D"/>
    <w:rsid w:val="00753141"/>
    <w:rsid w:val="007533E8"/>
    <w:rsid w:val="007540C8"/>
    <w:rsid w:val="00761919"/>
    <w:rsid w:val="00771C4C"/>
    <w:rsid w:val="007767D0"/>
    <w:rsid w:val="00784E96"/>
    <w:rsid w:val="007860AD"/>
    <w:rsid w:val="0079002B"/>
    <w:rsid w:val="007923DE"/>
    <w:rsid w:val="0079254C"/>
    <w:rsid w:val="00792E07"/>
    <w:rsid w:val="0079301C"/>
    <w:rsid w:val="007A34FD"/>
    <w:rsid w:val="007A55EA"/>
    <w:rsid w:val="007A5BBB"/>
    <w:rsid w:val="007A60FD"/>
    <w:rsid w:val="007A69BB"/>
    <w:rsid w:val="007B1DF6"/>
    <w:rsid w:val="007B7D7A"/>
    <w:rsid w:val="007C2AA3"/>
    <w:rsid w:val="007C5F6F"/>
    <w:rsid w:val="007D5B93"/>
    <w:rsid w:val="007E0D6E"/>
    <w:rsid w:val="007E0D96"/>
    <w:rsid w:val="007E25FD"/>
    <w:rsid w:val="007E49F3"/>
    <w:rsid w:val="007E51E0"/>
    <w:rsid w:val="007E5C2E"/>
    <w:rsid w:val="007E5CA2"/>
    <w:rsid w:val="007F0B96"/>
    <w:rsid w:val="007F16A3"/>
    <w:rsid w:val="007F1A8A"/>
    <w:rsid w:val="0080048F"/>
    <w:rsid w:val="008004B9"/>
    <w:rsid w:val="00801103"/>
    <w:rsid w:val="008020FC"/>
    <w:rsid w:val="0081351A"/>
    <w:rsid w:val="00813AA0"/>
    <w:rsid w:val="008147E4"/>
    <w:rsid w:val="00816E55"/>
    <w:rsid w:val="008203B2"/>
    <w:rsid w:val="00820BE6"/>
    <w:rsid w:val="00820C2A"/>
    <w:rsid w:val="00822C52"/>
    <w:rsid w:val="00826DD3"/>
    <w:rsid w:val="00833A6E"/>
    <w:rsid w:val="00836BCB"/>
    <w:rsid w:val="00841110"/>
    <w:rsid w:val="00841FBC"/>
    <w:rsid w:val="00842604"/>
    <w:rsid w:val="0085149D"/>
    <w:rsid w:val="00852C3C"/>
    <w:rsid w:val="008643B9"/>
    <w:rsid w:val="00866BF2"/>
    <w:rsid w:val="00866CDE"/>
    <w:rsid w:val="0086799B"/>
    <w:rsid w:val="00870B30"/>
    <w:rsid w:val="00871114"/>
    <w:rsid w:val="0087130A"/>
    <w:rsid w:val="00874B3B"/>
    <w:rsid w:val="00875E93"/>
    <w:rsid w:val="00877AF9"/>
    <w:rsid w:val="00877E1E"/>
    <w:rsid w:val="00881DFA"/>
    <w:rsid w:val="008855F7"/>
    <w:rsid w:val="008870EF"/>
    <w:rsid w:val="00887FA0"/>
    <w:rsid w:val="0089480E"/>
    <w:rsid w:val="00895820"/>
    <w:rsid w:val="008A44E7"/>
    <w:rsid w:val="008A7191"/>
    <w:rsid w:val="008A72CB"/>
    <w:rsid w:val="008B03CB"/>
    <w:rsid w:val="008B225F"/>
    <w:rsid w:val="008B5871"/>
    <w:rsid w:val="008C31A2"/>
    <w:rsid w:val="008C5209"/>
    <w:rsid w:val="008C7616"/>
    <w:rsid w:val="008D5D96"/>
    <w:rsid w:val="008D70B6"/>
    <w:rsid w:val="008D733B"/>
    <w:rsid w:val="008E5371"/>
    <w:rsid w:val="008E6A7B"/>
    <w:rsid w:val="008E7A7D"/>
    <w:rsid w:val="00900937"/>
    <w:rsid w:val="00904907"/>
    <w:rsid w:val="00910288"/>
    <w:rsid w:val="00914646"/>
    <w:rsid w:val="00932ABD"/>
    <w:rsid w:val="00943F67"/>
    <w:rsid w:val="009440C5"/>
    <w:rsid w:val="009446B9"/>
    <w:rsid w:val="00953959"/>
    <w:rsid w:val="009545BC"/>
    <w:rsid w:val="00955D32"/>
    <w:rsid w:val="0096137D"/>
    <w:rsid w:val="00963F12"/>
    <w:rsid w:val="00981826"/>
    <w:rsid w:val="00983CCE"/>
    <w:rsid w:val="00991199"/>
    <w:rsid w:val="009919DE"/>
    <w:rsid w:val="00992B30"/>
    <w:rsid w:val="00995F67"/>
    <w:rsid w:val="009968FE"/>
    <w:rsid w:val="009A1558"/>
    <w:rsid w:val="009A2523"/>
    <w:rsid w:val="009A3378"/>
    <w:rsid w:val="009A38E5"/>
    <w:rsid w:val="009A499A"/>
    <w:rsid w:val="009B27FA"/>
    <w:rsid w:val="009B68B3"/>
    <w:rsid w:val="009C1E35"/>
    <w:rsid w:val="009C28F7"/>
    <w:rsid w:val="009C4B8B"/>
    <w:rsid w:val="009C69C5"/>
    <w:rsid w:val="009D08DF"/>
    <w:rsid w:val="009D2CEC"/>
    <w:rsid w:val="009D42CB"/>
    <w:rsid w:val="009D5A94"/>
    <w:rsid w:val="009E0D9F"/>
    <w:rsid w:val="009E3F21"/>
    <w:rsid w:val="009E49AA"/>
    <w:rsid w:val="009E7588"/>
    <w:rsid w:val="009F0F73"/>
    <w:rsid w:val="009F264D"/>
    <w:rsid w:val="009F3451"/>
    <w:rsid w:val="009F686F"/>
    <w:rsid w:val="00A000FA"/>
    <w:rsid w:val="00A02AC8"/>
    <w:rsid w:val="00A04888"/>
    <w:rsid w:val="00A1289A"/>
    <w:rsid w:val="00A142F8"/>
    <w:rsid w:val="00A160D0"/>
    <w:rsid w:val="00A23A43"/>
    <w:rsid w:val="00A26729"/>
    <w:rsid w:val="00A270E2"/>
    <w:rsid w:val="00A3317F"/>
    <w:rsid w:val="00A33CB0"/>
    <w:rsid w:val="00A421C3"/>
    <w:rsid w:val="00A43945"/>
    <w:rsid w:val="00A44636"/>
    <w:rsid w:val="00A4590B"/>
    <w:rsid w:val="00A4602B"/>
    <w:rsid w:val="00A47582"/>
    <w:rsid w:val="00A51E72"/>
    <w:rsid w:val="00A51EEB"/>
    <w:rsid w:val="00A5511A"/>
    <w:rsid w:val="00A60D55"/>
    <w:rsid w:val="00A62545"/>
    <w:rsid w:val="00A63686"/>
    <w:rsid w:val="00A648AE"/>
    <w:rsid w:val="00A65A5F"/>
    <w:rsid w:val="00A705E2"/>
    <w:rsid w:val="00A809F8"/>
    <w:rsid w:val="00A82CBC"/>
    <w:rsid w:val="00A8317B"/>
    <w:rsid w:val="00A83786"/>
    <w:rsid w:val="00AA10BE"/>
    <w:rsid w:val="00AA38B7"/>
    <w:rsid w:val="00AA4FAC"/>
    <w:rsid w:val="00AB3623"/>
    <w:rsid w:val="00AB3AE4"/>
    <w:rsid w:val="00AB3EAE"/>
    <w:rsid w:val="00AB6C49"/>
    <w:rsid w:val="00AC0016"/>
    <w:rsid w:val="00AC1128"/>
    <w:rsid w:val="00AC1F13"/>
    <w:rsid w:val="00AC487D"/>
    <w:rsid w:val="00AC5A16"/>
    <w:rsid w:val="00AC7C7F"/>
    <w:rsid w:val="00AD079F"/>
    <w:rsid w:val="00AD2924"/>
    <w:rsid w:val="00AD4287"/>
    <w:rsid w:val="00AD51E6"/>
    <w:rsid w:val="00AE264B"/>
    <w:rsid w:val="00AE6242"/>
    <w:rsid w:val="00AE67BA"/>
    <w:rsid w:val="00AF06A1"/>
    <w:rsid w:val="00AF17D0"/>
    <w:rsid w:val="00AF2F85"/>
    <w:rsid w:val="00AF3B2D"/>
    <w:rsid w:val="00AF420A"/>
    <w:rsid w:val="00AF6DF9"/>
    <w:rsid w:val="00AF7A0C"/>
    <w:rsid w:val="00B0213E"/>
    <w:rsid w:val="00B04DA1"/>
    <w:rsid w:val="00B100A5"/>
    <w:rsid w:val="00B22061"/>
    <w:rsid w:val="00B25A44"/>
    <w:rsid w:val="00B314C3"/>
    <w:rsid w:val="00B33DD2"/>
    <w:rsid w:val="00B361AF"/>
    <w:rsid w:val="00B404FC"/>
    <w:rsid w:val="00B40F0E"/>
    <w:rsid w:val="00B41696"/>
    <w:rsid w:val="00B43083"/>
    <w:rsid w:val="00B5658D"/>
    <w:rsid w:val="00B6026F"/>
    <w:rsid w:val="00B647CF"/>
    <w:rsid w:val="00B64E16"/>
    <w:rsid w:val="00B67A4A"/>
    <w:rsid w:val="00B7071D"/>
    <w:rsid w:val="00B717DA"/>
    <w:rsid w:val="00B72DA4"/>
    <w:rsid w:val="00B76243"/>
    <w:rsid w:val="00B76469"/>
    <w:rsid w:val="00B77729"/>
    <w:rsid w:val="00B8738A"/>
    <w:rsid w:val="00B9437D"/>
    <w:rsid w:val="00B94FA0"/>
    <w:rsid w:val="00B975E3"/>
    <w:rsid w:val="00BA4F3D"/>
    <w:rsid w:val="00BA70EC"/>
    <w:rsid w:val="00BB3976"/>
    <w:rsid w:val="00BB7D69"/>
    <w:rsid w:val="00BC648B"/>
    <w:rsid w:val="00BD16EC"/>
    <w:rsid w:val="00BD240B"/>
    <w:rsid w:val="00BD7492"/>
    <w:rsid w:val="00BE0832"/>
    <w:rsid w:val="00BE6588"/>
    <w:rsid w:val="00BE6840"/>
    <w:rsid w:val="00BE70B2"/>
    <w:rsid w:val="00BF2B65"/>
    <w:rsid w:val="00BF6D3A"/>
    <w:rsid w:val="00BF78E8"/>
    <w:rsid w:val="00C0447C"/>
    <w:rsid w:val="00C04924"/>
    <w:rsid w:val="00C05B4F"/>
    <w:rsid w:val="00C05E1B"/>
    <w:rsid w:val="00C1032A"/>
    <w:rsid w:val="00C11D21"/>
    <w:rsid w:val="00C1553A"/>
    <w:rsid w:val="00C168E2"/>
    <w:rsid w:val="00C234D4"/>
    <w:rsid w:val="00C267B6"/>
    <w:rsid w:val="00C32E62"/>
    <w:rsid w:val="00C3507C"/>
    <w:rsid w:val="00C356E6"/>
    <w:rsid w:val="00C36F3A"/>
    <w:rsid w:val="00C3756F"/>
    <w:rsid w:val="00C41986"/>
    <w:rsid w:val="00C43187"/>
    <w:rsid w:val="00C43656"/>
    <w:rsid w:val="00C4382E"/>
    <w:rsid w:val="00C4473F"/>
    <w:rsid w:val="00C4558C"/>
    <w:rsid w:val="00C46063"/>
    <w:rsid w:val="00C46797"/>
    <w:rsid w:val="00C50CFA"/>
    <w:rsid w:val="00C53A44"/>
    <w:rsid w:val="00C54E17"/>
    <w:rsid w:val="00C5723A"/>
    <w:rsid w:val="00C61480"/>
    <w:rsid w:val="00C62C06"/>
    <w:rsid w:val="00C63823"/>
    <w:rsid w:val="00C64673"/>
    <w:rsid w:val="00C662EB"/>
    <w:rsid w:val="00C66479"/>
    <w:rsid w:val="00C71EBE"/>
    <w:rsid w:val="00C75823"/>
    <w:rsid w:val="00C77621"/>
    <w:rsid w:val="00C77BA2"/>
    <w:rsid w:val="00C8082E"/>
    <w:rsid w:val="00C83AE8"/>
    <w:rsid w:val="00C8579B"/>
    <w:rsid w:val="00C85B34"/>
    <w:rsid w:val="00C90E82"/>
    <w:rsid w:val="00CA0C05"/>
    <w:rsid w:val="00CA1317"/>
    <w:rsid w:val="00CA1DBA"/>
    <w:rsid w:val="00CA3AC9"/>
    <w:rsid w:val="00CA70A2"/>
    <w:rsid w:val="00CB27EC"/>
    <w:rsid w:val="00CB4CA1"/>
    <w:rsid w:val="00CC2241"/>
    <w:rsid w:val="00CC5F56"/>
    <w:rsid w:val="00CD2BAC"/>
    <w:rsid w:val="00CD4E7B"/>
    <w:rsid w:val="00CD6B14"/>
    <w:rsid w:val="00CE1025"/>
    <w:rsid w:val="00CE712B"/>
    <w:rsid w:val="00CF7F73"/>
    <w:rsid w:val="00D01402"/>
    <w:rsid w:val="00D04AD2"/>
    <w:rsid w:val="00D05DA2"/>
    <w:rsid w:val="00D060AE"/>
    <w:rsid w:val="00D07FAB"/>
    <w:rsid w:val="00D10365"/>
    <w:rsid w:val="00D1084A"/>
    <w:rsid w:val="00D34E0D"/>
    <w:rsid w:val="00D35D58"/>
    <w:rsid w:val="00D363E7"/>
    <w:rsid w:val="00D3745D"/>
    <w:rsid w:val="00D43786"/>
    <w:rsid w:val="00D44B0B"/>
    <w:rsid w:val="00D56260"/>
    <w:rsid w:val="00D56848"/>
    <w:rsid w:val="00D56C66"/>
    <w:rsid w:val="00D6386B"/>
    <w:rsid w:val="00D676D1"/>
    <w:rsid w:val="00D72509"/>
    <w:rsid w:val="00D728D8"/>
    <w:rsid w:val="00D732C7"/>
    <w:rsid w:val="00D75247"/>
    <w:rsid w:val="00D81558"/>
    <w:rsid w:val="00D84072"/>
    <w:rsid w:val="00D87506"/>
    <w:rsid w:val="00D9112A"/>
    <w:rsid w:val="00D91CA4"/>
    <w:rsid w:val="00D93F32"/>
    <w:rsid w:val="00D94436"/>
    <w:rsid w:val="00DB06F8"/>
    <w:rsid w:val="00DB5B84"/>
    <w:rsid w:val="00DC034C"/>
    <w:rsid w:val="00DC1CF0"/>
    <w:rsid w:val="00DC27FA"/>
    <w:rsid w:val="00DC372F"/>
    <w:rsid w:val="00DC4916"/>
    <w:rsid w:val="00DD2CE3"/>
    <w:rsid w:val="00DD5CF5"/>
    <w:rsid w:val="00DE45F3"/>
    <w:rsid w:val="00DE5C5C"/>
    <w:rsid w:val="00DF3466"/>
    <w:rsid w:val="00DF4B7D"/>
    <w:rsid w:val="00E00BCD"/>
    <w:rsid w:val="00E0576C"/>
    <w:rsid w:val="00E0795D"/>
    <w:rsid w:val="00E11E45"/>
    <w:rsid w:val="00E12D12"/>
    <w:rsid w:val="00E20600"/>
    <w:rsid w:val="00E20EEC"/>
    <w:rsid w:val="00E261C0"/>
    <w:rsid w:val="00E32D1D"/>
    <w:rsid w:val="00E3731E"/>
    <w:rsid w:val="00E43E36"/>
    <w:rsid w:val="00E470B8"/>
    <w:rsid w:val="00E5003B"/>
    <w:rsid w:val="00E509B3"/>
    <w:rsid w:val="00E602A9"/>
    <w:rsid w:val="00E60E4D"/>
    <w:rsid w:val="00E610F3"/>
    <w:rsid w:val="00E62E64"/>
    <w:rsid w:val="00E64856"/>
    <w:rsid w:val="00E6590B"/>
    <w:rsid w:val="00E65E41"/>
    <w:rsid w:val="00E67524"/>
    <w:rsid w:val="00E67A08"/>
    <w:rsid w:val="00E703A5"/>
    <w:rsid w:val="00E72376"/>
    <w:rsid w:val="00E775B7"/>
    <w:rsid w:val="00E8081B"/>
    <w:rsid w:val="00E81B22"/>
    <w:rsid w:val="00E846F4"/>
    <w:rsid w:val="00E8531C"/>
    <w:rsid w:val="00E864E9"/>
    <w:rsid w:val="00E86638"/>
    <w:rsid w:val="00E91EB1"/>
    <w:rsid w:val="00EA1CFD"/>
    <w:rsid w:val="00EB3D30"/>
    <w:rsid w:val="00EB489B"/>
    <w:rsid w:val="00EB5DBA"/>
    <w:rsid w:val="00EB777E"/>
    <w:rsid w:val="00EC0291"/>
    <w:rsid w:val="00EC10E7"/>
    <w:rsid w:val="00EC160C"/>
    <w:rsid w:val="00EC6AA7"/>
    <w:rsid w:val="00EC7EAA"/>
    <w:rsid w:val="00ED61D7"/>
    <w:rsid w:val="00EE1D77"/>
    <w:rsid w:val="00EE2B32"/>
    <w:rsid w:val="00EE3E5E"/>
    <w:rsid w:val="00EE4112"/>
    <w:rsid w:val="00EE4FCF"/>
    <w:rsid w:val="00EE5AF8"/>
    <w:rsid w:val="00EE65DE"/>
    <w:rsid w:val="00EE7566"/>
    <w:rsid w:val="00EF0723"/>
    <w:rsid w:val="00EF0A6C"/>
    <w:rsid w:val="00EF46E0"/>
    <w:rsid w:val="00EF6826"/>
    <w:rsid w:val="00EF6B0C"/>
    <w:rsid w:val="00F006E3"/>
    <w:rsid w:val="00F03E9C"/>
    <w:rsid w:val="00F042FE"/>
    <w:rsid w:val="00F043EC"/>
    <w:rsid w:val="00F05D3E"/>
    <w:rsid w:val="00F10D34"/>
    <w:rsid w:val="00F152F7"/>
    <w:rsid w:val="00F168D8"/>
    <w:rsid w:val="00F1760B"/>
    <w:rsid w:val="00F20534"/>
    <w:rsid w:val="00F2068E"/>
    <w:rsid w:val="00F23282"/>
    <w:rsid w:val="00F2489D"/>
    <w:rsid w:val="00F256ED"/>
    <w:rsid w:val="00F27F78"/>
    <w:rsid w:val="00F34145"/>
    <w:rsid w:val="00F356C9"/>
    <w:rsid w:val="00F36C75"/>
    <w:rsid w:val="00F458EA"/>
    <w:rsid w:val="00F465E8"/>
    <w:rsid w:val="00F46AC4"/>
    <w:rsid w:val="00F54F45"/>
    <w:rsid w:val="00F579A1"/>
    <w:rsid w:val="00F64262"/>
    <w:rsid w:val="00F66C3F"/>
    <w:rsid w:val="00F67281"/>
    <w:rsid w:val="00F71265"/>
    <w:rsid w:val="00F71A4A"/>
    <w:rsid w:val="00F736A8"/>
    <w:rsid w:val="00F80676"/>
    <w:rsid w:val="00F8095F"/>
    <w:rsid w:val="00F8394F"/>
    <w:rsid w:val="00F87D7D"/>
    <w:rsid w:val="00F87F0F"/>
    <w:rsid w:val="00F91B01"/>
    <w:rsid w:val="00FA1D5B"/>
    <w:rsid w:val="00FA1F69"/>
    <w:rsid w:val="00FA69D5"/>
    <w:rsid w:val="00FA6FF4"/>
    <w:rsid w:val="00FA7F87"/>
    <w:rsid w:val="00FB1031"/>
    <w:rsid w:val="00FB1220"/>
    <w:rsid w:val="00FC0B60"/>
    <w:rsid w:val="00FC266B"/>
    <w:rsid w:val="00FC2772"/>
    <w:rsid w:val="00FC2A79"/>
    <w:rsid w:val="00FD0B60"/>
    <w:rsid w:val="00FD1418"/>
    <w:rsid w:val="00FD39F2"/>
    <w:rsid w:val="00FE05C9"/>
    <w:rsid w:val="00FE3BB6"/>
    <w:rsid w:val="00FE6172"/>
    <w:rsid w:val="00FF3271"/>
    <w:rsid w:val="00FF4819"/>
    <w:rsid w:val="00FF4DE2"/>
    <w:rsid w:val="00FF50AC"/>
    <w:rsid w:val="00FF5EDD"/>
    <w:rsid w:val="00FF66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uiPriority w:val="9"/>
    <w:qFormat/>
    <w:rsid w:val="00446D37"/>
    <w:pPr>
      <w:keepNext/>
      <w:keepLines/>
      <w:numPr>
        <w:numId w:val="14"/>
      </w:numPr>
      <w:outlineLvl w:val="0"/>
    </w:pPr>
    <w:rPr>
      <w:rFonts w:eastAsiaTheme="majorEastAsia" w:cstheme="majorBidi"/>
      <w:b/>
      <w:bCs/>
    </w:rPr>
  </w:style>
  <w:style w:type="paragraph" w:styleId="Ttulo2">
    <w:name w:val="heading 2"/>
    <w:basedOn w:val="APATitulo2"/>
    <w:next w:val="Normal"/>
    <w:link w:val="Ttulo2Car"/>
    <w:uiPriority w:val="9"/>
    <w:unhideWhenUsed/>
    <w:qFormat/>
    <w:rsid w:val="00446D37"/>
    <w:pPr>
      <w:outlineLvl w:val="1"/>
    </w:pPr>
    <w:rPr>
      <w:rFonts w:ascii="Times New Roman" w:hAnsi="Times New Roman"/>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Normal"/>
    <w:next w:val="Normal"/>
    <w:link w:val="Ttulo6Car"/>
    <w:autoRedefine/>
    <w:uiPriority w:val="9"/>
    <w:qFormat/>
    <w:rsid w:val="00606BF0"/>
    <w:pPr>
      <w:keepNext/>
      <w:keepLines/>
      <w:spacing w:before="40"/>
      <w:ind w:firstLine="0"/>
      <w:outlineLvl w:val="5"/>
    </w:pPr>
    <w:rPr>
      <w:rFonts w:eastAsiaTheme="majorEastAsia" w:cstheme="majorBidi"/>
      <w:i/>
      <w:color w:val="000000" w:themeColor="text1"/>
    </w:rPr>
  </w:style>
  <w:style w:type="paragraph" w:styleId="Ttulo7">
    <w:name w:val="heading 7"/>
    <w:basedOn w:val="Normal"/>
    <w:next w:val="Normal"/>
    <w:link w:val="Ttulo7Car"/>
    <w:uiPriority w:val="9"/>
    <w:semiHidden/>
    <w:qFormat/>
    <w:pPr>
      <w:keepNext/>
      <w:keepLines/>
      <w:spacing w:before="40"/>
      <w:ind w:firstLine="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pPr>
      <w:ind w:firstLine="0"/>
    </w:pPr>
  </w:style>
  <w:style w:type="character" w:customStyle="1" w:styleId="Ttulo1Car">
    <w:name w:val="Título 1 Car"/>
    <w:basedOn w:val="Fuentedeprrafopredeter"/>
    <w:link w:val="Ttulo1"/>
    <w:uiPriority w:val="9"/>
    <w:rsid w:val="00446D37"/>
    <w:rPr>
      <w:rFonts w:ascii="Times New Roman" w:eastAsiaTheme="majorEastAsia" w:hAnsi="Times New Roman" w:cstheme="majorBidi"/>
      <w:b/>
      <w:bCs/>
      <w:kern w:val="24"/>
      <w:lang w:val="es-EC"/>
    </w:rPr>
  </w:style>
  <w:style w:type="character" w:customStyle="1" w:styleId="Ttulo2Car">
    <w:name w:val="Título 2 Car"/>
    <w:basedOn w:val="Fuentedeprrafopredeter"/>
    <w:link w:val="Ttulo2"/>
    <w:uiPriority w:val="9"/>
    <w:rsid w:val="00446D37"/>
    <w:rPr>
      <w:rFonts w:ascii="Times New Roman" w:eastAsiaTheme="majorEastAsia" w:hAnsi="Times New Roman" w:cstheme="majorBidi"/>
      <w:b/>
      <w:bC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unhideWhenUsed/>
    <w:qFormat/>
    <w:rsid w:val="00D35D58"/>
    <w:pPr>
      <w:spacing w:after="200" w:line="240" w:lineRule="auto"/>
      <w:ind w:firstLine="0"/>
    </w:pPr>
    <w:rPr>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606BF0"/>
    <w:rPr>
      <w:rFonts w:ascii="Times New Roman" w:eastAsiaTheme="majorEastAsia" w:hAnsi="Times New Roman" w:cstheme="majorBidi"/>
      <w:i/>
      <w:color w:val="000000" w:themeColor="text1"/>
      <w:kern w:val="24"/>
      <w:lang w:val="es-EC"/>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243F60" w:themeColor="accent1" w:themeShade="7F"/>
      <w:kern w:val="24"/>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1113F"/>
    <w:pPr>
      <w:keepNext/>
      <w:keepLines/>
      <w:spacing w:before="360" w:after="80"/>
      <w:contextualSpacing/>
    </w:pPr>
    <w:rPr>
      <w:rFonts w:eastAsia="Georgia" w:cs="Georgia"/>
      <w:b/>
      <w:color w:val="000000" w:themeColor="text1"/>
      <w:kern w:val="0"/>
      <w:szCs w:val="20"/>
      <w:lang w:val="en-US" w:eastAsia="en-US"/>
    </w:rPr>
  </w:style>
  <w:style w:type="character" w:customStyle="1" w:styleId="SubttuloCar">
    <w:name w:val="Subtítulo Car"/>
    <w:basedOn w:val="Fuentedeprrafopredeter"/>
    <w:link w:val="Subttulo"/>
    <w:uiPriority w:val="11"/>
    <w:rsid w:val="0061113F"/>
    <w:rPr>
      <w:rFonts w:ascii="Times New Roman" w:eastAsia="Georgia" w:hAnsi="Times New Roman" w:cs="Georgia"/>
      <w:b/>
      <w:color w:val="000000" w:themeColor="text1"/>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tmp"/><Relationship Id="rId21" Type="http://schemas.openxmlformats.org/officeDocument/2006/relationships/image" Target="media/image8.tmp"/><Relationship Id="rId42" Type="http://schemas.openxmlformats.org/officeDocument/2006/relationships/image" Target="media/image29.png"/><Relationship Id="rId47" Type="http://schemas.openxmlformats.org/officeDocument/2006/relationships/image" Target="media/image34.tmp"/><Relationship Id="rId63" Type="http://schemas.openxmlformats.org/officeDocument/2006/relationships/image" Target="media/image44.png"/><Relationship Id="rId68" Type="http://schemas.openxmlformats.org/officeDocument/2006/relationships/image" Target="media/image51.tmp"/><Relationship Id="rId16" Type="http://schemas.openxmlformats.org/officeDocument/2006/relationships/image" Target="media/image3.tmp"/><Relationship Id="rId11" Type="http://schemas.openxmlformats.org/officeDocument/2006/relationships/hyperlink" Target="mailto:andresrubiop@msn.com" TargetMode="External"/><Relationship Id="rId24" Type="http://schemas.openxmlformats.org/officeDocument/2006/relationships/image" Target="media/image11.tmp"/><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8.tmp"/><Relationship Id="rId58" Type="http://schemas.openxmlformats.org/officeDocument/2006/relationships/image" Target="media/image43.tmp"/><Relationship Id="rId66" Type="http://schemas.openxmlformats.org/officeDocument/2006/relationships/image" Target="media/image49.tmp"/><Relationship Id="rId74" Type="http://schemas.openxmlformats.org/officeDocument/2006/relationships/image" Target="media/image57.tmp"/><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6.tmp"/><Relationship Id="rId19" Type="http://schemas.openxmlformats.org/officeDocument/2006/relationships/image" Target="media/image6.tmp"/><Relationship Id="rId14" Type="http://schemas.openxmlformats.org/officeDocument/2006/relationships/header" Target="header2.xml"/><Relationship Id="rId22" Type="http://schemas.openxmlformats.org/officeDocument/2006/relationships/image" Target="media/image9.tmp"/><Relationship Id="rId27" Type="http://schemas.openxmlformats.org/officeDocument/2006/relationships/image" Target="media/image14.png"/><Relationship Id="rId30" Type="http://schemas.openxmlformats.org/officeDocument/2006/relationships/image" Target="media/image17.tmp"/><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tmp"/><Relationship Id="rId56" Type="http://schemas.openxmlformats.org/officeDocument/2006/relationships/image" Target="media/image41.tmp"/><Relationship Id="rId64" Type="http://schemas.openxmlformats.org/officeDocument/2006/relationships/image" Target="media/image47.tmp"/><Relationship Id="rId69" Type="http://schemas.openxmlformats.org/officeDocument/2006/relationships/image" Target="media/image52.tmp"/><Relationship Id="rId77"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5.tmp"/><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tmp"/><Relationship Id="rId25" Type="http://schemas.openxmlformats.org/officeDocument/2006/relationships/image" Target="media/image12.tmp"/><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tmp"/><Relationship Id="rId59" Type="http://schemas.openxmlformats.org/officeDocument/2006/relationships/image" Target="media/image44.tmp"/><Relationship Id="rId67" Type="http://schemas.openxmlformats.org/officeDocument/2006/relationships/image" Target="media/image50.tmp"/><Relationship Id="rId20" Type="http://schemas.openxmlformats.org/officeDocument/2006/relationships/image" Target="media/image7.tmp"/><Relationship Id="rId41" Type="http://schemas.openxmlformats.org/officeDocument/2006/relationships/image" Target="media/image28.png"/><Relationship Id="rId54" Type="http://schemas.openxmlformats.org/officeDocument/2006/relationships/image" Target="media/image39.tmp"/><Relationship Id="rId62" Type="http://schemas.openxmlformats.org/officeDocument/2006/relationships/image" Target="media/image43.png"/><Relationship Id="rId70" Type="http://schemas.openxmlformats.org/officeDocument/2006/relationships/image" Target="media/image53.tmp"/><Relationship Id="rId75" Type="http://schemas.openxmlformats.org/officeDocument/2006/relationships/image" Target="media/image58.tmp"/><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tmp"/><Relationship Id="rId36" Type="http://schemas.openxmlformats.org/officeDocument/2006/relationships/image" Target="media/image23.png"/><Relationship Id="rId49" Type="http://schemas.openxmlformats.org/officeDocument/2006/relationships/image" Target="media/image36.tmp"/><Relationship Id="rId57" Type="http://schemas.openxmlformats.org/officeDocument/2006/relationships/image" Target="media/image42.tmp"/><Relationship Id="rId10" Type="http://schemas.openxmlformats.org/officeDocument/2006/relationships/hyperlink" Target="mailto:alejitat_28@hotmail.com" TargetMode="External"/><Relationship Id="rId31" Type="http://schemas.openxmlformats.org/officeDocument/2006/relationships/image" Target="media/image18.tmp"/><Relationship Id="rId44" Type="http://schemas.openxmlformats.org/officeDocument/2006/relationships/image" Target="media/image31.tmp"/><Relationship Id="rId52" Type="http://schemas.openxmlformats.org/officeDocument/2006/relationships/image" Target="media/image37.tmp"/><Relationship Id="rId60" Type="http://schemas.openxmlformats.org/officeDocument/2006/relationships/image" Target="media/image45.tmp"/><Relationship Id="rId65" Type="http://schemas.openxmlformats.org/officeDocument/2006/relationships/image" Target="media/image48.tmp"/><Relationship Id="rId73" Type="http://schemas.openxmlformats.org/officeDocument/2006/relationships/image" Target="media/image56.tmp"/><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5.tmp"/><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0.tmp"/><Relationship Id="rId76" Type="http://schemas.openxmlformats.org/officeDocument/2006/relationships/image" Target="media/image59.tmp"/><Relationship Id="rId7" Type="http://schemas.openxmlformats.org/officeDocument/2006/relationships/footnotes" Target="footnotes.xml"/><Relationship Id="rId71" Type="http://schemas.openxmlformats.org/officeDocument/2006/relationships/image" Target="media/image54.tmp"/><Relationship Id="rId2" Type="http://schemas.openxmlformats.org/officeDocument/2006/relationships/customXml" Target="../customXml/item2.xml"/><Relationship Id="rId29" Type="http://schemas.openxmlformats.org/officeDocument/2006/relationships/image" Target="media/image16.tmp"/></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9FED79CF-87D8-4E54-BD2D-ECC9C8929A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APA_15.dotx</Template>
  <TotalTime>737</TotalTime>
  <Pages>167</Pages>
  <Words>31922</Words>
  <Characters>175574</Characters>
  <Application>Microsoft Office Word</Application>
  <DocSecurity>0</DocSecurity>
  <Lines>1463</Lines>
  <Paragraphs>414</Paragraphs>
  <ScaleCrop>false</ScaleCrop>
  <HeadingPairs>
    <vt:vector size="6" baseType="variant">
      <vt:variant>
        <vt:lpstr>Título</vt:lpstr>
      </vt:variant>
      <vt:variant>
        <vt:i4>1</vt:i4>
      </vt:variant>
      <vt:variant>
        <vt:lpstr>Title</vt:lpstr>
      </vt:variant>
      <vt:variant>
        <vt:i4>1</vt:i4>
      </vt:variant>
      <vt:variant>
        <vt:lpstr>Headings</vt:lpstr>
      </vt:variant>
      <vt:variant>
        <vt:i4>8</vt:i4>
      </vt:variant>
    </vt:vector>
  </HeadingPairs>
  <TitlesOfParts>
    <vt:vector size="10" baseType="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207082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Proaño;AlejandraTello</dc:creator>
  <cp:lastModifiedBy>Andrés Rubio Proaño</cp:lastModifiedBy>
  <cp:revision>107</cp:revision>
  <cp:lastPrinted>2015-06-04T16:30:00Z</cp:lastPrinted>
  <dcterms:created xsi:type="dcterms:W3CDTF">2015-05-22T19:28:00Z</dcterms:created>
  <dcterms:modified xsi:type="dcterms:W3CDTF">2015-06-05T19:36:00Z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