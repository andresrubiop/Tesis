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2A52A4" w:rsidRDefault="00992B30" w:rsidP="00983CCE">
      <w:pPr>
        <w:tabs>
          <w:tab w:val="left" w:pos="8550"/>
        </w:tabs>
        <w:ind w:right="297"/>
        <w:jc w:val="center"/>
        <w:rPr>
          <w:rFonts w:cs="Times New Roman"/>
        </w:rPr>
      </w:pPr>
      <w:r w:rsidRPr="002A52A4">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2A52A4" w:rsidRDefault="00740E74" w:rsidP="00740E74">
      <w:pPr>
        <w:ind w:firstLine="0"/>
        <w:rPr>
          <w:rFonts w:cs="Times New Roman"/>
        </w:rPr>
      </w:pPr>
    </w:p>
    <w:p w14:paraId="3C7D3BA6" w14:textId="03E3E6AC" w:rsidR="00740E74" w:rsidRPr="002A52A4" w:rsidRDefault="00983CCE" w:rsidP="00740E74">
      <w:pPr>
        <w:spacing w:line="240" w:lineRule="auto"/>
        <w:jc w:val="center"/>
        <w:rPr>
          <w:rFonts w:cs="Times New Roman"/>
          <w:b/>
        </w:rPr>
      </w:pPr>
      <w:r w:rsidRPr="002A52A4">
        <w:rPr>
          <w:rFonts w:cs="Times New Roman"/>
          <w:b/>
        </w:rPr>
        <w:t>FACULTAD DE INGENIERÍA ELÉCTRICA Y ELECTRÓNICA</w:t>
      </w:r>
    </w:p>
    <w:p w14:paraId="392E2B14" w14:textId="77777777" w:rsidR="00983CCE" w:rsidRPr="002A52A4" w:rsidRDefault="00983CCE" w:rsidP="00740E74">
      <w:pPr>
        <w:jc w:val="center"/>
        <w:rPr>
          <w:rFonts w:cs="Times New Roman"/>
          <w:b/>
        </w:rPr>
      </w:pPr>
    </w:p>
    <w:p w14:paraId="5914F706" w14:textId="2A33066F" w:rsidR="00983CCE" w:rsidRPr="002A52A4" w:rsidRDefault="00983CCE" w:rsidP="00740E74">
      <w:pPr>
        <w:jc w:val="center"/>
        <w:rPr>
          <w:rFonts w:cs="Times New Roman"/>
          <w:b/>
        </w:rPr>
      </w:pPr>
      <w:r w:rsidRPr="002A52A4">
        <w:rPr>
          <w:rFonts w:cs="Times New Roman"/>
          <w:b/>
        </w:rPr>
        <w:t>DESARROLLO DE UN MÓDULO QUE IMPLEMENTE LAS FUNCIONALIDADES DEL PROTOCOLO RTPS PARA SER UTILIZADO EN APLICACIONES DISTRIBUIDAS DE TIEMPO REAL</w:t>
      </w:r>
    </w:p>
    <w:p w14:paraId="6A2E0455" w14:textId="77777777" w:rsidR="00740E74" w:rsidRPr="002A52A4" w:rsidRDefault="00740E74" w:rsidP="00740E74">
      <w:pPr>
        <w:jc w:val="center"/>
        <w:rPr>
          <w:rFonts w:cs="Times New Roman"/>
          <w:b/>
        </w:rPr>
      </w:pPr>
    </w:p>
    <w:p w14:paraId="026926D2" w14:textId="05AE1DFD" w:rsidR="00740E74" w:rsidRPr="002A52A4" w:rsidRDefault="004278D2" w:rsidP="00740E74">
      <w:pPr>
        <w:spacing w:line="240" w:lineRule="auto"/>
        <w:jc w:val="center"/>
        <w:rPr>
          <w:rFonts w:cs="Times New Roman"/>
        </w:rPr>
      </w:pPr>
      <w:r w:rsidRPr="002A52A4">
        <w:rPr>
          <w:rFonts w:cs="Times New Roman"/>
        </w:rPr>
        <w:t>PROYECTO PREVIO A LA OBTENCIÓN DEL TÍTULO DE INGENIERO EN ELECTRÓNICA Y REDES DE INFORMACIÓN</w:t>
      </w:r>
    </w:p>
    <w:p w14:paraId="1702F605" w14:textId="77777777" w:rsidR="00740E74" w:rsidRPr="002A52A4" w:rsidRDefault="00740E74" w:rsidP="00740E74">
      <w:pPr>
        <w:jc w:val="center"/>
        <w:rPr>
          <w:rFonts w:cs="Times New Roman"/>
        </w:rPr>
      </w:pPr>
    </w:p>
    <w:p w14:paraId="67A4EC57" w14:textId="2D9F84F4" w:rsidR="00740E74" w:rsidRPr="002A52A4" w:rsidRDefault="004278D2" w:rsidP="004278D2">
      <w:pPr>
        <w:spacing w:line="240" w:lineRule="auto"/>
        <w:jc w:val="center"/>
        <w:rPr>
          <w:rFonts w:cs="Times New Roman"/>
        </w:rPr>
      </w:pPr>
      <w:r w:rsidRPr="002A52A4">
        <w:rPr>
          <w:rFonts w:cs="Times New Roman"/>
        </w:rPr>
        <w:t>ALEJANDRA BEATRIZ TELLO GONZÁLEZ</w:t>
      </w:r>
    </w:p>
    <w:p w14:paraId="789CACD6" w14:textId="730DB5DF" w:rsidR="004278D2" w:rsidRPr="002A52A4" w:rsidRDefault="00962FCB" w:rsidP="004278D2">
      <w:pPr>
        <w:spacing w:line="240" w:lineRule="auto"/>
        <w:jc w:val="center"/>
        <w:rPr>
          <w:rFonts w:cs="Times New Roman"/>
          <w:color w:val="000000" w:themeColor="text1"/>
        </w:rPr>
      </w:pPr>
      <w:hyperlink r:id="rId10" w:history="1">
        <w:r w:rsidR="004278D2" w:rsidRPr="002A52A4">
          <w:rPr>
            <w:rStyle w:val="Hipervnculo"/>
            <w:rFonts w:cs="Times New Roman"/>
            <w:color w:val="000000" w:themeColor="text1"/>
            <w:u w:val="none"/>
          </w:rPr>
          <w:t>alejitat_28@hotmail.com</w:t>
        </w:r>
      </w:hyperlink>
    </w:p>
    <w:p w14:paraId="3A1E7E17" w14:textId="77777777" w:rsidR="004278D2" w:rsidRPr="002A52A4" w:rsidRDefault="004278D2" w:rsidP="004278D2">
      <w:pPr>
        <w:spacing w:line="240" w:lineRule="auto"/>
        <w:jc w:val="center"/>
        <w:rPr>
          <w:rFonts w:cs="Times New Roman"/>
          <w:color w:val="000000" w:themeColor="text1"/>
        </w:rPr>
      </w:pPr>
    </w:p>
    <w:p w14:paraId="5B9031A3" w14:textId="043B244F" w:rsidR="004278D2" w:rsidRPr="002A52A4" w:rsidRDefault="004278D2" w:rsidP="004278D2">
      <w:pPr>
        <w:spacing w:line="240" w:lineRule="auto"/>
        <w:jc w:val="center"/>
        <w:rPr>
          <w:rFonts w:cs="Times New Roman"/>
        </w:rPr>
      </w:pPr>
      <w:r w:rsidRPr="002A52A4">
        <w:rPr>
          <w:rFonts w:cs="Times New Roman"/>
        </w:rPr>
        <w:t>ANDRÉS XAVIER RUBIO PROAÑO</w:t>
      </w:r>
    </w:p>
    <w:p w14:paraId="0135B3B0" w14:textId="6E8C09D9" w:rsidR="004278D2" w:rsidRPr="002A52A4" w:rsidRDefault="00962FCB" w:rsidP="004278D2">
      <w:pPr>
        <w:spacing w:line="240" w:lineRule="auto"/>
        <w:jc w:val="center"/>
        <w:rPr>
          <w:rFonts w:cs="Times New Roman"/>
          <w:color w:val="000000" w:themeColor="text1"/>
        </w:rPr>
      </w:pPr>
      <w:hyperlink r:id="rId11" w:history="1">
        <w:r w:rsidR="004278D2" w:rsidRPr="002A52A4">
          <w:rPr>
            <w:rStyle w:val="Hipervnculo"/>
            <w:rFonts w:cs="Times New Roman"/>
            <w:color w:val="000000" w:themeColor="text1"/>
            <w:u w:val="none"/>
          </w:rPr>
          <w:t>andresrubiop@msn.com</w:t>
        </w:r>
      </w:hyperlink>
    </w:p>
    <w:p w14:paraId="6E21312A" w14:textId="77777777" w:rsidR="004278D2" w:rsidRPr="002A52A4" w:rsidRDefault="004278D2" w:rsidP="00740E74">
      <w:pPr>
        <w:jc w:val="center"/>
        <w:rPr>
          <w:rFonts w:cs="Times New Roman"/>
        </w:rPr>
      </w:pPr>
    </w:p>
    <w:p w14:paraId="70071A3B" w14:textId="77777777" w:rsidR="004278D2" w:rsidRPr="002A52A4" w:rsidRDefault="004278D2" w:rsidP="00740E74">
      <w:pPr>
        <w:jc w:val="center"/>
        <w:rPr>
          <w:rFonts w:cs="Times New Roman"/>
        </w:rPr>
      </w:pPr>
    </w:p>
    <w:p w14:paraId="7E225A22" w14:textId="06E8B607" w:rsidR="004278D2" w:rsidRPr="002A52A4" w:rsidRDefault="00740E74" w:rsidP="004278D2">
      <w:pPr>
        <w:spacing w:line="240" w:lineRule="auto"/>
        <w:jc w:val="center"/>
        <w:rPr>
          <w:rFonts w:cs="Times New Roman"/>
        </w:rPr>
      </w:pPr>
      <w:r w:rsidRPr="002A52A4">
        <w:rPr>
          <w:rFonts w:cs="Times New Roman"/>
        </w:rPr>
        <w:t xml:space="preserve">DIRECTOR: ING. </w:t>
      </w:r>
      <w:r w:rsidR="004278D2" w:rsidRPr="002A52A4">
        <w:rPr>
          <w:rFonts w:cs="Times New Roman"/>
        </w:rPr>
        <w:t>XAVIER CALDERÓN, MSc.</w:t>
      </w:r>
    </w:p>
    <w:p w14:paraId="1DFAC23B" w14:textId="52A79063" w:rsidR="004278D2" w:rsidRPr="002A52A4" w:rsidRDefault="004278D2" w:rsidP="004278D2">
      <w:pPr>
        <w:spacing w:line="240" w:lineRule="auto"/>
        <w:jc w:val="center"/>
        <w:rPr>
          <w:rFonts w:cs="Times New Roman"/>
        </w:rPr>
      </w:pPr>
      <w:r w:rsidRPr="002A52A4">
        <w:rPr>
          <w:rFonts w:cs="Times New Roman"/>
          <w:color w:val="000000" w:themeColor="text1"/>
        </w:rPr>
        <w:t>xavier.calderon@epn.edu.ec</w:t>
      </w:r>
    </w:p>
    <w:p w14:paraId="5288C637" w14:textId="77777777" w:rsidR="00740E74" w:rsidRPr="002A52A4" w:rsidRDefault="00740E74" w:rsidP="00740E74">
      <w:pPr>
        <w:jc w:val="center"/>
        <w:rPr>
          <w:rFonts w:cs="Times New Roman"/>
        </w:rPr>
      </w:pPr>
    </w:p>
    <w:p w14:paraId="64291900" w14:textId="77777777" w:rsidR="00740E74" w:rsidRPr="002A52A4" w:rsidRDefault="00740E74" w:rsidP="00740E74">
      <w:pPr>
        <w:jc w:val="center"/>
        <w:rPr>
          <w:rFonts w:cs="Times New Roman"/>
        </w:rPr>
      </w:pPr>
    </w:p>
    <w:p w14:paraId="17B0F9DB" w14:textId="77777777" w:rsidR="00740E74" w:rsidRPr="002A52A4" w:rsidRDefault="00740E74" w:rsidP="00740E74">
      <w:pPr>
        <w:jc w:val="center"/>
        <w:rPr>
          <w:rFonts w:cs="Times New Roman"/>
        </w:rPr>
      </w:pPr>
    </w:p>
    <w:p w14:paraId="7B6E0CC3" w14:textId="618220B4" w:rsidR="00740E74" w:rsidRPr="002A52A4" w:rsidRDefault="004278D2" w:rsidP="00740E74">
      <w:pPr>
        <w:jc w:val="center"/>
        <w:rPr>
          <w:rFonts w:cs="Times New Roman"/>
        </w:rPr>
      </w:pPr>
      <w:r w:rsidRPr="002A52A4">
        <w:rPr>
          <w:rFonts w:cs="Times New Roman"/>
        </w:rPr>
        <w:t>Quito</w:t>
      </w:r>
      <w:r w:rsidR="00740E74" w:rsidRPr="002A52A4">
        <w:rPr>
          <w:rFonts w:cs="Times New Roman"/>
        </w:rPr>
        <w:t xml:space="preserve">, </w:t>
      </w:r>
      <w:r w:rsidR="005C083D" w:rsidRPr="002A52A4">
        <w:rPr>
          <w:rFonts w:cs="Times New Roman"/>
        </w:rPr>
        <w:t>Agosto</w:t>
      </w:r>
      <w:r w:rsidRPr="002A52A4">
        <w:rPr>
          <w:rFonts w:cs="Times New Roman"/>
        </w:rPr>
        <w:t xml:space="preserve"> 2015</w:t>
      </w:r>
    </w:p>
    <w:p w14:paraId="55B5DC16" w14:textId="77777777" w:rsidR="00813AA0" w:rsidRPr="002A52A4" w:rsidRDefault="00813AA0">
      <w:pPr>
        <w:jc w:val="left"/>
        <w:rPr>
          <w:rFonts w:cs="Times New Roman"/>
          <w:b/>
        </w:rPr>
        <w:sectPr w:rsidR="00813AA0" w:rsidRPr="002A52A4"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2A52A4" w:rsidRDefault="00A51EEB" w:rsidP="00A51EEB">
      <w:pPr>
        <w:jc w:val="center"/>
        <w:rPr>
          <w:rFonts w:cs="Times New Roman"/>
        </w:rPr>
      </w:pPr>
      <w:r w:rsidRPr="002A52A4">
        <w:rPr>
          <w:rFonts w:cs="Times New Roman"/>
        </w:rPr>
        <w:lastRenderedPageBreak/>
        <w:t>ESCUELA POLITÉCNICA NACIONAL – EPN</w:t>
      </w:r>
    </w:p>
    <w:p w14:paraId="2870192A" w14:textId="77777777" w:rsidR="00A51EEB" w:rsidRPr="002A52A4" w:rsidRDefault="00A51EEB" w:rsidP="00A51EEB">
      <w:pPr>
        <w:jc w:val="center"/>
        <w:rPr>
          <w:rFonts w:cs="Times New Roman"/>
        </w:rPr>
      </w:pPr>
      <w:r w:rsidRPr="002A52A4">
        <w:rPr>
          <w:rFonts w:cs="Times New Roman"/>
        </w:rPr>
        <w:t>CARRERA DE INGENIERÍA EN ELECTRÓNICA Y REDES DE INFORMACIÓN</w:t>
      </w:r>
    </w:p>
    <w:p w14:paraId="6F821827" w14:textId="77777777" w:rsidR="00A51EEB" w:rsidRPr="002A52A4" w:rsidRDefault="00A51EEB" w:rsidP="00A51EEB">
      <w:pPr>
        <w:jc w:val="center"/>
        <w:rPr>
          <w:rFonts w:cs="Times New Roman"/>
        </w:rPr>
      </w:pPr>
    </w:p>
    <w:p w14:paraId="6CE57D56" w14:textId="77777777" w:rsidR="00A51EEB" w:rsidRPr="002A52A4" w:rsidRDefault="00A51EEB" w:rsidP="00A51EEB">
      <w:pPr>
        <w:jc w:val="center"/>
        <w:rPr>
          <w:rFonts w:cs="Times New Roman"/>
        </w:rPr>
      </w:pPr>
      <w:r w:rsidRPr="002A52A4">
        <w:rPr>
          <w:rFonts w:cs="Times New Roman"/>
        </w:rPr>
        <w:t>AUTORÍA DE RESPONSABILIDAD</w:t>
      </w:r>
    </w:p>
    <w:p w14:paraId="3B063F1C" w14:textId="77777777" w:rsidR="00A51EEB" w:rsidRPr="002A52A4" w:rsidRDefault="00A51EEB" w:rsidP="00A51EEB">
      <w:pPr>
        <w:rPr>
          <w:rFonts w:cs="Times New Roman"/>
        </w:rPr>
      </w:pPr>
    </w:p>
    <w:p w14:paraId="79AFDA2D" w14:textId="77777777" w:rsidR="00A51EEB" w:rsidRPr="002A52A4" w:rsidRDefault="00A51EEB" w:rsidP="00A51EEB">
      <w:pPr>
        <w:rPr>
          <w:rFonts w:cs="Times New Roman"/>
        </w:rPr>
      </w:pPr>
      <w:r w:rsidRPr="002A52A4">
        <w:rPr>
          <w:rFonts w:cs="Times New Roman"/>
        </w:rPr>
        <w:t>Alejandra Beatriz Tello González</w:t>
      </w:r>
    </w:p>
    <w:p w14:paraId="6A51FBB6" w14:textId="77777777" w:rsidR="00A51EEB" w:rsidRPr="002A52A4" w:rsidRDefault="00A51EEB" w:rsidP="00A51EEB">
      <w:pPr>
        <w:rPr>
          <w:rFonts w:cs="Times New Roman"/>
        </w:rPr>
      </w:pPr>
      <w:r w:rsidRPr="002A52A4">
        <w:rPr>
          <w:rFonts w:cs="Times New Roman"/>
        </w:rPr>
        <w:t>Andrés Xavier Rubio Proaño</w:t>
      </w:r>
    </w:p>
    <w:p w14:paraId="66326F9F" w14:textId="77777777" w:rsidR="00A51EEB" w:rsidRPr="002A52A4" w:rsidRDefault="00A51EEB" w:rsidP="00A51EEB">
      <w:pPr>
        <w:rPr>
          <w:rFonts w:cs="Times New Roman"/>
        </w:rPr>
      </w:pPr>
    </w:p>
    <w:p w14:paraId="37F1264A" w14:textId="77777777" w:rsidR="00A51EEB" w:rsidRPr="002A52A4" w:rsidRDefault="00A51EEB" w:rsidP="00A51EEB">
      <w:pPr>
        <w:rPr>
          <w:rFonts w:cs="Times New Roman"/>
        </w:rPr>
      </w:pPr>
      <w:r w:rsidRPr="002A52A4">
        <w:rPr>
          <w:rFonts w:cs="Times New Roman"/>
        </w:rPr>
        <w:t xml:space="preserve">El proyecto de titulación denominado </w:t>
      </w:r>
      <w:r w:rsidRPr="002A52A4">
        <w:rPr>
          <w:rFonts w:cs="Times New Roman"/>
          <w:b/>
        </w:rPr>
        <w:t xml:space="preserve">“Desarrollo de un módulo que implemente las funcionalidades del protocolo RTPS para ser utilizado en aplicaciones distribuidas de tiempo real.” </w:t>
      </w:r>
      <w:r w:rsidRPr="002A52A4">
        <w:rPr>
          <w:rFonts w:cs="Times New Roman"/>
        </w:rPr>
        <w:t>ha sido desarrollado con base a una investigación exhaustiva,  respetando derechos intelectuales de terceros, cuyas fuentes se incorporan en la bibliografía.</w:t>
      </w:r>
    </w:p>
    <w:p w14:paraId="3956C491" w14:textId="77777777" w:rsidR="00A51EEB" w:rsidRPr="002A52A4" w:rsidRDefault="00A51EEB" w:rsidP="00A51EEB">
      <w:pPr>
        <w:rPr>
          <w:rFonts w:cs="Times New Roman"/>
        </w:rPr>
      </w:pPr>
    </w:p>
    <w:p w14:paraId="50BFC6CA" w14:textId="77777777" w:rsidR="00A51EEB" w:rsidRPr="002A52A4" w:rsidRDefault="00A51EEB" w:rsidP="00A51EEB">
      <w:pPr>
        <w:rPr>
          <w:rFonts w:cs="Times New Roman"/>
        </w:rPr>
      </w:pPr>
      <w:r w:rsidRPr="002A52A4">
        <w:rPr>
          <w:rFonts w:cs="Times New Roman"/>
        </w:rPr>
        <w:t>Consecuentemente este trabajo es de nuestra autoría.</w:t>
      </w:r>
    </w:p>
    <w:p w14:paraId="683A2499" w14:textId="77777777" w:rsidR="00A51EEB" w:rsidRPr="002A52A4" w:rsidRDefault="00A51EEB" w:rsidP="00A51EEB">
      <w:pPr>
        <w:rPr>
          <w:rFonts w:cs="Times New Roman"/>
        </w:rPr>
      </w:pPr>
    </w:p>
    <w:p w14:paraId="199AED08" w14:textId="77777777" w:rsidR="00A51EEB" w:rsidRPr="002A52A4" w:rsidRDefault="00A51EEB" w:rsidP="00A51EEB">
      <w:pPr>
        <w:rPr>
          <w:rFonts w:cs="Times New Roman"/>
        </w:rPr>
      </w:pPr>
      <w:r w:rsidRPr="002A52A4">
        <w:rPr>
          <w:rFonts w:cs="Times New Roman"/>
        </w:rPr>
        <w:t>En virtud de esta declaración,  nos responsabilizamos del contenido, veracidad y alcance científico del proyecto de grado en mención.</w:t>
      </w:r>
    </w:p>
    <w:p w14:paraId="67841183" w14:textId="77777777" w:rsidR="00A51EEB" w:rsidRPr="002A52A4" w:rsidRDefault="00A51EEB" w:rsidP="00A51EEB">
      <w:pPr>
        <w:rPr>
          <w:rFonts w:cs="Times New Roman"/>
        </w:rPr>
      </w:pPr>
    </w:p>
    <w:p w14:paraId="50A0C4FA" w14:textId="77777777" w:rsidR="00A51EEB" w:rsidRPr="002A52A4" w:rsidRDefault="00A51EEB" w:rsidP="00A51EEB">
      <w:pPr>
        <w:rPr>
          <w:rFonts w:cs="Times New Roman"/>
        </w:rPr>
      </w:pPr>
      <w:r w:rsidRPr="002A52A4">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2A52A4" w:rsidRDefault="00A51EEB" w:rsidP="00A51EEB">
      <w:pPr>
        <w:rPr>
          <w:rFonts w:cs="Times New Roman"/>
        </w:rPr>
      </w:pPr>
    </w:p>
    <w:p w14:paraId="2F2F9996" w14:textId="513C26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023D300" w14:textId="77777777" w:rsidR="00A51EEB" w:rsidRPr="002A52A4" w:rsidRDefault="00A51EEB" w:rsidP="00A51EEB">
      <w:pPr>
        <w:rPr>
          <w:rFonts w:cs="Times New Roman"/>
        </w:rPr>
      </w:pPr>
      <w:r w:rsidRPr="002A52A4">
        <w:rPr>
          <w:rFonts w:cs="Times New Roman"/>
          <w:noProof/>
          <w:lang w:eastAsia="es-EC"/>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2A52A4">
        <w:rPr>
          <w:rFonts w:cs="Times New Roman"/>
          <w:noProof/>
          <w:lang w:eastAsia="es-EC"/>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4EFDF837" w14:textId="36935093" w:rsidR="00740E74" w:rsidRPr="002A52A4" w:rsidRDefault="00705096" w:rsidP="00740E74">
      <w:pPr>
        <w:jc w:val="center"/>
        <w:rPr>
          <w:rFonts w:cs="Times New Roman"/>
        </w:rPr>
      </w:pPr>
      <w:r w:rsidRPr="002A52A4">
        <w:rPr>
          <w:rFonts w:cs="Times New Roman"/>
        </w:rPr>
        <w:lastRenderedPageBreak/>
        <w:t>ESCUELA POLITÉCNICA NACIONAL - EPN</w:t>
      </w:r>
    </w:p>
    <w:p w14:paraId="00283957" w14:textId="2F25A5DE" w:rsidR="00740E74" w:rsidRPr="002A52A4" w:rsidRDefault="00740E74" w:rsidP="00740E74">
      <w:pPr>
        <w:jc w:val="center"/>
        <w:rPr>
          <w:rFonts w:cs="Times New Roman"/>
        </w:rPr>
      </w:pPr>
      <w:r w:rsidRPr="002A52A4">
        <w:rPr>
          <w:rFonts w:cs="Times New Roman"/>
        </w:rPr>
        <w:t xml:space="preserve">CARRERA DE INGENIERÍA </w:t>
      </w:r>
      <w:r w:rsidR="00705096" w:rsidRPr="002A52A4">
        <w:rPr>
          <w:rFonts w:cs="Times New Roman"/>
        </w:rPr>
        <w:t>EN ELECTRÓNICA Y REDES DE INFORMACIÓN</w:t>
      </w:r>
    </w:p>
    <w:p w14:paraId="222C6C8A" w14:textId="77777777" w:rsidR="00740E74" w:rsidRPr="002A52A4" w:rsidRDefault="00740E74" w:rsidP="00740E74">
      <w:pPr>
        <w:jc w:val="center"/>
        <w:rPr>
          <w:rFonts w:cs="Times New Roman"/>
        </w:rPr>
      </w:pPr>
    </w:p>
    <w:p w14:paraId="1D4CAAE0" w14:textId="77777777" w:rsidR="00740E74" w:rsidRPr="002A52A4" w:rsidRDefault="00740E74" w:rsidP="00740E74">
      <w:pPr>
        <w:jc w:val="center"/>
        <w:rPr>
          <w:rFonts w:cs="Times New Roman"/>
        </w:rPr>
      </w:pPr>
      <w:r w:rsidRPr="002A52A4">
        <w:rPr>
          <w:rFonts w:cs="Times New Roman"/>
        </w:rPr>
        <w:t>CERTIFICADO</w:t>
      </w:r>
    </w:p>
    <w:p w14:paraId="4B93962D" w14:textId="398719C9" w:rsidR="00740E74" w:rsidRPr="002A52A4" w:rsidRDefault="00740E74" w:rsidP="00705096">
      <w:pPr>
        <w:jc w:val="center"/>
        <w:rPr>
          <w:rFonts w:cs="Times New Roman"/>
        </w:rPr>
      </w:pPr>
      <w:r w:rsidRPr="002A52A4">
        <w:rPr>
          <w:rFonts w:cs="Times New Roman"/>
        </w:rPr>
        <w:t>I</w:t>
      </w:r>
      <w:r w:rsidR="00720606" w:rsidRPr="002A52A4">
        <w:rPr>
          <w:rFonts w:cs="Times New Roman"/>
        </w:rPr>
        <w:t xml:space="preserve">ng. </w:t>
      </w:r>
      <w:r w:rsidR="00705096" w:rsidRPr="002A52A4">
        <w:rPr>
          <w:rFonts w:cs="Times New Roman"/>
        </w:rPr>
        <w:t>Xavier Calderón, MSc.</w:t>
      </w:r>
    </w:p>
    <w:p w14:paraId="05F40E46" w14:textId="77777777" w:rsidR="00740E74" w:rsidRPr="002A52A4" w:rsidRDefault="00740E74" w:rsidP="00740E74">
      <w:pPr>
        <w:jc w:val="center"/>
        <w:rPr>
          <w:rFonts w:cs="Times New Roman"/>
        </w:rPr>
      </w:pPr>
    </w:p>
    <w:p w14:paraId="77F50E8A" w14:textId="42406B76" w:rsidR="00740E74" w:rsidRPr="002A52A4" w:rsidRDefault="00C71EBE" w:rsidP="00740E74">
      <w:pPr>
        <w:jc w:val="center"/>
        <w:rPr>
          <w:rFonts w:cs="Times New Roman"/>
        </w:rPr>
      </w:pPr>
      <w:r w:rsidRPr="002A52A4">
        <w:rPr>
          <w:rFonts w:cs="Times New Roman"/>
        </w:rPr>
        <w:t>CERTIFICA</w:t>
      </w:r>
    </w:p>
    <w:p w14:paraId="0F3BCE4E" w14:textId="299E826E" w:rsidR="00740E74" w:rsidRPr="002A52A4" w:rsidRDefault="00740E74" w:rsidP="00C71EBE">
      <w:pPr>
        <w:rPr>
          <w:rFonts w:cs="Times New Roman"/>
        </w:rPr>
      </w:pPr>
      <w:r w:rsidRPr="002A52A4">
        <w:rPr>
          <w:rFonts w:cs="Times New Roman"/>
        </w:rPr>
        <w:t xml:space="preserve">Que el trabajo titulado </w:t>
      </w:r>
      <w:r w:rsidR="00C71EBE" w:rsidRPr="002A52A4">
        <w:rPr>
          <w:rFonts w:cs="Times New Roman"/>
          <w:b/>
        </w:rPr>
        <w:t>“Desarrollo de un módulo que implemente las funcionalidades del protocolo RTPS para ser utilizado en aplicaciones distribuidas de tiempo real</w:t>
      </w:r>
      <w:r w:rsidRPr="002A52A4">
        <w:rPr>
          <w:rFonts w:cs="Times New Roman"/>
          <w:b/>
        </w:rPr>
        <w:t>.”</w:t>
      </w:r>
      <w:r w:rsidRPr="002A52A4">
        <w:rPr>
          <w:rFonts w:cs="Times New Roman"/>
        </w:rPr>
        <w:t xml:space="preserve">, realizado por </w:t>
      </w:r>
      <w:r w:rsidR="00C71EBE" w:rsidRPr="002A52A4">
        <w:rPr>
          <w:rFonts w:cs="Times New Roman"/>
        </w:rPr>
        <w:t>Alejandra Beatriz Tello González y Andrés Xavier Rubio Proaño</w:t>
      </w:r>
      <w:r w:rsidRPr="002A52A4">
        <w:rPr>
          <w:rFonts w:cs="Times New Roman"/>
        </w:rPr>
        <w:t xml:space="preserve">, ha sido guiado y revisado periódicamente y cumple normas estatuarias establecidas por la </w:t>
      </w:r>
      <w:r w:rsidR="00C71EBE" w:rsidRPr="002A52A4">
        <w:rPr>
          <w:rFonts w:cs="Times New Roman"/>
        </w:rPr>
        <w:t>EPN</w:t>
      </w:r>
      <w:r w:rsidRPr="002A52A4">
        <w:rPr>
          <w:rFonts w:cs="Times New Roman"/>
        </w:rPr>
        <w:t xml:space="preserve">, en el Reglamento de Estudiantes de la </w:t>
      </w:r>
      <w:r w:rsidR="00C71EBE" w:rsidRPr="002A52A4">
        <w:rPr>
          <w:rFonts w:cs="Times New Roman"/>
        </w:rPr>
        <w:t>Escuela Politécnica Nacional - EPN</w:t>
      </w:r>
      <w:r w:rsidRPr="002A52A4">
        <w:rPr>
          <w:rFonts w:cs="Times New Roman"/>
        </w:rPr>
        <w:t>.</w:t>
      </w:r>
    </w:p>
    <w:p w14:paraId="046637B8" w14:textId="77777777" w:rsidR="00740E74" w:rsidRPr="002A52A4" w:rsidRDefault="00740E74" w:rsidP="00740E74">
      <w:pPr>
        <w:rPr>
          <w:rFonts w:cs="Times New Roman"/>
        </w:rPr>
      </w:pPr>
      <w:r w:rsidRPr="002A52A4">
        <w:rPr>
          <w:rFonts w:cs="Times New Roman"/>
        </w:rPr>
        <w:t>Debido a que este trabajo cumple con los requisitos establecidos por la institución, se recomienda su publicación.</w:t>
      </w:r>
    </w:p>
    <w:p w14:paraId="607435DB" w14:textId="2243C592" w:rsidR="00740E74" w:rsidRPr="002A52A4" w:rsidRDefault="00740E74" w:rsidP="00740E74">
      <w:pPr>
        <w:rPr>
          <w:rFonts w:cs="Times New Roman"/>
        </w:rPr>
      </w:pPr>
      <w:r w:rsidRPr="002A52A4">
        <w:rPr>
          <w:rFonts w:cs="Times New Roman"/>
        </w:rPr>
        <w:t xml:space="preserve">El mencionado trabajo consta de dos documentos empastados y dos discos compactos (CD) los cuales contienen los archivos en formato PDF. Autorizan a </w:t>
      </w:r>
      <w:r w:rsidR="00C71EBE" w:rsidRPr="002A52A4">
        <w:rPr>
          <w:rFonts w:cs="Times New Roman"/>
        </w:rPr>
        <w:t>Alejandra Beatriz Tello González y Andrés Xavier Rubio Proaño</w:t>
      </w:r>
      <w:r w:rsidR="00720606" w:rsidRPr="002A52A4">
        <w:rPr>
          <w:rFonts w:cs="Times New Roman"/>
        </w:rPr>
        <w:t xml:space="preserve"> que lo entregue al </w:t>
      </w:r>
      <w:r w:rsidR="00C71EBE" w:rsidRPr="002A52A4">
        <w:rPr>
          <w:rFonts w:cs="Times New Roman"/>
        </w:rPr>
        <w:t>Ing. David Mejía</w:t>
      </w:r>
      <w:r w:rsidRPr="002A52A4">
        <w:rPr>
          <w:rFonts w:cs="Times New Roman"/>
        </w:rPr>
        <w:t xml:space="preserve">, en su calidad de </w:t>
      </w:r>
      <w:r w:rsidR="00C71EBE" w:rsidRPr="002A52A4">
        <w:rPr>
          <w:rFonts w:cs="Times New Roman"/>
        </w:rPr>
        <w:t>Coordinador</w:t>
      </w:r>
      <w:r w:rsidRPr="002A52A4">
        <w:rPr>
          <w:rFonts w:cs="Times New Roman"/>
        </w:rPr>
        <w:t xml:space="preserve"> de la Carrera </w:t>
      </w:r>
      <w:r w:rsidR="00C71EBE" w:rsidRPr="002A52A4">
        <w:rPr>
          <w:rFonts w:cs="Times New Roman"/>
        </w:rPr>
        <w:t>de Ingeniería en Electrónica y Redes de Información</w:t>
      </w:r>
      <w:r w:rsidRPr="002A52A4">
        <w:rPr>
          <w:rFonts w:cs="Times New Roman"/>
        </w:rPr>
        <w:t>.</w:t>
      </w:r>
    </w:p>
    <w:p w14:paraId="6542EC3F" w14:textId="77777777" w:rsidR="00740E74" w:rsidRPr="002A52A4" w:rsidRDefault="00740E74" w:rsidP="00740E74">
      <w:pPr>
        <w:rPr>
          <w:rFonts w:cs="Times New Roman"/>
        </w:rPr>
      </w:pPr>
    </w:p>
    <w:p w14:paraId="536E16FC" w14:textId="34EDF1F3" w:rsidR="00740E74" w:rsidRPr="002A52A4" w:rsidRDefault="00C71EBE" w:rsidP="00740E74">
      <w:pPr>
        <w:rPr>
          <w:rFonts w:cs="Times New Roman"/>
        </w:rPr>
      </w:pPr>
      <w:r w:rsidRPr="002A52A4">
        <w:rPr>
          <w:rFonts w:cs="Times New Roman"/>
        </w:rPr>
        <w:t>Quito</w:t>
      </w:r>
      <w:r w:rsidR="00720606" w:rsidRPr="002A52A4">
        <w:rPr>
          <w:rFonts w:cs="Times New Roman"/>
        </w:rPr>
        <w:t xml:space="preserve">, </w:t>
      </w:r>
      <w:r w:rsidR="005C083D" w:rsidRPr="002A52A4">
        <w:rPr>
          <w:rFonts w:cs="Times New Roman"/>
        </w:rPr>
        <w:t>Agosto</w:t>
      </w:r>
      <w:r w:rsidR="00740E74" w:rsidRPr="002A52A4">
        <w:rPr>
          <w:rFonts w:cs="Times New Roman"/>
        </w:rPr>
        <w:t xml:space="preserve"> de 201</w:t>
      </w:r>
      <w:r w:rsidRPr="002A52A4">
        <w:rPr>
          <w:rFonts w:cs="Times New Roman"/>
        </w:rPr>
        <w:t>5</w:t>
      </w:r>
    </w:p>
    <w:p w14:paraId="4174A32E" w14:textId="77777777" w:rsidR="00740E74" w:rsidRPr="002A52A4" w:rsidRDefault="00740E74" w:rsidP="00C71EBE">
      <w:pPr>
        <w:jc w:val="center"/>
        <w:rPr>
          <w:rFonts w:cs="Times New Roman"/>
        </w:rPr>
      </w:pPr>
    </w:p>
    <w:p w14:paraId="32A4E930" w14:textId="648417A2" w:rsidR="00740E74" w:rsidRPr="002A52A4" w:rsidRDefault="00740E74" w:rsidP="00C71EBE">
      <w:pPr>
        <w:jc w:val="center"/>
        <w:rPr>
          <w:rFonts w:cs="Times New Roman"/>
        </w:rPr>
      </w:pPr>
      <w:r w:rsidRPr="002A52A4">
        <w:rPr>
          <w:rFonts w:cs="Times New Roman"/>
          <w:noProof/>
          <w:lang w:eastAsia="es-EC"/>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2A52A4" w:rsidRDefault="00720606" w:rsidP="00C71EBE">
      <w:pPr>
        <w:ind w:firstLine="0"/>
        <w:jc w:val="center"/>
        <w:rPr>
          <w:rFonts w:cs="Times New Roman"/>
        </w:rPr>
      </w:pPr>
      <w:r w:rsidRPr="002A52A4">
        <w:rPr>
          <w:rFonts w:cs="Times New Roman"/>
        </w:rPr>
        <w:t xml:space="preserve">Ing. </w:t>
      </w:r>
      <w:r w:rsidR="00C71EBE" w:rsidRPr="002A52A4">
        <w:rPr>
          <w:rFonts w:cs="Times New Roman"/>
        </w:rPr>
        <w:t>Xavier Calderón</w:t>
      </w:r>
      <w:r w:rsidRPr="002A52A4">
        <w:rPr>
          <w:rFonts w:cs="Times New Roman"/>
        </w:rPr>
        <w:t>.</w:t>
      </w:r>
      <w:r w:rsidR="00A83786" w:rsidRPr="002A52A4">
        <w:rPr>
          <w:rFonts w:cs="Times New Roman"/>
        </w:rPr>
        <w:t xml:space="preserve"> </w:t>
      </w:r>
      <w:r w:rsidR="00C71EBE" w:rsidRPr="002A52A4">
        <w:rPr>
          <w:rFonts w:cs="Times New Roman"/>
        </w:rPr>
        <w:t>MSc</w:t>
      </w:r>
      <w:r w:rsidRPr="002A52A4">
        <w:rPr>
          <w:rFonts w:cs="Times New Roman"/>
        </w:rPr>
        <w:t>.</w:t>
      </w:r>
    </w:p>
    <w:p w14:paraId="1A050E30" w14:textId="2076CFE7" w:rsidR="00740E74" w:rsidRPr="002A52A4" w:rsidRDefault="00720606" w:rsidP="00C71EBE">
      <w:pPr>
        <w:jc w:val="center"/>
        <w:rPr>
          <w:rFonts w:cs="Times New Roman"/>
        </w:rPr>
      </w:pPr>
      <w:r w:rsidRPr="002A52A4">
        <w:rPr>
          <w:rFonts w:cs="Times New Roman"/>
        </w:rPr>
        <w:t>Director</w:t>
      </w:r>
    </w:p>
    <w:p w14:paraId="28222CE0" w14:textId="77777777" w:rsidR="00C71EBE" w:rsidRPr="002A52A4" w:rsidRDefault="00C71EBE" w:rsidP="00C71EBE">
      <w:pPr>
        <w:jc w:val="center"/>
        <w:rPr>
          <w:rFonts w:cs="Times New Roman"/>
        </w:rPr>
      </w:pPr>
    </w:p>
    <w:p w14:paraId="0497AF26" w14:textId="77777777" w:rsidR="00F71265" w:rsidRPr="002A52A4" w:rsidRDefault="00F71265" w:rsidP="00740E74">
      <w:pPr>
        <w:ind w:firstLine="0"/>
      </w:pPr>
    </w:p>
    <w:p w14:paraId="7C6B4BA1" w14:textId="0DAA534F" w:rsidR="009D5A94" w:rsidRPr="002A52A4" w:rsidRDefault="005C083D" w:rsidP="006437CC">
      <w:pPr>
        <w:jc w:val="center"/>
        <w:rPr>
          <w:rFonts w:cs="Times New Roman"/>
        </w:rPr>
      </w:pPr>
      <w:r w:rsidRPr="002A52A4">
        <w:rPr>
          <w:rFonts w:cs="Times New Roman"/>
        </w:rPr>
        <w:t>ESCUELA POLITÉCNICA NACIONAL</w:t>
      </w:r>
      <w:r w:rsidR="009D5A94" w:rsidRPr="002A52A4">
        <w:rPr>
          <w:rFonts w:cs="Times New Roman"/>
        </w:rPr>
        <w:t xml:space="preserve"> – E</w:t>
      </w:r>
      <w:r w:rsidRPr="002A52A4">
        <w:rPr>
          <w:rFonts w:cs="Times New Roman"/>
        </w:rPr>
        <w:t>PN</w:t>
      </w:r>
    </w:p>
    <w:p w14:paraId="3B416589" w14:textId="284507BD" w:rsidR="00334E3B" w:rsidRPr="002A52A4" w:rsidRDefault="009D5A94" w:rsidP="006437CC">
      <w:pPr>
        <w:jc w:val="center"/>
        <w:rPr>
          <w:rFonts w:cs="Times New Roman"/>
        </w:rPr>
      </w:pPr>
      <w:r w:rsidRPr="002A52A4">
        <w:rPr>
          <w:rFonts w:cs="Times New Roman"/>
        </w:rPr>
        <w:t xml:space="preserve">CARRERA DE INGENIERÍA </w:t>
      </w:r>
      <w:r w:rsidR="005C083D" w:rsidRPr="002A52A4">
        <w:rPr>
          <w:rFonts w:cs="Times New Roman"/>
        </w:rPr>
        <w:t>ELECTRÓNICA Y REDES DE INFORMACIÓN</w:t>
      </w:r>
    </w:p>
    <w:p w14:paraId="56E110F6" w14:textId="77777777" w:rsidR="009D5A94" w:rsidRPr="002A52A4" w:rsidRDefault="009D5A94" w:rsidP="006437CC">
      <w:pPr>
        <w:jc w:val="center"/>
        <w:rPr>
          <w:rFonts w:cs="Times New Roman"/>
        </w:rPr>
      </w:pPr>
    </w:p>
    <w:p w14:paraId="13547F31" w14:textId="77777777" w:rsidR="009D5A94" w:rsidRPr="002A52A4" w:rsidRDefault="009D5A94" w:rsidP="006437CC">
      <w:pPr>
        <w:jc w:val="center"/>
        <w:rPr>
          <w:rFonts w:cs="Times New Roman"/>
        </w:rPr>
      </w:pPr>
    </w:p>
    <w:p w14:paraId="2BA03BC4" w14:textId="77777777" w:rsidR="009D5A94" w:rsidRPr="002A52A4" w:rsidRDefault="009D5A94" w:rsidP="006437CC">
      <w:pPr>
        <w:jc w:val="center"/>
        <w:rPr>
          <w:rFonts w:cs="Times New Roman"/>
        </w:rPr>
      </w:pPr>
      <w:r w:rsidRPr="002A52A4">
        <w:rPr>
          <w:rFonts w:cs="Times New Roman"/>
        </w:rPr>
        <w:t>AUTORIZACIÓN</w:t>
      </w:r>
    </w:p>
    <w:p w14:paraId="3D219430" w14:textId="77777777" w:rsidR="009D5A94" w:rsidRPr="002A52A4" w:rsidRDefault="009D5A94" w:rsidP="00877E1E">
      <w:pPr>
        <w:rPr>
          <w:rFonts w:cs="Times New Roman"/>
        </w:rPr>
      </w:pPr>
    </w:p>
    <w:p w14:paraId="4C3EC1F0" w14:textId="4CCE3628" w:rsidR="009D5A94" w:rsidRPr="002A52A4" w:rsidRDefault="00A51EEB" w:rsidP="00877E1E">
      <w:pPr>
        <w:rPr>
          <w:rFonts w:cs="Times New Roman"/>
        </w:rPr>
      </w:pPr>
      <w:r w:rsidRPr="002A52A4">
        <w:rPr>
          <w:rFonts w:cs="Times New Roman"/>
        </w:rPr>
        <w:t>Nosotros</w:t>
      </w:r>
      <w:r w:rsidR="009D5A94" w:rsidRPr="002A52A4">
        <w:rPr>
          <w:rFonts w:cs="Times New Roman"/>
        </w:rPr>
        <w:t xml:space="preserve">, </w:t>
      </w:r>
      <w:r w:rsidRPr="002A52A4">
        <w:rPr>
          <w:rFonts w:cs="Times New Roman"/>
        </w:rPr>
        <w:t>Alejandra Beatriz Tello González y Andrés Xavier Rubio Proaño</w:t>
      </w:r>
    </w:p>
    <w:p w14:paraId="1EA2FF7D" w14:textId="77777777" w:rsidR="009D5A94" w:rsidRPr="002A52A4" w:rsidRDefault="009D5A94" w:rsidP="00877E1E">
      <w:pPr>
        <w:rPr>
          <w:rFonts w:cs="Times New Roman"/>
        </w:rPr>
      </w:pPr>
    </w:p>
    <w:p w14:paraId="6E301614" w14:textId="049E863C" w:rsidR="009D5A94" w:rsidRPr="002A52A4" w:rsidRDefault="00A51EEB" w:rsidP="00877E1E">
      <w:pPr>
        <w:rPr>
          <w:rFonts w:cs="Times New Roman"/>
        </w:rPr>
      </w:pPr>
      <w:r w:rsidRPr="002A52A4">
        <w:rPr>
          <w:rFonts w:cs="Times New Roman"/>
        </w:rPr>
        <w:t>Autorizamos</w:t>
      </w:r>
      <w:r w:rsidR="009D5A94" w:rsidRPr="002A52A4">
        <w:rPr>
          <w:rFonts w:cs="Times New Roman"/>
        </w:rPr>
        <w:t xml:space="preserve"> a la </w:t>
      </w:r>
      <w:r w:rsidRPr="002A52A4">
        <w:rPr>
          <w:rFonts w:cs="Times New Roman"/>
        </w:rPr>
        <w:t>Escuela Politécnica Nacional - EPN</w:t>
      </w:r>
      <w:r w:rsidR="009D5A94" w:rsidRPr="002A52A4">
        <w:rPr>
          <w:rFonts w:cs="Times New Roman"/>
        </w:rPr>
        <w:t xml:space="preserve"> la publicación, en la biblioteca virtual de la institución, el trabajo </w:t>
      </w:r>
      <w:r w:rsidR="009D5A94" w:rsidRPr="002A52A4">
        <w:rPr>
          <w:rFonts w:cs="Times New Roman"/>
          <w:b/>
        </w:rPr>
        <w:t>“</w:t>
      </w:r>
      <w:r w:rsidRPr="002A52A4">
        <w:rPr>
          <w:rFonts w:cs="Times New Roman"/>
          <w:b/>
        </w:rPr>
        <w:t>Desarrollo de un módulo que implemente las funcionalidades del protocolo RTPS para ser utilizado en aplicaciones distribuidas de tiempo real.</w:t>
      </w:r>
      <w:r w:rsidR="009D5A94" w:rsidRPr="002A52A4">
        <w:rPr>
          <w:rFonts w:cs="Times New Roman"/>
          <w:b/>
        </w:rPr>
        <w:t>”</w:t>
      </w:r>
      <w:r w:rsidR="009D5A94" w:rsidRPr="002A52A4">
        <w:rPr>
          <w:rFonts w:cs="Times New Roman"/>
        </w:rPr>
        <w:t xml:space="preserve">, cuyo contenido, ideas y criterios son de </w:t>
      </w:r>
      <w:r w:rsidRPr="002A52A4">
        <w:rPr>
          <w:rFonts w:cs="Times New Roman"/>
        </w:rPr>
        <w:t>nuestra</w:t>
      </w:r>
      <w:r w:rsidR="009D5A94" w:rsidRPr="002A52A4">
        <w:rPr>
          <w:rFonts w:cs="Times New Roman"/>
        </w:rPr>
        <w:t xml:space="preserve"> exclusiva responsabilidad y autoría.</w:t>
      </w:r>
    </w:p>
    <w:p w14:paraId="45CBFBE5" w14:textId="77777777" w:rsidR="009D5A94" w:rsidRPr="002A52A4" w:rsidRDefault="009D5A94" w:rsidP="00877E1E">
      <w:pPr>
        <w:rPr>
          <w:rFonts w:cs="Times New Roman"/>
        </w:rPr>
      </w:pPr>
    </w:p>
    <w:p w14:paraId="3D8B5922" w14:textId="77777777" w:rsidR="009D5A94" w:rsidRPr="002A52A4" w:rsidRDefault="009D5A94" w:rsidP="00877E1E">
      <w:pPr>
        <w:rPr>
          <w:rFonts w:cs="Times New Roman"/>
        </w:rPr>
      </w:pPr>
    </w:p>
    <w:p w14:paraId="18DC12B4" w14:textId="5DB937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8CDCF0B" w14:textId="77777777" w:rsidR="00A51EEB" w:rsidRPr="002A52A4" w:rsidRDefault="00A51EEB" w:rsidP="00A51EEB">
      <w:pPr>
        <w:rPr>
          <w:rFonts w:cs="Times New Roman"/>
        </w:rPr>
      </w:pPr>
    </w:p>
    <w:p w14:paraId="6A8CBBF9" w14:textId="77777777" w:rsidR="00A51EEB" w:rsidRPr="002A52A4" w:rsidRDefault="00A51EEB" w:rsidP="00A51EEB">
      <w:pPr>
        <w:rPr>
          <w:rFonts w:cs="Times New Roman"/>
        </w:rPr>
      </w:pPr>
    </w:p>
    <w:p w14:paraId="34143DA3" w14:textId="77777777" w:rsidR="00A51EEB" w:rsidRPr="002A52A4" w:rsidRDefault="00A51EEB" w:rsidP="00A51EEB">
      <w:pPr>
        <w:rPr>
          <w:rFonts w:cs="Times New Roman"/>
        </w:rPr>
      </w:pPr>
    </w:p>
    <w:p w14:paraId="078D6B90" w14:textId="77777777" w:rsidR="00A51EEB" w:rsidRPr="002A52A4" w:rsidRDefault="00A51EEB" w:rsidP="00A51EEB">
      <w:pPr>
        <w:rPr>
          <w:rFonts w:cs="Times New Roman"/>
        </w:rPr>
      </w:pPr>
    </w:p>
    <w:p w14:paraId="4DC64BD9" w14:textId="77777777" w:rsidR="00A51EEB" w:rsidRPr="002A52A4" w:rsidRDefault="00A51EEB" w:rsidP="00A51EEB">
      <w:pPr>
        <w:rPr>
          <w:rFonts w:cs="Times New Roman"/>
        </w:rPr>
      </w:pPr>
      <w:r w:rsidRPr="002A52A4">
        <w:rPr>
          <w:rFonts w:cs="Times New Roman"/>
          <w:noProof/>
          <w:lang w:eastAsia="es-EC"/>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2A52A4">
        <w:rPr>
          <w:rFonts w:cs="Times New Roman"/>
          <w:noProof/>
          <w:lang w:eastAsia="es-EC"/>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571274E2" w14:textId="077E71B0" w:rsidR="009D5A94" w:rsidRPr="002A52A4" w:rsidRDefault="009D5A94" w:rsidP="00A51EEB">
      <w:pPr>
        <w:rPr>
          <w:rFonts w:cs="Times New Roman"/>
        </w:rPr>
      </w:pPr>
    </w:p>
    <w:p w14:paraId="7A1AED2C" w14:textId="77777777" w:rsidR="00D72509" w:rsidRPr="002A52A4" w:rsidRDefault="00D72509" w:rsidP="00877E1E">
      <w:pPr>
        <w:rPr>
          <w:rFonts w:cs="Times New Roman"/>
        </w:rPr>
      </w:pPr>
    </w:p>
    <w:p w14:paraId="7B556087" w14:textId="77777777" w:rsidR="005C083D" w:rsidRPr="002A52A4" w:rsidRDefault="005C083D" w:rsidP="005C083D">
      <w:pPr>
        <w:jc w:val="right"/>
      </w:pPr>
      <w:r w:rsidRPr="002A52A4">
        <w:rPr>
          <w:rFonts w:cs="Times New Roman"/>
        </w:rPr>
        <w:lastRenderedPageBreak/>
        <w:t>Andrés Xavier Rubio Proaño</w:t>
      </w:r>
    </w:p>
    <w:p w14:paraId="156516AD" w14:textId="782E1CF6" w:rsidR="005C083D" w:rsidRPr="002A52A4" w:rsidRDefault="005C083D" w:rsidP="005C083D">
      <w:pPr>
        <w:rPr>
          <w:rFonts w:cs="Times New Roman"/>
        </w:rPr>
      </w:pPr>
      <w:r w:rsidRPr="002A52A4">
        <w:rPr>
          <w:rFonts w:cs="Times New Roman"/>
        </w:rPr>
        <w:t>DEDICATORIA</w:t>
      </w:r>
    </w:p>
    <w:p w14:paraId="6223B998" w14:textId="77777777" w:rsidR="005C083D" w:rsidRPr="002A52A4" w:rsidRDefault="005C083D" w:rsidP="005C083D">
      <w:pPr>
        <w:widowControl w:val="0"/>
        <w:autoSpaceDE w:val="0"/>
        <w:autoSpaceDN w:val="0"/>
        <w:adjustRightInd w:val="0"/>
        <w:spacing w:after="240"/>
        <w:rPr>
          <w:rFonts w:cs="Times New Roman"/>
        </w:rPr>
      </w:pPr>
    </w:p>
    <w:p w14:paraId="0F93F8C1" w14:textId="77777777" w:rsidR="005C083D" w:rsidRPr="002A52A4" w:rsidRDefault="005C083D" w:rsidP="005C083D">
      <w:pPr>
        <w:widowControl w:val="0"/>
        <w:autoSpaceDE w:val="0"/>
        <w:autoSpaceDN w:val="0"/>
        <w:adjustRightInd w:val="0"/>
        <w:spacing w:after="240"/>
        <w:rPr>
          <w:rFonts w:cs="Times New Roman"/>
        </w:rPr>
      </w:pPr>
    </w:p>
    <w:p w14:paraId="3ABAB33E" w14:textId="77777777" w:rsidR="005C083D" w:rsidRPr="002A52A4" w:rsidRDefault="005C083D" w:rsidP="005C083D">
      <w:pPr>
        <w:widowControl w:val="0"/>
        <w:autoSpaceDE w:val="0"/>
        <w:autoSpaceDN w:val="0"/>
        <w:adjustRightInd w:val="0"/>
        <w:spacing w:after="240"/>
        <w:rPr>
          <w:rFonts w:cs="Times New Roman"/>
        </w:rPr>
      </w:pPr>
    </w:p>
    <w:p w14:paraId="277B3508" w14:textId="77777777" w:rsidR="005C083D" w:rsidRPr="002A52A4" w:rsidRDefault="005C083D" w:rsidP="005C083D">
      <w:pPr>
        <w:widowControl w:val="0"/>
        <w:autoSpaceDE w:val="0"/>
        <w:autoSpaceDN w:val="0"/>
        <w:adjustRightInd w:val="0"/>
        <w:spacing w:after="240"/>
        <w:rPr>
          <w:rFonts w:cs="Times New Roman"/>
        </w:rPr>
      </w:pPr>
    </w:p>
    <w:p w14:paraId="3CAE2FC6" w14:textId="77777777" w:rsidR="005C083D" w:rsidRPr="002A52A4" w:rsidRDefault="005C083D" w:rsidP="005C083D">
      <w:pPr>
        <w:widowControl w:val="0"/>
        <w:autoSpaceDE w:val="0"/>
        <w:autoSpaceDN w:val="0"/>
        <w:adjustRightInd w:val="0"/>
        <w:spacing w:after="240"/>
        <w:rPr>
          <w:rFonts w:cs="Times New Roman"/>
        </w:rPr>
      </w:pPr>
    </w:p>
    <w:p w14:paraId="016B9DCB" w14:textId="77777777" w:rsidR="005C083D" w:rsidRPr="002A52A4" w:rsidRDefault="005C083D" w:rsidP="005C083D">
      <w:pPr>
        <w:widowControl w:val="0"/>
        <w:autoSpaceDE w:val="0"/>
        <w:autoSpaceDN w:val="0"/>
        <w:adjustRightInd w:val="0"/>
        <w:spacing w:after="240"/>
        <w:rPr>
          <w:rFonts w:cs="Times New Roman"/>
        </w:rPr>
      </w:pPr>
    </w:p>
    <w:p w14:paraId="18912693" w14:textId="77777777" w:rsidR="005C083D" w:rsidRPr="002A52A4" w:rsidRDefault="005C083D" w:rsidP="005C083D">
      <w:pPr>
        <w:widowControl w:val="0"/>
        <w:autoSpaceDE w:val="0"/>
        <w:autoSpaceDN w:val="0"/>
        <w:adjustRightInd w:val="0"/>
        <w:spacing w:after="240"/>
        <w:rPr>
          <w:rFonts w:cs="Times New Roman"/>
        </w:rPr>
      </w:pPr>
    </w:p>
    <w:p w14:paraId="1381A73A" w14:textId="77777777" w:rsidR="005C083D" w:rsidRPr="002A52A4" w:rsidRDefault="005C083D" w:rsidP="005C083D">
      <w:pPr>
        <w:widowControl w:val="0"/>
        <w:autoSpaceDE w:val="0"/>
        <w:autoSpaceDN w:val="0"/>
        <w:adjustRightInd w:val="0"/>
        <w:spacing w:after="240"/>
        <w:rPr>
          <w:rFonts w:cs="Times New Roman"/>
        </w:rPr>
      </w:pPr>
    </w:p>
    <w:p w14:paraId="6FF92888" w14:textId="77777777" w:rsidR="005C083D" w:rsidRPr="002A52A4" w:rsidRDefault="005C083D" w:rsidP="005C083D">
      <w:pPr>
        <w:widowControl w:val="0"/>
        <w:autoSpaceDE w:val="0"/>
        <w:autoSpaceDN w:val="0"/>
        <w:adjustRightInd w:val="0"/>
        <w:spacing w:after="240"/>
        <w:rPr>
          <w:rFonts w:cs="Times New Roman"/>
        </w:rPr>
      </w:pPr>
    </w:p>
    <w:p w14:paraId="4494E467" w14:textId="77777777" w:rsidR="005C083D" w:rsidRPr="002A52A4" w:rsidRDefault="005C083D" w:rsidP="005C083D">
      <w:pPr>
        <w:widowControl w:val="0"/>
        <w:autoSpaceDE w:val="0"/>
        <w:autoSpaceDN w:val="0"/>
        <w:adjustRightInd w:val="0"/>
        <w:spacing w:after="240"/>
        <w:rPr>
          <w:rFonts w:cs="Times New Roman"/>
        </w:rPr>
      </w:pPr>
    </w:p>
    <w:p w14:paraId="1F0B105F" w14:textId="77777777" w:rsidR="005C083D" w:rsidRPr="002A52A4" w:rsidRDefault="005C083D" w:rsidP="005C083D">
      <w:pPr>
        <w:widowControl w:val="0"/>
        <w:autoSpaceDE w:val="0"/>
        <w:autoSpaceDN w:val="0"/>
        <w:adjustRightInd w:val="0"/>
        <w:spacing w:after="240"/>
        <w:rPr>
          <w:rFonts w:cs="Times New Roman"/>
        </w:rPr>
      </w:pPr>
    </w:p>
    <w:p w14:paraId="067FD4E5" w14:textId="77777777" w:rsidR="005C083D" w:rsidRPr="002A52A4" w:rsidRDefault="005C083D" w:rsidP="005C083D">
      <w:pPr>
        <w:widowControl w:val="0"/>
        <w:autoSpaceDE w:val="0"/>
        <w:autoSpaceDN w:val="0"/>
        <w:adjustRightInd w:val="0"/>
        <w:spacing w:after="240"/>
        <w:rPr>
          <w:rFonts w:cs="Times New Roman"/>
        </w:rPr>
      </w:pPr>
    </w:p>
    <w:p w14:paraId="71171A7F" w14:textId="77777777" w:rsidR="005C083D" w:rsidRPr="002A52A4" w:rsidRDefault="005C083D" w:rsidP="005C083D">
      <w:pPr>
        <w:widowControl w:val="0"/>
        <w:autoSpaceDE w:val="0"/>
        <w:autoSpaceDN w:val="0"/>
        <w:adjustRightInd w:val="0"/>
        <w:spacing w:after="240"/>
        <w:rPr>
          <w:rFonts w:cs="Times New Roman"/>
        </w:rPr>
      </w:pPr>
    </w:p>
    <w:p w14:paraId="1E607B04" w14:textId="77777777" w:rsidR="005C083D" w:rsidRPr="002A52A4" w:rsidRDefault="005C083D" w:rsidP="005C083D">
      <w:pPr>
        <w:widowControl w:val="0"/>
        <w:autoSpaceDE w:val="0"/>
        <w:autoSpaceDN w:val="0"/>
        <w:adjustRightInd w:val="0"/>
        <w:spacing w:after="240"/>
        <w:rPr>
          <w:rFonts w:cs="Times New Roman"/>
        </w:rPr>
      </w:pPr>
    </w:p>
    <w:p w14:paraId="765C0C1C" w14:textId="77777777" w:rsidR="005C083D" w:rsidRPr="002A52A4" w:rsidRDefault="005C083D" w:rsidP="005C083D">
      <w:pPr>
        <w:jc w:val="right"/>
        <w:rPr>
          <w:rFonts w:cs="Times New Roman"/>
        </w:rPr>
      </w:pPr>
      <w:r w:rsidRPr="002A52A4">
        <w:rPr>
          <w:rFonts w:cs="Times New Roman"/>
        </w:rPr>
        <w:t>Andrés Xavier Rubio Proaño</w:t>
      </w:r>
    </w:p>
    <w:p w14:paraId="44498F33" w14:textId="77777777" w:rsidR="005C083D" w:rsidRPr="002A52A4" w:rsidRDefault="005C083D" w:rsidP="005C083D">
      <w:pPr>
        <w:jc w:val="right"/>
        <w:rPr>
          <w:rFonts w:cs="Times New Roman"/>
        </w:rPr>
      </w:pPr>
    </w:p>
    <w:p w14:paraId="55076946" w14:textId="77777777" w:rsidR="005C083D" w:rsidRPr="002A52A4" w:rsidRDefault="005C083D" w:rsidP="005C083D">
      <w:pPr>
        <w:jc w:val="right"/>
        <w:rPr>
          <w:rFonts w:cs="Times New Roman"/>
        </w:rPr>
      </w:pPr>
    </w:p>
    <w:p w14:paraId="185E82CA" w14:textId="77777777" w:rsidR="005C083D" w:rsidRPr="002A52A4" w:rsidRDefault="005C083D" w:rsidP="005C083D">
      <w:pPr>
        <w:jc w:val="right"/>
      </w:pPr>
      <w:r w:rsidRPr="002A52A4">
        <w:rPr>
          <w:rFonts w:cs="Times New Roman"/>
        </w:rPr>
        <w:lastRenderedPageBreak/>
        <w:t>Alejandra Beatriz Tello González</w:t>
      </w:r>
    </w:p>
    <w:p w14:paraId="7CCC497C" w14:textId="2D69BDBC" w:rsidR="005C083D" w:rsidRPr="002A52A4" w:rsidRDefault="005C083D" w:rsidP="005C083D">
      <w:pPr>
        <w:rPr>
          <w:rFonts w:cs="Times New Roman"/>
        </w:rPr>
      </w:pPr>
      <w:r w:rsidRPr="002A52A4">
        <w:rPr>
          <w:rFonts w:cs="Times New Roman"/>
        </w:rPr>
        <w:t>DEDICATORIA</w:t>
      </w:r>
    </w:p>
    <w:p w14:paraId="442C0C8A" w14:textId="77777777" w:rsidR="005C083D" w:rsidRPr="002A52A4" w:rsidRDefault="005C083D" w:rsidP="005C083D">
      <w:pPr>
        <w:widowControl w:val="0"/>
        <w:autoSpaceDE w:val="0"/>
        <w:autoSpaceDN w:val="0"/>
        <w:adjustRightInd w:val="0"/>
        <w:spacing w:after="240"/>
        <w:rPr>
          <w:rFonts w:cs="Times New Roman"/>
        </w:rPr>
      </w:pPr>
    </w:p>
    <w:p w14:paraId="68E9D296" w14:textId="77777777" w:rsidR="005C083D" w:rsidRPr="002A52A4" w:rsidRDefault="005C083D" w:rsidP="005C083D">
      <w:pPr>
        <w:widowControl w:val="0"/>
        <w:autoSpaceDE w:val="0"/>
        <w:autoSpaceDN w:val="0"/>
        <w:adjustRightInd w:val="0"/>
        <w:spacing w:after="240"/>
        <w:rPr>
          <w:rFonts w:cs="Times New Roman"/>
        </w:rPr>
      </w:pPr>
    </w:p>
    <w:p w14:paraId="6D40B721" w14:textId="77777777" w:rsidR="005C083D" w:rsidRPr="002A52A4" w:rsidRDefault="005C083D" w:rsidP="005C083D">
      <w:pPr>
        <w:widowControl w:val="0"/>
        <w:autoSpaceDE w:val="0"/>
        <w:autoSpaceDN w:val="0"/>
        <w:adjustRightInd w:val="0"/>
        <w:spacing w:after="240"/>
        <w:rPr>
          <w:rFonts w:cs="Times New Roman"/>
        </w:rPr>
      </w:pPr>
    </w:p>
    <w:p w14:paraId="66BE69BE" w14:textId="77777777" w:rsidR="005C083D" w:rsidRPr="002A52A4" w:rsidRDefault="005C083D" w:rsidP="005C083D">
      <w:pPr>
        <w:widowControl w:val="0"/>
        <w:autoSpaceDE w:val="0"/>
        <w:autoSpaceDN w:val="0"/>
        <w:adjustRightInd w:val="0"/>
        <w:spacing w:after="240"/>
        <w:rPr>
          <w:rFonts w:cs="Times New Roman"/>
        </w:rPr>
      </w:pPr>
    </w:p>
    <w:p w14:paraId="31EB887F" w14:textId="77777777" w:rsidR="005C083D" w:rsidRPr="002A52A4" w:rsidRDefault="005C083D" w:rsidP="005C083D">
      <w:pPr>
        <w:widowControl w:val="0"/>
        <w:autoSpaceDE w:val="0"/>
        <w:autoSpaceDN w:val="0"/>
        <w:adjustRightInd w:val="0"/>
        <w:spacing w:after="240"/>
        <w:rPr>
          <w:rFonts w:cs="Times New Roman"/>
        </w:rPr>
      </w:pPr>
    </w:p>
    <w:p w14:paraId="33E04E3F" w14:textId="77777777" w:rsidR="005C083D" w:rsidRPr="002A52A4" w:rsidRDefault="005C083D" w:rsidP="005C083D">
      <w:pPr>
        <w:widowControl w:val="0"/>
        <w:autoSpaceDE w:val="0"/>
        <w:autoSpaceDN w:val="0"/>
        <w:adjustRightInd w:val="0"/>
        <w:spacing w:after="240"/>
        <w:rPr>
          <w:rFonts w:cs="Times New Roman"/>
        </w:rPr>
      </w:pPr>
    </w:p>
    <w:p w14:paraId="3F26A61F" w14:textId="77777777" w:rsidR="005C083D" w:rsidRPr="002A52A4" w:rsidRDefault="005C083D" w:rsidP="005C083D">
      <w:pPr>
        <w:widowControl w:val="0"/>
        <w:autoSpaceDE w:val="0"/>
        <w:autoSpaceDN w:val="0"/>
        <w:adjustRightInd w:val="0"/>
        <w:spacing w:after="240"/>
        <w:rPr>
          <w:rFonts w:cs="Times New Roman"/>
        </w:rPr>
      </w:pPr>
    </w:p>
    <w:p w14:paraId="48BFC7EE" w14:textId="77777777" w:rsidR="005C083D" w:rsidRPr="002A52A4" w:rsidRDefault="005C083D" w:rsidP="005C083D">
      <w:pPr>
        <w:widowControl w:val="0"/>
        <w:autoSpaceDE w:val="0"/>
        <w:autoSpaceDN w:val="0"/>
        <w:adjustRightInd w:val="0"/>
        <w:spacing w:after="240"/>
        <w:rPr>
          <w:rFonts w:cs="Times New Roman"/>
        </w:rPr>
      </w:pPr>
    </w:p>
    <w:p w14:paraId="0065D90B" w14:textId="77777777" w:rsidR="005C083D" w:rsidRPr="002A52A4" w:rsidRDefault="005C083D" w:rsidP="005C083D">
      <w:pPr>
        <w:widowControl w:val="0"/>
        <w:autoSpaceDE w:val="0"/>
        <w:autoSpaceDN w:val="0"/>
        <w:adjustRightInd w:val="0"/>
        <w:spacing w:after="240"/>
        <w:rPr>
          <w:rFonts w:cs="Times New Roman"/>
        </w:rPr>
      </w:pPr>
    </w:p>
    <w:p w14:paraId="5E443DD5" w14:textId="77777777" w:rsidR="005C083D" w:rsidRPr="002A52A4" w:rsidRDefault="005C083D" w:rsidP="005C083D">
      <w:pPr>
        <w:widowControl w:val="0"/>
        <w:autoSpaceDE w:val="0"/>
        <w:autoSpaceDN w:val="0"/>
        <w:adjustRightInd w:val="0"/>
        <w:spacing w:after="240"/>
        <w:rPr>
          <w:rFonts w:cs="Times New Roman"/>
        </w:rPr>
      </w:pPr>
    </w:p>
    <w:p w14:paraId="7B04EF1E" w14:textId="77777777" w:rsidR="005C083D" w:rsidRPr="002A52A4" w:rsidRDefault="005C083D" w:rsidP="005C083D">
      <w:pPr>
        <w:widowControl w:val="0"/>
        <w:autoSpaceDE w:val="0"/>
        <w:autoSpaceDN w:val="0"/>
        <w:adjustRightInd w:val="0"/>
        <w:spacing w:after="240"/>
        <w:rPr>
          <w:rFonts w:cs="Times New Roman"/>
        </w:rPr>
      </w:pPr>
    </w:p>
    <w:p w14:paraId="075638DB" w14:textId="77777777" w:rsidR="005C083D" w:rsidRPr="002A52A4" w:rsidRDefault="005C083D" w:rsidP="005C083D">
      <w:pPr>
        <w:widowControl w:val="0"/>
        <w:autoSpaceDE w:val="0"/>
        <w:autoSpaceDN w:val="0"/>
        <w:adjustRightInd w:val="0"/>
        <w:spacing w:after="240"/>
        <w:rPr>
          <w:rFonts w:cs="Times New Roman"/>
        </w:rPr>
      </w:pPr>
    </w:p>
    <w:p w14:paraId="11CFCCDA" w14:textId="77777777" w:rsidR="005C083D" w:rsidRPr="002A52A4" w:rsidRDefault="005C083D" w:rsidP="005C083D">
      <w:pPr>
        <w:widowControl w:val="0"/>
        <w:autoSpaceDE w:val="0"/>
        <w:autoSpaceDN w:val="0"/>
        <w:adjustRightInd w:val="0"/>
        <w:spacing w:after="240"/>
        <w:rPr>
          <w:rFonts w:cs="Times New Roman"/>
        </w:rPr>
      </w:pPr>
    </w:p>
    <w:p w14:paraId="6BF28FE0" w14:textId="77777777" w:rsidR="005C083D" w:rsidRPr="002A52A4" w:rsidRDefault="005C083D" w:rsidP="005C083D">
      <w:pPr>
        <w:widowControl w:val="0"/>
        <w:autoSpaceDE w:val="0"/>
        <w:autoSpaceDN w:val="0"/>
        <w:adjustRightInd w:val="0"/>
        <w:spacing w:after="240"/>
        <w:rPr>
          <w:rFonts w:cs="Times New Roman"/>
        </w:rPr>
      </w:pPr>
    </w:p>
    <w:p w14:paraId="5386658E" w14:textId="77777777" w:rsidR="005C083D" w:rsidRPr="002A52A4" w:rsidRDefault="005C083D" w:rsidP="005C083D">
      <w:pPr>
        <w:jc w:val="right"/>
      </w:pPr>
      <w:r w:rsidRPr="002A52A4">
        <w:rPr>
          <w:rFonts w:cs="Times New Roman"/>
        </w:rPr>
        <w:t>Alejandra Beatriz Tello González</w:t>
      </w:r>
    </w:p>
    <w:p w14:paraId="65F2E90D" w14:textId="77777777" w:rsidR="005C083D" w:rsidRPr="002A52A4" w:rsidRDefault="005C083D" w:rsidP="005C083D">
      <w:pPr>
        <w:jc w:val="right"/>
        <w:rPr>
          <w:rFonts w:cs="Times New Roman"/>
        </w:rPr>
      </w:pPr>
    </w:p>
    <w:p w14:paraId="32E38A37" w14:textId="77777777" w:rsidR="005C083D" w:rsidRPr="002A52A4" w:rsidRDefault="005C083D" w:rsidP="005C083D">
      <w:pPr>
        <w:jc w:val="right"/>
        <w:rPr>
          <w:rFonts w:cs="Times New Roman"/>
        </w:rPr>
      </w:pPr>
    </w:p>
    <w:p w14:paraId="3D009BF3" w14:textId="7BB2EEAA" w:rsidR="00276D28" w:rsidRPr="002A52A4" w:rsidRDefault="005C083D" w:rsidP="006437CC">
      <w:pPr>
        <w:jc w:val="right"/>
      </w:pPr>
      <w:r w:rsidRPr="002A52A4">
        <w:rPr>
          <w:rFonts w:cs="Times New Roman"/>
        </w:rPr>
        <w:lastRenderedPageBreak/>
        <w:t>Andrés Xavier Rubio Proaño</w:t>
      </w:r>
    </w:p>
    <w:p w14:paraId="5B6B8807" w14:textId="77777777" w:rsidR="00276D28" w:rsidRPr="002A52A4" w:rsidRDefault="00276D28" w:rsidP="00877E1E">
      <w:pPr>
        <w:rPr>
          <w:rFonts w:cs="Times New Roman"/>
        </w:rPr>
      </w:pPr>
      <w:r w:rsidRPr="002A52A4">
        <w:rPr>
          <w:rFonts w:cs="Times New Roman"/>
        </w:rPr>
        <w:t>AGRADECIMIENTO</w:t>
      </w:r>
    </w:p>
    <w:p w14:paraId="541F7A4E" w14:textId="77777777" w:rsidR="00D72509" w:rsidRPr="002A52A4" w:rsidRDefault="00D72509" w:rsidP="003263C4">
      <w:pPr>
        <w:widowControl w:val="0"/>
        <w:autoSpaceDE w:val="0"/>
        <w:autoSpaceDN w:val="0"/>
        <w:adjustRightInd w:val="0"/>
        <w:spacing w:after="240"/>
        <w:rPr>
          <w:rFonts w:cs="Times New Roman"/>
        </w:rPr>
      </w:pPr>
    </w:p>
    <w:p w14:paraId="3D36971A" w14:textId="77777777" w:rsidR="005C083D" w:rsidRPr="002A52A4" w:rsidRDefault="005C083D" w:rsidP="003263C4">
      <w:pPr>
        <w:widowControl w:val="0"/>
        <w:autoSpaceDE w:val="0"/>
        <w:autoSpaceDN w:val="0"/>
        <w:adjustRightInd w:val="0"/>
        <w:spacing w:after="240"/>
        <w:rPr>
          <w:rFonts w:cs="Times New Roman"/>
        </w:rPr>
      </w:pPr>
    </w:p>
    <w:p w14:paraId="724F9CE7" w14:textId="77777777" w:rsidR="005C083D" w:rsidRPr="002A52A4" w:rsidRDefault="005C083D" w:rsidP="003263C4">
      <w:pPr>
        <w:widowControl w:val="0"/>
        <w:autoSpaceDE w:val="0"/>
        <w:autoSpaceDN w:val="0"/>
        <w:adjustRightInd w:val="0"/>
        <w:spacing w:after="240"/>
        <w:rPr>
          <w:rFonts w:cs="Times New Roman"/>
        </w:rPr>
      </w:pPr>
    </w:p>
    <w:p w14:paraId="73434FAA" w14:textId="77777777" w:rsidR="005C083D" w:rsidRPr="002A52A4" w:rsidRDefault="005C083D" w:rsidP="003263C4">
      <w:pPr>
        <w:widowControl w:val="0"/>
        <w:autoSpaceDE w:val="0"/>
        <w:autoSpaceDN w:val="0"/>
        <w:adjustRightInd w:val="0"/>
        <w:spacing w:after="240"/>
        <w:rPr>
          <w:rFonts w:cs="Times New Roman"/>
        </w:rPr>
      </w:pPr>
    </w:p>
    <w:p w14:paraId="78540F6F" w14:textId="77777777" w:rsidR="005C083D" w:rsidRPr="002A52A4" w:rsidRDefault="005C083D" w:rsidP="003263C4">
      <w:pPr>
        <w:widowControl w:val="0"/>
        <w:autoSpaceDE w:val="0"/>
        <w:autoSpaceDN w:val="0"/>
        <w:adjustRightInd w:val="0"/>
        <w:spacing w:after="240"/>
        <w:rPr>
          <w:rFonts w:cs="Times New Roman"/>
        </w:rPr>
      </w:pPr>
    </w:p>
    <w:p w14:paraId="4BE11E11" w14:textId="77777777" w:rsidR="005C083D" w:rsidRPr="002A52A4" w:rsidRDefault="005C083D" w:rsidP="003263C4">
      <w:pPr>
        <w:widowControl w:val="0"/>
        <w:autoSpaceDE w:val="0"/>
        <w:autoSpaceDN w:val="0"/>
        <w:adjustRightInd w:val="0"/>
        <w:spacing w:after="240"/>
        <w:rPr>
          <w:rFonts w:cs="Times New Roman"/>
        </w:rPr>
      </w:pPr>
    </w:p>
    <w:p w14:paraId="164B5F0D" w14:textId="77777777" w:rsidR="005C083D" w:rsidRPr="002A52A4" w:rsidRDefault="005C083D" w:rsidP="003263C4">
      <w:pPr>
        <w:widowControl w:val="0"/>
        <w:autoSpaceDE w:val="0"/>
        <w:autoSpaceDN w:val="0"/>
        <w:adjustRightInd w:val="0"/>
        <w:spacing w:after="240"/>
        <w:rPr>
          <w:rFonts w:cs="Times New Roman"/>
        </w:rPr>
      </w:pPr>
    </w:p>
    <w:p w14:paraId="648A2646" w14:textId="77777777" w:rsidR="005C083D" w:rsidRPr="002A52A4" w:rsidRDefault="005C083D" w:rsidP="003263C4">
      <w:pPr>
        <w:widowControl w:val="0"/>
        <w:autoSpaceDE w:val="0"/>
        <w:autoSpaceDN w:val="0"/>
        <w:adjustRightInd w:val="0"/>
        <w:spacing w:after="240"/>
        <w:rPr>
          <w:rFonts w:cs="Times New Roman"/>
        </w:rPr>
      </w:pPr>
    </w:p>
    <w:p w14:paraId="22EB403F" w14:textId="77777777" w:rsidR="005C083D" w:rsidRPr="002A52A4" w:rsidRDefault="005C083D" w:rsidP="003263C4">
      <w:pPr>
        <w:widowControl w:val="0"/>
        <w:autoSpaceDE w:val="0"/>
        <w:autoSpaceDN w:val="0"/>
        <w:adjustRightInd w:val="0"/>
        <w:spacing w:after="240"/>
        <w:rPr>
          <w:rFonts w:cs="Times New Roman"/>
        </w:rPr>
      </w:pPr>
    </w:p>
    <w:p w14:paraId="360C6B2F" w14:textId="77777777" w:rsidR="005C083D" w:rsidRPr="002A52A4" w:rsidRDefault="005C083D" w:rsidP="003263C4">
      <w:pPr>
        <w:widowControl w:val="0"/>
        <w:autoSpaceDE w:val="0"/>
        <w:autoSpaceDN w:val="0"/>
        <w:adjustRightInd w:val="0"/>
        <w:spacing w:after="240"/>
        <w:rPr>
          <w:rFonts w:cs="Times New Roman"/>
        </w:rPr>
      </w:pPr>
    </w:p>
    <w:p w14:paraId="1578A9B1" w14:textId="77777777" w:rsidR="005C083D" w:rsidRPr="002A52A4" w:rsidRDefault="005C083D" w:rsidP="003263C4">
      <w:pPr>
        <w:widowControl w:val="0"/>
        <w:autoSpaceDE w:val="0"/>
        <w:autoSpaceDN w:val="0"/>
        <w:adjustRightInd w:val="0"/>
        <w:spacing w:after="240"/>
        <w:rPr>
          <w:rFonts w:cs="Times New Roman"/>
        </w:rPr>
      </w:pPr>
    </w:p>
    <w:p w14:paraId="5112A6F1" w14:textId="77777777" w:rsidR="005C083D" w:rsidRPr="002A52A4" w:rsidRDefault="005C083D" w:rsidP="003263C4">
      <w:pPr>
        <w:widowControl w:val="0"/>
        <w:autoSpaceDE w:val="0"/>
        <w:autoSpaceDN w:val="0"/>
        <w:adjustRightInd w:val="0"/>
        <w:spacing w:after="240"/>
        <w:rPr>
          <w:rFonts w:cs="Times New Roman"/>
        </w:rPr>
      </w:pPr>
    </w:p>
    <w:p w14:paraId="539B5BDE" w14:textId="77777777" w:rsidR="005C083D" w:rsidRPr="002A52A4" w:rsidRDefault="005C083D" w:rsidP="003263C4">
      <w:pPr>
        <w:widowControl w:val="0"/>
        <w:autoSpaceDE w:val="0"/>
        <w:autoSpaceDN w:val="0"/>
        <w:adjustRightInd w:val="0"/>
        <w:spacing w:after="240"/>
        <w:rPr>
          <w:rFonts w:cs="Times New Roman"/>
        </w:rPr>
      </w:pPr>
    </w:p>
    <w:p w14:paraId="0A203835" w14:textId="77777777" w:rsidR="005C083D" w:rsidRPr="002A52A4" w:rsidRDefault="005C083D" w:rsidP="003263C4">
      <w:pPr>
        <w:widowControl w:val="0"/>
        <w:autoSpaceDE w:val="0"/>
        <w:autoSpaceDN w:val="0"/>
        <w:adjustRightInd w:val="0"/>
        <w:spacing w:after="240"/>
        <w:rPr>
          <w:rFonts w:cs="Times New Roman"/>
        </w:rPr>
      </w:pPr>
    </w:p>
    <w:p w14:paraId="56A3EB9C" w14:textId="12CF7E8D" w:rsidR="00276D28" w:rsidRPr="002A52A4" w:rsidRDefault="005C083D" w:rsidP="006437CC">
      <w:pPr>
        <w:jc w:val="right"/>
        <w:rPr>
          <w:rFonts w:cs="Times New Roman"/>
        </w:rPr>
      </w:pPr>
      <w:r w:rsidRPr="002A52A4">
        <w:rPr>
          <w:rFonts w:cs="Times New Roman"/>
        </w:rPr>
        <w:t>Andrés Xavier Rubio Proaño</w:t>
      </w:r>
    </w:p>
    <w:p w14:paraId="4D2C8C89" w14:textId="77777777" w:rsidR="005C083D" w:rsidRPr="002A52A4" w:rsidRDefault="005C083D" w:rsidP="006437CC">
      <w:pPr>
        <w:jc w:val="right"/>
        <w:rPr>
          <w:rFonts w:cs="Times New Roman"/>
        </w:rPr>
      </w:pPr>
    </w:p>
    <w:p w14:paraId="41183A3D" w14:textId="77777777" w:rsidR="005C083D" w:rsidRPr="002A52A4" w:rsidRDefault="005C083D" w:rsidP="006437CC">
      <w:pPr>
        <w:jc w:val="right"/>
        <w:rPr>
          <w:rFonts w:cs="Times New Roman"/>
        </w:rPr>
      </w:pPr>
    </w:p>
    <w:p w14:paraId="785C7B46" w14:textId="7508E486" w:rsidR="005C083D" w:rsidRPr="002A52A4" w:rsidRDefault="005C083D" w:rsidP="005C083D">
      <w:pPr>
        <w:jc w:val="right"/>
      </w:pPr>
      <w:r w:rsidRPr="002A52A4">
        <w:rPr>
          <w:rFonts w:cs="Times New Roman"/>
        </w:rPr>
        <w:lastRenderedPageBreak/>
        <w:t>Alejandra Beatriz Tello González</w:t>
      </w:r>
    </w:p>
    <w:p w14:paraId="0EF23687" w14:textId="77777777" w:rsidR="005C083D" w:rsidRPr="002A52A4" w:rsidRDefault="005C083D" w:rsidP="005C083D">
      <w:pPr>
        <w:rPr>
          <w:rFonts w:cs="Times New Roman"/>
        </w:rPr>
      </w:pPr>
      <w:r w:rsidRPr="002A52A4">
        <w:rPr>
          <w:rFonts w:cs="Times New Roman"/>
        </w:rPr>
        <w:t>AGRADECIMIENTO</w:t>
      </w:r>
    </w:p>
    <w:p w14:paraId="7D228386" w14:textId="77777777" w:rsidR="005C083D" w:rsidRPr="002A52A4" w:rsidRDefault="005C083D" w:rsidP="005C083D">
      <w:pPr>
        <w:widowControl w:val="0"/>
        <w:autoSpaceDE w:val="0"/>
        <w:autoSpaceDN w:val="0"/>
        <w:adjustRightInd w:val="0"/>
        <w:spacing w:after="240"/>
        <w:rPr>
          <w:rFonts w:cs="Times New Roman"/>
        </w:rPr>
      </w:pPr>
    </w:p>
    <w:p w14:paraId="301CAB82" w14:textId="77777777" w:rsidR="005C083D" w:rsidRPr="002A52A4" w:rsidRDefault="005C083D" w:rsidP="005C083D">
      <w:pPr>
        <w:widowControl w:val="0"/>
        <w:autoSpaceDE w:val="0"/>
        <w:autoSpaceDN w:val="0"/>
        <w:adjustRightInd w:val="0"/>
        <w:spacing w:after="240"/>
        <w:rPr>
          <w:rFonts w:cs="Times New Roman"/>
        </w:rPr>
      </w:pPr>
    </w:p>
    <w:p w14:paraId="56EC6F92" w14:textId="77777777" w:rsidR="005C083D" w:rsidRPr="002A52A4" w:rsidRDefault="005C083D" w:rsidP="005C083D">
      <w:pPr>
        <w:widowControl w:val="0"/>
        <w:autoSpaceDE w:val="0"/>
        <w:autoSpaceDN w:val="0"/>
        <w:adjustRightInd w:val="0"/>
        <w:spacing w:after="240"/>
        <w:rPr>
          <w:rFonts w:cs="Times New Roman"/>
        </w:rPr>
      </w:pPr>
    </w:p>
    <w:p w14:paraId="4781099B" w14:textId="77777777" w:rsidR="005C083D" w:rsidRPr="002A52A4" w:rsidRDefault="005C083D" w:rsidP="005C083D">
      <w:pPr>
        <w:widowControl w:val="0"/>
        <w:autoSpaceDE w:val="0"/>
        <w:autoSpaceDN w:val="0"/>
        <w:adjustRightInd w:val="0"/>
        <w:spacing w:after="240"/>
        <w:rPr>
          <w:rFonts w:cs="Times New Roman"/>
        </w:rPr>
      </w:pPr>
    </w:p>
    <w:p w14:paraId="3C5A69C8" w14:textId="77777777" w:rsidR="005C083D" w:rsidRPr="002A52A4" w:rsidRDefault="005C083D" w:rsidP="005C083D">
      <w:pPr>
        <w:widowControl w:val="0"/>
        <w:autoSpaceDE w:val="0"/>
        <w:autoSpaceDN w:val="0"/>
        <w:adjustRightInd w:val="0"/>
        <w:spacing w:after="240"/>
        <w:rPr>
          <w:rFonts w:cs="Times New Roman"/>
        </w:rPr>
      </w:pPr>
    </w:p>
    <w:p w14:paraId="7398FBC3" w14:textId="77777777" w:rsidR="005C083D" w:rsidRPr="002A52A4" w:rsidRDefault="005C083D" w:rsidP="005C083D">
      <w:pPr>
        <w:widowControl w:val="0"/>
        <w:autoSpaceDE w:val="0"/>
        <w:autoSpaceDN w:val="0"/>
        <w:adjustRightInd w:val="0"/>
        <w:spacing w:after="240"/>
        <w:rPr>
          <w:rFonts w:cs="Times New Roman"/>
        </w:rPr>
      </w:pPr>
    </w:p>
    <w:p w14:paraId="4EFF6D70" w14:textId="77777777" w:rsidR="005C083D" w:rsidRPr="002A52A4" w:rsidRDefault="005C083D" w:rsidP="005C083D">
      <w:pPr>
        <w:widowControl w:val="0"/>
        <w:autoSpaceDE w:val="0"/>
        <w:autoSpaceDN w:val="0"/>
        <w:adjustRightInd w:val="0"/>
        <w:spacing w:after="240"/>
        <w:rPr>
          <w:rFonts w:cs="Times New Roman"/>
        </w:rPr>
      </w:pPr>
    </w:p>
    <w:p w14:paraId="3816366F" w14:textId="77777777" w:rsidR="005C083D" w:rsidRPr="002A52A4" w:rsidRDefault="005C083D" w:rsidP="005C083D">
      <w:pPr>
        <w:widowControl w:val="0"/>
        <w:autoSpaceDE w:val="0"/>
        <w:autoSpaceDN w:val="0"/>
        <w:adjustRightInd w:val="0"/>
        <w:spacing w:after="240"/>
        <w:rPr>
          <w:rFonts w:cs="Times New Roman"/>
        </w:rPr>
      </w:pPr>
    </w:p>
    <w:p w14:paraId="47330482" w14:textId="77777777" w:rsidR="005C083D" w:rsidRPr="002A52A4" w:rsidRDefault="005C083D" w:rsidP="005C083D">
      <w:pPr>
        <w:widowControl w:val="0"/>
        <w:autoSpaceDE w:val="0"/>
        <w:autoSpaceDN w:val="0"/>
        <w:adjustRightInd w:val="0"/>
        <w:spacing w:after="240"/>
        <w:rPr>
          <w:rFonts w:cs="Times New Roman"/>
        </w:rPr>
      </w:pPr>
    </w:p>
    <w:p w14:paraId="0B40D44F" w14:textId="77777777" w:rsidR="005C083D" w:rsidRPr="002A52A4" w:rsidRDefault="005C083D" w:rsidP="005C083D">
      <w:pPr>
        <w:widowControl w:val="0"/>
        <w:autoSpaceDE w:val="0"/>
        <w:autoSpaceDN w:val="0"/>
        <w:adjustRightInd w:val="0"/>
        <w:spacing w:after="240"/>
        <w:rPr>
          <w:rFonts w:cs="Times New Roman"/>
        </w:rPr>
      </w:pPr>
    </w:p>
    <w:p w14:paraId="511D8F73" w14:textId="77777777" w:rsidR="005C083D" w:rsidRPr="002A52A4" w:rsidRDefault="005C083D" w:rsidP="005C083D">
      <w:pPr>
        <w:widowControl w:val="0"/>
        <w:autoSpaceDE w:val="0"/>
        <w:autoSpaceDN w:val="0"/>
        <w:adjustRightInd w:val="0"/>
        <w:spacing w:after="240"/>
        <w:rPr>
          <w:rFonts w:cs="Times New Roman"/>
        </w:rPr>
      </w:pPr>
    </w:p>
    <w:p w14:paraId="761503D1" w14:textId="77777777" w:rsidR="005C083D" w:rsidRPr="002A52A4" w:rsidRDefault="005C083D" w:rsidP="005C083D">
      <w:pPr>
        <w:widowControl w:val="0"/>
        <w:autoSpaceDE w:val="0"/>
        <w:autoSpaceDN w:val="0"/>
        <w:adjustRightInd w:val="0"/>
        <w:spacing w:after="240"/>
        <w:rPr>
          <w:rFonts w:cs="Times New Roman"/>
        </w:rPr>
      </w:pPr>
    </w:p>
    <w:p w14:paraId="1F406F59" w14:textId="77777777" w:rsidR="005C083D" w:rsidRPr="002A52A4" w:rsidRDefault="005C083D" w:rsidP="005C083D">
      <w:pPr>
        <w:widowControl w:val="0"/>
        <w:autoSpaceDE w:val="0"/>
        <w:autoSpaceDN w:val="0"/>
        <w:adjustRightInd w:val="0"/>
        <w:spacing w:after="240"/>
        <w:rPr>
          <w:rFonts w:cs="Times New Roman"/>
        </w:rPr>
      </w:pPr>
    </w:p>
    <w:p w14:paraId="05FC7E14" w14:textId="77777777" w:rsidR="005C083D" w:rsidRPr="002A52A4" w:rsidRDefault="005C083D" w:rsidP="005C083D">
      <w:pPr>
        <w:widowControl w:val="0"/>
        <w:autoSpaceDE w:val="0"/>
        <w:autoSpaceDN w:val="0"/>
        <w:adjustRightInd w:val="0"/>
        <w:spacing w:after="240"/>
        <w:rPr>
          <w:rFonts w:cs="Times New Roman"/>
        </w:rPr>
      </w:pPr>
    </w:p>
    <w:p w14:paraId="70688D30" w14:textId="77777777" w:rsidR="005C083D" w:rsidRPr="002A52A4" w:rsidRDefault="005C083D" w:rsidP="005C083D">
      <w:pPr>
        <w:jc w:val="right"/>
      </w:pPr>
      <w:r w:rsidRPr="002A52A4">
        <w:rPr>
          <w:rFonts w:cs="Times New Roman"/>
        </w:rPr>
        <w:t>Alejandra Beatriz Tello González</w:t>
      </w:r>
    </w:p>
    <w:p w14:paraId="597F012A" w14:textId="77777777" w:rsidR="005C083D" w:rsidRPr="002A52A4" w:rsidRDefault="005C083D" w:rsidP="006437CC">
      <w:pPr>
        <w:jc w:val="right"/>
        <w:rPr>
          <w:rFonts w:cs="Times New Roman"/>
        </w:rPr>
      </w:pPr>
    </w:p>
    <w:p w14:paraId="145365E9" w14:textId="77777777" w:rsidR="00005D01" w:rsidRPr="002A52A4" w:rsidRDefault="00005D01" w:rsidP="006437CC">
      <w:pPr>
        <w:jc w:val="right"/>
        <w:rPr>
          <w:rFonts w:cs="Times New Roman"/>
        </w:rPr>
      </w:pPr>
    </w:p>
    <w:bookmarkStart w:id="0" w:name="_Toc421180690"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2A52A4" w:rsidRDefault="00441209" w:rsidP="006D0FD6">
          <w:pPr>
            <w:pStyle w:val="Ttulo1"/>
            <w:numPr>
              <w:ilvl w:val="0"/>
              <w:numId w:val="0"/>
            </w:numPr>
            <w:ind w:left="360"/>
          </w:pPr>
          <w:r w:rsidRPr="002A52A4">
            <w:t>ÍNDICE DE CONTENIDO</w:t>
          </w:r>
          <w:bookmarkEnd w:id="0"/>
        </w:p>
        <w:p w14:paraId="3945DAAF" w14:textId="0DCC4745" w:rsidR="00441209" w:rsidRPr="002A52A4" w:rsidRDefault="00441209" w:rsidP="00877E1E">
          <w:pPr>
            <w:rPr>
              <w:rFonts w:cs="Times New Roman"/>
              <w:lang w:eastAsia="es-EC"/>
            </w:rPr>
          </w:pPr>
        </w:p>
        <w:p w14:paraId="7CC9CA6C" w14:textId="77777777" w:rsidR="00176069" w:rsidRPr="002A52A4" w:rsidRDefault="00FB1031">
          <w:pPr>
            <w:pStyle w:val="TDC1"/>
            <w:tabs>
              <w:tab w:val="right" w:leader="dot" w:pos="9017"/>
            </w:tabs>
            <w:rPr>
              <w:rFonts w:asciiTheme="minorHAnsi" w:hAnsiTheme="minorHAnsi"/>
              <w:noProof/>
              <w:kern w:val="0"/>
              <w:sz w:val="22"/>
              <w:szCs w:val="22"/>
              <w:lang w:eastAsia="es-EC"/>
            </w:rPr>
          </w:pPr>
          <w:r w:rsidRPr="002A52A4">
            <w:rPr>
              <w:rFonts w:cs="Times New Roman"/>
            </w:rPr>
            <w:fldChar w:fldCharType="begin"/>
          </w:r>
          <w:r w:rsidRPr="002A52A4">
            <w:rPr>
              <w:rFonts w:cs="Times New Roman"/>
            </w:rPr>
            <w:instrText xml:space="preserve"> TOC \o "1-3" \h \z \u </w:instrText>
          </w:r>
          <w:r w:rsidRPr="002A52A4">
            <w:rPr>
              <w:rFonts w:cs="Times New Roman"/>
            </w:rPr>
            <w:fldChar w:fldCharType="separate"/>
          </w:r>
          <w:hyperlink w:anchor="_Toc421180690" w:history="1">
            <w:r w:rsidR="00176069" w:rsidRPr="002A52A4">
              <w:rPr>
                <w:rStyle w:val="Hipervnculo"/>
                <w:noProof/>
              </w:rPr>
              <w:t>ÍNDICE DE CONTENIDO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_Toc421180690 \h </w:instrText>
            </w:r>
            <w:r w:rsidR="00176069" w:rsidRPr="002A52A4">
              <w:rPr>
                <w:noProof/>
                <w:webHidden/>
              </w:rPr>
            </w:r>
            <w:r w:rsidR="00176069" w:rsidRPr="002A52A4">
              <w:rPr>
                <w:noProof/>
                <w:webHidden/>
              </w:rPr>
              <w:fldChar w:fldCharType="separate"/>
            </w:r>
            <w:r w:rsidR="00705AE8" w:rsidRPr="002A52A4">
              <w:rPr>
                <w:noProof/>
                <w:webHidden/>
              </w:rPr>
              <w:t>viii</w:t>
            </w:r>
            <w:r w:rsidR="00176069" w:rsidRPr="002A52A4">
              <w:rPr>
                <w:noProof/>
                <w:webHidden/>
              </w:rPr>
              <w:fldChar w:fldCharType="end"/>
            </w:r>
          </w:hyperlink>
        </w:p>
        <w:p w14:paraId="646796AE" w14:textId="77777777" w:rsidR="00176069" w:rsidRPr="002A52A4" w:rsidRDefault="00962FCB">
          <w:pPr>
            <w:pStyle w:val="TDC1"/>
            <w:tabs>
              <w:tab w:val="right" w:leader="dot" w:pos="9017"/>
            </w:tabs>
            <w:rPr>
              <w:rFonts w:asciiTheme="minorHAnsi" w:hAnsiTheme="minorHAnsi"/>
              <w:noProof/>
              <w:kern w:val="0"/>
              <w:sz w:val="22"/>
              <w:szCs w:val="22"/>
              <w:lang w:eastAsia="es-EC"/>
            </w:rPr>
          </w:pPr>
          <w:hyperlink w:anchor="_Toc421180691" w:history="1">
            <w:r w:rsidR="00176069" w:rsidRPr="002A52A4">
              <w:rPr>
                <w:rStyle w:val="Hipervnculo"/>
                <w:noProof/>
              </w:rPr>
              <w:t>ÍNDICE DE TABLAS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_Toc421180691 \h </w:instrText>
            </w:r>
            <w:r w:rsidR="00176069" w:rsidRPr="002A52A4">
              <w:rPr>
                <w:noProof/>
                <w:webHidden/>
              </w:rPr>
            </w:r>
            <w:r w:rsidR="00176069" w:rsidRPr="002A52A4">
              <w:rPr>
                <w:noProof/>
                <w:webHidden/>
              </w:rPr>
              <w:fldChar w:fldCharType="separate"/>
            </w:r>
            <w:r w:rsidR="00705AE8" w:rsidRPr="002A52A4">
              <w:rPr>
                <w:noProof/>
                <w:webHidden/>
              </w:rPr>
              <w:t>xii</w:t>
            </w:r>
            <w:r w:rsidR="00176069" w:rsidRPr="002A52A4">
              <w:rPr>
                <w:noProof/>
                <w:webHidden/>
              </w:rPr>
              <w:fldChar w:fldCharType="end"/>
            </w:r>
          </w:hyperlink>
        </w:p>
        <w:p w14:paraId="750C7E61" w14:textId="77777777" w:rsidR="00176069" w:rsidRPr="002A52A4" w:rsidRDefault="00962FCB">
          <w:pPr>
            <w:pStyle w:val="TDC1"/>
            <w:tabs>
              <w:tab w:val="right" w:leader="dot" w:pos="9017"/>
            </w:tabs>
            <w:rPr>
              <w:rFonts w:asciiTheme="minorHAnsi" w:hAnsiTheme="minorHAnsi"/>
              <w:noProof/>
              <w:kern w:val="0"/>
              <w:sz w:val="22"/>
              <w:szCs w:val="22"/>
              <w:lang w:eastAsia="es-EC"/>
            </w:rPr>
          </w:pPr>
          <w:hyperlink w:anchor="_Toc421180692" w:history="1">
            <w:r w:rsidR="00176069" w:rsidRPr="002A52A4">
              <w:rPr>
                <w:rStyle w:val="Hipervnculo"/>
                <w:noProof/>
              </w:rPr>
              <w:t>ÍNDICE DE FIGURAS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_Toc421180692 \h </w:instrText>
            </w:r>
            <w:r w:rsidR="00176069" w:rsidRPr="002A52A4">
              <w:rPr>
                <w:noProof/>
                <w:webHidden/>
              </w:rPr>
            </w:r>
            <w:r w:rsidR="00176069" w:rsidRPr="002A52A4">
              <w:rPr>
                <w:noProof/>
                <w:webHidden/>
              </w:rPr>
              <w:fldChar w:fldCharType="separate"/>
            </w:r>
            <w:r w:rsidR="00705AE8" w:rsidRPr="002A52A4">
              <w:rPr>
                <w:noProof/>
                <w:webHidden/>
              </w:rPr>
              <w:t>xiii</w:t>
            </w:r>
            <w:r w:rsidR="00176069" w:rsidRPr="002A52A4">
              <w:rPr>
                <w:noProof/>
                <w:webHidden/>
              </w:rPr>
              <w:fldChar w:fldCharType="end"/>
            </w:r>
          </w:hyperlink>
        </w:p>
        <w:p w14:paraId="7B594206" w14:textId="77777777" w:rsidR="00176069" w:rsidRPr="002A52A4" w:rsidRDefault="00962FCB">
          <w:pPr>
            <w:pStyle w:val="TDC1"/>
            <w:tabs>
              <w:tab w:val="right" w:leader="dot" w:pos="9017"/>
            </w:tabs>
            <w:rPr>
              <w:rFonts w:asciiTheme="minorHAnsi" w:hAnsiTheme="minorHAnsi"/>
              <w:noProof/>
              <w:kern w:val="0"/>
              <w:sz w:val="22"/>
              <w:szCs w:val="22"/>
              <w:lang w:eastAsia="es-EC"/>
            </w:rPr>
          </w:pPr>
          <w:hyperlink w:anchor="_Toc421180693" w:history="1">
            <w:r w:rsidR="00176069" w:rsidRPr="002A52A4">
              <w:rPr>
                <w:rStyle w:val="Hipervnculo"/>
                <w:noProof/>
              </w:rPr>
              <w:t>RESUMEN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_Toc421180693 \h </w:instrText>
            </w:r>
            <w:r w:rsidR="00176069" w:rsidRPr="002A52A4">
              <w:rPr>
                <w:noProof/>
                <w:webHidden/>
              </w:rPr>
            </w:r>
            <w:r w:rsidR="00176069" w:rsidRPr="002A52A4">
              <w:rPr>
                <w:noProof/>
                <w:webHidden/>
              </w:rPr>
              <w:fldChar w:fldCharType="separate"/>
            </w:r>
            <w:r w:rsidR="00705AE8" w:rsidRPr="002A52A4">
              <w:rPr>
                <w:noProof/>
                <w:webHidden/>
              </w:rPr>
              <w:t>xvi</w:t>
            </w:r>
            <w:r w:rsidR="00176069" w:rsidRPr="002A52A4">
              <w:rPr>
                <w:noProof/>
                <w:webHidden/>
              </w:rPr>
              <w:fldChar w:fldCharType="end"/>
            </w:r>
          </w:hyperlink>
        </w:p>
        <w:p w14:paraId="2A46EAE0" w14:textId="77777777" w:rsidR="00176069" w:rsidRPr="002A52A4" w:rsidRDefault="00962FCB">
          <w:pPr>
            <w:pStyle w:val="TDC1"/>
            <w:tabs>
              <w:tab w:val="left" w:pos="1350"/>
              <w:tab w:val="right" w:leader="dot" w:pos="9017"/>
            </w:tabs>
            <w:rPr>
              <w:rFonts w:asciiTheme="minorHAnsi" w:hAnsiTheme="minorHAnsi"/>
              <w:noProof/>
              <w:kern w:val="0"/>
              <w:sz w:val="22"/>
              <w:szCs w:val="22"/>
              <w:lang w:eastAsia="es-EC"/>
            </w:rPr>
          </w:pPr>
          <w:hyperlink w:anchor="_Toc421180694" w:history="1">
            <w:r w:rsidR="00176069" w:rsidRPr="002A52A4">
              <w:rPr>
                <w:rStyle w:val="Hipervnculo"/>
                <w:rFonts w:cs="Times New Roman"/>
                <w:noProof/>
              </w:rPr>
              <w:t>1.</w:t>
            </w:r>
            <w:r w:rsidR="00176069" w:rsidRPr="002A52A4">
              <w:rPr>
                <w:rFonts w:asciiTheme="minorHAnsi" w:hAnsiTheme="minorHAnsi"/>
                <w:noProof/>
                <w:kern w:val="0"/>
                <w:sz w:val="22"/>
                <w:szCs w:val="22"/>
                <w:lang w:eastAsia="es-EC"/>
              </w:rPr>
              <w:tab/>
            </w:r>
            <w:r w:rsidR="00176069" w:rsidRPr="002A52A4">
              <w:rPr>
                <w:rStyle w:val="Hipervnculo"/>
                <w:rFonts w:cs="Times New Roman"/>
                <w:noProof/>
              </w:rPr>
              <w:t>CAPÍTULO 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_Toc421180694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7DAD4F3D" w14:textId="77777777" w:rsidR="00176069" w:rsidRPr="002A52A4" w:rsidRDefault="00962FCB">
          <w:pPr>
            <w:pStyle w:val="TDC2"/>
            <w:rPr>
              <w:rFonts w:asciiTheme="minorHAnsi" w:hAnsiTheme="minorHAnsi"/>
              <w:noProof/>
              <w:kern w:val="0"/>
              <w:sz w:val="22"/>
              <w:szCs w:val="22"/>
              <w:lang w:eastAsia="es-EC"/>
            </w:rPr>
          </w:pPr>
          <w:hyperlink w:anchor="_Toc421180695" w:history="1">
            <w:r w:rsidR="00176069" w:rsidRPr="002A52A4">
              <w:rPr>
                <w:rStyle w:val="Hipervnculo"/>
                <w:rFonts w:cs="Times New Roman"/>
                <w:noProof/>
              </w:rPr>
              <w:t>MARCO TEÓRICO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_Toc421180695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7CC5DC61" w14:textId="77777777" w:rsidR="00176069" w:rsidRPr="002A52A4" w:rsidRDefault="00962FCB">
          <w:pPr>
            <w:pStyle w:val="TDC2"/>
            <w:rPr>
              <w:rFonts w:asciiTheme="minorHAnsi" w:hAnsiTheme="minorHAnsi"/>
              <w:noProof/>
              <w:kern w:val="0"/>
              <w:sz w:val="22"/>
              <w:szCs w:val="22"/>
              <w:lang w:eastAsia="es-EC"/>
            </w:rPr>
          </w:pPr>
          <w:hyperlink w:anchor="_Toc421180696" w:history="1">
            <w:r w:rsidR="00176069" w:rsidRPr="002A52A4">
              <w:rPr>
                <w:rStyle w:val="Hipervnculo"/>
                <w:noProof/>
                <w14:scene3d>
                  <w14:camera w14:prst="orthographicFront"/>
                  <w14:lightRig w14:rig="threePt" w14:dir="t">
                    <w14:rot w14:lat="0" w14:lon="0" w14:rev="0"/>
                  </w14:lightRig>
                </w14:scene3d>
              </w:rPr>
              <w:t>1.1.</w:t>
            </w:r>
            <w:r w:rsidR="00176069" w:rsidRPr="002A52A4">
              <w:rPr>
                <w:rFonts w:asciiTheme="minorHAnsi" w:hAnsiTheme="minorHAnsi"/>
                <w:noProof/>
                <w:kern w:val="0"/>
                <w:sz w:val="22"/>
                <w:szCs w:val="22"/>
                <w:lang w:eastAsia="es-EC"/>
              </w:rPr>
              <w:tab/>
            </w:r>
            <w:r w:rsidR="00176069" w:rsidRPr="002A52A4">
              <w:rPr>
                <w:rStyle w:val="Hipervnculo"/>
                <w:noProof/>
              </w:rPr>
              <w:t>INTRODUCCIÓN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_Toc421180696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4DA473F1" w14:textId="77777777" w:rsidR="00176069" w:rsidRPr="002A52A4" w:rsidRDefault="00962FCB">
          <w:pPr>
            <w:pStyle w:val="TDC2"/>
            <w:rPr>
              <w:rFonts w:asciiTheme="minorHAnsi" w:hAnsiTheme="minorHAnsi"/>
              <w:noProof/>
              <w:kern w:val="0"/>
              <w:sz w:val="22"/>
              <w:szCs w:val="22"/>
              <w:lang w:eastAsia="es-EC"/>
            </w:rPr>
          </w:pPr>
          <w:hyperlink w:anchor="_Toc421180697" w:history="1">
            <w:r w:rsidR="00176069" w:rsidRPr="002A52A4">
              <w:rPr>
                <w:rStyle w:val="Hipervnculo"/>
                <w:noProof/>
                <w14:scene3d>
                  <w14:camera w14:prst="orthographicFront"/>
                  <w14:lightRig w14:rig="threePt" w14:dir="t">
                    <w14:rot w14:lat="0" w14:lon="0" w14:rev="0"/>
                  </w14:lightRig>
                </w14:scene3d>
              </w:rPr>
              <w:t>1.2.</w:t>
            </w:r>
            <w:r w:rsidR="00176069" w:rsidRPr="002A52A4">
              <w:rPr>
                <w:rFonts w:asciiTheme="minorHAnsi" w:hAnsiTheme="minorHAnsi"/>
                <w:noProof/>
                <w:kern w:val="0"/>
                <w:sz w:val="22"/>
                <w:szCs w:val="22"/>
                <w:lang w:eastAsia="es-EC"/>
              </w:rPr>
              <w:tab/>
            </w:r>
            <w:r w:rsidR="00176069" w:rsidRPr="002A52A4">
              <w:rPr>
                <w:rStyle w:val="Hipervnculo"/>
                <w:noProof/>
              </w:rPr>
              <w:t>MIDDLEWARES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_Toc421180697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3900C463" w14:textId="77777777" w:rsidR="00176069" w:rsidRPr="002A52A4" w:rsidRDefault="00962FCB">
          <w:pPr>
            <w:pStyle w:val="TDC2"/>
            <w:rPr>
              <w:rFonts w:asciiTheme="minorHAnsi" w:hAnsiTheme="minorHAnsi"/>
              <w:noProof/>
              <w:kern w:val="0"/>
              <w:sz w:val="22"/>
              <w:szCs w:val="22"/>
              <w:lang w:eastAsia="es-EC"/>
            </w:rPr>
          </w:pPr>
          <w:hyperlink w:anchor="_Toc421180698" w:history="1">
            <w:r w:rsidR="00176069" w:rsidRPr="002A52A4">
              <w:rPr>
                <w:rStyle w:val="Hipervnculo"/>
                <w:noProof/>
                <w14:scene3d>
                  <w14:camera w14:prst="orthographicFront"/>
                  <w14:lightRig w14:rig="threePt" w14:dir="t">
                    <w14:rot w14:lat="0" w14:lon="0" w14:rev="0"/>
                  </w14:lightRig>
                </w14:scene3d>
              </w:rPr>
              <w:t>1.3.</w:t>
            </w:r>
            <w:r w:rsidR="00176069" w:rsidRPr="002A52A4">
              <w:rPr>
                <w:rFonts w:asciiTheme="minorHAnsi" w:hAnsiTheme="minorHAnsi"/>
                <w:noProof/>
                <w:kern w:val="0"/>
                <w:sz w:val="22"/>
                <w:szCs w:val="22"/>
                <w:lang w:eastAsia="es-EC"/>
              </w:rPr>
              <w:tab/>
            </w:r>
            <w:r w:rsidR="00176069" w:rsidRPr="002A52A4">
              <w:rPr>
                <w:rStyle w:val="Hipervnculo"/>
                <w:noProof/>
              </w:rPr>
              <w:t>SISTEMAS DISTRIBUIDOS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_Toc421180698 \h </w:instrText>
            </w:r>
            <w:r w:rsidR="00176069" w:rsidRPr="002A52A4">
              <w:rPr>
                <w:noProof/>
                <w:webHidden/>
              </w:rPr>
            </w:r>
            <w:r w:rsidR="00176069" w:rsidRPr="002A52A4">
              <w:rPr>
                <w:noProof/>
                <w:webHidden/>
              </w:rPr>
              <w:fldChar w:fldCharType="separate"/>
            </w:r>
            <w:r w:rsidR="00705AE8" w:rsidRPr="002A52A4">
              <w:rPr>
                <w:noProof/>
                <w:webHidden/>
              </w:rPr>
              <w:t>3</w:t>
            </w:r>
            <w:r w:rsidR="00176069" w:rsidRPr="002A52A4">
              <w:rPr>
                <w:noProof/>
                <w:webHidden/>
              </w:rPr>
              <w:fldChar w:fldCharType="end"/>
            </w:r>
          </w:hyperlink>
        </w:p>
        <w:p w14:paraId="6D7AC9A7" w14:textId="77777777" w:rsidR="00176069" w:rsidRPr="002A52A4" w:rsidRDefault="00962FCB">
          <w:pPr>
            <w:pStyle w:val="TDC2"/>
            <w:rPr>
              <w:rFonts w:asciiTheme="minorHAnsi" w:hAnsiTheme="minorHAnsi"/>
              <w:noProof/>
              <w:kern w:val="0"/>
              <w:sz w:val="22"/>
              <w:szCs w:val="22"/>
              <w:lang w:eastAsia="es-EC"/>
            </w:rPr>
          </w:pPr>
          <w:hyperlink w:anchor="_Toc421180699" w:history="1">
            <w:r w:rsidR="00176069" w:rsidRPr="002A52A4">
              <w:rPr>
                <w:rStyle w:val="Hipervnculo"/>
                <w:noProof/>
                <w14:scene3d>
                  <w14:camera w14:prst="orthographicFront"/>
                  <w14:lightRig w14:rig="threePt" w14:dir="t">
                    <w14:rot w14:lat="0" w14:lon="0" w14:rev="0"/>
                  </w14:lightRig>
                </w14:scene3d>
              </w:rPr>
              <w:t>1.4.</w:t>
            </w:r>
            <w:r w:rsidR="00176069" w:rsidRPr="002A52A4">
              <w:rPr>
                <w:rFonts w:asciiTheme="minorHAnsi" w:hAnsiTheme="minorHAnsi"/>
                <w:noProof/>
                <w:kern w:val="0"/>
                <w:sz w:val="22"/>
                <w:szCs w:val="22"/>
                <w:lang w:eastAsia="es-EC"/>
              </w:rPr>
              <w:tab/>
            </w:r>
            <w:r w:rsidR="00176069" w:rsidRPr="002A52A4">
              <w:rPr>
                <w:rStyle w:val="Hipervnculo"/>
                <w:noProof/>
              </w:rPr>
              <w:t>MIDDLEWARES DE TIEMPO REAL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_Toc421180699 \h </w:instrText>
            </w:r>
            <w:r w:rsidR="00176069" w:rsidRPr="002A52A4">
              <w:rPr>
                <w:noProof/>
                <w:webHidden/>
              </w:rPr>
            </w:r>
            <w:r w:rsidR="00176069" w:rsidRPr="002A52A4">
              <w:rPr>
                <w:noProof/>
                <w:webHidden/>
              </w:rPr>
              <w:fldChar w:fldCharType="separate"/>
            </w:r>
            <w:r w:rsidR="00705AE8" w:rsidRPr="002A52A4">
              <w:rPr>
                <w:noProof/>
                <w:webHidden/>
              </w:rPr>
              <w:t>5</w:t>
            </w:r>
            <w:r w:rsidR="00176069" w:rsidRPr="002A52A4">
              <w:rPr>
                <w:noProof/>
                <w:webHidden/>
              </w:rPr>
              <w:fldChar w:fldCharType="end"/>
            </w:r>
          </w:hyperlink>
        </w:p>
        <w:p w14:paraId="1A96F4A5"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00" w:history="1">
            <w:r w:rsidR="00176069" w:rsidRPr="002A52A4">
              <w:rPr>
                <w:rStyle w:val="Hipervnculo"/>
                <w:noProof/>
                <w14:scene3d>
                  <w14:camera w14:prst="orthographicFront"/>
                  <w14:lightRig w14:rig="threePt" w14:dir="t">
                    <w14:rot w14:lat="0" w14:lon="0" w14:rev="0"/>
                  </w14:lightRig>
                </w14:scene3d>
              </w:rPr>
              <w:t>1.4.1.</w:t>
            </w:r>
            <w:r w:rsidR="00176069" w:rsidRPr="002A52A4">
              <w:rPr>
                <w:rFonts w:asciiTheme="minorHAnsi" w:hAnsiTheme="minorHAnsi"/>
                <w:noProof/>
                <w:kern w:val="0"/>
                <w:sz w:val="22"/>
                <w:szCs w:val="22"/>
                <w:lang w:eastAsia="es-EC"/>
              </w:rPr>
              <w:tab/>
            </w:r>
            <w:r w:rsidR="00176069" w:rsidRPr="002A52A4">
              <w:rPr>
                <w:rStyle w:val="Hipervnculo"/>
                <w:noProof/>
              </w:rPr>
              <w:t>CORBA  y RT-CORBA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_Toc421180700 \h </w:instrText>
            </w:r>
            <w:r w:rsidR="00176069" w:rsidRPr="002A52A4">
              <w:rPr>
                <w:noProof/>
                <w:webHidden/>
              </w:rPr>
            </w:r>
            <w:r w:rsidR="00176069" w:rsidRPr="002A52A4">
              <w:rPr>
                <w:noProof/>
                <w:webHidden/>
              </w:rPr>
              <w:fldChar w:fldCharType="separate"/>
            </w:r>
            <w:r w:rsidR="00705AE8" w:rsidRPr="002A52A4">
              <w:rPr>
                <w:noProof/>
                <w:webHidden/>
              </w:rPr>
              <w:t>6</w:t>
            </w:r>
            <w:r w:rsidR="00176069" w:rsidRPr="002A52A4">
              <w:rPr>
                <w:noProof/>
                <w:webHidden/>
              </w:rPr>
              <w:fldChar w:fldCharType="end"/>
            </w:r>
          </w:hyperlink>
        </w:p>
        <w:p w14:paraId="2C3423DA"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01" w:history="1">
            <w:r w:rsidR="00176069" w:rsidRPr="002A52A4">
              <w:rPr>
                <w:rStyle w:val="Hipervnculo"/>
                <w:noProof/>
                <w14:scene3d>
                  <w14:camera w14:prst="orthographicFront"/>
                  <w14:lightRig w14:rig="threePt" w14:dir="t">
                    <w14:rot w14:lat="0" w14:lon="0" w14:rev="0"/>
                  </w14:lightRig>
                </w14:scene3d>
              </w:rPr>
              <w:t>1.4.2.</w:t>
            </w:r>
            <w:r w:rsidR="00176069" w:rsidRPr="002A52A4">
              <w:rPr>
                <w:rFonts w:asciiTheme="minorHAnsi" w:hAnsiTheme="minorHAnsi"/>
                <w:noProof/>
                <w:kern w:val="0"/>
                <w:sz w:val="22"/>
                <w:szCs w:val="22"/>
                <w:lang w:eastAsia="es-EC"/>
              </w:rPr>
              <w:tab/>
            </w:r>
            <w:r w:rsidR="00176069" w:rsidRPr="002A52A4">
              <w:rPr>
                <w:rStyle w:val="Hipervnculo"/>
                <w:noProof/>
              </w:rPr>
              <w:t>The Ada Distributed Systems Annex</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_Toc421180701 \h </w:instrText>
            </w:r>
            <w:r w:rsidR="00176069" w:rsidRPr="002A52A4">
              <w:rPr>
                <w:noProof/>
                <w:webHidden/>
              </w:rPr>
            </w:r>
            <w:r w:rsidR="00176069" w:rsidRPr="002A52A4">
              <w:rPr>
                <w:noProof/>
                <w:webHidden/>
              </w:rPr>
              <w:fldChar w:fldCharType="separate"/>
            </w:r>
            <w:r w:rsidR="00705AE8" w:rsidRPr="002A52A4">
              <w:rPr>
                <w:noProof/>
                <w:webHidden/>
              </w:rPr>
              <w:t>11</w:t>
            </w:r>
            <w:r w:rsidR="00176069" w:rsidRPr="002A52A4">
              <w:rPr>
                <w:noProof/>
                <w:webHidden/>
              </w:rPr>
              <w:fldChar w:fldCharType="end"/>
            </w:r>
          </w:hyperlink>
        </w:p>
        <w:p w14:paraId="675027BA"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02" w:history="1">
            <w:r w:rsidR="00176069" w:rsidRPr="002A52A4">
              <w:rPr>
                <w:rStyle w:val="Hipervnculo"/>
                <w:noProof/>
                <w14:scene3d>
                  <w14:camera w14:prst="orthographicFront"/>
                  <w14:lightRig w14:rig="threePt" w14:dir="t">
                    <w14:rot w14:lat="0" w14:lon="0" w14:rev="0"/>
                  </w14:lightRig>
                </w14:scene3d>
              </w:rPr>
              <w:t>1.4.3.</w:t>
            </w:r>
            <w:r w:rsidR="00176069" w:rsidRPr="002A52A4">
              <w:rPr>
                <w:rFonts w:asciiTheme="minorHAnsi" w:hAnsiTheme="minorHAnsi"/>
                <w:noProof/>
                <w:kern w:val="0"/>
                <w:sz w:val="22"/>
                <w:szCs w:val="22"/>
                <w:lang w:eastAsia="es-EC"/>
              </w:rPr>
              <w:tab/>
            </w:r>
            <w:r w:rsidR="00176069" w:rsidRPr="002A52A4">
              <w:rPr>
                <w:rStyle w:val="Hipervnculo"/>
                <w:noProof/>
              </w:rPr>
              <w:t>The Distributed Real-Time Specification for Java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_Toc421180702 \h </w:instrText>
            </w:r>
            <w:r w:rsidR="00176069" w:rsidRPr="002A52A4">
              <w:rPr>
                <w:noProof/>
                <w:webHidden/>
              </w:rPr>
            </w:r>
            <w:r w:rsidR="00176069" w:rsidRPr="002A52A4">
              <w:rPr>
                <w:noProof/>
                <w:webHidden/>
              </w:rPr>
              <w:fldChar w:fldCharType="separate"/>
            </w:r>
            <w:r w:rsidR="00705AE8" w:rsidRPr="002A52A4">
              <w:rPr>
                <w:noProof/>
                <w:webHidden/>
              </w:rPr>
              <w:t>14</w:t>
            </w:r>
            <w:r w:rsidR="00176069" w:rsidRPr="002A52A4">
              <w:rPr>
                <w:noProof/>
                <w:webHidden/>
              </w:rPr>
              <w:fldChar w:fldCharType="end"/>
            </w:r>
          </w:hyperlink>
        </w:p>
        <w:p w14:paraId="0910F9FE"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03" w:history="1">
            <w:r w:rsidR="00176069" w:rsidRPr="002A52A4">
              <w:rPr>
                <w:rStyle w:val="Hipervnculo"/>
                <w:noProof/>
                <w14:scene3d>
                  <w14:camera w14:prst="orthographicFront"/>
                  <w14:lightRig w14:rig="threePt" w14:dir="t">
                    <w14:rot w14:lat="0" w14:lon="0" w14:rev="0"/>
                  </w14:lightRig>
                </w14:scene3d>
              </w:rPr>
              <w:t>1.4.4.</w:t>
            </w:r>
            <w:r w:rsidR="00176069" w:rsidRPr="002A52A4">
              <w:rPr>
                <w:rFonts w:asciiTheme="minorHAnsi" w:hAnsiTheme="minorHAnsi"/>
                <w:noProof/>
                <w:kern w:val="0"/>
                <w:sz w:val="22"/>
                <w:szCs w:val="22"/>
                <w:lang w:eastAsia="es-EC"/>
              </w:rPr>
              <w:tab/>
            </w:r>
            <w:r w:rsidR="00176069" w:rsidRPr="002A52A4">
              <w:rPr>
                <w:rStyle w:val="Hipervnculo"/>
                <w:noProof/>
              </w:rPr>
              <w:t>The Data Distribution Service for Real-Time Systems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_Toc421180703 \h </w:instrText>
            </w:r>
            <w:r w:rsidR="00176069" w:rsidRPr="002A52A4">
              <w:rPr>
                <w:noProof/>
                <w:webHidden/>
              </w:rPr>
            </w:r>
            <w:r w:rsidR="00176069" w:rsidRPr="002A52A4">
              <w:rPr>
                <w:noProof/>
                <w:webHidden/>
              </w:rPr>
              <w:fldChar w:fldCharType="separate"/>
            </w:r>
            <w:r w:rsidR="00705AE8" w:rsidRPr="002A52A4">
              <w:rPr>
                <w:noProof/>
                <w:webHidden/>
              </w:rPr>
              <w:t>16</w:t>
            </w:r>
            <w:r w:rsidR="00176069" w:rsidRPr="002A52A4">
              <w:rPr>
                <w:noProof/>
                <w:webHidden/>
              </w:rPr>
              <w:fldChar w:fldCharType="end"/>
            </w:r>
          </w:hyperlink>
        </w:p>
        <w:p w14:paraId="6B533C91" w14:textId="77777777" w:rsidR="00176069" w:rsidRPr="002A52A4" w:rsidRDefault="00962FCB">
          <w:pPr>
            <w:pStyle w:val="TDC2"/>
            <w:rPr>
              <w:rFonts w:asciiTheme="minorHAnsi" w:hAnsiTheme="minorHAnsi"/>
              <w:noProof/>
              <w:kern w:val="0"/>
              <w:sz w:val="22"/>
              <w:szCs w:val="22"/>
              <w:lang w:eastAsia="es-EC"/>
            </w:rPr>
          </w:pPr>
          <w:hyperlink w:anchor="_Toc421180704" w:history="1">
            <w:r w:rsidR="00176069" w:rsidRPr="002A52A4">
              <w:rPr>
                <w:rStyle w:val="Hipervnculo"/>
                <w:noProof/>
                <w14:scene3d>
                  <w14:camera w14:prst="orthographicFront"/>
                  <w14:lightRig w14:rig="threePt" w14:dir="t">
                    <w14:rot w14:lat="0" w14:lon="0" w14:rev="0"/>
                  </w14:lightRig>
                </w14:scene3d>
              </w:rPr>
              <w:t>1.5.</w:t>
            </w:r>
            <w:r w:rsidR="00176069" w:rsidRPr="002A52A4">
              <w:rPr>
                <w:rFonts w:asciiTheme="minorHAnsi" w:hAnsiTheme="minorHAnsi"/>
                <w:noProof/>
                <w:kern w:val="0"/>
                <w:sz w:val="22"/>
                <w:szCs w:val="22"/>
                <w:lang w:eastAsia="es-EC"/>
              </w:rPr>
              <w:tab/>
            </w:r>
            <w:r w:rsidR="00176069" w:rsidRPr="002A52A4">
              <w:rPr>
                <w:rStyle w:val="Hipervnculo"/>
                <w:noProof/>
              </w:rPr>
              <w:t>COMPARACIÓN ENTRE LAS DIFERENTES TECNOLOGÍAS DE MIDDLEWARES DE COMUNICACIÓN DE TIEMPO REAL.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_Toc421180704 \h </w:instrText>
            </w:r>
            <w:r w:rsidR="00176069" w:rsidRPr="002A52A4">
              <w:rPr>
                <w:noProof/>
                <w:webHidden/>
              </w:rPr>
            </w:r>
            <w:r w:rsidR="00176069" w:rsidRPr="002A52A4">
              <w:rPr>
                <w:noProof/>
                <w:webHidden/>
              </w:rPr>
              <w:fldChar w:fldCharType="separate"/>
            </w:r>
            <w:r w:rsidR="00705AE8" w:rsidRPr="002A52A4">
              <w:rPr>
                <w:noProof/>
                <w:webHidden/>
              </w:rPr>
              <w:t>19</w:t>
            </w:r>
            <w:r w:rsidR="00176069" w:rsidRPr="002A52A4">
              <w:rPr>
                <w:noProof/>
                <w:webHidden/>
              </w:rPr>
              <w:fldChar w:fldCharType="end"/>
            </w:r>
          </w:hyperlink>
        </w:p>
        <w:p w14:paraId="734788D3"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05" w:history="1">
            <w:r w:rsidR="00176069" w:rsidRPr="002A52A4">
              <w:rPr>
                <w:rStyle w:val="Hipervnculo"/>
                <w:noProof/>
                <w14:scene3d>
                  <w14:camera w14:prst="orthographicFront"/>
                  <w14:lightRig w14:rig="threePt" w14:dir="t">
                    <w14:rot w14:lat="0" w14:lon="0" w14:rev="0"/>
                  </w14:lightRig>
                </w14:scene3d>
              </w:rPr>
              <w:t>1.5.1.</w:t>
            </w:r>
            <w:r w:rsidR="00176069" w:rsidRPr="002A52A4">
              <w:rPr>
                <w:rFonts w:asciiTheme="minorHAnsi" w:hAnsiTheme="minorHAnsi"/>
                <w:noProof/>
                <w:kern w:val="0"/>
                <w:sz w:val="22"/>
                <w:szCs w:val="22"/>
                <w:lang w:eastAsia="es-EC"/>
              </w:rPr>
              <w:tab/>
            </w:r>
            <w:r w:rsidR="00176069" w:rsidRPr="002A52A4">
              <w:rPr>
                <w:rStyle w:val="Hipervnculo"/>
                <w:noProof/>
              </w:rPr>
              <w:t>Gestión de los recursos del procesador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_Toc421180705 \h </w:instrText>
            </w:r>
            <w:r w:rsidR="00176069" w:rsidRPr="002A52A4">
              <w:rPr>
                <w:noProof/>
                <w:webHidden/>
              </w:rPr>
            </w:r>
            <w:r w:rsidR="00176069" w:rsidRPr="002A52A4">
              <w:rPr>
                <w:noProof/>
                <w:webHidden/>
              </w:rPr>
              <w:fldChar w:fldCharType="separate"/>
            </w:r>
            <w:r w:rsidR="00705AE8" w:rsidRPr="002A52A4">
              <w:rPr>
                <w:noProof/>
                <w:webHidden/>
              </w:rPr>
              <w:t>20</w:t>
            </w:r>
            <w:r w:rsidR="00176069" w:rsidRPr="002A52A4">
              <w:rPr>
                <w:noProof/>
                <w:webHidden/>
              </w:rPr>
              <w:fldChar w:fldCharType="end"/>
            </w:r>
          </w:hyperlink>
        </w:p>
        <w:p w14:paraId="1A58F420"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06" w:history="1">
            <w:r w:rsidR="00176069" w:rsidRPr="002A52A4">
              <w:rPr>
                <w:rStyle w:val="Hipervnculo"/>
                <w:noProof/>
                <w14:scene3d>
                  <w14:camera w14:prst="orthographicFront"/>
                  <w14:lightRig w14:rig="threePt" w14:dir="t">
                    <w14:rot w14:lat="0" w14:lon="0" w14:rev="0"/>
                  </w14:lightRig>
                </w14:scene3d>
              </w:rPr>
              <w:t>1.5.2.</w:t>
            </w:r>
            <w:r w:rsidR="00176069" w:rsidRPr="002A52A4">
              <w:rPr>
                <w:rFonts w:asciiTheme="minorHAnsi" w:hAnsiTheme="minorHAnsi"/>
                <w:noProof/>
                <w:kern w:val="0"/>
                <w:sz w:val="22"/>
                <w:szCs w:val="22"/>
                <w:lang w:eastAsia="es-EC"/>
              </w:rPr>
              <w:tab/>
            </w:r>
            <w:r w:rsidR="00176069" w:rsidRPr="002A52A4">
              <w:rPr>
                <w:rStyle w:val="Hipervnculo"/>
                <w:noProof/>
              </w:rPr>
              <w:t>Gestión de recursos de red</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_Toc421180706 \h </w:instrText>
            </w:r>
            <w:r w:rsidR="00176069" w:rsidRPr="002A52A4">
              <w:rPr>
                <w:noProof/>
                <w:webHidden/>
              </w:rPr>
            </w:r>
            <w:r w:rsidR="00176069" w:rsidRPr="002A52A4">
              <w:rPr>
                <w:noProof/>
                <w:webHidden/>
              </w:rPr>
              <w:fldChar w:fldCharType="separate"/>
            </w:r>
            <w:r w:rsidR="00705AE8" w:rsidRPr="002A52A4">
              <w:rPr>
                <w:noProof/>
                <w:webHidden/>
              </w:rPr>
              <w:t>23</w:t>
            </w:r>
            <w:r w:rsidR="00176069" w:rsidRPr="002A52A4">
              <w:rPr>
                <w:noProof/>
                <w:webHidden/>
              </w:rPr>
              <w:fldChar w:fldCharType="end"/>
            </w:r>
          </w:hyperlink>
        </w:p>
        <w:p w14:paraId="619A31A3"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07" w:history="1">
            <w:r w:rsidR="00176069" w:rsidRPr="002A52A4">
              <w:rPr>
                <w:rStyle w:val="Hipervnculo"/>
                <w:noProof/>
                <w14:scene3d>
                  <w14:camera w14:prst="orthographicFront"/>
                  <w14:lightRig w14:rig="threePt" w14:dir="t">
                    <w14:rot w14:lat="0" w14:lon="0" w14:rev="0"/>
                  </w14:lightRig>
                </w14:scene3d>
              </w:rPr>
              <w:t>1.5.3.</w:t>
            </w:r>
            <w:r w:rsidR="00176069" w:rsidRPr="002A52A4">
              <w:rPr>
                <w:rFonts w:asciiTheme="minorHAnsi" w:hAnsiTheme="minorHAnsi"/>
                <w:noProof/>
                <w:kern w:val="0"/>
                <w:sz w:val="22"/>
                <w:szCs w:val="22"/>
                <w:lang w:eastAsia="es-EC"/>
              </w:rPr>
              <w:tab/>
            </w:r>
            <w:r w:rsidR="00176069" w:rsidRPr="002A52A4">
              <w:rPr>
                <w:rStyle w:val="Hipervnculo"/>
                <w:noProof/>
              </w:rPr>
              <w:t>Cuadro Comparativo de las diferentes tecnologías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_Toc421180707 \h </w:instrText>
            </w:r>
            <w:r w:rsidR="00176069" w:rsidRPr="002A52A4">
              <w:rPr>
                <w:noProof/>
                <w:webHidden/>
              </w:rPr>
            </w:r>
            <w:r w:rsidR="00176069" w:rsidRPr="002A52A4">
              <w:rPr>
                <w:noProof/>
                <w:webHidden/>
              </w:rPr>
              <w:fldChar w:fldCharType="separate"/>
            </w:r>
            <w:r w:rsidR="00705AE8" w:rsidRPr="002A52A4">
              <w:rPr>
                <w:noProof/>
                <w:webHidden/>
              </w:rPr>
              <w:t>25</w:t>
            </w:r>
            <w:r w:rsidR="00176069" w:rsidRPr="002A52A4">
              <w:rPr>
                <w:noProof/>
                <w:webHidden/>
              </w:rPr>
              <w:fldChar w:fldCharType="end"/>
            </w:r>
          </w:hyperlink>
        </w:p>
        <w:p w14:paraId="736F1506" w14:textId="77777777" w:rsidR="00176069" w:rsidRPr="002A52A4" w:rsidRDefault="00962FCB">
          <w:pPr>
            <w:pStyle w:val="TDC2"/>
            <w:rPr>
              <w:rFonts w:asciiTheme="minorHAnsi" w:hAnsiTheme="minorHAnsi"/>
              <w:noProof/>
              <w:kern w:val="0"/>
              <w:sz w:val="22"/>
              <w:szCs w:val="22"/>
              <w:lang w:eastAsia="es-EC"/>
            </w:rPr>
          </w:pPr>
          <w:hyperlink w:anchor="_Toc421180708" w:history="1">
            <w:r w:rsidR="00176069" w:rsidRPr="002A52A4">
              <w:rPr>
                <w:rStyle w:val="Hipervnculo"/>
                <w:noProof/>
                <w14:scene3d>
                  <w14:camera w14:prst="orthographicFront"/>
                  <w14:lightRig w14:rig="threePt" w14:dir="t">
                    <w14:rot w14:lat="0" w14:lon="0" w14:rev="0"/>
                  </w14:lightRig>
                </w14:scene3d>
              </w:rPr>
              <w:t>1.6.</w:t>
            </w:r>
            <w:r w:rsidR="00176069" w:rsidRPr="002A52A4">
              <w:rPr>
                <w:rFonts w:asciiTheme="minorHAnsi" w:hAnsiTheme="minorHAnsi"/>
                <w:noProof/>
                <w:kern w:val="0"/>
                <w:sz w:val="22"/>
                <w:szCs w:val="22"/>
                <w:lang w:eastAsia="es-EC"/>
              </w:rPr>
              <w:tab/>
            </w:r>
            <w:r w:rsidR="00176069" w:rsidRPr="002A52A4">
              <w:rPr>
                <w:rStyle w:val="Hipervnculo"/>
                <w:noProof/>
              </w:rPr>
              <w:t>CARACTERÍSTICAS Y FUNCIONALIDADES DEL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_Toc421180708 \h </w:instrText>
            </w:r>
            <w:r w:rsidR="00176069" w:rsidRPr="002A52A4">
              <w:rPr>
                <w:noProof/>
                <w:webHidden/>
              </w:rPr>
            </w:r>
            <w:r w:rsidR="00176069" w:rsidRPr="002A52A4">
              <w:rPr>
                <w:noProof/>
                <w:webHidden/>
              </w:rPr>
              <w:fldChar w:fldCharType="separate"/>
            </w:r>
            <w:r w:rsidR="00705AE8" w:rsidRPr="002A52A4">
              <w:rPr>
                <w:noProof/>
                <w:webHidden/>
              </w:rPr>
              <w:t>26</w:t>
            </w:r>
            <w:r w:rsidR="00176069" w:rsidRPr="002A52A4">
              <w:rPr>
                <w:noProof/>
                <w:webHidden/>
              </w:rPr>
              <w:fldChar w:fldCharType="end"/>
            </w:r>
          </w:hyperlink>
        </w:p>
        <w:p w14:paraId="07868D15"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09" w:history="1">
            <w:r w:rsidR="00176069" w:rsidRPr="002A52A4">
              <w:rPr>
                <w:rStyle w:val="Hipervnculo"/>
                <w:noProof/>
                <w14:scene3d>
                  <w14:camera w14:prst="orthographicFront"/>
                  <w14:lightRig w14:rig="threePt" w14:dir="t">
                    <w14:rot w14:lat="0" w14:lon="0" w14:rev="0"/>
                  </w14:lightRig>
                </w14:scene3d>
              </w:rPr>
              <w:t>1.6.1.</w:t>
            </w:r>
            <w:r w:rsidR="00176069" w:rsidRPr="002A52A4">
              <w:rPr>
                <w:rFonts w:asciiTheme="minorHAnsi" w:hAnsiTheme="minorHAnsi"/>
                <w:noProof/>
                <w:kern w:val="0"/>
                <w:sz w:val="22"/>
                <w:szCs w:val="22"/>
                <w:lang w:eastAsia="es-EC"/>
              </w:rPr>
              <w:tab/>
            </w:r>
            <w:r w:rsidR="00176069" w:rsidRPr="002A52A4">
              <w:rPr>
                <w:rStyle w:val="Hipervnculo"/>
                <w:noProof/>
              </w:rPr>
              <w:t>Características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_Toc421180709 \h </w:instrText>
            </w:r>
            <w:r w:rsidR="00176069" w:rsidRPr="002A52A4">
              <w:rPr>
                <w:noProof/>
                <w:webHidden/>
              </w:rPr>
            </w:r>
            <w:r w:rsidR="00176069" w:rsidRPr="002A52A4">
              <w:rPr>
                <w:noProof/>
                <w:webHidden/>
              </w:rPr>
              <w:fldChar w:fldCharType="separate"/>
            </w:r>
            <w:r w:rsidR="00705AE8" w:rsidRPr="002A52A4">
              <w:rPr>
                <w:noProof/>
                <w:webHidden/>
              </w:rPr>
              <w:t>26</w:t>
            </w:r>
            <w:r w:rsidR="00176069" w:rsidRPr="002A52A4">
              <w:rPr>
                <w:noProof/>
                <w:webHidden/>
              </w:rPr>
              <w:fldChar w:fldCharType="end"/>
            </w:r>
          </w:hyperlink>
        </w:p>
        <w:p w14:paraId="4FDF0285"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10" w:history="1">
            <w:r w:rsidR="00176069" w:rsidRPr="002A52A4">
              <w:rPr>
                <w:rStyle w:val="Hipervnculo"/>
                <w:noProof/>
                <w14:scene3d>
                  <w14:camera w14:prst="orthographicFront"/>
                  <w14:lightRig w14:rig="threePt" w14:dir="t">
                    <w14:rot w14:lat="0" w14:lon="0" w14:rev="0"/>
                  </w14:lightRig>
                </w14:scene3d>
              </w:rPr>
              <w:t>1.6.2.</w:t>
            </w:r>
            <w:r w:rsidR="00176069" w:rsidRPr="002A52A4">
              <w:rPr>
                <w:rFonts w:asciiTheme="minorHAnsi" w:hAnsiTheme="minorHAnsi"/>
                <w:noProof/>
                <w:kern w:val="0"/>
                <w:sz w:val="22"/>
                <w:szCs w:val="22"/>
                <w:lang w:eastAsia="es-EC"/>
              </w:rPr>
              <w:tab/>
            </w:r>
            <w:r w:rsidR="00176069" w:rsidRPr="002A52A4">
              <w:rPr>
                <w:rStyle w:val="Hipervnculo"/>
                <w:noProof/>
              </w:rPr>
              <w:t>Funcionalidades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_Toc421180710 \h </w:instrText>
            </w:r>
            <w:r w:rsidR="00176069" w:rsidRPr="002A52A4">
              <w:rPr>
                <w:noProof/>
                <w:webHidden/>
              </w:rPr>
            </w:r>
            <w:r w:rsidR="00176069" w:rsidRPr="002A52A4">
              <w:rPr>
                <w:noProof/>
                <w:webHidden/>
              </w:rPr>
              <w:fldChar w:fldCharType="separate"/>
            </w:r>
            <w:r w:rsidR="00705AE8" w:rsidRPr="002A52A4">
              <w:rPr>
                <w:noProof/>
                <w:webHidden/>
              </w:rPr>
              <w:t>41</w:t>
            </w:r>
            <w:r w:rsidR="00176069" w:rsidRPr="002A52A4">
              <w:rPr>
                <w:noProof/>
                <w:webHidden/>
              </w:rPr>
              <w:fldChar w:fldCharType="end"/>
            </w:r>
          </w:hyperlink>
        </w:p>
        <w:p w14:paraId="39708262" w14:textId="77777777" w:rsidR="00176069" w:rsidRPr="002A52A4" w:rsidRDefault="00962FCB">
          <w:pPr>
            <w:pStyle w:val="TDC1"/>
            <w:tabs>
              <w:tab w:val="left" w:pos="1350"/>
              <w:tab w:val="right" w:leader="dot" w:pos="9017"/>
            </w:tabs>
            <w:rPr>
              <w:rFonts w:asciiTheme="minorHAnsi" w:hAnsiTheme="minorHAnsi"/>
              <w:noProof/>
              <w:kern w:val="0"/>
              <w:sz w:val="22"/>
              <w:szCs w:val="22"/>
              <w:lang w:eastAsia="es-EC"/>
            </w:rPr>
          </w:pPr>
          <w:hyperlink w:anchor="_Toc421180711" w:history="1">
            <w:r w:rsidR="00176069" w:rsidRPr="002A52A4">
              <w:rPr>
                <w:rStyle w:val="Hipervnculo"/>
                <w:noProof/>
              </w:rPr>
              <w:t>2.</w:t>
            </w:r>
            <w:r w:rsidR="00176069" w:rsidRPr="002A52A4">
              <w:rPr>
                <w:rFonts w:asciiTheme="minorHAnsi" w:hAnsiTheme="minorHAnsi"/>
                <w:noProof/>
                <w:kern w:val="0"/>
                <w:sz w:val="22"/>
                <w:szCs w:val="22"/>
                <w:lang w:eastAsia="es-EC"/>
              </w:rPr>
              <w:tab/>
            </w:r>
            <w:r w:rsidR="00176069" w:rsidRPr="002A52A4">
              <w:rPr>
                <w:rStyle w:val="Hipervnculo"/>
                <w:noProof/>
              </w:rPr>
              <w:t>CAPÍTULO II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_Toc421180711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2C46A9D1" w14:textId="77777777" w:rsidR="00176069" w:rsidRPr="002A52A4" w:rsidRDefault="00962FCB">
          <w:pPr>
            <w:pStyle w:val="TDC2"/>
            <w:rPr>
              <w:rFonts w:asciiTheme="minorHAnsi" w:hAnsiTheme="minorHAnsi"/>
              <w:noProof/>
              <w:kern w:val="0"/>
              <w:sz w:val="22"/>
              <w:szCs w:val="22"/>
              <w:lang w:eastAsia="es-EC"/>
            </w:rPr>
          </w:pPr>
          <w:hyperlink w:anchor="_Toc421180712" w:history="1">
            <w:r w:rsidR="00176069" w:rsidRPr="002A52A4">
              <w:rPr>
                <w:rStyle w:val="Hipervnculo"/>
                <w:noProof/>
              </w:rPr>
              <w:t>ANÁLISIS DE REQUISITOS PARA LA IMPLEMENTACIÓN DE UN MÓDULO QUE SOPORTE EL PROTOCOLO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_Toc421180712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2DED83F4" w14:textId="77777777" w:rsidR="00176069" w:rsidRPr="002A52A4" w:rsidRDefault="00962FCB">
          <w:pPr>
            <w:pStyle w:val="TDC2"/>
            <w:rPr>
              <w:rFonts w:asciiTheme="minorHAnsi" w:hAnsiTheme="minorHAnsi"/>
              <w:noProof/>
              <w:kern w:val="0"/>
              <w:sz w:val="22"/>
              <w:szCs w:val="22"/>
              <w:lang w:eastAsia="es-EC"/>
            </w:rPr>
          </w:pPr>
          <w:hyperlink w:anchor="_Toc421180713" w:history="1">
            <w:r w:rsidR="00176069" w:rsidRPr="002A52A4">
              <w:rPr>
                <w:rStyle w:val="Hipervnculo"/>
                <w:noProof/>
                <w14:scene3d>
                  <w14:camera w14:prst="orthographicFront"/>
                  <w14:lightRig w14:rig="threePt" w14:dir="t">
                    <w14:rot w14:lat="0" w14:lon="0" w14:rev="0"/>
                  </w14:lightRig>
                </w14:scene3d>
              </w:rPr>
              <w:t>2.1.</w:t>
            </w:r>
            <w:r w:rsidR="00176069" w:rsidRPr="002A52A4">
              <w:rPr>
                <w:rFonts w:asciiTheme="minorHAnsi" w:hAnsiTheme="minorHAnsi"/>
                <w:noProof/>
                <w:kern w:val="0"/>
                <w:sz w:val="22"/>
                <w:szCs w:val="22"/>
                <w:lang w:eastAsia="es-EC"/>
              </w:rPr>
              <w:tab/>
            </w:r>
            <w:r w:rsidR="00176069" w:rsidRPr="002A52A4">
              <w:rPr>
                <w:rStyle w:val="Hipervnculo"/>
                <w:noProof/>
              </w:rPr>
              <w:t>INTRODUCCIÓN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_Toc421180713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0BEBF6FE" w14:textId="77777777" w:rsidR="00176069" w:rsidRPr="002A52A4" w:rsidRDefault="00962FCB">
          <w:pPr>
            <w:pStyle w:val="TDC2"/>
            <w:rPr>
              <w:rFonts w:asciiTheme="minorHAnsi" w:hAnsiTheme="minorHAnsi"/>
              <w:noProof/>
              <w:kern w:val="0"/>
              <w:sz w:val="22"/>
              <w:szCs w:val="22"/>
              <w:lang w:eastAsia="es-EC"/>
            </w:rPr>
          </w:pPr>
          <w:hyperlink w:anchor="_Toc421180714" w:history="1">
            <w:r w:rsidR="00176069" w:rsidRPr="002A52A4">
              <w:rPr>
                <w:rStyle w:val="Hipervnculo"/>
                <w:noProof/>
                <w14:scene3d>
                  <w14:camera w14:prst="orthographicFront"/>
                  <w14:lightRig w14:rig="threePt" w14:dir="t">
                    <w14:rot w14:lat="0" w14:lon="0" w14:rev="0"/>
                  </w14:lightRig>
                </w14:scene3d>
              </w:rPr>
              <w:t>2.2.</w:t>
            </w:r>
            <w:r w:rsidR="00176069" w:rsidRPr="002A52A4">
              <w:rPr>
                <w:rFonts w:asciiTheme="minorHAnsi" w:hAnsiTheme="minorHAnsi"/>
                <w:noProof/>
                <w:kern w:val="0"/>
                <w:sz w:val="22"/>
                <w:szCs w:val="22"/>
                <w:lang w:eastAsia="es-EC"/>
              </w:rPr>
              <w:tab/>
            </w:r>
            <w:r w:rsidR="00176069" w:rsidRPr="002A52A4">
              <w:rPr>
                <w:rStyle w:val="Hipervnculo"/>
                <w:noProof/>
              </w:rPr>
              <w:t>ANÁLISIS DE PAQUETES DE LOS DIFERENTES 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_Toc421180714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766F2F75"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15" w:history="1">
            <w:r w:rsidR="00176069" w:rsidRPr="002A52A4">
              <w:rPr>
                <w:rStyle w:val="Hipervnculo"/>
                <w:noProof/>
                <w14:scene3d>
                  <w14:camera w14:prst="orthographicFront"/>
                  <w14:lightRig w14:rig="threePt" w14:dir="t">
                    <w14:rot w14:lat="0" w14:lon="0" w14:rev="0"/>
                  </w14:lightRig>
                </w14:scene3d>
              </w:rPr>
              <w:t>2.2.1.</w:t>
            </w:r>
            <w:r w:rsidR="00176069" w:rsidRPr="002A52A4">
              <w:rPr>
                <w:rFonts w:asciiTheme="minorHAnsi" w:hAnsiTheme="minorHAnsi"/>
                <w:noProof/>
                <w:kern w:val="0"/>
                <w:sz w:val="22"/>
                <w:szCs w:val="22"/>
                <w:lang w:eastAsia="es-EC"/>
              </w:rPr>
              <w:tab/>
            </w:r>
            <w:r w:rsidR="00176069" w:rsidRPr="002A52A4">
              <w:rPr>
                <w:rStyle w:val="Hipervnculo"/>
                <w:noProof/>
              </w:rPr>
              <w:t>Estructura de los 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_Toc421180715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227C9CC2"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16" w:history="1">
            <w:r w:rsidR="00176069" w:rsidRPr="002A52A4">
              <w:rPr>
                <w:rStyle w:val="Hipervnculo"/>
                <w:noProof/>
                <w14:scene3d>
                  <w14:camera w14:prst="orthographicFront"/>
                  <w14:lightRig w14:rig="threePt" w14:dir="t">
                    <w14:rot w14:lat="0" w14:lon="0" w14:rev="0"/>
                  </w14:lightRig>
                </w14:scene3d>
              </w:rPr>
              <w:t>2.2.2.</w:t>
            </w:r>
            <w:r w:rsidR="00176069" w:rsidRPr="002A52A4">
              <w:rPr>
                <w:rFonts w:asciiTheme="minorHAnsi" w:hAnsiTheme="minorHAnsi"/>
                <w:noProof/>
                <w:kern w:val="0"/>
                <w:sz w:val="22"/>
                <w:szCs w:val="22"/>
                <w:lang w:eastAsia="es-EC"/>
              </w:rPr>
              <w:tab/>
            </w:r>
            <w:r w:rsidR="00176069" w:rsidRPr="002A52A4">
              <w:rPr>
                <w:rStyle w:val="Hipervnculo"/>
                <w:noProof/>
              </w:rPr>
              <w:t>Estructura de los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_Toc421180716 \h </w:instrText>
            </w:r>
            <w:r w:rsidR="00176069" w:rsidRPr="002A52A4">
              <w:rPr>
                <w:noProof/>
                <w:webHidden/>
              </w:rPr>
            </w:r>
            <w:r w:rsidR="00176069" w:rsidRPr="002A52A4">
              <w:rPr>
                <w:noProof/>
                <w:webHidden/>
              </w:rPr>
              <w:fldChar w:fldCharType="separate"/>
            </w:r>
            <w:r w:rsidR="00705AE8" w:rsidRPr="002A52A4">
              <w:rPr>
                <w:noProof/>
                <w:webHidden/>
              </w:rPr>
              <w:t>48</w:t>
            </w:r>
            <w:r w:rsidR="00176069" w:rsidRPr="002A52A4">
              <w:rPr>
                <w:noProof/>
                <w:webHidden/>
              </w:rPr>
              <w:fldChar w:fldCharType="end"/>
            </w:r>
          </w:hyperlink>
        </w:p>
        <w:p w14:paraId="21967EB1"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17" w:history="1">
            <w:r w:rsidR="00176069" w:rsidRPr="002A52A4">
              <w:rPr>
                <w:rStyle w:val="Hipervnculo"/>
                <w:noProof/>
                <w14:scene3d>
                  <w14:camera w14:prst="orthographicFront"/>
                  <w14:lightRig w14:rig="threePt" w14:dir="t">
                    <w14:rot w14:lat="0" w14:lon="0" w14:rev="0"/>
                  </w14:lightRig>
                </w14:scene3d>
              </w:rPr>
              <w:t>2.2.3.</w:t>
            </w:r>
            <w:r w:rsidR="00176069" w:rsidRPr="002A52A4">
              <w:rPr>
                <w:rFonts w:asciiTheme="minorHAnsi" w:hAnsiTheme="minorHAnsi"/>
                <w:noProof/>
                <w:kern w:val="0"/>
                <w:sz w:val="22"/>
                <w:szCs w:val="22"/>
                <w:lang w:eastAsia="es-EC"/>
              </w:rPr>
              <w:tab/>
            </w:r>
            <w:r w:rsidR="00176069" w:rsidRPr="002A52A4">
              <w:rPr>
                <w:rStyle w:val="Hipervnculo"/>
                <w:noProof/>
              </w:rPr>
              <w:t>AckNackSubmessage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_Toc421180717 \h </w:instrText>
            </w:r>
            <w:r w:rsidR="00176069" w:rsidRPr="002A52A4">
              <w:rPr>
                <w:noProof/>
                <w:webHidden/>
              </w:rPr>
            </w:r>
            <w:r w:rsidR="00176069" w:rsidRPr="002A52A4">
              <w:rPr>
                <w:noProof/>
                <w:webHidden/>
              </w:rPr>
              <w:fldChar w:fldCharType="separate"/>
            </w:r>
            <w:r w:rsidR="00705AE8" w:rsidRPr="002A52A4">
              <w:rPr>
                <w:noProof/>
                <w:webHidden/>
              </w:rPr>
              <w:t>49</w:t>
            </w:r>
            <w:r w:rsidR="00176069" w:rsidRPr="002A52A4">
              <w:rPr>
                <w:noProof/>
                <w:webHidden/>
              </w:rPr>
              <w:fldChar w:fldCharType="end"/>
            </w:r>
          </w:hyperlink>
        </w:p>
        <w:p w14:paraId="25871954"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18" w:history="1">
            <w:r w:rsidR="00176069" w:rsidRPr="002A52A4">
              <w:rPr>
                <w:rStyle w:val="Hipervnculo"/>
                <w:noProof/>
                <w14:scene3d>
                  <w14:camera w14:prst="orthographicFront"/>
                  <w14:lightRig w14:rig="threePt" w14:dir="t">
                    <w14:rot w14:lat="0" w14:lon="0" w14:rev="0"/>
                  </w14:lightRig>
                </w14:scene3d>
              </w:rPr>
              <w:t>2.2.4.</w:t>
            </w:r>
            <w:r w:rsidR="00176069" w:rsidRPr="002A52A4">
              <w:rPr>
                <w:rFonts w:asciiTheme="minorHAnsi" w:hAnsiTheme="minorHAnsi"/>
                <w:noProof/>
                <w:kern w:val="0"/>
                <w:sz w:val="22"/>
                <w:szCs w:val="22"/>
                <w:lang w:eastAsia="es-EC"/>
              </w:rPr>
              <w:tab/>
            </w:r>
            <w:r w:rsidR="00176069" w:rsidRPr="002A52A4">
              <w:rPr>
                <w:rStyle w:val="Hipervnculo"/>
                <w:noProof/>
              </w:rPr>
              <w:t>DataSubmessage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_Toc421180718 \h </w:instrText>
            </w:r>
            <w:r w:rsidR="00176069" w:rsidRPr="002A52A4">
              <w:rPr>
                <w:noProof/>
                <w:webHidden/>
              </w:rPr>
            </w:r>
            <w:r w:rsidR="00176069" w:rsidRPr="002A52A4">
              <w:rPr>
                <w:noProof/>
                <w:webHidden/>
              </w:rPr>
              <w:fldChar w:fldCharType="separate"/>
            </w:r>
            <w:r w:rsidR="00705AE8" w:rsidRPr="002A52A4">
              <w:rPr>
                <w:noProof/>
                <w:webHidden/>
              </w:rPr>
              <w:t>52</w:t>
            </w:r>
            <w:r w:rsidR="00176069" w:rsidRPr="002A52A4">
              <w:rPr>
                <w:noProof/>
                <w:webHidden/>
              </w:rPr>
              <w:fldChar w:fldCharType="end"/>
            </w:r>
          </w:hyperlink>
        </w:p>
        <w:p w14:paraId="4AE37ADD"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19" w:history="1">
            <w:r w:rsidR="00176069" w:rsidRPr="002A52A4">
              <w:rPr>
                <w:rStyle w:val="Hipervnculo"/>
                <w:noProof/>
                <w14:scene3d>
                  <w14:camera w14:prst="orthographicFront"/>
                  <w14:lightRig w14:rig="threePt" w14:dir="t">
                    <w14:rot w14:lat="0" w14:lon="0" w14:rev="0"/>
                  </w14:lightRig>
                </w14:scene3d>
              </w:rPr>
              <w:t>2.2.5.</w:t>
            </w:r>
            <w:r w:rsidR="00176069" w:rsidRPr="002A52A4">
              <w:rPr>
                <w:rFonts w:asciiTheme="minorHAnsi" w:hAnsiTheme="minorHAnsi"/>
                <w:noProof/>
                <w:kern w:val="0"/>
                <w:sz w:val="22"/>
                <w:szCs w:val="22"/>
                <w:lang w:eastAsia="es-EC"/>
              </w:rPr>
              <w:tab/>
            </w:r>
            <w:r w:rsidR="00176069" w:rsidRPr="002A52A4">
              <w:rPr>
                <w:rStyle w:val="Hipervnculo"/>
                <w:noProof/>
              </w:rPr>
              <w:t>DataFragSubmessage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_Toc421180719 \h </w:instrText>
            </w:r>
            <w:r w:rsidR="00176069" w:rsidRPr="002A52A4">
              <w:rPr>
                <w:noProof/>
                <w:webHidden/>
              </w:rPr>
            </w:r>
            <w:r w:rsidR="00176069" w:rsidRPr="002A52A4">
              <w:rPr>
                <w:noProof/>
                <w:webHidden/>
              </w:rPr>
              <w:fldChar w:fldCharType="separate"/>
            </w:r>
            <w:r w:rsidR="00705AE8" w:rsidRPr="002A52A4">
              <w:rPr>
                <w:noProof/>
                <w:webHidden/>
              </w:rPr>
              <w:t>57</w:t>
            </w:r>
            <w:r w:rsidR="00176069" w:rsidRPr="002A52A4">
              <w:rPr>
                <w:noProof/>
                <w:webHidden/>
              </w:rPr>
              <w:fldChar w:fldCharType="end"/>
            </w:r>
          </w:hyperlink>
        </w:p>
        <w:p w14:paraId="13ED57D7"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20" w:history="1">
            <w:r w:rsidR="00176069" w:rsidRPr="002A52A4">
              <w:rPr>
                <w:rStyle w:val="Hipervnculo"/>
                <w:noProof/>
                <w14:scene3d>
                  <w14:camera w14:prst="orthographicFront"/>
                  <w14:lightRig w14:rig="threePt" w14:dir="t">
                    <w14:rot w14:lat="0" w14:lon="0" w14:rev="0"/>
                  </w14:lightRig>
                </w14:scene3d>
              </w:rPr>
              <w:t>2.2.6.</w:t>
            </w:r>
            <w:r w:rsidR="00176069" w:rsidRPr="002A52A4">
              <w:rPr>
                <w:rFonts w:asciiTheme="minorHAnsi" w:hAnsiTheme="minorHAnsi"/>
                <w:noProof/>
                <w:kern w:val="0"/>
                <w:sz w:val="22"/>
                <w:szCs w:val="22"/>
                <w:lang w:eastAsia="es-EC"/>
              </w:rPr>
              <w:tab/>
            </w:r>
            <w:r w:rsidR="00176069" w:rsidRPr="002A52A4">
              <w:rPr>
                <w:rStyle w:val="Hipervnculo"/>
                <w:noProof/>
              </w:rPr>
              <w:t>GapSubmessage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_Toc421180720 \h </w:instrText>
            </w:r>
            <w:r w:rsidR="00176069" w:rsidRPr="002A52A4">
              <w:rPr>
                <w:noProof/>
                <w:webHidden/>
              </w:rPr>
            </w:r>
            <w:r w:rsidR="00176069" w:rsidRPr="002A52A4">
              <w:rPr>
                <w:noProof/>
                <w:webHidden/>
              </w:rPr>
              <w:fldChar w:fldCharType="separate"/>
            </w:r>
            <w:r w:rsidR="00705AE8" w:rsidRPr="002A52A4">
              <w:rPr>
                <w:noProof/>
                <w:webHidden/>
              </w:rPr>
              <w:t>62</w:t>
            </w:r>
            <w:r w:rsidR="00176069" w:rsidRPr="002A52A4">
              <w:rPr>
                <w:noProof/>
                <w:webHidden/>
              </w:rPr>
              <w:fldChar w:fldCharType="end"/>
            </w:r>
          </w:hyperlink>
        </w:p>
        <w:p w14:paraId="134F87A2"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21" w:history="1">
            <w:r w:rsidR="00176069" w:rsidRPr="002A52A4">
              <w:rPr>
                <w:rStyle w:val="Hipervnculo"/>
                <w:noProof/>
                <w14:scene3d>
                  <w14:camera w14:prst="orthographicFront"/>
                  <w14:lightRig w14:rig="threePt" w14:dir="t">
                    <w14:rot w14:lat="0" w14:lon="0" w14:rev="0"/>
                  </w14:lightRig>
                </w14:scene3d>
              </w:rPr>
              <w:t>2.2.7.</w:t>
            </w:r>
            <w:r w:rsidR="00176069" w:rsidRPr="002A52A4">
              <w:rPr>
                <w:rFonts w:asciiTheme="minorHAnsi" w:hAnsiTheme="minorHAnsi"/>
                <w:noProof/>
                <w:kern w:val="0"/>
                <w:sz w:val="22"/>
                <w:szCs w:val="22"/>
                <w:lang w:eastAsia="es-EC"/>
              </w:rPr>
              <w:tab/>
            </w:r>
            <w:r w:rsidR="00176069" w:rsidRPr="002A52A4">
              <w:rPr>
                <w:rStyle w:val="Hipervnculo"/>
                <w:noProof/>
              </w:rPr>
              <w:t>HeartbeatSubmessage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_Toc421180721 \h </w:instrText>
            </w:r>
            <w:r w:rsidR="00176069" w:rsidRPr="002A52A4">
              <w:rPr>
                <w:noProof/>
                <w:webHidden/>
              </w:rPr>
            </w:r>
            <w:r w:rsidR="00176069" w:rsidRPr="002A52A4">
              <w:rPr>
                <w:noProof/>
                <w:webHidden/>
              </w:rPr>
              <w:fldChar w:fldCharType="separate"/>
            </w:r>
            <w:r w:rsidR="00705AE8" w:rsidRPr="002A52A4">
              <w:rPr>
                <w:noProof/>
                <w:webHidden/>
              </w:rPr>
              <w:t>65</w:t>
            </w:r>
            <w:r w:rsidR="00176069" w:rsidRPr="002A52A4">
              <w:rPr>
                <w:noProof/>
                <w:webHidden/>
              </w:rPr>
              <w:fldChar w:fldCharType="end"/>
            </w:r>
          </w:hyperlink>
        </w:p>
        <w:p w14:paraId="6D1311FD"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22" w:history="1">
            <w:r w:rsidR="00176069" w:rsidRPr="002A52A4">
              <w:rPr>
                <w:rStyle w:val="Hipervnculo"/>
                <w:noProof/>
                <w14:scene3d>
                  <w14:camera w14:prst="orthographicFront"/>
                  <w14:lightRig w14:rig="threePt" w14:dir="t">
                    <w14:rot w14:lat="0" w14:lon="0" w14:rev="0"/>
                  </w14:lightRig>
                </w14:scene3d>
              </w:rPr>
              <w:t>2.2.8.</w:t>
            </w:r>
            <w:r w:rsidR="00176069" w:rsidRPr="002A52A4">
              <w:rPr>
                <w:rFonts w:asciiTheme="minorHAnsi" w:hAnsiTheme="minorHAnsi"/>
                <w:noProof/>
                <w:kern w:val="0"/>
                <w:sz w:val="22"/>
                <w:szCs w:val="22"/>
                <w:lang w:eastAsia="es-EC"/>
              </w:rPr>
              <w:tab/>
            </w:r>
            <w:r w:rsidR="00176069" w:rsidRPr="002A52A4">
              <w:rPr>
                <w:rStyle w:val="Hipervnculo"/>
                <w:noProof/>
              </w:rPr>
              <w:t>HeartBeatFragSubmessage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_Toc421180722 \h </w:instrText>
            </w:r>
            <w:r w:rsidR="00176069" w:rsidRPr="002A52A4">
              <w:rPr>
                <w:noProof/>
                <w:webHidden/>
              </w:rPr>
            </w:r>
            <w:r w:rsidR="00176069" w:rsidRPr="002A52A4">
              <w:rPr>
                <w:noProof/>
                <w:webHidden/>
              </w:rPr>
              <w:fldChar w:fldCharType="separate"/>
            </w:r>
            <w:r w:rsidR="00705AE8" w:rsidRPr="002A52A4">
              <w:rPr>
                <w:noProof/>
                <w:webHidden/>
              </w:rPr>
              <w:t>68</w:t>
            </w:r>
            <w:r w:rsidR="00176069" w:rsidRPr="002A52A4">
              <w:rPr>
                <w:noProof/>
                <w:webHidden/>
              </w:rPr>
              <w:fldChar w:fldCharType="end"/>
            </w:r>
          </w:hyperlink>
        </w:p>
        <w:p w14:paraId="0FA60356"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23" w:history="1">
            <w:r w:rsidR="00176069" w:rsidRPr="002A52A4">
              <w:rPr>
                <w:rStyle w:val="Hipervnculo"/>
                <w:noProof/>
                <w14:scene3d>
                  <w14:camera w14:prst="orthographicFront"/>
                  <w14:lightRig w14:rig="threePt" w14:dir="t">
                    <w14:rot w14:lat="0" w14:lon="0" w14:rev="0"/>
                  </w14:lightRig>
                </w14:scene3d>
              </w:rPr>
              <w:t>2.2.9.</w:t>
            </w:r>
            <w:r w:rsidR="00176069" w:rsidRPr="002A52A4">
              <w:rPr>
                <w:rFonts w:asciiTheme="minorHAnsi" w:hAnsiTheme="minorHAnsi"/>
                <w:noProof/>
                <w:kern w:val="0"/>
                <w:sz w:val="22"/>
                <w:szCs w:val="22"/>
                <w:lang w:eastAsia="es-EC"/>
              </w:rPr>
              <w:tab/>
            </w:r>
            <w:r w:rsidR="00176069" w:rsidRPr="002A52A4">
              <w:rPr>
                <w:rStyle w:val="Hipervnculo"/>
                <w:noProof/>
              </w:rPr>
              <w:t>InfoDestinationSubmessage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_Toc421180723 \h </w:instrText>
            </w:r>
            <w:r w:rsidR="00176069" w:rsidRPr="002A52A4">
              <w:rPr>
                <w:noProof/>
                <w:webHidden/>
              </w:rPr>
            </w:r>
            <w:r w:rsidR="00176069" w:rsidRPr="002A52A4">
              <w:rPr>
                <w:noProof/>
                <w:webHidden/>
              </w:rPr>
              <w:fldChar w:fldCharType="separate"/>
            </w:r>
            <w:r w:rsidR="00705AE8" w:rsidRPr="002A52A4">
              <w:rPr>
                <w:noProof/>
                <w:webHidden/>
              </w:rPr>
              <w:t>71</w:t>
            </w:r>
            <w:r w:rsidR="00176069" w:rsidRPr="002A52A4">
              <w:rPr>
                <w:noProof/>
                <w:webHidden/>
              </w:rPr>
              <w:fldChar w:fldCharType="end"/>
            </w:r>
          </w:hyperlink>
        </w:p>
        <w:p w14:paraId="6EDAA76C" w14:textId="77777777" w:rsidR="00176069" w:rsidRPr="002A52A4" w:rsidRDefault="00962FCB">
          <w:pPr>
            <w:pStyle w:val="TDC3"/>
            <w:tabs>
              <w:tab w:val="left" w:pos="2080"/>
              <w:tab w:val="right" w:leader="dot" w:pos="9017"/>
            </w:tabs>
            <w:rPr>
              <w:rFonts w:asciiTheme="minorHAnsi" w:hAnsiTheme="minorHAnsi"/>
              <w:noProof/>
              <w:kern w:val="0"/>
              <w:sz w:val="22"/>
              <w:szCs w:val="22"/>
              <w:lang w:eastAsia="es-EC"/>
            </w:rPr>
          </w:pPr>
          <w:hyperlink w:anchor="_Toc421180724" w:history="1">
            <w:r w:rsidR="00176069" w:rsidRPr="002A52A4">
              <w:rPr>
                <w:rStyle w:val="Hipervnculo"/>
                <w:noProof/>
                <w14:scene3d>
                  <w14:camera w14:prst="orthographicFront"/>
                  <w14:lightRig w14:rig="threePt" w14:dir="t">
                    <w14:rot w14:lat="0" w14:lon="0" w14:rev="0"/>
                  </w14:lightRig>
                </w14:scene3d>
              </w:rPr>
              <w:t>2.2.10.</w:t>
            </w:r>
            <w:r w:rsidR="00176069" w:rsidRPr="002A52A4">
              <w:rPr>
                <w:rFonts w:asciiTheme="minorHAnsi" w:hAnsiTheme="minorHAnsi"/>
                <w:noProof/>
                <w:kern w:val="0"/>
                <w:sz w:val="22"/>
                <w:szCs w:val="22"/>
                <w:lang w:eastAsia="es-EC"/>
              </w:rPr>
              <w:tab/>
            </w:r>
            <w:r w:rsidR="00176069" w:rsidRPr="002A52A4">
              <w:rPr>
                <w:rStyle w:val="Hipervnculo"/>
                <w:noProof/>
              </w:rPr>
              <w:t>InfoReplySubmessage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_Toc421180724 \h </w:instrText>
            </w:r>
            <w:r w:rsidR="00176069" w:rsidRPr="002A52A4">
              <w:rPr>
                <w:noProof/>
                <w:webHidden/>
              </w:rPr>
            </w:r>
            <w:r w:rsidR="00176069" w:rsidRPr="002A52A4">
              <w:rPr>
                <w:noProof/>
                <w:webHidden/>
              </w:rPr>
              <w:fldChar w:fldCharType="separate"/>
            </w:r>
            <w:r w:rsidR="00705AE8" w:rsidRPr="002A52A4">
              <w:rPr>
                <w:noProof/>
                <w:webHidden/>
              </w:rPr>
              <w:t>73</w:t>
            </w:r>
            <w:r w:rsidR="00176069" w:rsidRPr="002A52A4">
              <w:rPr>
                <w:noProof/>
                <w:webHidden/>
              </w:rPr>
              <w:fldChar w:fldCharType="end"/>
            </w:r>
          </w:hyperlink>
        </w:p>
        <w:p w14:paraId="5555C861" w14:textId="77777777" w:rsidR="00176069" w:rsidRPr="002A52A4" w:rsidRDefault="00962FCB">
          <w:pPr>
            <w:pStyle w:val="TDC3"/>
            <w:tabs>
              <w:tab w:val="left" w:pos="2071"/>
              <w:tab w:val="right" w:leader="dot" w:pos="9017"/>
            </w:tabs>
            <w:rPr>
              <w:rFonts w:asciiTheme="minorHAnsi" w:hAnsiTheme="minorHAnsi"/>
              <w:noProof/>
              <w:kern w:val="0"/>
              <w:sz w:val="22"/>
              <w:szCs w:val="22"/>
              <w:lang w:eastAsia="es-EC"/>
            </w:rPr>
          </w:pPr>
          <w:hyperlink w:anchor="_Toc421180725" w:history="1">
            <w:r w:rsidR="00176069" w:rsidRPr="002A52A4">
              <w:rPr>
                <w:rStyle w:val="Hipervnculo"/>
                <w:noProof/>
                <w14:scene3d>
                  <w14:camera w14:prst="orthographicFront"/>
                  <w14:lightRig w14:rig="threePt" w14:dir="t">
                    <w14:rot w14:lat="0" w14:lon="0" w14:rev="0"/>
                  </w14:lightRig>
                </w14:scene3d>
              </w:rPr>
              <w:t>2.2.11.</w:t>
            </w:r>
            <w:r w:rsidR="00176069" w:rsidRPr="002A52A4">
              <w:rPr>
                <w:rFonts w:asciiTheme="minorHAnsi" w:hAnsiTheme="minorHAnsi"/>
                <w:noProof/>
                <w:kern w:val="0"/>
                <w:sz w:val="22"/>
                <w:szCs w:val="22"/>
                <w:lang w:eastAsia="es-EC"/>
              </w:rPr>
              <w:tab/>
            </w:r>
            <w:r w:rsidR="00176069" w:rsidRPr="002A52A4">
              <w:rPr>
                <w:rStyle w:val="Hipervnculo"/>
                <w:noProof/>
              </w:rPr>
              <w:t>InfoSourceSubmessage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_Toc421180725 \h </w:instrText>
            </w:r>
            <w:r w:rsidR="00176069" w:rsidRPr="002A52A4">
              <w:rPr>
                <w:noProof/>
                <w:webHidden/>
              </w:rPr>
            </w:r>
            <w:r w:rsidR="00176069" w:rsidRPr="002A52A4">
              <w:rPr>
                <w:noProof/>
                <w:webHidden/>
              </w:rPr>
              <w:fldChar w:fldCharType="separate"/>
            </w:r>
            <w:r w:rsidR="00705AE8" w:rsidRPr="002A52A4">
              <w:rPr>
                <w:noProof/>
                <w:webHidden/>
              </w:rPr>
              <w:t>74</w:t>
            </w:r>
            <w:r w:rsidR="00176069" w:rsidRPr="002A52A4">
              <w:rPr>
                <w:noProof/>
                <w:webHidden/>
              </w:rPr>
              <w:fldChar w:fldCharType="end"/>
            </w:r>
          </w:hyperlink>
        </w:p>
        <w:p w14:paraId="56F50BAD" w14:textId="77777777" w:rsidR="00176069" w:rsidRPr="002A52A4" w:rsidRDefault="00962FCB">
          <w:pPr>
            <w:pStyle w:val="TDC3"/>
            <w:tabs>
              <w:tab w:val="left" w:pos="2080"/>
              <w:tab w:val="right" w:leader="dot" w:pos="9017"/>
            </w:tabs>
            <w:rPr>
              <w:rFonts w:asciiTheme="minorHAnsi" w:hAnsiTheme="minorHAnsi"/>
              <w:noProof/>
              <w:kern w:val="0"/>
              <w:sz w:val="22"/>
              <w:szCs w:val="22"/>
              <w:lang w:eastAsia="es-EC"/>
            </w:rPr>
          </w:pPr>
          <w:hyperlink w:anchor="_Toc421180726" w:history="1">
            <w:r w:rsidR="00176069" w:rsidRPr="002A52A4">
              <w:rPr>
                <w:rStyle w:val="Hipervnculo"/>
                <w:noProof/>
                <w14:scene3d>
                  <w14:camera w14:prst="orthographicFront"/>
                  <w14:lightRig w14:rig="threePt" w14:dir="t">
                    <w14:rot w14:lat="0" w14:lon="0" w14:rev="0"/>
                  </w14:lightRig>
                </w14:scene3d>
              </w:rPr>
              <w:t>2.2.12.</w:t>
            </w:r>
            <w:r w:rsidR="00176069" w:rsidRPr="002A52A4">
              <w:rPr>
                <w:rFonts w:asciiTheme="minorHAnsi" w:hAnsiTheme="minorHAnsi"/>
                <w:noProof/>
                <w:kern w:val="0"/>
                <w:sz w:val="22"/>
                <w:szCs w:val="22"/>
                <w:lang w:eastAsia="es-EC"/>
              </w:rPr>
              <w:tab/>
            </w:r>
            <w:r w:rsidR="00176069" w:rsidRPr="002A52A4">
              <w:rPr>
                <w:rStyle w:val="Hipervnculo"/>
                <w:noProof/>
              </w:rPr>
              <w:t>InfoTimestampSubmessage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_Toc421180726 \h </w:instrText>
            </w:r>
            <w:r w:rsidR="00176069" w:rsidRPr="002A52A4">
              <w:rPr>
                <w:noProof/>
                <w:webHidden/>
              </w:rPr>
            </w:r>
            <w:r w:rsidR="00176069" w:rsidRPr="002A52A4">
              <w:rPr>
                <w:noProof/>
                <w:webHidden/>
              </w:rPr>
              <w:fldChar w:fldCharType="separate"/>
            </w:r>
            <w:r w:rsidR="00705AE8" w:rsidRPr="002A52A4">
              <w:rPr>
                <w:noProof/>
                <w:webHidden/>
              </w:rPr>
              <w:t>76</w:t>
            </w:r>
            <w:r w:rsidR="00176069" w:rsidRPr="002A52A4">
              <w:rPr>
                <w:noProof/>
                <w:webHidden/>
              </w:rPr>
              <w:fldChar w:fldCharType="end"/>
            </w:r>
          </w:hyperlink>
        </w:p>
        <w:p w14:paraId="11CDCEE8" w14:textId="77777777" w:rsidR="00176069" w:rsidRPr="002A52A4" w:rsidRDefault="00962FCB">
          <w:pPr>
            <w:pStyle w:val="TDC3"/>
            <w:tabs>
              <w:tab w:val="left" w:pos="2080"/>
              <w:tab w:val="right" w:leader="dot" w:pos="9017"/>
            </w:tabs>
            <w:rPr>
              <w:rFonts w:asciiTheme="minorHAnsi" w:hAnsiTheme="minorHAnsi"/>
              <w:noProof/>
              <w:kern w:val="0"/>
              <w:sz w:val="22"/>
              <w:szCs w:val="22"/>
              <w:lang w:eastAsia="es-EC"/>
            </w:rPr>
          </w:pPr>
          <w:hyperlink w:anchor="_Toc421180727" w:history="1">
            <w:r w:rsidR="00176069" w:rsidRPr="002A52A4">
              <w:rPr>
                <w:rStyle w:val="Hipervnculo"/>
                <w:noProof/>
                <w14:scene3d>
                  <w14:camera w14:prst="orthographicFront"/>
                  <w14:lightRig w14:rig="threePt" w14:dir="t">
                    <w14:rot w14:lat="0" w14:lon="0" w14:rev="0"/>
                  </w14:lightRig>
                </w14:scene3d>
              </w:rPr>
              <w:t>2.2.13.</w:t>
            </w:r>
            <w:r w:rsidR="00176069" w:rsidRPr="002A52A4">
              <w:rPr>
                <w:rFonts w:asciiTheme="minorHAnsi" w:hAnsiTheme="minorHAnsi"/>
                <w:noProof/>
                <w:kern w:val="0"/>
                <w:sz w:val="22"/>
                <w:szCs w:val="22"/>
                <w:lang w:eastAsia="es-EC"/>
              </w:rPr>
              <w:tab/>
            </w:r>
            <w:r w:rsidR="00176069" w:rsidRPr="002A52A4">
              <w:rPr>
                <w:rStyle w:val="Hipervnculo"/>
                <w:noProof/>
              </w:rPr>
              <w:t>NackFragSubmessage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_Toc421180727 \h </w:instrText>
            </w:r>
            <w:r w:rsidR="00176069" w:rsidRPr="002A52A4">
              <w:rPr>
                <w:noProof/>
                <w:webHidden/>
              </w:rPr>
            </w:r>
            <w:r w:rsidR="00176069" w:rsidRPr="002A52A4">
              <w:rPr>
                <w:noProof/>
                <w:webHidden/>
              </w:rPr>
              <w:fldChar w:fldCharType="separate"/>
            </w:r>
            <w:r w:rsidR="00705AE8" w:rsidRPr="002A52A4">
              <w:rPr>
                <w:noProof/>
                <w:webHidden/>
              </w:rPr>
              <w:t>78</w:t>
            </w:r>
            <w:r w:rsidR="00176069" w:rsidRPr="002A52A4">
              <w:rPr>
                <w:noProof/>
                <w:webHidden/>
              </w:rPr>
              <w:fldChar w:fldCharType="end"/>
            </w:r>
          </w:hyperlink>
        </w:p>
        <w:p w14:paraId="1F8752B4" w14:textId="77777777" w:rsidR="00176069" w:rsidRPr="002A52A4" w:rsidRDefault="00962FCB">
          <w:pPr>
            <w:pStyle w:val="TDC3"/>
            <w:tabs>
              <w:tab w:val="left" w:pos="2080"/>
              <w:tab w:val="right" w:leader="dot" w:pos="9017"/>
            </w:tabs>
            <w:rPr>
              <w:rFonts w:asciiTheme="minorHAnsi" w:hAnsiTheme="minorHAnsi"/>
              <w:noProof/>
              <w:kern w:val="0"/>
              <w:sz w:val="22"/>
              <w:szCs w:val="22"/>
              <w:lang w:eastAsia="es-EC"/>
            </w:rPr>
          </w:pPr>
          <w:hyperlink w:anchor="_Toc421180728" w:history="1">
            <w:r w:rsidR="00176069" w:rsidRPr="002A52A4">
              <w:rPr>
                <w:rStyle w:val="Hipervnculo"/>
                <w:noProof/>
                <w14:scene3d>
                  <w14:camera w14:prst="orthographicFront"/>
                  <w14:lightRig w14:rig="threePt" w14:dir="t">
                    <w14:rot w14:lat="0" w14:lon="0" w14:rev="0"/>
                  </w14:lightRig>
                </w14:scene3d>
              </w:rPr>
              <w:t>2.2.14.</w:t>
            </w:r>
            <w:r w:rsidR="00176069" w:rsidRPr="002A52A4">
              <w:rPr>
                <w:rFonts w:asciiTheme="minorHAnsi" w:hAnsiTheme="minorHAnsi"/>
                <w:noProof/>
                <w:kern w:val="0"/>
                <w:sz w:val="22"/>
                <w:szCs w:val="22"/>
                <w:lang w:eastAsia="es-EC"/>
              </w:rPr>
              <w:tab/>
            </w:r>
            <w:r w:rsidR="00176069" w:rsidRPr="002A52A4">
              <w:rPr>
                <w:rStyle w:val="Hipervnculo"/>
                <w:noProof/>
              </w:rPr>
              <w:t>PadSubmessage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_Toc421180728 \h </w:instrText>
            </w:r>
            <w:r w:rsidR="00176069" w:rsidRPr="002A52A4">
              <w:rPr>
                <w:noProof/>
                <w:webHidden/>
              </w:rPr>
            </w:r>
            <w:r w:rsidR="00176069" w:rsidRPr="002A52A4">
              <w:rPr>
                <w:noProof/>
                <w:webHidden/>
              </w:rPr>
              <w:fldChar w:fldCharType="separate"/>
            </w:r>
            <w:r w:rsidR="00705AE8" w:rsidRPr="002A52A4">
              <w:rPr>
                <w:noProof/>
                <w:webHidden/>
              </w:rPr>
              <w:t>80</w:t>
            </w:r>
            <w:r w:rsidR="00176069" w:rsidRPr="002A52A4">
              <w:rPr>
                <w:noProof/>
                <w:webHidden/>
              </w:rPr>
              <w:fldChar w:fldCharType="end"/>
            </w:r>
          </w:hyperlink>
        </w:p>
        <w:p w14:paraId="257C949D" w14:textId="77777777" w:rsidR="00176069" w:rsidRPr="002A52A4" w:rsidRDefault="00962FCB">
          <w:pPr>
            <w:pStyle w:val="TDC3"/>
            <w:tabs>
              <w:tab w:val="left" w:pos="2080"/>
              <w:tab w:val="right" w:leader="dot" w:pos="9017"/>
            </w:tabs>
            <w:rPr>
              <w:rFonts w:asciiTheme="minorHAnsi" w:hAnsiTheme="minorHAnsi"/>
              <w:noProof/>
              <w:kern w:val="0"/>
              <w:sz w:val="22"/>
              <w:szCs w:val="22"/>
              <w:lang w:eastAsia="es-EC"/>
            </w:rPr>
          </w:pPr>
          <w:hyperlink w:anchor="_Toc421180729" w:history="1">
            <w:r w:rsidR="00176069" w:rsidRPr="002A52A4">
              <w:rPr>
                <w:rStyle w:val="Hipervnculo"/>
                <w:noProof/>
                <w14:scene3d>
                  <w14:camera w14:prst="orthographicFront"/>
                  <w14:lightRig w14:rig="threePt" w14:dir="t">
                    <w14:rot w14:lat="0" w14:lon="0" w14:rev="0"/>
                  </w14:lightRig>
                </w14:scene3d>
              </w:rPr>
              <w:t>2.2.15.</w:t>
            </w:r>
            <w:r w:rsidR="00176069" w:rsidRPr="002A52A4">
              <w:rPr>
                <w:rFonts w:asciiTheme="minorHAnsi" w:hAnsiTheme="minorHAnsi"/>
                <w:noProof/>
                <w:kern w:val="0"/>
                <w:sz w:val="22"/>
                <w:szCs w:val="22"/>
                <w:lang w:eastAsia="es-EC"/>
              </w:rPr>
              <w:tab/>
            </w:r>
            <w:r w:rsidR="00176069" w:rsidRPr="002A52A4">
              <w:rPr>
                <w:rStyle w:val="Hipervnculo"/>
                <w:noProof/>
              </w:rPr>
              <w:t>InfoReplyIp4Submessage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_Toc421180729 \h </w:instrText>
            </w:r>
            <w:r w:rsidR="00176069" w:rsidRPr="002A52A4">
              <w:rPr>
                <w:noProof/>
                <w:webHidden/>
              </w:rPr>
            </w:r>
            <w:r w:rsidR="00176069" w:rsidRPr="002A52A4">
              <w:rPr>
                <w:noProof/>
                <w:webHidden/>
              </w:rPr>
              <w:fldChar w:fldCharType="separate"/>
            </w:r>
            <w:r w:rsidR="00705AE8" w:rsidRPr="002A52A4">
              <w:rPr>
                <w:noProof/>
                <w:webHidden/>
              </w:rPr>
              <w:t>81</w:t>
            </w:r>
            <w:r w:rsidR="00176069" w:rsidRPr="002A52A4">
              <w:rPr>
                <w:noProof/>
                <w:webHidden/>
              </w:rPr>
              <w:fldChar w:fldCharType="end"/>
            </w:r>
          </w:hyperlink>
        </w:p>
        <w:p w14:paraId="375E20FB" w14:textId="77777777" w:rsidR="00176069" w:rsidRPr="002A52A4" w:rsidRDefault="00962FCB">
          <w:pPr>
            <w:pStyle w:val="TDC2"/>
            <w:rPr>
              <w:rFonts w:asciiTheme="minorHAnsi" w:hAnsiTheme="minorHAnsi"/>
              <w:noProof/>
              <w:kern w:val="0"/>
              <w:sz w:val="22"/>
              <w:szCs w:val="22"/>
              <w:lang w:eastAsia="es-EC"/>
            </w:rPr>
          </w:pPr>
          <w:hyperlink w:anchor="_Toc421180730" w:history="1">
            <w:r w:rsidR="00176069" w:rsidRPr="002A52A4">
              <w:rPr>
                <w:rStyle w:val="Hipervnculo"/>
                <w:noProof/>
                <w14:scene3d>
                  <w14:camera w14:prst="orthographicFront"/>
                  <w14:lightRig w14:rig="threePt" w14:dir="t">
                    <w14:rot w14:lat="0" w14:lon="0" w14:rev="0"/>
                  </w14:lightRig>
                </w14:scene3d>
              </w:rPr>
              <w:t>2.3.</w:t>
            </w:r>
            <w:r w:rsidR="00176069" w:rsidRPr="002A52A4">
              <w:rPr>
                <w:rFonts w:asciiTheme="minorHAnsi" w:hAnsiTheme="minorHAnsi"/>
                <w:noProof/>
                <w:kern w:val="0"/>
                <w:sz w:val="22"/>
                <w:szCs w:val="22"/>
                <w:lang w:eastAsia="es-EC"/>
              </w:rPr>
              <w:tab/>
            </w:r>
            <w:r w:rsidR="00176069" w:rsidRPr="002A52A4">
              <w:rPr>
                <w:rStyle w:val="Hipervnculo"/>
                <w:noProof/>
              </w:rPr>
              <w:t>ANÁLISIS DE REQUISITOS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_Toc421180730 \h </w:instrText>
            </w:r>
            <w:r w:rsidR="00176069" w:rsidRPr="002A52A4">
              <w:rPr>
                <w:noProof/>
                <w:webHidden/>
              </w:rPr>
            </w:r>
            <w:r w:rsidR="00176069" w:rsidRPr="002A52A4">
              <w:rPr>
                <w:noProof/>
                <w:webHidden/>
              </w:rPr>
              <w:fldChar w:fldCharType="separate"/>
            </w:r>
            <w:r w:rsidR="00705AE8" w:rsidRPr="002A52A4">
              <w:rPr>
                <w:noProof/>
                <w:webHidden/>
              </w:rPr>
              <w:t>83</w:t>
            </w:r>
            <w:r w:rsidR="00176069" w:rsidRPr="002A52A4">
              <w:rPr>
                <w:noProof/>
                <w:webHidden/>
              </w:rPr>
              <w:fldChar w:fldCharType="end"/>
            </w:r>
          </w:hyperlink>
        </w:p>
        <w:p w14:paraId="3123FDC6" w14:textId="77777777" w:rsidR="00176069" w:rsidRPr="002A52A4" w:rsidRDefault="00962FCB">
          <w:pPr>
            <w:pStyle w:val="TDC2"/>
            <w:rPr>
              <w:rFonts w:asciiTheme="minorHAnsi" w:hAnsiTheme="minorHAnsi"/>
              <w:noProof/>
              <w:kern w:val="0"/>
              <w:sz w:val="22"/>
              <w:szCs w:val="22"/>
              <w:lang w:eastAsia="es-EC"/>
            </w:rPr>
          </w:pPr>
          <w:hyperlink w:anchor="_Toc421180731" w:history="1">
            <w:r w:rsidR="00176069" w:rsidRPr="002A52A4">
              <w:rPr>
                <w:rStyle w:val="Hipervnculo"/>
                <w:noProof/>
                <w14:scene3d>
                  <w14:camera w14:prst="orthographicFront"/>
                  <w14:lightRig w14:rig="threePt" w14:dir="t">
                    <w14:rot w14:lat="0" w14:lon="0" w14:rev="0"/>
                  </w14:lightRig>
                </w14:scene3d>
              </w:rPr>
              <w:t>2.4.</w:t>
            </w:r>
            <w:r w:rsidR="00176069" w:rsidRPr="002A52A4">
              <w:rPr>
                <w:rFonts w:asciiTheme="minorHAnsi" w:hAnsiTheme="minorHAnsi"/>
                <w:noProof/>
                <w:kern w:val="0"/>
                <w:sz w:val="22"/>
                <w:szCs w:val="22"/>
                <w:lang w:eastAsia="es-EC"/>
              </w:rPr>
              <w:tab/>
            </w:r>
            <w:r w:rsidR="00176069" w:rsidRPr="002A52A4">
              <w:rPr>
                <w:rStyle w:val="Hipervnculo"/>
                <w:noProof/>
              </w:rPr>
              <w:t>MÓDULO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_Toc421180731 \h </w:instrText>
            </w:r>
            <w:r w:rsidR="00176069" w:rsidRPr="002A52A4">
              <w:rPr>
                <w:noProof/>
                <w:webHidden/>
              </w:rPr>
            </w:r>
            <w:r w:rsidR="00176069" w:rsidRPr="002A52A4">
              <w:rPr>
                <w:noProof/>
                <w:webHidden/>
              </w:rPr>
              <w:fldChar w:fldCharType="separate"/>
            </w:r>
            <w:r w:rsidR="00705AE8" w:rsidRPr="002A52A4">
              <w:rPr>
                <w:noProof/>
                <w:webHidden/>
              </w:rPr>
              <w:t>83</w:t>
            </w:r>
            <w:r w:rsidR="00176069" w:rsidRPr="002A52A4">
              <w:rPr>
                <w:noProof/>
                <w:webHidden/>
              </w:rPr>
              <w:fldChar w:fldCharType="end"/>
            </w:r>
          </w:hyperlink>
        </w:p>
        <w:p w14:paraId="4CCB5E6F"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32" w:history="1">
            <w:r w:rsidR="00176069" w:rsidRPr="002A52A4">
              <w:rPr>
                <w:rStyle w:val="Hipervnculo"/>
                <w:noProof/>
                <w14:scene3d>
                  <w14:camera w14:prst="orthographicFront"/>
                  <w14:lightRig w14:rig="threePt" w14:dir="t">
                    <w14:rot w14:lat="0" w14:lon="0" w14:rev="0"/>
                  </w14:lightRig>
                </w14:scene3d>
              </w:rPr>
              <w:t>2.4.1.</w:t>
            </w:r>
            <w:r w:rsidR="00176069" w:rsidRPr="002A52A4">
              <w:rPr>
                <w:rFonts w:asciiTheme="minorHAnsi" w:hAnsiTheme="minorHAnsi"/>
                <w:noProof/>
                <w:kern w:val="0"/>
                <w:sz w:val="22"/>
                <w:szCs w:val="22"/>
                <w:lang w:eastAsia="es-EC"/>
              </w:rPr>
              <w:tab/>
            </w:r>
            <w:r w:rsidR="00176069" w:rsidRPr="002A52A4">
              <w:rPr>
                <w:rStyle w:val="Hipervnculo"/>
                <w:noProof/>
              </w:rPr>
              <w:t>Publicador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_Toc421180732 \h </w:instrText>
            </w:r>
            <w:r w:rsidR="00176069" w:rsidRPr="002A52A4">
              <w:rPr>
                <w:noProof/>
                <w:webHidden/>
              </w:rPr>
            </w:r>
            <w:r w:rsidR="00176069" w:rsidRPr="002A52A4">
              <w:rPr>
                <w:noProof/>
                <w:webHidden/>
              </w:rPr>
              <w:fldChar w:fldCharType="separate"/>
            </w:r>
            <w:r w:rsidR="00705AE8" w:rsidRPr="002A52A4">
              <w:rPr>
                <w:noProof/>
                <w:webHidden/>
              </w:rPr>
              <w:t>83</w:t>
            </w:r>
            <w:r w:rsidR="00176069" w:rsidRPr="002A52A4">
              <w:rPr>
                <w:noProof/>
                <w:webHidden/>
              </w:rPr>
              <w:fldChar w:fldCharType="end"/>
            </w:r>
          </w:hyperlink>
        </w:p>
        <w:p w14:paraId="30F2A96F"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33" w:history="1">
            <w:r w:rsidR="00176069" w:rsidRPr="002A52A4">
              <w:rPr>
                <w:rStyle w:val="Hipervnculo"/>
                <w:noProof/>
                <w14:scene3d>
                  <w14:camera w14:prst="orthographicFront"/>
                  <w14:lightRig w14:rig="threePt" w14:dir="t">
                    <w14:rot w14:lat="0" w14:lon="0" w14:rev="0"/>
                  </w14:lightRig>
                </w14:scene3d>
              </w:rPr>
              <w:t>2.4.2.</w:t>
            </w:r>
            <w:r w:rsidR="00176069" w:rsidRPr="002A52A4">
              <w:rPr>
                <w:rFonts w:asciiTheme="minorHAnsi" w:hAnsiTheme="minorHAnsi"/>
                <w:noProof/>
                <w:kern w:val="0"/>
                <w:sz w:val="22"/>
                <w:szCs w:val="22"/>
                <w:lang w:eastAsia="es-EC"/>
              </w:rPr>
              <w:tab/>
            </w:r>
            <w:r w:rsidR="00176069" w:rsidRPr="002A52A4">
              <w:rPr>
                <w:rStyle w:val="Hipervnculo"/>
                <w:noProof/>
              </w:rPr>
              <w:t>Suscriptor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_Toc421180733 \h </w:instrText>
            </w:r>
            <w:r w:rsidR="00176069" w:rsidRPr="002A52A4">
              <w:rPr>
                <w:noProof/>
                <w:webHidden/>
              </w:rPr>
            </w:r>
            <w:r w:rsidR="00176069" w:rsidRPr="002A52A4">
              <w:rPr>
                <w:noProof/>
                <w:webHidden/>
              </w:rPr>
              <w:fldChar w:fldCharType="separate"/>
            </w:r>
            <w:r w:rsidR="00705AE8" w:rsidRPr="002A52A4">
              <w:rPr>
                <w:noProof/>
                <w:webHidden/>
              </w:rPr>
              <w:t>84</w:t>
            </w:r>
            <w:r w:rsidR="00176069" w:rsidRPr="002A52A4">
              <w:rPr>
                <w:noProof/>
                <w:webHidden/>
              </w:rPr>
              <w:fldChar w:fldCharType="end"/>
            </w:r>
          </w:hyperlink>
        </w:p>
        <w:p w14:paraId="685ACA62"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34" w:history="1">
            <w:r w:rsidR="00176069" w:rsidRPr="002A52A4">
              <w:rPr>
                <w:rStyle w:val="Hipervnculo"/>
                <w:noProof/>
                <w14:scene3d>
                  <w14:camera w14:prst="orthographicFront"/>
                  <w14:lightRig w14:rig="threePt" w14:dir="t">
                    <w14:rot w14:lat="0" w14:lon="0" w14:rev="0"/>
                  </w14:lightRig>
                </w14:scene3d>
              </w:rPr>
              <w:t>2.4.3.</w:t>
            </w:r>
            <w:r w:rsidR="00176069" w:rsidRPr="002A52A4">
              <w:rPr>
                <w:rFonts w:asciiTheme="minorHAnsi" w:hAnsiTheme="minorHAnsi"/>
                <w:noProof/>
                <w:kern w:val="0"/>
                <w:sz w:val="22"/>
                <w:szCs w:val="22"/>
                <w:lang w:eastAsia="es-EC"/>
              </w:rPr>
              <w:tab/>
            </w:r>
            <w:r w:rsidR="00176069" w:rsidRPr="002A52A4">
              <w:rPr>
                <w:rStyle w:val="Hipervnculo"/>
                <w:noProof/>
              </w:rPr>
              <w:t>Topic</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_Toc421180734 \h </w:instrText>
            </w:r>
            <w:r w:rsidR="00176069" w:rsidRPr="002A52A4">
              <w:rPr>
                <w:noProof/>
                <w:webHidden/>
              </w:rPr>
            </w:r>
            <w:r w:rsidR="00176069" w:rsidRPr="002A52A4">
              <w:rPr>
                <w:noProof/>
                <w:webHidden/>
              </w:rPr>
              <w:fldChar w:fldCharType="separate"/>
            </w:r>
            <w:r w:rsidR="00705AE8" w:rsidRPr="002A52A4">
              <w:rPr>
                <w:noProof/>
                <w:webHidden/>
              </w:rPr>
              <w:t>84</w:t>
            </w:r>
            <w:r w:rsidR="00176069" w:rsidRPr="002A52A4">
              <w:rPr>
                <w:noProof/>
                <w:webHidden/>
              </w:rPr>
              <w:fldChar w:fldCharType="end"/>
            </w:r>
          </w:hyperlink>
        </w:p>
        <w:p w14:paraId="7E13013E" w14:textId="77777777" w:rsidR="00176069" w:rsidRPr="002A52A4" w:rsidRDefault="00962FCB">
          <w:pPr>
            <w:pStyle w:val="TDC2"/>
            <w:rPr>
              <w:rFonts w:asciiTheme="minorHAnsi" w:hAnsiTheme="minorHAnsi"/>
              <w:noProof/>
              <w:kern w:val="0"/>
              <w:sz w:val="22"/>
              <w:szCs w:val="22"/>
              <w:lang w:eastAsia="es-EC"/>
            </w:rPr>
          </w:pPr>
          <w:hyperlink w:anchor="_Toc421180735" w:history="1">
            <w:r w:rsidR="00176069" w:rsidRPr="002A52A4">
              <w:rPr>
                <w:rStyle w:val="Hipervnculo"/>
                <w:noProof/>
                <w14:scene3d>
                  <w14:camera w14:prst="orthographicFront"/>
                  <w14:lightRig w14:rig="threePt" w14:dir="t">
                    <w14:rot w14:lat="0" w14:lon="0" w14:rev="0"/>
                  </w14:lightRig>
                </w14:scene3d>
              </w:rPr>
              <w:t>2.5.</w:t>
            </w:r>
            <w:r w:rsidR="00176069" w:rsidRPr="002A52A4">
              <w:rPr>
                <w:rFonts w:asciiTheme="minorHAnsi" w:hAnsiTheme="minorHAnsi"/>
                <w:noProof/>
                <w:kern w:val="0"/>
                <w:sz w:val="22"/>
                <w:szCs w:val="22"/>
                <w:lang w:eastAsia="es-EC"/>
              </w:rPr>
              <w:tab/>
            </w:r>
            <w:r w:rsidR="00176069" w:rsidRPr="002A52A4">
              <w:rPr>
                <w:rStyle w:val="Hipervnculo"/>
                <w:noProof/>
              </w:rPr>
              <w:t>MECANISMO Y TÉCNICAS PARA EL ALCANCE DE LA INFORMACIÓN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_Toc421180735 \h </w:instrText>
            </w:r>
            <w:r w:rsidR="00176069" w:rsidRPr="002A52A4">
              <w:rPr>
                <w:noProof/>
                <w:webHidden/>
              </w:rPr>
            </w:r>
            <w:r w:rsidR="00176069" w:rsidRPr="002A52A4">
              <w:rPr>
                <w:noProof/>
                <w:webHidden/>
              </w:rPr>
              <w:fldChar w:fldCharType="separate"/>
            </w:r>
            <w:r w:rsidR="00705AE8" w:rsidRPr="002A52A4">
              <w:rPr>
                <w:noProof/>
                <w:webHidden/>
              </w:rPr>
              <w:t>87</w:t>
            </w:r>
            <w:r w:rsidR="00176069" w:rsidRPr="002A52A4">
              <w:rPr>
                <w:noProof/>
                <w:webHidden/>
              </w:rPr>
              <w:fldChar w:fldCharType="end"/>
            </w:r>
          </w:hyperlink>
        </w:p>
        <w:p w14:paraId="3A239A17" w14:textId="77777777" w:rsidR="00176069" w:rsidRPr="002A52A4" w:rsidRDefault="00962FCB">
          <w:pPr>
            <w:pStyle w:val="TDC2"/>
            <w:rPr>
              <w:rFonts w:asciiTheme="minorHAnsi" w:hAnsiTheme="minorHAnsi"/>
              <w:noProof/>
              <w:kern w:val="0"/>
              <w:sz w:val="22"/>
              <w:szCs w:val="22"/>
              <w:lang w:eastAsia="es-EC"/>
            </w:rPr>
          </w:pPr>
          <w:hyperlink w:anchor="_Toc421180736" w:history="1">
            <w:r w:rsidR="00176069" w:rsidRPr="002A52A4">
              <w:rPr>
                <w:rStyle w:val="Hipervnculo"/>
                <w:noProof/>
                <w14:scene3d>
                  <w14:camera w14:prst="orthographicFront"/>
                  <w14:lightRig w14:rig="threePt" w14:dir="t">
                    <w14:rot w14:lat="0" w14:lon="0" w14:rev="0"/>
                  </w14:lightRig>
                </w14:scene3d>
              </w:rPr>
              <w:t>2.6.</w:t>
            </w:r>
            <w:r w:rsidR="00176069" w:rsidRPr="002A52A4">
              <w:rPr>
                <w:rFonts w:asciiTheme="minorHAnsi" w:hAnsiTheme="minorHAnsi"/>
                <w:noProof/>
                <w:kern w:val="0"/>
                <w:sz w:val="22"/>
                <w:szCs w:val="22"/>
                <w:lang w:eastAsia="es-EC"/>
              </w:rPr>
              <w:tab/>
            </w:r>
            <w:r w:rsidR="00176069" w:rsidRPr="002A52A4">
              <w:rPr>
                <w:rStyle w:val="Hipervnculo"/>
                <w:noProof/>
              </w:rPr>
              <w:t>LECTURA Y ESCRITURA DE 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_Toc421180736 \h </w:instrText>
            </w:r>
            <w:r w:rsidR="00176069" w:rsidRPr="002A52A4">
              <w:rPr>
                <w:noProof/>
                <w:webHidden/>
              </w:rPr>
            </w:r>
            <w:r w:rsidR="00176069" w:rsidRPr="002A52A4">
              <w:rPr>
                <w:noProof/>
                <w:webHidden/>
              </w:rPr>
              <w:fldChar w:fldCharType="separate"/>
            </w:r>
            <w:r w:rsidR="00705AE8" w:rsidRPr="002A52A4">
              <w:rPr>
                <w:noProof/>
                <w:webHidden/>
              </w:rPr>
              <w:t>88</w:t>
            </w:r>
            <w:r w:rsidR="00176069" w:rsidRPr="002A52A4">
              <w:rPr>
                <w:noProof/>
                <w:webHidden/>
              </w:rPr>
              <w:fldChar w:fldCharType="end"/>
            </w:r>
          </w:hyperlink>
        </w:p>
        <w:p w14:paraId="02DB33DC"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37" w:history="1">
            <w:r w:rsidR="00176069" w:rsidRPr="002A52A4">
              <w:rPr>
                <w:rStyle w:val="Hipervnculo"/>
                <w:noProof/>
                <w14:scene3d>
                  <w14:camera w14:prst="orthographicFront"/>
                  <w14:lightRig w14:rig="threePt" w14:dir="t">
                    <w14:rot w14:lat="0" w14:lon="0" w14:rev="0"/>
                  </w14:lightRig>
                </w14:scene3d>
              </w:rPr>
              <w:t>2.6.1.</w:t>
            </w:r>
            <w:r w:rsidR="00176069" w:rsidRPr="002A52A4">
              <w:rPr>
                <w:rFonts w:asciiTheme="minorHAnsi" w:hAnsiTheme="minorHAnsi"/>
                <w:noProof/>
                <w:kern w:val="0"/>
                <w:sz w:val="22"/>
                <w:szCs w:val="22"/>
                <w:lang w:eastAsia="es-EC"/>
              </w:rPr>
              <w:tab/>
            </w:r>
            <w:r w:rsidR="00176069" w:rsidRPr="002A52A4">
              <w:rPr>
                <w:rStyle w:val="Hipervnculo"/>
                <w:noProof/>
              </w:rPr>
              <w:t>Escritura de 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_Toc421180737 \h </w:instrText>
            </w:r>
            <w:r w:rsidR="00176069" w:rsidRPr="002A52A4">
              <w:rPr>
                <w:noProof/>
                <w:webHidden/>
              </w:rPr>
            </w:r>
            <w:r w:rsidR="00176069" w:rsidRPr="002A52A4">
              <w:rPr>
                <w:noProof/>
                <w:webHidden/>
              </w:rPr>
              <w:fldChar w:fldCharType="separate"/>
            </w:r>
            <w:r w:rsidR="00705AE8" w:rsidRPr="002A52A4">
              <w:rPr>
                <w:noProof/>
                <w:webHidden/>
              </w:rPr>
              <w:t>88</w:t>
            </w:r>
            <w:r w:rsidR="00176069" w:rsidRPr="002A52A4">
              <w:rPr>
                <w:noProof/>
                <w:webHidden/>
              </w:rPr>
              <w:fldChar w:fldCharType="end"/>
            </w:r>
          </w:hyperlink>
        </w:p>
        <w:p w14:paraId="2E6127AF"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38" w:history="1">
            <w:r w:rsidR="00176069" w:rsidRPr="002A52A4">
              <w:rPr>
                <w:rStyle w:val="Hipervnculo"/>
                <w:noProof/>
                <w14:scene3d>
                  <w14:camera w14:prst="orthographicFront"/>
                  <w14:lightRig w14:rig="threePt" w14:dir="t">
                    <w14:rot w14:lat="0" w14:lon="0" w14:rev="0"/>
                  </w14:lightRig>
                </w14:scene3d>
              </w:rPr>
              <w:t>2.6.2.</w:t>
            </w:r>
            <w:r w:rsidR="00176069" w:rsidRPr="002A52A4">
              <w:rPr>
                <w:rFonts w:asciiTheme="minorHAnsi" w:hAnsiTheme="minorHAnsi"/>
                <w:noProof/>
                <w:kern w:val="0"/>
                <w:sz w:val="22"/>
                <w:szCs w:val="22"/>
                <w:lang w:eastAsia="es-EC"/>
              </w:rPr>
              <w:tab/>
            </w:r>
            <w:r w:rsidR="00176069" w:rsidRPr="002A52A4">
              <w:rPr>
                <w:rStyle w:val="Hipervnculo"/>
                <w:noProof/>
              </w:rPr>
              <w:t>Ciclo de Vida de los Topic-Instances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_Toc421180738 \h </w:instrText>
            </w:r>
            <w:r w:rsidR="00176069" w:rsidRPr="002A52A4">
              <w:rPr>
                <w:noProof/>
                <w:webHidden/>
              </w:rPr>
            </w:r>
            <w:r w:rsidR="00176069" w:rsidRPr="002A52A4">
              <w:rPr>
                <w:noProof/>
                <w:webHidden/>
              </w:rPr>
              <w:fldChar w:fldCharType="separate"/>
            </w:r>
            <w:r w:rsidR="00705AE8" w:rsidRPr="002A52A4">
              <w:rPr>
                <w:noProof/>
                <w:webHidden/>
              </w:rPr>
              <w:t>89</w:t>
            </w:r>
            <w:r w:rsidR="00176069" w:rsidRPr="002A52A4">
              <w:rPr>
                <w:noProof/>
                <w:webHidden/>
              </w:rPr>
              <w:fldChar w:fldCharType="end"/>
            </w:r>
          </w:hyperlink>
        </w:p>
        <w:p w14:paraId="603C3739"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39" w:history="1">
            <w:r w:rsidR="00176069" w:rsidRPr="002A52A4">
              <w:rPr>
                <w:rStyle w:val="Hipervnculo"/>
                <w:noProof/>
                <w14:scene3d>
                  <w14:camera w14:prst="orthographicFront"/>
                  <w14:lightRig w14:rig="threePt" w14:dir="t">
                    <w14:rot w14:lat="0" w14:lon="0" w14:rev="0"/>
                  </w14:lightRig>
                </w14:scene3d>
              </w:rPr>
              <w:t>2.6.3.</w:t>
            </w:r>
            <w:r w:rsidR="00176069" w:rsidRPr="002A52A4">
              <w:rPr>
                <w:rFonts w:asciiTheme="minorHAnsi" w:hAnsiTheme="minorHAnsi"/>
                <w:noProof/>
                <w:kern w:val="0"/>
                <w:sz w:val="22"/>
                <w:szCs w:val="22"/>
                <w:lang w:eastAsia="es-EC"/>
              </w:rPr>
              <w:tab/>
            </w:r>
            <w:r w:rsidR="00176069" w:rsidRPr="002A52A4">
              <w:rPr>
                <w:rStyle w:val="Hipervnculo"/>
                <w:noProof/>
              </w:rPr>
              <w:t>Lectura de 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_Toc421180739 \h </w:instrText>
            </w:r>
            <w:r w:rsidR="00176069" w:rsidRPr="002A52A4">
              <w:rPr>
                <w:noProof/>
                <w:webHidden/>
              </w:rPr>
            </w:r>
            <w:r w:rsidR="00176069" w:rsidRPr="002A52A4">
              <w:rPr>
                <w:noProof/>
                <w:webHidden/>
              </w:rPr>
              <w:fldChar w:fldCharType="separate"/>
            </w:r>
            <w:r w:rsidR="00705AE8" w:rsidRPr="002A52A4">
              <w:rPr>
                <w:noProof/>
                <w:webHidden/>
              </w:rPr>
              <w:t>91</w:t>
            </w:r>
            <w:r w:rsidR="00176069" w:rsidRPr="002A52A4">
              <w:rPr>
                <w:noProof/>
                <w:webHidden/>
              </w:rPr>
              <w:fldChar w:fldCharType="end"/>
            </w:r>
          </w:hyperlink>
        </w:p>
        <w:p w14:paraId="011F5D9A"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40" w:history="1">
            <w:r w:rsidR="00176069" w:rsidRPr="002A52A4">
              <w:rPr>
                <w:rStyle w:val="Hipervnculo"/>
                <w:noProof/>
                <w14:scene3d>
                  <w14:camera w14:prst="orthographicFront"/>
                  <w14:lightRig w14:rig="threePt" w14:dir="t">
                    <w14:rot w14:lat="0" w14:lon="0" w14:rev="0"/>
                  </w14:lightRig>
                </w14:scene3d>
              </w:rPr>
              <w:t>2.6.4.</w:t>
            </w:r>
            <w:r w:rsidR="00176069" w:rsidRPr="002A52A4">
              <w:rPr>
                <w:rFonts w:asciiTheme="minorHAnsi" w:hAnsiTheme="minorHAnsi"/>
                <w:noProof/>
                <w:kern w:val="0"/>
                <w:sz w:val="22"/>
                <w:szCs w:val="22"/>
                <w:lang w:eastAsia="es-EC"/>
              </w:rPr>
              <w:tab/>
            </w:r>
            <w:r w:rsidR="00176069" w:rsidRPr="002A52A4">
              <w:rPr>
                <w:rStyle w:val="Hipervnculo"/>
                <w:noProof/>
              </w:rPr>
              <w:t>Datos y Metadatos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_Toc421180740 \h </w:instrText>
            </w:r>
            <w:r w:rsidR="00176069" w:rsidRPr="002A52A4">
              <w:rPr>
                <w:noProof/>
                <w:webHidden/>
              </w:rPr>
            </w:r>
            <w:r w:rsidR="00176069" w:rsidRPr="002A52A4">
              <w:rPr>
                <w:noProof/>
                <w:webHidden/>
              </w:rPr>
              <w:fldChar w:fldCharType="separate"/>
            </w:r>
            <w:r w:rsidR="00705AE8" w:rsidRPr="002A52A4">
              <w:rPr>
                <w:noProof/>
                <w:webHidden/>
              </w:rPr>
              <w:t>92</w:t>
            </w:r>
            <w:r w:rsidR="00176069" w:rsidRPr="002A52A4">
              <w:rPr>
                <w:noProof/>
                <w:webHidden/>
              </w:rPr>
              <w:fldChar w:fldCharType="end"/>
            </w:r>
          </w:hyperlink>
        </w:p>
        <w:p w14:paraId="2B5692E5"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41" w:history="1">
            <w:r w:rsidR="00176069" w:rsidRPr="002A52A4">
              <w:rPr>
                <w:rStyle w:val="Hipervnculo"/>
                <w:noProof/>
                <w14:scene3d>
                  <w14:camera w14:prst="orthographicFront"/>
                  <w14:lightRig w14:rig="threePt" w14:dir="t">
                    <w14:rot w14:lat="0" w14:lon="0" w14:rev="0"/>
                  </w14:lightRig>
                </w14:scene3d>
              </w:rPr>
              <w:t>2.6.5.</w:t>
            </w:r>
            <w:r w:rsidR="00176069" w:rsidRPr="002A52A4">
              <w:rPr>
                <w:rFonts w:asciiTheme="minorHAnsi" w:hAnsiTheme="minorHAnsi"/>
                <w:noProof/>
                <w:kern w:val="0"/>
                <w:sz w:val="22"/>
                <w:szCs w:val="22"/>
                <w:lang w:eastAsia="es-EC"/>
              </w:rPr>
              <w:tab/>
            </w:r>
            <w:r w:rsidR="00176069" w:rsidRPr="002A52A4">
              <w:rPr>
                <w:rStyle w:val="Hipervnculo"/>
                <w:noProof/>
              </w:rPr>
              <w:t>Notificaciones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_Toc421180741 \h </w:instrText>
            </w:r>
            <w:r w:rsidR="00176069" w:rsidRPr="002A52A4">
              <w:rPr>
                <w:noProof/>
                <w:webHidden/>
              </w:rPr>
            </w:r>
            <w:r w:rsidR="00176069" w:rsidRPr="002A52A4">
              <w:rPr>
                <w:noProof/>
                <w:webHidden/>
              </w:rPr>
              <w:fldChar w:fldCharType="separate"/>
            </w:r>
            <w:r w:rsidR="00705AE8" w:rsidRPr="002A52A4">
              <w:rPr>
                <w:noProof/>
                <w:webHidden/>
              </w:rPr>
              <w:t>93</w:t>
            </w:r>
            <w:r w:rsidR="00176069" w:rsidRPr="002A52A4">
              <w:rPr>
                <w:noProof/>
                <w:webHidden/>
              </w:rPr>
              <w:fldChar w:fldCharType="end"/>
            </w:r>
          </w:hyperlink>
        </w:p>
        <w:p w14:paraId="334E2CA4" w14:textId="77777777" w:rsidR="00176069" w:rsidRPr="002A52A4" w:rsidRDefault="00962FCB">
          <w:pPr>
            <w:pStyle w:val="TDC2"/>
            <w:rPr>
              <w:rFonts w:asciiTheme="minorHAnsi" w:hAnsiTheme="minorHAnsi"/>
              <w:noProof/>
              <w:kern w:val="0"/>
              <w:sz w:val="22"/>
              <w:szCs w:val="22"/>
              <w:lang w:eastAsia="es-EC"/>
            </w:rPr>
          </w:pPr>
          <w:hyperlink w:anchor="_Toc421180742" w:history="1">
            <w:r w:rsidR="00176069" w:rsidRPr="002A52A4">
              <w:rPr>
                <w:rStyle w:val="Hipervnculo"/>
                <w:noProof/>
                <w14:scene3d>
                  <w14:camera w14:prst="orthographicFront"/>
                  <w14:lightRig w14:rig="threePt" w14:dir="t">
                    <w14:rot w14:lat="0" w14:lon="0" w14:rev="0"/>
                  </w14:lightRig>
                </w14:scene3d>
              </w:rPr>
              <w:t>2.7.</w:t>
            </w:r>
            <w:r w:rsidR="00176069" w:rsidRPr="002A52A4">
              <w:rPr>
                <w:rFonts w:asciiTheme="minorHAnsi" w:hAnsiTheme="minorHAnsi"/>
                <w:noProof/>
                <w:kern w:val="0"/>
                <w:sz w:val="22"/>
                <w:szCs w:val="22"/>
                <w:lang w:eastAsia="es-EC"/>
              </w:rPr>
              <w:tab/>
            </w:r>
            <w:r w:rsidR="00176069" w:rsidRPr="002A52A4">
              <w:rPr>
                <w:rStyle w:val="Hipervnculo"/>
                <w:noProof/>
              </w:rPr>
              <w:t>MÓDULO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_Toc421180742 \h </w:instrText>
            </w:r>
            <w:r w:rsidR="00176069" w:rsidRPr="002A52A4">
              <w:rPr>
                <w:noProof/>
                <w:webHidden/>
              </w:rPr>
            </w:r>
            <w:r w:rsidR="00176069" w:rsidRPr="002A52A4">
              <w:rPr>
                <w:noProof/>
                <w:webHidden/>
              </w:rPr>
              <w:fldChar w:fldCharType="separate"/>
            </w:r>
            <w:r w:rsidR="00705AE8" w:rsidRPr="002A52A4">
              <w:rPr>
                <w:noProof/>
                <w:webHidden/>
              </w:rPr>
              <w:t>94</w:t>
            </w:r>
            <w:r w:rsidR="00176069" w:rsidRPr="002A52A4">
              <w:rPr>
                <w:noProof/>
                <w:webHidden/>
              </w:rPr>
              <w:fldChar w:fldCharType="end"/>
            </w:r>
          </w:hyperlink>
        </w:p>
        <w:p w14:paraId="59135F90"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43" w:history="1">
            <w:r w:rsidR="00176069" w:rsidRPr="002A52A4">
              <w:rPr>
                <w:rStyle w:val="Hipervnculo"/>
                <w:noProof/>
                <w14:scene3d>
                  <w14:camera w14:prst="orthographicFront"/>
                  <w14:lightRig w14:rig="threePt" w14:dir="t">
                    <w14:rot w14:lat="0" w14:lon="0" w14:rev="0"/>
                  </w14:lightRig>
                </w14:scene3d>
              </w:rPr>
              <w:t>2.7.1.</w:t>
            </w:r>
            <w:r w:rsidR="00176069" w:rsidRPr="002A52A4">
              <w:rPr>
                <w:rFonts w:asciiTheme="minorHAnsi" w:hAnsiTheme="minorHAnsi"/>
                <w:noProof/>
                <w:kern w:val="0"/>
                <w:sz w:val="22"/>
                <w:szCs w:val="22"/>
                <w:lang w:eastAsia="es-EC"/>
              </w:rPr>
              <w:tab/>
            </w:r>
            <w:r w:rsidR="00176069" w:rsidRPr="002A52A4">
              <w:rPr>
                <w:rStyle w:val="Hipervnculo"/>
                <w:noProof/>
              </w:rPr>
              <w:t>Módulo estructura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_Toc421180743 \h </w:instrText>
            </w:r>
            <w:r w:rsidR="00176069" w:rsidRPr="002A52A4">
              <w:rPr>
                <w:noProof/>
                <w:webHidden/>
              </w:rPr>
            </w:r>
            <w:r w:rsidR="00176069" w:rsidRPr="002A52A4">
              <w:rPr>
                <w:noProof/>
                <w:webHidden/>
              </w:rPr>
              <w:fldChar w:fldCharType="separate"/>
            </w:r>
            <w:r w:rsidR="00705AE8" w:rsidRPr="002A52A4">
              <w:rPr>
                <w:noProof/>
                <w:webHidden/>
              </w:rPr>
              <w:t>94</w:t>
            </w:r>
            <w:r w:rsidR="00176069" w:rsidRPr="002A52A4">
              <w:rPr>
                <w:noProof/>
                <w:webHidden/>
              </w:rPr>
              <w:fldChar w:fldCharType="end"/>
            </w:r>
          </w:hyperlink>
        </w:p>
        <w:p w14:paraId="5746008C"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44" w:history="1">
            <w:r w:rsidR="00176069" w:rsidRPr="002A52A4">
              <w:rPr>
                <w:rStyle w:val="Hipervnculo"/>
                <w:noProof/>
                <w14:scene3d>
                  <w14:camera w14:prst="orthographicFront"/>
                  <w14:lightRig w14:rig="threePt" w14:dir="t">
                    <w14:rot w14:lat="0" w14:lon="0" w14:rev="0"/>
                  </w14:lightRig>
                </w14:scene3d>
              </w:rPr>
              <w:t>2.7.2.</w:t>
            </w:r>
            <w:r w:rsidR="00176069" w:rsidRPr="002A52A4">
              <w:rPr>
                <w:rFonts w:asciiTheme="minorHAnsi" w:hAnsiTheme="minorHAnsi"/>
                <w:noProof/>
                <w:kern w:val="0"/>
                <w:sz w:val="22"/>
                <w:szCs w:val="22"/>
                <w:lang w:eastAsia="es-EC"/>
              </w:rPr>
              <w:tab/>
            </w:r>
            <w:r w:rsidR="00176069" w:rsidRPr="002A52A4">
              <w:rPr>
                <w:rStyle w:val="Hipervnculo"/>
                <w:noProof/>
              </w:rPr>
              <w:t>Módulo Mensajes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_Toc421180744 \h </w:instrText>
            </w:r>
            <w:r w:rsidR="00176069" w:rsidRPr="002A52A4">
              <w:rPr>
                <w:noProof/>
                <w:webHidden/>
              </w:rPr>
            </w:r>
            <w:r w:rsidR="00176069" w:rsidRPr="002A52A4">
              <w:rPr>
                <w:noProof/>
                <w:webHidden/>
              </w:rPr>
              <w:fldChar w:fldCharType="separate"/>
            </w:r>
            <w:r w:rsidR="00705AE8" w:rsidRPr="002A52A4">
              <w:rPr>
                <w:noProof/>
                <w:webHidden/>
              </w:rPr>
              <w:t>97</w:t>
            </w:r>
            <w:r w:rsidR="00176069" w:rsidRPr="002A52A4">
              <w:rPr>
                <w:noProof/>
                <w:webHidden/>
              </w:rPr>
              <w:fldChar w:fldCharType="end"/>
            </w:r>
          </w:hyperlink>
        </w:p>
        <w:p w14:paraId="338FEC4D"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45" w:history="1">
            <w:r w:rsidR="00176069" w:rsidRPr="002A52A4">
              <w:rPr>
                <w:rStyle w:val="Hipervnculo"/>
                <w:noProof/>
                <w14:scene3d>
                  <w14:camera w14:prst="orthographicFront"/>
                  <w14:lightRig w14:rig="threePt" w14:dir="t">
                    <w14:rot w14:lat="0" w14:lon="0" w14:rev="0"/>
                  </w14:lightRig>
                </w14:scene3d>
              </w:rPr>
              <w:t>2.7.3.</w:t>
            </w:r>
            <w:r w:rsidR="00176069" w:rsidRPr="002A52A4">
              <w:rPr>
                <w:rFonts w:asciiTheme="minorHAnsi" w:hAnsiTheme="minorHAnsi"/>
                <w:noProof/>
                <w:kern w:val="0"/>
                <w:sz w:val="22"/>
                <w:szCs w:val="22"/>
                <w:lang w:eastAsia="es-EC"/>
              </w:rPr>
              <w:tab/>
            </w:r>
            <w:r w:rsidR="00176069" w:rsidRPr="002A52A4">
              <w:rPr>
                <w:rStyle w:val="Hipervnculo"/>
                <w:noProof/>
              </w:rPr>
              <w:t>Módulo Comportamiento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_Toc421180745 \h </w:instrText>
            </w:r>
            <w:r w:rsidR="00176069" w:rsidRPr="002A52A4">
              <w:rPr>
                <w:noProof/>
                <w:webHidden/>
              </w:rPr>
            </w:r>
            <w:r w:rsidR="00176069" w:rsidRPr="002A52A4">
              <w:rPr>
                <w:noProof/>
                <w:webHidden/>
              </w:rPr>
              <w:fldChar w:fldCharType="separate"/>
            </w:r>
            <w:r w:rsidR="00705AE8" w:rsidRPr="002A52A4">
              <w:rPr>
                <w:noProof/>
                <w:webHidden/>
              </w:rPr>
              <w:t>106</w:t>
            </w:r>
            <w:r w:rsidR="00176069" w:rsidRPr="002A52A4">
              <w:rPr>
                <w:noProof/>
                <w:webHidden/>
              </w:rPr>
              <w:fldChar w:fldCharType="end"/>
            </w:r>
          </w:hyperlink>
        </w:p>
        <w:p w14:paraId="33691FF6" w14:textId="77777777" w:rsidR="00176069" w:rsidRPr="002A52A4" w:rsidRDefault="00962FCB">
          <w:pPr>
            <w:pStyle w:val="TDC3"/>
            <w:tabs>
              <w:tab w:val="left" w:pos="1960"/>
              <w:tab w:val="right" w:leader="dot" w:pos="9017"/>
            </w:tabs>
            <w:rPr>
              <w:rFonts w:asciiTheme="minorHAnsi" w:hAnsiTheme="minorHAnsi"/>
              <w:noProof/>
              <w:kern w:val="0"/>
              <w:sz w:val="22"/>
              <w:szCs w:val="22"/>
              <w:lang w:eastAsia="es-EC"/>
            </w:rPr>
          </w:pPr>
          <w:hyperlink w:anchor="_Toc421180746" w:history="1">
            <w:r w:rsidR="00176069" w:rsidRPr="002A52A4">
              <w:rPr>
                <w:rStyle w:val="Hipervnculo"/>
                <w:noProof/>
                <w14:scene3d>
                  <w14:camera w14:prst="orthographicFront"/>
                  <w14:lightRig w14:rig="threePt" w14:dir="t">
                    <w14:rot w14:lat="0" w14:lon="0" w14:rev="0"/>
                  </w14:lightRig>
                </w14:scene3d>
              </w:rPr>
              <w:t>2.7.4.</w:t>
            </w:r>
            <w:r w:rsidR="00176069" w:rsidRPr="002A52A4">
              <w:rPr>
                <w:rFonts w:asciiTheme="minorHAnsi" w:hAnsiTheme="minorHAnsi"/>
                <w:noProof/>
                <w:kern w:val="0"/>
                <w:sz w:val="22"/>
                <w:szCs w:val="22"/>
                <w:lang w:eastAsia="es-EC"/>
              </w:rPr>
              <w:tab/>
            </w:r>
            <w:r w:rsidR="00176069" w:rsidRPr="002A52A4">
              <w:rPr>
                <w:rStyle w:val="Hipervnculo"/>
                <w:noProof/>
              </w:rPr>
              <w:t>Módulo Descubrimiento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_Toc421180746 \h </w:instrText>
            </w:r>
            <w:r w:rsidR="00176069" w:rsidRPr="002A52A4">
              <w:rPr>
                <w:noProof/>
                <w:webHidden/>
              </w:rPr>
            </w:r>
            <w:r w:rsidR="00176069" w:rsidRPr="002A52A4">
              <w:rPr>
                <w:noProof/>
                <w:webHidden/>
              </w:rPr>
              <w:fldChar w:fldCharType="separate"/>
            </w:r>
            <w:r w:rsidR="00705AE8" w:rsidRPr="002A52A4">
              <w:rPr>
                <w:noProof/>
                <w:webHidden/>
              </w:rPr>
              <w:t>125</w:t>
            </w:r>
            <w:r w:rsidR="00176069" w:rsidRPr="002A52A4">
              <w:rPr>
                <w:noProof/>
                <w:webHidden/>
              </w:rPr>
              <w:fldChar w:fldCharType="end"/>
            </w:r>
          </w:hyperlink>
        </w:p>
        <w:p w14:paraId="62FBFFF9" w14:textId="77777777" w:rsidR="00176069" w:rsidRPr="002A52A4" w:rsidRDefault="00962FCB">
          <w:pPr>
            <w:pStyle w:val="TDC1"/>
            <w:tabs>
              <w:tab w:val="left" w:pos="1350"/>
              <w:tab w:val="right" w:leader="dot" w:pos="9017"/>
            </w:tabs>
            <w:rPr>
              <w:rFonts w:asciiTheme="minorHAnsi" w:hAnsiTheme="minorHAnsi"/>
              <w:noProof/>
              <w:kern w:val="0"/>
              <w:sz w:val="22"/>
              <w:szCs w:val="22"/>
              <w:lang w:eastAsia="es-EC"/>
            </w:rPr>
          </w:pPr>
          <w:hyperlink w:anchor="_Toc421180747" w:history="1">
            <w:r w:rsidR="00176069" w:rsidRPr="002A52A4">
              <w:rPr>
                <w:rStyle w:val="Hipervnculo"/>
                <w:noProof/>
              </w:rPr>
              <w:t>3.</w:t>
            </w:r>
            <w:r w:rsidR="00176069" w:rsidRPr="002A52A4">
              <w:rPr>
                <w:rFonts w:asciiTheme="minorHAnsi" w:hAnsiTheme="minorHAnsi"/>
                <w:noProof/>
                <w:kern w:val="0"/>
                <w:sz w:val="22"/>
                <w:szCs w:val="22"/>
                <w:lang w:eastAsia="es-EC"/>
              </w:rPr>
              <w:tab/>
            </w:r>
            <w:r w:rsidR="00176069" w:rsidRPr="002A52A4">
              <w:rPr>
                <w:rStyle w:val="Hipervnculo"/>
                <w:noProof/>
              </w:rPr>
              <w:t>CAPÍTULO III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_Toc421180747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7897EAF7" w14:textId="77777777" w:rsidR="00176069" w:rsidRPr="002A52A4" w:rsidRDefault="00962FCB">
          <w:pPr>
            <w:pStyle w:val="TDC2"/>
            <w:rPr>
              <w:rFonts w:asciiTheme="minorHAnsi" w:hAnsiTheme="minorHAnsi"/>
              <w:noProof/>
              <w:kern w:val="0"/>
              <w:sz w:val="22"/>
              <w:szCs w:val="22"/>
              <w:lang w:eastAsia="es-EC"/>
            </w:rPr>
          </w:pPr>
          <w:hyperlink w:anchor="_Toc421180748" w:history="1">
            <w:r w:rsidR="00176069" w:rsidRPr="002A52A4">
              <w:rPr>
                <w:rStyle w:val="Hipervnculo"/>
                <w:noProof/>
              </w:rPr>
              <w:t>DISEÑO E IMPLEMENTACIÓN DE UN MÓDULO QUE PERMITA INTERACTUAR AL PROTOCOLO RTPS CON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_Toc421180748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771DFB11" w14:textId="77777777" w:rsidR="00176069" w:rsidRPr="002A52A4" w:rsidRDefault="00962FCB">
          <w:pPr>
            <w:pStyle w:val="TDC1"/>
            <w:tabs>
              <w:tab w:val="left" w:pos="1350"/>
              <w:tab w:val="right" w:leader="dot" w:pos="9017"/>
            </w:tabs>
            <w:rPr>
              <w:rFonts w:asciiTheme="minorHAnsi" w:hAnsiTheme="minorHAnsi"/>
              <w:noProof/>
              <w:kern w:val="0"/>
              <w:sz w:val="22"/>
              <w:szCs w:val="22"/>
              <w:lang w:eastAsia="es-EC"/>
            </w:rPr>
          </w:pPr>
          <w:hyperlink w:anchor="_Toc421180749" w:history="1">
            <w:r w:rsidR="00176069" w:rsidRPr="002A52A4">
              <w:rPr>
                <w:rStyle w:val="Hipervnculo"/>
                <w:noProof/>
              </w:rPr>
              <w:t>4.</w:t>
            </w:r>
            <w:r w:rsidR="00176069" w:rsidRPr="002A52A4">
              <w:rPr>
                <w:rFonts w:asciiTheme="minorHAnsi" w:hAnsiTheme="minorHAnsi"/>
                <w:noProof/>
                <w:kern w:val="0"/>
                <w:sz w:val="22"/>
                <w:szCs w:val="22"/>
                <w:lang w:eastAsia="es-EC"/>
              </w:rPr>
              <w:tab/>
            </w:r>
            <w:r w:rsidR="00176069" w:rsidRPr="002A52A4">
              <w:rPr>
                <w:rStyle w:val="Hipervnculo"/>
                <w:noProof/>
              </w:rPr>
              <w:t>CAPÍTULO IV</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_Toc421180749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5435A666" w14:textId="77777777" w:rsidR="00176069" w:rsidRPr="002A52A4" w:rsidRDefault="00962FCB">
          <w:pPr>
            <w:pStyle w:val="TDC2"/>
            <w:rPr>
              <w:rFonts w:asciiTheme="minorHAnsi" w:hAnsiTheme="minorHAnsi"/>
              <w:noProof/>
              <w:kern w:val="0"/>
              <w:sz w:val="22"/>
              <w:szCs w:val="22"/>
              <w:lang w:eastAsia="es-EC"/>
            </w:rPr>
          </w:pPr>
          <w:hyperlink w:anchor="_Toc421180750" w:history="1">
            <w:r w:rsidR="00176069" w:rsidRPr="002A52A4">
              <w:rPr>
                <w:rStyle w:val="Hipervnculo"/>
                <w:noProof/>
              </w:rPr>
              <w:t>PRUEBAS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_Toc421180750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293D6E33" w14:textId="77777777" w:rsidR="00176069" w:rsidRPr="002A52A4" w:rsidRDefault="00962FCB">
          <w:pPr>
            <w:pStyle w:val="TDC1"/>
            <w:tabs>
              <w:tab w:val="left" w:pos="1350"/>
              <w:tab w:val="right" w:leader="dot" w:pos="9017"/>
            </w:tabs>
            <w:rPr>
              <w:rFonts w:asciiTheme="minorHAnsi" w:hAnsiTheme="minorHAnsi"/>
              <w:noProof/>
              <w:kern w:val="0"/>
              <w:sz w:val="22"/>
              <w:szCs w:val="22"/>
              <w:lang w:eastAsia="es-EC"/>
            </w:rPr>
          </w:pPr>
          <w:hyperlink w:anchor="_Toc421180751" w:history="1">
            <w:r w:rsidR="00176069" w:rsidRPr="002A52A4">
              <w:rPr>
                <w:rStyle w:val="Hipervnculo"/>
                <w:rFonts w:cs="Times New Roman"/>
                <w:noProof/>
              </w:rPr>
              <w:t>5.</w:t>
            </w:r>
            <w:r w:rsidR="00176069" w:rsidRPr="002A52A4">
              <w:rPr>
                <w:rFonts w:asciiTheme="minorHAnsi" w:hAnsiTheme="minorHAnsi"/>
                <w:noProof/>
                <w:kern w:val="0"/>
                <w:sz w:val="22"/>
                <w:szCs w:val="22"/>
                <w:lang w:eastAsia="es-EC"/>
              </w:rPr>
              <w:tab/>
            </w:r>
            <w:r w:rsidR="00176069" w:rsidRPr="002A52A4">
              <w:rPr>
                <w:rStyle w:val="Hipervnculo"/>
                <w:rFonts w:cs="Times New Roman"/>
                <w:noProof/>
              </w:rPr>
              <w:t>CAPÍTULO V</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_Toc421180751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34B95785" w14:textId="77777777" w:rsidR="00176069" w:rsidRPr="002A52A4" w:rsidRDefault="00962FCB">
          <w:pPr>
            <w:pStyle w:val="TDC2"/>
            <w:rPr>
              <w:rFonts w:asciiTheme="minorHAnsi" w:hAnsiTheme="minorHAnsi"/>
              <w:noProof/>
              <w:kern w:val="0"/>
              <w:sz w:val="22"/>
              <w:szCs w:val="22"/>
              <w:lang w:eastAsia="es-EC"/>
            </w:rPr>
          </w:pPr>
          <w:hyperlink w:anchor="_Toc421180752" w:history="1">
            <w:r w:rsidR="00176069" w:rsidRPr="002A52A4">
              <w:rPr>
                <w:rStyle w:val="Hipervnculo"/>
                <w:rFonts w:cs="Times New Roman"/>
                <w:noProof/>
              </w:rPr>
              <w:t>CONCLUSIONES Y RECOMENDACIONES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_Toc421180752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455F5D9C" w14:textId="77777777" w:rsidR="00176069" w:rsidRPr="002A52A4" w:rsidRDefault="00962FCB">
          <w:pPr>
            <w:pStyle w:val="TDC2"/>
            <w:rPr>
              <w:rFonts w:asciiTheme="minorHAnsi" w:hAnsiTheme="minorHAnsi"/>
              <w:noProof/>
              <w:kern w:val="0"/>
              <w:sz w:val="22"/>
              <w:szCs w:val="22"/>
              <w:lang w:eastAsia="es-EC"/>
            </w:rPr>
          </w:pPr>
          <w:hyperlink w:anchor="_Toc421180753" w:history="1">
            <w:r w:rsidR="00176069" w:rsidRPr="002A52A4">
              <w:rPr>
                <w:rStyle w:val="Hipervnculo"/>
                <w:noProof/>
                <w14:scene3d>
                  <w14:camera w14:prst="orthographicFront"/>
                  <w14:lightRig w14:rig="threePt" w14:dir="t">
                    <w14:rot w14:lat="0" w14:lon="0" w14:rev="0"/>
                  </w14:lightRig>
                </w14:scene3d>
              </w:rPr>
              <w:t>5.1.</w:t>
            </w:r>
            <w:r w:rsidR="00176069" w:rsidRPr="002A52A4">
              <w:rPr>
                <w:rFonts w:asciiTheme="minorHAnsi" w:hAnsiTheme="minorHAnsi"/>
                <w:noProof/>
                <w:kern w:val="0"/>
                <w:sz w:val="22"/>
                <w:szCs w:val="22"/>
                <w:lang w:eastAsia="es-EC"/>
              </w:rPr>
              <w:tab/>
            </w:r>
            <w:r w:rsidR="00176069" w:rsidRPr="002A52A4">
              <w:rPr>
                <w:rStyle w:val="Hipervnculo"/>
                <w:noProof/>
              </w:rPr>
              <w:t>Conclusiones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_Toc421180753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769710C5" w14:textId="77777777" w:rsidR="00176069" w:rsidRPr="002A52A4" w:rsidRDefault="00962FCB">
          <w:pPr>
            <w:pStyle w:val="TDC2"/>
            <w:rPr>
              <w:rFonts w:asciiTheme="minorHAnsi" w:hAnsiTheme="minorHAnsi"/>
              <w:noProof/>
              <w:kern w:val="0"/>
              <w:sz w:val="22"/>
              <w:szCs w:val="22"/>
              <w:lang w:eastAsia="es-EC"/>
            </w:rPr>
          </w:pPr>
          <w:hyperlink w:anchor="_Toc421180754" w:history="1">
            <w:r w:rsidR="00176069" w:rsidRPr="002A52A4">
              <w:rPr>
                <w:rStyle w:val="Hipervnculo"/>
                <w:noProof/>
                <w14:scene3d>
                  <w14:camera w14:prst="orthographicFront"/>
                  <w14:lightRig w14:rig="threePt" w14:dir="t">
                    <w14:rot w14:lat="0" w14:lon="0" w14:rev="0"/>
                  </w14:lightRig>
                </w14:scene3d>
              </w:rPr>
              <w:t>5.2.</w:t>
            </w:r>
            <w:r w:rsidR="00176069" w:rsidRPr="002A52A4">
              <w:rPr>
                <w:rFonts w:asciiTheme="minorHAnsi" w:hAnsiTheme="minorHAnsi"/>
                <w:noProof/>
                <w:kern w:val="0"/>
                <w:sz w:val="22"/>
                <w:szCs w:val="22"/>
                <w:lang w:eastAsia="es-EC"/>
              </w:rPr>
              <w:tab/>
            </w:r>
            <w:r w:rsidR="00176069" w:rsidRPr="002A52A4">
              <w:rPr>
                <w:rStyle w:val="Hipervnculo"/>
                <w:noProof/>
              </w:rPr>
              <w:t>Recomendaciones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_Toc421180754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1C6B5360" w14:textId="77777777" w:rsidR="00176069" w:rsidRPr="002A52A4" w:rsidRDefault="00962FCB">
          <w:pPr>
            <w:pStyle w:val="TDC1"/>
            <w:tabs>
              <w:tab w:val="right" w:leader="dot" w:pos="9017"/>
            </w:tabs>
            <w:rPr>
              <w:rFonts w:asciiTheme="minorHAnsi" w:hAnsiTheme="minorHAnsi"/>
              <w:noProof/>
              <w:kern w:val="0"/>
              <w:sz w:val="22"/>
              <w:szCs w:val="22"/>
              <w:lang w:eastAsia="es-EC"/>
            </w:rPr>
          </w:pPr>
          <w:hyperlink w:anchor="_Toc421180755" w:history="1">
            <w:r w:rsidR="00176069" w:rsidRPr="002A52A4">
              <w:rPr>
                <w:rStyle w:val="Hipervnculo"/>
                <w:noProof/>
              </w:rPr>
              <w:t>REFERENCIA BIBLIOGRÁFICA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_Toc421180755 \h </w:instrText>
            </w:r>
            <w:r w:rsidR="00176069" w:rsidRPr="002A52A4">
              <w:rPr>
                <w:noProof/>
                <w:webHidden/>
              </w:rPr>
            </w:r>
            <w:r w:rsidR="00176069" w:rsidRPr="002A52A4">
              <w:rPr>
                <w:noProof/>
                <w:webHidden/>
              </w:rPr>
              <w:fldChar w:fldCharType="separate"/>
            </w:r>
            <w:r w:rsidR="00705AE8" w:rsidRPr="002A52A4">
              <w:rPr>
                <w:noProof/>
                <w:webHidden/>
              </w:rPr>
              <w:t>144</w:t>
            </w:r>
            <w:r w:rsidR="00176069" w:rsidRPr="002A52A4">
              <w:rPr>
                <w:noProof/>
                <w:webHidden/>
              </w:rPr>
              <w:fldChar w:fldCharType="end"/>
            </w:r>
          </w:hyperlink>
        </w:p>
        <w:p w14:paraId="5C6A3C73" w14:textId="77777777" w:rsidR="00176069" w:rsidRPr="002A52A4" w:rsidRDefault="00962FCB">
          <w:pPr>
            <w:pStyle w:val="TDC1"/>
            <w:tabs>
              <w:tab w:val="right" w:leader="dot" w:pos="9017"/>
            </w:tabs>
            <w:rPr>
              <w:rFonts w:asciiTheme="minorHAnsi" w:hAnsiTheme="minorHAnsi"/>
              <w:noProof/>
              <w:kern w:val="0"/>
              <w:sz w:val="22"/>
              <w:szCs w:val="22"/>
              <w:lang w:eastAsia="es-EC"/>
            </w:rPr>
          </w:pPr>
          <w:hyperlink w:anchor="_Toc421180756" w:history="1">
            <w:r w:rsidR="00176069" w:rsidRPr="002A52A4">
              <w:rPr>
                <w:rStyle w:val="Hipervnculo"/>
                <w:rFonts w:cs="Times New Roman"/>
                <w:noProof/>
              </w:rPr>
              <w:t>ANEXOS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_Toc421180756 \h </w:instrText>
            </w:r>
            <w:r w:rsidR="00176069" w:rsidRPr="002A52A4">
              <w:rPr>
                <w:noProof/>
                <w:webHidden/>
              </w:rPr>
            </w:r>
            <w:r w:rsidR="00176069" w:rsidRPr="002A52A4">
              <w:rPr>
                <w:noProof/>
                <w:webHidden/>
              </w:rPr>
              <w:fldChar w:fldCharType="separate"/>
            </w:r>
            <w:r w:rsidR="00705AE8" w:rsidRPr="002A52A4">
              <w:rPr>
                <w:noProof/>
                <w:webHidden/>
              </w:rPr>
              <w:t>149</w:t>
            </w:r>
            <w:r w:rsidR="00176069" w:rsidRPr="002A52A4">
              <w:rPr>
                <w:noProof/>
                <w:webHidden/>
              </w:rPr>
              <w:fldChar w:fldCharType="end"/>
            </w:r>
          </w:hyperlink>
        </w:p>
        <w:p w14:paraId="22001583" w14:textId="2EFBC37C" w:rsidR="00FB1031" w:rsidRPr="002A52A4" w:rsidRDefault="00FB1031" w:rsidP="00877E1E">
          <w:pPr>
            <w:rPr>
              <w:rFonts w:cs="Times New Roman"/>
            </w:rPr>
          </w:pPr>
          <w:r w:rsidRPr="002A52A4">
            <w:rPr>
              <w:rFonts w:cs="Times New Roman"/>
              <w:b/>
              <w:bCs/>
            </w:rPr>
            <w:fldChar w:fldCharType="end"/>
          </w:r>
        </w:p>
      </w:sdtContent>
    </w:sdt>
    <w:p w14:paraId="7164C2B1" w14:textId="77777777" w:rsidR="006D0FD6" w:rsidRPr="002A52A4" w:rsidRDefault="006D0FD6" w:rsidP="00877E1E">
      <w:pPr>
        <w:rPr>
          <w:rFonts w:cs="Times New Roman"/>
        </w:rPr>
      </w:pPr>
    </w:p>
    <w:p w14:paraId="15D9DBD8" w14:textId="77777777" w:rsidR="006D0FD6" w:rsidRPr="002A52A4" w:rsidRDefault="006D0FD6" w:rsidP="00877E1E">
      <w:pPr>
        <w:rPr>
          <w:rFonts w:cs="Times New Roman"/>
        </w:rPr>
      </w:pPr>
    </w:p>
    <w:p w14:paraId="61D3A73D" w14:textId="77777777" w:rsidR="006D0FD6" w:rsidRPr="002A52A4" w:rsidRDefault="006D0FD6" w:rsidP="00877E1E">
      <w:pPr>
        <w:rPr>
          <w:rFonts w:cs="Times New Roman"/>
        </w:rPr>
      </w:pPr>
    </w:p>
    <w:p w14:paraId="0FC3AABA" w14:textId="77777777" w:rsidR="006D0FD6" w:rsidRPr="002A52A4" w:rsidRDefault="006D0FD6" w:rsidP="00877E1E">
      <w:pPr>
        <w:rPr>
          <w:rFonts w:cs="Times New Roman"/>
        </w:rPr>
      </w:pPr>
    </w:p>
    <w:p w14:paraId="607953B2" w14:textId="77777777" w:rsidR="006D0FD6" w:rsidRPr="002A52A4" w:rsidRDefault="006D0FD6" w:rsidP="00877E1E">
      <w:pPr>
        <w:rPr>
          <w:rFonts w:cs="Times New Roman"/>
        </w:rPr>
      </w:pPr>
    </w:p>
    <w:p w14:paraId="298CC15C" w14:textId="77777777" w:rsidR="006D0FD6" w:rsidRPr="002A52A4" w:rsidRDefault="006D0FD6" w:rsidP="00877E1E">
      <w:pPr>
        <w:rPr>
          <w:rFonts w:cs="Times New Roman"/>
        </w:rPr>
      </w:pPr>
    </w:p>
    <w:p w14:paraId="17E2BD44" w14:textId="77777777" w:rsidR="006D0FD6" w:rsidRPr="002A52A4" w:rsidRDefault="006D0FD6" w:rsidP="00877E1E">
      <w:pPr>
        <w:rPr>
          <w:rFonts w:cs="Times New Roman"/>
        </w:rPr>
      </w:pPr>
    </w:p>
    <w:p w14:paraId="7083A12F" w14:textId="77777777" w:rsidR="006D0FD6" w:rsidRPr="002A52A4" w:rsidRDefault="006D0FD6" w:rsidP="00877E1E">
      <w:pPr>
        <w:rPr>
          <w:rFonts w:cs="Times New Roman"/>
        </w:rPr>
      </w:pPr>
    </w:p>
    <w:p w14:paraId="04CB6CDB" w14:textId="77777777" w:rsidR="006D0FD6" w:rsidRPr="002A52A4" w:rsidRDefault="006D0FD6" w:rsidP="00877E1E">
      <w:pPr>
        <w:rPr>
          <w:rFonts w:cs="Times New Roman"/>
        </w:rPr>
      </w:pPr>
    </w:p>
    <w:p w14:paraId="2800BF68" w14:textId="77777777" w:rsidR="00D07FAB" w:rsidRPr="002A52A4" w:rsidRDefault="00D07FAB" w:rsidP="00877E1E">
      <w:pPr>
        <w:rPr>
          <w:rFonts w:cs="Times New Roman"/>
        </w:rPr>
      </w:pPr>
    </w:p>
    <w:p w14:paraId="295D7AFD" w14:textId="77777777" w:rsidR="00D07FAB" w:rsidRPr="002A52A4" w:rsidRDefault="00D07FAB" w:rsidP="00877E1E">
      <w:pPr>
        <w:rPr>
          <w:rFonts w:cs="Times New Roman"/>
        </w:rPr>
      </w:pPr>
    </w:p>
    <w:p w14:paraId="024403B2" w14:textId="77777777" w:rsidR="00D07FAB" w:rsidRPr="002A52A4" w:rsidRDefault="00D07FAB" w:rsidP="00877E1E">
      <w:pPr>
        <w:rPr>
          <w:rFonts w:cs="Times New Roman"/>
        </w:rPr>
      </w:pPr>
    </w:p>
    <w:p w14:paraId="0B1BCCE0" w14:textId="77777777" w:rsidR="006D0FD6" w:rsidRPr="002A52A4" w:rsidRDefault="006D0FD6" w:rsidP="00877E1E">
      <w:pPr>
        <w:rPr>
          <w:rFonts w:cs="Times New Roman"/>
        </w:rPr>
      </w:pPr>
    </w:p>
    <w:p w14:paraId="7BCA497B" w14:textId="77777777" w:rsidR="005C083D" w:rsidRPr="002A52A4" w:rsidRDefault="005C083D" w:rsidP="00877E1E">
      <w:pPr>
        <w:rPr>
          <w:rFonts w:cs="Times New Roman"/>
        </w:rPr>
      </w:pPr>
    </w:p>
    <w:p w14:paraId="448F7382" w14:textId="77777777" w:rsidR="006D0FD6" w:rsidRPr="002A52A4" w:rsidRDefault="006D0FD6" w:rsidP="00877E1E">
      <w:pPr>
        <w:rPr>
          <w:rFonts w:cs="Times New Roman"/>
        </w:rPr>
      </w:pPr>
    </w:p>
    <w:p w14:paraId="78460B44" w14:textId="77777777" w:rsidR="00430EE8" w:rsidRPr="002A52A4" w:rsidRDefault="00430EE8" w:rsidP="001F2C8B">
      <w:pPr>
        <w:pStyle w:val="Ttulo1"/>
        <w:numPr>
          <w:ilvl w:val="0"/>
          <w:numId w:val="0"/>
        </w:numPr>
        <w:ind w:left="360"/>
      </w:pPr>
      <w:bookmarkStart w:id="1" w:name="_Toc421180691"/>
      <w:r w:rsidRPr="002A52A4">
        <w:lastRenderedPageBreak/>
        <w:t xml:space="preserve">ÍNDICE DE </w:t>
      </w:r>
      <w:r w:rsidR="00552F2E" w:rsidRPr="002A52A4">
        <w:t>TABLAS</w:t>
      </w:r>
      <w:bookmarkEnd w:id="1"/>
    </w:p>
    <w:p w14:paraId="4059050C" w14:textId="77777777" w:rsidR="00176069" w:rsidRPr="002A52A4" w:rsidRDefault="006D0FD6">
      <w:pPr>
        <w:pStyle w:val="Tabladeilustraciones"/>
        <w:tabs>
          <w:tab w:val="right" w:leader="dot" w:pos="9017"/>
        </w:tabs>
        <w:rPr>
          <w:rFonts w:asciiTheme="minorHAnsi" w:hAnsiTheme="minorHAnsi"/>
          <w:noProof/>
          <w:kern w:val="0"/>
          <w:sz w:val="22"/>
          <w:szCs w:val="22"/>
          <w:lang w:eastAsia="es-EC"/>
        </w:rPr>
      </w:pPr>
      <w:r w:rsidRPr="002A52A4">
        <w:rPr>
          <w:rFonts w:cs="Times New Roman"/>
        </w:rPr>
        <w:fldChar w:fldCharType="begin"/>
      </w:r>
      <w:r w:rsidRPr="002A52A4">
        <w:rPr>
          <w:rFonts w:cs="Times New Roman"/>
        </w:rPr>
        <w:instrText xml:space="preserve"> TOC \h \z \c "Tabla" </w:instrText>
      </w:r>
      <w:r w:rsidRPr="002A52A4">
        <w:rPr>
          <w:rFonts w:cs="Times New Roman"/>
        </w:rPr>
        <w:fldChar w:fldCharType="separate"/>
      </w:r>
      <w:hyperlink w:anchor="_Toc421180757" w:history="1">
        <w:r w:rsidR="00176069" w:rsidRPr="002A52A4">
          <w:rPr>
            <w:rStyle w:val="Hipervnculo"/>
            <w:noProof/>
          </w:rPr>
          <w:t>Tabla 1</w:t>
        </w:r>
        <w:r w:rsidR="00176069" w:rsidRPr="002A52A4">
          <w:rPr>
            <w:rStyle w:val="Hipervnculo"/>
            <w:noProof/>
          </w:rPr>
          <w:noBreakHyphen/>
          <w:t>1. Ejemplos de los modelos de sistemas distribuidos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_Toc421180757 \h </w:instrText>
        </w:r>
        <w:r w:rsidR="00176069" w:rsidRPr="002A52A4">
          <w:rPr>
            <w:noProof/>
            <w:webHidden/>
          </w:rPr>
        </w:r>
        <w:r w:rsidR="00176069" w:rsidRPr="002A52A4">
          <w:rPr>
            <w:noProof/>
            <w:webHidden/>
          </w:rPr>
          <w:fldChar w:fldCharType="separate"/>
        </w:r>
        <w:r w:rsidR="00705AE8" w:rsidRPr="002A52A4">
          <w:rPr>
            <w:noProof/>
            <w:webHidden/>
          </w:rPr>
          <w:t>4</w:t>
        </w:r>
        <w:r w:rsidR="00176069" w:rsidRPr="002A52A4">
          <w:rPr>
            <w:noProof/>
            <w:webHidden/>
          </w:rPr>
          <w:fldChar w:fldCharType="end"/>
        </w:r>
      </w:hyperlink>
    </w:p>
    <w:p w14:paraId="322377A6"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58" w:history="1">
        <w:r w:rsidR="00176069" w:rsidRPr="002A52A4">
          <w:rPr>
            <w:rStyle w:val="Hipervnculo"/>
            <w:noProof/>
          </w:rPr>
          <w:t>Tabla 1</w:t>
        </w:r>
        <w:r w:rsidR="00176069" w:rsidRPr="002A52A4">
          <w:rPr>
            <w:rStyle w:val="Hipervnculo"/>
            <w:noProof/>
          </w:rPr>
          <w:noBreakHyphen/>
          <w:t>2. Capacidades de Tiempo-Real de los Estándares de Distribución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_Toc421180758 \h </w:instrText>
        </w:r>
        <w:r w:rsidR="00176069" w:rsidRPr="002A52A4">
          <w:rPr>
            <w:noProof/>
            <w:webHidden/>
          </w:rPr>
        </w:r>
        <w:r w:rsidR="00176069" w:rsidRPr="002A52A4">
          <w:rPr>
            <w:noProof/>
            <w:webHidden/>
          </w:rPr>
          <w:fldChar w:fldCharType="separate"/>
        </w:r>
        <w:r w:rsidR="00705AE8" w:rsidRPr="002A52A4">
          <w:rPr>
            <w:noProof/>
            <w:webHidden/>
          </w:rPr>
          <w:t>25</w:t>
        </w:r>
        <w:r w:rsidR="00176069" w:rsidRPr="002A52A4">
          <w:rPr>
            <w:noProof/>
            <w:webHidden/>
          </w:rPr>
          <w:fldChar w:fldCharType="end"/>
        </w:r>
      </w:hyperlink>
    </w:p>
    <w:p w14:paraId="15B1F06D"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59" w:history="1">
        <w:r w:rsidR="00176069" w:rsidRPr="002A52A4">
          <w:rPr>
            <w:rStyle w:val="Hipervnculo"/>
            <w:noProof/>
          </w:rPr>
          <w:t>Tabla 1</w:t>
        </w:r>
        <w:r w:rsidR="00176069" w:rsidRPr="002A52A4">
          <w:rPr>
            <w:rStyle w:val="Hipervnculo"/>
            <w:noProof/>
          </w:rPr>
          <w:noBreakHyphen/>
          <w:t>3. Políticas de QoS del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_Toc421180759 \h </w:instrText>
        </w:r>
        <w:r w:rsidR="00176069" w:rsidRPr="002A52A4">
          <w:rPr>
            <w:noProof/>
            <w:webHidden/>
          </w:rPr>
        </w:r>
        <w:r w:rsidR="00176069" w:rsidRPr="002A52A4">
          <w:rPr>
            <w:noProof/>
            <w:webHidden/>
          </w:rPr>
          <w:fldChar w:fldCharType="separate"/>
        </w:r>
        <w:r w:rsidR="00705AE8" w:rsidRPr="002A52A4">
          <w:rPr>
            <w:noProof/>
            <w:webHidden/>
          </w:rPr>
          <w:t>37</w:t>
        </w:r>
        <w:r w:rsidR="00176069" w:rsidRPr="002A52A4">
          <w:rPr>
            <w:noProof/>
            <w:webHidden/>
          </w:rPr>
          <w:fldChar w:fldCharType="end"/>
        </w:r>
      </w:hyperlink>
    </w:p>
    <w:p w14:paraId="66614642"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60" w:history="1">
        <w:r w:rsidR="00176069" w:rsidRPr="002A52A4">
          <w:rPr>
            <w:rStyle w:val="Hipervnculo"/>
            <w:noProof/>
          </w:rPr>
          <w:t>Tabla 2</w:t>
        </w:r>
        <w:r w:rsidR="00176069" w:rsidRPr="002A52A4">
          <w:rPr>
            <w:rStyle w:val="Hipervnculo"/>
            <w:noProof/>
          </w:rPr>
          <w:noBreakHyphen/>
          <w:t>1. Tipos IDL primitivos.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_Toc421180760 \h </w:instrText>
        </w:r>
        <w:r w:rsidR="00176069" w:rsidRPr="002A52A4">
          <w:rPr>
            <w:noProof/>
            <w:webHidden/>
          </w:rPr>
        </w:r>
        <w:r w:rsidR="00176069" w:rsidRPr="002A52A4">
          <w:rPr>
            <w:noProof/>
            <w:webHidden/>
          </w:rPr>
          <w:fldChar w:fldCharType="separate"/>
        </w:r>
        <w:r w:rsidR="00705AE8" w:rsidRPr="002A52A4">
          <w:rPr>
            <w:noProof/>
            <w:webHidden/>
          </w:rPr>
          <w:t>86</w:t>
        </w:r>
        <w:r w:rsidR="00176069" w:rsidRPr="002A52A4">
          <w:rPr>
            <w:noProof/>
            <w:webHidden/>
          </w:rPr>
          <w:fldChar w:fldCharType="end"/>
        </w:r>
      </w:hyperlink>
    </w:p>
    <w:p w14:paraId="3CD148D0"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61" w:history="1">
        <w:r w:rsidR="00176069" w:rsidRPr="002A52A4">
          <w:rPr>
            <w:rStyle w:val="Hipervnculo"/>
            <w:noProof/>
          </w:rPr>
          <w:t>Tabla 2</w:t>
        </w:r>
        <w:r w:rsidR="00176069" w:rsidRPr="002A52A4">
          <w:rPr>
            <w:rStyle w:val="Hipervnculo"/>
            <w:noProof/>
          </w:rPr>
          <w:noBreakHyphen/>
          <w:t>2. Tipos IDL template.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_Toc421180761 \h </w:instrText>
        </w:r>
        <w:r w:rsidR="00176069" w:rsidRPr="002A52A4">
          <w:rPr>
            <w:noProof/>
            <w:webHidden/>
          </w:rPr>
        </w:r>
        <w:r w:rsidR="00176069" w:rsidRPr="002A52A4">
          <w:rPr>
            <w:noProof/>
            <w:webHidden/>
          </w:rPr>
          <w:fldChar w:fldCharType="separate"/>
        </w:r>
        <w:r w:rsidR="00705AE8" w:rsidRPr="002A52A4">
          <w:rPr>
            <w:noProof/>
            <w:webHidden/>
          </w:rPr>
          <w:t>86</w:t>
        </w:r>
        <w:r w:rsidR="00176069" w:rsidRPr="002A52A4">
          <w:rPr>
            <w:noProof/>
            <w:webHidden/>
          </w:rPr>
          <w:fldChar w:fldCharType="end"/>
        </w:r>
      </w:hyperlink>
    </w:p>
    <w:p w14:paraId="43E3308C"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62" w:history="1">
        <w:r w:rsidR="00176069" w:rsidRPr="002A52A4">
          <w:rPr>
            <w:rStyle w:val="Hipervnculo"/>
            <w:noProof/>
          </w:rPr>
          <w:t>Tabla 2</w:t>
        </w:r>
        <w:r w:rsidR="00176069" w:rsidRPr="002A52A4">
          <w:rPr>
            <w:rStyle w:val="Hipervnculo"/>
            <w:noProof/>
          </w:rPr>
          <w:noBreakHyphen/>
          <w:t>3. Tipos IDL compuestos.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_Toc421180762 \h </w:instrText>
        </w:r>
        <w:r w:rsidR="00176069" w:rsidRPr="002A52A4">
          <w:rPr>
            <w:noProof/>
            <w:webHidden/>
          </w:rPr>
        </w:r>
        <w:r w:rsidR="00176069" w:rsidRPr="002A52A4">
          <w:rPr>
            <w:noProof/>
            <w:webHidden/>
          </w:rPr>
          <w:fldChar w:fldCharType="separate"/>
        </w:r>
        <w:r w:rsidR="00705AE8" w:rsidRPr="002A52A4">
          <w:rPr>
            <w:noProof/>
            <w:webHidden/>
          </w:rPr>
          <w:t>86</w:t>
        </w:r>
        <w:r w:rsidR="00176069" w:rsidRPr="002A52A4">
          <w:rPr>
            <w:noProof/>
            <w:webHidden/>
          </w:rPr>
          <w:fldChar w:fldCharType="end"/>
        </w:r>
      </w:hyperlink>
    </w:p>
    <w:p w14:paraId="7DCA54A8"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63" w:history="1">
        <w:r w:rsidR="00176069" w:rsidRPr="002A52A4">
          <w:rPr>
            <w:rStyle w:val="Hipervnculo"/>
            <w:noProof/>
          </w:rPr>
          <w:t>Tabla 2</w:t>
        </w:r>
        <w:r w:rsidR="00176069" w:rsidRPr="002A52A4">
          <w:rPr>
            <w:rStyle w:val="Hipervnculo"/>
            <w:noProof/>
          </w:rPr>
          <w:noBreakHyphen/>
          <w:t>4. Operadores para Filtros DDS y Condiciones de Consulta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_Toc421180763 \h </w:instrText>
        </w:r>
        <w:r w:rsidR="00176069" w:rsidRPr="002A52A4">
          <w:rPr>
            <w:noProof/>
            <w:webHidden/>
          </w:rPr>
        </w:r>
        <w:r w:rsidR="00176069" w:rsidRPr="002A52A4">
          <w:rPr>
            <w:noProof/>
            <w:webHidden/>
          </w:rPr>
          <w:fldChar w:fldCharType="separate"/>
        </w:r>
        <w:r w:rsidR="00705AE8" w:rsidRPr="002A52A4">
          <w:rPr>
            <w:noProof/>
            <w:webHidden/>
          </w:rPr>
          <w:t>88</w:t>
        </w:r>
        <w:r w:rsidR="00176069" w:rsidRPr="002A52A4">
          <w:rPr>
            <w:noProof/>
            <w:webHidden/>
          </w:rPr>
          <w:fldChar w:fldCharType="end"/>
        </w:r>
      </w:hyperlink>
    </w:p>
    <w:p w14:paraId="561E9D27"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64" w:history="1">
        <w:r w:rsidR="00176069" w:rsidRPr="002A52A4">
          <w:rPr>
            <w:rStyle w:val="Hipervnculo"/>
            <w:noProof/>
          </w:rPr>
          <w:t>Tabla 2</w:t>
        </w:r>
        <w:r w:rsidR="00176069" w:rsidRPr="002A52A4">
          <w:rPr>
            <w:rStyle w:val="Hipervnculo"/>
            <w:noProof/>
          </w:rPr>
          <w:noBreakHyphen/>
          <w:t>5. Administración del Ciclo de Vida Automática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_Toc421180764 \h </w:instrText>
        </w:r>
        <w:r w:rsidR="00176069" w:rsidRPr="002A52A4">
          <w:rPr>
            <w:noProof/>
            <w:webHidden/>
          </w:rPr>
        </w:r>
        <w:r w:rsidR="00176069" w:rsidRPr="002A52A4">
          <w:rPr>
            <w:noProof/>
            <w:webHidden/>
          </w:rPr>
          <w:fldChar w:fldCharType="separate"/>
        </w:r>
        <w:r w:rsidR="00705AE8" w:rsidRPr="002A52A4">
          <w:rPr>
            <w:noProof/>
            <w:webHidden/>
          </w:rPr>
          <w:t>90</w:t>
        </w:r>
        <w:r w:rsidR="00176069" w:rsidRPr="002A52A4">
          <w:rPr>
            <w:noProof/>
            <w:webHidden/>
          </w:rPr>
          <w:fldChar w:fldCharType="end"/>
        </w:r>
      </w:hyperlink>
    </w:p>
    <w:p w14:paraId="6F7FBF33"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65" w:history="1">
        <w:r w:rsidR="00176069" w:rsidRPr="002A52A4">
          <w:rPr>
            <w:rStyle w:val="Hipervnculo"/>
            <w:noProof/>
          </w:rPr>
          <w:t>Tabla 2</w:t>
        </w:r>
        <w:r w:rsidR="00176069" w:rsidRPr="002A52A4">
          <w:rPr>
            <w:rStyle w:val="Hipervnculo"/>
            <w:noProof/>
          </w:rPr>
          <w:noBreakHyphen/>
          <w:t>6. Clases y Entidades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_Toc421180765 \h </w:instrText>
        </w:r>
        <w:r w:rsidR="00176069" w:rsidRPr="002A52A4">
          <w:rPr>
            <w:noProof/>
            <w:webHidden/>
          </w:rPr>
        </w:r>
        <w:r w:rsidR="00176069" w:rsidRPr="002A52A4">
          <w:rPr>
            <w:noProof/>
            <w:webHidden/>
          </w:rPr>
          <w:fldChar w:fldCharType="separate"/>
        </w:r>
        <w:r w:rsidR="00705AE8" w:rsidRPr="002A52A4">
          <w:rPr>
            <w:noProof/>
            <w:webHidden/>
          </w:rPr>
          <w:t>95</w:t>
        </w:r>
        <w:r w:rsidR="00176069" w:rsidRPr="002A52A4">
          <w:rPr>
            <w:noProof/>
            <w:webHidden/>
          </w:rPr>
          <w:fldChar w:fldCharType="end"/>
        </w:r>
      </w:hyperlink>
    </w:p>
    <w:p w14:paraId="12D70629"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66" w:history="1">
        <w:r w:rsidR="00176069" w:rsidRPr="002A52A4">
          <w:rPr>
            <w:rStyle w:val="Hipervnculo"/>
            <w:noProof/>
          </w:rPr>
          <w:t>Tabla 2</w:t>
        </w:r>
        <w:r w:rsidR="00176069" w:rsidRPr="002A52A4">
          <w:rPr>
            <w:rStyle w:val="Hipervnculo"/>
            <w:noProof/>
          </w:rPr>
          <w:noBreakHyphen/>
          <w:t>7. Combinación de atributos posibles en lectores asociados con escritores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_Toc421180766 \h </w:instrText>
        </w:r>
        <w:r w:rsidR="00176069" w:rsidRPr="002A52A4">
          <w:rPr>
            <w:noProof/>
            <w:webHidden/>
          </w:rPr>
        </w:r>
        <w:r w:rsidR="00176069" w:rsidRPr="002A52A4">
          <w:rPr>
            <w:noProof/>
            <w:webHidden/>
          </w:rPr>
          <w:fldChar w:fldCharType="separate"/>
        </w:r>
        <w:r w:rsidR="00705AE8" w:rsidRPr="002A52A4">
          <w:rPr>
            <w:noProof/>
            <w:webHidden/>
          </w:rPr>
          <w:t>109</w:t>
        </w:r>
        <w:r w:rsidR="00176069" w:rsidRPr="002A52A4">
          <w:rPr>
            <w:noProof/>
            <w:webHidden/>
          </w:rPr>
          <w:fldChar w:fldCharType="end"/>
        </w:r>
      </w:hyperlink>
    </w:p>
    <w:p w14:paraId="5E140578"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67" w:history="1">
        <w:r w:rsidR="00176069" w:rsidRPr="002A52A4">
          <w:rPr>
            <w:rStyle w:val="Hipervnculo"/>
            <w:noProof/>
          </w:rPr>
          <w:t>Tabla 2</w:t>
        </w:r>
        <w:r w:rsidR="00176069" w:rsidRPr="002A52A4">
          <w:rPr>
            <w:rStyle w:val="Hipervnculo"/>
            <w:noProof/>
          </w:rPr>
          <w:noBreakHyphen/>
          <w:t>8. Transiciones del comportamiento en mejor esfuerzo de un Writer sin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_Toc421180767 \h </w:instrText>
        </w:r>
        <w:r w:rsidR="00176069" w:rsidRPr="002A52A4">
          <w:rPr>
            <w:noProof/>
            <w:webHidden/>
          </w:rPr>
        </w:r>
        <w:r w:rsidR="00176069" w:rsidRPr="002A52A4">
          <w:rPr>
            <w:noProof/>
            <w:webHidden/>
          </w:rPr>
          <w:fldChar w:fldCharType="separate"/>
        </w:r>
        <w:r w:rsidR="00705AE8" w:rsidRPr="002A52A4">
          <w:rPr>
            <w:noProof/>
            <w:webHidden/>
          </w:rPr>
          <w:t>111</w:t>
        </w:r>
        <w:r w:rsidR="00176069" w:rsidRPr="002A52A4">
          <w:rPr>
            <w:noProof/>
            <w:webHidden/>
          </w:rPr>
          <w:fldChar w:fldCharType="end"/>
        </w:r>
      </w:hyperlink>
    </w:p>
    <w:p w14:paraId="4122BDBC"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68" w:history="1">
        <w:r w:rsidR="00176069" w:rsidRPr="002A52A4">
          <w:rPr>
            <w:rStyle w:val="Hipervnculo"/>
            <w:noProof/>
          </w:rPr>
          <w:t>Tabla 2</w:t>
        </w:r>
        <w:r w:rsidR="00176069" w:rsidRPr="002A52A4">
          <w:rPr>
            <w:rStyle w:val="Hipervnculo"/>
            <w:noProof/>
          </w:rPr>
          <w:noBreakHyphen/>
          <w:t>9. Transiciones del comportamiento en confiable de un Writer sin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_Toc421180768 \h </w:instrText>
        </w:r>
        <w:r w:rsidR="00176069" w:rsidRPr="002A52A4">
          <w:rPr>
            <w:noProof/>
            <w:webHidden/>
          </w:rPr>
        </w:r>
        <w:r w:rsidR="00176069" w:rsidRPr="002A52A4">
          <w:rPr>
            <w:noProof/>
            <w:webHidden/>
          </w:rPr>
          <w:fldChar w:fldCharType="separate"/>
        </w:r>
        <w:r w:rsidR="00705AE8" w:rsidRPr="002A52A4">
          <w:rPr>
            <w:noProof/>
            <w:webHidden/>
          </w:rPr>
          <w:t>113</w:t>
        </w:r>
        <w:r w:rsidR="00176069" w:rsidRPr="002A52A4">
          <w:rPr>
            <w:noProof/>
            <w:webHidden/>
          </w:rPr>
          <w:fldChar w:fldCharType="end"/>
        </w:r>
      </w:hyperlink>
    </w:p>
    <w:p w14:paraId="6CD5B9C6"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69" w:history="1">
        <w:r w:rsidR="00176069" w:rsidRPr="002A52A4">
          <w:rPr>
            <w:rStyle w:val="Hipervnculo"/>
            <w:noProof/>
          </w:rPr>
          <w:t>Tabla 2</w:t>
        </w:r>
        <w:r w:rsidR="00176069" w:rsidRPr="002A52A4">
          <w:rPr>
            <w:rStyle w:val="Hipervnculo"/>
            <w:noProof/>
          </w:rPr>
          <w:noBreakHyphen/>
          <w:t>10. Transiciones del comportamiento en mejor esfuerzo de un Writer con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_Toc421180769 \h </w:instrText>
        </w:r>
        <w:r w:rsidR="00176069" w:rsidRPr="002A52A4">
          <w:rPr>
            <w:noProof/>
            <w:webHidden/>
          </w:rPr>
        </w:r>
        <w:r w:rsidR="00176069" w:rsidRPr="002A52A4">
          <w:rPr>
            <w:noProof/>
            <w:webHidden/>
          </w:rPr>
          <w:fldChar w:fldCharType="separate"/>
        </w:r>
        <w:r w:rsidR="00705AE8" w:rsidRPr="002A52A4">
          <w:rPr>
            <w:noProof/>
            <w:webHidden/>
          </w:rPr>
          <w:t>115</w:t>
        </w:r>
        <w:r w:rsidR="00176069" w:rsidRPr="002A52A4">
          <w:rPr>
            <w:noProof/>
            <w:webHidden/>
          </w:rPr>
          <w:fldChar w:fldCharType="end"/>
        </w:r>
      </w:hyperlink>
    </w:p>
    <w:p w14:paraId="5E44D105"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70" w:history="1">
        <w:r w:rsidR="00176069" w:rsidRPr="002A52A4">
          <w:rPr>
            <w:rStyle w:val="Hipervnculo"/>
            <w:noProof/>
          </w:rPr>
          <w:t>Tabla 2</w:t>
        </w:r>
        <w:r w:rsidR="00176069" w:rsidRPr="002A52A4">
          <w:rPr>
            <w:rStyle w:val="Hipervnculo"/>
            <w:noProof/>
          </w:rPr>
          <w:noBreakHyphen/>
          <w:t>11. Transiciones del comportamiento en confiable de un Writer con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_Toc421180770 \h </w:instrText>
        </w:r>
        <w:r w:rsidR="00176069" w:rsidRPr="002A52A4">
          <w:rPr>
            <w:noProof/>
            <w:webHidden/>
          </w:rPr>
        </w:r>
        <w:r w:rsidR="00176069" w:rsidRPr="002A52A4">
          <w:rPr>
            <w:noProof/>
            <w:webHidden/>
          </w:rPr>
          <w:fldChar w:fldCharType="separate"/>
        </w:r>
        <w:r w:rsidR="00705AE8" w:rsidRPr="002A52A4">
          <w:rPr>
            <w:noProof/>
            <w:webHidden/>
          </w:rPr>
          <w:t>117</w:t>
        </w:r>
        <w:r w:rsidR="00176069" w:rsidRPr="002A52A4">
          <w:rPr>
            <w:noProof/>
            <w:webHidden/>
          </w:rPr>
          <w:fldChar w:fldCharType="end"/>
        </w:r>
      </w:hyperlink>
    </w:p>
    <w:p w14:paraId="1113A2D5"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71" w:history="1">
        <w:r w:rsidR="00176069" w:rsidRPr="002A52A4">
          <w:rPr>
            <w:rStyle w:val="Hipervnculo"/>
            <w:noProof/>
          </w:rPr>
          <w:t>Tabla 2</w:t>
        </w:r>
        <w:r w:rsidR="00176069" w:rsidRPr="002A52A4">
          <w:rPr>
            <w:rStyle w:val="Hipervnculo"/>
            <w:noProof/>
          </w:rPr>
          <w:noBreakHyphen/>
          <w:t>12. Transiciones del comportamiento en mejor esfuerzo de un Reader sin estado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_Toc421180771 \h </w:instrText>
        </w:r>
        <w:r w:rsidR="00176069" w:rsidRPr="002A52A4">
          <w:rPr>
            <w:noProof/>
            <w:webHidden/>
          </w:rPr>
        </w:r>
        <w:r w:rsidR="00176069" w:rsidRPr="002A52A4">
          <w:rPr>
            <w:noProof/>
            <w:webHidden/>
          </w:rPr>
          <w:fldChar w:fldCharType="separate"/>
        </w:r>
        <w:r w:rsidR="00705AE8" w:rsidRPr="002A52A4">
          <w:rPr>
            <w:noProof/>
            <w:webHidden/>
          </w:rPr>
          <w:t>121</w:t>
        </w:r>
        <w:r w:rsidR="00176069" w:rsidRPr="002A52A4">
          <w:rPr>
            <w:noProof/>
            <w:webHidden/>
          </w:rPr>
          <w:fldChar w:fldCharType="end"/>
        </w:r>
      </w:hyperlink>
    </w:p>
    <w:p w14:paraId="395A7C14"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72" w:history="1">
        <w:r w:rsidR="00176069" w:rsidRPr="002A52A4">
          <w:rPr>
            <w:rStyle w:val="Hipervnculo"/>
            <w:noProof/>
          </w:rPr>
          <w:t>Tabla 2</w:t>
        </w:r>
        <w:r w:rsidR="00176069" w:rsidRPr="002A52A4">
          <w:rPr>
            <w:rStyle w:val="Hipervnculo"/>
            <w:noProof/>
          </w:rPr>
          <w:noBreakHyphen/>
          <w:t>13. Transiciones del comportamiento en mejor esfuerzo de un Reader con estado con respecto a cada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_Toc421180772 \h </w:instrText>
        </w:r>
        <w:r w:rsidR="00176069" w:rsidRPr="002A52A4">
          <w:rPr>
            <w:noProof/>
            <w:webHidden/>
          </w:rPr>
        </w:r>
        <w:r w:rsidR="00176069" w:rsidRPr="002A52A4">
          <w:rPr>
            <w:noProof/>
            <w:webHidden/>
          </w:rPr>
          <w:fldChar w:fldCharType="separate"/>
        </w:r>
        <w:r w:rsidR="00705AE8" w:rsidRPr="002A52A4">
          <w:rPr>
            <w:noProof/>
            <w:webHidden/>
          </w:rPr>
          <w:t>122</w:t>
        </w:r>
        <w:r w:rsidR="00176069" w:rsidRPr="002A52A4">
          <w:rPr>
            <w:noProof/>
            <w:webHidden/>
          </w:rPr>
          <w:fldChar w:fldCharType="end"/>
        </w:r>
      </w:hyperlink>
    </w:p>
    <w:p w14:paraId="5F56D5AB"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73" w:history="1">
        <w:r w:rsidR="00176069" w:rsidRPr="002A52A4">
          <w:rPr>
            <w:rStyle w:val="Hipervnculo"/>
            <w:noProof/>
          </w:rPr>
          <w:t>Tabla 2</w:t>
        </w:r>
        <w:r w:rsidR="00176069" w:rsidRPr="002A52A4">
          <w:rPr>
            <w:rStyle w:val="Hipervnculo"/>
            <w:noProof/>
          </w:rPr>
          <w:noBreakHyphen/>
          <w:t>14. Transiciones del comportamiento en confiable de un Reader con estado con respecto a su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_Toc421180773 \h </w:instrText>
        </w:r>
        <w:r w:rsidR="00176069" w:rsidRPr="002A52A4">
          <w:rPr>
            <w:noProof/>
            <w:webHidden/>
          </w:rPr>
        </w:r>
        <w:r w:rsidR="00176069" w:rsidRPr="002A52A4">
          <w:rPr>
            <w:noProof/>
            <w:webHidden/>
          </w:rPr>
          <w:fldChar w:fldCharType="separate"/>
        </w:r>
        <w:r w:rsidR="00705AE8" w:rsidRPr="002A52A4">
          <w:rPr>
            <w:noProof/>
            <w:webHidden/>
          </w:rPr>
          <w:t>123</w:t>
        </w:r>
        <w:r w:rsidR="00176069" w:rsidRPr="002A52A4">
          <w:rPr>
            <w:noProof/>
            <w:webHidden/>
          </w:rPr>
          <w:fldChar w:fldCharType="end"/>
        </w:r>
      </w:hyperlink>
    </w:p>
    <w:p w14:paraId="5668826D" w14:textId="2AFA4E61" w:rsidR="001F2C8B" w:rsidRPr="002A52A4" w:rsidRDefault="006D0FD6" w:rsidP="001F2C8B">
      <w:pPr>
        <w:pStyle w:val="Ttulo1"/>
        <w:numPr>
          <w:ilvl w:val="0"/>
          <w:numId w:val="0"/>
        </w:numPr>
        <w:ind w:left="360"/>
      </w:pPr>
      <w:r w:rsidRPr="002A52A4">
        <w:rPr>
          <w:rFonts w:cs="Times New Roman"/>
        </w:rPr>
        <w:lastRenderedPageBreak/>
        <w:fldChar w:fldCharType="end"/>
      </w:r>
      <w:bookmarkStart w:id="2" w:name="_Toc421180692"/>
      <w:r w:rsidR="001F2C8B" w:rsidRPr="002A52A4">
        <w:t>ÍNDICE DE FIGURAS</w:t>
      </w:r>
      <w:bookmarkEnd w:id="2"/>
    </w:p>
    <w:p w14:paraId="62173216" w14:textId="77777777" w:rsidR="00176069" w:rsidRPr="002A52A4" w:rsidRDefault="006D0FD6">
      <w:pPr>
        <w:pStyle w:val="Tabladeilustraciones"/>
        <w:tabs>
          <w:tab w:val="right" w:leader="dot" w:pos="9017"/>
        </w:tabs>
        <w:rPr>
          <w:rFonts w:asciiTheme="minorHAnsi" w:hAnsiTheme="minorHAnsi"/>
          <w:noProof/>
          <w:kern w:val="0"/>
          <w:sz w:val="22"/>
          <w:szCs w:val="22"/>
          <w:lang w:eastAsia="es-EC"/>
        </w:rPr>
      </w:pPr>
      <w:r w:rsidRPr="002A52A4">
        <w:fldChar w:fldCharType="begin"/>
      </w:r>
      <w:r w:rsidRPr="002A52A4">
        <w:instrText xml:space="preserve"> TOC \h \z \c "Figura" </w:instrText>
      </w:r>
      <w:r w:rsidRPr="002A52A4">
        <w:fldChar w:fldCharType="separate"/>
      </w:r>
      <w:hyperlink w:anchor="_Toc421180774" w:history="1">
        <w:r w:rsidR="00176069" w:rsidRPr="002A52A4">
          <w:rPr>
            <w:rStyle w:val="Hipervnculo"/>
            <w:noProof/>
          </w:rPr>
          <w:t>Figura 1</w:t>
        </w:r>
        <w:r w:rsidR="00176069" w:rsidRPr="002A52A4">
          <w:rPr>
            <w:rStyle w:val="Hipervnculo"/>
            <w:noProof/>
          </w:rPr>
          <w:noBreakHyphen/>
          <w:t>1. Servicios básicos provistos por el middleware de distribución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_Toc421180774 \h </w:instrText>
        </w:r>
        <w:r w:rsidR="00176069" w:rsidRPr="002A52A4">
          <w:rPr>
            <w:noProof/>
            <w:webHidden/>
          </w:rPr>
        </w:r>
        <w:r w:rsidR="00176069" w:rsidRPr="002A52A4">
          <w:rPr>
            <w:noProof/>
            <w:webHidden/>
          </w:rPr>
          <w:fldChar w:fldCharType="separate"/>
        </w:r>
        <w:r w:rsidR="00705AE8" w:rsidRPr="002A52A4">
          <w:rPr>
            <w:noProof/>
            <w:webHidden/>
          </w:rPr>
          <w:t>3</w:t>
        </w:r>
        <w:r w:rsidR="00176069" w:rsidRPr="002A52A4">
          <w:rPr>
            <w:noProof/>
            <w:webHidden/>
          </w:rPr>
          <w:fldChar w:fldCharType="end"/>
        </w:r>
      </w:hyperlink>
    </w:p>
    <w:p w14:paraId="2EE95993"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75" w:history="1">
        <w:r w:rsidR="00176069" w:rsidRPr="002A52A4">
          <w:rPr>
            <w:rStyle w:val="Hipervnculo"/>
            <w:noProof/>
          </w:rPr>
          <w:t>Figura 1</w:t>
        </w:r>
        <w:r w:rsidR="00176069" w:rsidRPr="002A52A4">
          <w:rPr>
            <w:rStyle w:val="Hipervnculo"/>
            <w:noProof/>
          </w:rPr>
          <w:noBreakHyphen/>
          <w:t>2. Arquitectura de CORBA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_Toc421180775 \h </w:instrText>
        </w:r>
        <w:r w:rsidR="00176069" w:rsidRPr="002A52A4">
          <w:rPr>
            <w:noProof/>
            <w:webHidden/>
          </w:rPr>
        </w:r>
        <w:r w:rsidR="00176069" w:rsidRPr="002A52A4">
          <w:rPr>
            <w:noProof/>
            <w:webHidden/>
          </w:rPr>
          <w:fldChar w:fldCharType="separate"/>
        </w:r>
        <w:r w:rsidR="00705AE8" w:rsidRPr="002A52A4">
          <w:rPr>
            <w:noProof/>
            <w:webHidden/>
          </w:rPr>
          <w:t>7</w:t>
        </w:r>
        <w:r w:rsidR="00176069" w:rsidRPr="002A52A4">
          <w:rPr>
            <w:noProof/>
            <w:webHidden/>
          </w:rPr>
          <w:fldChar w:fldCharType="end"/>
        </w:r>
      </w:hyperlink>
    </w:p>
    <w:p w14:paraId="491E1F3D"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76" w:history="1">
        <w:r w:rsidR="00176069" w:rsidRPr="002A52A4">
          <w:rPr>
            <w:rStyle w:val="Hipervnculo"/>
            <w:noProof/>
          </w:rPr>
          <w:t>Figura 1</w:t>
        </w:r>
        <w:r w:rsidR="00176069" w:rsidRPr="002A52A4">
          <w:rPr>
            <w:rStyle w:val="Hipervnculo"/>
            <w:noProof/>
          </w:rPr>
          <w:noBreakHyphen/>
          <w:t>3. Comunicación entre entidades CORBA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_Toc421180776 \h </w:instrText>
        </w:r>
        <w:r w:rsidR="00176069" w:rsidRPr="002A52A4">
          <w:rPr>
            <w:noProof/>
            <w:webHidden/>
          </w:rPr>
        </w:r>
        <w:r w:rsidR="00176069" w:rsidRPr="002A52A4">
          <w:rPr>
            <w:noProof/>
            <w:webHidden/>
          </w:rPr>
          <w:fldChar w:fldCharType="separate"/>
        </w:r>
        <w:r w:rsidR="00705AE8" w:rsidRPr="002A52A4">
          <w:rPr>
            <w:noProof/>
            <w:webHidden/>
          </w:rPr>
          <w:t>9</w:t>
        </w:r>
        <w:r w:rsidR="00176069" w:rsidRPr="002A52A4">
          <w:rPr>
            <w:noProof/>
            <w:webHidden/>
          </w:rPr>
          <w:fldChar w:fldCharType="end"/>
        </w:r>
      </w:hyperlink>
    </w:p>
    <w:p w14:paraId="23A141E6"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77" w:history="1">
        <w:r w:rsidR="00176069" w:rsidRPr="002A52A4">
          <w:rPr>
            <w:rStyle w:val="Hipervnculo"/>
            <w:noProof/>
          </w:rPr>
          <w:t>Figura 1</w:t>
        </w:r>
        <w:r w:rsidR="00176069" w:rsidRPr="002A52A4">
          <w:rPr>
            <w:rStyle w:val="Hipervnculo"/>
            <w:noProof/>
          </w:rPr>
          <w:noBreakHyphen/>
          <w:t>4. Diagrama de secuencia de una llamada remota síncrona.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_Toc421180777 \h </w:instrText>
        </w:r>
        <w:r w:rsidR="00176069" w:rsidRPr="002A52A4">
          <w:rPr>
            <w:noProof/>
            <w:webHidden/>
          </w:rPr>
        </w:r>
        <w:r w:rsidR="00176069" w:rsidRPr="002A52A4">
          <w:rPr>
            <w:noProof/>
            <w:webHidden/>
          </w:rPr>
          <w:fldChar w:fldCharType="separate"/>
        </w:r>
        <w:r w:rsidR="00705AE8" w:rsidRPr="002A52A4">
          <w:rPr>
            <w:noProof/>
            <w:webHidden/>
          </w:rPr>
          <w:t>13</w:t>
        </w:r>
        <w:r w:rsidR="00176069" w:rsidRPr="002A52A4">
          <w:rPr>
            <w:noProof/>
            <w:webHidden/>
          </w:rPr>
          <w:fldChar w:fldCharType="end"/>
        </w:r>
      </w:hyperlink>
    </w:p>
    <w:p w14:paraId="7C69ED1E"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78" w:history="1">
        <w:r w:rsidR="00176069" w:rsidRPr="002A52A4">
          <w:rPr>
            <w:rStyle w:val="Hipervnculo"/>
            <w:noProof/>
          </w:rPr>
          <w:t>Figura 1</w:t>
        </w:r>
        <w:r w:rsidR="00176069" w:rsidRPr="002A52A4">
          <w:rPr>
            <w:rStyle w:val="Hipervnculo"/>
            <w:noProof/>
          </w:rPr>
          <w:noBreakHyphen/>
          <w:t>5. Diagrama de secuencia de una llamada remota asíncrona.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_Toc421180778 \h </w:instrText>
        </w:r>
        <w:r w:rsidR="00176069" w:rsidRPr="002A52A4">
          <w:rPr>
            <w:noProof/>
            <w:webHidden/>
          </w:rPr>
        </w:r>
        <w:r w:rsidR="00176069" w:rsidRPr="002A52A4">
          <w:rPr>
            <w:noProof/>
            <w:webHidden/>
          </w:rPr>
          <w:fldChar w:fldCharType="separate"/>
        </w:r>
        <w:r w:rsidR="00705AE8" w:rsidRPr="002A52A4">
          <w:rPr>
            <w:noProof/>
            <w:webHidden/>
          </w:rPr>
          <w:t>15</w:t>
        </w:r>
        <w:r w:rsidR="00176069" w:rsidRPr="002A52A4">
          <w:rPr>
            <w:noProof/>
            <w:webHidden/>
          </w:rPr>
          <w:fldChar w:fldCharType="end"/>
        </w:r>
      </w:hyperlink>
    </w:p>
    <w:p w14:paraId="06BA8C91"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79" w:history="1">
        <w:r w:rsidR="00176069" w:rsidRPr="002A52A4">
          <w:rPr>
            <w:rStyle w:val="Hipervnculo"/>
            <w:noProof/>
          </w:rPr>
          <w:t>Figura 1</w:t>
        </w:r>
        <w:r w:rsidR="00176069" w:rsidRPr="002A52A4">
          <w:rPr>
            <w:rStyle w:val="Hipervnculo"/>
            <w:noProof/>
          </w:rPr>
          <w:noBreakHyphen/>
          <w:t>6. Sistema Distribuido que consta de tres participantes en un solo Dominio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_Toc421180779 \h </w:instrText>
        </w:r>
        <w:r w:rsidR="00176069" w:rsidRPr="002A52A4">
          <w:rPr>
            <w:noProof/>
            <w:webHidden/>
          </w:rPr>
        </w:r>
        <w:r w:rsidR="00176069" w:rsidRPr="002A52A4">
          <w:rPr>
            <w:noProof/>
            <w:webHidden/>
          </w:rPr>
          <w:fldChar w:fldCharType="separate"/>
        </w:r>
        <w:r w:rsidR="00705AE8" w:rsidRPr="002A52A4">
          <w:rPr>
            <w:noProof/>
            <w:webHidden/>
          </w:rPr>
          <w:t>18</w:t>
        </w:r>
        <w:r w:rsidR="00176069" w:rsidRPr="002A52A4">
          <w:rPr>
            <w:noProof/>
            <w:webHidden/>
          </w:rPr>
          <w:fldChar w:fldCharType="end"/>
        </w:r>
      </w:hyperlink>
    </w:p>
    <w:p w14:paraId="3DAF431C"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80" w:history="1">
        <w:r w:rsidR="00176069" w:rsidRPr="002A52A4">
          <w:rPr>
            <w:rStyle w:val="Hipervnculo"/>
            <w:noProof/>
          </w:rPr>
          <w:t>Figura 1</w:t>
        </w:r>
        <w:r w:rsidR="00176069" w:rsidRPr="002A52A4">
          <w:rPr>
            <w:rStyle w:val="Hipervnculo"/>
            <w:noProof/>
          </w:rPr>
          <w:noBreakHyphen/>
          <w:t>7 Línea de tiempo en los estándares de tiempo real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_Toc421180780 \h </w:instrText>
        </w:r>
        <w:r w:rsidR="00176069" w:rsidRPr="002A52A4">
          <w:rPr>
            <w:noProof/>
            <w:webHidden/>
          </w:rPr>
        </w:r>
        <w:r w:rsidR="00176069" w:rsidRPr="002A52A4">
          <w:rPr>
            <w:noProof/>
            <w:webHidden/>
          </w:rPr>
          <w:fldChar w:fldCharType="separate"/>
        </w:r>
        <w:r w:rsidR="00705AE8" w:rsidRPr="002A52A4">
          <w:rPr>
            <w:noProof/>
            <w:webHidden/>
          </w:rPr>
          <w:t>26</w:t>
        </w:r>
        <w:r w:rsidR="00176069" w:rsidRPr="002A52A4">
          <w:rPr>
            <w:noProof/>
            <w:webHidden/>
          </w:rPr>
          <w:fldChar w:fldCharType="end"/>
        </w:r>
      </w:hyperlink>
    </w:p>
    <w:p w14:paraId="07AE5800"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81" w:history="1">
        <w:r w:rsidR="00176069" w:rsidRPr="002A52A4">
          <w:rPr>
            <w:rStyle w:val="Hipervnculo"/>
            <w:noProof/>
          </w:rPr>
          <w:t>Figura 1</w:t>
        </w:r>
        <w:r w:rsidR="00176069" w:rsidRPr="002A52A4">
          <w:rPr>
            <w:rStyle w:val="Hipervnculo"/>
            <w:noProof/>
          </w:rPr>
          <w:noBreakHyphen/>
          <w:t>8. Arquitectura del Middleware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_Toc421180781 \h </w:instrText>
        </w:r>
        <w:r w:rsidR="00176069" w:rsidRPr="002A52A4">
          <w:rPr>
            <w:noProof/>
            <w:webHidden/>
          </w:rPr>
        </w:r>
        <w:r w:rsidR="00176069" w:rsidRPr="002A52A4">
          <w:rPr>
            <w:noProof/>
            <w:webHidden/>
          </w:rPr>
          <w:fldChar w:fldCharType="separate"/>
        </w:r>
        <w:r w:rsidR="00705AE8" w:rsidRPr="002A52A4">
          <w:rPr>
            <w:noProof/>
            <w:webHidden/>
          </w:rPr>
          <w:t>28</w:t>
        </w:r>
        <w:r w:rsidR="00176069" w:rsidRPr="002A52A4">
          <w:rPr>
            <w:noProof/>
            <w:webHidden/>
          </w:rPr>
          <w:fldChar w:fldCharType="end"/>
        </w:r>
      </w:hyperlink>
    </w:p>
    <w:p w14:paraId="4672AEC6"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82" w:history="1">
        <w:r w:rsidR="00176069" w:rsidRPr="002A52A4">
          <w:rPr>
            <w:rStyle w:val="Hipervnculo"/>
            <w:noProof/>
          </w:rPr>
          <w:t>Figura 1</w:t>
        </w:r>
        <w:r w:rsidR="00176069" w:rsidRPr="002A52A4">
          <w:rPr>
            <w:rStyle w:val="Hipervnculo"/>
            <w:noProof/>
          </w:rPr>
          <w:noBreakHyphen/>
          <w:t>9. Modelo DCPS y sus relaciones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_Toc421180782 \h </w:instrText>
        </w:r>
        <w:r w:rsidR="00176069" w:rsidRPr="002A52A4">
          <w:rPr>
            <w:noProof/>
            <w:webHidden/>
          </w:rPr>
        </w:r>
        <w:r w:rsidR="00176069" w:rsidRPr="002A52A4">
          <w:rPr>
            <w:noProof/>
            <w:webHidden/>
          </w:rPr>
          <w:fldChar w:fldCharType="separate"/>
        </w:r>
        <w:r w:rsidR="00705AE8" w:rsidRPr="002A52A4">
          <w:rPr>
            <w:noProof/>
            <w:webHidden/>
          </w:rPr>
          <w:t>31</w:t>
        </w:r>
        <w:r w:rsidR="00176069" w:rsidRPr="002A52A4">
          <w:rPr>
            <w:noProof/>
            <w:webHidden/>
          </w:rPr>
          <w:fldChar w:fldCharType="end"/>
        </w:r>
      </w:hyperlink>
    </w:p>
    <w:p w14:paraId="38A7B34D"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83" w:history="1">
        <w:r w:rsidR="00176069" w:rsidRPr="002A52A4">
          <w:rPr>
            <w:rStyle w:val="Hipervnculo"/>
            <w:noProof/>
          </w:rPr>
          <w:t>Figura 1</w:t>
        </w:r>
        <w:r w:rsidR="00176069" w:rsidRPr="002A52A4">
          <w:rPr>
            <w:rStyle w:val="Hipervnculo"/>
            <w:noProof/>
          </w:rPr>
          <w:noBreakHyphen/>
          <w:t>10. Modelo DLRL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_Toc421180783 \h </w:instrText>
        </w:r>
        <w:r w:rsidR="00176069" w:rsidRPr="002A52A4">
          <w:rPr>
            <w:noProof/>
            <w:webHidden/>
          </w:rPr>
        </w:r>
        <w:r w:rsidR="00176069" w:rsidRPr="002A52A4">
          <w:rPr>
            <w:noProof/>
            <w:webHidden/>
          </w:rPr>
          <w:fldChar w:fldCharType="separate"/>
        </w:r>
        <w:r w:rsidR="00705AE8" w:rsidRPr="002A52A4">
          <w:rPr>
            <w:noProof/>
            <w:webHidden/>
          </w:rPr>
          <w:t>33</w:t>
        </w:r>
        <w:r w:rsidR="00176069" w:rsidRPr="002A52A4">
          <w:rPr>
            <w:noProof/>
            <w:webHidden/>
          </w:rPr>
          <w:fldChar w:fldCharType="end"/>
        </w:r>
      </w:hyperlink>
    </w:p>
    <w:p w14:paraId="149674DB"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84" w:history="1">
        <w:r w:rsidR="00176069" w:rsidRPr="002A52A4">
          <w:rPr>
            <w:rStyle w:val="Hipervnculo"/>
            <w:noProof/>
          </w:rPr>
          <w:t>Figura 1</w:t>
        </w:r>
        <w:r w:rsidR="00176069" w:rsidRPr="002A52A4">
          <w:rPr>
            <w:rStyle w:val="Hipervnculo"/>
            <w:noProof/>
          </w:rPr>
          <w:noBreakHyphen/>
          <w:t>11. Módulos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_Toc421180784 \h </w:instrText>
        </w:r>
        <w:r w:rsidR="00176069" w:rsidRPr="002A52A4">
          <w:rPr>
            <w:noProof/>
            <w:webHidden/>
          </w:rPr>
        </w:r>
        <w:r w:rsidR="00176069" w:rsidRPr="002A52A4">
          <w:rPr>
            <w:noProof/>
            <w:webHidden/>
          </w:rPr>
          <w:fldChar w:fldCharType="separate"/>
        </w:r>
        <w:r w:rsidR="00705AE8" w:rsidRPr="002A52A4">
          <w:rPr>
            <w:noProof/>
            <w:webHidden/>
          </w:rPr>
          <w:t>35</w:t>
        </w:r>
        <w:r w:rsidR="00176069" w:rsidRPr="002A52A4">
          <w:rPr>
            <w:noProof/>
            <w:webHidden/>
          </w:rPr>
          <w:fldChar w:fldCharType="end"/>
        </w:r>
      </w:hyperlink>
    </w:p>
    <w:p w14:paraId="6B0DADE7"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85" w:history="1">
        <w:r w:rsidR="00176069" w:rsidRPr="002A52A4">
          <w:rPr>
            <w:rStyle w:val="Hipervnculo"/>
            <w:noProof/>
          </w:rPr>
          <w:t>Figura 1</w:t>
        </w:r>
        <w:r w:rsidR="00176069" w:rsidRPr="002A52A4">
          <w:rPr>
            <w:rStyle w:val="Hipervnculo"/>
            <w:noProof/>
          </w:rPr>
          <w:noBreakHyphen/>
          <w:t>12. Modelo Suscriptor-Solicitado y Publicador-Ofertado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_Toc421180785 \h </w:instrText>
        </w:r>
        <w:r w:rsidR="00176069" w:rsidRPr="002A52A4">
          <w:rPr>
            <w:noProof/>
            <w:webHidden/>
          </w:rPr>
        </w:r>
        <w:r w:rsidR="00176069" w:rsidRPr="002A52A4">
          <w:rPr>
            <w:noProof/>
            <w:webHidden/>
          </w:rPr>
          <w:fldChar w:fldCharType="separate"/>
        </w:r>
        <w:r w:rsidR="00705AE8" w:rsidRPr="002A52A4">
          <w:rPr>
            <w:noProof/>
            <w:webHidden/>
          </w:rPr>
          <w:t>38</w:t>
        </w:r>
        <w:r w:rsidR="00176069" w:rsidRPr="002A52A4">
          <w:rPr>
            <w:noProof/>
            <w:webHidden/>
          </w:rPr>
          <w:fldChar w:fldCharType="end"/>
        </w:r>
      </w:hyperlink>
    </w:p>
    <w:p w14:paraId="06D5678A"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86" w:history="1">
        <w:r w:rsidR="00176069" w:rsidRPr="002A52A4">
          <w:rPr>
            <w:rStyle w:val="Hipervnculo"/>
            <w:noProof/>
          </w:rPr>
          <w:t>Figura 1</w:t>
        </w:r>
        <w:r w:rsidR="00176069" w:rsidRPr="002A52A4">
          <w:rPr>
            <w:rStyle w:val="Hipervnculo"/>
            <w:noProof/>
          </w:rPr>
          <w:noBreakHyphen/>
          <w:t>13. Interoperabilidad del API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_Toc421180786 \h </w:instrText>
        </w:r>
        <w:r w:rsidR="00176069" w:rsidRPr="002A52A4">
          <w:rPr>
            <w:noProof/>
            <w:webHidden/>
          </w:rPr>
        </w:r>
        <w:r w:rsidR="00176069" w:rsidRPr="002A52A4">
          <w:rPr>
            <w:noProof/>
            <w:webHidden/>
          </w:rPr>
          <w:fldChar w:fldCharType="separate"/>
        </w:r>
        <w:r w:rsidR="00705AE8" w:rsidRPr="002A52A4">
          <w:rPr>
            <w:noProof/>
            <w:webHidden/>
          </w:rPr>
          <w:t>39</w:t>
        </w:r>
        <w:r w:rsidR="00176069" w:rsidRPr="002A52A4">
          <w:rPr>
            <w:noProof/>
            <w:webHidden/>
          </w:rPr>
          <w:fldChar w:fldCharType="end"/>
        </w:r>
      </w:hyperlink>
    </w:p>
    <w:p w14:paraId="43F1CCE9"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87" w:history="1">
        <w:r w:rsidR="00176069" w:rsidRPr="002A52A4">
          <w:rPr>
            <w:rStyle w:val="Hipervnculo"/>
            <w:noProof/>
          </w:rPr>
          <w:t>Figura 1</w:t>
        </w:r>
        <w:r w:rsidR="00176069" w:rsidRPr="002A52A4">
          <w:rPr>
            <w:rStyle w:val="Hipervnculo"/>
            <w:noProof/>
          </w:rPr>
          <w:noBreakHyphen/>
          <w:t>14. Interoperabilidad del Protocolo de Conexión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_Toc421180787 \h </w:instrText>
        </w:r>
        <w:r w:rsidR="00176069" w:rsidRPr="002A52A4">
          <w:rPr>
            <w:noProof/>
            <w:webHidden/>
          </w:rPr>
        </w:r>
        <w:r w:rsidR="00176069" w:rsidRPr="002A52A4">
          <w:rPr>
            <w:noProof/>
            <w:webHidden/>
          </w:rPr>
          <w:fldChar w:fldCharType="separate"/>
        </w:r>
        <w:r w:rsidR="00705AE8" w:rsidRPr="002A52A4">
          <w:rPr>
            <w:noProof/>
            <w:webHidden/>
          </w:rPr>
          <w:t>40</w:t>
        </w:r>
        <w:r w:rsidR="00176069" w:rsidRPr="002A52A4">
          <w:rPr>
            <w:noProof/>
            <w:webHidden/>
          </w:rPr>
          <w:fldChar w:fldCharType="end"/>
        </w:r>
      </w:hyperlink>
    </w:p>
    <w:p w14:paraId="2E4ECDD4"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88" w:history="1">
        <w:r w:rsidR="00176069" w:rsidRPr="002A52A4">
          <w:rPr>
            <w:rStyle w:val="Hipervnculo"/>
            <w:noProof/>
          </w:rPr>
          <w:t>Figura 1</w:t>
        </w:r>
        <w:r w:rsidR="00176069" w:rsidRPr="002A52A4">
          <w:rPr>
            <w:rStyle w:val="Hipervnculo"/>
            <w:noProof/>
          </w:rPr>
          <w:noBreakHyphen/>
          <w:t>15. Parámetros de QoS definidos por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_Toc421180788 \h </w:instrText>
        </w:r>
        <w:r w:rsidR="00176069" w:rsidRPr="002A52A4">
          <w:rPr>
            <w:noProof/>
            <w:webHidden/>
          </w:rPr>
        </w:r>
        <w:r w:rsidR="00176069" w:rsidRPr="002A52A4">
          <w:rPr>
            <w:noProof/>
            <w:webHidden/>
          </w:rPr>
          <w:fldChar w:fldCharType="separate"/>
        </w:r>
        <w:r w:rsidR="00705AE8" w:rsidRPr="002A52A4">
          <w:rPr>
            <w:noProof/>
            <w:webHidden/>
          </w:rPr>
          <w:t>41</w:t>
        </w:r>
        <w:r w:rsidR="00176069" w:rsidRPr="002A52A4">
          <w:rPr>
            <w:noProof/>
            <w:webHidden/>
          </w:rPr>
          <w:fldChar w:fldCharType="end"/>
        </w:r>
      </w:hyperlink>
    </w:p>
    <w:p w14:paraId="203B06EC"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89" w:history="1">
        <w:r w:rsidR="00176069" w:rsidRPr="002A52A4">
          <w:rPr>
            <w:rStyle w:val="Hipervnculo"/>
            <w:noProof/>
          </w:rPr>
          <w:t>Figura 1</w:t>
        </w:r>
        <w:r w:rsidR="00176069" w:rsidRPr="002A52A4">
          <w:rPr>
            <w:rStyle w:val="Hipervnculo"/>
            <w:noProof/>
          </w:rPr>
          <w:noBreakHyphen/>
          <w:t>16. Control del tiempo en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_Toc421180789 \h </w:instrText>
        </w:r>
        <w:r w:rsidR="00176069" w:rsidRPr="002A52A4">
          <w:rPr>
            <w:noProof/>
            <w:webHidden/>
          </w:rPr>
        </w:r>
        <w:r w:rsidR="00176069" w:rsidRPr="002A52A4">
          <w:rPr>
            <w:noProof/>
            <w:webHidden/>
          </w:rPr>
          <w:fldChar w:fldCharType="separate"/>
        </w:r>
        <w:r w:rsidR="00705AE8" w:rsidRPr="002A52A4">
          <w:rPr>
            <w:noProof/>
            <w:webHidden/>
          </w:rPr>
          <w:t>44</w:t>
        </w:r>
        <w:r w:rsidR="00176069" w:rsidRPr="002A52A4">
          <w:rPr>
            <w:noProof/>
            <w:webHidden/>
          </w:rPr>
          <w:fldChar w:fldCharType="end"/>
        </w:r>
      </w:hyperlink>
    </w:p>
    <w:p w14:paraId="13855B76"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90" w:history="1">
        <w:r w:rsidR="00176069" w:rsidRPr="002A52A4">
          <w:rPr>
            <w:rStyle w:val="Hipervnculo"/>
            <w:noProof/>
          </w:rPr>
          <w:t>Figura 2</w:t>
        </w:r>
        <w:r w:rsidR="00176069" w:rsidRPr="002A52A4">
          <w:rPr>
            <w:rStyle w:val="Hipervnculo"/>
            <w:noProof/>
          </w:rPr>
          <w:noBreakHyphen/>
          <w:t>1. Estructura general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_Toc421180790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7E127B88"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91" w:history="1">
        <w:r w:rsidR="00176069" w:rsidRPr="002A52A4">
          <w:rPr>
            <w:rStyle w:val="Hipervnculo"/>
            <w:noProof/>
          </w:rPr>
          <w:t>Figura 2</w:t>
        </w:r>
        <w:r w:rsidR="00176069" w:rsidRPr="002A52A4">
          <w:rPr>
            <w:rStyle w:val="Hipervnculo"/>
            <w:noProof/>
          </w:rPr>
          <w:noBreakHyphen/>
          <w:t>2. Cabecera del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_Toc421180791 \h </w:instrText>
        </w:r>
        <w:r w:rsidR="00176069" w:rsidRPr="002A52A4">
          <w:rPr>
            <w:noProof/>
            <w:webHidden/>
          </w:rPr>
        </w:r>
        <w:r w:rsidR="00176069" w:rsidRPr="002A52A4">
          <w:rPr>
            <w:noProof/>
            <w:webHidden/>
          </w:rPr>
          <w:fldChar w:fldCharType="separate"/>
        </w:r>
        <w:r w:rsidR="00705AE8" w:rsidRPr="002A52A4">
          <w:rPr>
            <w:noProof/>
            <w:webHidden/>
          </w:rPr>
          <w:t>48</w:t>
        </w:r>
        <w:r w:rsidR="00176069" w:rsidRPr="002A52A4">
          <w:rPr>
            <w:noProof/>
            <w:webHidden/>
          </w:rPr>
          <w:fldChar w:fldCharType="end"/>
        </w:r>
      </w:hyperlink>
    </w:p>
    <w:p w14:paraId="2619FD0E"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92" w:history="1">
        <w:r w:rsidR="00176069" w:rsidRPr="002A52A4">
          <w:rPr>
            <w:rStyle w:val="Hipervnculo"/>
            <w:noProof/>
          </w:rPr>
          <w:t>Figura 2</w:t>
        </w:r>
        <w:r w:rsidR="00176069" w:rsidRPr="002A52A4">
          <w:rPr>
            <w:rStyle w:val="Hipervnculo"/>
            <w:noProof/>
          </w:rPr>
          <w:noBreakHyphen/>
          <w:t>3. Estructura de los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_Toc421180792 \h </w:instrText>
        </w:r>
        <w:r w:rsidR="00176069" w:rsidRPr="002A52A4">
          <w:rPr>
            <w:noProof/>
            <w:webHidden/>
          </w:rPr>
        </w:r>
        <w:r w:rsidR="00176069" w:rsidRPr="002A52A4">
          <w:rPr>
            <w:noProof/>
            <w:webHidden/>
          </w:rPr>
          <w:fldChar w:fldCharType="separate"/>
        </w:r>
        <w:r w:rsidR="00705AE8" w:rsidRPr="002A52A4">
          <w:rPr>
            <w:noProof/>
            <w:webHidden/>
          </w:rPr>
          <w:t>48</w:t>
        </w:r>
        <w:r w:rsidR="00176069" w:rsidRPr="002A52A4">
          <w:rPr>
            <w:noProof/>
            <w:webHidden/>
          </w:rPr>
          <w:fldChar w:fldCharType="end"/>
        </w:r>
      </w:hyperlink>
    </w:p>
    <w:p w14:paraId="4E0DC43F"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93" w:history="1">
        <w:r w:rsidR="00176069" w:rsidRPr="002A52A4">
          <w:rPr>
            <w:rStyle w:val="Hipervnculo"/>
            <w:noProof/>
          </w:rPr>
          <w:t>Figura 2</w:t>
        </w:r>
        <w:r w:rsidR="00176069" w:rsidRPr="002A52A4">
          <w:rPr>
            <w:rStyle w:val="Hipervnculo"/>
            <w:noProof/>
          </w:rPr>
          <w:noBreakHyphen/>
          <w:t>4. Estructura del submensaje AckNack</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_Toc421180793 \h </w:instrText>
        </w:r>
        <w:r w:rsidR="00176069" w:rsidRPr="002A52A4">
          <w:rPr>
            <w:noProof/>
            <w:webHidden/>
          </w:rPr>
        </w:r>
        <w:r w:rsidR="00176069" w:rsidRPr="002A52A4">
          <w:rPr>
            <w:noProof/>
            <w:webHidden/>
          </w:rPr>
          <w:fldChar w:fldCharType="separate"/>
        </w:r>
        <w:r w:rsidR="00705AE8" w:rsidRPr="002A52A4">
          <w:rPr>
            <w:noProof/>
            <w:webHidden/>
          </w:rPr>
          <w:t>49</w:t>
        </w:r>
        <w:r w:rsidR="00176069" w:rsidRPr="002A52A4">
          <w:rPr>
            <w:noProof/>
            <w:webHidden/>
          </w:rPr>
          <w:fldChar w:fldCharType="end"/>
        </w:r>
      </w:hyperlink>
    </w:p>
    <w:p w14:paraId="012E8DA4"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94" w:history="1">
        <w:r w:rsidR="00176069" w:rsidRPr="002A52A4">
          <w:rPr>
            <w:rStyle w:val="Hipervnculo"/>
            <w:noProof/>
          </w:rPr>
          <w:t>Figura 2</w:t>
        </w:r>
        <w:r w:rsidR="00176069" w:rsidRPr="002A52A4">
          <w:rPr>
            <w:rStyle w:val="Hipervnculo"/>
            <w:noProof/>
          </w:rPr>
          <w:noBreakHyphen/>
          <w:t>5. Estructura del submensaje Data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_Toc421180794 \h </w:instrText>
        </w:r>
        <w:r w:rsidR="00176069" w:rsidRPr="002A52A4">
          <w:rPr>
            <w:noProof/>
            <w:webHidden/>
          </w:rPr>
        </w:r>
        <w:r w:rsidR="00176069" w:rsidRPr="002A52A4">
          <w:rPr>
            <w:noProof/>
            <w:webHidden/>
          </w:rPr>
          <w:fldChar w:fldCharType="separate"/>
        </w:r>
        <w:r w:rsidR="00705AE8" w:rsidRPr="002A52A4">
          <w:rPr>
            <w:noProof/>
            <w:webHidden/>
          </w:rPr>
          <w:t>52</w:t>
        </w:r>
        <w:r w:rsidR="00176069" w:rsidRPr="002A52A4">
          <w:rPr>
            <w:noProof/>
            <w:webHidden/>
          </w:rPr>
          <w:fldChar w:fldCharType="end"/>
        </w:r>
      </w:hyperlink>
    </w:p>
    <w:p w14:paraId="71FC7D81"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95" w:history="1">
        <w:r w:rsidR="00176069" w:rsidRPr="002A52A4">
          <w:rPr>
            <w:rStyle w:val="Hipervnculo"/>
            <w:noProof/>
          </w:rPr>
          <w:t>Figura 2</w:t>
        </w:r>
        <w:r w:rsidR="00176069" w:rsidRPr="002A52A4">
          <w:rPr>
            <w:rStyle w:val="Hipervnculo"/>
            <w:noProof/>
          </w:rPr>
          <w:noBreakHyphen/>
          <w:t>6. Estructura del submensaje DataFrag</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_Toc421180795 \h </w:instrText>
        </w:r>
        <w:r w:rsidR="00176069" w:rsidRPr="002A52A4">
          <w:rPr>
            <w:noProof/>
            <w:webHidden/>
          </w:rPr>
        </w:r>
        <w:r w:rsidR="00176069" w:rsidRPr="002A52A4">
          <w:rPr>
            <w:noProof/>
            <w:webHidden/>
          </w:rPr>
          <w:fldChar w:fldCharType="separate"/>
        </w:r>
        <w:r w:rsidR="00705AE8" w:rsidRPr="002A52A4">
          <w:rPr>
            <w:noProof/>
            <w:webHidden/>
          </w:rPr>
          <w:t>58</w:t>
        </w:r>
        <w:r w:rsidR="00176069" w:rsidRPr="002A52A4">
          <w:rPr>
            <w:noProof/>
            <w:webHidden/>
          </w:rPr>
          <w:fldChar w:fldCharType="end"/>
        </w:r>
      </w:hyperlink>
    </w:p>
    <w:p w14:paraId="7E67AF27"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96" w:history="1">
        <w:r w:rsidR="00176069" w:rsidRPr="002A52A4">
          <w:rPr>
            <w:rStyle w:val="Hipervnculo"/>
            <w:noProof/>
          </w:rPr>
          <w:t>Figura 2</w:t>
        </w:r>
        <w:r w:rsidR="00176069" w:rsidRPr="002A52A4">
          <w:rPr>
            <w:rStyle w:val="Hipervnculo"/>
            <w:noProof/>
          </w:rPr>
          <w:noBreakHyphen/>
          <w:t>7. Estructura del submensaje Gap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_Toc421180796 \h </w:instrText>
        </w:r>
        <w:r w:rsidR="00176069" w:rsidRPr="002A52A4">
          <w:rPr>
            <w:noProof/>
            <w:webHidden/>
          </w:rPr>
        </w:r>
        <w:r w:rsidR="00176069" w:rsidRPr="002A52A4">
          <w:rPr>
            <w:noProof/>
            <w:webHidden/>
          </w:rPr>
          <w:fldChar w:fldCharType="separate"/>
        </w:r>
        <w:r w:rsidR="00705AE8" w:rsidRPr="002A52A4">
          <w:rPr>
            <w:noProof/>
            <w:webHidden/>
          </w:rPr>
          <w:t>63</w:t>
        </w:r>
        <w:r w:rsidR="00176069" w:rsidRPr="002A52A4">
          <w:rPr>
            <w:noProof/>
            <w:webHidden/>
          </w:rPr>
          <w:fldChar w:fldCharType="end"/>
        </w:r>
      </w:hyperlink>
    </w:p>
    <w:p w14:paraId="6AB7691F"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97" w:history="1">
        <w:r w:rsidR="00176069" w:rsidRPr="002A52A4">
          <w:rPr>
            <w:rStyle w:val="Hipervnculo"/>
            <w:noProof/>
          </w:rPr>
          <w:t>Figura 2</w:t>
        </w:r>
        <w:r w:rsidR="00176069" w:rsidRPr="002A52A4">
          <w:rPr>
            <w:rStyle w:val="Hipervnculo"/>
            <w:noProof/>
          </w:rPr>
          <w:noBreakHyphen/>
          <w:t>8. Estructura del submensaje Heartbeat</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_Toc421180797 \h </w:instrText>
        </w:r>
        <w:r w:rsidR="00176069" w:rsidRPr="002A52A4">
          <w:rPr>
            <w:noProof/>
            <w:webHidden/>
          </w:rPr>
        </w:r>
        <w:r w:rsidR="00176069" w:rsidRPr="002A52A4">
          <w:rPr>
            <w:noProof/>
            <w:webHidden/>
          </w:rPr>
          <w:fldChar w:fldCharType="separate"/>
        </w:r>
        <w:r w:rsidR="00705AE8" w:rsidRPr="002A52A4">
          <w:rPr>
            <w:noProof/>
            <w:webHidden/>
          </w:rPr>
          <w:t>65</w:t>
        </w:r>
        <w:r w:rsidR="00176069" w:rsidRPr="002A52A4">
          <w:rPr>
            <w:noProof/>
            <w:webHidden/>
          </w:rPr>
          <w:fldChar w:fldCharType="end"/>
        </w:r>
      </w:hyperlink>
    </w:p>
    <w:p w14:paraId="1948B124"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98" w:history="1">
        <w:r w:rsidR="00176069" w:rsidRPr="002A52A4">
          <w:rPr>
            <w:rStyle w:val="Hipervnculo"/>
            <w:noProof/>
          </w:rPr>
          <w:t>Figura 2</w:t>
        </w:r>
        <w:r w:rsidR="00176069" w:rsidRPr="002A52A4">
          <w:rPr>
            <w:rStyle w:val="Hipervnculo"/>
            <w:noProof/>
          </w:rPr>
          <w:noBreakHyphen/>
          <w:t>9. Estructura del submensaje HeartBeatFrag</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_Toc421180798 \h </w:instrText>
        </w:r>
        <w:r w:rsidR="00176069" w:rsidRPr="002A52A4">
          <w:rPr>
            <w:noProof/>
            <w:webHidden/>
          </w:rPr>
        </w:r>
        <w:r w:rsidR="00176069" w:rsidRPr="002A52A4">
          <w:rPr>
            <w:noProof/>
            <w:webHidden/>
          </w:rPr>
          <w:fldChar w:fldCharType="separate"/>
        </w:r>
        <w:r w:rsidR="00705AE8" w:rsidRPr="002A52A4">
          <w:rPr>
            <w:noProof/>
            <w:webHidden/>
          </w:rPr>
          <w:t>69</w:t>
        </w:r>
        <w:r w:rsidR="00176069" w:rsidRPr="002A52A4">
          <w:rPr>
            <w:noProof/>
            <w:webHidden/>
          </w:rPr>
          <w:fldChar w:fldCharType="end"/>
        </w:r>
      </w:hyperlink>
    </w:p>
    <w:p w14:paraId="14C0749E"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799" w:history="1">
        <w:r w:rsidR="00176069" w:rsidRPr="002A52A4">
          <w:rPr>
            <w:rStyle w:val="Hipervnculo"/>
            <w:noProof/>
          </w:rPr>
          <w:t>Figura 2</w:t>
        </w:r>
        <w:r w:rsidR="00176069" w:rsidRPr="002A52A4">
          <w:rPr>
            <w:rStyle w:val="Hipervnculo"/>
            <w:noProof/>
          </w:rPr>
          <w:noBreakHyphen/>
          <w:t>10. Estructura del submensaje InfoDestination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_Toc421180799 \h </w:instrText>
        </w:r>
        <w:r w:rsidR="00176069" w:rsidRPr="002A52A4">
          <w:rPr>
            <w:noProof/>
            <w:webHidden/>
          </w:rPr>
        </w:r>
        <w:r w:rsidR="00176069" w:rsidRPr="002A52A4">
          <w:rPr>
            <w:noProof/>
            <w:webHidden/>
          </w:rPr>
          <w:fldChar w:fldCharType="separate"/>
        </w:r>
        <w:r w:rsidR="00705AE8" w:rsidRPr="002A52A4">
          <w:rPr>
            <w:noProof/>
            <w:webHidden/>
          </w:rPr>
          <w:t>71</w:t>
        </w:r>
        <w:r w:rsidR="00176069" w:rsidRPr="002A52A4">
          <w:rPr>
            <w:noProof/>
            <w:webHidden/>
          </w:rPr>
          <w:fldChar w:fldCharType="end"/>
        </w:r>
      </w:hyperlink>
    </w:p>
    <w:p w14:paraId="36469044"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00" w:history="1">
        <w:r w:rsidR="00176069" w:rsidRPr="002A52A4">
          <w:rPr>
            <w:rStyle w:val="Hipervnculo"/>
            <w:noProof/>
          </w:rPr>
          <w:t>Figura 2</w:t>
        </w:r>
        <w:r w:rsidR="00176069" w:rsidRPr="002A52A4">
          <w:rPr>
            <w:rStyle w:val="Hipervnculo"/>
            <w:noProof/>
          </w:rPr>
          <w:noBreakHyphen/>
          <w:t>11. Estructura del submensaje InfoReply</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_Toc421180800 \h </w:instrText>
        </w:r>
        <w:r w:rsidR="00176069" w:rsidRPr="002A52A4">
          <w:rPr>
            <w:noProof/>
            <w:webHidden/>
          </w:rPr>
        </w:r>
        <w:r w:rsidR="00176069" w:rsidRPr="002A52A4">
          <w:rPr>
            <w:noProof/>
            <w:webHidden/>
          </w:rPr>
          <w:fldChar w:fldCharType="separate"/>
        </w:r>
        <w:r w:rsidR="00705AE8" w:rsidRPr="002A52A4">
          <w:rPr>
            <w:noProof/>
            <w:webHidden/>
          </w:rPr>
          <w:t>73</w:t>
        </w:r>
        <w:r w:rsidR="00176069" w:rsidRPr="002A52A4">
          <w:rPr>
            <w:noProof/>
            <w:webHidden/>
          </w:rPr>
          <w:fldChar w:fldCharType="end"/>
        </w:r>
      </w:hyperlink>
    </w:p>
    <w:p w14:paraId="4C194364"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01" w:history="1">
        <w:r w:rsidR="00176069" w:rsidRPr="002A52A4">
          <w:rPr>
            <w:rStyle w:val="Hipervnculo"/>
            <w:noProof/>
          </w:rPr>
          <w:t>Figura 2</w:t>
        </w:r>
        <w:r w:rsidR="00176069" w:rsidRPr="002A52A4">
          <w:rPr>
            <w:rStyle w:val="Hipervnculo"/>
            <w:noProof/>
          </w:rPr>
          <w:noBreakHyphen/>
          <w:t>12. Estructura del submensaje InfoSource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_Toc421180801 \h </w:instrText>
        </w:r>
        <w:r w:rsidR="00176069" w:rsidRPr="002A52A4">
          <w:rPr>
            <w:noProof/>
            <w:webHidden/>
          </w:rPr>
        </w:r>
        <w:r w:rsidR="00176069" w:rsidRPr="002A52A4">
          <w:rPr>
            <w:noProof/>
            <w:webHidden/>
          </w:rPr>
          <w:fldChar w:fldCharType="separate"/>
        </w:r>
        <w:r w:rsidR="00705AE8" w:rsidRPr="002A52A4">
          <w:rPr>
            <w:noProof/>
            <w:webHidden/>
          </w:rPr>
          <w:t>74</w:t>
        </w:r>
        <w:r w:rsidR="00176069" w:rsidRPr="002A52A4">
          <w:rPr>
            <w:noProof/>
            <w:webHidden/>
          </w:rPr>
          <w:fldChar w:fldCharType="end"/>
        </w:r>
      </w:hyperlink>
    </w:p>
    <w:p w14:paraId="003B2022"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02" w:history="1">
        <w:r w:rsidR="00176069" w:rsidRPr="002A52A4">
          <w:rPr>
            <w:rStyle w:val="Hipervnculo"/>
            <w:noProof/>
          </w:rPr>
          <w:t>Figura 2</w:t>
        </w:r>
        <w:r w:rsidR="00176069" w:rsidRPr="002A52A4">
          <w:rPr>
            <w:rStyle w:val="Hipervnculo"/>
            <w:noProof/>
          </w:rPr>
          <w:noBreakHyphen/>
          <w:t>13. Estructura del submensaje InfoTimestamp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_Toc421180802 \h </w:instrText>
        </w:r>
        <w:r w:rsidR="00176069" w:rsidRPr="002A52A4">
          <w:rPr>
            <w:noProof/>
            <w:webHidden/>
          </w:rPr>
        </w:r>
        <w:r w:rsidR="00176069" w:rsidRPr="002A52A4">
          <w:rPr>
            <w:noProof/>
            <w:webHidden/>
          </w:rPr>
          <w:fldChar w:fldCharType="separate"/>
        </w:r>
        <w:r w:rsidR="00705AE8" w:rsidRPr="002A52A4">
          <w:rPr>
            <w:noProof/>
            <w:webHidden/>
          </w:rPr>
          <w:t>76</w:t>
        </w:r>
        <w:r w:rsidR="00176069" w:rsidRPr="002A52A4">
          <w:rPr>
            <w:noProof/>
            <w:webHidden/>
          </w:rPr>
          <w:fldChar w:fldCharType="end"/>
        </w:r>
      </w:hyperlink>
    </w:p>
    <w:p w14:paraId="774C72CB"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03" w:history="1">
        <w:r w:rsidR="00176069" w:rsidRPr="002A52A4">
          <w:rPr>
            <w:rStyle w:val="Hipervnculo"/>
            <w:noProof/>
          </w:rPr>
          <w:t>Figura 2</w:t>
        </w:r>
        <w:r w:rsidR="00176069" w:rsidRPr="002A52A4">
          <w:rPr>
            <w:rStyle w:val="Hipervnculo"/>
            <w:noProof/>
          </w:rPr>
          <w:noBreakHyphen/>
          <w:t>14. Estructura del submensaje NackFrag</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_Toc421180803 \h </w:instrText>
        </w:r>
        <w:r w:rsidR="00176069" w:rsidRPr="002A52A4">
          <w:rPr>
            <w:noProof/>
            <w:webHidden/>
          </w:rPr>
        </w:r>
        <w:r w:rsidR="00176069" w:rsidRPr="002A52A4">
          <w:rPr>
            <w:noProof/>
            <w:webHidden/>
          </w:rPr>
          <w:fldChar w:fldCharType="separate"/>
        </w:r>
        <w:r w:rsidR="00705AE8" w:rsidRPr="002A52A4">
          <w:rPr>
            <w:noProof/>
            <w:webHidden/>
          </w:rPr>
          <w:t>78</w:t>
        </w:r>
        <w:r w:rsidR="00176069" w:rsidRPr="002A52A4">
          <w:rPr>
            <w:noProof/>
            <w:webHidden/>
          </w:rPr>
          <w:fldChar w:fldCharType="end"/>
        </w:r>
      </w:hyperlink>
    </w:p>
    <w:p w14:paraId="4ADCC9A9"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04" w:history="1">
        <w:r w:rsidR="00176069" w:rsidRPr="002A52A4">
          <w:rPr>
            <w:rStyle w:val="Hipervnculo"/>
            <w:noProof/>
          </w:rPr>
          <w:t>Figura 2</w:t>
        </w:r>
        <w:r w:rsidR="00176069" w:rsidRPr="002A52A4">
          <w:rPr>
            <w:rStyle w:val="Hipervnculo"/>
            <w:noProof/>
          </w:rPr>
          <w:noBreakHyphen/>
          <w:t>15. Estructura del submensaje Pad</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_Toc421180804 \h </w:instrText>
        </w:r>
        <w:r w:rsidR="00176069" w:rsidRPr="002A52A4">
          <w:rPr>
            <w:noProof/>
            <w:webHidden/>
          </w:rPr>
        </w:r>
        <w:r w:rsidR="00176069" w:rsidRPr="002A52A4">
          <w:rPr>
            <w:noProof/>
            <w:webHidden/>
          </w:rPr>
          <w:fldChar w:fldCharType="separate"/>
        </w:r>
        <w:r w:rsidR="00705AE8" w:rsidRPr="002A52A4">
          <w:rPr>
            <w:noProof/>
            <w:webHidden/>
          </w:rPr>
          <w:t>80</w:t>
        </w:r>
        <w:r w:rsidR="00176069" w:rsidRPr="002A52A4">
          <w:rPr>
            <w:noProof/>
            <w:webHidden/>
          </w:rPr>
          <w:fldChar w:fldCharType="end"/>
        </w:r>
      </w:hyperlink>
    </w:p>
    <w:p w14:paraId="1331409F"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05" w:history="1">
        <w:r w:rsidR="00176069" w:rsidRPr="002A52A4">
          <w:rPr>
            <w:rStyle w:val="Hipervnculo"/>
            <w:noProof/>
          </w:rPr>
          <w:t>Figura 2</w:t>
        </w:r>
        <w:r w:rsidR="00176069" w:rsidRPr="002A52A4">
          <w:rPr>
            <w:rStyle w:val="Hipervnculo"/>
            <w:noProof/>
          </w:rPr>
          <w:noBreakHyphen/>
          <w:t>16. Estructura del submensaje InfoReplyIp4</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_Toc421180805 \h </w:instrText>
        </w:r>
        <w:r w:rsidR="00176069" w:rsidRPr="002A52A4">
          <w:rPr>
            <w:noProof/>
            <w:webHidden/>
          </w:rPr>
        </w:r>
        <w:r w:rsidR="00176069" w:rsidRPr="002A52A4">
          <w:rPr>
            <w:noProof/>
            <w:webHidden/>
          </w:rPr>
          <w:fldChar w:fldCharType="separate"/>
        </w:r>
        <w:r w:rsidR="00705AE8" w:rsidRPr="002A52A4">
          <w:rPr>
            <w:noProof/>
            <w:webHidden/>
          </w:rPr>
          <w:t>81</w:t>
        </w:r>
        <w:r w:rsidR="00176069" w:rsidRPr="002A52A4">
          <w:rPr>
            <w:noProof/>
            <w:webHidden/>
          </w:rPr>
          <w:fldChar w:fldCharType="end"/>
        </w:r>
      </w:hyperlink>
    </w:p>
    <w:p w14:paraId="6388E0A3"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06" w:history="1">
        <w:r w:rsidR="00176069" w:rsidRPr="002A52A4">
          <w:rPr>
            <w:rStyle w:val="Hipervnculo"/>
            <w:noProof/>
          </w:rPr>
          <w:t>Figura 2</w:t>
        </w:r>
        <w:r w:rsidR="00176069" w:rsidRPr="002A52A4">
          <w:rPr>
            <w:rStyle w:val="Hipervnculo"/>
            <w:noProof/>
          </w:rPr>
          <w:noBreakHyphen/>
          <w:t>17. Objeto Topic y sus componentes.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_Toc421180806 \h </w:instrText>
        </w:r>
        <w:r w:rsidR="00176069" w:rsidRPr="002A52A4">
          <w:rPr>
            <w:noProof/>
            <w:webHidden/>
          </w:rPr>
        </w:r>
        <w:r w:rsidR="00176069" w:rsidRPr="002A52A4">
          <w:rPr>
            <w:noProof/>
            <w:webHidden/>
          </w:rPr>
          <w:fldChar w:fldCharType="separate"/>
        </w:r>
        <w:r w:rsidR="00705AE8" w:rsidRPr="002A52A4">
          <w:rPr>
            <w:noProof/>
            <w:webHidden/>
          </w:rPr>
          <w:t>85</w:t>
        </w:r>
        <w:r w:rsidR="00176069" w:rsidRPr="002A52A4">
          <w:rPr>
            <w:noProof/>
            <w:webHidden/>
          </w:rPr>
          <w:fldChar w:fldCharType="end"/>
        </w:r>
      </w:hyperlink>
    </w:p>
    <w:p w14:paraId="151EB4FE"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07" w:history="1">
        <w:r w:rsidR="00176069" w:rsidRPr="002A52A4">
          <w:rPr>
            <w:rStyle w:val="Hipervnculo"/>
            <w:noProof/>
          </w:rPr>
          <w:t>Figura 2</w:t>
        </w:r>
        <w:r w:rsidR="00176069" w:rsidRPr="002A52A4">
          <w:rPr>
            <w:rStyle w:val="Hipervnculo"/>
            <w:noProof/>
          </w:rPr>
          <w:noBreakHyphen/>
          <w:t>18. Módulo Estructura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_Toc421180807 \h </w:instrText>
        </w:r>
        <w:r w:rsidR="00176069" w:rsidRPr="002A52A4">
          <w:rPr>
            <w:noProof/>
            <w:webHidden/>
          </w:rPr>
        </w:r>
        <w:r w:rsidR="00176069" w:rsidRPr="002A52A4">
          <w:rPr>
            <w:noProof/>
            <w:webHidden/>
          </w:rPr>
          <w:fldChar w:fldCharType="separate"/>
        </w:r>
        <w:r w:rsidR="00705AE8" w:rsidRPr="002A52A4">
          <w:rPr>
            <w:noProof/>
            <w:webHidden/>
          </w:rPr>
          <w:t>95</w:t>
        </w:r>
        <w:r w:rsidR="00176069" w:rsidRPr="002A52A4">
          <w:rPr>
            <w:noProof/>
            <w:webHidden/>
          </w:rPr>
          <w:fldChar w:fldCharType="end"/>
        </w:r>
      </w:hyperlink>
    </w:p>
    <w:p w14:paraId="56123DB4"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08" w:history="1">
        <w:r w:rsidR="00176069" w:rsidRPr="002A52A4">
          <w:rPr>
            <w:rStyle w:val="Hipervnculo"/>
            <w:noProof/>
          </w:rPr>
          <w:t>Figura 2</w:t>
        </w:r>
        <w:r w:rsidR="00176069" w:rsidRPr="002A52A4">
          <w:rPr>
            <w:rStyle w:val="Hipervnculo"/>
            <w:noProof/>
          </w:rPr>
          <w:noBreakHyphen/>
          <w:t>19. HistoryCache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_Toc421180808 \h </w:instrText>
        </w:r>
        <w:r w:rsidR="00176069" w:rsidRPr="002A52A4">
          <w:rPr>
            <w:noProof/>
            <w:webHidden/>
          </w:rPr>
        </w:r>
        <w:r w:rsidR="00176069" w:rsidRPr="002A52A4">
          <w:rPr>
            <w:noProof/>
            <w:webHidden/>
          </w:rPr>
          <w:fldChar w:fldCharType="separate"/>
        </w:r>
        <w:r w:rsidR="00705AE8" w:rsidRPr="002A52A4">
          <w:rPr>
            <w:noProof/>
            <w:webHidden/>
          </w:rPr>
          <w:t>97</w:t>
        </w:r>
        <w:r w:rsidR="00176069" w:rsidRPr="002A52A4">
          <w:rPr>
            <w:noProof/>
            <w:webHidden/>
          </w:rPr>
          <w:fldChar w:fldCharType="end"/>
        </w:r>
      </w:hyperlink>
    </w:p>
    <w:p w14:paraId="14D5FC88"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09" w:history="1">
        <w:r w:rsidR="00176069" w:rsidRPr="002A52A4">
          <w:rPr>
            <w:rStyle w:val="Hipervnculo"/>
            <w:noProof/>
          </w:rPr>
          <w:t>Figura 2</w:t>
        </w:r>
        <w:r w:rsidR="00176069" w:rsidRPr="002A52A4">
          <w:rPr>
            <w:rStyle w:val="Hipervnculo"/>
            <w:noProof/>
          </w:rPr>
          <w:noBreakHyphen/>
          <w:t>20. Estructura del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_Toc421180809 \h </w:instrText>
        </w:r>
        <w:r w:rsidR="00176069" w:rsidRPr="002A52A4">
          <w:rPr>
            <w:noProof/>
            <w:webHidden/>
          </w:rPr>
        </w:r>
        <w:r w:rsidR="00176069" w:rsidRPr="002A52A4">
          <w:rPr>
            <w:noProof/>
            <w:webHidden/>
          </w:rPr>
          <w:fldChar w:fldCharType="separate"/>
        </w:r>
        <w:r w:rsidR="00705AE8" w:rsidRPr="002A52A4">
          <w:rPr>
            <w:noProof/>
            <w:webHidden/>
          </w:rPr>
          <w:t>98</w:t>
        </w:r>
        <w:r w:rsidR="00176069" w:rsidRPr="002A52A4">
          <w:rPr>
            <w:noProof/>
            <w:webHidden/>
          </w:rPr>
          <w:fldChar w:fldCharType="end"/>
        </w:r>
      </w:hyperlink>
    </w:p>
    <w:p w14:paraId="7045B496"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10" w:history="1">
        <w:r w:rsidR="00176069" w:rsidRPr="002A52A4">
          <w:rPr>
            <w:rStyle w:val="Hipervnculo"/>
            <w:noProof/>
          </w:rPr>
          <w:t>Figura 2</w:t>
        </w:r>
        <w:r w:rsidR="00176069" w:rsidRPr="002A52A4">
          <w:rPr>
            <w:rStyle w:val="Hipervnculo"/>
            <w:noProof/>
          </w:rPr>
          <w:noBreakHyphen/>
          <w:t>21. Estructura de la cabecera del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_Toc421180810 \h </w:instrText>
        </w:r>
        <w:r w:rsidR="00176069" w:rsidRPr="002A52A4">
          <w:rPr>
            <w:noProof/>
            <w:webHidden/>
          </w:rPr>
        </w:r>
        <w:r w:rsidR="00176069" w:rsidRPr="002A52A4">
          <w:rPr>
            <w:noProof/>
            <w:webHidden/>
          </w:rPr>
          <w:fldChar w:fldCharType="separate"/>
        </w:r>
        <w:r w:rsidR="00705AE8" w:rsidRPr="002A52A4">
          <w:rPr>
            <w:noProof/>
            <w:webHidden/>
          </w:rPr>
          <w:t>99</w:t>
        </w:r>
        <w:r w:rsidR="00176069" w:rsidRPr="002A52A4">
          <w:rPr>
            <w:noProof/>
            <w:webHidden/>
          </w:rPr>
          <w:fldChar w:fldCharType="end"/>
        </w:r>
      </w:hyperlink>
    </w:p>
    <w:p w14:paraId="3D2DCDC3"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11" w:history="1">
        <w:r w:rsidR="00176069" w:rsidRPr="002A52A4">
          <w:rPr>
            <w:rStyle w:val="Hipervnculo"/>
            <w:noProof/>
          </w:rPr>
          <w:t>Figura 2</w:t>
        </w:r>
        <w:r w:rsidR="00176069" w:rsidRPr="002A52A4">
          <w:rPr>
            <w:rStyle w:val="Hipervnculo"/>
            <w:noProof/>
          </w:rPr>
          <w:noBreakHyphen/>
          <w:t>22. Estructura de los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_Toc421180811 \h </w:instrText>
        </w:r>
        <w:r w:rsidR="00176069" w:rsidRPr="002A52A4">
          <w:rPr>
            <w:noProof/>
            <w:webHidden/>
          </w:rPr>
        </w:r>
        <w:r w:rsidR="00176069" w:rsidRPr="002A52A4">
          <w:rPr>
            <w:noProof/>
            <w:webHidden/>
          </w:rPr>
          <w:fldChar w:fldCharType="separate"/>
        </w:r>
        <w:r w:rsidR="00705AE8" w:rsidRPr="002A52A4">
          <w:rPr>
            <w:noProof/>
            <w:webHidden/>
          </w:rPr>
          <w:t>99</w:t>
        </w:r>
        <w:r w:rsidR="00176069" w:rsidRPr="002A52A4">
          <w:rPr>
            <w:noProof/>
            <w:webHidden/>
          </w:rPr>
          <w:fldChar w:fldCharType="end"/>
        </w:r>
      </w:hyperlink>
    </w:p>
    <w:p w14:paraId="213B81A4"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12" w:history="1">
        <w:r w:rsidR="00176069" w:rsidRPr="002A52A4">
          <w:rPr>
            <w:rStyle w:val="Hipervnculo"/>
            <w:noProof/>
          </w:rPr>
          <w:t>Figura 2</w:t>
        </w:r>
        <w:r w:rsidR="00176069" w:rsidRPr="002A52A4">
          <w:rPr>
            <w:rStyle w:val="Hipervnculo"/>
            <w:noProof/>
          </w:rPr>
          <w:noBreakHyphen/>
          <w:t>23. Receptor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_Toc421180812 \h </w:instrText>
        </w:r>
        <w:r w:rsidR="00176069" w:rsidRPr="002A52A4">
          <w:rPr>
            <w:noProof/>
            <w:webHidden/>
          </w:rPr>
        </w:r>
        <w:r w:rsidR="00176069" w:rsidRPr="002A52A4">
          <w:rPr>
            <w:noProof/>
            <w:webHidden/>
          </w:rPr>
          <w:fldChar w:fldCharType="separate"/>
        </w:r>
        <w:r w:rsidR="00705AE8" w:rsidRPr="002A52A4">
          <w:rPr>
            <w:noProof/>
            <w:webHidden/>
          </w:rPr>
          <w:t>101</w:t>
        </w:r>
        <w:r w:rsidR="00176069" w:rsidRPr="002A52A4">
          <w:rPr>
            <w:noProof/>
            <w:webHidden/>
          </w:rPr>
          <w:fldChar w:fldCharType="end"/>
        </w:r>
      </w:hyperlink>
    </w:p>
    <w:p w14:paraId="02E93537"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13" w:history="1">
        <w:r w:rsidR="00176069" w:rsidRPr="002A52A4">
          <w:rPr>
            <w:rStyle w:val="Hipervnculo"/>
            <w:noProof/>
          </w:rPr>
          <w:t>Figura 2</w:t>
        </w:r>
        <w:r w:rsidR="00176069" w:rsidRPr="002A52A4">
          <w:rPr>
            <w:rStyle w:val="Hipervnculo"/>
            <w:noProof/>
          </w:rPr>
          <w:noBreakHyphen/>
          <w:t>24. Elementos de submensaje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_Toc421180813 \h </w:instrText>
        </w:r>
        <w:r w:rsidR="00176069" w:rsidRPr="002A52A4">
          <w:rPr>
            <w:noProof/>
            <w:webHidden/>
          </w:rPr>
        </w:r>
        <w:r w:rsidR="00176069" w:rsidRPr="002A52A4">
          <w:rPr>
            <w:noProof/>
            <w:webHidden/>
          </w:rPr>
          <w:fldChar w:fldCharType="separate"/>
        </w:r>
        <w:r w:rsidR="00705AE8" w:rsidRPr="002A52A4">
          <w:rPr>
            <w:noProof/>
            <w:webHidden/>
          </w:rPr>
          <w:t>103</w:t>
        </w:r>
        <w:r w:rsidR="00176069" w:rsidRPr="002A52A4">
          <w:rPr>
            <w:noProof/>
            <w:webHidden/>
          </w:rPr>
          <w:fldChar w:fldCharType="end"/>
        </w:r>
      </w:hyperlink>
    </w:p>
    <w:p w14:paraId="47AB4124"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14" w:history="1">
        <w:r w:rsidR="00176069" w:rsidRPr="002A52A4">
          <w:rPr>
            <w:rStyle w:val="Hipervnculo"/>
            <w:noProof/>
          </w:rPr>
          <w:t>Figura 2</w:t>
        </w:r>
        <w:r w:rsidR="00176069" w:rsidRPr="002A52A4">
          <w:rPr>
            <w:rStyle w:val="Hipervnculo"/>
            <w:noProof/>
          </w:rPr>
          <w:noBreakHyphen/>
          <w:t>25.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_Toc421180814 \h </w:instrText>
        </w:r>
        <w:r w:rsidR="00176069" w:rsidRPr="002A52A4">
          <w:rPr>
            <w:noProof/>
            <w:webHidden/>
          </w:rPr>
        </w:r>
        <w:r w:rsidR="00176069" w:rsidRPr="002A52A4">
          <w:rPr>
            <w:noProof/>
            <w:webHidden/>
          </w:rPr>
          <w:fldChar w:fldCharType="separate"/>
        </w:r>
        <w:r w:rsidR="00705AE8" w:rsidRPr="002A52A4">
          <w:rPr>
            <w:noProof/>
            <w:webHidden/>
          </w:rPr>
          <w:t>105</w:t>
        </w:r>
        <w:r w:rsidR="00176069" w:rsidRPr="002A52A4">
          <w:rPr>
            <w:noProof/>
            <w:webHidden/>
          </w:rPr>
          <w:fldChar w:fldCharType="end"/>
        </w:r>
      </w:hyperlink>
    </w:p>
    <w:p w14:paraId="0FEEEAD5"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15" w:history="1">
        <w:r w:rsidR="00176069" w:rsidRPr="002A52A4">
          <w:rPr>
            <w:rStyle w:val="Hipervnculo"/>
            <w:noProof/>
          </w:rPr>
          <w:t>Figura 2</w:t>
        </w:r>
        <w:r w:rsidR="00176069" w:rsidRPr="002A52A4">
          <w:rPr>
            <w:rStyle w:val="Hipervnculo"/>
            <w:noProof/>
          </w:rPr>
          <w:noBreakHyphen/>
          <w:t>26. Comportamiento de un Writer sin estado con WITH_KEY Best-Effort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_Toc421180815 \h </w:instrText>
        </w:r>
        <w:r w:rsidR="00176069" w:rsidRPr="002A52A4">
          <w:rPr>
            <w:noProof/>
            <w:webHidden/>
          </w:rPr>
        </w:r>
        <w:r w:rsidR="00176069" w:rsidRPr="002A52A4">
          <w:rPr>
            <w:noProof/>
            <w:webHidden/>
          </w:rPr>
          <w:fldChar w:fldCharType="separate"/>
        </w:r>
        <w:r w:rsidR="00705AE8" w:rsidRPr="002A52A4">
          <w:rPr>
            <w:noProof/>
            <w:webHidden/>
          </w:rPr>
          <w:t>111</w:t>
        </w:r>
        <w:r w:rsidR="00176069" w:rsidRPr="002A52A4">
          <w:rPr>
            <w:noProof/>
            <w:webHidden/>
          </w:rPr>
          <w:fldChar w:fldCharType="end"/>
        </w:r>
      </w:hyperlink>
    </w:p>
    <w:p w14:paraId="5BB3B54F"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16" w:history="1">
        <w:r w:rsidR="00176069" w:rsidRPr="002A52A4">
          <w:rPr>
            <w:rStyle w:val="Hipervnculo"/>
            <w:noProof/>
          </w:rPr>
          <w:t>Figura 2</w:t>
        </w:r>
        <w:r w:rsidR="00176069" w:rsidRPr="002A52A4">
          <w:rPr>
            <w:rStyle w:val="Hipervnculo"/>
            <w:noProof/>
          </w:rPr>
          <w:noBreakHyphen/>
          <w:t>27. Comportamiento de un Writer sin estado con WITH_KEY Reliable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_Toc421180816 \h </w:instrText>
        </w:r>
        <w:r w:rsidR="00176069" w:rsidRPr="002A52A4">
          <w:rPr>
            <w:noProof/>
            <w:webHidden/>
          </w:rPr>
        </w:r>
        <w:r w:rsidR="00176069" w:rsidRPr="002A52A4">
          <w:rPr>
            <w:noProof/>
            <w:webHidden/>
          </w:rPr>
          <w:fldChar w:fldCharType="separate"/>
        </w:r>
        <w:r w:rsidR="00705AE8" w:rsidRPr="002A52A4">
          <w:rPr>
            <w:noProof/>
            <w:webHidden/>
          </w:rPr>
          <w:t>113</w:t>
        </w:r>
        <w:r w:rsidR="00176069" w:rsidRPr="002A52A4">
          <w:rPr>
            <w:noProof/>
            <w:webHidden/>
          </w:rPr>
          <w:fldChar w:fldCharType="end"/>
        </w:r>
      </w:hyperlink>
    </w:p>
    <w:p w14:paraId="183F7FED"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17" w:history="1">
        <w:r w:rsidR="00176069" w:rsidRPr="002A52A4">
          <w:rPr>
            <w:rStyle w:val="Hipervnculo"/>
            <w:noProof/>
          </w:rPr>
          <w:t>Figura 2</w:t>
        </w:r>
        <w:r w:rsidR="00176069" w:rsidRPr="002A52A4">
          <w:rPr>
            <w:rStyle w:val="Hipervnculo"/>
            <w:noProof/>
          </w:rPr>
          <w:noBreakHyphen/>
          <w:t>28. Comportamiento de un Writer con estado con WITH_KEY Best-Effort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_Toc421180817 \h </w:instrText>
        </w:r>
        <w:r w:rsidR="00176069" w:rsidRPr="002A52A4">
          <w:rPr>
            <w:noProof/>
            <w:webHidden/>
          </w:rPr>
        </w:r>
        <w:r w:rsidR="00176069" w:rsidRPr="002A52A4">
          <w:rPr>
            <w:noProof/>
            <w:webHidden/>
          </w:rPr>
          <w:fldChar w:fldCharType="separate"/>
        </w:r>
        <w:r w:rsidR="00705AE8" w:rsidRPr="002A52A4">
          <w:rPr>
            <w:noProof/>
            <w:webHidden/>
          </w:rPr>
          <w:t>115</w:t>
        </w:r>
        <w:r w:rsidR="00176069" w:rsidRPr="002A52A4">
          <w:rPr>
            <w:noProof/>
            <w:webHidden/>
          </w:rPr>
          <w:fldChar w:fldCharType="end"/>
        </w:r>
      </w:hyperlink>
    </w:p>
    <w:p w14:paraId="571B73F9"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18" w:history="1">
        <w:r w:rsidR="00176069" w:rsidRPr="002A52A4">
          <w:rPr>
            <w:rStyle w:val="Hipervnculo"/>
            <w:noProof/>
          </w:rPr>
          <w:t>Figura 2</w:t>
        </w:r>
        <w:r w:rsidR="00176069" w:rsidRPr="002A52A4">
          <w:rPr>
            <w:rStyle w:val="Hipervnculo"/>
            <w:noProof/>
          </w:rPr>
          <w:noBreakHyphen/>
          <w:t>29. Comportamiento de un Writer con estado con WITH_KEY Reliable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_Toc421180818 \h </w:instrText>
        </w:r>
        <w:r w:rsidR="00176069" w:rsidRPr="002A52A4">
          <w:rPr>
            <w:noProof/>
            <w:webHidden/>
          </w:rPr>
        </w:r>
        <w:r w:rsidR="00176069" w:rsidRPr="002A52A4">
          <w:rPr>
            <w:noProof/>
            <w:webHidden/>
          </w:rPr>
          <w:fldChar w:fldCharType="separate"/>
        </w:r>
        <w:r w:rsidR="00705AE8" w:rsidRPr="002A52A4">
          <w:rPr>
            <w:noProof/>
            <w:webHidden/>
          </w:rPr>
          <w:t>117</w:t>
        </w:r>
        <w:r w:rsidR="00176069" w:rsidRPr="002A52A4">
          <w:rPr>
            <w:noProof/>
            <w:webHidden/>
          </w:rPr>
          <w:fldChar w:fldCharType="end"/>
        </w:r>
      </w:hyperlink>
    </w:p>
    <w:p w14:paraId="533CFF3B"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19" w:history="1">
        <w:r w:rsidR="00176069" w:rsidRPr="002A52A4">
          <w:rPr>
            <w:rStyle w:val="Hipervnculo"/>
            <w:noProof/>
          </w:rPr>
          <w:t>Figura 2</w:t>
        </w:r>
        <w:r w:rsidR="00176069" w:rsidRPr="002A52A4">
          <w:rPr>
            <w:rStyle w:val="Hipervnculo"/>
            <w:noProof/>
          </w:rPr>
          <w:noBreakHyphen/>
          <w:t>30. Comportamiento de un Reader sin estado con WITH_KEY Best-Effort</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_Toc421180819 \h </w:instrText>
        </w:r>
        <w:r w:rsidR="00176069" w:rsidRPr="002A52A4">
          <w:rPr>
            <w:noProof/>
            <w:webHidden/>
          </w:rPr>
        </w:r>
        <w:r w:rsidR="00176069" w:rsidRPr="002A52A4">
          <w:rPr>
            <w:noProof/>
            <w:webHidden/>
          </w:rPr>
          <w:fldChar w:fldCharType="separate"/>
        </w:r>
        <w:r w:rsidR="00705AE8" w:rsidRPr="002A52A4">
          <w:rPr>
            <w:noProof/>
            <w:webHidden/>
          </w:rPr>
          <w:t>121</w:t>
        </w:r>
        <w:r w:rsidR="00176069" w:rsidRPr="002A52A4">
          <w:rPr>
            <w:noProof/>
            <w:webHidden/>
          </w:rPr>
          <w:fldChar w:fldCharType="end"/>
        </w:r>
      </w:hyperlink>
    </w:p>
    <w:p w14:paraId="66186A39"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20" w:history="1">
        <w:r w:rsidR="00176069" w:rsidRPr="002A52A4">
          <w:rPr>
            <w:rStyle w:val="Hipervnculo"/>
            <w:noProof/>
          </w:rPr>
          <w:t>Figura 2</w:t>
        </w:r>
        <w:r w:rsidR="00176069" w:rsidRPr="002A52A4">
          <w:rPr>
            <w:rStyle w:val="Hipervnculo"/>
            <w:noProof/>
          </w:rPr>
          <w:noBreakHyphen/>
          <w:t>31. Comportamiento de un Reader con estado con WITH_KEY Best-Effort con respecto a cada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_Toc421180820 \h </w:instrText>
        </w:r>
        <w:r w:rsidR="00176069" w:rsidRPr="002A52A4">
          <w:rPr>
            <w:noProof/>
            <w:webHidden/>
          </w:rPr>
        </w:r>
        <w:r w:rsidR="00176069" w:rsidRPr="002A52A4">
          <w:rPr>
            <w:noProof/>
            <w:webHidden/>
          </w:rPr>
          <w:fldChar w:fldCharType="separate"/>
        </w:r>
        <w:r w:rsidR="00705AE8" w:rsidRPr="002A52A4">
          <w:rPr>
            <w:noProof/>
            <w:webHidden/>
          </w:rPr>
          <w:t>122</w:t>
        </w:r>
        <w:r w:rsidR="00176069" w:rsidRPr="002A52A4">
          <w:rPr>
            <w:noProof/>
            <w:webHidden/>
          </w:rPr>
          <w:fldChar w:fldCharType="end"/>
        </w:r>
      </w:hyperlink>
    </w:p>
    <w:p w14:paraId="51B00D35"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21" w:history="1">
        <w:r w:rsidR="00176069" w:rsidRPr="002A52A4">
          <w:rPr>
            <w:rStyle w:val="Hipervnculo"/>
            <w:noProof/>
          </w:rPr>
          <w:t>Figura 2</w:t>
        </w:r>
        <w:r w:rsidR="00176069" w:rsidRPr="002A52A4">
          <w:rPr>
            <w:rStyle w:val="Hipervnculo"/>
            <w:noProof/>
          </w:rPr>
          <w:noBreakHyphen/>
          <w:t>32. Comportamiento de un Reader con estado con WITH_KEY Reliable con respecto a cada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_Toc421180821 \h </w:instrText>
        </w:r>
        <w:r w:rsidR="00176069" w:rsidRPr="002A52A4">
          <w:rPr>
            <w:noProof/>
            <w:webHidden/>
          </w:rPr>
        </w:r>
        <w:r w:rsidR="00176069" w:rsidRPr="002A52A4">
          <w:rPr>
            <w:noProof/>
            <w:webHidden/>
          </w:rPr>
          <w:fldChar w:fldCharType="separate"/>
        </w:r>
        <w:r w:rsidR="00705AE8" w:rsidRPr="002A52A4">
          <w:rPr>
            <w:noProof/>
            <w:webHidden/>
          </w:rPr>
          <w:t>123</w:t>
        </w:r>
        <w:r w:rsidR="00176069" w:rsidRPr="002A52A4">
          <w:rPr>
            <w:noProof/>
            <w:webHidden/>
          </w:rPr>
          <w:fldChar w:fldCharType="end"/>
        </w:r>
      </w:hyperlink>
    </w:p>
    <w:p w14:paraId="69F797CC"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22" w:history="1">
        <w:r w:rsidR="00176069" w:rsidRPr="002A52A4">
          <w:rPr>
            <w:rStyle w:val="Hipervnculo"/>
            <w:rFonts w:cs="Times New Roman"/>
            <w:noProof/>
          </w:rPr>
          <w:t>Figura 2</w:t>
        </w:r>
        <w:r w:rsidR="00176069" w:rsidRPr="002A52A4">
          <w:rPr>
            <w:rStyle w:val="Hipervnculo"/>
            <w:rFonts w:cs="Times New Roman"/>
            <w:noProof/>
          </w:rPr>
          <w:noBreakHyphen/>
          <w:t>33. SPDPdiscoveredParticipantData.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_Toc421180822 \h </w:instrText>
        </w:r>
        <w:r w:rsidR="00176069" w:rsidRPr="002A52A4">
          <w:rPr>
            <w:noProof/>
            <w:webHidden/>
          </w:rPr>
        </w:r>
        <w:r w:rsidR="00176069" w:rsidRPr="002A52A4">
          <w:rPr>
            <w:noProof/>
            <w:webHidden/>
          </w:rPr>
          <w:fldChar w:fldCharType="separate"/>
        </w:r>
        <w:r w:rsidR="00705AE8" w:rsidRPr="002A52A4">
          <w:rPr>
            <w:noProof/>
            <w:webHidden/>
          </w:rPr>
          <w:t>130</w:t>
        </w:r>
        <w:r w:rsidR="00176069" w:rsidRPr="002A52A4">
          <w:rPr>
            <w:noProof/>
            <w:webHidden/>
          </w:rPr>
          <w:fldChar w:fldCharType="end"/>
        </w:r>
      </w:hyperlink>
    </w:p>
    <w:p w14:paraId="5A875C60"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23" w:history="1">
        <w:r w:rsidR="00176069" w:rsidRPr="002A52A4">
          <w:rPr>
            <w:rStyle w:val="Hipervnculo"/>
            <w:noProof/>
          </w:rPr>
          <w:t>Figura 2</w:t>
        </w:r>
        <w:r w:rsidR="00176069" w:rsidRPr="002A52A4">
          <w:rPr>
            <w:rStyle w:val="Hipervnculo"/>
            <w:noProof/>
          </w:rPr>
          <w:noBreakHyphen/>
          <w:t>34. El built-in Endpoint usado por el SPDP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_Toc421180823 \h </w:instrText>
        </w:r>
        <w:r w:rsidR="00176069" w:rsidRPr="002A52A4">
          <w:rPr>
            <w:noProof/>
            <w:webHidden/>
          </w:rPr>
        </w:r>
        <w:r w:rsidR="00176069" w:rsidRPr="002A52A4">
          <w:rPr>
            <w:noProof/>
            <w:webHidden/>
          </w:rPr>
          <w:fldChar w:fldCharType="separate"/>
        </w:r>
        <w:r w:rsidR="00705AE8" w:rsidRPr="002A52A4">
          <w:rPr>
            <w:noProof/>
            <w:webHidden/>
          </w:rPr>
          <w:t>130</w:t>
        </w:r>
        <w:r w:rsidR="00176069" w:rsidRPr="002A52A4">
          <w:rPr>
            <w:noProof/>
            <w:webHidden/>
          </w:rPr>
          <w:fldChar w:fldCharType="end"/>
        </w:r>
      </w:hyperlink>
    </w:p>
    <w:p w14:paraId="15EFC4F7"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24" w:history="1">
        <w:r w:rsidR="00176069" w:rsidRPr="002A52A4">
          <w:rPr>
            <w:rStyle w:val="Hipervnculo"/>
            <w:noProof/>
          </w:rPr>
          <w:t>Figura 2</w:t>
        </w:r>
        <w:r w:rsidR="00176069" w:rsidRPr="002A52A4">
          <w:rPr>
            <w:rStyle w:val="Hipervnculo"/>
            <w:noProof/>
          </w:rPr>
          <w:noBreakHyphen/>
          <w:t>35. El built-in Endpoint usado por el SPDP.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_Toc421180824 \h </w:instrText>
        </w:r>
        <w:r w:rsidR="00176069" w:rsidRPr="002A52A4">
          <w:rPr>
            <w:noProof/>
            <w:webHidden/>
          </w:rPr>
        </w:r>
        <w:r w:rsidR="00176069" w:rsidRPr="002A52A4">
          <w:rPr>
            <w:noProof/>
            <w:webHidden/>
          </w:rPr>
          <w:fldChar w:fldCharType="separate"/>
        </w:r>
        <w:r w:rsidR="00705AE8" w:rsidRPr="002A52A4">
          <w:rPr>
            <w:noProof/>
            <w:webHidden/>
          </w:rPr>
          <w:t>131</w:t>
        </w:r>
        <w:r w:rsidR="00176069" w:rsidRPr="002A52A4">
          <w:rPr>
            <w:noProof/>
            <w:webHidden/>
          </w:rPr>
          <w:fldChar w:fldCharType="end"/>
        </w:r>
      </w:hyperlink>
    </w:p>
    <w:p w14:paraId="2A63F566"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25" w:history="1">
        <w:r w:rsidR="00176069" w:rsidRPr="002A52A4">
          <w:rPr>
            <w:rStyle w:val="Hipervnculo"/>
            <w:rFonts w:cs="Times New Roman"/>
            <w:noProof/>
          </w:rPr>
          <w:t>Figura 2</w:t>
        </w:r>
        <w:r w:rsidR="00176069" w:rsidRPr="002A52A4">
          <w:rPr>
            <w:rStyle w:val="Hipervnculo"/>
            <w:rFonts w:cs="Times New Roman"/>
            <w:noProof/>
          </w:rPr>
          <w:noBreakHyphen/>
          <w:t>36. Ejemplo de asignación de los DDS built-in Entity correspondientes con RTPS built-in Endpoint.</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_Toc421180825 \h </w:instrText>
        </w:r>
        <w:r w:rsidR="00176069" w:rsidRPr="002A52A4">
          <w:rPr>
            <w:noProof/>
            <w:webHidden/>
          </w:rPr>
        </w:r>
        <w:r w:rsidR="00176069" w:rsidRPr="002A52A4">
          <w:rPr>
            <w:noProof/>
            <w:webHidden/>
          </w:rPr>
          <w:fldChar w:fldCharType="separate"/>
        </w:r>
        <w:r w:rsidR="00705AE8" w:rsidRPr="002A52A4">
          <w:rPr>
            <w:noProof/>
            <w:webHidden/>
          </w:rPr>
          <w:t>133</w:t>
        </w:r>
        <w:r w:rsidR="00176069" w:rsidRPr="002A52A4">
          <w:rPr>
            <w:noProof/>
            <w:webHidden/>
          </w:rPr>
          <w:fldChar w:fldCharType="end"/>
        </w:r>
      </w:hyperlink>
    </w:p>
    <w:p w14:paraId="57CA1056"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26" w:history="1">
        <w:r w:rsidR="00176069" w:rsidRPr="002A52A4">
          <w:rPr>
            <w:rStyle w:val="Hipervnculo"/>
            <w:noProof/>
          </w:rPr>
          <w:t>Figura 2</w:t>
        </w:r>
        <w:r w:rsidR="00176069" w:rsidRPr="002A52A4">
          <w:rPr>
            <w:rStyle w:val="Hipervnculo"/>
            <w:noProof/>
          </w:rPr>
          <w:noBreakHyphen/>
          <w:t>37. Los tipos de datos asociados con built-in Endpoint utilizado por el SEDP.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_Toc421180826 \h </w:instrText>
        </w:r>
        <w:r w:rsidR="00176069" w:rsidRPr="002A52A4">
          <w:rPr>
            <w:noProof/>
            <w:webHidden/>
          </w:rPr>
        </w:r>
        <w:r w:rsidR="00176069" w:rsidRPr="002A52A4">
          <w:rPr>
            <w:noProof/>
            <w:webHidden/>
          </w:rPr>
          <w:fldChar w:fldCharType="separate"/>
        </w:r>
        <w:r w:rsidR="00705AE8" w:rsidRPr="002A52A4">
          <w:rPr>
            <w:noProof/>
            <w:webHidden/>
          </w:rPr>
          <w:t>135</w:t>
        </w:r>
        <w:r w:rsidR="00176069" w:rsidRPr="002A52A4">
          <w:rPr>
            <w:noProof/>
            <w:webHidden/>
          </w:rPr>
          <w:fldChar w:fldCharType="end"/>
        </w:r>
      </w:hyperlink>
    </w:p>
    <w:p w14:paraId="7DE19B9D" w14:textId="77777777" w:rsidR="00176069" w:rsidRPr="002A52A4" w:rsidRDefault="00962FCB">
      <w:pPr>
        <w:pStyle w:val="Tabladeilustraciones"/>
        <w:tabs>
          <w:tab w:val="right" w:leader="dot" w:pos="9017"/>
        </w:tabs>
        <w:rPr>
          <w:rFonts w:asciiTheme="minorHAnsi" w:hAnsiTheme="minorHAnsi"/>
          <w:noProof/>
          <w:kern w:val="0"/>
          <w:sz w:val="22"/>
          <w:szCs w:val="22"/>
          <w:lang w:eastAsia="es-EC"/>
        </w:rPr>
      </w:pPr>
      <w:hyperlink w:anchor="_Toc421180827" w:history="1">
        <w:r w:rsidR="00176069" w:rsidRPr="002A52A4">
          <w:rPr>
            <w:rStyle w:val="Hipervnculo"/>
            <w:noProof/>
          </w:rPr>
          <w:t>Figura 2</w:t>
        </w:r>
        <w:r w:rsidR="00176069" w:rsidRPr="002A52A4">
          <w:rPr>
            <w:rStyle w:val="Hipervnculo"/>
            <w:noProof/>
          </w:rPr>
          <w:noBreakHyphen/>
          <w:t>38. El built-in Endpoint y los DataType asociados con su respectivo HistoryCache.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_Toc421180827 \h </w:instrText>
        </w:r>
        <w:r w:rsidR="00176069" w:rsidRPr="002A52A4">
          <w:rPr>
            <w:noProof/>
            <w:webHidden/>
          </w:rPr>
        </w:r>
        <w:r w:rsidR="00176069" w:rsidRPr="002A52A4">
          <w:rPr>
            <w:noProof/>
            <w:webHidden/>
          </w:rPr>
          <w:fldChar w:fldCharType="separate"/>
        </w:r>
        <w:r w:rsidR="00705AE8" w:rsidRPr="002A52A4">
          <w:rPr>
            <w:noProof/>
            <w:webHidden/>
          </w:rPr>
          <w:t>136</w:t>
        </w:r>
        <w:r w:rsidR="00176069" w:rsidRPr="002A52A4">
          <w:rPr>
            <w:noProof/>
            <w:webHidden/>
          </w:rPr>
          <w:fldChar w:fldCharType="end"/>
        </w:r>
      </w:hyperlink>
    </w:p>
    <w:p w14:paraId="7C1798E5" w14:textId="77777777" w:rsidR="000A5DCE" w:rsidRPr="002A52A4" w:rsidRDefault="006D0FD6" w:rsidP="00877E1E">
      <w:r w:rsidRPr="002A52A4">
        <w:fldChar w:fldCharType="end"/>
      </w:r>
    </w:p>
    <w:p w14:paraId="30518426" w14:textId="77777777" w:rsidR="000A5DCE" w:rsidRPr="002A52A4" w:rsidRDefault="000A5DCE" w:rsidP="00877E1E"/>
    <w:p w14:paraId="4247827E" w14:textId="77777777" w:rsidR="000A5DCE" w:rsidRPr="002A52A4" w:rsidRDefault="000A5DCE" w:rsidP="00877E1E"/>
    <w:p w14:paraId="4C65E9B3" w14:textId="77777777" w:rsidR="000A5DCE" w:rsidRPr="002A52A4" w:rsidRDefault="000A5DCE" w:rsidP="00877E1E"/>
    <w:p w14:paraId="1E25DECE" w14:textId="77777777" w:rsidR="00176069" w:rsidRPr="002A52A4" w:rsidRDefault="00176069" w:rsidP="00877E1E"/>
    <w:p w14:paraId="3DC69E28" w14:textId="77777777" w:rsidR="00176069" w:rsidRPr="002A52A4" w:rsidRDefault="00176069" w:rsidP="00877E1E"/>
    <w:p w14:paraId="07AE3801" w14:textId="77777777" w:rsidR="00176069" w:rsidRPr="002A52A4" w:rsidRDefault="00176069" w:rsidP="00877E1E"/>
    <w:p w14:paraId="41A73F2D" w14:textId="77777777" w:rsidR="00176069" w:rsidRPr="002A52A4" w:rsidRDefault="00176069" w:rsidP="00877E1E"/>
    <w:p w14:paraId="473EEEB4" w14:textId="77777777" w:rsidR="001F2C8B" w:rsidRPr="002A52A4" w:rsidRDefault="001F2C8B" w:rsidP="00877E1E"/>
    <w:p w14:paraId="0779D56A" w14:textId="77777777" w:rsidR="001F2C8B" w:rsidRPr="002A52A4" w:rsidRDefault="001F2C8B" w:rsidP="00877E1E"/>
    <w:p w14:paraId="7CC34E44" w14:textId="77777777" w:rsidR="000A5DCE" w:rsidRPr="002A52A4" w:rsidRDefault="000A5DCE" w:rsidP="00877E1E"/>
    <w:p w14:paraId="51773ED8" w14:textId="77777777" w:rsidR="000A5DCE" w:rsidRPr="002A52A4" w:rsidRDefault="00FA6FF4" w:rsidP="0061249C">
      <w:pPr>
        <w:pStyle w:val="Ttulo1"/>
        <w:numPr>
          <w:ilvl w:val="0"/>
          <w:numId w:val="0"/>
        </w:numPr>
        <w:ind w:left="360"/>
        <w:jc w:val="center"/>
      </w:pPr>
      <w:bookmarkStart w:id="3" w:name="_Toc421180693"/>
      <w:r w:rsidRPr="002A52A4">
        <w:lastRenderedPageBreak/>
        <w:t>RESUMEN</w:t>
      </w:r>
      <w:bookmarkEnd w:id="3"/>
    </w:p>
    <w:p w14:paraId="66B2B70A" w14:textId="77777777" w:rsidR="00FA6FF4" w:rsidRPr="002A52A4" w:rsidRDefault="00FA6FF4" w:rsidP="000A5DCE">
      <w:pPr>
        <w:pStyle w:val="Textodeglobo"/>
        <w:rPr>
          <w:rFonts w:ascii="Times New Roman" w:hAnsi="Times New Roman" w:cs="Times New Roman"/>
          <w:sz w:val="24"/>
          <w:szCs w:val="24"/>
        </w:rPr>
      </w:pPr>
    </w:p>
    <w:p w14:paraId="2E8ACE38" w14:textId="3EB66F59" w:rsidR="005C3E88" w:rsidRPr="002A52A4" w:rsidRDefault="0061249C" w:rsidP="0061249C">
      <w:pPr>
        <w:pStyle w:val="Textodeglobo"/>
        <w:rPr>
          <w:rFonts w:ascii="Times New Roman" w:hAnsi="Times New Roman" w:cs="Times New Roman"/>
          <w:sz w:val="24"/>
          <w:szCs w:val="24"/>
        </w:rPr>
      </w:pPr>
      <w:r w:rsidRPr="002A52A4">
        <w:rPr>
          <w:rFonts w:ascii="Times New Roman" w:hAnsi="Times New Roman" w:cs="Times New Roman"/>
          <w:sz w:val="24"/>
          <w:szCs w:val="24"/>
        </w:rPr>
        <w:t>Aquí va el resumen</w:t>
      </w:r>
    </w:p>
    <w:p w14:paraId="1E15FEFB" w14:textId="77777777" w:rsidR="00483FB8" w:rsidRPr="002A52A4" w:rsidRDefault="00483FB8" w:rsidP="000A5DCE">
      <w:pPr>
        <w:pStyle w:val="Textodeglobo"/>
        <w:rPr>
          <w:rFonts w:ascii="Times New Roman" w:hAnsi="Times New Roman" w:cs="Times New Roman"/>
          <w:sz w:val="24"/>
          <w:szCs w:val="24"/>
        </w:rPr>
      </w:pPr>
    </w:p>
    <w:p w14:paraId="4CE3A558" w14:textId="77777777" w:rsidR="00483FB8" w:rsidRPr="002A52A4" w:rsidRDefault="00483FB8" w:rsidP="000A5DCE">
      <w:pPr>
        <w:pStyle w:val="Textodeglobo"/>
        <w:rPr>
          <w:rFonts w:ascii="Times New Roman" w:hAnsi="Times New Roman" w:cs="Times New Roman"/>
          <w:sz w:val="24"/>
          <w:szCs w:val="24"/>
        </w:rPr>
      </w:pPr>
    </w:p>
    <w:p w14:paraId="544B09B8" w14:textId="77777777" w:rsidR="00483FB8" w:rsidRPr="002A52A4" w:rsidRDefault="00483FB8" w:rsidP="000A5DCE">
      <w:pPr>
        <w:pStyle w:val="Textodeglobo"/>
        <w:rPr>
          <w:rFonts w:ascii="Times New Roman" w:hAnsi="Times New Roman" w:cs="Times New Roman"/>
          <w:sz w:val="24"/>
          <w:szCs w:val="24"/>
        </w:rPr>
      </w:pPr>
    </w:p>
    <w:p w14:paraId="61AA4EB8" w14:textId="77777777" w:rsidR="00BE70B2" w:rsidRPr="002A52A4" w:rsidRDefault="00483FB8" w:rsidP="005C3E88">
      <w:pPr>
        <w:ind w:firstLine="0"/>
        <w:rPr>
          <w:rFonts w:cs="Times New Roman"/>
        </w:rPr>
      </w:pPr>
      <w:r w:rsidRPr="002A52A4">
        <w:rPr>
          <w:rFonts w:cs="Times New Roman"/>
        </w:rPr>
        <w:t>Palabras Clave</w:t>
      </w:r>
      <w:r w:rsidR="000A5DCE" w:rsidRPr="002A52A4">
        <w:rPr>
          <w:rFonts w:cs="Times New Roman"/>
        </w:rPr>
        <w:t xml:space="preserve">: </w:t>
      </w:r>
    </w:p>
    <w:p w14:paraId="440B9CA5" w14:textId="77777777" w:rsidR="000A5DCE" w:rsidRPr="002A52A4" w:rsidRDefault="000A5DCE" w:rsidP="000A5DCE"/>
    <w:p w14:paraId="0C8531FF" w14:textId="77777777" w:rsidR="000A5DCE" w:rsidRPr="002A52A4" w:rsidRDefault="000A5DCE" w:rsidP="000A5DCE"/>
    <w:p w14:paraId="6CDBC51F" w14:textId="77777777" w:rsidR="000A5DCE" w:rsidRPr="002A52A4" w:rsidRDefault="000A5DCE" w:rsidP="000A5DCE"/>
    <w:p w14:paraId="46262D06" w14:textId="77777777" w:rsidR="000A5DCE" w:rsidRPr="002A52A4" w:rsidRDefault="000A5DCE" w:rsidP="00877E1E"/>
    <w:p w14:paraId="419A1546" w14:textId="77777777" w:rsidR="00483FB8" w:rsidRPr="002A52A4" w:rsidRDefault="00483FB8" w:rsidP="00877E1E"/>
    <w:p w14:paraId="4F2EECF4" w14:textId="77777777" w:rsidR="00483FB8" w:rsidRPr="002A52A4" w:rsidRDefault="00483FB8" w:rsidP="00877E1E"/>
    <w:p w14:paraId="56453444" w14:textId="77777777" w:rsidR="00483FB8" w:rsidRPr="002A52A4" w:rsidRDefault="00483FB8" w:rsidP="00877E1E"/>
    <w:p w14:paraId="77858819" w14:textId="77777777" w:rsidR="000A5DCE" w:rsidRPr="002A52A4" w:rsidRDefault="000A5DCE" w:rsidP="00F71265">
      <w:pPr>
        <w:ind w:firstLine="0"/>
      </w:pPr>
    </w:p>
    <w:p w14:paraId="1705CFE9" w14:textId="77777777" w:rsidR="00BE70B2" w:rsidRPr="002A52A4" w:rsidRDefault="00BE70B2" w:rsidP="00F71265">
      <w:pPr>
        <w:ind w:firstLine="0"/>
      </w:pPr>
    </w:p>
    <w:p w14:paraId="2B0C7874" w14:textId="77777777" w:rsidR="00BE70B2" w:rsidRPr="002A52A4" w:rsidRDefault="00BE70B2" w:rsidP="00F71265">
      <w:pPr>
        <w:ind w:firstLine="0"/>
      </w:pPr>
    </w:p>
    <w:p w14:paraId="2B33538E" w14:textId="77777777" w:rsidR="00BE70B2" w:rsidRPr="002A52A4" w:rsidRDefault="00BE70B2" w:rsidP="00F71265">
      <w:pPr>
        <w:ind w:firstLine="0"/>
      </w:pPr>
    </w:p>
    <w:p w14:paraId="67FD0764" w14:textId="77777777" w:rsidR="001F2C8B" w:rsidRPr="002A52A4" w:rsidRDefault="001F2C8B" w:rsidP="00F71265">
      <w:pPr>
        <w:ind w:firstLine="0"/>
      </w:pPr>
    </w:p>
    <w:p w14:paraId="1A0CE0BC" w14:textId="77777777" w:rsidR="001F2C8B" w:rsidRPr="002A52A4" w:rsidRDefault="001F2C8B" w:rsidP="00F71265">
      <w:pPr>
        <w:ind w:firstLine="0"/>
      </w:pPr>
    </w:p>
    <w:p w14:paraId="743D44AA" w14:textId="77777777" w:rsidR="001F2C8B" w:rsidRPr="002A52A4" w:rsidRDefault="001F2C8B" w:rsidP="00F71265">
      <w:pPr>
        <w:ind w:firstLine="0"/>
      </w:pPr>
    </w:p>
    <w:p w14:paraId="1B50F8CE" w14:textId="77777777" w:rsidR="001F2C8B" w:rsidRPr="002A52A4" w:rsidRDefault="001F2C8B" w:rsidP="00F71265">
      <w:pPr>
        <w:ind w:firstLine="0"/>
        <w:sectPr w:rsidR="001F2C8B" w:rsidRPr="002A52A4"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2A52A4" w:rsidRDefault="002257F1" w:rsidP="00205224">
      <w:pPr>
        <w:pStyle w:val="Ttulo1"/>
        <w:numPr>
          <w:ilvl w:val="0"/>
          <w:numId w:val="15"/>
        </w:numPr>
        <w:jc w:val="center"/>
        <w:rPr>
          <w:rFonts w:cs="Times New Roman"/>
        </w:rPr>
      </w:pPr>
      <w:bookmarkStart w:id="4" w:name="_Toc379728319"/>
      <w:bookmarkStart w:id="5" w:name="_Toc421180694"/>
      <w:r w:rsidRPr="002A52A4">
        <w:rPr>
          <w:rFonts w:cs="Times New Roman"/>
        </w:rPr>
        <w:lastRenderedPageBreak/>
        <w:t>C</w:t>
      </w:r>
      <w:bookmarkEnd w:id="4"/>
      <w:r w:rsidRPr="002A52A4">
        <w:rPr>
          <w:rFonts w:cs="Times New Roman"/>
        </w:rPr>
        <w:t xml:space="preserve">APÍTULO </w:t>
      </w:r>
      <w:r w:rsidR="00D363E7" w:rsidRPr="002A52A4">
        <w:rPr>
          <w:rFonts w:cs="Times New Roman"/>
        </w:rPr>
        <w:t>I</w:t>
      </w:r>
      <w:bookmarkStart w:id="6" w:name="_Toc379728320"/>
      <w:bookmarkEnd w:id="5"/>
    </w:p>
    <w:p w14:paraId="4610AE09" w14:textId="5AAD175C" w:rsidR="00FF4819" w:rsidRPr="002A52A4" w:rsidRDefault="003B772C" w:rsidP="00262292">
      <w:pPr>
        <w:pStyle w:val="Ttulo2"/>
        <w:numPr>
          <w:ilvl w:val="0"/>
          <w:numId w:val="0"/>
        </w:numPr>
        <w:ind w:left="720"/>
        <w:jc w:val="center"/>
        <w:rPr>
          <w:rFonts w:cs="Times New Roman"/>
        </w:rPr>
      </w:pPr>
      <w:bookmarkStart w:id="7" w:name="_Toc421180695"/>
      <w:r w:rsidRPr="002A52A4">
        <w:rPr>
          <w:rFonts w:cs="Times New Roman"/>
        </w:rPr>
        <w:t>MARCO TEÓRICO</w:t>
      </w:r>
      <w:bookmarkEnd w:id="7"/>
    </w:p>
    <w:p w14:paraId="03F61EB4" w14:textId="3A6B51C9" w:rsidR="005F27DD" w:rsidRPr="002A52A4" w:rsidRDefault="00446D37" w:rsidP="00446D37">
      <w:pPr>
        <w:pStyle w:val="Ttulo2"/>
      </w:pPr>
      <w:bookmarkStart w:id="8" w:name="_Toc421180696"/>
      <w:r w:rsidRPr="002A52A4">
        <w:t>INTRODUCCIÓN</w:t>
      </w:r>
      <w:bookmarkEnd w:id="8"/>
    </w:p>
    <w:p w14:paraId="7FF378B9" w14:textId="43098415" w:rsidR="00446D37" w:rsidRPr="002A52A4" w:rsidRDefault="00446D37" w:rsidP="00446D37">
      <w:r w:rsidRPr="002A52A4">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2A52A4">
        <w:t xml:space="preserve"> descritas</w:t>
      </w:r>
      <w:r w:rsidRPr="002A52A4">
        <w:t xml:space="preserve"> anteriormente</w:t>
      </w:r>
      <w:r w:rsidR="00BD240B" w:rsidRPr="002A52A4">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2A52A4" w:rsidRDefault="00BD240B" w:rsidP="00446D37"/>
    <w:p w14:paraId="73C95EDE" w14:textId="435123C8" w:rsidR="00BD240B" w:rsidRPr="002A52A4" w:rsidRDefault="00E261C0" w:rsidP="00E261C0">
      <w:pPr>
        <w:pStyle w:val="Ttulo2"/>
      </w:pPr>
      <w:bookmarkStart w:id="9" w:name="_Toc421180697"/>
      <w:r w:rsidRPr="002A52A4">
        <w:t>MIDDLEWARES</w:t>
      </w:r>
      <w:bookmarkEnd w:id="9"/>
    </w:p>
    <w:p w14:paraId="0F496310" w14:textId="76274157" w:rsidR="00BD240B" w:rsidRPr="002A52A4" w:rsidRDefault="00E261C0" w:rsidP="00446D37">
      <w:r w:rsidRPr="002A52A4">
        <w:t>El middleware es una capa de software intermedio</w:t>
      </w:r>
      <w:r w:rsidR="004D2D35" w:rsidRPr="002A52A4">
        <w:t>,</w:t>
      </w:r>
      <w:r w:rsidRPr="002A52A4">
        <w:t xml:space="preserve"> el cual se encarga de simplificar el manejo y la programación de aplicaciones, </w:t>
      </w:r>
      <w:r w:rsidR="004D2D35" w:rsidRPr="002A52A4">
        <w:t>tratando de mantener la complejidad de redes y sistemas heterogéneos transparentes al usuario, por lo  que se ha convertido en una herramienta esencial para el desarrollo de sistemas distribuidos.</w:t>
      </w:r>
    </w:p>
    <w:p w14:paraId="1B69E90E" w14:textId="40F0D68F" w:rsidR="00CD2BAC" w:rsidRPr="002A52A4" w:rsidRDefault="00CD2BAC" w:rsidP="00446D37">
      <w:r w:rsidRPr="002A52A4">
        <w:t>El concepto de middlewares es muy amplio y</w:t>
      </w:r>
      <w:r w:rsidR="007449D4" w:rsidRPr="002A52A4">
        <w:t xml:space="preserve"> cuenta con varias funcionalidades:</w:t>
      </w:r>
    </w:p>
    <w:p w14:paraId="5050A5AE" w14:textId="461CC373" w:rsidR="007449D4" w:rsidRPr="002A52A4" w:rsidRDefault="007449D4" w:rsidP="00205224">
      <w:pPr>
        <w:pStyle w:val="Prrafodelista"/>
        <w:numPr>
          <w:ilvl w:val="0"/>
          <w:numId w:val="16"/>
        </w:numPr>
      </w:pPr>
      <w:r w:rsidRPr="002A52A4">
        <w:t>Middleware</w:t>
      </w:r>
      <w:r w:rsidR="005114E4" w:rsidRPr="002A52A4">
        <w:t xml:space="preserve"> de Comunicaciones, el</w:t>
      </w:r>
      <w:r w:rsidRPr="002A52A4">
        <w:t xml:space="preserve"> cual es una abstracción de los detalles de bajo nivel relacionados con la distribución y la comunicación.</w:t>
      </w:r>
    </w:p>
    <w:p w14:paraId="0C67C0C9" w14:textId="042920B4" w:rsidR="007449D4" w:rsidRPr="002A52A4" w:rsidRDefault="007449D4" w:rsidP="00205224">
      <w:pPr>
        <w:pStyle w:val="Prrafodelista"/>
        <w:numPr>
          <w:ilvl w:val="0"/>
          <w:numId w:val="16"/>
        </w:numPr>
      </w:pPr>
      <w:r w:rsidRPr="002A52A4">
        <w:t>Middleware de Componentes</w:t>
      </w:r>
      <w:r w:rsidR="004F0FFE" w:rsidRPr="002A52A4">
        <w:t xml:space="preserve"> </w:t>
      </w:r>
      <w:sdt>
        <w:sdtPr>
          <w:id w:val="1551032491"/>
          <w:citation/>
        </w:sdtPr>
        <w:sdtContent>
          <w:r w:rsidR="004F0FFE" w:rsidRPr="002A52A4">
            <w:fldChar w:fldCharType="begin"/>
          </w:r>
          <w:r w:rsidR="004F0FFE" w:rsidRPr="002A52A4">
            <w:instrText xml:space="preserve"> CITATION Kle02 \l 1036 </w:instrText>
          </w:r>
          <w:r w:rsidR="004F0FFE" w:rsidRPr="002A52A4">
            <w:fldChar w:fldCharType="separate"/>
          </w:r>
          <w:r w:rsidR="00F13CDA" w:rsidRPr="002A52A4">
            <w:rPr>
              <w:noProof/>
            </w:rPr>
            <w:t>(Klefstad, Schmidt, &amp; O'Ryan, 2002)</w:t>
          </w:r>
          <w:r w:rsidR="004F0FFE" w:rsidRPr="002A52A4">
            <w:fldChar w:fldCharType="end"/>
          </w:r>
        </w:sdtContent>
      </w:sdt>
      <w:r w:rsidRPr="002A52A4">
        <w:t>, el cual se basa en un modelo formal que permite el desarrollo de sistemas mediante el ensamblaje de módulos de software reutilizables (componentes), los cuales han sido desarrollado</w:t>
      </w:r>
      <w:r w:rsidR="00B33DD2" w:rsidRPr="002A52A4">
        <w:t>s</w:t>
      </w:r>
      <w:r w:rsidRPr="002A52A4">
        <w:t xml:space="preserve"> previamente por otros, independientemente de la aplicación que será utilizada.</w:t>
      </w:r>
    </w:p>
    <w:p w14:paraId="435D6B6C" w14:textId="49A1C3EF" w:rsidR="007449D4" w:rsidRPr="002A52A4" w:rsidRDefault="007449D4" w:rsidP="00205224">
      <w:pPr>
        <w:pStyle w:val="Prrafodelista"/>
        <w:numPr>
          <w:ilvl w:val="0"/>
          <w:numId w:val="16"/>
        </w:numPr>
      </w:pPr>
      <w:r w:rsidRPr="002A52A4">
        <w:lastRenderedPageBreak/>
        <w:t>Middleware basado en modelos o Middleware MD</w:t>
      </w:r>
      <w:r w:rsidR="005114E4" w:rsidRPr="002A52A4">
        <w:rPr>
          <w:rStyle w:val="Refdenotaalpie"/>
        </w:rPr>
        <w:footnoteReference w:id="1"/>
      </w:r>
      <w:r w:rsidR="004F0FFE" w:rsidRPr="002A52A4">
        <w:t xml:space="preserve"> </w:t>
      </w:r>
      <w:sdt>
        <w:sdtPr>
          <w:id w:val="-523402616"/>
          <w:citation/>
        </w:sdtPr>
        <w:sdtContent>
          <w:r w:rsidR="004F0FFE" w:rsidRPr="002A52A4">
            <w:fldChar w:fldCharType="begin"/>
          </w:r>
          <w:r w:rsidR="004F0FFE" w:rsidRPr="002A52A4">
            <w:instrText xml:space="preserve"> CITATION Gok08 \l 1036 </w:instrText>
          </w:r>
          <w:r w:rsidR="004F0FFE" w:rsidRPr="002A52A4">
            <w:fldChar w:fldCharType="separate"/>
          </w:r>
          <w:r w:rsidR="00F13CDA" w:rsidRPr="002A52A4">
            <w:rPr>
              <w:noProof/>
            </w:rPr>
            <w:t>(Gokhale, et al., 2008)</w:t>
          </w:r>
          <w:r w:rsidR="004F0FFE" w:rsidRPr="002A52A4">
            <w:fldChar w:fldCharType="end"/>
          </w:r>
        </w:sdtContent>
      </w:sdt>
      <w:r w:rsidRPr="002A52A4">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2A52A4" w:rsidRDefault="007449D4" w:rsidP="00205224">
      <w:pPr>
        <w:pStyle w:val="Prrafodelista"/>
        <w:numPr>
          <w:ilvl w:val="0"/>
          <w:numId w:val="16"/>
        </w:numPr>
      </w:pPr>
      <w:r w:rsidRPr="002A52A4">
        <w:t>Middleware Adaptativo</w:t>
      </w:r>
      <w:r w:rsidR="004F0FFE" w:rsidRPr="002A52A4">
        <w:t xml:space="preserve"> </w:t>
      </w:r>
      <w:sdt>
        <w:sdtPr>
          <w:id w:val="1862464711"/>
          <w:citation/>
        </w:sdtPr>
        <w:sdtContent>
          <w:r w:rsidR="004F0FFE" w:rsidRPr="002A52A4">
            <w:fldChar w:fldCharType="begin"/>
          </w:r>
          <w:r w:rsidR="004F0FFE" w:rsidRPr="002A52A4">
            <w:instrText xml:space="preserve"> CITATION Bla01 \l 1036 </w:instrText>
          </w:r>
          <w:r w:rsidR="004F0FFE" w:rsidRPr="002A52A4">
            <w:fldChar w:fldCharType="separate"/>
          </w:r>
          <w:r w:rsidR="00F13CDA" w:rsidRPr="002A52A4">
            <w:rPr>
              <w:noProof/>
            </w:rPr>
            <w:t>(Blair, et al., 2001)</w:t>
          </w:r>
          <w:r w:rsidR="004F0FFE" w:rsidRPr="002A52A4">
            <w:fldChar w:fldCharType="end"/>
          </w:r>
        </w:sdtContent>
      </w:sdt>
      <w:r w:rsidRPr="002A52A4">
        <w:t xml:space="preserve">, el cual permite la reconfiguración de aplicaciones distribuidas para </w:t>
      </w:r>
      <w:r w:rsidR="005114E4" w:rsidRPr="002A52A4">
        <w:t>modificar funcionalidades, el uso de recursos, configuraciones de seguridad, etc.</w:t>
      </w:r>
    </w:p>
    <w:p w14:paraId="73912EA5" w14:textId="0E32501D" w:rsidR="005114E4" w:rsidRPr="002A52A4" w:rsidRDefault="005114E4" w:rsidP="00205224">
      <w:pPr>
        <w:pStyle w:val="Prrafodelista"/>
        <w:numPr>
          <w:ilvl w:val="0"/>
          <w:numId w:val="16"/>
        </w:numPr>
      </w:pPr>
      <w:r w:rsidRPr="002A52A4">
        <w:t>Middleware Sensible al Contexto</w:t>
      </w:r>
      <w:r w:rsidR="00077718" w:rsidRPr="002A52A4">
        <w:t xml:space="preserve"> </w:t>
      </w:r>
      <w:sdt>
        <w:sdtPr>
          <w:id w:val="1332034431"/>
          <w:citation/>
        </w:sdtPr>
        <w:sdtContent>
          <w:r w:rsidR="00077718" w:rsidRPr="002A52A4">
            <w:fldChar w:fldCharType="begin"/>
          </w:r>
          <w:r w:rsidR="00077718" w:rsidRPr="002A52A4">
            <w:instrText xml:space="preserve"> CITATION Rou09 \l 1036 </w:instrText>
          </w:r>
          <w:r w:rsidR="00077718" w:rsidRPr="002A52A4">
            <w:fldChar w:fldCharType="separate"/>
          </w:r>
          <w:r w:rsidR="00F13CDA" w:rsidRPr="002A52A4">
            <w:rPr>
              <w:noProof/>
            </w:rPr>
            <w:t>(Rouvoy, et al., 2009)</w:t>
          </w:r>
          <w:r w:rsidR="00077718" w:rsidRPr="002A52A4">
            <w:fldChar w:fldCharType="end"/>
          </w:r>
        </w:sdtContent>
      </w:sdt>
      <w:r w:rsidRPr="002A52A4">
        <w:t>, el cual es capaz de interactuar con el entorno en el que las aplicaciones distribuidas se ejecutan y toman acción para hacer cambios en el tiempo de ejecución.</w:t>
      </w:r>
    </w:p>
    <w:p w14:paraId="1E9D6B3D" w14:textId="77777777" w:rsidR="005114E4" w:rsidRPr="002A52A4" w:rsidRDefault="005114E4" w:rsidP="005114E4"/>
    <w:p w14:paraId="702A1C3C" w14:textId="45DE87D2" w:rsidR="005114E4" w:rsidRPr="002A52A4" w:rsidRDefault="00B33DD2" w:rsidP="005114E4">
      <w:r w:rsidRPr="002A52A4">
        <w:t xml:space="preserve">Profundizando en el ámbito de comunicaciones, se toma </w:t>
      </w:r>
      <w:r w:rsidR="005114E4" w:rsidRPr="002A52A4">
        <w:t xml:space="preserve"> el primer grupo</w:t>
      </w:r>
      <w:r w:rsidRPr="002A52A4">
        <w:t xml:space="preserve"> anteriormente</w:t>
      </w:r>
      <w:r w:rsidR="005114E4" w:rsidRPr="002A52A4">
        <w:t xml:space="preserve"> descrito</w:t>
      </w:r>
      <w:r w:rsidRPr="002A52A4">
        <w:t>, que corresponde</w:t>
      </w:r>
      <w:r w:rsidR="005114E4" w:rsidRPr="002A52A4">
        <w:t xml:space="preserve"> a los Middleware de Comunicaciones</w:t>
      </w:r>
      <w:r w:rsidRPr="002A52A4">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2A52A4" w:rsidRDefault="00B33DD2" w:rsidP="00205224">
      <w:pPr>
        <w:pStyle w:val="Prrafodelista"/>
        <w:numPr>
          <w:ilvl w:val="0"/>
          <w:numId w:val="17"/>
        </w:numPr>
      </w:pPr>
      <w:r w:rsidRPr="002A52A4">
        <w:t>Direccionamiento o asignación de identificadores a entidades con la finalidad de indicar su ubicación.</w:t>
      </w:r>
    </w:p>
    <w:p w14:paraId="5E01CC3A" w14:textId="13D6D3B4" w:rsidR="00B33DD2" w:rsidRPr="002A52A4" w:rsidRDefault="00020C61" w:rsidP="00205224">
      <w:pPr>
        <w:pStyle w:val="Prrafodelista"/>
        <w:numPr>
          <w:ilvl w:val="0"/>
          <w:numId w:val="17"/>
        </w:numPr>
      </w:pPr>
      <w:r w:rsidRPr="002A52A4">
        <w:t>Marshalling</w:t>
      </w:r>
      <w:r w:rsidRPr="002A52A4">
        <w:rPr>
          <w:rStyle w:val="Refdenotaalpie"/>
        </w:rPr>
        <w:footnoteReference w:id="2"/>
      </w:r>
      <w:r w:rsidRPr="002A52A4">
        <w:t xml:space="preserve"> o transformación de los datos en una representación adecuada para la transmisión sobre la red.</w:t>
      </w:r>
    </w:p>
    <w:p w14:paraId="77658402" w14:textId="77777777" w:rsidR="007E5CA2" w:rsidRPr="002A52A4" w:rsidRDefault="007E5CA2" w:rsidP="00400148">
      <w:pPr>
        <w:pStyle w:val="Prrafodelista"/>
        <w:ind w:left="1440"/>
      </w:pPr>
    </w:p>
    <w:p w14:paraId="55F68ABE" w14:textId="1A03009B" w:rsidR="00020C61" w:rsidRPr="002A52A4" w:rsidRDefault="00020C61" w:rsidP="00205224">
      <w:pPr>
        <w:pStyle w:val="Prrafodelista"/>
        <w:numPr>
          <w:ilvl w:val="0"/>
          <w:numId w:val="17"/>
        </w:numPr>
      </w:pPr>
      <w:r w:rsidRPr="002A52A4">
        <w:lastRenderedPageBreak/>
        <w:t>Envío o la asignación de cada solicitud a un recurso de ejecución para su procesamiento.</w:t>
      </w:r>
    </w:p>
    <w:p w14:paraId="7A7005D6" w14:textId="7A58EE68" w:rsidR="00020C61" w:rsidRPr="002A52A4" w:rsidRDefault="00020C61" w:rsidP="00205224">
      <w:pPr>
        <w:pStyle w:val="Prrafodelista"/>
        <w:numPr>
          <w:ilvl w:val="0"/>
          <w:numId w:val="17"/>
        </w:numPr>
      </w:pPr>
      <w:r w:rsidRPr="002A52A4">
        <w:t>Transporte o establecimiento de un enlace de comunicaciones para el intercambio de mensajes entre redes vía unicast o multicast.</w:t>
      </w:r>
    </w:p>
    <w:p w14:paraId="7F7E7E7C" w14:textId="2155467C" w:rsidR="00BA4F3D" w:rsidRPr="002A52A4" w:rsidRDefault="00BA4F3D" w:rsidP="00BA4F3D">
      <w:r w:rsidRPr="002A52A4">
        <w:t>En la Figura 1-1. Se puede apreciar los servicios básicos que provee un middleware.</w:t>
      </w:r>
    </w:p>
    <w:p w14:paraId="55D3B00B" w14:textId="77777777" w:rsidR="00E11E45" w:rsidRPr="002A52A4" w:rsidRDefault="00E11E45" w:rsidP="00BA4F3D"/>
    <w:p w14:paraId="7A230881" w14:textId="77777777" w:rsidR="00BA4F3D" w:rsidRPr="002A52A4" w:rsidRDefault="00262292" w:rsidP="004A7751">
      <w:pPr>
        <w:keepNext/>
        <w:ind w:firstLine="0"/>
        <w:jc w:val="center"/>
      </w:pPr>
      <w:r w:rsidRPr="002A52A4">
        <w:rPr>
          <w:noProof/>
          <w:lang w:eastAsia="es-EC"/>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8FEE841" w:rsidR="00262292" w:rsidRPr="002A52A4" w:rsidRDefault="00BA4F3D" w:rsidP="00BA4F3D">
      <w:pPr>
        <w:pStyle w:val="Descripcin"/>
        <w:rPr>
          <w:szCs w:val="24"/>
        </w:rPr>
      </w:pPr>
      <w:bookmarkStart w:id="10" w:name="_Toc414359316"/>
      <w:bookmarkStart w:id="11" w:name="_Toc421177650"/>
      <w:bookmarkStart w:id="12" w:name="_Toc421180774"/>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1</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w:t>
      </w:r>
      <w:r w:rsidR="000A7D12" w:rsidRPr="002A52A4">
        <w:rPr>
          <w:szCs w:val="24"/>
        </w:rPr>
        <w:fldChar w:fldCharType="end"/>
      </w:r>
      <w:r w:rsidRPr="002A52A4">
        <w:rPr>
          <w:szCs w:val="24"/>
        </w:rPr>
        <w:t xml:space="preserve">. </w:t>
      </w:r>
      <w:r w:rsidRPr="002A52A4">
        <w:rPr>
          <w:i w:val="0"/>
          <w:szCs w:val="24"/>
        </w:rPr>
        <w:t>Servicios básicos provistos por el middleware de distribución</w:t>
      </w:r>
      <w:bookmarkEnd w:id="10"/>
      <w:bookmarkEnd w:id="11"/>
      <w:bookmarkEnd w:id="12"/>
    </w:p>
    <w:p w14:paraId="08F171A7" w14:textId="317E9C64" w:rsidR="003C21B1" w:rsidRPr="002A52A4" w:rsidRDefault="00D9112A" w:rsidP="00D9112A">
      <w:pPr>
        <w:pStyle w:val="Ttulo2"/>
      </w:pPr>
      <w:bookmarkStart w:id="13" w:name="_Toc421180698"/>
      <w:r w:rsidRPr="002A52A4">
        <w:t>SISTEMAS DISTRIBUIDOS</w:t>
      </w:r>
      <w:bookmarkEnd w:id="13"/>
    </w:p>
    <w:p w14:paraId="64A88EE4" w14:textId="4541B10E" w:rsidR="00D9112A" w:rsidRPr="002A52A4" w:rsidRDefault="006B608C" w:rsidP="00D9112A">
      <w:r w:rsidRPr="002A52A4">
        <w:t>Debido a la estabilidad y a su impacto en la industria, los middlewares de distribución están estandarizados</w:t>
      </w:r>
      <w:r w:rsidR="00BE6840" w:rsidRPr="002A52A4">
        <w:t>. Existen varios modelos de sistemas distribuidos donde la comunicación ha sido abstraída dentro de middlewares, entre estos modelos tenemos a:</w:t>
      </w:r>
    </w:p>
    <w:p w14:paraId="04324027" w14:textId="10C93851" w:rsidR="00BE6840" w:rsidRPr="002A52A4" w:rsidRDefault="00BE6840" w:rsidP="00205224">
      <w:pPr>
        <w:pStyle w:val="Prrafodelista"/>
        <w:numPr>
          <w:ilvl w:val="0"/>
          <w:numId w:val="18"/>
        </w:numPr>
      </w:pPr>
      <w:r w:rsidRPr="002A52A4">
        <w:t>RPC</w:t>
      </w:r>
      <w:r w:rsidR="002B6522" w:rsidRPr="002A52A4">
        <w:rPr>
          <w:rStyle w:val="Refdenotaalpie"/>
        </w:rPr>
        <w:footnoteReference w:id="3"/>
      </w:r>
    </w:p>
    <w:p w14:paraId="45E8434C" w14:textId="3C722951" w:rsidR="00BE6840" w:rsidRPr="002A52A4" w:rsidRDefault="00BE6840" w:rsidP="00205224">
      <w:pPr>
        <w:pStyle w:val="Prrafodelista"/>
        <w:numPr>
          <w:ilvl w:val="0"/>
          <w:numId w:val="18"/>
        </w:numPr>
      </w:pPr>
      <w:r w:rsidRPr="002A52A4">
        <w:lastRenderedPageBreak/>
        <w:t>DOM</w:t>
      </w:r>
      <w:r w:rsidR="002B6522" w:rsidRPr="002A52A4">
        <w:rPr>
          <w:rStyle w:val="Refdenotaalpie"/>
        </w:rPr>
        <w:footnoteReference w:id="4"/>
      </w:r>
    </w:p>
    <w:p w14:paraId="65D950EE" w14:textId="67377ACC" w:rsidR="00BE6840" w:rsidRPr="002A52A4" w:rsidRDefault="00BE6840" w:rsidP="00205224">
      <w:pPr>
        <w:pStyle w:val="Prrafodelista"/>
        <w:numPr>
          <w:ilvl w:val="0"/>
          <w:numId w:val="18"/>
        </w:numPr>
      </w:pPr>
      <w:r w:rsidRPr="002A52A4">
        <w:t>MOM</w:t>
      </w:r>
      <w:r w:rsidR="002B6522" w:rsidRPr="002A52A4">
        <w:rPr>
          <w:rStyle w:val="Refdenotaalpie"/>
        </w:rPr>
        <w:footnoteReference w:id="5"/>
      </w:r>
    </w:p>
    <w:p w14:paraId="4A3BFA66" w14:textId="762CA6D4" w:rsidR="00BE6840" w:rsidRPr="002A52A4" w:rsidRDefault="00BE6840" w:rsidP="00205224">
      <w:pPr>
        <w:pStyle w:val="Prrafodelista"/>
        <w:numPr>
          <w:ilvl w:val="0"/>
          <w:numId w:val="18"/>
        </w:numPr>
      </w:pPr>
      <w:r w:rsidRPr="002A52A4">
        <w:t>Data-Centric Model</w:t>
      </w:r>
    </w:p>
    <w:p w14:paraId="2A091159" w14:textId="190B285A" w:rsidR="00BE6840" w:rsidRPr="002A52A4" w:rsidRDefault="00BE6840" w:rsidP="00205224">
      <w:pPr>
        <w:pStyle w:val="Prrafodelista"/>
        <w:numPr>
          <w:ilvl w:val="0"/>
          <w:numId w:val="18"/>
        </w:numPr>
      </w:pPr>
      <w:r w:rsidRPr="002A52A4">
        <w:t>Tuplespaces paradigm</w:t>
      </w:r>
      <w:r w:rsidR="002B6522" w:rsidRPr="002A52A4">
        <w:rPr>
          <w:rStyle w:val="Refdenotaalpie"/>
        </w:rPr>
        <w:footnoteReference w:id="6"/>
      </w:r>
    </w:p>
    <w:p w14:paraId="34126452" w14:textId="77777777" w:rsidR="00BE6840" w:rsidRPr="002A52A4" w:rsidRDefault="00BE6840" w:rsidP="00BE6840"/>
    <w:p w14:paraId="00C99FEE" w14:textId="632FD583" w:rsidR="002B6522" w:rsidRPr="002A52A4" w:rsidRDefault="002B6522" w:rsidP="00BE6840">
      <w:r w:rsidRPr="002A52A4">
        <w:t>Dentro de estos modelos de sistemas distribuidos se tiene como ejemplos más representativos las siguientes tecnologías</w:t>
      </w:r>
      <w:r w:rsidR="002C1213" w:rsidRPr="002A52A4">
        <w:t xml:space="preserve"> detalladas en la Tabla 1-1.</w:t>
      </w:r>
    </w:p>
    <w:p w14:paraId="0A2C6524" w14:textId="77777777" w:rsidR="002B6522" w:rsidRPr="002A52A4" w:rsidRDefault="002B6522" w:rsidP="00BE6840">
      <w:pPr>
        <w:rPr>
          <w:color w:val="000000" w:themeColor="text1"/>
        </w:rPr>
      </w:pPr>
    </w:p>
    <w:p w14:paraId="33097455" w14:textId="77FB15DA" w:rsidR="002C1213" w:rsidRPr="002A52A4" w:rsidRDefault="002C1213" w:rsidP="002C1213">
      <w:pPr>
        <w:pStyle w:val="Descripcin"/>
        <w:keepNext/>
        <w:rPr>
          <w:szCs w:val="24"/>
        </w:rPr>
      </w:pPr>
      <w:bookmarkStart w:id="14" w:name="_Ref420424272"/>
      <w:bookmarkStart w:id="15" w:name="_Toc421180757"/>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1</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1</w:t>
      </w:r>
      <w:r w:rsidR="00AB1719" w:rsidRPr="002A52A4">
        <w:rPr>
          <w:szCs w:val="24"/>
        </w:rPr>
        <w:fldChar w:fldCharType="end"/>
      </w:r>
      <w:bookmarkEnd w:id="14"/>
      <w:r w:rsidRPr="002A52A4">
        <w:rPr>
          <w:szCs w:val="24"/>
        </w:rPr>
        <w:t xml:space="preserve">. </w:t>
      </w:r>
      <w:r w:rsidRPr="002A52A4">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2A52A4"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2A52A4" w:rsidRDefault="002B6522" w:rsidP="002C1213">
            <w:pPr>
              <w:ind w:firstLine="0"/>
              <w:jc w:val="center"/>
            </w:pPr>
            <w:r w:rsidRPr="002A52A4">
              <w:t>Modelos de Sistemas Distribuidos</w:t>
            </w:r>
          </w:p>
        </w:tc>
        <w:tc>
          <w:tcPr>
            <w:tcW w:w="4149" w:type="dxa"/>
            <w:vAlign w:val="center"/>
          </w:tcPr>
          <w:p w14:paraId="057F9A24" w14:textId="7C9DB145" w:rsidR="002B6522" w:rsidRPr="002A52A4"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2A52A4">
              <w:t>Ejemplos</w:t>
            </w:r>
          </w:p>
        </w:tc>
      </w:tr>
      <w:tr w:rsidR="002B6522" w:rsidRPr="000626EA"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2A52A4" w:rsidRDefault="002B6522" w:rsidP="002C1213">
            <w:pPr>
              <w:ind w:firstLine="0"/>
              <w:jc w:val="center"/>
            </w:pPr>
            <w:r w:rsidRPr="002A52A4">
              <w:t>RPC</w:t>
            </w:r>
          </w:p>
        </w:tc>
        <w:tc>
          <w:tcPr>
            <w:tcW w:w="4149" w:type="dxa"/>
            <w:vAlign w:val="center"/>
          </w:tcPr>
          <w:p w14:paraId="10D566D4" w14:textId="7B90AB8A" w:rsidR="002B6522" w:rsidRPr="000626EA"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Op</w:t>
            </w:r>
            <w:r w:rsidR="002C1213" w:rsidRPr="000626EA">
              <w:rPr>
                <w:lang w:val="en-GB"/>
              </w:rPr>
              <w:t>en Software Foundation/Distribut</w:t>
            </w:r>
            <w:r w:rsidRPr="000626EA">
              <w:rPr>
                <w:lang w:val="en-GB"/>
              </w:rPr>
              <w:t>ed Computing Environment (OSF/DCE)</w:t>
            </w:r>
          </w:p>
          <w:p w14:paraId="4D21CE28" w14:textId="4B019CEF" w:rsidR="004A10C7" w:rsidRPr="000626EA"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Distributed Systems Annex of Ada (DSA)</w:t>
            </w:r>
            <w:r w:rsidR="00077718" w:rsidRPr="000626EA">
              <w:rPr>
                <w:lang w:val="en-GB"/>
              </w:rPr>
              <w:t xml:space="preserve"> </w:t>
            </w:r>
            <w:sdt>
              <w:sdtPr>
                <w:id w:val="1955602320"/>
                <w:citation/>
              </w:sdtPr>
              <w:sdtContent>
                <w:r w:rsidR="00077718" w:rsidRPr="002A52A4">
                  <w:fldChar w:fldCharType="begin"/>
                </w:r>
                <w:r w:rsidR="00077718" w:rsidRPr="000626EA">
                  <w:rPr>
                    <w:lang w:val="en-GB"/>
                  </w:rPr>
                  <w:instrText xml:space="preserve"> CITATION ISO06 \l 1036 </w:instrText>
                </w:r>
                <w:r w:rsidR="00077718" w:rsidRPr="002A52A4">
                  <w:fldChar w:fldCharType="separate"/>
                </w:r>
                <w:r w:rsidR="00F13CDA" w:rsidRPr="000626EA">
                  <w:rPr>
                    <w:noProof/>
                    <w:lang w:val="en-GB"/>
                  </w:rPr>
                  <w:t>(ISO/IEC, et al., 2006)</w:t>
                </w:r>
                <w:r w:rsidR="00077718" w:rsidRPr="002A52A4">
                  <w:fldChar w:fldCharType="end"/>
                </w:r>
              </w:sdtContent>
            </w:sdt>
          </w:p>
        </w:tc>
      </w:tr>
      <w:tr w:rsidR="002B6522" w:rsidRPr="000626EA"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2A52A4" w:rsidRDefault="002B6522" w:rsidP="002C1213">
            <w:pPr>
              <w:ind w:firstLine="0"/>
              <w:jc w:val="center"/>
            </w:pPr>
            <w:r w:rsidRPr="002A52A4">
              <w:t>DOM</w:t>
            </w:r>
            <w:r w:rsidR="00077718" w:rsidRPr="002A52A4">
              <w:t xml:space="preserve"> </w:t>
            </w:r>
            <w:sdt>
              <w:sdtPr>
                <w:id w:val="1578715560"/>
                <w:citation/>
              </w:sdtPr>
              <w:sdtContent>
                <w:r w:rsidR="00077718" w:rsidRPr="002A52A4">
                  <w:fldChar w:fldCharType="begin"/>
                </w:r>
                <w:r w:rsidR="00077718" w:rsidRPr="002A52A4">
                  <w:instrText xml:space="preserve"> CITATION Kim00 \l 1036 </w:instrText>
                </w:r>
                <w:r w:rsidR="00077718" w:rsidRPr="002A52A4">
                  <w:fldChar w:fldCharType="separate"/>
                </w:r>
                <w:r w:rsidR="00F13CDA" w:rsidRPr="002A52A4">
                  <w:rPr>
                    <w:noProof/>
                  </w:rPr>
                  <w:t>(Kim, 2000)</w:t>
                </w:r>
                <w:r w:rsidR="00077718" w:rsidRPr="002A52A4">
                  <w:fldChar w:fldCharType="end"/>
                </w:r>
              </w:sdtContent>
            </w:sdt>
          </w:p>
        </w:tc>
        <w:tc>
          <w:tcPr>
            <w:tcW w:w="4149" w:type="dxa"/>
            <w:vAlign w:val="center"/>
          </w:tcPr>
          <w:p w14:paraId="1345CA9C" w14:textId="21615E88" w:rsidR="002B6522"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Common Object Request Broker Architecture (CORBA)</w:t>
            </w:r>
            <w:r w:rsidR="00077718" w:rsidRPr="000626EA">
              <w:rPr>
                <w:lang w:val="en-GB"/>
              </w:rPr>
              <w:t xml:space="preserve"> </w:t>
            </w:r>
            <w:sdt>
              <w:sdtPr>
                <w:id w:val="1322542107"/>
                <w:citation/>
              </w:sdtPr>
              <w:sdtContent>
                <w:r w:rsidR="00077718" w:rsidRPr="002A52A4">
                  <w:fldChar w:fldCharType="begin"/>
                </w:r>
                <w:r w:rsidR="00077718" w:rsidRPr="000626EA">
                  <w:rPr>
                    <w:lang w:val="en-GB"/>
                  </w:rPr>
                  <w:instrText xml:space="preserve"> CITATION OMG11 \l 1036 </w:instrText>
                </w:r>
                <w:r w:rsidR="00077718" w:rsidRPr="002A52A4">
                  <w:fldChar w:fldCharType="separate"/>
                </w:r>
                <w:r w:rsidR="00F13CDA" w:rsidRPr="000626EA">
                  <w:rPr>
                    <w:noProof/>
                    <w:lang w:val="en-GB"/>
                  </w:rPr>
                  <w:t>(OMG, Corba Core Specification. v3.2., 2011)</w:t>
                </w:r>
                <w:r w:rsidR="00077718" w:rsidRPr="002A52A4">
                  <w:fldChar w:fldCharType="end"/>
                </w:r>
              </w:sdtContent>
            </w:sdt>
          </w:p>
          <w:p w14:paraId="3132D48C" w14:textId="7ED45132"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Java Remote Method Invocation (RMI)</w:t>
            </w:r>
            <w:r w:rsidR="00DF3466" w:rsidRPr="000626EA">
              <w:rPr>
                <w:lang w:val="en-GB"/>
              </w:rPr>
              <w:t xml:space="preserve"> </w:t>
            </w:r>
            <w:sdt>
              <w:sdtPr>
                <w:id w:val="-1647587756"/>
                <w:citation/>
              </w:sdtPr>
              <w:sdtContent>
                <w:r w:rsidR="00DF3466" w:rsidRPr="002A52A4">
                  <w:fldChar w:fldCharType="begin"/>
                </w:r>
                <w:r w:rsidR="00DF3466" w:rsidRPr="000626EA">
                  <w:rPr>
                    <w:lang w:val="en-GB"/>
                  </w:rPr>
                  <w:instrText xml:space="preserve"> CITATION Sun04 \l 1036 </w:instrText>
                </w:r>
                <w:r w:rsidR="00DF3466" w:rsidRPr="002A52A4">
                  <w:fldChar w:fldCharType="separate"/>
                </w:r>
                <w:r w:rsidR="00F13CDA" w:rsidRPr="000626EA">
                  <w:rPr>
                    <w:noProof/>
                    <w:lang w:val="en-GB"/>
                  </w:rPr>
                  <w:t>(Sun Microsystems, 2004)</w:t>
                </w:r>
                <w:r w:rsidR="00DF3466" w:rsidRPr="002A52A4">
                  <w:fldChar w:fldCharType="end"/>
                </w:r>
              </w:sdtContent>
            </w:sdt>
          </w:p>
          <w:p w14:paraId="7DF1B465" w14:textId="2ADE013C"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Distributed Systems Annex of Ada (DSA)</w:t>
            </w:r>
          </w:p>
        </w:tc>
      </w:tr>
      <w:tr w:rsidR="002B6522" w:rsidRPr="000626EA"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2A52A4" w:rsidRDefault="002B6522" w:rsidP="002C1213">
            <w:pPr>
              <w:ind w:firstLine="0"/>
              <w:jc w:val="center"/>
            </w:pPr>
            <w:r w:rsidRPr="002A52A4">
              <w:t>MOM</w:t>
            </w:r>
          </w:p>
        </w:tc>
        <w:tc>
          <w:tcPr>
            <w:tcW w:w="4149" w:type="dxa"/>
            <w:vAlign w:val="center"/>
          </w:tcPr>
          <w:p w14:paraId="16375DFE" w14:textId="4454AEC2" w:rsidR="002B6522" w:rsidRPr="002A52A4"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2A52A4">
              <w:t>Java Message Service (JMS)</w:t>
            </w:r>
            <w:r w:rsidR="00DF3466" w:rsidRPr="002A52A4">
              <w:t xml:space="preserve"> </w:t>
            </w:r>
            <w:sdt>
              <w:sdtPr>
                <w:id w:val="-545920737"/>
                <w:citation/>
              </w:sdtPr>
              <w:sdtContent>
                <w:r w:rsidR="00DF3466" w:rsidRPr="002A52A4">
                  <w:fldChar w:fldCharType="begin"/>
                </w:r>
                <w:r w:rsidR="00DF3466" w:rsidRPr="002A52A4">
                  <w:instrText xml:space="preserve"> CITATION Sun02 \l 1036 </w:instrText>
                </w:r>
                <w:r w:rsidR="00DF3466" w:rsidRPr="002A52A4">
                  <w:fldChar w:fldCharType="separate"/>
                </w:r>
                <w:r w:rsidR="00F13CDA" w:rsidRPr="002A52A4">
                  <w:rPr>
                    <w:noProof/>
                  </w:rPr>
                  <w:t>(Sun Microsystems, 2002)</w:t>
                </w:r>
                <w:r w:rsidR="00DF3466" w:rsidRPr="002A52A4">
                  <w:fldChar w:fldCharType="end"/>
                </w:r>
              </w:sdtContent>
            </w:sdt>
          </w:p>
          <w:p w14:paraId="39DB0816" w14:textId="205EAC06" w:rsidR="004A10C7" w:rsidRPr="000626EA"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Data Distribution Service for Real-Time Systems (DDS)</w:t>
            </w:r>
            <w:r w:rsidR="00DF3466" w:rsidRPr="000626EA">
              <w:rPr>
                <w:lang w:val="en-GB"/>
              </w:rPr>
              <w:t xml:space="preserve"> </w:t>
            </w:r>
            <w:sdt>
              <w:sdtPr>
                <w:id w:val="-122152173"/>
                <w:citation/>
              </w:sdtPr>
              <w:sdtContent>
                <w:r w:rsidR="00DF3466" w:rsidRPr="002A52A4">
                  <w:fldChar w:fldCharType="begin"/>
                </w:r>
                <w:r w:rsidR="00DF3466" w:rsidRPr="000626EA">
                  <w:rPr>
                    <w:lang w:val="en-GB"/>
                  </w:rPr>
                  <w:instrText xml:space="preserve"> CITATION OMG07 \l 1036 </w:instrText>
                </w:r>
                <w:r w:rsidR="00DF3466" w:rsidRPr="002A52A4">
                  <w:fldChar w:fldCharType="separate"/>
                </w:r>
                <w:r w:rsidR="00F13CDA" w:rsidRPr="000626EA">
                  <w:rPr>
                    <w:noProof/>
                    <w:lang w:val="en-GB"/>
                  </w:rPr>
                  <w:t>(OMG, Data Distribution Service for Real-Time Systems. v1.2., 2007)</w:t>
                </w:r>
                <w:r w:rsidR="00DF3466" w:rsidRPr="002A52A4">
                  <w:fldChar w:fldCharType="end"/>
                </w:r>
              </w:sdtContent>
            </w:sdt>
          </w:p>
        </w:tc>
      </w:tr>
      <w:tr w:rsidR="002B6522" w:rsidRPr="000626EA"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2A52A4" w:rsidRDefault="002B6522" w:rsidP="002C1213">
            <w:pPr>
              <w:ind w:firstLine="0"/>
              <w:jc w:val="center"/>
            </w:pPr>
            <w:r w:rsidRPr="002A52A4">
              <w:t>Data-Centric Model</w:t>
            </w:r>
          </w:p>
        </w:tc>
        <w:tc>
          <w:tcPr>
            <w:tcW w:w="4149" w:type="dxa"/>
            <w:vAlign w:val="center"/>
          </w:tcPr>
          <w:p w14:paraId="0D445FBA" w14:textId="23C1B014" w:rsidR="002B6522" w:rsidRPr="000626EA"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Data Distribution Service for Real-Time Systems (DDS)</w:t>
            </w:r>
          </w:p>
        </w:tc>
      </w:tr>
      <w:tr w:rsidR="002B6522" w:rsidRPr="000626EA"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2A52A4" w:rsidRDefault="002B6522" w:rsidP="002C1213">
            <w:pPr>
              <w:ind w:firstLine="0"/>
              <w:jc w:val="center"/>
            </w:pPr>
            <w:r w:rsidRPr="002A52A4">
              <w:lastRenderedPageBreak/>
              <w:t>Tuplespaces paradigm</w:t>
            </w:r>
          </w:p>
        </w:tc>
        <w:tc>
          <w:tcPr>
            <w:tcW w:w="4149" w:type="dxa"/>
            <w:vAlign w:val="center"/>
          </w:tcPr>
          <w:p w14:paraId="7F466D47" w14:textId="6D39ADB3" w:rsidR="002B6522" w:rsidRPr="002A52A4"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2A52A4">
              <w:t>JavaSpaces</w:t>
            </w:r>
            <w:r w:rsidR="00DF3466" w:rsidRPr="002A52A4">
              <w:t xml:space="preserve"> </w:t>
            </w:r>
            <w:sdt>
              <w:sdtPr>
                <w:id w:val="-1141194607"/>
                <w:citation/>
              </w:sdtPr>
              <w:sdtContent>
                <w:r w:rsidR="00DF3466" w:rsidRPr="002A52A4">
                  <w:fldChar w:fldCharType="begin"/>
                </w:r>
                <w:r w:rsidR="00DF3466" w:rsidRPr="002A52A4">
                  <w:instrText xml:space="preserve"> CITATION Fre99 \l 1036 </w:instrText>
                </w:r>
                <w:r w:rsidR="00DF3466" w:rsidRPr="002A52A4">
                  <w:fldChar w:fldCharType="separate"/>
                </w:r>
                <w:r w:rsidR="00F13CDA" w:rsidRPr="002A52A4">
                  <w:rPr>
                    <w:noProof/>
                  </w:rPr>
                  <w:t>(Freeman, Hupfer, &amp; Arnold, 1999)</w:t>
                </w:r>
                <w:r w:rsidR="00DF3466" w:rsidRPr="002A52A4">
                  <w:fldChar w:fldCharType="end"/>
                </w:r>
              </w:sdtContent>
            </w:sdt>
          </w:p>
          <w:p w14:paraId="0710D077" w14:textId="22CC02C7"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Simple Scalable Streaming System (S4)</w:t>
            </w:r>
            <w:r w:rsidR="00DF3466" w:rsidRPr="000626EA">
              <w:rPr>
                <w:lang w:val="en-GB"/>
              </w:rPr>
              <w:t xml:space="preserve"> </w:t>
            </w:r>
            <w:sdt>
              <w:sdtPr>
                <w:id w:val="-236939507"/>
                <w:citation/>
              </w:sdtPr>
              <w:sdtContent>
                <w:r w:rsidR="00DF3466" w:rsidRPr="002A52A4">
                  <w:fldChar w:fldCharType="begin"/>
                </w:r>
                <w:r w:rsidR="00DF3466" w:rsidRPr="000626EA">
                  <w:rPr>
                    <w:lang w:val="en-GB"/>
                  </w:rPr>
                  <w:instrText xml:space="preserve">CITATION Neu10 \l 1036 </w:instrText>
                </w:r>
                <w:r w:rsidR="00DF3466" w:rsidRPr="002A52A4">
                  <w:fldChar w:fldCharType="separate"/>
                </w:r>
                <w:r w:rsidR="00F13CDA" w:rsidRPr="000626EA">
                  <w:rPr>
                    <w:noProof/>
                    <w:lang w:val="en-GB"/>
                  </w:rPr>
                  <w:t>(Neumeyer, Robbins, Nair, &amp; Kesari, 2010)</w:t>
                </w:r>
                <w:r w:rsidR="00DF3466" w:rsidRPr="002A52A4">
                  <w:fldChar w:fldCharType="end"/>
                </w:r>
              </w:sdtContent>
            </w:sdt>
          </w:p>
          <w:p w14:paraId="480AB923" w14:textId="0650DC59"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S-NET</w:t>
            </w:r>
            <w:r w:rsidR="00235C4C" w:rsidRPr="000626EA">
              <w:rPr>
                <w:lang w:val="en-GB"/>
              </w:rPr>
              <w:t xml:space="preserve"> </w:t>
            </w:r>
            <w:sdt>
              <w:sdtPr>
                <w:id w:val="-1966343584"/>
                <w:citation/>
              </w:sdtPr>
              <w:sdtContent>
                <w:r w:rsidR="00235C4C" w:rsidRPr="002A52A4">
                  <w:fldChar w:fldCharType="begin"/>
                </w:r>
                <w:r w:rsidR="00235C4C" w:rsidRPr="000626EA">
                  <w:rPr>
                    <w:lang w:val="en-GB"/>
                  </w:rPr>
                  <w:instrText xml:space="preserve"> CITATION Gre12 \l 1036 </w:instrText>
                </w:r>
                <w:r w:rsidR="00235C4C" w:rsidRPr="002A52A4">
                  <w:fldChar w:fldCharType="separate"/>
                </w:r>
                <w:r w:rsidR="00F13CDA" w:rsidRPr="000626EA">
                  <w:rPr>
                    <w:noProof/>
                    <w:lang w:val="en-GB"/>
                  </w:rPr>
                  <w:t>(Grelck, Julju, &amp; Penczek, 2012)</w:t>
                </w:r>
                <w:r w:rsidR="00235C4C" w:rsidRPr="002A52A4">
                  <w:fldChar w:fldCharType="end"/>
                </w:r>
              </w:sdtContent>
            </w:sdt>
          </w:p>
        </w:tc>
      </w:tr>
    </w:tbl>
    <w:p w14:paraId="40F5C422" w14:textId="2B1A14F6" w:rsidR="002B6522" w:rsidRPr="000626EA" w:rsidRDefault="002B6522" w:rsidP="00BE6840">
      <w:pPr>
        <w:rPr>
          <w:lang w:val="en-GB"/>
        </w:rPr>
      </w:pPr>
    </w:p>
    <w:p w14:paraId="465BC5D4" w14:textId="73B1124B" w:rsidR="00981826" w:rsidRPr="002A52A4" w:rsidRDefault="00981826" w:rsidP="00981826">
      <w:pPr>
        <w:pStyle w:val="Ttulo2"/>
      </w:pPr>
      <w:bookmarkStart w:id="16" w:name="_Toc421180699"/>
      <w:r w:rsidRPr="002A52A4">
        <w:t>MIDDLEWARES DE TIEMPO REAL</w:t>
      </w:r>
      <w:bookmarkEnd w:id="16"/>
    </w:p>
    <w:p w14:paraId="36D27F50" w14:textId="1BC73CBB" w:rsidR="009F3451" w:rsidRPr="002A52A4" w:rsidRDefault="00981826" w:rsidP="00BE6840">
      <w:r w:rsidRPr="002A52A4">
        <w:t xml:space="preserve">A diferencia de los sistemas de </w:t>
      </w:r>
      <w:r w:rsidR="00DE5C5C" w:rsidRPr="002A52A4">
        <w:t>propósito</w:t>
      </w:r>
      <w:r w:rsidRPr="002A52A4">
        <w:t xml:space="preserve"> general, un sistema de tiempo real se define como un tipo especial de sistema cuya corrección lógica se basa tanto en la exactitud como también en </w:t>
      </w:r>
      <w:r w:rsidR="00DE5C5C" w:rsidRPr="002A52A4">
        <w:t>la disminución de retardos en la información.</w:t>
      </w:r>
      <w:r w:rsidR="00132448" w:rsidRPr="002A52A4">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2A52A4" w:rsidRDefault="00132448" w:rsidP="00BE6840">
      <w:r w:rsidRPr="002A52A4">
        <w:t>El problema de obtener predicciones temporales computacionalmente factibles, fiables y precisas, puede ser resuelto mediante la  aplicación de diferentes técnicas analíticas</w:t>
      </w:r>
      <w:r w:rsidR="00F152F7" w:rsidRPr="002A52A4">
        <w:t xml:space="preserve"> para un solo procesador, multiprocesador o sistemas de tiempo real distribuido</w:t>
      </w:r>
      <w:r w:rsidR="00A809F8" w:rsidRPr="002A52A4">
        <w:t xml:space="preserve"> </w:t>
      </w:r>
      <w:sdt>
        <w:sdtPr>
          <w:id w:val="-1644729223"/>
          <w:citation/>
        </w:sdtPr>
        <w:sdtContent>
          <w:r w:rsidR="00A809F8" w:rsidRPr="002A52A4">
            <w:fldChar w:fldCharType="begin"/>
          </w:r>
          <w:r w:rsidR="00A809F8" w:rsidRPr="002A52A4">
            <w:instrText xml:space="preserve"> CITATION Dav11 \l 1036 </w:instrText>
          </w:r>
          <w:r w:rsidR="00A809F8" w:rsidRPr="002A52A4">
            <w:fldChar w:fldCharType="separate"/>
          </w:r>
          <w:r w:rsidR="00F13CDA" w:rsidRPr="002A52A4">
            <w:rPr>
              <w:noProof/>
            </w:rPr>
            <w:t>(Davis &amp; Burns, 2011)</w:t>
          </w:r>
          <w:r w:rsidR="00A809F8" w:rsidRPr="002A52A4">
            <w:fldChar w:fldCharType="end"/>
          </w:r>
        </w:sdtContent>
      </w:sdt>
      <w:r w:rsidR="00F152F7" w:rsidRPr="002A52A4">
        <w:t>.</w:t>
      </w:r>
    </w:p>
    <w:p w14:paraId="00AEBFA3" w14:textId="324DAB94" w:rsidR="00F152F7" w:rsidRPr="002A52A4" w:rsidRDefault="00F152F7" w:rsidP="00BE6840">
      <w:r w:rsidRPr="002A52A4">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Content>
          <w:r w:rsidR="00877AF9" w:rsidRPr="002A52A4">
            <w:fldChar w:fldCharType="begin"/>
          </w:r>
          <w:r w:rsidR="00877AF9" w:rsidRPr="002A52A4">
            <w:instrText xml:space="preserve"> CITATION Per07 \l 1036 </w:instrText>
          </w:r>
          <w:r w:rsidR="00877AF9" w:rsidRPr="002A52A4">
            <w:fldChar w:fldCharType="separate"/>
          </w:r>
          <w:r w:rsidR="00F13CDA" w:rsidRPr="002A52A4">
            <w:rPr>
              <w:noProof/>
            </w:rPr>
            <w:t xml:space="preserve"> (Perathoner, et al., 2007)</w:t>
          </w:r>
          <w:r w:rsidR="00877AF9" w:rsidRPr="002A52A4">
            <w:fldChar w:fldCharType="end"/>
          </w:r>
        </w:sdtContent>
      </w:sdt>
      <w:sdt>
        <w:sdtPr>
          <w:id w:val="-1010521711"/>
          <w:citation/>
        </w:sdtPr>
        <w:sdtContent>
          <w:r w:rsidR="00A809F8" w:rsidRPr="002A52A4">
            <w:fldChar w:fldCharType="begin"/>
          </w:r>
          <w:r w:rsidR="00A809F8" w:rsidRPr="002A52A4">
            <w:instrText xml:space="preserve"> CITATION Liu73 \l 1036 </w:instrText>
          </w:r>
          <w:r w:rsidR="00A809F8" w:rsidRPr="002A52A4">
            <w:fldChar w:fldCharType="separate"/>
          </w:r>
          <w:r w:rsidR="00F13CDA" w:rsidRPr="002A52A4">
            <w:rPr>
              <w:noProof/>
            </w:rPr>
            <w:t xml:space="preserve"> (Liu &amp; Layland, 1973)</w:t>
          </w:r>
          <w:r w:rsidR="00A809F8" w:rsidRPr="002A52A4">
            <w:fldChar w:fldCharType="end"/>
          </w:r>
        </w:sdtContent>
      </w:sdt>
      <w:sdt>
        <w:sdtPr>
          <w:id w:val="902180242"/>
          <w:citation/>
        </w:sdtPr>
        <w:sdtContent>
          <w:r w:rsidR="00A809F8" w:rsidRPr="002A52A4">
            <w:fldChar w:fldCharType="begin"/>
          </w:r>
          <w:r w:rsidR="00235C4C" w:rsidRPr="002A52A4">
            <w:instrText xml:space="preserve">CITATION Sha \l 1036 </w:instrText>
          </w:r>
          <w:r w:rsidR="00A809F8" w:rsidRPr="002A52A4">
            <w:fldChar w:fldCharType="separate"/>
          </w:r>
          <w:r w:rsidR="00F13CDA" w:rsidRPr="002A52A4">
            <w:rPr>
              <w:noProof/>
            </w:rPr>
            <w:t xml:space="preserve"> (Sha, Rjkumar, &amp; Lehoczky, 1990)</w:t>
          </w:r>
          <w:r w:rsidR="00A809F8" w:rsidRPr="002A52A4">
            <w:fldChar w:fldCharType="end"/>
          </w:r>
        </w:sdtContent>
      </w:sdt>
      <w:r w:rsidRPr="002A52A4">
        <w:t>.</w:t>
      </w:r>
    </w:p>
    <w:p w14:paraId="01DC875A" w14:textId="13B7867C" w:rsidR="001C0181" w:rsidRPr="002A52A4" w:rsidRDefault="009919DE" w:rsidP="00BE6840">
      <w:r w:rsidRPr="002A52A4">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2A52A4">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2A52A4" w:rsidRDefault="009919DE" w:rsidP="00BE6840">
      <w:r w:rsidRPr="002A52A4">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2A52A4">
        <w:t>el servicio de transporte, o en él envió de solicitudes.</w:t>
      </w:r>
    </w:p>
    <w:p w14:paraId="25A3178F" w14:textId="49C1E361" w:rsidR="009C1E35" w:rsidRPr="002A52A4" w:rsidRDefault="009C1E35" w:rsidP="00BE6840">
      <w:r w:rsidRPr="002A52A4">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2A52A4">
        <w:t>de planificación</w:t>
      </w:r>
      <w:r w:rsidR="004D62EC" w:rsidRPr="002A52A4">
        <w:rPr>
          <w:rStyle w:val="Refdenotaalpie"/>
        </w:rPr>
        <w:footnoteReference w:id="7"/>
      </w:r>
      <w:r w:rsidRPr="002A52A4">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2A52A4" w:rsidRDefault="004D62EC" w:rsidP="004D62EC">
      <w:pPr>
        <w:pStyle w:val="Ttulo3"/>
      </w:pPr>
      <w:bookmarkStart w:id="17" w:name="_Toc421180700"/>
      <w:r w:rsidRPr="002A52A4">
        <w:t>CORBA</w:t>
      </w:r>
      <w:r w:rsidR="00877AF9" w:rsidRPr="002A52A4">
        <w:t xml:space="preserve"> </w:t>
      </w:r>
      <w:r w:rsidRPr="002A52A4">
        <w:t xml:space="preserve"> y RT-CORBA</w:t>
      </w:r>
      <w:r w:rsidR="00E0576C" w:rsidRPr="002A52A4">
        <w:rPr>
          <w:rStyle w:val="Refdenotaalpie"/>
        </w:rPr>
        <w:footnoteReference w:id="8"/>
      </w:r>
      <w:bookmarkEnd w:id="17"/>
    </w:p>
    <w:p w14:paraId="65339371" w14:textId="70479AF4" w:rsidR="004D62EC" w:rsidRPr="002A52A4" w:rsidRDefault="00877AF9" w:rsidP="004D62EC">
      <w:r w:rsidRPr="002A52A4">
        <w:t xml:space="preserve">CORBA </w:t>
      </w:r>
      <w:sdt>
        <w:sdtPr>
          <w:id w:val="137613337"/>
          <w:citation/>
        </w:sdtPr>
        <w:sdtContent>
          <w:r w:rsidRPr="002A52A4">
            <w:fldChar w:fldCharType="begin"/>
          </w:r>
          <w:r w:rsidRPr="002A52A4">
            <w:instrText xml:space="preserve"> CITATION OMG11 \l 1036 </w:instrText>
          </w:r>
          <w:r w:rsidRPr="002A52A4">
            <w:fldChar w:fldCharType="separate"/>
          </w:r>
          <w:r w:rsidR="00F13CDA" w:rsidRPr="002A52A4">
            <w:rPr>
              <w:noProof/>
            </w:rPr>
            <w:t>(OMG, Corba Core Specification. v3.2., 2011)</w:t>
          </w:r>
          <w:r w:rsidRPr="002A52A4">
            <w:fldChar w:fldCharType="end"/>
          </w:r>
        </w:sdtContent>
      </w:sdt>
      <w:r w:rsidRPr="002A52A4">
        <w:t xml:space="preserve"> e</w:t>
      </w:r>
      <w:r w:rsidR="004D62EC" w:rsidRPr="002A52A4">
        <w:t xml:space="preserve">s un middleware basado en el modelo de sistema distribuido basado en DOM, el cual utiliza el paradigma Cliente-Servidor y cuya característica principal es facilitar y la interoperabilidad entre aplicaciones heterogéneas </w:t>
      </w:r>
      <w:r w:rsidR="004D62EC" w:rsidRPr="002A52A4">
        <w:rPr>
          <w:rStyle w:val="Refdenotaalpie"/>
        </w:rPr>
        <w:footnoteReference w:id="9"/>
      </w:r>
      <w:r w:rsidR="004D62EC" w:rsidRPr="002A52A4">
        <w:t xml:space="preserve">. CORBA fue </w:t>
      </w:r>
      <w:r w:rsidR="00C1553A" w:rsidRPr="002A52A4">
        <w:t>desarrollado por un consorcio industrial llamado OMG</w:t>
      </w:r>
      <w:r w:rsidR="00C1553A" w:rsidRPr="002A52A4">
        <w:rPr>
          <w:rStyle w:val="Refdenotaalpie"/>
        </w:rPr>
        <w:footnoteReference w:id="10"/>
      </w:r>
      <w:r w:rsidR="00C1553A" w:rsidRPr="002A52A4">
        <w:t>, una visión general de la arquitectura CORBA se muestra en la figura 1-2.</w:t>
      </w:r>
    </w:p>
    <w:p w14:paraId="1D0E8018" w14:textId="77777777" w:rsidR="00C1553A" w:rsidRPr="002A52A4" w:rsidRDefault="00C1553A" w:rsidP="004D62EC"/>
    <w:p w14:paraId="46162C92" w14:textId="77777777" w:rsidR="00C1553A" w:rsidRPr="002A52A4" w:rsidRDefault="00C1553A" w:rsidP="00C1553A">
      <w:pPr>
        <w:keepNext/>
        <w:jc w:val="center"/>
      </w:pPr>
      <w:r w:rsidRPr="002A52A4">
        <w:rPr>
          <w:noProof/>
          <w:lang w:eastAsia="es-EC"/>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2842CD3D" w:rsidR="0061249C" w:rsidRPr="002A52A4" w:rsidRDefault="00C1553A" w:rsidP="00C1553A">
      <w:pPr>
        <w:pStyle w:val="Descripcin"/>
        <w:rPr>
          <w:i w:val="0"/>
          <w:color w:val="auto"/>
          <w:szCs w:val="24"/>
        </w:rPr>
      </w:pPr>
      <w:bookmarkStart w:id="18" w:name="_Toc421180775"/>
      <w:bookmarkStart w:id="19" w:name="_Toc414359317"/>
      <w:bookmarkStart w:id="20" w:name="_Toc421177651"/>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Pr="002A52A4">
        <w:rPr>
          <w:i w:val="0"/>
          <w:color w:val="auto"/>
          <w:szCs w:val="24"/>
        </w:rPr>
        <w:t>. Arquitectura de CORBA</w:t>
      </w:r>
      <w:bookmarkEnd w:id="18"/>
    </w:p>
    <w:p w14:paraId="61248095" w14:textId="32B3C95B" w:rsidR="00C1553A" w:rsidRPr="002A52A4" w:rsidRDefault="00962FCB" w:rsidP="00C1553A">
      <w:pPr>
        <w:pStyle w:val="Descripcin"/>
        <w:rPr>
          <w:i w:val="0"/>
          <w:color w:val="auto"/>
          <w:szCs w:val="24"/>
        </w:rPr>
      </w:pPr>
      <w:sdt>
        <w:sdtPr>
          <w:rPr>
            <w:i w:val="0"/>
            <w:color w:val="auto"/>
            <w:szCs w:val="24"/>
          </w:rPr>
          <w:id w:val="-1735854193"/>
          <w:citation/>
        </w:sdtPr>
        <w:sdtContent>
          <w:r w:rsidR="007A5BBB" w:rsidRPr="002A52A4">
            <w:rPr>
              <w:i w:val="0"/>
              <w:color w:val="auto"/>
              <w:szCs w:val="24"/>
            </w:rPr>
            <w:fldChar w:fldCharType="begin"/>
          </w:r>
          <w:r w:rsidR="007A5BBB" w:rsidRPr="002A52A4">
            <w:rPr>
              <w:i w:val="0"/>
              <w:color w:val="auto"/>
              <w:szCs w:val="24"/>
            </w:rPr>
            <w:instrText xml:space="preserve"> CITATION Pér14 \l 1036 </w:instrText>
          </w:r>
          <w:r w:rsidR="007A5BBB" w:rsidRPr="002A52A4">
            <w:rPr>
              <w:i w:val="0"/>
              <w:color w:val="auto"/>
              <w:szCs w:val="24"/>
            </w:rPr>
            <w:fldChar w:fldCharType="separate"/>
          </w:r>
          <w:r w:rsidR="00F13CDA" w:rsidRPr="002A52A4">
            <w:rPr>
              <w:noProof/>
              <w:color w:val="auto"/>
              <w:szCs w:val="24"/>
            </w:rPr>
            <w:t>(Pérez &amp; Gutiérrez, 2014)</w:t>
          </w:r>
          <w:r w:rsidR="007A5BBB" w:rsidRPr="002A52A4">
            <w:rPr>
              <w:i w:val="0"/>
              <w:color w:val="auto"/>
              <w:szCs w:val="24"/>
            </w:rPr>
            <w:fldChar w:fldCharType="end"/>
          </w:r>
        </w:sdtContent>
      </w:sdt>
      <w:bookmarkEnd w:id="19"/>
      <w:bookmarkEnd w:id="20"/>
    </w:p>
    <w:p w14:paraId="69E766C6" w14:textId="43932D99" w:rsidR="005301DB" w:rsidRPr="002A52A4" w:rsidRDefault="005301DB" w:rsidP="005301DB">
      <w:r w:rsidRPr="002A52A4">
        <w:tab/>
      </w:r>
    </w:p>
    <w:p w14:paraId="0049139D" w14:textId="09F90E6C" w:rsidR="005301DB" w:rsidRPr="002A52A4" w:rsidRDefault="005301DB" w:rsidP="005301DB">
      <w:r w:rsidRPr="002A52A4">
        <w:t>Esta arquitectura está integrada por los siguientes componentes:</w:t>
      </w:r>
    </w:p>
    <w:p w14:paraId="0016E919" w14:textId="4176D317" w:rsidR="005301DB" w:rsidRPr="002A52A4" w:rsidRDefault="005301DB" w:rsidP="00205224">
      <w:pPr>
        <w:pStyle w:val="Prrafodelista"/>
        <w:numPr>
          <w:ilvl w:val="0"/>
          <w:numId w:val="23"/>
        </w:numPr>
      </w:pPr>
      <w:r w:rsidRPr="002A52A4">
        <w:rPr>
          <w:i/>
        </w:rPr>
        <w:t>Object Request Broker</w:t>
      </w:r>
      <w:r w:rsidRPr="002A52A4">
        <w:t>, ORB representa el núcleo del middleware y es responsable de coordinar la comunicación entre los nodos cliente y servidor.</w:t>
      </w:r>
    </w:p>
    <w:p w14:paraId="11AEA0EA" w14:textId="64E8344D" w:rsidR="005301DB" w:rsidRPr="002A52A4" w:rsidRDefault="005301DB" w:rsidP="00205224">
      <w:pPr>
        <w:pStyle w:val="Prrafodelista"/>
        <w:numPr>
          <w:ilvl w:val="0"/>
          <w:numId w:val="23"/>
        </w:numPr>
      </w:pPr>
      <w:r w:rsidRPr="002A52A4">
        <w:rPr>
          <w:i/>
        </w:rPr>
        <w:t>Interfaces del Sistema</w:t>
      </w:r>
      <w:r w:rsidRPr="002A52A4">
        <w:t>, Estas consisten en un conjunto de interfaces agrupadas en función de su ámbito de aplicación, que incluyen</w:t>
      </w:r>
      <w:r w:rsidR="0032276C" w:rsidRPr="002A52A4">
        <w:t>:</w:t>
      </w:r>
    </w:p>
    <w:p w14:paraId="11A0E7C5" w14:textId="0CFE00FB" w:rsidR="0032276C" w:rsidRPr="002A52A4" w:rsidRDefault="0032276C" w:rsidP="00205224">
      <w:pPr>
        <w:pStyle w:val="Prrafodelista"/>
        <w:numPr>
          <w:ilvl w:val="1"/>
          <w:numId w:val="23"/>
        </w:numPr>
      </w:pPr>
      <w:r w:rsidRPr="002A52A4">
        <w:t>Una colección de servicios básicos, que dan soporte al ORB, por ejemplo, la ubicación de objetos remotos, la concurrencia y la persistencia.</w:t>
      </w:r>
    </w:p>
    <w:p w14:paraId="12777CDE" w14:textId="12D3B462" w:rsidR="0032276C" w:rsidRPr="002A52A4" w:rsidRDefault="0032276C" w:rsidP="00205224">
      <w:pPr>
        <w:pStyle w:val="Prrafodelista"/>
        <w:numPr>
          <w:ilvl w:val="1"/>
          <w:numId w:val="23"/>
        </w:numPr>
      </w:pPr>
      <w:r w:rsidRPr="002A52A4">
        <w:t>Un conjunto de interfaces comunes a través de una amplia gama de dominios de aplicación, por ejemplo, la administración de bases de datos, la compresión de la información y la autenticación.</w:t>
      </w:r>
    </w:p>
    <w:p w14:paraId="42C4CC05" w14:textId="7BA1B46E" w:rsidR="0032276C" w:rsidRPr="002A52A4" w:rsidRDefault="0032276C" w:rsidP="00205224">
      <w:pPr>
        <w:pStyle w:val="Prrafodelista"/>
        <w:numPr>
          <w:ilvl w:val="1"/>
          <w:numId w:val="23"/>
        </w:numPr>
      </w:pPr>
      <w:r w:rsidRPr="002A52A4">
        <w:t>Un conjunto de interfaces para un dominio particular de la aplicación, por ejemplo, las telecomunicaciones, la banca y las finanzas.</w:t>
      </w:r>
    </w:p>
    <w:p w14:paraId="68D62DA3" w14:textId="1A0542C5" w:rsidR="0032276C" w:rsidRPr="002A52A4" w:rsidRDefault="0032276C" w:rsidP="00205224">
      <w:pPr>
        <w:pStyle w:val="Prrafodelista"/>
        <w:numPr>
          <w:ilvl w:val="1"/>
          <w:numId w:val="23"/>
        </w:numPr>
      </w:pPr>
      <w:r w:rsidRPr="002A52A4">
        <w:t>Interfaces definidas por Usuario, las cuales no se encuentran estandarizadas.</w:t>
      </w:r>
    </w:p>
    <w:p w14:paraId="16281047" w14:textId="1EC8CCDE" w:rsidR="0032276C" w:rsidRPr="002A52A4" w:rsidRDefault="0032276C" w:rsidP="0032276C">
      <w:r w:rsidRPr="002A52A4">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2A52A4" w:rsidRDefault="0032276C" w:rsidP="00205224">
      <w:pPr>
        <w:pStyle w:val="Prrafodelista"/>
        <w:numPr>
          <w:ilvl w:val="0"/>
          <w:numId w:val="24"/>
        </w:numPr>
      </w:pPr>
      <w:r w:rsidRPr="002A52A4">
        <w:rPr>
          <w:i/>
        </w:rPr>
        <w:t>Middleware con independencia de lenguaje o Multilenguaje</w:t>
      </w:r>
      <w:r w:rsidRPr="002A52A4">
        <w:t>, Los objetos CORBA están definidos por el uso de un lenguaje de descripción llamado Interface Definition Languaje o IDL</w:t>
      </w:r>
      <w:r w:rsidRPr="002A52A4">
        <w:rPr>
          <w:rStyle w:val="Refdenotaalpie"/>
        </w:rPr>
        <w:footnoteReference w:id="11"/>
      </w:r>
      <w:r w:rsidRPr="002A52A4">
        <w:t xml:space="preserve">. Actualmente, dentro del estándar CORBA existen las normas para la asignación </w:t>
      </w:r>
      <w:r w:rsidR="005F6AFF" w:rsidRPr="002A52A4">
        <w:t>de tipos de datos para varios lenguajes de programación tales como Ada, java o C.</w:t>
      </w:r>
    </w:p>
    <w:p w14:paraId="4BA00875" w14:textId="77D71871" w:rsidR="005F6AFF" w:rsidRPr="002A52A4" w:rsidRDefault="005F6AFF" w:rsidP="00205224">
      <w:pPr>
        <w:pStyle w:val="Prrafodelista"/>
        <w:numPr>
          <w:ilvl w:val="0"/>
          <w:numId w:val="24"/>
        </w:numPr>
        <w:rPr>
          <w:i/>
        </w:rPr>
      </w:pPr>
      <w:r w:rsidRPr="002A52A4">
        <w:rPr>
          <w:i/>
        </w:rPr>
        <w:t>Middleware con independencia de plataforma o Interoperabilidad</w:t>
      </w:r>
      <w:r w:rsidRPr="002A52A4">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2A52A4">
        <w:t>asignación del protocolo GIOP sobre redes TCP/IP, que son consideradas el transporte base para las implementaciones en CORBA.</w:t>
      </w:r>
    </w:p>
    <w:p w14:paraId="4D315001" w14:textId="396DFA5D" w:rsidR="002C7787" w:rsidRPr="002A52A4" w:rsidRDefault="002C7787" w:rsidP="002C7787">
      <w:r w:rsidRPr="002A52A4">
        <w:t>La comunicación entre los nodos es llevada a cabo mediano el uso de varias entidades CORBA como se ilustra en la Figura 1-3 y se describe a continuación.</w:t>
      </w:r>
    </w:p>
    <w:p w14:paraId="63733059" w14:textId="77777777" w:rsidR="009C1E35" w:rsidRPr="002A52A4" w:rsidRDefault="009C1E35" w:rsidP="00BE6840"/>
    <w:p w14:paraId="5079429F" w14:textId="77777777" w:rsidR="002C7787" w:rsidRPr="002A52A4" w:rsidRDefault="002C7787" w:rsidP="002C7787">
      <w:pPr>
        <w:keepNext/>
        <w:jc w:val="center"/>
      </w:pPr>
      <w:r w:rsidRPr="002A52A4">
        <w:rPr>
          <w:noProof/>
          <w:lang w:eastAsia="es-EC"/>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2CD54E59" w:rsidR="0061249C" w:rsidRPr="002A52A4" w:rsidRDefault="002C7787" w:rsidP="002C7787">
      <w:pPr>
        <w:pStyle w:val="Descripcin"/>
        <w:rPr>
          <w:i w:val="0"/>
          <w:color w:val="auto"/>
          <w:szCs w:val="24"/>
        </w:rPr>
      </w:pPr>
      <w:bookmarkStart w:id="21" w:name="_Toc421180776"/>
      <w:bookmarkStart w:id="22" w:name="_Toc414359318"/>
      <w:bookmarkStart w:id="23" w:name="_Toc421177652"/>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w:t>
      </w:r>
      <w:r w:rsidR="000A7D12" w:rsidRPr="002A52A4">
        <w:rPr>
          <w:color w:val="auto"/>
          <w:szCs w:val="24"/>
        </w:rPr>
        <w:fldChar w:fldCharType="end"/>
      </w:r>
      <w:r w:rsidRPr="002A52A4">
        <w:rPr>
          <w:color w:val="auto"/>
          <w:szCs w:val="24"/>
        </w:rPr>
        <w:t xml:space="preserve">. </w:t>
      </w:r>
      <w:r w:rsidRPr="002A52A4">
        <w:rPr>
          <w:i w:val="0"/>
          <w:color w:val="auto"/>
          <w:szCs w:val="24"/>
        </w:rPr>
        <w:t>Comunicación entre entidades CORBA</w:t>
      </w:r>
      <w:bookmarkEnd w:id="21"/>
    </w:p>
    <w:p w14:paraId="5512C389" w14:textId="6217D97F" w:rsidR="009C1E35" w:rsidRPr="002A52A4" w:rsidRDefault="00962FCB" w:rsidP="002C7787">
      <w:pPr>
        <w:pStyle w:val="Descripcin"/>
        <w:rPr>
          <w:i w:val="0"/>
          <w:color w:val="auto"/>
          <w:szCs w:val="24"/>
        </w:rPr>
      </w:pPr>
      <w:sdt>
        <w:sdtPr>
          <w:rPr>
            <w:i w:val="0"/>
            <w:color w:val="auto"/>
            <w:szCs w:val="24"/>
          </w:rPr>
          <w:id w:val="344833788"/>
          <w:citation/>
        </w:sdtPr>
        <w:sdtContent>
          <w:r w:rsidR="002C7787" w:rsidRPr="002A52A4">
            <w:rPr>
              <w:i w:val="0"/>
              <w:color w:val="auto"/>
              <w:szCs w:val="24"/>
            </w:rPr>
            <w:fldChar w:fldCharType="begin"/>
          </w:r>
          <w:r w:rsidR="002C7787" w:rsidRPr="002A52A4">
            <w:rPr>
              <w:i w:val="0"/>
              <w:color w:val="auto"/>
              <w:szCs w:val="24"/>
            </w:rPr>
            <w:instrText xml:space="preserve"> CITATION Pér14 \l 1036 </w:instrText>
          </w:r>
          <w:r w:rsidR="002C7787" w:rsidRPr="002A52A4">
            <w:rPr>
              <w:i w:val="0"/>
              <w:color w:val="auto"/>
              <w:szCs w:val="24"/>
            </w:rPr>
            <w:fldChar w:fldCharType="separate"/>
          </w:r>
          <w:r w:rsidR="00F13CDA" w:rsidRPr="002A52A4">
            <w:rPr>
              <w:noProof/>
              <w:color w:val="auto"/>
              <w:szCs w:val="24"/>
            </w:rPr>
            <w:t>(Pérez &amp; Gutiérrez, 2014)</w:t>
          </w:r>
          <w:r w:rsidR="002C7787" w:rsidRPr="002A52A4">
            <w:rPr>
              <w:i w:val="0"/>
              <w:color w:val="auto"/>
              <w:szCs w:val="24"/>
            </w:rPr>
            <w:fldChar w:fldCharType="end"/>
          </w:r>
        </w:sdtContent>
      </w:sdt>
      <w:bookmarkEnd w:id="22"/>
      <w:bookmarkEnd w:id="23"/>
    </w:p>
    <w:p w14:paraId="15F522AF" w14:textId="77777777" w:rsidR="002C7787" w:rsidRPr="002A52A4" w:rsidRDefault="002C7787" w:rsidP="002C7787"/>
    <w:p w14:paraId="44E64948" w14:textId="242BF073" w:rsidR="002C7787" w:rsidRPr="002A52A4" w:rsidRDefault="002C7787" w:rsidP="00205224">
      <w:pPr>
        <w:pStyle w:val="Prrafodelista"/>
        <w:numPr>
          <w:ilvl w:val="0"/>
          <w:numId w:val="25"/>
        </w:numPr>
      </w:pPr>
      <w:r w:rsidRPr="002A52A4">
        <w:rPr>
          <w:i/>
        </w:rPr>
        <w:t>Object Request Broker</w:t>
      </w:r>
      <w:r w:rsidRPr="002A52A4">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2A52A4" w:rsidRDefault="002C7787" w:rsidP="00205224">
      <w:pPr>
        <w:pStyle w:val="Prrafodelista"/>
        <w:numPr>
          <w:ilvl w:val="0"/>
          <w:numId w:val="25"/>
        </w:numPr>
      </w:pPr>
      <w:r w:rsidRPr="002A52A4">
        <w:rPr>
          <w:i/>
        </w:rPr>
        <w:t xml:space="preserve">Cliente </w:t>
      </w:r>
      <w:r w:rsidR="00852C3C" w:rsidRPr="002A52A4">
        <w:rPr>
          <w:i/>
        </w:rPr>
        <w:t>Stubs y Servidor Skeletons</w:t>
      </w:r>
      <w:r w:rsidR="00852C3C" w:rsidRPr="002A52A4">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2A52A4" w:rsidRDefault="00852C3C" w:rsidP="00205224">
      <w:pPr>
        <w:pStyle w:val="Prrafodelista"/>
        <w:numPr>
          <w:ilvl w:val="0"/>
          <w:numId w:val="25"/>
        </w:numPr>
      </w:pPr>
      <w:r w:rsidRPr="002A52A4">
        <w:rPr>
          <w:i/>
        </w:rPr>
        <w:t>Object Reference</w:t>
      </w:r>
      <w:r w:rsidRPr="002A52A4">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2A52A4" w:rsidRDefault="00852C3C" w:rsidP="00205224">
      <w:pPr>
        <w:pStyle w:val="Prrafodelista"/>
        <w:numPr>
          <w:ilvl w:val="0"/>
          <w:numId w:val="25"/>
        </w:numPr>
      </w:pPr>
      <w:r w:rsidRPr="002A52A4">
        <w:rPr>
          <w:i/>
        </w:rPr>
        <w:lastRenderedPageBreak/>
        <w:t>Redes de Comunicación</w:t>
      </w:r>
      <w:r w:rsidRPr="002A52A4">
        <w:t>, Los nodos , el cliente y el servidor se comunican a través del ORB usando el protocolo GIOP. Este protocolo está en la parte superior de la capa transporte del modelo OSI</w:t>
      </w:r>
      <w:r w:rsidRPr="002A52A4">
        <w:rPr>
          <w:rStyle w:val="Refdenotaalpie"/>
        </w:rPr>
        <w:footnoteReference w:id="12"/>
      </w:r>
      <w:r w:rsidR="00E0576C" w:rsidRPr="002A52A4">
        <w:t xml:space="preserve"> y puede ser implementado en la parte superior de varios protocolos de red; sin embargo, el estándar CORBA solo incluye directrices para implementarlo en redes basadas en IP.</w:t>
      </w:r>
    </w:p>
    <w:p w14:paraId="53E861C1" w14:textId="1BCA95D1" w:rsidR="00C43187" w:rsidRPr="002A52A4" w:rsidRDefault="00E0576C" w:rsidP="00C43187">
      <w:r w:rsidRPr="002A52A4">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2A52A4">
        <w:t xml:space="preserve"> </w:t>
      </w:r>
      <w:sdt>
        <w:sdtPr>
          <w:id w:val="-533732062"/>
          <w:citation/>
        </w:sdtPr>
        <w:sdtContent>
          <w:r w:rsidR="00877AF9" w:rsidRPr="002A52A4">
            <w:fldChar w:fldCharType="begin"/>
          </w:r>
          <w:r w:rsidR="00877AF9" w:rsidRPr="002A52A4">
            <w:instrText xml:space="preserve"> CITATION OMG05 \l 1036 </w:instrText>
          </w:r>
          <w:r w:rsidR="00877AF9" w:rsidRPr="002A52A4">
            <w:fldChar w:fldCharType="separate"/>
          </w:r>
          <w:r w:rsidR="00F13CDA" w:rsidRPr="002A52A4">
            <w:rPr>
              <w:noProof/>
            </w:rPr>
            <w:t>(OMG, Realtime Corba Specification. v1.2., 2005)</w:t>
          </w:r>
          <w:r w:rsidR="00877AF9" w:rsidRPr="002A52A4">
            <w:fldChar w:fldCharType="end"/>
          </w:r>
        </w:sdtContent>
      </w:sdt>
      <w:r w:rsidRPr="002A52A4">
        <w:t>.</w:t>
      </w:r>
      <w:r w:rsidR="00C43187" w:rsidRPr="002A52A4">
        <w:t xml:space="preserve"> Estas extensiones se describen a continuación:</w:t>
      </w:r>
    </w:p>
    <w:p w14:paraId="5B85ECEE" w14:textId="7319EDAE" w:rsidR="00C43187" w:rsidRPr="002A52A4" w:rsidRDefault="00C43187" w:rsidP="00205224">
      <w:pPr>
        <w:pStyle w:val="Prrafodelista"/>
        <w:numPr>
          <w:ilvl w:val="0"/>
          <w:numId w:val="26"/>
        </w:numPr>
      </w:pPr>
      <w:r w:rsidRPr="002A52A4">
        <w:rPr>
          <w:i/>
        </w:rPr>
        <w:t>RT-ORB</w:t>
      </w:r>
      <w:r w:rsidRPr="002A52A4">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2A52A4" w:rsidRDefault="00C43187" w:rsidP="00205224">
      <w:pPr>
        <w:pStyle w:val="Prrafodelista"/>
        <w:numPr>
          <w:ilvl w:val="0"/>
          <w:numId w:val="26"/>
        </w:numPr>
      </w:pPr>
      <w:r w:rsidRPr="002A52A4">
        <w:rPr>
          <w:i/>
        </w:rPr>
        <w:t>RT-POA</w:t>
      </w:r>
      <w:r w:rsidRPr="002A52A4">
        <w:t>, Representa una extensión del POA</w:t>
      </w:r>
      <w:r w:rsidR="00EE1D77" w:rsidRPr="002A52A4">
        <w:t xml:space="preserve"> </w:t>
      </w:r>
      <w:sdt>
        <w:sdtPr>
          <w:id w:val="-1071351698"/>
          <w:citation/>
        </w:sdtPr>
        <w:sdtContent>
          <w:r w:rsidR="00EE1D77" w:rsidRPr="002A52A4">
            <w:fldChar w:fldCharType="begin"/>
          </w:r>
          <w:r w:rsidR="00EE1D77" w:rsidRPr="002A52A4">
            <w:instrText xml:space="preserve"> CITATION OMG11 \l 1036 </w:instrText>
          </w:r>
          <w:r w:rsidR="00EE1D77" w:rsidRPr="002A52A4">
            <w:fldChar w:fldCharType="separate"/>
          </w:r>
          <w:r w:rsidR="00F13CDA" w:rsidRPr="002A52A4">
            <w:rPr>
              <w:noProof/>
            </w:rPr>
            <w:t>(OMG, Corba Core Specification. v3.2., 2011)</w:t>
          </w:r>
          <w:r w:rsidR="00EE1D77" w:rsidRPr="002A52A4">
            <w:fldChar w:fldCharType="end"/>
          </w:r>
        </w:sdtContent>
      </w:sdt>
      <w:r w:rsidRPr="002A52A4">
        <w:t xml:space="preserve"> y provee soporte para la configuración de las políticas de tiempo real definidas por RT-CORBA. Estas políticas manejan los modelos de prioridad  de propagación de extremo a extremo, la gestión de</w:t>
      </w:r>
      <w:r w:rsidR="00A4590B" w:rsidRPr="002A52A4">
        <w:t xml:space="preserve"> llamadas remotas, la prioridad en conexiones agrupadas, o la selección y configuración de los protocolos de red disponibles.</w:t>
      </w:r>
    </w:p>
    <w:p w14:paraId="40BB7476" w14:textId="3DBCC1F5" w:rsidR="00A4590B" w:rsidRPr="002A52A4" w:rsidRDefault="00A4590B" w:rsidP="00205224">
      <w:pPr>
        <w:pStyle w:val="Prrafodelista"/>
        <w:numPr>
          <w:ilvl w:val="0"/>
          <w:numId w:val="26"/>
        </w:numPr>
      </w:pPr>
      <w:r w:rsidRPr="002A52A4">
        <w:rPr>
          <w:i/>
        </w:rPr>
        <w:t>Prioridad y Asignación de Prioridad</w:t>
      </w:r>
      <w:r w:rsidR="00E509B3" w:rsidRPr="002A52A4">
        <w:t>, e</w:t>
      </w:r>
      <w:r w:rsidRPr="002A52A4">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2A52A4" w:rsidRDefault="00A4590B" w:rsidP="00205224">
      <w:pPr>
        <w:pStyle w:val="Prrafodelista"/>
        <w:numPr>
          <w:ilvl w:val="0"/>
          <w:numId w:val="26"/>
        </w:numPr>
      </w:pPr>
      <w:r w:rsidRPr="002A52A4">
        <w:rPr>
          <w:i/>
        </w:rPr>
        <w:lastRenderedPageBreak/>
        <w:t>Mutex</w:t>
      </w:r>
      <w:r w:rsidR="00E509B3" w:rsidRPr="002A52A4">
        <w:t>, e</w:t>
      </w:r>
      <w:r w:rsidRPr="002A52A4">
        <w:t>s una interfaz portable para acceder a los Mutex proporcionados por la RT-ORB. Esta proporciona mecanismos de sincronización para controlar el acceso a los recursos compartidos.</w:t>
      </w:r>
    </w:p>
    <w:p w14:paraId="23B06A22" w14:textId="340B5801" w:rsidR="00A4590B" w:rsidRPr="002A52A4" w:rsidRDefault="00A4590B" w:rsidP="00205224">
      <w:pPr>
        <w:pStyle w:val="Prrafodelista"/>
        <w:numPr>
          <w:ilvl w:val="0"/>
          <w:numId w:val="26"/>
        </w:numPr>
      </w:pPr>
      <w:r w:rsidRPr="002A52A4">
        <w:rPr>
          <w:i/>
        </w:rPr>
        <w:t>RTCurrent</w:t>
      </w:r>
      <w:r w:rsidR="00E509B3" w:rsidRPr="002A52A4">
        <w:t>, e</w:t>
      </w:r>
      <w:r w:rsidRPr="002A52A4">
        <w:t xml:space="preserve">s una interfaz para determinar la prioridad de la invocación actual, es decir, permite a la prioridad </w:t>
      </w:r>
      <w:r w:rsidR="00E509B3" w:rsidRPr="002A52A4">
        <w:t>de los hilos de aplicaciones que sean manejados.</w:t>
      </w:r>
    </w:p>
    <w:p w14:paraId="4FF295A4" w14:textId="6EE90F1B" w:rsidR="00E509B3" w:rsidRPr="002A52A4" w:rsidRDefault="00E509B3" w:rsidP="00205224">
      <w:pPr>
        <w:pStyle w:val="Prrafodelista"/>
        <w:numPr>
          <w:ilvl w:val="0"/>
          <w:numId w:val="26"/>
        </w:numPr>
      </w:pPr>
      <w:r w:rsidRPr="002A52A4">
        <w:rPr>
          <w:i/>
        </w:rPr>
        <w:t>ThreadPool</w:t>
      </w:r>
      <w:r w:rsidRPr="002A52A4">
        <w:t>, es un mecanismo para controlar el grado de concurrencia durante la ejecución de las llamadas remotas en el lado del servidor.</w:t>
      </w:r>
    </w:p>
    <w:p w14:paraId="0C4930FD" w14:textId="5639DB99" w:rsidR="00E509B3" w:rsidRPr="002A52A4" w:rsidRDefault="00E509B3" w:rsidP="00205224">
      <w:pPr>
        <w:pStyle w:val="Prrafodelista"/>
        <w:numPr>
          <w:ilvl w:val="0"/>
          <w:numId w:val="26"/>
        </w:numPr>
      </w:pPr>
      <w:r w:rsidRPr="002A52A4">
        <w:rPr>
          <w:i/>
        </w:rPr>
        <w:t>Servicio de Planificación</w:t>
      </w:r>
      <w:r w:rsidRPr="002A52A4">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A52A4" w:rsidRDefault="00E509B3" w:rsidP="00E509B3">
      <w:r w:rsidRPr="002A52A4">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2A52A4">
        <w:t xml:space="preserve"> radios definidos por software </w:t>
      </w:r>
      <w:sdt>
        <w:sdtPr>
          <w:id w:val="1029373818"/>
          <w:citation/>
        </w:sdtPr>
        <w:sdtContent>
          <w:r w:rsidR="00EE1D77" w:rsidRPr="002A52A4">
            <w:fldChar w:fldCharType="begin"/>
          </w:r>
          <w:r w:rsidR="00EE1D77" w:rsidRPr="002A52A4">
            <w:instrText xml:space="preserve"> CITATION Bar07 \l 1036 </w:instrText>
          </w:r>
          <w:r w:rsidR="00EE1D77" w:rsidRPr="002A52A4">
            <w:fldChar w:fldCharType="separate"/>
          </w:r>
          <w:r w:rsidR="00F13CDA" w:rsidRPr="002A52A4">
            <w:rPr>
              <w:noProof/>
            </w:rPr>
            <w:t>(Bard &amp; Kovarik, 2007)</w:t>
          </w:r>
          <w:r w:rsidR="00EE1D77" w:rsidRPr="002A52A4">
            <w:fldChar w:fldCharType="end"/>
          </w:r>
        </w:sdtContent>
      </w:sdt>
      <w:r w:rsidRPr="002A52A4">
        <w:t xml:space="preserve"> o robótica industrial </w:t>
      </w:r>
      <w:sdt>
        <w:sdtPr>
          <w:id w:val="-215288079"/>
          <w:citation/>
        </w:sdtPr>
        <w:sdtContent>
          <w:r w:rsidR="00AC487D" w:rsidRPr="002A52A4">
            <w:fldChar w:fldCharType="begin"/>
          </w:r>
          <w:r w:rsidR="00AC487D" w:rsidRPr="002A52A4">
            <w:instrText xml:space="preserve"> CITATION Amo06 \l 1036 </w:instrText>
          </w:r>
          <w:r w:rsidR="00AC487D" w:rsidRPr="002A52A4">
            <w:fldChar w:fldCharType="separate"/>
          </w:r>
          <w:r w:rsidR="00F13CDA" w:rsidRPr="002A52A4">
            <w:rPr>
              <w:noProof/>
            </w:rPr>
            <w:t>(Amoretti, Caselli, &amp; Reggiani, 2006)</w:t>
          </w:r>
          <w:r w:rsidR="00AC487D" w:rsidRPr="002A52A4">
            <w:fldChar w:fldCharType="end"/>
          </w:r>
        </w:sdtContent>
      </w:sdt>
      <w:r w:rsidR="00AC487D" w:rsidRPr="002A52A4">
        <w:t xml:space="preserve"> </w:t>
      </w:r>
      <w:r w:rsidRPr="002A52A4">
        <w:t>y puede considerarse una tecnología madura.</w:t>
      </w:r>
    </w:p>
    <w:p w14:paraId="255F9BC9" w14:textId="79F4E8F0" w:rsidR="009C1E35" w:rsidRPr="002A52A4" w:rsidRDefault="00007BDE" w:rsidP="00007BDE">
      <w:pPr>
        <w:pStyle w:val="Ttulo3"/>
      </w:pPr>
      <w:bookmarkStart w:id="24" w:name="_Toc421180701"/>
      <w:r w:rsidRPr="002A52A4">
        <w:t>The Ada Distributed Systems Annex</w:t>
      </w:r>
      <w:bookmarkEnd w:id="24"/>
    </w:p>
    <w:p w14:paraId="31508B18" w14:textId="639A9F0A" w:rsidR="00007BDE" w:rsidRPr="002A52A4" w:rsidRDefault="00007BDE" w:rsidP="00007BDE">
      <w:r w:rsidRPr="002A52A4">
        <w:t>El lenguaje de programación Ada</w:t>
      </w:r>
      <w:r w:rsidR="00AC487D" w:rsidRPr="002A52A4">
        <w:t xml:space="preserve"> </w:t>
      </w:r>
      <w:sdt>
        <w:sdtPr>
          <w:id w:val="486516940"/>
          <w:citation/>
        </w:sdtPr>
        <w:sdtContent>
          <w:r w:rsidR="00AC487D" w:rsidRPr="002A52A4">
            <w:fldChar w:fldCharType="begin"/>
          </w:r>
          <w:r w:rsidR="00AC487D" w:rsidRPr="002A52A4">
            <w:instrText xml:space="preserve"> CITATION ISO12 \l 1036 </w:instrText>
          </w:r>
          <w:r w:rsidR="00AC487D" w:rsidRPr="002A52A4">
            <w:fldChar w:fldCharType="separate"/>
          </w:r>
          <w:r w:rsidR="00F13CDA" w:rsidRPr="002A52A4">
            <w:rPr>
              <w:noProof/>
            </w:rPr>
            <w:t>(ISO/IEC, Ada 2012 Reference Manual. Language and Standard Libraries—International Standard, 2012)</w:t>
          </w:r>
          <w:r w:rsidR="00AC487D" w:rsidRPr="002A52A4">
            <w:fldChar w:fldCharType="end"/>
          </w:r>
        </w:sdtContent>
      </w:sdt>
      <w:r w:rsidRPr="002A52A4">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626EA" w:rsidRDefault="00E64856" w:rsidP="00007BDE">
      <w:pPr>
        <w:rPr>
          <w:lang w:val="en-GB"/>
        </w:rPr>
      </w:pPr>
      <w:r w:rsidRPr="002A52A4">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2A52A4">
            <w:fldChar w:fldCharType="begin"/>
          </w:r>
          <w:r w:rsidR="000D4DA6" w:rsidRPr="002A52A4">
            <w:instrText xml:space="preserve"> CITATION ISO12 \l 1036 </w:instrText>
          </w:r>
          <w:r w:rsidR="000D4DA6" w:rsidRPr="002A52A4">
            <w:fldChar w:fldCharType="separate"/>
          </w:r>
          <w:r w:rsidR="00F13CDA" w:rsidRPr="002A52A4">
            <w:rPr>
              <w:noProof/>
            </w:rPr>
            <w:t xml:space="preserve"> </w:t>
          </w:r>
          <w:r w:rsidR="00F13CDA" w:rsidRPr="000626EA">
            <w:rPr>
              <w:noProof/>
              <w:lang w:val="en-GB"/>
            </w:rPr>
            <w:t>(ISO/IEC, Ada 2012 Reference Manual. Language and Standard Libraries—International Standard, 2012)</w:t>
          </w:r>
          <w:r w:rsidR="000D4DA6" w:rsidRPr="002A52A4">
            <w:fldChar w:fldCharType="end"/>
          </w:r>
        </w:sdtContent>
      </w:sdt>
    </w:p>
    <w:p w14:paraId="6F39BE2C" w14:textId="408C024A" w:rsidR="00E64856" w:rsidRPr="002A52A4" w:rsidRDefault="00E64856" w:rsidP="00007BDE">
      <w:r w:rsidRPr="002A52A4">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2A52A4">
        <w:t xml:space="preserve"> </w:t>
      </w:r>
    </w:p>
    <w:p w14:paraId="5640B2F7" w14:textId="1850FCEF" w:rsidR="00B25A44" w:rsidRPr="002A52A4" w:rsidRDefault="00B25A44" w:rsidP="00007BDE">
      <w:r w:rsidRPr="002A52A4">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2A52A4">
        <w:t xml:space="preserve"> </w:t>
      </w:r>
      <w:sdt>
        <w:sdtPr>
          <w:id w:val="-586534684"/>
          <w:citation/>
        </w:sdtPr>
        <w:sdtContent>
          <w:r w:rsidR="000D4DA6" w:rsidRPr="002A52A4">
            <w:fldChar w:fldCharType="begin"/>
          </w:r>
          <w:r w:rsidR="000D4DA6" w:rsidRPr="002A52A4">
            <w:instrText xml:space="preserve">CITATION ISO06 \l 1036 </w:instrText>
          </w:r>
          <w:r w:rsidR="000D4DA6" w:rsidRPr="002A52A4">
            <w:fldChar w:fldCharType="separate"/>
          </w:r>
          <w:r w:rsidR="00F13CDA" w:rsidRPr="002A52A4">
            <w:rPr>
              <w:noProof/>
            </w:rPr>
            <w:t>(ISO/IEC, et al., 2006)</w:t>
          </w:r>
          <w:r w:rsidR="000D4DA6" w:rsidRPr="002A52A4">
            <w:fldChar w:fldCharType="end"/>
          </w:r>
        </w:sdtContent>
      </w:sdt>
      <w:r w:rsidRPr="002A52A4">
        <w:t xml:space="preserve"> permite el uso de interfaces alternativas para PCS con el fin de facilitar la interoperabilidad con otro middleware.</w:t>
      </w:r>
    </w:p>
    <w:p w14:paraId="62ECD46B" w14:textId="36CDB417" w:rsidR="00B25A44" w:rsidRPr="002A52A4" w:rsidRDefault="00B25A44" w:rsidP="00007BDE">
      <w:r w:rsidRPr="002A52A4">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2A52A4" w:rsidRDefault="00B25A44" w:rsidP="00B25A44">
      <w:pPr>
        <w:keepNext/>
        <w:ind w:firstLine="0"/>
        <w:jc w:val="center"/>
      </w:pPr>
      <w:r w:rsidRPr="002A52A4">
        <w:rPr>
          <w:noProof/>
          <w:lang w:eastAsia="es-EC"/>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474C7986" w:rsidR="0061249C" w:rsidRPr="002A52A4" w:rsidRDefault="00B25A44" w:rsidP="00B25A44">
      <w:pPr>
        <w:pStyle w:val="Descripcin"/>
        <w:rPr>
          <w:i w:val="0"/>
          <w:color w:val="auto"/>
          <w:szCs w:val="24"/>
        </w:rPr>
      </w:pPr>
      <w:bookmarkStart w:id="25" w:name="_Toc421180777"/>
      <w:bookmarkStart w:id="26" w:name="_Toc414359319"/>
      <w:bookmarkStart w:id="27" w:name="_Toc42117765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4</w:t>
      </w:r>
      <w:r w:rsidR="000A7D12" w:rsidRPr="002A52A4">
        <w:rPr>
          <w:color w:val="auto"/>
          <w:szCs w:val="24"/>
        </w:rPr>
        <w:fldChar w:fldCharType="end"/>
      </w:r>
      <w:r w:rsidRPr="002A52A4">
        <w:rPr>
          <w:color w:val="auto"/>
          <w:szCs w:val="24"/>
        </w:rPr>
        <w:t xml:space="preserve">. </w:t>
      </w:r>
      <w:r w:rsidRPr="002A52A4">
        <w:rPr>
          <w:i w:val="0"/>
          <w:color w:val="auto"/>
          <w:szCs w:val="24"/>
        </w:rPr>
        <w:t>Diagrama de secuencia de una llamada remota síncrona.</w:t>
      </w:r>
      <w:bookmarkEnd w:id="25"/>
    </w:p>
    <w:p w14:paraId="72620E5B" w14:textId="3812C6E2" w:rsidR="00B25A44" w:rsidRPr="002A52A4" w:rsidRDefault="00962FCB" w:rsidP="00B25A44">
      <w:pPr>
        <w:pStyle w:val="Descripcin"/>
        <w:rPr>
          <w:i w:val="0"/>
          <w:color w:val="auto"/>
          <w:szCs w:val="24"/>
        </w:rPr>
      </w:pPr>
      <w:sdt>
        <w:sdtPr>
          <w:rPr>
            <w:i w:val="0"/>
            <w:color w:val="auto"/>
            <w:szCs w:val="24"/>
          </w:rPr>
          <w:id w:val="-1568402067"/>
          <w:citation/>
        </w:sdtPr>
        <w:sdtContent>
          <w:r w:rsidR="00953959" w:rsidRPr="002A52A4">
            <w:rPr>
              <w:i w:val="0"/>
              <w:color w:val="auto"/>
              <w:szCs w:val="24"/>
            </w:rPr>
            <w:fldChar w:fldCharType="begin"/>
          </w:r>
          <w:r w:rsidR="00953959" w:rsidRPr="002A52A4">
            <w:rPr>
              <w:i w:val="0"/>
              <w:color w:val="auto"/>
              <w:szCs w:val="24"/>
            </w:rPr>
            <w:instrText xml:space="preserve"> CITATION Pér14 \l 1036 </w:instrText>
          </w:r>
          <w:r w:rsidR="00953959" w:rsidRPr="002A52A4">
            <w:rPr>
              <w:i w:val="0"/>
              <w:color w:val="auto"/>
              <w:szCs w:val="24"/>
            </w:rPr>
            <w:fldChar w:fldCharType="separate"/>
          </w:r>
          <w:r w:rsidR="00F13CDA" w:rsidRPr="002A52A4">
            <w:rPr>
              <w:noProof/>
              <w:color w:val="auto"/>
              <w:szCs w:val="24"/>
            </w:rPr>
            <w:t>(Pérez &amp; Gutiérrez, 2014)</w:t>
          </w:r>
          <w:r w:rsidR="00953959" w:rsidRPr="002A52A4">
            <w:rPr>
              <w:i w:val="0"/>
              <w:color w:val="auto"/>
              <w:szCs w:val="24"/>
            </w:rPr>
            <w:fldChar w:fldCharType="end"/>
          </w:r>
        </w:sdtContent>
      </w:sdt>
      <w:bookmarkEnd w:id="26"/>
      <w:bookmarkEnd w:id="27"/>
    </w:p>
    <w:p w14:paraId="1322652C" w14:textId="4A8660A2" w:rsidR="00953959" w:rsidRPr="002A52A4" w:rsidRDefault="00953959" w:rsidP="00953959">
      <w:r w:rsidRPr="002A52A4">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2A52A4">
        <w:t>ignificativo</w:t>
      </w:r>
      <w:sdt>
        <w:sdtPr>
          <w:id w:val="1451366453"/>
          <w:citation/>
        </w:sdtPr>
        <w:sdtContent>
          <w:r w:rsidRPr="002A52A4">
            <w:fldChar w:fldCharType="begin"/>
          </w:r>
          <w:r w:rsidRPr="002A52A4">
            <w:instrText xml:space="preserve"> CITATION Ver04 \l 1036 </w:instrText>
          </w:r>
          <w:r w:rsidRPr="002A52A4">
            <w:fldChar w:fldCharType="separate"/>
          </w:r>
          <w:r w:rsidR="00F13CDA" w:rsidRPr="002A52A4">
            <w:rPr>
              <w:noProof/>
            </w:rPr>
            <w:t xml:space="preserve"> (Vergnaud, Hugues, Kordon, &amp; Pautet, 2004)</w:t>
          </w:r>
          <w:r w:rsidRPr="002A52A4">
            <w:fldChar w:fldCharType="end"/>
          </w:r>
        </w:sdtContent>
      </w:sdt>
      <w:sdt>
        <w:sdtPr>
          <w:id w:val="950677259"/>
          <w:citation/>
        </w:sdtPr>
        <w:sdtContent>
          <w:r w:rsidR="00AF420A" w:rsidRPr="002A52A4">
            <w:fldChar w:fldCharType="begin"/>
          </w:r>
          <w:r w:rsidR="00AF420A" w:rsidRPr="002A52A4">
            <w:instrText xml:space="preserve"> CITATION Cam06 \l 1036 </w:instrText>
          </w:r>
          <w:r w:rsidR="00AF420A" w:rsidRPr="002A52A4">
            <w:fldChar w:fldCharType="separate"/>
          </w:r>
          <w:r w:rsidR="00F13CDA" w:rsidRPr="002A52A4">
            <w:rPr>
              <w:noProof/>
            </w:rPr>
            <w:t xml:space="preserve"> </w:t>
          </w:r>
          <w:r w:rsidR="00F13CDA" w:rsidRPr="002A52A4">
            <w:rPr>
              <w:noProof/>
            </w:rPr>
            <w:lastRenderedPageBreak/>
            <w:t>(Campos, Gutiérrez, &amp; Harbour, 2006)</w:t>
          </w:r>
          <w:r w:rsidR="00AF420A" w:rsidRPr="002A52A4">
            <w:fldChar w:fldCharType="end"/>
          </w:r>
        </w:sdtContent>
      </w:sdt>
      <w:r w:rsidR="00AF420A" w:rsidRPr="002A52A4">
        <w:t>. Aunque este anexo no ha tenido un impacto comercial muy significativo</w:t>
      </w:r>
      <w:sdt>
        <w:sdtPr>
          <w:id w:val="1199592678"/>
          <w:citation/>
        </w:sdtPr>
        <w:sdtContent>
          <w:r w:rsidR="00AF420A" w:rsidRPr="002A52A4">
            <w:fldChar w:fldCharType="begin"/>
          </w:r>
          <w:r w:rsidR="00AF420A" w:rsidRPr="002A52A4">
            <w:instrText xml:space="preserve"> CITATION Ker99 \l 1036 </w:instrText>
          </w:r>
          <w:r w:rsidR="00AF420A" w:rsidRPr="002A52A4">
            <w:fldChar w:fldCharType="separate"/>
          </w:r>
          <w:r w:rsidR="00F13CDA" w:rsidRPr="002A52A4">
            <w:rPr>
              <w:noProof/>
            </w:rPr>
            <w:t xml:space="preserve"> (Kermarrec, 1999)</w:t>
          </w:r>
          <w:r w:rsidR="00AF420A" w:rsidRPr="002A52A4">
            <w:fldChar w:fldCharType="end"/>
          </w:r>
        </w:sdtContent>
      </w:sdt>
      <w:r w:rsidR="00AF420A" w:rsidRPr="002A52A4">
        <w:t>, Ada ha sido tradicionalmente usado y aun se usa para construir los sistemas de un solo procesador en tiempo real, así que vale la pena considerar el análisis de esta norma y su desarrollo futuro.</w:t>
      </w:r>
    </w:p>
    <w:p w14:paraId="154181CB" w14:textId="4432ADB0" w:rsidR="00E64856" w:rsidRPr="000626EA" w:rsidRDefault="006953B8" w:rsidP="006953B8">
      <w:pPr>
        <w:pStyle w:val="Ttulo3"/>
        <w:rPr>
          <w:lang w:val="en-GB"/>
        </w:rPr>
      </w:pPr>
      <w:bookmarkStart w:id="28" w:name="_Toc421180702"/>
      <w:r w:rsidRPr="000626EA">
        <w:rPr>
          <w:lang w:val="en-GB"/>
        </w:rPr>
        <w:t>The Distributed Real-Time Specification for Java</w:t>
      </w:r>
      <w:bookmarkEnd w:id="28"/>
    </w:p>
    <w:p w14:paraId="5D4F3F0D" w14:textId="4DA6B054" w:rsidR="006953B8" w:rsidRPr="002A52A4" w:rsidRDefault="006953B8" w:rsidP="00BE6588">
      <w:r w:rsidRPr="002A52A4">
        <w:t>Además de las normas de distribución, hay otras soluciones no estandarizadas</w:t>
      </w:r>
      <w:r w:rsidR="00BE6588" w:rsidRPr="002A52A4">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2A52A4" w:rsidRDefault="00BE6588" w:rsidP="00BE6588">
      <w:pPr>
        <w:ind w:firstLine="0"/>
      </w:pPr>
      <w:r w:rsidRPr="002A52A4">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2A52A4">
            <w:fldChar w:fldCharType="begin"/>
          </w:r>
          <w:r w:rsidR="00FF4DE2" w:rsidRPr="002A52A4">
            <w:instrText xml:space="preserve">CITATION Gar10 \l 1036 </w:instrText>
          </w:r>
          <w:r w:rsidRPr="002A52A4">
            <w:fldChar w:fldCharType="separate"/>
          </w:r>
          <w:r w:rsidR="00F13CDA" w:rsidRPr="002A52A4">
            <w:rPr>
              <w:noProof/>
            </w:rPr>
            <w:t xml:space="preserve"> (Basanta-Val, García-Valls, &amp; Estévez-Ayres, 2010)</w:t>
          </w:r>
          <w:r w:rsidRPr="002A52A4">
            <w:fldChar w:fldCharType="end"/>
          </w:r>
        </w:sdtContent>
      </w:sdt>
      <w:r w:rsidR="00121092" w:rsidRPr="002A52A4">
        <w:t>. Para los sistemas distribuidos de tiempo real, uno de los trabajos de investigación más notable es la Distributed Real-Time Specification for Java o DRTSJ</w:t>
      </w:r>
      <w:sdt>
        <w:sdtPr>
          <w:id w:val="369190602"/>
          <w:citation/>
        </w:sdtPr>
        <w:sdtContent>
          <w:r w:rsidR="00121092" w:rsidRPr="002A52A4">
            <w:fldChar w:fldCharType="begin"/>
          </w:r>
          <w:r w:rsidR="00121092" w:rsidRPr="002A52A4">
            <w:instrText xml:space="preserve"> CITATION Sun00 \l 1036 </w:instrText>
          </w:r>
          <w:r w:rsidR="00121092" w:rsidRPr="002A52A4">
            <w:fldChar w:fldCharType="separate"/>
          </w:r>
          <w:r w:rsidR="00F13CDA" w:rsidRPr="002A52A4">
            <w:rPr>
              <w:noProof/>
            </w:rPr>
            <w:t xml:space="preserve"> (Sun Microsystems, 2000)</w:t>
          </w:r>
          <w:r w:rsidR="00121092" w:rsidRPr="002A52A4">
            <w:fldChar w:fldCharType="end"/>
          </w:r>
        </w:sdtContent>
      </w:sdt>
      <w:r w:rsidR="00121092" w:rsidRPr="002A52A4">
        <w:t>, que integra dos tecnologías existentes de Java:</w:t>
      </w:r>
    </w:p>
    <w:p w14:paraId="16AEE59F" w14:textId="6D55EF3D" w:rsidR="00121092" w:rsidRPr="002A52A4" w:rsidRDefault="00121092" w:rsidP="00205224">
      <w:pPr>
        <w:pStyle w:val="Prrafodelista"/>
        <w:numPr>
          <w:ilvl w:val="0"/>
          <w:numId w:val="27"/>
        </w:numPr>
      </w:pPr>
      <w:r w:rsidRPr="002A52A4">
        <w:rPr>
          <w:i/>
        </w:rPr>
        <w:t>Real-Time Specification for Java o RTSJ</w:t>
      </w:r>
      <w:sdt>
        <w:sdtPr>
          <w:rPr>
            <w:i/>
          </w:rPr>
          <w:id w:val="1287932960"/>
          <w:citation/>
        </w:sdtPr>
        <w:sdtContent>
          <w:r w:rsidR="00FF6615" w:rsidRPr="002A52A4">
            <w:rPr>
              <w:i/>
            </w:rPr>
            <w:fldChar w:fldCharType="begin"/>
          </w:r>
          <w:r w:rsidR="00FF6615" w:rsidRPr="002A52A4">
            <w:rPr>
              <w:i/>
            </w:rPr>
            <w:instrText xml:space="preserve">CITATION Bol15 \l 1036 </w:instrText>
          </w:r>
          <w:r w:rsidR="00FF6615" w:rsidRPr="002A52A4">
            <w:rPr>
              <w:i/>
            </w:rPr>
            <w:fldChar w:fldCharType="separate"/>
          </w:r>
          <w:r w:rsidR="00F13CDA" w:rsidRPr="002A52A4">
            <w:rPr>
              <w:i/>
              <w:noProof/>
            </w:rPr>
            <w:t xml:space="preserve"> </w:t>
          </w:r>
          <w:r w:rsidR="00F13CDA" w:rsidRPr="002A52A4">
            <w:rPr>
              <w:noProof/>
            </w:rPr>
            <w:t>(Bollella &amp; Gosling, 2000)</w:t>
          </w:r>
          <w:r w:rsidR="00FF6615" w:rsidRPr="002A52A4">
            <w:rPr>
              <w:i/>
            </w:rPr>
            <w:fldChar w:fldCharType="end"/>
          </w:r>
        </w:sdtContent>
      </w:sdt>
      <w:r w:rsidRPr="002A52A4">
        <w:t xml:space="preserve">, </w:t>
      </w:r>
      <w:r w:rsidR="00FF6615" w:rsidRPr="002A52A4">
        <w:t>el cual define una especificación de Java para abordar las limitaciones del lenguaje cuando se usa en sistemas de tiempo real.</w:t>
      </w:r>
      <w:r w:rsidR="00792E07" w:rsidRPr="002A52A4">
        <w:t xml:space="preserve"> Como una de las principales directrices fue evitar hacer extensiones sintácticas del lenguaje</w:t>
      </w:r>
      <w:r w:rsidR="00694C35" w:rsidRPr="002A52A4">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2A52A4" w:rsidRDefault="00694C35" w:rsidP="00205224">
      <w:pPr>
        <w:pStyle w:val="Prrafodelista"/>
        <w:numPr>
          <w:ilvl w:val="0"/>
          <w:numId w:val="27"/>
        </w:numPr>
      </w:pPr>
      <w:r w:rsidRPr="002A52A4">
        <w:rPr>
          <w:i/>
        </w:rPr>
        <w:t xml:space="preserve">Remote Method Invocation o RMI </w:t>
      </w:r>
      <w:sdt>
        <w:sdtPr>
          <w:rPr>
            <w:i/>
          </w:rPr>
          <w:id w:val="-1240168483"/>
          <w:citation/>
        </w:sdtPr>
        <w:sdtContent>
          <w:r w:rsidRPr="002A52A4">
            <w:rPr>
              <w:i/>
            </w:rPr>
            <w:fldChar w:fldCharType="begin"/>
          </w:r>
          <w:r w:rsidRPr="002A52A4">
            <w:instrText xml:space="preserve"> CITATION Sun04 \l 1036 </w:instrText>
          </w:r>
          <w:r w:rsidRPr="002A52A4">
            <w:rPr>
              <w:i/>
            </w:rPr>
            <w:fldChar w:fldCharType="separate"/>
          </w:r>
          <w:r w:rsidR="00F13CDA" w:rsidRPr="002A52A4">
            <w:rPr>
              <w:noProof/>
            </w:rPr>
            <w:t>(Sun Microsystems, 2004)</w:t>
          </w:r>
          <w:r w:rsidRPr="002A52A4">
            <w:rPr>
              <w:i/>
            </w:rPr>
            <w:fldChar w:fldCharType="end"/>
          </w:r>
        </w:sdtContent>
      </w:sdt>
      <w:r w:rsidRPr="002A52A4">
        <w:rPr>
          <w:i/>
        </w:rPr>
        <w:t>,</w:t>
      </w:r>
      <w:r w:rsidRPr="002A52A4">
        <w:t xml:space="preserve"> el cual define un modelo DOM basado en objetos Java que definen una nueva interfaz, llamada remota, lo que </w:t>
      </w:r>
      <w:r w:rsidRPr="002A52A4">
        <w:lastRenderedPageBreak/>
        <w:t xml:space="preserve">permite la diferenciación de los objetos distribuidos de los locales. Un visión general del alto nivel de los componentes implicados en la </w:t>
      </w:r>
      <w:r w:rsidR="00BB7D69" w:rsidRPr="002A52A4">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2A52A4" w:rsidRDefault="00BB7D69" w:rsidP="00BB7D69">
      <w:pPr>
        <w:keepNext/>
        <w:ind w:left="360" w:firstLine="0"/>
        <w:jc w:val="center"/>
      </w:pPr>
      <w:r w:rsidRPr="002A52A4">
        <w:rPr>
          <w:noProof/>
          <w:lang w:eastAsia="es-EC"/>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5368E07C" w:rsidR="00BB7D69" w:rsidRPr="002A52A4" w:rsidRDefault="00BB7D69" w:rsidP="00BB7D69">
      <w:pPr>
        <w:pStyle w:val="Descripcin"/>
        <w:rPr>
          <w:szCs w:val="24"/>
        </w:rPr>
      </w:pPr>
      <w:bookmarkStart w:id="29" w:name="_Toc414359320"/>
      <w:bookmarkStart w:id="30" w:name="_Toc421177654"/>
      <w:bookmarkStart w:id="31" w:name="_Toc42118077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1</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5</w:t>
      </w:r>
      <w:r w:rsidR="000A7D12" w:rsidRPr="002A52A4">
        <w:rPr>
          <w:szCs w:val="24"/>
        </w:rPr>
        <w:fldChar w:fldCharType="end"/>
      </w:r>
      <w:r w:rsidRPr="002A52A4">
        <w:rPr>
          <w:szCs w:val="24"/>
        </w:rPr>
        <w:t xml:space="preserve">. </w:t>
      </w:r>
      <w:r w:rsidRPr="002A52A4">
        <w:rPr>
          <w:i w:val="0"/>
          <w:szCs w:val="24"/>
        </w:rPr>
        <w:t>Diagrama de secuencia de una llamada remota asíncrona</w:t>
      </w:r>
      <w:r w:rsidRPr="002A52A4">
        <w:rPr>
          <w:szCs w:val="24"/>
        </w:rPr>
        <w:t>.</w:t>
      </w:r>
      <w:bookmarkEnd w:id="29"/>
      <w:bookmarkEnd w:id="30"/>
      <w:bookmarkEnd w:id="31"/>
    </w:p>
    <w:p w14:paraId="1E5F23E9" w14:textId="5584A5B5" w:rsidR="009919DE" w:rsidRPr="002A52A4" w:rsidRDefault="00E20EEC" w:rsidP="00205224">
      <w:pPr>
        <w:pStyle w:val="Prrafodelista"/>
        <w:numPr>
          <w:ilvl w:val="0"/>
          <w:numId w:val="28"/>
        </w:numPr>
      </w:pPr>
      <w:r w:rsidRPr="002A52A4">
        <w:rPr>
          <w:i/>
        </w:rPr>
        <w:t>Cliente Stubs o Proxy y Servidor Skeleton</w:t>
      </w:r>
      <w:r w:rsidR="00015B68" w:rsidRPr="002A52A4">
        <w:rPr>
          <w:i/>
        </w:rPr>
        <w:t xml:space="preserve">, </w:t>
      </w:r>
      <w:r w:rsidR="00015B68" w:rsidRPr="002A52A4">
        <w:t xml:space="preserve">los cuales representan la interfaz entre la capa aplicación y el resto del sistema RMI, son los encargados de proporcionar  </w:t>
      </w:r>
      <w:r w:rsidR="00400148" w:rsidRPr="002A52A4">
        <w:t>servicios</w:t>
      </w:r>
      <w:r w:rsidR="00015B68" w:rsidRPr="002A52A4">
        <w:t xml:space="preserve"> de distribución transparentes.</w:t>
      </w:r>
    </w:p>
    <w:p w14:paraId="2CC24427" w14:textId="77777777" w:rsidR="005627FC" w:rsidRPr="002A52A4" w:rsidRDefault="00015B68" w:rsidP="00205224">
      <w:pPr>
        <w:pStyle w:val="Prrafodelista"/>
        <w:numPr>
          <w:ilvl w:val="0"/>
          <w:numId w:val="28"/>
        </w:numPr>
      </w:pPr>
      <w:r w:rsidRPr="002A52A4">
        <w:rPr>
          <w:i/>
        </w:rPr>
        <w:t>Remote reference Layer,</w:t>
      </w:r>
      <w:r w:rsidRPr="002A52A4">
        <w:t xml:space="preserve"> el cual se encarga de manipular la semántica de las invocaciones remotas, tanto en la parte del cliente como en el servidor.</w:t>
      </w:r>
    </w:p>
    <w:p w14:paraId="5758FE2E" w14:textId="72BE64C8" w:rsidR="00015B68" w:rsidRPr="002A52A4" w:rsidRDefault="005627FC" w:rsidP="00205224">
      <w:pPr>
        <w:pStyle w:val="Prrafodelista"/>
        <w:numPr>
          <w:ilvl w:val="0"/>
          <w:numId w:val="28"/>
        </w:numPr>
      </w:pPr>
      <w:r w:rsidRPr="002A52A4">
        <w:rPr>
          <w:i/>
        </w:rPr>
        <w:t xml:space="preserve">Capa Transporte, </w:t>
      </w:r>
      <w:r w:rsidRPr="002A52A4">
        <w:t>el cual se utiliza para establecer las conexiones y gestionar</w:t>
      </w:r>
      <w:r w:rsidR="00015B68" w:rsidRPr="002A52A4">
        <w:t xml:space="preserve"> </w:t>
      </w:r>
      <w:r w:rsidRPr="002A52A4">
        <w:t>los detalles de la comunicación de bajo nivel. La especificación define la conexión del protocolo RMI, que se basa en dos protocolos: Serialización de Objetos Java y HTTP.</w:t>
      </w:r>
    </w:p>
    <w:p w14:paraId="73FD7B8F" w14:textId="77777777" w:rsidR="00400148" w:rsidRPr="002A52A4" w:rsidRDefault="00400148" w:rsidP="00400148">
      <w:pPr>
        <w:ind w:left="360" w:firstLine="0"/>
      </w:pPr>
    </w:p>
    <w:p w14:paraId="049211B8" w14:textId="077C0E8C" w:rsidR="005627FC" w:rsidRPr="002A52A4" w:rsidRDefault="005627FC" w:rsidP="005627FC">
      <w:r w:rsidRPr="002A52A4">
        <w:lastRenderedPageBreak/>
        <w:t>Aunque Java es uno de los lenguajes de programación más populares, no define la especificación DRTSJ, aún no se ha difundido, aunque existe un primer borrador</w:t>
      </w:r>
      <w:sdt>
        <w:sdtPr>
          <w:id w:val="-42145381"/>
          <w:citation/>
        </w:sdtPr>
        <w:sdtContent>
          <w:r w:rsidRPr="002A52A4">
            <w:fldChar w:fldCharType="begin"/>
          </w:r>
          <w:r w:rsidRPr="002A52A4">
            <w:instrText xml:space="preserve"> CITATION Sun12 \l 3082 </w:instrText>
          </w:r>
          <w:r w:rsidRPr="002A52A4">
            <w:fldChar w:fldCharType="separate"/>
          </w:r>
          <w:r w:rsidR="00F13CDA" w:rsidRPr="002A52A4">
            <w:rPr>
              <w:noProof/>
            </w:rPr>
            <w:t xml:space="preserve"> (Sun Microsystems, 2012)</w:t>
          </w:r>
          <w:r w:rsidRPr="002A52A4">
            <w:fldChar w:fldCharType="end"/>
          </w:r>
        </w:sdtContent>
      </w:sdt>
      <w:r w:rsidR="001124B3" w:rsidRPr="002A52A4">
        <w:t xml:space="preserve"> y en el sitio Web del grupo de trabajo</w:t>
      </w:r>
      <w:sdt>
        <w:sdtPr>
          <w:id w:val="-31806527"/>
          <w:citation/>
        </w:sdtPr>
        <w:sdtContent>
          <w:r w:rsidR="001124B3" w:rsidRPr="002A52A4">
            <w:fldChar w:fldCharType="begin"/>
          </w:r>
          <w:r w:rsidR="001124B3" w:rsidRPr="002A52A4">
            <w:instrText xml:space="preserve"> CITATION Sun00 \l 3082 </w:instrText>
          </w:r>
          <w:r w:rsidR="001124B3" w:rsidRPr="002A52A4">
            <w:fldChar w:fldCharType="separate"/>
          </w:r>
          <w:r w:rsidR="00F13CDA" w:rsidRPr="002A52A4">
            <w:rPr>
              <w:noProof/>
            </w:rPr>
            <w:t xml:space="preserve"> (Sun Microsystems, 2000)</w:t>
          </w:r>
          <w:r w:rsidR="001124B3" w:rsidRPr="002A52A4">
            <w:fldChar w:fldCharType="end"/>
          </w:r>
        </w:sdtContent>
      </w:sdt>
      <w:r w:rsidR="001124B3" w:rsidRPr="002A52A4">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2A52A4">
            <w:fldChar w:fldCharType="begin"/>
          </w:r>
          <w:r w:rsidR="001124B3" w:rsidRPr="002A52A4">
            <w:instrText xml:space="preserve"> CITATION Tej07 \l 3082 </w:instrText>
          </w:r>
          <w:r w:rsidR="001124B3" w:rsidRPr="002A52A4">
            <w:fldChar w:fldCharType="separate"/>
          </w:r>
          <w:r w:rsidR="00F13CDA" w:rsidRPr="002A52A4">
            <w:rPr>
              <w:noProof/>
            </w:rPr>
            <w:t xml:space="preserve"> (Tejera, Alonso, &amp; de Miguel, 2007)</w:t>
          </w:r>
          <w:r w:rsidR="001124B3" w:rsidRPr="002A52A4">
            <w:fldChar w:fldCharType="end"/>
          </w:r>
        </w:sdtContent>
      </w:sdt>
      <w:r w:rsidR="00FF4DE2" w:rsidRPr="002A52A4">
        <w:t xml:space="preserve"> </w:t>
      </w:r>
      <w:sdt>
        <w:sdtPr>
          <w:id w:val="1287315583"/>
          <w:citation/>
        </w:sdtPr>
        <w:sdtContent>
          <w:r w:rsidR="00FF4DE2" w:rsidRPr="002A52A4">
            <w:fldChar w:fldCharType="begin"/>
          </w:r>
          <w:r w:rsidR="00FF4DE2" w:rsidRPr="002A52A4">
            <w:instrText xml:space="preserve">CITATION Gar10 \l 3082 </w:instrText>
          </w:r>
          <w:r w:rsidR="00FF4DE2" w:rsidRPr="002A52A4">
            <w:fldChar w:fldCharType="separate"/>
          </w:r>
          <w:r w:rsidR="00F13CDA" w:rsidRPr="002A52A4">
            <w:rPr>
              <w:noProof/>
            </w:rPr>
            <w:t>(Basanta-Val, García-Valls, &amp; Estévez-Ayres, 2010)</w:t>
          </w:r>
          <w:r w:rsidR="00FF4DE2" w:rsidRPr="002A52A4">
            <w:fldChar w:fldCharType="end"/>
          </w:r>
        </w:sdtContent>
      </w:sdt>
      <w:r w:rsidR="00FF4DE2" w:rsidRPr="002A52A4">
        <w:t>.</w:t>
      </w:r>
    </w:p>
    <w:p w14:paraId="75097936" w14:textId="7432398D" w:rsidR="00FF4DE2" w:rsidRPr="000626EA" w:rsidRDefault="00FF4DE2" w:rsidP="00FF4DE2">
      <w:pPr>
        <w:pStyle w:val="Ttulo3"/>
        <w:rPr>
          <w:lang w:val="en-GB"/>
        </w:rPr>
      </w:pPr>
      <w:bookmarkStart w:id="32" w:name="_Toc421180703"/>
      <w:r w:rsidRPr="000626EA">
        <w:rPr>
          <w:lang w:val="en-GB"/>
        </w:rPr>
        <w:t>The Data Distribution Service for Real-Time Systems</w:t>
      </w:r>
      <w:bookmarkEnd w:id="32"/>
    </w:p>
    <w:p w14:paraId="5C26F88E" w14:textId="7B35EAA4" w:rsidR="00AC7C7F" w:rsidRPr="002A52A4" w:rsidRDefault="00FF4DE2" w:rsidP="00FF4DE2">
      <w:r w:rsidRPr="002A52A4">
        <w:t xml:space="preserve">La </w:t>
      </w:r>
      <w:r w:rsidR="00AC7C7F" w:rsidRPr="002A52A4">
        <w:t>difusión</w:t>
      </w:r>
      <w:r w:rsidRPr="002A52A4">
        <w:t xml:space="preserve"> asincrónica de la información ha sido un requisito común para varias aplicaciones distribuidas</w:t>
      </w:r>
      <w:r w:rsidR="00AC7C7F" w:rsidRPr="002A52A4">
        <w:t>, tales como sistemas de control, sensores de redes y los sistemas de automatización industrial. El DDS</w:t>
      </w:r>
      <w:sdt>
        <w:sdtPr>
          <w:id w:val="1125976001"/>
          <w:citation/>
        </w:sdtPr>
        <w:sdtContent>
          <w:r w:rsidR="00AC7C7F" w:rsidRPr="002A52A4">
            <w:fldChar w:fldCharType="begin"/>
          </w:r>
          <w:r w:rsidR="00AC7C7F" w:rsidRPr="002A52A4">
            <w:instrText xml:space="preserve"> CITATION OMG07 \l 3082 </w:instrText>
          </w:r>
          <w:r w:rsidR="00AC7C7F" w:rsidRPr="002A52A4">
            <w:fldChar w:fldCharType="separate"/>
          </w:r>
          <w:r w:rsidR="00F13CDA" w:rsidRPr="002A52A4">
            <w:rPr>
              <w:noProof/>
            </w:rPr>
            <w:t xml:space="preserve"> (OMG, Data Distribution Service for Real-Time Systems. v1.2., 2007)</w:t>
          </w:r>
          <w:r w:rsidR="00AC7C7F" w:rsidRPr="002A52A4">
            <w:fldChar w:fldCharType="end"/>
          </w:r>
        </w:sdtContent>
      </w:sdt>
      <w:r w:rsidR="00AC7C7F" w:rsidRPr="002A52A4">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2A52A4">
        <w:t xml:space="preserve"> En una arquitectura data-centric se debe formalmente definir el tipo de datos que se comparte en la periferia del sistema, y luego la información se intercambia de forma anónima</w:t>
      </w:r>
      <w:r w:rsidR="00C4558C" w:rsidRPr="002A52A4">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2A52A4" w:rsidRDefault="00C4558C" w:rsidP="00FF4DE2">
      <w:r w:rsidRPr="002A52A4">
        <w:t>Al igual que con la mayoría de los estándares se define dentro de la OMG, el DDS soporta multilenguaje y multiplataforma mediante el uso del lenguaje IDL</w:t>
      </w:r>
      <w:sdt>
        <w:sdtPr>
          <w:id w:val="-307554464"/>
          <w:citation/>
        </w:sdtPr>
        <w:sdtContent>
          <w:r w:rsidRPr="002A52A4">
            <w:fldChar w:fldCharType="begin"/>
          </w:r>
          <w:r w:rsidRPr="002A52A4">
            <w:instrText xml:space="preserve"> CITATION OMG11 \l 3082 </w:instrText>
          </w:r>
          <w:r w:rsidRPr="002A52A4">
            <w:fldChar w:fldCharType="separate"/>
          </w:r>
          <w:r w:rsidR="00F13CDA" w:rsidRPr="002A52A4">
            <w:rPr>
              <w:noProof/>
            </w:rPr>
            <w:t xml:space="preserve"> (OMG, Corba Core Specification. v3.2., 2011)</w:t>
          </w:r>
          <w:r w:rsidRPr="002A52A4">
            <w:fldChar w:fldCharType="end"/>
          </w:r>
        </w:sdtContent>
      </w:sdt>
      <w:r w:rsidR="007F0B96" w:rsidRPr="002A52A4">
        <w:t xml:space="preserve"> para definir tipos de datos compartidos y el DDSI</w:t>
      </w:r>
      <w:r w:rsidR="007F0B96" w:rsidRPr="002A52A4">
        <w:rPr>
          <w:rStyle w:val="Refdenotaalpie"/>
        </w:rPr>
        <w:footnoteReference w:id="13"/>
      </w:r>
      <w:sdt>
        <w:sdtPr>
          <w:id w:val="967714874"/>
          <w:citation/>
        </w:sdtPr>
        <w:sdtContent>
          <w:r w:rsidR="007F0B96" w:rsidRPr="002A52A4">
            <w:fldChar w:fldCharType="begin"/>
          </w:r>
          <w:r w:rsidR="007F0B96" w:rsidRPr="002A52A4">
            <w:instrText xml:space="preserve"> CITATION OMG09 \l 3082 </w:instrText>
          </w:r>
          <w:r w:rsidR="007F0B96" w:rsidRPr="002A52A4">
            <w:fldChar w:fldCharType="separate"/>
          </w:r>
          <w:r w:rsidR="00F13CDA" w:rsidRPr="002A52A4">
            <w:rPr>
              <w:noProof/>
            </w:rPr>
            <w:t xml:space="preserve"> (OMG, 2009)</w:t>
          </w:r>
          <w:r w:rsidR="007F0B96" w:rsidRPr="002A52A4">
            <w:fldChar w:fldCharType="end"/>
          </w:r>
        </w:sdtContent>
      </w:sdt>
      <w:r w:rsidR="007F0B96" w:rsidRPr="002A52A4">
        <w:t xml:space="preserve"> para interoperar entre diferentes implementaciones, respectivamente. Más allá de esto, la OMG </w:t>
      </w:r>
      <w:r w:rsidR="007F0B96" w:rsidRPr="002A52A4">
        <w:lastRenderedPageBreak/>
        <w:t>tiene publicado el Extensible and Dynamic Topic Types specification</w:t>
      </w:r>
      <w:sdt>
        <w:sdtPr>
          <w:id w:val="-1340694658"/>
          <w:citation/>
        </w:sdtPr>
        <w:sdtContent>
          <w:r w:rsidR="00160B03" w:rsidRPr="002A52A4">
            <w:fldChar w:fldCharType="begin"/>
          </w:r>
          <w:r w:rsidR="00160B03" w:rsidRPr="002A52A4">
            <w:instrText xml:space="preserve"> CITATION OMG12 \l 3082 </w:instrText>
          </w:r>
          <w:r w:rsidR="00160B03" w:rsidRPr="002A52A4">
            <w:fldChar w:fldCharType="separate"/>
          </w:r>
          <w:r w:rsidR="00F13CDA" w:rsidRPr="002A52A4">
            <w:rPr>
              <w:noProof/>
            </w:rPr>
            <w:t xml:space="preserve"> (OMG, 2012)</w:t>
          </w:r>
          <w:r w:rsidR="00160B03" w:rsidRPr="002A52A4">
            <w:fldChar w:fldCharType="end"/>
          </w:r>
        </w:sdtContent>
      </w:sdt>
      <w:r w:rsidR="00160B03" w:rsidRPr="002A52A4">
        <w:t>, que proporciona apoyo a los sistemas distribuidos extensibles y evolutivos utilizando DDS. Esta especificación</w:t>
      </w:r>
      <w:r w:rsidR="007F0B96" w:rsidRPr="002A52A4">
        <w:t xml:space="preserve"> </w:t>
      </w:r>
      <w:r w:rsidR="00160B03" w:rsidRPr="002A52A4">
        <w:t xml:space="preserve">permite a los tipos de datos ser </w:t>
      </w:r>
      <w:r w:rsidR="008203B2" w:rsidRPr="002A52A4">
        <w:t xml:space="preserve">definidos </w:t>
      </w:r>
      <w:r w:rsidR="00160B03" w:rsidRPr="002A52A4">
        <w:t>dinámic</w:t>
      </w:r>
      <w:r w:rsidR="008203B2" w:rsidRPr="002A52A4">
        <w:t>amente</w:t>
      </w:r>
      <w:r w:rsidR="00160B03" w:rsidRPr="002A52A4">
        <w:t>, es decir pued</w:t>
      </w:r>
      <w:r w:rsidR="008203B2" w:rsidRPr="002A52A4">
        <w:t xml:space="preserve">en ser utilizados sin </w:t>
      </w:r>
      <w:r w:rsidR="00160B03" w:rsidRPr="002A52A4">
        <w:t xml:space="preserve">compilación, </w:t>
      </w:r>
      <w:r w:rsidR="008203B2" w:rsidRPr="002A52A4">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2A52A4">
        <w:rPr>
          <w:rStyle w:val="Refdenotaalpie"/>
        </w:rPr>
        <w:footnoteReference w:id="14"/>
      </w:r>
      <w:r w:rsidR="008203B2" w:rsidRPr="002A52A4">
        <w:t xml:space="preserve"> </w:t>
      </w:r>
      <w:r w:rsidR="004B2614" w:rsidRPr="002A52A4">
        <w:t>para la gestión de los tipos de datos en tiempo de ejecución.</w:t>
      </w:r>
    </w:p>
    <w:p w14:paraId="70CA0C6B" w14:textId="77777777" w:rsidR="004B2614" w:rsidRPr="002A52A4" w:rsidRDefault="004B2614" w:rsidP="00FF4DE2">
      <w:r w:rsidRPr="002A52A4">
        <w:t>El modelo conceptual DDS se basa en la abstracción de un tipo de datos globales, donde el Publicador y el Suscriptor escriben (producir)</w:t>
      </w:r>
      <w:r w:rsidR="008203B2" w:rsidRPr="002A52A4">
        <w:t xml:space="preserve">  </w:t>
      </w:r>
      <w:r w:rsidRPr="002A52A4">
        <w:t>y leen (consumir) datos, respectivamente; lo que lleva al middleware centralizado a la obtención de datos de forma independiente de su origen.</w:t>
      </w:r>
    </w:p>
    <w:p w14:paraId="122C452E" w14:textId="77777777" w:rsidR="00820BE6" w:rsidRPr="002A52A4" w:rsidRDefault="004B2614" w:rsidP="00FF4DE2">
      <w:r w:rsidRPr="002A52A4">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2A52A4">
        <w:rPr>
          <w:rStyle w:val="Refdenotaalpie"/>
        </w:rPr>
        <w:footnoteReference w:id="15"/>
      </w:r>
      <w:r w:rsidRPr="002A52A4">
        <w:t>. Del mismo modo, las aplicaciones que necesiten recibir información</w:t>
      </w:r>
      <w:r w:rsidR="00C356E6" w:rsidRPr="002A52A4">
        <w:t xml:space="preserve"> pueden utilizar la entidad DR</w:t>
      </w:r>
      <w:r w:rsidR="00C356E6" w:rsidRPr="002A52A4">
        <w:rPr>
          <w:rStyle w:val="Refdenotaalpie"/>
        </w:rPr>
        <w:footnoteReference w:id="16"/>
      </w:r>
      <w:r w:rsidRPr="002A52A4">
        <w:t xml:space="preserve"> </w:t>
      </w:r>
      <w:r w:rsidR="00C356E6" w:rsidRPr="002A52A4">
        <w:t>para solicitar datos particulares. Las entidades Publicadoras y Suscriptoras son contenedoras de los DW y DR, respectivamente, los cuales comparten los parámetros de QoS</w:t>
      </w:r>
      <w:r w:rsidR="00C356E6" w:rsidRPr="002A52A4">
        <w:rPr>
          <w:rStyle w:val="Refdenotaalpie"/>
        </w:rPr>
        <w:footnoteReference w:id="17"/>
      </w:r>
      <w:r w:rsidR="00C356E6" w:rsidRPr="002A52A4">
        <w:t xml:space="preserve"> comunes. Del mismo modo, estas entidades se agrupan en un Dominio. Solo las entidades que pertenecen al mismo dominio pueden comunicarse.</w:t>
      </w:r>
      <w:r w:rsidR="00820BE6" w:rsidRPr="002A52A4">
        <w:t xml:space="preserve"> En capas superiores, todos</w:t>
      </w:r>
      <w:r w:rsidR="00C356E6" w:rsidRPr="002A52A4">
        <w:t xml:space="preserve"> </w:t>
      </w:r>
      <w:r w:rsidR="00820BE6" w:rsidRPr="002A52A4">
        <w:t>las entidades participantes contienen todos los DW y DR, Publicador y Suscriptor que compartan un QoS común en el Dominio correspondiente.</w:t>
      </w:r>
    </w:p>
    <w:p w14:paraId="6D004B2A" w14:textId="77777777" w:rsidR="00991199" w:rsidRPr="002A52A4" w:rsidRDefault="00820BE6" w:rsidP="00FF4DE2">
      <w:r w:rsidRPr="002A52A4">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2A52A4">
        <w:t xml:space="preserve">Dentro de la definición de un tema, uno o más elementos pueden ser designados como una </w:t>
      </w:r>
      <w:r w:rsidR="0089480E" w:rsidRPr="002A52A4">
        <w:rPr>
          <w:i/>
        </w:rPr>
        <w:t>llave.</w:t>
      </w:r>
      <w:r w:rsidR="00A142F8" w:rsidRPr="002A52A4">
        <w:rPr>
          <w:i/>
        </w:rPr>
        <w:t xml:space="preserve"> </w:t>
      </w:r>
      <w:r w:rsidR="00A142F8" w:rsidRPr="002A52A4">
        <w:t xml:space="preserve">Esta entidad permite la existencia de múltiples instancias del mismo tema, permitiendo así que los DR diferencien </w:t>
      </w:r>
      <w:r w:rsidR="00943F67" w:rsidRPr="002A52A4">
        <w:t>la fuente d</w:t>
      </w:r>
      <w:r w:rsidR="00A142F8" w:rsidRPr="002A52A4">
        <w:t>e origen</w:t>
      </w:r>
      <w:r w:rsidR="00943F67" w:rsidRPr="002A52A4">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2A52A4" w:rsidRDefault="00991199" w:rsidP="00991199">
      <w:pPr>
        <w:keepNext/>
        <w:ind w:firstLine="0"/>
      </w:pPr>
      <w:r w:rsidRPr="002A52A4">
        <w:rPr>
          <w:noProof/>
          <w:lang w:eastAsia="es-EC"/>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E1E8BB4" w:rsidR="00991199" w:rsidRPr="002A52A4" w:rsidRDefault="00991199" w:rsidP="00991199">
      <w:pPr>
        <w:pStyle w:val="Descripcin"/>
        <w:rPr>
          <w:i w:val="0"/>
          <w:color w:val="auto"/>
          <w:szCs w:val="24"/>
        </w:rPr>
      </w:pPr>
      <w:bookmarkStart w:id="33" w:name="_Toc414359321"/>
      <w:bookmarkStart w:id="34" w:name="_Toc421177655"/>
      <w:bookmarkStart w:id="35" w:name="_Toc421180779"/>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6</w:t>
      </w:r>
      <w:r w:rsidR="000A7D12" w:rsidRPr="002A52A4">
        <w:rPr>
          <w:color w:val="auto"/>
          <w:szCs w:val="24"/>
        </w:rPr>
        <w:fldChar w:fldCharType="end"/>
      </w:r>
      <w:r w:rsidRPr="002A52A4">
        <w:rPr>
          <w:color w:val="auto"/>
          <w:szCs w:val="24"/>
        </w:rPr>
        <w:t xml:space="preserve">. </w:t>
      </w:r>
      <w:r w:rsidRPr="002A52A4">
        <w:rPr>
          <w:i w:val="0"/>
          <w:color w:val="auto"/>
          <w:szCs w:val="24"/>
        </w:rPr>
        <w:t>Sistema Distribuido que consta de tres participantes en un solo Dominio</w:t>
      </w:r>
      <w:bookmarkEnd w:id="33"/>
      <w:bookmarkEnd w:id="34"/>
      <w:bookmarkEnd w:id="35"/>
    </w:p>
    <w:p w14:paraId="2E05CFC5" w14:textId="40C5F6AB" w:rsidR="00991199" w:rsidRPr="002A52A4" w:rsidRDefault="00943F67" w:rsidP="00991199">
      <w:pPr>
        <w:ind w:firstLine="0"/>
      </w:pPr>
      <w:r w:rsidRPr="002A52A4">
        <w:t xml:space="preserve"> </w:t>
      </w:r>
    </w:p>
    <w:p w14:paraId="00C148FE" w14:textId="5C67E7C3" w:rsidR="00991199" w:rsidRPr="002A52A4" w:rsidRDefault="00943F67" w:rsidP="00991199">
      <w:r w:rsidRPr="002A52A4">
        <w:t xml:space="preserve">Ambos tópicos tienen </w:t>
      </w:r>
      <w:r w:rsidR="00991199" w:rsidRPr="002A52A4">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2A52A4" w:rsidRDefault="00991199" w:rsidP="00991199">
      <w:r w:rsidRPr="002A52A4">
        <w:t xml:space="preserve">Los Publicadores y Suscriptores no están obligados a comunicarse directamente entre sí, </w:t>
      </w:r>
      <w:r w:rsidR="00CE712B" w:rsidRPr="002A52A4">
        <w:t>pero están relacionados de forma flexible en función de lo siguiente:</w:t>
      </w:r>
    </w:p>
    <w:p w14:paraId="518512D0" w14:textId="14136972" w:rsidR="00CE712B" w:rsidRPr="002A52A4" w:rsidRDefault="00CE712B" w:rsidP="00205224">
      <w:pPr>
        <w:pStyle w:val="Prrafodelista"/>
        <w:numPr>
          <w:ilvl w:val="0"/>
          <w:numId w:val="29"/>
        </w:numPr>
      </w:pPr>
      <w:r w:rsidRPr="002A52A4">
        <w:rPr>
          <w:i/>
        </w:rPr>
        <w:lastRenderedPageBreak/>
        <w:t>Time,</w:t>
      </w:r>
      <w:r w:rsidRPr="002A52A4">
        <w:t xml:space="preserve"> los datos pueden ser almacenados y recuperados después, por ejemplo, cuando un nuevo Suscriptor se une al sistema distribuido y requiere información sobre el anterior estado del sistema.</w:t>
      </w:r>
    </w:p>
    <w:p w14:paraId="4E9DBAC8" w14:textId="7A0C1412" w:rsidR="00CE712B" w:rsidRPr="002A52A4" w:rsidRDefault="00CE712B" w:rsidP="00205224">
      <w:pPr>
        <w:pStyle w:val="Prrafodelista"/>
        <w:numPr>
          <w:ilvl w:val="0"/>
          <w:numId w:val="29"/>
        </w:numPr>
      </w:pPr>
      <w:r w:rsidRPr="002A52A4">
        <w:rPr>
          <w:i/>
        </w:rPr>
        <w:t>Space,</w:t>
      </w:r>
      <w:r w:rsidRPr="002A52A4">
        <w:t xml:space="preserve"> porque para los Publicadores de datos no es necesario saber acerca de cada receptor individual, mie</w:t>
      </w:r>
      <w:r w:rsidR="005127AC" w:rsidRPr="002A52A4">
        <w:t xml:space="preserve">ntras que los Suscriptores no necesitan </w:t>
      </w:r>
      <w:r w:rsidRPr="002A52A4">
        <w:t xml:space="preserve">conocer </w:t>
      </w:r>
      <w:r w:rsidR="005127AC" w:rsidRPr="002A52A4">
        <w:t>la fuente de</w:t>
      </w:r>
      <w:r w:rsidRPr="002A52A4">
        <w:t xml:space="preserve"> origen de </w:t>
      </w:r>
      <w:r w:rsidR="005127AC" w:rsidRPr="002A52A4">
        <w:t xml:space="preserve">los datos, los Publicadores y Suscriptores no se conocen entre sí. </w:t>
      </w:r>
    </w:p>
    <w:p w14:paraId="3C6AF817" w14:textId="65F9DAA2" w:rsidR="005127AC" w:rsidRPr="002A52A4" w:rsidRDefault="005127AC" w:rsidP="005127AC">
      <w:r w:rsidRPr="002A52A4">
        <w:t xml:space="preserve">Como se mencionó anteriormente, el desarrollo de sistemas distribuidos con DDS </w:t>
      </w:r>
      <w:r w:rsidR="001F2CA6" w:rsidRPr="002A52A4">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2A52A4">
        <w:rPr>
          <w:rStyle w:val="Refdenotaalpie"/>
        </w:rPr>
        <w:footnoteReference w:id="18"/>
      </w:r>
      <w:sdt>
        <w:sdtPr>
          <w:id w:val="-546841929"/>
          <w:citation/>
        </w:sdtPr>
        <w:sdtContent>
          <w:r w:rsidR="001F2CA6" w:rsidRPr="002A52A4">
            <w:fldChar w:fldCharType="begin"/>
          </w:r>
          <w:r w:rsidR="001F2CA6" w:rsidRPr="002A52A4">
            <w:instrText xml:space="preserve"> CITATION OMG09 \l 3082 </w:instrText>
          </w:r>
          <w:r w:rsidR="001F2CA6" w:rsidRPr="002A52A4">
            <w:fldChar w:fldCharType="separate"/>
          </w:r>
          <w:r w:rsidR="00F13CDA" w:rsidRPr="002A52A4">
            <w:rPr>
              <w:noProof/>
            </w:rPr>
            <w:t xml:space="preserve"> (OMG, 2009)</w:t>
          </w:r>
          <w:r w:rsidR="001F2CA6" w:rsidRPr="002A52A4">
            <w:fldChar w:fldCharType="end"/>
          </w:r>
        </w:sdtContent>
      </w:sdt>
      <w:r w:rsidR="001F2CA6" w:rsidRPr="002A52A4">
        <w:t xml:space="preserve"> en tiempo real  del Publicador-Suscriptor, junto con la Representación de Datos Común o CDR</w:t>
      </w:r>
      <w:r w:rsidR="00A44636" w:rsidRPr="002A52A4">
        <w:t>, el cual se define en CORBA</w:t>
      </w:r>
      <w:sdt>
        <w:sdtPr>
          <w:id w:val="-488093421"/>
          <w:citation/>
        </w:sdtPr>
        <w:sdtContent>
          <w:r w:rsidR="00A44636" w:rsidRPr="002A52A4">
            <w:fldChar w:fldCharType="begin"/>
          </w:r>
          <w:r w:rsidR="00A44636" w:rsidRPr="002A52A4">
            <w:instrText xml:space="preserve"> CITATION OMG11 \l 3082 </w:instrText>
          </w:r>
          <w:r w:rsidR="00A44636" w:rsidRPr="002A52A4">
            <w:fldChar w:fldCharType="separate"/>
          </w:r>
          <w:r w:rsidR="00F13CDA" w:rsidRPr="002A52A4">
            <w:rPr>
              <w:noProof/>
            </w:rPr>
            <w:t xml:space="preserve"> (OMG, Corba Core Specification. v3.2., 2011)</w:t>
          </w:r>
          <w:r w:rsidR="00A44636" w:rsidRPr="002A52A4">
            <w:fldChar w:fldCharType="end"/>
          </w:r>
        </w:sdtContent>
      </w:sdt>
      <w:r w:rsidR="00A44636" w:rsidRPr="002A52A4">
        <w:t>. Aunque esta especificación se centra en las redes IP, ningún otro protocolo de red en tiempo real puede ser usado.</w:t>
      </w:r>
      <w:r w:rsidR="00400148" w:rsidRPr="002A52A4">
        <w:t xml:space="preserve"> Por último, aunque DDS ha sido diseñado para ser escalable, eficiente y predecible, pocos investigadores han evaluado sus capacidades en tiempo real</w:t>
      </w:r>
      <w:sdt>
        <w:sdtPr>
          <w:id w:val="313995496"/>
          <w:citation/>
        </w:sdtPr>
        <w:sdtContent>
          <w:r w:rsidR="00E5003B" w:rsidRPr="002A52A4">
            <w:fldChar w:fldCharType="begin"/>
          </w:r>
          <w:r w:rsidR="00E5003B" w:rsidRPr="002A52A4">
            <w:instrText xml:space="preserve"> CITATION Pér12 \l 3082 </w:instrText>
          </w:r>
          <w:r w:rsidR="00E5003B" w:rsidRPr="002A52A4">
            <w:fldChar w:fldCharType="separate"/>
          </w:r>
          <w:r w:rsidR="00F13CDA" w:rsidRPr="002A52A4">
            <w:rPr>
              <w:noProof/>
            </w:rPr>
            <w:t xml:space="preserve"> (Pérez &amp; Gutiérrez, On the schedulability of a data-centric real-time distribution middleware., 2012)</w:t>
          </w:r>
          <w:r w:rsidR="00E5003B" w:rsidRPr="002A52A4">
            <w:fldChar w:fldCharType="end"/>
          </w:r>
        </w:sdtContent>
      </w:sdt>
      <w:r w:rsidR="00E5003B" w:rsidRPr="002A52A4">
        <w:t>. Sin embargo se considera una tecnología madura y ya se ha desplegado en varios escenarios en tiempo real</w:t>
      </w:r>
      <w:r w:rsidR="003C2954" w:rsidRPr="002A52A4">
        <w:t>, tales como sistemas de Defensa Nacional</w:t>
      </w:r>
      <w:sdt>
        <w:sdtPr>
          <w:id w:val="877510725"/>
          <w:citation/>
        </w:sdtPr>
        <w:sdtContent>
          <w:r w:rsidR="003C2954" w:rsidRPr="002A52A4">
            <w:fldChar w:fldCharType="begin"/>
          </w:r>
          <w:r w:rsidR="003C2954" w:rsidRPr="002A52A4">
            <w:instrText xml:space="preserve"> CITATION Sch08 \l 3082 </w:instrText>
          </w:r>
          <w:r w:rsidR="003C2954" w:rsidRPr="002A52A4">
            <w:fldChar w:fldCharType="separate"/>
          </w:r>
          <w:r w:rsidR="00F13CDA" w:rsidRPr="002A52A4">
            <w:rPr>
              <w:noProof/>
            </w:rPr>
            <w:t xml:space="preserve"> (Schimidt, Corsaro, &amp; Hag, 2008)</w:t>
          </w:r>
          <w:r w:rsidR="003C2954" w:rsidRPr="002A52A4">
            <w:fldChar w:fldCharType="end"/>
          </w:r>
        </w:sdtContent>
      </w:sdt>
      <w:r w:rsidR="003C2954" w:rsidRPr="002A52A4">
        <w:t>, Automatización</w:t>
      </w:r>
      <w:sdt>
        <w:sdtPr>
          <w:id w:val="-780417915"/>
          <w:citation/>
        </w:sdtPr>
        <w:sdtContent>
          <w:r w:rsidR="003C2954" w:rsidRPr="002A52A4">
            <w:fldChar w:fldCharType="begin"/>
          </w:r>
          <w:r w:rsidR="003C2954" w:rsidRPr="002A52A4">
            <w:instrText xml:space="preserve"> CITATION Ryl08 \l 3082 </w:instrText>
          </w:r>
          <w:r w:rsidR="003C2954" w:rsidRPr="002A52A4">
            <w:fldChar w:fldCharType="separate"/>
          </w:r>
          <w:r w:rsidR="00F13CDA" w:rsidRPr="002A52A4">
            <w:rPr>
              <w:noProof/>
            </w:rPr>
            <w:t xml:space="preserve"> (Ryll &amp; Ratchev, 2008)</w:t>
          </w:r>
          <w:r w:rsidR="003C2954" w:rsidRPr="002A52A4">
            <w:fldChar w:fldCharType="end"/>
          </w:r>
        </w:sdtContent>
      </w:sdt>
      <w:r w:rsidR="00AC1F13" w:rsidRPr="002A52A4">
        <w:t>, o Espacio</w:t>
      </w:r>
      <w:sdt>
        <w:sdtPr>
          <w:id w:val="773986133"/>
          <w:citation/>
        </w:sdtPr>
        <w:sdtContent>
          <w:r w:rsidR="00AC1F13" w:rsidRPr="002A52A4">
            <w:fldChar w:fldCharType="begin"/>
          </w:r>
          <w:r w:rsidR="00AC1F13" w:rsidRPr="002A52A4">
            <w:instrText xml:space="preserve"> CITATION Gil12 \l 3082 </w:instrText>
          </w:r>
          <w:r w:rsidR="00AC1F13" w:rsidRPr="002A52A4">
            <w:fldChar w:fldCharType="separate"/>
          </w:r>
          <w:r w:rsidR="00F13CDA" w:rsidRPr="002A52A4">
            <w:rPr>
              <w:noProof/>
            </w:rPr>
            <w:t xml:space="preserve"> (Gillen, y otros, 2012)</w:t>
          </w:r>
          <w:r w:rsidR="00AC1F13" w:rsidRPr="002A52A4">
            <w:fldChar w:fldCharType="end"/>
          </w:r>
        </w:sdtContent>
      </w:sdt>
      <w:r w:rsidR="00AC1F13" w:rsidRPr="002A52A4">
        <w:t>.</w:t>
      </w:r>
      <w:r w:rsidR="00A44636" w:rsidRPr="002A52A4">
        <w:t xml:space="preserve">  </w:t>
      </w:r>
    </w:p>
    <w:p w14:paraId="6AE0140E" w14:textId="08023AEF" w:rsidR="00E67A08" w:rsidRPr="002A52A4" w:rsidRDefault="00F67281" w:rsidP="00E67A08">
      <w:pPr>
        <w:pStyle w:val="Ttulo2"/>
      </w:pPr>
      <w:bookmarkStart w:id="36" w:name="_Toc421180704"/>
      <w:r w:rsidRPr="002A52A4">
        <w:t>COMPARACIÓN ENTRE LAS DIFERENTES TECNOLOGÍAS DE MIDDLEWARES DE COMUNICACIÓN DE TIEMPO REAL.</w:t>
      </w:r>
      <w:bookmarkEnd w:id="36"/>
    </w:p>
    <w:p w14:paraId="1F367A7B" w14:textId="77777777" w:rsidR="00C43656" w:rsidRPr="002A52A4" w:rsidRDefault="00F67281" w:rsidP="00F67281">
      <w:r w:rsidRPr="002A52A4">
        <w:t xml:space="preserve">Después de analizar los diferentes estándares de distribución orientadas al desarrollo de aplicaciones en tiempo real, se halla las semejanzas y diferencias entre estas tecnologías, así </w:t>
      </w:r>
      <w:r w:rsidRPr="002A52A4">
        <w:lastRenderedPageBreak/>
        <w:t>como evaluar</w:t>
      </w:r>
      <w:r w:rsidR="00C43656" w:rsidRPr="002A52A4">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2A52A4" w:rsidRDefault="00C43656" w:rsidP="00205224">
      <w:pPr>
        <w:pStyle w:val="Prrafodelista"/>
        <w:numPr>
          <w:ilvl w:val="0"/>
          <w:numId w:val="30"/>
        </w:numPr>
      </w:pPr>
      <w:r w:rsidRPr="002A52A4">
        <w:rPr>
          <w:i/>
        </w:rPr>
        <w:t>El soporte para la planificación en procesadores y redes,</w:t>
      </w:r>
      <w:r w:rsidRPr="002A52A4">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2A52A4" w:rsidRDefault="00352B7E" w:rsidP="00205224">
      <w:pPr>
        <w:pStyle w:val="Prrafodelista"/>
        <w:numPr>
          <w:ilvl w:val="0"/>
          <w:numId w:val="30"/>
        </w:numPr>
      </w:pPr>
      <w:r w:rsidRPr="002A52A4">
        <w:rPr>
          <w:i/>
        </w:rPr>
        <w:t>Control de parámetros de planificación,</w:t>
      </w:r>
      <w:r w:rsidRPr="002A52A4">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2A52A4" w:rsidRDefault="00352B7E" w:rsidP="00205224">
      <w:pPr>
        <w:pStyle w:val="Prrafodelista"/>
        <w:numPr>
          <w:ilvl w:val="0"/>
          <w:numId w:val="30"/>
        </w:numPr>
      </w:pPr>
      <w:r w:rsidRPr="002A52A4">
        <w:rPr>
          <w:i/>
        </w:rPr>
        <w:t>Gestión de Hilos o Patrones de concurrencia,</w:t>
      </w:r>
      <w:r w:rsidRPr="002A52A4">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2A52A4" w:rsidRDefault="00352B7E" w:rsidP="00205224">
      <w:pPr>
        <w:pStyle w:val="Prrafodelista"/>
        <w:numPr>
          <w:ilvl w:val="0"/>
          <w:numId w:val="30"/>
        </w:numPr>
      </w:pPr>
      <w:r w:rsidRPr="002A52A4">
        <w:rPr>
          <w:i/>
        </w:rPr>
        <w:t>El acceso controlado a recursos compartidos,</w:t>
      </w:r>
      <w:r w:rsidRPr="002A52A4">
        <w:t xml:space="preserve"> esto puede lograr a través de la aplicación de protocolos de sincronización.</w:t>
      </w:r>
    </w:p>
    <w:p w14:paraId="68A9B05D" w14:textId="3BC8CB76" w:rsidR="00C168E2" w:rsidRPr="002A52A4" w:rsidRDefault="00C168E2" w:rsidP="00C168E2">
      <w:r w:rsidRPr="002A52A4">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Pr="002A52A4" w:rsidRDefault="007E0D96" w:rsidP="007E0D96">
      <w:pPr>
        <w:pStyle w:val="Ttulo3"/>
      </w:pPr>
      <w:bookmarkStart w:id="37" w:name="_Toc421180705"/>
      <w:r w:rsidRPr="002A52A4">
        <w:t>Gestión de los recursos del procesador</w:t>
      </w:r>
      <w:bookmarkEnd w:id="37"/>
    </w:p>
    <w:p w14:paraId="59AB23A6" w14:textId="77777777" w:rsidR="000D7470" w:rsidRPr="002A52A4" w:rsidRDefault="007E0D96" w:rsidP="007E0D96">
      <w:r w:rsidRPr="002A52A4">
        <w:t>El comportamiento temporal de middleware de distribución está fuertemente determinado por las políticas de planificación y los patrones de concurrencia</w:t>
      </w:r>
      <w:sdt>
        <w:sdtPr>
          <w:id w:val="2110768540"/>
          <w:citation/>
        </w:sdtPr>
        <w:sdtContent>
          <w:r w:rsidRPr="002A52A4">
            <w:fldChar w:fldCharType="begin"/>
          </w:r>
          <w:r w:rsidRPr="002A52A4">
            <w:instrText xml:space="preserve"> CITATION Pér08 \l 3082 </w:instrText>
          </w:r>
          <w:r w:rsidRPr="002A52A4">
            <w:fldChar w:fldCharType="separate"/>
          </w:r>
          <w:r w:rsidR="00F13CDA" w:rsidRPr="002A52A4">
            <w:rPr>
              <w:noProof/>
            </w:rPr>
            <w:t xml:space="preserve"> (Pérez H. , </w:t>
          </w:r>
          <w:r w:rsidR="00F13CDA" w:rsidRPr="002A52A4">
            <w:rPr>
              <w:noProof/>
            </w:rPr>
            <w:lastRenderedPageBreak/>
            <w:t>Gutiérrez, Sangorrín, &amp; Harbour, 2008)</w:t>
          </w:r>
          <w:r w:rsidRPr="002A52A4">
            <w:fldChar w:fldCharType="end"/>
          </w:r>
        </w:sdtContent>
      </w:sdt>
      <w:r w:rsidR="000D7470" w:rsidRPr="002A52A4">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2A52A4" w:rsidRDefault="000D7470" w:rsidP="007E0D96">
      <w:r w:rsidRPr="002A52A4">
        <w:t>Primeramente es posible que los planificadores estén soportados directamente en el sistema operativo. Sin embargo mientras estos estándares de distribución tienen por objetivo el desarrollo de sistemas de tiempo real</w:t>
      </w:r>
      <w:r w:rsidR="00CB27EC" w:rsidRPr="002A52A4">
        <w:t xml:space="preserve">, sería conveniente incluir las operaciones en sus APIs para establecer políticas de planificación específicas y sus correspondientes parámetros de planificación </w:t>
      </w:r>
      <w:r w:rsidR="00841FBC" w:rsidRPr="002A52A4">
        <w:t xml:space="preserve">de los hilos del middleware. </w:t>
      </w:r>
    </w:p>
    <w:p w14:paraId="24457A75" w14:textId="63BE91F8" w:rsidR="007E0D96" w:rsidRPr="002A52A4" w:rsidRDefault="00841FBC" w:rsidP="007E0D96">
      <w:r w:rsidRPr="002A52A4">
        <w:t>Ambas especificaciones Ada y RT-CORBA dan soporte a diferentes políticas de planificación, incluyendo las políticas FPS</w:t>
      </w:r>
      <w:r w:rsidRPr="002A52A4">
        <w:rPr>
          <w:rStyle w:val="Refdenotaalpie"/>
        </w:rPr>
        <w:footnoteReference w:id="19"/>
      </w:r>
      <w:r w:rsidR="00257922" w:rsidRPr="002A52A4">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2A52A4">
        <w:t xml:space="preserve">rales ninguno es apropiado para construir hilos en el procesador: parámetro </w:t>
      </w:r>
      <w:r w:rsidR="0096137D" w:rsidRPr="002A52A4">
        <w:rPr>
          <w:i/>
        </w:rPr>
        <w:t>DeadLine</w:t>
      </w:r>
      <w:r w:rsidR="0096137D" w:rsidRPr="002A52A4">
        <w:rPr>
          <w:rStyle w:val="Refdenotaalpie"/>
          <w:i/>
        </w:rPr>
        <w:footnoteReference w:id="20"/>
      </w:r>
      <w:r w:rsidR="00EE65DE" w:rsidRPr="002A52A4">
        <w:t xml:space="preserve"> que puede ser utilizados en algunos casos, como por ejemplo, sistemas EDF</w:t>
      </w:r>
      <w:r w:rsidR="00EE65DE" w:rsidRPr="002A52A4">
        <w:rPr>
          <w:rStyle w:val="Refdenotaalpie"/>
        </w:rPr>
        <w:footnoteReference w:id="21"/>
      </w:r>
      <w:sdt>
        <w:sdtPr>
          <w:id w:val="208461821"/>
          <w:citation/>
        </w:sdtPr>
        <w:sdtContent>
          <w:r w:rsidR="00EE65DE" w:rsidRPr="002A52A4">
            <w:fldChar w:fldCharType="begin"/>
          </w:r>
          <w:r w:rsidR="00EE65DE" w:rsidRPr="002A52A4">
            <w:instrText xml:space="preserve"> CITATION Wik15 \l 3082 </w:instrText>
          </w:r>
          <w:r w:rsidR="00EE65DE" w:rsidRPr="002A52A4">
            <w:fldChar w:fldCharType="separate"/>
          </w:r>
          <w:r w:rsidR="00F13CDA" w:rsidRPr="002A52A4">
            <w:rPr>
              <w:noProof/>
            </w:rPr>
            <w:t xml:space="preserve"> (Wikipedia, 2015)</w:t>
          </w:r>
          <w:r w:rsidR="00EE65DE" w:rsidRPr="002A52A4">
            <w:fldChar w:fldCharType="end"/>
          </w:r>
        </w:sdtContent>
      </w:sdt>
      <w:r w:rsidR="00F8394F" w:rsidRPr="002A52A4">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2A52A4" w:rsidRDefault="00F8394F" w:rsidP="007E0D96">
      <w:r w:rsidRPr="002A52A4">
        <w:lastRenderedPageBreak/>
        <w:t>RT-CORBA es la única especificación que proporciona mecanismos para especificar los parámetros de planificación que se utilizarán durante la ejecución de las operaciones solicitadas en el nodo remoto.</w:t>
      </w:r>
      <w:r w:rsidR="00245FFA" w:rsidRPr="002A52A4">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Content>
          <w:r w:rsidR="00245FFA" w:rsidRPr="002A52A4">
            <w:fldChar w:fldCharType="begin"/>
          </w:r>
          <w:r w:rsidR="00245FFA" w:rsidRPr="002A52A4">
            <w:instrText xml:space="preserve"> CITATION Cam06 \l 3082 </w:instrText>
          </w:r>
          <w:r w:rsidR="00245FFA" w:rsidRPr="002A52A4">
            <w:fldChar w:fldCharType="separate"/>
          </w:r>
          <w:r w:rsidR="00F13CDA" w:rsidRPr="002A52A4">
            <w:rPr>
              <w:noProof/>
            </w:rPr>
            <w:t xml:space="preserve"> (Campos, Gutiérrez, &amp; Harbour, 2006)</w:t>
          </w:r>
          <w:r w:rsidR="00245FFA" w:rsidRPr="002A52A4">
            <w:fldChar w:fldCharType="end"/>
          </w:r>
        </w:sdtContent>
      </w:sdt>
      <w:r w:rsidR="00245FFA" w:rsidRPr="002A52A4">
        <w:t xml:space="preserve">. </w:t>
      </w:r>
      <w:r w:rsidR="00FA69D5" w:rsidRPr="002A52A4">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2A52A4" w:rsidRDefault="00FA69D5" w:rsidP="007E0D96">
      <w:r w:rsidRPr="002A52A4">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2A52A4">
        <w:t xml:space="preserve"> debe atender las solicitudes remotas concurrentes, por ejemplo, el Ada DSA indica explícitamente este aspecto, mientras que RT-CORBA implícitamente este promedio de la definición de los </w:t>
      </w:r>
      <w:r w:rsidR="004D438A" w:rsidRPr="002A52A4">
        <w:rPr>
          <w:i/>
        </w:rPr>
        <w:t>Threadpools</w:t>
      </w:r>
      <w:r w:rsidR="004D438A" w:rsidRPr="002A52A4">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2A52A4">
        <w:t xml:space="preserve"> del procesamiento de cada etapa, es importante que el middleware proporcione los mecanismos necesarios para controlar sus parámetros de planificación.</w:t>
      </w:r>
    </w:p>
    <w:p w14:paraId="2160D715" w14:textId="274796DE" w:rsidR="008C5209" w:rsidRPr="002A52A4" w:rsidRDefault="008C5209" w:rsidP="007E0D96">
      <w:r w:rsidRPr="002A52A4">
        <w:lastRenderedPageBreak/>
        <w:t xml:space="preserve">Finalmente, el acceso determinístico de los recursos compartidos evita el problema de inversión de prioridades </w:t>
      </w:r>
      <w:sdt>
        <w:sdtPr>
          <w:id w:val="-1792898854"/>
          <w:citation/>
        </w:sdtPr>
        <w:sdtContent>
          <w:r w:rsidRPr="002A52A4">
            <w:fldChar w:fldCharType="begin"/>
          </w:r>
          <w:r w:rsidRPr="002A52A4">
            <w:instrText xml:space="preserve"> CITATION Sha \l 3082 </w:instrText>
          </w:r>
          <w:r w:rsidRPr="002A52A4">
            <w:fldChar w:fldCharType="separate"/>
          </w:r>
          <w:r w:rsidR="00F13CDA" w:rsidRPr="002A52A4">
            <w:rPr>
              <w:noProof/>
            </w:rPr>
            <w:t>(Sha, Rjkumar, &amp; Lehoczky, 1990)</w:t>
          </w:r>
          <w:r w:rsidRPr="002A52A4">
            <w:fldChar w:fldCharType="end"/>
          </w:r>
        </w:sdtContent>
      </w:sdt>
      <w:r w:rsidRPr="002A52A4">
        <w:t>. RT-CORBA, Ada y RTSJ incluyen el uso de protocolos de sincronización para el acceso a secciones críticas, aunque solo los dos últimos especifican que implementaciones necesitan soportar protocolos específicos, por ejemplo, el priority ceiling protocol</w:t>
      </w:r>
      <w:r w:rsidRPr="002A52A4">
        <w:rPr>
          <w:rStyle w:val="Refdenotaalpie"/>
        </w:rPr>
        <w:footnoteReference w:id="22"/>
      </w:r>
      <w:r w:rsidRPr="002A52A4">
        <w:t>.</w:t>
      </w:r>
      <w:sdt>
        <w:sdtPr>
          <w:id w:val="1589040254"/>
          <w:citation/>
        </w:sdtPr>
        <w:sdtContent>
          <w:r w:rsidR="00AB3EAE" w:rsidRPr="002A52A4">
            <w:fldChar w:fldCharType="begin"/>
          </w:r>
          <w:r w:rsidR="00AB3EAE" w:rsidRPr="002A52A4">
            <w:instrText xml:space="preserve"> CITATION WIK14 \l 3082 </w:instrText>
          </w:r>
          <w:r w:rsidR="00AB3EAE" w:rsidRPr="002A52A4">
            <w:fldChar w:fldCharType="separate"/>
          </w:r>
          <w:r w:rsidR="00F13CDA" w:rsidRPr="002A52A4">
            <w:rPr>
              <w:noProof/>
            </w:rPr>
            <w:t xml:space="preserve"> (WIKIPEDIA, 2014)</w:t>
          </w:r>
          <w:r w:rsidR="00AB3EAE" w:rsidRPr="002A52A4">
            <w:fldChar w:fldCharType="end"/>
          </w:r>
        </w:sdtContent>
      </w:sdt>
    </w:p>
    <w:p w14:paraId="24108DA8" w14:textId="25AD5611" w:rsidR="00AB3EAE" w:rsidRPr="002A52A4" w:rsidRDefault="00AB3EAE" w:rsidP="00AB3EAE">
      <w:pPr>
        <w:pStyle w:val="Ttulo3"/>
      </w:pPr>
      <w:bookmarkStart w:id="38" w:name="_Toc421180706"/>
      <w:r w:rsidRPr="002A52A4">
        <w:t>Gestión de recursos de red</w:t>
      </w:r>
      <w:bookmarkEnd w:id="38"/>
    </w:p>
    <w:p w14:paraId="17BAE10C" w14:textId="14E46E67" w:rsidR="00AB3EAE" w:rsidRPr="002A52A4" w:rsidRDefault="00AB3EAE" w:rsidP="00AB3EAE">
      <w:r w:rsidRPr="002A52A4">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2A52A4">
        <w:t>time-triggered networks</w:t>
      </w:r>
      <w:r w:rsidR="00E0795D" w:rsidRPr="002A52A4">
        <w:rPr>
          <w:rStyle w:val="Refdenotaalpie"/>
        </w:rPr>
        <w:footnoteReference w:id="23"/>
      </w:r>
      <w:r w:rsidR="001F2C9B" w:rsidRPr="002A52A4">
        <w:t>.</w:t>
      </w:r>
      <w:r w:rsidR="008A44E7" w:rsidRPr="002A52A4">
        <w:t xml:space="preserve"> Esto puede ser tratado mediante la modificación de la definición del parámetro </w:t>
      </w:r>
      <w:r w:rsidR="008A44E7" w:rsidRPr="002A52A4">
        <w:rPr>
          <w:i/>
        </w:rPr>
        <w:t>Transport_Priority</w:t>
      </w:r>
      <w:r w:rsidR="008A44E7" w:rsidRPr="002A52A4">
        <w:t xml:space="preserve"> como propone </w:t>
      </w:r>
      <w:sdt>
        <w:sdtPr>
          <w:id w:val="-459502298"/>
          <w:citation/>
        </w:sdtPr>
        <w:sdtContent>
          <w:r w:rsidR="008A44E7" w:rsidRPr="002A52A4">
            <w:fldChar w:fldCharType="begin"/>
          </w:r>
          <w:r w:rsidR="008A44E7" w:rsidRPr="002A52A4">
            <w:instrText xml:space="preserve"> CITATION Pér12 \l 3082 </w:instrText>
          </w:r>
          <w:r w:rsidR="008A44E7" w:rsidRPr="002A52A4">
            <w:fldChar w:fldCharType="separate"/>
          </w:r>
          <w:r w:rsidR="00F13CDA" w:rsidRPr="002A52A4">
            <w:rPr>
              <w:noProof/>
            </w:rPr>
            <w:t>(Pérez &amp; Gutiérrez, On the schedulability of a data-centric real-time distribution middleware., 2012)</w:t>
          </w:r>
          <w:r w:rsidR="008A44E7" w:rsidRPr="002A52A4">
            <w:fldChar w:fldCharType="end"/>
          </w:r>
        </w:sdtContent>
      </w:sdt>
    </w:p>
    <w:p w14:paraId="23BF94AF" w14:textId="62142B79" w:rsidR="008A44E7" w:rsidRPr="002A52A4" w:rsidRDefault="008A44E7" w:rsidP="00AB3EAE">
      <w:r w:rsidRPr="002A52A4">
        <w:t xml:space="preserve">Aunque la mayoría de las normas analizadas se centran en las redes basadas en Ethernet, como por ejemplo, RT-CORBA con TCP/IP y DDS con UDP/IP, esta </w:t>
      </w:r>
      <w:r w:rsidR="000A7C4C" w:rsidRPr="002A52A4">
        <w:t>red de comunicación no es por sí apta para proporcionar tiempos de respuesta determinística.</w:t>
      </w:r>
    </w:p>
    <w:p w14:paraId="17DA5969" w14:textId="77777777" w:rsidR="00F458EA" w:rsidRPr="002A52A4" w:rsidRDefault="000A7C4C" w:rsidP="00AB3EAE">
      <w:r w:rsidRPr="002A52A4">
        <w:t>Sin embargo, la evolución de la tecnología Ethernet en los últimos años, con la definición de nuevos estándares, como 802.1p</w:t>
      </w:r>
      <w:sdt>
        <w:sdtPr>
          <w:id w:val="-1761287568"/>
          <w:citation/>
        </w:sdtPr>
        <w:sdtContent>
          <w:r w:rsidRPr="002A52A4">
            <w:fldChar w:fldCharType="begin"/>
          </w:r>
          <w:r w:rsidRPr="002A52A4">
            <w:instrText xml:space="preserve"> CITATION IEE06 \l 3082 </w:instrText>
          </w:r>
          <w:r w:rsidRPr="002A52A4">
            <w:fldChar w:fldCharType="separate"/>
          </w:r>
          <w:r w:rsidR="00F13CDA" w:rsidRPr="002A52A4">
            <w:rPr>
              <w:noProof/>
            </w:rPr>
            <w:t xml:space="preserve"> (IEEE, 2006)</w:t>
          </w:r>
          <w:r w:rsidRPr="002A52A4">
            <w:fldChar w:fldCharType="end"/>
          </w:r>
        </w:sdtContent>
      </w:sdt>
      <w:r w:rsidR="00F458EA" w:rsidRPr="002A52A4">
        <w:t xml:space="preserve">, el cual prioriza los diferentes </w:t>
      </w:r>
      <w:r w:rsidR="00F458EA" w:rsidRPr="002A52A4">
        <w:lastRenderedPageBreak/>
        <w:t>mensajes, junto con su bajo costo, ha dado lugar a un creciente interés en la industria en el uso de este enfoque en el desarrollo futuro de los sistemas en tiempo real.</w:t>
      </w:r>
    </w:p>
    <w:p w14:paraId="41C29D2A" w14:textId="32736187" w:rsidR="000A7C4C" w:rsidRPr="002A52A4" w:rsidRDefault="00F458EA" w:rsidP="00AB3EAE">
      <w:r w:rsidRPr="002A52A4">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2A52A4">
        <w:rPr>
          <w:i/>
        </w:rPr>
        <w:t>Client_Propagated</w:t>
      </w:r>
      <w:r w:rsidRPr="002A52A4">
        <w:t xml:space="preserve"> en RT-CORBA. Sin embargo, esta solución no funciona si las políticas de planificación son complejas, tales como marco flexible de planificación basado en los contratos</w:t>
      </w:r>
      <w:r w:rsidR="0080048F" w:rsidRPr="002A52A4">
        <w:t xml:space="preserve"> son utiliza</w:t>
      </w:r>
      <w:r w:rsidR="00F91B01" w:rsidRPr="002A52A4">
        <w:t>dos</w:t>
      </w:r>
      <w:sdt>
        <w:sdtPr>
          <w:id w:val="-1674185649"/>
          <w:citation/>
        </w:sdtPr>
        <w:sdtContent>
          <w:r w:rsidRPr="002A52A4">
            <w:fldChar w:fldCharType="begin"/>
          </w:r>
          <w:r w:rsidRPr="002A52A4">
            <w:instrText xml:space="preserve"> CITATION Ald06 \l 3082 </w:instrText>
          </w:r>
          <w:r w:rsidRPr="002A52A4">
            <w:fldChar w:fldCharType="separate"/>
          </w:r>
          <w:r w:rsidR="00F13CDA" w:rsidRPr="002A52A4">
            <w:rPr>
              <w:noProof/>
            </w:rPr>
            <w:t xml:space="preserve"> (Aldea, y otros, 2006)</w:t>
          </w:r>
          <w:r w:rsidRPr="002A52A4">
            <w:fldChar w:fldCharType="end"/>
          </w:r>
        </w:sdtContent>
      </w:sdt>
      <w:sdt>
        <w:sdtPr>
          <w:id w:val="1055664661"/>
          <w:citation/>
        </w:sdtPr>
        <w:sdtContent>
          <w:r w:rsidR="00F91B01" w:rsidRPr="002A52A4">
            <w:fldChar w:fldCharType="begin"/>
          </w:r>
          <w:r w:rsidR="00F91B01" w:rsidRPr="002A52A4">
            <w:instrText xml:space="preserve"> CITATION FRE06 \l 3082 </w:instrText>
          </w:r>
          <w:r w:rsidR="00F91B01" w:rsidRPr="002A52A4">
            <w:fldChar w:fldCharType="separate"/>
          </w:r>
          <w:r w:rsidR="00F13CDA" w:rsidRPr="002A52A4">
            <w:rPr>
              <w:noProof/>
            </w:rPr>
            <w:t xml:space="preserve"> (FRESCOR, 2006)</w:t>
          </w:r>
          <w:r w:rsidR="00F91B01" w:rsidRPr="002A52A4">
            <w:fldChar w:fldCharType="end"/>
          </w:r>
        </w:sdtContent>
      </w:sdt>
      <w:r w:rsidR="00F91B01" w:rsidRPr="002A52A4">
        <w:t>.</w:t>
      </w:r>
      <w:r w:rsidR="0080048F" w:rsidRPr="002A52A4">
        <w:t xml:space="preserve"> Envío  de los parámetros del contrato a través de</w:t>
      </w:r>
      <w:r w:rsidR="006F387B" w:rsidRPr="002A52A4">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2A52A4" w:rsidRDefault="006F387B" w:rsidP="00AB3EAE">
      <w:r w:rsidRPr="002A52A4">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2A52A4" w:rsidRDefault="006F387B" w:rsidP="00AB3EAE">
      <w:r w:rsidRPr="002A52A4">
        <w:t xml:space="preserve">Además este mecanismo es poco eficiente para minimizar el tiempo de respuesta promedio, </w:t>
      </w:r>
      <w:r w:rsidR="00A8317B" w:rsidRPr="002A52A4">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2A52A4" w:rsidRDefault="00A8317B" w:rsidP="00AB3EAE">
      <w:r w:rsidRPr="002A52A4">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sidRPr="002A52A4">
        <w:lastRenderedPageBreak/>
        <w:t>significativo en estándares tal como DDS, el cual define un conjunto de entidades que pueden consumir recursos del procesador y de la red.</w:t>
      </w:r>
    </w:p>
    <w:p w14:paraId="002DCEDB" w14:textId="15ABAE75" w:rsidR="00A8317B" w:rsidRPr="002A52A4" w:rsidRDefault="000056EE" w:rsidP="000056EE">
      <w:pPr>
        <w:pStyle w:val="Ttulo3"/>
      </w:pPr>
      <w:bookmarkStart w:id="39" w:name="_Toc421180707"/>
      <w:r w:rsidRPr="002A52A4">
        <w:t>Cuadro Comparativo de las diferentes tecnologías</w:t>
      </w:r>
      <w:bookmarkEnd w:id="39"/>
    </w:p>
    <w:p w14:paraId="7B8AC4C5" w14:textId="6CA688AD" w:rsidR="000056EE" w:rsidRPr="002A52A4" w:rsidRDefault="00DE45F3" w:rsidP="000056EE">
      <w:r w:rsidRPr="002A52A4">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2A52A4" w:rsidRDefault="00DE45F3" w:rsidP="000056EE">
      <w:r w:rsidRPr="002A52A4">
        <w:t>La mayoría de estas características, las cuales son requeridas en el peor caso del comportamiento temporal, permanecerá abierto a las implementaciones, como las mostradas en la tabla 1-2.</w:t>
      </w:r>
      <w:r w:rsidR="00BD7492" w:rsidRPr="002A52A4">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2A52A4" w:rsidRDefault="00BD7492" w:rsidP="000056EE">
      <w:r w:rsidRPr="002A52A4">
        <w:t xml:space="preserve">Finalmente, en la figura 1-7 se muestra la evolución de estos estándares de distribución de tiempo real. </w:t>
      </w:r>
    </w:p>
    <w:p w14:paraId="6260C3BC" w14:textId="77777777" w:rsidR="004B7FB4" w:rsidRPr="002A52A4" w:rsidRDefault="004B7FB4" w:rsidP="000056EE"/>
    <w:p w14:paraId="71BB6DFC" w14:textId="6DA58CF8" w:rsidR="0061249C" w:rsidRPr="002A52A4" w:rsidRDefault="00E12D12" w:rsidP="00E12D12">
      <w:pPr>
        <w:pStyle w:val="Descripcin"/>
        <w:keepNext/>
        <w:rPr>
          <w:i w:val="0"/>
          <w:color w:val="auto"/>
          <w:szCs w:val="24"/>
        </w:rPr>
      </w:pPr>
      <w:bookmarkStart w:id="40" w:name="_Toc421180758"/>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Pr="002A52A4">
        <w:rPr>
          <w:color w:val="auto"/>
          <w:szCs w:val="24"/>
        </w:rPr>
        <w:t xml:space="preserve">. </w:t>
      </w:r>
      <w:r w:rsidRPr="002A52A4">
        <w:rPr>
          <w:i w:val="0"/>
          <w:color w:val="auto"/>
          <w:szCs w:val="24"/>
        </w:rPr>
        <w:t>Capacidades de Tiempo-Real de los Estándares de Distribución</w:t>
      </w:r>
      <w:bookmarkEnd w:id="40"/>
    </w:p>
    <w:p w14:paraId="43E1ED1D" w14:textId="04C37CC7" w:rsidR="00E12D12" w:rsidRPr="002A52A4" w:rsidRDefault="00962FCB" w:rsidP="00E12D12">
      <w:pPr>
        <w:pStyle w:val="Descripcin"/>
        <w:keepNext/>
        <w:rPr>
          <w:i w:val="0"/>
          <w:color w:val="auto"/>
          <w:szCs w:val="24"/>
        </w:rPr>
      </w:pPr>
      <w:sdt>
        <w:sdtPr>
          <w:rPr>
            <w:i w:val="0"/>
            <w:color w:val="auto"/>
            <w:szCs w:val="24"/>
          </w:rPr>
          <w:id w:val="-1415084103"/>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F13CDA" w:rsidRPr="002A52A4">
            <w:rPr>
              <w:noProof/>
              <w:color w:val="auto"/>
              <w:szCs w:val="24"/>
            </w:rPr>
            <w:t>(Pérez &amp; Gutiérrez, 2014)</w:t>
          </w:r>
          <w:r w:rsidR="00E3731E" w:rsidRPr="002A52A4">
            <w:rPr>
              <w:i w:val="0"/>
              <w:color w:val="auto"/>
              <w:szCs w:val="24"/>
            </w:rPr>
            <w:fldChar w:fldCharType="end"/>
          </w:r>
        </w:sdtContent>
      </w:sdt>
      <w:r w:rsidR="00E3731E" w:rsidRPr="002A52A4">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2A52A4"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2A52A4" w:rsidRDefault="004B7FB4" w:rsidP="000A2BD9">
            <w:pPr>
              <w:ind w:firstLine="0"/>
              <w:jc w:val="center"/>
              <w:rPr>
                <w:sz w:val="18"/>
                <w:szCs w:val="18"/>
              </w:rPr>
            </w:pPr>
            <w:r w:rsidRPr="002A52A4">
              <w:rPr>
                <w:sz w:val="18"/>
                <w:szCs w:val="18"/>
              </w:rPr>
              <w:t>Middleware</w:t>
            </w:r>
          </w:p>
        </w:tc>
        <w:tc>
          <w:tcPr>
            <w:tcW w:w="5483" w:type="dxa"/>
            <w:gridSpan w:val="4"/>
            <w:vAlign w:val="center"/>
          </w:tcPr>
          <w:p w14:paraId="2CB08A2D" w14:textId="52D3A74C"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del Procesador</w:t>
            </w:r>
          </w:p>
        </w:tc>
        <w:tc>
          <w:tcPr>
            <w:tcW w:w="2660" w:type="dxa"/>
            <w:gridSpan w:val="2"/>
            <w:vAlign w:val="center"/>
          </w:tcPr>
          <w:p w14:paraId="3CD32E84" w14:textId="06B3C2C8"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 Red</w:t>
            </w:r>
          </w:p>
        </w:tc>
      </w:tr>
      <w:tr w:rsidR="000A2BD9" w:rsidRPr="002A52A4"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2A52A4" w:rsidRDefault="004B7FB4" w:rsidP="000A2BD9">
            <w:pPr>
              <w:ind w:firstLine="0"/>
              <w:jc w:val="center"/>
              <w:rPr>
                <w:sz w:val="18"/>
                <w:szCs w:val="18"/>
              </w:rPr>
            </w:pPr>
          </w:p>
        </w:tc>
        <w:tc>
          <w:tcPr>
            <w:tcW w:w="1331" w:type="dxa"/>
            <w:vAlign w:val="center"/>
          </w:tcPr>
          <w:p w14:paraId="5E6187B4" w14:textId="585DD8A4"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492" w:type="dxa"/>
            <w:vAlign w:val="center"/>
          </w:tcPr>
          <w:p w14:paraId="5E9FE7AB" w14:textId="2198C66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c>
          <w:tcPr>
            <w:tcW w:w="1330" w:type="dxa"/>
            <w:vAlign w:val="center"/>
          </w:tcPr>
          <w:p w14:paraId="37877ED0" w14:textId="7CFFD38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Patrones de Concurrencia</w:t>
            </w:r>
          </w:p>
        </w:tc>
        <w:tc>
          <w:tcPr>
            <w:tcW w:w="1330" w:type="dxa"/>
            <w:vAlign w:val="center"/>
          </w:tcPr>
          <w:p w14:paraId="6418B66B" w14:textId="7D62BCC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Protocolos de Sincronismo</w:t>
            </w:r>
          </w:p>
        </w:tc>
        <w:tc>
          <w:tcPr>
            <w:tcW w:w="1330" w:type="dxa"/>
            <w:vAlign w:val="center"/>
          </w:tcPr>
          <w:p w14:paraId="231B244E" w14:textId="7506833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330" w:type="dxa"/>
            <w:vAlign w:val="center"/>
          </w:tcPr>
          <w:p w14:paraId="634C7A5B" w14:textId="7B1A7D8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r>
      <w:tr w:rsidR="000A2BD9" w:rsidRPr="002A52A4"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2A52A4" w:rsidRDefault="004B7FB4" w:rsidP="000A2BD9">
            <w:pPr>
              <w:ind w:firstLine="0"/>
              <w:jc w:val="center"/>
              <w:rPr>
                <w:sz w:val="18"/>
                <w:szCs w:val="18"/>
              </w:rPr>
            </w:pPr>
            <w:r w:rsidRPr="002A52A4">
              <w:rPr>
                <w:sz w:val="18"/>
                <w:szCs w:val="18"/>
              </w:rPr>
              <w:t>RT-CORBA</w:t>
            </w:r>
          </w:p>
        </w:tc>
        <w:tc>
          <w:tcPr>
            <w:tcW w:w="1331" w:type="dxa"/>
            <w:vAlign w:val="center"/>
          </w:tcPr>
          <w:p w14:paraId="74D8B98E" w14:textId="168C32D4"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39536A0F" w14:textId="055EE4F9"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Client_Propagated</w:t>
            </w:r>
          </w:p>
        </w:tc>
        <w:tc>
          <w:tcPr>
            <w:tcW w:w="1330" w:type="dxa"/>
            <w:vMerge w:val="restart"/>
            <w:vAlign w:val="center"/>
          </w:tcPr>
          <w:p w14:paraId="50188376" w14:textId="7CD3A7D6"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Threadpool</w:t>
            </w:r>
          </w:p>
        </w:tc>
        <w:tc>
          <w:tcPr>
            <w:tcW w:w="1330" w:type="dxa"/>
            <w:vMerge w:val="restart"/>
            <w:vAlign w:val="center"/>
          </w:tcPr>
          <w:p w14:paraId="577820AE" w14:textId="7BACD885"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Requerido</w:t>
            </w:r>
          </w:p>
        </w:tc>
        <w:tc>
          <w:tcPr>
            <w:tcW w:w="1330" w:type="dxa"/>
            <w:vMerge w:val="restart"/>
            <w:vAlign w:val="center"/>
          </w:tcPr>
          <w:p w14:paraId="368A92BF" w14:textId="276D2760"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D2C7390" w14:textId="6A7468E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0A2BD9" w:rsidRPr="002A52A4"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2A52A4" w:rsidRDefault="004B7FB4" w:rsidP="000A2BD9">
            <w:pPr>
              <w:ind w:firstLine="0"/>
              <w:jc w:val="center"/>
              <w:rPr>
                <w:sz w:val="18"/>
                <w:szCs w:val="18"/>
              </w:rPr>
            </w:pPr>
          </w:p>
        </w:tc>
        <w:tc>
          <w:tcPr>
            <w:tcW w:w="1331" w:type="dxa"/>
            <w:vAlign w:val="center"/>
          </w:tcPr>
          <w:p w14:paraId="3E14813A" w14:textId="1B869B7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33AE5CD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2A52A4"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2A52A4" w:rsidRDefault="004B7FB4" w:rsidP="000A2BD9">
            <w:pPr>
              <w:ind w:firstLine="0"/>
              <w:jc w:val="center"/>
              <w:rPr>
                <w:sz w:val="18"/>
                <w:szCs w:val="18"/>
              </w:rPr>
            </w:pPr>
          </w:p>
        </w:tc>
        <w:tc>
          <w:tcPr>
            <w:tcW w:w="1331" w:type="dxa"/>
            <w:vAlign w:val="center"/>
          </w:tcPr>
          <w:p w14:paraId="49C561A4" w14:textId="1606599B"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LLF</w:t>
            </w:r>
          </w:p>
        </w:tc>
        <w:tc>
          <w:tcPr>
            <w:tcW w:w="1492" w:type="dxa"/>
            <w:vAlign w:val="center"/>
          </w:tcPr>
          <w:p w14:paraId="343FAFD0" w14:textId="2482E4AC"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Server Declared</w:t>
            </w:r>
          </w:p>
        </w:tc>
        <w:tc>
          <w:tcPr>
            <w:tcW w:w="1330" w:type="dxa"/>
            <w:vMerge/>
            <w:vAlign w:val="center"/>
          </w:tcPr>
          <w:p w14:paraId="0A48933C"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2A52A4"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2A52A4" w:rsidRDefault="004B7FB4" w:rsidP="000A2BD9">
            <w:pPr>
              <w:ind w:firstLine="0"/>
              <w:jc w:val="center"/>
              <w:rPr>
                <w:sz w:val="18"/>
                <w:szCs w:val="18"/>
              </w:rPr>
            </w:pPr>
          </w:p>
        </w:tc>
        <w:tc>
          <w:tcPr>
            <w:tcW w:w="1331" w:type="dxa"/>
            <w:vAlign w:val="center"/>
          </w:tcPr>
          <w:p w14:paraId="3FD0B6D1" w14:textId="0CA8461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MAU</w:t>
            </w:r>
          </w:p>
        </w:tc>
        <w:tc>
          <w:tcPr>
            <w:tcW w:w="1492" w:type="dxa"/>
            <w:vAlign w:val="center"/>
          </w:tcPr>
          <w:p w14:paraId="4502462B" w14:textId="4C8B678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Priority_Transfer</w:t>
            </w:r>
          </w:p>
        </w:tc>
        <w:tc>
          <w:tcPr>
            <w:tcW w:w="1330" w:type="dxa"/>
            <w:vMerge/>
            <w:vAlign w:val="center"/>
          </w:tcPr>
          <w:p w14:paraId="034ABC16"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2A52A4" w:rsidRDefault="009E3F21" w:rsidP="000A2BD9">
            <w:pPr>
              <w:ind w:firstLine="0"/>
              <w:jc w:val="center"/>
              <w:rPr>
                <w:sz w:val="18"/>
                <w:szCs w:val="18"/>
              </w:rPr>
            </w:pPr>
            <w:r w:rsidRPr="002A52A4">
              <w:rPr>
                <w:sz w:val="18"/>
                <w:szCs w:val="18"/>
              </w:rPr>
              <w:t>Ada DSA</w:t>
            </w:r>
          </w:p>
        </w:tc>
        <w:tc>
          <w:tcPr>
            <w:tcW w:w="1331" w:type="dxa"/>
            <w:vAlign w:val="center"/>
          </w:tcPr>
          <w:p w14:paraId="5F77786C" w14:textId="57D19BB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553B8C1" w14:textId="2198E4E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7E37EB4" w14:textId="019241DF"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6D80C13D" w14:textId="7EC4F716"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restart"/>
            <w:vAlign w:val="center"/>
          </w:tcPr>
          <w:p w14:paraId="7F82391E" w14:textId="62F5B438"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41D62CC2" w14:textId="070FA8A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9E3F21" w:rsidRPr="002A52A4"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2A52A4" w:rsidRDefault="009E3F21" w:rsidP="000A2BD9">
            <w:pPr>
              <w:ind w:firstLine="0"/>
              <w:jc w:val="center"/>
              <w:rPr>
                <w:sz w:val="18"/>
                <w:szCs w:val="18"/>
              </w:rPr>
            </w:pPr>
          </w:p>
        </w:tc>
        <w:tc>
          <w:tcPr>
            <w:tcW w:w="1331" w:type="dxa"/>
            <w:vAlign w:val="center"/>
          </w:tcPr>
          <w:p w14:paraId="6E536827" w14:textId="5EDE0BD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No apropiable</w:t>
            </w:r>
          </w:p>
        </w:tc>
        <w:tc>
          <w:tcPr>
            <w:tcW w:w="1492" w:type="dxa"/>
            <w:vMerge/>
            <w:vAlign w:val="center"/>
          </w:tcPr>
          <w:p w14:paraId="10CF947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2A52A4" w:rsidRDefault="009E3F21" w:rsidP="000A2BD9">
            <w:pPr>
              <w:ind w:firstLine="0"/>
              <w:jc w:val="center"/>
              <w:rPr>
                <w:sz w:val="18"/>
                <w:szCs w:val="18"/>
              </w:rPr>
            </w:pPr>
          </w:p>
        </w:tc>
        <w:tc>
          <w:tcPr>
            <w:tcW w:w="1331" w:type="dxa"/>
            <w:vAlign w:val="center"/>
          </w:tcPr>
          <w:p w14:paraId="64158CB0" w14:textId="0779B830"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Round-robin</w:t>
            </w:r>
          </w:p>
        </w:tc>
        <w:tc>
          <w:tcPr>
            <w:tcW w:w="1492" w:type="dxa"/>
            <w:vMerge/>
            <w:vAlign w:val="center"/>
          </w:tcPr>
          <w:p w14:paraId="29C319D3"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2A52A4"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2A52A4" w:rsidRDefault="009E3F21" w:rsidP="000A2BD9">
            <w:pPr>
              <w:ind w:firstLine="0"/>
              <w:jc w:val="center"/>
              <w:rPr>
                <w:sz w:val="18"/>
                <w:szCs w:val="18"/>
              </w:rPr>
            </w:pPr>
          </w:p>
        </w:tc>
        <w:tc>
          <w:tcPr>
            <w:tcW w:w="1331" w:type="dxa"/>
            <w:vAlign w:val="center"/>
          </w:tcPr>
          <w:p w14:paraId="0465F931" w14:textId="0F91510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5715864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2A52A4" w:rsidRDefault="009E3F21" w:rsidP="000A2BD9">
            <w:pPr>
              <w:ind w:firstLine="0"/>
              <w:jc w:val="center"/>
              <w:rPr>
                <w:sz w:val="18"/>
                <w:szCs w:val="18"/>
              </w:rPr>
            </w:pPr>
            <w:r w:rsidRPr="002A52A4">
              <w:rPr>
                <w:sz w:val="18"/>
                <w:szCs w:val="18"/>
              </w:rPr>
              <w:lastRenderedPageBreak/>
              <w:t>DDS</w:t>
            </w:r>
          </w:p>
        </w:tc>
        <w:tc>
          <w:tcPr>
            <w:tcW w:w="1331" w:type="dxa"/>
            <w:vAlign w:val="center"/>
          </w:tcPr>
          <w:p w14:paraId="17848862" w14:textId="293F1DC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492" w:type="dxa"/>
            <w:vAlign w:val="center"/>
          </w:tcPr>
          <w:p w14:paraId="5270D45E" w14:textId="75656BCC"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4D8FFFE7" w14:textId="4EE56685"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28590E05" w14:textId="519AEE6E"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7B7BAC21" w14:textId="3FB9E44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330" w:type="dxa"/>
            <w:vAlign w:val="center"/>
          </w:tcPr>
          <w:p w14:paraId="528777C8" w14:textId="59783ED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Prioridad de Transporte</w:t>
            </w:r>
          </w:p>
        </w:tc>
      </w:tr>
      <w:tr w:rsidR="009E3F21" w:rsidRPr="002A52A4"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2A52A4" w:rsidRDefault="009E3F21" w:rsidP="000A2BD9">
            <w:pPr>
              <w:ind w:firstLine="0"/>
              <w:jc w:val="center"/>
              <w:rPr>
                <w:sz w:val="18"/>
                <w:szCs w:val="18"/>
              </w:rPr>
            </w:pPr>
            <w:r w:rsidRPr="002A52A4">
              <w:rPr>
                <w:sz w:val="18"/>
                <w:szCs w:val="18"/>
              </w:rPr>
              <w:t>Java DRTSJ</w:t>
            </w:r>
          </w:p>
        </w:tc>
        <w:tc>
          <w:tcPr>
            <w:tcW w:w="1331" w:type="dxa"/>
            <w:vAlign w:val="center"/>
          </w:tcPr>
          <w:p w14:paraId="0C3C6454" w14:textId="0877D0EA"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3E1A57D" w14:textId="7F206BC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02965E04" w14:textId="66243AF4"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5DA17C5E" w14:textId="16F6950F"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 inheritance</w:t>
            </w:r>
          </w:p>
        </w:tc>
        <w:tc>
          <w:tcPr>
            <w:tcW w:w="1330" w:type="dxa"/>
            <w:vMerge w:val="restart"/>
            <w:vAlign w:val="center"/>
          </w:tcPr>
          <w:p w14:paraId="172D15D8" w14:textId="5C7B48DD"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37ABB4F8" w14:textId="00A73F4C"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r>
      <w:tr w:rsidR="009E3F21" w:rsidRPr="002A52A4"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2A52A4" w:rsidRDefault="009E3F21" w:rsidP="000A2BD9">
            <w:pPr>
              <w:ind w:firstLine="0"/>
              <w:jc w:val="center"/>
              <w:rPr>
                <w:sz w:val="18"/>
                <w:szCs w:val="18"/>
              </w:rPr>
            </w:pPr>
          </w:p>
        </w:tc>
        <w:tc>
          <w:tcPr>
            <w:tcW w:w="1331" w:type="dxa"/>
            <w:vAlign w:val="center"/>
          </w:tcPr>
          <w:p w14:paraId="0D05C943" w14:textId="779645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Usuario definido</w:t>
            </w:r>
          </w:p>
        </w:tc>
        <w:tc>
          <w:tcPr>
            <w:tcW w:w="1492" w:type="dxa"/>
            <w:vMerge/>
            <w:vAlign w:val="center"/>
          </w:tcPr>
          <w:p w14:paraId="3206D9E5"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ign w:val="center"/>
          </w:tcPr>
          <w:p w14:paraId="6E95D022"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2A52A4" w:rsidRDefault="004B7FB4" w:rsidP="000056EE"/>
    <w:p w14:paraId="3419D2BE" w14:textId="77777777" w:rsidR="00AC1128" w:rsidRPr="002A52A4" w:rsidRDefault="00AC1128" w:rsidP="00AC1128">
      <w:pPr>
        <w:keepNext/>
      </w:pPr>
      <w:r w:rsidRPr="002A52A4">
        <w:rPr>
          <w:noProof/>
          <w:lang w:eastAsia="es-EC"/>
        </w:rPr>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6DE0D51A" w:rsidR="0061249C" w:rsidRPr="002A52A4" w:rsidRDefault="00AC1128" w:rsidP="00AC1128">
      <w:pPr>
        <w:pStyle w:val="Descripcin"/>
        <w:rPr>
          <w:i w:val="0"/>
          <w:color w:val="auto"/>
          <w:szCs w:val="24"/>
        </w:rPr>
      </w:pPr>
      <w:bookmarkStart w:id="41" w:name="_Toc421180780"/>
      <w:bookmarkStart w:id="42" w:name="_Toc414359322"/>
      <w:bookmarkStart w:id="43" w:name="_Toc421177656"/>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7</w:t>
      </w:r>
      <w:r w:rsidR="000A7D12" w:rsidRPr="002A52A4">
        <w:rPr>
          <w:color w:val="auto"/>
          <w:szCs w:val="24"/>
        </w:rPr>
        <w:fldChar w:fldCharType="end"/>
      </w:r>
      <w:r w:rsidRPr="002A52A4">
        <w:rPr>
          <w:color w:val="auto"/>
          <w:szCs w:val="24"/>
        </w:rPr>
        <w:t xml:space="preserve"> </w:t>
      </w:r>
      <w:r w:rsidRPr="002A52A4">
        <w:rPr>
          <w:i w:val="0"/>
          <w:color w:val="auto"/>
          <w:szCs w:val="24"/>
        </w:rPr>
        <w:t>Línea de tiempo en los estándares de tiempo real</w:t>
      </w:r>
      <w:bookmarkEnd w:id="41"/>
    </w:p>
    <w:p w14:paraId="6B82104E" w14:textId="082D0F4D" w:rsidR="00AC1128" w:rsidRPr="002A52A4" w:rsidRDefault="00962FCB" w:rsidP="00AC1128">
      <w:pPr>
        <w:pStyle w:val="Descripcin"/>
        <w:rPr>
          <w:color w:val="auto"/>
          <w:szCs w:val="24"/>
        </w:rPr>
      </w:pPr>
      <w:sdt>
        <w:sdtPr>
          <w:rPr>
            <w:i w:val="0"/>
            <w:color w:val="auto"/>
            <w:szCs w:val="24"/>
          </w:rPr>
          <w:id w:val="2125644094"/>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F13CDA" w:rsidRPr="002A52A4">
            <w:rPr>
              <w:noProof/>
              <w:color w:val="auto"/>
              <w:szCs w:val="24"/>
            </w:rPr>
            <w:t>(Pérez &amp; Gutiérrez, 2014)</w:t>
          </w:r>
          <w:r w:rsidR="00E3731E" w:rsidRPr="002A52A4">
            <w:rPr>
              <w:i w:val="0"/>
              <w:color w:val="auto"/>
              <w:szCs w:val="24"/>
            </w:rPr>
            <w:fldChar w:fldCharType="end"/>
          </w:r>
        </w:sdtContent>
      </w:sdt>
      <w:r w:rsidR="00AC1128" w:rsidRPr="002A52A4">
        <w:rPr>
          <w:i w:val="0"/>
          <w:color w:val="auto"/>
          <w:szCs w:val="24"/>
        </w:rPr>
        <w:t>.</w:t>
      </w:r>
      <w:bookmarkEnd w:id="42"/>
      <w:bookmarkEnd w:id="43"/>
    </w:p>
    <w:p w14:paraId="5A20EA49" w14:textId="303E285F" w:rsidR="00C168E2" w:rsidRPr="002A52A4" w:rsidRDefault="00411276" w:rsidP="008C31A2">
      <w:pPr>
        <w:pStyle w:val="Ttulo2"/>
      </w:pPr>
      <w:bookmarkStart w:id="44" w:name="_Toc421180708"/>
      <w:r w:rsidRPr="002A52A4">
        <w:t>CARACTERÍSTICAS Y FUNCIONALIDADES DEL DDS</w:t>
      </w:r>
      <w:bookmarkEnd w:id="44"/>
    </w:p>
    <w:p w14:paraId="6E84302D" w14:textId="08CAD5BF" w:rsidR="00AF17D0" w:rsidRPr="002A52A4" w:rsidRDefault="00AF17D0" w:rsidP="00AF17D0">
      <w:pPr>
        <w:pStyle w:val="Ttulo3"/>
      </w:pPr>
      <w:bookmarkStart w:id="45" w:name="_Toc421180709"/>
      <w:r w:rsidRPr="002A52A4">
        <w:t>Características</w:t>
      </w:r>
      <w:bookmarkEnd w:id="45"/>
    </w:p>
    <w:p w14:paraId="41A5F1DE" w14:textId="67FF3B30" w:rsidR="00AF17D0" w:rsidRPr="002A52A4" w:rsidRDefault="00C8082E" w:rsidP="00C8082E">
      <w:pPr>
        <w:pStyle w:val="Ttulo4"/>
        <w:rPr>
          <w:i w:val="0"/>
        </w:rPr>
      </w:pPr>
      <w:r w:rsidRPr="002A52A4">
        <w:rPr>
          <w:i w:val="0"/>
        </w:rPr>
        <w:t xml:space="preserve">Arquitectura </w:t>
      </w:r>
    </w:p>
    <w:p w14:paraId="5C2ECD0E" w14:textId="77777777" w:rsidR="003500E5" w:rsidRPr="002A52A4" w:rsidRDefault="00C8082E" w:rsidP="00C8082E">
      <w:r w:rsidRPr="002A52A4">
        <w:t>Una arquitectura Publicador-Suscriptor promueve un bajo acoplamiento en la arquitectura de datos</w:t>
      </w:r>
      <w:r w:rsidR="00C8579B" w:rsidRPr="002A52A4">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2A52A4">
        <w:t xml:space="preserve"> o Suscriptor</w:t>
      </w:r>
      <w:r w:rsidR="00C8579B" w:rsidRPr="002A52A4">
        <w:t>.</w:t>
      </w:r>
      <w:r w:rsidR="003500E5" w:rsidRPr="002A52A4">
        <w:t xml:space="preserve"> La mayoría de aplicaciones distribuidas que utilizan el modelo Publicador-Suscriptor están compuestos de procesos, cada uno corriendo por espacios de memoria separados y </w:t>
      </w:r>
      <w:r w:rsidR="003500E5" w:rsidRPr="002A52A4">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2A52A4" w:rsidRDefault="00F356C9" w:rsidP="00C8082E">
      <w:r w:rsidRPr="002A52A4">
        <w:t xml:space="preserve">La información transferida por comunicaciones de tipo </w:t>
      </w:r>
      <w:r w:rsidRPr="002A52A4">
        <w:rPr>
          <w:i/>
        </w:rPr>
        <w:t>data-centric</w:t>
      </w:r>
      <w:r w:rsidRPr="002A52A4">
        <w:t xml:space="preserve"> pueden ser clasificadas en: señales, flujos, y estados.</w:t>
      </w:r>
    </w:p>
    <w:p w14:paraId="23F15B9E" w14:textId="77777777" w:rsidR="00F356C9" w:rsidRPr="002A52A4" w:rsidRDefault="00F356C9" w:rsidP="00C8082E">
      <w:r w:rsidRPr="002A52A4">
        <w:t>Las señales, representan los datos que están en continuo cambio, por ejemplo la lectura de un sensor. Las señales pueden trabajar análogamente como IP</w:t>
      </w:r>
      <w:r w:rsidRPr="002A52A4">
        <w:rPr>
          <w:rStyle w:val="Refdenotaalpie"/>
        </w:rPr>
        <w:footnoteReference w:id="24"/>
      </w:r>
      <w:r w:rsidRPr="002A52A4">
        <w:t xml:space="preserve"> , es decir haciendo su mejor esfuerzo.</w:t>
      </w:r>
    </w:p>
    <w:p w14:paraId="6A7F6CF8" w14:textId="3A2CAE08" w:rsidR="00F356C9" w:rsidRPr="002A52A4" w:rsidRDefault="00F356C9" w:rsidP="00C8082E">
      <w:r w:rsidRPr="002A52A4">
        <w:t xml:space="preserve">Los flujos, representan capturas de valores de un </w:t>
      </w:r>
      <w:r w:rsidRPr="002A52A4">
        <w:rPr>
          <w:i/>
        </w:rPr>
        <w:t xml:space="preserve">data-object </w:t>
      </w:r>
      <w:r w:rsidRPr="002A52A4">
        <w:t>que puede ser interpretada en el contexto de una captura previa. Los flujos necesitan tener confiabilidad.</w:t>
      </w:r>
    </w:p>
    <w:p w14:paraId="1950A12E" w14:textId="30EA4CB0" w:rsidR="00F356C9" w:rsidRPr="002A52A4" w:rsidRDefault="00F356C9" w:rsidP="00C8082E">
      <w:r w:rsidRPr="002A52A4">
        <w:t xml:space="preserve">Los estados, representan el estado de un conjunto de objetos o sistemas codificados como el valor más actual de un conjunto de atributos de datos o de estructuras de datos. </w:t>
      </w:r>
      <w:r w:rsidR="00EB3D30" w:rsidRPr="002A52A4">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2A52A4" w:rsidRDefault="00EB3D30" w:rsidP="00C8082E">
      <w:r w:rsidRPr="002A52A4">
        <w:t>El objetivo del estándar DDS, es facilitar una distribución eficiente de la información en un sistema distribuido. Los participantes usando DDS pueden leer y escribir datos eficientemente y naturalmente</w:t>
      </w:r>
      <w:r w:rsidRPr="002A52A4">
        <w:rPr>
          <w:rStyle w:val="Refdenotaalpie"/>
        </w:rPr>
        <w:footnoteReference w:id="25"/>
      </w:r>
      <w:r w:rsidR="00CF7F73" w:rsidRPr="002A52A4">
        <w:t xml:space="preserve"> con un tipo de interfaz. Por debajo, el middleware DDS distribuye los datos, por lo tanto cada lector puede acceder a los valores más actuales. Por tanto, </w:t>
      </w:r>
      <w:r w:rsidR="00CF7F73" w:rsidRPr="002A52A4">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Pr="002A52A4" w:rsidRDefault="00CF7F73" w:rsidP="00C8082E">
      <w:r w:rsidRPr="002A52A4">
        <w:t xml:space="preserve">El objetivo de DDS son los sistemas de tiempo real; el API y QoS han sido escogidos para balancear el comportamiento predecible y la eficiencia/ rendimiento de la implementación. </w:t>
      </w:r>
      <w:r w:rsidR="007A60FD" w:rsidRPr="002A52A4">
        <w:t xml:space="preserve">Una visión general de la Arquitectura se muestra en la siguiente </w:t>
      </w:r>
      <w:r w:rsidR="007A60FD" w:rsidRPr="002A52A4">
        <w:fldChar w:fldCharType="begin"/>
      </w:r>
      <w:r w:rsidR="007A60FD" w:rsidRPr="002A52A4">
        <w:instrText xml:space="preserve"> REF _Ref413914980 \h </w:instrText>
      </w:r>
      <w:r w:rsidR="007A60FD"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8</w:t>
      </w:r>
      <w:r w:rsidR="007A60FD" w:rsidRPr="002A52A4">
        <w:fldChar w:fldCharType="end"/>
      </w:r>
    </w:p>
    <w:p w14:paraId="2EEC3C07" w14:textId="77777777" w:rsidR="007A60FD" w:rsidRPr="002A52A4" w:rsidRDefault="007A60FD" w:rsidP="007A60FD">
      <w:pPr>
        <w:keepNext/>
        <w:jc w:val="center"/>
      </w:pPr>
      <w:r w:rsidRPr="002A52A4">
        <w:rPr>
          <w:noProof/>
          <w:lang w:eastAsia="es-EC"/>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76BBEB73" w:rsidR="0061249C" w:rsidRPr="002A52A4" w:rsidRDefault="007A60FD" w:rsidP="007A60FD">
      <w:pPr>
        <w:pStyle w:val="Descripcin"/>
        <w:rPr>
          <w:i w:val="0"/>
          <w:color w:val="auto"/>
          <w:szCs w:val="24"/>
        </w:rPr>
      </w:pPr>
      <w:bookmarkStart w:id="46" w:name="_Ref413914980"/>
      <w:bookmarkStart w:id="47" w:name="_Toc421180781"/>
      <w:bookmarkStart w:id="48" w:name="_Toc414359323"/>
      <w:bookmarkStart w:id="49" w:name="_Toc42117765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8</w:t>
      </w:r>
      <w:r w:rsidR="000A7D12" w:rsidRPr="002A52A4">
        <w:rPr>
          <w:color w:val="auto"/>
          <w:szCs w:val="24"/>
        </w:rPr>
        <w:fldChar w:fldCharType="end"/>
      </w:r>
      <w:bookmarkEnd w:id="46"/>
      <w:r w:rsidRPr="002A52A4">
        <w:rPr>
          <w:color w:val="auto"/>
          <w:szCs w:val="24"/>
        </w:rPr>
        <w:t xml:space="preserve">. </w:t>
      </w:r>
      <w:r w:rsidRPr="002A52A4">
        <w:rPr>
          <w:i w:val="0"/>
          <w:color w:val="auto"/>
          <w:szCs w:val="24"/>
        </w:rPr>
        <w:t>Arquitectura del Middleware DDS</w:t>
      </w:r>
      <w:bookmarkEnd w:id="47"/>
    </w:p>
    <w:p w14:paraId="06B0FEDF" w14:textId="69ED08AA" w:rsidR="007A60FD" w:rsidRPr="002A52A4" w:rsidRDefault="00962FCB" w:rsidP="007A60FD">
      <w:pPr>
        <w:pStyle w:val="Descripcin"/>
        <w:rPr>
          <w:i w:val="0"/>
          <w:color w:val="auto"/>
          <w:szCs w:val="24"/>
        </w:rPr>
      </w:pPr>
      <w:sdt>
        <w:sdtPr>
          <w:rPr>
            <w:i w:val="0"/>
            <w:color w:val="auto"/>
            <w:szCs w:val="24"/>
          </w:rPr>
          <w:id w:val="-1939053686"/>
          <w:citation/>
        </w:sdtPr>
        <w:sdtContent>
          <w:r w:rsidR="00E3731E" w:rsidRPr="002A52A4">
            <w:rPr>
              <w:i w:val="0"/>
              <w:color w:val="auto"/>
              <w:szCs w:val="24"/>
            </w:rPr>
            <w:fldChar w:fldCharType="begin"/>
          </w:r>
          <w:r w:rsidR="00E3731E" w:rsidRPr="002A52A4">
            <w:rPr>
              <w:i w:val="0"/>
              <w:color w:val="auto"/>
              <w:szCs w:val="24"/>
            </w:rPr>
            <w:instrText xml:space="preserve"> CITATION Cor \l 3082 </w:instrText>
          </w:r>
          <w:r w:rsidR="00E3731E" w:rsidRPr="002A52A4">
            <w:rPr>
              <w:i w:val="0"/>
              <w:color w:val="auto"/>
              <w:szCs w:val="24"/>
            </w:rPr>
            <w:fldChar w:fldCharType="separate"/>
          </w:r>
          <w:r w:rsidR="00F13CDA" w:rsidRPr="002A52A4">
            <w:rPr>
              <w:noProof/>
              <w:color w:val="auto"/>
              <w:szCs w:val="24"/>
            </w:rPr>
            <w:t>(Corsaro)</w:t>
          </w:r>
          <w:r w:rsidR="00E3731E" w:rsidRPr="002A52A4">
            <w:rPr>
              <w:i w:val="0"/>
              <w:color w:val="auto"/>
              <w:szCs w:val="24"/>
            </w:rPr>
            <w:fldChar w:fldCharType="end"/>
          </w:r>
        </w:sdtContent>
      </w:sdt>
      <w:bookmarkEnd w:id="48"/>
      <w:bookmarkEnd w:id="49"/>
    </w:p>
    <w:p w14:paraId="2DBD6C83" w14:textId="77777777" w:rsidR="007A60FD" w:rsidRPr="002A52A4" w:rsidRDefault="007A60FD" w:rsidP="007A60FD"/>
    <w:p w14:paraId="0F4FE510" w14:textId="03D99591" w:rsidR="00CF7F73" w:rsidRPr="002A52A4" w:rsidRDefault="00CF7F73" w:rsidP="00C8082E">
      <w:r w:rsidRPr="002A52A4">
        <w:t>El estándar DDS describe dos niveles de interfaces</w:t>
      </w:r>
      <w:r w:rsidR="007A60FD" w:rsidRPr="002A52A4">
        <w:t xml:space="preserve"> y un nivel de comunicaciones</w:t>
      </w:r>
      <w:r w:rsidRPr="002A52A4">
        <w:t xml:space="preserve">: </w:t>
      </w:r>
    </w:p>
    <w:p w14:paraId="16C0B4C7" w14:textId="6AC95D56" w:rsidR="00CF7F73" w:rsidRPr="002A52A4" w:rsidRDefault="00CF7F73" w:rsidP="00205224">
      <w:pPr>
        <w:pStyle w:val="Prrafodelista"/>
        <w:numPr>
          <w:ilvl w:val="0"/>
          <w:numId w:val="35"/>
        </w:numPr>
      </w:pPr>
      <w:r w:rsidRPr="002A52A4">
        <w:t xml:space="preserve">Un nivel bajo </w:t>
      </w:r>
      <w:r w:rsidR="004F0AD6" w:rsidRPr="002A52A4">
        <w:t xml:space="preserve">denominado </w:t>
      </w:r>
      <w:r w:rsidR="004F0AD6" w:rsidRPr="002A52A4">
        <w:rPr>
          <w:i/>
        </w:rPr>
        <w:t>data-centric</w:t>
      </w:r>
      <w:r w:rsidR="004F0AD6" w:rsidRPr="002A52A4">
        <w:t xml:space="preserve"> </w:t>
      </w:r>
      <w:r w:rsidR="004F0AD6" w:rsidRPr="002A52A4">
        <w:rPr>
          <w:i/>
        </w:rPr>
        <w:t>Publish-Subscribe</w:t>
      </w:r>
      <w:r w:rsidR="007A69BB" w:rsidRPr="002A52A4">
        <w:rPr>
          <w:i/>
        </w:rPr>
        <w:t xml:space="preserve"> o DCPS</w:t>
      </w:r>
      <w:r w:rsidR="004F0AD6" w:rsidRPr="002A52A4">
        <w:rPr>
          <w:i/>
        </w:rPr>
        <w:t xml:space="preserve">, </w:t>
      </w:r>
      <w:r w:rsidR="004F0AD6" w:rsidRPr="002A52A4">
        <w:t>el cual está orientado a la entrega eficiente de información adecuada a los destinatarios adecuados.</w:t>
      </w:r>
    </w:p>
    <w:p w14:paraId="4F90CD94" w14:textId="4A0E894E" w:rsidR="004F0AD6" w:rsidRPr="002A52A4" w:rsidRDefault="004F0AD6" w:rsidP="00205224">
      <w:pPr>
        <w:pStyle w:val="Prrafodelista"/>
        <w:numPr>
          <w:ilvl w:val="0"/>
          <w:numId w:val="35"/>
        </w:numPr>
      </w:pPr>
      <w:r w:rsidRPr="002A52A4">
        <w:t xml:space="preserve">Un nivel opcional alto denominado </w:t>
      </w:r>
      <w:r w:rsidRPr="002A52A4">
        <w:rPr>
          <w:i/>
        </w:rPr>
        <w:t>data-local reconstruction layer</w:t>
      </w:r>
      <w:r w:rsidR="007A69BB" w:rsidRPr="002A52A4">
        <w:rPr>
          <w:i/>
        </w:rPr>
        <w:t xml:space="preserve"> o DLRL</w:t>
      </w:r>
      <w:r w:rsidRPr="002A52A4">
        <w:rPr>
          <w:i/>
        </w:rPr>
        <w:t>,</w:t>
      </w:r>
      <w:r w:rsidRPr="002A52A4">
        <w:t xml:space="preserve"> el cual permite una integración simple a la capa de aplicación.</w:t>
      </w:r>
    </w:p>
    <w:p w14:paraId="4D4B8D34" w14:textId="579C9E5B" w:rsidR="007A60FD" w:rsidRPr="002A52A4" w:rsidRDefault="007A60FD" w:rsidP="00205224">
      <w:pPr>
        <w:pStyle w:val="Prrafodelista"/>
        <w:numPr>
          <w:ilvl w:val="0"/>
          <w:numId w:val="35"/>
        </w:numPr>
      </w:pPr>
      <w:r w:rsidRPr="002A52A4">
        <w:lastRenderedPageBreak/>
        <w:t xml:space="preserve">El nivel de comunicaciones se denomina DDS </w:t>
      </w:r>
      <w:r w:rsidRPr="002A52A4">
        <w:rPr>
          <w:i/>
        </w:rPr>
        <w:t>Interoperability Wire Protocol</w:t>
      </w:r>
      <w:r w:rsidRPr="002A52A4">
        <w:t xml:space="preserve">, el cual opera con el protocolo RTPS. </w:t>
      </w:r>
    </w:p>
    <w:p w14:paraId="400EB09A" w14:textId="174BAFBD" w:rsidR="007A60FD" w:rsidRPr="000626EA" w:rsidRDefault="007A60FD" w:rsidP="007A60FD">
      <w:pPr>
        <w:pStyle w:val="Ttulo5"/>
        <w:rPr>
          <w:lang w:val="en-GB"/>
        </w:rPr>
      </w:pPr>
      <w:r w:rsidRPr="000626EA">
        <w:rPr>
          <w:lang w:val="en-GB"/>
        </w:rPr>
        <w:t>DCPS o Data-Centric Publish-Subscribe</w:t>
      </w:r>
    </w:p>
    <w:p w14:paraId="759572BE" w14:textId="023BD139" w:rsidR="004F0AD6" w:rsidRPr="002A52A4" w:rsidRDefault="007A69BB" w:rsidP="004F0AD6">
      <w:r w:rsidRPr="002A52A4">
        <w:t xml:space="preserve">La comunicación es llevada a cabo con la ayuda de las siguientes entidades: </w:t>
      </w:r>
      <w:r w:rsidRPr="002A52A4">
        <w:rPr>
          <w:i/>
        </w:rPr>
        <w:t>DomainParticipant, DataWriter, DataReader, Publisher, Subscriber, y Topic.</w:t>
      </w:r>
      <w:r w:rsidRPr="002A52A4">
        <w:t xml:space="preserve"> Todas estas clases extienden la </w:t>
      </w:r>
      <w:r w:rsidR="00050268" w:rsidRPr="002A52A4">
        <w:rPr>
          <w:i/>
        </w:rPr>
        <w:t>DCPSEntity</w:t>
      </w:r>
      <w:r w:rsidRPr="002A52A4">
        <w:rPr>
          <w:i/>
        </w:rPr>
        <w:t xml:space="preserve">, </w:t>
      </w:r>
      <w:r w:rsidRPr="002A52A4">
        <w:t xml:space="preserve">representando su capacidad de ser configurada a través de las políticas de QoS, ser notificado de eventos vía, y </w:t>
      </w:r>
      <w:r w:rsidRPr="002A52A4">
        <w:rPr>
          <w:rStyle w:val="Ttulo5Car"/>
          <w:b w:val="0"/>
        </w:rPr>
        <w:t>soportar</w:t>
      </w:r>
      <w:r w:rsidRPr="002A52A4">
        <w:t xml:space="preserve"> condiciones que pueden ser esperadas por la aplicación. Cada especializació</w:t>
      </w:r>
      <w:r w:rsidR="00050268" w:rsidRPr="002A52A4">
        <w:t xml:space="preserve">n de una clase base </w:t>
      </w:r>
      <w:r w:rsidR="00050268" w:rsidRPr="002A52A4">
        <w:rPr>
          <w:i/>
        </w:rPr>
        <w:t>DCPSE</w:t>
      </w:r>
      <w:r w:rsidRPr="002A52A4">
        <w:rPr>
          <w:i/>
        </w:rPr>
        <w:t>ntity</w:t>
      </w:r>
      <w:r w:rsidRPr="002A52A4">
        <w:t xml:space="preserve"> tiene un correspondiente </w:t>
      </w:r>
      <w:r w:rsidRPr="002A52A4">
        <w:rPr>
          <w:i/>
        </w:rPr>
        <w:t xml:space="preserve">Listener </w:t>
      </w:r>
      <w:r w:rsidRPr="002A52A4">
        <w:t xml:space="preserve">especializado y un conjunto de valores de </w:t>
      </w:r>
      <w:r w:rsidRPr="002A52A4">
        <w:rPr>
          <w:i/>
        </w:rPr>
        <w:t xml:space="preserve">QoSPolicy </w:t>
      </w:r>
      <w:r w:rsidRPr="002A52A4">
        <w:t>que son deseables.</w:t>
      </w:r>
    </w:p>
    <w:p w14:paraId="558CFFD2" w14:textId="15BF6F08" w:rsidR="007A69BB" w:rsidRPr="002A52A4" w:rsidRDefault="007A69BB" w:rsidP="004F0AD6">
      <w:r w:rsidRPr="002A52A4">
        <w:t xml:space="preserve">El Publicador representa a los objetos responsables para la emisión de datos. Un Publicador debe publicar </w:t>
      </w:r>
      <w:r w:rsidR="0004018A" w:rsidRPr="002A52A4">
        <w:t>datos de diferente tipo.</w:t>
      </w:r>
    </w:p>
    <w:p w14:paraId="54888E14" w14:textId="6D5D51BF" w:rsidR="0004018A" w:rsidRPr="002A52A4" w:rsidRDefault="0004018A" w:rsidP="00A421C3">
      <w:r w:rsidRPr="002A52A4">
        <w:t xml:space="preserve">Un </w:t>
      </w:r>
      <w:r w:rsidRPr="002A52A4">
        <w:rPr>
          <w:i/>
        </w:rPr>
        <w:t xml:space="preserve">DataWriter </w:t>
      </w:r>
      <w:r w:rsidR="00A421C3" w:rsidRPr="002A52A4">
        <w:t xml:space="preserve">es la cara al Publicador; los participantes usan </w:t>
      </w:r>
      <w:r w:rsidR="00A421C3" w:rsidRPr="002A52A4">
        <w:rPr>
          <w:i/>
        </w:rPr>
        <w:t>DataWriter</w:t>
      </w:r>
      <w:r w:rsidR="00A421C3" w:rsidRPr="002A52A4">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2A52A4">
        <w:rPr>
          <w:i/>
        </w:rPr>
        <w:t>DataWriter,</w:t>
      </w:r>
      <w:r w:rsidR="00A421C3" w:rsidRPr="002A52A4">
        <w:t xml:space="preserve"> y/ o a su estado interno.</w:t>
      </w:r>
    </w:p>
    <w:p w14:paraId="46881368" w14:textId="3E135AC2" w:rsidR="00A421C3" w:rsidRPr="002A52A4" w:rsidRDefault="00A421C3" w:rsidP="000C7369">
      <w:r w:rsidRPr="002A52A4">
        <w:t>El Suscriptor recibe los datos publicados y los hace disponibles al participante. Un Suscriptor debe recibir y despachar datos de diferentes tipos especificados</w:t>
      </w:r>
      <w:r w:rsidR="000C7369" w:rsidRPr="002A52A4">
        <w:t xml:space="preserve">. Para acceder a los datos recibidos, el participante debe utilizar un tipo </w:t>
      </w:r>
      <w:r w:rsidR="000C7369" w:rsidRPr="002A52A4">
        <w:rPr>
          <w:i/>
        </w:rPr>
        <w:t>DataReader</w:t>
      </w:r>
      <w:r w:rsidR="000C7369" w:rsidRPr="002A52A4">
        <w:t xml:space="preserve"> asociado al suscriptor.</w:t>
      </w:r>
    </w:p>
    <w:p w14:paraId="19787AFF" w14:textId="7BF948E8" w:rsidR="000C7369" w:rsidRPr="002A52A4" w:rsidRDefault="000C7369" w:rsidP="000C7369">
      <w:r w:rsidRPr="002A52A4">
        <w:t xml:space="preserve">La asociación de un objeto </w:t>
      </w:r>
      <w:r w:rsidRPr="002A52A4">
        <w:rPr>
          <w:i/>
        </w:rPr>
        <w:t>DataWriter</w:t>
      </w:r>
      <w:r w:rsidRPr="002A52A4">
        <w:t xml:space="preserve">, el cual representa a una publicación, con el objeto </w:t>
      </w:r>
      <w:r w:rsidRPr="002A52A4">
        <w:rPr>
          <w:i/>
        </w:rPr>
        <w:t>DataReader</w:t>
      </w:r>
      <w:r w:rsidRPr="002A52A4">
        <w:t xml:space="preserve">, el cual representa la suscripción, es hecha por la entidad </w:t>
      </w:r>
      <w:r w:rsidRPr="002A52A4">
        <w:rPr>
          <w:i/>
        </w:rPr>
        <w:t>Topic.</w:t>
      </w:r>
    </w:p>
    <w:p w14:paraId="256EDE53" w14:textId="62C55E5B" w:rsidR="000C7369" w:rsidRPr="002A52A4" w:rsidRDefault="000C7369" w:rsidP="000C7369">
      <w:r w:rsidRPr="002A52A4">
        <w:t xml:space="preserve">La entidad </w:t>
      </w:r>
      <w:r w:rsidRPr="002A52A4">
        <w:rPr>
          <w:i/>
        </w:rPr>
        <w:t>Topic</w:t>
      </w:r>
      <w:r w:rsidRPr="002A52A4">
        <w:t xml:space="preserve">, asocia un nombre que es único en el sistema, un tipo de dato, y QoS relacionado a su propia información. La definición de Tipo entrega suficiente información para </w:t>
      </w:r>
      <w:r w:rsidRPr="002A52A4">
        <w:lastRenderedPageBreak/>
        <w:t>que el servicio manipule los datos, por ejemplo, serializa los datos dentro de un formato de red para ser transmitido. La definición de Tipo puede ser hecha por medio de un lenguaje textual, por ejemplo algo como “</w:t>
      </w:r>
      <w:r w:rsidRPr="002A52A4">
        <w:rPr>
          <w:i/>
        </w:rPr>
        <w:t>float x; float y;</w:t>
      </w:r>
      <w:r w:rsidRPr="002A52A4">
        <w:t>” o por medio de un “</w:t>
      </w:r>
      <w:r w:rsidRPr="002A52A4">
        <w:rPr>
          <w:i/>
        </w:rPr>
        <w:t>plugin</w:t>
      </w:r>
      <w:r w:rsidRPr="002A52A4">
        <w:t>”</w:t>
      </w:r>
      <w:r w:rsidR="00A33CB0" w:rsidRPr="002A52A4">
        <w:t xml:space="preserve"> operacional, el cual provee los métodos necesarios.</w:t>
      </w:r>
    </w:p>
    <w:p w14:paraId="2E73FCAD" w14:textId="77777777" w:rsidR="007A60FD" w:rsidRPr="002A52A4" w:rsidRDefault="007A60FD" w:rsidP="000C7369"/>
    <w:p w14:paraId="32B136BD" w14:textId="77777777" w:rsidR="007A60FD" w:rsidRPr="002A52A4" w:rsidRDefault="007A60FD" w:rsidP="000C7369"/>
    <w:p w14:paraId="4DA8E0D0" w14:textId="2DC9FA23" w:rsidR="00A33CB0" w:rsidRPr="002A52A4" w:rsidRDefault="00A33CB0" w:rsidP="000C7369">
      <w:r w:rsidRPr="002A52A4">
        <w:t xml:space="preserve">DCPS puede también soportar suscripciones del tipo </w:t>
      </w:r>
      <w:r w:rsidRPr="002A52A4">
        <w:rPr>
          <w:i/>
        </w:rPr>
        <w:t>content-based</w:t>
      </w:r>
      <w:r w:rsidRPr="002A52A4">
        <w:t xml:space="preserve"> por medio de un filtro el cual corresponde a las políticas de QoS. Esta es una característica opcional ya que el filtrado del tipo </w:t>
      </w:r>
      <w:r w:rsidRPr="002A52A4">
        <w:rPr>
          <w:i/>
        </w:rPr>
        <w:t>content-based</w:t>
      </w:r>
      <w:r w:rsidRPr="002A52A4">
        <w:t xml:space="preserve"> ocupa muchos recursos e introduce retardos que son difíciles de predecir. </w:t>
      </w:r>
    </w:p>
    <w:p w14:paraId="388DEA8E" w14:textId="43C7C0CD" w:rsidR="00A33CB0" w:rsidRPr="002A52A4" w:rsidRDefault="00A33CB0" w:rsidP="000C7369">
      <w:r w:rsidRPr="002A52A4">
        <w:t>La capa DCPS se encuentra compuesta de cinco m</w:t>
      </w:r>
      <w:r w:rsidR="00050268" w:rsidRPr="002A52A4">
        <w:t>ódulos: infraestructura, tópico, publicación, suscripción, y dominio.</w:t>
      </w:r>
    </w:p>
    <w:p w14:paraId="21CBAFE0" w14:textId="77777777" w:rsidR="00AC5A16" w:rsidRPr="002A52A4" w:rsidRDefault="00050268" w:rsidP="00205224">
      <w:pPr>
        <w:pStyle w:val="Prrafodelista"/>
        <w:numPr>
          <w:ilvl w:val="0"/>
          <w:numId w:val="36"/>
        </w:numPr>
      </w:pPr>
      <w:r w:rsidRPr="002A52A4">
        <w:t xml:space="preserve">El módulo Infraestructura contiene </w:t>
      </w:r>
      <w:r w:rsidR="00AC5A16" w:rsidRPr="002A52A4">
        <w:t>las clases</w:t>
      </w:r>
      <w:r w:rsidRPr="002A52A4">
        <w:t xml:space="preserve"> </w:t>
      </w:r>
      <w:r w:rsidRPr="002A52A4">
        <w:rPr>
          <w:i/>
        </w:rPr>
        <w:t>DCPS</w:t>
      </w:r>
      <w:r w:rsidR="00AC5A16" w:rsidRPr="002A52A4">
        <w:rPr>
          <w:i/>
        </w:rPr>
        <w:t>Entity, QoSPolicy</w:t>
      </w:r>
      <w:r w:rsidR="00AC5A16" w:rsidRPr="002A52A4">
        <w:t xml:space="preserve">, </w:t>
      </w:r>
      <w:r w:rsidR="00AC5A16" w:rsidRPr="002A52A4">
        <w:rPr>
          <w:i/>
        </w:rPr>
        <w:t xml:space="preserve">Listener, Condition, </w:t>
      </w:r>
      <w:r w:rsidR="00AC5A16" w:rsidRPr="002A52A4">
        <w:t xml:space="preserve">y </w:t>
      </w:r>
      <w:r w:rsidR="00AC5A16" w:rsidRPr="002A52A4">
        <w:rPr>
          <w:i/>
        </w:rPr>
        <w:t xml:space="preserve">WaitSet. </w:t>
      </w:r>
      <w:r w:rsidR="00AC5A16" w:rsidRPr="002A52A4">
        <w:t xml:space="preserve">Esta abstracción de clases soporta dos estilos de interacción: </w:t>
      </w:r>
      <w:r w:rsidR="00AC5A16" w:rsidRPr="002A52A4">
        <w:rPr>
          <w:i/>
        </w:rPr>
        <w:t xml:space="preserve">notification-based </w:t>
      </w:r>
      <w:r w:rsidR="00AC5A16" w:rsidRPr="002A52A4">
        <w:t>y w</w:t>
      </w:r>
      <w:r w:rsidR="00AC5A16" w:rsidRPr="002A52A4">
        <w:rPr>
          <w:i/>
        </w:rPr>
        <w:t xml:space="preserve">ait-based. </w:t>
      </w:r>
      <w:r w:rsidR="00AC5A16" w:rsidRPr="002A52A4">
        <w:t xml:space="preserve">Estos implementan interfaces que son mejoradas en otros módulos. </w:t>
      </w:r>
    </w:p>
    <w:p w14:paraId="1C53FAB7" w14:textId="77777777" w:rsidR="00AC5A16" w:rsidRPr="002A52A4" w:rsidRDefault="00AC5A16" w:rsidP="00205224">
      <w:pPr>
        <w:pStyle w:val="Prrafodelista"/>
        <w:numPr>
          <w:ilvl w:val="0"/>
          <w:numId w:val="36"/>
        </w:numPr>
      </w:pPr>
      <w:r w:rsidRPr="002A52A4">
        <w:t xml:space="preserve">El módulo </w:t>
      </w:r>
      <w:r w:rsidRPr="002A52A4">
        <w:rPr>
          <w:i/>
        </w:rPr>
        <w:t>Topic-Definition</w:t>
      </w:r>
      <w:r w:rsidRPr="002A52A4">
        <w:t xml:space="preserve"> contiene a las clases </w:t>
      </w:r>
      <w:r w:rsidRPr="002A52A4">
        <w:rPr>
          <w:i/>
        </w:rPr>
        <w:t>Topic</w:t>
      </w:r>
      <w:r w:rsidRPr="002A52A4">
        <w:t xml:space="preserve"> y al </w:t>
      </w:r>
      <w:r w:rsidRPr="002A52A4">
        <w:rPr>
          <w:i/>
        </w:rPr>
        <w:t xml:space="preserve">TopicListener </w:t>
      </w:r>
      <w:r w:rsidRPr="002A52A4">
        <w:t>y generalmente todo lo que es necesario para que la aplicación defina sus tipos de datos, cree tópicos, y asocie QoS a estos.</w:t>
      </w:r>
    </w:p>
    <w:p w14:paraId="4E4B9553" w14:textId="77777777" w:rsidR="00AC5A16" w:rsidRPr="002A52A4" w:rsidRDefault="00AC5A16" w:rsidP="00205224">
      <w:pPr>
        <w:pStyle w:val="Prrafodelista"/>
        <w:numPr>
          <w:ilvl w:val="0"/>
          <w:numId w:val="36"/>
        </w:numPr>
      </w:pPr>
      <w:r w:rsidRPr="002A52A4">
        <w:t xml:space="preserve">El módulo publicación contiene las clases publicador, el </w:t>
      </w:r>
      <w:r w:rsidRPr="002A52A4">
        <w:rPr>
          <w:i/>
        </w:rPr>
        <w:t>DataWriter</w:t>
      </w:r>
      <w:r w:rsidRPr="002A52A4">
        <w:t xml:space="preserve"> y el </w:t>
      </w:r>
      <w:r w:rsidRPr="002A52A4">
        <w:rPr>
          <w:i/>
        </w:rPr>
        <w:t>PublisherListener</w:t>
      </w:r>
      <w:r w:rsidRPr="002A52A4">
        <w:t>, y generalmente todo lo que es necesario en el lado de publicación.</w:t>
      </w:r>
    </w:p>
    <w:p w14:paraId="6B9B66E8" w14:textId="7A742BE9" w:rsidR="00050268" w:rsidRPr="002A52A4" w:rsidRDefault="00AC5A16" w:rsidP="00205224">
      <w:pPr>
        <w:pStyle w:val="Prrafodelista"/>
        <w:numPr>
          <w:ilvl w:val="0"/>
          <w:numId w:val="36"/>
        </w:numPr>
        <w:jc w:val="left"/>
      </w:pPr>
      <w:r w:rsidRPr="002A52A4">
        <w:t xml:space="preserve">El módulo suscripción contiene las clases suscriptor, el </w:t>
      </w:r>
      <w:r w:rsidRPr="002A52A4">
        <w:rPr>
          <w:i/>
        </w:rPr>
        <w:t>DataReader</w:t>
      </w:r>
      <w:r w:rsidRPr="002A52A4">
        <w:t xml:space="preserve">, y el </w:t>
      </w:r>
      <w:r w:rsidRPr="002A52A4">
        <w:rPr>
          <w:i/>
        </w:rPr>
        <w:t xml:space="preserve">SubscriberListener, </w:t>
      </w:r>
      <w:r w:rsidRPr="002A52A4">
        <w:t>y generalmente todo lo que es necesario en el lado de suscripción.</w:t>
      </w:r>
    </w:p>
    <w:p w14:paraId="44793F0A" w14:textId="2B5C74CD" w:rsidR="00AC5A16" w:rsidRPr="002A52A4" w:rsidRDefault="004258A7" w:rsidP="00205224">
      <w:pPr>
        <w:pStyle w:val="Prrafodelista"/>
        <w:numPr>
          <w:ilvl w:val="0"/>
          <w:numId w:val="36"/>
        </w:numPr>
        <w:jc w:val="left"/>
      </w:pPr>
      <w:r w:rsidRPr="002A52A4">
        <w:lastRenderedPageBreak/>
        <w:t xml:space="preserve">El módulo de dominio contiene la clase </w:t>
      </w:r>
      <w:r w:rsidRPr="002A52A4">
        <w:rPr>
          <w:i/>
        </w:rPr>
        <w:t>DomainParticipantFactory</w:t>
      </w:r>
      <w:r w:rsidRPr="002A52A4">
        <w:t xml:space="preserve">, que actúa como una entrada al servicio, así también como la clase </w:t>
      </w:r>
      <w:r w:rsidRPr="002A52A4">
        <w:rPr>
          <w:i/>
        </w:rPr>
        <w:t>DomainParticipant,</w:t>
      </w:r>
      <w:r w:rsidRPr="002A52A4">
        <w:t xml:space="preserve"> la cual es un contenedor para otros objetos.</w:t>
      </w:r>
    </w:p>
    <w:p w14:paraId="2EC73581" w14:textId="69307A88" w:rsidR="004258A7" w:rsidRPr="002A52A4" w:rsidRDefault="007A60FD" w:rsidP="004258A7">
      <w:pPr>
        <w:jc w:val="left"/>
      </w:pPr>
      <w:r w:rsidRPr="002A52A4">
        <w:t xml:space="preserve">A continuación en la </w:t>
      </w:r>
      <w:r w:rsidRPr="002A52A4">
        <w:fldChar w:fldCharType="begin"/>
      </w:r>
      <w:r w:rsidRPr="002A52A4">
        <w:instrText xml:space="preserve"> REF _Ref413915078 \h </w:instrText>
      </w:r>
      <w:r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9</w:t>
      </w:r>
      <w:r w:rsidRPr="002A52A4">
        <w:fldChar w:fldCharType="end"/>
      </w:r>
      <w:r w:rsidR="004258A7" w:rsidRPr="002A52A4">
        <w:t xml:space="preserve">  se muestra el modelo DCPS y sus relaciones.</w:t>
      </w:r>
    </w:p>
    <w:p w14:paraId="0145C1BB" w14:textId="77777777" w:rsidR="007A60FD" w:rsidRPr="002A52A4" w:rsidRDefault="007A60FD" w:rsidP="007A60FD">
      <w:pPr>
        <w:keepNext/>
        <w:jc w:val="center"/>
      </w:pPr>
      <w:r w:rsidRPr="002A52A4">
        <w:rPr>
          <w:noProof/>
          <w:lang w:eastAsia="es-EC"/>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47F9484F" w:rsidR="0061249C" w:rsidRPr="002A52A4" w:rsidRDefault="007A60FD" w:rsidP="007A60FD">
      <w:pPr>
        <w:pStyle w:val="Descripcin"/>
        <w:rPr>
          <w:i w:val="0"/>
          <w:color w:val="auto"/>
          <w:szCs w:val="24"/>
        </w:rPr>
      </w:pPr>
      <w:bookmarkStart w:id="50" w:name="_Ref413915078"/>
      <w:bookmarkStart w:id="51" w:name="_Toc421180782"/>
      <w:bookmarkStart w:id="52" w:name="_Toc414359324"/>
      <w:bookmarkStart w:id="53" w:name="_Toc421177658"/>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9</w:t>
      </w:r>
      <w:r w:rsidR="000A7D12" w:rsidRPr="002A52A4">
        <w:rPr>
          <w:color w:val="auto"/>
          <w:szCs w:val="24"/>
        </w:rPr>
        <w:fldChar w:fldCharType="end"/>
      </w:r>
      <w:bookmarkEnd w:id="50"/>
      <w:r w:rsidRPr="002A52A4">
        <w:rPr>
          <w:color w:val="auto"/>
          <w:szCs w:val="24"/>
        </w:rPr>
        <w:t xml:space="preserve">. </w:t>
      </w:r>
      <w:r w:rsidRPr="002A52A4">
        <w:rPr>
          <w:i w:val="0"/>
          <w:color w:val="auto"/>
          <w:szCs w:val="24"/>
        </w:rPr>
        <w:t>Modelo DCPS y sus relaciones</w:t>
      </w:r>
      <w:bookmarkEnd w:id="51"/>
    </w:p>
    <w:p w14:paraId="2DA0A3D7" w14:textId="4CCF3273" w:rsidR="004258A7" w:rsidRPr="002A52A4" w:rsidRDefault="00962FCB" w:rsidP="007A60FD">
      <w:pPr>
        <w:pStyle w:val="Descripcin"/>
        <w:rPr>
          <w:i w:val="0"/>
          <w:color w:val="auto"/>
          <w:szCs w:val="24"/>
        </w:rPr>
      </w:pPr>
      <w:sdt>
        <w:sdtPr>
          <w:rPr>
            <w:i w:val="0"/>
            <w:color w:val="auto"/>
            <w:szCs w:val="24"/>
          </w:rPr>
          <w:id w:val="-171957307"/>
          <w:citation/>
        </w:sdtPr>
        <w:sdtContent>
          <w:r w:rsidR="000C66F7" w:rsidRPr="002A52A4">
            <w:rPr>
              <w:i w:val="0"/>
              <w:color w:val="auto"/>
              <w:szCs w:val="24"/>
            </w:rPr>
            <w:fldChar w:fldCharType="begin"/>
          </w:r>
          <w:r w:rsidR="000C66F7" w:rsidRPr="002A52A4">
            <w:rPr>
              <w:i w:val="0"/>
              <w:color w:val="auto"/>
              <w:szCs w:val="24"/>
            </w:rPr>
            <w:instrText xml:space="preserve"> CITATION Par \l 3082 </w:instrText>
          </w:r>
          <w:r w:rsidR="000C66F7" w:rsidRPr="002A52A4">
            <w:rPr>
              <w:i w:val="0"/>
              <w:color w:val="auto"/>
              <w:szCs w:val="24"/>
            </w:rPr>
            <w:fldChar w:fldCharType="separate"/>
          </w:r>
          <w:r w:rsidR="00F13CDA" w:rsidRPr="002A52A4">
            <w:rPr>
              <w:noProof/>
              <w:color w:val="auto"/>
              <w:szCs w:val="24"/>
            </w:rPr>
            <w:t>(Pardo-Castellote)</w:t>
          </w:r>
          <w:r w:rsidR="000C66F7" w:rsidRPr="002A52A4">
            <w:rPr>
              <w:i w:val="0"/>
              <w:color w:val="auto"/>
              <w:szCs w:val="24"/>
            </w:rPr>
            <w:fldChar w:fldCharType="end"/>
          </w:r>
        </w:sdtContent>
      </w:sdt>
      <w:bookmarkEnd w:id="52"/>
      <w:bookmarkEnd w:id="53"/>
    </w:p>
    <w:p w14:paraId="66490057" w14:textId="60FDECBC" w:rsidR="007A60FD" w:rsidRPr="002A52A4" w:rsidRDefault="007A60FD" w:rsidP="007A60FD">
      <w:pPr>
        <w:pStyle w:val="Ttulo5"/>
      </w:pPr>
      <w:r w:rsidRPr="002A52A4">
        <w:t>DLRL o Data Local Reconstruction Layer</w:t>
      </w:r>
    </w:p>
    <w:p w14:paraId="086FE1E9" w14:textId="2D0F2A2B" w:rsidR="007A60FD" w:rsidRPr="002A52A4" w:rsidRDefault="007A60FD" w:rsidP="007A60FD">
      <w:r w:rsidRPr="002A52A4">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2A52A4" w:rsidRDefault="00F043EC" w:rsidP="007A60FD">
      <w:r w:rsidRPr="002A52A4">
        <w:t xml:space="preserve">DLRL está diseñada para permitir al desarrollador de aplicaciones usar características subyacentes de DCPS. Sin embargo, este puede tener conflicto con el propósito principal de </w:t>
      </w:r>
      <w:r w:rsidRPr="002A52A4">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2A52A4" w:rsidRDefault="00F043EC" w:rsidP="007A60FD">
      <w:r w:rsidRPr="002A52A4">
        <w:t>DLRL permite que una aplicación describa objetos por medio de:  métodos y atributos; l</w:t>
      </w:r>
      <w:r w:rsidR="00653104" w:rsidRPr="002A52A4">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2A52A4" w:rsidRDefault="00653104" w:rsidP="007A60FD">
      <w:r w:rsidRPr="002A52A4">
        <w:t xml:space="preserve">DLRL define dos tipos de relaciones entre objetos DLRL: </w:t>
      </w:r>
    </w:p>
    <w:p w14:paraId="150C2203" w14:textId="0BA14744" w:rsidR="00653104" w:rsidRPr="002A52A4" w:rsidRDefault="00653104" w:rsidP="00205224">
      <w:pPr>
        <w:pStyle w:val="Prrafodelista"/>
        <w:numPr>
          <w:ilvl w:val="0"/>
          <w:numId w:val="37"/>
        </w:numPr>
        <w:rPr>
          <w:i/>
        </w:rPr>
      </w:pPr>
      <w:r w:rsidRPr="002A52A4">
        <w:rPr>
          <w:i/>
        </w:rPr>
        <w:t>Herencia,</w:t>
      </w:r>
      <w:r w:rsidRPr="002A52A4">
        <w:t xml:space="preserve"> la cual organiza las clases DLRL</w:t>
      </w:r>
    </w:p>
    <w:p w14:paraId="34DC89DA" w14:textId="098E1E47" w:rsidR="00653104" w:rsidRPr="002A52A4" w:rsidRDefault="00653104" w:rsidP="00205224">
      <w:pPr>
        <w:pStyle w:val="Prrafodelista"/>
        <w:numPr>
          <w:ilvl w:val="0"/>
          <w:numId w:val="37"/>
        </w:numPr>
        <w:rPr>
          <w:i/>
        </w:rPr>
      </w:pPr>
      <w:r w:rsidRPr="002A52A4">
        <w:rPr>
          <w:i/>
        </w:rPr>
        <w:t xml:space="preserve">Asociaciones, </w:t>
      </w:r>
      <w:r w:rsidRPr="002A52A4">
        <w:t>las cuales organizan las instancias DLRL.</w:t>
      </w:r>
    </w:p>
    <w:p w14:paraId="54596E44" w14:textId="77777777" w:rsidR="00653104" w:rsidRPr="002A52A4" w:rsidRDefault="00653104" w:rsidP="00653104">
      <w:r w:rsidRPr="002A52A4">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2A52A4" w:rsidRDefault="00653104" w:rsidP="00653104">
      <w:r w:rsidRPr="002A52A4">
        <w:t>El extremo de la asociación se lo denomina relación.</w:t>
      </w:r>
    </w:p>
    <w:p w14:paraId="4A26F84C" w14:textId="58A443B6" w:rsidR="00653104" w:rsidRPr="002A52A4" w:rsidRDefault="00653104" w:rsidP="00653104">
      <w:r w:rsidRPr="002A52A4">
        <w:t>Las asociaciones soportadas son:</w:t>
      </w:r>
    </w:p>
    <w:p w14:paraId="6B9BF21D" w14:textId="033E139B" w:rsidR="00653104" w:rsidRPr="002A52A4" w:rsidRDefault="00653104" w:rsidP="00205224">
      <w:pPr>
        <w:pStyle w:val="Prrafodelista"/>
        <w:numPr>
          <w:ilvl w:val="0"/>
          <w:numId w:val="38"/>
        </w:numPr>
      </w:pPr>
      <w:r w:rsidRPr="002A52A4">
        <w:rPr>
          <w:i/>
        </w:rPr>
        <w:t>Una relación a uno</w:t>
      </w:r>
      <w:r w:rsidRPr="002A52A4">
        <w:t>, es llevada a cabo por un atributo de un solo valor, es decir, hace referencia a un objeto.</w:t>
      </w:r>
    </w:p>
    <w:p w14:paraId="0D65536C" w14:textId="6AFD9377" w:rsidR="00653104" w:rsidRPr="002A52A4" w:rsidRDefault="00653104" w:rsidP="00205224">
      <w:pPr>
        <w:pStyle w:val="Prrafodelista"/>
        <w:numPr>
          <w:ilvl w:val="0"/>
          <w:numId w:val="38"/>
        </w:numPr>
      </w:pPr>
      <w:r w:rsidRPr="002A52A4">
        <w:rPr>
          <w:i/>
        </w:rPr>
        <w:t xml:space="preserve">Una relación a varias, </w:t>
      </w:r>
      <w:r w:rsidRPr="002A52A4">
        <w:t>es llevada a cabo por atributos de varios valores, es decir, una colección de referencias a varios objetos.</w:t>
      </w:r>
    </w:p>
    <w:p w14:paraId="338FB6E0" w14:textId="74CC5DDA" w:rsidR="00653104" w:rsidRPr="002A52A4" w:rsidRDefault="00653104" w:rsidP="00653104">
      <w:r w:rsidRPr="002A52A4">
        <w:t>Las relaciones soportadas son:</w:t>
      </w:r>
    </w:p>
    <w:p w14:paraId="3149BC5F" w14:textId="17667A59" w:rsidR="00653104" w:rsidRPr="002A52A4" w:rsidRDefault="00BF2B65" w:rsidP="00205224">
      <w:pPr>
        <w:pStyle w:val="Prrafodelista"/>
        <w:numPr>
          <w:ilvl w:val="0"/>
          <w:numId w:val="39"/>
        </w:numPr>
      </w:pPr>
      <w:r w:rsidRPr="002A52A4">
        <w:rPr>
          <w:i/>
        </w:rPr>
        <w:t>Relaciones de uso plano,</w:t>
      </w:r>
      <w:r w:rsidRPr="002A52A4">
        <w:t xml:space="preserve"> las cuales no tienen impacto en el ciclo de vida del objeto.</w:t>
      </w:r>
    </w:p>
    <w:p w14:paraId="798250E6" w14:textId="3B55535B" w:rsidR="00BF2B65" w:rsidRPr="002A52A4" w:rsidRDefault="00BF2B65" w:rsidP="00205224">
      <w:pPr>
        <w:pStyle w:val="Prrafodelista"/>
        <w:numPr>
          <w:ilvl w:val="0"/>
          <w:numId w:val="39"/>
        </w:numPr>
      </w:pPr>
      <w:r w:rsidRPr="002A52A4">
        <w:rPr>
          <w:i/>
        </w:rPr>
        <w:t>Composiciones,</w:t>
      </w:r>
      <w:r w:rsidRPr="002A52A4">
        <w:t xml:space="preserve"> constituyen el ciclo de vida del objeto.</w:t>
      </w:r>
    </w:p>
    <w:p w14:paraId="62719B07" w14:textId="49AFB96B" w:rsidR="00BF2B65" w:rsidRPr="002A52A4" w:rsidRDefault="00BF2B65" w:rsidP="00BF2B65">
      <w:r w:rsidRPr="002A52A4">
        <w:lastRenderedPageBreak/>
        <w:t xml:space="preserve">La siguiente </w:t>
      </w:r>
      <w:r w:rsidR="00565B8D" w:rsidRPr="002A52A4">
        <w:fldChar w:fldCharType="begin"/>
      </w:r>
      <w:r w:rsidR="00565B8D" w:rsidRPr="002A52A4">
        <w:instrText xml:space="preserve"> REF _Ref413919305 \h </w:instrText>
      </w:r>
      <w:r w:rsidR="00565B8D"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10</w:t>
      </w:r>
      <w:r w:rsidR="00565B8D" w:rsidRPr="002A52A4">
        <w:fldChar w:fldCharType="end"/>
      </w:r>
      <w:r w:rsidR="00565B8D" w:rsidRPr="002A52A4">
        <w:t xml:space="preserve"> </w:t>
      </w:r>
      <w:r w:rsidRPr="002A52A4">
        <w:t>representa el modelo del DLRL.</w:t>
      </w:r>
    </w:p>
    <w:p w14:paraId="59820EDD" w14:textId="77777777" w:rsidR="00565B8D" w:rsidRPr="002A52A4" w:rsidRDefault="00BF2B65" w:rsidP="00565B8D">
      <w:pPr>
        <w:keepNext/>
        <w:jc w:val="center"/>
      </w:pPr>
      <w:r w:rsidRPr="002A52A4">
        <w:rPr>
          <w:noProof/>
          <w:lang w:eastAsia="es-EC"/>
        </w:rPr>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23794846" w:rsidR="0061249C" w:rsidRPr="002A52A4" w:rsidRDefault="00565B8D" w:rsidP="00565B8D">
      <w:pPr>
        <w:pStyle w:val="Descripcin"/>
        <w:rPr>
          <w:i w:val="0"/>
          <w:color w:val="auto"/>
          <w:szCs w:val="24"/>
        </w:rPr>
      </w:pPr>
      <w:bookmarkStart w:id="54" w:name="_Ref413919305"/>
      <w:bookmarkStart w:id="55" w:name="_Toc421180783"/>
      <w:bookmarkStart w:id="56" w:name="_Toc414359325"/>
      <w:bookmarkStart w:id="57" w:name="_Toc421177659"/>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10</w:t>
      </w:r>
      <w:r w:rsidR="000A7D12" w:rsidRPr="002A52A4">
        <w:rPr>
          <w:color w:val="auto"/>
          <w:szCs w:val="24"/>
        </w:rPr>
        <w:fldChar w:fldCharType="end"/>
      </w:r>
      <w:bookmarkEnd w:id="54"/>
      <w:r w:rsidRPr="002A52A4">
        <w:rPr>
          <w:color w:val="auto"/>
          <w:szCs w:val="24"/>
        </w:rPr>
        <w:t xml:space="preserve">. </w:t>
      </w:r>
      <w:r w:rsidRPr="002A52A4">
        <w:rPr>
          <w:i w:val="0"/>
          <w:color w:val="auto"/>
          <w:szCs w:val="24"/>
        </w:rPr>
        <w:t>Modelo DLRL</w:t>
      </w:r>
      <w:bookmarkEnd w:id="55"/>
    </w:p>
    <w:p w14:paraId="524FE9D5" w14:textId="002A4930" w:rsidR="00BF2B65" w:rsidRPr="002A52A4" w:rsidRDefault="00962FCB" w:rsidP="00565B8D">
      <w:pPr>
        <w:pStyle w:val="Descripcin"/>
        <w:rPr>
          <w:color w:val="auto"/>
          <w:szCs w:val="24"/>
        </w:rPr>
      </w:pPr>
      <w:sdt>
        <w:sdtPr>
          <w:rPr>
            <w:i w:val="0"/>
            <w:color w:val="auto"/>
            <w:szCs w:val="24"/>
          </w:rPr>
          <w:id w:val="-95332140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6"/>
      <w:bookmarkEnd w:id="57"/>
    </w:p>
    <w:p w14:paraId="17441086" w14:textId="2F54FE27" w:rsidR="00653104" w:rsidRPr="002A52A4" w:rsidRDefault="00565B8D" w:rsidP="00565B8D">
      <w:pPr>
        <w:pStyle w:val="Ttulo5"/>
      </w:pPr>
      <w:r w:rsidRPr="002A52A4">
        <w:t>DDS Interoperability Wire Protocol</w:t>
      </w:r>
    </w:p>
    <w:p w14:paraId="6AA6FB4D" w14:textId="1D2584E5" w:rsidR="00565B8D" w:rsidRPr="002A52A4" w:rsidRDefault="00035F9E" w:rsidP="00565B8D">
      <w:r w:rsidRPr="002A52A4">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2A52A4">
        <w:t xml:space="preserve">de </w:t>
      </w:r>
      <w:r w:rsidRPr="002A52A4">
        <w:t xml:space="preserve">Publicación-Suscripción, el cual </w:t>
      </w:r>
      <w:r w:rsidR="00E72376" w:rsidRPr="002A52A4">
        <w:t>es compatible con DDS.</w:t>
      </w:r>
    </w:p>
    <w:p w14:paraId="56E48E96" w14:textId="77777777" w:rsidR="00E72376" w:rsidRPr="002A52A4" w:rsidRDefault="00E72376" w:rsidP="00565B8D">
      <w:r w:rsidRPr="002A52A4">
        <w:t>El protocolo RTPS está diseñado para soportar transporte multicast y transporte no orientado a la conexión tal como UDP.</w:t>
      </w:r>
    </w:p>
    <w:p w14:paraId="654FCE08" w14:textId="77777777" w:rsidR="00E72376" w:rsidRPr="002A52A4" w:rsidRDefault="00E72376" w:rsidP="00565B8D">
      <w:r w:rsidRPr="002A52A4">
        <w:t>Las principales características del protocolo RTPS son:</w:t>
      </w:r>
    </w:p>
    <w:p w14:paraId="02ED6A22" w14:textId="77777777" w:rsidR="00FD1418" w:rsidRPr="002A52A4" w:rsidRDefault="00E72376" w:rsidP="00205224">
      <w:pPr>
        <w:pStyle w:val="Prrafodelista"/>
        <w:numPr>
          <w:ilvl w:val="0"/>
          <w:numId w:val="40"/>
        </w:numPr>
      </w:pPr>
      <w:r w:rsidRPr="002A52A4">
        <w:lastRenderedPageBreak/>
        <w:t>Propiedades para el rendimiento y calidad de servicio, los que permiten tener comunicación segura entre el Publicador-Suscriptor y que haga el mejor esfuerzo para aplicaciones de tiempo real sobre redes IP</w:t>
      </w:r>
      <w:r w:rsidR="00FD1418" w:rsidRPr="002A52A4">
        <w:t>.</w:t>
      </w:r>
    </w:p>
    <w:p w14:paraId="2012510D" w14:textId="77777777" w:rsidR="00FD1418" w:rsidRPr="002A52A4" w:rsidRDefault="00FD1418" w:rsidP="00205224">
      <w:pPr>
        <w:pStyle w:val="Prrafodelista"/>
        <w:numPr>
          <w:ilvl w:val="0"/>
          <w:numId w:val="40"/>
        </w:numPr>
      </w:pPr>
      <w:r w:rsidRPr="002A52A4">
        <w:t>Tolerancia a fallos para permitir la creación de redes sin puntos de fallos.</w:t>
      </w:r>
    </w:p>
    <w:p w14:paraId="76B87320" w14:textId="6AFA733C" w:rsidR="00E72376" w:rsidRPr="002A52A4" w:rsidRDefault="00FD1418" w:rsidP="00205224">
      <w:pPr>
        <w:pStyle w:val="Prrafodelista"/>
        <w:numPr>
          <w:ilvl w:val="0"/>
          <w:numId w:val="40"/>
        </w:numPr>
      </w:pPr>
      <w:r w:rsidRPr="002A52A4">
        <w:t>Extensibilidad para permitir que el protocolo sea extendido y mejorado con nuevos servicios con compatibilidad hacia atrás e interoperabilidad.</w:t>
      </w:r>
    </w:p>
    <w:p w14:paraId="456FBEE0" w14:textId="7678F557" w:rsidR="00FD1418" w:rsidRPr="002A52A4" w:rsidRDefault="00FD1418" w:rsidP="00205224">
      <w:pPr>
        <w:pStyle w:val="Prrafodelista"/>
        <w:numPr>
          <w:ilvl w:val="0"/>
          <w:numId w:val="40"/>
        </w:numPr>
      </w:pPr>
      <w:r w:rsidRPr="002A52A4">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2A52A4" w:rsidRDefault="00FD1418" w:rsidP="00205224">
      <w:pPr>
        <w:pStyle w:val="Prrafodelista"/>
        <w:numPr>
          <w:ilvl w:val="0"/>
          <w:numId w:val="40"/>
        </w:numPr>
      </w:pPr>
      <w:r w:rsidRPr="002A52A4">
        <w:t>Configurabilidad para permitir el balanceo de requerimientos para la confiabilidad y la puntualidad de cada entrega de datos.</w:t>
      </w:r>
    </w:p>
    <w:p w14:paraId="7572460A" w14:textId="34C1AE89" w:rsidR="00FD1418" w:rsidRPr="002A52A4" w:rsidRDefault="00FD1418" w:rsidP="00205224">
      <w:pPr>
        <w:pStyle w:val="Prrafodelista"/>
        <w:numPr>
          <w:ilvl w:val="0"/>
          <w:numId w:val="40"/>
        </w:numPr>
      </w:pPr>
      <w:r w:rsidRPr="002A52A4">
        <w:t xml:space="preserve">Modulabilidad para permitir que los dispositivos implementen un subconjunto del protocolo y que </w:t>
      </w:r>
      <w:r w:rsidR="0061249C" w:rsidRPr="002A52A4">
        <w:t>aun</w:t>
      </w:r>
      <w:r w:rsidRPr="002A52A4">
        <w:t xml:space="preserve"> así participen en la red.</w:t>
      </w:r>
    </w:p>
    <w:p w14:paraId="5357D089" w14:textId="7CF78D3F" w:rsidR="00FD1418" w:rsidRPr="002A52A4" w:rsidRDefault="00FD1418" w:rsidP="00205224">
      <w:pPr>
        <w:pStyle w:val="Prrafodelista"/>
        <w:numPr>
          <w:ilvl w:val="0"/>
          <w:numId w:val="40"/>
        </w:numPr>
      </w:pPr>
      <w:r w:rsidRPr="002A52A4">
        <w:t>Escalabilidad para sistemas que potencialmente escalen en redes extensas.</w:t>
      </w:r>
    </w:p>
    <w:p w14:paraId="1EDC1AA9" w14:textId="3EEBE24D" w:rsidR="00FD1418" w:rsidRPr="002A52A4" w:rsidRDefault="00FD1418" w:rsidP="00205224">
      <w:pPr>
        <w:pStyle w:val="Prrafodelista"/>
        <w:numPr>
          <w:ilvl w:val="0"/>
          <w:numId w:val="40"/>
        </w:numPr>
      </w:pPr>
      <w:r w:rsidRPr="002A52A4">
        <w:t>Seguridad de tipo de datos para prevenir errores en la programación de aplicaciones que puedan comprometer las operaciones en los nodos remotos.</w:t>
      </w:r>
    </w:p>
    <w:p w14:paraId="47FC8BD7" w14:textId="0F51800A" w:rsidR="00FD1418" w:rsidRPr="002A52A4" w:rsidRDefault="00454B59" w:rsidP="00FD1418">
      <w:r w:rsidRPr="002A52A4">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2A52A4" w:rsidRDefault="00454B59" w:rsidP="00205224">
      <w:pPr>
        <w:pStyle w:val="Prrafodelista"/>
        <w:numPr>
          <w:ilvl w:val="0"/>
          <w:numId w:val="41"/>
        </w:numPr>
        <w:rPr>
          <w:i/>
        </w:rPr>
      </w:pPr>
      <w:r w:rsidRPr="002A52A4">
        <w:rPr>
          <w:i/>
        </w:rPr>
        <w:t>Estructura,</w:t>
      </w:r>
      <w:r w:rsidRPr="002A52A4">
        <w:t xml:space="preserve"> el cual define los actores del protocolo.</w:t>
      </w:r>
    </w:p>
    <w:p w14:paraId="1B629CB2" w14:textId="77777777" w:rsidR="00454B59" w:rsidRPr="002A52A4" w:rsidRDefault="00454B59" w:rsidP="00205224">
      <w:pPr>
        <w:pStyle w:val="Prrafodelista"/>
        <w:numPr>
          <w:ilvl w:val="0"/>
          <w:numId w:val="41"/>
        </w:numPr>
        <w:rPr>
          <w:i/>
        </w:rPr>
      </w:pPr>
      <w:r w:rsidRPr="002A52A4">
        <w:rPr>
          <w:i/>
        </w:rPr>
        <w:t xml:space="preserve">Mensajes, </w:t>
      </w:r>
      <w:r w:rsidRPr="002A52A4">
        <w:t>define un conjunto de mensajes que cada extremo puede intercambiar.</w:t>
      </w:r>
    </w:p>
    <w:p w14:paraId="48AC499E" w14:textId="77777777" w:rsidR="00454B59" w:rsidRPr="002A52A4" w:rsidRDefault="00454B59" w:rsidP="00205224">
      <w:pPr>
        <w:pStyle w:val="Prrafodelista"/>
        <w:numPr>
          <w:ilvl w:val="0"/>
          <w:numId w:val="41"/>
        </w:numPr>
        <w:rPr>
          <w:i/>
        </w:rPr>
      </w:pPr>
      <w:r w:rsidRPr="002A52A4">
        <w:rPr>
          <w:i/>
        </w:rPr>
        <w:t xml:space="preserve">Comportamiento, </w:t>
      </w:r>
      <w:r w:rsidRPr="002A52A4">
        <w:t>define un conjunto de interacciones legales en el intercambio de mensajes y como estos afectan el estado de la comunicación en los extremos.</w:t>
      </w:r>
    </w:p>
    <w:p w14:paraId="5DE3CACF" w14:textId="77777777" w:rsidR="00454B59" w:rsidRPr="002A52A4" w:rsidRDefault="00454B59" w:rsidP="00205224">
      <w:pPr>
        <w:pStyle w:val="Prrafodelista"/>
        <w:numPr>
          <w:ilvl w:val="0"/>
          <w:numId w:val="41"/>
        </w:numPr>
        <w:rPr>
          <w:i/>
        </w:rPr>
      </w:pPr>
      <w:r w:rsidRPr="002A52A4">
        <w:rPr>
          <w:i/>
        </w:rPr>
        <w:t xml:space="preserve">Descubrimiento, </w:t>
      </w:r>
      <w:r w:rsidRPr="002A52A4">
        <w:t>define como las entidades son automáticamente descubiertas y configuradas.</w:t>
      </w:r>
    </w:p>
    <w:p w14:paraId="0940A047" w14:textId="0E84B7A7" w:rsidR="00454B59" w:rsidRPr="002A52A4" w:rsidRDefault="00454B59" w:rsidP="00454B59">
      <w:r w:rsidRPr="002A52A4">
        <w:lastRenderedPageBreak/>
        <w:t>En la siguiente figura x se puede observar la interacción del protocolo RTPS con DDS.</w:t>
      </w:r>
    </w:p>
    <w:p w14:paraId="0270554F" w14:textId="77777777" w:rsidR="004205D7" w:rsidRPr="002A52A4" w:rsidRDefault="004205D7" w:rsidP="004205D7">
      <w:pPr>
        <w:keepNext/>
        <w:jc w:val="center"/>
      </w:pPr>
      <w:r w:rsidRPr="002A52A4">
        <w:rPr>
          <w:noProof/>
          <w:lang w:eastAsia="es-EC"/>
        </w:rPr>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742993D9" w:rsidR="0061249C" w:rsidRPr="002A52A4" w:rsidRDefault="004205D7" w:rsidP="004205D7">
      <w:pPr>
        <w:pStyle w:val="Descripcin"/>
        <w:rPr>
          <w:i w:val="0"/>
          <w:color w:val="auto"/>
          <w:szCs w:val="24"/>
        </w:rPr>
      </w:pPr>
      <w:bookmarkStart w:id="58" w:name="_Toc421180784"/>
      <w:bookmarkStart w:id="59" w:name="_Toc414359326"/>
      <w:bookmarkStart w:id="60" w:name="_Toc421177660"/>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11</w:t>
      </w:r>
      <w:r w:rsidR="000A7D12" w:rsidRPr="002A52A4">
        <w:rPr>
          <w:color w:val="auto"/>
          <w:szCs w:val="24"/>
        </w:rPr>
        <w:fldChar w:fldCharType="end"/>
      </w:r>
      <w:r w:rsidRPr="002A52A4">
        <w:rPr>
          <w:color w:val="auto"/>
          <w:szCs w:val="24"/>
        </w:rPr>
        <w:t>.</w:t>
      </w:r>
      <w:r w:rsidRPr="002A52A4">
        <w:rPr>
          <w:i w:val="0"/>
          <w:color w:val="auto"/>
          <w:szCs w:val="24"/>
        </w:rPr>
        <w:t xml:space="preserve"> Módulos RTPS</w:t>
      </w:r>
      <w:bookmarkEnd w:id="58"/>
    </w:p>
    <w:p w14:paraId="1032F8F0" w14:textId="26884977" w:rsidR="00454B59" w:rsidRPr="002A52A4" w:rsidRDefault="00962FCB" w:rsidP="004205D7">
      <w:pPr>
        <w:pStyle w:val="Descripcin"/>
        <w:rPr>
          <w:i w:val="0"/>
          <w:color w:val="auto"/>
          <w:szCs w:val="24"/>
        </w:rPr>
      </w:pPr>
      <w:sdt>
        <w:sdtPr>
          <w:rPr>
            <w:i w:val="0"/>
            <w:color w:val="auto"/>
            <w:szCs w:val="24"/>
          </w:rPr>
          <w:id w:val="50742194"/>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9"/>
      <w:bookmarkEnd w:id="60"/>
    </w:p>
    <w:p w14:paraId="54500168" w14:textId="1C6228E3" w:rsidR="004205D7" w:rsidRPr="002A52A4" w:rsidRDefault="004205D7" w:rsidP="004205D7">
      <w:pPr>
        <w:pStyle w:val="Ttulo4"/>
      </w:pPr>
      <w:r w:rsidRPr="002A52A4">
        <w:t xml:space="preserve">Descubrimiento </w:t>
      </w:r>
    </w:p>
    <w:p w14:paraId="65E12892" w14:textId="77777777" w:rsidR="004205D7" w:rsidRPr="002A52A4" w:rsidRDefault="004205D7" w:rsidP="004205D7">
      <w:r w:rsidRPr="002A52A4">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2A52A4" w:rsidRDefault="004205D7" w:rsidP="004205D7">
      <w:r w:rsidRPr="002A52A4">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2A52A4" w:rsidRDefault="00EF46E0" w:rsidP="00EF46E0">
      <w:pPr>
        <w:pStyle w:val="Ttulo4"/>
      </w:pPr>
      <w:r w:rsidRPr="002A52A4">
        <w:lastRenderedPageBreak/>
        <w:t>Políticas de Calidad de Servicio</w:t>
      </w:r>
    </w:p>
    <w:p w14:paraId="4FC2A240" w14:textId="558D7A6D" w:rsidR="00EF46E0" w:rsidRPr="002A52A4" w:rsidRDefault="00D676D1" w:rsidP="00EF46E0">
      <w:r w:rsidRPr="002A52A4">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2A52A4" w:rsidRDefault="00D676D1" w:rsidP="00EF46E0">
      <w:r w:rsidRPr="002A52A4">
        <w:t>La descripción de todas las políticas de Calidad de Servicio soportadas por el servicio DCPS se encuentran en definidas en el estándar.</w:t>
      </w:r>
    </w:p>
    <w:p w14:paraId="5CCD14EC" w14:textId="5D52FF5E" w:rsidR="00D1084A" w:rsidRPr="002A52A4" w:rsidRDefault="00D676D1" w:rsidP="00EF46E0">
      <w:r w:rsidRPr="002A52A4">
        <w:t xml:space="preserve">Una política de QoS pueden ser establecidas en todos los objetos </w:t>
      </w:r>
      <w:r w:rsidRPr="002A52A4">
        <w:rPr>
          <w:i/>
        </w:rPr>
        <w:t xml:space="preserve">DCPSEntity. </w:t>
      </w:r>
      <w:r w:rsidRPr="002A52A4">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2A52A4">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2A52A4">
        <w:t xml:space="preserve">En la siguiente </w:t>
      </w:r>
      <w:r w:rsidR="00126EB9" w:rsidRPr="002A52A4">
        <w:fldChar w:fldCharType="begin"/>
      </w:r>
      <w:r w:rsidR="00126EB9" w:rsidRPr="002A52A4">
        <w:instrText xml:space="preserve"> REF _Ref414283758 \h </w:instrText>
      </w:r>
      <w:r w:rsidR="00126EB9" w:rsidRPr="002A52A4">
        <w:fldChar w:fldCharType="separate"/>
      </w:r>
      <w:r w:rsidR="00705AE8" w:rsidRPr="002A52A4">
        <w:t xml:space="preserve">Tabla </w:t>
      </w:r>
      <w:r w:rsidR="00705AE8" w:rsidRPr="002A52A4">
        <w:rPr>
          <w:noProof/>
        </w:rPr>
        <w:t>1</w:t>
      </w:r>
      <w:r w:rsidR="00705AE8" w:rsidRPr="002A52A4">
        <w:noBreakHyphen/>
      </w:r>
      <w:r w:rsidR="00705AE8" w:rsidRPr="002A52A4">
        <w:rPr>
          <w:noProof/>
        </w:rPr>
        <w:t>3</w:t>
      </w:r>
      <w:r w:rsidR="00126EB9" w:rsidRPr="002A52A4">
        <w:fldChar w:fldCharType="end"/>
      </w:r>
      <w:r w:rsidR="00126EB9" w:rsidRPr="002A52A4">
        <w:t xml:space="preserve"> se mostrará las Políticas de QoS.</w:t>
      </w:r>
    </w:p>
    <w:p w14:paraId="207C9D46" w14:textId="3281C5F0" w:rsidR="0061249C" w:rsidRPr="002A52A4" w:rsidRDefault="00126EB9" w:rsidP="00126EB9">
      <w:pPr>
        <w:pStyle w:val="Descripcin"/>
        <w:keepNext/>
        <w:rPr>
          <w:i w:val="0"/>
          <w:color w:val="auto"/>
          <w:szCs w:val="24"/>
        </w:rPr>
      </w:pPr>
      <w:bookmarkStart w:id="61" w:name="_Ref414283758"/>
      <w:bookmarkStart w:id="62" w:name="_Toc421180759"/>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3</w:t>
      </w:r>
      <w:r w:rsidR="00AB1719" w:rsidRPr="002A52A4">
        <w:rPr>
          <w:color w:val="auto"/>
          <w:szCs w:val="24"/>
        </w:rPr>
        <w:fldChar w:fldCharType="end"/>
      </w:r>
      <w:bookmarkEnd w:id="61"/>
      <w:r w:rsidRPr="002A52A4">
        <w:rPr>
          <w:color w:val="auto"/>
          <w:szCs w:val="24"/>
        </w:rPr>
        <w:t xml:space="preserve">. </w:t>
      </w:r>
      <w:r w:rsidRPr="002A52A4">
        <w:rPr>
          <w:i w:val="0"/>
          <w:color w:val="auto"/>
          <w:szCs w:val="24"/>
        </w:rPr>
        <w:t>Políticas de QoS del DDS</w:t>
      </w:r>
      <w:bookmarkEnd w:id="62"/>
    </w:p>
    <w:p w14:paraId="3D93E398" w14:textId="67AA5148" w:rsidR="00126EB9" w:rsidRPr="002A52A4" w:rsidRDefault="00962FCB" w:rsidP="00126EB9">
      <w:pPr>
        <w:pStyle w:val="Descripcin"/>
        <w:keepNext/>
        <w:rPr>
          <w:color w:val="auto"/>
          <w:szCs w:val="24"/>
        </w:rPr>
      </w:pPr>
      <w:sdt>
        <w:sdtPr>
          <w:rPr>
            <w:i w:val="0"/>
            <w:color w:val="auto"/>
            <w:szCs w:val="24"/>
          </w:rPr>
          <w:id w:val="-829058808"/>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F13CDA" w:rsidRPr="002A52A4">
            <w:rPr>
              <w:noProof/>
              <w:color w:val="auto"/>
              <w:szCs w:val="24"/>
            </w:rPr>
            <w:t>(Corsaro)</w:t>
          </w:r>
          <w:r w:rsidR="003264C4" w:rsidRPr="002A52A4">
            <w:rPr>
              <w:i w:val="0"/>
              <w:color w:val="auto"/>
              <w:szCs w:val="24"/>
            </w:rPr>
            <w:fldChar w:fldCharType="end"/>
          </w:r>
        </w:sdtContent>
      </w:sdt>
      <w:r w:rsidR="003264C4" w:rsidRPr="002A52A4">
        <w:rPr>
          <w:i w:val="0"/>
          <w:color w:val="auto"/>
          <w:szCs w:val="24"/>
        </w:rPr>
        <w:t>.</w:t>
      </w:r>
    </w:p>
    <w:p w14:paraId="56CFCE99" w14:textId="0FD4F11B" w:rsidR="00D1084A" w:rsidRPr="002A52A4" w:rsidRDefault="00126EB9" w:rsidP="00126EB9">
      <w:pPr>
        <w:jc w:val="center"/>
      </w:pPr>
      <w:r w:rsidRPr="002A52A4">
        <w:rPr>
          <w:noProof/>
          <w:lang w:eastAsia="es-EC"/>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Pr="002A52A4" w:rsidRDefault="00654EEF" w:rsidP="00EF46E0">
      <w:r w:rsidRPr="002A52A4">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2A52A4">
        <w:rPr>
          <w:i/>
        </w:rPr>
        <w:t>DCPSEntity</w:t>
      </w:r>
      <w:r w:rsidRPr="002A52A4">
        <w:t>, si la QoS solicitada y ofertada no pueden llegar a un acuerdo.</w:t>
      </w:r>
      <w:r w:rsidR="00AF6DF9" w:rsidRPr="002A52A4">
        <w:t xml:space="preserve"> En la siguiente </w:t>
      </w:r>
      <w:r w:rsidR="00AF6DF9" w:rsidRPr="002A52A4">
        <w:fldChar w:fldCharType="begin"/>
      </w:r>
      <w:r w:rsidR="00AF6DF9" w:rsidRPr="002A52A4">
        <w:instrText xml:space="preserve"> REF _Ref414284385 \h </w:instrText>
      </w:r>
      <w:r w:rsidR="00AF6DF9"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12</w:t>
      </w:r>
      <w:r w:rsidR="00AF6DF9" w:rsidRPr="002A52A4">
        <w:fldChar w:fldCharType="end"/>
      </w:r>
      <w:r w:rsidR="00AF6DF9" w:rsidRPr="002A52A4">
        <w:t xml:space="preserve"> se muestra el Modelo Suscriptor-Solicitado y el Publicador-Ofertado.</w:t>
      </w:r>
    </w:p>
    <w:p w14:paraId="58388DFD" w14:textId="77777777" w:rsidR="00AF6DF9" w:rsidRPr="002A52A4" w:rsidRDefault="00126EB9" w:rsidP="00AF6DF9">
      <w:pPr>
        <w:keepNext/>
        <w:ind w:firstLine="0"/>
        <w:jc w:val="center"/>
      </w:pPr>
      <w:r w:rsidRPr="002A52A4">
        <w:rPr>
          <w:noProof/>
          <w:lang w:eastAsia="es-EC"/>
        </w:rPr>
        <w:lastRenderedPageBreak/>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687B3F72" w:rsidR="0061249C" w:rsidRPr="002A52A4" w:rsidRDefault="00AF6DF9" w:rsidP="00AF6DF9">
      <w:pPr>
        <w:pStyle w:val="Descripcin"/>
        <w:rPr>
          <w:i w:val="0"/>
          <w:color w:val="auto"/>
          <w:szCs w:val="24"/>
        </w:rPr>
      </w:pPr>
      <w:bookmarkStart w:id="63" w:name="_Ref414284385"/>
      <w:bookmarkStart w:id="64" w:name="_Toc421180785"/>
      <w:bookmarkStart w:id="65" w:name="_Toc414359327"/>
      <w:bookmarkStart w:id="66" w:name="_Toc421177661"/>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12</w:t>
      </w:r>
      <w:r w:rsidR="000A7D12" w:rsidRPr="002A52A4">
        <w:rPr>
          <w:color w:val="auto"/>
          <w:szCs w:val="24"/>
        </w:rPr>
        <w:fldChar w:fldCharType="end"/>
      </w:r>
      <w:bookmarkEnd w:id="63"/>
      <w:r w:rsidRPr="002A52A4">
        <w:rPr>
          <w:color w:val="auto"/>
          <w:szCs w:val="24"/>
        </w:rPr>
        <w:t>.</w:t>
      </w:r>
      <w:r w:rsidRPr="002A52A4">
        <w:rPr>
          <w:i w:val="0"/>
          <w:color w:val="auto"/>
          <w:szCs w:val="24"/>
        </w:rPr>
        <w:t xml:space="preserve"> Modelo Suscriptor-Solicitado y Publicador-Ofertado</w:t>
      </w:r>
      <w:bookmarkEnd w:id="64"/>
    </w:p>
    <w:p w14:paraId="541BA053" w14:textId="092559EC" w:rsidR="00126EB9" w:rsidRPr="002A52A4" w:rsidRDefault="00962FCB" w:rsidP="00AF6DF9">
      <w:pPr>
        <w:pStyle w:val="Descripcin"/>
        <w:rPr>
          <w:color w:val="auto"/>
          <w:szCs w:val="24"/>
        </w:rPr>
      </w:pPr>
      <w:sdt>
        <w:sdtPr>
          <w:rPr>
            <w:i w:val="0"/>
            <w:color w:val="auto"/>
            <w:szCs w:val="24"/>
          </w:rPr>
          <w:id w:val="-1337540774"/>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F13CDA" w:rsidRPr="002A52A4">
            <w:rPr>
              <w:noProof/>
              <w:color w:val="auto"/>
              <w:szCs w:val="24"/>
            </w:rPr>
            <w:t>(Corsaro)</w:t>
          </w:r>
          <w:r w:rsidR="003264C4" w:rsidRPr="002A52A4">
            <w:rPr>
              <w:i w:val="0"/>
              <w:color w:val="auto"/>
              <w:szCs w:val="24"/>
            </w:rPr>
            <w:fldChar w:fldCharType="end"/>
          </w:r>
        </w:sdtContent>
      </w:sdt>
      <w:r w:rsidR="00AF6DF9" w:rsidRPr="002A52A4">
        <w:rPr>
          <w:i w:val="0"/>
          <w:color w:val="auto"/>
          <w:szCs w:val="24"/>
        </w:rPr>
        <w:t>.</w:t>
      </w:r>
      <w:bookmarkEnd w:id="65"/>
      <w:bookmarkEnd w:id="66"/>
    </w:p>
    <w:p w14:paraId="3FADAAC6" w14:textId="085AEDFC" w:rsidR="00D1084A" w:rsidRPr="002A52A4" w:rsidRDefault="00E3731E" w:rsidP="00E3731E">
      <w:pPr>
        <w:pStyle w:val="Ttulo4"/>
      </w:pPr>
      <w:r w:rsidRPr="002A52A4">
        <w:t>Interoperabilidad</w:t>
      </w:r>
    </w:p>
    <w:p w14:paraId="0CF75A96" w14:textId="15404DC4" w:rsidR="00E3731E" w:rsidRPr="002A52A4" w:rsidRDefault="00E3731E" w:rsidP="00E3731E">
      <w:r w:rsidRPr="002A52A4">
        <w:t xml:space="preserve">Existen múltiples aspectos de interoperabilidad en el middleware. Estos incluyen al API, el </w:t>
      </w:r>
      <w:r w:rsidRPr="002A52A4">
        <w:rPr>
          <w:i/>
        </w:rPr>
        <w:t xml:space="preserve">Wire Protocol </w:t>
      </w:r>
      <w:r w:rsidRPr="002A52A4">
        <w:t>o Protocolo de conexión</w:t>
      </w:r>
      <w:r w:rsidR="00F03E9C" w:rsidRPr="002A52A4">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2A52A4" w:rsidRDefault="00F03E9C" w:rsidP="00F03E9C">
      <w:pPr>
        <w:pStyle w:val="Ttulo5"/>
      </w:pPr>
      <w:r w:rsidRPr="002A52A4">
        <w:t>API y su interoperabilidad</w:t>
      </w:r>
    </w:p>
    <w:p w14:paraId="26B85A62" w14:textId="77777777" w:rsidR="00C53A44" w:rsidRPr="002A52A4" w:rsidRDefault="00F03E9C" w:rsidP="00F03E9C">
      <w:r w:rsidRPr="002A52A4">
        <w:t>El API es la interfaz entre el DDS y la aplicación. Este comprende los tipos de datos específicos y llamadas a funciones para que la aplicación interactúe con el middleware, ya que el API está estandarizado</w:t>
      </w:r>
      <w:r w:rsidR="00C53A44" w:rsidRPr="002A52A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2A52A4" w:rsidRDefault="00C53A44" w:rsidP="00510B5D">
      <w:pPr>
        <w:jc w:val="left"/>
      </w:pPr>
      <w:r w:rsidRPr="002A52A4">
        <w:t xml:space="preserve">La siguiente </w:t>
      </w:r>
      <w:r w:rsidR="009A2523" w:rsidRPr="002A52A4">
        <w:fldChar w:fldCharType="begin"/>
      </w:r>
      <w:r w:rsidR="009A2523" w:rsidRPr="002A52A4">
        <w:instrText xml:space="preserve"> REF _Ref414357318 \h </w:instrText>
      </w:r>
      <w:r w:rsidR="009A2523"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13</w:t>
      </w:r>
      <w:r w:rsidR="009A2523" w:rsidRPr="002A52A4">
        <w:fldChar w:fldCharType="end"/>
      </w:r>
      <w:r w:rsidR="009A2523" w:rsidRPr="002A52A4">
        <w:t xml:space="preserve"> </w:t>
      </w:r>
      <w:r w:rsidRPr="002A52A4">
        <w:t>muestra la interoperabilidad del API.</w:t>
      </w:r>
    </w:p>
    <w:p w14:paraId="28A12DC3" w14:textId="77777777" w:rsidR="00510B5D" w:rsidRPr="002A52A4" w:rsidRDefault="00C53A44" w:rsidP="00510B5D">
      <w:pPr>
        <w:keepNext/>
        <w:jc w:val="center"/>
      </w:pPr>
      <w:r w:rsidRPr="002A52A4">
        <w:rPr>
          <w:noProof/>
          <w:lang w:eastAsia="es-EC"/>
        </w:rPr>
        <w:lastRenderedPageBreak/>
        <w:drawing>
          <wp:inline distT="0" distB="0" distL="0" distR="0" wp14:anchorId="304DA9ED" wp14:editId="5CBF139C">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431C0A57" w:rsidR="0061249C" w:rsidRPr="002A52A4" w:rsidRDefault="00510B5D" w:rsidP="00510B5D">
      <w:pPr>
        <w:pStyle w:val="Descripcin"/>
        <w:rPr>
          <w:i w:val="0"/>
          <w:color w:val="auto"/>
          <w:szCs w:val="24"/>
        </w:rPr>
      </w:pPr>
      <w:bookmarkStart w:id="67" w:name="_Ref414357318"/>
      <w:bookmarkStart w:id="68" w:name="_Toc421180786"/>
      <w:bookmarkStart w:id="69" w:name="_Toc414359328"/>
      <w:bookmarkStart w:id="70" w:name="_Toc421177662"/>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13</w:t>
      </w:r>
      <w:r w:rsidR="000A7D12" w:rsidRPr="002A52A4">
        <w:rPr>
          <w:color w:val="auto"/>
          <w:szCs w:val="24"/>
        </w:rPr>
        <w:fldChar w:fldCharType="end"/>
      </w:r>
      <w:bookmarkEnd w:id="67"/>
      <w:r w:rsidRPr="002A52A4">
        <w:rPr>
          <w:color w:val="auto"/>
          <w:szCs w:val="24"/>
        </w:rPr>
        <w:t xml:space="preserve">. </w:t>
      </w:r>
      <w:r w:rsidRPr="002A52A4">
        <w:rPr>
          <w:i w:val="0"/>
          <w:color w:val="auto"/>
          <w:szCs w:val="24"/>
        </w:rPr>
        <w:t>Interoperabilidad del API</w:t>
      </w:r>
      <w:bookmarkEnd w:id="68"/>
    </w:p>
    <w:p w14:paraId="4A93ABE7" w14:textId="44A0683B" w:rsidR="00C53A44" w:rsidRPr="002A52A4" w:rsidRDefault="00962FCB" w:rsidP="00510B5D">
      <w:pPr>
        <w:pStyle w:val="Descripcin"/>
        <w:rPr>
          <w:i w:val="0"/>
          <w:color w:val="auto"/>
          <w:szCs w:val="24"/>
        </w:rPr>
      </w:pPr>
      <w:sdt>
        <w:sdtPr>
          <w:rPr>
            <w:i w:val="0"/>
            <w:color w:val="auto"/>
            <w:szCs w:val="24"/>
          </w:rPr>
          <w:id w:val="-556394617"/>
          <w:citation/>
        </w:sdtPr>
        <w:sdtContent>
          <w:r w:rsidR="00510B5D" w:rsidRPr="002A52A4">
            <w:rPr>
              <w:i w:val="0"/>
              <w:color w:val="auto"/>
              <w:szCs w:val="24"/>
            </w:rPr>
            <w:fldChar w:fldCharType="begin"/>
          </w:r>
          <w:r w:rsidR="00510B5D" w:rsidRPr="002A52A4">
            <w:rPr>
              <w:i w:val="0"/>
              <w:color w:val="auto"/>
              <w:szCs w:val="24"/>
            </w:rPr>
            <w:instrText xml:space="preserve"> CITATION Twi11 \l 3082 </w:instrText>
          </w:r>
          <w:r w:rsidR="00510B5D" w:rsidRPr="002A52A4">
            <w:rPr>
              <w:i w:val="0"/>
              <w:color w:val="auto"/>
              <w:szCs w:val="24"/>
            </w:rPr>
            <w:fldChar w:fldCharType="separate"/>
          </w:r>
          <w:r w:rsidR="00F13CDA" w:rsidRPr="002A52A4">
            <w:rPr>
              <w:noProof/>
              <w:color w:val="auto"/>
              <w:szCs w:val="24"/>
            </w:rPr>
            <w:t>(Twin Oaks Computing, Inc., 2011)</w:t>
          </w:r>
          <w:r w:rsidR="00510B5D" w:rsidRPr="002A52A4">
            <w:rPr>
              <w:i w:val="0"/>
              <w:color w:val="auto"/>
              <w:szCs w:val="24"/>
            </w:rPr>
            <w:fldChar w:fldCharType="end"/>
          </w:r>
        </w:sdtContent>
      </w:sdt>
      <w:r w:rsidR="00510B5D" w:rsidRPr="002A52A4">
        <w:rPr>
          <w:i w:val="0"/>
          <w:color w:val="auto"/>
          <w:szCs w:val="24"/>
        </w:rPr>
        <w:t>.</w:t>
      </w:r>
      <w:bookmarkEnd w:id="69"/>
      <w:bookmarkEnd w:id="70"/>
    </w:p>
    <w:p w14:paraId="029BAEFB" w14:textId="41D70529" w:rsidR="00510B5D" w:rsidRPr="002A52A4" w:rsidRDefault="00510B5D" w:rsidP="00510B5D">
      <w:pPr>
        <w:pStyle w:val="Ttulo5"/>
      </w:pPr>
      <w:r w:rsidRPr="002A52A4">
        <w:t>Protocolo de Conexión y su Interoperabilidad</w:t>
      </w:r>
    </w:p>
    <w:p w14:paraId="71C230CC" w14:textId="100F0813" w:rsidR="00510B5D" w:rsidRPr="002A52A4" w:rsidRDefault="00510B5D" w:rsidP="00510B5D">
      <w:r w:rsidRPr="002A52A4">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rsidRPr="002A52A4">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2A52A4">
        <w:rPr>
          <w:i/>
        </w:rPr>
        <w:t xml:space="preserve">gateways RTPS, </w:t>
      </w:r>
      <w:r w:rsidR="009A2523" w:rsidRPr="002A52A4">
        <w:t xml:space="preserve">ni </w:t>
      </w:r>
      <w:r w:rsidR="009A2523" w:rsidRPr="002A52A4">
        <w:rPr>
          <w:i/>
        </w:rPr>
        <w:t xml:space="preserve"> </w:t>
      </w:r>
      <w:r w:rsidR="009A2523" w:rsidRPr="002A52A4">
        <w:t xml:space="preserve">demonios, ni aplicaciones en otro plano, ya que se busca el mejor rendimiento posible. En la siguiente </w:t>
      </w:r>
      <w:r w:rsidR="003725C1" w:rsidRPr="002A52A4">
        <w:fldChar w:fldCharType="begin"/>
      </w:r>
      <w:r w:rsidR="003725C1" w:rsidRPr="002A52A4">
        <w:instrText xml:space="preserve"> REF _Ref414357472 \h </w:instrText>
      </w:r>
      <w:r w:rsidR="003725C1"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14</w:t>
      </w:r>
      <w:r w:rsidR="003725C1" w:rsidRPr="002A52A4">
        <w:fldChar w:fldCharType="end"/>
      </w:r>
      <w:r w:rsidR="009A2523" w:rsidRPr="002A52A4">
        <w:t xml:space="preserve"> se podrá ver la interoperabilidad del protocolo de conexión.</w:t>
      </w:r>
    </w:p>
    <w:p w14:paraId="14AEAB91" w14:textId="77777777" w:rsidR="009A2523" w:rsidRPr="002A52A4" w:rsidRDefault="009A2523" w:rsidP="009A2523">
      <w:pPr>
        <w:keepNext/>
        <w:ind w:firstLine="0"/>
        <w:jc w:val="center"/>
      </w:pPr>
      <w:r w:rsidRPr="002A52A4">
        <w:rPr>
          <w:noProof/>
          <w:lang w:eastAsia="es-EC"/>
        </w:rPr>
        <w:lastRenderedPageBreak/>
        <w:drawing>
          <wp:inline distT="0" distB="0" distL="0" distR="0" wp14:anchorId="218C8004" wp14:editId="7D87DD1E">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3CD200F2" w:rsidR="00176069" w:rsidRPr="002A52A4" w:rsidRDefault="009A2523" w:rsidP="009A2523">
      <w:pPr>
        <w:pStyle w:val="Descripcin"/>
        <w:rPr>
          <w:i w:val="0"/>
          <w:color w:val="auto"/>
          <w:szCs w:val="24"/>
        </w:rPr>
      </w:pPr>
      <w:bookmarkStart w:id="71" w:name="_Ref414357472"/>
      <w:bookmarkStart w:id="72" w:name="_Toc421180787"/>
      <w:bookmarkStart w:id="73" w:name="_Toc414359329"/>
      <w:bookmarkStart w:id="74" w:name="_Toc42117766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14</w:t>
      </w:r>
      <w:r w:rsidR="000A7D12" w:rsidRPr="002A52A4">
        <w:rPr>
          <w:color w:val="auto"/>
          <w:szCs w:val="24"/>
        </w:rPr>
        <w:fldChar w:fldCharType="end"/>
      </w:r>
      <w:bookmarkEnd w:id="71"/>
      <w:r w:rsidRPr="002A52A4">
        <w:rPr>
          <w:color w:val="auto"/>
          <w:szCs w:val="24"/>
        </w:rPr>
        <w:t xml:space="preserve">. </w:t>
      </w:r>
      <w:r w:rsidRPr="002A52A4">
        <w:rPr>
          <w:i w:val="0"/>
          <w:color w:val="auto"/>
          <w:szCs w:val="24"/>
        </w:rPr>
        <w:t>Interoperabilidad del Protocolo de Conexión</w:t>
      </w:r>
      <w:bookmarkEnd w:id="72"/>
    </w:p>
    <w:p w14:paraId="064FF134" w14:textId="2D63C302" w:rsidR="009A2523" w:rsidRPr="002A52A4" w:rsidRDefault="00962FCB" w:rsidP="009A2523">
      <w:pPr>
        <w:pStyle w:val="Descripcin"/>
        <w:rPr>
          <w:color w:val="auto"/>
          <w:szCs w:val="24"/>
        </w:rPr>
      </w:pPr>
      <w:sdt>
        <w:sdtPr>
          <w:rPr>
            <w:i w:val="0"/>
            <w:color w:val="auto"/>
            <w:szCs w:val="24"/>
          </w:rPr>
          <w:id w:val="-2120672835"/>
          <w:citation/>
        </w:sdtPr>
        <w:sdtContent>
          <w:r w:rsidR="009A2523" w:rsidRPr="002A52A4">
            <w:rPr>
              <w:i w:val="0"/>
              <w:color w:val="auto"/>
              <w:szCs w:val="24"/>
            </w:rPr>
            <w:fldChar w:fldCharType="begin"/>
          </w:r>
          <w:r w:rsidR="009A2523" w:rsidRPr="002A52A4">
            <w:rPr>
              <w:i w:val="0"/>
              <w:color w:val="auto"/>
              <w:szCs w:val="24"/>
            </w:rPr>
            <w:instrText xml:space="preserve"> CITATION Twi11 \l 3082 </w:instrText>
          </w:r>
          <w:r w:rsidR="009A2523" w:rsidRPr="002A52A4">
            <w:rPr>
              <w:i w:val="0"/>
              <w:color w:val="auto"/>
              <w:szCs w:val="24"/>
            </w:rPr>
            <w:fldChar w:fldCharType="separate"/>
          </w:r>
          <w:r w:rsidR="00F13CDA" w:rsidRPr="002A52A4">
            <w:rPr>
              <w:noProof/>
              <w:color w:val="auto"/>
              <w:szCs w:val="24"/>
            </w:rPr>
            <w:t>(Twin Oaks Computing, Inc., 2011)</w:t>
          </w:r>
          <w:r w:rsidR="009A2523" w:rsidRPr="002A52A4">
            <w:rPr>
              <w:i w:val="0"/>
              <w:color w:val="auto"/>
              <w:szCs w:val="24"/>
            </w:rPr>
            <w:fldChar w:fldCharType="end"/>
          </w:r>
        </w:sdtContent>
      </w:sdt>
      <w:r w:rsidR="009A2523" w:rsidRPr="002A52A4">
        <w:rPr>
          <w:i w:val="0"/>
          <w:color w:val="auto"/>
          <w:szCs w:val="24"/>
        </w:rPr>
        <w:t>.</w:t>
      </w:r>
      <w:bookmarkEnd w:id="73"/>
      <w:bookmarkEnd w:id="74"/>
    </w:p>
    <w:p w14:paraId="7CC75D02" w14:textId="2327F550" w:rsidR="004205D7" w:rsidRPr="002A52A4" w:rsidRDefault="004205D7" w:rsidP="003725C1">
      <w:pPr>
        <w:pStyle w:val="Ttulo5"/>
      </w:pPr>
      <w:r w:rsidRPr="002A52A4">
        <w:t xml:space="preserve">   </w:t>
      </w:r>
      <w:r w:rsidR="003725C1" w:rsidRPr="002A52A4">
        <w:t>Cobertura de la QoS y su interoperabilidad</w:t>
      </w:r>
    </w:p>
    <w:p w14:paraId="68D3DF3C" w14:textId="7BDC2FE5" w:rsidR="003725C1" w:rsidRPr="002A52A4" w:rsidRDefault="003725C1" w:rsidP="003725C1">
      <w:r w:rsidRPr="002A52A4">
        <w:t>Las políticas de QoS permiten a la aplicación medir el comportamiento específico de la comunicación. Esta medición incluye diferentes aspectos de la comunicación. Ejemplos de las políticas de QoS inc</w:t>
      </w:r>
      <w:r w:rsidR="00727C14" w:rsidRPr="002A52A4">
        <w:t xml:space="preserve">luyen: la </w:t>
      </w:r>
      <w:r w:rsidR="00727C14" w:rsidRPr="002A52A4">
        <w:rPr>
          <w:b/>
        </w:rPr>
        <w:t>confiabilidad</w:t>
      </w:r>
      <w:r w:rsidR="00727C14" w:rsidRPr="002A52A4">
        <w:t xml:space="preserve"> es decir,</w:t>
      </w:r>
      <w:r w:rsidRPr="002A52A4">
        <w:t xml:space="preserve"> </w:t>
      </w:r>
      <w:r w:rsidR="00727C14" w:rsidRPr="002A52A4">
        <w:t>¿qué</w:t>
      </w:r>
      <w:r w:rsidRPr="002A52A4">
        <w:t xml:space="preserve"> requerimientos de confiabilidad </w:t>
      </w:r>
      <w:r w:rsidR="00727C14" w:rsidRPr="002A52A4">
        <w:t xml:space="preserve">necesitan esos datos?; </w:t>
      </w:r>
      <w:r w:rsidR="00727C14" w:rsidRPr="002A52A4">
        <w:rPr>
          <w:b/>
        </w:rPr>
        <w:t xml:space="preserve"> </w:t>
      </w:r>
      <w:r w:rsidR="00727C14" w:rsidRPr="002A52A4">
        <w:t>la</w:t>
      </w:r>
      <w:r w:rsidR="00727C14" w:rsidRPr="002A52A4">
        <w:rPr>
          <w:b/>
        </w:rPr>
        <w:t xml:space="preserve"> durabilidad </w:t>
      </w:r>
      <w:r w:rsidR="00727C14" w:rsidRPr="002A52A4">
        <w:t xml:space="preserve"> es decir, ¿cuán grande son los datos guardados para posibles publicaciones futuras?; </w:t>
      </w:r>
      <w:r w:rsidR="00727C14" w:rsidRPr="002A52A4">
        <w:rPr>
          <w:b/>
        </w:rPr>
        <w:t xml:space="preserve">historial </w:t>
      </w:r>
      <w:r w:rsidR="00727C14" w:rsidRPr="002A52A4">
        <w:t xml:space="preserve">y </w:t>
      </w:r>
      <w:r w:rsidR="00727C14" w:rsidRPr="002A52A4">
        <w:rPr>
          <w:b/>
        </w:rPr>
        <w:t xml:space="preserve">límites de recursos </w:t>
      </w:r>
      <w:r w:rsidR="00727C14" w:rsidRPr="002A52A4">
        <w:t xml:space="preserve">es decir, ¿cuáles son los requerimientos de almacenamiento?; </w:t>
      </w:r>
      <w:r w:rsidR="00727C14" w:rsidRPr="002A52A4">
        <w:rPr>
          <w:b/>
        </w:rPr>
        <w:t xml:space="preserve">filtrado </w:t>
      </w:r>
      <w:r w:rsidR="00727C14" w:rsidRPr="002A52A4">
        <w:t xml:space="preserve">y </w:t>
      </w:r>
      <w:r w:rsidR="00727C14" w:rsidRPr="002A52A4">
        <w:rPr>
          <w:b/>
        </w:rPr>
        <w:t xml:space="preserve">presentación </w:t>
      </w:r>
      <w:r w:rsidR="00727C14" w:rsidRPr="002A52A4">
        <w:t xml:space="preserve">es decir, ¿qué información deben ser presentados al suscriptor, y cómo?; y la </w:t>
      </w:r>
      <w:r w:rsidR="00727C14" w:rsidRPr="002A52A4">
        <w:rPr>
          <w:b/>
        </w:rPr>
        <w:t xml:space="preserve">propiedad </w:t>
      </w:r>
      <w:r w:rsidR="00727C14" w:rsidRPr="002A52A4">
        <w:t>es decir, ¿existen requisitos para la redundancia o para la desconexión?. Estas son solamente una pequeña parte de las 22 distintas políticas de QoS definidas por el est</w:t>
      </w:r>
      <w:r w:rsidR="00E67524" w:rsidRPr="002A52A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2A52A4" w:rsidRDefault="00E67524" w:rsidP="003725C1">
      <w:r w:rsidRPr="002A52A4">
        <w:t xml:space="preserve">El estándar DDS además de especificar el API DDS, también categoriza las características de QoS dentro de perfiles que definen diferentes niveles de conformidad. El </w:t>
      </w:r>
      <w:r w:rsidRPr="002A52A4">
        <w:lastRenderedPageBreak/>
        <w:t xml:space="preserve">perfil mínimo más de 22 políticas de QoS, y define un conjunto mínimo de políticas de QoS que den estar cubiertas para una implementación DDS </w:t>
      </w:r>
      <w:r w:rsidR="00EF6B0C" w:rsidRPr="002A52A4">
        <w:t>para ser compatible con el estándar, es decir, interoperable</w:t>
      </w:r>
      <w:r w:rsidR="001355F5" w:rsidRPr="002A52A4">
        <w:t>.</w:t>
      </w:r>
    </w:p>
    <w:p w14:paraId="5062700A" w14:textId="0BE3E9DF" w:rsidR="001355F5" w:rsidRPr="002A52A4" w:rsidRDefault="001355F5" w:rsidP="003725C1">
      <w:r w:rsidRPr="002A52A4">
        <w:t>Todos estos aspectos de interoperabilidad puestos juntos permiten una gran flexibilidad a los clientes del middleware.</w:t>
      </w:r>
    </w:p>
    <w:p w14:paraId="539FB060" w14:textId="586B4255" w:rsidR="00411276" w:rsidRPr="002A52A4" w:rsidRDefault="004A764E" w:rsidP="004A764E">
      <w:pPr>
        <w:pStyle w:val="Ttulo3"/>
      </w:pPr>
      <w:bookmarkStart w:id="75" w:name="_Toc421180710"/>
      <w:r w:rsidRPr="002A52A4">
        <w:t>Funcionalidades</w:t>
      </w:r>
      <w:bookmarkEnd w:id="75"/>
    </w:p>
    <w:p w14:paraId="79C8BB4E" w14:textId="77777777" w:rsidR="004A764E" w:rsidRPr="002A52A4" w:rsidRDefault="004A764E" w:rsidP="004A764E">
      <w:r w:rsidRPr="002A52A4">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2A52A4" w:rsidRDefault="004A764E" w:rsidP="004A764E">
      <w:r w:rsidRPr="002A52A4">
        <w:t>Además, DDS permite la modificación de algunos parámetros en tiempo de ejecución, mientras se realiza una reconfiguración dinámica del sistema. Este conjunto de parámetros de calidad de servicio, permite varios aspectos de los datos,</w:t>
      </w:r>
      <w:r w:rsidR="009A3378" w:rsidRPr="002A52A4">
        <w:t xml:space="preserve"> referidos a los</w:t>
      </w:r>
      <w:r w:rsidRPr="002A52A4">
        <w:t xml:space="preserve"> recursos de red</w:t>
      </w:r>
      <w:r w:rsidR="009A3378" w:rsidRPr="002A52A4">
        <w:t xml:space="preserve"> y recursos</w:t>
      </w:r>
      <w:r w:rsidRPr="002A52A4">
        <w:t xml:space="preserve"> informáticos a ser configurados y pueden ser clasificados en las siguientes categorías</w:t>
      </w:r>
      <w:r w:rsidR="009A3378" w:rsidRPr="002A52A4">
        <w:t xml:space="preserve">, </w:t>
      </w:r>
      <w:r w:rsidR="004258A7" w:rsidRPr="002A52A4">
        <w:t xml:space="preserve">como se muestra en la </w:t>
      </w:r>
      <w:r w:rsidR="004258A7" w:rsidRPr="002A52A4">
        <w:fldChar w:fldCharType="begin"/>
      </w:r>
      <w:r w:rsidR="004258A7" w:rsidRPr="002A52A4">
        <w:instrText xml:space="preserve"> REF _Ref413850935 \h </w:instrText>
      </w:r>
      <w:r w:rsidR="004258A7"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15</w:t>
      </w:r>
      <w:r w:rsidR="004258A7" w:rsidRPr="002A52A4">
        <w:fldChar w:fldCharType="end"/>
      </w:r>
      <w:r w:rsidRPr="002A52A4">
        <w:t xml:space="preserve">: </w:t>
      </w:r>
    </w:p>
    <w:p w14:paraId="33C692A2" w14:textId="77777777" w:rsidR="00186524" w:rsidRPr="002A52A4" w:rsidRDefault="00186524" w:rsidP="00186524">
      <w:pPr>
        <w:keepNext/>
      </w:pPr>
      <w:r w:rsidRPr="002A52A4">
        <w:rPr>
          <w:noProof/>
          <w:lang w:eastAsia="es-EC"/>
        </w:rPr>
        <w:drawing>
          <wp:inline distT="0" distB="0" distL="0" distR="0" wp14:anchorId="3D18FC4A" wp14:editId="56284900">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13289010" w:rsidR="00176069" w:rsidRPr="002A52A4" w:rsidRDefault="00186524" w:rsidP="00186524">
      <w:pPr>
        <w:pStyle w:val="Descripcin"/>
        <w:rPr>
          <w:i w:val="0"/>
          <w:color w:val="auto"/>
          <w:szCs w:val="24"/>
        </w:rPr>
      </w:pPr>
      <w:bookmarkStart w:id="76" w:name="_Ref413850935"/>
      <w:bookmarkStart w:id="77" w:name="_Toc421180788"/>
      <w:bookmarkStart w:id="78" w:name="_Toc414359330"/>
      <w:bookmarkStart w:id="79" w:name="_Toc42117766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15</w:t>
      </w:r>
      <w:r w:rsidR="000A7D12" w:rsidRPr="002A52A4">
        <w:rPr>
          <w:color w:val="auto"/>
          <w:szCs w:val="24"/>
        </w:rPr>
        <w:fldChar w:fldCharType="end"/>
      </w:r>
      <w:bookmarkEnd w:id="76"/>
      <w:r w:rsidRPr="002A52A4">
        <w:rPr>
          <w:color w:val="auto"/>
          <w:szCs w:val="24"/>
        </w:rPr>
        <w:t xml:space="preserve">. </w:t>
      </w:r>
      <w:r w:rsidRPr="002A52A4">
        <w:rPr>
          <w:i w:val="0"/>
          <w:color w:val="auto"/>
          <w:szCs w:val="24"/>
        </w:rPr>
        <w:t>Parámetros de QoS definidos por DDS</w:t>
      </w:r>
      <w:bookmarkEnd w:id="77"/>
    </w:p>
    <w:p w14:paraId="1798BFCE" w14:textId="2665FD0D" w:rsidR="00186524" w:rsidRPr="002A52A4" w:rsidRDefault="00962FCB" w:rsidP="00186524">
      <w:pPr>
        <w:pStyle w:val="Descripcin"/>
        <w:rPr>
          <w:i w:val="0"/>
          <w:color w:val="auto"/>
          <w:szCs w:val="24"/>
        </w:rPr>
      </w:pPr>
      <w:sdt>
        <w:sdtPr>
          <w:rPr>
            <w:i w:val="0"/>
            <w:color w:val="auto"/>
            <w:szCs w:val="24"/>
          </w:rPr>
          <w:id w:val="2054487347"/>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78"/>
      <w:bookmarkEnd w:id="79"/>
      <w:r w:rsidR="00186524" w:rsidRPr="002A52A4">
        <w:rPr>
          <w:i w:val="0"/>
          <w:color w:val="auto"/>
          <w:szCs w:val="24"/>
        </w:rPr>
        <w:t xml:space="preserve"> </w:t>
      </w:r>
    </w:p>
    <w:p w14:paraId="2CA242B1" w14:textId="344FADD0" w:rsidR="00981826" w:rsidRPr="002A52A4" w:rsidRDefault="00186524" w:rsidP="00205224">
      <w:pPr>
        <w:pStyle w:val="Prrafodelista"/>
        <w:numPr>
          <w:ilvl w:val="0"/>
          <w:numId w:val="31"/>
        </w:numPr>
      </w:pPr>
      <w:r w:rsidRPr="002A52A4">
        <w:rPr>
          <w:i/>
        </w:rPr>
        <w:lastRenderedPageBreak/>
        <w:t>Data Availability o disponibilidad de los datos,</w:t>
      </w:r>
      <w:r w:rsidRPr="002A52A4">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2A52A4" w:rsidRDefault="00186524" w:rsidP="00205224">
      <w:pPr>
        <w:pStyle w:val="Prrafodelista"/>
        <w:numPr>
          <w:ilvl w:val="0"/>
          <w:numId w:val="31"/>
        </w:numPr>
      </w:pPr>
      <w:r w:rsidRPr="002A52A4">
        <w:rPr>
          <w:i/>
        </w:rPr>
        <w:t>Data Delivery o entrega de datos,</w:t>
      </w:r>
      <w:r w:rsidRPr="002A52A4">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Pr="002A52A4" w:rsidRDefault="006476E9" w:rsidP="00205224">
      <w:pPr>
        <w:pStyle w:val="Prrafodelista"/>
        <w:numPr>
          <w:ilvl w:val="0"/>
          <w:numId w:val="31"/>
        </w:numPr>
      </w:pPr>
      <w:r w:rsidRPr="002A52A4">
        <w:rPr>
          <w:i/>
        </w:rPr>
        <w:t>Data Timeliness o Puntualidad de la información,</w:t>
      </w:r>
      <w:r w:rsidRPr="002A52A4">
        <w:t xml:space="preserve"> esta controla la latencia en la distribución de los datos. Los parámetros que pertenecen a esta categoría son: Deadline, Latency_Budget, y Transport_Priority.</w:t>
      </w:r>
    </w:p>
    <w:p w14:paraId="417D0341" w14:textId="6DBAD444" w:rsidR="006476E9" w:rsidRPr="002A52A4" w:rsidRDefault="006476E9" w:rsidP="00205224">
      <w:pPr>
        <w:pStyle w:val="Prrafodelista"/>
        <w:numPr>
          <w:ilvl w:val="0"/>
          <w:numId w:val="31"/>
        </w:numPr>
      </w:pPr>
      <w:r w:rsidRPr="002A52A4">
        <w:rPr>
          <w:i/>
        </w:rPr>
        <w:t>Maximum Resources o Máximos de Recursos,</w:t>
      </w:r>
      <w:r w:rsidRPr="002A52A4">
        <w:t xml:space="preserve"> esta limita la cantidad de recursos que pueden ser usados en el sistema a través de parámetros tales como: Resource_Limit o Time-Based_Filter.</w:t>
      </w:r>
    </w:p>
    <w:p w14:paraId="60F33811" w14:textId="4E3DEE3B" w:rsidR="006476E9" w:rsidRPr="002A52A4" w:rsidRDefault="006476E9" w:rsidP="00205224">
      <w:pPr>
        <w:pStyle w:val="Prrafodelista"/>
        <w:numPr>
          <w:ilvl w:val="0"/>
          <w:numId w:val="31"/>
        </w:numPr>
      </w:pPr>
      <w:r w:rsidRPr="002A52A4">
        <w:rPr>
          <w:i/>
        </w:rPr>
        <w:t>User Configuration o Configuración de Usuario,</w:t>
      </w:r>
      <w:r w:rsidRPr="002A52A4">
        <w:t xml:space="preserve"> estos parámetros permiten que la información extra ser añadida a cada entidad en la capa aplicación.</w:t>
      </w:r>
    </w:p>
    <w:p w14:paraId="58CD1225" w14:textId="20F31B9E" w:rsidR="006476E9" w:rsidRPr="002A52A4" w:rsidRDefault="006476E9" w:rsidP="006476E9">
      <w:r w:rsidRPr="002A52A4">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Pr="002A52A4" w:rsidRDefault="000B792F" w:rsidP="000B792F">
      <w:pPr>
        <w:pStyle w:val="Ttulo4"/>
      </w:pPr>
      <w:r w:rsidRPr="002A52A4">
        <w:t>Gestión de Recursos del Procesador</w:t>
      </w:r>
    </w:p>
    <w:p w14:paraId="4EF94213" w14:textId="5AB92284" w:rsidR="000B792F" w:rsidRPr="002A52A4" w:rsidRDefault="000B792F" w:rsidP="000B792F">
      <w:r w:rsidRPr="002A52A4">
        <w:t xml:space="preserve">El estándar DDS no aborda explícitamente la planificación de hilos en los procesadores, como esta es un aspecto de implementación definida. Sin embargo, un subconjunto de </w:t>
      </w:r>
      <w:r w:rsidRPr="002A52A4">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sidRPr="002A52A4">
        <w:t xml:space="preserve"> </w:t>
      </w:r>
      <w:r w:rsidR="004258A7" w:rsidRPr="002A52A4">
        <w:fldChar w:fldCharType="begin"/>
      </w:r>
      <w:r w:rsidR="004258A7" w:rsidRPr="002A52A4">
        <w:instrText xml:space="preserve"> REF _Ref413850935 \h </w:instrText>
      </w:r>
      <w:r w:rsidR="004258A7"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15</w:t>
      </w:r>
      <w:r w:rsidR="004258A7" w:rsidRPr="002A52A4">
        <w:fldChar w:fldCharType="end"/>
      </w:r>
      <w:r w:rsidRPr="002A52A4">
        <w:t xml:space="preserve">, son importantes en la gestión de recursos de sistemas de tiempo real. En particular, el estándar </w:t>
      </w:r>
      <w:r w:rsidR="004258A7" w:rsidRPr="002A52A4">
        <w:t>ha</w:t>
      </w:r>
      <w:r w:rsidRPr="002A52A4">
        <w:t xml:space="preserve"> definido los siguientes parámetros para la gestión de recursos de procesador:</w:t>
      </w:r>
    </w:p>
    <w:p w14:paraId="6C15DFCA" w14:textId="50C51B91" w:rsidR="000B792F" w:rsidRPr="002A52A4" w:rsidRDefault="000B792F" w:rsidP="00205224">
      <w:pPr>
        <w:pStyle w:val="Prrafodelista"/>
        <w:numPr>
          <w:ilvl w:val="0"/>
          <w:numId w:val="32"/>
        </w:numPr>
        <w:rPr>
          <w:i/>
        </w:rPr>
      </w:pPr>
      <w:r w:rsidRPr="002A52A4">
        <w:rPr>
          <w:i/>
        </w:rPr>
        <w:t xml:space="preserve">deadline, </w:t>
      </w:r>
      <w:r w:rsidRPr="002A52A4">
        <w:t>este parámetro indica la cantidad máxima de tiempo disponible para enviar/ recibir muestras de datos pertenecientes a un tópico particular</w:t>
      </w:r>
      <w:r w:rsidR="009F686F" w:rsidRPr="002A52A4">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2A52A4" w:rsidRDefault="009F686F" w:rsidP="00205224">
      <w:pPr>
        <w:pStyle w:val="Prrafodelista"/>
        <w:numPr>
          <w:ilvl w:val="0"/>
          <w:numId w:val="32"/>
        </w:numPr>
        <w:rPr>
          <w:i/>
        </w:rPr>
      </w:pPr>
      <w:r w:rsidRPr="002A52A4">
        <w:rPr>
          <w:i/>
        </w:rPr>
        <w:t>Latency_Budget,</w:t>
      </w:r>
      <w:r w:rsidRPr="002A52A4">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2A52A4" w:rsidRDefault="009F686F" w:rsidP="009F686F">
      <w:r w:rsidRPr="002A52A4">
        <w:t>Estos dos parámetros de QoS, incluso si ambos comparten objetivos similares, se aplican a diferentes niveles, como se ilustra en la</w:t>
      </w:r>
      <w:r w:rsidR="004258A7" w:rsidRPr="002A52A4">
        <w:t xml:space="preserve"> </w:t>
      </w:r>
      <w:r w:rsidR="004258A7" w:rsidRPr="002A52A4">
        <w:fldChar w:fldCharType="begin"/>
      </w:r>
      <w:r w:rsidR="004258A7" w:rsidRPr="002A52A4">
        <w:instrText xml:space="preserve"> REF _Ref413850997 \h </w:instrText>
      </w:r>
      <w:r w:rsidR="004258A7"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16</w:t>
      </w:r>
      <w:r w:rsidR="004258A7" w:rsidRPr="002A52A4">
        <w:fldChar w:fldCharType="end"/>
      </w:r>
      <w:r w:rsidRPr="002A52A4">
        <w:t>. Esta figura muestra cómo el parámetro deadline es monitorizado dentro de la capa DDS, mientras que el parámetro Latency_budget se aplica dentro de la capa DDSI.</w:t>
      </w:r>
    </w:p>
    <w:p w14:paraId="2771D919" w14:textId="77777777" w:rsidR="009F686F" w:rsidRPr="002A52A4" w:rsidRDefault="009F686F" w:rsidP="009F686F">
      <w:pPr>
        <w:keepNext/>
        <w:jc w:val="center"/>
      </w:pPr>
      <w:r w:rsidRPr="002A52A4">
        <w:rPr>
          <w:noProof/>
          <w:lang w:eastAsia="es-EC"/>
        </w:rPr>
        <w:lastRenderedPageBreak/>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7E7A99D1" w:rsidR="00176069" w:rsidRPr="002A52A4" w:rsidRDefault="009F686F" w:rsidP="009F686F">
      <w:pPr>
        <w:pStyle w:val="Descripcin"/>
        <w:rPr>
          <w:i w:val="0"/>
          <w:color w:val="auto"/>
          <w:szCs w:val="24"/>
        </w:rPr>
      </w:pPr>
      <w:bookmarkStart w:id="80" w:name="_Ref413850997"/>
      <w:bookmarkStart w:id="81" w:name="_Toc421180789"/>
      <w:bookmarkStart w:id="82" w:name="_Toc414359331"/>
      <w:bookmarkStart w:id="83" w:name="_Toc421177665"/>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16</w:t>
      </w:r>
      <w:r w:rsidR="000A7D12" w:rsidRPr="002A52A4">
        <w:rPr>
          <w:color w:val="auto"/>
          <w:szCs w:val="24"/>
        </w:rPr>
        <w:fldChar w:fldCharType="end"/>
      </w:r>
      <w:bookmarkEnd w:id="80"/>
      <w:r w:rsidRPr="002A52A4">
        <w:rPr>
          <w:color w:val="auto"/>
          <w:szCs w:val="24"/>
        </w:rPr>
        <w:t xml:space="preserve">. </w:t>
      </w:r>
      <w:r w:rsidRPr="002A52A4">
        <w:rPr>
          <w:i w:val="0"/>
          <w:color w:val="auto"/>
          <w:szCs w:val="24"/>
        </w:rPr>
        <w:t>Control del tiempo en DDS</w:t>
      </w:r>
      <w:bookmarkEnd w:id="81"/>
    </w:p>
    <w:p w14:paraId="1613BB92" w14:textId="5676492F" w:rsidR="009F686F" w:rsidRPr="002A52A4" w:rsidRDefault="00962FCB" w:rsidP="009F686F">
      <w:pPr>
        <w:pStyle w:val="Descripcin"/>
        <w:rPr>
          <w:color w:val="auto"/>
          <w:szCs w:val="24"/>
        </w:rPr>
      </w:pPr>
      <w:sdt>
        <w:sdtPr>
          <w:rPr>
            <w:i w:val="0"/>
            <w:color w:val="auto"/>
            <w:szCs w:val="24"/>
          </w:rPr>
          <w:id w:val="-40190936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82"/>
      <w:bookmarkEnd w:id="83"/>
    </w:p>
    <w:p w14:paraId="20B5011E" w14:textId="77777777" w:rsidR="006C2ADA" w:rsidRPr="002A52A4" w:rsidRDefault="000F6138" w:rsidP="00BE6840">
      <w:r w:rsidRPr="002A52A4">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2A52A4">
        <w:t>los DR asociados.</w:t>
      </w:r>
      <w:r w:rsidR="006C2ADA" w:rsidRPr="002A52A4">
        <w:t xml:space="preserve"> </w:t>
      </w:r>
    </w:p>
    <w:p w14:paraId="6107377D" w14:textId="798BB03B" w:rsidR="00981826" w:rsidRPr="002A52A4" w:rsidRDefault="006C2ADA" w:rsidP="00BE6840">
      <w:r w:rsidRPr="002A52A4">
        <w:t xml:space="preserve">En el lado del Suscriptor, la recepción de los datos puede ser realizada con </w:t>
      </w:r>
      <w:r w:rsidRPr="002A52A4">
        <w:rPr>
          <w:i/>
        </w:rPr>
        <w:t>polling</w:t>
      </w:r>
      <w:r w:rsidR="00E470B8" w:rsidRPr="002A52A4">
        <w:rPr>
          <w:rStyle w:val="Refdenotaalpie"/>
          <w:i/>
        </w:rPr>
        <w:footnoteReference w:id="26"/>
      </w:r>
      <w:sdt>
        <w:sdtPr>
          <w:rPr>
            <w:i/>
          </w:rPr>
          <w:id w:val="-1497022332"/>
          <w:citation/>
        </w:sdtPr>
        <w:sdtContent>
          <w:r w:rsidR="00E470B8" w:rsidRPr="002A52A4">
            <w:rPr>
              <w:i/>
            </w:rPr>
            <w:fldChar w:fldCharType="begin"/>
          </w:r>
          <w:r w:rsidR="00E470B8" w:rsidRPr="002A52A4">
            <w:rPr>
              <w:i/>
            </w:rPr>
            <w:instrText xml:space="preserve"> CITATION WIK13 \l 3082 </w:instrText>
          </w:r>
          <w:r w:rsidR="00E470B8" w:rsidRPr="002A52A4">
            <w:rPr>
              <w:i/>
            </w:rPr>
            <w:fldChar w:fldCharType="separate"/>
          </w:r>
          <w:r w:rsidR="00F13CDA" w:rsidRPr="002A52A4">
            <w:rPr>
              <w:i/>
              <w:noProof/>
            </w:rPr>
            <w:t xml:space="preserve"> </w:t>
          </w:r>
          <w:r w:rsidR="00F13CDA" w:rsidRPr="002A52A4">
            <w:rPr>
              <w:noProof/>
            </w:rPr>
            <w:t>(WIKIPEDIA, 2013)</w:t>
          </w:r>
          <w:r w:rsidR="00E470B8" w:rsidRPr="002A52A4">
            <w:rPr>
              <w:i/>
            </w:rPr>
            <w:fldChar w:fldCharType="end"/>
          </w:r>
        </w:sdtContent>
      </w:sdt>
      <w:r w:rsidR="00E470B8" w:rsidRPr="002A52A4">
        <w:t xml:space="preserve">, modo sincrónico, y asincrónico. Estos modelos no sólo son válidos para la recepción de datos sino también para la notificación de cualquier cambio en el estado de la comunicación, por ejemplo, </w:t>
      </w:r>
      <w:r w:rsidR="00D91CA4" w:rsidRPr="002A52A4">
        <w:t xml:space="preserve">para el no cumplimiento de las peticiones de calidad de servicio. En particular, la aplicación podría ser notificada a través de la siguientes: </w:t>
      </w:r>
    </w:p>
    <w:p w14:paraId="55D222BE" w14:textId="76273F50" w:rsidR="00D91CA4" w:rsidRPr="002A52A4" w:rsidRDefault="00D91CA4" w:rsidP="00205224">
      <w:pPr>
        <w:pStyle w:val="Prrafodelista"/>
        <w:numPr>
          <w:ilvl w:val="0"/>
          <w:numId w:val="33"/>
        </w:numPr>
      </w:pPr>
      <w:r w:rsidRPr="002A52A4">
        <w:rPr>
          <w:i/>
        </w:rPr>
        <w:t xml:space="preserve">Polling, </w:t>
      </w:r>
      <w:r w:rsidRPr="002A52A4">
        <w:t>como los hilos de una aplicación pueden invocar operaciones no bloqueantes para obtener datos o cambios en el estado de la comunicación.</w:t>
      </w:r>
    </w:p>
    <w:p w14:paraId="0D3F3472" w14:textId="77777777" w:rsidR="00D91CA4" w:rsidRPr="002A52A4" w:rsidRDefault="00D91CA4" w:rsidP="00205224">
      <w:pPr>
        <w:pStyle w:val="Prrafodelista"/>
        <w:numPr>
          <w:ilvl w:val="0"/>
          <w:numId w:val="33"/>
        </w:numPr>
      </w:pPr>
      <w:r w:rsidRPr="002A52A4">
        <w:rPr>
          <w:i/>
        </w:rPr>
        <w:t>Listeners,</w:t>
      </w:r>
      <w:r w:rsidRPr="002A52A4">
        <w:t xml:space="preserve"> adjunta una función de devolución de llamada para las modificaciones de acceso asincrónico en el estado de la comunicación mientras </w:t>
      </w:r>
      <w:r w:rsidRPr="002A52A4">
        <w:lastRenderedPageBreak/>
        <w:t>que la aplicación se sigue ejecutando, es decir que los hilos del middleware son responsables de la gestión de cualquier cambio en el estado de la comunicación.</w:t>
      </w:r>
    </w:p>
    <w:p w14:paraId="27760840" w14:textId="34BFA48B" w:rsidR="00D91CA4" w:rsidRPr="002A52A4" w:rsidRDefault="00D91CA4" w:rsidP="00205224">
      <w:pPr>
        <w:pStyle w:val="Prrafodelista"/>
        <w:numPr>
          <w:ilvl w:val="0"/>
          <w:numId w:val="33"/>
        </w:numPr>
      </w:pPr>
      <w:r w:rsidRPr="002A52A4">
        <w:rPr>
          <w:i/>
        </w:rPr>
        <w:t>Conditions y Wait</w:t>
      </w:r>
      <w:r w:rsidR="00AA10BE" w:rsidRPr="002A52A4">
        <w:t>-</w:t>
      </w:r>
      <w:r w:rsidR="00AA10BE" w:rsidRPr="002A52A4">
        <w:rPr>
          <w:i/>
        </w:rPr>
        <w:t>Sets</w:t>
      </w:r>
      <w:r w:rsidRPr="002A52A4">
        <w:t>,</w:t>
      </w:r>
      <w:r w:rsidR="00AA10BE" w:rsidRPr="002A52A4">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2A52A4" w:rsidRDefault="00AA10BE" w:rsidP="00AA10BE">
      <w:pPr>
        <w:pStyle w:val="Ttulo4"/>
        <w:rPr>
          <w:i w:val="0"/>
        </w:rPr>
      </w:pPr>
      <w:r w:rsidRPr="002A52A4">
        <w:rPr>
          <w:i w:val="0"/>
        </w:rPr>
        <w:t>Gestión de Recursos de Red</w:t>
      </w:r>
    </w:p>
    <w:p w14:paraId="138EEAF2" w14:textId="6453A3E0" w:rsidR="00AA10BE" w:rsidRPr="002A52A4" w:rsidRDefault="00AA10BE" w:rsidP="00AA10BE">
      <w:r w:rsidRPr="002A52A4">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2A52A4" w:rsidRDefault="00AA10BE" w:rsidP="00AA10BE">
      <w:r w:rsidRPr="002A52A4">
        <w:t xml:space="preserve">El paso de parámetros de planificación para las redes de comunicación es llevada a cabo a través de otro parámetro de QoS incluido en la categoría de </w:t>
      </w:r>
      <w:r w:rsidRPr="002A52A4">
        <w:rPr>
          <w:i/>
        </w:rPr>
        <w:t xml:space="preserve">data timeless, </w:t>
      </w:r>
      <w:r w:rsidRPr="002A52A4">
        <w:t>mostrado en la</w:t>
      </w:r>
      <w:r w:rsidR="00BA70EC" w:rsidRPr="002A52A4">
        <w:t xml:space="preserve"> </w:t>
      </w:r>
      <w:r w:rsidR="00BA70EC" w:rsidRPr="002A52A4">
        <w:fldChar w:fldCharType="begin"/>
      </w:r>
      <w:r w:rsidR="00BA70EC" w:rsidRPr="002A52A4">
        <w:instrText xml:space="preserve"> REF _Ref413850935 \h </w:instrText>
      </w:r>
      <w:r w:rsidR="00BA70EC"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15</w:t>
      </w:r>
      <w:r w:rsidR="00BA70EC" w:rsidRPr="002A52A4">
        <w:fldChar w:fldCharType="end"/>
      </w:r>
      <w:r w:rsidRPr="002A52A4">
        <w:t>:</w:t>
      </w:r>
    </w:p>
    <w:p w14:paraId="5AA0B1EF" w14:textId="1AF0AA4D" w:rsidR="00AA10BE" w:rsidRPr="002A52A4" w:rsidRDefault="00AA10BE" w:rsidP="00205224">
      <w:pPr>
        <w:pStyle w:val="Prrafodelista"/>
        <w:numPr>
          <w:ilvl w:val="0"/>
          <w:numId w:val="34"/>
        </w:numPr>
      </w:pPr>
      <w:r w:rsidRPr="002A52A4">
        <w:rPr>
          <w:i/>
        </w:rPr>
        <w:t>Transport-Priority,</w:t>
      </w:r>
      <w:r w:rsidRPr="002A52A4">
        <w:t xml:space="preserve"> a diferencia de </w:t>
      </w:r>
      <w:r w:rsidRPr="002A52A4">
        <w:rPr>
          <w:i/>
        </w:rPr>
        <w:t>Latency-Budget</w:t>
      </w:r>
      <w:r w:rsidR="004310D5" w:rsidRPr="002A52A4">
        <w:t xml:space="preserve">, que intenta optimizar el comportamiento interno del middleware, este parámetro prioriza el acceso a la red de comunicación, </w:t>
      </w:r>
      <w:r w:rsidR="004258A7" w:rsidRPr="002A52A4">
        <w:t>como se muestra en la</w:t>
      </w:r>
      <w:r w:rsidR="00BA70EC" w:rsidRPr="002A52A4">
        <w:t xml:space="preserve"> </w:t>
      </w:r>
      <w:r w:rsidR="00BA70EC" w:rsidRPr="002A52A4">
        <w:fldChar w:fldCharType="begin"/>
      </w:r>
      <w:r w:rsidR="00BA70EC" w:rsidRPr="002A52A4">
        <w:instrText xml:space="preserve"> REF _Ref413850997 \h </w:instrText>
      </w:r>
      <w:r w:rsidR="00BA70EC"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16</w:t>
      </w:r>
      <w:r w:rsidR="00BA70EC" w:rsidRPr="002A52A4">
        <w:fldChar w:fldCharType="end"/>
      </w:r>
      <w:r w:rsidR="004310D5" w:rsidRPr="002A52A4">
        <w:t>. Además, mientras que las comunicaciones son unidireccionales, este solo está asociado con entidades DW.</w:t>
      </w:r>
    </w:p>
    <w:p w14:paraId="3BB9FB79" w14:textId="0EA42339" w:rsidR="004310D5" w:rsidRPr="002A52A4" w:rsidRDefault="004310D5" w:rsidP="004310D5">
      <w:r w:rsidRPr="002A52A4">
        <w:t xml:space="preserve">Por otra parte, la especificación DDSI define el conjunto de normas y características requeridas para habilitar la comunicación entre entidades DDS. Aunque esta especificación no </w:t>
      </w:r>
      <w:r w:rsidR="009D08DF" w:rsidRPr="002A52A4">
        <w:t>está</w:t>
      </w:r>
      <w:r w:rsidRPr="002A52A4">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w:t>
      </w:r>
      <w:r w:rsidRPr="002A52A4">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2A52A4" w:rsidRDefault="004310D5" w:rsidP="004310D5">
      <w:r w:rsidRPr="002A52A4">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2A52A4">
        <w:t xml:space="preserve">como de la red. En particular, DDS proporciona un servicio para la gestión de entidades remotas llamadas </w:t>
      </w:r>
      <w:r w:rsidR="001159ED" w:rsidRPr="002A52A4">
        <w:rPr>
          <w:i/>
        </w:rPr>
        <w:t xml:space="preserve">Discovery </w:t>
      </w:r>
      <w:r w:rsidR="001159ED" w:rsidRPr="002A52A4">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sidRPr="002A52A4">
        <w:rPr>
          <w:i/>
        </w:rPr>
        <w:t>plug-and-play</w:t>
      </w:r>
      <w:r w:rsidR="001159ED" w:rsidRPr="002A52A4">
        <w:rPr>
          <w:rStyle w:val="Refdenotaalpie"/>
          <w:i/>
        </w:rPr>
        <w:footnoteReference w:id="27"/>
      </w:r>
      <w:r w:rsidR="001159ED" w:rsidRPr="002A52A4">
        <w:t>. Este tipo de tráfico en la red, el cual es interno en el middleware, es llamado metatráfico y puede ser considerado en los análisis temporales.</w:t>
      </w:r>
    </w:p>
    <w:p w14:paraId="4E2E6BA0" w14:textId="77777777" w:rsidR="00621E06" w:rsidRPr="002A52A4" w:rsidRDefault="00621E06" w:rsidP="004310D5"/>
    <w:p w14:paraId="459256BB" w14:textId="77777777" w:rsidR="001159ED" w:rsidRPr="002A52A4" w:rsidRDefault="009D08DF" w:rsidP="004310D5">
      <w:r w:rsidRPr="002A52A4">
        <w:t xml:space="preserve"> </w:t>
      </w:r>
    </w:p>
    <w:p w14:paraId="0DE8CBCE" w14:textId="2C5AFAF3" w:rsidR="009D08DF" w:rsidRPr="002A52A4" w:rsidRDefault="00621E06" w:rsidP="00621E06">
      <w:pPr>
        <w:pStyle w:val="Ttulo1"/>
        <w:jc w:val="center"/>
      </w:pPr>
      <w:bookmarkStart w:id="84" w:name="_Toc421180711"/>
      <w:r w:rsidRPr="002A52A4">
        <w:lastRenderedPageBreak/>
        <w:t>CAPÍTULO II</w:t>
      </w:r>
      <w:bookmarkEnd w:id="84"/>
    </w:p>
    <w:p w14:paraId="4661ADF2" w14:textId="4954C471" w:rsidR="00621E06" w:rsidRPr="002A52A4" w:rsidRDefault="00621E06" w:rsidP="0061113F">
      <w:pPr>
        <w:pStyle w:val="Ttulo2"/>
        <w:numPr>
          <w:ilvl w:val="0"/>
          <w:numId w:val="0"/>
        </w:numPr>
        <w:ind w:left="792"/>
        <w:jc w:val="center"/>
      </w:pPr>
      <w:bookmarkStart w:id="85" w:name="_Toc421180712"/>
      <w:r w:rsidRPr="002A52A4">
        <w:t>ANÁLISIS DE REQUISITOS PARA LA IMPLEMENTACIÓN DE UN MÓDULO QUE SOPORTE EL PROTOCOLO RTPS</w:t>
      </w:r>
      <w:bookmarkEnd w:id="85"/>
    </w:p>
    <w:p w14:paraId="33AE85EE" w14:textId="70F23623" w:rsidR="00621E06" w:rsidRPr="002A52A4" w:rsidRDefault="00621E06" w:rsidP="00621E06">
      <w:pPr>
        <w:pStyle w:val="Ttulo2"/>
      </w:pPr>
      <w:bookmarkStart w:id="86" w:name="_Toc421180713"/>
      <w:r w:rsidRPr="002A52A4">
        <w:t>INTRODUCCIÓN</w:t>
      </w:r>
      <w:bookmarkEnd w:id="86"/>
    </w:p>
    <w:p w14:paraId="0FA96772" w14:textId="7A23F4CC" w:rsidR="00621E06" w:rsidRPr="002A52A4" w:rsidRDefault="00621E06" w:rsidP="00621E06">
      <w:r w:rsidRPr="002A52A4">
        <w:t>En el presente capítulo se definen los requisitos necesarios para integrar el protocolo RTPS con el middleware DDS que</w:t>
      </w:r>
      <w:r w:rsidR="005162F2" w:rsidRPr="002A52A4">
        <w:t xml:space="preserve"> se</w:t>
      </w:r>
      <w:r w:rsidRPr="002A52A4">
        <w:t xml:space="preserve"> descri</w:t>
      </w:r>
      <w:r w:rsidR="005162F2" w:rsidRPr="002A52A4">
        <w:t>bió</w:t>
      </w:r>
      <w:r w:rsidRPr="002A52A4">
        <w:t xml:space="preserve"> en el capítulo anterior. P</w:t>
      </w:r>
      <w:r w:rsidR="00320276" w:rsidRPr="002A52A4">
        <w:t>rimeramente,</w:t>
      </w:r>
      <w:r w:rsidRPr="002A52A4">
        <w:t xml:space="preserve"> se realiza</w:t>
      </w:r>
      <w:r w:rsidR="005162F2" w:rsidRPr="002A52A4">
        <w:t>n</w:t>
      </w:r>
      <w:r w:rsidRPr="002A52A4">
        <w:t xml:space="preserve"> capturas de paquetes</w:t>
      </w:r>
      <w:r w:rsidR="005162F2" w:rsidRPr="002A52A4">
        <w:t xml:space="preserve"> </w:t>
      </w:r>
      <w:r w:rsidRPr="002A52A4">
        <w:t xml:space="preserve">con la herramienta Wireshark </w:t>
      </w:r>
      <w:r w:rsidR="005162F2" w:rsidRPr="002A52A4">
        <w:t>de los diferentes mensajes RTPS y mensajes de descubrimiento RTPS</w:t>
      </w:r>
      <w:r w:rsidR="003F1875" w:rsidRPr="002A52A4">
        <w:t>. F</w:t>
      </w:r>
      <w:r w:rsidR="005162F2" w:rsidRPr="002A52A4">
        <w:t>inalmente</w:t>
      </w:r>
      <w:r w:rsidR="003F1875" w:rsidRPr="002A52A4">
        <w:t>,</w:t>
      </w:r>
      <w:r w:rsidR="005162F2" w:rsidRPr="002A52A4">
        <w:t xml:space="preserve"> obtener un análisis detallado de </w:t>
      </w:r>
      <w:r w:rsidR="00320276" w:rsidRPr="002A52A4">
        <w:t xml:space="preserve">los mismos y </w:t>
      </w:r>
      <w:r w:rsidR="003F1875" w:rsidRPr="002A52A4">
        <w:t>definir los requisitos necesarios para la implementación.</w:t>
      </w:r>
    </w:p>
    <w:p w14:paraId="5FA8C835" w14:textId="4255CD96" w:rsidR="00304397" w:rsidRPr="002A52A4" w:rsidRDefault="00304397" w:rsidP="00304397">
      <w:pPr>
        <w:pStyle w:val="Ttulo2"/>
      </w:pPr>
      <w:bookmarkStart w:id="87" w:name="_Toc421180714"/>
      <w:r w:rsidRPr="002A52A4">
        <w:t>ANÁLISIS DE PAQUETES DE LOS DIFERENTES MENSAJES RTPS</w:t>
      </w:r>
      <w:bookmarkEnd w:id="87"/>
    </w:p>
    <w:p w14:paraId="27198B01" w14:textId="234BF3DA" w:rsidR="006379E4" w:rsidRPr="002A52A4" w:rsidRDefault="00F256ED" w:rsidP="00F256ED">
      <w:pPr>
        <w:pStyle w:val="Ttulo3"/>
      </w:pPr>
      <w:bookmarkStart w:id="88" w:name="_Toc410813000"/>
      <w:bookmarkStart w:id="89" w:name="_Toc421180715"/>
      <w:r w:rsidRPr="002A52A4">
        <w:t>Estructura</w:t>
      </w:r>
      <w:r w:rsidR="006379E4" w:rsidRPr="002A52A4">
        <w:t xml:space="preserve"> de los mensajes RTPS</w:t>
      </w:r>
      <w:bookmarkEnd w:id="88"/>
      <w:bookmarkEnd w:id="89"/>
    </w:p>
    <w:p w14:paraId="19F65C10" w14:textId="066BC147" w:rsidR="006379E4" w:rsidRPr="002A52A4" w:rsidRDefault="006379E4" w:rsidP="00F256ED">
      <w:pPr>
        <w:pStyle w:val="Ttulo4"/>
      </w:pPr>
      <w:bookmarkStart w:id="90" w:name="_Toc410813001"/>
      <w:r w:rsidRPr="002A52A4">
        <w:rPr>
          <w:sz w:val="14"/>
          <w:szCs w:val="14"/>
        </w:rPr>
        <w:t xml:space="preserve"> </w:t>
      </w:r>
      <w:r w:rsidRPr="002A52A4">
        <w:t>Estructura general</w:t>
      </w:r>
      <w:bookmarkEnd w:id="90"/>
    </w:p>
    <w:p w14:paraId="11236DC4" w14:textId="1CF95693" w:rsidR="002401E4" w:rsidRPr="002A52A4" w:rsidRDefault="002401E4" w:rsidP="002401E4">
      <w:r w:rsidRPr="002A52A4">
        <w:t xml:space="preserve">En la </w:t>
      </w:r>
      <w:r w:rsidRPr="002A52A4">
        <w:fldChar w:fldCharType="begin"/>
      </w:r>
      <w:r w:rsidRPr="002A52A4">
        <w:instrText xml:space="preserve"> REF _Ref416772107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w:t>
      </w:r>
      <w:r w:rsidRPr="002A52A4">
        <w:fldChar w:fldCharType="end"/>
      </w:r>
      <w:r w:rsidRPr="002A52A4">
        <w:t xml:space="preserve"> se muestra la estructura general del mensaje RTPS incluyendo el tamaño en bytes de cada campo.</w:t>
      </w:r>
    </w:p>
    <w:p w14:paraId="1B369C38" w14:textId="77777777" w:rsidR="006379E4" w:rsidRPr="002A52A4" w:rsidRDefault="006379E4" w:rsidP="006379E4">
      <w:pPr>
        <w:spacing w:line="240" w:lineRule="auto"/>
        <w:ind w:left="504"/>
        <w:jc w:val="left"/>
      </w:pPr>
      <w:r w:rsidRPr="002A52A4">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2A52A4"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2A52A4" w:rsidRDefault="006379E4" w:rsidP="00F256ED">
            <w:pPr>
              <w:jc w:val="center"/>
            </w:pPr>
            <w:r w:rsidRPr="002A52A4">
              <w:rPr>
                <w:color w:val="FFFFFF" w:themeColor="background1"/>
              </w:rPr>
              <w:t>Cabecera</w:t>
            </w:r>
          </w:p>
        </w:tc>
      </w:tr>
    </w:tbl>
    <w:p w14:paraId="3B958418" w14:textId="77777777" w:rsidR="006379E4" w:rsidRPr="002A52A4" w:rsidRDefault="006379E4" w:rsidP="006379E4">
      <w:pPr>
        <w:spacing w:line="240" w:lineRule="auto"/>
        <w:ind w:firstLine="0"/>
        <w:jc w:val="left"/>
      </w:pPr>
      <w:r w:rsidRPr="002A52A4">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2A52A4"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A52A4" w:rsidRDefault="006379E4" w:rsidP="00F256ED">
            <w:pPr>
              <w:jc w:val="center"/>
              <w:rPr>
                <w:color w:val="FFFFFF" w:themeColor="background1"/>
              </w:rPr>
            </w:pPr>
            <w:r w:rsidRPr="002A52A4">
              <w:rPr>
                <w:color w:val="FFFFFF" w:themeColor="background1"/>
              </w:rPr>
              <w:t>Submensaje</w:t>
            </w:r>
          </w:p>
        </w:tc>
      </w:tr>
      <w:tr w:rsidR="006379E4" w:rsidRPr="002A52A4"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A52A4" w:rsidRDefault="006379E4" w:rsidP="00F256ED">
            <w:pPr>
              <w:jc w:val="center"/>
              <w:rPr>
                <w:color w:val="FFFFFF" w:themeColor="background1"/>
              </w:rPr>
            </w:pPr>
            <w:r w:rsidRPr="002A52A4">
              <w:rPr>
                <w:color w:val="FFFFFF" w:themeColor="background1"/>
              </w:rPr>
              <w:t>.</w:t>
            </w:r>
          </w:p>
          <w:p w14:paraId="2047A4F3" w14:textId="77777777" w:rsidR="006379E4" w:rsidRPr="002A52A4" w:rsidRDefault="006379E4" w:rsidP="00F256ED">
            <w:pPr>
              <w:jc w:val="center"/>
              <w:rPr>
                <w:color w:val="FFFFFF" w:themeColor="background1"/>
              </w:rPr>
            </w:pPr>
            <w:r w:rsidRPr="002A52A4">
              <w:rPr>
                <w:color w:val="FFFFFF" w:themeColor="background1"/>
              </w:rPr>
              <w:t>.</w:t>
            </w:r>
          </w:p>
          <w:p w14:paraId="778FB63F" w14:textId="77777777" w:rsidR="006379E4" w:rsidRPr="002A52A4" w:rsidRDefault="006379E4" w:rsidP="00F256ED">
            <w:pPr>
              <w:jc w:val="center"/>
              <w:rPr>
                <w:color w:val="FFFFFF" w:themeColor="background1"/>
              </w:rPr>
            </w:pPr>
            <w:r w:rsidRPr="002A52A4">
              <w:rPr>
                <w:color w:val="FFFFFF" w:themeColor="background1"/>
              </w:rPr>
              <w:t>.</w:t>
            </w:r>
          </w:p>
        </w:tc>
      </w:tr>
      <w:tr w:rsidR="006379E4" w:rsidRPr="002A52A4"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A52A4" w:rsidRDefault="006379E4" w:rsidP="002401E4">
            <w:pPr>
              <w:keepNext/>
              <w:jc w:val="center"/>
              <w:rPr>
                <w:color w:val="FFFFFF" w:themeColor="background1"/>
              </w:rPr>
            </w:pPr>
            <w:r w:rsidRPr="002A52A4">
              <w:rPr>
                <w:color w:val="FFFFFF" w:themeColor="background1"/>
              </w:rPr>
              <w:t>Submensaje</w:t>
            </w:r>
          </w:p>
        </w:tc>
      </w:tr>
    </w:tbl>
    <w:p w14:paraId="55772B14" w14:textId="54BF64C3" w:rsidR="0061249C" w:rsidRPr="002A52A4" w:rsidRDefault="002401E4" w:rsidP="002401E4">
      <w:pPr>
        <w:pStyle w:val="Descripcin"/>
        <w:rPr>
          <w:i w:val="0"/>
          <w:szCs w:val="24"/>
        </w:rPr>
      </w:pPr>
      <w:bookmarkStart w:id="91" w:name="_Ref416772107"/>
      <w:bookmarkStart w:id="92" w:name="_Toc421180790"/>
      <w:bookmarkStart w:id="93" w:name="_Toc421177666"/>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w:t>
      </w:r>
      <w:r w:rsidR="000A7D12" w:rsidRPr="002A52A4">
        <w:rPr>
          <w:szCs w:val="24"/>
        </w:rPr>
        <w:fldChar w:fldCharType="end"/>
      </w:r>
      <w:bookmarkEnd w:id="91"/>
      <w:r w:rsidRPr="002A52A4">
        <w:rPr>
          <w:szCs w:val="24"/>
        </w:rPr>
        <w:t xml:space="preserve">. </w:t>
      </w:r>
      <w:r w:rsidRPr="002A52A4">
        <w:rPr>
          <w:i w:val="0"/>
          <w:szCs w:val="24"/>
        </w:rPr>
        <w:t>Estructura general mensaje RTPS</w:t>
      </w:r>
      <w:bookmarkEnd w:id="92"/>
    </w:p>
    <w:p w14:paraId="53FCA891" w14:textId="57BC77BB" w:rsidR="00CA0C05" w:rsidRPr="002A52A4" w:rsidRDefault="00962FCB" w:rsidP="002401E4">
      <w:pPr>
        <w:pStyle w:val="Descripcin"/>
        <w:rPr>
          <w:szCs w:val="24"/>
        </w:rPr>
      </w:pPr>
      <w:sdt>
        <w:sdtPr>
          <w:rPr>
            <w:i w:val="0"/>
            <w:szCs w:val="24"/>
          </w:rPr>
          <w:id w:val="196054720"/>
          <w:citation/>
        </w:sdtPr>
        <w:sdtContent>
          <w:r w:rsidR="00FB1220" w:rsidRPr="002A52A4">
            <w:rPr>
              <w:i w:val="0"/>
              <w:szCs w:val="24"/>
            </w:rPr>
            <w:fldChar w:fldCharType="begin"/>
          </w:r>
          <w:r w:rsidR="00FB1220" w:rsidRPr="002A52A4">
            <w:rPr>
              <w:i w:val="0"/>
              <w:szCs w:val="24"/>
            </w:rPr>
            <w:instrText xml:space="preserve"> CITATION OMG14 \l 3082 </w:instrText>
          </w:r>
          <w:r w:rsidR="00FB1220" w:rsidRPr="002A52A4">
            <w:rPr>
              <w:i w:val="0"/>
              <w:szCs w:val="24"/>
            </w:rPr>
            <w:fldChar w:fldCharType="separate"/>
          </w:r>
          <w:r w:rsidR="00F13CDA" w:rsidRPr="002A52A4">
            <w:rPr>
              <w:noProof/>
              <w:szCs w:val="24"/>
            </w:rPr>
            <w:t>(OMG, 2014)</w:t>
          </w:r>
          <w:r w:rsidR="00FB1220" w:rsidRPr="002A52A4">
            <w:rPr>
              <w:i w:val="0"/>
              <w:szCs w:val="24"/>
            </w:rPr>
            <w:fldChar w:fldCharType="end"/>
          </w:r>
        </w:sdtContent>
      </w:sdt>
      <w:bookmarkEnd w:id="93"/>
    </w:p>
    <w:p w14:paraId="28086230" w14:textId="77777777" w:rsidR="006379E4" w:rsidRPr="002A52A4" w:rsidRDefault="006379E4" w:rsidP="00CA0C05">
      <w:r w:rsidRPr="002A52A4">
        <w:lastRenderedPageBreak/>
        <w:t>RTPS mensajes explícitamente no enviar la longitud, utiliza el transporte subyacente con el cual se envían mensajes, en el caso de la longitud es enviada a la carga UDP UDP/IP.</w:t>
      </w:r>
    </w:p>
    <w:p w14:paraId="33D6B5B5" w14:textId="77777777" w:rsidR="00F256ED" w:rsidRPr="002A52A4" w:rsidRDefault="00F256ED" w:rsidP="006379E4">
      <w:pPr>
        <w:jc w:val="left"/>
      </w:pPr>
    </w:p>
    <w:p w14:paraId="4F05AD7B" w14:textId="77777777" w:rsidR="00F256ED" w:rsidRPr="002A52A4" w:rsidRDefault="00F256ED" w:rsidP="006379E4">
      <w:pPr>
        <w:jc w:val="left"/>
      </w:pPr>
    </w:p>
    <w:p w14:paraId="64AB8F78" w14:textId="5C261F1E" w:rsidR="006379E4" w:rsidRPr="002A52A4" w:rsidRDefault="006379E4" w:rsidP="00CA0C05">
      <w:bookmarkStart w:id="94" w:name="_Toc410813002"/>
      <w:r w:rsidRPr="002A52A4">
        <w:rPr>
          <w:sz w:val="14"/>
          <w:szCs w:val="14"/>
        </w:rPr>
        <w:t xml:space="preserve"> </w:t>
      </w:r>
      <w:r w:rsidRPr="002A52A4">
        <w:t>Cabecera</w:t>
      </w:r>
      <w:bookmarkEnd w:id="94"/>
      <w:r w:rsidRPr="002A52A4">
        <w:t xml:space="preserve"> </w:t>
      </w:r>
    </w:p>
    <w:p w14:paraId="24ABEC1A" w14:textId="77777777" w:rsidR="006379E4" w:rsidRPr="002A52A4" w:rsidRDefault="006379E4" w:rsidP="006379E4">
      <w:pPr>
        <w:spacing w:line="240" w:lineRule="auto"/>
        <w:jc w:val="left"/>
      </w:pPr>
      <w:r w:rsidRPr="002A52A4">
        <w:rPr>
          <w:i/>
          <w:iCs/>
        </w:rPr>
        <w:t xml:space="preserve">4bytes </w:t>
      </w:r>
      <w:r w:rsidRPr="002A52A4">
        <w:rPr>
          <w:i/>
          <w:iCs/>
        </w:rPr>
        <w:tab/>
      </w:r>
      <w:r w:rsidRPr="002A52A4">
        <w:rPr>
          <w:i/>
          <w:iCs/>
        </w:rPr>
        <w:tab/>
      </w:r>
      <w:r w:rsidRPr="002A52A4">
        <w:rPr>
          <w:i/>
          <w:iCs/>
        </w:rPr>
        <w:tab/>
        <w:t xml:space="preserve">2bytes </w:t>
      </w:r>
      <w:r w:rsidRPr="002A52A4">
        <w:rPr>
          <w:i/>
          <w:iCs/>
        </w:rPr>
        <w:tab/>
      </w:r>
      <w:r w:rsidRPr="002A52A4">
        <w:rPr>
          <w:i/>
          <w:iCs/>
        </w:rPr>
        <w:tab/>
      </w:r>
      <w:r w:rsidRPr="002A52A4">
        <w:rPr>
          <w:i/>
          <w:iCs/>
        </w:rPr>
        <w:tab/>
        <w:t>2bytes</w:t>
      </w:r>
      <w:r w:rsidRPr="002A52A4">
        <w:rPr>
          <w:i/>
          <w:iCs/>
        </w:rPr>
        <w:tab/>
      </w:r>
      <w:r w:rsidRPr="002A52A4">
        <w:rPr>
          <w:i/>
          <w:iCs/>
        </w:rPr>
        <w:tab/>
      </w:r>
      <w:r w:rsidRPr="002A52A4">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2A52A4"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2A52A4" w:rsidRDefault="006379E4" w:rsidP="00F256ED">
            <w:pPr>
              <w:ind w:firstLine="0"/>
              <w:jc w:val="center"/>
              <w:rPr>
                <w:color w:val="FFFFFF" w:themeColor="background1"/>
              </w:rPr>
            </w:pPr>
            <w:r w:rsidRPr="002A52A4">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2A52A4" w:rsidRDefault="006379E4" w:rsidP="00F256ED">
            <w:pPr>
              <w:ind w:firstLine="0"/>
              <w:jc w:val="center"/>
              <w:rPr>
                <w:color w:val="FFFFFF" w:themeColor="background1"/>
              </w:rPr>
            </w:pPr>
            <w:r w:rsidRPr="002A52A4">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2A52A4" w:rsidRDefault="006379E4" w:rsidP="00F256ED">
            <w:pPr>
              <w:ind w:firstLine="0"/>
              <w:jc w:val="center"/>
              <w:rPr>
                <w:color w:val="FFFFFF" w:themeColor="background1"/>
              </w:rPr>
            </w:pPr>
            <w:r w:rsidRPr="002A52A4">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2A52A4" w:rsidRDefault="006379E4" w:rsidP="00FB1220">
            <w:pPr>
              <w:keepNext/>
              <w:ind w:firstLine="0"/>
              <w:jc w:val="center"/>
              <w:rPr>
                <w:color w:val="FFFFFF" w:themeColor="background1"/>
              </w:rPr>
            </w:pPr>
            <w:r w:rsidRPr="002A52A4">
              <w:rPr>
                <w:color w:val="FFFFFF" w:themeColor="background1"/>
              </w:rPr>
              <w:t>GuidPrefix</w:t>
            </w:r>
          </w:p>
        </w:tc>
      </w:tr>
    </w:tbl>
    <w:p w14:paraId="744A1620" w14:textId="19D0A713" w:rsidR="0061249C" w:rsidRPr="002A52A4" w:rsidRDefault="00FB1220" w:rsidP="00FB1220">
      <w:pPr>
        <w:pStyle w:val="Descripcin"/>
        <w:rPr>
          <w:i w:val="0"/>
          <w:color w:val="auto"/>
          <w:szCs w:val="24"/>
        </w:rPr>
      </w:pPr>
      <w:bookmarkStart w:id="95" w:name="_Toc421180791"/>
      <w:bookmarkStart w:id="96" w:name="_Toc42117766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Pr="002A52A4">
        <w:rPr>
          <w:color w:val="auto"/>
          <w:szCs w:val="24"/>
        </w:rPr>
        <w:t xml:space="preserve">. </w:t>
      </w:r>
      <w:r w:rsidRPr="002A52A4">
        <w:rPr>
          <w:i w:val="0"/>
          <w:color w:val="auto"/>
          <w:szCs w:val="24"/>
        </w:rPr>
        <w:t>Cabecera del Mensaje RTPS</w:t>
      </w:r>
      <w:bookmarkEnd w:id="95"/>
    </w:p>
    <w:p w14:paraId="356148E4" w14:textId="593FB79E" w:rsidR="00FB1220" w:rsidRPr="002A52A4" w:rsidRDefault="00962FCB" w:rsidP="00FB1220">
      <w:pPr>
        <w:pStyle w:val="Descripcin"/>
        <w:rPr>
          <w:color w:val="auto"/>
          <w:szCs w:val="24"/>
        </w:rPr>
      </w:pPr>
      <w:sdt>
        <w:sdtPr>
          <w:rPr>
            <w:i w:val="0"/>
            <w:color w:val="auto"/>
            <w:szCs w:val="24"/>
          </w:rPr>
          <w:id w:val="1965003646"/>
          <w:citation/>
        </w:sdtPr>
        <w:sdtContent>
          <w:r w:rsidR="00FB1220" w:rsidRPr="002A52A4">
            <w:rPr>
              <w:i w:val="0"/>
              <w:color w:val="auto"/>
              <w:szCs w:val="24"/>
            </w:rPr>
            <w:fldChar w:fldCharType="begin"/>
          </w:r>
          <w:r w:rsidR="00FB1220" w:rsidRPr="002A52A4">
            <w:rPr>
              <w:i w:val="0"/>
              <w:color w:val="auto"/>
              <w:szCs w:val="24"/>
            </w:rPr>
            <w:instrText xml:space="preserve"> CITATION OMG14 \l 3082 </w:instrText>
          </w:r>
          <w:r w:rsidR="00FB1220" w:rsidRPr="002A52A4">
            <w:rPr>
              <w:i w:val="0"/>
              <w:color w:val="auto"/>
              <w:szCs w:val="24"/>
            </w:rPr>
            <w:fldChar w:fldCharType="separate"/>
          </w:r>
          <w:r w:rsidR="00F13CDA" w:rsidRPr="002A52A4">
            <w:rPr>
              <w:noProof/>
              <w:color w:val="auto"/>
              <w:szCs w:val="24"/>
            </w:rPr>
            <w:t>(OMG, 2014)</w:t>
          </w:r>
          <w:r w:rsidR="00FB1220" w:rsidRPr="002A52A4">
            <w:rPr>
              <w:i w:val="0"/>
              <w:color w:val="auto"/>
              <w:szCs w:val="24"/>
            </w:rPr>
            <w:fldChar w:fldCharType="end"/>
          </w:r>
        </w:sdtContent>
      </w:sdt>
      <w:bookmarkEnd w:id="96"/>
    </w:p>
    <w:p w14:paraId="470064CF" w14:textId="77777777" w:rsidR="006379E4" w:rsidRPr="002A52A4" w:rsidRDefault="006379E4" w:rsidP="006379E4">
      <w:pPr>
        <w:jc w:val="left"/>
      </w:pPr>
      <w:r w:rsidRPr="002A52A4">
        <w:t> </w:t>
      </w:r>
    </w:p>
    <w:p w14:paraId="172AE773" w14:textId="156C477A" w:rsidR="006379E4" w:rsidRPr="002A52A4" w:rsidRDefault="006379E4" w:rsidP="006379E4">
      <w:pPr>
        <w:jc w:val="left"/>
      </w:pPr>
      <w:r w:rsidRPr="002A52A4">
        <w:t>  </w:t>
      </w:r>
    </w:p>
    <w:p w14:paraId="63FDEA70" w14:textId="504AB809" w:rsidR="006379E4" w:rsidRPr="002A52A4" w:rsidRDefault="00F256ED" w:rsidP="00F256ED">
      <w:pPr>
        <w:pStyle w:val="Ttulo3"/>
      </w:pPr>
      <w:bookmarkStart w:id="97" w:name="_Toc410813003"/>
      <w:bookmarkStart w:id="98" w:name="_Toc421180716"/>
      <w:r w:rsidRPr="002A52A4">
        <w:t>Estructura de los</w:t>
      </w:r>
      <w:r w:rsidR="006379E4" w:rsidRPr="002A52A4">
        <w:t xml:space="preserve"> submensajes RTPS</w:t>
      </w:r>
      <w:bookmarkEnd w:id="97"/>
      <w:bookmarkEnd w:id="98"/>
    </w:p>
    <w:p w14:paraId="1F17A55A" w14:textId="54F919D7" w:rsidR="006379E4" w:rsidRPr="002A52A4" w:rsidRDefault="00D3745D" w:rsidP="0017650D">
      <w:r w:rsidRPr="002A52A4">
        <w:t xml:space="preserve">En la siguiente </w:t>
      </w:r>
      <w:r w:rsidRPr="002A52A4">
        <w:fldChar w:fldCharType="begin"/>
      </w:r>
      <w:r w:rsidRPr="002A52A4">
        <w:instrText xml:space="preserve"> REF _Ref416930720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w:t>
      </w:r>
      <w:r w:rsidRPr="002A52A4">
        <w:fldChar w:fldCharType="end"/>
      </w:r>
      <w:r w:rsidRPr="002A52A4">
        <w:t xml:space="preserve"> se muestra la estructura del submensaje, la cual</w:t>
      </w:r>
      <w:r w:rsidR="006379E4" w:rsidRPr="002A52A4">
        <w:t xml:space="preserve"> está compuesta por una cabecera submensa</w:t>
      </w:r>
      <w:r w:rsidRPr="002A52A4">
        <w:t xml:space="preserve">je y el contenido de submensaje, </w:t>
      </w:r>
    </w:p>
    <w:p w14:paraId="692F3F4A" w14:textId="77777777" w:rsidR="006379E4" w:rsidRPr="002A52A4" w:rsidRDefault="006379E4" w:rsidP="006379E4">
      <w:pPr>
        <w:spacing w:line="240" w:lineRule="auto"/>
        <w:ind w:firstLine="0"/>
        <w:jc w:val="left"/>
      </w:pPr>
      <w:r w:rsidRPr="002A52A4">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2A52A4"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6379E4" w:rsidRPr="002A52A4"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2A52A4" w:rsidRDefault="006379E4" w:rsidP="002A0F12">
            <w:pPr>
              <w:keepNext/>
              <w:spacing w:line="240" w:lineRule="auto"/>
              <w:ind w:firstLine="0"/>
              <w:jc w:val="center"/>
              <w:rPr>
                <w:color w:val="FFFFFF" w:themeColor="background1"/>
              </w:rPr>
            </w:pPr>
            <w:r w:rsidRPr="002A52A4">
              <w:rPr>
                <w:color w:val="FFFFFF" w:themeColor="background1"/>
              </w:rPr>
              <w:t>Submensaje contenido</w:t>
            </w:r>
          </w:p>
        </w:tc>
      </w:tr>
    </w:tbl>
    <w:p w14:paraId="7C741B1C" w14:textId="6766C746" w:rsidR="0061249C" w:rsidRPr="002A52A4" w:rsidRDefault="002A0F12" w:rsidP="002A0F12">
      <w:pPr>
        <w:pStyle w:val="Descripcin"/>
        <w:rPr>
          <w:i w:val="0"/>
          <w:szCs w:val="24"/>
        </w:rPr>
      </w:pPr>
      <w:bookmarkStart w:id="99" w:name="_Ref416930720"/>
      <w:bookmarkStart w:id="100" w:name="_Toc421180792"/>
      <w:bookmarkStart w:id="101" w:name="_Toc42117766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3</w:t>
      </w:r>
      <w:r w:rsidR="000A7D12" w:rsidRPr="002A52A4">
        <w:rPr>
          <w:szCs w:val="24"/>
        </w:rPr>
        <w:fldChar w:fldCharType="end"/>
      </w:r>
      <w:bookmarkEnd w:id="99"/>
      <w:r w:rsidRPr="002A52A4">
        <w:rPr>
          <w:szCs w:val="24"/>
        </w:rPr>
        <w:t xml:space="preserve">. </w:t>
      </w:r>
      <w:r w:rsidRPr="002A52A4">
        <w:rPr>
          <w:i w:val="0"/>
          <w:szCs w:val="24"/>
        </w:rPr>
        <w:t>Estructura de los submensajes RTPS</w:t>
      </w:r>
      <w:bookmarkEnd w:id="100"/>
    </w:p>
    <w:p w14:paraId="2B6BE326" w14:textId="0D4104E6" w:rsidR="002A0F12" w:rsidRPr="002A52A4" w:rsidRDefault="00962FCB" w:rsidP="002A0F12">
      <w:pPr>
        <w:pStyle w:val="Descripcin"/>
        <w:rPr>
          <w:szCs w:val="24"/>
        </w:rPr>
      </w:pPr>
      <w:sdt>
        <w:sdtPr>
          <w:rPr>
            <w:i w:val="0"/>
            <w:szCs w:val="24"/>
          </w:rPr>
          <w:id w:val="-791510048"/>
          <w:citation/>
        </w:sdtPr>
        <w:sdtContent>
          <w:r w:rsidR="002A0F12" w:rsidRPr="002A52A4">
            <w:rPr>
              <w:i w:val="0"/>
              <w:szCs w:val="24"/>
            </w:rPr>
            <w:fldChar w:fldCharType="begin"/>
          </w:r>
          <w:r w:rsidR="002A0F12" w:rsidRPr="002A52A4">
            <w:rPr>
              <w:i w:val="0"/>
              <w:szCs w:val="24"/>
            </w:rPr>
            <w:instrText xml:space="preserve"> CITATION OMG14 \l 3082 </w:instrText>
          </w:r>
          <w:r w:rsidR="002A0F12" w:rsidRPr="002A52A4">
            <w:rPr>
              <w:i w:val="0"/>
              <w:szCs w:val="24"/>
            </w:rPr>
            <w:fldChar w:fldCharType="separate"/>
          </w:r>
          <w:r w:rsidR="00F13CDA" w:rsidRPr="002A52A4">
            <w:rPr>
              <w:noProof/>
              <w:szCs w:val="24"/>
            </w:rPr>
            <w:t>(OMG, 2014)</w:t>
          </w:r>
          <w:r w:rsidR="002A0F12" w:rsidRPr="002A52A4">
            <w:rPr>
              <w:i w:val="0"/>
              <w:szCs w:val="24"/>
            </w:rPr>
            <w:fldChar w:fldCharType="end"/>
          </w:r>
        </w:sdtContent>
      </w:sdt>
      <w:bookmarkEnd w:id="101"/>
    </w:p>
    <w:p w14:paraId="041A4A91" w14:textId="77777777" w:rsidR="006379E4" w:rsidRPr="002A52A4" w:rsidRDefault="006379E4" w:rsidP="006379E4">
      <w:pPr>
        <w:jc w:val="left"/>
      </w:pPr>
      <w:r w:rsidRPr="002A52A4">
        <w:t> </w:t>
      </w:r>
    </w:p>
    <w:p w14:paraId="7FAB4416" w14:textId="1EC2EDCC" w:rsidR="006379E4" w:rsidRPr="002A52A4" w:rsidRDefault="006379E4" w:rsidP="00F256ED">
      <w:pPr>
        <w:pStyle w:val="Ttulo4"/>
      </w:pPr>
      <w:bookmarkStart w:id="102" w:name="_Toc410813004"/>
      <w:r w:rsidRPr="002A52A4">
        <w:rPr>
          <w:sz w:val="14"/>
          <w:szCs w:val="14"/>
        </w:rPr>
        <w:t xml:space="preserve"> </w:t>
      </w:r>
      <w:r w:rsidRPr="002A52A4">
        <w:t>Lista de submensajes</w:t>
      </w:r>
      <w:bookmarkEnd w:id="102"/>
      <w:r w:rsidRPr="002A52A4">
        <w:t xml:space="preserve"> </w:t>
      </w:r>
    </w:p>
    <w:p w14:paraId="685FEEA9" w14:textId="77777777" w:rsidR="006379E4" w:rsidRPr="002A52A4" w:rsidRDefault="006379E4" w:rsidP="006379E4">
      <w:pPr>
        <w:jc w:val="left"/>
      </w:pPr>
      <w:r w:rsidRPr="002A52A4">
        <w:t> </w:t>
      </w:r>
    </w:p>
    <w:p w14:paraId="4353AE2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Pad</w:t>
      </w:r>
    </w:p>
    <w:p w14:paraId="7C4DB39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AckNack</w:t>
      </w:r>
    </w:p>
    <w:p w14:paraId="4BEF67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w:t>
      </w:r>
    </w:p>
    <w:p w14:paraId="3A50097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Gap</w:t>
      </w:r>
    </w:p>
    <w:p w14:paraId="2B876A6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InfoTimeStamp</w:t>
      </w:r>
    </w:p>
    <w:p w14:paraId="050AB5C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Infofuentes</w:t>
      </w:r>
    </w:p>
    <w:p w14:paraId="06EC9FD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w:t>
      </w:r>
    </w:p>
    <w:p w14:paraId="3EBD8B7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InfoDestination</w:t>
      </w:r>
    </w:p>
    <w:p w14:paraId="089C5E8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InfoReplyIp4</w:t>
      </w:r>
    </w:p>
    <w:p w14:paraId="71E4068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NackFrag</w:t>
      </w:r>
    </w:p>
    <w:p w14:paraId="53DBA24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HeartbeatFrag</w:t>
      </w:r>
    </w:p>
    <w:p w14:paraId="2BECE52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Datos</w:t>
      </w:r>
    </w:p>
    <w:p w14:paraId="3A1F792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DataFrag</w:t>
      </w:r>
    </w:p>
    <w:p w14:paraId="642DB4F0" w14:textId="0CA6F8A2" w:rsidR="006379E4" w:rsidRPr="002A52A4" w:rsidRDefault="006379E4" w:rsidP="006379E4">
      <w:pPr>
        <w:jc w:val="left"/>
      </w:pPr>
      <w:r w:rsidRPr="002A52A4">
        <w:t> </w:t>
      </w:r>
    </w:p>
    <w:p w14:paraId="48834B0E" w14:textId="43EFC039" w:rsidR="006379E4" w:rsidRPr="002A52A4" w:rsidRDefault="006379E4" w:rsidP="00447E32">
      <w:pPr>
        <w:pStyle w:val="Ttulo3"/>
      </w:pPr>
      <w:bookmarkStart w:id="103" w:name="_Toc410813005"/>
      <w:r w:rsidRPr="002A52A4">
        <w:rPr>
          <w:sz w:val="14"/>
          <w:szCs w:val="14"/>
        </w:rPr>
        <w:t xml:space="preserve"> </w:t>
      </w:r>
      <w:bookmarkStart w:id="104" w:name="_Toc421180717"/>
      <w:r w:rsidRPr="002A52A4">
        <w:t>AckNackSubmessage</w:t>
      </w:r>
      <w:bookmarkEnd w:id="103"/>
      <w:bookmarkEnd w:id="104"/>
    </w:p>
    <w:p w14:paraId="73613195" w14:textId="5C1E353F" w:rsidR="00D3745D" w:rsidRPr="002A52A4" w:rsidRDefault="00D3745D" w:rsidP="00D3745D">
      <w:r w:rsidRPr="002A52A4">
        <w:t xml:space="preserve">En la </w:t>
      </w:r>
      <w:r w:rsidRPr="002A52A4">
        <w:fldChar w:fldCharType="begin"/>
      </w:r>
      <w:r w:rsidRPr="002A52A4">
        <w:instrText xml:space="preserve"> REF _Ref416930920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4</w:t>
      </w:r>
      <w:r w:rsidRPr="002A52A4">
        <w:fldChar w:fldCharType="end"/>
      </w:r>
      <w:r w:rsidRPr="002A52A4">
        <w:t xml:space="preserve"> se muestra la estructura del submensaje AckNack</w:t>
      </w:r>
      <w:r w:rsidR="006B2EAF" w:rsidRPr="002A52A4">
        <w:t xml:space="preserve">. </w:t>
      </w:r>
      <w:r w:rsidRPr="002A52A4">
        <w:t xml:space="preserve"> </w:t>
      </w:r>
    </w:p>
    <w:p w14:paraId="6FE3393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A52A4"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1493D86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readerSNState</w:t>
            </w:r>
          </w:p>
        </w:tc>
      </w:tr>
      <w:tr w:rsidR="002C6B35" w:rsidRPr="002A52A4"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Contador</w:t>
            </w:r>
          </w:p>
        </w:tc>
      </w:tr>
    </w:tbl>
    <w:p w14:paraId="1265AB9F" w14:textId="47F2B4EF" w:rsidR="0061249C" w:rsidRPr="002A52A4" w:rsidRDefault="00D3745D" w:rsidP="00D3745D">
      <w:pPr>
        <w:pStyle w:val="Descripcin"/>
        <w:rPr>
          <w:i w:val="0"/>
          <w:szCs w:val="24"/>
        </w:rPr>
      </w:pPr>
      <w:bookmarkStart w:id="105" w:name="_Ref416930920"/>
      <w:bookmarkStart w:id="106" w:name="_Toc421180793"/>
      <w:bookmarkStart w:id="107" w:name="_Toc421177669"/>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4</w:t>
      </w:r>
      <w:r w:rsidR="000A7D12" w:rsidRPr="002A52A4">
        <w:rPr>
          <w:szCs w:val="24"/>
        </w:rPr>
        <w:fldChar w:fldCharType="end"/>
      </w:r>
      <w:bookmarkEnd w:id="105"/>
      <w:r w:rsidRPr="002A52A4">
        <w:rPr>
          <w:szCs w:val="24"/>
        </w:rPr>
        <w:t xml:space="preserve">. </w:t>
      </w:r>
      <w:r w:rsidRPr="002A52A4">
        <w:rPr>
          <w:i w:val="0"/>
          <w:szCs w:val="24"/>
        </w:rPr>
        <w:t>Estructura del submensaje AckNack</w:t>
      </w:r>
      <w:bookmarkEnd w:id="106"/>
    </w:p>
    <w:p w14:paraId="3027BF56" w14:textId="6175B1DA" w:rsidR="00D3745D" w:rsidRPr="002A52A4" w:rsidRDefault="00962FCB" w:rsidP="00D3745D">
      <w:pPr>
        <w:pStyle w:val="Descripcin"/>
        <w:rPr>
          <w:szCs w:val="24"/>
        </w:rPr>
      </w:pPr>
      <w:sdt>
        <w:sdtPr>
          <w:rPr>
            <w:i w:val="0"/>
            <w:szCs w:val="24"/>
          </w:rPr>
          <w:id w:val="-347331433"/>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F13CDA" w:rsidRPr="002A52A4">
            <w:rPr>
              <w:noProof/>
              <w:szCs w:val="24"/>
            </w:rPr>
            <w:t>(OMG, 2014)</w:t>
          </w:r>
          <w:r w:rsidR="00D3745D" w:rsidRPr="002A52A4">
            <w:rPr>
              <w:i w:val="0"/>
              <w:szCs w:val="24"/>
            </w:rPr>
            <w:fldChar w:fldCharType="end"/>
          </w:r>
        </w:sdtContent>
      </w:sdt>
      <w:bookmarkEnd w:id="107"/>
    </w:p>
    <w:p w14:paraId="3A57CAA3" w14:textId="77777777" w:rsidR="006379E4" w:rsidRPr="002A52A4" w:rsidRDefault="006379E4" w:rsidP="006379E4">
      <w:pPr>
        <w:jc w:val="left"/>
      </w:pPr>
      <w:r w:rsidRPr="002A52A4">
        <w:t> </w:t>
      </w:r>
    </w:p>
    <w:p w14:paraId="5505A9CD" w14:textId="77777777" w:rsidR="006379E4" w:rsidRPr="002A52A4" w:rsidRDefault="006379E4" w:rsidP="006379E4">
      <w:r w:rsidRPr="002A52A4">
        <w:t xml:space="preserve">Este submensaje se utiliza para comunicar el estado de un </w:t>
      </w:r>
      <w:r w:rsidRPr="002A52A4">
        <w:rPr>
          <w:i/>
          <w:iCs/>
        </w:rPr>
        <w:t xml:space="preserve">lector </w:t>
      </w:r>
      <w:r w:rsidRPr="002A52A4">
        <w:t xml:space="preserve">a un </w:t>
      </w:r>
      <w:r w:rsidRPr="002A52A4">
        <w:rPr>
          <w:i/>
          <w:iCs/>
        </w:rPr>
        <w:t>escritor</w:t>
      </w:r>
      <w:r w:rsidRPr="002A52A4">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2A52A4" w:rsidRDefault="006379E4" w:rsidP="00447E32">
      <w:pPr>
        <w:pStyle w:val="Ttulo4"/>
      </w:pPr>
      <w:r w:rsidRPr="002A52A4">
        <w:lastRenderedPageBreak/>
        <w:t>Banderas en el encabezado de submensaje</w:t>
      </w:r>
    </w:p>
    <w:p w14:paraId="7B47C1C5" w14:textId="77777777" w:rsidR="006379E4" w:rsidRPr="002A52A4" w:rsidRDefault="006379E4" w:rsidP="006379E4">
      <w:r w:rsidRPr="002A52A4">
        <w:t xml:space="preserve">El </w:t>
      </w:r>
      <w:r w:rsidRPr="002A52A4">
        <w:rPr>
          <w:b/>
          <w:bCs/>
        </w:rPr>
        <w:t>FinalFlag</w:t>
      </w:r>
      <w:r w:rsidRPr="002A52A4">
        <w:t>, cuando este indicador es de 1 significa que el lector no requiere una respuesta del escritor, sin embargo, si el indicador se establece en 0 significa que el escritor debe responder al mensaje de AckNack.</w:t>
      </w:r>
    </w:p>
    <w:p w14:paraId="0AE19AE8" w14:textId="77777777" w:rsidR="006379E4" w:rsidRPr="002A52A4" w:rsidRDefault="006379E4" w:rsidP="006379E4">
      <w:r w:rsidRPr="002A52A4">
        <w:t xml:space="preserve">El </w:t>
      </w:r>
      <w:r w:rsidRPr="002A52A4">
        <w:rPr>
          <w:b/>
          <w:bCs/>
        </w:rPr>
        <w:t>EndiannessFlag</w:t>
      </w:r>
      <w:r w:rsidRPr="002A52A4">
        <w:t>, aparecen en las banderas de cabecera submensaje e indica el orden de bits.</w:t>
      </w:r>
    </w:p>
    <w:p w14:paraId="0C005EF9" w14:textId="77777777" w:rsidR="006379E4" w:rsidRPr="002A52A4" w:rsidRDefault="006379E4" w:rsidP="00447E32">
      <w:pPr>
        <w:pStyle w:val="Ttulo4"/>
      </w:pPr>
      <w:r w:rsidRPr="002A52A4">
        <w:t>Otros elementos en el encabezado de submensaje</w:t>
      </w:r>
    </w:p>
    <w:p w14:paraId="05481BC6" w14:textId="77777777" w:rsidR="006379E4" w:rsidRPr="002A52A4" w:rsidRDefault="006379E4" w:rsidP="006379E4">
      <w:r w:rsidRPr="002A52A4">
        <w:t xml:space="preserve">El </w:t>
      </w:r>
      <w:r w:rsidRPr="002A52A4">
        <w:rPr>
          <w:b/>
          <w:bCs/>
        </w:rPr>
        <w:t>readerId</w:t>
      </w:r>
      <w:r w:rsidRPr="002A52A4">
        <w:t>, identifica la entidad lector que acusa recibo de cierto número de secuencia o las solicitudes para recibir ciertos números de secuencia.</w:t>
      </w:r>
    </w:p>
    <w:p w14:paraId="3A5E3FF0" w14:textId="77777777" w:rsidR="006379E4" w:rsidRPr="002A52A4" w:rsidRDefault="006379E4" w:rsidP="006379E4">
      <w:r w:rsidRPr="002A52A4">
        <w:t xml:space="preserve">El </w:t>
      </w:r>
      <w:r w:rsidRPr="002A52A4">
        <w:rPr>
          <w:b/>
          <w:bCs/>
        </w:rPr>
        <w:t>writerId</w:t>
      </w:r>
      <w:r w:rsidRPr="002A52A4">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2A52A4" w:rsidRDefault="006379E4" w:rsidP="006379E4">
      <w:r w:rsidRPr="002A52A4">
        <w:t xml:space="preserve">El </w:t>
      </w:r>
      <w:r w:rsidRPr="002A52A4">
        <w:rPr>
          <w:b/>
          <w:bCs/>
        </w:rPr>
        <w:t>readerSNState</w:t>
      </w:r>
      <w:r w:rsidRPr="002A52A4">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2A52A4" w:rsidRDefault="006379E4" w:rsidP="006379E4">
      <w:r w:rsidRPr="002A52A4">
        <w:t xml:space="preserve">El </w:t>
      </w:r>
      <w:r w:rsidRPr="002A52A4">
        <w:rPr>
          <w:b/>
          <w:bCs/>
        </w:rPr>
        <w:t>Contador</w:t>
      </w:r>
      <w:r w:rsidRPr="002A52A4">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2A52A4" w:rsidRDefault="006379E4" w:rsidP="00447E32">
      <w:pPr>
        <w:pStyle w:val="Ttulo4"/>
      </w:pPr>
      <w:r w:rsidRPr="002A52A4">
        <w:t>Validez</w:t>
      </w:r>
    </w:p>
    <w:p w14:paraId="7BE8E5F2" w14:textId="77777777" w:rsidR="006379E4" w:rsidRPr="002A52A4" w:rsidRDefault="006379E4" w:rsidP="0017650D">
      <w:r w:rsidRPr="002A52A4">
        <w:t>Este submensaje es inválida cuando cualquiera de las siguientes es verdadera:</w:t>
      </w:r>
    </w:p>
    <w:p w14:paraId="30CA73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1B9B48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readerSNState no es válida.</w:t>
      </w:r>
    </w:p>
    <w:p w14:paraId="2C5023F2" w14:textId="77777777" w:rsidR="006379E4" w:rsidRPr="002A52A4" w:rsidRDefault="006379E4" w:rsidP="00447E32">
      <w:pPr>
        <w:pStyle w:val="Ttulo4"/>
      </w:pPr>
      <w:r w:rsidRPr="002A52A4">
        <w:lastRenderedPageBreak/>
        <w:t>Cambio en el estado del receptor</w:t>
      </w:r>
    </w:p>
    <w:p w14:paraId="197FC086" w14:textId="77777777" w:rsidR="006379E4" w:rsidRPr="002A52A4" w:rsidRDefault="006379E4" w:rsidP="006379E4">
      <w:pPr>
        <w:jc w:val="left"/>
      </w:pPr>
      <w:r w:rsidRPr="002A52A4">
        <w:t>Ninguno</w:t>
      </w:r>
    </w:p>
    <w:p w14:paraId="5509A4B4" w14:textId="77777777" w:rsidR="006379E4" w:rsidRPr="002A52A4" w:rsidRDefault="006379E4" w:rsidP="00447E32">
      <w:pPr>
        <w:pStyle w:val="Ttulo4"/>
      </w:pPr>
      <w:r w:rsidRPr="002A52A4">
        <w:t>Interpretación lógica</w:t>
      </w:r>
    </w:p>
    <w:p w14:paraId="6E0066ED" w14:textId="77777777" w:rsidR="006379E4" w:rsidRPr="002A52A4" w:rsidRDefault="006379E4" w:rsidP="0017650D">
      <w:r w:rsidRPr="002A52A4">
        <w:t>El lector envía el mensaje AckNack al escritor para comunicar su estado con respecto a los números de secuencia utilizados por el escritor.</w:t>
      </w:r>
    </w:p>
    <w:p w14:paraId="207994A0" w14:textId="77777777" w:rsidR="006379E4" w:rsidRPr="002A52A4" w:rsidRDefault="006379E4" w:rsidP="0017773B">
      <w:r w:rsidRPr="002A52A4">
        <w:t>El escritor se identifica únicamente por su GUID. El GUID del escritor se obtiene utilizando el estado del receptor.</w:t>
      </w:r>
    </w:p>
    <w:p w14:paraId="734781C8" w14:textId="77777777" w:rsidR="006379E4" w:rsidRPr="002A52A4" w:rsidRDefault="006379E4" w:rsidP="0017650D">
      <w:r w:rsidRPr="002A52A4">
        <w:t>El lector se identifica únicamente por su GUID. El GUID del lector se obtiene utilizando el estado del receptor.</w:t>
      </w:r>
    </w:p>
    <w:p w14:paraId="194AD6AF" w14:textId="77777777" w:rsidR="006379E4" w:rsidRPr="002A52A4" w:rsidRDefault="006379E4" w:rsidP="006379E4">
      <w:pPr>
        <w:jc w:val="left"/>
      </w:pPr>
      <w:r w:rsidRPr="002A52A4">
        <w:t>El mensaje tiene dos propósitos simultáneamente:</w:t>
      </w:r>
    </w:p>
    <w:p w14:paraId="671AC95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Reconoce el submensaje</w:t>
      </w:r>
      <w:r w:rsidRPr="002A52A4">
        <w:rPr>
          <w:i/>
          <w:iCs/>
        </w:rPr>
        <w:t xml:space="preserve"> </w:t>
      </w:r>
      <w:r w:rsidRPr="002A52A4">
        <w:t>toda la secuencia de números hasta e incluyendo el que sólo el menor número de secuencia en el SequenceNumberSet.</w:t>
      </w:r>
    </w:p>
    <w:p w14:paraId="09AA2F2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El submensaje negativamente-reconoce</w:t>
      </w:r>
      <w:r w:rsidRPr="002A52A4">
        <w:rPr>
          <w:i/>
          <w:iCs/>
        </w:rPr>
        <w:t xml:space="preserve"> </w:t>
      </w:r>
      <w:r w:rsidRPr="002A52A4">
        <w:t>(peticiones) la secuencia de números que aparecen explícitamente en el conjunto de.</w:t>
      </w:r>
    </w:p>
    <w:p w14:paraId="00CF0952" w14:textId="77777777" w:rsidR="00DD5CF5" w:rsidRPr="002A52A4" w:rsidRDefault="006379E4" w:rsidP="00DD5CF5">
      <w:pPr>
        <w:pStyle w:val="Ttulo5"/>
        <w:jc w:val="left"/>
      </w:pPr>
      <w:r w:rsidRPr="002A52A4">
        <w:t>  </w:t>
      </w:r>
      <w:r w:rsidR="00DD5CF5" w:rsidRPr="002A52A4">
        <w:t>Ejemplo</w:t>
      </w:r>
    </w:p>
    <w:p w14:paraId="21A53CB9" w14:textId="77777777" w:rsidR="00DD5CF5" w:rsidRPr="002A52A4" w:rsidRDefault="00DD5CF5" w:rsidP="00DD5CF5">
      <w:r w:rsidRPr="002A52A4">
        <w:rPr>
          <w:noProof/>
          <w:lang w:eastAsia="es-EC"/>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Pr="002A52A4" w:rsidRDefault="00DD5CF5" w:rsidP="00DD5CF5">
      <w:r w:rsidRPr="002A52A4">
        <w:rPr>
          <w:noProof/>
          <w:lang w:eastAsia="es-EC"/>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2A52A4" w:rsidRDefault="00DD5CF5" w:rsidP="00DD5CF5">
      <w:r w:rsidRPr="002A52A4">
        <w:t>Una explicación del uso del AckNack ha sido descrita dentro del ejemplo 2 en la sección de ejemplos de RTPS</w:t>
      </w:r>
    </w:p>
    <w:p w14:paraId="1DE01063" w14:textId="314364AB" w:rsidR="006379E4" w:rsidRPr="002A52A4" w:rsidRDefault="006379E4" w:rsidP="006379E4">
      <w:pPr>
        <w:jc w:val="left"/>
      </w:pPr>
    </w:p>
    <w:p w14:paraId="37E17251" w14:textId="274B947A" w:rsidR="006379E4" w:rsidRPr="002A52A4" w:rsidRDefault="00447E32" w:rsidP="00447E32">
      <w:pPr>
        <w:pStyle w:val="Ttulo3"/>
      </w:pPr>
      <w:bookmarkStart w:id="108" w:name="_Toc421180718"/>
      <w:r w:rsidRPr="002A52A4">
        <w:t>DataSubmessage</w:t>
      </w:r>
      <w:bookmarkEnd w:id="108"/>
    </w:p>
    <w:p w14:paraId="14FE601B" w14:textId="1A4544A4" w:rsidR="00D3745D" w:rsidRPr="002A52A4" w:rsidRDefault="00D3745D" w:rsidP="00606BF0">
      <w:pPr>
        <w:rPr>
          <w:b/>
        </w:rPr>
      </w:pPr>
      <w:r w:rsidRPr="002A52A4">
        <w:t xml:space="preserve">En la </w:t>
      </w:r>
      <w:r w:rsidRPr="002A52A4">
        <w:rPr>
          <w:b/>
        </w:rPr>
        <w:fldChar w:fldCharType="begin"/>
      </w:r>
      <w:r w:rsidRPr="002A52A4">
        <w:instrText xml:space="preserve"> REF _Ref416931125 \h  \* MERGEFORMAT </w:instrText>
      </w:r>
      <w:r w:rsidRPr="002A52A4">
        <w:rPr>
          <w:b/>
        </w:rPr>
      </w:r>
      <w:r w:rsidRPr="002A52A4">
        <w:rPr>
          <w:b/>
        </w:rPr>
        <w:fldChar w:fldCharType="separate"/>
      </w:r>
      <w:r w:rsidR="00705AE8" w:rsidRPr="002A52A4">
        <w:rPr>
          <w:color w:val="000000" w:themeColor="text1"/>
        </w:rPr>
        <w:t xml:space="preserve">Figura </w:t>
      </w:r>
      <w:r w:rsidR="00705AE8" w:rsidRPr="002A52A4">
        <w:rPr>
          <w:noProof/>
          <w:color w:val="000000" w:themeColor="text1"/>
        </w:rPr>
        <w:t>2</w:t>
      </w:r>
      <w:r w:rsidR="00705AE8" w:rsidRPr="002A52A4">
        <w:rPr>
          <w:noProof/>
          <w:color w:val="000000" w:themeColor="text1"/>
        </w:rPr>
        <w:noBreakHyphen/>
        <w:t>5</w:t>
      </w:r>
      <w:r w:rsidRPr="002A52A4">
        <w:rPr>
          <w:b/>
        </w:rPr>
        <w:fldChar w:fldCharType="end"/>
      </w:r>
      <w:r w:rsidRPr="002A52A4">
        <w:t xml:space="preserve"> se muestra la estructura del submensaje Data</w:t>
      </w:r>
      <w:r w:rsidR="006B2EAF" w:rsidRPr="002A52A4">
        <w:t xml:space="preserve">. </w:t>
      </w:r>
    </w:p>
    <w:p w14:paraId="5EEB6AC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68F462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 [sólo si D == 1 || K == 1]</w:t>
            </w:r>
          </w:p>
        </w:tc>
      </w:tr>
    </w:tbl>
    <w:p w14:paraId="7B34CFC8" w14:textId="10671733" w:rsidR="0061249C" w:rsidRPr="002A52A4" w:rsidRDefault="00D3745D" w:rsidP="00D3745D">
      <w:pPr>
        <w:pStyle w:val="Descripcin"/>
        <w:rPr>
          <w:i w:val="0"/>
          <w:szCs w:val="24"/>
        </w:rPr>
      </w:pPr>
      <w:bookmarkStart w:id="109" w:name="_Ref416931125"/>
      <w:bookmarkStart w:id="110" w:name="_Toc421180794"/>
      <w:bookmarkStart w:id="111" w:name="_Toc421177670"/>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5</w:t>
      </w:r>
      <w:r w:rsidR="000A7D12" w:rsidRPr="002A52A4">
        <w:rPr>
          <w:szCs w:val="24"/>
        </w:rPr>
        <w:fldChar w:fldCharType="end"/>
      </w:r>
      <w:bookmarkEnd w:id="109"/>
      <w:r w:rsidRPr="002A52A4">
        <w:rPr>
          <w:szCs w:val="24"/>
        </w:rPr>
        <w:t xml:space="preserve">. </w:t>
      </w:r>
      <w:r w:rsidRPr="002A52A4">
        <w:rPr>
          <w:i w:val="0"/>
          <w:szCs w:val="24"/>
        </w:rPr>
        <w:t>Estructura del submensaje Data</w:t>
      </w:r>
      <w:bookmarkEnd w:id="110"/>
    </w:p>
    <w:p w14:paraId="36FA2A17" w14:textId="341438D2" w:rsidR="00D3745D" w:rsidRPr="002A52A4" w:rsidRDefault="00962FCB" w:rsidP="00D3745D">
      <w:pPr>
        <w:pStyle w:val="Descripcin"/>
        <w:rPr>
          <w:szCs w:val="24"/>
        </w:rPr>
      </w:pPr>
      <w:sdt>
        <w:sdtPr>
          <w:rPr>
            <w:i w:val="0"/>
            <w:szCs w:val="24"/>
          </w:rPr>
          <w:id w:val="1656719105"/>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F13CDA" w:rsidRPr="002A52A4">
            <w:rPr>
              <w:noProof/>
              <w:szCs w:val="24"/>
            </w:rPr>
            <w:t>(OMG, 2014)</w:t>
          </w:r>
          <w:r w:rsidR="00D3745D" w:rsidRPr="002A52A4">
            <w:rPr>
              <w:i w:val="0"/>
              <w:szCs w:val="24"/>
            </w:rPr>
            <w:fldChar w:fldCharType="end"/>
          </w:r>
        </w:sdtContent>
      </w:sdt>
      <w:bookmarkEnd w:id="111"/>
    </w:p>
    <w:p w14:paraId="7D8C426A" w14:textId="77777777" w:rsidR="006379E4" w:rsidRPr="002A52A4" w:rsidRDefault="006379E4" w:rsidP="006379E4">
      <w:pPr>
        <w:ind w:firstLine="0"/>
        <w:jc w:val="left"/>
      </w:pPr>
      <w:r w:rsidRPr="002A52A4">
        <w:lastRenderedPageBreak/>
        <w:t> </w:t>
      </w:r>
    </w:p>
    <w:p w14:paraId="08DCDD63" w14:textId="77777777" w:rsidR="006379E4" w:rsidRPr="002A52A4" w:rsidRDefault="006379E4" w:rsidP="0017650D">
      <w:r w:rsidRPr="002A52A4">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2A52A4" w:rsidRDefault="006379E4" w:rsidP="006379E4">
      <w:pPr>
        <w:jc w:val="left"/>
      </w:pPr>
      <w:r w:rsidRPr="002A52A4">
        <w:t> </w:t>
      </w:r>
    </w:p>
    <w:p w14:paraId="7473EEC9" w14:textId="77777777" w:rsidR="006379E4" w:rsidRPr="002A52A4" w:rsidRDefault="006379E4" w:rsidP="006379E4">
      <w:pPr>
        <w:jc w:val="left"/>
      </w:pPr>
      <w:r w:rsidRPr="002A52A4">
        <w:t> </w:t>
      </w:r>
    </w:p>
    <w:p w14:paraId="1E9C8CFB" w14:textId="77777777" w:rsidR="006379E4" w:rsidRPr="002A52A4" w:rsidRDefault="006379E4" w:rsidP="00447E32">
      <w:pPr>
        <w:pStyle w:val="Ttulo4"/>
      </w:pPr>
      <w:r w:rsidRPr="002A52A4">
        <w:t>Banderas en el encabezado de submensaje</w:t>
      </w:r>
    </w:p>
    <w:p w14:paraId="76D94BAD"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9392B87" w14:textId="77777777" w:rsidR="006379E4" w:rsidRPr="002A52A4" w:rsidRDefault="006379E4" w:rsidP="0017650D">
      <w:r w:rsidRPr="002A52A4">
        <w:t xml:space="preserve">La </w:t>
      </w:r>
      <w:r w:rsidRPr="002A52A4">
        <w:rPr>
          <w:b/>
          <w:bCs/>
        </w:rPr>
        <w:t>InlineQosFlag</w:t>
      </w:r>
      <w:r w:rsidRPr="002A52A4">
        <w:t xml:space="preserve">, indica al </w:t>
      </w:r>
      <w:r w:rsidRPr="002A52A4">
        <w:rPr>
          <w:b/>
          <w:bCs/>
        </w:rPr>
        <w:t>lector</w:t>
      </w:r>
      <w:r w:rsidRPr="002A52A4">
        <w:t xml:space="preserve"> la presencia de un ParameterList que contiene los parámetros de calidad de servicio que deben utilizarse para interpretar el mensaje. Se representa con el literal 'p' Q = 1 significa que el submensaje </w:t>
      </w:r>
      <w:r w:rsidRPr="002A52A4">
        <w:rPr>
          <w:b/>
          <w:bCs/>
        </w:rPr>
        <w:t>datos</w:t>
      </w:r>
      <w:r w:rsidRPr="002A52A4">
        <w:t xml:space="preserve"> contiene el inlineQos SubmessageElement.</w:t>
      </w:r>
    </w:p>
    <w:p w14:paraId="7147A14C" w14:textId="77777777" w:rsidR="006379E4" w:rsidRPr="002A52A4" w:rsidRDefault="006379E4" w:rsidP="006379E4">
      <w:pPr>
        <w:jc w:val="left"/>
      </w:pPr>
      <w:r w:rsidRPr="002A52A4">
        <w:t> </w:t>
      </w:r>
    </w:p>
    <w:p w14:paraId="6403D6D8" w14:textId="77777777" w:rsidR="006379E4" w:rsidRPr="002A52A4" w:rsidRDefault="006379E4" w:rsidP="0017650D">
      <w:r w:rsidRPr="002A52A4">
        <w:t xml:space="preserve">La </w:t>
      </w:r>
      <w:r w:rsidRPr="002A52A4">
        <w:rPr>
          <w:b/>
          <w:bCs/>
        </w:rPr>
        <w:t>DataFlag</w:t>
      </w:r>
      <w:r w:rsidRPr="002A52A4">
        <w:t xml:space="preserve">, indica al </w:t>
      </w:r>
      <w:r w:rsidRPr="002A52A4">
        <w:rPr>
          <w:b/>
          <w:bCs/>
        </w:rPr>
        <w:t>lector</w:t>
      </w:r>
      <w:r w:rsidRPr="002A52A4">
        <w:t xml:space="preserve"> que el elemento de submensaje dataPayload contiene el valor serializado del objeto de datos. Se representa con el literal 'd' </w:t>
      </w:r>
    </w:p>
    <w:p w14:paraId="02560E97" w14:textId="77777777" w:rsidR="006379E4" w:rsidRPr="002A52A4" w:rsidRDefault="006379E4" w:rsidP="006379E4">
      <w:pPr>
        <w:jc w:val="left"/>
      </w:pPr>
      <w:r w:rsidRPr="002A52A4">
        <w:t> </w:t>
      </w:r>
    </w:p>
    <w:p w14:paraId="3A7A5C78" w14:textId="77777777" w:rsidR="006379E4" w:rsidRPr="002A52A4" w:rsidRDefault="006379E4" w:rsidP="0017650D">
      <w:r w:rsidRPr="002A52A4">
        <w:t xml:space="preserve">La </w:t>
      </w:r>
      <w:r w:rsidRPr="002A52A4">
        <w:rPr>
          <w:b/>
          <w:bCs/>
        </w:rPr>
        <w:t>KeyFlag</w:t>
      </w:r>
      <w:r w:rsidRPr="002A52A4">
        <w:t xml:space="preserve">, indica al </w:t>
      </w:r>
      <w:r w:rsidRPr="002A52A4">
        <w:rPr>
          <w:b/>
          <w:bCs/>
        </w:rPr>
        <w:t>lector</w:t>
      </w:r>
      <w:r w:rsidRPr="002A52A4">
        <w:t xml:space="preserve"> que el elemento de submensaje dataPayload contiene el valor de la clave del objeto de datos serializado. Se representa con el literal 'k '.</w:t>
      </w:r>
    </w:p>
    <w:p w14:paraId="033A487B" w14:textId="77777777" w:rsidR="006379E4" w:rsidRPr="002A52A4" w:rsidRDefault="006379E4" w:rsidP="0017650D">
      <w:r w:rsidRPr="002A52A4">
        <w:t xml:space="preserve">El DataFlag se interpreta en combinación con el KeyFlag de la siguiente manera: </w:t>
      </w:r>
    </w:p>
    <w:p w14:paraId="6DFB5BD7" w14:textId="77777777" w:rsidR="006379E4" w:rsidRPr="002A52A4" w:rsidRDefault="006379E4" w:rsidP="006379E4">
      <w:pPr>
        <w:ind w:left="1440" w:hanging="359"/>
      </w:pPr>
      <w:r w:rsidRPr="002A52A4">
        <w:t>●</w:t>
      </w:r>
      <w:r w:rsidRPr="002A52A4">
        <w:rPr>
          <w:sz w:val="14"/>
          <w:szCs w:val="14"/>
        </w:rPr>
        <w:t xml:space="preserve"> </w:t>
      </w:r>
      <w:r w:rsidRPr="002A52A4">
        <w:t>D = 0 y K = 0 significa que no hay ningún serializedPayload SubmessageElement.</w:t>
      </w:r>
    </w:p>
    <w:p w14:paraId="5EFF3A0C" w14:textId="77777777" w:rsidR="006379E4" w:rsidRPr="002A52A4" w:rsidRDefault="006379E4" w:rsidP="006379E4">
      <w:pPr>
        <w:ind w:left="1440" w:hanging="359"/>
      </w:pPr>
      <w:r w:rsidRPr="002A52A4">
        <w:t>●</w:t>
      </w:r>
      <w:r w:rsidRPr="002A52A4">
        <w:rPr>
          <w:sz w:val="14"/>
          <w:szCs w:val="14"/>
        </w:rPr>
        <w:t xml:space="preserve"> </w:t>
      </w:r>
      <w:r w:rsidRPr="002A52A4">
        <w:t>D = 1 y K = 0 significan que el serializedPayload SubmessageElement contiene los datos serializados.</w:t>
      </w:r>
    </w:p>
    <w:p w14:paraId="0062C158" w14:textId="77777777" w:rsidR="006379E4" w:rsidRPr="002A52A4" w:rsidRDefault="006379E4" w:rsidP="006379E4">
      <w:pPr>
        <w:ind w:left="1440" w:hanging="359"/>
      </w:pPr>
      <w:r w:rsidRPr="002A52A4">
        <w:t>●</w:t>
      </w:r>
      <w:r w:rsidRPr="002A52A4">
        <w:rPr>
          <w:sz w:val="14"/>
          <w:szCs w:val="14"/>
        </w:rPr>
        <w:t xml:space="preserve"> </w:t>
      </w:r>
      <w:r w:rsidRPr="002A52A4">
        <w:t>D = 0 y K = 1 significan que el serializedPayload SubmessageElement contiene la clave serializada.</w:t>
      </w:r>
    </w:p>
    <w:p w14:paraId="679FFE6B" w14:textId="77777777" w:rsidR="006379E4" w:rsidRPr="002A52A4" w:rsidRDefault="006379E4" w:rsidP="006379E4">
      <w:pPr>
        <w:ind w:left="1440" w:hanging="359"/>
      </w:pPr>
      <w:r w:rsidRPr="002A52A4">
        <w:lastRenderedPageBreak/>
        <w:t>●</w:t>
      </w:r>
      <w:r w:rsidRPr="002A52A4">
        <w:rPr>
          <w:sz w:val="14"/>
          <w:szCs w:val="14"/>
        </w:rPr>
        <w:t xml:space="preserve"> </w:t>
      </w:r>
      <w:r w:rsidRPr="002A52A4">
        <w:t>D = 1 y K = 1 son una combinación no válida en esta versión del Protocolo de.</w:t>
      </w:r>
    </w:p>
    <w:p w14:paraId="7FF04A93" w14:textId="77777777" w:rsidR="006379E4" w:rsidRPr="002A52A4" w:rsidRDefault="006379E4" w:rsidP="00447E32">
      <w:pPr>
        <w:pStyle w:val="Ttulo4"/>
      </w:pPr>
      <w:r w:rsidRPr="002A52A4">
        <w:t>Otros elementos en el encabezado de submensaje</w:t>
      </w:r>
    </w:p>
    <w:p w14:paraId="4069F3B8" w14:textId="77777777" w:rsidR="006379E4" w:rsidRPr="002A52A4" w:rsidRDefault="006379E4" w:rsidP="0017650D">
      <w:r w:rsidRPr="002A52A4">
        <w:t xml:space="preserve">El </w:t>
      </w:r>
      <w:r w:rsidRPr="002A52A4">
        <w:rPr>
          <w:b/>
          <w:bCs/>
        </w:rPr>
        <w:t>readerId</w:t>
      </w:r>
      <w:r w:rsidRPr="002A52A4">
        <w:t xml:space="preserve">, identifica la entidad RTPS </w:t>
      </w:r>
      <w:r w:rsidRPr="002A52A4">
        <w:rPr>
          <w:b/>
          <w:bCs/>
        </w:rPr>
        <w:t>lector</w:t>
      </w:r>
      <w:r w:rsidRPr="002A52A4">
        <w:t xml:space="preserve"> que está siendo informada del cambio con el objeto de datos.</w:t>
      </w:r>
    </w:p>
    <w:p w14:paraId="3BB7BFAC" w14:textId="77777777" w:rsidR="006379E4" w:rsidRPr="002A52A4" w:rsidRDefault="006379E4" w:rsidP="006379E4">
      <w:pPr>
        <w:jc w:val="left"/>
      </w:pPr>
      <w:r w:rsidRPr="002A52A4">
        <w:t> </w:t>
      </w:r>
    </w:p>
    <w:p w14:paraId="1340FD8F" w14:textId="77777777" w:rsidR="006379E4" w:rsidRPr="002A52A4" w:rsidRDefault="006379E4" w:rsidP="0017650D">
      <w:r w:rsidRPr="002A52A4">
        <w:t xml:space="preserve">El </w:t>
      </w:r>
      <w:r w:rsidRPr="002A52A4">
        <w:rPr>
          <w:b/>
          <w:bCs/>
        </w:rPr>
        <w:t xml:space="preserve">writerId </w:t>
      </w:r>
      <w:r w:rsidRPr="002A52A4">
        <w:t xml:space="preserve">, identifica la entidad RTPS </w:t>
      </w:r>
      <w:r w:rsidRPr="002A52A4">
        <w:rPr>
          <w:b/>
          <w:bCs/>
        </w:rPr>
        <w:t>escritor</w:t>
      </w:r>
      <w:r w:rsidRPr="002A52A4">
        <w:t xml:space="preserve"> que hizo el cambio con el objeto de datos.</w:t>
      </w:r>
    </w:p>
    <w:p w14:paraId="3F4C02C8" w14:textId="77777777" w:rsidR="006379E4" w:rsidRPr="002A52A4" w:rsidRDefault="006379E4" w:rsidP="006379E4">
      <w:pPr>
        <w:jc w:val="left"/>
      </w:pPr>
      <w:r w:rsidRPr="002A52A4">
        <w:t> </w:t>
      </w:r>
    </w:p>
    <w:p w14:paraId="62139675" w14:textId="77777777" w:rsidR="006379E4" w:rsidRPr="002A52A4" w:rsidRDefault="006379E4" w:rsidP="0017650D">
      <w:r w:rsidRPr="002A52A4">
        <w:t xml:space="preserve">El </w:t>
      </w:r>
      <w:r w:rsidRPr="002A52A4">
        <w:rPr>
          <w:b/>
          <w:bCs/>
        </w:rPr>
        <w:t>writerSN</w:t>
      </w:r>
      <w:r w:rsidRPr="002A52A4">
        <w:t xml:space="preserve">, identifica el cambio y el orden relativo de todos los cambios realizados por el RTPS </w:t>
      </w:r>
      <w:r w:rsidRPr="002A52A4">
        <w:rPr>
          <w:b/>
          <w:bCs/>
        </w:rPr>
        <w:t>escritor</w:t>
      </w:r>
      <w:r w:rsidRPr="002A52A4">
        <w:t xml:space="preserve"> identificados por el writerGuid. Cada cambio obtiene un número de secuencia consecutiva. Cada RTPS </w:t>
      </w:r>
      <w:r w:rsidRPr="002A52A4">
        <w:rPr>
          <w:b/>
          <w:bCs/>
        </w:rPr>
        <w:t>escritor</w:t>
      </w:r>
      <w:r w:rsidRPr="002A52A4">
        <w:t xml:space="preserve"> mantiene es número de secuencia propia.</w:t>
      </w:r>
    </w:p>
    <w:p w14:paraId="2480049C" w14:textId="77777777" w:rsidR="006379E4" w:rsidRPr="002A52A4" w:rsidRDefault="006379E4" w:rsidP="006379E4">
      <w:pPr>
        <w:jc w:val="left"/>
      </w:pPr>
      <w:r w:rsidRPr="002A52A4">
        <w:t> </w:t>
      </w:r>
    </w:p>
    <w:p w14:paraId="5E3DA30C"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 Contiene QoS que puedan afectar la interpretación del mensaje.</w:t>
      </w:r>
    </w:p>
    <w:p w14:paraId="7DA4DD0C" w14:textId="77777777" w:rsidR="006379E4" w:rsidRPr="002A52A4" w:rsidRDefault="006379E4" w:rsidP="006379E4">
      <w:pPr>
        <w:jc w:val="left"/>
      </w:pPr>
      <w:r w:rsidRPr="002A52A4">
        <w:t> </w:t>
      </w:r>
    </w:p>
    <w:p w14:paraId="38C0FF75" w14:textId="77777777" w:rsidR="006379E4" w:rsidRPr="002A52A4" w:rsidRDefault="006379E4" w:rsidP="0017650D">
      <w:r w:rsidRPr="002A52A4">
        <w:t xml:space="preserve">El </w:t>
      </w:r>
      <w:r w:rsidRPr="002A52A4">
        <w:rPr>
          <w:b/>
          <w:bCs/>
        </w:rPr>
        <w:t>serializedPayload</w:t>
      </w:r>
      <w:r w:rsidRPr="002A52A4">
        <w:t>, presente solamente si el DataFlag o el KeyFlag se encuentra en la cabecera.</w:t>
      </w:r>
    </w:p>
    <w:p w14:paraId="5F150D22"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la encapsulación del nuevo valor del objeto de datos después del cambio.</w:t>
      </w:r>
    </w:p>
    <w:p w14:paraId="45A5C531"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la encapsulación de la clave del objeto de datos el mensaje se refiere a.</w:t>
      </w:r>
    </w:p>
    <w:p w14:paraId="038ABB9A" w14:textId="77777777" w:rsidR="006379E4" w:rsidRPr="002A52A4" w:rsidRDefault="006379E4" w:rsidP="006379E4">
      <w:pPr>
        <w:ind w:firstLine="0"/>
        <w:jc w:val="left"/>
      </w:pPr>
      <w:r w:rsidRPr="002A52A4">
        <w:t> </w:t>
      </w:r>
    </w:p>
    <w:p w14:paraId="7C4BAB67" w14:textId="77777777" w:rsidR="006379E4" w:rsidRPr="002A52A4" w:rsidRDefault="006379E4" w:rsidP="0017650D">
      <w:r w:rsidRPr="002A52A4">
        <w:t xml:space="preserve">El campo </w:t>
      </w:r>
      <w:r w:rsidRPr="002A52A4">
        <w:rPr>
          <w:b/>
          <w:bCs/>
        </w:rPr>
        <w:t xml:space="preserve">extraFlags </w:t>
      </w:r>
      <w:r w:rsidRPr="002A52A4">
        <w:t xml:space="preserve">, ofrece espacio para una 16 bits adicionales de banderas más allá de los 8 bits proporcionados al igual que en la cabecera de submensaje. Estos bits adicionales </w:t>
      </w:r>
      <w:r w:rsidRPr="002A52A4">
        <w:lastRenderedPageBreak/>
        <w:t xml:space="preserve">apoyará la evolución del protocolo sin comprometer la compatibilidad hacia atrás. Esta versión del protocolo debe establecer todos los bits en el extraFlags a cero. </w:t>
      </w:r>
    </w:p>
    <w:p w14:paraId="7DFB91EA" w14:textId="77777777" w:rsidR="006379E4" w:rsidRPr="002A52A4" w:rsidRDefault="006379E4" w:rsidP="006379E4">
      <w:pPr>
        <w:jc w:val="left"/>
      </w:pPr>
      <w:r w:rsidRPr="002A52A4">
        <w:t> </w:t>
      </w:r>
    </w:p>
    <w:p w14:paraId="3719B5D2" w14:textId="77777777" w:rsidR="006379E4" w:rsidRPr="002A52A4" w:rsidRDefault="006379E4" w:rsidP="0017650D">
      <w:r w:rsidRPr="002A52A4">
        <w:t xml:space="preserve">El </w:t>
      </w:r>
      <w:r w:rsidRPr="002A52A4">
        <w:rPr>
          <w:b/>
          <w:bCs/>
        </w:rPr>
        <w:t xml:space="preserve">octetsToInlineQos, </w:t>
      </w:r>
      <w:r w:rsidRPr="002A52A4">
        <w:t>la representación de este campo es un CDR unsigned corta (ushort).</w:t>
      </w:r>
    </w:p>
    <w:p w14:paraId="7060FDD9" w14:textId="77777777" w:rsidR="006379E4" w:rsidRPr="002A52A4" w:rsidRDefault="006379E4" w:rsidP="00645B6B">
      <w:r w:rsidRPr="002A52A4">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2A52A4" w:rsidRDefault="006379E4" w:rsidP="0017650D">
      <w:r w:rsidRPr="002A52A4">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2A52A4" w:rsidRDefault="006379E4" w:rsidP="006379E4">
      <w:pPr>
        <w:ind w:firstLine="0"/>
        <w:jc w:val="left"/>
      </w:pPr>
      <w:r w:rsidRPr="002A52A4">
        <w:t> </w:t>
      </w:r>
    </w:p>
    <w:p w14:paraId="06942967" w14:textId="77777777" w:rsidR="006379E4" w:rsidRPr="002A52A4" w:rsidRDefault="006379E4" w:rsidP="00447E32">
      <w:pPr>
        <w:pStyle w:val="Ttulo4"/>
      </w:pPr>
      <w:r w:rsidRPr="002A52A4">
        <w:t>Validez</w:t>
      </w:r>
    </w:p>
    <w:p w14:paraId="7D051A9F" w14:textId="77777777" w:rsidR="006379E4" w:rsidRPr="002A52A4" w:rsidRDefault="006379E4" w:rsidP="0017650D">
      <w:r w:rsidRPr="002A52A4">
        <w:t>Este submensaje es inválida cuando cualquiera de las siguientes es verdadera:</w:t>
      </w:r>
    </w:p>
    <w:p w14:paraId="47DB4D8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33A395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BB69DC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inlineQos no es válida.</w:t>
      </w:r>
    </w:p>
    <w:p w14:paraId="17CF35E8" w14:textId="77777777" w:rsidR="006379E4" w:rsidRPr="002A52A4" w:rsidRDefault="006379E4" w:rsidP="00447E32">
      <w:pPr>
        <w:pStyle w:val="Ttulo4"/>
      </w:pPr>
      <w:r w:rsidRPr="002A52A4">
        <w:lastRenderedPageBreak/>
        <w:t>Cambio en el estado del receptor</w:t>
      </w:r>
    </w:p>
    <w:p w14:paraId="0353C69F" w14:textId="77777777" w:rsidR="006379E4" w:rsidRPr="002A52A4" w:rsidRDefault="006379E4" w:rsidP="006379E4">
      <w:pPr>
        <w:jc w:val="left"/>
      </w:pPr>
      <w:r w:rsidRPr="002A52A4">
        <w:t>Ninguno</w:t>
      </w:r>
    </w:p>
    <w:p w14:paraId="3FF78439" w14:textId="77777777" w:rsidR="006379E4" w:rsidRPr="002A52A4" w:rsidRDefault="006379E4" w:rsidP="00447E32">
      <w:pPr>
        <w:pStyle w:val="Ttulo4"/>
      </w:pPr>
      <w:r w:rsidRPr="002A52A4">
        <w:t>Interpretación lógica</w:t>
      </w:r>
    </w:p>
    <w:p w14:paraId="15985CF9" w14:textId="77777777" w:rsidR="006379E4" w:rsidRPr="002A52A4" w:rsidRDefault="006379E4" w:rsidP="0017650D">
      <w:r w:rsidRPr="002A52A4">
        <w:t xml:space="preserve">El </w:t>
      </w:r>
      <w:r w:rsidRPr="002A52A4">
        <w:rPr>
          <w:b/>
          <w:bCs/>
        </w:rPr>
        <w:t>escritor</w:t>
      </w:r>
      <w:r w:rsidRPr="002A52A4">
        <w:t xml:space="preserve"> envía el submensaje </w:t>
      </w:r>
      <w:r w:rsidRPr="002A52A4">
        <w:rPr>
          <w:b/>
          <w:bCs/>
        </w:rPr>
        <w:t>datos</w:t>
      </w:r>
      <w:r w:rsidRPr="002A52A4">
        <w:t xml:space="preserve"> al </w:t>
      </w:r>
      <w:r w:rsidRPr="002A52A4">
        <w:rPr>
          <w:b/>
          <w:bCs/>
        </w:rPr>
        <w:t>lector</w:t>
      </w:r>
      <w:r w:rsidRPr="002A52A4">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2A52A4" w:rsidRDefault="006379E4" w:rsidP="006379E4">
      <w:pPr>
        <w:ind w:left="720" w:hanging="359"/>
      </w:pPr>
      <w:r w:rsidRPr="002A52A4">
        <w:t>●</w:t>
      </w:r>
      <w:r w:rsidRPr="002A52A4">
        <w:rPr>
          <w:sz w:val="14"/>
          <w:szCs w:val="14"/>
        </w:rPr>
        <w:t xml:space="preserve"> </w:t>
      </w:r>
      <w:r w:rsidRPr="002A52A4">
        <w:t>Si se establece la DataFlag y el KeyFlag no está establecida, el elemento serializedPayload se interpreta como el valor del objeto dataobject.</w:t>
      </w:r>
    </w:p>
    <w:p w14:paraId="7DF24EA3" w14:textId="77777777" w:rsidR="006379E4" w:rsidRPr="002A52A4" w:rsidRDefault="006379E4" w:rsidP="006379E4">
      <w:pPr>
        <w:ind w:left="720" w:hanging="359"/>
      </w:pPr>
      <w:r w:rsidRPr="002A52A4">
        <w:t>●</w:t>
      </w:r>
      <w:r w:rsidRPr="002A52A4">
        <w:rPr>
          <w:sz w:val="14"/>
          <w:szCs w:val="14"/>
        </w:rPr>
        <w:t xml:space="preserve"> </w:t>
      </w:r>
      <w:r w:rsidRPr="002A52A4">
        <w:t>Si se establece la KeyFlag y el DataFlag no está establecida, el elemento serializedPayload se interpreta como el valor de la clave que identifica la instancia del objeto de datos registrada.</w:t>
      </w:r>
    </w:p>
    <w:p w14:paraId="53BFCEBB" w14:textId="77777777" w:rsidR="006379E4" w:rsidRPr="002A52A4" w:rsidRDefault="006379E4" w:rsidP="006379E4">
      <w:pPr>
        <w:ind w:left="720" w:hanging="359"/>
      </w:pPr>
      <w:r w:rsidRPr="002A52A4">
        <w:t>●</w:t>
      </w:r>
      <w:r w:rsidRPr="002A52A4">
        <w:rPr>
          <w:sz w:val="14"/>
          <w:szCs w:val="14"/>
        </w:rPr>
        <w:t xml:space="preserve"> </w:t>
      </w:r>
      <w:r w:rsidRPr="002A52A4">
        <w:t>Si el InlineQosFlag está establecida, el elemento inlineQos contiene los valores de QoS que reemplazan a los del escritor RTPS y debe ser utilizada para procesar la actualización de.</w:t>
      </w:r>
    </w:p>
    <w:p w14:paraId="6D47D3C5" w14:textId="77777777" w:rsidR="00DD5CF5" w:rsidRPr="002A52A4" w:rsidRDefault="00DD5CF5" w:rsidP="00DD5CF5">
      <w:pPr>
        <w:pStyle w:val="Ttulo5"/>
        <w:jc w:val="left"/>
      </w:pPr>
      <w:r w:rsidRPr="002A52A4">
        <w:lastRenderedPageBreak/>
        <w:t>Ejemplo</w:t>
      </w:r>
    </w:p>
    <w:p w14:paraId="7794257F" w14:textId="77777777" w:rsidR="00DD5CF5" w:rsidRPr="002A52A4" w:rsidRDefault="00DD5CF5" w:rsidP="00DD5CF5">
      <w:r w:rsidRPr="002A52A4">
        <w:rPr>
          <w:noProof/>
          <w:lang w:eastAsia="es-EC"/>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2A52A4" w:rsidRDefault="00DD5CF5" w:rsidP="00DD5CF5">
      <w:pPr>
        <w:jc w:val="left"/>
      </w:pPr>
      <w:r w:rsidRPr="002A52A4">
        <w:t> Una explicación del uso del Data ha sido descrito dentro del ejemplo 2 en la sección de ejemplos de RTPS</w:t>
      </w:r>
    </w:p>
    <w:p w14:paraId="435D8E09" w14:textId="77777777" w:rsidR="00DD5CF5" w:rsidRPr="002A52A4" w:rsidRDefault="00DD5CF5" w:rsidP="006379E4">
      <w:pPr>
        <w:jc w:val="left"/>
      </w:pPr>
    </w:p>
    <w:p w14:paraId="771EB866" w14:textId="77777777" w:rsidR="00DD5CF5" w:rsidRPr="002A52A4" w:rsidRDefault="00DD5CF5" w:rsidP="006379E4">
      <w:pPr>
        <w:jc w:val="left"/>
      </w:pPr>
    </w:p>
    <w:p w14:paraId="709505AE" w14:textId="77777777" w:rsidR="00DD5CF5" w:rsidRPr="002A52A4" w:rsidRDefault="00DD5CF5" w:rsidP="006379E4">
      <w:pPr>
        <w:jc w:val="left"/>
      </w:pPr>
    </w:p>
    <w:p w14:paraId="2007E251" w14:textId="77777777" w:rsidR="00DD5CF5" w:rsidRPr="002A52A4" w:rsidRDefault="00DD5CF5" w:rsidP="006379E4">
      <w:pPr>
        <w:jc w:val="left"/>
      </w:pPr>
    </w:p>
    <w:p w14:paraId="69820BE0" w14:textId="77777777" w:rsidR="00DD5CF5" w:rsidRPr="002A52A4" w:rsidRDefault="00DD5CF5" w:rsidP="006379E4">
      <w:pPr>
        <w:jc w:val="left"/>
      </w:pPr>
    </w:p>
    <w:p w14:paraId="3D0E7108" w14:textId="77777777" w:rsidR="00DD5CF5" w:rsidRPr="002A52A4" w:rsidRDefault="00DD5CF5" w:rsidP="006379E4">
      <w:pPr>
        <w:jc w:val="left"/>
      </w:pPr>
    </w:p>
    <w:p w14:paraId="7A6CD4D2" w14:textId="3A4A3BB0" w:rsidR="006379E4" w:rsidRPr="002A52A4" w:rsidRDefault="006379E4" w:rsidP="006379E4">
      <w:pPr>
        <w:jc w:val="left"/>
      </w:pPr>
      <w:r w:rsidRPr="002A52A4">
        <w:t>  </w:t>
      </w:r>
    </w:p>
    <w:p w14:paraId="3C2D6916" w14:textId="290E28BF" w:rsidR="006379E4" w:rsidRPr="002A52A4" w:rsidRDefault="006379E4" w:rsidP="00447E32">
      <w:pPr>
        <w:pStyle w:val="Ttulo3"/>
      </w:pPr>
      <w:bookmarkStart w:id="112" w:name="_Toc410813007"/>
      <w:bookmarkStart w:id="113" w:name="_Toc421180719"/>
      <w:r w:rsidRPr="002A52A4">
        <w:t>DataFrag</w:t>
      </w:r>
      <w:bookmarkEnd w:id="112"/>
      <w:r w:rsidR="00447E32" w:rsidRPr="002A52A4">
        <w:t>Submessage</w:t>
      </w:r>
      <w:bookmarkEnd w:id="113"/>
    </w:p>
    <w:p w14:paraId="7CBA23CE" w14:textId="1997A4AA" w:rsidR="00D3745D" w:rsidRPr="002A52A4" w:rsidRDefault="00D3745D" w:rsidP="00D3745D">
      <w:r w:rsidRPr="002A52A4">
        <w:t xml:space="preserve">En la </w:t>
      </w:r>
      <w:r w:rsidRPr="002A52A4">
        <w:fldChar w:fldCharType="begin"/>
      </w:r>
      <w:r w:rsidRPr="002A52A4">
        <w:instrText xml:space="preserve"> REF _Ref416931272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6</w:t>
      </w:r>
      <w:r w:rsidRPr="002A52A4">
        <w:fldChar w:fldCharType="end"/>
      </w:r>
      <w:r w:rsidRPr="002A52A4">
        <w:t xml:space="preserve"> se muestra la estructura del submensaje DataFrag.</w:t>
      </w:r>
      <w:r w:rsidR="006B2EAF" w:rsidRPr="002A52A4">
        <w:t xml:space="preserve"> </w:t>
      </w:r>
    </w:p>
    <w:p w14:paraId="352540F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39F7F5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fragmentStartingNum</w:t>
            </w:r>
          </w:p>
        </w:tc>
      </w:tr>
      <w:tr w:rsidR="002C6B35" w:rsidRPr="002A52A4"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fragmentSize</w:t>
            </w:r>
          </w:p>
        </w:tc>
      </w:tr>
      <w:tr w:rsidR="002C6B35" w:rsidRPr="002A52A4"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sampleSize</w:t>
            </w:r>
          </w:p>
        </w:tc>
      </w:tr>
      <w:tr w:rsidR="002C6B35" w:rsidRPr="002A52A4"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w:t>
            </w:r>
          </w:p>
        </w:tc>
      </w:tr>
    </w:tbl>
    <w:p w14:paraId="06D4B239" w14:textId="4D1E06D1" w:rsidR="0061249C" w:rsidRPr="002A52A4" w:rsidRDefault="00D3745D" w:rsidP="00D3745D">
      <w:pPr>
        <w:pStyle w:val="Descripcin"/>
        <w:rPr>
          <w:i w:val="0"/>
          <w:szCs w:val="24"/>
        </w:rPr>
      </w:pPr>
      <w:bookmarkStart w:id="114" w:name="_Ref416931272"/>
      <w:bookmarkStart w:id="115" w:name="_Toc421180795"/>
      <w:bookmarkStart w:id="116" w:name="_Toc42117767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6</w:t>
      </w:r>
      <w:r w:rsidR="000A7D12" w:rsidRPr="002A52A4">
        <w:rPr>
          <w:szCs w:val="24"/>
        </w:rPr>
        <w:fldChar w:fldCharType="end"/>
      </w:r>
      <w:bookmarkEnd w:id="114"/>
      <w:r w:rsidRPr="002A52A4">
        <w:rPr>
          <w:szCs w:val="24"/>
        </w:rPr>
        <w:t xml:space="preserve">. </w:t>
      </w:r>
      <w:r w:rsidRPr="002A52A4">
        <w:rPr>
          <w:i w:val="0"/>
          <w:szCs w:val="24"/>
        </w:rPr>
        <w:t>Estructura del submensaje DataFrag</w:t>
      </w:r>
      <w:bookmarkEnd w:id="115"/>
    </w:p>
    <w:p w14:paraId="2F6D13AA" w14:textId="28C5F7B2" w:rsidR="00D3745D" w:rsidRPr="002A52A4" w:rsidRDefault="00962FCB" w:rsidP="00D3745D">
      <w:pPr>
        <w:pStyle w:val="Descripcin"/>
        <w:rPr>
          <w:szCs w:val="24"/>
        </w:rPr>
      </w:pPr>
      <w:sdt>
        <w:sdtPr>
          <w:rPr>
            <w:i w:val="0"/>
            <w:szCs w:val="24"/>
          </w:rPr>
          <w:id w:val="-627468607"/>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F13CDA" w:rsidRPr="002A52A4">
            <w:rPr>
              <w:noProof/>
              <w:szCs w:val="24"/>
            </w:rPr>
            <w:t>(OMG, 2014)</w:t>
          </w:r>
          <w:r w:rsidR="00D3745D" w:rsidRPr="002A52A4">
            <w:rPr>
              <w:i w:val="0"/>
              <w:szCs w:val="24"/>
            </w:rPr>
            <w:fldChar w:fldCharType="end"/>
          </w:r>
        </w:sdtContent>
      </w:sdt>
      <w:bookmarkEnd w:id="116"/>
    </w:p>
    <w:p w14:paraId="1DAAF083" w14:textId="77777777" w:rsidR="006379E4" w:rsidRPr="002A52A4" w:rsidRDefault="006379E4" w:rsidP="006379E4">
      <w:pPr>
        <w:jc w:val="left"/>
      </w:pPr>
      <w:r w:rsidRPr="002A52A4">
        <w:t> </w:t>
      </w:r>
    </w:p>
    <w:p w14:paraId="41D9A30A" w14:textId="77777777" w:rsidR="006379E4" w:rsidRPr="002A52A4" w:rsidRDefault="006379E4" w:rsidP="0017650D">
      <w:r w:rsidRPr="002A52A4">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2A52A4" w:rsidRDefault="006379E4" w:rsidP="0017650D">
      <w:r w:rsidRPr="002A52A4">
        <w:t>Definir un separado submensaje DataFrag además el submensaje datos, ofrece las siguientes ventajas:</w:t>
      </w:r>
    </w:p>
    <w:p w14:paraId="0B90087E" w14:textId="77777777" w:rsidR="006379E4" w:rsidRPr="002A52A4" w:rsidRDefault="006379E4" w:rsidP="006379E4">
      <w:pPr>
        <w:ind w:left="1440" w:hanging="359"/>
      </w:pPr>
      <w:r w:rsidRPr="002A52A4">
        <w:t>●</w:t>
      </w:r>
      <w:r w:rsidRPr="002A52A4">
        <w:rPr>
          <w:sz w:val="14"/>
          <w:szCs w:val="14"/>
        </w:rPr>
        <w:t xml:space="preserve"> </w:t>
      </w:r>
      <w:r w:rsidRPr="002A52A4">
        <w:t>Mantiene las variaciones en el contenido y estructura de cada submensaje al mínimo. Esto permite más eficientes implementaciones del protocolo como el análisis de paquetes de red se simplifica.</w:t>
      </w:r>
    </w:p>
    <w:p w14:paraId="2FA26E0A" w14:textId="77777777" w:rsidR="006379E4" w:rsidRPr="002A52A4" w:rsidRDefault="006379E4" w:rsidP="006379E4">
      <w:pPr>
        <w:ind w:left="1440" w:hanging="359"/>
      </w:pPr>
      <w:r w:rsidRPr="002A52A4">
        <w:t>●</w:t>
      </w:r>
      <w:r w:rsidRPr="002A52A4">
        <w:rPr>
          <w:sz w:val="14"/>
          <w:szCs w:val="14"/>
        </w:rPr>
        <w:t xml:space="preserve"> </w:t>
      </w:r>
      <w:r w:rsidRPr="002A52A4">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2A52A4" w:rsidRDefault="006379E4" w:rsidP="006379E4">
      <w:pPr>
        <w:jc w:val="left"/>
      </w:pPr>
      <w:r w:rsidRPr="002A52A4">
        <w:t>  </w:t>
      </w:r>
    </w:p>
    <w:p w14:paraId="547014B0" w14:textId="77777777" w:rsidR="006379E4" w:rsidRPr="002A52A4" w:rsidRDefault="006379E4" w:rsidP="00447E32">
      <w:pPr>
        <w:pStyle w:val="Ttulo4"/>
      </w:pPr>
      <w:r w:rsidRPr="002A52A4">
        <w:lastRenderedPageBreak/>
        <w:t>Banderas en el encabezado de submensaje</w:t>
      </w:r>
    </w:p>
    <w:p w14:paraId="6AD6881D" w14:textId="77777777" w:rsidR="006379E4" w:rsidRPr="002A52A4" w:rsidRDefault="006379E4" w:rsidP="0017650D">
      <w:r w:rsidRPr="002A52A4">
        <w:t xml:space="preserve">La </w:t>
      </w:r>
      <w:r w:rsidRPr="002A52A4">
        <w:rPr>
          <w:b/>
          <w:bCs/>
        </w:rPr>
        <w:t>InlineQosFlag</w:t>
      </w:r>
      <w:r w:rsidRPr="002A52A4">
        <w:t>, indica que la entidad lector que está siendo informada del cambio con el objeto de datos, cuando se establece en 1 significa que el submensaje DataFrag contiene el inlineQos SubmessageElement.</w:t>
      </w:r>
    </w:p>
    <w:p w14:paraId="4330BB1E"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3F874E08" w14:textId="77777777" w:rsidR="006379E4" w:rsidRPr="002A52A4" w:rsidRDefault="006379E4" w:rsidP="0017650D">
      <w:r w:rsidRPr="002A52A4">
        <w:t xml:space="preserve">El </w:t>
      </w:r>
      <w:r w:rsidRPr="002A52A4">
        <w:rPr>
          <w:b/>
          <w:bCs/>
        </w:rPr>
        <w:t>KeyFlag</w:t>
      </w:r>
      <w:r w:rsidRPr="002A52A4">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2A52A4" w:rsidRDefault="006379E4" w:rsidP="006379E4">
      <w:pPr>
        <w:jc w:val="left"/>
      </w:pPr>
      <w:r w:rsidRPr="002A52A4">
        <w:t> </w:t>
      </w:r>
    </w:p>
    <w:p w14:paraId="7D202815" w14:textId="77777777" w:rsidR="006379E4" w:rsidRPr="002A52A4" w:rsidRDefault="006379E4" w:rsidP="00447E32">
      <w:pPr>
        <w:pStyle w:val="Ttulo4"/>
      </w:pPr>
      <w:r w:rsidRPr="002A52A4">
        <w:t>Otros elementos en el encabezado de submensaje</w:t>
      </w:r>
    </w:p>
    <w:p w14:paraId="55AE9B53" w14:textId="77777777" w:rsidR="006379E4" w:rsidRPr="002A52A4" w:rsidRDefault="006379E4" w:rsidP="0017650D">
      <w:r w:rsidRPr="002A52A4">
        <w:t xml:space="preserve">El </w:t>
      </w:r>
      <w:r w:rsidRPr="002A52A4">
        <w:rPr>
          <w:b/>
          <w:bCs/>
        </w:rPr>
        <w:t>readerId</w:t>
      </w:r>
      <w:r w:rsidRPr="002A52A4">
        <w:t>, identifica la entidad RTPS lector que está siendo informada del cambio con el objeto de datos.</w:t>
      </w:r>
    </w:p>
    <w:p w14:paraId="268995FF" w14:textId="77777777" w:rsidR="006379E4" w:rsidRPr="002A52A4" w:rsidRDefault="006379E4" w:rsidP="0017650D">
      <w:r w:rsidRPr="002A52A4">
        <w:t xml:space="preserve">.El </w:t>
      </w:r>
      <w:r w:rsidRPr="002A52A4">
        <w:rPr>
          <w:b/>
          <w:bCs/>
        </w:rPr>
        <w:t>writerId</w:t>
      </w:r>
      <w:r w:rsidRPr="002A52A4">
        <w:t>, identifica la entidad RTPS escritor que hizo el cambio para el objeto dataobject.</w:t>
      </w:r>
    </w:p>
    <w:p w14:paraId="074C1F1F" w14:textId="77777777" w:rsidR="006379E4" w:rsidRPr="002A52A4" w:rsidRDefault="006379E4" w:rsidP="0017650D">
      <w:r w:rsidRPr="002A52A4">
        <w:t xml:space="preserve">El </w:t>
      </w:r>
      <w:r w:rsidRPr="002A52A4">
        <w:rPr>
          <w:b/>
          <w:bCs/>
        </w:rPr>
        <w:t>writerSN</w:t>
      </w:r>
      <w:r w:rsidRPr="002A52A4">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2A52A4" w:rsidRDefault="006379E4" w:rsidP="0017650D">
      <w:r w:rsidRPr="002A52A4">
        <w:t xml:space="preserve">La </w:t>
      </w:r>
      <w:r w:rsidRPr="002A52A4">
        <w:rPr>
          <w:b/>
          <w:bCs/>
        </w:rPr>
        <w:t>fragmentStartingNum</w:t>
      </w:r>
      <w:r w:rsidRPr="002A52A4">
        <w:t>, indica el fragmento inicial de la serie de fragmentos de serializedData.</w:t>
      </w:r>
    </w:p>
    <w:p w14:paraId="13D12074" w14:textId="77777777" w:rsidR="006379E4" w:rsidRPr="002A52A4" w:rsidRDefault="006379E4" w:rsidP="006379E4">
      <w:pPr>
        <w:jc w:val="left"/>
      </w:pPr>
      <w:r w:rsidRPr="002A52A4">
        <w:t>Fragmento de numeración comienza con el número 1.</w:t>
      </w:r>
    </w:p>
    <w:p w14:paraId="58D6C14E" w14:textId="77777777" w:rsidR="006379E4" w:rsidRPr="002A52A4" w:rsidRDefault="006379E4" w:rsidP="0017650D">
      <w:r w:rsidRPr="002A52A4">
        <w:t xml:space="preserve">El </w:t>
      </w:r>
      <w:r w:rsidRPr="002A52A4">
        <w:rPr>
          <w:b/>
          <w:bCs/>
        </w:rPr>
        <w:t>fragmentInSubmessage</w:t>
      </w:r>
      <w:r w:rsidRPr="002A52A4">
        <w:t>, el número de fragmentos consecutivos contenidas en este submensaje, a partir de las fragmentStartingNum.</w:t>
      </w:r>
    </w:p>
    <w:p w14:paraId="41C2ABE5" w14:textId="77777777" w:rsidR="006379E4" w:rsidRPr="002A52A4" w:rsidRDefault="006379E4" w:rsidP="0017650D">
      <w:r w:rsidRPr="002A52A4">
        <w:t xml:space="preserve">El </w:t>
      </w:r>
      <w:r w:rsidRPr="002A52A4">
        <w:rPr>
          <w:b/>
          <w:bCs/>
        </w:rPr>
        <w:t>dataSize</w:t>
      </w:r>
      <w:r w:rsidRPr="002A52A4">
        <w:t>, el tamaño total en bytes de los datos originales antes de la fragmentación.</w:t>
      </w:r>
    </w:p>
    <w:p w14:paraId="644952DF" w14:textId="77777777" w:rsidR="006379E4" w:rsidRPr="002A52A4" w:rsidRDefault="006379E4" w:rsidP="0017650D">
      <w:r w:rsidRPr="002A52A4">
        <w:lastRenderedPageBreak/>
        <w:t xml:space="preserve">El </w:t>
      </w:r>
      <w:r w:rsidRPr="002A52A4">
        <w:rPr>
          <w:b/>
          <w:bCs/>
        </w:rPr>
        <w:t>fragmentSize</w:t>
      </w:r>
      <w:r w:rsidRPr="002A52A4">
        <w:t>, el tamaño de un fragmento individual en bytes. El tamaño del fragmento máximo equivale a 64K.</w:t>
      </w:r>
    </w:p>
    <w:p w14:paraId="6BFD1751"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w:t>
      </w:r>
    </w:p>
    <w:p w14:paraId="67746440" w14:textId="77777777" w:rsidR="006379E4" w:rsidRPr="002A52A4" w:rsidRDefault="006379E4" w:rsidP="006379E4">
      <w:pPr>
        <w:jc w:val="left"/>
      </w:pPr>
      <w:r w:rsidRPr="002A52A4">
        <w:t>Contiene QoS que puedan afectar la interpretación del mensaje.</w:t>
      </w:r>
    </w:p>
    <w:p w14:paraId="7736E5C1" w14:textId="77777777" w:rsidR="006379E4" w:rsidRPr="002A52A4" w:rsidRDefault="006379E4" w:rsidP="0017650D">
      <w:r w:rsidRPr="002A52A4">
        <w:t xml:space="preserve">El </w:t>
      </w:r>
      <w:r w:rsidRPr="002A52A4">
        <w:rPr>
          <w:b/>
          <w:bCs/>
        </w:rPr>
        <w:t>serializedPayload</w:t>
      </w:r>
      <w:r w:rsidRPr="002A52A4">
        <w:t>, presente sólo si DataFlag se establece en la cabecera.</w:t>
      </w:r>
    </w:p>
    <w:p w14:paraId="10191CA5" w14:textId="77777777" w:rsidR="006379E4" w:rsidRPr="002A52A4" w:rsidRDefault="006379E4" w:rsidP="0017650D">
      <w:r w:rsidRPr="002A52A4">
        <w:t>Encapsulación de una serie consecutiva de fragmentos, a partir de las fragmentStartingNum para un total de fragmentsInSubmessage.</w:t>
      </w:r>
    </w:p>
    <w:p w14:paraId="2E6C9F6A" w14:textId="77777777" w:rsidR="006379E4" w:rsidRPr="002A52A4" w:rsidRDefault="006379E4" w:rsidP="0017650D">
      <w:r w:rsidRPr="002A52A4">
        <w:t>Representa parte del valor del objeto de datos-nuevo después del cambio. Actualmente sólo si el DataFlag o el KeyFlag se establece en la cabecera.</w:t>
      </w:r>
    </w:p>
    <w:p w14:paraId="182C6533"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un conjunto de fragmentos de la encapsulación del nuevo valor del objeto dataobject después del cambio consecutivo.</w:t>
      </w:r>
    </w:p>
    <w:p w14:paraId="7A331823"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un conjunto de fragmentos de la encapsulación de la clave del objeto de datos el mensaje se refiere a consecutivos.</w:t>
      </w:r>
    </w:p>
    <w:p w14:paraId="1531E2EA" w14:textId="77777777" w:rsidR="006379E4" w:rsidRPr="002A52A4" w:rsidRDefault="006379E4" w:rsidP="0017650D">
      <w:r w:rsidRPr="002A52A4">
        <w:t>En cualquier caso el conjunto consecutivo de fragmentos contiene fragmentos de fragmentsInSubmessage y comienza con el fragmento identificado por fragmentStartingNum.</w:t>
      </w:r>
    </w:p>
    <w:p w14:paraId="35DAE993" w14:textId="77777777" w:rsidR="006379E4" w:rsidRPr="002A52A4" w:rsidRDefault="006379E4" w:rsidP="00447E32">
      <w:pPr>
        <w:pStyle w:val="Ttulo4"/>
      </w:pPr>
      <w:r w:rsidRPr="002A52A4">
        <w:t>Validez</w:t>
      </w:r>
    </w:p>
    <w:p w14:paraId="2A3F7995" w14:textId="77777777" w:rsidR="006379E4" w:rsidRPr="002A52A4" w:rsidRDefault="006379E4" w:rsidP="0017650D">
      <w:r w:rsidRPr="002A52A4">
        <w:t>Este submensaje es inválida cuando cualquiera de las siguientes es verdadera:</w:t>
      </w:r>
    </w:p>
    <w:p w14:paraId="6028000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7996D20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A04588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fragmentStartingNum.value no es estrictamente positivo (1, 2,...) o excede el número total de fragmentos de.</w:t>
      </w:r>
    </w:p>
    <w:p w14:paraId="03C5AC0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fragmentSize excede dataSize.</w:t>
      </w:r>
    </w:p>
    <w:p w14:paraId="51657916"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El tamaño del serializedData superior fragmentsInSubmessage * fragmentSize.</w:t>
      </w:r>
    </w:p>
    <w:p w14:paraId="3CE314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inlineQos no es válida.</w:t>
      </w:r>
    </w:p>
    <w:p w14:paraId="6E867AB0" w14:textId="77777777" w:rsidR="006379E4" w:rsidRPr="002A52A4" w:rsidRDefault="006379E4" w:rsidP="00447E32">
      <w:pPr>
        <w:pStyle w:val="Ttulo4"/>
      </w:pPr>
      <w:r w:rsidRPr="002A52A4">
        <w:t>Cambio en el estado del receptor</w:t>
      </w:r>
    </w:p>
    <w:p w14:paraId="381DA4F4" w14:textId="77777777" w:rsidR="006379E4" w:rsidRPr="002A52A4" w:rsidRDefault="006379E4" w:rsidP="006379E4">
      <w:pPr>
        <w:jc w:val="left"/>
      </w:pPr>
      <w:r w:rsidRPr="002A52A4">
        <w:t>Ninguno</w:t>
      </w:r>
    </w:p>
    <w:p w14:paraId="644DF796" w14:textId="77777777" w:rsidR="006379E4" w:rsidRPr="002A52A4" w:rsidRDefault="006379E4" w:rsidP="00447E32">
      <w:pPr>
        <w:pStyle w:val="Ttulo4"/>
      </w:pPr>
      <w:r w:rsidRPr="002A52A4">
        <w:t>Interpretación lógica</w:t>
      </w:r>
    </w:p>
    <w:p w14:paraId="1E201241" w14:textId="77777777" w:rsidR="006379E4" w:rsidRPr="002A52A4" w:rsidRDefault="006379E4" w:rsidP="0017650D">
      <w:r w:rsidRPr="002A52A4">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2A52A4" w:rsidRDefault="006379E4" w:rsidP="0017650D">
      <w:r w:rsidRPr="002A52A4">
        <w:t>A continuación se describe cómo volver a montar usando la información en el submensaje DataFrag serializedData</w:t>
      </w:r>
    </w:p>
    <w:p w14:paraId="0E77795A" w14:textId="77777777" w:rsidR="006379E4" w:rsidRPr="002A52A4" w:rsidRDefault="006379E4" w:rsidP="0017650D">
      <w:r w:rsidRPr="002A52A4">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2A52A4" w:rsidRDefault="006379E4" w:rsidP="0017650D">
      <w:r w:rsidRPr="002A52A4">
        <w:t>(fragmentStartingNum - 1) * fragmentSize</w:t>
      </w:r>
    </w:p>
    <w:p w14:paraId="2E4CD57C" w14:textId="77777777" w:rsidR="006379E4" w:rsidRPr="002A52A4" w:rsidRDefault="006379E4" w:rsidP="0017650D">
      <w:r w:rsidRPr="002A52A4">
        <w:t>Los datos es reensamblados completamente cuando se han recibido todos los fragmentos. El número total de fragmentos esperar equivale a:</w:t>
      </w:r>
    </w:p>
    <w:p w14:paraId="54A6C40C" w14:textId="77777777" w:rsidR="006379E4" w:rsidRPr="002A52A4" w:rsidRDefault="006379E4" w:rsidP="0017650D">
      <w:r w:rsidRPr="002A52A4">
        <w:t>(dataSize / fragmentSize) + ((dataSize % fragmentSize)? 1: 0)</w:t>
      </w:r>
    </w:p>
    <w:p w14:paraId="1CBBDD93" w14:textId="77777777" w:rsidR="006379E4" w:rsidRPr="002A52A4" w:rsidRDefault="006379E4" w:rsidP="0017650D">
      <w:r w:rsidRPr="002A52A4">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2A52A4" w:rsidRDefault="006379E4" w:rsidP="00DD5CF5">
      <w:pPr>
        <w:pStyle w:val="Ttulo5"/>
        <w:jc w:val="left"/>
      </w:pPr>
      <w:r w:rsidRPr="002A52A4">
        <w:lastRenderedPageBreak/>
        <w:t>  </w:t>
      </w:r>
      <w:r w:rsidR="00DD5CF5" w:rsidRPr="002A52A4">
        <w:t> Ejemplo</w:t>
      </w:r>
    </w:p>
    <w:p w14:paraId="0D5DCBC7" w14:textId="77777777" w:rsidR="00DD5CF5" w:rsidRPr="002A52A4" w:rsidRDefault="00DD5CF5" w:rsidP="00DD5CF5">
      <w:pPr>
        <w:jc w:val="center"/>
      </w:pPr>
      <w:r w:rsidRPr="002A52A4">
        <w:rPr>
          <w:noProof/>
          <w:lang w:eastAsia="es-EC"/>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2A52A4" w:rsidRDefault="00DD5CF5" w:rsidP="00DD5CF5">
      <w:pPr>
        <w:jc w:val="center"/>
      </w:pPr>
      <w:r w:rsidRPr="002A52A4">
        <w:rPr>
          <w:noProof/>
          <w:lang w:eastAsia="es-EC"/>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2A52A4">
        <w:t> </w:t>
      </w:r>
    </w:p>
    <w:p w14:paraId="7CA792AD" w14:textId="16133121" w:rsidR="006379E4" w:rsidRPr="002A52A4" w:rsidRDefault="006379E4" w:rsidP="006379E4">
      <w:pPr>
        <w:jc w:val="left"/>
      </w:pPr>
    </w:p>
    <w:p w14:paraId="120C7066" w14:textId="77777777" w:rsidR="00DD5CF5" w:rsidRPr="002A52A4" w:rsidRDefault="00DD5CF5" w:rsidP="006379E4">
      <w:pPr>
        <w:jc w:val="left"/>
      </w:pPr>
    </w:p>
    <w:p w14:paraId="43B300F1" w14:textId="02D2536C" w:rsidR="006379E4" w:rsidRPr="002A52A4" w:rsidRDefault="006379E4" w:rsidP="00447E32">
      <w:pPr>
        <w:pStyle w:val="Ttulo3"/>
      </w:pPr>
      <w:bookmarkStart w:id="117" w:name="_Toc410813008"/>
      <w:bookmarkStart w:id="118" w:name="_Toc421180720"/>
      <w:r w:rsidRPr="002A52A4">
        <w:t>Gap</w:t>
      </w:r>
      <w:bookmarkEnd w:id="117"/>
      <w:r w:rsidR="00447E32" w:rsidRPr="002A52A4">
        <w:t>Submessage</w:t>
      </w:r>
      <w:bookmarkEnd w:id="118"/>
    </w:p>
    <w:p w14:paraId="1883783C" w14:textId="1146317E" w:rsidR="00D3745D" w:rsidRPr="002A52A4" w:rsidRDefault="00D3745D" w:rsidP="00D3745D">
      <w:r w:rsidRPr="002A52A4">
        <w:t>En la</w:t>
      </w:r>
      <w:r w:rsidR="00F168D8" w:rsidRPr="002A52A4">
        <w:t xml:space="preserve"> </w:t>
      </w:r>
      <w:r w:rsidRPr="002A52A4">
        <w:t xml:space="preserve"> </w:t>
      </w:r>
      <w:r w:rsidR="00F168D8" w:rsidRPr="002A52A4">
        <w:fldChar w:fldCharType="begin"/>
      </w:r>
      <w:r w:rsidR="00F168D8" w:rsidRPr="002A52A4">
        <w:instrText xml:space="preserve"> REF _Ref416931388 \h </w:instrText>
      </w:r>
      <w:r w:rsidR="00F168D8"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7</w:t>
      </w:r>
      <w:r w:rsidR="00F168D8" w:rsidRPr="002A52A4">
        <w:fldChar w:fldCharType="end"/>
      </w:r>
      <w:r w:rsidR="00F168D8" w:rsidRPr="002A52A4">
        <w:t xml:space="preserve"> </w:t>
      </w:r>
      <w:r w:rsidRPr="002A52A4">
        <w:t>se muestra la estructura del submensaje Gap.</w:t>
      </w:r>
      <w:r w:rsidR="006B2EAF" w:rsidRPr="002A52A4">
        <w:t xml:space="preserve"> </w:t>
      </w:r>
    </w:p>
    <w:p w14:paraId="4537EE6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704FB8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AA98F1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readerID</w:t>
            </w:r>
          </w:p>
        </w:tc>
      </w:tr>
      <w:tr w:rsidR="002C6B35" w:rsidRPr="002A52A4"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gapStart</w:t>
            </w:r>
          </w:p>
        </w:tc>
      </w:tr>
      <w:tr w:rsidR="002C6B35" w:rsidRPr="002A52A4"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gapList</w:t>
            </w:r>
          </w:p>
        </w:tc>
      </w:tr>
    </w:tbl>
    <w:p w14:paraId="4DBC29FA" w14:textId="00779270" w:rsidR="0061249C" w:rsidRPr="002A52A4" w:rsidRDefault="00F168D8" w:rsidP="00F168D8">
      <w:pPr>
        <w:pStyle w:val="Descripcin"/>
        <w:rPr>
          <w:i w:val="0"/>
          <w:szCs w:val="24"/>
        </w:rPr>
      </w:pPr>
      <w:bookmarkStart w:id="119" w:name="_Ref416931388"/>
      <w:bookmarkStart w:id="120" w:name="_Toc421180796"/>
      <w:bookmarkStart w:id="121" w:name="_Toc421177672"/>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7</w:t>
      </w:r>
      <w:r w:rsidR="000A7D12" w:rsidRPr="002A52A4">
        <w:rPr>
          <w:szCs w:val="24"/>
        </w:rPr>
        <w:fldChar w:fldCharType="end"/>
      </w:r>
      <w:bookmarkEnd w:id="119"/>
      <w:r w:rsidRPr="002A52A4">
        <w:rPr>
          <w:szCs w:val="24"/>
        </w:rPr>
        <w:t xml:space="preserve">. </w:t>
      </w:r>
      <w:r w:rsidRPr="002A52A4">
        <w:rPr>
          <w:i w:val="0"/>
          <w:szCs w:val="24"/>
        </w:rPr>
        <w:t>Estructura del submensaje Gap</w:t>
      </w:r>
      <w:bookmarkEnd w:id="120"/>
    </w:p>
    <w:p w14:paraId="3BC217A5" w14:textId="46A32C25" w:rsidR="00F168D8" w:rsidRPr="002A52A4" w:rsidRDefault="00962FCB" w:rsidP="00F168D8">
      <w:pPr>
        <w:pStyle w:val="Descripcin"/>
        <w:rPr>
          <w:szCs w:val="24"/>
        </w:rPr>
      </w:pPr>
      <w:sdt>
        <w:sdtPr>
          <w:rPr>
            <w:i w:val="0"/>
            <w:szCs w:val="24"/>
          </w:rPr>
          <w:id w:val="-1570650812"/>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F13CDA" w:rsidRPr="002A52A4">
            <w:rPr>
              <w:noProof/>
              <w:szCs w:val="24"/>
            </w:rPr>
            <w:t>(OMG, 2014)</w:t>
          </w:r>
          <w:r w:rsidR="00F168D8" w:rsidRPr="002A52A4">
            <w:rPr>
              <w:i w:val="0"/>
              <w:szCs w:val="24"/>
            </w:rPr>
            <w:fldChar w:fldCharType="end"/>
          </w:r>
        </w:sdtContent>
      </w:sdt>
      <w:bookmarkEnd w:id="121"/>
    </w:p>
    <w:p w14:paraId="429815FF" w14:textId="77777777" w:rsidR="006379E4" w:rsidRPr="002A52A4" w:rsidRDefault="006379E4" w:rsidP="006379E4">
      <w:pPr>
        <w:jc w:val="left"/>
      </w:pPr>
      <w:r w:rsidRPr="002A52A4">
        <w:t> </w:t>
      </w:r>
    </w:p>
    <w:p w14:paraId="5F90B811" w14:textId="77777777" w:rsidR="006379E4" w:rsidRPr="002A52A4" w:rsidRDefault="006379E4" w:rsidP="0017650D">
      <w:r w:rsidRPr="002A52A4">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2A52A4" w:rsidRDefault="006379E4" w:rsidP="00447E32">
      <w:pPr>
        <w:pStyle w:val="Ttulo4"/>
      </w:pPr>
      <w:r w:rsidRPr="002A52A4">
        <w:t>Banderas en el encabezado de submensaje</w:t>
      </w:r>
    </w:p>
    <w:p w14:paraId="65B15E0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07194D3" w14:textId="77777777" w:rsidR="006379E4" w:rsidRPr="002A52A4" w:rsidRDefault="006379E4" w:rsidP="00447E32">
      <w:pPr>
        <w:pStyle w:val="Ttulo4"/>
      </w:pPr>
      <w:r w:rsidRPr="002A52A4">
        <w:t>Otros elementos en el encabezado de submensaje</w:t>
      </w:r>
    </w:p>
    <w:p w14:paraId="006751C6"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irrelevancia de un conjunto de números de secuencia. </w:t>
      </w:r>
    </w:p>
    <w:p w14:paraId="16B8DAB8"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4CAB8AC1" w14:textId="77777777" w:rsidR="006379E4" w:rsidRPr="002A52A4" w:rsidRDefault="006379E4" w:rsidP="0017650D">
      <w:r w:rsidRPr="002A52A4">
        <w:t xml:space="preserve">El </w:t>
      </w:r>
      <w:r w:rsidRPr="002A52A4">
        <w:rPr>
          <w:b/>
          <w:bCs/>
        </w:rPr>
        <w:t>gapStart</w:t>
      </w:r>
      <w:r w:rsidRPr="002A52A4">
        <w:t>, identifica el primer número de secuencia en el intervalo de números de secuencia irrelevante.</w:t>
      </w:r>
    </w:p>
    <w:p w14:paraId="6BF6E203" w14:textId="77777777" w:rsidR="006379E4" w:rsidRPr="002A52A4" w:rsidRDefault="006379E4" w:rsidP="006379E4">
      <w:pPr>
        <w:jc w:val="left"/>
      </w:pPr>
      <w:r w:rsidRPr="002A52A4">
        <w:t xml:space="preserve">El </w:t>
      </w:r>
      <w:r w:rsidRPr="002A52A4">
        <w:rPr>
          <w:b/>
          <w:bCs/>
        </w:rPr>
        <w:t>gapList</w:t>
      </w:r>
      <w:r w:rsidRPr="002A52A4">
        <w:t>, sirve para dos:</w:t>
      </w:r>
    </w:p>
    <w:p w14:paraId="79497F94" w14:textId="77777777" w:rsidR="006379E4" w:rsidRPr="002A52A4" w:rsidRDefault="006379E4" w:rsidP="006379E4">
      <w:pPr>
        <w:ind w:left="1440" w:hanging="359"/>
      </w:pPr>
      <w:r w:rsidRPr="002A52A4">
        <w:t>●</w:t>
      </w:r>
      <w:r w:rsidRPr="002A52A4">
        <w:rPr>
          <w:sz w:val="14"/>
          <w:szCs w:val="14"/>
        </w:rPr>
        <w:t xml:space="preserve"> </w:t>
      </w:r>
      <w:r w:rsidRPr="002A52A4">
        <w:t>Identifica el último número de la secuencia en el intervalo de números de secuencia irrelevante.</w:t>
      </w:r>
    </w:p>
    <w:p w14:paraId="13B03F96" w14:textId="77777777" w:rsidR="006379E4" w:rsidRPr="002A52A4" w:rsidRDefault="006379E4" w:rsidP="006379E4">
      <w:pPr>
        <w:ind w:left="1440" w:hanging="359"/>
      </w:pPr>
      <w:r w:rsidRPr="002A52A4">
        <w:t>●</w:t>
      </w:r>
      <w:r w:rsidRPr="002A52A4">
        <w:rPr>
          <w:sz w:val="14"/>
          <w:szCs w:val="14"/>
        </w:rPr>
        <w:t xml:space="preserve"> </w:t>
      </w:r>
      <w:r w:rsidRPr="002A52A4">
        <w:t>Identifica una lista adicional de números de secuencia que son irrelevantes.</w:t>
      </w:r>
    </w:p>
    <w:p w14:paraId="6B8429D7" w14:textId="77777777" w:rsidR="006379E4" w:rsidRPr="002A52A4" w:rsidRDefault="006379E4" w:rsidP="006379E4">
      <w:pPr>
        <w:ind w:firstLine="0"/>
        <w:jc w:val="left"/>
      </w:pPr>
      <w:r w:rsidRPr="002A52A4">
        <w:t> </w:t>
      </w:r>
    </w:p>
    <w:p w14:paraId="484620D4" w14:textId="77777777" w:rsidR="006379E4" w:rsidRPr="002A52A4" w:rsidRDefault="006379E4" w:rsidP="00447E32">
      <w:pPr>
        <w:pStyle w:val="Ttulo4"/>
      </w:pPr>
      <w:r w:rsidRPr="002A52A4">
        <w:lastRenderedPageBreak/>
        <w:t>Validez</w:t>
      </w:r>
    </w:p>
    <w:p w14:paraId="45664B71" w14:textId="77777777" w:rsidR="006379E4" w:rsidRPr="002A52A4" w:rsidRDefault="006379E4" w:rsidP="0017650D">
      <w:r w:rsidRPr="002A52A4">
        <w:t>Este submensaje es inválida cuando cualquiera de las siguientes es verdadera:</w:t>
      </w:r>
    </w:p>
    <w:p w14:paraId="0069138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5A1E137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gapStart es cero o negativo.</w:t>
      </w:r>
    </w:p>
    <w:p w14:paraId="4EDD2FF1"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gapList no es válida.</w:t>
      </w:r>
    </w:p>
    <w:p w14:paraId="168520DF" w14:textId="77777777" w:rsidR="006379E4" w:rsidRPr="002A52A4" w:rsidRDefault="006379E4" w:rsidP="00447E32">
      <w:pPr>
        <w:pStyle w:val="Ttulo4"/>
      </w:pPr>
      <w:r w:rsidRPr="002A52A4">
        <w:t>Cambio en el estado del receptor</w:t>
      </w:r>
    </w:p>
    <w:p w14:paraId="0C4AC935" w14:textId="77777777" w:rsidR="006379E4" w:rsidRPr="002A52A4" w:rsidRDefault="006379E4" w:rsidP="006379E4">
      <w:pPr>
        <w:jc w:val="left"/>
      </w:pPr>
      <w:r w:rsidRPr="002A52A4">
        <w:t>Ninguno</w:t>
      </w:r>
    </w:p>
    <w:p w14:paraId="2C15A097" w14:textId="77777777" w:rsidR="006379E4" w:rsidRPr="002A52A4" w:rsidRDefault="006379E4" w:rsidP="00447E32">
      <w:pPr>
        <w:pStyle w:val="Ttulo4"/>
      </w:pPr>
      <w:r w:rsidRPr="002A52A4">
        <w:t>Interpretación lógica</w:t>
      </w:r>
    </w:p>
    <w:p w14:paraId="54BE8C62" w14:textId="77777777" w:rsidR="006379E4" w:rsidRPr="002A52A4" w:rsidRDefault="006379E4" w:rsidP="0017650D">
      <w:r w:rsidRPr="002A52A4">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2A52A4" w:rsidRDefault="006379E4" w:rsidP="0017650D">
      <w:r w:rsidRPr="002A52A4">
        <w:t>Los números de secuencia irrelevante comunicados por el mensaje de Gap se componen de dos grupos:</w:t>
      </w:r>
    </w:p>
    <w:p w14:paraId="35F66B84" w14:textId="77777777" w:rsidR="006379E4" w:rsidRPr="002A52A4" w:rsidRDefault="006379E4" w:rsidP="006379E4">
      <w:pPr>
        <w:ind w:left="1440" w:hanging="359"/>
      </w:pPr>
      <w:r w:rsidRPr="002A52A4">
        <w:t>●</w:t>
      </w:r>
      <w:r w:rsidRPr="002A52A4">
        <w:rPr>
          <w:sz w:val="14"/>
          <w:szCs w:val="14"/>
        </w:rPr>
        <w:t xml:space="preserve"> </w:t>
      </w:r>
      <w:r w:rsidRPr="002A52A4">
        <w:t>Toda la secuencia de números en el rango gapStart &lt; = sequence_number &lt; = gapList.base -1</w:t>
      </w:r>
    </w:p>
    <w:p w14:paraId="49877A59" w14:textId="77777777" w:rsidR="006379E4" w:rsidRPr="002A52A4" w:rsidRDefault="006379E4" w:rsidP="006379E4">
      <w:pPr>
        <w:ind w:left="1440" w:hanging="359"/>
      </w:pPr>
      <w:r w:rsidRPr="002A52A4">
        <w:t>●</w:t>
      </w:r>
      <w:r w:rsidRPr="002A52A4">
        <w:rPr>
          <w:sz w:val="14"/>
          <w:szCs w:val="14"/>
        </w:rPr>
        <w:t xml:space="preserve"> </w:t>
      </w:r>
      <w:r w:rsidRPr="002A52A4">
        <w:t>Todos los números de secuencia que aparecen explícitamente enumerados en el gapList.</w:t>
      </w:r>
    </w:p>
    <w:p w14:paraId="1243D8E5" w14:textId="77777777" w:rsidR="00DD5CF5" w:rsidRPr="002A52A4" w:rsidRDefault="006379E4" w:rsidP="00DD5CF5">
      <w:pPr>
        <w:pStyle w:val="Ttulo5"/>
        <w:jc w:val="left"/>
      </w:pPr>
      <w:r w:rsidRPr="002A52A4">
        <w:lastRenderedPageBreak/>
        <w:t>  </w:t>
      </w:r>
      <w:r w:rsidR="00DD5CF5" w:rsidRPr="002A52A4">
        <w:t> Ejemplo</w:t>
      </w:r>
    </w:p>
    <w:p w14:paraId="4FE492EC" w14:textId="77777777" w:rsidR="00DD5CF5" w:rsidRPr="002A52A4" w:rsidRDefault="00DD5CF5" w:rsidP="00DD5CF5">
      <w:pPr>
        <w:jc w:val="center"/>
      </w:pPr>
      <w:r w:rsidRPr="002A52A4">
        <w:rPr>
          <w:noProof/>
          <w:lang w:eastAsia="es-EC"/>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2A52A4" w:rsidRDefault="00DD5CF5" w:rsidP="00DD5CF5">
      <w:r w:rsidRPr="002A52A4">
        <w:t> </w:t>
      </w:r>
    </w:p>
    <w:p w14:paraId="4A7E4F10" w14:textId="34D84356" w:rsidR="006379E4" w:rsidRPr="002A52A4" w:rsidRDefault="006379E4" w:rsidP="006379E4"/>
    <w:p w14:paraId="6AAC02E9" w14:textId="21B7EDF7" w:rsidR="006379E4" w:rsidRPr="002A52A4" w:rsidRDefault="00447E32" w:rsidP="00447E32">
      <w:pPr>
        <w:pStyle w:val="Ttulo3"/>
      </w:pPr>
      <w:bookmarkStart w:id="122" w:name="_Toc421180721"/>
      <w:r w:rsidRPr="002A52A4">
        <w:t>HeartbeatSubmessage</w:t>
      </w:r>
      <w:bookmarkEnd w:id="122"/>
    </w:p>
    <w:p w14:paraId="3AA8BD6A" w14:textId="49B12E6E" w:rsidR="00F168D8" w:rsidRPr="002A52A4" w:rsidRDefault="00F168D8" w:rsidP="00F168D8">
      <w:r w:rsidRPr="002A52A4">
        <w:t xml:space="preserve">En la </w:t>
      </w:r>
      <w:r w:rsidRPr="002A52A4">
        <w:fldChar w:fldCharType="begin"/>
      </w:r>
      <w:r w:rsidRPr="002A52A4">
        <w:instrText xml:space="preserve"> REF _Ref416931487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8</w:t>
      </w:r>
      <w:r w:rsidRPr="002A52A4">
        <w:fldChar w:fldCharType="end"/>
      </w:r>
      <w:r w:rsidRPr="002A52A4">
        <w:t xml:space="preserve"> se muestra la estructura del submensaje Heartbeat.</w:t>
      </w:r>
    </w:p>
    <w:p w14:paraId="63F8864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A52A4"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60706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7EEF4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firstSN</w:t>
            </w:r>
          </w:p>
        </w:tc>
      </w:tr>
      <w:tr w:rsidR="002C6B35" w:rsidRPr="002A52A4"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lastSN</w:t>
            </w:r>
          </w:p>
        </w:tc>
      </w:tr>
      <w:tr w:rsidR="002C6B35" w:rsidRPr="002A52A4"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Contador</w:t>
            </w:r>
          </w:p>
        </w:tc>
      </w:tr>
    </w:tbl>
    <w:p w14:paraId="7CE1567D" w14:textId="5E9E4183" w:rsidR="0061249C" w:rsidRPr="002A52A4" w:rsidRDefault="00F168D8" w:rsidP="00F168D8">
      <w:pPr>
        <w:pStyle w:val="Descripcin"/>
        <w:rPr>
          <w:i w:val="0"/>
          <w:szCs w:val="24"/>
        </w:rPr>
      </w:pPr>
      <w:bookmarkStart w:id="123" w:name="_Ref416931487"/>
      <w:bookmarkStart w:id="124" w:name="_Toc421180797"/>
      <w:bookmarkStart w:id="125" w:name="_Toc421177673"/>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8</w:t>
      </w:r>
      <w:r w:rsidR="000A7D12" w:rsidRPr="002A52A4">
        <w:rPr>
          <w:szCs w:val="24"/>
        </w:rPr>
        <w:fldChar w:fldCharType="end"/>
      </w:r>
      <w:bookmarkEnd w:id="123"/>
      <w:r w:rsidRPr="002A52A4">
        <w:rPr>
          <w:szCs w:val="24"/>
        </w:rPr>
        <w:t xml:space="preserve">. </w:t>
      </w:r>
      <w:r w:rsidRPr="002A52A4">
        <w:rPr>
          <w:i w:val="0"/>
          <w:szCs w:val="24"/>
        </w:rPr>
        <w:t>Estructura del submensaje Heartbeat</w:t>
      </w:r>
      <w:bookmarkEnd w:id="124"/>
    </w:p>
    <w:p w14:paraId="3CAA657D" w14:textId="6BBFEB73" w:rsidR="00F168D8" w:rsidRPr="002A52A4" w:rsidRDefault="00962FCB" w:rsidP="00F168D8">
      <w:pPr>
        <w:pStyle w:val="Descripcin"/>
        <w:rPr>
          <w:szCs w:val="24"/>
        </w:rPr>
      </w:pPr>
      <w:sdt>
        <w:sdtPr>
          <w:rPr>
            <w:i w:val="0"/>
            <w:szCs w:val="24"/>
          </w:rPr>
          <w:id w:val="-218372623"/>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F13CDA" w:rsidRPr="002A52A4">
            <w:rPr>
              <w:noProof/>
              <w:szCs w:val="24"/>
            </w:rPr>
            <w:t>(OMG, 2014)</w:t>
          </w:r>
          <w:r w:rsidR="00F168D8" w:rsidRPr="002A52A4">
            <w:rPr>
              <w:i w:val="0"/>
              <w:szCs w:val="24"/>
            </w:rPr>
            <w:fldChar w:fldCharType="end"/>
          </w:r>
        </w:sdtContent>
      </w:sdt>
      <w:bookmarkEnd w:id="125"/>
    </w:p>
    <w:p w14:paraId="7E0E0BF7" w14:textId="77777777" w:rsidR="006379E4" w:rsidRPr="002A52A4" w:rsidRDefault="006379E4" w:rsidP="006379E4">
      <w:pPr>
        <w:jc w:val="left"/>
      </w:pPr>
      <w:r w:rsidRPr="002A52A4">
        <w:t> </w:t>
      </w:r>
    </w:p>
    <w:p w14:paraId="7BEDEEA0" w14:textId="77777777" w:rsidR="006379E4" w:rsidRPr="002A52A4" w:rsidRDefault="006379E4" w:rsidP="0017650D">
      <w:r w:rsidRPr="002A52A4">
        <w:t>Este mensaje se envía desde un escritor RTPS a un lector RTPS para comunicar la secuencia de cambios que el escritor tiene disponibles.</w:t>
      </w:r>
    </w:p>
    <w:p w14:paraId="71E85F8A" w14:textId="77777777" w:rsidR="006379E4" w:rsidRPr="002A52A4" w:rsidRDefault="006379E4" w:rsidP="00447E32">
      <w:pPr>
        <w:pStyle w:val="Ttulo4"/>
      </w:pPr>
      <w:r w:rsidRPr="002A52A4">
        <w:lastRenderedPageBreak/>
        <w:t>Banderas en el encabezado de submensaje</w:t>
      </w:r>
    </w:p>
    <w:p w14:paraId="7AA6353A" w14:textId="77777777" w:rsidR="006379E4" w:rsidRPr="002A52A4" w:rsidRDefault="006379E4" w:rsidP="0017650D">
      <w:r w:rsidRPr="002A52A4">
        <w:t xml:space="preserve">La </w:t>
      </w:r>
      <w:r w:rsidRPr="002A52A4">
        <w:rPr>
          <w:b/>
          <w:bCs/>
        </w:rPr>
        <w:t>FinalFlag</w:t>
      </w:r>
      <w:r w:rsidRPr="002A52A4">
        <w:t>, indica que si el lector es necesaria para responder a los latidos del corazón o si es sólo un latido asesor.</w:t>
      </w:r>
    </w:p>
    <w:p w14:paraId="5554FB43" w14:textId="77777777" w:rsidR="006379E4" w:rsidRPr="002A52A4" w:rsidRDefault="006379E4" w:rsidP="0017650D">
      <w:r w:rsidRPr="002A52A4">
        <w:t>El FinalFlag se representa con el literal 'F'. F = 1 significa que el escritor no requiere una respuesta desde el lector. F = 0 significa que el lector debe responder al mensaje de latidos del corazón.</w:t>
      </w:r>
    </w:p>
    <w:p w14:paraId="383829A8" w14:textId="77777777" w:rsidR="006379E4" w:rsidRPr="002A52A4" w:rsidRDefault="006379E4" w:rsidP="006379E4">
      <w:pPr>
        <w:jc w:val="left"/>
      </w:pPr>
      <w:r w:rsidRPr="002A52A4">
        <w:t> </w:t>
      </w:r>
    </w:p>
    <w:p w14:paraId="5DA2F69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FDAA930" w14:textId="77777777" w:rsidR="006379E4" w:rsidRPr="002A52A4" w:rsidRDefault="006379E4" w:rsidP="0017650D">
      <w:r w:rsidRPr="002A52A4">
        <w:t xml:space="preserve">La </w:t>
      </w:r>
      <w:r w:rsidRPr="002A52A4">
        <w:rPr>
          <w:b/>
          <w:bCs/>
        </w:rPr>
        <w:t>LivelinessFlag</w:t>
      </w:r>
      <w:r w:rsidRPr="002A52A4">
        <w:t>, indica que el escritor de datos DDS asociados con el escritor RTPS de la messaage ha afirmado manualmente su vivacidad.</w:t>
      </w:r>
    </w:p>
    <w:p w14:paraId="12998855" w14:textId="77777777" w:rsidR="006379E4" w:rsidRPr="002A52A4" w:rsidRDefault="006379E4" w:rsidP="0017650D">
      <w:r w:rsidRPr="002A52A4">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2A52A4" w:rsidRDefault="006379E4" w:rsidP="006379E4">
      <w:pPr>
        <w:jc w:val="left"/>
      </w:pPr>
      <w:r w:rsidRPr="002A52A4">
        <w:t> </w:t>
      </w:r>
    </w:p>
    <w:p w14:paraId="2675E686" w14:textId="77777777" w:rsidR="006379E4" w:rsidRPr="002A52A4" w:rsidRDefault="006379E4" w:rsidP="00447E32">
      <w:pPr>
        <w:pStyle w:val="Ttulo4"/>
      </w:pPr>
      <w:r w:rsidRPr="002A52A4">
        <w:t>Otros elementos en el encabezado de submensaje</w:t>
      </w:r>
    </w:p>
    <w:p w14:paraId="14197614" w14:textId="77777777" w:rsidR="006379E4" w:rsidRPr="002A52A4" w:rsidRDefault="006379E4" w:rsidP="0017650D">
      <w:r w:rsidRPr="002A52A4">
        <w:t xml:space="preserve">El </w:t>
      </w:r>
      <w:r w:rsidRPr="002A52A4">
        <w:rPr>
          <w:b/>
          <w:bCs/>
        </w:rPr>
        <w:t>readerId</w:t>
      </w:r>
      <w:r w:rsidRPr="002A52A4">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6358EFB3" w14:textId="77777777" w:rsidR="006379E4" w:rsidRPr="002A52A4" w:rsidRDefault="006379E4" w:rsidP="0017650D">
      <w:r w:rsidRPr="002A52A4">
        <w:t xml:space="preserve">El </w:t>
      </w:r>
      <w:r w:rsidRPr="002A52A4">
        <w:rPr>
          <w:b/>
          <w:bCs/>
        </w:rPr>
        <w:t>lastSN</w:t>
      </w:r>
      <w:r w:rsidRPr="002A52A4">
        <w:t>, identifica el último número de secuencia (más alto) que está disponible en el escritor.</w:t>
      </w:r>
    </w:p>
    <w:p w14:paraId="65F0A0C2" w14:textId="77777777" w:rsidR="006379E4" w:rsidRPr="002A52A4" w:rsidRDefault="006379E4" w:rsidP="0017650D">
      <w:r w:rsidRPr="002A52A4">
        <w:lastRenderedPageBreak/>
        <w:t xml:space="preserve">El </w:t>
      </w:r>
      <w:r w:rsidRPr="002A52A4">
        <w:rPr>
          <w:b/>
          <w:bCs/>
        </w:rPr>
        <w:t>Contador</w:t>
      </w:r>
      <w:r w:rsidRPr="002A52A4">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2A52A4" w:rsidRDefault="006379E4" w:rsidP="006379E4">
      <w:pPr>
        <w:jc w:val="left"/>
      </w:pPr>
      <w:r w:rsidRPr="002A52A4">
        <w:t>.</w:t>
      </w:r>
    </w:p>
    <w:p w14:paraId="45716E2E" w14:textId="77777777" w:rsidR="006379E4" w:rsidRPr="002A52A4" w:rsidRDefault="006379E4" w:rsidP="00447E32">
      <w:pPr>
        <w:pStyle w:val="Ttulo4"/>
      </w:pPr>
      <w:r w:rsidRPr="002A52A4">
        <w:t>Validez</w:t>
      </w:r>
    </w:p>
    <w:p w14:paraId="2B9CB3F4" w14:textId="77777777" w:rsidR="006379E4" w:rsidRPr="002A52A4" w:rsidRDefault="006379E4" w:rsidP="0017650D">
      <w:r w:rsidRPr="002A52A4">
        <w:t>Este submensaje es inválida cuando cualquiera de las siguientes es verdadera:</w:t>
      </w:r>
    </w:p>
    <w:p w14:paraId="35B057E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92A197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firstSN valor es cero o negativo.</w:t>
      </w:r>
    </w:p>
    <w:p w14:paraId="6F1F68B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es zeo o negativas.</w:t>
      </w:r>
    </w:p>
    <w:p w14:paraId="2301B5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&lt; firstSN valor</w:t>
      </w:r>
    </w:p>
    <w:p w14:paraId="13AA905E" w14:textId="77777777" w:rsidR="006379E4" w:rsidRPr="002A52A4" w:rsidRDefault="006379E4" w:rsidP="00447E32">
      <w:pPr>
        <w:pStyle w:val="Ttulo4"/>
      </w:pPr>
      <w:r w:rsidRPr="002A52A4">
        <w:t>Cambio en el estado del receptor</w:t>
      </w:r>
    </w:p>
    <w:p w14:paraId="117118A7" w14:textId="77777777" w:rsidR="006379E4" w:rsidRPr="002A52A4" w:rsidRDefault="006379E4" w:rsidP="006379E4">
      <w:pPr>
        <w:jc w:val="left"/>
      </w:pPr>
      <w:r w:rsidRPr="002A52A4">
        <w:t>Ninguno</w:t>
      </w:r>
    </w:p>
    <w:p w14:paraId="3ACB827B" w14:textId="77777777" w:rsidR="006379E4" w:rsidRPr="002A52A4" w:rsidRDefault="006379E4" w:rsidP="00447E32">
      <w:pPr>
        <w:pStyle w:val="Ttulo4"/>
      </w:pPr>
      <w:r w:rsidRPr="002A52A4">
        <w:t>Interpretación lógica</w:t>
      </w:r>
    </w:p>
    <w:p w14:paraId="2C596AEC" w14:textId="77777777" w:rsidR="006379E4" w:rsidRPr="002A52A4" w:rsidRDefault="006379E4" w:rsidP="006379E4">
      <w:pPr>
        <w:jc w:val="left"/>
      </w:pPr>
      <w:r w:rsidRPr="002A52A4">
        <w:t>El mensaje del Heartbeat tiene dos propósitos:</w:t>
      </w:r>
    </w:p>
    <w:p w14:paraId="7D67A916" w14:textId="77777777" w:rsidR="006379E4" w:rsidRPr="002A52A4" w:rsidRDefault="006379E4" w:rsidP="006379E4">
      <w:pPr>
        <w:ind w:left="1440" w:hanging="359"/>
      </w:pPr>
      <w:r w:rsidRPr="002A52A4">
        <w:t>●</w:t>
      </w:r>
      <w:r w:rsidRPr="002A52A4">
        <w:rPr>
          <w:sz w:val="14"/>
          <w:szCs w:val="14"/>
        </w:rPr>
        <w:t xml:space="preserve"> </w:t>
      </w:r>
      <w:r w:rsidRPr="002A52A4">
        <w:t>Informa al lector de los números de secuencia que están disponibles en HistoryCache del escritor para que el lector puede solicitar (mediante un AckNack) más que ha faltado a.</w:t>
      </w:r>
    </w:p>
    <w:p w14:paraId="0CCEAA88" w14:textId="77777777" w:rsidR="006379E4" w:rsidRPr="002A52A4" w:rsidRDefault="006379E4" w:rsidP="006379E4">
      <w:pPr>
        <w:ind w:left="1440" w:hanging="359"/>
      </w:pPr>
      <w:r w:rsidRPr="002A52A4">
        <w:t>●</w:t>
      </w:r>
      <w:r w:rsidRPr="002A52A4">
        <w:rPr>
          <w:sz w:val="14"/>
          <w:szCs w:val="14"/>
        </w:rPr>
        <w:t xml:space="preserve"> </w:t>
      </w:r>
      <w:r w:rsidRPr="002A52A4">
        <w:t>Pide al lector a enviar un acuse de recibo para los cambios CacheChange que han sido introducidos en HistoryCache del lector tal que el escritor conoce el estado del lector.</w:t>
      </w:r>
    </w:p>
    <w:p w14:paraId="6F70C87E" w14:textId="77777777" w:rsidR="006379E4" w:rsidRPr="002A52A4" w:rsidRDefault="006379E4" w:rsidP="0017650D">
      <w:r w:rsidRPr="002A52A4">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2A52A4" w:rsidRDefault="006379E4" w:rsidP="0017650D">
      <w:r w:rsidRPr="002A52A4">
        <w:t xml:space="preserve">El escritor utiliza la FinalFlag para solicitar al lector a enviar un acuse de recibo para los números de secuencia que ha recibido. Si el Heartbeat tiene el FinalFlag activo, el lector no </w:t>
      </w:r>
      <w:r w:rsidRPr="002A52A4">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2A52A4" w:rsidRDefault="006379E4" w:rsidP="0017650D">
      <w:r w:rsidRPr="002A52A4">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2A52A4" w:rsidRDefault="006379E4" w:rsidP="00FE05C9">
      <w:pPr>
        <w:pStyle w:val="Ttulo5"/>
        <w:jc w:val="left"/>
      </w:pPr>
      <w:r w:rsidRPr="002A52A4">
        <w:t>  </w:t>
      </w:r>
      <w:r w:rsidR="00FE05C9" w:rsidRPr="002A52A4">
        <w:t>Ejemplo</w:t>
      </w:r>
    </w:p>
    <w:p w14:paraId="11D9115A" w14:textId="77777777" w:rsidR="00FE05C9" w:rsidRPr="002A52A4" w:rsidRDefault="00FE05C9" w:rsidP="00FE05C9">
      <w:pPr>
        <w:jc w:val="center"/>
      </w:pPr>
      <w:r w:rsidRPr="002A52A4">
        <w:rPr>
          <w:noProof/>
          <w:lang w:eastAsia="es-EC"/>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2A52A4" w:rsidRDefault="00FE05C9" w:rsidP="00FE05C9">
      <w:r w:rsidRPr="002A52A4">
        <w:t>  Una explicación del uso del Heartbeat ha sido descrito dentro del ejemplo 2 y 3 en la sección de ejemplos de RTPS</w:t>
      </w:r>
    </w:p>
    <w:p w14:paraId="1C4AFDF3" w14:textId="4F0CD356" w:rsidR="006379E4" w:rsidRPr="002A52A4" w:rsidRDefault="006379E4" w:rsidP="006379E4">
      <w:pPr>
        <w:jc w:val="left"/>
      </w:pPr>
    </w:p>
    <w:p w14:paraId="561EDFC3" w14:textId="77777777" w:rsidR="00FE05C9" w:rsidRPr="002A52A4" w:rsidRDefault="00FE05C9" w:rsidP="006379E4">
      <w:pPr>
        <w:jc w:val="left"/>
      </w:pPr>
    </w:p>
    <w:p w14:paraId="797B2D47" w14:textId="77777777" w:rsidR="00FE05C9" w:rsidRPr="002A52A4" w:rsidRDefault="00FE05C9" w:rsidP="006379E4">
      <w:pPr>
        <w:jc w:val="left"/>
      </w:pPr>
    </w:p>
    <w:p w14:paraId="03FD240E" w14:textId="17554D30" w:rsidR="006379E4" w:rsidRPr="002A52A4" w:rsidRDefault="006379E4" w:rsidP="00447E32">
      <w:pPr>
        <w:pStyle w:val="Ttulo3"/>
      </w:pPr>
      <w:bookmarkStart w:id="126" w:name="_Toc410813010"/>
      <w:bookmarkStart w:id="127" w:name="_Toc421180722"/>
      <w:r w:rsidRPr="002A52A4">
        <w:t>HeartBeatFrag</w:t>
      </w:r>
      <w:bookmarkEnd w:id="126"/>
      <w:r w:rsidR="00447E32" w:rsidRPr="002A52A4">
        <w:t>Submessage</w:t>
      </w:r>
      <w:bookmarkEnd w:id="127"/>
    </w:p>
    <w:p w14:paraId="1959DC4E" w14:textId="2FDC0DD2" w:rsidR="00F168D8" w:rsidRPr="002A52A4" w:rsidRDefault="00F168D8" w:rsidP="00F168D8">
      <w:r w:rsidRPr="002A52A4">
        <w:t xml:space="preserve">En la </w:t>
      </w:r>
      <w:r w:rsidRPr="002A52A4">
        <w:fldChar w:fldCharType="begin"/>
      </w:r>
      <w:r w:rsidRPr="002A52A4">
        <w:instrText xml:space="preserve"> REF _Ref416931872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9</w:t>
      </w:r>
      <w:r w:rsidRPr="002A52A4">
        <w:fldChar w:fldCharType="end"/>
      </w:r>
      <w:r w:rsidRPr="002A52A4">
        <w:t xml:space="preserve"> se muestra la estructura del submensaje HeartBeatFrag.</w:t>
      </w:r>
    </w:p>
    <w:p w14:paraId="215CE79B" w14:textId="77777777" w:rsidR="006379E4" w:rsidRPr="002A52A4" w:rsidRDefault="006379E4" w:rsidP="006379E4">
      <w:pPr>
        <w:spacing w:line="240" w:lineRule="auto"/>
        <w:ind w:firstLine="0"/>
        <w:jc w:val="left"/>
      </w:pPr>
      <w:r w:rsidRPr="002A52A4">
        <w:rPr>
          <w:i/>
          <w:iC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A52A4"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2D60FA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490A9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lastFragmentNum</w:t>
            </w:r>
          </w:p>
        </w:tc>
      </w:tr>
      <w:tr w:rsidR="002C6B35" w:rsidRPr="002A52A4"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 xml:space="preserve">Contador </w:t>
            </w:r>
          </w:p>
        </w:tc>
      </w:tr>
    </w:tbl>
    <w:p w14:paraId="3CB8864D" w14:textId="17AB2C72" w:rsidR="0061249C" w:rsidRPr="002A52A4" w:rsidRDefault="00F168D8" w:rsidP="00F168D8">
      <w:pPr>
        <w:pStyle w:val="Descripcin"/>
        <w:rPr>
          <w:i w:val="0"/>
          <w:szCs w:val="24"/>
        </w:rPr>
      </w:pPr>
      <w:bookmarkStart w:id="128" w:name="_Ref416931872"/>
      <w:bookmarkStart w:id="129" w:name="_Toc421180798"/>
      <w:bookmarkStart w:id="130" w:name="_Toc421177674"/>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9</w:t>
      </w:r>
      <w:r w:rsidR="000A7D12" w:rsidRPr="002A52A4">
        <w:rPr>
          <w:szCs w:val="24"/>
        </w:rPr>
        <w:fldChar w:fldCharType="end"/>
      </w:r>
      <w:bookmarkEnd w:id="128"/>
      <w:r w:rsidRPr="002A52A4">
        <w:rPr>
          <w:szCs w:val="24"/>
        </w:rPr>
        <w:t xml:space="preserve">. </w:t>
      </w:r>
      <w:r w:rsidRPr="002A52A4">
        <w:rPr>
          <w:i w:val="0"/>
          <w:szCs w:val="24"/>
        </w:rPr>
        <w:t>Estructura del submensaje HeartBeatFrag</w:t>
      </w:r>
      <w:bookmarkEnd w:id="129"/>
    </w:p>
    <w:p w14:paraId="52FE58D3" w14:textId="0E0504A1" w:rsidR="00F168D8" w:rsidRPr="002A52A4" w:rsidRDefault="00962FCB" w:rsidP="00F168D8">
      <w:pPr>
        <w:pStyle w:val="Descripcin"/>
        <w:rPr>
          <w:szCs w:val="24"/>
        </w:rPr>
      </w:pPr>
      <w:sdt>
        <w:sdtPr>
          <w:rPr>
            <w:i w:val="0"/>
            <w:szCs w:val="24"/>
          </w:rPr>
          <w:id w:val="1291709117"/>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F13CDA" w:rsidRPr="002A52A4">
            <w:rPr>
              <w:noProof/>
              <w:szCs w:val="24"/>
            </w:rPr>
            <w:t>(OMG, 2014)</w:t>
          </w:r>
          <w:r w:rsidR="00F168D8" w:rsidRPr="002A52A4">
            <w:rPr>
              <w:i w:val="0"/>
              <w:szCs w:val="24"/>
            </w:rPr>
            <w:fldChar w:fldCharType="end"/>
          </w:r>
        </w:sdtContent>
      </w:sdt>
      <w:bookmarkEnd w:id="130"/>
    </w:p>
    <w:p w14:paraId="2DAEC548" w14:textId="77777777" w:rsidR="006379E4" w:rsidRPr="002A52A4" w:rsidRDefault="006379E4" w:rsidP="006379E4">
      <w:pPr>
        <w:jc w:val="left"/>
      </w:pPr>
      <w:r w:rsidRPr="002A52A4">
        <w:t> </w:t>
      </w:r>
    </w:p>
    <w:p w14:paraId="24D33406" w14:textId="77777777" w:rsidR="006379E4" w:rsidRPr="002A52A4" w:rsidRDefault="006379E4" w:rsidP="0017650D">
      <w:r w:rsidRPr="002A52A4">
        <w:t xml:space="preserve">Fragmentación de datos y hasta que todos los fragmentos están disponibles, el submensaje </w:t>
      </w:r>
      <w:r w:rsidRPr="002A52A4">
        <w:rPr>
          <w:b/>
          <w:bCs/>
        </w:rPr>
        <w:t>HeartbeatFrag</w:t>
      </w:r>
      <w:r w:rsidRPr="002A52A4">
        <w:t xml:space="preserve"> se envía desde una RTPS </w:t>
      </w:r>
      <w:r w:rsidRPr="002A52A4">
        <w:rPr>
          <w:b/>
          <w:bCs/>
        </w:rPr>
        <w:t>escritor</w:t>
      </w:r>
      <w:r w:rsidRPr="002A52A4">
        <w:t xml:space="preserve"> a un RTPS </w:t>
      </w:r>
      <w:r w:rsidRPr="002A52A4">
        <w:rPr>
          <w:b/>
          <w:bCs/>
        </w:rPr>
        <w:t>lector</w:t>
      </w:r>
      <w:r w:rsidRPr="002A52A4">
        <w:t xml:space="preserve"> para comunicar que los fragmentos del escritor tiene a su disposición. Esto permite una comunicación segura a nivel de fragmento. Una vez que todos los fragmentos están disponibles, se utiliza un mensaje regular de </w:t>
      </w:r>
      <w:r w:rsidRPr="002A52A4">
        <w:rPr>
          <w:b/>
          <w:bCs/>
        </w:rPr>
        <w:t>latidos del corazón</w:t>
      </w:r>
      <w:r w:rsidRPr="002A52A4">
        <w:t xml:space="preserve"> .</w:t>
      </w:r>
    </w:p>
    <w:p w14:paraId="557F8DFD" w14:textId="77777777" w:rsidR="006379E4" w:rsidRPr="002A52A4" w:rsidRDefault="006379E4" w:rsidP="006379E4">
      <w:pPr>
        <w:jc w:val="left"/>
      </w:pPr>
      <w:r w:rsidRPr="002A52A4">
        <w:t> </w:t>
      </w:r>
    </w:p>
    <w:p w14:paraId="19770B83" w14:textId="77777777" w:rsidR="006379E4" w:rsidRPr="002A52A4" w:rsidRDefault="006379E4" w:rsidP="00447E32">
      <w:pPr>
        <w:pStyle w:val="Ttulo4"/>
      </w:pPr>
      <w:r w:rsidRPr="002A52A4">
        <w:t>Banderas en el encabezado de submensaje</w:t>
      </w:r>
    </w:p>
    <w:p w14:paraId="070169F3"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5C4A3C15" w14:textId="77777777" w:rsidR="006379E4" w:rsidRPr="002A52A4" w:rsidRDefault="006379E4" w:rsidP="00447E32">
      <w:pPr>
        <w:pStyle w:val="Ttulo4"/>
      </w:pPr>
      <w:r w:rsidRPr="002A52A4">
        <w:t>Otros elementos en el encabezado de submensaje</w:t>
      </w:r>
    </w:p>
    <w:p w14:paraId="26EFE34C"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disponibilidad de fragmentos. Puede establecerse en </w:t>
      </w:r>
      <w:r w:rsidRPr="002A52A4">
        <w:rPr>
          <w:b/>
          <w:bCs/>
        </w:rPr>
        <w:t>ENTITYID_UNKNOWN</w:t>
      </w:r>
      <w:r w:rsidRPr="002A52A4">
        <w:t xml:space="preserve"> para indicar que todos los lectores para el escritor que envió el mensaje.</w:t>
      </w:r>
    </w:p>
    <w:p w14:paraId="5BEFA323" w14:textId="77777777" w:rsidR="006379E4" w:rsidRPr="002A52A4" w:rsidRDefault="006379E4" w:rsidP="006379E4">
      <w:pPr>
        <w:jc w:val="left"/>
      </w:pPr>
      <w:r w:rsidRPr="002A52A4">
        <w:t> </w:t>
      </w:r>
    </w:p>
    <w:p w14:paraId="13526F54" w14:textId="77777777" w:rsidR="006379E4" w:rsidRPr="002A52A4" w:rsidRDefault="006379E4" w:rsidP="0017650D">
      <w:r w:rsidRPr="002A52A4">
        <w:t xml:space="preserve">El </w:t>
      </w:r>
      <w:r w:rsidRPr="002A52A4">
        <w:rPr>
          <w:b/>
          <w:bCs/>
        </w:rPr>
        <w:t>writerId</w:t>
      </w:r>
      <w:r w:rsidRPr="002A52A4">
        <w:t xml:space="preserve">, identifica la entidad </w:t>
      </w:r>
      <w:r w:rsidRPr="002A52A4">
        <w:rPr>
          <w:b/>
          <w:bCs/>
        </w:rPr>
        <w:t>escritor</w:t>
      </w:r>
      <w:r w:rsidRPr="002A52A4">
        <w:t xml:space="preserve"> que envió el submensaje.</w:t>
      </w:r>
    </w:p>
    <w:p w14:paraId="5C85956C" w14:textId="77777777" w:rsidR="006379E4" w:rsidRPr="002A52A4" w:rsidRDefault="006379E4" w:rsidP="006379E4">
      <w:pPr>
        <w:jc w:val="left"/>
      </w:pPr>
      <w:r w:rsidRPr="002A52A4">
        <w:t> </w:t>
      </w:r>
    </w:p>
    <w:p w14:paraId="0BC23B03" w14:textId="77777777" w:rsidR="006379E4" w:rsidRPr="002A52A4" w:rsidRDefault="006379E4" w:rsidP="0017650D">
      <w:r w:rsidRPr="002A52A4">
        <w:lastRenderedPageBreak/>
        <w:t xml:space="preserve">El </w:t>
      </w:r>
      <w:r w:rsidRPr="002A52A4">
        <w:rPr>
          <w:b/>
          <w:bCs/>
        </w:rPr>
        <w:t>writerSN</w:t>
      </w:r>
      <w:r w:rsidRPr="002A52A4">
        <w:t>, identifica el número de secuencia del cambio datos para que los fragmentos están disponibles.</w:t>
      </w:r>
    </w:p>
    <w:p w14:paraId="355E8F59" w14:textId="77777777" w:rsidR="006379E4" w:rsidRPr="002A52A4" w:rsidRDefault="006379E4" w:rsidP="006379E4">
      <w:pPr>
        <w:jc w:val="left"/>
      </w:pPr>
      <w:r w:rsidRPr="002A52A4">
        <w:t> </w:t>
      </w:r>
    </w:p>
    <w:p w14:paraId="07AE1816" w14:textId="77777777" w:rsidR="006379E4" w:rsidRPr="002A52A4" w:rsidRDefault="006379E4" w:rsidP="0017650D">
      <w:r w:rsidRPr="002A52A4">
        <w:t xml:space="preserve">El </w:t>
      </w:r>
      <w:r w:rsidRPr="002A52A4">
        <w:rPr>
          <w:b/>
          <w:bCs/>
        </w:rPr>
        <w:t>lastFragmentNum</w:t>
      </w:r>
      <w:r w:rsidRPr="002A52A4">
        <w:t xml:space="preserve">, todos los fragmentos hasta e incluyendo este último fragmento (más alto) están disponibles en el escritor para el cambio identificado por writerSN. </w:t>
      </w:r>
    </w:p>
    <w:p w14:paraId="3CDEB3CC" w14:textId="77777777" w:rsidR="006379E4" w:rsidRPr="002A52A4" w:rsidRDefault="006379E4" w:rsidP="006379E4">
      <w:pPr>
        <w:jc w:val="left"/>
      </w:pPr>
      <w:r w:rsidRPr="002A52A4">
        <w:t> </w:t>
      </w:r>
    </w:p>
    <w:p w14:paraId="46A46E9A" w14:textId="77777777" w:rsidR="006379E4" w:rsidRPr="002A52A4" w:rsidRDefault="006379E4" w:rsidP="0017650D">
      <w:r w:rsidRPr="002A52A4">
        <w:t xml:space="preserve">El </w:t>
      </w:r>
      <w:r w:rsidRPr="002A52A4">
        <w:rPr>
          <w:b/>
          <w:bCs/>
        </w:rPr>
        <w:t>Contador</w:t>
      </w:r>
      <w:r w:rsidRPr="002A52A4">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2A52A4" w:rsidRDefault="006379E4" w:rsidP="006379E4">
      <w:pPr>
        <w:jc w:val="left"/>
      </w:pPr>
      <w:r w:rsidRPr="002A52A4">
        <w:t> </w:t>
      </w:r>
    </w:p>
    <w:p w14:paraId="3C293702" w14:textId="77777777" w:rsidR="006379E4" w:rsidRPr="002A52A4" w:rsidRDefault="006379E4" w:rsidP="00447E32">
      <w:pPr>
        <w:pStyle w:val="Ttulo4"/>
      </w:pPr>
      <w:r w:rsidRPr="002A52A4">
        <w:t>Validez</w:t>
      </w:r>
    </w:p>
    <w:p w14:paraId="14302697" w14:textId="77777777" w:rsidR="006379E4" w:rsidRPr="002A52A4" w:rsidRDefault="006379E4" w:rsidP="0017650D">
      <w:r w:rsidRPr="002A52A4">
        <w:t>Este submensaje es inválida cuando cualquiera de las siguientes es verdadera:</w:t>
      </w:r>
    </w:p>
    <w:p w14:paraId="164520B0" w14:textId="77777777" w:rsidR="006379E4" w:rsidRPr="002A52A4" w:rsidRDefault="006379E4" w:rsidP="0017650D">
      <w:r w:rsidRPr="002A52A4">
        <w:rPr>
          <w:rFonts w:ascii="Arial" w:hAnsi="Arial" w:cs="Arial"/>
        </w:rPr>
        <w:t>●</w:t>
      </w:r>
      <w:r w:rsidRPr="002A52A4">
        <w:rPr>
          <w:sz w:val="14"/>
          <w:szCs w:val="14"/>
        </w:rPr>
        <w:t xml:space="preserve"> </w:t>
      </w:r>
      <w:r w:rsidRPr="002A52A4">
        <w:t>submessageLength en el encabezado de submensaje es demasiado pequeño.</w:t>
      </w:r>
    </w:p>
    <w:p w14:paraId="7503AB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es cero o negativo.</w:t>
      </w:r>
    </w:p>
    <w:p w14:paraId="28D329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lastFragmentNum.value es cero o negativo.</w:t>
      </w:r>
    </w:p>
    <w:p w14:paraId="47D96AE0" w14:textId="77777777" w:rsidR="006379E4" w:rsidRPr="002A52A4" w:rsidRDefault="006379E4" w:rsidP="00447E32">
      <w:pPr>
        <w:pStyle w:val="Ttulo4"/>
      </w:pPr>
      <w:r w:rsidRPr="002A52A4">
        <w:t>Cambio en el estado del receptor</w:t>
      </w:r>
    </w:p>
    <w:p w14:paraId="7AE5E6D8" w14:textId="77777777" w:rsidR="006379E4" w:rsidRPr="002A52A4" w:rsidRDefault="006379E4" w:rsidP="006379E4">
      <w:pPr>
        <w:jc w:val="left"/>
      </w:pPr>
      <w:r w:rsidRPr="002A52A4">
        <w:t>Ninguno</w:t>
      </w:r>
    </w:p>
    <w:p w14:paraId="60D5D3A5" w14:textId="77777777" w:rsidR="006379E4" w:rsidRPr="002A52A4" w:rsidRDefault="006379E4" w:rsidP="00447E32">
      <w:pPr>
        <w:pStyle w:val="Ttulo4"/>
      </w:pPr>
      <w:r w:rsidRPr="002A52A4">
        <w:t>Interpretación lógica</w:t>
      </w:r>
    </w:p>
    <w:p w14:paraId="06253F6E" w14:textId="77777777" w:rsidR="006379E4" w:rsidRPr="002A52A4" w:rsidRDefault="006379E4" w:rsidP="0017650D">
      <w:r w:rsidRPr="002A52A4">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2A52A4" w:rsidRDefault="006379E4" w:rsidP="0017650D">
      <w:r w:rsidRPr="002A52A4">
        <w:t>El lector RTPS responderá enviando un mensaje NackFrag, pero sólo si le falta alguno de los fragmentos disponibles.</w:t>
      </w:r>
    </w:p>
    <w:p w14:paraId="14B01A42" w14:textId="77777777" w:rsidR="00FE05C9" w:rsidRPr="002A52A4" w:rsidRDefault="00FE05C9" w:rsidP="00FE05C9">
      <w:pPr>
        <w:pStyle w:val="Ttulo5"/>
        <w:jc w:val="left"/>
      </w:pPr>
      <w:r w:rsidRPr="002A52A4">
        <w:lastRenderedPageBreak/>
        <w:t>  Ejemplo</w:t>
      </w:r>
    </w:p>
    <w:p w14:paraId="42EC099A" w14:textId="77777777" w:rsidR="00FE05C9" w:rsidRPr="002A52A4" w:rsidRDefault="00FE05C9" w:rsidP="00FE05C9">
      <w:r w:rsidRPr="002A52A4">
        <w:rPr>
          <w:noProof/>
          <w:lang w:eastAsia="es-EC"/>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2A52A4" w:rsidRDefault="00FE05C9" w:rsidP="00FE05C9">
      <w:r w:rsidRPr="002A52A4">
        <w:t> </w:t>
      </w:r>
    </w:p>
    <w:p w14:paraId="29B2745D" w14:textId="13E5BCF8" w:rsidR="006379E4" w:rsidRPr="002A52A4" w:rsidRDefault="006379E4" w:rsidP="00447E32">
      <w:pPr>
        <w:pStyle w:val="Ttulo3"/>
      </w:pPr>
      <w:bookmarkStart w:id="131" w:name="_Toc410813011"/>
      <w:bookmarkStart w:id="132" w:name="_Toc421180723"/>
      <w:r w:rsidRPr="002A52A4">
        <w:t>InfoDestination</w:t>
      </w:r>
      <w:bookmarkEnd w:id="131"/>
      <w:r w:rsidR="00447E32" w:rsidRPr="002A52A4">
        <w:t>Submessage</w:t>
      </w:r>
      <w:bookmarkEnd w:id="132"/>
    </w:p>
    <w:p w14:paraId="6C35AB3A" w14:textId="47E267F1" w:rsidR="00F168D8" w:rsidRPr="002A52A4" w:rsidRDefault="00F168D8" w:rsidP="00F168D8">
      <w:r w:rsidRPr="002A52A4">
        <w:t xml:space="preserve">En la </w:t>
      </w:r>
      <w:r w:rsidR="00431C28" w:rsidRPr="002A52A4">
        <w:fldChar w:fldCharType="begin"/>
      </w:r>
      <w:r w:rsidR="00431C28" w:rsidRPr="002A52A4">
        <w:instrText xml:space="preserve"> REF _Ref416931996 \h </w:instrText>
      </w:r>
      <w:r w:rsidR="00431C28"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10</w:t>
      </w:r>
      <w:r w:rsidR="00431C28" w:rsidRPr="002A52A4">
        <w:fldChar w:fldCharType="end"/>
      </w:r>
      <w:r w:rsidRPr="002A52A4">
        <w:t xml:space="preserve"> se muestra la estructura del submensaje InfoDestination.</w:t>
      </w:r>
    </w:p>
    <w:p w14:paraId="3E26CF5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31523A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5E6AD1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718F40FE" w14:textId="1077E6F6" w:rsidR="0061249C" w:rsidRPr="002A52A4" w:rsidRDefault="00431C28" w:rsidP="00431C28">
      <w:pPr>
        <w:pStyle w:val="Descripcin"/>
        <w:rPr>
          <w:i w:val="0"/>
          <w:szCs w:val="24"/>
        </w:rPr>
      </w:pPr>
      <w:bookmarkStart w:id="133" w:name="_Ref416931996"/>
      <w:bookmarkStart w:id="134" w:name="_Toc421180799"/>
      <w:bookmarkStart w:id="135" w:name="_Toc421177675"/>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10</w:t>
      </w:r>
      <w:r w:rsidR="000A7D12" w:rsidRPr="002A52A4">
        <w:rPr>
          <w:szCs w:val="24"/>
        </w:rPr>
        <w:fldChar w:fldCharType="end"/>
      </w:r>
      <w:bookmarkEnd w:id="133"/>
      <w:r w:rsidRPr="002A52A4">
        <w:rPr>
          <w:szCs w:val="24"/>
        </w:rPr>
        <w:t xml:space="preserve">. </w:t>
      </w:r>
      <w:r w:rsidRPr="002A52A4">
        <w:rPr>
          <w:i w:val="0"/>
          <w:szCs w:val="24"/>
        </w:rPr>
        <w:t>Estructura del submensaje InfoDestination</w:t>
      </w:r>
      <w:bookmarkEnd w:id="134"/>
    </w:p>
    <w:p w14:paraId="778BF26F" w14:textId="1FBD4C6F" w:rsidR="00431C28" w:rsidRPr="002A52A4" w:rsidRDefault="00962FCB" w:rsidP="00431C28">
      <w:pPr>
        <w:pStyle w:val="Descripcin"/>
        <w:rPr>
          <w:szCs w:val="24"/>
        </w:rPr>
      </w:pPr>
      <w:sdt>
        <w:sdtPr>
          <w:rPr>
            <w:i w:val="0"/>
            <w:szCs w:val="24"/>
          </w:rPr>
          <w:id w:val="1531610496"/>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35"/>
    </w:p>
    <w:p w14:paraId="74B15BB1" w14:textId="77777777" w:rsidR="006379E4" w:rsidRPr="002A52A4" w:rsidRDefault="006379E4" w:rsidP="006379E4">
      <w:pPr>
        <w:jc w:val="left"/>
      </w:pPr>
      <w:r w:rsidRPr="002A52A4">
        <w:t> </w:t>
      </w:r>
    </w:p>
    <w:p w14:paraId="53179281" w14:textId="77777777" w:rsidR="006379E4" w:rsidRPr="002A52A4" w:rsidRDefault="006379E4" w:rsidP="0017650D">
      <w:r w:rsidRPr="002A52A4">
        <w:t>Este mensaje se envía desde un escritor RTPS a un lector RTPS para modificar el GuidPrefix utilizado para interpretar el lector entityIds que aparecen en los submensajes que le siguen.</w:t>
      </w:r>
    </w:p>
    <w:p w14:paraId="4A5C4CC8" w14:textId="77777777" w:rsidR="006379E4" w:rsidRPr="002A52A4" w:rsidRDefault="006379E4" w:rsidP="00447E32">
      <w:pPr>
        <w:pStyle w:val="Ttulo4"/>
      </w:pPr>
      <w:r w:rsidRPr="002A52A4">
        <w:lastRenderedPageBreak/>
        <w:t>Banderas en el encabezado de submensaje</w:t>
      </w:r>
    </w:p>
    <w:p w14:paraId="51FA806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121CD0E7" w14:textId="77777777" w:rsidR="006379E4" w:rsidRPr="002A52A4" w:rsidRDefault="006379E4" w:rsidP="00447E32">
      <w:pPr>
        <w:pStyle w:val="Ttulo4"/>
      </w:pPr>
      <w:r w:rsidRPr="002A52A4">
        <w:t>Otros elementos en el encabezado de submensaje</w:t>
      </w:r>
    </w:p>
    <w:p w14:paraId="7686ED74" w14:textId="77777777" w:rsidR="006379E4" w:rsidRPr="002A52A4" w:rsidRDefault="006379E4" w:rsidP="0017650D">
      <w:r w:rsidRPr="002A52A4">
        <w:t xml:space="preserve">La </w:t>
      </w:r>
      <w:r w:rsidRPr="002A52A4">
        <w:rPr>
          <w:b/>
          <w:bCs/>
        </w:rPr>
        <w:t>guidPrefix</w:t>
      </w:r>
      <w:r w:rsidRPr="002A52A4">
        <w:t>, proporciona la GuidPrefix que debe utilizarse para reconstruir los GUID de todas las entidades de RTPS lector cuyo EntityIds aparece en los submensajes que siguen.</w:t>
      </w:r>
    </w:p>
    <w:p w14:paraId="31507C8B" w14:textId="77777777" w:rsidR="006379E4" w:rsidRPr="002A52A4" w:rsidRDefault="006379E4" w:rsidP="00447E32">
      <w:pPr>
        <w:pStyle w:val="Ttulo4"/>
      </w:pPr>
      <w:r w:rsidRPr="002A52A4">
        <w:t>Validez</w:t>
      </w:r>
    </w:p>
    <w:p w14:paraId="77C6AEA5" w14:textId="77777777" w:rsidR="006379E4" w:rsidRPr="002A52A4" w:rsidRDefault="006379E4" w:rsidP="0017650D">
      <w:r w:rsidRPr="002A52A4">
        <w:t>Este submensaje es inválida cuando cualquiera de las siguientes es verdadera:</w:t>
      </w:r>
    </w:p>
    <w:p w14:paraId="1C26DB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19AFD19B" w14:textId="77777777" w:rsidR="006379E4" w:rsidRPr="002A52A4" w:rsidRDefault="006379E4" w:rsidP="00447E32">
      <w:pPr>
        <w:pStyle w:val="Ttulo4"/>
      </w:pPr>
      <w:r w:rsidRPr="002A52A4">
        <w:t>Cambio en el estado del receptor</w:t>
      </w:r>
    </w:p>
    <w:p w14:paraId="0908EF65" w14:textId="77777777" w:rsidR="006379E4" w:rsidRPr="002A52A4" w:rsidRDefault="006379E4" w:rsidP="0017650D">
      <w:r w:rsidRPr="002A52A4">
        <w:t>Si (InfoDestination.guidPrefix! = GUIDPREFIX_UNKNOWN) {Receiver.destGuidPrefix = InfoDestination.guidPrefix} más {Receiver.destGuidPrefix = &lt; GuidPrefix_t del participante que reciba el mensaje &gt;}</w:t>
      </w:r>
    </w:p>
    <w:p w14:paraId="36D49F21" w14:textId="77777777" w:rsidR="006379E4" w:rsidRPr="002A52A4" w:rsidRDefault="006379E4" w:rsidP="00447E32">
      <w:pPr>
        <w:pStyle w:val="Ttulo4"/>
      </w:pPr>
      <w:r w:rsidRPr="002A52A4">
        <w:t>Interpretación lógica</w:t>
      </w:r>
    </w:p>
    <w:p w14:paraId="15E979A0" w14:textId="77777777" w:rsidR="006379E4" w:rsidRPr="002A52A4" w:rsidRDefault="006379E4" w:rsidP="006379E4">
      <w:pPr>
        <w:ind w:firstLine="0"/>
        <w:jc w:val="left"/>
      </w:pPr>
      <w:r w:rsidRPr="002A52A4">
        <w:t>Ninguno</w:t>
      </w:r>
    </w:p>
    <w:p w14:paraId="0C77756C" w14:textId="77777777" w:rsidR="00FE05C9" w:rsidRPr="002A52A4" w:rsidRDefault="00FE05C9" w:rsidP="00FE05C9">
      <w:pPr>
        <w:pStyle w:val="Ttulo5"/>
        <w:jc w:val="left"/>
      </w:pPr>
      <w:r w:rsidRPr="002A52A4">
        <w:t>  Ejemplo</w:t>
      </w:r>
    </w:p>
    <w:p w14:paraId="5DE07132" w14:textId="77777777" w:rsidR="00FE05C9" w:rsidRPr="002A52A4" w:rsidRDefault="00FE05C9" w:rsidP="00FE05C9">
      <w:r w:rsidRPr="002A52A4">
        <w:rPr>
          <w:noProof/>
          <w:lang w:eastAsia="es-EC"/>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2A52A4" w:rsidRDefault="00FE05C9" w:rsidP="00FE05C9">
      <w:r w:rsidRPr="002A52A4">
        <w:t>  Una explicación del uso del InfoDestination ha sido descrito dentro del ejemplo 2 en la sección de ejemplos de RTPS</w:t>
      </w:r>
    </w:p>
    <w:p w14:paraId="38EBB14A" w14:textId="405E6FDF" w:rsidR="006379E4" w:rsidRPr="002A52A4" w:rsidRDefault="006379E4" w:rsidP="00447E32">
      <w:pPr>
        <w:pStyle w:val="Ttulo3"/>
      </w:pPr>
      <w:bookmarkStart w:id="136" w:name="_Toc410813012"/>
      <w:bookmarkStart w:id="137" w:name="_Toc421180724"/>
      <w:r w:rsidRPr="002A52A4">
        <w:lastRenderedPageBreak/>
        <w:t>InfoReply</w:t>
      </w:r>
      <w:r w:rsidR="00447E32" w:rsidRPr="002A52A4">
        <w:t>Submessag</w:t>
      </w:r>
      <w:r w:rsidRPr="002A52A4">
        <w:t>e</w:t>
      </w:r>
      <w:bookmarkEnd w:id="136"/>
      <w:bookmarkEnd w:id="137"/>
    </w:p>
    <w:p w14:paraId="29287B1F" w14:textId="2000FFD7" w:rsidR="00431C28" w:rsidRPr="002A52A4" w:rsidRDefault="00431C28" w:rsidP="00431C28">
      <w:r w:rsidRPr="002A52A4">
        <w:t xml:space="preserve">En la </w:t>
      </w:r>
      <w:r w:rsidRPr="002A52A4">
        <w:fldChar w:fldCharType="begin"/>
      </w:r>
      <w:r w:rsidRPr="002A52A4">
        <w:instrText xml:space="preserve"> REF _Ref416932149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11</w:t>
      </w:r>
      <w:r w:rsidRPr="002A52A4">
        <w:fldChar w:fldCharType="end"/>
      </w:r>
      <w:r w:rsidRPr="002A52A4">
        <w:t xml:space="preserve"> se muestra la estructura del submensaje InfoReply.</w:t>
      </w:r>
    </w:p>
    <w:p w14:paraId="44FD2645"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A52A4"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D2B20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27E1CF3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C6B35" w:rsidRPr="002A52A4"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multicastLocatorList [sólo si M == 1]</w:t>
            </w:r>
          </w:p>
        </w:tc>
      </w:tr>
    </w:tbl>
    <w:p w14:paraId="3C29F10D" w14:textId="17E0995D" w:rsidR="0061249C" w:rsidRPr="002A52A4" w:rsidRDefault="00431C28" w:rsidP="00431C28">
      <w:pPr>
        <w:pStyle w:val="Descripcin"/>
        <w:rPr>
          <w:i w:val="0"/>
          <w:szCs w:val="24"/>
        </w:rPr>
      </w:pPr>
      <w:bookmarkStart w:id="138" w:name="_Ref416932149"/>
      <w:bookmarkStart w:id="139" w:name="_Toc421180800"/>
      <w:bookmarkStart w:id="140" w:name="_Toc421177676"/>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11</w:t>
      </w:r>
      <w:r w:rsidR="000A7D12" w:rsidRPr="002A52A4">
        <w:rPr>
          <w:szCs w:val="24"/>
        </w:rPr>
        <w:fldChar w:fldCharType="end"/>
      </w:r>
      <w:bookmarkEnd w:id="138"/>
      <w:r w:rsidRPr="002A52A4">
        <w:rPr>
          <w:szCs w:val="24"/>
        </w:rPr>
        <w:t xml:space="preserve">. </w:t>
      </w:r>
      <w:r w:rsidRPr="002A52A4">
        <w:rPr>
          <w:i w:val="0"/>
          <w:szCs w:val="24"/>
        </w:rPr>
        <w:t>Estructura del submensaje InfoReply</w:t>
      </w:r>
      <w:bookmarkEnd w:id="139"/>
    </w:p>
    <w:p w14:paraId="789A9420" w14:textId="30115870" w:rsidR="00431C28" w:rsidRPr="002A52A4" w:rsidRDefault="00962FCB" w:rsidP="00431C28">
      <w:pPr>
        <w:pStyle w:val="Descripcin"/>
        <w:rPr>
          <w:szCs w:val="24"/>
        </w:rPr>
      </w:pPr>
      <w:sdt>
        <w:sdtPr>
          <w:rPr>
            <w:i w:val="0"/>
            <w:szCs w:val="24"/>
          </w:rPr>
          <w:id w:val="545879477"/>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40"/>
    </w:p>
    <w:p w14:paraId="375D131C" w14:textId="77777777" w:rsidR="006379E4" w:rsidRPr="002A52A4" w:rsidRDefault="006379E4" w:rsidP="006379E4">
      <w:pPr>
        <w:jc w:val="left"/>
      </w:pPr>
      <w:r w:rsidRPr="002A52A4">
        <w:t> </w:t>
      </w:r>
    </w:p>
    <w:p w14:paraId="08B2EF0B" w14:textId="77777777" w:rsidR="006379E4" w:rsidRPr="002A52A4" w:rsidRDefault="006379E4" w:rsidP="0017650D">
      <w:r w:rsidRPr="002A52A4">
        <w:t>Este mensaje se envía desde un lector de RTPS a un escritor de RTPS. Contiene información explícita sobre dónde enviar una respuesta a los submensajes que le siguen en el mismo mensaje.</w:t>
      </w:r>
    </w:p>
    <w:p w14:paraId="5389329D" w14:textId="77777777" w:rsidR="006379E4" w:rsidRPr="002A52A4" w:rsidRDefault="006379E4" w:rsidP="006379E4">
      <w:pPr>
        <w:jc w:val="left"/>
      </w:pPr>
      <w:r w:rsidRPr="002A52A4">
        <w:t> </w:t>
      </w:r>
    </w:p>
    <w:p w14:paraId="5167A506" w14:textId="77777777" w:rsidR="006379E4" w:rsidRPr="002A52A4" w:rsidRDefault="006379E4" w:rsidP="00447E32">
      <w:pPr>
        <w:pStyle w:val="Ttulo4"/>
      </w:pPr>
      <w:r w:rsidRPr="002A52A4">
        <w:t>Banderas en el encabezado de submensaje</w:t>
      </w:r>
    </w:p>
    <w:p w14:paraId="1032B7E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4C65298" w14:textId="77777777" w:rsidR="006379E4" w:rsidRPr="002A52A4" w:rsidRDefault="006379E4" w:rsidP="0017650D">
      <w:r w:rsidRPr="002A52A4">
        <w:t xml:space="preserve">La </w:t>
      </w:r>
      <w:r w:rsidRPr="002A52A4">
        <w:rPr>
          <w:b/>
          <w:bCs/>
        </w:rPr>
        <w:t>MulticastFlag</w:t>
      </w:r>
      <w:r w:rsidRPr="002A52A4">
        <w:t>, indica si el submensaje también contiene una dirección de multidifusión.</w:t>
      </w:r>
    </w:p>
    <w:p w14:paraId="475B48BE" w14:textId="77777777" w:rsidR="006379E4" w:rsidRPr="002A52A4" w:rsidRDefault="006379E4" w:rsidP="0017650D">
      <w:r w:rsidRPr="002A52A4">
        <w:t>El MulticastFlag está representado con el literal estoy '. M = 1 significa que la InfoReply también incluye un multicastLocatorList.</w:t>
      </w:r>
    </w:p>
    <w:p w14:paraId="14026B5B" w14:textId="77777777" w:rsidR="006379E4" w:rsidRPr="002A52A4" w:rsidRDefault="006379E4" w:rsidP="00447E32">
      <w:pPr>
        <w:pStyle w:val="Ttulo4"/>
      </w:pPr>
      <w:r w:rsidRPr="002A52A4">
        <w:t>Otros elementos en el encabezado de submensaje</w:t>
      </w:r>
    </w:p>
    <w:p w14:paraId="3BDD3CBA" w14:textId="77777777" w:rsidR="006379E4" w:rsidRPr="002A52A4" w:rsidRDefault="006379E4" w:rsidP="0017650D">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316F8E07" w14:textId="77777777" w:rsidR="006379E4" w:rsidRPr="002A52A4" w:rsidRDefault="006379E4" w:rsidP="0017650D">
      <w:r w:rsidRPr="002A52A4">
        <w:lastRenderedPageBreak/>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2A52A4" w:rsidRDefault="006379E4" w:rsidP="006379E4">
      <w:pPr>
        <w:jc w:val="left"/>
      </w:pPr>
      <w:r w:rsidRPr="002A52A4">
        <w:t> </w:t>
      </w:r>
    </w:p>
    <w:p w14:paraId="1BDB62BE" w14:textId="77777777" w:rsidR="006379E4" w:rsidRPr="002A52A4" w:rsidRDefault="006379E4" w:rsidP="00447E32">
      <w:pPr>
        <w:pStyle w:val="Ttulo4"/>
      </w:pPr>
      <w:r w:rsidRPr="002A52A4">
        <w:t>Validez</w:t>
      </w:r>
    </w:p>
    <w:p w14:paraId="4A67E5F8" w14:textId="77777777" w:rsidR="006379E4" w:rsidRPr="002A52A4" w:rsidRDefault="006379E4" w:rsidP="0017650D">
      <w:r w:rsidRPr="002A52A4">
        <w:t>Este submensaje es inválida cuando cualquiera de las siguientes es verdadera:</w:t>
      </w:r>
    </w:p>
    <w:p w14:paraId="0EEE37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3E1A173" w14:textId="77777777" w:rsidR="006379E4" w:rsidRPr="002A52A4" w:rsidRDefault="006379E4" w:rsidP="00447E32">
      <w:pPr>
        <w:pStyle w:val="Ttulo4"/>
      </w:pPr>
      <w:r w:rsidRPr="002A52A4">
        <w:t>Cambio en el estado del receptor</w:t>
      </w:r>
    </w:p>
    <w:p w14:paraId="61FBB143" w14:textId="77777777" w:rsidR="006379E4" w:rsidRPr="002A52A4" w:rsidRDefault="006379E4" w:rsidP="0017650D">
      <w:r w:rsidRPr="002A52A4">
        <w:t>Receiver.unicastReplyLocatorList = InfoReply.unicastLocatorList if (MulticastFlag) {Receiver.multicastReplyLocatorList = InfoReply.multicastLocatorList} más {Receiver.multicastReplyLocatorList = &lt; vacío &gt;}</w:t>
      </w:r>
    </w:p>
    <w:p w14:paraId="0FCC342E" w14:textId="77777777" w:rsidR="006379E4" w:rsidRPr="002A52A4" w:rsidRDefault="006379E4" w:rsidP="006379E4">
      <w:pPr>
        <w:jc w:val="left"/>
      </w:pPr>
      <w:r w:rsidRPr="002A52A4">
        <w:t> </w:t>
      </w:r>
    </w:p>
    <w:p w14:paraId="27FA7E36" w14:textId="77777777" w:rsidR="006379E4" w:rsidRPr="002A52A4" w:rsidRDefault="006379E4" w:rsidP="00447E32">
      <w:pPr>
        <w:pStyle w:val="Ttulo4"/>
      </w:pPr>
      <w:bookmarkStart w:id="141" w:name="h.s2466hnesx59"/>
      <w:bookmarkEnd w:id="141"/>
      <w:r w:rsidRPr="002A52A4">
        <w:t>Interpretación lógica</w:t>
      </w:r>
    </w:p>
    <w:p w14:paraId="4FC8AB9E" w14:textId="77777777" w:rsidR="006379E4" w:rsidRPr="002A52A4" w:rsidRDefault="006379E4" w:rsidP="006379E4">
      <w:pPr>
        <w:ind w:firstLine="0"/>
        <w:jc w:val="left"/>
      </w:pPr>
      <w:r w:rsidRPr="002A52A4">
        <w:t>Ninguno</w:t>
      </w:r>
    </w:p>
    <w:p w14:paraId="606CA99C" w14:textId="77777777" w:rsidR="006379E4" w:rsidRPr="002A52A4" w:rsidRDefault="006379E4" w:rsidP="006379E4">
      <w:pPr>
        <w:jc w:val="left"/>
      </w:pPr>
      <w:r w:rsidRPr="002A52A4">
        <w:t> </w:t>
      </w:r>
    </w:p>
    <w:p w14:paraId="43B39E03" w14:textId="3C593900" w:rsidR="006379E4" w:rsidRPr="002A52A4" w:rsidRDefault="006379E4" w:rsidP="00447E32">
      <w:pPr>
        <w:pStyle w:val="Ttulo3"/>
      </w:pPr>
      <w:bookmarkStart w:id="142" w:name="_Toc410813013"/>
      <w:bookmarkStart w:id="143" w:name="_Toc421180725"/>
      <w:r w:rsidRPr="002A52A4">
        <w:t>Info</w:t>
      </w:r>
      <w:r w:rsidR="00447E32" w:rsidRPr="002A52A4">
        <w:t>SourceS</w:t>
      </w:r>
      <w:r w:rsidRPr="002A52A4">
        <w:t>ubme</w:t>
      </w:r>
      <w:bookmarkEnd w:id="142"/>
      <w:r w:rsidR="00447E32" w:rsidRPr="002A52A4">
        <w:t>ssage</w:t>
      </w:r>
      <w:bookmarkEnd w:id="143"/>
    </w:p>
    <w:p w14:paraId="7AB08238" w14:textId="68305B11" w:rsidR="00431C28" w:rsidRPr="002A52A4" w:rsidRDefault="00431C28" w:rsidP="00431C28">
      <w:r w:rsidRPr="002A52A4">
        <w:t xml:space="preserve">En la </w:t>
      </w:r>
      <w:r w:rsidRPr="002A52A4">
        <w:fldChar w:fldCharType="begin"/>
      </w:r>
      <w:r w:rsidRPr="002A52A4">
        <w:instrText xml:space="preserve"> REF _Ref416932354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12</w:t>
      </w:r>
      <w:r w:rsidRPr="002A52A4">
        <w:fldChar w:fldCharType="end"/>
      </w:r>
      <w:r w:rsidRPr="002A52A4">
        <w:t xml:space="preserve"> se muestra la estructura del submensaje InfoSource.</w:t>
      </w:r>
    </w:p>
    <w:p w14:paraId="5CC1B8D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8506D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9D79B2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no utilizados </w:t>
            </w:r>
          </w:p>
        </w:tc>
      </w:tr>
      <w:tr w:rsidR="002C6B35" w:rsidRPr="002A52A4"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Identificador</w:t>
            </w:r>
          </w:p>
        </w:tc>
      </w:tr>
      <w:tr w:rsidR="002C6B35" w:rsidRPr="002A52A4"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247A9CED" w14:textId="0FB5CBC2" w:rsidR="0061249C" w:rsidRPr="002A52A4" w:rsidRDefault="00431C28" w:rsidP="00431C28">
      <w:pPr>
        <w:pStyle w:val="Descripcin"/>
        <w:rPr>
          <w:i w:val="0"/>
          <w:szCs w:val="24"/>
        </w:rPr>
      </w:pPr>
      <w:bookmarkStart w:id="144" w:name="_Ref416932354"/>
      <w:bookmarkStart w:id="145" w:name="_Toc421180801"/>
      <w:bookmarkStart w:id="146" w:name="_Toc421177677"/>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12</w:t>
      </w:r>
      <w:r w:rsidR="000A7D12" w:rsidRPr="002A52A4">
        <w:rPr>
          <w:szCs w:val="24"/>
        </w:rPr>
        <w:fldChar w:fldCharType="end"/>
      </w:r>
      <w:bookmarkEnd w:id="144"/>
      <w:r w:rsidRPr="002A52A4">
        <w:rPr>
          <w:szCs w:val="24"/>
        </w:rPr>
        <w:t xml:space="preserve">. </w:t>
      </w:r>
      <w:r w:rsidRPr="002A52A4">
        <w:rPr>
          <w:i w:val="0"/>
          <w:szCs w:val="24"/>
        </w:rPr>
        <w:t>Estructura del submensaje InfoSource</w:t>
      </w:r>
      <w:bookmarkEnd w:id="145"/>
    </w:p>
    <w:p w14:paraId="6AEB895E" w14:textId="0EE2FA94" w:rsidR="00431C28" w:rsidRPr="002A52A4" w:rsidRDefault="00962FCB" w:rsidP="00431C28">
      <w:pPr>
        <w:pStyle w:val="Descripcin"/>
        <w:rPr>
          <w:szCs w:val="24"/>
        </w:rPr>
      </w:pPr>
      <w:sdt>
        <w:sdtPr>
          <w:rPr>
            <w:i w:val="0"/>
            <w:szCs w:val="24"/>
          </w:rPr>
          <w:id w:val="156812524"/>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46"/>
    </w:p>
    <w:p w14:paraId="6FED4BFC" w14:textId="77777777" w:rsidR="006379E4" w:rsidRPr="002A52A4" w:rsidRDefault="006379E4" w:rsidP="006379E4">
      <w:pPr>
        <w:jc w:val="left"/>
      </w:pPr>
      <w:r w:rsidRPr="002A52A4">
        <w:t> </w:t>
      </w:r>
    </w:p>
    <w:p w14:paraId="7D88F569" w14:textId="77777777" w:rsidR="006379E4" w:rsidRPr="002A52A4" w:rsidRDefault="006379E4" w:rsidP="0017650D">
      <w:r w:rsidRPr="002A52A4">
        <w:t>Este mensaje modifica la fuente lógica de los submensajes que siguen.</w:t>
      </w:r>
    </w:p>
    <w:p w14:paraId="0A3BA885" w14:textId="77777777" w:rsidR="006379E4" w:rsidRPr="002A52A4" w:rsidRDefault="006379E4" w:rsidP="006379E4">
      <w:pPr>
        <w:jc w:val="left"/>
      </w:pPr>
      <w:r w:rsidRPr="002A52A4">
        <w:lastRenderedPageBreak/>
        <w:t> </w:t>
      </w:r>
    </w:p>
    <w:p w14:paraId="2DBCB508" w14:textId="77777777" w:rsidR="006379E4" w:rsidRPr="002A52A4" w:rsidRDefault="006379E4" w:rsidP="00447E32">
      <w:pPr>
        <w:pStyle w:val="Ttulo4"/>
      </w:pPr>
      <w:r w:rsidRPr="002A52A4">
        <w:t>Banderas en el encabezado de submensaje</w:t>
      </w:r>
    </w:p>
    <w:p w14:paraId="3B79CF0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B07C7DC" w14:textId="77777777" w:rsidR="006379E4" w:rsidRPr="002A52A4" w:rsidRDefault="006379E4" w:rsidP="00447E32">
      <w:pPr>
        <w:pStyle w:val="Ttulo4"/>
      </w:pPr>
      <w:r w:rsidRPr="002A52A4">
        <w:t>Otros elementos en el encabezado de submensaje</w:t>
      </w:r>
    </w:p>
    <w:p w14:paraId="048B22FC" w14:textId="77777777" w:rsidR="006379E4" w:rsidRPr="002A52A4" w:rsidRDefault="006379E4" w:rsidP="0017650D">
      <w:r w:rsidRPr="002A52A4">
        <w:t xml:space="preserve">La </w:t>
      </w:r>
      <w:r w:rsidRPr="002A52A4">
        <w:rPr>
          <w:b/>
          <w:bCs/>
        </w:rPr>
        <w:t>protocolVersion</w:t>
      </w:r>
      <w:r w:rsidRPr="002A52A4">
        <w:t>, indica el protocolo utilizado para encapsular submensajes posteriores.</w:t>
      </w:r>
    </w:p>
    <w:p w14:paraId="68C9CBC7" w14:textId="77777777" w:rsidR="006379E4" w:rsidRPr="002A52A4" w:rsidRDefault="006379E4" w:rsidP="006379E4">
      <w:pPr>
        <w:jc w:val="left"/>
      </w:pPr>
      <w:r w:rsidRPr="002A52A4">
        <w:t> </w:t>
      </w:r>
    </w:p>
    <w:p w14:paraId="209B6DE8" w14:textId="77777777" w:rsidR="006379E4" w:rsidRPr="002A52A4" w:rsidRDefault="006379E4" w:rsidP="0017650D">
      <w:r w:rsidRPr="002A52A4">
        <w:t xml:space="preserve">El </w:t>
      </w:r>
      <w:r w:rsidRPr="002A52A4">
        <w:rPr>
          <w:b/>
          <w:bCs/>
        </w:rPr>
        <w:t>identificador</w:t>
      </w:r>
      <w:r w:rsidRPr="002A52A4">
        <w:t>, indica el identificador del vendedor que encapsule submensajes posteriores.</w:t>
      </w:r>
    </w:p>
    <w:p w14:paraId="05D4243E" w14:textId="77777777" w:rsidR="006379E4" w:rsidRPr="002A52A4" w:rsidRDefault="006379E4" w:rsidP="006379E4">
      <w:pPr>
        <w:jc w:val="left"/>
      </w:pPr>
      <w:r w:rsidRPr="002A52A4">
        <w:t> </w:t>
      </w:r>
    </w:p>
    <w:p w14:paraId="367F1286" w14:textId="77777777" w:rsidR="006379E4" w:rsidRPr="002A52A4" w:rsidRDefault="006379E4" w:rsidP="0017650D">
      <w:r w:rsidRPr="002A52A4">
        <w:t xml:space="preserve">El </w:t>
      </w:r>
      <w:r w:rsidRPr="002A52A4">
        <w:rPr>
          <w:b/>
          <w:bCs/>
        </w:rPr>
        <w:t>guidPrefix</w:t>
      </w:r>
      <w:r w:rsidRPr="002A52A4">
        <w:t xml:space="preserve">, identifica el participante es el contenedor de las entidades RTPS </w:t>
      </w:r>
      <w:r w:rsidRPr="002A52A4">
        <w:rPr>
          <w:b/>
          <w:bCs/>
        </w:rPr>
        <w:t xml:space="preserve">escritor </w:t>
      </w:r>
      <w:r w:rsidRPr="002A52A4">
        <w:t>que son la fuente de los submensajes que siguen.</w:t>
      </w:r>
    </w:p>
    <w:p w14:paraId="43F67AC4" w14:textId="77777777" w:rsidR="006379E4" w:rsidRPr="002A52A4" w:rsidRDefault="006379E4" w:rsidP="00447E32">
      <w:pPr>
        <w:pStyle w:val="Ttulo4"/>
      </w:pPr>
      <w:r w:rsidRPr="002A52A4">
        <w:t>Validez</w:t>
      </w:r>
    </w:p>
    <w:p w14:paraId="61D0941B" w14:textId="77777777" w:rsidR="006379E4" w:rsidRPr="002A52A4" w:rsidRDefault="006379E4" w:rsidP="0017650D">
      <w:r w:rsidRPr="002A52A4">
        <w:t>Este submensaje es inválida cuando cualquiera de las siguientes es verdadera:</w:t>
      </w:r>
    </w:p>
    <w:p w14:paraId="19CEC706" w14:textId="77777777" w:rsidR="006379E4" w:rsidRPr="002A52A4" w:rsidRDefault="006379E4" w:rsidP="0017650D">
      <w:r w:rsidRPr="002A52A4">
        <w:rPr>
          <w:rFonts w:ascii="Arial" w:hAnsi="Arial" w:cs="Arial"/>
        </w:rPr>
        <w:t>●</w:t>
      </w:r>
      <w:r w:rsidRPr="002A52A4">
        <w:rPr>
          <w:sz w:val="14"/>
          <w:szCs w:val="14"/>
        </w:rPr>
        <w:t xml:space="preserve"> </w:t>
      </w:r>
      <w:r w:rsidRPr="002A52A4">
        <w:t>submessageLength en el encabezado de submensaje es demasiado pequeño.</w:t>
      </w:r>
    </w:p>
    <w:p w14:paraId="2CB5E448" w14:textId="77777777" w:rsidR="006379E4" w:rsidRPr="002A52A4" w:rsidRDefault="006379E4" w:rsidP="00447E32">
      <w:pPr>
        <w:pStyle w:val="Ttulo4"/>
      </w:pPr>
      <w:r w:rsidRPr="002A52A4">
        <w:t>Cambio en el estado del receptor</w:t>
      </w:r>
    </w:p>
    <w:p w14:paraId="59037359" w14:textId="77777777" w:rsidR="006379E4" w:rsidRPr="002A52A4" w:rsidRDefault="006379E4" w:rsidP="006379E4">
      <w:pPr>
        <w:ind w:left="1440" w:hanging="359"/>
      </w:pPr>
      <w:r w:rsidRPr="002A52A4">
        <w:t>●</w:t>
      </w:r>
      <w:r w:rsidRPr="002A52A4">
        <w:rPr>
          <w:sz w:val="14"/>
          <w:szCs w:val="14"/>
        </w:rPr>
        <w:t xml:space="preserve"> </w:t>
      </w:r>
      <w:r w:rsidRPr="002A52A4">
        <w:t>Receiver.sourceGuidPrefix = InfoSource.guidPrefix</w:t>
      </w:r>
    </w:p>
    <w:p w14:paraId="746D0B53" w14:textId="77777777" w:rsidR="006379E4" w:rsidRPr="002A52A4" w:rsidRDefault="006379E4" w:rsidP="006379E4">
      <w:pPr>
        <w:ind w:left="1440" w:hanging="359"/>
      </w:pPr>
      <w:r w:rsidRPr="002A52A4">
        <w:t>●</w:t>
      </w:r>
      <w:r w:rsidRPr="002A52A4">
        <w:rPr>
          <w:sz w:val="14"/>
          <w:szCs w:val="14"/>
        </w:rPr>
        <w:t xml:space="preserve"> </w:t>
      </w:r>
      <w:r w:rsidRPr="002A52A4">
        <w:t>Receiver.sourceVersion = InfoSource.protocolVersion</w:t>
      </w:r>
    </w:p>
    <w:p w14:paraId="165861DF" w14:textId="77777777" w:rsidR="006379E4" w:rsidRPr="002A52A4" w:rsidRDefault="006379E4" w:rsidP="006379E4">
      <w:pPr>
        <w:ind w:left="1440" w:hanging="359"/>
      </w:pPr>
      <w:r w:rsidRPr="002A52A4">
        <w:t>●</w:t>
      </w:r>
      <w:r w:rsidRPr="002A52A4">
        <w:rPr>
          <w:sz w:val="14"/>
          <w:szCs w:val="14"/>
        </w:rPr>
        <w:t xml:space="preserve"> </w:t>
      </w:r>
      <w:r w:rsidRPr="002A52A4">
        <w:t>Receiver.sourceVendorId = InfoSource.vendorId</w:t>
      </w:r>
    </w:p>
    <w:p w14:paraId="57AF5F15" w14:textId="77777777" w:rsidR="006379E4" w:rsidRPr="002A52A4" w:rsidRDefault="006379E4" w:rsidP="006379E4">
      <w:pPr>
        <w:ind w:left="1440" w:hanging="359"/>
      </w:pPr>
      <w:r w:rsidRPr="002A52A4">
        <w:t>●</w:t>
      </w:r>
      <w:r w:rsidRPr="002A52A4">
        <w:rPr>
          <w:sz w:val="14"/>
          <w:szCs w:val="14"/>
        </w:rPr>
        <w:t xml:space="preserve"> </w:t>
      </w:r>
      <w:r w:rsidRPr="002A52A4">
        <w:t>Receiver.unicastReplyLocatorList = {LOCATOR_INVALID}</w:t>
      </w:r>
    </w:p>
    <w:p w14:paraId="7DDF95DF" w14:textId="77777777" w:rsidR="006379E4" w:rsidRPr="000626EA" w:rsidRDefault="006379E4" w:rsidP="006379E4">
      <w:pPr>
        <w:ind w:left="1440" w:hanging="359"/>
        <w:rPr>
          <w:lang w:val="en-GB"/>
        </w:rPr>
      </w:pPr>
      <w:r w:rsidRPr="000626EA">
        <w:rPr>
          <w:lang w:val="en-GB"/>
        </w:rPr>
        <w:t>●</w:t>
      </w:r>
      <w:r w:rsidRPr="000626EA">
        <w:rPr>
          <w:sz w:val="14"/>
          <w:szCs w:val="14"/>
          <w:lang w:val="en-GB"/>
        </w:rPr>
        <w:t xml:space="preserve"> </w:t>
      </w:r>
      <w:r w:rsidRPr="000626EA">
        <w:rPr>
          <w:lang w:val="en-GB"/>
        </w:rPr>
        <w:t>Receiver.multicastReplyLocatorList = {LOCATOR_INVALID}</w:t>
      </w:r>
    </w:p>
    <w:p w14:paraId="058585C6" w14:textId="77777777" w:rsidR="006379E4" w:rsidRPr="000626EA" w:rsidRDefault="006379E4" w:rsidP="006379E4">
      <w:pPr>
        <w:ind w:left="1440" w:hanging="359"/>
        <w:rPr>
          <w:lang w:val="en-GB"/>
        </w:rPr>
      </w:pPr>
      <w:r w:rsidRPr="000626EA">
        <w:rPr>
          <w:lang w:val="en-GB"/>
        </w:rPr>
        <w:t>●</w:t>
      </w:r>
      <w:r w:rsidRPr="000626EA">
        <w:rPr>
          <w:sz w:val="14"/>
          <w:szCs w:val="14"/>
          <w:lang w:val="en-GB"/>
        </w:rPr>
        <w:t xml:space="preserve"> </w:t>
      </w:r>
      <w:r w:rsidRPr="000626EA">
        <w:rPr>
          <w:lang w:val="en-GB"/>
        </w:rPr>
        <w:t>haveTimestamp = false</w:t>
      </w:r>
    </w:p>
    <w:p w14:paraId="6E69B6D9" w14:textId="77777777" w:rsidR="006379E4" w:rsidRPr="000626EA" w:rsidRDefault="006379E4" w:rsidP="006379E4">
      <w:pPr>
        <w:jc w:val="left"/>
        <w:rPr>
          <w:lang w:val="en-GB"/>
        </w:rPr>
      </w:pPr>
      <w:r w:rsidRPr="000626EA">
        <w:rPr>
          <w:lang w:val="en-GB"/>
        </w:rPr>
        <w:t> </w:t>
      </w:r>
    </w:p>
    <w:p w14:paraId="68988C54" w14:textId="77777777" w:rsidR="006379E4" w:rsidRPr="002A52A4" w:rsidRDefault="006379E4" w:rsidP="00447E32">
      <w:pPr>
        <w:pStyle w:val="Ttulo4"/>
      </w:pPr>
      <w:bookmarkStart w:id="147" w:name="h.9kddnith1854"/>
      <w:bookmarkEnd w:id="147"/>
      <w:r w:rsidRPr="002A52A4">
        <w:lastRenderedPageBreak/>
        <w:t>Interpretación lógica</w:t>
      </w:r>
    </w:p>
    <w:p w14:paraId="3F4C6921" w14:textId="77777777" w:rsidR="006379E4" w:rsidRPr="002A52A4" w:rsidRDefault="006379E4" w:rsidP="006379E4">
      <w:pPr>
        <w:ind w:firstLine="0"/>
        <w:jc w:val="left"/>
      </w:pPr>
      <w:r w:rsidRPr="002A52A4">
        <w:t>Ninguno</w:t>
      </w:r>
    </w:p>
    <w:p w14:paraId="53CB1F50" w14:textId="1C9F11F0" w:rsidR="006379E4" w:rsidRPr="002A52A4" w:rsidRDefault="006379E4" w:rsidP="006379E4">
      <w:pPr>
        <w:ind w:firstLine="0"/>
        <w:jc w:val="left"/>
      </w:pPr>
      <w:r w:rsidRPr="002A52A4">
        <w:t>  </w:t>
      </w:r>
    </w:p>
    <w:p w14:paraId="327D2F8F" w14:textId="4353E7C6" w:rsidR="006379E4" w:rsidRPr="002A52A4" w:rsidRDefault="00447E32" w:rsidP="00447E32">
      <w:pPr>
        <w:pStyle w:val="Ttulo3"/>
      </w:pPr>
      <w:bookmarkStart w:id="148" w:name="_Toc410813014"/>
      <w:bookmarkStart w:id="149" w:name="_Toc421180726"/>
      <w:r w:rsidRPr="002A52A4">
        <w:t>InfoTimestampSubmessag</w:t>
      </w:r>
      <w:r w:rsidR="006379E4" w:rsidRPr="002A52A4">
        <w:t>e</w:t>
      </w:r>
      <w:bookmarkEnd w:id="148"/>
      <w:bookmarkEnd w:id="149"/>
    </w:p>
    <w:p w14:paraId="749EEFD1" w14:textId="60EFBCF1" w:rsidR="00431C28" w:rsidRPr="002A52A4" w:rsidRDefault="00431C28" w:rsidP="00431C28">
      <w:r w:rsidRPr="002A52A4">
        <w:t xml:space="preserve">En la </w:t>
      </w:r>
      <w:r w:rsidRPr="002A52A4">
        <w:fldChar w:fldCharType="begin"/>
      </w:r>
      <w:r w:rsidRPr="002A52A4">
        <w:instrText xml:space="preserve"> REF _Ref416932512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13</w:t>
      </w:r>
      <w:r w:rsidRPr="002A52A4">
        <w:fldChar w:fldCharType="end"/>
      </w:r>
      <w:r w:rsidRPr="002A52A4">
        <w:t xml:space="preserve"> se muestra la estructura del submensaje InfoTimestamp.</w:t>
      </w:r>
      <w:r w:rsidR="00FE6172" w:rsidRPr="002A52A4">
        <w:t xml:space="preserve"> </w:t>
      </w:r>
    </w:p>
    <w:p w14:paraId="07963F38"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A52A4"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566BFB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7A61BD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timestamp [sólo si yo == 0]</w:t>
            </w:r>
          </w:p>
        </w:tc>
      </w:tr>
    </w:tbl>
    <w:p w14:paraId="34B3C85F" w14:textId="7C379014" w:rsidR="0061249C" w:rsidRPr="002A52A4" w:rsidRDefault="00431C28" w:rsidP="00431C28">
      <w:pPr>
        <w:pStyle w:val="Descripcin"/>
        <w:rPr>
          <w:i w:val="0"/>
          <w:szCs w:val="24"/>
        </w:rPr>
      </w:pPr>
      <w:bookmarkStart w:id="150" w:name="_Ref416932512"/>
      <w:bookmarkStart w:id="151" w:name="_Toc421180802"/>
      <w:bookmarkStart w:id="152" w:name="_Toc42117767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13</w:t>
      </w:r>
      <w:r w:rsidR="000A7D12" w:rsidRPr="002A52A4">
        <w:rPr>
          <w:szCs w:val="24"/>
        </w:rPr>
        <w:fldChar w:fldCharType="end"/>
      </w:r>
      <w:bookmarkEnd w:id="150"/>
      <w:r w:rsidRPr="002A52A4">
        <w:rPr>
          <w:szCs w:val="24"/>
        </w:rPr>
        <w:t xml:space="preserve">. </w:t>
      </w:r>
      <w:r w:rsidRPr="002A52A4">
        <w:rPr>
          <w:i w:val="0"/>
          <w:szCs w:val="24"/>
        </w:rPr>
        <w:t>Estructura del submensaje InfoTimestamp</w:t>
      </w:r>
      <w:bookmarkEnd w:id="151"/>
    </w:p>
    <w:p w14:paraId="2651E29B" w14:textId="701ABEB9" w:rsidR="00431C28" w:rsidRPr="002A52A4" w:rsidRDefault="00962FCB" w:rsidP="00431C28">
      <w:pPr>
        <w:pStyle w:val="Descripcin"/>
        <w:rPr>
          <w:szCs w:val="24"/>
        </w:rPr>
      </w:pPr>
      <w:sdt>
        <w:sdtPr>
          <w:rPr>
            <w:i w:val="0"/>
            <w:szCs w:val="24"/>
          </w:rPr>
          <w:id w:val="1484119649"/>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52"/>
    </w:p>
    <w:p w14:paraId="26AACCEC" w14:textId="77777777" w:rsidR="006379E4" w:rsidRPr="002A52A4" w:rsidRDefault="006379E4" w:rsidP="006379E4">
      <w:pPr>
        <w:jc w:val="left"/>
      </w:pPr>
      <w:r w:rsidRPr="002A52A4">
        <w:t> </w:t>
      </w:r>
    </w:p>
    <w:p w14:paraId="48D54A9F" w14:textId="1D7FE65A" w:rsidR="006379E4" w:rsidRPr="002A52A4" w:rsidRDefault="006379E4" w:rsidP="0017650D">
      <w:r w:rsidRPr="002A52A4">
        <w:t> Este submensaje se utiliza para enviar una fecha y hora que se aplica a los submensajes que siguen dentro del mismo mensaje.</w:t>
      </w:r>
    </w:p>
    <w:p w14:paraId="399C9C44" w14:textId="77777777" w:rsidR="006379E4" w:rsidRPr="002A52A4" w:rsidRDefault="006379E4" w:rsidP="006379E4">
      <w:pPr>
        <w:jc w:val="left"/>
      </w:pPr>
      <w:r w:rsidRPr="002A52A4">
        <w:t> </w:t>
      </w:r>
    </w:p>
    <w:p w14:paraId="4823AE3A" w14:textId="77777777" w:rsidR="006379E4" w:rsidRPr="002A52A4" w:rsidRDefault="006379E4" w:rsidP="00447E32">
      <w:pPr>
        <w:pStyle w:val="Ttulo4"/>
      </w:pPr>
      <w:r w:rsidRPr="002A52A4">
        <w:t>Banderas en el encabezado de submensaje</w:t>
      </w:r>
    </w:p>
    <w:p w14:paraId="1BDFB28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FD09525" w14:textId="77777777" w:rsidR="006379E4" w:rsidRPr="002A52A4" w:rsidRDefault="006379E4" w:rsidP="0017650D">
      <w:r w:rsidRPr="002A52A4">
        <w:t xml:space="preserve">La </w:t>
      </w:r>
      <w:r w:rsidRPr="002A52A4">
        <w:rPr>
          <w:b/>
          <w:bCs/>
        </w:rPr>
        <w:t>InvalidateFlag</w:t>
      </w:r>
      <w:r w:rsidRPr="002A52A4">
        <w:t>, indica si submensajes posteriores deben considerarse como una marca de tiempo o no.</w:t>
      </w:r>
    </w:p>
    <w:p w14:paraId="2FF69DCF" w14:textId="77777777" w:rsidR="006379E4" w:rsidRPr="002A52A4" w:rsidRDefault="006379E4" w:rsidP="0017650D">
      <w:r w:rsidRPr="002A52A4">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2A52A4" w:rsidRDefault="006379E4" w:rsidP="00447E32">
      <w:pPr>
        <w:pStyle w:val="Ttulo4"/>
      </w:pPr>
      <w:r w:rsidRPr="002A52A4">
        <w:lastRenderedPageBreak/>
        <w:t>Otros elementos en el encabezado de submensaje</w:t>
      </w:r>
    </w:p>
    <w:p w14:paraId="599FE4F1" w14:textId="77777777" w:rsidR="006379E4" w:rsidRPr="002A52A4" w:rsidRDefault="006379E4" w:rsidP="0017650D">
      <w:r w:rsidRPr="002A52A4">
        <w:t xml:space="preserve">El </w:t>
      </w:r>
      <w:r w:rsidRPr="002A52A4">
        <w:rPr>
          <w:b/>
          <w:bCs/>
        </w:rPr>
        <w:t>timestamp</w:t>
      </w:r>
      <w:r w:rsidRPr="002A52A4">
        <w:t>, presente solamente si el InvalidateFlag no se encuentra en la cabecera. Contiene la fecha y hora que debe utilizarse para interpretar los submensajes posteriores.</w:t>
      </w:r>
    </w:p>
    <w:p w14:paraId="661EE490" w14:textId="77777777" w:rsidR="006379E4" w:rsidRPr="002A52A4" w:rsidRDefault="006379E4" w:rsidP="006379E4">
      <w:pPr>
        <w:jc w:val="left"/>
      </w:pPr>
      <w:r w:rsidRPr="002A52A4">
        <w:t> </w:t>
      </w:r>
    </w:p>
    <w:p w14:paraId="4A33618C" w14:textId="77777777" w:rsidR="006379E4" w:rsidRPr="002A52A4" w:rsidRDefault="006379E4" w:rsidP="00447E32">
      <w:pPr>
        <w:pStyle w:val="Ttulo4"/>
      </w:pPr>
      <w:r w:rsidRPr="002A52A4">
        <w:t>Validez</w:t>
      </w:r>
    </w:p>
    <w:p w14:paraId="30320DA7" w14:textId="77777777" w:rsidR="006379E4" w:rsidRPr="002A52A4" w:rsidRDefault="006379E4" w:rsidP="0017650D">
      <w:r w:rsidRPr="002A52A4">
        <w:t>Este submensaje es inválida cuando cualquiera de las siguientes es verdadera:</w:t>
      </w:r>
    </w:p>
    <w:p w14:paraId="0B4298B0" w14:textId="41755F5C" w:rsidR="006379E4" w:rsidRPr="002A52A4" w:rsidRDefault="006379E4" w:rsidP="00176069">
      <w:pPr>
        <w:pStyle w:val="Listaconvietas"/>
      </w:pPr>
      <w:r w:rsidRPr="002A52A4">
        <w:t>submessageLength en el encabezado de submensaje es demasiado pequeño.</w:t>
      </w:r>
    </w:p>
    <w:p w14:paraId="14E84353" w14:textId="77777777" w:rsidR="006379E4" w:rsidRPr="002A52A4" w:rsidRDefault="006379E4" w:rsidP="00447E32">
      <w:pPr>
        <w:pStyle w:val="Ttulo4"/>
      </w:pPr>
      <w:r w:rsidRPr="002A52A4">
        <w:t>Cambio en el estado del receptor</w:t>
      </w:r>
    </w:p>
    <w:p w14:paraId="2D6B8126" w14:textId="77777777" w:rsidR="006379E4" w:rsidRPr="000626EA" w:rsidRDefault="006379E4" w:rsidP="002C09B4">
      <w:pPr>
        <w:rPr>
          <w:lang w:val="en-GB"/>
        </w:rPr>
      </w:pPr>
      <w:r w:rsidRPr="000626EA">
        <w:rPr>
          <w:lang w:val="en-GB"/>
        </w:rPr>
        <w:t>if (!.InfoTimestamp.InvalidateFlag) {Receiver.haveTimestamp = true Receiver.timestamp = InfoTimestamp.timestamp} más {Receiver.haveTimestamp = false}</w:t>
      </w:r>
    </w:p>
    <w:p w14:paraId="104658E9" w14:textId="77777777" w:rsidR="006379E4" w:rsidRPr="002A52A4" w:rsidRDefault="006379E4" w:rsidP="00447E32">
      <w:pPr>
        <w:pStyle w:val="Ttulo4"/>
      </w:pPr>
      <w:bookmarkStart w:id="153" w:name="h.apw61e25i078"/>
      <w:bookmarkEnd w:id="153"/>
      <w:r w:rsidRPr="002A52A4">
        <w:t>Interpretación lógica</w:t>
      </w:r>
    </w:p>
    <w:p w14:paraId="75CDAEC5" w14:textId="77777777" w:rsidR="006379E4" w:rsidRPr="002A52A4" w:rsidRDefault="006379E4" w:rsidP="006379E4">
      <w:pPr>
        <w:ind w:firstLine="0"/>
        <w:jc w:val="left"/>
      </w:pPr>
      <w:r w:rsidRPr="002A52A4">
        <w:t>Ninguno</w:t>
      </w:r>
    </w:p>
    <w:p w14:paraId="0245085F" w14:textId="77777777" w:rsidR="00FE05C9" w:rsidRPr="002A52A4" w:rsidRDefault="006379E4" w:rsidP="00FE05C9">
      <w:pPr>
        <w:pStyle w:val="Ttulo5"/>
        <w:jc w:val="left"/>
      </w:pPr>
      <w:r w:rsidRPr="002A52A4">
        <w:t> </w:t>
      </w:r>
      <w:r w:rsidR="00FE05C9" w:rsidRPr="002A52A4">
        <w:t>  Ejemplo</w:t>
      </w:r>
    </w:p>
    <w:p w14:paraId="2D5ECDE0" w14:textId="77777777" w:rsidR="00FE05C9" w:rsidRPr="002A52A4" w:rsidRDefault="00FE05C9" w:rsidP="00FE05C9">
      <w:r w:rsidRPr="002A52A4">
        <w:rPr>
          <w:noProof/>
          <w:lang w:eastAsia="es-EC"/>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2A52A4" w:rsidRDefault="00FE05C9" w:rsidP="00FE05C9">
      <w:r w:rsidRPr="002A52A4">
        <w:t>  Una explicación del uso del InfoTimeStamp ha sido descrito dentro del ejemplo 2 en la sección de ejemplos de RTPS</w:t>
      </w:r>
    </w:p>
    <w:p w14:paraId="6EB6AA62" w14:textId="77777777" w:rsidR="006379E4" w:rsidRPr="002A52A4" w:rsidRDefault="006379E4" w:rsidP="006379E4">
      <w:pPr>
        <w:jc w:val="left"/>
      </w:pPr>
    </w:p>
    <w:p w14:paraId="4968D8DE" w14:textId="77777777" w:rsidR="00FE05C9" w:rsidRPr="002A52A4" w:rsidRDefault="00FE05C9" w:rsidP="006379E4">
      <w:pPr>
        <w:jc w:val="left"/>
      </w:pPr>
    </w:p>
    <w:p w14:paraId="56549C2E" w14:textId="77777777" w:rsidR="00FE05C9" w:rsidRPr="002A52A4" w:rsidRDefault="00FE05C9" w:rsidP="006379E4">
      <w:pPr>
        <w:jc w:val="left"/>
      </w:pPr>
    </w:p>
    <w:p w14:paraId="06F88142" w14:textId="77777777" w:rsidR="00FE05C9" w:rsidRPr="002A52A4" w:rsidRDefault="00FE05C9" w:rsidP="006379E4">
      <w:pPr>
        <w:jc w:val="left"/>
      </w:pPr>
    </w:p>
    <w:p w14:paraId="06836DB6" w14:textId="77777777" w:rsidR="00FE05C9" w:rsidRPr="002A52A4" w:rsidRDefault="00FE05C9" w:rsidP="006379E4">
      <w:pPr>
        <w:jc w:val="left"/>
      </w:pPr>
    </w:p>
    <w:p w14:paraId="7B14A373" w14:textId="77777777" w:rsidR="00FE05C9" w:rsidRPr="002A52A4" w:rsidRDefault="00FE05C9" w:rsidP="006379E4">
      <w:pPr>
        <w:jc w:val="left"/>
      </w:pPr>
    </w:p>
    <w:p w14:paraId="61CF65CA" w14:textId="77777777" w:rsidR="00FE05C9" w:rsidRPr="002A52A4" w:rsidRDefault="00FE05C9" w:rsidP="006379E4">
      <w:pPr>
        <w:jc w:val="left"/>
      </w:pPr>
    </w:p>
    <w:p w14:paraId="70B36450" w14:textId="6E7F4BDD" w:rsidR="006379E4" w:rsidRPr="002A52A4" w:rsidRDefault="006379E4" w:rsidP="00447E32">
      <w:pPr>
        <w:pStyle w:val="Ttulo3"/>
      </w:pPr>
      <w:bookmarkStart w:id="154" w:name="_Toc410813015"/>
      <w:bookmarkStart w:id="155" w:name="_Toc421180727"/>
      <w:r w:rsidRPr="002A52A4">
        <w:t>NackFrag</w:t>
      </w:r>
      <w:r w:rsidR="00447E32" w:rsidRPr="002A52A4">
        <w:t>Submessag</w:t>
      </w:r>
      <w:r w:rsidRPr="002A52A4">
        <w:t>e</w:t>
      </w:r>
      <w:bookmarkEnd w:id="154"/>
      <w:bookmarkEnd w:id="155"/>
    </w:p>
    <w:p w14:paraId="06C06F9A" w14:textId="6D85FB75" w:rsidR="00431C28" w:rsidRPr="002A52A4" w:rsidRDefault="00431C28" w:rsidP="00431C28">
      <w:r w:rsidRPr="002A52A4">
        <w:t xml:space="preserve">En la </w:t>
      </w:r>
      <w:r w:rsidR="00FE6172" w:rsidRPr="002A52A4">
        <w:fldChar w:fldCharType="begin"/>
      </w:r>
      <w:r w:rsidR="00FE6172" w:rsidRPr="002A52A4">
        <w:instrText xml:space="preserve"> REF _Ref416932692 \h </w:instrText>
      </w:r>
      <w:r w:rsidR="00FE6172"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14</w:t>
      </w:r>
      <w:r w:rsidR="00FE6172" w:rsidRPr="002A52A4">
        <w:fldChar w:fldCharType="end"/>
      </w:r>
      <w:r w:rsidR="00FE6172" w:rsidRPr="002A52A4">
        <w:t xml:space="preserve"> </w:t>
      </w:r>
      <w:r w:rsidRPr="002A52A4">
        <w:t>se muestra la estructura del submensaje</w:t>
      </w:r>
      <w:r w:rsidR="00FE6172" w:rsidRPr="002A52A4">
        <w:t xml:space="preserve"> NackFrag. </w:t>
      </w:r>
    </w:p>
    <w:p w14:paraId="2D1C54DD"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A52A4"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C0249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4519B52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fragmentNumberState</w:t>
            </w:r>
          </w:p>
        </w:tc>
      </w:tr>
      <w:tr w:rsidR="002C6B35" w:rsidRPr="002A52A4"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Contador</w:t>
            </w:r>
          </w:p>
        </w:tc>
      </w:tr>
    </w:tbl>
    <w:p w14:paraId="4D13B3B8" w14:textId="79D10DA5" w:rsidR="0061249C" w:rsidRPr="002A52A4" w:rsidRDefault="00FE6172" w:rsidP="0061249C">
      <w:pPr>
        <w:pStyle w:val="Descripcin"/>
        <w:rPr>
          <w:i w:val="0"/>
          <w:szCs w:val="24"/>
        </w:rPr>
      </w:pPr>
      <w:bookmarkStart w:id="156" w:name="_Ref416932692"/>
      <w:bookmarkStart w:id="157" w:name="_Toc421180803"/>
      <w:bookmarkStart w:id="158" w:name="_Toc421177679"/>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14</w:t>
      </w:r>
      <w:r w:rsidR="000A7D12" w:rsidRPr="002A52A4">
        <w:rPr>
          <w:szCs w:val="24"/>
        </w:rPr>
        <w:fldChar w:fldCharType="end"/>
      </w:r>
      <w:bookmarkEnd w:id="156"/>
      <w:r w:rsidRPr="002A52A4">
        <w:rPr>
          <w:szCs w:val="24"/>
        </w:rPr>
        <w:t xml:space="preserve">. </w:t>
      </w:r>
      <w:r w:rsidRPr="002A52A4">
        <w:rPr>
          <w:i w:val="0"/>
          <w:szCs w:val="24"/>
        </w:rPr>
        <w:t>Estructura del submensaje NackFrag</w:t>
      </w:r>
      <w:bookmarkEnd w:id="157"/>
    </w:p>
    <w:p w14:paraId="0A6C0FB0" w14:textId="07E28512" w:rsidR="00FE6172" w:rsidRPr="002A52A4" w:rsidRDefault="00962FCB" w:rsidP="0061249C">
      <w:pPr>
        <w:pStyle w:val="Descripcin"/>
        <w:rPr>
          <w:szCs w:val="24"/>
        </w:rPr>
      </w:pPr>
      <w:sdt>
        <w:sdtPr>
          <w:rPr>
            <w:i w:val="0"/>
            <w:szCs w:val="24"/>
          </w:rPr>
          <w:id w:val="2095589361"/>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F13CDA" w:rsidRPr="002A52A4">
            <w:rPr>
              <w:noProof/>
              <w:szCs w:val="24"/>
            </w:rPr>
            <w:t>(OMG, 2014)</w:t>
          </w:r>
          <w:r w:rsidR="00FE6172" w:rsidRPr="002A52A4">
            <w:rPr>
              <w:i w:val="0"/>
              <w:szCs w:val="24"/>
            </w:rPr>
            <w:fldChar w:fldCharType="end"/>
          </w:r>
        </w:sdtContent>
      </w:sdt>
      <w:bookmarkEnd w:id="158"/>
    </w:p>
    <w:p w14:paraId="6307126C" w14:textId="77777777" w:rsidR="006379E4" w:rsidRPr="002A52A4" w:rsidRDefault="006379E4" w:rsidP="006379E4">
      <w:pPr>
        <w:jc w:val="left"/>
      </w:pPr>
      <w:r w:rsidRPr="002A52A4">
        <w:t> </w:t>
      </w:r>
    </w:p>
    <w:p w14:paraId="2BA9477D" w14:textId="6C80EFB0" w:rsidR="006379E4" w:rsidRPr="002A52A4" w:rsidRDefault="006379E4" w:rsidP="00FE05C9">
      <w:r w:rsidRPr="002A52A4">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2A52A4">
        <w:rPr>
          <w:sz w:val="20"/>
        </w:rPr>
        <w:t>.</w:t>
      </w:r>
    </w:p>
    <w:p w14:paraId="18285144" w14:textId="77777777" w:rsidR="006379E4" w:rsidRPr="002A52A4" w:rsidRDefault="006379E4" w:rsidP="002C09B4">
      <w:r w:rsidRPr="002A52A4">
        <w:t>Este submensaje sólo puede contener caracteres negativos agradecimientos. Tenga en cuenta que esto difiere de un submensaje AckNack, que incluye reconocimientos tanto positivos como negativos. Las ventajas de este enfoque incluyen:</w:t>
      </w:r>
    </w:p>
    <w:p w14:paraId="5DC262C9" w14:textId="23943463" w:rsidR="006379E4" w:rsidRPr="002A52A4" w:rsidRDefault="006379E4" w:rsidP="00176069">
      <w:pPr>
        <w:pStyle w:val="Listaconvietas"/>
      </w:pPr>
      <w:r w:rsidRPr="002A52A4">
        <w:rPr>
          <w:sz w:val="14"/>
          <w:szCs w:val="14"/>
        </w:rPr>
        <w:t xml:space="preserve"> </w:t>
      </w:r>
      <w:r w:rsidRPr="002A52A4">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w:t>
      </w:r>
      <w:r w:rsidRPr="002A52A4">
        <w:lastRenderedPageBreak/>
        <w:t>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2A52A4" w:rsidRDefault="006379E4" w:rsidP="00176069">
      <w:pPr>
        <w:pStyle w:val="Listaconvietas"/>
      </w:pPr>
      <w:r w:rsidRPr="002A52A4">
        <w:t>Fragmentos pueden reconocerse negativamente en cualquier orden.</w:t>
      </w:r>
    </w:p>
    <w:p w14:paraId="1B4A744D" w14:textId="77777777" w:rsidR="006379E4" w:rsidRPr="002A52A4" w:rsidRDefault="006379E4" w:rsidP="006379E4">
      <w:pPr>
        <w:jc w:val="left"/>
      </w:pPr>
      <w:r w:rsidRPr="002A52A4">
        <w:t> </w:t>
      </w:r>
    </w:p>
    <w:p w14:paraId="125C6127" w14:textId="77777777" w:rsidR="006379E4" w:rsidRPr="002A52A4" w:rsidRDefault="006379E4" w:rsidP="00447E32">
      <w:pPr>
        <w:pStyle w:val="Ttulo4"/>
      </w:pPr>
      <w:r w:rsidRPr="002A52A4">
        <w:t>Banderas en el encabezado de submensaje</w:t>
      </w:r>
    </w:p>
    <w:p w14:paraId="7D07CAF7"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2F024F9B" w14:textId="77777777" w:rsidR="006379E4" w:rsidRPr="002A52A4" w:rsidRDefault="006379E4" w:rsidP="00447E32">
      <w:pPr>
        <w:pStyle w:val="Ttulo4"/>
      </w:pPr>
      <w:r w:rsidRPr="002A52A4">
        <w:t>Otros elementos en el encabezado de submensaje</w:t>
      </w:r>
    </w:p>
    <w:p w14:paraId="06B4BA1D" w14:textId="77777777" w:rsidR="006379E4" w:rsidRPr="002A52A4" w:rsidRDefault="006379E4" w:rsidP="002C09B4">
      <w:r w:rsidRPr="002A52A4">
        <w:t xml:space="preserve">El </w:t>
      </w:r>
      <w:r w:rsidRPr="002A52A4">
        <w:rPr>
          <w:b/>
          <w:bCs/>
        </w:rPr>
        <w:t>readerId</w:t>
      </w:r>
      <w:r w:rsidRPr="002A52A4">
        <w:t>, identifica la entidad lector que pide para recibir ciertos fragmentos.</w:t>
      </w:r>
    </w:p>
    <w:p w14:paraId="5E54A4FA" w14:textId="77777777" w:rsidR="006379E4" w:rsidRPr="002A52A4" w:rsidRDefault="006379E4" w:rsidP="002C09B4">
      <w:r w:rsidRPr="002A52A4">
        <w:t xml:space="preserve">El </w:t>
      </w:r>
      <w:r w:rsidRPr="002A52A4">
        <w:rPr>
          <w:b/>
          <w:bCs/>
        </w:rPr>
        <w:t>writerId</w:t>
      </w:r>
      <w:r w:rsidRPr="002A52A4">
        <w:t>, identifica la entidad escritor que es el objetivo del mensaje NackFrag. Esta es la entidad del escritor que se piden a re-enviar algunos fragmentos.</w:t>
      </w:r>
    </w:p>
    <w:p w14:paraId="7049FEBB" w14:textId="77777777" w:rsidR="006379E4" w:rsidRPr="002A52A4" w:rsidRDefault="006379E4" w:rsidP="002C09B4">
      <w:r w:rsidRPr="002A52A4">
        <w:t xml:space="preserve">El </w:t>
      </w:r>
      <w:r w:rsidRPr="002A52A4">
        <w:rPr>
          <w:b/>
          <w:bCs/>
        </w:rPr>
        <w:t>writerSN</w:t>
      </w:r>
      <w:r w:rsidRPr="002A52A4">
        <w:t>, el número de secuencia que faltan algunos fragmentos.</w:t>
      </w:r>
    </w:p>
    <w:p w14:paraId="61BE4C0F" w14:textId="77777777" w:rsidR="006379E4" w:rsidRPr="002A52A4" w:rsidRDefault="006379E4" w:rsidP="002C09B4">
      <w:r w:rsidRPr="002A52A4">
        <w:t xml:space="preserve">El </w:t>
      </w:r>
      <w:r w:rsidRPr="002A52A4">
        <w:rPr>
          <w:b/>
          <w:bCs/>
        </w:rPr>
        <w:t>fragmentNumberState</w:t>
      </w:r>
      <w:r w:rsidRPr="002A52A4">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2A52A4" w:rsidRDefault="006379E4" w:rsidP="002C09B4">
      <w:r w:rsidRPr="002A52A4">
        <w:t xml:space="preserve">El </w:t>
      </w:r>
      <w:r w:rsidRPr="002A52A4">
        <w:rPr>
          <w:b/>
          <w:bCs/>
        </w:rPr>
        <w:t>Contador</w:t>
      </w:r>
      <w:r w:rsidRPr="002A52A4">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2A52A4" w:rsidRDefault="006379E4" w:rsidP="00447E32">
      <w:pPr>
        <w:pStyle w:val="Ttulo4"/>
      </w:pPr>
      <w:r w:rsidRPr="002A52A4">
        <w:t>Validez</w:t>
      </w:r>
    </w:p>
    <w:p w14:paraId="287993DD" w14:textId="77777777" w:rsidR="006379E4" w:rsidRPr="002A52A4" w:rsidRDefault="006379E4" w:rsidP="002C09B4">
      <w:r w:rsidRPr="002A52A4">
        <w:t>Este submensaje es inválida cuando cualquiera de las siguientes es verdadera:</w:t>
      </w:r>
    </w:p>
    <w:p w14:paraId="5B2A554F" w14:textId="77777777" w:rsidR="006379E4" w:rsidRPr="002A52A4" w:rsidRDefault="006379E4" w:rsidP="002C09B4">
      <w:r w:rsidRPr="002A52A4">
        <w:rPr>
          <w:rFonts w:ascii="Arial" w:hAnsi="Arial" w:cs="Arial"/>
        </w:rPr>
        <w:t>●</w:t>
      </w:r>
      <w:r w:rsidRPr="002A52A4">
        <w:rPr>
          <w:sz w:val="14"/>
          <w:szCs w:val="14"/>
        </w:rPr>
        <w:t xml:space="preserve"> </w:t>
      </w:r>
      <w:r w:rsidRPr="002A52A4">
        <w:t>submessageLength en el encabezado de submensaje es demasiado pequeño.</w:t>
      </w:r>
    </w:p>
    <w:p w14:paraId="0217913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 valor es cero o negativo.</w:t>
      </w:r>
    </w:p>
    <w:p w14:paraId="5D2BAD52"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fragmentNumberState no es válida.</w:t>
      </w:r>
    </w:p>
    <w:p w14:paraId="6FA50CAA" w14:textId="77777777" w:rsidR="006379E4" w:rsidRPr="002A52A4" w:rsidRDefault="006379E4" w:rsidP="00447E32">
      <w:pPr>
        <w:pStyle w:val="Ttulo4"/>
      </w:pPr>
      <w:bookmarkStart w:id="159" w:name="h.a1092gk9i75l"/>
      <w:bookmarkEnd w:id="159"/>
      <w:r w:rsidRPr="002A52A4">
        <w:t>Cambio en el estado del receptor</w:t>
      </w:r>
    </w:p>
    <w:p w14:paraId="29E3B97D" w14:textId="77777777" w:rsidR="006379E4" w:rsidRPr="002A52A4" w:rsidRDefault="006379E4" w:rsidP="006379E4">
      <w:pPr>
        <w:jc w:val="left"/>
      </w:pPr>
      <w:r w:rsidRPr="002A52A4">
        <w:t>Ninguno</w:t>
      </w:r>
    </w:p>
    <w:p w14:paraId="204FC143" w14:textId="77777777" w:rsidR="006379E4" w:rsidRPr="002A52A4" w:rsidRDefault="006379E4" w:rsidP="00447E32">
      <w:pPr>
        <w:pStyle w:val="Ttulo4"/>
      </w:pPr>
      <w:bookmarkStart w:id="160" w:name="h.yk86h4d30k66"/>
      <w:bookmarkEnd w:id="160"/>
      <w:r w:rsidRPr="002A52A4">
        <w:t>Interpretación lógica</w:t>
      </w:r>
    </w:p>
    <w:p w14:paraId="2EB5DA71" w14:textId="77777777" w:rsidR="006379E4" w:rsidRPr="002A52A4" w:rsidRDefault="006379E4" w:rsidP="002C09B4">
      <w:r w:rsidRPr="002A52A4">
        <w:t>El lector envía el mensaje NackFrag al escritor para solicitar fragmentos del escritor.</w:t>
      </w:r>
    </w:p>
    <w:p w14:paraId="027F9D6D" w14:textId="77777777" w:rsidR="00FE05C9" w:rsidRPr="002A52A4" w:rsidRDefault="00FE05C9" w:rsidP="00FE05C9">
      <w:pPr>
        <w:pStyle w:val="Ttulo5"/>
        <w:jc w:val="left"/>
      </w:pPr>
      <w:r w:rsidRPr="002A52A4">
        <w:t>Ejemplo</w:t>
      </w:r>
    </w:p>
    <w:p w14:paraId="29783610" w14:textId="74C71298" w:rsidR="00FE05C9" w:rsidRPr="002A52A4" w:rsidRDefault="00FE05C9" w:rsidP="00FE05C9">
      <w:r w:rsidRPr="002A52A4">
        <w:rPr>
          <w:noProof/>
          <w:lang w:eastAsia="es-EC"/>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Pr="002A52A4" w:rsidRDefault="006379E4" w:rsidP="00447E32">
      <w:pPr>
        <w:pStyle w:val="Ttulo3"/>
      </w:pPr>
      <w:bookmarkStart w:id="161" w:name="_Toc410813016"/>
      <w:bookmarkStart w:id="162" w:name="_Toc421180728"/>
      <w:r w:rsidRPr="002A52A4">
        <w:t>Pad</w:t>
      </w:r>
      <w:r w:rsidR="00447E32" w:rsidRPr="002A52A4">
        <w:t>Submessag</w:t>
      </w:r>
      <w:r w:rsidRPr="002A52A4">
        <w:t>e</w:t>
      </w:r>
      <w:bookmarkEnd w:id="161"/>
      <w:bookmarkEnd w:id="162"/>
    </w:p>
    <w:p w14:paraId="7BE6C7D3" w14:textId="69A39754" w:rsidR="00FE6172" w:rsidRPr="002A52A4" w:rsidRDefault="00FE6172" w:rsidP="00FE6172">
      <w:r w:rsidRPr="002A52A4">
        <w:t xml:space="preserve">En la </w:t>
      </w:r>
      <w:r w:rsidRPr="002A52A4">
        <w:fldChar w:fldCharType="begin"/>
      </w:r>
      <w:r w:rsidRPr="002A52A4">
        <w:instrText xml:space="preserve"> REF _Ref416932829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15</w:t>
      </w:r>
      <w:r w:rsidRPr="002A52A4">
        <w:fldChar w:fldCharType="end"/>
      </w:r>
      <w:r w:rsidRPr="002A52A4">
        <w:t xml:space="preserve"> se muestra la estructura del submensaje Pad. </w:t>
      </w:r>
    </w:p>
    <w:p w14:paraId="74B89684"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52A4"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2751D5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3ED2DF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octectsToNextHeader</w:t>
            </w:r>
          </w:p>
        </w:tc>
      </w:tr>
    </w:tbl>
    <w:p w14:paraId="1289A40B" w14:textId="179786EF" w:rsidR="00176069" w:rsidRPr="002A52A4" w:rsidRDefault="00FE6172" w:rsidP="00FE6172">
      <w:pPr>
        <w:pStyle w:val="Descripcin"/>
        <w:rPr>
          <w:i w:val="0"/>
          <w:szCs w:val="24"/>
        </w:rPr>
      </w:pPr>
      <w:bookmarkStart w:id="163" w:name="_Ref416932829"/>
      <w:bookmarkStart w:id="164" w:name="_Toc421180804"/>
      <w:bookmarkStart w:id="165" w:name="_Toc421177680"/>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15</w:t>
      </w:r>
      <w:r w:rsidR="000A7D12" w:rsidRPr="002A52A4">
        <w:rPr>
          <w:szCs w:val="24"/>
        </w:rPr>
        <w:fldChar w:fldCharType="end"/>
      </w:r>
      <w:bookmarkEnd w:id="163"/>
      <w:r w:rsidRPr="002A52A4">
        <w:rPr>
          <w:szCs w:val="24"/>
        </w:rPr>
        <w:t xml:space="preserve">. </w:t>
      </w:r>
      <w:r w:rsidRPr="002A52A4">
        <w:rPr>
          <w:i w:val="0"/>
          <w:szCs w:val="24"/>
        </w:rPr>
        <w:t>Estructura del submensaje Pad</w:t>
      </w:r>
      <w:bookmarkEnd w:id="164"/>
    </w:p>
    <w:p w14:paraId="2DA6D110" w14:textId="4566FD82" w:rsidR="00FE6172" w:rsidRPr="002A52A4" w:rsidRDefault="00962FCB" w:rsidP="00FE6172">
      <w:pPr>
        <w:pStyle w:val="Descripcin"/>
        <w:rPr>
          <w:szCs w:val="24"/>
        </w:rPr>
      </w:pPr>
      <w:sdt>
        <w:sdtPr>
          <w:rPr>
            <w:i w:val="0"/>
            <w:szCs w:val="24"/>
          </w:rPr>
          <w:id w:val="12733052"/>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F13CDA" w:rsidRPr="002A52A4">
            <w:rPr>
              <w:noProof/>
              <w:szCs w:val="24"/>
            </w:rPr>
            <w:t>(OMG, 2014)</w:t>
          </w:r>
          <w:r w:rsidR="00FE6172" w:rsidRPr="002A52A4">
            <w:rPr>
              <w:i w:val="0"/>
              <w:szCs w:val="24"/>
            </w:rPr>
            <w:fldChar w:fldCharType="end"/>
          </w:r>
        </w:sdtContent>
      </w:sdt>
      <w:bookmarkEnd w:id="165"/>
    </w:p>
    <w:p w14:paraId="5FADD925" w14:textId="77777777" w:rsidR="006379E4" w:rsidRPr="002A52A4" w:rsidRDefault="006379E4" w:rsidP="006379E4">
      <w:pPr>
        <w:jc w:val="left"/>
      </w:pPr>
      <w:r w:rsidRPr="002A52A4">
        <w:t> </w:t>
      </w:r>
    </w:p>
    <w:p w14:paraId="2B705A0D" w14:textId="77777777" w:rsidR="006379E4" w:rsidRPr="002A52A4" w:rsidRDefault="006379E4" w:rsidP="002C09B4">
      <w:r w:rsidRPr="002A52A4">
        <w:lastRenderedPageBreak/>
        <w:t>El propósito de este submensaje es permitir la introducción de cualquier relleno necesario para satisfacer cualquier requisito de memoryalignment deseada. Su no tiene otro significado.</w:t>
      </w:r>
    </w:p>
    <w:p w14:paraId="103B76FF" w14:textId="77777777" w:rsidR="006379E4" w:rsidRPr="002A52A4" w:rsidRDefault="006379E4" w:rsidP="00447E32">
      <w:pPr>
        <w:pStyle w:val="Ttulo4"/>
      </w:pPr>
      <w:r w:rsidRPr="002A52A4">
        <w:t>Banderas en el encabezado de submensaje</w:t>
      </w:r>
    </w:p>
    <w:p w14:paraId="5450D90C"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3CA374FB" w14:textId="77777777" w:rsidR="006379E4" w:rsidRPr="002A52A4" w:rsidRDefault="006379E4" w:rsidP="00447E32">
      <w:pPr>
        <w:pStyle w:val="Ttulo4"/>
      </w:pPr>
      <w:r w:rsidRPr="002A52A4">
        <w:t>Otros elementos en el encabezado de submensaje</w:t>
      </w:r>
    </w:p>
    <w:p w14:paraId="65CB8FEE" w14:textId="3CEEAF0D" w:rsidR="006379E4" w:rsidRPr="002A52A4" w:rsidRDefault="006379E4" w:rsidP="002C09B4">
      <w:r w:rsidRPr="002A52A4">
        <w:t>Este submensaje</w:t>
      </w:r>
      <w:r w:rsidR="002C09B4" w:rsidRPr="002A52A4">
        <w:t xml:space="preserve"> no</w:t>
      </w:r>
      <w:r w:rsidRPr="002A52A4">
        <w:t xml:space="preserve"> tienen otros elementos.</w:t>
      </w:r>
    </w:p>
    <w:p w14:paraId="4D5D99FE" w14:textId="77777777" w:rsidR="006379E4" w:rsidRPr="002A52A4" w:rsidRDefault="006379E4" w:rsidP="00447E32">
      <w:pPr>
        <w:pStyle w:val="Ttulo4"/>
      </w:pPr>
      <w:r w:rsidRPr="002A52A4">
        <w:t>Validez</w:t>
      </w:r>
    </w:p>
    <w:p w14:paraId="1AE97AC5" w14:textId="77777777" w:rsidR="006379E4" w:rsidRPr="002A52A4" w:rsidRDefault="006379E4" w:rsidP="002C09B4">
      <w:r w:rsidRPr="002A52A4">
        <w:t>Este submensaje es siempre válido.</w:t>
      </w:r>
    </w:p>
    <w:p w14:paraId="0A1794B6" w14:textId="77777777" w:rsidR="006379E4" w:rsidRPr="002A52A4" w:rsidRDefault="006379E4" w:rsidP="00447E32">
      <w:pPr>
        <w:pStyle w:val="Ttulo4"/>
      </w:pPr>
      <w:bookmarkStart w:id="166" w:name="h.z27j84qbuftu"/>
      <w:bookmarkEnd w:id="166"/>
      <w:r w:rsidRPr="002A52A4">
        <w:t>Cambio en el estado del receptor</w:t>
      </w:r>
    </w:p>
    <w:p w14:paraId="45B0C5FC" w14:textId="77777777" w:rsidR="006379E4" w:rsidRPr="002A52A4" w:rsidRDefault="006379E4" w:rsidP="006379E4">
      <w:pPr>
        <w:jc w:val="left"/>
      </w:pPr>
      <w:r w:rsidRPr="002A52A4">
        <w:t>Ninguno</w:t>
      </w:r>
    </w:p>
    <w:p w14:paraId="29A83368" w14:textId="77777777" w:rsidR="006379E4" w:rsidRPr="002A52A4" w:rsidRDefault="006379E4" w:rsidP="00447E32">
      <w:pPr>
        <w:pStyle w:val="Ttulo4"/>
      </w:pPr>
      <w:bookmarkStart w:id="167" w:name="h.sjli3uu3mka7"/>
      <w:bookmarkEnd w:id="167"/>
      <w:r w:rsidRPr="002A52A4">
        <w:t>Interpretación lógica</w:t>
      </w:r>
    </w:p>
    <w:p w14:paraId="34C8F4F9" w14:textId="77777777" w:rsidR="006379E4" w:rsidRPr="002A52A4" w:rsidRDefault="006379E4" w:rsidP="006379E4">
      <w:pPr>
        <w:ind w:firstLine="0"/>
        <w:jc w:val="left"/>
      </w:pPr>
      <w:r w:rsidRPr="002A52A4">
        <w:t>Ninguno</w:t>
      </w:r>
    </w:p>
    <w:p w14:paraId="53136D5B" w14:textId="77777777" w:rsidR="002B0CF6" w:rsidRPr="002A52A4" w:rsidRDefault="002B0CF6" w:rsidP="006379E4">
      <w:pPr>
        <w:ind w:firstLine="0"/>
        <w:jc w:val="left"/>
      </w:pPr>
    </w:p>
    <w:p w14:paraId="1C6AC648" w14:textId="529CA109" w:rsidR="006379E4" w:rsidRPr="002A52A4" w:rsidRDefault="006379E4" w:rsidP="00447E32">
      <w:pPr>
        <w:pStyle w:val="Ttulo3"/>
      </w:pPr>
      <w:bookmarkStart w:id="168" w:name="_Toc410813017"/>
      <w:bookmarkStart w:id="169" w:name="_Toc421180729"/>
      <w:r w:rsidRPr="002A52A4">
        <w:t>InfoReplyIp4</w:t>
      </w:r>
      <w:r w:rsidR="00447E32" w:rsidRPr="002A52A4">
        <w:t>Submessag</w:t>
      </w:r>
      <w:r w:rsidRPr="002A52A4">
        <w:t>e</w:t>
      </w:r>
      <w:bookmarkEnd w:id="168"/>
      <w:bookmarkEnd w:id="169"/>
    </w:p>
    <w:p w14:paraId="43F15193" w14:textId="1FC49431" w:rsidR="00FE6172" w:rsidRPr="002A52A4" w:rsidRDefault="00FE6172" w:rsidP="00FE6172">
      <w:r w:rsidRPr="002A52A4">
        <w:t xml:space="preserve">En la </w:t>
      </w:r>
      <w:r w:rsidRPr="002A52A4">
        <w:fldChar w:fldCharType="begin"/>
      </w:r>
      <w:r w:rsidRPr="002A52A4">
        <w:instrText xml:space="preserve"> REF _Ref416932943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16</w:t>
      </w:r>
      <w:r w:rsidRPr="002A52A4">
        <w:fldChar w:fldCharType="end"/>
      </w:r>
      <w:r w:rsidRPr="002A52A4">
        <w:t xml:space="preserve"> se muestra la estructura del submensaje InfoReplyIp4. </w:t>
      </w:r>
    </w:p>
    <w:p w14:paraId="4745791E"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52A4"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0D2D1D6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5CA6CA6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A0F12" w:rsidRPr="002A52A4"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A0F12" w:rsidRPr="002A52A4"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multicastLocatorList [sólo si M == 1]</w:t>
            </w:r>
          </w:p>
        </w:tc>
      </w:tr>
    </w:tbl>
    <w:p w14:paraId="1B1830F5" w14:textId="19344F0F" w:rsidR="00176069" w:rsidRPr="002A52A4" w:rsidRDefault="00FE6172" w:rsidP="00FE6172">
      <w:pPr>
        <w:pStyle w:val="Descripcin"/>
        <w:rPr>
          <w:i w:val="0"/>
          <w:szCs w:val="24"/>
        </w:rPr>
      </w:pPr>
      <w:bookmarkStart w:id="170" w:name="_Ref416932943"/>
      <w:bookmarkStart w:id="171" w:name="_Toc421180805"/>
      <w:bookmarkStart w:id="172" w:name="_Toc42117768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16</w:t>
      </w:r>
      <w:r w:rsidR="000A7D12" w:rsidRPr="002A52A4">
        <w:rPr>
          <w:szCs w:val="24"/>
        </w:rPr>
        <w:fldChar w:fldCharType="end"/>
      </w:r>
      <w:bookmarkEnd w:id="170"/>
      <w:r w:rsidRPr="002A52A4">
        <w:rPr>
          <w:szCs w:val="24"/>
        </w:rPr>
        <w:t xml:space="preserve">. </w:t>
      </w:r>
      <w:r w:rsidRPr="002A52A4">
        <w:rPr>
          <w:i w:val="0"/>
          <w:szCs w:val="24"/>
        </w:rPr>
        <w:t>Estructura del submensaje InfoReplyIp4</w:t>
      </w:r>
      <w:bookmarkEnd w:id="171"/>
    </w:p>
    <w:p w14:paraId="4C67DBC4" w14:textId="0A1ADA7C" w:rsidR="00FE6172" w:rsidRPr="002A52A4" w:rsidRDefault="00962FCB" w:rsidP="00FE6172">
      <w:pPr>
        <w:pStyle w:val="Descripcin"/>
        <w:rPr>
          <w:szCs w:val="24"/>
        </w:rPr>
      </w:pPr>
      <w:sdt>
        <w:sdtPr>
          <w:rPr>
            <w:i w:val="0"/>
            <w:szCs w:val="24"/>
          </w:rPr>
          <w:id w:val="-2061084477"/>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F13CDA" w:rsidRPr="002A52A4">
            <w:rPr>
              <w:noProof/>
              <w:szCs w:val="24"/>
            </w:rPr>
            <w:t>(OMG, 2014)</w:t>
          </w:r>
          <w:r w:rsidR="00FE6172" w:rsidRPr="002A52A4">
            <w:rPr>
              <w:i w:val="0"/>
              <w:szCs w:val="24"/>
            </w:rPr>
            <w:fldChar w:fldCharType="end"/>
          </w:r>
        </w:sdtContent>
      </w:sdt>
      <w:bookmarkEnd w:id="172"/>
    </w:p>
    <w:p w14:paraId="091E58AD" w14:textId="77777777" w:rsidR="006379E4" w:rsidRPr="002A52A4" w:rsidRDefault="006379E4" w:rsidP="006379E4">
      <w:pPr>
        <w:jc w:val="left"/>
      </w:pPr>
      <w:r w:rsidRPr="002A52A4">
        <w:t> </w:t>
      </w:r>
    </w:p>
    <w:p w14:paraId="6C3C928D" w14:textId="77777777" w:rsidR="006379E4" w:rsidRPr="002A52A4" w:rsidRDefault="006379E4" w:rsidP="006379E4">
      <w:pPr>
        <w:jc w:val="left"/>
      </w:pPr>
      <w:r w:rsidRPr="002A52A4">
        <w:t> </w:t>
      </w:r>
    </w:p>
    <w:p w14:paraId="6ACF23C8" w14:textId="77777777" w:rsidR="006379E4" w:rsidRPr="002A52A4" w:rsidRDefault="006379E4" w:rsidP="00CA0C05">
      <w:r w:rsidRPr="002A52A4">
        <w:lastRenderedPageBreak/>
        <w:t>Este mensaje se envía desde un lector de RTPS a un escritor de RTPS. Contiene información explícita sobre dónde enviar una respuesta a los submensajes que le siguen en el mismo mensaje.</w:t>
      </w:r>
    </w:p>
    <w:p w14:paraId="279C938A" w14:textId="77777777" w:rsidR="006379E4" w:rsidRPr="002A52A4" w:rsidRDefault="006379E4" w:rsidP="006379E4">
      <w:pPr>
        <w:jc w:val="left"/>
      </w:pPr>
      <w:r w:rsidRPr="002A52A4">
        <w:t> </w:t>
      </w:r>
    </w:p>
    <w:p w14:paraId="3CD4CD8E" w14:textId="77777777" w:rsidR="006379E4" w:rsidRPr="002A52A4" w:rsidRDefault="006379E4" w:rsidP="00DC1CF0">
      <w:r w:rsidRPr="002A52A4">
        <w:t>Se proporciona por motivos de eficiencia y puede utilizarse en lugar del submensaje InfoReply para proporcionar una representación más compacta.</w:t>
      </w:r>
    </w:p>
    <w:p w14:paraId="4ADE91CF" w14:textId="77777777" w:rsidR="006379E4" w:rsidRPr="002A52A4" w:rsidRDefault="006379E4" w:rsidP="006379E4">
      <w:pPr>
        <w:jc w:val="left"/>
      </w:pPr>
      <w:r w:rsidRPr="002A52A4">
        <w:t> </w:t>
      </w:r>
    </w:p>
    <w:p w14:paraId="578C8824" w14:textId="77777777" w:rsidR="006379E4" w:rsidRPr="002A52A4" w:rsidRDefault="006379E4" w:rsidP="00447E32">
      <w:pPr>
        <w:pStyle w:val="Ttulo4"/>
      </w:pPr>
      <w:r w:rsidRPr="002A52A4">
        <w:t>Banderas en el encabezado de submensaje</w:t>
      </w:r>
    </w:p>
    <w:p w14:paraId="454FB408" w14:textId="77777777" w:rsidR="006379E4" w:rsidRPr="002A52A4" w:rsidRDefault="006379E4" w:rsidP="00DC1CF0">
      <w:r w:rsidRPr="002A52A4">
        <w:t xml:space="preserve">El </w:t>
      </w:r>
      <w:r w:rsidRPr="002A52A4">
        <w:rPr>
          <w:b/>
          <w:bCs/>
        </w:rPr>
        <w:t>EndiannessFlag</w:t>
      </w:r>
      <w:r w:rsidRPr="002A52A4">
        <w:t>, aparecen en las banderas de cabecera submensaje e indica el orden de bits.</w:t>
      </w:r>
    </w:p>
    <w:p w14:paraId="1DBA606A" w14:textId="77777777" w:rsidR="006379E4" w:rsidRPr="002A52A4" w:rsidRDefault="006379E4" w:rsidP="00DC1CF0">
      <w:r w:rsidRPr="002A52A4">
        <w:t xml:space="preserve">La </w:t>
      </w:r>
      <w:r w:rsidRPr="002A52A4">
        <w:rPr>
          <w:b/>
          <w:bCs/>
        </w:rPr>
        <w:t>MulticastFlag</w:t>
      </w:r>
      <w:r w:rsidRPr="002A52A4">
        <w:t>, indica si el submensaje también contiene una dirección de multidifusión.</w:t>
      </w:r>
    </w:p>
    <w:p w14:paraId="12117D41" w14:textId="77777777" w:rsidR="006379E4" w:rsidRPr="002A52A4" w:rsidRDefault="006379E4" w:rsidP="002C09B4">
      <w:r w:rsidRPr="002A52A4">
        <w:t>El MulticastFlag está representado con el literal estoy '. M = 1 significa que la InfoReplyIp4 también incluye un multicastLocatorList.</w:t>
      </w:r>
    </w:p>
    <w:p w14:paraId="43FEE9AD" w14:textId="77777777" w:rsidR="006379E4" w:rsidRPr="002A52A4" w:rsidRDefault="006379E4" w:rsidP="00447E32">
      <w:pPr>
        <w:pStyle w:val="Ttulo4"/>
      </w:pPr>
      <w:r w:rsidRPr="002A52A4">
        <w:t>Otros elementos en el encabezado de submensaje</w:t>
      </w:r>
    </w:p>
    <w:p w14:paraId="25575B21" w14:textId="77777777" w:rsidR="006379E4" w:rsidRPr="002A52A4" w:rsidRDefault="006379E4" w:rsidP="00DC1CF0">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234FCD31" w14:textId="77777777" w:rsidR="006379E4" w:rsidRPr="002A52A4" w:rsidRDefault="006379E4" w:rsidP="00DC1CF0">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2A52A4" w:rsidRDefault="006379E4" w:rsidP="006379E4">
      <w:pPr>
        <w:jc w:val="left"/>
      </w:pPr>
      <w:r w:rsidRPr="002A52A4">
        <w:t> </w:t>
      </w:r>
    </w:p>
    <w:p w14:paraId="0632993B" w14:textId="77777777" w:rsidR="006379E4" w:rsidRPr="002A52A4" w:rsidRDefault="006379E4" w:rsidP="00447E32">
      <w:pPr>
        <w:pStyle w:val="Ttulo4"/>
      </w:pPr>
      <w:r w:rsidRPr="002A52A4">
        <w:t>Validez</w:t>
      </w:r>
    </w:p>
    <w:p w14:paraId="5E2D1CD6" w14:textId="77777777" w:rsidR="006379E4" w:rsidRPr="002A52A4" w:rsidRDefault="006379E4" w:rsidP="002C09B4">
      <w:r w:rsidRPr="002A52A4">
        <w:t>Este submensaje es inválida cuando cualquiera de las siguientes es verdadera:</w:t>
      </w:r>
    </w:p>
    <w:p w14:paraId="03B8249F"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A61AA4C" w14:textId="77777777" w:rsidR="006379E4" w:rsidRPr="002A52A4" w:rsidRDefault="006379E4" w:rsidP="00447E32">
      <w:pPr>
        <w:pStyle w:val="Ttulo4"/>
      </w:pPr>
      <w:bookmarkStart w:id="173" w:name="h.vgzsqwg2t7ms"/>
      <w:bookmarkEnd w:id="173"/>
      <w:r w:rsidRPr="002A52A4">
        <w:lastRenderedPageBreak/>
        <w:t>Cambio en el estado del receptor</w:t>
      </w:r>
    </w:p>
    <w:p w14:paraId="1FCF0AD7" w14:textId="77777777" w:rsidR="006379E4" w:rsidRPr="002A52A4" w:rsidRDefault="006379E4" w:rsidP="002C09B4">
      <w:r w:rsidRPr="002A52A4">
        <w:t>Receiver.unicastReplyLocatorList = InfoReply.unicastLocatorList if (MulticastFlag) {Receiver.multicastReplyLocatorList = InfoReply.multicastLocatorList} más {Receiver.multicastReplyLocatorList = &lt; vacío &gt;}</w:t>
      </w:r>
    </w:p>
    <w:p w14:paraId="64DF9CCA" w14:textId="77777777" w:rsidR="006379E4" w:rsidRPr="002A52A4" w:rsidRDefault="006379E4" w:rsidP="006379E4">
      <w:pPr>
        <w:jc w:val="left"/>
      </w:pPr>
      <w:r w:rsidRPr="002A52A4">
        <w:t> </w:t>
      </w:r>
    </w:p>
    <w:p w14:paraId="718EE48B" w14:textId="77777777" w:rsidR="006379E4" w:rsidRPr="002A52A4" w:rsidRDefault="006379E4" w:rsidP="00447E32">
      <w:pPr>
        <w:pStyle w:val="Ttulo4"/>
      </w:pPr>
      <w:bookmarkStart w:id="174" w:name="h.gp638mthwqdc"/>
      <w:bookmarkEnd w:id="174"/>
      <w:r w:rsidRPr="002A52A4">
        <w:t>Interpretación lógica</w:t>
      </w:r>
    </w:p>
    <w:p w14:paraId="11E2AFAB" w14:textId="77777777" w:rsidR="006379E4" w:rsidRPr="002A52A4" w:rsidRDefault="006379E4" w:rsidP="006379E4">
      <w:pPr>
        <w:ind w:firstLine="0"/>
        <w:jc w:val="left"/>
      </w:pPr>
      <w:r w:rsidRPr="002A52A4">
        <w:t>Ninguno</w:t>
      </w:r>
    </w:p>
    <w:p w14:paraId="795ED8C3" w14:textId="77777777" w:rsidR="00094B3F" w:rsidRPr="002A52A4" w:rsidRDefault="00094B3F" w:rsidP="006379E4">
      <w:pPr>
        <w:ind w:firstLine="0"/>
        <w:jc w:val="left"/>
      </w:pPr>
    </w:p>
    <w:p w14:paraId="3AAC72EF" w14:textId="7C408E70" w:rsidR="005162F2" w:rsidRPr="002A52A4" w:rsidRDefault="00034CE0" w:rsidP="005162F2">
      <w:pPr>
        <w:pStyle w:val="Ttulo2"/>
      </w:pPr>
      <w:bookmarkStart w:id="175" w:name="_Toc421180730"/>
      <w:r w:rsidRPr="002A52A4">
        <w:t>ANÁLISIS DE R</w:t>
      </w:r>
      <w:r w:rsidR="005162F2" w:rsidRPr="002A52A4">
        <w:t>EQUISITOS</w:t>
      </w:r>
      <w:bookmarkEnd w:id="175"/>
    </w:p>
    <w:p w14:paraId="6892B308" w14:textId="68CA28C9" w:rsidR="005162F2" w:rsidRPr="002A52A4" w:rsidRDefault="00034CE0" w:rsidP="00034CE0">
      <w:r w:rsidRPr="002A52A4">
        <w:t>Una vez realizado el análisis de los paquetes RTPS y de descubrimiento RTPS, se puede tener una idea clara de los requerimientos necesarios para soportar el protocolo RTPS con el middleware DDS.</w:t>
      </w:r>
    </w:p>
    <w:p w14:paraId="4652927A" w14:textId="19831907" w:rsidR="00034CE0" w:rsidRPr="002A52A4" w:rsidRDefault="00034CE0" w:rsidP="00034CE0">
      <w:r w:rsidRPr="002A52A4">
        <w:t xml:space="preserve">Este módulo estará compuesto por cinco componentes principales: </w:t>
      </w:r>
      <w:r w:rsidR="00CA3AC9" w:rsidRPr="002A52A4">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2A52A4" w:rsidRDefault="00606BF0" w:rsidP="005A69B7">
      <w:pPr>
        <w:pStyle w:val="Ttulo2"/>
      </w:pPr>
      <w:bookmarkStart w:id="176" w:name="_Toc421180731"/>
      <w:r w:rsidRPr="002A52A4">
        <w:t>MÓDULO</w:t>
      </w:r>
      <w:r w:rsidR="006118D4" w:rsidRPr="002A52A4">
        <w:t xml:space="preserve"> DDS</w:t>
      </w:r>
      <w:bookmarkEnd w:id="176"/>
    </w:p>
    <w:p w14:paraId="4BF277B0" w14:textId="77777777" w:rsidR="006118D4" w:rsidRPr="002A52A4" w:rsidRDefault="006118D4" w:rsidP="006118D4">
      <w:r w:rsidRPr="002A52A4">
        <w:t>En el DDS se encuentra el Publicador, el Suscriptor, y el Topic.</w:t>
      </w:r>
    </w:p>
    <w:p w14:paraId="58882B3F" w14:textId="65B5C732" w:rsidR="006118D4" w:rsidRPr="002A52A4" w:rsidRDefault="006118D4" w:rsidP="005A69B7">
      <w:pPr>
        <w:pStyle w:val="Ttulo3"/>
      </w:pPr>
      <w:bookmarkStart w:id="177" w:name="_Toc421180732"/>
      <w:r w:rsidRPr="002A52A4">
        <w:t>Publicador</w:t>
      </w:r>
      <w:bookmarkEnd w:id="177"/>
    </w:p>
    <w:p w14:paraId="61A86822" w14:textId="79465FCA" w:rsidR="006118D4" w:rsidRPr="002A52A4" w:rsidRDefault="006118D4" w:rsidP="006118D4">
      <w:r w:rsidRPr="002A52A4">
        <w:t xml:space="preserve">El </w:t>
      </w:r>
      <w:r w:rsidRPr="002A52A4">
        <w:rPr>
          <w:b/>
        </w:rPr>
        <w:t>Publicador</w:t>
      </w:r>
      <w:r w:rsidRPr="002A52A4">
        <w:t xml:space="preserve"> es el objeto responsable de la distribución de datos. Puede publicar los datos de los diferentes tipos de datos. Un DataWriter actúa como un </w:t>
      </w:r>
      <w:r w:rsidRPr="002A52A4">
        <w:rPr>
          <w:i/>
        </w:rPr>
        <w:t>typed</w:t>
      </w:r>
      <w:r w:rsidRPr="002A52A4">
        <w:rPr>
          <w:rStyle w:val="Refdenotaalpie"/>
          <w:i/>
        </w:rPr>
        <w:footnoteReference w:id="28"/>
      </w:r>
      <w:r w:rsidR="00C83AE8" w:rsidRPr="002A52A4">
        <w:rPr>
          <w:i/>
        </w:rPr>
        <w:t xml:space="preserve"> </w:t>
      </w:r>
      <w:r w:rsidR="00C83AE8" w:rsidRPr="002A52A4">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w:t>
      </w:r>
      <w:r w:rsidR="00C83AE8" w:rsidRPr="002A52A4">
        <w:lastRenderedPageBreak/>
        <w:t xml:space="preserve">apropiado, </w:t>
      </w:r>
      <w:r w:rsidR="008E7A7D" w:rsidRPr="002A52A4">
        <w:t>es responsabilidad del publicador realizar la distribución (el publicador hará esto de acuerdo a sus propias políticas de calidad de servicio conectados a la correspondiente DataWriter).</w:t>
      </w:r>
    </w:p>
    <w:p w14:paraId="50201159" w14:textId="7E789810" w:rsidR="008E7A7D" w:rsidRPr="002A52A4" w:rsidRDefault="008E7A7D" w:rsidP="006118D4">
      <w:r w:rsidRPr="002A52A4">
        <w:t>Una publicación es</w:t>
      </w:r>
      <w:r w:rsidR="009A499A" w:rsidRPr="002A52A4">
        <w:t>tá</w:t>
      </w:r>
      <w:r w:rsidRPr="002A52A4">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2A52A4" w:rsidRDefault="008E7A7D" w:rsidP="005A69B7">
      <w:pPr>
        <w:pStyle w:val="Ttulo3"/>
      </w:pPr>
      <w:bookmarkStart w:id="178" w:name="_Toc421180733"/>
      <w:r w:rsidRPr="002A52A4">
        <w:t>Suscriptor</w:t>
      </w:r>
      <w:bookmarkEnd w:id="178"/>
    </w:p>
    <w:p w14:paraId="28F714CE" w14:textId="1D0F86F4" w:rsidR="008E7A7D" w:rsidRPr="002A52A4" w:rsidRDefault="008E7A7D" w:rsidP="008E7A7D">
      <w:r w:rsidRPr="002A52A4">
        <w:t xml:space="preserve">El </w:t>
      </w:r>
      <w:r w:rsidRPr="002A52A4">
        <w:rPr>
          <w:b/>
        </w:rPr>
        <w:t xml:space="preserve">Suscriptor </w:t>
      </w:r>
      <w:r w:rsidRPr="002A52A4">
        <w:t>es un objeto responsable de recibir los datos publicados ponerlos a disposición de acuerdo con el QoS del suscriptor de la aplicación receptora.</w:t>
      </w:r>
    </w:p>
    <w:p w14:paraId="6A5013AB" w14:textId="3AB464A2" w:rsidR="008E7A7D" w:rsidRPr="002A52A4" w:rsidRDefault="008E7A7D" w:rsidP="008E7A7D">
      <w:r w:rsidRPr="002A52A4">
        <w:t xml:space="preserve">Puede recibir y despachar datos de los diferentes tipos especificados. Para acceder a los datos recibidos, la aplicación debe utilizar un </w:t>
      </w:r>
      <w:r w:rsidRPr="002A52A4">
        <w:rPr>
          <w:i/>
        </w:rPr>
        <w:t>typed</w:t>
      </w:r>
      <w:r w:rsidRPr="002A52A4">
        <w:t xml:space="preserve"> DataReader adjunto al suscriptor.</w:t>
      </w:r>
    </w:p>
    <w:p w14:paraId="60AE6D07" w14:textId="2BA7C81F" w:rsidR="008E7A7D" w:rsidRPr="002A52A4" w:rsidRDefault="008E7A7D" w:rsidP="008E7A7D">
      <w:r w:rsidRPr="002A52A4">
        <w:t xml:space="preserve">Una suscripción </w:t>
      </w:r>
      <w:r w:rsidR="009A499A" w:rsidRPr="002A52A4">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2A52A4" w:rsidRDefault="009A499A" w:rsidP="005A69B7">
      <w:pPr>
        <w:pStyle w:val="Ttulo3"/>
      </w:pPr>
      <w:bookmarkStart w:id="179" w:name="_Toc421180734"/>
      <w:r w:rsidRPr="002A52A4">
        <w:t>Topic</w:t>
      </w:r>
      <w:bookmarkEnd w:id="179"/>
    </w:p>
    <w:p w14:paraId="58B90402" w14:textId="105448B0" w:rsidR="009A499A" w:rsidRPr="002A52A4" w:rsidRDefault="004562B5" w:rsidP="009A499A">
      <w:r w:rsidRPr="002A52A4">
        <w:t xml:space="preserve">Un </w:t>
      </w:r>
      <w:r w:rsidRPr="002A52A4">
        <w:rPr>
          <w:b/>
        </w:rPr>
        <w:t xml:space="preserve">Topic </w:t>
      </w:r>
      <w:r w:rsidRPr="002A52A4">
        <w:t xml:space="preserve">representa la unidad de información que puede ser producida o consumida; es una triada, compuesta por un tipo, un nombre único y un conjunto de políticas de calidad de servicio, como se muestra en la </w:t>
      </w:r>
      <w:r w:rsidRPr="002A52A4">
        <w:fldChar w:fldCharType="begin"/>
      </w:r>
      <w:r w:rsidRPr="002A52A4">
        <w:instrText xml:space="preserve"> REF _Ref420319686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17</w:t>
      </w:r>
      <w:r w:rsidRPr="002A52A4">
        <w:fldChar w:fldCharType="end"/>
      </w:r>
      <w:r w:rsidRPr="002A52A4">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2A52A4" w:rsidRDefault="004562B5" w:rsidP="004562B5">
      <w:pPr>
        <w:keepNext/>
      </w:pPr>
      <w:r w:rsidRPr="002A52A4">
        <w:rPr>
          <w:noProof/>
          <w:lang w:eastAsia="es-EC"/>
        </w:rPr>
        <w:lastRenderedPageBreak/>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05FD7D2A" w:rsidR="004562B5" w:rsidRPr="002A52A4" w:rsidRDefault="004562B5" w:rsidP="004562B5">
      <w:pPr>
        <w:pStyle w:val="Descripcin"/>
        <w:rPr>
          <w:i w:val="0"/>
          <w:color w:val="auto"/>
          <w:szCs w:val="24"/>
        </w:rPr>
      </w:pPr>
      <w:bookmarkStart w:id="180" w:name="_Ref420319686"/>
      <w:bookmarkStart w:id="181" w:name="_Toc421177682"/>
      <w:bookmarkStart w:id="182" w:name="_Toc421180806"/>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17</w:t>
      </w:r>
      <w:r w:rsidR="000A7D12" w:rsidRPr="002A52A4">
        <w:rPr>
          <w:color w:val="auto"/>
          <w:szCs w:val="24"/>
        </w:rPr>
        <w:fldChar w:fldCharType="end"/>
      </w:r>
      <w:bookmarkEnd w:id="180"/>
      <w:r w:rsidRPr="002A52A4">
        <w:rPr>
          <w:color w:val="auto"/>
          <w:szCs w:val="24"/>
        </w:rPr>
        <w:t xml:space="preserve">. </w:t>
      </w:r>
      <w:r w:rsidRPr="002A52A4">
        <w:rPr>
          <w:i w:val="0"/>
          <w:color w:val="auto"/>
          <w:szCs w:val="24"/>
        </w:rPr>
        <w:t>Objeto Topic y sus componentes.</w:t>
      </w:r>
      <w:bookmarkEnd w:id="181"/>
      <w:bookmarkEnd w:id="182"/>
    </w:p>
    <w:p w14:paraId="4889CACA" w14:textId="5CF8E6DA" w:rsidR="004562B5" w:rsidRPr="002A52A4" w:rsidRDefault="004562B5" w:rsidP="004562B5">
      <w:r w:rsidRPr="002A52A4">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2A52A4">
        <w:t xml:space="preserve">con los datos en sí. </w:t>
      </w:r>
    </w:p>
    <w:p w14:paraId="4D1DE3C2" w14:textId="61046659" w:rsidR="006D3527" w:rsidRPr="002A52A4" w:rsidRDefault="006D3527" w:rsidP="004562B5">
      <w:r w:rsidRPr="002A52A4">
        <w:t xml:space="preserve">Adicionalmente al Topic de QoS, la calidad de servicio del </w:t>
      </w:r>
      <w:r w:rsidRPr="002A52A4">
        <w:rPr>
          <w:i/>
        </w:rPr>
        <w:t>DataWriter</w:t>
      </w:r>
      <w:r w:rsidRPr="002A52A4">
        <w:t xml:space="preserve"> asociada a este Topic y la QoS del publicador asociado al </w:t>
      </w:r>
      <w:r w:rsidRPr="002A52A4">
        <w:rPr>
          <w:i/>
        </w:rPr>
        <w:t>DataWriter</w:t>
      </w:r>
      <w:r w:rsidRPr="002A52A4">
        <w:t xml:space="preserve"> controlan el comportamiento de parte del publicador, mientras la QoS de los Topic, </w:t>
      </w:r>
      <w:r w:rsidRPr="002A52A4">
        <w:rPr>
          <w:i/>
        </w:rPr>
        <w:t>DataReader</w:t>
      </w:r>
      <w:r w:rsidRPr="002A52A4">
        <w:t xml:space="preserve"> y el Suscriptor, controlan el comportamiento en el lado del suscriptor.</w:t>
      </w:r>
    </w:p>
    <w:p w14:paraId="6CD5CC1D" w14:textId="5BBE65C9" w:rsidR="006D3527" w:rsidRPr="002A52A4" w:rsidRDefault="006D3527" w:rsidP="004562B5">
      <w:r w:rsidRPr="002A52A4">
        <w:t>Un tipo Topic DDS es descrito por una estructura IDL</w:t>
      </w:r>
      <w:r w:rsidRPr="002A52A4">
        <w:rPr>
          <w:rStyle w:val="Refdenotaalpie"/>
        </w:rPr>
        <w:footnoteReference w:id="29"/>
      </w:r>
      <w:r w:rsidRPr="002A52A4">
        <w:t xml:space="preserve"> que contiene un número arbitrario de campos cuyos tipos podrían ser; tipo primitivo como se muestra en la </w:t>
      </w:r>
      <w:r w:rsidRPr="002A52A4">
        <w:fldChar w:fldCharType="begin"/>
      </w:r>
      <w:r w:rsidRPr="002A52A4">
        <w:instrText xml:space="preserve"> REF _Ref420320507 \h </w:instrText>
      </w:r>
      <w:r w:rsidRPr="002A52A4">
        <w:fldChar w:fldCharType="separate"/>
      </w:r>
      <w:r w:rsidR="00705AE8" w:rsidRPr="002A52A4">
        <w:rPr>
          <w:sz w:val="22"/>
          <w:szCs w:val="22"/>
        </w:rPr>
        <w:t xml:space="preserve">Tabla </w:t>
      </w:r>
      <w:r w:rsidR="00705AE8" w:rsidRPr="002A52A4">
        <w:rPr>
          <w:noProof/>
          <w:sz w:val="22"/>
          <w:szCs w:val="22"/>
        </w:rPr>
        <w:t>2</w:t>
      </w:r>
      <w:r w:rsidR="00705AE8" w:rsidRPr="002A52A4">
        <w:rPr>
          <w:sz w:val="22"/>
          <w:szCs w:val="22"/>
        </w:rPr>
        <w:noBreakHyphen/>
      </w:r>
      <w:r w:rsidR="00705AE8" w:rsidRPr="002A52A4">
        <w:rPr>
          <w:noProof/>
          <w:sz w:val="22"/>
          <w:szCs w:val="22"/>
        </w:rPr>
        <w:t>1</w:t>
      </w:r>
      <w:r w:rsidRPr="002A52A4">
        <w:fldChar w:fldCharType="end"/>
      </w:r>
      <w:r w:rsidR="006A70FB" w:rsidRPr="002A52A4">
        <w:t>, u</w:t>
      </w:r>
      <w:r w:rsidRPr="002A52A4">
        <w:t xml:space="preserve">n tipo template como se muestra en la </w:t>
      </w:r>
      <w:r w:rsidR="006A70FB" w:rsidRPr="002A52A4">
        <w:fldChar w:fldCharType="begin"/>
      </w:r>
      <w:r w:rsidR="006A70FB" w:rsidRPr="002A52A4">
        <w:instrText xml:space="preserve"> REF _Ref420320763 \h </w:instrText>
      </w:r>
      <w:r w:rsidR="006A70FB"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2</w:t>
      </w:r>
      <w:r w:rsidR="006A70FB" w:rsidRPr="002A52A4">
        <w:fldChar w:fldCharType="end"/>
      </w:r>
      <w:r w:rsidR="006A70FB" w:rsidRPr="002A52A4">
        <w:t xml:space="preserve">, o un tipo compuesto como se muestra en la </w:t>
      </w:r>
      <w:r w:rsidR="006A70FB" w:rsidRPr="002A52A4">
        <w:fldChar w:fldCharType="begin"/>
      </w:r>
      <w:r w:rsidR="006A70FB" w:rsidRPr="002A52A4">
        <w:instrText xml:space="preserve"> REF _Ref420321119 \h </w:instrText>
      </w:r>
      <w:r w:rsidR="006A70FB"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3</w:t>
      </w:r>
      <w:r w:rsidR="006A70FB" w:rsidRPr="002A52A4">
        <w:fldChar w:fldCharType="end"/>
      </w:r>
      <w:r w:rsidR="006A70FB" w:rsidRPr="002A52A4">
        <w:t xml:space="preserve"> </w:t>
      </w:r>
    </w:p>
    <w:p w14:paraId="0772CF80" w14:textId="261B01FB" w:rsidR="006D3527" w:rsidRPr="002A52A4" w:rsidRDefault="006D3527" w:rsidP="006D3527">
      <w:pPr>
        <w:pStyle w:val="Descripcin"/>
        <w:keepNext/>
        <w:rPr>
          <w:color w:val="auto"/>
          <w:sz w:val="22"/>
          <w:szCs w:val="22"/>
        </w:rPr>
      </w:pPr>
      <w:bookmarkStart w:id="183" w:name="_Ref420320507"/>
      <w:bookmarkStart w:id="184" w:name="_Toc421180760"/>
      <w:r w:rsidRPr="002A52A4">
        <w:rPr>
          <w:color w:val="auto"/>
          <w:sz w:val="22"/>
          <w:szCs w:val="22"/>
        </w:rPr>
        <w:lastRenderedPageBreak/>
        <w:t xml:space="preserve">Tabla </w:t>
      </w:r>
      <w:r w:rsidR="00AB1719" w:rsidRPr="002A52A4">
        <w:rPr>
          <w:color w:val="auto"/>
          <w:sz w:val="22"/>
          <w:szCs w:val="22"/>
        </w:rPr>
        <w:fldChar w:fldCharType="begin"/>
      </w:r>
      <w:r w:rsidR="00AB1719" w:rsidRPr="002A52A4">
        <w:rPr>
          <w:color w:val="auto"/>
          <w:sz w:val="22"/>
          <w:szCs w:val="22"/>
        </w:rPr>
        <w:instrText xml:space="preserve"> STYLEREF 1 \s </w:instrText>
      </w:r>
      <w:r w:rsidR="00AB1719" w:rsidRPr="002A52A4">
        <w:rPr>
          <w:color w:val="auto"/>
          <w:sz w:val="22"/>
          <w:szCs w:val="22"/>
        </w:rPr>
        <w:fldChar w:fldCharType="separate"/>
      </w:r>
      <w:r w:rsidR="00AB1719" w:rsidRPr="002A52A4">
        <w:rPr>
          <w:noProof/>
          <w:color w:val="auto"/>
          <w:sz w:val="22"/>
          <w:szCs w:val="22"/>
        </w:rPr>
        <w:t>2</w:t>
      </w:r>
      <w:r w:rsidR="00AB1719" w:rsidRPr="002A52A4">
        <w:rPr>
          <w:color w:val="auto"/>
          <w:sz w:val="22"/>
          <w:szCs w:val="22"/>
        </w:rPr>
        <w:fldChar w:fldCharType="end"/>
      </w:r>
      <w:r w:rsidR="00AB1719" w:rsidRPr="002A52A4">
        <w:rPr>
          <w:color w:val="auto"/>
          <w:sz w:val="22"/>
          <w:szCs w:val="22"/>
        </w:rPr>
        <w:noBreakHyphen/>
      </w:r>
      <w:r w:rsidR="00AB1719" w:rsidRPr="002A52A4">
        <w:rPr>
          <w:color w:val="auto"/>
          <w:sz w:val="22"/>
          <w:szCs w:val="22"/>
        </w:rPr>
        <w:fldChar w:fldCharType="begin"/>
      </w:r>
      <w:r w:rsidR="00AB1719" w:rsidRPr="002A52A4">
        <w:rPr>
          <w:color w:val="auto"/>
          <w:sz w:val="22"/>
          <w:szCs w:val="22"/>
        </w:rPr>
        <w:instrText xml:space="preserve"> SEQ Tabla \* ARABIC \s 1 </w:instrText>
      </w:r>
      <w:r w:rsidR="00AB1719" w:rsidRPr="002A52A4">
        <w:rPr>
          <w:color w:val="auto"/>
          <w:sz w:val="22"/>
          <w:szCs w:val="22"/>
        </w:rPr>
        <w:fldChar w:fldCharType="separate"/>
      </w:r>
      <w:r w:rsidR="00AB1719" w:rsidRPr="002A52A4">
        <w:rPr>
          <w:noProof/>
          <w:color w:val="auto"/>
          <w:sz w:val="22"/>
          <w:szCs w:val="22"/>
        </w:rPr>
        <w:t>1</w:t>
      </w:r>
      <w:r w:rsidR="00AB1719" w:rsidRPr="002A52A4">
        <w:rPr>
          <w:color w:val="auto"/>
          <w:sz w:val="22"/>
          <w:szCs w:val="22"/>
        </w:rPr>
        <w:fldChar w:fldCharType="end"/>
      </w:r>
      <w:bookmarkEnd w:id="183"/>
      <w:r w:rsidRPr="002A52A4">
        <w:rPr>
          <w:color w:val="auto"/>
          <w:sz w:val="22"/>
          <w:szCs w:val="22"/>
        </w:rPr>
        <w:t xml:space="preserve">. </w:t>
      </w:r>
      <w:r w:rsidRPr="002A52A4">
        <w:rPr>
          <w:i w:val="0"/>
          <w:color w:val="auto"/>
          <w:sz w:val="22"/>
          <w:szCs w:val="22"/>
        </w:rPr>
        <w:t>Tipos IDL primitivos.</w:t>
      </w:r>
      <w:bookmarkEnd w:id="184"/>
    </w:p>
    <w:p w14:paraId="69F34E82" w14:textId="73DF207D" w:rsidR="006D3527" w:rsidRPr="002A52A4" w:rsidRDefault="006D3527" w:rsidP="006D3527">
      <w:pPr>
        <w:jc w:val="center"/>
      </w:pPr>
      <w:r w:rsidRPr="002A52A4">
        <w:rPr>
          <w:noProof/>
          <w:lang w:eastAsia="es-EC"/>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49B6E935" w:rsidR="006A70FB" w:rsidRPr="002A52A4" w:rsidRDefault="006A70FB" w:rsidP="006A70FB">
      <w:pPr>
        <w:pStyle w:val="Descripcin"/>
        <w:keepNext/>
        <w:rPr>
          <w:color w:val="auto"/>
          <w:szCs w:val="24"/>
        </w:rPr>
      </w:pPr>
      <w:bookmarkStart w:id="185" w:name="_Ref420320763"/>
      <w:bookmarkStart w:id="186" w:name="_Toc421180761"/>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bookmarkEnd w:id="185"/>
      <w:r w:rsidRPr="002A52A4">
        <w:rPr>
          <w:color w:val="auto"/>
          <w:szCs w:val="24"/>
        </w:rPr>
        <w:t xml:space="preserve">. </w:t>
      </w:r>
      <w:r w:rsidRPr="002A52A4">
        <w:rPr>
          <w:i w:val="0"/>
          <w:color w:val="auto"/>
          <w:szCs w:val="24"/>
        </w:rPr>
        <w:t>Tipos IDL template.</w:t>
      </w:r>
      <w:bookmarkEnd w:id="186"/>
    </w:p>
    <w:p w14:paraId="634601F4" w14:textId="5A7D1AC7" w:rsidR="006D3527" w:rsidRPr="002A52A4" w:rsidRDefault="006A70FB" w:rsidP="006D3527">
      <w:pPr>
        <w:jc w:val="center"/>
      </w:pPr>
      <w:r w:rsidRPr="002A52A4">
        <w:rPr>
          <w:noProof/>
          <w:lang w:eastAsia="es-EC"/>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B922325" w:rsidR="006A70FB" w:rsidRPr="002A52A4" w:rsidRDefault="006A70FB" w:rsidP="006A70FB">
      <w:pPr>
        <w:pStyle w:val="Descripcin"/>
        <w:keepNext/>
        <w:rPr>
          <w:color w:val="auto"/>
          <w:szCs w:val="24"/>
        </w:rPr>
      </w:pPr>
      <w:bookmarkStart w:id="187" w:name="_Ref420321119"/>
      <w:bookmarkStart w:id="188" w:name="_Toc421180762"/>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3</w:t>
      </w:r>
      <w:r w:rsidR="00AB1719" w:rsidRPr="002A52A4">
        <w:rPr>
          <w:color w:val="auto"/>
          <w:szCs w:val="24"/>
        </w:rPr>
        <w:fldChar w:fldCharType="end"/>
      </w:r>
      <w:bookmarkEnd w:id="187"/>
      <w:r w:rsidRPr="002A52A4">
        <w:rPr>
          <w:color w:val="auto"/>
          <w:szCs w:val="24"/>
        </w:rPr>
        <w:t>.</w:t>
      </w:r>
      <w:r w:rsidRPr="002A52A4">
        <w:rPr>
          <w:i w:val="0"/>
          <w:color w:val="auto"/>
          <w:szCs w:val="24"/>
        </w:rPr>
        <w:t xml:space="preserve"> Tipos IDL compuestos.</w:t>
      </w:r>
      <w:bookmarkEnd w:id="188"/>
    </w:p>
    <w:p w14:paraId="0C793BA8" w14:textId="69E9487D" w:rsidR="006A70FB" w:rsidRPr="002A52A4" w:rsidRDefault="006A70FB" w:rsidP="006D3527">
      <w:pPr>
        <w:jc w:val="center"/>
      </w:pPr>
      <w:r w:rsidRPr="002A52A4">
        <w:rPr>
          <w:noProof/>
          <w:lang w:eastAsia="es-EC"/>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Pr="002A52A4" w:rsidRDefault="006B113C" w:rsidP="006B113C">
      <w:r w:rsidRPr="002A52A4">
        <w:lastRenderedPageBreak/>
        <w:t xml:space="preserve">Los </w:t>
      </w:r>
      <w:r w:rsidRPr="002A52A4">
        <w:rPr>
          <w:i/>
        </w:rPr>
        <w:t>Topic</w:t>
      </w:r>
      <w:r w:rsidRPr="002A52A4">
        <w:t xml:space="preserve"> deben ser conocidos por el middleware y potencialmente propagados. Los objetos del </w:t>
      </w:r>
      <w:r w:rsidRPr="002A52A4">
        <w:rPr>
          <w:i/>
        </w:rPr>
        <w:t>Topic</w:t>
      </w:r>
      <w:r w:rsidRPr="002A52A4">
        <w:t xml:space="preserve"> son creados utilizando las operaciones de creación proporcionadas por el </w:t>
      </w:r>
      <w:r w:rsidRPr="002A52A4">
        <w:rPr>
          <w:i/>
        </w:rPr>
        <w:t>DomainParticipant</w:t>
      </w:r>
      <w:r w:rsidRPr="002A52A4">
        <w:t>.</w:t>
      </w:r>
    </w:p>
    <w:p w14:paraId="41B3F525" w14:textId="4D355E01" w:rsidR="006B113C" w:rsidRPr="002A52A4" w:rsidRDefault="006B113C" w:rsidP="006B113C">
      <w:r w:rsidRPr="002A52A4">
        <w:t xml:space="preserve">La interacción es directa por parte del publicador: cuando la aplicación sabe u hacer con los datos disponibles para la publicación, llama a la operación correspondiente al </w:t>
      </w:r>
      <w:r w:rsidRPr="002A52A4">
        <w:rPr>
          <w:i/>
        </w:rPr>
        <w:t xml:space="preserve">DataWriter </w:t>
      </w:r>
      <w:r w:rsidRPr="002A52A4">
        <w:t>relacionado.</w:t>
      </w:r>
    </w:p>
    <w:p w14:paraId="040527BD" w14:textId="6849CE5C" w:rsidR="006B113C" w:rsidRPr="002A52A4" w:rsidRDefault="006B113C" w:rsidP="006B113C">
      <w:r w:rsidRPr="002A52A4">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2A52A4">
        <w:rPr>
          <w:i/>
        </w:rPr>
        <w:t>Listener</w:t>
      </w:r>
      <w:r w:rsidRPr="002A52A4">
        <w:t xml:space="preserve">, para llamadas de acceso asincrónico se utilizan </w:t>
      </w:r>
      <w:r w:rsidRPr="002A52A4">
        <w:rPr>
          <w:i/>
        </w:rPr>
        <w:t xml:space="preserve">WaitSet </w:t>
      </w:r>
      <w:r w:rsidRPr="002A52A4">
        <w:t xml:space="preserve">asociados con objetos </w:t>
      </w:r>
      <w:r w:rsidRPr="002A52A4">
        <w:rPr>
          <w:i/>
        </w:rPr>
        <w:t>Condition</w:t>
      </w:r>
      <w:r w:rsidRPr="002A52A4">
        <w:t>.</w:t>
      </w:r>
    </w:p>
    <w:p w14:paraId="6633B23D" w14:textId="41D84517" w:rsidR="006B113C" w:rsidRPr="002A52A4" w:rsidRDefault="006B113C" w:rsidP="006B113C">
      <w:r w:rsidRPr="002A52A4">
        <w:t xml:space="preserve">Estos modos de interacción también se pueden usar para acceder a los cambios que afectan el estado de la comunicación dentro del middleware. </w:t>
      </w:r>
    </w:p>
    <w:p w14:paraId="55CF7360" w14:textId="77777777" w:rsidR="006D3527" w:rsidRPr="002A52A4" w:rsidRDefault="006D3527" w:rsidP="006D3527">
      <w:pPr>
        <w:jc w:val="center"/>
      </w:pPr>
    </w:p>
    <w:p w14:paraId="01DA0CF6" w14:textId="6217D440" w:rsidR="00DB5B84" w:rsidRPr="002A52A4" w:rsidRDefault="00606BF0" w:rsidP="005A69B7">
      <w:pPr>
        <w:pStyle w:val="Ttulo2"/>
        <w:rPr>
          <w:rFonts w:cstheme="minorBidi"/>
        </w:rPr>
      </w:pPr>
      <w:bookmarkStart w:id="189" w:name="_Toc421180735"/>
      <w:r w:rsidRPr="002A52A4">
        <w:t>MECANISMO Y TÉCNICAS PARA EL ALCANCE DE LA INFORMACIÓN</w:t>
      </w:r>
      <w:bookmarkEnd w:id="189"/>
    </w:p>
    <w:p w14:paraId="7E06BBB5" w14:textId="097DE210" w:rsidR="00F05D3E" w:rsidRPr="002A52A4" w:rsidRDefault="00DB5B84" w:rsidP="00DB5B84">
      <w:r w:rsidRPr="002A52A4">
        <w:t xml:space="preserve">Los dominios y las particiones son una manera de organizar los datos, sin embargo, operan a un nivel estructural. El Topic DDS Content-Filtered permite crear topics, que limitan los valores que pueden tomar sus instancias. Al suscribirse a un </w:t>
      </w:r>
      <w:r w:rsidRPr="002A52A4">
        <w:rPr>
          <w:b/>
        </w:rPr>
        <w:t>topic content-filtered</w:t>
      </w:r>
      <w:r w:rsidRPr="002A52A4">
        <w:t xml:space="preserve"> una aplicación, sólo recibirá, entre todos los valores publicados aquellos valores que coincidan con el filtro de </w:t>
      </w:r>
      <w:r w:rsidRPr="002A52A4">
        <w:rPr>
          <w:i/>
        </w:rPr>
        <w:t>topic</w:t>
      </w:r>
      <w:r w:rsidRPr="002A52A4">
        <w:t xml:space="preserve">. Los operadores de los filtros y condiciones de consultas se muestran en la siguiente </w:t>
      </w:r>
      <w:r w:rsidRPr="002A52A4">
        <w:fldChar w:fldCharType="begin"/>
      </w:r>
      <w:r w:rsidRPr="002A52A4">
        <w:instrText xml:space="preserve"> REF _Ref420329995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4</w:t>
      </w:r>
      <w:r w:rsidRPr="002A52A4">
        <w:fldChar w:fldCharType="end"/>
      </w:r>
      <w:r w:rsidRPr="002A52A4">
        <w:t>.</w:t>
      </w:r>
    </w:p>
    <w:p w14:paraId="568EC49E" w14:textId="1F79BF32" w:rsidR="00DB5B84" w:rsidRPr="002A52A4" w:rsidRDefault="00DB5B84" w:rsidP="00DB5B84">
      <w:pPr>
        <w:pStyle w:val="Descripcin"/>
        <w:keepNext/>
        <w:rPr>
          <w:szCs w:val="24"/>
        </w:rPr>
      </w:pPr>
      <w:bookmarkStart w:id="190" w:name="_Ref420329995"/>
      <w:bookmarkStart w:id="191" w:name="_Toc421180763"/>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4</w:t>
      </w:r>
      <w:r w:rsidR="00AB1719" w:rsidRPr="002A52A4">
        <w:rPr>
          <w:szCs w:val="24"/>
        </w:rPr>
        <w:fldChar w:fldCharType="end"/>
      </w:r>
      <w:bookmarkEnd w:id="190"/>
      <w:r w:rsidRPr="002A52A4">
        <w:rPr>
          <w:i w:val="0"/>
          <w:szCs w:val="24"/>
        </w:rPr>
        <w:t>. Operadores para Filtros DDS y Condiciones de Consulta</w:t>
      </w:r>
      <w:bookmarkEnd w:id="191"/>
    </w:p>
    <w:p w14:paraId="359049F2" w14:textId="4D9B0488" w:rsidR="00DB5B84" w:rsidRPr="002A52A4" w:rsidRDefault="00DB5B84" w:rsidP="00DB5B84">
      <w:pPr>
        <w:jc w:val="center"/>
      </w:pPr>
      <w:r w:rsidRPr="002A52A4">
        <w:rPr>
          <w:noProof/>
          <w:lang w:eastAsia="es-EC"/>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Pr="002A52A4" w:rsidRDefault="0079254C" w:rsidP="00DB5B84">
      <w:r w:rsidRPr="002A52A4">
        <w:t xml:space="preserve">Estos </w:t>
      </w:r>
      <w:r w:rsidRPr="002A52A4">
        <w:rPr>
          <w:i/>
        </w:rPr>
        <w:t>topic</w:t>
      </w:r>
      <w:r w:rsidRPr="002A52A4">
        <w:t xml:space="preserve">, limitan la cantidad de memoria utilizada por el middleware para las instancias. Una forma menos usada en lugar de los </w:t>
      </w:r>
      <w:r w:rsidRPr="002A52A4">
        <w:rPr>
          <w:i/>
        </w:rPr>
        <w:t>topic Content-Filtered</w:t>
      </w:r>
      <w:r w:rsidRPr="002A52A4">
        <w:t xml:space="preserve"> son los </w:t>
      </w:r>
      <w:r w:rsidRPr="002A52A4">
        <w:rPr>
          <w:i/>
        </w:rPr>
        <w:t>Query Condition</w:t>
      </w:r>
      <w:r w:rsidRPr="002A52A4">
        <w:t xml:space="preserve"> y se los ejecuta en el contexto de una lectura del tipo </w:t>
      </w:r>
      <w:r w:rsidRPr="002A52A4">
        <w:rPr>
          <w:i/>
        </w:rPr>
        <w:t>read</w:t>
      </w:r>
      <w:r w:rsidRPr="002A52A4">
        <w:t>.</w:t>
      </w:r>
    </w:p>
    <w:p w14:paraId="0FCAE04A" w14:textId="77777777" w:rsidR="007E49F3" w:rsidRPr="002A52A4" w:rsidRDefault="007E49F3" w:rsidP="00DB5B84"/>
    <w:p w14:paraId="55DCFC58" w14:textId="148F0779" w:rsidR="00F87F0F" w:rsidRPr="002A52A4" w:rsidRDefault="00606BF0" w:rsidP="005A69B7">
      <w:pPr>
        <w:pStyle w:val="Ttulo2"/>
      </w:pPr>
      <w:bookmarkStart w:id="192" w:name="_Toc421180736"/>
      <w:r w:rsidRPr="002A52A4">
        <w:t>LECTURA Y ESCRITURA DE DATOS</w:t>
      </w:r>
      <w:bookmarkEnd w:id="192"/>
    </w:p>
    <w:p w14:paraId="5F930A63" w14:textId="77777777" w:rsidR="00F87F0F" w:rsidRPr="002A52A4" w:rsidRDefault="00F87F0F" w:rsidP="005A69B7">
      <w:pPr>
        <w:pStyle w:val="Ttulo3"/>
        <w:rPr>
          <w:rFonts w:cstheme="minorBidi"/>
        </w:rPr>
      </w:pPr>
      <w:bookmarkStart w:id="193" w:name="_Toc421180737"/>
      <w:r w:rsidRPr="002A52A4">
        <w:t>Escritura de Datos</w:t>
      </w:r>
      <w:bookmarkEnd w:id="193"/>
    </w:p>
    <w:p w14:paraId="02480ED1" w14:textId="77777777" w:rsidR="00F87F0F" w:rsidRPr="002A52A4" w:rsidRDefault="00F87F0F" w:rsidP="00F87F0F">
      <w:r w:rsidRPr="002A52A4">
        <w:t xml:space="preserve">Escribir datos dentro de DDS es un proceso simple ya que solo se debe llamar al método write del DataWriter. </w:t>
      </w:r>
    </w:p>
    <w:p w14:paraId="174DCC24" w14:textId="216D06B9" w:rsidR="00F87F0F" w:rsidRPr="002A52A4" w:rsidRDefault="00F87F0F" w:rsidP="00F87F0F">
      <w:r w:rsidRPr="002A52A4">
        <w:t xml:space="preserve">Un DataWriter permite a una aplicación establecer el valor de los datos para ser publicados bajo un determinado Topic. </w:t>
      </w:r>
    </w:p>
    <w:p w14:paraId="1228FDCA" w14:textId="19C83CF3" w:rsidR="00F87F0F" w:rsidRPr="002A52A4" w:rsidRDefault="00F87F0F" w:rsidP="00F87F0F">
      <w:r w:rsidRPr="002A52A4">
        <w:t xml:space="preserve">Hay que establecer bien la diferencia entre </w:t>
      </w:r>
      <w:r w:rsidRPr="002A52A4">
        <w:rPr>
          <w:i/>
        </w:rPr>
        <w:t>writers</w:t>
      </w:r>
      <w:r w:rsidRPr="002A52A4">
        <w:t xml:space="preserve"> y </w:t>
      </w:r>
      <w:r w:rsidRPr="002A52A4">
        <w:rPr>
          <w:i/>
        </w:rPr>
        <w:t>topic-instances</w:t>
      </w:r>
      <w:r w:rsidRPr="002A52A4">
        <w:t xml:space="preserve"> del ciclo de vida, para ello, se usará la analogía que existe entre </w:t>
      </w:r>
      <w:r w:rsidRPr="002A52A4">
        <w:rPr>
          <w:i/>
        </w:rPr>
        <w:t>topic</w:t>
      </w:r>
      <w:r w:rsidRPr="002A52A4">
        <w:t xml:space="preserve"> y las instancias del </w:t>
      </w:r>
      <w:r w:rsidRPr="002A52A4">
        <w:rPr>
          <w:i/>
        </w:rPr>
        <w:t>topic</w:t>
      </w:r>
      <w:r w:rsidRPr="002A52A4">
        <w:t xml:space="preserve"> y los objetos de clase en un lenguaje orientado a objetos. Tanto los objetos como los </w:t>
      </w:r>
      <w:r w:rsidRPr="002A52A4">
        <w:rPr>
          <w:i/>
        </w:rPr>
        <w:t>topic-instances</w:t>
      </w:r>
      <w:r w:rsidRPr="002A52A4">
        <w:t xml:space="preserve"> tienen una identidad proporcionada por su valor de clave única, y un ciclo de vida.</w:t>
      </w:r>
    </w:p>
    <w:p w14:paraId="31D6E961" w14:textId="77777777" w:rsidR="00F87F0F" w:rsidRPr="002A52A4" w:rsidRDefault="00F87F0F" w:rsidP="00F87F0F"/>
    <w:p w14:paraId="5851976B" w14:textId="77777777" w:rsidR="00F87F0F" w:rsidRPr="002A52A4"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2A52A4" w:rsidRDefault="00F87F0F" w:rsidP="00F87F0F">
      <w:r w:rsidRPr="002A52A4">
        <w:lastRenderedPageBreak/>
        <w:t xml:space="preserve">El ciclo de vida del </w:t>
      </w:r>
      <w:r w:rsidRPr="002A52A4">
        <w:rPr>
          <w:bCs/>
          <w:i/>
        </w:rPr>
        <w:t>topic-instances</w:t>
      </w:r>
      <w:r w:rsidRPr="002A52A4">
        <w:rPr>
          <w:bCs/>
        </w:rPr>
        <w:t xml:space="preserve">, </w:t>
      </w:r>
      <w:r w:rsidRPr="002A52A4">
        <w:t xml:space="preserve">puede ser manejado implícitamente a través de la semántica implicada por el </w:t>
      </w:r>
      <w:r w:rsidRPr="002A52A4">
        <w:rPr>
          <w:bCs/>
          <w:i/>
        </w:rPr>
        <w:t>DataWriter</w:t>
      </w:r>
      <w:r w:rsidRPr="002A52A4">
        <w:t xml:space="preserve">, o puede ser controlado explícitamente por la API </w:t>
      </w:r>
      <w:r w:rsidRPr="002A52A4">
        <w:rPr>
          <w:bCs/>
          <w:i/>
        </w:rPr>
        <w:t>DataWriter</w:t>
      </w:r>
      <w:r w:rsidRPr="002A52A4">
        <w:t xml:space="preserve">. La transición del ciclo de vida de </w:t>
      </w:r>
      <w:r w:rsidRPr="002A52A4">
        <w:rPr>
          <w:bCs/>
          <w:i/>
        </w:rPr>
        <w:t>topic-instances</w:t>
      </w:r>
      <w:r w:rsidRPr="002A52A4">
        <w:rPr>
          <w:b/>
          <w:bCs/>
        </w:rPr>
        <w:t xml:space="preserve"> </w:t>
      </w:r>
      <w:r w:rsidRPr="002A52A4">
        <w:t>puede tener implicaciones en el uso de recursos locales y remotos.</w:t>
      </w:r>
    </w:p>
    <w:p w14:paraId="5A3A75ED" w14:textId="77777777" w:rsidR="007E49F3" w:rsidRPr="002A52A4" w:rsidRDefault="007E49F3" w:rsidP="00F87F0F"/>
    <w:p w14:paraId="24A2E323" w14:textId="295FF2E4" w:rsidR="00E8081B" w:rsidRPr="002A52A4" w:rsidRDefault="00E8081B" w:rsidP="005A69B7">
      <w:pPr>
        <w:pStyle w:val="Ttulo3"/>
      </w:pPr>
      <w:bookmarkStart w:id="194" w:name="_Toc421180738"/>
      <w:r w:rsidRPr="002A52A4">
        <w:t>Ciclo de Vida de los Topic-Instances</w:t>
      </w:r>
      <w:bookmarkEnd w:id="194"/>
    </w:p>
    <w:p w14:paraId="5658D7E9" w14:textId="2245D8F0" w:rsidR="00E8081B" w:rsidRPr="002A52A4" w:rsidRDefault="00E8081B" w:rsidP="00E8081B">
      <w:r w:rsidRPr="002A52A4">
        <w:t xml:space="preserve">Los estados disponibles en los </w:t>
      </w:r>
      <w:r w:rsidRPr="002A52A4">
        <w:rPr>
          <w:i/>
        </w:rPr>
        <w:t>topic-instances son</w:t>
      </w:r>
      <w:r w:rsidRPr="002A52A4">
        <w:t>:</w:t>
      </w:r>
    </w:p>
    <w:p w14:paraId="5FA39988" w14:textId="28A5390D" w:rsidR="00E8081B" w:rsidRPr="002A52A4" w:rsidRDefault="00E8081B" w:rsidP="00205224">
      <w:pPr>
        <w:pStyle w:val="Prrafodelista"/>
        <w:numPr>
          <w:ilvl w:val="0"/>
          <w:numId w:val="42"/>
        </w:numPr>
      </w:pPr>
      <w:r w:rsidRPr="002A52A4">
        <w:t xml:space="preserve">ALIVE, si por lo menos hay un </w:t>
      </w:r>
      <w:r w:rsidRPr="002A52A4">
        <w:rPr>
          <w:i/>
        </w:rPr>
        <w:t>DataWriter</w:t>
      </w:r>
      <w:r w:rsidRPr="002A52A4">
        <w:t xml:space="preserve"> escribiendo.</w:t>
      </w:r>
    </w:p>
    <w:p w14:paraId="56F8FA3F" w14:textId="2C8FB0CC" w:rsidR="00E8081B" w:rsidRPr="002A52A4" w:rsidRDefault="00E8081B" w:rsidP="00205224">
      <w:pPr>
        <w:pStyle w:val="Prrafodelista"/>
        <w:numPr>
          <w:ilvl w:val="0"/>
          <w:numId w:val="42"/>
        </w:numPr>
      </w:pPr>
      <w:r w:rsidRPr="002A52A4">
        <w:t xml:space="preserve">NOT_ALIVE_NO_WRITERS, cuando no hay mas </w:t>
      </w:r>
      <w:r w:rsidRPr="002A52A4">
        <w:rPr>
          <w:i/>
        </w:rPr>
        <w:t>DataWriters</w:t>
      </w:r>
      <w:r w:rsidRPr="002A52A4">
        <w:t>, escribiendo.</w:t>
      </w:r>
    </w:p>
    <w:p w14:paraId="07474456" w14:textId="24D8B33B" w:rsidR="007E49F3" w:rsidRPr="002A52A4" w:rsidRDefault="007E49F3" w:rsidP="00205224">
      <w:pPr>
        <w:pStyle w:val="Prrafodelista"/>
        <w:numPr>
          <w:ilvl w:val="0"/>
          <w:numId w:val="42"/>
        </w:numPr>
      </w:pPr>
      <w:r w:rsidRPr="002A52A4">
        <w:t xml:space="preserve">NOT_ALIVE_DISPISED, si ha sido eliminada ya sea de manera implícita debido a un defecto en la calidad de servicio, o de manera explícita mediante una llamada específica en el API </w:t>
      </w:r>
      <w:r w:rsidRPr="002A52A4">
        <w:rPr>
          <w:i/>
        </w:rPr>
        <w:t>DataWriter</w:t>
      </w:r>
      <w:r w:rsidRPr="002A52A4">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2A52A4" w:rsidRDefault="007E49F3" w:rsidP="007E49F3"/>
    <w:p w14:paraId="2F090B2A" w14:textId="77777777" w:rsidR="008E7A7D" w:rsidRPr="002A52A4" w:rsidRDefault="008E7A7D" w:rsidP="00DB5B84"/>
    <w:p w14:paraId="07FDDAC4" w14:textId="77777777" w:rsidR="00C83AE8" w:rsidRPr="002A52A4" w:rsidRDefault="00C83AE8" w:rsidP="006118D4"/>
    <w:p w14:paraId="1C3787EB" w14:textId="0CD65590" w:rsidR="004310D5" w:rsidRPr="002A52A4" w:rsidRDefault="004310D5" w:rsidP="004310D5">
      <w:pPr>
        <w:rPr>
          <w:i/>
        </w:rPr>
      </w:pPr>
    </w:p>
    <w:p w14:paraId="3DA89394" w14:textId="77777777" w:rsidR="004310D5" w:rsidRPr="002A52A4" w:rsidRDefault="004310D5" w:rsidP="004310D5"/>
    <w:p w14:paraId="28B4713E" w14:textId="13FF6364" w:rsidR="00B100A5" w:rsidRPr="002A52A4" w:rsidRDefault="007E49F3" w:rsidP="005A69B7">
      <w:pPr>
        <w:pStyle w:val="Ttulo4"/>
      </w:pPr>
      <w:r w:rsidRPr="002A52A4">
        <w:t>Administración del ciclo de vida automática</w:t>
      </w:r>
    </w:p>
    <w:p w14:paraId="0F0E8984" w14:textId="4E21EDC5" w:rsidR="00B04DA1" w:rsidRPr="002A52A4" w:rsidRDefault="00B04DA1" w:rsidP="00B04DA1">
      <w:r w:rsidRPr="002A52A4">
        <w:t>El ciclo de vida automática de las instancias será explicado por medio de un ejemplo. Al observar el código de una supuesta aplicación el cual se muestra en la</w:t>
      </w:r>
      <w:r w:rsidR="00411B87" w:rsidRPr="002A52A4">
        <w:t xml:space="preserve"> </w:t>
      </w:r>
      <w:r w:rsidR="00411B87" w:rsidRPr="002A52A4">
        <w:fldChar w:fldCharType="begin"/>
      </w:r>
      <w:r w:rsidR="00411B87" w:rsidRPr="002A52A4">
        <w:instrText xml:space="preserve"> REF _Ref420424278 \h </w:instrText>
      </w:r>
      <w:r w:rsidR="00411B87"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5</w:t>
      </w:r>
      <w:r w:rsidR="00411B87" w:rsidRPr="002A52A4">
        <w:fldChar w:fldCharType="end"/>
      </w:r>
      <w:r w:rsidRPr="002A52A4">
        <w:t xml:space="preserve">, se puede notar que solamente es para escribir datos, y existen tres operaciones </w:t>
      </w:r>
      <w:r w:rsidRPr="002A52A4">
        <w:rPr>
          <w:i/>
        </w:rPr>
        <w:t>write</w:t>
      </w:r>
      <w:r w:rsidRPr="002A52A4">
        <w:t xml:space="preserve">, las cuales crean tres nuevas instancias de </w:t>
      </w:r>
      <w:r w:rsidRPr="002A52A4">
        <w:rPr>
          <w:i/>
        </w:rPr>
        <w:t>topic</w:t>
      </w:r>
      <w:r w:rsidRPr="002A52A4">
        <w:t xml:space="preserve"> en el sistema, los cuales están asociados a los id=1, 2, 3.</w:t>
      </w:r>
    </w:p>
    <w:p w14:paraId="754E3C01" w14:textId="4CD3E403" w:rsidR="002245F4" w:rsidRPr="002A52A4" w:rsidRDefault="006004A5" w:rsidP="00B04DA1">
      <w:r w:rsidRPr="002A52A4">
        <w:lastRenderedPageBreak/>
        <w:t xml:space="preserve">Estando estas instancias en el estado ALIVE, las instancias serán registradas automáticas, es decir que están asociadas con el </w:t>
      </w:r>
      <w:r w:rsidRPr="002A52A4">
        <w:rPr>
          <w:i/>
        </w:rPr>
        <w:t>writer</w:t>
      </w:r>
      <w:r w:rsidRPr="002A52A4">
        <w:t>.</w:t>
      </w:r>
    </w:p>
    <w:p w14:paraId="7641C954" w14:textId="11D08E76" w:rsidR="00FF3271" w:rsidRPr="002A52A4" w:rsidRDefault="00411B87" w:rsidP="00411B87">
      <w:r w:rsidRPr="002A52A4">
        <w:t xml:space="preserve">Por tanto el comportamiento del DDS es disponer las instancias del </w:t>
      </w:r>
      <w:r w:rsidRPr="002A52A4">
        <w:rPr>
          <w:i/>
        </w:rPr>
        <w:t>topic</w:t>
      </w:r>
      <w:r w:rsidRPr="002A52A4">
        <w:t xml:space="preserve"> una vez que se destruye el objeto </w:t>
      </w:r>
      <w:r w:rsidRPr="002A52A4">
        <w:rPr>
          <w:i/>
        </w:rPr>
        <w:t>DataWrite</w:t>
      </w:r>
      <w:r w:rsidRPr="002A52A4">
        <w:t>, es decir llevando a las instancias a estado NOT_ALIVE_DISPOSED.</w:t>
      </w:r>
    </w:p>
    <w:p w14:paraId="1A9C256E" w14:textId="2FA44297" w:rsidR="00411B87" w:rsidRPr="002A52A4" w:rsidRDefault="00411B87" w:rsidP="00411B87">
      <w:pPr>
        <w:pStyle w:val="Descripcin"/>
        <w:keepNext/>
        <w:rPr>
          <w:color w:val="auto"/>
          <w:szCs w:val="24"/>
        </w:rPr>
      </w:pPr>
      <w:bookmarkStart w:id="195" w:name="_Ref420424278"/>
      <w:bookmarkStart w:id="196" w:name="_Toc421180764"/>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5</w:t>
      </w:r>
      <w:r w:rsidR="00AB1719" w:rsidRPr="002A52A4">
        <w:rPr>
          <w:color w:val="auto"/>
          <w:szCs w:val="24"/>
        </w:rPr>
        <w:fldChar w:fldCharType="end"/>
      </w:r>
      <w:bookmarkEnd w:id="195"/>
      <w:r w:rsidRPr="002A52A4">
        <w:rPr>
          <w:i w:val="0"/>
          <w:color w:val="auto"/>
          <w:szCs w:val="24"/>
        </w:rPr>
        <w:t>. Administración del Ciclo de Vida Automática</w:t>
      </w:r>
      <w:bookmarkEnd w:id="196"/>
    </w:p>
    <w:p w14:paraId="54D58504" w14:textId="7B50BC44" w:rsidR="00FF3271" w:rsidRPr="002A52A4" w:rsidRDefault="00411B87" w:rsidP="00411B87">
      <w:pPr>
        <w:tabs>
          <w:tab w:val="left" w:pos="3304"/>
        </w:tabs>
        <w:jc w:val="center"/>
        <w:rPr>
          <w:rFonts w:cs="Times New Roman"/>
        </w:rPr>
      </w:pPr>
      <w:r w:rsidRPr="002A52A4">
        <w:rPr>
          <w:noProof/>
          <w:lang w:eastAsia="es-EC"/>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2A52A4" w:rsidRDefault="00411B87" w:rsidP="005A69B7">
      <w:pPr>
        <w:pStyle w:val="Ttulo4"/>
      </w:pPr>
      <w:r w:rsidRPr="002A52A4">
        <w:t>Administración de Ciclo de Vida Explícita</w:t>
      </w:r>
    </w:p>
    <w:p w14:paraId="1E5CBAB4" w14:textId="4FA514AF" w:rsidR="00FF3271" w:rsidRPr="002A52A4" w:rsidRDefault="00371768" w:rsidP="00371768">
      <w:r w:rsidRPr="002A52A4">
        <w:t xml:space="preserve">El ciclo de vida de </w:t>
      </w:r>
      <w:r w:rsidRPr="002A52A4">
        <w:rPr>
          <w:bCs/>
          <w:i/>
        </w:rPr>
        <w:t>topic-instances</w:t>
      </w:r>
      <w:r w:rsidRPr="002A52A4">
        <w:rPr>
          <w:b/>
          <w:bCs/>
        </w:rPr>
        <w:t xml:space="preserve"> </w:t>
      </w:r>
      <w:r w:rsidRPr="002A52A4">
        <w:t xml:space="preserve">puede ser manejado explícitamente por el </w:t>
      </w:r>
      <w:r w:rsidRPr="002A52A4">
        <w:rPr>
          <w:i/>
        </w:rPr>
        <w:t>API</w:t>
      </w:r>
      <w:r w:rsidRPr="002A52A4">
        <w:t xml:space="preserve"> definido en el </w:t>
      </w:r>
      <w:r w:rsidRPr="002A52A4">
        <w:rPr>
          <w:bCs/>
          <w:i/>
        </w:rPr>
        <w:t>DataWriter</w:t>
      </w:r>
      <w:r w:rsidRPr="002A52A4">
        <w:t xml:space="preserve">. En este caso el programador de la aplicación tiene el control sobre cuando las instancias son registradas, se dejan de registrar o se eliminan. El registro de </w:t>
      </w:r>
      <w:r w:rsidRPr="002A52A4">
        <w:rPr>
          <w:bCs/>
          <w:i/>
        </w:rPr>
        <w:t>topic-instances</w:t>
      </w:r>
      <w:r w:rsidRPr="002A52A4">
        <w:rPr>
          <w:b/>
          <w:bCs/>
        </w:rPr>
        <w:t xml:space="preserve"> </w:t>
      </w:r>
      <w:r w:rsidRPr="002A52A4">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2A52A4">
        <w:rPr>
          <w:bCs/>
          <w:i/>
        </w:rPr>
        <w:t>topic-instances</w:t>
      </w:r>
      <w:r w:rsidRPr="002A52A4">
        <w:rPr>
          <w:b/>
          <w:bCs/>
        </w:rPr>
        <w:t xml:space="preserve"> </w:t>
      </w:r>
      <w:r w:rsidRPr="002A52A4">
        <w:t xml:space="preserve">proporciona una manera para decir al DDS que una aplicación se realiza escribiendo un </w:t>
      </w:r>
      <w:r w:rsidRPr="002A52A4">
        <w:rPr>
          <w:bCs/>
          <w:i/>
        </w:rPr>
        <w:t>topic-instances</w:t>
      </w:r>
      <w:r w:rsidRPr="002A52A4">
        <w:rPr>
          <w:b/>
          <w:bCs/>
        </w:rPr>
        <w:t xml:space="preserve"> </w:t>
      </w:r>
      <w:r w:rsidRPr="002A52A4">
        <w:t xml:space="preserve">específico, por lo tanto, todos los recursos asociados locamente pueden ser liberados de forma segura. Finalmente, eliminar un topic-instances da una manera de comunicar al DDS que la instancia no es más </w:t>
      </w:r>
      <w:r w:rsidRPr="002A52A4">
        <w:lastRenderedPageBreak/>
        <w:t>relevante para el sistema distribuido, por lo tanto, los recursos asignados a las instancias específicas deben ser liberados tanto de forma local como remota.</w:t>
      </w:r>
    </w:p>
    <w:p w14:paraId="5B5047C1" w14:textId="56EB743A" w:rsidR="00371768" w:rsidRPr="002A52A4" w:rsidRDefault="00F736A8" w:rsidP="005A69B7">
      <w:pPr>
        <w:pStyle w:val="Ttulo4"/>
      </w:pPr>
      <w:r w:rsidRPr="002A52A4">
        <w:t>Topic sin claves</w:t>
      </w:r>
    </w:p>
    <w:p w14:paraId="1C5A7FF4" w14:textId="0CE78901" w:rsidR="00F736A8" w:rsidRPr="002A52A4" w:rsidRDefault="00F736A8" w:rsidP="00F736A8">
      <w:r w:rsidRPr="002A52A4">
        <w:t xml:space="preserve">Los </w:t>
      </w:r>
      <w:r w:rsidRPr="002A52A4">
        <w:rPr>
          <w:i/>
        </w:rPr>
        <w:t xml:space="preserve">topic </w:t>
      </w:r>
      <w:r w:rsidRPr="002A52A4">
        <w:t xml:space="preserve">sin claves los convierte en únicos, en el sentido que hay sólo una instancia. En los </w:t>
      </w:r>
      <w:r w:rsidRPr="002A52A4">
        <w:rPr>
          <w:i/>
        </w:rPr>
        <w:t>topic</w:t>
      </w:r>
      <w:r w:rsidRPr="002A52A4">
        <w:t xml:space="preserve"> sin clave el estado de transición es vinculado al ciclo de vida del </w:t>
      </w:r>
      <w:r w:rsidRPr="002A52A4">
        <w:rPr>
          <w:i/>
        </w:rPr>
        <w:t>DataWriter</w:t>
      </w:r>
      <w:r w:rsidRPr="002A52A4">
        <w:t>.</w:t>
      </w:r>
    </w:p>
    <w:p w14:paraId="66735378" w14:textId="3CC82487" w:rsidR="00FF3271" w:rsidRPr="002A52A4" w:rsidRDefault="00F736A8" w:rsidP="005A69B7">
      <w:pPr>
        <w:pStyle w:val="Ttulo3"/>
      </w:pPr>
      <w:bookmarkStart w:id="197" w:name="_Toc421180739"/>
      <w:r w:rsidRPr="002A52A4">
        <w:t>Lectura de Datos</w:t>
      </w:r>
      <w:bookmarkEnd w:id="197"/>
    </w:p>
    <w:p w14:paraId="1E1F95F2" w14:textId="0C58AAAA" w:rsidR="00F736A8" w:rsidRPr="002A52A4" w:rsidRDefault="00AE6242" w:rsidP="00F736A8">
      <w:r w:rsidRPr="002A52A4">
        <w:t>DDS tiene dos mecanismos diferentes para acceder a los datos, cada uno de ellos permito controlar el acceso a los datos y la disponibilidad de los mismos.</w:t>
      </w:r>
    </w:p>
    <w:p w14:paraId="3A6D40B8" w14:textId="414D848C" w:rsidR="00AE6242" w:rsidRPr="002A52A4" w:rsidRDefault="00AE6242" w:rsidP="00F736A8">
      <w:r w:rsidRPr="002A52A4">
        <w:t xml:space="preserve">El acceso a los datos se realiza a través de la clase </w:t>
      </w:r>
      <w:r w:rsidRPr="002A52A4">
        <w:rPr>
          <w:i/>
        </w:rPr>
        <w:t>DataReader</w:t>
      </w:r>
      <w:r w:rsidRPr="002A52A4">
        <w:t xml:space="preserve"> exponiendo dos semánticas para acceder a los datos: </w:t>
      </w:r>
      <w:r w:rsidRPr="002A52A4">
        <w:rPr>
          <w:i/>
        </w:rPr>
        <w:t>read</w:t>
      </w:r>
      <w:r w:rsidRPr="002A52A4">
        <w:t xml:space="preserve"> y </w:t>
      </w:r>
      <w:r w:rsidRPr="002A52A4">
        <w:rPr>
          <w:i/>
        </w:rPr>
        <w:t>take</w:t>
      </w:r>
      <w:r w:rsidRPr="002A52A4">
        <w:t>.</w:t>
      </w:r>
    </w:p>
    <w:p w14:paraId="715618C1" w14:textId="4FC34F85" w:rsidR="00FF3271" w:rsidRPr="002A52A4" w:rsidRDefault="00A82CBC" w:rsidP="005A69B7">
      <w:pPr>
        <w:pStyle w:val="Ttulo4"/>
      </w:pPr>
      <w:r w:rsidRPr="002A52A4">
        <w:t>Read y Take</w:t>
      </w:r>
    </w:p>
    <w:p w14:paraId="3F05C689" w14:textId="77777777" w:rsidR="00A82CBC" w:rsidRPr="002A52A4" w:rsidRDefault="00A82CBC" w:rsidP="00A82CBC">
      <w:pPr>
        <w:pStyle w:val="Default"/>
      </w:pPr>
    </w:p>
    <w:p w14:paraId="0471F4B5" w14:textId="5B9E56CD" w:rsidR="00A82CBC" w:rsidRPr="002A52A4" w:rsidRDefault="00A82CBC" w:rsidP="00A82CBC">
      <w:r w:rsidRPr="002A52A4">
        <w:t xml:space="preserve">La semántica de </w:t>
      </w:r>
      <w:r w:rsidRPr="002A52A4">
        <w:rPr>
          <w:bCs/>
          <w:i/>
        </w:rPr>
        <w:t>read</w:t>
      </w:r>
      <w:r w:rsidRPr="002A52A4">
        <w:rPr>
          <w:b/>
          <w:bCs/>
        </w:rPr>
        <w:t xml:space="preserve"> </w:t>
      </w:r>
      <w:r w:rsidRPr="002A52A4">
        <w:t xml:space="preserve">implementada por el método </w:t>
      </w:r>
      <w:r w:rsidRPr="002A52A4">
        <w:rPr>
          <w:bCs/>
          <w:i/>
        </w:rPr>
        <w:t>DataReader::read</w:t>
      </w:r>
      <w:r w:rsidRPr="002A52A4">
        <w:t xml:space="preserve">, da acceso a los datos recibidos por el </w:t>
      </w:r>
      <w:r w:rsidRPr="002A52A4">
        <w:rPr>
          <w:bCs/>
          <w:i/>
        </w:rPr>
        <w:t>DataReader</w:t>
      </w:r>
      <w:r w:rsidRPr="002A52A4">
        <w:rPr>
          <w:b/>
          <w:bCs/>
        </w:rPr>
        <w:t xml:space="preserve"> </w:t>
      </w:r>
      <w:r w:rsidRPr="002A52A4">
        <w:t xml:space="preserve">sin sacarlo de su caché local. Por lo cual estos datos serán nuevamente legibles mediante una llamada apropiada al </w:t>
      </w:r>
      <w:r w:rsidRPr="002A52A4">
        <w:rPr>
          <w:bCs/>
          <w:i/>
        </w:rPr>
        <w:t>read</w:t>
      </w:r>
      <w:r w:rsidRPr="002A52A4">
        <w:t xml:space="preserve">. Así mismo, el DDS proporciona una semántica de </w:t>
      </w:r>
      <w:r w:rsidRPr="002A52A4">
        <w:rPr>
          <w:bCs/>
          <w:i/>
        </w:rPr>
        <w:t>take</w:t>
      </w:r>
      <w:r w:rsidRPr="002A52A4">
        <w:t xml:space="preserve">, implementado por los métodos </w:t>
      </w:r>
      <w:r w:rsidRPr="002A52A4">
        <w:rPr>
          <w:bCs/>
          <w:i/>
        </w:rPr>
        <w:t>DataReader::take</w:t>
      </w:r>
      <w:r w:rsidRPr="002A52A4">
        <w:rPr>
          <w:b/>
          <w:bCs/>
        </w:rPr>
        <w:t xml:space="preserve"> </w:t>
      </w:r>
      <w:r w:rsidRPr="002A52A4">
        <w:t xml:space="preserve">que permite acceder a los datos recibidos por el </w:t>
      </w:r>
      <w:r w:rsidRPr="002A52A4">
        <w:rPr>
          <w:bCs/>
          <w:i/>
        </w:rPr>
        <w:t>DataReader</w:t>
      </w:r>
      <w:r w:rsidRPr="002A52A4">
        <w:rPr>
          <w:b/>
          <w:bCs/>
        </w:rPr>
        <w:t xml:space="preserve"> </w:t>
      </w:r>
      <w:r w:rsidRPr="002A52A4">
        <w:t xml:space="preserve">para removerlo de su caché local. Esto significa que una vez que los datos están tomados, no son más disponibles para subsecuente operaciones </w:t>
      </w:r>
      <w:r w:rsidRPr="002A52A4">
        <w:rPr>
          <w:bCs/>
          <w:i/>
        </w:rPr>
        <w:t>read</w:t>
      </w:r>
      <w:r w:rsidRPr="002A52A4">
        <w:rPr>
          <w:b/>
          <w:bCs/>
        </w:rPr>
        <w:t xml:space="preserve"> </w:t>
      </w:r>
      <w:r w:rsidRPr="002A52A4">
        <w:t xml:space="preserve">o </w:t>
      </w:r>
      <w:r w:rsidRPr="002A52A4">
        <w:rPr>
          <w:bCs/>
          <w:i/>
        </w:rPr>
        <w:t>take</w:t>
      </w:r>
      <w:r w:rsidRPr="002A52A4">
        <w:t>.</w:t>
      </w:r>
    </w:p>
    <w:p w14:paraId="42BDA90F" w14:textId="77777777" w:rsidR="00A82CBC" w:rsidRPr="002A52A4" w:rsidRDefault="00A82CBC" w:rsidP="00A82CBC">
      <w:pPr>
        <w:pStyle w:val="Default"/>
      </w:pPr>
    </w:p>
    <w:p w14:paraId="12CE7D42" w14:textId="010B80B1" w:rsidR="00A82CBC" w:rsidRPr="002A52A4" w:rsidRDefault="00A82CBC" w:rsidP="00A82CBC">
      <w:r w:rsidRPr="002A52A4">
        <w:t xml:space="preserve">La semántica proporcionada por las operaciones </w:t>
      </w:r>
      <w:r w:rsidRPr="002A52A4">
        <w:rPr>
          <w:bCs/>
          <w:i/>
        </w:rPr>
        <w:t>read</w:t>
      </w:r>
      <w:r w:rsidRPr="002A52A4">
        <w:rPr>
          <w:b/>
          <w:bCs/>
        </w:rPr>
        <w:t xml:space="preserve"> </w:t>
      </w:r>
      <w:r w:rsidRPr="002A52A4">
        <w:t xml:space="preserve">y </w:t>
      </w:r>
      <w:r w:rsidRPr="002A52A4">
        <w:rPr>
          <w:bCs/>
          <w:i/>
        </w:rPr>
        <w:t>take</w:t>
      </w:r>
      <w:r w:rsidRPr="002A52A4">
        <w:rPr>
          <w:b/>
          <w:bCs/>
        </w:rPr>
        <w:t xml:space="preserve"> </w:t>
      </w:r>
      <w:r w:rsidRPr="002A52A4">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2A52A4" w:rsidRDefault="0012748E" w:rsidP="0012748E">
      <w:pPr>
        <w:pStyle w:val="Default"/>
      </w:pPr>
    </w:p>
    <w:p w14:paraId="6018A36E" w14:textId="2E3079DD" w:rsidR="0012748E" w:rsidRPr="002A52A4" w:rsidRDefault="0012748E" w:rsidP="0012748E">
      <w:r w:rsidRPr="002A52A4">
        <w:t xml:space="preserve">El </w:t>
      </w:r>
      <w:r w:rsidRPr="002A52A4">
        <w:rPr>
          <w:bCs/>
          <w:i/>
        </w:rPr>
        <w:t>read</w:t>
      </w:r>
      <w:r w:rsidRPr="002A52A4">
        <w:rPr>
          <w:b/>
          <w:bCs/>
        </w:rPr>
        <w:t xml:space="preserve"> </w:t>
      </w:r>
      <w:r w:rsidRPr="002A52A4">
        <w:t xml:space="preserve">y el </w:t>
      </w:r>
      <w:r w:rsidRPr="002A52A4">
        <w:rPr>
          <w:bCs/>
          <w:i/>
        </w:rPr>
        <w:t>take</w:t>
      </w:r>
      <w:r w:rsidRPr="002A52A4">
        <w:rPr>
          <w:b/>
          <w:bCs/>
        </w:rPr>
        <w:t xml:space="preserve"> </w:t>
      </w:r>
      <w:r w:rsidRPr="002A52A4">
        <w:rPr>
          <w:bCs/>
        </w:rPr>
        <w:t>DDS</w:t>
      </w:r>
      <w:r w:rsidRPr="002A52A4">
        <w:rPr>
          <w:b/>
          <w:bCs/>
        </w:rPr>
        <w:t xml:space="preserve"> </w:t>
      </w:r>
      <w:r w:rsidRPr="002A52A4">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2A52A4">
        <w:rPr>
          <w:bCs/>
          <w:i/>
        </w:rPr>
        <w:t>read/take</w:t>
      </w:r>
      <w:r w:rsidRPr="002A52A4">
        <w:rPr>
          <w:b/>
          <w:bCs/>
        </w:rPr>
        <w:t xml:space="preserve"> </w:t>
      </w:r>
      <w:r w:rsidRPr="002A52A4">
        <w:t>de no-bloqueo asegura que estos pueden utilizarse con seguridad por aplicaciones que sondean para datos.</w:t>
      </w:r>
    </w:p>
    <w:p w14:paraId="627CEFEA" w14:textId="4E5AE334" w:rsidR="00A82CBC" w:rsidRPr="002A52A4" w:rsidRDefault="00A82CBC" w:rsidP="005A69B7">
      <w:pPr>
        <w:pStyle w:val="Ttulo3"/>
      </w:pPr>
      <w:bookmarkStart w:id="198" w:name="_Toc421180740"/>
      <w:r w:rsidRPr="002A52A4">
        <w:t>Datos y Metadatos</w:t>
      </w:r>
      <w:bookmarkEnd w:id="198"/>
    </w:p>
    <w:p w14:paraId="5C8F1BE5" w14:textId="77777777" w:rsidR="00A82CBC" w:rsidRPr="002A52A4" w:rsidRDefault="00A82CBC" w:rsidP="00A82CBC">
      <w:pPr>
        <w:pStyle w:val="Default"/>
      </w:pPr>
    </w:p>
    <w:p w14:paraId="792DFB14" w14:textId="77777777" w:rsidR="00A82CBC" w:rsidRPr="002A52A4" w:rsidRDefault="00A82CBC" w:rsidP="00A82CBC">
      <w:r w:rsidRPr="002A52A4">
        <w:t xml:space="preserve">El ciclo de vida de </w:t>
      </w:r>
      <w:r w:rsidRPr="002A52A4">
        <w:rPr>
          <w:bCs/>
          <w:i/>
        </w:rPr>
        <w:t>topic-instances</w:t>
      </w:r>
      <w:r w:rsidRPr="002A52A4">
        <w:rPr>
          <w:b/>
          <w:bCs/>
        </w:rPr>
        <w:t xml:space="preserve"> </w:t>
      </w:r>
      <w:r w:rsidRPr="002A52A4">
        <w:t xml:space="preserve">junto con otra información que describe las propiedades de las muestras de los datos recibidos está a disposición de </w:t>
      </w:r>
      <w:r w:rsidRPr="002A52A4">
        <w:rPr>
          <w:bCs/>
          <w:i/>
        </w:rPr>
        <w:t>DataReader</w:t>
      </w:r>
      <w:r w:rsidRPr="002A52A4">
        <w:rPr>
          <w:b/>
          <w:bCs/>
        </w:rPr>
        <w:t xml:space="preserve"> </w:t>
      </w:r>
      <w:r w:rsidRPr="002A52A4">
        <w:t xml:space="preserve">y pueden ser utilizadas para seleccionar los datos accedidos a través de </w:t>
      </w:r>
      <w:r w:rsidRPr="002A52A4">
        <w:rPr>
          <w:bCs/>
          <w:i/>
        </w:rPr>
        <w:t>read</w:t>
      </w:r>
      <w:r w:rsidRPr="002A52A4">
        <w:rPr>
          <w:b/>
          <w:bCs/>
        </w:rPr>
        <w:t xml:space="preserve"> </w:t>
      </w:r>
      <w:r w:rsidRPr="002A52A4">
        <w:t xml:space="preserve">o ya sea de </w:t>
      </w:r>
      <w:r w:rsidRPr="002A52A4">
        <w:rPr>
          <w:bCs/>
          <w:i/>
        </w:rPr>
        <w:t>take</w:t>
      </w:r>
      <w:r w:rsidRPr="002A52A4">
        <w:t xml:space="preserve">. </w:t>
      </w:r>
    </w:p>
    <w:p w14:paraId="142AF08C" w14:textId="740614C4" w:rsidR="00A82CBC" w:rsidRPr="002A52A4" w:rsidRDefault="00A82CBC" w:rsidP="00A82CBC">
      <w:r w:rsidRPr="002A52A4">
        <w:t xml:space="preserve">Especialmente, para cada muestra de datos recibidos un </w:t>
      </w:r>
      <w:r w:rsidRPr="002A52A4">
        <w:rPr>
          <w:bCs/>
          <w:i/>
        </w:rPr>
        <w:t>DataWriter</w:t>
      </w:r>
      <w:r w:rsidRPr="002A52A4">
        <w:rPr>
          <w:b/>
          <w:bCs/>
        </w:rPr>
        <w:t xml:space="preserve"> </w:t>
      </w:r>
      <w:r w:rsidRPr="002A52A4">
        <w:t xml:space="preserve">es asociado a una estructura, llamado </w:t>
      </w:r>
      <w:r w:rsidRPr="002A52A4">
        <w:rPr>
          <w:bCs/>
          <w:i/>
        </w:rPr>
        <w:t>SampleInfo</w:t>
      </w:r>
      <w:r w:rsidRPr="002A52A4">
        <w:rPr>
          <w:b/>
          <w:bCs/>
        </w:rPr>
        <w:t xml:space="preserve"> </w:t>
      </w:r>
      <w:r w:rsidRPr="002A52A4">
        <w:t>describiendo la propiedad de esa muestra. Estas propiedades incluyen información como:</w:t>
      </w:r>
    </w:p>
    <w:p w14:paraId="5DAE73FF" w14:textId="77777777" w:rsidR="00A82CBC" w:rsidRPr="002A52A4" w:rsidRDefault="00A82CBC" w:rsidP="00205224">
      <w:pPr>
        <w:pStyle w:val="Prrafodelista"/>
        <w:numPr>
          <w:ilvl w:val="0"/>
          <w:numId w:val="43"/>
        </w:numPr>
      </w:pPr>
      <w:r w:rsidRPr="002A52A4">
        <w:rPr>
          <w:b/>
          <w:bCs/>
        </w:rPr>
        <w:t xml:space="preserve">Estado de la muestra. </w:t>
      </w:r>
      <w:r w:rsidRPr="002A52A4">
        <w:t xml:space="preserve">El estado de la muestra puede ser READ o NOT_READ dependiendo si la muestra ya ha sido leída o no. </w:t>
      </w:r>
    </w:p>
    <w:p w14:paraId="08A4D5AE" w14:textId="03A32C34" w:rsidR="00A82CBC" w:rsidRPr="002A52A4" w:rsidRDefault="00A82CBC" w:rsidP="00205224">
      <w:pPr>
        <w:pStyle w:val="Prrafodelista"/>
        <w:numPr>
          <w:ilvl w:val="0"/>
          <w:numId w:val="43"/>
        </w:numPr>
      </w:pPr>
      <w:r w:rsidRPr="002A52A4">
        <w:rPr>
          <w:b/>
          <w:bCs/>
        </w:rPr>
        <w:t>Estado de la instancia</w:t>
      </w:r>
      <w:r w:rsidRPr="002A52A4">
        <w:t>. Esto indica el estado de la instancia como ALIVE, NOT_ALIVE_NO_WRITERS, o NOT_ALIVE_DISPOSED.</w:t>
      </w:r>
    </w:p>
    <w:p w14:paraId="4C233C1E" w14:textId="5B5EA6D5" w:rsidR="00A82CBC" w:rsidRPr="002A52A4" w:rsidRDefault="00A82CBC" w:rsidP="00205224">
      <w:pPr>
        <w:pStyle w:val="Prrafodelista"/>
        <w:numPr>
          <w:ilvl w:val="0"/>
          <w:numId w:val="43"/>
        </w:numPr>
      </w:pPr>
      <w:r w:rsidRPr="002A52A4">
        <w:rPr>
          <w:b/>
          <w:bCs/>
        </w:rPr>
        <w:t xml:space="preserve">Estado de la vista. </w:t>
      </w:r>
      <w:r w:rsidRPr="002A52A4">
        <w:t xml:space="preserve">El estado de vista puede ser NEW o NOT_NEW dependiendo de si es la primera muestra recibida por el </w:t>
      </w:r>
      <w:r w:rsidRPr="002A52A4">
        <w:rPr>
          <w:bCs/>
          <w:i/>
        </w:rPr>
        <w:t>topic-instance</w:t>
      </w:r>
      <w:r w:rsidRPr="002A52A4">
        <w:rPr>
          <w:b/>
          <w:bCs/>
        </w:rPr>
        <w:t xml:space="preserve"> </w:t>
      </w:r>
      <w:r w:rsidRPr="002A52A4">
        <w:t xml:space="preserve">determinado o no. </w:t>
      </w:r>
    </w:p>
    <w:p w14:paraId="0AD33F82" w14:textId="77777777" w:rsidR="008870EF" w:rsidRPr="002A52A4" w:rsidRDefault="008870EF" w:rsidP="008870EF">
      <w:pPr>
        <w:pStyle w:val="Default"/>
        <w:ind w:left="720"/>
      </w:pPr>
    </w:p>
    <w:p w14:paraId="653805B6" w14:textId="77777777" w:rsidR="008870EF" w:rsidRPr="002A52A4" w:rsidRDefault="008870EF" w:rsidP="008870EF">
      <w:r w:rsidRPr="002A52A4">
        <w:t xml:space="preserve">El </w:t>
      </w:r>
      <w:r w:rsidRPr="002A52A4">
        <w:rPr>
          <w:bCs/>
          <w:i/>
        </w:rPr>
        <w:t>SampleInfo</w:t>
      </w:r>
      <w:r w:rsidRPr="002A52A4">
        <w:rPr>
          <w:b/>
          <w:bCs/>
        </w:rPr>
        <w:t xml:space="preserve"> </w:t>
      </w:r>
      <w:r w:rsidRPr="002A52A4">
        <w:t xml:space="preserve">también contiene un conjunto de contadores que permite reconstruir el número de veces que el </w:t>
      </w:r>
      <w:r w:rsidRPr="002A52A4">
        <w:rPr>
          <w:bCs/>
          <w:i/>
        </w:rPr>
        <w:t>topic-instance</w:t>
      </w:r>
      <w:r w:rsidRPr="002A52A4">
        <w:rPr>
          <w:b/>
          <w:bCs/>
        </w:rPr>
        <w:t xml:space="preserve"> </w:t>
      </w:r>
      <w:r w:rsidRPr="002A52A4">
        <w:t xml:space="preserve">ha realizado cierta transición de estado como convertirse en </w:t>
      </w:r>
      <w:r w:rsidRPr="002A52A4">
        <w:rPr>
          <w:i/>
          <w:iCs/>
        </w:rPr>
        <w:t xml:space="preserve">alive </w:t>
      </w:r>
      <w:r w:rsidRPr="002A52A4">
        <w:t xml:space="preserve">después de </w:t>
      </w:r>
      <w:r w:rsidRPr="002A52A4">
        <w:rPr>
          <w:i/>
          <w:iCs/>
        </w:rPr>
        <w:t>disposed</w:t>
      </w:r>
      <w:r w:rsidRPr="002A52A4">
        <w:t xml:space="preserve">. </w:t>
      </w:r>
    </w:p>
    <w:p w14:paraId="2B6F7BDC" w14:textId="31400CC1" w:rsidR="008870EF" w:rsidRPr="002A52A4" w:rsidRDefault="008870EF" w:rsidP="008870EF">
      <w:r w:rsidRPr="002A52A4">
        <w:t xml:space="preserve">Finalmente, el </w:t>
      </w:r>
      <w:r w:rsidRPr="002A52A4">
        <w:rPr>
          <w:bCs/>
          <w:i/>
        </w:rPr>
        <w:t>SampleInfo</w:t>
      </w:r>
      <w:r w:rsidRPr="002A52A4">
        <w:rPr>
          <w:b/>
          <w:bCs/>
        </w:rPr>
        <w:t xml:space="preserve"> </w:t>
      </w:r>
      <w:r w:rsidRPr="002A52A4">
        <w:t xml:space="preserve">contiene un </w:t>
      </w:r>
      <w:r w:rsidRPr="002A52A4">
        <w:rPr>
          <w:i/>
          <w:iCs/>
        </w:rPr>
        <w:t xml:space="preserve">timestamp </w:t>
      </w:r>
      <w:r w:rsidRPr="002A52A4">
        <w:t xml:space="preserve">(fecha y hora) para los datos y una bandera que dice si la muestra es asociada o no. Esta bandera es importante ya que el DDS </w:t>
      </w:r>
      <w:r w:rsidRPr="002A52A4">
        <w:lastRenderedPageBreak/>
        <w:t>puede generar información válida de las muestras con datos no válidos para informar acerca de las transiciones de estado como una instancia de ser desechado.</w:t>
      </w:r>
    </w:p>
    <w:p w14:paraId="3336ADAE" w14:textId="39EED896" w:rsidR="008870EF" w:rsidRPr="002A52A4" w:rsidRDefault="00E6590B" w:rsidP="005A69B7">
      <w:pPr>
        <w:pStyle w:val="Ttulo3"/>
      </w:pPr>
      <w:bookmarkStart w:id="199" w:name="_Toc421180741"/>
      <w:r w:rsidRPr="002A52A4">
        <w:t>Notificaciones</w:t>
      </w:r>
      <w:bookmarkEnd w:id="199"/>
    </w:p>
    <w:p w14:paraId="620B7239" w14:textId="77777777" w:rsidR="00E6590B" w:rsidRPr="002A52A4" w:rsidRDefault="00E6590B" w:rsidP="00E6590B">
      <w:pPr>
        <w:pStyle w:val="Default"/>
      </w:pPr>
    </w:p>
    <w:p w14:paraId="6C3EA28C" w14:textId="6C29DB82" w:rsidR="00E6590B" w:rsidRPr="002A52A4" w:rsidRDefault="00E6590B" w:rsidP="00E6590B">
      <w:r w:rsidRPr="002A52A4">
        <w:t xml:space="preserve">Una forma de coordinar con DDS es tener un sondeo de uso de datos mediante la realización de un </w:t>
      </w:r>
      <w:r w:rsidRPr="002A52A4">
        <w:rPr>
          <w:bCs/>
          <w:i/>
        </w:rPr>
        <w:t>read</w:t>
      </w:r>
      <w:r w:rsidRPr="002A52A4">
        <w:rPr>
          <w:b/>
          <w:bCs/>
        </w:rPr>
        <w:t xml:space="preserve"> </w:t>
      </w:r>
      <w:r w:rsidRPr="002A52A4">
        <w:t xml:space="preserve">o un </w:t>
      </w:r>
      <w:r w:rsidRPr="002A52A4">
        <w:rPr>
          <w:bCs/>
          <w:i/>
        </w:rPr>
        <w:t>take</w:t>
      </w:r>
      <w:r w:rsidRPr="002A52A4">
        <w:rPr>
          <w:b/>
          <w:bCs/>
        </w:rPr>
        <w:t xml:space="preserve"> </w:t>
      </w:r>
      <w:r w:rsidRPr="002A52A4">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2A52A4">
        <w:rPr>
          <w:bCs/>
          <w:i/>
        </w:rPr>
        <w:t>waitsets</w:t>
      </w:r>
      <w:r w:rsidRPr="002A52A4">
        <w:rPr>
          <w:b/>
          <w:bCs/>
        </w:rPr>
        <w:t xml:space="preserve"> </w:t>
      </w:r>
      <w:r w:rsidRPr="002A52A4">
        <w:t xml:space="preserve">y los </w:t>
      </w:r>
      <w:r w:rsidRPr="002A52A4">
        <w:rPr>
          <w:bCs/>
          <w:i/>
        </w:rPr>
        <w:t>listeners</w:t>
      </w:r>
      <w:r w:rsidRPr="002A52A4">
        <w:t>.</w:t>
      </w:r>
    </w:p>
    <w:p w14:paraId="4457AD6E" w14:textId="529B2074" w:rsidR="00E6590B" w:rsidRPr="002A52A4" w:rsidRDefault="00E6590B" w:rsidP="005A69B7">
      <w:pPr>
        <w:pStyle w:val="Ttulo4"/>
      </w:pPr>
      <w:r w:rsidRPr="002A52A4">
        <w:t>Waitsets</w:t>
      </w:r>
    </w:p>
    <w:p w14:paraId="0AA392BA" w14:textId="77777777" w:rsidR="00E6590B" w:rsidRPr="002A52A4" w:rsidRDefault="00E6590B" w:rsidP="00E6590B">
      <w:pPr>
        <w:pStyle w:val="Default"/>
      </w:pPr>
    </w:p>
    <w:p w14:paraId="21C30B74" w14:textId="4040A1FE" w:rsidR="00E6590B" w:rsidRPr="002A52A4" w:rsidRDefault="00E6590B" w:rsidP="00E6590B">
      <w:r w:rsidRPr="002A52A4">
        <w:t xml:space="preserve">DDS proporciona un mecanismo genérico para esperar en condiciones. Uno de los tipos soportados de condiciones son las condiciones de lectura, las cuales pueden ser usadas para esperar la disponibilidad de los datos de uno o más </w:t>
      </w:r>
      <w:r w:rsidRPr="002A52A4">
        <w:rPr>
          <w:bCs/>
          <w:i/>
        </w:rPr>
        <w:t>DataReaders</w:t>
      </w:r>
      <w:r w:rsidRPr="002A52A4">
        <w:t>.</w:t>
      </w:r>
    </w:p>
    <w:p w14:paraId="5454887B" w14:textId="4A452BFE" w:rsidR="00E6590B" w:rsidRPr="002A52A4" w:rsidRDefault="00E6590B" w:rsidP="005A69B7">
      <w:pPr>
        <w:pStyle w:val="Ttulo4"/>
      </w:pPr>
      <w:r w:rsidRPr="002A52A4">
        <w:t>Listeners</w:t>
      </w:r>
    </w:p>
    <w:p w14:paraId="22632A83" w14:textId="77777777" w:rsidR="00E6590B" w:rsidRPr="002A52A4" w:rsidRDefault="00E6590B" w:rsidP="00E6590B">
      <w:pPr>
        <w:pStyle w:val="Default"/>
      </w:pPr>
    </w:p>
    <w:p w14:paraId="5162B45D" w14:textId="20B46E43" w:rsidR="00E6590B" w:rsidRPr="002A52A4" w:rsidRDefault="00E6590B" w:rsidP="00E6590B">
      <w:r w:rsidRPr="002A52A4">
        <w:t xml:space="preserve">Otra manera de encontrar datos para ser leídos, es aprovechar al máximo de los eventos planteados por el DDS y asíncronamente notificar a los </w:t>
      </w:r>
      <w:r w:rsidR="002D18FE" w:rsidRPr="002A52A4">
        <w:rPr>
          <w:bCs/>
          <w:i/>
        </w:rPr>
        <w:t>handler</w:t>
      </w:r>
      <w:r w:rsidRPr="002A52A4">
        <w:rPr>
          <w:b/>
          <w:bCs/>
        </w:rPr>
        <w:t xml:space="preserve"> </w:t>
      </w:r>
      <w:r w:rsidRPr="002A52A4">
        <w:t xml:space="preserve">(controladores) registrados. Por lo tanto, si se quiere un </w:t>
      </w:r>
      <w:r w:rsidRPr="002A52A4">
        <w:rPr>
          <w:bCs/>
          <w:i/>
        </w:rPr>
        <w:t>handler</w:t>
      </w:r>
      <w:r w:rsidRPr="002A52A4">
        <w:rPr>
          <w:b/>
          <w:bCs/>
        </w:rPr>
        <w:t xml:space="preserve"> </w:t>
      </w:r>
      <w:r w:rsidRPr="002A52A4">
        <w:t xml:space="preserve">para ser notificado de la disponibilidad de los datos, se debe conectar el </w:t>
      </w:r>
      <w:r w:rsidRPr="002A52A4">
        <w:rPr>
          <w:bCs/>
          <w:i/>
        </w:rPr>
        <w:t>handler</w:t>
      </w:r>
      <w:r w:rsidRPr="002A52A4">
        <w:rPr>
          <w:b/>
          <w:bCs/>
        </w:rPr>
        <w:t xml:space="preserve"> </w:t>
      </w:r>
      <w:r w:rsidRPr="002A52A4">
        <w:t xml:space="preserve">apropiado con el evento </w:t>
      </w:r>
      <w:r w:rsidRPr="002A52A4">
        <w:rPr>
          <w:bCs/>
          <w:i/>
        </w:rPr>
        <w:t>on_data_available</w:t>
      </w:r>
      <w:r w:rsidRPr="002A52A4">
        <w:rPr>
          <w:b/>
          <w:bCs/>
        </w:rPr>
        <w:t xml:space="preserve"> </w:t>
      </w:r>
      <w:r w:rsidRPr="002A52A4">
        <w:t xml:space="preserve">planteado por el </w:t>
      </w:r>
      <w:r w:rsidRPr="002A52A4">
        <w:rPr>
          <w:bCs/>
          <w:i/>
        </w:rPr>
        <w:t>DataReader</w:t>
      </w:r>
      <w:r w:rsidRPr="002A52A4">
        <w:t xml:space="preserve">. </w:t>
      </w:r>
    </w:p>
    <w:p w14:paraId="52AE2648" w14:textId="77777777" w:rsidR="00E6590B" w:rsidRPr="002A52A4" w:rsidRDefault="00E6590B" w:rsidP="00E6590B">
      <w:r w:rsidRPr="002A52A4">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2A52A4">
        <w:rPr>
          <w:bCs/>
          <w:i/>
        </w:rPr>
        <w:t>on_data_available</w:t>
      </w:r>
      <w:r w:rsidRPr="002A52A4">
        <w:rPr>
          <w:b/>
          <w:bCs/>
        </w:rPr>
        <w:t xml:space="preserve"> </w:t>
      </w:r>
      <w:r w:rsidRPr="002A52A4">
        <w:t xml:space="preserve">tiene que registrar una entidad exigible que acepta un único parámetro de tipo </w:t>
      </w:r>
      <w:r w:rsidRPr="002A52A4">
        <w:rPr>
          <w:bCs/>
          <w:i/>
        </w:rPr>
        <w:t>DataReader</w:t>
      </w:r>
      <w:r w:rsidRPr="002A52A4">
        <w:t xml:space="preserve">. </w:t>
      </w:r>
    </w:p>
    <w:p w14:paraId="2A7449EF" w14:textId="7DFF7178" w:rsidR="00E6590B" w:rsidRPr="002A52A4" w:rsidRDefault="00E6590B" w:rsidP="00E6590B">
      <w:r w:rsidRPr="002A52A4">
        <w:lastRenderedPageBreak/>
        <w:t xml:space="preserve">Finalmente, vale mencionar algo en el código, el </w:t>
      </w:r>
      <w:r w:rsidRPr="002A52A4">
        <w:rPr>
          <w:bCs/>
          <w:i/>
        </w:rPr>
        <w:t>handler</w:t>
      </w:r>
      <w:r w:rsidRPr="002A52A4">
        <w:rPr>
          <w:b/>
          <w:bCs/>
        </w:rPr>
        <w:t xml:space="preserve"> </w:t>
      </w:r>
      <w:r w:rsidRPr="002A52A4">
        <w:t xml:space="preserve">se ejecutará en un </w:t>
      </w:r>
      <w:r w:rsidRPr="002A52A4">
        <w:rPr>
          <w:bCs/>
          <w:i/>
        </w:rPr>
        <w:t>thread</w:t>
      </w:r>
      <w:r w:rsidRPr="002A52A4">
        <w:rPr>
          <w:b/>
          <w:bCs/>
        </w:rPr>
        <w:t xml:space="preserve"> </w:t>
      </w:r>
      <w:r w:rsidRPr="002A52A4">
        <w:t xml:space="preserve">de middleware. Como resultado, cuando se utilizan </w:t>
      </w:r>
      <w:r w:rsidRPr="002A52A4">
        <w:rPr>
          <w:bCs/>
          <w:i/>
        </w:rPr>
        <w:t>listeners</w:t>
      </w:r>
      <w:r w:rsidRPr="002A52A4">
        <w:rPr>
          <w:b/>
          <w:bCs/>
        </w:rPr>
        <w:t xml:space="preserve"> </w:t>
      </w:r>
      <w:r w:rsidRPr="002A52A4">
        <w:rPr>
          <w:bCs/>
        </w:rPr>
        <w:t>se</w:t>
      </w:r>
      <w:r w:rsidRPr="002A52A4">
        <w:rPr>
          <w:b/>
          <w:bCs/>
        </w:rPr>
        <w:t xml:space="preserve"> </w:t>
      </w:r>
      <w:r w:rsidRPr="002A52A4">
        <w:t xml:space="preserve">debe probar a minimizar el tiempo del </w:t>
      </w:r>
      <w:r w:rsidRPr="002A52A4">
        <w:rPr>
          <w:bCs/>
          <w:i/>
        </w:rPr>
        <w:t>listener</w:t>
      </w:r>
      <w:r w:rsidRPr="002A52A4">
        <w:rPr>
          <w:b/>
          <w:bCs/>
        </w:rPr>
        <w:t xml:space="preserve"> </w:t>
      </w:r>
      <w:r w:rsidRPr="002A52A4">
        <w:t>empleado en el mismo.</w:t>
      </w:r>
    </w:p>
    <w:p w14:paraId="63257CC5" w14:textId="7D919D90" w:rsidR="001E778E" w:rsidRPr="002A52A4" w:rsidRDefault="00606BF0" w:rsidP="005A69B7">
      <w:pPr>
        <w:pStyle w:val="Ttulo2"/>
      </w:pPr>
      <w:bookmarkStart w:id="200" w:name="_Toc421180742"/>
      <w:r w:rsidRPr="002A52A4">
        <w:t>MÓDULO RTPS</w:t>
      </w:r>
      <w:bookmarkEnd w:id="200"/>
    </w:p>
    <w:p w14:paraId="5091A82C" w14:textId="59935D5F" w:rsidR="001E778E" w:rsidRPr="002A52A4" w:rsidRDefault="00B41696" w:rsidP="00B41696">
      <w:r w:rsidRPr="002A52A4">
        <w:t xml:space="preserve">Los módulos RTPS están definidos por la </w:t>
      </w:r>
      <w:r w:rsidRPr="002A52A4">
        <w:rPr>
          <w:rStyle w:val="Refdenotaalpie"/>
        </w:rPr>
        <w:footnoteReference w:id="30"/>
      </w:r>
      <w:r w:rsidRPr="002A52A4">
        <w:t>PIM. La PIM describe</w:t>
      </w:r>
      <w:r w:rsidR="00D94436" w:rsidRPr="002A52A4">
        <w:t xml:space="preserve"> el protocolo en términos</w:t>
      </w:r>
      <w:r w:rsidR="00C64673" w:rsidRPr="002A52A4">
        <w:t xml:space="preserve"> de una “máquina virtual.” La estructura de la máquina virtual está construida por clases, las cuales están descritas en el </w:t>
      </w:r>
      <w:r w:rsidR="00C64673" w:rsidRPr="002A52A4">
        <w:rPr>
          <w:b/>
        </w:rPr>
        <w:t>módulo de estructura</w:t>
      </w:r>
      <w:r w:rsidR="00C64673" w:rsidRPr="002A52A4">
        <w:t xml:space="preserve">, además este incluye a los extremos de los </w:t>
      </w:r>
      <w:r w:rsidR="002D18FE" w:rsidRPr="002A52A4">
        <w:rPr>
          <w:i/>
        </w:rPr>
        <w:t>Writer</w:t>
      </w:r>
      <w:r w:rsidR="00C64673" w:rsidRPr="002A52A4">
        <w:rPr>
          <w:i/>
        </w:rPr>
        <w:t xml:space="preserve"> </w:t>
      </w:r>
      <w:r w:rsidR="00C64673" w:rsidRPr="002A52A4">
        <w:t xml:space="preserve">y </w:t>
      </w:r>
      <w:r w:rsidR="002D18FE" w:rsidRPr="002A52A4">
        <w:rPr>
          <w:i/>
        </w:rPr>
        <w:t>Reader</w:t>
      </w:r>
      <w:r w:rsidR="00C64673" w:rsidRPr="002A52A4">
        <w:t xml:space="preserve">. Estos extremos se comunican usando los mensajes descritos en el </w:t>
      </w:r>
      <w:r w:rsidR="00C64673" w:rsidRPr="002A52A4">
        <w:rPr>
          <w:b/>
        </w:rPr>
        <w:t>módulo de mensajes</w:t>
      </w:r>
      <w:r w:rsidR="00C64673" w:rsidRPr="002A52A4">
        <w:t xml:space="preserve"> que se encuentra descrito más adelante. También es necesario describir el comportamiento de la máquina virtual, por medio del </w:t>
      </w:r>
      <w:r w:rsidR="00C64673" w:rsidRPr="002A52A4">
        <w:rPr>
          <w:b/>
        </w:rPr>
        <w:t>módulo de comportamiento</w:t>
      </w:r>
      <w:r w:rsidR="00C64673" w:rsidRPr="002A52A4">
        <w:t xml:space="preserve">, el cual es descrito de igual manera posteriormente y por el cual se observa el intercambio de mensajes que debe tomar lugar entre los extremos. Y finalmente </w:t>
      </w:r>
      <w:r w:rsidR="005A69B7" w:rsidRPr="002A52A4">
        <w:t xml:space="preserve">se encuentra el protocolo de descubrimiento usado para configurar la máquina virtual con la información que esta necesita para comunicar pares remotos, este protocolo se encuentra descrito en el </w:t>
      </w:r>
      <w:r w:rsidR="005A69B7" w:rsidRPr="002A52A4">
        <w:rPr>
          <w:b/>
        </w:rPr>
        <w:t>módulo de descubrimiento</w:t>
      </w:r>
      <w:r w:rsidR="005A69B7" w:rsidRPr="002A52A4">
        <w:t>.</w:t>
      </w:r>
    </w:p>
    <w:p w14:paraId="212B623E" w14:textId="54ACAAB0" w:rsidR="005A69B7" w:rsidRPr="002A52A4" w:rsidRDefault="005A69B7" w:rsidP="005A69B7">
      <w:pPr>
        <w:pStyle w:val="Ttulo3"/>
      </w:pPr>
      <w:bookmarkStart w:id="201" w:name="_Toc421180743"/>
      <w:r w:rsidRPr="002A52A4">
        <w:t>Módulo estructura</w:t>
      </w:r>
      <w:bookmarkEnd w:id="201"/>
    </w:p>
    <w:p w14:paraId="60E88E6C" w14:textId="5FDDAA16" w:rsidR="005A69B7" w:rsidRPr="002A52A4" w:rsidRDefault="005A69B7" w:rsidP="005A69B7">
      <w:r w:rsidRPr="002A52A4">
        <w:t>El propósito principal de este módulo es describir</w:t>
      </w:r>
      <w:r w:rsidR="002306B1" w:rsidRPr="002A52A4">
        <w:t xml:space="preserve"> las clases principales usadas por el protocolo RTPS, como se puede observar en la </w:t>
      </w:r>
      <w:r w:rsidR="002306B1" w:rsidRPr="002A52A4">
        <w:fldChar w:fldCharType="begin"/>
      </w:r>
      <w:r w:rsidR="002306B1" w:rsidRPr="002A52A4">
        <w:instrText xml:space="preserve"> REF _Ref420487320 \h </w:instrText>
      </w:r>
      <w:r w:rsidR="002306B1"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18</w:t>
      </w:r>
      <w:r w:rsidR="002306B1" w:rsidRPr="002A52A4">
        <w:fldChar w:fldCharType="end"/>
      </w:r>
      <w:r w:rsidR="002306B1" w:rsidRPr="002A52A4">
        <w:t>.</w:t>
      </w:r>
    </w:p>
    <w:p w14:paraId="14CABBBD" w14:textId="77777777" w:rsidR="002306B1" w:rsidRPr="002A52A4" w:rsidRDefault="002306B1" w:rsidP="005A69B7"/>
    <w:p w14:paraId="5B8C8C3B" w14:textId="77777777" w:rsidR="002306B1" w:rsidRPr="002A52A4" w:rsidRDefault="002306B1" w:rsidP="002306B1">
      <w:pPr>
        <w:keepNext/>
        <w:jc w:val="center"/>
      </w:pPr>
      <w:r w:rsidRPr="002A52A4">
        <w:rPr>
          <w:noProof/>
          <w:lang w:eastAsia="es-EC"/>
        </w:rPr>
        <w:lastRenderedPageBreak/>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56AFE1A5" w:rsidR="002306B1" w:rsidRPr="002A52A4" w:rsidRDefault="002306B1" w:rsidP="002306B1">
      <w:pPr>
        <w:pStyle w:val="Descripcin"/>
        <w:rPr>
          <w:color w:val="auto"/>
          <w:szCs w:val="24"/>
        </w:rPr>
      </w:pPr>
      <w:bookmarkStart w:id="202" w:name="_Ref420487320"/>
      <w:bookmarkStart w:id="203" w:name="_Toc421177683"/>
      <w:bookmarkStart w:id="204" w:name="_Toc42118080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18</w:t>
      </w:r>
      <w:r w:rsidR="000A7D12" w:rsidRPr="002A52A4">
        <w:rPr>
          <w:color w:val="auto"/>
          <w:szCs w:val="24"/>
        </w:rPr>
        <w:fldChar w:fldCharType="end"/>
      </w:r>
      <w:bookmarkEnd w:id="202"/>
      <w:r w:rsidRPr="002A52A4">
        <w:rPr>
          <w:i w:val="0"/>
          <w:color w:val="auto"/>
          <w:szCs w:val="24"/>
        </w:rPr>
        <w:t>. Módulo Estructura</w:t>
      </w:r>
      <w:bookmarkEnd w:id="203"/>
      <w:bookmarkEnd w:id="204"/>
    </w:p>
    <w:p w14:paraId="37402E5E" w14:textId="157E7ABE" w:rsidR="005A69B7" w:rsidRPr="002A52A4" w:rsidRDefault="00CD6B14" w:rsidP="00B41696">
      <w:r w:rsidRPr="002A52A4">
        <w:t xml:space="preserve">Las entidades RTPS muestran a los extremos que son utilizado por las entidades DDS para que estas se comuniquen entre sí. Cada Entidad RTPS tiene correspondencia uno a uno con las Entidades DDS. El </w:t>
      </w:r>
      <w:r w:rsidRPr="002A52A4">
        <w:rPr>
          <w:b/>
        </w:rPr>
        <w:t>HistoryCache</w:t>
      </w:r>
      <w:r w:rsidRPr="002A52A4">
        <w:t xml:space="preserve"> proporciona una interfaz entre las entidades DDS y su correspondiente entidad RTPS. </w:t>
      </w:r>
      <w:r w:rsidR="00232998" w:rsidRPr="002A52A4">
        <w:t>Por ejemplo, cada</w:t>
      </w:r>
      <w:r w:rsidR="00232998" w:rsidRPr="002A52A4">
        <w:rPr>
          <w:i/>
        </w:rPr>
        <w:t xml:space="preserve"> </w:t>
      </w:r>
      <w:r w:rsidR="00232998" w:rsidRPr="002A52A4">
        <w:t xml:space="preserve">operación </w:t>
      </w:r>
      <w:r w:rsidR="00232998" w:rsidRPr="002A52A4">
        <w:rPr>
          <w:i/>
        </w:rPr>
        <w:t>write</w:t>
      </w:r>
      <w:r w:rsidR="00232998" w:rsidRPr="002A52A4">
        <w:t xml:space="preserve"> en un </w:t>
      </w:r>
      <w:r w:rsidR="00232998" w:rsidRPr="002A52A4">
        <w:rPr>
          <w:i/>
        </w:rPr>
        <w:t xml:space="preserve">DataWriter </w:t>
      </w:r>
      <w:r w:rsidR="00232998" w:rsidRPr="002A52A4">
        <w:t xml:space="preserve">DDS añade un </w:t>
      </w:r>
      <w:r w:rsidR="00232998" w:rsidRPr="002A52A4">
        <w:rPr>
          <w:b/>
        </w:rPr>
        <w:t>CacheChange</w:t>
      </w:r>
      <w:r w:rsidR="00232998" w:rsidRPr="002A52A4">
        <w:t xml:space="preserve"> al </w:t>
      </w:r>
      <w:r w:rsidR="00232998" w:rsidRPr="002A52A4">
        <w:rPr>
          <w:b/>
        </w:rPr>
        <w:t>HistoryCache</w:t>
      </w:r>
      <w:r w:rsidR="00232998" w:rsidRPr="002A52A4">
        <w:t xml:space="preserve"> en su correspondiente RTPS </w:t>
      </w:r>
      <w:r w:rsidR="00232998" w:rsidRPr="002A52A4">
        <w:rPr>
          <w:i/>
        </w:rPr>
        <w:t>Writer</w:t>
      </w:r>
      <w:r w:rsidR="00232998" w:rsidRPr="002A52A4">
        <w:t xml:space="preserve">. El RTPS </w:t>
      </w:r>
      <w:r w:rsidR="00232998" w:rsidRPr="002A52A4">
        <w:rPr>
          <w:i/>
        </w:rPr>
        <w:t>Writer</w:t>
      </w:r>
      <w:r w:rsidR="00232998" w:rsidRPr="002A52A4">
        <w:t xml:space="preserve"> subsecuentemente transfiere el </w:t>
      </w:r>
      <w:r w:rsidR="00232998" w:rsidRPr="002A52A4">
        <w:rPr>
          <w:b/>
        </w:rPr>
        <w:t xml:space="preserve">CacheChange </w:t>
      </w:r>
      <w:r w:rsidR="00232998" w:rsidRPr="002A52A4">
        <w:t xml:space="preserve">al </w:t>
      </w:r>
      <w:r w:rsidR="00232998" w:rsidRPr="002A52A4">
        <w:rPr>
          <w:b/>
        </w:rPr>
        <w:t xml:space="preserve">HistoryCache </w:t>
      </w:r>
      <w:r w:rsidR="00232998" w:rsidRPr="002A52A4">
        <w:t xml:space="preserve">de cada RTPS </w:t>
      </w:r>
      <w:r w:rsidR="00232998" w:rsidRPr="002A52A4">
        <w:rPr>
          <w:i/>
        </w:rPr>
        <w:t xml:space="preserve">Reader </w:t>
      </w:r>
      <w:r w:rsidR="00232998" w:rsidRPr="002A52A4">
        <w:t xml:space="preserve">asociado. En el lado recibido, el DDS </w:t>
      </w:r>
      <w:r w:rsidR="00232998" w:rsidRPr="002A52A4">
        <w:rPr>
          <w:i/>
        </w:rPr>
        <w:t>DataReader</w:t>
      </w:r>
      <w:r w:rsidR="00232998" w:rsidRPr="002A52A4">
        <w:t xml:space="preserve"> es notificado por el RTPS </w:t>
      </w:r>
      <w:r w:rsidR="00232998" w:rsidRPr="002A52A4">
        <w:rPr>
          <w:i/>
        </w:rPr>
        <w:t xml:space="preserve">Reader </w:t>
      </w:r>
      <w:r w:rsidR="00232998" w:rsidRPr="002A52A4">
        <w:t xml:space="preserve">que un nuevo </w:t>
      </w:r>
      <w:r w:rsidR="00232998" w:rsidRPr="002A52A4">
        <w:rPr>
          <w:b/>
        </w:rPr>
        <w:t>CacheChange</w:t>
      </w:r>
      <w:r w:rsidR="00232998" w:rsidRPr="002A52A4">
        <w:t xml:space="preserve"> ha llegado en el </w:t>
      </w:r>
      <w:r w:rsidR="00232998" w:rsidRPr="002A52A4">
        <w:rPr>
          <w:b/>
        </w:rPr>
        <w:t>HistoryCache</w:t>
      </w:r>
      <w:r w:rsidR="00232998" w:rsidRPr="002A52A4">
        <w:t>.</w:t>
      </w:r>
    </w:p>
    <w:p w14:paraId="09D51881" w14:textId="77777777" w:rsidR="00212725" w:rsidRPr="002A52A4" w:rsidRDefault="00212725" w:rsidP="00B41696"/>
    <w:p w14:paraId="4F19BB8B" w14:textId="1A485765" w:rsidR="00212725" w:rsidRPr="002A52A4" w:rsidRDefault="00E60E4D" w:rsidP="00E60E4D">
      <w:pPr>
        <w:pStyle w:val="Ttulo4"/>
      </w:pPr>
      <w:r w:rsidRPr="002A52A4">
        <w:t>Resumen de las clases usadas por la máquina virtual RTPS</w:t>
      </w:r>
    </w:p>
    <w:p w14:paraId="293CA38E" w14:textId="53F536EB" w:rsidR="00212725" w:rsidRPr="002A52A4" w:rsidRDefault="00E60E4D" w:rsidP="00B41696">
      <w:r w:rsidRPr="002A52A4">
        <w:t xml:space="preserve">Como podremos observar todas las entidades de RTPS son derivadas de la clase </w:t>
      </w:r>
      <w:r w:rsidRPr="002A52A4">
        <w:rPr>
          <w:i/>
        </w:rPr>
        <w:t xml:space="preserve">Entity </w:t>
      </w:r>
      <w:r w:rsidRPr="002A52A4">
        <w:t xml:space="preserve"> del RTPS, como se muestra en la</w:t>
      </w:r>
      <w:r w:rsidR="00D060AE" w:rsidRPr="002A52A4">
        <w:t xml:space="preserve"> </w:t>
      </w:r>
      <w:r w:rsidR="00D060AE" w:rsidRPr="002A52A4">
        <w:fldChar w:fldCharType="begin"/>
      </w:r>
      <w:r w:rsidR="00D060AE" w:rsidRPr="002A52A4">
        <w:instrText xml:space="preserve"> REF _Ref420492914 \h </w:instrText>
      </w:r>
      <w:r w:rsidR="00D060AE"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6</w:t>
      </w:r>
      <w:r w:rsidR="00D060AE" w:rsidRPr="002A52A4">
        <w:fldChar w:fldCharType="end"/>
      </w:r>
      <w:r w:rsidRPr="002A52A4">
        <w:t>.</w:t>
      </w:r>
    </w:p>
    <w:p w14:paraId="76B3D3D4" w14:textId="30C56E76" w:rsidR="00D060AE" w:rsidRPr="002A52A4" w:rsidRDefault="00D060AE" w:rsidP="00D060AE">
      <w:pPr>
        <w:pStyle w:val="Descripcin"/>
        <w:keepNext/>
        <w:rPr>
          <w:szCs w:val="24"/>
        </w:rPr>
      </w:pPr>
      <w:bookmarkStart w:id="205" w:name="_Ref420492914"/>
      <w:bookmarkStart w:id="206" w:name="_Ref420492907"/>
      <w:bookmarkStart w:id="207" w:name="_Toc421180765"/>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6</w:t>
      </w:r>
      <w:r w:rsidR="00AB1719" w:rsidRPr="002A52A4">
        <w:rPr>
          <w:szCs w:val="24"/>
        </w:rPr>
        <w:fldChar w:fldCharType="end"/>
      </w:r>
      <w:bookmarkEnd w:id="205"/>
      <w:r w:rsidRPr="002A52A4">
        <w:rPr>
          <w:szCs w:val="24"/>
        </w:rPr>
        <w:t xml:space="preserve">. </w:t>
      </w:r>
      <w:r w:rsidRPr="002A52A4">
        <w:rPr>
          <w:i w:val="0"/>
          <w:szCs w:val="24"/>
        </w:rPr>
        <w:t>Clases y Entidades RTPS</w:t>
      </w:r>
      <w:bookmarkEnd w:id="206"/>
      <w:bookmarkEnd w:id="207"/>
    </w:p>
    <w:tbl>
      <w:tblPr>
        <w:tblStyle w:val="Tabladecuadrcula3-nfasis3"/>
        <w:tblW w:w="0" w:type="auto"/>
        <w:tblLook w:val="04A0" w:firstRow="1" w:lastRow="0" w:firstColumn="1" w:lastColumn="0" w:noHBand="0" w:noVBand="1"/>
      </w:tblPr>
      <w:tblGrid>
        <w:gridCol w:w="4513"/>
        <w:gridCol w:w="4514"/>
      </w:tblGrid>
      <w:tr w:rsidR="00B94FA0" w:rsidRPr="002A52A4"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2A52A4" w:rsidRDefault="00B94FA0" w:rsidP="00B94FA0">
            <w:pPr>
              <w:ind w:firstLine="0"/>
              <w:jc w:val="center"/>
              <w:rPr>
                <w:b w:val="0"/>
                <w:i w:val="0"/>
              </w:rPr>
            </w:pPr>
            <w:r w:rsidRPr="002A52A4">
              <w:rPr>
                <w:b w:val="0"/>
                <w:i w:val="0"/>
              </w:rPr>
              <w:t>Entidades y Clases RTPS</w:t>
            </w:r>
          </w:p>
        </w:tc>
      </w:tr>
      <w:tr w:rsidR="00470A30" w:rsidRPr="002A52A4"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2A52A4" w:rsidRDefault="00470A30" w:rsidP="00B41696">
            <w:pPr>
              <w:ind w:firstLine="0"/>
              <w:rPr>
                <w:b/>
              </w:rPr>
            </w:pPr>
            <w:r w:rsidRPr="002A52A4">
              <w:rPr>
                <w:b/>
              </w:rPr>
              <w:t>Clase</w:t>
            </w:r>
          </w:p>
        </w:tc>
        <w:tc>
          <w:tcPr>
            <w:tcW w:w="4514" w:type="dxa"/>
          </w:tcPr>
          <w:p w14:paraId="419B7F90" w14:textId="28C74DF0"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2A52A4">
              <w:rPr>
                <w:b/>
              </w:rPr>
              <w:t>Propósito</w:t>
            </w:r>
          </w:p>
        </w:tc>
      </w:tr>
      <w:tr w:rsidR="00470A30" w:rsidRPr="002A52A4"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2A52A4" w:rsidRDefault="00470A30" w:rsidP="00B41696">
            <w:pPr>
              <w:ind w:firstLine="0"/>
            </w:pPr>
            <w:r w:rsidRPr="002A52A4">
              <w:t>Entity</w:t>
            </w:r>
          </w:p>
        </w:tc>
        <w:tc>
          <w:tcPr>
            <w:tcW w:w="4514" w:type="dxa"/>
          </w:tcPr>
          <w:p w14:paraId="015D018B" w14:textId="377D432E" w:rsidR="00470A30" w:rsidRPr="002A52A4"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2A52A4">
              <w:t xml:space="preserve">Es la clase base para todas las entidades RTPS. </w:t>
            </w:r>
            <w:r w:rsidRPr="002A52A4">
              <w:rPr>
                <w:i/>
              </w:rPr>
              <w:t xml:space="preserve">Entity </w:t>
            </w:r>
            <w:r w:rsidRPr="002A52A4">
              <w:t xml:space="preserve">representa la clase de objetos </w:t>
            </w:r>
            <w:r w:rsidRPr="002A52A4">
              <w:lastRenderedPageBreak/>
              <w:t xml:space="preserve">que son visibles para otras entidades RTPS en la Red. Estos objetos </w:t>
            </w:r>
            <w:r w:rsidRPr="002A52A4">
              <w:rPr>
                <w:i/>
              </w:rPr>
              <w:t>Entity</w:t>
            </w:r>
            <w:r w:rsidRPr="002A52A4">
              <w:t xml:space="preserve"> tienen un identificador único y global llamado </w:t>
            </w:r>
            <w:r w:rsidRPr="002A52A4">
              <w:rPr>
                <w:i/>
              </w:rPr>
              <w:t>GUID</w:t>
            </w:r>
            <w:r w:rsidRPr="002A52A4">
              <w:t xml:space="preserve"> y pueden ser referenciados dentro de los mensajes RTPS</w:t>
            </w:r>
            <w:r w:rsidR="00B94FA0" w:rsidRPr="002A52A4">
              <w:t>.</w:t>
            </w:r>
          </w:p>
        </w:tc>
      </w:tr>
      <w:tr w:rsidR="00470A30" w:rsidRPr="002A52A4"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2A52A4" w:rsidRDefault="00470A30" w:rsidP="00B41696">
            <w:pPr>
              <w:ind w:firstLine="0"/>
            </w:pPr>
            <w:r w:rsidRPr="002A52A4">
              <w:lastRenderedPageBreak/>
              <w:t>Endpoint</w:t>
            </w:r>
          </w:p>
        </w:tc>
        <w:tc>
          <w:tcPr>
            <w:tcW w:w="4514" w:type="dxa"/>
          </w:tcPr>
          <w:p w14:paraId="4E3A5A09" w14:textId="1848AF64"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 xml:space="preserve">Entity </w:t>
            </w:r>
            <w:r w:rsidRPr="002A52A4">
              <w:t>RTPS que pueden ser extremos de comunicación. Es decir, los objetos que pueden ser orígenes o destinos de los mensajes RTPS</w:t>
            </w:r>
            <w:r w:rsidR="00B94FA0" w:rsidRPr="002A52A4">
              <w:t>.</w:t>
            </w:r>
          </w:p>
        </w:tc>
      </w:tr>
      <w:tr w:rsidR="00470A30" w:rsidRPr="002A52A4"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2A52A4" w:rsidRDefault="00B94FA0" w:rsidP="00B41696">
            <w:pPr>
              <w:ind w:firstLine="0"/>
            </w:pPr>
            <w:r w:rsidRPr="002A52A4">
              <w:t>Participant</w:t>
            </w:r>
          </w:p>
        </w:tc>
        <w:tc>
          <w:tcPr>
            <w:tcW w:w="4514" w:type="dxa"/>
          </w:tcPr>
          <w:p w14:paraId="7142823C" w14:textId="38184471" w:rsidR="00470A30" w:rsidRPr="002A52A4"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2A52A4">
              <w:t>Es el contenedor de todas las entidades RTPS que comparten propiedades en común y son localizadas en un espacio de dirección simple.</w:t>
            </w:r>
          </w:p>
        </w:tc>
      </w:tr>
      <w:tr w:rsidR="00470A30" w:rsidRPr="002A52A4"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2A52A4" w:rsidRDefault="00B94FA0" w:rsidP="00B41696">
            <w:pPr>
              <w:ind w:firstLine="0"/>
            </w:pPr>
            <w:r w:rsidRPr="002A52A4">
              <w:t>Writer</w:t>
            </w:r>
          </w:p>
        </w:tc>
        <w:tc>
          <w:tcPr>
            <w:tcW w:w="4514" w:type="dxa"/>
          </w:tcPr>
          <w:p w14:paraId="620B9FB1" w14:textId="7912CDB2" w:rsidR="008E6A7B" w:rsidRPr="002A52A4" w:rsidRDefault="008E6A7B" w:rsidP="008E6A7B">
            <w:pPr>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origen de mensajes que comunican </w:t>
            </w:r>
            <w:r w:rsidRPr="002A52A4">
              <w:rPr>
                <w:i/>
              </w:rPr>
              <w:t>CacheChanges</w:t>
            </w:r>
            <w:r w:rsidRPr="002A52A4">
              <w:t>.</w:t>
            </w:r>
          </w:p>
        </w:tc>
      </w:tr>
      <w:tr w:rsidR="008E6A7B" w:rsidRPr="002A52A4"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2A52A4" w:rsidRDefault="008E6A7B" w:rsidP="00B41696">
            <w:pPr>
              <w:ind w:firstLine="0"/>
            </w:pPr>
            <w:r w:rsidRPr="002A52A4">
              <w:t>Reader</w:t>
            </w:r>
          </w:p>
        </w:tc>
        <w:tc>
          <w:tcPr>
            <w:tcW w:w="4514" w:type="dxa"/>
          </w:tcPr>
          <w:p w14:paraId="35FC8BFB" w14:textId="1143E27F" w:rsidR="008E6A7B" w:rsidRPr="002A52A4" w:rsidRDefault="008E6A7B" w:rsidP="008E6A7B">
            <w:pPr>
              <w:cnfStyle w:val="000000000000" w:firstRow="0" w:lastRow="0" w:firstColumn="0" w:lastColumn="0" w:oddVBand="0" w:evenVBand="0" w:oddHBand="0"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destino de mensajes que comunican </w:t>
            </w:r>
            <w:r w:rsidRPr="002A52A4">
              <w:rPr>
                <w:i/>
              </w:rPr>
              <w:t>CacheChanges</w:t>
            </w:r>
            <w:r w:rsidRPr="002A52A4">
              <w:t>.</w:t>
            </w:r>
          </w:p>
        </w:tc>
      </w:tr>
      <w:tr w:rsidR="008E6A7B" w:rsidRPr="002A52A4"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2A52A4" w:rsidRDefault="008E6A7B" w:rsidP="00B41696">
            <w:pPr>
              <w:ind w:firstLine="0"/>
            </w:pPr>
            <w:r w:rsidRPr="002A52A4">
              <w:t>HistoryCache</w:t>
            </w:r>
          </w:p>
        </w:tc>
        <w:tc>
          <w:tcPr>
            <w:tcW w:w="4514" w:type="dxa"/>
          </w:tcPr>
          <w:p w14:paraId="0834D60F" w14:textId="6E04BDF6" w:rsidR="008E6A7B" w:rsidRPr="002A52A4" w:rsidRDefault="00C4382E" w:rsidP="008E6A7B">
            <w:pPr>
              <w:cnfStyle w:val="000000100000" w:firstRow="0" w:lastRow="0" w:firstColumn="0" w:lastColumn="0" w:oddVBand="0" w:evenVBand="0" w:oddHBand="1" w:evenHBand="0" w:firstRowFirstColumn="0" w:firstRowLastColumn="0" w:lastRowFirstColumn="0" w:lastRowLastColumn="0"/>
            </w:pPr>
            <w:r w:rsidRPr="002A52A4">
              <w:t xml:space="preserve">Clase contenedora </w:t>
            </w:r>
            <w:r w:rsidR="00145C85" w:rsidRPr="002A52A4">
              <w:t xml:space="preserve">usada para almacenar temporalmente y gestionar grupos de cambio a </w:t>
            </w:r>
            <w:r w:rsidR="00145C85" w:rsidRPr="002A52A4">
              <w:rPr>
                <w:i/>
              </w:rPr>
              <w:t>data-objects.</w:t>
            </w:r>
          </w:p>
          <w:p w14:paraId="46F86F44" w14:textId="77777777" w:rsidR="00145C85" w:rsidRPr="002A52A4" w:rsidRDefault="00145C85" w:rsidP="008E6A7B">
            <w:pPr>
              <w:cnfStyle w:val="000000100000" w:firstRow="0" w:lastRow="0" w:firstColumn="0" w:lastColumn="0" w:oddVBand="0" w:evenVBand="0" w:oddHBand="1" w:evenHBand="0" w:firstRowFirstColumn="0" w:firstRowLastColumn="0" w:lastRowFirstColumn="0" w:lastRowLastColumn="0"/>
            </w:pPr>
            <w:r w:rsidRPr="002A52A4">
              <w:t>En el lado del escritor este contiene la historia de los cambios en el objeto de datos hechos por el escritor.</w:t>
            </w:r>
          </w:p>
          <w:p w14:paraId="316DF71F" w14:textId="77777777" w:rsidR="00145C85"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El uso de esta historia o historia parcial, depende las políticas de QoS del DDS y del estado de comunicaciones con los</w:t>
            </w:r>
            <w:r w:rsidRPr="002A52A4">
              <w:rPr>
                <w:i/>
              </w:rPr>
              <w:t xml:space="preserve"> </w:t>
            </w:r>
            <w:r w:rsidRPr="002A52A4">
              <w:t>lectores asociados.</w:t>
            </w:r>
          </w:p>
          <w:p w14:paraId="5B12EF4E" w14:textId="77777777" w:rsidR="00C04924"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2A52A4" w:rsidRDefault="00904907" w:rsidP="008E6A7B">
            <w:pPr>
              <w:cnfStyle w:val="000000100000" w:firstRow="0" w:lastRow="0" w:firstColumn="0" w:lastColumn="0" w:oddVBand="0" w:evenVBand="0" w:oddHBand="1" w:evenHBand="0" w:firstRowFirstColumn="0" w:firstRowLastColumn="0" w:lastRowFirstColumn="0" w:lastRowLastColumn="0"/>
              <w:rPr>
                <w:i/>
              </w:rPr>
            </w:pPr>
            <w:r w:rsidRPr="002A52A4">
              <w:t xml:space="preserve">En el gráfico xx podemos observar un diagrama de clases del </w:t>
            </w:r>
            <w:r w:rsidRPr="002A52A4">
              <w:rPr>
                <w:i/>
              </w:rPr>
              <w:t>HistoryCache.</w:t>
            </w:r>
          </w:p>
        </w:tc>
      </w:tr>
      <w:tr w:rsidR="001F2EF8" w:rsidRPr="002A52A4"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2A52A4" w:rsidRDefault="001F2EF8" w:rsidP="00B41696">
            <w:pPr>
              <w:ind w:firstLine="0"/>
            </w:pPr>
            <w:r w:rsidRPr="002A52A4">
              <w:t>CacheChange</w:t>
            </w:r>
          </w:p>
        </w:tc>
        <w:tc>
          <w:tcPr>
            <w:tcW w:w="4514" w:type="dxa"/>
          </w:tcPr>
          <w:p w14:paraId="5F3D63AC" w14:textId="548255A2" w:rsidR="001F2EF8" w:rsidRPr="002A52A4" w:rsidRDefault="001F2EF8" w:rsidP="008E6A7B">
            <w:pPr>
              <w:cnfStyle w:val="000000000000" w:firstRow="0" w:lastRow="0" w:firstColumn="0" w:lastColumn="0" w:oddVBand="0" w:evenVBand="0" w:oddHBand="0" w:evenHBand="0" w:firstRowFirstColumn="0" w:firstRowLastColumn="0" w:lastRowFirstColumn="0" w:lastRowLastColumn="0"/>
            </w:pPr>
            <w:r w:rsidRPr="002A52A4">
              <w:t>Representa un cambio individual que se ha hecho al objeto de datos. Estos incluyen a la creación, modificación, y eliminación de objetos de datos.</w:t>
            </w:r>
          </w:p>
        </w:tc>
      </w:tr>
      <w:tr w:rsidR="001F2EF8" w:rsidRPr="002A52A4"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2A52A4" w:rsidRDefault="001F2EF8" w:rsidP="00B41696">
            <w:pPr>
              <w:ind w:firstLine="0"/>
            </w:pPr>
            <w:r w:rsidRPr="002A52A4">
              <w:t>Data</w:t>
            </w:r>
          </w:p>
        </w:tc>
        <w:tc>
          <w:tcPr>
            <w:tcW w:w="4514" w:type="dxa"/>
          </w:tcPr>
          <w:p w14:paraId="15ED91F1" w14:textId="266D7513" w:rsidR="001F2EF8" w:rsidRPr="002A52A4" w:rsidRDefault="001F2EF8" w:rsidP="008E6A7B">
            <w:pPr>
              <w:cnfStyle w:val="000000100000" w:firstRow="0" w:lastRow="0" w:firstColumn="0" w:lastColumn="0" w:oddVBand="0" w:evenVBand="0" w:oddHBand="1" w:evenHBand="0" w:firstRowFirstColumn="0" w:firstRowLastColumn="0" w:lastRowFirstColumn="0" w:lastRowLastColumn="0"/>
            </w:pPr>
            <w:r w:rsidRPr="002A52A4">
              <w:t>Representa a los datos que deben ser asociados con un cambio hecho al objeto de datos.</w:t>
            </w:r>
          </w:p>
        </w:tc>
      </w:tr>
      <w:tr w:rsidR="00C04924" w:rsidRPr="002A52A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2A52A4" w:rsidRDefault="00C04924" w:rsidP="00B41696">
            <w:pPr>
              <w:ind w:firstLine="0"/>
            </w:pPr>
          </w:p>
        </w:tc>
        <w:tc>
          <w:tcPr>
            <w:tcW w:w="4514" w:type="dxa"/>
          </w:tcPr>
          <w:p w14:paraId="603E2750" w14:textId="77777777" w:rsidR="00C04924" w:rsidRPr="002A52A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2A52A4" w:rsidRDefault="00904907" w:rsidP="00904907">
      <w:pPr>
        <w:keepNext/>
        <w:jc w:val="center"/>
      </w:pPr>
      <w:r w:rsidRPr="002A52A4">
        <w:rPr>
          <w:noProof/>
          <w:lang w:eastAsia="es-EC"/>
        </w:rPr>
        <w:lastRenderedPageBreak/>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57D9BC46" w:rsidR="00470A30" w:rsidRPr="002A52A4" w:rsidRDefault="00904907" w:rsidP="00904907">
      <w:pPr>
        <w:pStyle w:val="Descripcin"/>
        <w:rPr>
          <w:szCs w:val="24"/>
        </w:rPr>
      </w:pPr>
      <w:bookmarkStart w:id="208" w:name="_Toc421177684"/>
      <w:bookmarkStart w:id="209" w:name="_Toc42118080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19</w:t>
      </w:r>
      <w:r w:rsidR="000A7D12" w:rsidRPr="002A52A4">
        <w:rPr>
          <w:szCs w:val="24"/>
        </w:rPr>
        <w:fldChar w:fldCharType="end"/>
      </w:r>
      <w:r w:rsidRPr="002A52A4">
        <w:rPr>
          <w:i w:val="0"/>
          <w:szCs w:val="24"/>
        </w:rPr>
        <w:t>. HistoryCache</w:t>
      </w:r>
      <w:bookmarkEnd w:id="208"/>
      <w:bookmarkEnd w:id="209"/>
    </w:p>
    <w:p w14:paraId="6FFD778D" w14:textId="77777777" w:rsidR="00606BF0" w:rsidRPr="002A52A4" w:rsidRDefault="00606BF0" w:rsidP="00606BF0">
      <w:pPr>
        <w:pStyle w:val="Ttulo3"/>
      </w:pPr>
      <w:bookmarkStart w:id="210" w:name="_Toc421180744"/>
      <w:r w:rsidRPr="002A52A4">
        <w:t>Módulo Mensajes</w:t>
      </w:r>
      <w:bookmarkEnd w:id="210"/>
    </w:p>
    <w:p w14:paraId="69E05BD3" w14:textId="77777777" w:rsidR="00606BF0" w:rsidRPr="002A52A4" w:rsidRDefault="00606BF0" w:rsidP="00606BF0">
      <w:r w:rsidRPr="002A52A4">
        <w:t xml:space="preserve">Este módulo describe la estructura y contenidos lógicos globales de los mensajes que se intercambian entre los puntos finales del </w:t>
      </w:r>
      <w:r w:rsidRPr="002A52A4">
        <w:rPr>
          <w:i/>
        </w:rPr>
        <w:t xml:space="preserve">Writer </w:t>
      </w:r>
      <w:r w:rsidRPr="002A52A4">
        <w:t xml:space="preserve">RTPS y los puntos finales del </w:t>
      </w:r>
      <w:r w:rsidRPr="002A52A4">
        <w:rPr>
          <w:i/>
        </w:rPr>
        <w:t xml:space="preserve">Reader </w:t>
      </w:r>
      <w:r w:rsidRPr="002A52A4">
        <w:t>RTPS. Los mensajes RTPS son de diseño modular y se puede ampliar fácilmente para apoyar tanto nuevas características del protocolo, así como extensiones específicas del proveedor.</w:t>
      </w:r>
    </w:p>
    <w:p w14:paraId="5F2F9461" w14:textId="77777777" w:rsidR="00606BF0" w:rsidRPr="002A52A4" w:rsidRDefault="00606BF0" w:rsidP="00606BF0">
      <w:pPr>
        <w:pStyle w:val="Ttulo4"/>
      </w:pPr>
      <w:r w:rsidRPr="002A52A4">
        <w:t>Estructura general del mensaje RTPS</w:t>
      </w:r>
    </w:p>
    <w:p w14:paraId="3F5C2834" w14:textId="77777777" w:rsidR="00606BF0" w:rsidRPr="002A52A4" w:rsidRDefault="00606BF0" w:rsidP="00606BF0">
      <w:r w:rsidRPr="002A52A4">
        <w:t xml:space="preserve">Consta de una cabecera RTPS de tamaño fijo, seguido de un número variable de Submensajes RTPS. Cada submensaje a su vez consta de un </w:t>
      </w:r>
      <w:r w:rsidRPr="002A52A4">
        <w:rPr>
          <w:i/>
        </w:rPr>
        <w:t xml:space="preserve">SubmessageHeader </w:t>
      </w:r>
      <w:r w:rsidRPr="002A52A4">
        <w:t xml:space="preserve">y un número variable de </w:t>
      </w:r>
      <w:r w:rsidRPr="002A52A4">
        <w:rPr>
          <w:i/>
        </w:rPr>
        <w:t xml:space="preserve">SubmessageElements. </w:t>
      </w:r>
      <w:r w:rsidRPr="002A52A4">
        <w:t xml:space="preserve">Esto se muestra en la </w:t>
      </w:r>
      <w:r w:rsidRPr="002A52A4">
        <w:fldChar w:fldCharType="begin"/>
      </w:r>
      <w:r w:rsidRPr="002A52A4">
        <w:instrText xml:space="preserve"> REF _Ref420560356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20</w:t>
      </w:r>
      <w:r w:rsidRPr="002A52A4">
        <w:fldChar w:fldCharType="end"/>
      </w:r>
      <w:r w:rsidRPr="002A52A4">
        <w:t>.</w:t>
      </w:r>
    </w:p>
    <w:p w14:paraId="4D7F19FF" w14:textId="77777777" w:rsidR="00606BF0" w:rsidRPr="002A52A4" w:rsidRDefault="00606BF0" w:rsidP="00606BF0">
      <w:pPr>
        <w:keepNext/>
      </w:pPr>
      <w:r w:rsidRPr="002A52A4">
        <w:rPr>
          <w:noProof/>
          <w:lang w:eastAsia="es-EC"/>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7F822208" w:rsidR="00606BF0" w:rsidRPr="002A52A4" w:rsidRDefault="00606BF0" w:rsidP="00606BF0">
      <w:pPr>
        <w:pStyle w:val="Descripcin"/>
        <w:rPr>
          <w:szCs w:val="24"/>
        </w:rPr>
      </w:pPr>
      <w:bookmarkStart w:id="211" w:name="_Ref420560356"/>
      <w:bookmarkStart w:id="212" w:name="_Toc421177685"/>
      <w:bookmarkStart w:id="213" w:name="_Toc421180809"/>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20</w:t>
      </w:r>
      <w:r w:rsidR="000A7D12" w:rsidRPr="002A52A4">
        <w:rPr>
          <w:szCs w:val="24"/>
        </w:rPr>
        <w:fldChar w:fldCharType="end"/>
      </w:r>
      <w:bookmarkEnd w:id="211"/>
      <w:r w:rsidRPr="002A52A4">
        <w:rPr>
          <w:szCs w:val="24"/>
        </w:rPr>
        <w:t xml:space="preserve">. </w:t>
      </w:r>
      <w:r w:rsidRPr="002A52A4">
        <w:rPr>
          <w:i w:val="0"/>
          <w:szCs w:val="24"/>
        </w:rPr>
        <w:t>Estructura del mensaje RTPS.</w:t>
      </w:r>
      <w:bookmarkEnd w:id="212"/>
      <w:bookmarkEnd w:id="213"/>
    </w:p>
    <w:p w14:paraId="68765208" w14:textId="77777777" w:rsidR="00606BF0" w:rsidRPr="002A52A4" w:rsidRDefault="00606BF0" w:rsidP="00606BF0">
      <w:r w:rsidRPr="002A52A4">
        <w:t xml:space="preserve"> </w:t>
      </w:r>
      <w:r w:rsidRPr="002A52A4">
        <w:rPr>
          <w:i/>
        </w:rPr>
        <w:t xml:space="preserve"> </w:t>
      </w:r>
      <w:r w:rsidRPr="002A52A4">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2A52A4" w:rsidRDefault="00606BF0" w:rsidP="00606BF0">
      <w:pPr>
        <w:pStyle w:val="Ttulo5"/>
      </w:pPr>
      <w:r w:rsidRPr="002A52A4">
        <w:t>Estructura del Encabezado</w:t>
      </w:r>
    </w:p>
    <w:p w14:paraId="13F4BE1F" w14:textId="77777777" w:rsidR="00606BF0" w:rsidRPr="002A52A4" w:rsidRDefault="00606BF0" w:rsidP="00606BF0">
      <w:r w:rsidRPr="002A52A4">
        <w:t xml:space="preserve">El </w:t>
      </w:r>
      <w:r w:rsidRPr="002A52A4">
        <w:rPr>
          <w:i/>
        </w:rPr>
        <w:t xml:space="preserve">header </w:t>
      </w:r>
      <w:r w:rsidRPr="002A52A4">
        <w:t xml:space="preserve">RTPS debe aparecer al principio de cada mensaje. El </w:t>
      </w:r>
      <w:r w:rsidRPr="002A52A4">
        <w:rPr>
          <w:i/>
        </w:rPr>
        <w:t xml:space="preserve">header </w:t>
      </w:r>
      <w:r w:rsidRPr="002A52A4">
        <w:t xml:space="preserve">identifica el mensaje como perteneciente al protocolo RTPS. La cabecera identifica la versión del protocolo y el </w:t>
      </w:r>
      <w:r w:rsidRPr="002A52A4">
        <w:rPr>
          <w:i/>
        </w:rPr>
        <w:t xml:space="preserve">vendor </w:t>
      </w:r>
      <w:r w:rsidRPr="002A52A4">
        <w:t xml:space="preserve">que envío el mensaje. El </w:t>
      </w:r>
      <w:r w:rsidRPr="002A52A4">
        <w:rPr>
          <w:i/>
        </w:rPr>
        <w:t xml:space="preserve">header </w:t>
      </w:r>
      <w:r w:rsidRPr="002A52A4">
        <w:t xml:space="preserve">contiene los campos que se muestran en la </w:t>
      </w:r>
      <w:r w:rsidRPr="002A52A4">
        <w:fldChar w:fldCharType="begin"/>
      </w:r>
      <w:r w:rsidRPr="002A52A4">
        <w:instrText xml:space="preserve"> REF _Ref420562575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21</w:t>
      </w:r>
      <w:r w:rsidRPr="002A52A4">
        <w:fldChar w:fldCharType="end"/>
      </w:r>
      <w:r w:rsidRPr="002A52A4">
        <w:t>.</w:t>
      </w:r>
    </w:p>
    <w:p w14:paraId="2F2E5B84" w14:textId="77777777" w:rsidR="00606BF0" w:rsidRPr="002A52A4" w:rsidRDefault="00606BF0" w:rsidP="00606BF0">
      <w:pPr>
        <w:keepNext/>
        <w:jc w:val="center"/>
      </w:pPr>
      <w:r w:rsidRPr="002A52A4">
        <w:rPr>
          <w:noProof/>
          <w:lang w:eastAsia="es-EC"/>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B6DA6ED" w:rsidR="00606BF0" w:rsidRPr="002A52A4" w:rsidRDefault="00606BF0" w:rsidP="00606BF0">
      <w:pPr>
        <w:pStyle w:val="Descripcin"/>
        <w:rPr>
          <w:i w:val="0"/>
          <w:szCs w:val="24"/>
        </w:rPr>
      </w:pPr>
      <w:bookmarkStart w:id="214" w:name="_Ref420562575"/>
      <w:bookmarkStart w:id="215" w:name="_Toc421177686"/>
      <w:bookmarkStart w:id="216" w:name="_Toc421180810"/>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21</w:t>
      </w:r>
      <w:r w:rsidR="000A7D12" w:rsidRPr="002A52A4">
        <w:rPr>
          <w:szCs w:val="24"/>
        </w:rPr>
        <w:fldChar w:fldCharType="end"/>
      </w:r>
      <w:bookmarkEnd w:id="214"/>
      <w:r w:rsidRPr="002A52A4">
        <w:rPr>
          <w:szCs w:val="24"/>
        </w:rPr>
        <w:t xml:space="preserve">. </w:t>
      </w:r>
      <w:r w:rsidRPr="002A52A4">
        <w:rPr>
          <w:i w:val="0"/>
          <w:szCs w:val="24"/>
        </w:rPr>
        <w:t>Estructura de la cabecera del mensaje RTPS.</w:t>
      </w:r>
      <w:bookmarkEnd w:id="215"/>
      <w:bookmarkEnd w:id="216"/>
    </w:p>
    <w:p w14:paraId="775DAEF7" w14:textId="77777777" w:rsidR="00606BF0" w:rsidRPr="002A52A4" w:rsidRDefault="00606BF0" w:rsidP="00606BF0">
      <w:pPr>
        <w:pStyle w:val="Ttulo5"/>
      </w:pPr>
      <w:r w:rsidRPr="002A52A4">
        <w:t>Estructura del submensaje</w:t>
      </w:r>
    </w:p>
    <w:p w14:paraId="600E4492" w14:textId="77777777" w:rsidR="00606BF0" w:rsidRPr="002A52A4" w:rsidRDefault="00606BF0" w:rsidP="00606BF0">
      <w:r w:rsidRPr="002A52A4">
        <w:t xml:space="preserve">Cada submensaje RTPS consiste de un número variable de partes del submensaje RTPS. Todos los submensajes RTPS cuentan con la misma estructura idéntica como se muestra en la </w:t>
      </w:r>
      <w:r w:rsidRPr="002A52A4">
        <w:fldChar w:fldCharType="begin"/>
      </w:r>
      <w:r w:rsidRPr="002A52A4">
        <w:instrText xml:space="preserve"> REF _Ref420564762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22</w:t>
      </w:r>
      <w:r w:rsidRPr="002A52A4">
        <w:fldChar w:fldCharType="end"/>
      </w:r>
      <w:r w:rsidRPr="002A52A4">
        <w:t>.</w:t>
      </w:r>
    </w:p>
    <w:p w14:paraId="1E698536" w14:textId="77777777" w:rsidR="00606BF0" w:rsidRPr="002A52A4" w:rsidRDefault="00606BF0" w:rsidP="00606BF0">
      <w:pPr>
        <w:keepNext/>
        <w:jc w:val="center"/>
      </w:pPr>
      <w:r w:rsidRPr="002A52A4">
        <w:rPr>
          <w:noProof/>
          <w:lang w:eastAsia="es-EC"/>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19E5B131" w:rsidR="00606BF0" w:rsidRPr="002A52A4" w:rsidRDefault="00606BF0" w:rsidP="00606BF0">
      <w:pPr>
        <w:pStyle w:val="Descripcin"/>
        <w:rPr>
          <w:szCs w:val="24"/>
        </w:rPr>
      </w:pPr>
      <w:bookmarkStart w:id="217" w:name="_Ref420564762"/>
      <w:bookmarkStart w:id="218" w:name="_Toc421177687"/>
      <w:bookmarkStart w:id="219" w:name="_Toc42118081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22</w:t>
      </w:r>
      <w:r w:rsidR="000A7D12" w:rsidRPr="002A52A4">
        <w:rPr>
          <w:szCs w:val="24"/>
        </w:rPr>
        <w:fldChar w:fldCharType="end"/>
      </w:r>
      <w:bookmarkEnd w:id="217"/>
      <w:r w:rsidRPr="002A52A4">
        <w:rPr>
          <w:szCs w:val="24"/>
        </w:rPr>
        <w:t xml:space="preserve">. </w:t>
      </w:r>
      <w:r w:rsidRPr="002A52A4">
        <w:rPr>
          <w:i w:val="0"/>
          <w:szCs w:val="24"/>
        </w:rPr>
        <w:t>Estructura de los submensajes RTPS.</w:t>
      </w:r>
      <w:bookmarkEnd w:id="218"/>
      <w:bookmarkEnd w:id="219"/>
    </w:p>
    <w:p w14:paraId="0A4EFBF5" w14:textId="77777777" w:rsidR="00606BF0" w:rsidRPr="002A52A4" w:rsidRDefault="00606BF0" w:rsidP="00606BF0">
      <w:r w:rsidRPr="002A52A4">
        <w:t xml:space="preserve">Todos los submensajes empiezan con un </w:t>
      </w:r>
      <w:r w:rsidRPr="002A52A4">
        <w:rPr>
          <w:i/>
        </w:rPr>
        <w:t xml:space="preserve">SubmessageHeader </w:t>
      </w:r>
      <w:r w:rsidRPr="002A52A4">
        <w:t xml:space="preserve">seguido por un </w:t>
      </w:r>
      <w:r w:rsidRPr="002A52A4">
        <w:rPr>
          <w:i/>
        </w:rPr>
        <w:t>SubmessageElement</w:t>
      </w:r>
      <w:r w:rsidRPr="002A52A4">
        <w:t xml:space="preserve">. El </w:t>
      </w:r>
      <w:r w:rsidRPr="002A52A4">
        <w:rPr>
          <w:i/>
        </w:rPr>
        <w:t xml:space="preserve">header </w:t>
      </w:r>
      <w:r w:rsidRPr="002A52A4">
        <w:t xml:space="preserve">del submensaje identifica el tipo de mensajes y los elementos opcionales dentro del mismo. </w:t>
      </w:r>
    </w:p>
    <w:p w14:paraId="13248A6C" w14:textId="77777777" w:rsidR="00606BF0" w:rsidRPr="002A52A4" w:rsidRDefault="00606BF0" w:rsidP="0071000A">
      <w:pPr>
        <w:pStyle w:val="Ttulo6"/>
      </w:pPr>
      <w:r w:rsidRPr="002A52A4">
        <w:lastRenderedPageBreak/>
        <w:t>SubmessageId</w:t>
      </w:r>
    </w:p>
    <w:p w14:paraId="7BDF0F59" w14:textId="77777777" w:rsidR="00606BF0" w:rsidRPr="002A52A4" w:rsidRDefault="00606BF0" w:rsidP="00606BF0">
      <w:r w:rsidRPr="002A52A4">
        <w:t xml:space="preserve">El </w:t>
      </w:r>
      <w:r w:rsidRPr="002A52A4">
        <w:rPr>
          <w:i/>
        </w:rPr>
        <w:t xml:space="preserve">SubmessageId </w:t>
      </w:r>
      <w:r w:rsidRPr="002A52A4">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2A52A4">
        <w:rPr>
          <w:i/>
        </w:rPr>
        <w:t xml:space="preserve">vendor </w:t>
      </w:r>
      <w:r w:rsidRPr="002A52A4">
        <w:t>de submensajes específicos que nunca serán utilizados por futuras versiones del protocolo RTPS.</w:t>
      </w:r>
    </w:p>
    <w:p w14:paraId="375CB96D" w14:textId="77777777" w:rsidR="00606BF0" w:rsidRPr="002A52A4" w:rsidRDefault="00606BF0" w:rsidP="0071000A">
      <w:pPr>
        <w:pStyle w:val="Ttulo6"/>
      </w:pPr>
      <w:r w:rsidRPr="002A52A4">
        <w:t>Flags</w:t>
      </w:r>
    </w:p>
    <w:p w14:paraId="7B425A3E" w14:textId="77777777" w:rsidR="00606BF0" w:rsidRPr="002A52A4" w:rsidRDefault="00606BF0" w:rsidP="00606BF0">
      <w:r w:rsidRPr="002A52A4">
        <w:t xml:space="preserve">Las </w:t>
      </w:r>
      <w:r w:rsidRPr="002A52A4">
        <w:rPr>
          <w:i/>
        </w:rPr>
        <w:t xml:space="preserve">Flags </w:t>
      </w:r>
      <w:r w:rsidRPr="002A52A4">
        <w:t xml:space="preserve">en la cabecera del submensaje contienen ocho valores booleanos. La primera bandera, el </w:t>
      </w:r>
      <w:r w:rsidRPr="002A52A4">
        <w:rPr>
          <w:i/>
        </w:rPr>
        <w:t xml:space="preserve">EndiannessFlag, </w:t>
      </w:r>
      <w:r w:rsidRPr="002A52A4">
        <w:t>está presente y se encuentra en la misma posición en todos los submensajes y representa el orden de bits utilizados para codificar la información en el submensaje.</w:t>
      </w:r>
    </w:p>
    <w:p w14:paraId="3B8CFFF3" w14:textId="77777777" w:rsidR="00606BF0" w:rsidRPr="002A52A4" w:rsidRDefault="00606BF0" w:rsidP="0071000A">
      <w:pPr>
        <w:pStyle w:val="Ttulo6"/>
      </w:pPr>
      <w:r w:rsidRPr="002A52A4">
        <w:t>SubmessageLength</w:t>
      </w:r>
    </w:p>
    <w:p w14:paraId="2B43D7D5" w14:textId="77777777" w:rsidR="00606BF0" w:rsidRPr="002A52A4" w:rsidRDefault="00606BF0" w:rsidP="00606BF0">
      <w:r w:rsidRPr="002A52A4">
        <w:t xml:space="preserve">El </w:t>
      </w:r>
      <w:r w:rsidRPr="002A52A4">
        <w:rPr>
          <w:i/>
        </w:rPr>
        <w:t xml:space="preserve">SubmessageLength </w:t>
      </w:r>
      <w:r w:rsidRPr="002A52A4">
        <w:t xml:space="preserve">indica la longitud del submensaje (no está incluido en la cabecera del submensaje). </w:t>
      </w:r>
    </w:p>
    <w:p w14:paraId="64BBD5F3" w14:textId="77777777" w:rsidR="00606BF0" w:rsidRPr="002A52A4" w:rsidRDefault="00606BF0" w:rsidP="00606BF0">
      <w:r w:rsidRPr="002A52A4">
        <w:t xml:space="preserve">El </w:t>
      </w:r>
      <w:r w:rsidRPr="002A52A4">
        <w:rPr>
          <w:i/>
        </w:rPr>
        <w:t>SubmessageLength</w:t>
      </w:r>
      <w:r w:rsidRPr="002A52A4">
        <w:t>&gt; 0, o bien es:</w:t>
      </w:r>
    </w:p>
    <w:p w14:paraId="150BC7BC" w14:textId="77777777" w:rsidR="00606BF0" w:rsidRPr="002A52A4" w:rsidRDefault="00606BF0" w:rsidP="00205224">
      <w:pPr>
        <w:pStyle w:val="Prrafodelista"/>
        <w:numPr>
          <w:ilvl w:val="0"/>
          <w:numId w:val="49"/>
        </w:numPr>
      </w:pPr>
      <w:r w:rsidRPr="002A52A4">
        <w:t>La longitud desde el comienzo de los contenidos del submensaje hasta el comienzo de la cabecera del siguiente submensaje (en este caso el submensaje no es el último submensaje en el mensaje).</w:t>
      </w:r>
    </w:p>
    <w:p w14:paraId="7FFA45D1" w14:textId="77777777" w:rsidR="00606BF0" w:rsidRPr="002A52A4" w:rsidRDefault="00606BF0" w:rsidP="00205224">
      <w:pPr>
        <w:pStyle w:val="Prrafodelista"/>
        <w:numPr>
          <w:ilvl w:val="0"/>
          <w:numId w:val="49"/>
        </w:numPr>
      </w:pPr>
      <w:r w:rsidRPr="002A52A4">
        <w:t>O es la longitud del mensaje restante (en este caso el submensaje es el último submensaje del mensaje).</w:t>
      </w:r>
    </w:p>
    <w:p w14:paraId="3F5570EA" w14:textId="77777777" w:rsidR="00606BF0" w:rsidRPr="002A52A4" w:rsidRDefault="00606BF0" w:rsidP="00606BF0">
      <w:r w:rsidRPr="002A52A4">
        <w:t>Un interpretador del mensaje puede distinguir entre estos dos casos, ya que conoce la longitud total del mensaje.</w:t>
      </w:r>
    </w:p>
    <w:p w14:paraId="4BD9A2F0" w14:textId="77777777" w:rsidR="00606BF0" w:rsidRPr="002A52A4" w:rsidRDefault="00606BF0" w:rsidP="00606BF0">
      <w:r w:rsidRPr="002A52A4">
        <w:t xml:space="preserve">El </w:t>
      </w:r>
      <w:r w:rsidRPr="002A52A4">
        <w:rPr>
          <w:i/>
        </w:rPr>
        <w:t xml:space="preserve">SubmessageLength </w:t>
      </w:r>
      <w:r w:rsidRPr="002A52A4">
        <w:t xml:space="preserve">== 0, el submensaje es el último en el mensaje y se extiende hasta el final del mensaje. Esto hace que sea posible enviar submensajes mayores a 64 KB (es </w:t>
      </w:r>
      <w:r w:rsidRPr="002A52A4">
        <w:lastRenderedPageBreak/>
        <w:t xml:space="preserve">la longitud máxima que se puede almacenar en el campo </w:t>
      </w:r>
      <w:r w:rsidRPr="002A52A4">
        <w:rPr>
          <w:i/>
        </w:rPr>
        <w:t>submessageLength</w:t>
      </w:r>
      <w:r w:rsidRPr="002A52A4">
        <w:t>), siempre que sean el último submensaje en el mensaje.</w:t>
      </w:r>
    </w:p>
    <w:p w14:paraId="774CBA89" w14:textId="77777777" w:rsidR="00606BF0" w:rsidRPr="002A52A4" w:rsidRDefault="00606BF0" w:rsidP="00606BF0">
      <w:pPr>
        <w:pStyle w:val="Ttulo4"/>
      </w:pPr>
      <w:r w:rsidRPr="002A52A4">
        <w:t>RTPS Message Receiver</w:t>
      </w:r>
    </w:p>
    <w:p w14:paraId="559D0272" w14:textId="77777777" w:rsidR="00606BF0" w:rsidRPr="002A52A4" w:rsidRDefault="00606BF0" w:rsidP="00606BF0">
      <w:r w:rsidRPr="002A52A4">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2A52A4">
        <w:fldChar w:fldCharType="begin"/>
      </w:r>
      <w:r w:rsidRPr="002A52A4">
        <w:instrText xml:space="preserve"> REF _Ref420571024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23</w:t>
      </w:r>
      <w:r w:rsidRPr="002A52A4">
        <w:fldChar w:fldCharType="end"/>
      </w:r>
      <w:r w:rsidRPr="002A52A4">
        <w:t>.</w:t>
      </w:r>
    </w:p>
    <w:p w14:paraId="03739FD1" w14:textId="77777777" w:rsidR="00606BF0" w:rsidRPr="002A52A4" w:rsidRDefault="00606BF0" w:rsidP="00606BF0"/>
    <w:p w14:paraId="05C6C496" w14:textId="77777777" w:rsidR="00606BF0" w:rsidRPr="002A52A4" w:rsidRDefault="00606BF0" w:rsidP="00606BF0">
      <w:pPr>
        <w:keepNext/>
        <w:jc w:val="center"/>
      </w:pPr>
      <w:r w:rsidRPr="002A52A4">
        <w:rPr>
          <w:noProof/>
          <w:lang w:eastAsia="es-EC"/>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5C14EB27" w:rsidR="00606BF0" w:rsidRPr="002A52A4" w:rsidRDefault="00606BF0" w:rsidP="00606BF0">
      <w:pPr>
        <w:pStyle w:val="Descripcin"/>
        <w:rPr>
          <w:i w:val="0"/>
          <w:szCs w:val="24"/>
        </w:rPr>
      </w:pPr>
      <w:bookmarkStart w:id="220" w:name="_Ref420571024"/>
      <w:bookmarkStart w:id="221" w:name="_Toc421177688"/>
      <w:bookmarkStart w:id="222" w:name="_Toc421180812"/>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23</w:t>
      </w:r>
      <w:r w:rsidR="000A7D12" w:rsidRPr="002A52A4">
        <w:rPr>
          <w:szCs w:val="24"/>
        </w:rPr>
        <w:fldChar w:fldCharType="end"/>
      </w:r>
      <w:bookmarkEnd w:id="220"/>
      <w:r w:rsidRPr="002A52A4">
        <w:rPr>
          <w:szCs w:val="24"/>
        </w:rPr>
        <w:t xml:space="preserve">. </w:t>
      </w:r>
      <w:r w:rsidRPr="002A52A4">
        <w:rPr>
          <w:i w:val="0"/>
          <w:szCs w:val="24"/>
        </w:rPr>
        <w:t>Receptor RTPS.</w:t>
      </w:r>
      <w:bookmarkEnd w:id="221"/>
      <w:bookmarkEnd w:id="222"/>
    </w:p>
    <w:p w14:paraId="30ADD853" w14:textId="77777777" w:rsidR="00606BF0" w:rsidRPr="002A52A4" w:rsidRDefault="00606BF0" w:rsidP="00606BF0">
      <w:pPr>
        <w:pStyle w:val="Ttulo5"/>
      </w:pPr>
      <w:r w:rsidRPr="002A52A4">
        <w:t>Reglas seguidas por el Receptor del mensaje</w:t>
      </w:r>
    </w:p>
    <w:p w14:paraId="1850A346" w14:textId="77777777" w:rsidR="00606BF0" w:rsidRPr="002A52A4" w:rsidRDefault="00606BF0" w:rsidP="00606BF0">
      <w:r w:rsidRPr="002A52A4">
        <w:t>El siguiente algoritmo describe las reglas que un receptor de cualquier mensaje debe seguir:</w:t>
      </w:r>
    </w:p>
    <w:p w14:paraId="689473F7" w14:textId="77777777" w:rsidR="00606BF0" w:rsidRPr="002A52A4" w:rsidRDefault="00606BF0" w:rsidP="00205224">
      <w:pPr>
        <w:pStyle w:val="Prrafodelista"/>
        <w:numPr>
          <w:ilvl w:val="0"/>
          <w:numId w:val="50"/>
        </w:numPr>
      </w:pPr>
      <w:r w:rsidRPr="002A52A4">
        <w:t>Si el encabezado del submensaje no se puede leer, el resto del mensaje se considera no válido.</w:t>
      </w:r>
    </w:p>
    <w:p w14:paraId="2231CC22" w14:textId="77777777" w:rsidR="00606BF0" w:rsidRPr="002A52A4" w:rsidRDefault="00606BF0" w:rsidP="00205224">
      <w:pPr>
        <w:pStyle w:val="Prrafodelista"/>
        <w:numPr>
          <w:ilvl w:val="0"/>
          <w:numId w:val="50"/>
        </w:numPr>
      </w:pPr>
      <w:r w:rsidRPr="002A52A4">
        <w:t xml:space="preserve">El campo </w:t>
      </w:r>
      <w:r w:rsidRPr="002A52A4">
        <w:rPr>
          <w:i/>
        </w:rPr>
        <w:t>submessageLength</w:t>
      </w:r>
      <w:r w:rsidRPr="002A52A4">
        <w:t xml:space="preserve"> define dónde comienza el siguiente submensaje o indica que el submensaje se extiende hasta el final del mensaje. Si este campo no es válido, el resto del mensaje no es válido.</w:t>
      </w:r>
    </w:p>
    <w:p w14:paraId="6B71026D" w14:textId="77777777" w:rsidR="00606BF0" w:rsidRPr="002A52A4" w:rsidRDefault="00606BF0" w:rsidP="00205224">
      <w:pPr>
        <w:pStyle w:val="Prrafodelista"/>
        <w:numPr>
          <w:ilvl w:val="0"/>
          <w:numId w:val="50"/>
        </w:numPr>
      </w:pPr>
      <w:r w:rsidRPr="002A52A4">
        <w:lastRenderedPageBreak/>
        <w:t xml:space="preserve">Un submensaje con un </w:t>
      </w:r>
      <w:r w:rsidRPr="002A52A4">
        <w:rPr>
          <w:i/>
        </w:rPr>
        <w:t>SubmessageId</w:t>
      </w:r>
      <w:r w:rsidRPr="002A52A4">
        <w:t xml:space="preserve"> desconocido debe ser ignorado y el análisis debe continuar con el siguiente submensaje. En concreto: una implementación de RTPS 2.2 debe ignorar cualquier Mensajes complementarios con ID que estén fuera del conjunto </w:t>
      </w:r>
      <w:r w:rsidRPr="002A52A4">
        <w:rPr>
          <w:i/>
        </w:rPr>
        <w:t xml:space="preserve">SubmessageKind </w:t>
      </w:r>
      <w:r w:rsidRPr="002A52A4">
        <w:t xml:space="preserve">definido en la versión 2.2. </w:t>
      </w:r>
      <w:r w:rsidRPr="002A52A4">
        <w:rPr>
          <w:i/>
        </w:rPr>
        <w:t xml:space="preserve">SubmessageId </w:t>
      </w:r>
      <w:r w:rsidRPr="002A52A4">
        <w:t>en el rango específico del fabricante</w:t>
      </w:r>
      <w:r w:rsidRPr="002A52A4">
        <w:rPr>
          <w:i/>
        </w:rPr>
        <w:t xml:space="preserve"> </w:t>
      </w:r>
      <w:r w:rsidRPr="002A52A4">
        <w:t xml:space="preserve">que vienen de un </w:t>
      </w:r>
      <w:r w:rsidRPr="002A52A4">
        <w:rPr>
          <w:i/>
        </w:rPr>
        <w:t>vendorID</w:t>
      </w:r>
      <w:r w:rsidRPr="002A52A4">
        <w:t xml:space="preserve"> que se desconoce también debe ser ignorada y el análisis debe continuar con el siguiente submensaje.</w:t>
      </w:r>
    </w:p>
    <w:p w14:paraId="6976F3C6" w14:textId="77777777" w:rsidR="00606BF0" w:rsidRPr="002A52A4" w:rsidRDefault="00606BF0" w:rsidP="00205224">
      <w:pPr>
        <w:pStyle w:val="Prrafodelista"/>
        <w:numPr>
          <w:ilvl w:val="0"/>
          <w:numId w:val="50"/>
        </w:numPr>
      </w:pPr>
      <w:r w:rsidRPr="002A52A4">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2A52A4" w:rsidRDefault="00606BF0" w:rsidP="00205224">
      <w:pPr>
        <w:pStyle w:val="Prrafodelista"/>
        <w:numPr>
          <w:ilvl w:val="0"/>
          <w:numId w:val="50"/>
        </w:numPr>
      </w:pPr>
      <w:r w:rsidRPr="002A52A4">
        <w:t xml:space="preserve">Un campo </w:t>
      </w:r>
      <w:r w:rsidRPr="002A52A4">
        <w:rPr>
          <w:i/>
        </w:rPr>
        <w:t>submessageLength</w:t>
      </w:r>
      <w:r w:rsidRPr="002A52A4">
        <w:t xml:space="preserve"> válido siempre debe ser utilizado para encontrar el siguiente submensaje, incluso para submensajes con ID conocidos.</w:t>
      </w:r>
    </w:p>
    <w:p w14:paraId="3B117A98" w14:textId="77777777" w:rsidR="00606BF0" w:rsidRPr="002A52A4" w:rsidRDefault="00606BF0" w:rsidP="00205224">
      <w:pPr>
        <w:pStyle w:val="Prrafodelista"/>
        <w:numPr>
          <w:ilvl w:val="0"/>
          <w:numId w:val="50"/>
        </w:numPr>
      </w:pPr>
      <w:r w:rsidRPr="002A52A4">
        <w:t>Un submensaje conocido pero no válido, invalida al resto del mensaje.</w:t>
      </w:r>
    </w:p>
    <w:p w14:paraId="2898F0A9" w14:textId="77777777" w:rsidR="00606BF0" w:rsidRPr="002A52A4" w:rsidRDefault="00606BF0" w:rsidP="00606BF0">
      <w:pPr>
        <w:ind w:left="1080" w:firstLine="0"/>
      </w:pPr>
      <w:r w:rsidRPr="002A52A4">
        <w:t>La recepción de una cabecera válida y/ o submensaje tiene dos efectos:</w:t>
      </w:r>
    </w:p>
    <w:p w14:paraId="0E555C43" w14:textId="77777777" w:rsidR="00606BF0" w:rsidRPr="002A52A4" w:rsidRDefault="00606BF0" w:rsidP="00205224">
      <w:pPr>
        <w:pStyle w:val="Prrafodelista"/>
        <w:numPr>
          <w:ilvl w:val="0"/>
          <w:numId w:val="51"/>
        </w:numPr>
      </w:pPr>
      <w:r w:rsidRPr="002A52A4">
        <w:t xml:space="preserve">Se puede cambiar el estado del receptor; este estado influye en cómo se interpretan los siguientes submensajes en el mensaje. En esta versión del protocolo, sólo la cabecera y los submensajes </w:t>
      </w:r>
      <w:r w:rsidRPr="002A52A4">
        <w:rPr>
          <w:i/>
        </w:rPr>
        <w:t>InfoSource</w:t>
      </w:r>
      <w:r w:rsidRPr="002A52A4">
        <w:t xml:space="preserve">, </w:t>
      </w:r>
      <w:r w:rsidRPr="002A52A4">
        <w:rPr>
          <w:i/>
        </w:rPr>
        <w:t>InfoReply</w:t>
      </w:r>
      <w:r w:rsidRPr="002A52A4">
        <w:t xml:space="preserve">, </w:t>
      </w:r>
      <w:r w:rsidRPr="002A52A4">
        <w:rPr>
          <w:i/>
        </w:rPr>
        <w:t xml:space="preserve">InfoDestination </w:t>
      </w:r>
      <w:r w:rsidRPr="002A52A4">
        <w:t xml:space="preserve">e </w:t>
      </w:r>
      <w:r w:rsidRPr="002A52A4">
        <w:rPr>
          <w:i/>
        </w:rPr>
        <w:t>InfoTimestamp</w:t>
      </w:r>
      <w:r w:rsidRPr="002A52A4">
        <w:t xml:space="preserve"> cambian el estado del receptor.</w:t>
      </w:r>
    </w:p>
    <w:p w14:paraId="7BC13A26" w14:textId="77777777" w:rsidR="00606BF0" w:rsidRPr="002A52A4" w:rsidRDefault="00606BF0" w:rsidP="00205224">
      <w:pPr>
        <w:pStyle w:val="Prrafodelista"/>
        <w:numPr>
          <w:ilvl w:val="0"/>
          <w:numId w:val="51"/>
        </w:numPr>
      </w:pPr>
      <w:r w:rsidRPr="002A52A4">
        <w:t>Puede afectar el comportamiento del punto final al que está destinado el mensaje. Esto se aplica a los mensajes básicos RTPS, tales como: Datos, DataFrag, HeartBeat, AckNack, Gap, HeartbeatFrag, NackFrag.</w:t>
      </w:r>
    </w:p>
    <w:p w14:paraId="3EE0AC68" w14:textId="77777777" w:rsidR="00606BF0" w:rsidRPr="002A52A4" w:rsidRDefault="00606BF0" w:rsidP="00606BF0">
      <w:pPr>
        <w:pStyle w:val="Ttulo4"/>
      </w:pPr>
      <w:r w:rsidRPr="002A52A4">
        <w:t>Elementos del submensaje RTPS</w:t>
      </w:r>
    </w:p>
    <w:p w14:paraId="4C42DB23" w14:textId="77777777" w:rsidR="00606BF0" w:rsidRPr="002A52A4" w:rsidRDefault="00606BF0" w:rsidP="00606BF0">
      <w:r w:rsidRPr="002A52A4">
        <w:t xml:space="preserve">Cada mensaje RTPS contiene un número variable de submensajes RTPS. Cada submensaje RTPS a su vez, se construye a partir de un conjunto de bloques de construcción atómicas predefinidos llamados </w:t>
      </w:r>
      <w:r w:rsidRPr="002A52A4">
        <w:rPr>
          <w:i/>
        </w:rPr>
        <w:t>SubmessageElements</w:t>
      </w:r>
      <w:r w:rsidRPr="002A52A4">
        <w:t xml:space="preserve">. El RTPS versión 2.2 define los </w:t>
      </w:r>
      <w:r w:rsidRPr="002A52A4">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2A52A4">
        <w:fldChar w:fldCharType="begin"/>
      </w:r>
      <w:r w:rsidRPr="002A52A4">
        <w:instrText xml:space="preserve"> REF _Ref420921514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24</w:t>
      </w:r>
      <w:r w:rsidRPr="002A52A4">
        <w:fldChar w:fldCharType="end"/>
      </w:r>
      <w:r w:rsidRPr="002A52A4">
        <w:t>.</w:t>
      </w:r>
    </w:p>
    <w:p w14:paraId="3BDDA0E3" w14:textId="77777777" w:rsidR="00606BF0" w:rsidRPr="002A52A4" w:rsidRDefault="00606BF0" w:rsidP="00606BF0">
      <w:pPr>
        <w:keepNext/>
        <w:jc w:val="center"/>
      </w:pPr>
      <w:r w:rsidRPr="002A52A4">
        <w:rPr>
          <w:noProof/>
          <w:lang w:eastAsia="es-EC"/>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35A7B13" w:rsidR="00606BF0" w:rsidRPr="002A52A4" w:rsidRDefault="00606BF0" w:rsidP="00606BF0">
      <w:pPr>
        <w:pStyle w:val="Descripcin"/>
        <w:rPr>
          <w:i w:val="0"/>
          <w:color w:val="auto"/>
          <w:szCs w:val="24"/>
        </w:rPr>
      </w:pPr>
      <w:bookmarkStart w:id="223" w:name="_Ref420921514"/>
      <w:bookmarkStart w:id="224" w:name="_Toc421177689"/>
      <w:bookmarkStart w:id="225" w:name="_Toc42118081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24</w:t>
      </w:r>
      <w:r w:rsidR="000A7D12" w:rsidRPr="002A52A4">
        <w:rPr>
          <w:color w:val="auto"/>
          <w:szCs w:val="24"/>
        </w:rPr>
        <w:fldChar w:fldCharType="end"/>
      </w:r>
      <w:bookmarkEnd w:id="223"/>
      <w:r w:rsidRPr="002A52A4">
        <w:rPr>
          <w:color w:val="auto"/>
          <w:szCs w:val="24"/>
        </w:rPr>
        <w:t xml:space="preserve">. </w:t>
      </w:r>
      <w:r w:rsidRPr="002A52A4">
        <w:rPr>
          <w:i w:val="0"/>
          <w:color w:val="auto"/>
          <w:szCs w:val="24"/>
        </w:rPr>
        <w:t>Elementos de submensaje RTPS.</w:t>
      </w:r>
      <w:bookmarkEnd w:id="224"/>
      <w:bookmarkEnd w:id="225"/>
    </w:p>
    <w:p w14:paraId="6E082118" w14:textId="77777777" w:rsidR="00606BF0" w:rsidRPr="002A52A4" w:rsidRDefault="00606BF0" w:rsidP="00606BF0">
      <w:r w:rsidRPr="002A52A4">
        <w:t xml:space="preserve">El detalle de los elementos del submensaje RTPS se encuentra en la sección del Módulo Mensajes de la norma </w:t>
      </w:r>
      <w:sdt>
        <w:sdtPr>
          <w:id w:val="-45761523"/>
          <w:citation/>
        </w:sdtPr>
        <w:sdtContent>
          <w:r w:rsidRPr="002A52A4">
            <w:fldChar w:fldCharType="begin"/>
          </w:r>
          <w:r w:rsidRPr="002A52A4">
            <w:instrText xml:space="preserve"> CITATION OMG14 \l 21514 </w:instrText>
          </w:r>
          <w:r w:rsidRPr="002A52A4">
            <w:fldChar w:fldCharType="separate"/>
          </w:r>
          <w:r w:rsidR="00F13CDA" w:rsidRPr="002A52A4">
            <w:rPr>
              <w:noProof/>
            </w:rPr>
            <w:t>(OMG, 2014)</w:t>
          </w:r>
          <w:r w:rsidRPr="002A52A4">
            <w:fldChar w:fldCharType="end"/>
          </w:r>
        </w:sdtContent>
      </w:sdt>
      <w:r w:rsidRPr="002A52A4">
        <w:t>.</w:t>
      </w:r>
    </w:p>
    <w:p w14:paraId="48EA8F54" w14:textId="77777777" w:rsidR="00606BF0" w:rsidRPr="002A52A4" w:rsidRDefault="00606BF0" w:rsidP="00606BF0">
      <w:pPr>
        <w:pStyle w:val="Ttulo4"/>
      </w:pPr>
      <w:r w:rsidRPr="002A52A4">
        <w:t>Submensaje RTPS</w:t>
      </w:r>
    </w:p>
    <w:p w14:paraId="69895BDC" w14:textId="77777777" w:rsidR="00606BF0" w:rsidRPr="002A52A4" w:rsidRDefault="00606BF0" w:rsidP="00606BF0">
      <w:r w:rsidRPr="002A52A4">
        <w:t xml:space="preserve">El protocolo RTPS de la versión 2.2 define varios tipos de submensajes. Se clasifican en dos grupos: EntitySubmessages e </w:t>
      </w:r>
      <w:r w:rsidRPr="002A52A4">
        <w:rPr>
          <w:rFonts w:ascii="NimbusRomNo9L" w:hAnsi="NimbusRomNo9L" w:cs="NimbusRomNo9L"/>
          <w:color w:val="000000"/>
          <w:kern w:val="0"/>
          <w:sz w:val="20"/>
          <w:szCs w:val="20"/>
        </w:rPr>
        <w:t xml:space="preserve"> </w:t>
      </w:r>
      <w:r w:rsidRPr="002A52A4">
        <w:rPr>
          <w:rFonts w:cs="Times New Roman"/>
          <w:color w:val="000000"/>
          <w:kern w:val="0"/>
        </w:rPr>
        <w:t>Interpreter-Submessages</w:t>
      </w:r>
      <w:r w:rsidRPr="002A52A4">
        <w:t>.</w:t>
      </w:r>
    </w:p>
    <w:p w14:paraId="5595F8A9" w14:textId="77777777" w:rsidR="00606BF0" w:rsidRPr="002A52A4" w:rsidRDefault="00606BF0" w:rsidP="00606BF0">
      <w:r w:rsidRPr="002A52A4">
        <w:t xml:space="preserve">El Entity submessage se dirige a una Entidad RTPS. El </w:t>
      </w:r>
      <w:r w:rsidRPr="002A52A4">
        <w:rPr>
          <w:rFonts w:cs="Times New Roman"/>
          <w:color w:val="000000"/>
          <w:kern w:val="0"/>
        </w:rPr>
        <w:t>Interpreter-Submessages</w:t>
      </w:r>
      <w:r w:rsidRPr="002A52A4">
        <w:t xml:space="preserve"> modifica el estado del receptor RTPS y proporcionar contexto que ayuda a los procesos posteriores del Entity submessage.</w:t>
      </w:r>
    </w:p>
    <w:p w14:paraId="75716141" w14:textId="77777777" w:rsidR="00606BF0" w:rsidRPr="002A52A4" w:rsidRDefault="00606BF0" w:rsidP="00606BF0">
      <w:r w:rsidRPr="002A52A4">
        <w:t>Las entidades del submensaje son:</w:t>
      </w:r>
    </w:p>
    <w:p w14:paraId="19ACF01A" w14:textId="77777777" w:rsidR="00606BF0" w:rsidRPr="002A52A4" w:rsidRDefault="00606BF0" w:rsidP="00205224">
      <w:pPr>
        <w:pStyle w:val="Prrafodelista"/>
        <w:numPr>
          <w:ilvl w:val="0"/>
          <w:numId w:val="52"/>
        </w:numPr>
      </w:pPr>
      <w:r w:rsidRPr="002A52A4">
        <w:t xml:space="preserve">Los </w:t>
      </w:r>
      <w:r w:rsidRPr="002A52A4">
        <w:rPr>
          <w:i/>
        </w:rPr>
        <w:t>datos</w:t>
      </w:r>
      <w:r w:rsidRPr="002A52A4">
        <w:t xml:space="preserve">,  contiene información sobre el valor de un objeto fecha de la aplicación. Los submensajes de datos son enviados por </w:t>
      </w:r>
      <w:r w:rsidRPr="002A52A4">
        <w:rPr>
          <w:i/>
        </w:rPr>
        <w:t>Writer</w:t>
      </w:r>
      <w:r w:rsidRPr="002A52A4">
        <w:t xml:space="preserve"> </w:t>
      </w:r>
      <w:r w:rsidRPr="002A52A4">
        <w:rPr>
          <w:rFonts w:cs="Times New Roman"/>
          <w:color w:val="000000"/>
          <w:kern w:val="0"/>
        </w:rPr>
        <w:t>(</w:t>
      </w:r>
      <w:r w:rsidRPr="002A52A4">
        <w:rPr>
          <w:rFonts w:cs="Times New Roman"/>
          <w:b/>
          <w:bCs/>
          <w:color w:val="000000"/>
          <w:kern w:val="0"/>
        </w:rPr>
        <w:t xml:space="preserve">NO_KEY </w:t>
      </w:r>
      <w:r w:rsidRPr="002A52A4">
        <w:rPr>
          <w:rFonts w:cs="Times New Roman"/>
          <w:b/>
          <w:bCs/>
          <w:color w:val="000000"/>
          <w:kern w:val="0"/>
        </w:rPr>
        <w:lastRenderedPageBreak/>
        <w:t>Writer</w:t>
      </w:r>
      <w:r w:rsidRPr="002A52A4">
        <w:rPr>
          <w:rFonts w:cs="Times New Roman"/>
          <w:color w:val="000000"/>
          <w:kern w:val="0"/>
        </w:rPr>
        <w:t xml:space="preserve"> o </w:t>
      </w:r>
      <w:r w:rsidRPr="002A52A4">
        <w:rPr>
          <w:rFonts w:cs="Times New Roman"/>
          <w:b/>
          <w:bCs/>
          <w:color w:val="000000"/>
          <w:kern w:val="0"/>
        </w:rPr>
        <w:t>WITH_KEY Writer</w:t>
      </w:r>
      <w:r w:rsidRPr="002A52A4">
        <w:rPr>
          <w:rFonts w:cs="Times New Roman"/>
          <w:color w:val="000000"/>
          <w:kern w:val="0"/>
        </w:rPr>
        <w:t xml:space="preserve">) a un </w:t>
      </w:r>
      <w:r w:rsidRPr="002A52A4">
        <w:rPr>
          <w:rFonts w:cs="Times New Roman"/>
          <w:i/>
          <w:color w:val="000000"/>
          <w:kern w:val="0"/>
        </w:rPr>
        <w:t>Reader</w:t>
      </w:r>
      <w:r w:rsidRPr="002A52A4">
        <w:rPr>
          <w:rFonts w:cs="Times New Roman"/>
          <w:color w:val="000000"/>
          <w:kern w:val="0"/>
        </w:rPr>
        <w:t xml:space="preserve"> (</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WITH_KEY Reader</w:t>
      </w:r>
      <w:r w:rsidRPr="002A52A4">
        <w:rPr>
          <w:rFonts w:cs="Times New Roman"/>
          <w:color w:val="000000"/>
          <w:kern w:val="0"/>
        </w:rPr>
        <w:t>).</w:t>
      </w:r>
    </w:p>
    <w:p w14:paraId="1A83E818" w14:textId="77777777" w:rsidR="00606BF0" w:rsidRPr="002A52A4" w:rsidRDefault="00606BF0" w:rsidP="00205224">
      <w:pPr>
        <w:pStyle w:val="Prrafodelista"/>
        <w:numPr>
          <w:ilvl w:val="0"/>
          <w:numId w:val="52"/>
        </w:numPr>
      </w:pPr>
      <w:r w:rsidRPr="002A52A4">
        <w:t xml:space="preserve">El </w:t>
      </w:r>
      <w:r w:rsidRPr="002A52A4">
        <w:rPr>
          <w:i/>
        </w:rPr>
        <w:t>DataFrag</w:t>
      </w:r>
      <w:r w:rsidRPr="002A52A4">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2A52A4" w:rsidRDefault="00606BF0" w:rsidP="00205224">
      <w:pPr>
        <w:pStyle w:val="Prrafodelista"/>
        <w:numPr>
          <w:ilvl w:val="0"/>
          <w:numId w:val="52"/>
        </w:numPr>
      </w:pPr>
      <w:r w:rsidRPr="002A52A4">
        <w:t xml:space="preserve">El </w:t>
      </w:r>
      <w:r w:rsidRPr="002A52A4">
        <w:rPr>
          <w:i/>
        </w:rPr>
        <w:t>HeartBeat</w:t>
      </w:r>
      <w:r w:rsidRPr="002A52A4">
        <w:t xml:space="preserve">, describe la información que está disponible en un </w:t>
      </w:r>
      <w:r w:rsidRPr="002A52A4">
        <w:rPr>
          <w:i/>
        </w:rPr>
        <w:t>Writer</w:t>
      </w:r>
      <w:r w:rsidRPr="002A52A4">
        <w:t xml:space="preserve">. Los mensajes </w:t>
      </w:r>
      <w:r w:rsidRPr="002A52A4">
        <w:rPr>
          <w:i/>
        </w:rPr>
        <w:t>HeartBeat</w:t>
      </w:r>
      <w:r w:rsidRPr="002A52A4">
        <w:t xml:space="preserve"> son enviados por un </w:t>
      </w:r>
      <w:r w:rsidRPr="002A52A4">
        <w:rPr>
          <w:i/>
        </w:rPr>
        <w:t>Writer</w:t>
      </w:r>
      <w:r w:rsidRPr="002A52A4">
        <w:t xml:space="preserve"> (</w:t>
      </w:r>
      <w:r w:rsidRPr="002A52A4">
        <w:rPr>
          <w:rFonts w:cs="Times New Roman"/>
          <w:b/>
          <w:bCs/>
          <w:color w:val="000000"/>
          <w:kern w:val="0"/>
        </w:rPr>
        <w:t xml:space="preserve">NO_KEY Writer </w:t>
      </w:r>
      <w:r w:rsidRPr="002A52A4">
        <w:rPr>
          <w:rFonts w:cs="Times New Roman"/>
          <w:color w:val="000000"/>
          <w:kern w:val="0"/>
        </w:rPr>
        <w:t xml:space="preserve">o </w:t>
      </w:r>
      <w:r w:rsidRPr="002A52A4">
        <w:rPr>
          <w:rFonts w:cs="Times New Roman"/>
          <w:b/>
          <w:bCs/>
          <w:color w:val="000000"/>
          <w:kern w:val="0"/>
        </w:rPr>
        <w:t>WITH_KEY Writer</w:t>
      </w:r>
      <w:r w:rsidRPr="002A52A4">
        <w:t xml:space="preserve">) a uno o más </w:t>
      </w:r>
      <w:r w:rsidRPr="002A52A4">
        <w:rPr>
          <w:i/>
        </w:rPr>
        <w:t>Reader</w:t>
      </w:r>
      <w:r w:rsidRPr="002A52A4">
        <w:t xml:space="preserve"> </w:t>
      </w:r>
      <w:r w:rsidRPr="002A52A4">
        <w:rPr>
          <w:b/>
        </w:rPr>
        <w:t>(</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 xml:space="preserve">WITH_KEY </w:t>
      </w:r>
      <w:r w:rsidRPr="002A52A4">
        <w:t>Reader</w:t>
      </w:r>
      <w:r w:rsidRPr="002A52A4">
        <w:rPr>
          <w:b/>
        </w:rPr>
        <w:t>)</w:t>
      </w:r>
      <w:r w:rsidRPr="002A52A4">
        <w:t>.</w:t>
      </w:r>
    </w:p>
    <w:p w14:paraId="29239CB0" w14:textId="77777777" w:rsidR="00606BF0" w:rsidRPr="002A52A4" w:rsidRDefault="00606BF0" w:rsidP="00205224">
      <w:pPr>
        <w:pStyle w:val="Prrafodelista"/>
        <w:numPr>
          <w:ilvl w:val="0"/>
          <w:numId w:val="52"/>
        </w:numPr>
      </w:pPr>
      <w:r w:rsidRPr="002A52A4">
        <w:t xml:space="preserve">El </w:t>
      </w:r>
      <w:r w:rsidRPr="002A52A4">
        <w:rPr>
          <w:i/>
        </w:rPr>
        <w:t>HeartbeatFrag</w:t>
      </w:r>
      <w:r w:rsidRPr="002A52A4">
        <w:t xml:space="preserve">, es para los datos fragmentados, describe que fragmentos están disponibles en un Writer. Los mensajes </w:t>
      </w:r>
      <w:r w:rsidRPr="002A52A4">
        <w:rPr>
          <w:i/>
        </w:rPr>
        <w:t>HeartbeatFrag</w:t>
      </w:r>
      <w:r w:rsidRPr="002A52A4">
        <w:t xml:space="preserve"> son enviados por un </w:t>
      </w:r>
      <w:r w:rsidRPr="002A52A4">
        <w:rPr>
          <w:i/>
        </w:rPr>
        <w:t>Writer</w:t>
      </w:r>
      <w:r w:rsidRPr="002A52A4">
        <w:t xml:space="preserve"> </w:t>
      </w:r>
      <w:r w:rsidRPr="002A52A4">
        <w:rPr>
          <w:b/>
        </w:rPr>
        <w:t>(NO_KEY Writer o WITH_KEY Writer)</w:t>
      </w:r>
      <w:r w:rsidRPr="002A52A4">
        <w:t xml:space="preserve"> a uno o más </w:t>
      </w:r>
      <w:r w:rsidRPr="002A52A4">
        <w:rPr>
          <w:i/>
        </w:rPr>
        <w:t>Reader</w:t>
      </w:r>
      <w:r w:rsidRPr="002A52A4">
        <w:t xml:space="preserve"> </w:t>
      </w:r>
      <w:r w:rsidRPr="002A52A4">
        <w:rPr>
          <w:b/>
        </w:rPr>
        <w:t>(NO_KEY Reader o WITH_KEY Reader)</w:t>
      </w:r>
      <w:r w:rsidRPr="002A52A4">
        <w:t>.</w:t>
      </w:r>
    </w:p>
    <w:p w14:paraId="563EDC8F" w14:textId="77777777" w:rsidR="00606BF0" w:rsidRPr="002A52A4" w:rsidRDefault="00606BF0" w:rsidP="00205224">
      <w:pPr>
        <w:pStyle w:val="Prrafodelista"/>
        <w:numPr>
          <w:ilvl w:val="0"/>
          <w:numId w:val="52"/>
        </w:numPr>
      </w:pPr>
      <w:r w:rsidRPr="002A52A4">
        <w:t xml:space="preserve">El </w:t>
      </w:r>
      <w:r w:rsidRPr="002A52A4">
        <w:rPr>
          <w:i/>
        </w:rPr>
        <w:t>Gap</w:t>
      </w:r>
      <w:r w:rsidRPr="002A52A4">
        <w:t xml:space="preserve">, describe la información que ya no es relevante para el </w:t>
      </w:r>
      <w:r w:rsidRPr="002A52A4">
        <w:rPr>
          <w:i/>
        </w:rPr>
        <w:t>Reader</w:t>
      </w:r>
      <w:r w:rsidRPr="002A52A4">
        <w:t>. Los mensajes</w:t>
      </w:r>
      <w:r w:rsidRPr="002A52A4">
        <w:rPr>
          <w:i/>
        </w:rPr>
        <w:t xml:space="preserve"> Gap</w:t>
      </w:r>
      <w:r w:rsidRPr="002A52A4">
        <w:t xml:space="preserve"> son enviados por un </w:t>
      </w:r>
      <w:r w:rsidRPr="002A52A4">
        <w:rPr>
          <w:i/>
        </w:rPr>
        <w:t>Writer</w:t>
      </w:r>
      <w:r w:rsidRPr="002A52A4">
        <w:t xml:space="preserve"> a uno o más </w:t>
      </w:r>
      <w:r w:rsidRPr="002A52A4">
        <w:rPr>
          <w:i/>
        </w:rPr>
        <w:t>Reader</w:t>
      </w:r>
      <w:r w:rsidRPr="002A52A4">
        <w:t>.</w:t>
      </w:r>
    </w:p>
    <w:p w14:paraId="44A044DF" w14:textId="77777777" w:rsidR="00606BF0" w:rsidRPr="002A52A4" w:rsidRDefault="00606BF0" w:rsidP="00205224">
      <w:pPr>
        <w:pStyle w:val="Prrafodelista"/>
        <w:numPr>
          <w:ilvl w:val="0"/>
          <w:numId w:val="52"/>
        </w:numPr>
      </w:pPr>
      <w:r w:rsidRPr="002A52A4">
        <w:t xml:space="preserve">El </w:t>
      </w:r>
      <w:r w:rsidRPr="002A52A4">
        <w:rPr>
          <w:i/>
        </w:rPr>
        <w:t>AckNack</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Los mensajes </w:t>
      </w:r>
      <w:r w:rsidRPr="002A52A4">
        <w:rPr>
          <w:i/>
        </w:rPr>
        <w:t>AckNack</w:t>
      </w:r>
      <w:r w:rsidRPr="002A52A4">
        <w:t xml:space="preserve"> son enviados por un </w:t>
      </w:r>
      <w:r w:rsidRPr="002A52A4">
        <w:rPr>
          <w:i/>
        </w:rPr>
        <w:t>Reader</w:t>
      </w:r>
      <w:r w:rsidRPr="002A52A4">
        <w:t xml:space="preserve"> a una o más </w:t>
      </w:r>
      <w:r w:rsidRPr="002A52A4">
        <w:rPr>
          <w:i/>
        </w:rPr>
        <w:t>Writer</w:t>
      </w:r>
      <w:r w:rsidRPr="002A52A4">
        <w:t>.</w:t>
      </w:r>
    </w:p>
    <w:p w14:paraId="537F0091" w14:textId="77777777" w:rsidR="00606BF0" w:rsidRPr="002A52A4" w:rsidRDefault="00606BF0" w:rsidP="00205224">
      <w:pPr>
        <w:pStyle w:val="Prrafodelista"/>
        <w:numPr>
          <w:ilvl w:val="0"/>
          <w:numId w:val="52"/>
        </w:numPr>
      </w:pPr>
      <w:r w:rsidRPr="002A52A4">
        <w:t xml:space="preserve">El </w:t>
      </w:r>
      <w:r w:rsidRPr="002A52A4">
        <w:rPr>
          <w:i/>
        </w:rPr>
        <w:t>NackFrag,</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más específicamente los fragmentos de información que siguen perdidos en el </w:t>
      </w:r>
      <w:r w:rsidRPr="002A52A4">
        <w:rPr>
          <w:i/>
        </w:rPr>
        <w:t>Reader</w:t>
      </w:r>
      <w:r w:rsidRPr="002A52A4">
        <w:t xml:space="preserve">. Los mensajes </w:t>
      </w:r>
      <w:r w:rsidRPr="002A52A4">
        <w:rPr>
          <w:i/>
        </w:rPr>
        <w:t>NackFrag</w:t>
      </w:r>
      <w:r w:rsidRPr="002A52A4">
        <w:t xml:space="preserve"> son enviados por un </w:t>
      </w:r>
      <w:r w:rsidRPr="002A52A4">
        <w:rPr>
          <w:i/>
        </w:rPr>
        <w:t>Reader</w:t>
      </w:r>
      <w:r w:rsidRPr="002A52A4">
        <w:t xml:space="preserve"> a uno o más </w:t>
      </w:r>
      <w:r w:rsidRPr="002A52A4">
        <w:rPr>
          <w:i/>
        </w:rPr>
        <w:t>Writer</w:t>
      </w:r>
      <w:r w:rsidRPr="002A52A4">
        <w:t xml:space="preserve">. </w:t>
      </w:r>
    </w:p>
    <w:p w14:paraId="4A45A78C" w14:textId="77777777" w:rsidR="00606BF0" w:rsidRPr="002A52A4" w:rsidRDefault="00606BF0" w:rsidP="00606BF0">
      <w:pPr>
        <w:ind w:left="1080" w:firstLine="0"/>
      </w:pPr>
      <w:r w:rsidRPr="002A52A4">
        <w:t>Los submensajes de interpretación son:</w:t>
      </w:r>
    </w:p>
    <w:p w14:paraId="6D397CC6" w14:textId="77777777" w:rsidR="00606BF0" w:rsidRPr="002A52A4" w:rsidRDefault="00606BF0" w:rsidP="00205224">
      <w:pPr>
        <w:pStyle w:val="Prrafodelista"/>
        <w:numPr>
          <w:ilvl w:val="0"/>
          <w:numId w:val="53"/>
        </w:numPr>
      </w:pPr>
      <w:r w:rsidRPr="002A52A4">
        <w:t xml:space="preserve">El </w:t>
      </w:r>
      <w:r w:rsidRPr="002A52A4">
        <w:rPr>
          <w:i/>
        </w:rPr>
        <w:t>InfoSource,</w:t>
      </w:r>
      <w:r w:rsidRPr="002A52A4">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2A52A4" w:rsidRDefault="00606BF0" w:rsidP="00205224">
      <w:pPr>
        <w:pStyle w:val="Prrafodelista"/>
        <w:numPr>
          <w:ilvl w:val="0"/>
          <w:numId w:val="53"/>
        </w:numPr>
      </w:pPr>
      <w:r w:rsidRPr="002A52A4">
        <w:lastRenderedPageBreak/>
        <w:t xml:space="preserve">El </w:t>
      </w:r>
      <w:r w:rsidRPr="002A52A4">
        <w:rPr>
          <w:i/>
        </w:rPr>
        <w:t>InfoDestination</w:t>
      </w:r>
      <w:r w:rsidRPr="002A52A4">
        <w:t xml:space="preserve">, proporciona información sobre el destino final de Entity Submessage posteriores. Este submensaje se utiliza principalmente para la retransmisión de submensajes RTPS. </w:t>
      </w:r>
    </w:p>
    <w:p w14:paraId="0413D5C3" w14:textId="77777777" w:rsidR="00606BF0" w:rsidRPr="002A52A4" w:rsidRDefault="00606BF0" w:rsidP="00205224">
      <w:pPr>
        <w:pStyle w:val="Prrafodelista"/>
        <w:numPr>
          <w:ilvl w:val="0"/>
          <w:numId w:val="53"/>
        </w:numPr>
      </w:pPr>
      <w:r w:rsidRPr="002A52A4">
        <w:t xml:space="preserve">El </w:t>
      </w:r>
      <w:r w:rsidRPr="002A52A4">
        <w:rPr>
          <w:i/>
        </w:rPr>
        <w:t>InfoReply</w:t>
      </w:r>
      <w:r w:rsidRPr="002A52A4">
        <w:t>, proporciona información sobre donde responder a las entidades que figuran en submensajes posteriores.</w:t>
      </w:r>
    </w:p>
    <w:p w14:paraId="07FC3A10" w14:textId="77777777" w:rsidR="00606BF0" w:rsidRPr="002A52A4" w:rsidRDefault="00606BF0" w:rsidP="00205224">
      <w:pPr>
        <w:pStyle w:val="Prrafodelista"/>
        <w:numPr>
          <w:ilvl w:val="0"/>
          <w:numId w:val="53"/>
        </w:numPr>
      </w:pPr>
      <w:r w:rsidRPr="002A52A4">
        <w:t xml:space="preserve">El </w:t>
      </w:r>
      <w:r w:rsidRPr="002A52A4">
        <w:rPr>
          <w:i/>
        </w:rPr>
        <w:t>InfoTimestamp</w:t>
      </w:r>
      <w:r w:rsidRPr="002A52A4">
        <w:t xml:space="preserve">, proporciona un </w:t>
      </w:r>
      <w:r w:rsidRPr="002A52A4">
        <w:rPr>
          <w:i/>
        </w:rPr>
        <w:t xml:space="preserve">TimeStamp </w:t>
      </w:r>
      <w:r w:rsidRPr="002A52A4">
        <w:t xml:space="preserve">origen para </w:t>
      </w:r>
      <w:r w:rsidRPr="002A52A4">
        <w:rPr>
          <w:i/>
        </w:rPr>
        <w:t xml:space="preserve">Entity Submessage </w:t>
      </w:r>
      <w:r w:rsidRPr="002A52A4">
        <w:t>posteriores.</w:t>
      </w:r>
    </w:p>
    <w:p w14:paraId="724C2F55" w14:textId="77777777" w:rsidR="00606BF0" w:rsidRPr="002A52A4" w:rsidRDefault="00606BF0" w:rsidP="00205224">
      <w:pPr>
        <w:pStyle w:val="Prrafodelista"/>
        <w:numPr>
          <w:ilvl w:val="0"/>
          <w:numId w:val="53"/>
        </w:numPr>
      </w:pPr>
      <w:r w:rsidRPr="002A52A4">
        <w:t xml:space="preserve">El </w:t>
      </w:r>
      <w:r w:rsidRPr="002A52A4">
        <w:rPr>
          <w:i/>
        </w:rPr>
        <w:t xml:space="preserve">Pad, </w:t>
      </w:r>
      <w:r w:rsidRPr="002A52A4">
        <w:t>se utiliza para agregar relleno a un mensaje, si es necesario para la alineación de la memoria.</w:t>
      </w:r>
    </w:p>
    <w:p w14:paraId="6FC0C092" w14:textId="77777777" w:rsidR="00606BF0" w:rsidRPr="002A52A4" w:rsidRDefault="00606BF0" w:rsidP="00606BF0">
      <w:r w:rsidRPr="002A52A4">
        <w:t xml:space="preserve">A continuación se muestran los diferentes submensajes RTPS en la </w:t>
      </w:r>
      <w:r w:rsidRPr="002A52A4">
        <w:fldChar w:fldCharType="begin"/>
      </w:r>
      <w:r w:rsidRPr="002A52A4">
        <w:instrText xml:space="preserve"> REF _Ref420925667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25</w:t>
      </w:r>
      <w:r w:rsidRPr="002A52A4">
        <w:fldChar w:fldCharType="end"/>
      </w:r>
      <w:r w:rsidRPr="002A52A4">
        <w:t>.</w:t>
      </w:r>
    </w:p>
    <w:p w14:paraId="50A88212" w14:textId="77777777" w:rsidR="00606BF0" w:rsidRPr="002A52A4" w:rsidRDefault="00606BF0" w:rsidP="00606BF0">
      <w:pPr>
        <w:keepNext/>
        <w:jc w:val="center"/>
      </w:pPr>
      <w:r w:rsidRPr="002A52A4">
        <w:rPr>
          <w:noProof/>
          <w:lang w:eastAsia="es-EC"/>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642BC979" w:rsidR="00606BF0" w:rsidRPr="002A52A4" w:rsidRDefault="00606BF0" w:rsidP="00606BF0">
      <w:pPr>
        <w:pStyle w:val="Descripcin"/>
        <w:rPr>
          <w:color w:val="auto"/>
          <w:szCs w:val="24"/>
        </w:rPr>
      </w:pPr>
      <w:bookmarkStart w:id="226" w:name="_Ref420925667"/>
      <w:bookmarkStart w:id="227" w:name="_Toc421177690"/>
      <w:bookmarkStart w:id="228" w:name="_Toc42118081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25</w:t>
      </w:r>
      <w:r w:rsidR="000A7D12" w:rsidRPr="002A52A4">
        <w:rPr>
          <w:color w:val="auto"/>
          <w:szCs w:val="24"/>
        </w:rPr>
        <w:fldChar w:fldCharType="end"/>
      </w:r>
      <w:bookmarkEnd w:id="226"/>
      <w:r w:rsidRPr="002A52A4">
        <w:rPr>
          <w:color w:val="auto"/>
          <w:szCs w:val="24"/>
        </w:rPr>
        <w:t xml:space="preserve">. </w:t>
      </w:r>
      <w:r w:rsidRPr="002A52A4">
        <w:rPr>
          <w:i w:val="0"/>
          <w:color w:val="auto"/>
          <w:szCs w:val="24"/>
        </w:rPr>
        <w:t>Submensajes RTPS.</w:t>
      </w:r>
      <w:bookmarkEnd w:id="227"/>
      <w:bookmarkEnd w:id="228"/>
    </w:p>
    <w:p w14:paraId="7A1EB9E8" w14:textId="77777777" w:rsidR="00606BF0" w:rsidRPr="002A52A4" w:rsidRDefault="00606BF0" w:rsidP="00606BF0">
      <w:r w:rsidRPr="002A52A4">
        <w:t xml:space="preserve">El detalle de los tipos de submensajes RTPS se encuentra en la sección del Módulo Mensajes de la norma </w:t>
      </w:r>
      <w:sdt>
        <w:sdtPr>
          <w:id w:val="558838145"/>
          <w:citation/>
        </w:sdtPr>
        <w:sdtContent>
          <w:r w:rsidRPr="002A52A4">
            <w:fldChar w:fldCharType="begin"/>
          </w:r>
          <w:r w:rsidRPr="002A52A4">
            <w:instrText xml:space="preserve"> CITATION OMG14 \l 21514 </w:instrText>
          </w:r>
          <w:r w:rsidRPr="002A52A4">
            <w:fldChar w:fldCharType="separate"/>
          </w:r>
          <w:r w:rsidR="00F13CDA" w:rsidRPr="002A52A4">
            <w:rPr>
              <w:noProof/>
            </w:rPr>
            <w:t>(OMG, 2014)</w:t>
          </w:r>
          <w:r w:rsidRPr="002A52A4">
            <w:fldChar w:fldCharType="end"/>
          </w:r>
        </w:sdtContent>
      </w:sdt>
      <w:r w:rsidRPr="002A52A4">
        <w:t>.</w:t>
      </w:r>
    </w:p>
    <w:p w14:paraId="3D364C13" w14:textId="77777777" w:rsidR="0046229E" w:rsidRPr="002A52A4" w:rsidRDefault="0046229E" w:rsidP="0046229E"/>
    <w:p w14:paraId="67113E41" w14:textId="77777777" w:rsidR="0046229E" w:rsidRPr="002A52A4" w:rsidRDefault="0046229E" w:rsidP="0046229E"/>
    <w:p w14:paraId="1B8E3D26" w14:textId="4C961E65" w:rsidR="0046229E" w:rsidRPr="002A52A4" w:rsidRDefault="0046229E" w:rsidP="0046229E">
      <w:pPr>
        <w:pStyle w:val="Ttulo3"/>
      </w:pPr>
      <w:bookmarkStart w:id="229" w:name="_Toc421180745"/>
      <w:r w:rsidRPr="002A52A4">
        <w:t>Módulo Comportamiento</w:t>
      </w:r>
      <w:bookmarkEnd w:id="229"/>
    </w:p>
    <w:p w14:paraId="3618DEEF" w14:textId="39992AAE" w:rsidR="0046229E" w:rsidRPr="002A52A4" w:rsidRDefault="0046229E" w:rsidP="00531808">
      <w:r w:rsidRPr="002A52A4">
        <w:t xml:space="preserve">Una ver que el RTPS </w:t>
      </w:r>
      <w:r w:rsidRPr="002A52A4">
        <w:rPr>
          <w:i/>
        </w:rPr>
        <w:t>Writer</w:t>
      </w:r>
      <w:r w:rsidRPr="002A52A4">
        <w:t xml:space="preserve"> ha sido asociado a un RTPS </w:t>
      </w:r>
      <w:r w:rsidRPr="002A52A4">
        <w:rPr>
          <w:i/>
        </w:rPr>
        <w:t>Reader</w:t>
      </w:r>
      <w:r w:rsidRPr="002A52A4">
        <w:t xml:space="preserve">, es responsabilidad de ambos, asegurarse que los cambios en el </w:t>
      </w:r>
      <w:r w:rsidRPr="002A52A4">
        <w:rPr>
          <w:i/>
        </w:rPr>
        <w:t>CacheChange</w:t>
      </w:r>
      <w:r w:rsidRPr="002A52A4">
        <w:t xml:space="preserve"> </w:t>
      </w:r>
      <w:r w:rsidR="00531808" w:rsidRPr="002A52A4">
        <w:t xml:space="preserve">que existen en la </w:t>
      </w:r>
      <w:r w:rsidR="00531808" w:rsidRPr="002A52A4">
        <w:rPr>
          <w:i/>
        </w:rPr>
        <w:t>HistoryCache</w:t>
      </w:r>
      <w:r w:rsidR="00531808" w:rsidRPr="002A52A4">
        <w:t xml:space="preserve"> de los diferentes </w:t>
      </w:r>
      <w:r w:rsidR="00531808" w:rsidRPr="002A52A4">
        <w:rPr>
          <w:i/>
        </w:rPr>
        <w:t>Writers</w:t>
      </w:r>
      <w:r w:rsidR="00531808" w:rsidRPr="002A52A4">
        <w:t xml:space="preserve"> sean propagados a la </w:t>
      </w:r>
      <w:r w:rsidR="00531808" w:rsidRPr="002A52A4">
        <w:rPr>
          <w:i/>
        </w:rPr>
        <w:t>HistoryCache</w:t>
      </w:r>
      <w:r w:rsidR="00531808" w:rsidRPr="002A52A4">
        <w:t xml:space="preserve"> de los diferentes </w:t>
      </w:r>
      <w:r w:rsidR="00531808" w:rsidRPr="002A52A4">
        <w:rPr>
          <w:i/>
        </w:rPr>
        <w:t>Readers</w:t>
      </w:r>
      <w:r w:rsidR="00531808" w:rsidRPr="002A52A4">
        <w:t>.</w:t>
      </w:r>
    </w:p>
    <w:p w14:paraId="434B44BF" w14:textId="76B25771" w:rsidR="00531808" w:rsidRPr="002A52A4" w:rsidRDefault="00531808" w:rsidP="00531808">
      <w:r w:rsidRPr="002A52A4">
        <w:t xml:space="preserve">Este módulo describe como los pares de </w:t>
      </w:r>
      <w:r w:rsidRPr="002A52A4">
        <w:rPr>
          <w:i/>
        </w:rPr>
        <w:t>Writer y Reader</w:t>
      </w:r>
      <w:r w:rsidRPr="002A52A4">
        <w:t xml:space="preserve"> RTPS asociados deben comportarse para propagar los cambios en el </w:t>
      </w:r>
      <w:r w:rsidRPr="002A52A4">
        <w:rPr>
          <w:i/>
        </w:rPr>
        <w:t>CacheChange</w:t>
      </w:r>
      <w:r w:rsidRPr="002A52A4">
        <w:t>. Este comportamiento está definido en términos de los mensajes intercambiados usando a los mensajes RTPS que ya fueron descritos en el anterior punto.</w:t>
      </w:r>
    </w:p>
    <w:p w14:paraId="28CC2786" w14:textId="7B2E9030" w:rsidR="00531808" w:rsidRPr="002A52A4" w:rsidRDefault="002523C3" w:rsidP="002523C3">
      <w:pPr>
        <w:pStyle w:val="Ttulo4"/>
      </w:pPr>
      <w:r w:rsidRPr="002A52A4">
        <w:t>Requerimientos Generales</w:t>
      </w:r>
    </w:p>
    <w:p w14:paraId="445E8922" w14:textId="1409750A" w:rsidR="002523C3" w:rsidRPr="002A52A4" w:rsidRDefault="002523C3" w:rsidP="002523C3">
      <w:r w:rsidRPr="002A52A4">
        <w:t>Los siguientes requerimientos aplican a todas las entidades RTPS.</w:t>
      </w:r>
    </w:p>
    <w:p w14:paraId="13D4EB38" w14:textId="79C19F4E" w:rsidR="002523C3" w:rsidRPr="002A52A4" w:rsidRDefault="002523C3" w:rsidP="00205224">
      <w:pPr>
        <w:pStyle w:val="Prrafodelista"/>
        <w:numPr>
          <w:ilvl w:val="0"/>
          <w:numId w:val="44"/>
        </w:numPr>
      </w:pPr>
      <w:r w:rsidRPr="002A52A4">
        <w:t>Todas la comunicaciones deberán tomar lugar usando mensajes RTPS, es decir que ningún otro mensaje que no esté definido en los mensajes RTPS puede ser usado.</w:t>
      </w:r>
    </w:p>
    <w:p w14:paraId="6013FC44" w14:textId="4BD1EE00" w:rsidR="002523C3" w:rsidRPr="002A52A4" w:rsidRDefault="0014181A" w:rsidP="00205224">
      <w:pPr>
        <w:pStyle w:val="Prrafodelista"/>
        <w:numPr>
          <w:ilvl w:val="0"/>
          <w:numId w:val="44"/>
        </w:numPr>
      </w:pPr>
      <w:r w:rsidRPr="002A52A4">
        <w:t xml:space="preserve">Todas las implementaciones deben implementar a un RTPS </w:t>
      </w:r>
      <w:r w:rsidRPr="002A52A4">
        <w:rPr>
          <w:i/>
        </w:rPr>
        <w:t>Message Receiver</w:t>
      </w:r>
      <w:r w:rsidRPr="002A52A4">
        <w:t>, es decir que para interpretar a los submensajes RTPS se deberá usar esta implementación.</w:t>
      </w:r>
    </w:p>
    <w:p w14:paraId="7803FB70" w14:textId="0BAE1B3C" w:rsidR="0014181A" w:rsidRPr="002A52A4" w:rsidRDefault="0014181A" w:rsidP="00205224">
      <w:pPr>
        <w:pStyle w:val="Prrafodelista"/>
        <w:numPr>
          <w:ilvl w:val="0"/>
          <w:numId w:val="44"/>
        </w:numPr>
      </w:pPr>
      <w:r w:rsidRPr="002A52A4">
        <w:t xml:space="preserve">Las características de tiempos en todas las </w:t>
      </w:r>
      <w:r w:rsidR="002B13A5" w:rsidRPr="002A52A4">
        <w:t>implementaciones</w:t>
      </w:r>
      <w:r w:rsidRPr="002A52A4">
        <w:t xml:space="preserve"> deben </w:t>
      </w:r>
      <w:r w:rsidR="00610AEA" w:rsidRPr="002A52A4">
        <w:t>ser configurables.</w:t>
      </w:r>
    </w:p>
    <w:p w14:paraId="61DD8E6F" w14:textId="23F7E469" w:rsidR="00610AEA" w:rsidRPr="002A52A4" w:rsidRDefault="00610AEA" w:rsidP="00205224">
      <w:pPr>
        <w:pStyle w:val="Prrafodelista"/>
        <w:numPr>
          <w:ilvl w:val="0"/>
          <w:numId w:val="44"/>
        </w:numPr>
      </w:pPr>
      <w:r w:rsidRPr="002A52A4">
        <w:t xml:space="preserve">Las implementaciones deben implementar al protocolo de descubrimiento denominado </w:t>
      </w:r>
      <w:r w:rsidRPr="002A52A4">
        <w:rPr>
          <w:i/>
        </w:rPr>
        <w:t xml:space="preserve">Simple Participant and </w:t>
      </w:r>
      <w:r w:rsidR="00532518" w:rsidRPr="002A52A4">
        <w:rPr>
          <w:i/>
        </w:rPr>
        <w:t>Endpoint</w:t>
      </w:r>
      <w:r w:rsidRPr="002A52A4">
        <w:rPr>
          <w:i/>
        </w:rPr>
        <w:t xml:space="preserve"> Discovery Protocols</w:t>
      </w:r>
      <w:r w:rsidRPr="002A52A4">
        <w:t xml:space="preserve">, es decir a los protocolos de descubrimientos que cubre el </w:t>
      </w:r>
      <w:r w:rsidR="00532518" w:rsidRPr="002A52A4">
        <w:t>estándar.</w:t>
      </w:r>
    </w:p>
    <w:p w14:paraId="78025886" w14:textId="59BB2088" w:rsidR="00532518" w:rsidRPr="002A52A4" w:rsidRDefault="00532518" w:rsidP="00532518">
      <w:pPr>
        <w:pStyle w:val="Ttulo4"/>
      </w:pPr>
      <w:r w:rsidRPr="002A52A4">
        <w:lastRenderedPageBreak/>
        <w:t>Comportamiento requerido de los Writer RTPS</w:t>
      </w:r>
    </w:p>
    <w:p w14:paraId="29707166" w14:textId="16AB99F8" w:rsidR="00532518" w:rsidRPr="002A52A4" w:rsidRDefault="00532518" w:rsidP="00205224">
      <w:pPr>
        <w:pStyle w:val="Prrafodelista"/>
        <w:numPr>
          <w:ilvl w:val="0"/>
          <w:numId w:val="45"/>
        </w:numPr>
      </w:pPr>
      <w:r w:rsidRPr="002A52A4">
        <w:t xml:space="preserve">Los </w:t>
      </w:r>
      <w:r w:rsidR="0071000A" w:rsidRPr="002A52A4">
        <w:rPr>
          <w:i/>
        </w:rPr>
        <w:t>Writer</w:t>
      </w:r>
      <w:r w:rsidRPr="002A52A4">
        <w:t xml:space="preserve"> no deben enviar datos fuera de orden, es decir que estos deben enviar los datos en el mismo orden en el que fueron añadidos en su </w:t>
      </w:r>
      <w:r w:rsidRPr="002A52A4">
        <w:rPr>
          <w:i/>
        </w:rPr>
        <w:t>HistoryCache</w:t>
      </w:r>
      <w:r w:rsidRPr="002A52A4">
        <w:t>.</w:t>
      </w:r>
    </w:p>
    <w:p w14:paraId="3C72F125" w14:textId="1D2EA7AD" w:rsidR="00532518" w:rsidRPr="002A52A4" w:rsidRDefault="00532518" w:rsidP="00205224">
      <w:pPr>
        <w:pStyle w:val="Prrafodelista"/>
        <w:numPr>
          <w:ilvl w:val="0"/>
          <w:numId w:val="45"/>
        </w:numPr>
      </w:pPr>
      <w:r w:rsidRPr="002A52A4">
        <w:t xml:space="preserve">Los </w:t>
      </w:r>
      <w:r w:rsidRPr="002A52A4">
        <w:rPr>
          <w:i/>
        </w:rPr>
        <w:t xml:space="preserve">Writer </w:t>
      </w:r>
      <w:r w:rsidRPr="002A52A4">
        <w:t xml:space="preserve">deben incluir valores </w:t>
      </w:r>
      <w:r w:rsidRPr="002A52A4">
        <w:rPr>
          <w:i/>
        </w:rPr>
        <w:t>in-line QoS</w:t>
      </w:r>
      <w:r w:rsidRPr="002A52A4">
        <w:t xml:space="preserve"> si es requerido por un </w:t>
      </w:r>
      <w:r w:rsidRPr="002A52A4">
        <w:rPr>
          <w:i/>
        </w:rPr>
        <w:t>Reader</w:t>
      </w:r>
      <w:r w:rsidRPr="002A52A4">
        <w:t xml:space="preserve">, es decir que un </w:t>
      </w:r>
      <w:r w:rsidRPr="002A52A4">
        <w:rPr>
          <w:i/>
        </w:rPr>
        <w:t>writer</w:t>
      </w:r>
      <w:r w:rsidRPr="002A52A4">
        <w:t xml:space="preserve"> debe respetar las solicitudes de los </w:t>
      </w:r>
      <w:r w:rsidRPr="002A52A4">
        <w:rPr>
          <w:i/>
        </w:rPr>
        <w:t>Reader</w:t>
      </w:r>
      <w:r w:rsidRPr="002A52A4">
        <w:t xml:space="preserve"> para recibir mensajes de datos con QoS.</w:t>
      </w:r>
    </w:p>
    <w:p w14:paraId="258EB86B" w14:textId="2616D52F" w:rsidR="00532518" w:rsidRPr="002A52A4" w:rsidRDefault="00532518" w:rsidP="00205224">
      <w:pPr>
        <w:pStyle w:val="Prrafodelista"/>
        <w:numPr>
          <w:ilvl w:val="0"/>
          <w:numId w:val="45"/>
        </w:numPr>
      </w:pPr>
      <w:r w:rsidRPr="002A52A4">
        <w:t>Los</w:t>
      </w:r>
      <w:r w:rsidRPr="002A52A4">
        <w:rPr>
          <w:i/>
        </w:rPr>
        <w:t xml:space="preserve"> Writer </w:t>
      </w:r>
      <w:r w:rsidRPr="002A52A4">
        <w:t xml:space="preserve">deben enviar mensajes </w:t>
      </w:r>
      <w:r w:rsidRPr="002A52A4">
        <w:rPr>
          <w:i/>
        </w:rPr>
        <w:t>Heartbeat</w:t>
      </w:r>
      <w:r w:rsidRPr="002A52A4">
        <w:t xml:space="preserve"> periódicamente</w:t>
      </w:r>
      <w:r w:rsidR="00AE67BA" w:rsidRPr="002A52A4">
        <w:t xml:space="preserve"> cuando se trabaja en modo confiable, un escritor debe periódicamente informar a cada lector asociado de su disponibilidad de datos, enviando </w:t>
      </w:r>
      <w:r w:rsidR="00D66832" w:rsidRPr="002A52A4">
        <w:t>HeartBeat</w:t>
      </w:r>
      <w:r w:rsidR="00AE67BA" w:rsidRPr="002A52A4">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2A52A4" w:rsidRDefault="00AE67BA" w:rsidP="00205224">
      <w:pPr>
        <w:pStyle w:val="Prrafodelista"/>
        <w:numPr>
          <w:ilvl w:val="0"/>
          <w:numId w:val="45"/>
        </w:numPr>
      </w:pPr>
      <w:r w:rsidRPr="002A52A4">
        <w:t xml:space="preserve">Los </w:t>
      </w:r>
      <w:r w:rsidRPr="002A52A4">
        <w:rPr>
          <w:i/>
        </w:rPr>
        <w:t xml:space="preserve">Writers </w:t>
      </w:r>
      <w:r w:rsidRPr="002A52A4">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2A52A4">
        <w:t>está</w:t>
      </w:r>
      <w:r w:rsidRPr="002A52A4">
        <w:t xml:space="preserve"> disponible.</w:t>
      </w:r>
    </w:p>
    <w:p w14:paraId="0204DC0C" w14:textId="77777777" w:rsidR="00AE67BA" w:rsidRPr="002A52A4" w:rsidRDefault="00AE67BA" w:rsidP="005018B2"/>
    <w:p w14:paraId="71AAB6DE" w14:textId="6A155383" w:rsidR="0046229E" w:rsidRPr="002A52A4" w:rsidRDefault="00866BF2" w:rsidP="00866BF2">
      <w:pPr>
        <w:pStyle w:val="Ttulo4"/>
      </w:pPr>
      <w:r w:rsidRPr="002A52A4">
        <w:t>Comportamiento requerido de los Reader RTPS</w:t>
      </w:r>
    </w:p>
    <w:p w14:paraId="4F31CA97" w14:textId="23DF2B3B" w:rsidR="00866BF2" w:rsidRPr="002A52A4" w:rsidRDefault="00866BF2" w:rsidP="00205224">
      <w:pPr>
        <w:pStyle w:val="Prrafodelista"/>
        <w:numPr>
          <w:ilvl w:val="0"/>
          <w:numId w:val="46"/>
        </w:numPr>
      </w:pPr>
      <w:r w:rsidRPr="002A52A4">
        <w:t xml:space="preserve">Los </w:t>
      </w:r>
      <w:r w:rsidRPr="002A52A4">
        <w:rPr>
          <w:i/>
        </w:rPr>
        <w:t xml:space="preserve">Reader </w:t>
      </w:r>
      <w:r w:rsidRPr="002A52A4">
        <w:t xml:space="preserve"> deben responder eventualmente después de recibir un mensaje Heartbeat con bandera </w:t>
      </w:r>
      <w:r w:rsidRPr="002A52A4">
        <w:rPr>
          <w:i/>
        </w:rPr>
        <w:t xml:space="preserve">final </w:t>
      </w:r>
      <w:r w:rsidR="00B64E16" w:rsidRPr="002A52A4">
        <w:t xml:space="preserve">no establecida con un mensaje ACKNACK, este mensaje debe acusar el recibo de información cuando toda la información ha </w:t>
      </w:r>
      <w:r w:rsidR="00B64E16" w:rsidRPr="002A52A4">
        <w:lastRenderedPageBreak/>
        <w:t>sido recibida o también podría indicar que algunos datos se han perdido. Además esta respuesta debe ser retardada para evitar tormentas de mensajes.</w:t>
      </w:r>
    </w:p>
    <w:p w14:paraId="266A2153" w14:textId="7539AF6E" w:rsidR="00B64E16" w:rsidRPr="002A52A4" w:rsidRDefault="00C41986" w:rsidP="00205224">
      <w:pPr>
        <w:pStyle w:val="Prrafodelista"/>
        <w:numPr>
          <w:ilvl w:val="0"/>
          <w:numId w:val="46"/>
        </w:numPr>
      </w:pPr>
      <w:r w:rsidRPr="002A52A4">
        <w:t xml:space="preserve">Los </w:t>
      </w:r>
      <w:r w:rsidRPr="002A52A4">
        <w:rPr>
          <w:i/>
        </w:rPr>
        <w:t>Reader</w:t>
      </w:r>
      <w:r w:rsidRPr="002A52A4">
        <w:t xml:space="preserve"> deben responder eventualmente después de recibir heartbeats los cuales indican que un dat</w:t>
      </w:r>
      <w:r w:rsidR="008855F7" w:rsidRPr="002A52A4">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2A52A4">
        <w:t>y es independiente de la configuración de la bandera final del mensaje HEARTBEAT.</w:t>
      </w:r>
    </w:p>
    <w:p w14:paraId="179AEA66" w14:textId="1D840620" w:rsidR="00F80676" w:rsidRPr="002A52A4" w:rsidRDefault="00F80676" w:rsidP="00205224">
      <w:pPr>
        <w:pStyle w:val="Prrafodelista"/>
        <w:numPr>
          <w:ilvl w:val="0"/>
          <w:numId w:val="46"/>
        </w:numPr>
      </w:pPr>
      <w:r w:rsidRPr="002A52A4">
        <w:t>Una vez acusado positivamente un mensaje, no se puede acusar negativamente el mismo mensaje.</w:t>
      </w:r>
    </w:p>
    <w:p w14:paraId="2D1F1C0E" w14:textId="206EBBAD" w:rsidR="00F80676" w:rsidRPr="002A52A4" w:rsidRDefault="00F80676" w:rsidP="00205224">
      <w:pPr>
        <w:pStyle w:val="Prrafodelista"/>
        <w:numPr>
          <w:ilvl w:val="0"/>
          <w:numId w:val="46"/>
        </w:numPr>
      </w:pPr>
      <w:r w:rsidRPr="002A52A4">
        <w:t xml:space="preserve">Los </w:t>
      </w:r>
      <w:r w:rsidRPr="002A52A4">
        <w:rPr>
          <w:i/>
        </w:rPr>
        <w:t xml:space="preserve">Reader </w:t>
      </w:r>
      <w:r w:rsidRPr="002A52A4">
        <w:t>solamente pueden enviar mensajes ACKNACK en respuesta a los mensajes HEARTBEAT.</w:t>
      </w:r>
    </w:p>
    <w:p w14:paraId="7B26F415" w14:textId="295FCF3B" w:rsidR="00F80676" w:rsidRPr="002A52A4" w:rsidRDefault="00F80676" w:rsidP="00F80676">
      <w:pPr>
        <w:pStyle w:val="Ttulo4"/>
      </w:pPr>
      <w:r w:rsidRPr="002A52A4">
        <w:t>Implementación del Protocolo RTPS</w:t>
      </w:r>
    </w:p>
    <w:p w14:paraId="46BBF5BC" w14:textId="2B6FF813" w:rsidR="00F80676" w:rsidRPr="002A52A4" w:rsidRDefault="00F80676" w:rsidP="00F80676">
      <w:r w:rsidRPr="002A52A4">
        <w:t>La especificaci</w:t>
      </w:r>
      <w:r w:rsidR="00B40F0E" w:rsidRPr="002A52A4">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2A52A4" w:rsidRDefault="00B40F0E" w:rsidP="00205224">
      <w:pPr>
        <w:pStyle w:val="Prrafodelista"/>
        <w:numPr>
          <w:ilvl w:val="0"/>
          <w:numId w:val="47"/>
        </w:numPr>
      </w:pPr>
      <w:r w:rsidRPr="002A52A4">
        <w:rPr>
          <w:b/>
        </w:rPr>
        <w:t>Implementación sin estado</w:t>
      </w:r>
      <w:r w:rsidRPr="002A52A4">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2A52A4">
        <w:t>, pero un ancho de banda adicional</w:t>
      </w:r>
      <w:r w:rsidRPr="002A52A4">
        <w:t>. La implementación sin estado es ideal para comunicaciones en modo mejor esfuerzo sobre multicast.</w:t>
      </w:r>
    </w:p>
    <w:p w14:paraId="4A7861A5" w14:textId="3C3F1E85" w:rsidR="00B40F0E" w:rsidRPr="002A52A4" w:rsidRDefault="00B6026F" w:rsidP="00205224">
      <w:pPr>
        <w:pStyle w:val="Prrafodelista"/>
        <w:numPr>
          <w:ilvl w:val="0"/>
          <w:numId w:val="47"/>
        </w:numPr>
      </w:pPr>
      <w:r w:rsidRPr="002A52A4">
        <w:rPr>
          <w:b/>
        </w:rPr>
        <w:t>Implementación con estado</w:t>
      </w:r>
      <w:r w:rsidRPr="002A52A4">
        <w:t xml:space="preserve">, la cual mantiene </w:t>
      </w:r>
      <w:r w:rsidR="00EC0291" w:rsidRPr="002A52A4">
        <w:t xml:space="preserve">el estado de las entidades remotas. Esta minimiza el uso del ancho de banda, pero requiere más memoria </w:t>
      </w:r>
      <w:r w:rsidR="00EC0291" w:rsidRPr="002A52A4">
        <w:lastRenderedPageBreak/>
        <w:t>y tiene una reducida escalabilidad. También esta garantiza estrictamente comunicaciones confiables y puede aplicar políticas de QoS.</w:t>
      </w:r>
    </w:p>
    <w:p w14:paraId="14AC9790" w14:textId="047B5DCD" w:rsidR="00EC0291" w:rsidRPr="002A52A4" w:rsidRDefault="00EC0291" w:rsidP="00EC0291">
      <w:pPr>
        <w:pStyle w:val="Ttulo4"/>
      </w:pPr>
      <w:r w:rsidRPr="002A52A4">
        <w:t>Comportamiento de un Writer respecto a Reader asociados</w:t>
      </w:r>
    </w:p>
    <w:p w14:paraId="7E6F0763" w14:textId="6845DF89" w:rsidR="00EC0291" w:rsidRPr="002A52A4" w:rsidRDefault="00A26729" w:rsidP="00EC0291">
      <w:r w:rsidRPr="002A52A4">
        <w:t>El comportamiento de un escritor RTPS con respecto a sus lectores asociados depende de:</w:t>
      </w:r>
    </w:p>
    <w:p w14:paraId="7CFF46A3" w14:textId="1DF00C7B" w:rsidR="00A26729" w:rsidRPr="002A52A4" w:rsidRDefault="00A26729" w:rsidP="00205224">
      <w:pPr>
        <w:pStyle w:val="Prrafodelista"/>
        <w:numPr>
          <w:ilvl w:val="0"/>
          <w:numId w:val="48"/>
        </w:numPr>
      </w:pPr>
      <w:r w:rsidRPr="002A52A4">
        <w:t>La configuración del nivel de confiabilidad del escritor y el lector.</w:t>
      </w:r>
    </w:p>
    <w:p w14:paraId="64BF676F" w14:textId="04D65C68" w:rsidR="00A26729" w:rsidRPr="002A52A4" w:rsidRDefault="00A26729" w:rsidP="00205224">
      <w:pPr>
        <w:pStyle w:val="Prrafodelista"/>
        <w:numPr>
          <w:ilvl w:val="0"/>
          <w:numId w:val="48"/>
        </w:numPr>
      </w:pPr>
      <w:r w:rsidRPr="002A52A4">
        <w:t>La configuración del tipo de topic usado en el lector y escritor. Es decir controla si los datos que están siendo comunicados corresponden a un topic DDS con una clave definida</w:t>
      </w:r>
    </w:p>
    <w:p w14:paraId="1F2ED983" w14:textId="77777777" w:rsidR="00C62C06" w:rsidRPr="002A52A4" w:rsidRDefault="0015376F" w:rsidP="004F5740">
      <w:pPr>
        <w:rPr>
          <w:noProof/>
          <w:lang w:eastAsia="es-EC"/>
        </w:rPr>
      </w:pPr>
      <w:r w:rsidRPr="002A52A4">
        <w:t>No todas las combinaciones de niveles de confiabilidad son posibles con el tipo de topic. En la tabla se muestran las combinaciones posibles.</w:t>
      </w:r>
      <w:r w:rsidR="00C62C06" w:rsidRPr="002A52A4">
        <w:rPr>
          <w:noProof/>
          <w:lang w:eastAsia="es-EC"/>
        </w:rPr>
        <w:t xml:space="preserve"> </w:t>
      </w:r>
    </w:p>
    <w:p w14:paraId="58CB7BAB" w14:textId="31FC7B2F" w:rsidR="0061249C" w:rsidRPr="002A52A4" w:rsidRDefault="00C62C06" w:rsidP="00C62C06">
      <w:pPr>
        <w:pStyle w:val="Descripcin"/>
        <w:keepNext/>
        <w:rPr>
          <w:i w:val="0"/>
          <w:szCs w:val="24"/>
        </w:rPr>
      </w:pPr>
      <w:bookmarkStart w:id="230" w:name="_Toc421180766"/>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7</w:t>
      </w:r>
      <w:r w:rsidR="00AB1719" w:rsidRPr="002A52A4">
        <w:rPr>
          <w:szCs w:val="24"/>
        </w:rPr>
        <w:fldChar w:fldCharType="end"/>
      </w:r>
      <w:r w:rsidRPr="002A52A4">
        <w:rPr>
          <w:szCs w:val="24"/>
        </w:rPr>
        <w:t>.</w:t>
      </w:r>
      <w:r w:rsidRPr="002A52A4">
        <w:rPr>
          <w:i w:val="0"/>
          <w:szCs w:val="24"/>
        </w:rPr>
        <w:t xml:space="preserve"> Combinación de atributos posibles en lectores asociados con escritores</w:t>
      </w:r>
      <w:bookmarkEnd w:id="230"/>
    </w:p>
    <w:p w14:paraId="7FD52582" w14:textId="11543FF7" w:rsidR="00C62C06" w:rsidRPr="002A52A4" w:rsidRDefault="00962FCB" w:rsidP="00C62C06">
      <w:pPr>
        <w:pStyle w:val="Descripcin"/>
        <w:keepNext/>
        <w:rPr>
          <w:szCs w:val="24"/>
        </w:rPr>
      </w:pPr>
      <w:sdt>
        <w:sdtPr>
          <w:rPr>
            <w:i w:val="0"/>
            <w:szCs w:val="24"/>
          </w:rPr>
          <w:id w:val="1435325768"/>
          <w:citation/>
        </w:sdtPr>
        <w:sdtContent>
          <w:r w:rsidR="00A705E2" w:rsidRPr="002A52A4">
            <w:rPr>
              <w:i w:val="0"/>
              <w:szCs w:val="24"/>
            </w:rPr>
            <w:fldChar w:fldCharType="begin"/>
          </w:r>
          <w:r w:rsidR="00A705E2" w:rsidRPr="002A52A4">
            <w:rPr>
              <w:i w:val="0"/>
              <w:szCs w:val="24"/>
            </w:rPr>
            <w:instrText xml:space="preserve"> CITATION OMG14 \l 1036 </w:instrText>
          </w:r>
          <w:r w:rsidR="00A705E2" w:rsidRPr="002A52A4">
            <w:rPr>
              <w:i w:val="0"/>
              <w:szCs w:val="24"/>
            </w:rPr>
            <w:fldChar w:fldCharType="separate"/>
          </w:r>
          <w:r w:rsidR="00F13CDA" w:rsidRPr="002A52A4">
            <w:rPr>
              <w:noProof/>
              <w:szCs w:val="24"/>
            </w:rPr>
            <w:t>(OMG, 2014)</w:t>
          </w:r>
          <w:r w:rsidR="00A705E2" w:rsidRPr="002A52A4">
            <w:rPr>
              <w:i w:val="0"/>
              <w:szCs w:val="24"/>
            </w:rPr>
            <w:fldChar w:fldCharType="end"/>
          </w:r>
        </w:sdtContent>
      </w:sdt>
    </w:p>
    <w:p w14:paraId="6809053D" w14:textId="635B31EE" w:rsidR="004F5740" w:rsidRPr="002A52A4" w:rsidRDefault="00C62C06" w:rsidP="004F5740">
      <w:r w:rsidRPr="002A52A4">
        <w:rPr>
          <w:noProof/>
          <w:lang w:eastAsia="es-EC"/>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62"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63" o:title=""/>
                  <v:path arrowok="t"/>
                </v:shape>
                <w10:anchorlock/>
              </v:group>
            </w:pict>
          </mc:Fallback>
        </mc:AlternateContent>
      </w:r>
    </w:p>
    <w:p w14:paraId="5D7D021A" w14:textId="039EEBDC" w:rsidR="00CD6B14" w:rsidRPr="002A52A4" w:rsidRDefault="00433138" w:rsidP="00433138">
      <w:pPr>
        <w:pStyle w:val="Ttulo4"/>
      </w:pPr>
      <w:r w:rsidRPr="002A52A4">
        <w:t>Implementación del Writer RTPS</w:t>
      </w:r>
    </w:p>
    <w:p w14:paraId="5B55BF76" w14:textId="41E1E9A4" w:rsidR="00433138" w:rsidRPr="002A52A4" w:rsidRDefault="00A705E2" w:rsidP="00433138">
      <w:r w:rsidRPr="002A52A4">
        <w:t>El</w:t>
      </w:r>
      <w:r w:rsidR="00433138" w:rsidRPr="002A52A4">
        <w:t xml:space="preserve"> escritor RTPS</w:t>
      </w:r>
      <w:r w:rsidRPr="002A52A4">
        <w:t xml:space="preserve"> se especializa en los extremos RTPS y representa al actor que envía mensajes al </w:t>
      </w:r>
      <w:r w:rsidRPr="002A52A4">
        <w:rPr>
          <w:i/>
        </w:rPr>
        <w:t>CacheChange</w:t>
      </w:r>
      <w:r w:rsidRPr="002A52A4">
        <w:t xml:space="preserve"> de los lectores RTPS asociados.</w:t>
      </w:r>
    </w:p>
    <w:p w14:paraId="44FFAD32" w14:textId="77777777" w:rsidR="00C77BA2" w:rsidRPr="002A52A4" w:rsidRDefault="00C77BA2" w:rsidP="00433138"/>
    <w:p w14:paraId="1FA43281" w14:textId="0D1CF4A3" w:rsidR="00C77BA2" w:rsidRPr="002A52A4" w:rsidRDefault="00C77BA2" w:rsidP="00C77BA2">
      <w:pPr>
        <w:pStyle w:val="Ttulo5"/>
      </w:pPr>
      <w:r w:rsidRPr="002A52A4">
        <w:lastRenderedPageBreak/>
        <w:t>Writer sin estado RTPS</w:t>
      </w:r>
    </w:p>
    <w:p w14:paraId="624BB2F3" w14:textId="38E48572" w:rsidR="00C77BA2" w:rsidRPr="002A52A4" w:rsidRDefault="00C77BA2" w:rsidP="00C77BA2">
      <w:r w:rsidRPr="002A52A4">
        <w:t xml:space="preserve">Este escritor no tiene conocimiento del número de lectores asociados, ni tampoco mantiene cualquier estado en sus lectores RTPS asociados. Lo único que un escritor sin estado mantiene es la lista </w:t>
      </w:r>
      <w:r w:rsidRPr="002A52A4">
        <w:rPr>
          <w:i/>
        </w:rPr>
        <w:t xml:space="preserve">Locator_t </w:t>
      </w:r>
      <w:r w:rsidRPr="002A52A4">
        <w:t>RTPS, la cual debería ser usada para enviar información a los lectores asociados.</w:t>
      </w:r>
    </w:p>
    <w:p w14:paraId="31E03AC9" w14:textId="65347D8B" w:rsidR="00C77BA2" w:rsidRPr="002A52A4" w:rsidRDefault="00C77BA2" w:rsidP="00C77BA2">
      <w:r w:rsidRPr="002A52A4">
        <w:t xml:space="preserve">El escritor sin estado es útil para situaciones donde </w:t>
      </w:r>
      <w:r w:rsidR="007E0D6E" w:rsidRPr="002A52A4">
        <w:t xml:space="preserve">un </w:t>
      </w:r>
      <w:r w:rsidR="007E0D6E" w:rsidRPr="002A52A4">
        <w:rPr>
          <w:i/>
        </w:rPr>
        <w:t xml:space="preserve">HistoryCache </w:t>
      </w:r>
      <w:r w:rsidR="007E0D6E" w:rsidRPr="002A52A4">
        <w:t>de un escritor es pequeño, o la comunicación está en modo mejor esfuerzo, o si el escritor se está comunicando vía multicast a un número grande de lectores.</w:t>
      </w:r>
    </w:p>
    <w:p w14:paraId="1E45B566" w14:textId="77777777" w:rsidR="00BF78E8" w:rsidRPr="002A52A4" w:rsidRDefault="00BF78E8" w:rsidP="00BF78E8"/>
    <w:p w14:paraId="29C133E2" w14:textId="761F885E" w:rsidR="007E0D6E" w:rsidRPr="002A52A4" w:rsidRDefault="007E0D6E" w:rsidP="007E0D6E">
      <w:pPr>
        <w:pStyle w:val="Ttulo5"/>
      </w:pPr>
      <w:r w:rsidRPr="002A52A4">
        <w:t>Writer con estado RTPS</w:t>
      </w:r>
    </w:p>
    <w:p w14:paraId="5F1930B7" w14:textId="33C7864B" w:rsidR="007E0D6E" w:rsidRPr="002A52A4" w:rsidRDefault="007E0D6E" w:rsidP="007E0D6E">
      <w:r w:rsidRPr="002A52A4">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2A52A4">
        <w:rPr>
          <w:i/>
        </w:rPr>
        <w:t>CacheChange</w:t>
      </w:r>
      <w:r w:rsidRPr="002A52A4">
        <w:t xml:space="preserve">, lo cual hace que esto se optimo en el uso de recursos de red, ya que se evita los anuncios de los lectores que han recibido cambios del </w:t>
      </w:r>
      <w:r w:rsidRPr="002A52A4">
        <w:rPr>
          <w:i/>
        </w:rPr>
        <w:t xml:space="preserve">HistoryCache </w:t>
      </w:r>
      <w:r w:rsidRPr="002A52A4">
        <w:t>del escritor.</w:t>
      </w:r>
    </w:p>
    <w:p w14:paraId="4E371FB0" w14:textId="3B0CA153" w:rsidR="007E0D6E" w:rsidRPr="002A52A4" w:rsidRDefault="007E0D6E" w:rsidP="007E0D6E">
      <w:r w:rsidRPr="002A52A4">
        <w:t>La información mantenida es también útil para simplificar la implementación de QoS en el lado del escritor.</w:t>
      </w:r>
      <w:r w:rsidR="00A60D55" w:rsidRPr="002A52A4">
        <w:t xml:space="preserve"> Existe un </w:t>
      </w:r>
      <w:r w:rsidR="0087130A" w:rsidRPr="002A52A4">
        <w:rPr>
          <w:i/>
        </w:rPr>
        <w:t>Reader</w:t>
      </w:r>
      <w:r w:rsidR="00A60D55" w:rsidRPr="002A52A4">
        <w:rPr>
          <w:i/>
        </w:rPr>
        <w:t>Proxy</w:t>
      </w:r>
      <w:r w:rsidR="00A60D55" w:rsidRPr="002A52A4">
        <w:t xml:space="preserve"> RTPS, el cual es la clase que representa la información mantenida en el escritor RTPS con cada lector RTPS.</w:t>
      </w:r>
    </w:p>
    <w:p w14:paraId="242C4AFC" w14:textId="394E7742" w:rsidR="00A60D55" w:rsidRPr="002A52A4" w:rsidRDefault="00A60D55" w:rsidP="007E0D6E">
      <w:r w:rsidRPr="002A52A4">
        <w:t xml:space="preserve">La asociación de un escritor con estado RTPS con un lector RTPS significa que el escritor con estado enviará los cambios del </w:t>
      </w:r>
      <w:r w:rsidRPr="002A52A4">
        <w:rPr>
          <w:i/>
        </w:rPr>
        <w:t>CacheChange</w:t>
      </w:r>
      <w:r w:rsidRPr="002A52A4">
        <w:t xml:space="preserve"> en el </w:t>
      </w:r>
      <w:r w:rsidRPr="002A52A4">
        <w:rPr>
          <w:i/>
        </w:rPr>
        <w:t>HistoryCache</w:t>
      </w:r>
      <w:r w:rsidRPr="002A52A4">
        <w:t xml:space="preserve"> del escritor al lector RTPS asociado</w:t>
      </w:r>
      <w:r w:rsidR="0087130A" w:rsidRPr="002A52A4">
        <w:t xml:space="preserve"> el cual es representado por el </w:t>
      </w:r>
      <w:r w:rsidR="0087130A" w:rsidRPr="002A52A4">
        <w:rPr>
          <w:i/>
        </w:rPr>
        <w:t>ReaderProxy</w:t>
      </w:r>
      <w:r w:rsidR="0087130A" w:rsidRPr="002A52A4">
        <w:t>.</w:t>
      </w:r>
      <w:sdt>
        <w:sdtPr>
          <w:id w:val="-561721481"/>
          <w:citation/>
        </w:sdtPr>
        <w:sdtContent>
          <w:r w:rsidR="0087130A" w:rsidRPr="002A52A4">
            <w:fldChar w:fldCharType="begin"/>
          </w:r>
          <w:r w:rsidR="0087130A" w:rsidRPr="002A52A4">
            <w:instrText xml:space="preserve"> CITATION OMG14 \l 1036 </w:instrText>
          </w:r>
          <w:r w:rsidR="0087130A" w:rsidRPr="002A52A4">
            <w:fldChar w:fldCharType="separate"/>
          </w:r>
          <w:r w:rsidR="00F13CDA" w:rsidRPr="002A52A4">
            <w:rPr>
              <w:noProof/>
            </w:rPr>
            <w:t xml:space="preserve"> (OMG, 2014)</w:t>
          </w:r>
          <w:r w:rsidR="0087130A" w:rsidRPr="002A52A4">
            <w:fldChar w:fldCharType="end"/>
          </w:r>
        </w:sdtContent>
      </w:sdt>
    </w:p>
    <w:p w14:paraId="3F050BF0" w14:textId="77777777" w:rsidR="00A60D55" w:rsidRPr="002A52A4" w:rsidRDefault="00A60D55" w:rsidP="007E0D6E"/>
    <w:p w14:paraId="1CC75B4A" w14:textId="571949B5" w:rsidR="00BF78E8" w:rsidRPr="002A52A4" w:rsidRDefault="00BF78E8" w:rsidP="00BF78E8">
      <w:pPr>
        <w:pStyle w:val="Ttulo4"/>
      </w:pPr>
      <w:r w:rsidRPr="002A52A4">
        <w:lastRenderedPageBreak/>
        <w:t>Comportamiento de Writer sin estado</w:t>
      </w:r>
    </w:p>
    <w:p w14:paraId="3483460A" w14:textId="6E7506D5" w:rsidR="00BF78E8" w:rsidRPr="002A52A4" w:rsidRDefault="00BF78E8" w:rsidP="00BF78E8">
      <w:pPr>
        <w:pStyle w:val="Ttulo5"/>
      </w:pPr>
      <w:r w:rsidRPr="002A52A4">
        <w:t>Comportamiento de Writer sin estado con mejor esfuerzo</w:t>
      </w:r>
    </w:p>
    <w:p w14:paraId="002D8C89" w14:textId="07FC5C9B" w:rsidR="00BF78E8" w:rsidRPr="002A52A4" w:rsidRDefault="00BF78E8" w:rsidP="00BF78E8">
      <w:r w:rsidRPr="002A52A4">
        <w:t xml:space="preserve">En la siguiente </w:t>
      </w:r>
      <w:r w:rsidRPr="002A52A4">
        <w:fldChar w:fldCharType="begin"/>
      </w:r>
      <w:r w:rsidRPr="002A52A4">
        <w:instrText xml:space="preserve"> REF _Ref420923303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26</w:t>
      </w:r>
      <w:r w:rsidRPr="002A52A4">
        <w:fldChar w:fldCharType="end"/>
      </w:r>
      <w:r w:rsidRPr="002A52A4">
        <w:t xml:space="preserve"> podremos observar el comportamiento de este tipo de escritor.</w:t>
      </w:r>
    </w:p>
    <w:p w14:paraId="4354A7C1" w14:textId="77777777" w:rsidR="00BF78E8" w:rsidRPr="002A52A4" w:rsidRDefault="00BF78E8" w:rsidP="00BF78E8">
      <w:pPr>
        <w:keepNext/>
        <w:jc w:val="center"/>
      </w:pPr>
      <w:r w:rsidRPr="002A52A4">
        <w:rPr>
          <w:noProof/>
          <w:lang w:eastAsia="es-EC"/>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4">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53E1932F" w:rsidR="00176069" w:rsidRPr="002A52A4" w:rsidRDefault="00BF78E8" w:rsidP="00BF78E8">
      <w:pPr>
        <w:pStyle w:val="Descripcin"/>
        <w:rPr>
          <w:szCs w:val="24"/>
        </w:rPr>
      </w:pPr>
      <w:bookmarkStart w:id="231" w:name="_Ref420923303"/>
      <w:bookmarkStart w:id="232" w:name="_Toc421180815"/>
      <w:bookmarkStart w:id="233" w:name="_Toc42117769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26</w:t>
      </w:r>
      <w:r w:rsidR="000A7D12" w:rsidRPr="002A52A4">
        <w:rPr>
          <w:szCs w:val="24"/>
        </w:rPr>
        <w:fldChar w:fldCharType="end"/>
      </w:r>
      <w:bookmarkEnd w:id="231"/>
      <w:r w:rsidRPr="002A52A4">
        <w:rPr>
          <w:i w:val="0"/>
          <w:szCs w:val="24"/>
        </w:rPr>
        <w:t xml:space="preserve">. Comportamiento de un Writer </w:t>
      </w:r>
      <w:r w:rsidR="00C5723A" w:rsidRPr="002A52A4">
        <w:rPr>
          <w:i w:val="0"/>
          <w:szCs w:val="24"/>
        </w:rPr>
        <w:t xml:space="preserve">sin estado </w:t>
      </w:r>
      <w:r w:rsidRPr="002A52A4">
        <w:rPr>
          <w:i w:val="0"/>
          <w:szCs w:val="24"/>
        </w:rPr>
        <w:t xml:space="preserve">con WITH_KEY </w:t>
      </w:r>
      <w:r w:rsidRPr="002A52A4">
        <w:rPr>
          <w:szCs w:val="24"/>
        </w:rPr>
        <w:t>Best-Effort</w:t>
      </w:r>
      <w:r w:rsidRPr="002A52A4">
        <w:rPr>
          <w:i w:val="0"/>
          <w:szCs w:val="24"/>
        </w:rPr>
        <w:t xml:space="preserve"> con respecto a cada </w:t>
      </w:r>
      <w:r w:rsidRPr="002A52A4">
        <w:rPr>
          <w:szCs w:val="24"/>
        </w:rPr>
        <w:t>ReaderLocator</w:t>
      </w:r>
      <w:bookmarkEnd w:id="232"/>
    </w:p>
    <w:p w14:paraId="1A9419E3" w14:textId="0014CC08" w:rsidR="00BF78E8" w:rsidRPr="002A52A4" w:rsidRDefault="00962FCB" w:rsidP="00BF78E8">
      <w:pPr>
        <w:pStyle w:val="Descripcin"/>
        <w:rPr>
          <w:szCs w:val="24"/>
        </w:rPr>
      </w:pPr>
      <w:sdt>
        <w:sdtPr>
          <w:rPr>
            <w:szCs w:val="24"/>
          </w:rPr>
          <w:id w:val="-356887757"/>
          <w:citation/>
        </w:sdtPr>
        <w:sdtContent>
          <w:r w:rsidR="00BF78E8" w:rsidRPr="002A52A4">
            <w:rPr>
              <w:szCs w:val="24"/>
            </w:rPr>
            <w:fldChar w:fldCharType="begin"/>
          </w:r>
          <w:r w:rsidR="00BF78E8" w:rsidRPr="002A52A4">
            <w:rPr>
              <w:szCs w:val="24"/>
            </w:rPr>
            <w:instrText xml:space="preserve"> CITATION OMG14 \l 1036 </w:instrText>
          </w:r>
          <w:r w:rsidR="00BF78E8" w:rsidRPr="002A52A4">
            <w:rPr>
              <w:szCs w:val="24"/>
            </w:rPr>
            <w:fldChar w:fldCharType="separate"/>
          </w:r>
          <w:r w:rsidR="00F13CDA" w:rsidRPr="002A52A4">
            <w:rPr>
              <w:noProof/>
              <w:szCs w:val="24"/>
            </w:rPr>
            <w:t>(OMG, 2014)</w:t>
          </w:r>
          <w:r w:rsidR="00BF78E8" w:rsidRPr="002A52A4">
            <w:rPr>
              <w:szCs w:val="24"/>
            </w:rPr>
            <w:fldChar w:fldCharType="end"/>
          </w:r>
        </w:sdtContent>
      </w:sdt>
      <w:bookmarkEnd w:id="233"/>
    </w:p>
    <w:p w14:paraId="77796552" w14:textId="2EDAC38D" w:rsidR="00BF78E8" w:rsidRPr="002A52A4" w:rsidRDefault="00B76243" w:rsidP="00BF78E8">
      <w:r w:rsidRPr="002A52A4">
        <w:t xml:space="preserve">El listado de estados se encuentra descrito en la </w:t>
      </w:r>
      <w:r w:rsidR="009D42CB" w:rsidRPr="002A52A4">
        <w:fldChar w:fldCharType="begin"/>
      </w:r>
      <w:r w:rsidR="009D42CB" w:rsidRPr="002A52A4">
        <w:instrText xml:space="preserve"> REF _Ref420924131 \h </w:instrText>
      </w:r>
      <w:r w:rsidR="009D42CB"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8</w:t>
      </w:r>
      <w:r w:rsidR="009D42CB" w:rsidRPr="002A52A4">
        <w:fldChar w:fldCharType="end"/>
      </w:r>
      <w:r w:rsidR="009D42CB" w:rsidRPr="002A52A4">
        <w:t>.</w:t>
      </w:r>
    </w:p>
    <w:p w14:paraId="31F1B8C4" w14:textId="44930D34" w:rsidR="00B76243" w:rsidRPr="002A52A4" w:rsidRDefault="00B76243" w:rsidP="00B76243">
      <w:pPr>
        <w:pStyle w:val="Descripcin"/>
        <w:keepNext/>
        <w:rPr>
          <w:szCs w:val="24"/>
        </w:rPr>
      </w:pPr>
      <w:bookmarkStart w:id="234" w:name="_Ref420924131"/>
      <w:bookmarkStart w:id="235" w:name="_Toc421180767"/>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8</w:t>
      </w:r>
      <w:r w:rsidR="00AB1719" w:rsidRPr="002A52A4">
        <w:rPr>
          <w:szCs w:val="24"/>
        </w:rPr>
        <w:fldChar w:fldCharType="end"/>
      </w:r>
      <w:bookmarkEnd w:id="234"/>
      <w:r w:rsidRPr="002A52A4">
        <w:rPr>
          <w:i w:val="0"/>
          <w:szCs w:val="24"/>
        </w:rPr>
        <w:t xml:space="preserve">. Transiciones del comportamiento en mejor esfuerzo de un </w:t>
      </w:r>
      <w:r w:rsidRPr="002A52A4">
        <w:rPr>
          <w:szCs w:val="24"/>
        </w:rPr>
        <w:t>Writer</w:t>
      </w:r>
      <w:r w:rsidRPr="002A52A4">
        <w:rPr>
          <w:i w:val="0"/>
          <w:szCs w:val="24"/>
        </w:rPr>
        <w:t xml:space="preserve"> sin estado con respecto a cada </w:t>
      </w:r>
      <w:r w:rsidRPr="002A52A4">
        <w:rPr>
          <w:szCs w:val="24"/>
        </w:rPr>
        <w:t>ReaderLocator</w:t>
      </w:r>
      <w:bookmarkEnd w:id="235"/>
    </w:p>
    <w:tbl>
      <w:tblPr>
        <w:tblStyle w:val="Cuadrculadetablaclara"/>
        <w:tblW w:w="0" w:type="auto"/>
        <w:tblLook w:val="04A0" w:firstRow="1" w:lastRow="0" w:firstColumn="1" w:lastColumn="0" w:noHBand="0" w:noVBand="1"/>
      </w:tblPr>
      <w:tblGrid>
        <w:gridCol w:w="2254"/>
        <w:gridCol w:w="2254"/>
        <w:gridCol w:w="2254"/>
        <w:gridCol w:w="2255"/>
      </w:tblGrid>
      <w:tr w:rsidR="00B76243" w:rsidRPr="002A52A4" w14:paraId="14B38923" w14:textId="77777777" w:rsidTr="00C5723A">
        <w:tc>
          <w:tcPr>
            <w:tcW w:w="2256" w:type="dxa"/>
          </w:tcPr>
          <w:p w14:paraId="5DB592BF" w14:textId="0D2A30CC" w:rsidR="00B76243" w:rsidRPr="002A52A4" w:rsidRDefault="00B76243" w:rsidP="00BF78E8">
            <w:r w:rsidRPr="002A52A4">
              <w:t>Transición</w:t>
            </w:r>
          </w:p>
        </w:tc>
        <w:tc>
          <w:tcPr>
            <w:tcW w:w="2257" w:type="dxa"/>
          </w:tcPr>
          <w:p w14:paraId="19CB8E18" w14:textId="269EC180" w:rsidR="00B76243" w:rsidRPr="002A52A4" w:rsidRDefault="00B76243" w:rsidP="00BF78E8">
            <w:r w:rsidRPr="002A52A4">
              <w:t>Estado</w:t>
            </w:r>
          </w:p>
        </w:tc>
        <w:tc>
          <w:tcPr>
            <w:tcW w:w="2257" w:type="dxa"/>
          </w:tcPr>
          <w:p w14:paraId="3116E6FE" w14:textId="3372189A" w:rsidR="00B76243" w:rsidRPr="002A52A4" w:rsidRDefault="00B76243" w:rsidP="00BF78E8">
            <w:r w:rsidRPr="002A52A4">
              <w:t>Evento</w:t>
            </w:r>
          </w:p>
        </w:tc>
        <w:tc>
          <w:tcPr>
            <w:tcW w:w="2257" w:type="dxa"/>
          </w:tcPr>
          <w:p w14:paraId="56A8618F" w14:textId="3B26A243" w:rsidR="00B76243" w:rsidRPr="002A52A4" w:rsidRDefault="00B76243" w:rsidP="00BF78E8">
            <w:r w:rsidRPr="002A52A4">
              <w:t>Siguiente Estado</w:t>
            </w:r>
          </w:p>
        </w:tc>
      </w:tr>
      <w:tr w:rsidR="00B76243" w:rsidRPr="002A52A4" w14:paraId="4F896496" w14:textId="77777777" w:rsidTr="00C5723A">
        <w:tc>
          <w:tcPr>
            <w:tcW w:w="2256" w:type="dxa"/>
          </w:tcPr>
          <w:p w14:paraId="46A0C38E" w14:textId="542BC7C5" w:rsidR="00B76243" w:rsidRPr="002A52A4" w:rsidRDefault="00B76243" w:rsidP="00BF78E8">
            <w:r w:rsidRPr="002A52A4">
              <w:t>T1</w:t>
            </w:r>
          </w:p>
        </w:tc>
        <w:tc>
          <w:tcPr>
            <w:tcW w:w="2257" w:type="dxa"/>
          </w:tcPr>
          <w:p w14:paraId="207AEF23" w14:textId="6F0C13A1" w:rsidR="00B76243" w:rsidRPr="002A52A4" w:rsidRDefault="00B76243" w:rsidP="00B76243">
            <w:pPr>
              <w:rPr>
                <w:i/>
              </w:rPr>
            </w:pPr>
            <w:r w:rsidRPr="002A52A4">
              <w:rPr>
                <w:i/>
              </w:rPr>
              <w:t>Initial</w:t>
            </w:r>
          </w:p>
        </w:tc>
        <w:tc>
          <w:tcPr>
            <w:tcW w:w="2257" w:type="dxa"/>
          </w:tcPr>
          <w:p w14:paraId="2734CF4F" w14:textId="100688D0" w:rsidR="00B76243" w:rsidRPr="002A52A4" w:rsidRDefault="00B76243" w:rsidP="00BF78E8">
            <w:r w:rsidRPr="002A52A4">
              <w:t xml:space="preserve">El escritor RTPS es configurado con un </w:t>
            </w:r>
            <w:r w:rsidRPr="002A52A4">
              <w:rPr>
                <w:i/>
              </w:rPr>
              <w:t>ReaderLocator</w:t>
            </w:r>
            <w:r w:rsidRPr="002A52A4">
              <w:t>.</w:t>
            </w:r>
          </w:p>
        </w:tc>
        <w:tc>
          <w:tcPr>
            <w:tcW w:w="2257" w:type="dxa"/>
          </w:tcPr>
          <w:p w14:paraId="3001C904" w14:textId="2961C20B" w:rsidR="00B76243" w:rsidRPr="002A52A4" w:rsidRDefault="00B76243" w:rsidP="00BF78E8">
            <w:pPr>
              <w:rPr>
                <w:i/>
              </w:rPr>
            </w:pPr>
            <w:r w:rsidRPr="002A52A4">
              <w:rPr>
                <w:i/>
              </w:rPr>
              <w:t>Idle</w:t>
            </w:r>
          </w:p>
        </w:tc>
      </w:tr>
      <w:tr w:rsidR="00B76243" w:rsidRPr="002A52A4" w14:paraId="60E2AA0B" w14:textId="77777777" w:rsidTr="00C5723A">
        <w:tc>
          <w:tcPr>
            <w:tcW w:w="2256" w:type="dxa"/>
          </w:tcPr>
          <w:p w14:paraId="64E4A8EE" w14:textId="2E9BABD5" w:rsidR="00B76243" w:rsidRPr="002A52A4" w:rsidRDefault="00B76243" w:rsidP="00BF78E8">
            <w:r w:rsidRPr="002A52A4">
              <w:t>T2</w:t>
            </w:r>
          </w:p>
        </w:tc>
        <w:tc>
          <w:tcPr>
            <w:tcW w:w="2257" w:type="dxa"/>
          </w:tcPr>
          <w:p w14:paraId="33319584" w14:textId="2EDD8F8A" w:rsidR="00B76243" w:rsidRPr="002A52A4" w:rsidRDefault="00B76243" w:rsidP="00BF78E8">
            <w:pPr>
              <w:rPr>
                <w:i/>
              </w:rPr>
            </w:pPr>
            <w:r w:rsidRPr="002A52A4">
              <w:rPr>
                <w:i/>
              </w:rPr>
              <w:t>Idle</w:t>
            </w:r>
          </w:p>
        </w:tc>
        <w:tc>
          <w:tcPr>
            <w:tcW w:w="2257" w:type="dxa"/>
          </w:tcPr>
          <w:p w14:paraId="1041C7BE" w14:textId="1BFB1E01" w:rsidR="00B76243" w:rsidRPr="002A52A4" w:rsidRDefault="00B76243" w:rsidP="00BF78E8">
            <w:r w:rsidRPr="002A52A4">
              <w:t xml:space="preserve">Se indica que hay algunos cambios en el </w:t>
            </w:r>
            <w:r w:rsidRPr="002A52A4">
              <w:rPr>
                <w:i/>
              </w:rPr>
              <w:t>HistoryCache</w:t>
            </w:r>
            <w:r w:rsidRPr="002A52A4">
              <w:t xml:space="preserve"> del escritor que aún no han sido enviados al </w:t>
            </w:r>
            <w:r w:rsidRPr="002A52A4">
              <w:rPr>
                <w:i/>
              </w:rPr>
              <w:t>ReaderLocator</w:t>
            </w:r>
            <w:r w:rsidRPr="002A52A4">
              <w:t>.</w:t>
            </w:r>
          </w:p>
        </w:tc>
        <w:tc>
          <w:tcPr>
            <w:tcW w:w="2257" w:type="dxa"/>
          </w:tcPr>
          <w:p w14:paraId="46986EE2" w14:textId="2ED34435" w:rsidR="00B76243" w:rsidRPr="002A52A4" w:rsidRDefault="00B76243" w:rsidP="00BF78E8">
            <w:pPr>
              <w:rPr>
                <w:i/>
              </w:rPr>
            </w:pPr>
            <w:r w:rsidRPr="002A52A4">
              <w:rPr>
                <w:i/>
              </w:rPr>
              <w:t>Pushing</w:t>
            </w:r>
          </w:p>
        </w:tc>
      </w:tr>
      <w:tr w:rsidR="00B76243" w:rsidRPr="002A52A4" w14:paraId="2B42CBE0" w14:textId="77777777" w:rsidTr="00C5723A">
        <w:tc>
          <w:tcPr>
            <w:tcW w:w="2256" w:type="dxa"/>
          </w:tcPr>
          <w:p w14:paraId="72A24EF2" w14:textId="251BC6FF" w:rsidR="00B76243" w:rsidRPr="002A52A4" w:rsidRDefault="00B76243" w:rsidP="00BF78E8">
            <w:r w:rsidRPr="002A52A4">
              <w:t>T3</w:t>
            </w:r>
          </w:p>
        </w:tc>
        <w:tc>
          <w:tcPr>
            <w:tcW w:w="2257" w:type="dxa"/>
          </w:tcPr>
          <w:p w14:paraId="57BB89C8" w14:textId="1125BC61" w:rsidR="00B76243" w:rsidRPr="002A52A4" w:rsidRDefault="00B76243" w:rsidP="00BF78E8">
            <w:pPr>
              <w:rPr>
                <w:i/>
              </w:rPr>
            </w:pPr>
            <w:r w:rsidRPr="002A52A4">
              <w:rPr>
                <w:i/>
              </w:rPr>
              <w:t>Pushing</w:t>
            </w:r>
          </w:p>
        </w:tc>
        <w:tc>
          <w:tcPr>
            <w:tcW w:w="2257" w:type="dxa"/>
          </w:tcPr>
          <w:p w14:paraId="50A19ED6" w14:textId="41EF7F80" w:rsidR="00B76243" w:rsidRPr="002A52A4" w:rsidRDefault="00B76243" w:rsidP="00BF78E8">
            <w:r w:rsidRPr="002A52A4">
              <w:t xml:space="preserve">Se indica que todos los cambios en el </w:t>
            </w:r>
            <w:r w:rsidRPr="002A52A4">
              <w:rPr>
                <w:i/>
              </w:rPr>
              <w:t>HistoryCache</w:t>
            </w:r>
            <w:r w:rsidRPr="002A52A4">
              <w:t xml:space="preserve"> del escritor han sido enviados al </w:t>
            </w:r>
            <w:r w:rsidRPr="002A52A4">
              <w:rPr>
                <w:i/>
              </w:rPr>
              <w:t>ReaderLocator</w:t>
            </w:r>
            <w:r w:rsidRPr="002A52A4">
              <w:t>.</w:t>
            </w:r>
          </w:p>
        </w:tc>
        <w:tc>
          <w:tcPr>
            <w:tcW w:w="2257" w:type="dxa"/>
          </w:tcPr>
          <w:p w14:paraId="63576822" w14:textId="7B33F51F" w:rsidR="00B76243" w:rsidRPr="002A52A4" w:rsidRDefault="00B76243" w:rsidP="00BF78E8">
            <w:pPr>
              <w:rPr>
                <w:i/>
              </w:rPr>
            </w:pPr>
            <w:r w:rsidRPr="002A52A4">
              <w:rPr>
                <w:i/>
              </w:rPr>
              <w:t>Idle</w:t>
            </w:r>
          </w:p>
        </w:tc>
      </w:tr>
      <w:tr w:rsidR="00B76243" w:rsidRPr="002A52A4" w14:paraId="2771FE4A" w14:textId="77777777" w:rsidTr="00C5723A">
        <w:tc>
          <w:tcPr>
            <w:tcW w:w="2256" w:type="dxa"/>
          </w:tcPr>
          <w:p w14:paraId="3C941CF4" w14:textId="35ADFC74" w:rsidR="00B76243" w:rsidRPr="002A52A4" w:rsidRDefault="00B76243" w:rsidP="00BF78E8">
            <w:r w:rsidRPr="002A52A4">
              <w:t>T4</w:t>
            </w:r>
          </w:p>
        </w:tc>
        <w:tc>
          <w:tcPr>
            <w:tcW w:w="2257" w:type="dxa"/>
          </w:tcPr>
          <w:p w14:paraId="1927888C" w14:textId="5005F770" w:rsidR="00B76243" w:rsidRPr="002A52A4" w:rsidRDefault="00B76243" w:rsidP="00BF78E8">
            <w:pPr>
              <w:rPr>
                <w:i/>
              </w:rPr>
            </w:pPr>
            <w:r w:rsidRPr="002A52A4">
              <w:rPr>
                <w:i/>
              </w:rPr>
              <w:t>Pushing</w:t>
            </w:r>
          </w:p>
        </w:tc>
        <w:tc>
          <w:tcPr>
            <w:tcW w:w="2257" w:type="dxa"/>
          </w:tcPr>
          <w:p w14:paraId="1CAE166A" w14:textId="295CF20C" w:rsidR="00B76243" w:rsidRPr="002A52A4" w:rsidRDefault="00B76243" w:rsidP="00BF78E8">
            <w:r w:rsidRPr="002A52A4">
              <w:t xml:space="preserve">Se indica que el escritor tiene los </w:t>
            </w:r>
            <w:r w:rsidRPr="002A52A4">
              <w:lastRenderedPageBreak/>
              <w:t xml:space="preserve">recursos necesitados para enviar un cambio al </w:t>
            </w:r>
            <w:r w:rsidRPr="002A52A4">
              <w:rPr>
                <w:i/>
              </w:rPr>
              <w:t>ReaderLocator</w:t>
            </w:r>
            <w:r w:rsidRPr="002A52A4">
              <w:t>.</w:t>
            </w:r>
          </w:p>
        </w:tc>
        <w:tc>
          <w:tcPr>
            <w:tcW w:w="2257" w:type="dxa"/>
          </w:tcPr>
          <w:p w14:paraId="5D9E92C9" w14:textId="2DE42A5E" w:rsidR="00B76243" w:rsidRPr="002A52A4" w:rsidRDefault="00B76243" w:rsidP="00BF78E8">
            <w:pPr>
              <w:rPr>
                <w:i/>
              </w:rPr>
            </w:pPr>
            <w:r w:rsidRPr="002A52A4">
              <w:rPr>
                <w:i/>
              </w:rPr>
              <w:lastRenderedPageBreak/>
              <w:t>Pushing</w:t>
            </w:r>
          </w:p>
        </w:tc>
      </w:tr>
      <w:tr w:rsidR="00B76243" w:rsidRPr="002A52A4" w14:paraId="292C3963" w14:textId="77777777" w:rsidTr="00C5723A">
        <w:tc>
          <w:tcPr>
            <w:tcW w:w="2256" w:type="dxa"/>
          </w:tcPr>
          <w:p w14:paraId="5B352B7B" w14:textId="6EBAC37B" w:rsidR="00B76243" w:rsidRPr="002A52A4" w:rsidRDefault="00B76243" w:rsidP="00BF78E8">
            <w:r w:rsidRPr="002A52A4">
              <w:lastRenderedPageBreak/>
              <w:t>T5</w:t>
            </w:r>
          </w:p>
        </w:tc>
        <w:tc>
          <w:tcPr>
            <w:tcW w:w="2257" w:type="dxa"/>
          </w:tcPr>
          <w:p w14:paraId="21D1FC48" w14:textId="7F1548D6" w:rsidR="00B76243" w:rsidRPr="002A52A4" w:rsidRDefault="00B76243" w:rsidP="00BF78E8">
            <w:pPr>
              <w:rPr>
                <w:i/>
              </w:rPr>
            </w:pPr>
            <w:r w:rsidRPr="002A52A4">
              <w:rPr>
                <w:i/>
              </w:rPr>
              <w:t>Any state</w:t>
            </w:r>
          </w:p>
        </w:tc>
        <w:tc>
          <w:tcPr>
            <w:tcW w:w="2257" w:type="dxa"/>
          </w:tcPr>
          <w:p w14:paraId="0FC80D88" w14:textId="35ED636D" w:rsidR="00B76243" w:rsidRPr="002A52A4" w:rsidRDefault="00B76243" w:rsidP="00BF78E8">
            <w:r w:rsidRPr="002A52A4">
              <w:t xml:space="preserve">El escritor RTPS es configurado para no mantener más al </w:t>
            </w:r>
            <w:r w:rsidRPr="002A52A4">
              <w:rPr>
                <w:i/>
              </w:rPr>
              <w:t>ReaderLocator</w:t>
            </w:r>
            <w:r w:rsidRPr="002A52A4">
              <w:t>.</w:t>
            </w:r>
          </w:p>
        </w:tc>
        <w:tc>
          <w:tcPr>
            <w:tcW w:w="2257" w:type="dxa"/>
          </w:tcPr>
          <w:p w14:paraId="08BBD6CD" w14:textId="7FAD9592" w:rsidR="00B76243" w:rsidRPr="002A52A4" w:rsidRDefault="00B76243" w:rsidP="00BF78E8">
            <w:pPr>
              <w:rPr>
                <w:i/>
              </w:rPr>
            </w:pPr>
            <w:r w:rsidRPr="002A52A4">
              <w:rPr>
                <w:i/>
              </w:rPr>
              <w:t>Final</w:t>
            </w:r>
          </w:p>
        </w:tc>
      </w:tr>
    </w:tbl>
    <w:p w14:paraId="6FE809C5" w14:textId="77777777" w:rsidR="00B76243" w:rsidRPr="002A52A4" w:rsidRDefault="00B76243" w:rsidP="00BF78E8"/>
    <w:p w14:paraId="7903A56F" w14:textId="162A93B7" w:rsidR="00EB489B" w:rsidRPr="002A52A4" w:rsidRDefault="00EB489B" w:rsidP="00EB489B">
      <w:pPr>
        <w:pStyle w:val="Ttulo5"/>
      </w:pPr>
      <w:r w:rsidRPr="002A52A4">
        <w:t>Comportamiento de Writer sin estado confiable</w:t>
      </w:r>
    </w:p>
    <w:p w14:paraId="1BEE7987" w14:textId="7F557573" w:rsidR="00EB489B" w:rsidRPr="002A52A4" w:rsidRDefault="00EB489B" w:rsidP="00EB489B">
      <w:r w:rsidRPr="002A52A4">
        <w:t xml:space="preserve">En la siguiente </w:t>
      </w:r>
      <w:r w:rsidRPr="002A52A4">
        <w:fldChar w:fldCharType="begin"/>
      </w:r>
      <w:r w:rsidRPr="002A52A4">
        <w:instrText xml:space="preserve"> REF _Ref420924577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27</w:t>
      </w:r>
      <w:r w:rsidRPr="002A52A4">
        <w:fldChar w:fldCharType="end"/>
      </w:r>
      <w:r w:rsidRPr="002A52A4">
        <w:t xml:space="preserve"> podremos observar el comportamiento de este tipo de escritor.</w:t>
      </w:r>
    </w:p>
    <w:p w14:paraId="0810F109" w14:textId="7CC652CA" w:rsidR="00EB489B" w:rsidRPr="002A52A4" w:rsidRDefault="00EB489B" w:rsidP="00EB489B">
      <w:pPr>
        <w:keepNext/>
        <w:jc w:val="center"/>
      </w:pPr>
      <w:r w:rsidRPr="002A52A4">
        <w:rPr>
          <w:noProof/>
          <w:lang w:eastAsia="es-EC"/>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5">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331E5325" w:rsidR="00176069" w:rsidRPr="002A52A4" w:rsidRDefault="00EB489B" w:rsidP="00EB489B">
      <w:pPr>
        <w:pStyle w:val="Descripcin"/>
        <w:rPr>
          <w:szCs w:val="24"/>
        </w:rPr>
      </w:pPr>
      <w:bookmarkStart w:id="236" w:name="_Ref420924577"/>
      <w:bookmarkStart w:id="237" w:name="_Toc421180816"/>
      <w:bookmarkStart w:id="238" w:name="_Toc421177692"/>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27</w:t>
      </w:r>
      <w:r w:rsidR="000A7D12" w:rsidRPr="002A52A4">
        <w:rPr>
          <w:szCs w:val="24"/>
        </w:rPr>
        <w:fldChar w:fldCharType="end"/>
      </w:r>
      <w:bookmarkEnd w:id="236"/>
      <w:r w:rsidRPr="002A52A4">
        <w:rPr>
          <w:szCs w:val="24"/>
        </w:rPr>
        <w:t xml:space="preserve">. </w:t>
      </w:r>
      <w:r w:rsidRPr="002A52A4">
        <w:rPr>
          <w:i w:val="0"/>
          <w:szCs w:val="24"/>
        </w:rPr>
        <w:t xml:space="preserve">Comportamiento de un </w:t>
      </w:r>
      <w:r w:rsidRPr="002A52A4">
        <w:rPr>
          <w:szCs w:val="24"/>
        </w:rPr>
        <w:t>Writer</w:t>
      </w:r>
      <w:r w:rsidRPr="002A52A4">
        <w:rPr>
          <w:i w:val="0"/>
          <w:szCs w:val="24"/>
        </w:rPr>
        <w:t xml:space="preserve"> </w:t>
      </w:r>
      <w:r w:rsidR="00C5723A" w:rsidRPr="002A52A4">
        <w:rPr>
          <w:i w:val="0"/>
          <w:szCs w:val="24"/>
        </w:rPr>
        <w:t xml:space="preserve">sin estado </w:t>
      </w:r>
      <w:r w:rsidRPr="002A52A4">
        <w:rPr>
          <w:i w:val="0"/>
          <w:szCs w:val="24"/>
        </w:rPr>
        <w:t xml:space="preserve">con WITH_KEY </w:t>
      </w:r>
      <w:r w:rsidRPr="002A52A4">
        <w:rPr>
          <w:szCs w:val="24"/>
        </w:rPr>
        <w:t>Reliable</w:t>
      </w:r>
      <w:r w:rsidRPr="002A52A4">
        <w:rPr>
          <w:i w:val="0"/>
          <w:szCs w:val="24"/>
        </w:rPr>
        <w:t xml:space="preserve"> con respecto a cada </w:t>
      </w:r>
      <w:r w:rsidRPr="002A52A4">
        <w:rPr>
          <w:szCs w:val="24"/>
        </w:rPr>
        <w:t>ReaderLocator</w:t>
      </w:r>
      <w:bookmarkEnd w:id="237"/>
    </w:p>
    <w:p w14:paraId="225884D0" w14:textId="1CD20B93" w:rsidR="00EB489B" w:rsidRPr="002A52A4" w:rsidRDefault="00962FCB" w:rsidP="00EB489B">
      <w:pPr>
        <w:pStyle w:val="Descripcin"/>
        <w:rPr>
          <w:szCs w:val="24"/>
        </w:rPr>
      </w:pPr>
      <w:sdt>
        <w:sdtPr>
          <w:rPr>
            <w:szCs w:val="24"/>
          </w:rPr>
          <w:id w:val="1606069469"/>
          <w:citation/>
        </w:sdtPr>
        <w:sdtContent>
          <w:r w:rsidR="00EB489B" w:rsidRPr="002A52A4">
            <w:rPr>
              <w:szCs w:val="24"/>
            </w:rPr>
            <w:fldChar w:fldCharType="begin"/>
          </w:r>
          <w:r w:rsidR="00EB489B" w:rsidRPr="002A52A4">
            <w:rPr>
              <w:szCs w:val="24"/>
            </w:rPr>
            <w:instrText xml:space="preserve"> CITATION OMG14 \l 1036 </w:instrText>
          </w:r>
          <w:r w:rsidR="00EB489B" w:rsidRPr="002A52A4">
            <w:rPr>
              <w:szCs w:val="24"/>
            </w:rPr>
            <w:fldChar w:fldCharType="separate"/>
          </w:r>
          <w:r w:rsidR="00F13CDA" w:rsidRPr="002A52A4">
            <w:rPr>
              <w:noProof/>
              <w:szCs w:val="24"/>
            </w:rPr>
            <w:t>(OMG, 2014)</w:t>
          </w:r>
          <w:r w:rsidR="00EB489B" w:rsidRPr="002A52A4">
            <w:rPr>
              <w:szCs w:val="24"/>
            </w:rPr>
            <w:fldChar w:fldCharType="end"/>
          </w:r>
        </w:sdtContent>
      </w:sdt>
      <w:bookmarkEnd w:id="238"/>
    </w:p>
    <w:p w14:paraId="4BD223DF" w14:textId="1C1E1E45" w:rsidR="00EB489B" w:rsidRPr="002A52A4" w:rsidRDefault="00EB489B" w:rsidP="00EB489B">
      <w:r w:rsidRPr="002A52A4">
        <w:t xml:space="preserve">El listado de estados se encuentra descrito en la </w:t>
      </w:r>
      <w:r w:rsidRPr="002A52A4">
        <w:fldChar w:fldCharType="begin"/>
      </w:r>
      <w:r w:rsidRPr="002A52A4">
        <w:instrText xml:space="preserve"> REF _Ref420924550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9</w:t>
      </w:r>
      <w:r w:rsidRPr="002A52A4">
        <w:fldChar w:fldCharType="end"/>
      </w:r>
      <w:r w:rsidRPr="002A52A4">
        <w:t>.</w:t>
      </w:r>
    </w:p>
    <w:p w14:paraId="48B68787" w14:textId="77777777" w:rsidR="00EB489B" w:rsidRPr="002A52A4" w:rsidRDefault="00EB489B" w:rsidP="00EB489B"/>
    <w:p w14:paraId="74473A09" w14:textId="742C0E71" w:rsidR="00EB489B" w:rsidRPr="002A52A4" w:rsidRDefault="00EB489B" w:rsidP="00EB489B">
      <w:pPr>
        <w:pStyle w:val="Descripcin"/>
        <w:keepNext/>
        <w:rPr>
          <w:szCs w:val="24"/>
        </w:rPr>
      </w:pPr>
      <w:bookmarkStart w:id="239" w:name="_Ref420924550"/>
      <w:bookmarkStart w:id="240" w:name="_Toc421180768"/>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9</w:t>
      </w:r>
      <w:r w:rsidR="00AB1719" w:rsidRPr="002A52A4">
        <w:rPr>
          <w:szCs w:val="24"/>
        </w:rPr>
        <w:fldChar w:fldCharType="end"/>
      </w:r>
      <w:bookmarkEnd w:id="239"/>
      <w:r w:rsidRPr="002A52A4">
        <w:rPr>
          <w:i w:val="0"/>
          <w:szCs w:val="24"/>
        </w:rPr>
        <w:t xml:space="preserve">. Transiciones del comportamiento en confiable de un </w:t>
      </w:r>
      <w:r w:rsidRPr="002A52A4">
        <w:rPr>
          <w:szCs w:val="24"/>
        </w:rPr>
        <w:t>Writer</w:t>
      </w:r>
      <w:r w:rsidRPr="002A52A4">
        <w:rPr>
          <w:i w:val="0"/>
          <w:szCs w:val="24"/>
        </w:rPr>
        <w:t xml:space="preserve"> sin estado con respecto a cada </w:t>
      </w:r>
      <w:r w:rsidRPr="002A52A4">
        <w:rPr>
          <w:szCs w:val="24"/>
        </w:rPr>
        <w:t>ReaderLocator</w:t>
      </w:r>
      <w:bookmarkEnd w:id="240"/>
    </w:p>
    <w:tbl>
      <w:tblPr>
        <w:tblStyle w:val="Cuadrculadetablaclara"/>
        <w:tblW w:w="0" w:type="auto"/>
        <w:tblLook w:val="04A0" w:firstRow="1" w:lastRow="0" w:firstColumn="1" w:lastColumn="0" w:noHBand="0" w:noVBand="1"/>
      </w:tblPr>
      <w:tblGrid>
        <w:gridCol w:w="2253"/>
        <w:gridCol w:w="2256"/>
        <w:gridCol w:w="2252"/>
        <w:gridCol w:w="2256"/>
      </w:tblGrid>
      <w:tr w:rsidR="00EB489B" w:rsidRPr="002A52A4" w14:paraId="69535CA0" w14:textId="77777777" w:rsidTr="00C5723A">
        <w:tc>
          <w:tcPr>
            <w:tcW w:w="2256" w:type="dxa"/>
          </w:tcPr>
          <w:p w14:paraId="57B6FC73" w14:textId="77777777" w:rsidR="00EB489B" w:rsidRPr="002A52A4" w:rsidRDefault="00EB489B" w:rsidP="00EB489B">
            <w:r w:rsidRPr="002A52A4">
              <w:t>Transición</w:t>
            </w:r>
          </w:p>
        </w:tc>
        <w:tc>
          <w:tcPr>
            <w:tcW w:w="2257" w:type="dxa"/>
          </w:tcPr>
          <w:p w14:paraId="21FFAAD6" w14:textId="77777777" w:rsidR="00EB489B" w:rsidRPr="002A52A4" w:rsidRDefault="00EB489B" w:rsidP="00EB489B">
            <w:r w:rsidRPr="002A52A4">
              <w:t>Estado</w:t>
            </w:r>
          </w:p>
        </w:tc>
        <w:tc>
          <w:tcPr>
            <w:tcW w:w="2257" w:type="dxa"/>
          </w:tcPr>
          <w:p w14:paraId="68498C29" w14:textId="77777777" w:rsidR="00EB489B" w:rsidRPr="002A52A4" w:rsidRDefault="00EB489B" w:rsidP="00EB489B">
            <w:r w:rsidRPr="002A52A4">
              <w:t>Evento</w:t>
            </w:r>
          </w:p>
        </w:tc>
        <w:tc>
          <w:tcPr>
            <w:tcW w:w="2257" w:type="dxa"/>
          </w:tcPr>
          <w:p w14:paraId="6892F87A" w14:textId="77777777" w:rsidR="00EB489B" w:rsidRPr="002A52A4" w:rsidRDefault="00EB489B" w:rsidP="00EB489B">
            <w:r w:rsidRPr="002A52A4">
              <w:t>Siguiente Estado</w:t>
            </w:r>
          </w:p>
        </w:tc>
      </w:tr>
      <w:tr w:rsidR="00EB489B" w:rsidRPr="002A52A4" w14:paraId="06BD21EE" w14:textId="77777777" w:rsidTr="00C5723A">
        <w:tc>
          <w:tcPr>
            <w:tcW w:w="2256" w:type="dxa"/>
          </w:tcPr>
          <w:p w14:paraId="3E154D14" w14:textId="77777777" w:rsidR="00EB489B" w:rsidRPr="002A52A4" w:rsidRDefault="00EB489B" w:rsidP="00EB489B">
            <w:r w:rsidRPr="002A52A4">
              <w:t>T1</w:t>
            </w:r>
          </w:p>
        </w:tc>
        <w:tc>
          <w:tcPr>
            <w:tcW w:w="2257" w:type="dxa"/>
          </w:tcPr>
          <w:p w14:paraId="523AC1C5" w14:textId="77777777" w:rsidR="00EB489B" w:rsidRPr="002A52A4" w:rsidRDefault="00EB489B" w:rsidP="00EB489B">
            <w:pPr>
              <w:rPr>
                <w:i/>
              </w:rPr>
            </w:pPr>
            <w:r w:rsidRPr="002A52A4">
              <w:rPr>
                <w:i/>
              </w:rPr>
              <w:t>Initial</w:t>
            </w:r>
          </w:p>
        </w:tc>
        <w:tc>
          <w:tcPr>
            <w:tcW w:w="2257" w:type="dxa"/>
          </w:tcPr>
          <w:p w14:paraId="332883AD" w14:textId="2CFFC3AA" w:rsidR="00EB489B" w:rsidRPr="002A52A4" w:rsidRDefault="007F16A3" w:rsidP="00EB489B">
            <w:r w:rsidRPr="002A52A4">
              <w:t xml:space="preserve">El escritor RTPS es configurado con un </w:t>
            </w:r>
            <w:r w:rsidRPr="002A52A4">
              <w:rPr>
                <w:i/>
              </w:rPr>
              <w:t>ReaderLocator</w:t>
            </w:r>
            <w:r w:rsidRPr="002A52A4">
              <w:t>.</w:t>
            </w:r>
          </w:p>
        </w:tc>
        <w:tc>
          <w:tcPr>
            <w:tcW w:w="2257" w:type="dxa"/>
          </w:tcPr>
          <w:p w14:paraId="345046E9" w14:textId="5E979E72" w:rsidR="00EB489B" w:rsidRPr="002A52A4" w:rsidRDefault="00EB489B" w:rsidP="00EB489B">
            <w:pPr>
              <w:rPr>
                <w:i/>
              </w:rPr>
            </w:pPr>
            <w:r w:rsidRPr="002A52A4">
              <w:rPr>
                <w:i/>
              </w:rPr>
              <w:t>Announcing</w:t>
            </w:r>
          </w:p>
        </w:tc>
      </w:tr>
      <w:tr w:rsidR="00EB489B" w:rsidRPr="002A52A4" w14:paraId="5796FF7A" w14:textId="77777777" w:rsidTr="00C5723A">
        <w:tc>
          <w:tcPr>
            <w:tcW w:w="2256" w:type="dxa"/>
          </w:tcPr>
          <w:p w14:paraId="20CB4D4D" w14:textId="77777777" w:rsidR="00EB489B" w:rsidRPr="002A52A4" w:rsidRDefault="00EB489B" w:rsidP="00EB489B">
            <w:r w:rsidRPr="002A52A4">
              <w:t>T2</w:t>
            </w:r>
          </w:p>
        </w:tc>
        <w:tc>
          <w:tcPr>
            <w:tcW w:w="2257" w:type="dxa"/>
          </w:tcPr>
          <w:p w14:paraId="32615266" w14:textId="4F3A70EC" w:rsidR="00EB489B" w:rsidRPr="002A52A4" w:rsidRDefault="00EB489B" w:rsidP="00EB489B">
            <w:pPr>
              <w:rPr>
                <w:i/>
              </w:rPr>
            </w:pPr>
            <w:r w:rsidRPr="002A52A4">
              <w:rPr>
                <w:i/>
              </w:rPr>
              <w:t>Announcing</w:t>
            </w:r>
          </w:p>
        </w:tc>
        <w:tc>
          <w:tcPr>
            <w:tcW w:w="2257" w:type="dxa"/>
          </w:tcPr>
          <w:p w14:paraId="5AA2DB36" w14:textId="3413E237" w:rsidR="00EB489B" w:rsidRPr="002A52A4" w:rsidRDefault="007F16A3" w:rsidP="00EB489B">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ReaderLocator</w:t>
            </w:r>
            <w:r w:rsidRPr="002A52A4">
              <w:t>.</w:t>
            </w:r>
          </w:p>
        </w:tc>
        <w:tc>
          <w:tcPr>
            <w:tcW w:w="2257" w:type="dxa"/>
          </w:tcPr>
          <w:p w14:paraId="34C07D63" w14:textId="77777777" w:rsidR="00EB489B" w:rsidRPr="002A52A4" w:rsidRDefault="00EB489B" w:rsidP="00EB489B">
            <w:pPr>
              <w:rPr>
                <w:i/>
              </w:rPr>
            </w:pPr>
            <w:r w:rsidRPr="002A52A4">
              <w:rPr>
                <w:i/>
              </w:rPr>
              <w:t>Pushing</w:t>
            </w:r>
          </w:p>
        </w:tc>
      </w:tr>
      <w:tr w:rsidR="00EB489B" w:rsidRPr="002A52A4" w14:paraId="7D74DD56" w14:textId="77777777" w:rsidTr="00C5723A">
        <w:tc>
          <w:tcPr>
            <w:tcW w:w="2256" w:type="dxa"/>
          </w:tcPr>
          <w:p w14:paraId="56D3D438" w14:textId="77777777" w:rsidR="00EB489B" w:rsidRPr="002A52A4" w:rsidRDefault="00EB489B" w:rsidP="00EB489B">
            <w:r w:rsidRPr="002A52A4">
              <w:t>T3</w:t>
            </w:r>
          </w:p>
        </w:tc>
        <w:tc>
          <w:tcPr>
            <w:tcW w:w="2257" w:type="dxa"/>
          </w:tcPr>
          <w:p w14:paraId="17814D93" w14:textId="77777777" w:rsidR="00EB489B" w:rsidRPr="002A52A4" w:rsidRDefault="00EB489B" w:rsidP="00EB489B">
            <w:pPr>
              <w:rPr>
                <w:i/>
              </w:rPr>
            </w:pPr>
            <w:r w:rsidRPr="002A52A4">
              <w:rPr>
                <w:i/>
              </w:rPr>
              <w:t>Pushing</w:t>
            </w:r>
          </w:p>
        </w:tc>
        <w:tc>
          <w:tcPr>
            <w:tcW w:w="2257" w:type="dxa"/>
          </w:tcPr>
          <w:p w14:paraId="5689C316" w14:textId="3E342C1B" w:rsidR="00EB489B" w:rsidRPr="002A52A4" w:rsidRDefault="007F16A3" w:rsidP="00EB489B">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ReaderLocator</w:t>
            </w:r>
            <w:r w:rsidRPr="002A52A4">
              <w:t>.</w:t>
            </w:r>
          </w:p>
        </w:tc>
        <w:tc>
          <w:tcPr>
            <w:tcW w:w="2257" w:type="dxa"/>
          </w:tcPr>
          <w:p w14:paraId="7E0E1627" w14:textId="72D965F9" w:rsidR="00EB489B" w:rsidRPr="002A52A4" w:rsidRDefault="00EB489B" w:rsidP="00EB489B">
            <w:pPr>
              <w:rPr>
                <w:i/>
              </w:rPr>
            </w:pPr>
            <w:r w:rsidRPr="002A52A4">
              <w:rPr>
                <w:i/>
              </w:rPr>
              <w:t>Announcing</w:t>
            </w:r>
          </w:p>
        </w:tc>
      </w:tr>
      <w:tr w:rsidR="00EB489B" w:rsidRPr="002A52A4" w14:paraId="73FE8D32" w14:textId="77777777" w:rsidTr="00C5723A">
        <w:tc>
          <w:tcPr>
            <w:tcW w:w="2256" w:type="dxa"/>
          </w:tcPr>
          <w:p w14:paraId="075C2029" w14:textId="77777777" w:rsidR="00EB489B" w:rsidRPr="002A52A4" w:rsidRDefault="00EB489B" w:rsidP="00EB489B">
            <w:r w:rsidRPr="002A52A4">
              <w:t>T4</w:t>
            </w:r>
          </w:p>
        </w:tc>
        <w:tc>
          <w:tcPr>
            <w:tcW w:w="2257" w:type="dxa"/>
          </w:tcPr>
          <w:p w14:paraId="744A785E" w14:textId="77777777" w:rsidR="00EB489B" w:rsidRPr="002A52A4" w:rsidRDefault="00EB489B" w:rsidP="00EB489B">
            <w:pPr>
              <w:rPr>
                <w:i/>
              </w:rPr>
            </w:pPr>
            <w:r w:rsidRPr="002A52A4">
              <w:rPr>
                <w:i/>
              </w:rPr>
              <w:t>Pushing</w:t>
            </w:r>
          </w:p>
        </w:tc>
        <w:tc>
          <w:tcPr>
            <w:tcW w:w="2257" w:type="dxa"/>
          </w:tcPr>
          <w:p w14:paraId="67F8A62E" w14:textId="3CB3C2D8" w:rsidR="00EB489B" w:rsidRPr="002A52A4" w:rsidRDefault="007F16A3" w:rsidP="00EB489B">
            <w:r w:rsidRPr="002A52A4">
              <w:t xml:space="preserve">Se indica que el escritor tiene los recursos necesitados para enviar un cambio al </w:t>
            </w:r>
            <w:r w:rsidRPr="002A52A4">
              <w:rPr>
                <w:i/>
              </w:rPr>
              <w:t>ReaderLocator</w:t>
            </w:r>
            <w:r w:rsidRPr="002A52A4">
              <w:t>.</w:t>
            </w:r>
          </w:p>
        </w:tc>
        <w:tc>
          <w:tcPr>
            <w:tcW w:w="2257" w:type="dxa"/>
          </w:tcPr>
          <w:p w14:paraId="490C329D" w14:textId="77777777" w:rsidR="00EB489B" w:rsidRPr="002A52A4" w:rsidRDefault="00EB489B" w:rsidP="00EB489B">
            <w:pPr>
              <w:rPr>
                <w:i/>
              </w:rPr>
            </w:pPr>
            <w:r w:rsidRPr="002A52A4">
              <w:rPr>
                <w:i/>
              </w:rPr>
              <w:t>Pushing</w:t>
            </w:r>
          </w:p>
        </w:tc>
      </w:tr>
      <w:tr w:rsidR="00EB489B" w:rsidRPr="002A52A4" w14:paraId="39ED70AF" w14:textId="77777777" w:rsidTr="00C5723A">
        <w:tc>
          <w:tcPr>
            <w:tcW w:w="2256" w:type="dxa"/>
          </w:tcPr>
          <w:p w14:paraId="077BA10B" w14:textId="77777777" w:rsidR="00EB489B" w:rsidRPr="002A52A4" w:rsidRDefault="00EB489B" w:rsidP="00EB489B">
            <w:r w:rsidRPr="002A52A4">
              <w:t>T5</w:t>
            </w:r>
          </w:p>
        </w:tc>
        <w:tc>
          <w:tcPr>
            <w:tcW w:w="2257" w:type="dxa"/>
          </w:tcPr>
          <w:p w14:paraId="2CDDC970" w14:textId="034D5B14" w:rsidR="00EB489B" w:rsidRPr="002A52A4" w:rsidRDefault="00EB489B" w:rsidP="00EB489B">
            <w:pPr>
              <w:rPr>
                <w:i/>
              </w:rPr>
            </w:pPr>
            <w:r w:rsidRPr="002A52A4">
              <w:rPr>
                <w:i/>
              </w:rPr>
              <w:t>Announcing</w:t>
            </w:r>
          </w:p>
        </w:tc>
        <w:tc>
          <w:tcPr>
            <w:tcW w:w="2257" w:type="dxa"/>
          </w:tcPr>
          <w:p w14:paraId="53858821" w14:textId="712D6FD8" w:rsidR="00EB489B" w:rsidRPr="002A52A4" w:rsidRDefault="004F0A17" w:rsidP="004F0A17">
            <w:r w:rsidRPr="002A52A4">
              <w:t>Se busca enviar con un temporizador periódico cada Heartbeat.</w:t>
            </w:r>
          </w:p>
        </w:tc>
        <w:tc>
          <w:tcPr>
            <w:tcW w:w="2257" w:type="dxa"/>
          </w:tcPr>
          <w:p w14:paraId="44C44DE7" w14:textId="2F820C7B" w:rsidR="00EB489B" w:rsidRPr="002A52A4" w:rsidRDefault="00EB489B" w:rsidP="00EB489B">
            <w:pPr>
              <w:rPr>
                <w:i/>
              </w:rPr>
            </w:pPr>
            <w:r w:rsidRPr="002A52A4">
              <w:rPr>
                <w:i/>
              </w:rPr>
              <w:t>Announcing</w:t>
            </w:r>
          </w:p>
        </w:tc>
      </w:tr>
      <w:tr w:rsidR="00EB489B" w:rsidRPr="002A52A4" w14:paraId="4DC6C49D" w14:textId="77777777" w:rsidTr="00C5723A">
        <w:tc>
          <w:tcPr>
            <w:tcW w:w="2256" w:type="dxa"/>
          </w:tcPr>
          <w:p w14:paraId="46BAFF03" w14:textId="5D719147" w:rsidR="00EB489B" w:rsidRPr="002A52A4" w:rsidRDefault="00EB489B" w:rsidP="00EB489B">
            <w:r w:rsidRPr="002A52A4">
              <w:t>T6</w:t>
            </w:r>
          </w:p>
        </w:tc>
        <w:tc>
          <w:tcPr>
            <w:tcW w:w="2257" w:type="dxa"/>
          </w:tcPr>
          <w:p w14:paraId="0ED5FF38" w14:textId="54D7F5FF" w:rsidR="00EB489B" w:rsidRPr="002A52A4" w:rsidRDefault="00EB489B" w:rsidP="00EB489B">
            <w:pPr>
              <w:rPr>
                <w:i/>
              </w:rPr>
            </w:pPr>
            <w:r w:rsidRPr="002A52A4">
              <w:rPr>
                <w:i/>
              </w:rPr>
              <w:t>Waiting</w:t>
            </w:r>
          </w:p>
        </w:tc>
        <w:tc>
          <w:tcPr>
            <w:tcW w:w="2257" w:type="dxa"/>
          </w:tcPr>
          <w:p w14:paraId="42ACB4C0" w14:textId="07EB0878" w:rsidR="00EB489B" w:rsidRPr="002A52A4" w:rsidRDefault="004F0A17" w:rsidP="004F0A17">
            <w:r w:rsidRPr="002A52A4">
              <w:t>Se recepta ACKNACK que han sido destinados al escritor sin estado</w:t>
            </w:r>
          </w:p>
        </w:tc>
        <w:tc>
          <w:tcPr>
            <w:tcW w:w="2257" w:type="dxa"/>
          </w:tcPr>
          <w:p w14:paraId="769F066F" w14:textId="7C051A3D" w:rsidR="00EB489B" w:rsidRPr="002A52A4" w:rsidRDefault="00EB489B" w:rsidP="00EB489B">
            <w:pPr>
              <w:rPr>
                <w:i/>
              </w:rPr>
            </w:pPr>
            <w:r w:rsidRPr="002A52A4">
              <w:rPr>
                <w:i/>
              </w:rPr>
              <w:t>Waiting</w:t>
            </w:r>
          </w:p>
        </w:tc>
      </w:tr>
      <w:tr w:rsidR="00EB489B" w:rsidRPr="002A52A4" w14:paraId="6E520DE4" w14:textId="77777777" w:rsidTr="00C5723A">
        <w:tc>
          <w:tcPr>
            <w:tcW w:w="2256" w:type="dxa"/>
          </w:tcPr>
          <w:p w14:paraId="4A1E0919" w14:textId="5CEBCE26" w:rsidR="00EB489B" w:rsidRPr="002A52A4" w:rsidRDefault="00EB489B" w:rsidP="00EB489B">
            <w:r w:rsidRPr="002A52A4">
              <w:t>T7</w:t>
            </w:r>
          </w:p>
        </w:tc>
        <w:tc>
          <w:tcPr>
            <w:tcW w:w="2257" w:type="dxa"/>
          </w:tcPr>
          <w:p w14:paraId="7D4FD6CD" w14:textId="5D507E6A" w:rsidR="00EB489B" w:rsidRPr="002A52A4" w:rsidRDefault="00EB489B" w:rsidP="00EB489B">
            <w:pPr>
              <w:rPr>
                <w:i/>
              </w:rPr>
            </w:pPr>
            <w:r w:rsidRPr="002A52A4">
              <w:rPr>
                <w:i/>
              </w:rPr>
              <w:t>Waiting</w:t>
            </w:r>
          </w:p>
        </w:tc>
        <w:tc>
          <w:tcPr>
            <w:tcW w:w="2257" w:type="dxa"/>
          </w:tcPr>
          <w:p w14:paraId="7AF064B0" w14:textId="777CCDD6" w:rsidR="00EB489B" w:rsidRPr="002A52A4" w:rsidRDefault="004F0A17" w:rsidP="00EB489B">
            <w:r w:rsidRPr="002A52A4">
              <w:t xml:space="preserve">Se indica que hay cambios que han sido solicitados por algún lector RTPS alcanzable hacia el </w:t>
            </w:r>
            <w:r w:rsidRPr="002A52A4">
              <w:rPr>
                <w:i/>
              </w:rPr>
              <w:t>ReaderLocator</w:t>
            </w:r>
            <w:r w:rsidRPr="002A52A4">
              <w:t>.</w:t>
            </w:r>
          </w:p>
        </w:tc>
        <w:tc>
          <w:tcPr>
            <w:tcW w:w="2257" w:type="dxa"/>
          </w:tcPr>
          <w:p w14:paraId="7353BBA1" w14:textId="5F6E96C3" w:rsidR="00EB489B" w:rsidRPr="002A52A4" w:rsidRDefault="007F16A3" w:rsidP="00EB489B">
            <w:pPr>
              <w:rPr>
                <w:i/>
              </w:rPr>
            </w:pPr>
            <w:r w:rsidRPr="002A52A4">
              <w:rPr>
                <w:i/>
              </w:rPr>
              <w:t>Must_repair</w:t>
            </w:r>
          </w:p>
        </w:tc>
      </w:tr>
      <w:tr w:rsidR="007F16A3" w:rsidRPr="002A52A4" w14:paraId="18C07579" w14:textId="77777777" w:rsidTr="00C5723A">
        <w:tc>
          <w:tcPr>
            <w:tcW w:w="2256" w:type="dxa"/>
          </w:tcPr>
          <w:p w14:paraId="3FBE6BC0" w14:textId="2A676D36" w:rsidR="007F16A3" w:rsidRPr="002A52A4" w:rsidRDefault="007F16A3" w:rsidP="00EB489B">
            <w:r w:rsidRPr="002A52A4">
              <w:t>T8</w:t>
            </w:r>
          </w:p>
        </w:tc>
        <w:tc>
          <w:tcPr>
            <w:tcW w:w="2257" w:type="dxa"/>
          </w:tcPr>
          <w:p w14:paraId="073881E4" w14:textId="5CD58AAE" w:rsidR="007F16A3" w:rsidRPr="002A52A4" w:rsidRDefault="007F16A3" w:rsidP="00EB489B">
            <w:pPr>
              <w:rPr>
                <w:i/>
              </w:rPr>
            </w:pPr>
            <w:r w:rsidRPr="002A52A4">
              <w:rPr>
                <w:i/>
              </w:rPr>
              <w:t>Must_repair</w:t>
            </w:r>
          </w:p>
        </w:tc>
        <w:tc>
          <w:tcPr>
            <w:tcW w:w="2257" w:type="dxa"/>
          </w:tcPr>
          <w:p w14:paraId="1DDBB2D7" w14:textId="09F18EB2" w:rsidR="007F16A3" w:rsidRPr="002A52A4" w:rsidRDefault="004F0A17" w:rsidP="00EB489B">
            <w:r w:rsidRPr="002A52A4">
              <w:t>Se recepta ACKNACK que han sido destinados al escritor sin estado</w:t>
            </w:r>
          </w:p>
        </w:tc>
        <w:tc>
          <w:tcPr>
            <w:tcW w:w="2257" w:type="dxa"/>
          </w:tcPr>
          <w:p w14:paraId="10689FA0" w14:textId="07361BCB" w:rsidR="007F16A3" w:rsidRPr="002A52A4" w:rsidRDefault="007F16A3" w:rsidP="00EB489B">
            <w:pPr>
              <w:rPr>
                <w:i/>
              </w:rPr>
            </w:pPr>
            <w:r w:rsidRPr="002A52A4">
              <w:rPr>
                <w:i/>
              </w:rPr>
              <w:t>Must_repair</w:t>
            </w:r>
          </w:p>
        </w:tc>
      </w:tr>
      <w:tr w:rsidR="007F16A3" w:rsidRPr="002A52A4" w14:paraId="70B82ED7" w14:textId="77777777" w:rsidTr="00C5723A">
        <w:tc>
          <w:tcPr>
            <w:tcW w:w="2256" w:type="dxa"/>
          </w:tcPr>
          <w:p w14:paraId="5933DE22" w14:textId="64E9E936" w:rsidR="007F16A3" w:rsidRPr="002A52A4" w:rsidRDefault="007F16A3" w:rsidP="00EB489B">
            <w:r w:rsidRPr="002A52A4">
              <w:t>T9</w:t>
            </w:r>
          </w:p>
        </w:tc>
        <w:tc>
          <w:tcPr>
            <w:tcW w:w="2257" w:type="dxa"/>
          </w:tcPr>
          <w:p w14:paraId="35DDAAC6" w14:textId="7CA4A73D" w:rsidR="007F16A3" w:rsidRPr="002A52A4" w:rsidRDefault="007F16A3" w:rsidP="00EB489B">
            <w:pPr>
              <w:rPr>
                <w:i/>
              </w:rPr>
            </w:pPr>
            <w:r w:rsidRPr="002A52A4">
              <w:rPr>
                <w:i/>
              </w:rPr>
              <w:t>Must_repair</w:t>
            </w:r>
          </w:p>
        </w:tc>
        <w:tc>
          <w:tcPr>
            <w:tcW w:w="2257" w:type="dxa"/>
          </w:tcPr>
          <w:p w14:paraId="13ED4167" w14:textId="5047A675" w:rsidR="007F16A3" w:rsidRPr="002A52A4" w:rsidRDefault="001940EA" w:rsidP="00EB489B">
            <w:r w:rsidRPr="002A52A4">
              <w:t xml:space="preserve">Se busca enviar con un temporizador que la duración del </w:t>
            </w:r>
            <w:r w:rsidRPr="002A52A4">
              <w:lastRenderedPageBreak/>
              <w:t>ACKNACK ha caducado mientras se ha entrado a este modo.</w:t>
            </w:r>
          </w:p>
        </w:tc>
        <w:tc>
          <w:tcPr>
            <w:tcW w:w="2257" w:type="dxa"/>
          </w:tcPr>
          <w:p w14:paraId="0FF2CD3C" w14:textId="5CC6CA9F" w:rsidR="007F16A3" w:rsidRPr="002A52A4" w:rsidRDefault="007F16A3" w:rsidP="00EB489B">
            <w:pPr>
              <w:rPr>
                <w:i/>
              </w:rPr>
            </w:pPr>
            <w:r w:rsidRPr="002A52A4">
              <w:rPr>
                <w:i/>
              </w:rPr>
              <w:lastRenderedPageBreak/>
              <w:t>Repairing</w:t>
            </w:r>
          </w:p>
        </w:tc>
      </w:tr>
      <w:tr w:rsidR="007F16A3" w:rsidRPr="002A52A4" w14:paraId="30620D13" w14:textId="77777777" w:rsidTr="00C5723A">
        <w:tc>
          <w:tcPr>
            <w:tcW w:w="2256" w:type="dxa"/>
          </w:tcPr>
          <w:p w14:paraId="38579B02" w14:textId="3C9C6885" w:rsidR="007F16A3" w:rsidRPr="002A52A4" w:rsidRDefault="007F16A3" w:rsidP="00EB489B">
            <w:r w:rsidRPr="002A52A4">
              <w:lastRenderedPageBreak/>
              <w:t>T10</w:t>
            </w:r>
          </w:p>
        </w:tc>
        <w:tc>
          <w:tcPr>
            <w:tcW w:w="2257" w:type="dxa"/>
          </w:tcPr>
          <w:p w14:paraId="13E274AB" w14:textId="3D7A74AA" w:rsidR="007F16A3" w:rsidRPr="002A52A4" w:rsidRDefault="007F16A3" w:rsidP="00EB489B">
            <w:pPr>
              <w:rPr>
                <w:i/>
              </w:rPr>
            </w:pPr>
            <w:r w:rsidRPr="002A52A4">
              <w:rPr>
                <w:i/>
              </w:rPr>
              <w:t>Repairing</w:t>
            </w:r>
          </w:p>
        </w:tc>
        <w:tc>
          <w:tcPr>
            <w:tcW w:w="2257" w:type="dxa"/>
          </w:tcPr>
          <w:p w14:paraId="71A28EE6" w14:textId="36377973" w:rsidR="007F16A3" w:rsidRPr="002A52A4" w:rsidRDefault="001940EA" w:rsidP="00EB489B">
            <w:r w:rsidRPr="002A52A4">
              <w:t xml:space="preserve">Se indica que el escritor RTPS tiene los recursos necesitados para enviar un cambio al </w:t>
            </w:r>
            <w:r w:rsidRPr="002A52A4">
              <w:rPr>
                <w:i/>
              </w:rPr>
              <w:t>ReaderLocator</w:t>
            </w:r>
            <w:r w:rsidRPr="002A52A4">
              <w:t>.</w:t>
            </w:r>
          </w:p>
        </w:tc>
        <w:tc>
          <w:tcPr>
            <w:tcW w:w="2257" w:type="dxa"/>
          </w:tcPr>
          <w:p w14:paraId="0450F20A" w14:textId="664ED879" w:rsidR="007F16A3" w:rsidRPr="002A52A4" w:rsidRDefault="001940EA" w:rsidP="00EB489B">
            <w:pPr>
              <w:rPr>
                <w:i/>
              </w:rPr>
            </w:pPr>
            <w:r w:rsidRPr="002A52A4">
              <w:rPr>
                <w:i/>
              </w:rPr>
              <w:t>Repairing</w:t>
            </w:r>
          </w:p>
        </w:tc>
      </w:tr>
      <w:tr w:rsidR="007F16A3" w:rsidRPr="002A52A4" w14:paraId="674DE417" w14:textId="77777777" w:rsidTr="00C5723A">
        <w:tc>
          <w:tcPr>
            <w:tcW w:w="2256" w:type="dxa"/>
          </w:tcPr>
          <w:p w14:paraId="4CAEEA80" w14:textId="1DDA7C65" w:rsidR="007F16A3" w:rsidRPr="002A52A4" w:rsidRDefault="007F16A3" w:rsidP="00EB489B">
            <w:r w:rsidRPr="002A52A4">
              <w:t>T11</w:t>
            </w:r>
          </w:p>
        </w:tc>
        <w:tc>
          <w:tcPr>
            <w:tcW w:w="2257" w:type="dxa"/>
          </w:tcPr>
          <w:p w14:paraId="6D6714FA" w14:textId="4CCF1A61" w:rsidR="007F16A3" w:rsidRPr="002A52A4" w:rsidRDefault="001940EA" w:rsidP="00EB489B">
            <w:pPr>
              <w:rPr>
                <w:i/>
              </w:rPr>
            </w:pPr>
            <w:r w:rsidRPr="002A52A4">
              <w:rPr>
                <w:i/>
              </w:rPr>
              <w:t>Repairing</w:t>
            </w:r>
          </w:p>
        </w:tc>
        <w:tc>
          <w:tcPr>
            <w:tcW w:w="2257" w:type="dxa"/>
          </w:tcPr>
          <w:p w14:paraId="269CAAEA" w14:textId="03B35F65" w:rsidR="007F16A3" w:rsidRPr="002A52A4" w:rsidRDefault="001940EA" w:rsidP="00EB489B">
            <w:r w:rsidRPr="002A52A4">
              <w:t xml:space="preserve">Se indica que no hay más cambios solicitados por un lector alcanzable para el </w:t>
            </w:r>
            <w:r w:rsidRPr="002A52A4">
              <w:rPr>
                <w:i/>
              </w:rPr>
              <w:t>ReaderLocator</w:t>
            </w:r>
            <w:r w:rsidRPr="002A52A4">
              <w:t>.</w:t>
            </w:r>
          </w:p>
        </w:tc>
        <w:tc>
          <w:tcPr>
            <w:tcW w:w="2257" w:type="dxa"/>
          </w:tcPr>
          <w:p w14:paraId="6355A2A8" w14:textId="5496724D" w:rsidR="007F16A3" w:rsidRPr="002A52A4" w:rsidRDefault="001940EA" w:rsidP="00EB489B">
            <w:pPr>
              <w:rPr>
                <w:i/>
              </w:rPr>
            </w:pPr>
            <w:r w:rsidRPr="002A52A4">
              <w:rPr>
                <w:i/>
              </w:rPr>
              <w:t>Waiting</w:t>
            </w:r>
          </w:p>
        </w:tc>
      </w:tr>
      <w:tr w:rsidR="001940EA" w:rsidRPr="002A52A4" w14:paraId="14F5EFA3" w14:textId="77777777" w:rsidTr="00C5723A">
        <w:tc>
          <w:tcPr>
            <w:tcW w:w="2256" w:type="dxa"/>
          </w:tcPr>
          <w:p w14:paraId="463C74AB" w14:textId="39F70EAA" w:rsidR="001940EA" w:rsidRPr="002A52A4" w:rsidRDefault="001940EA" w:rsidP="00EB489B">
            <w:r w:rsidRPr="002A52A4">
              <w:t>T12</w:t>
            </w:r>
          </w:p>
        </w:tc>
        <w:tc>
          <w:tcPr>
            <w:tcW w:w="2257" w:type="dxa"/>
          </w:tcPr>
          <w:p w14:paraId="1854AF0C" w14:textId="55FA706A" w:rsidR="001940EA" w:rsidRPr="002A52A4" w:rsidRDefault="001940EA" w:rsidP="00EB489B">
            <w:pPr>
              <w:rPr>
                <w:i/>
              </w:rPr>
            </w:pPr>
            <w:r w:rsidRPr="002A52A4">
              <w:rPr>
                <w:i/>
              </w:rPr>
              <w:t>Any state</w:t>
            </w:r>
          </w:p>
        </w:tc>
        <w:tc>
          <w:tcPr>
            <w:tcW w:w="2257" w:type="dxa"/>
          </w:tcPr>
          <w:p w14:paraId="03CC1A8F" w14:textId="2A2385F6" w:rsidR="001940EA" w:rsidRPr="002A52A4" w:rsidRDefault="001940EA" w:rsidP="00EB489B">
            <w:r w:rsidRPr="002A52A4">
              <w:t xml:space="preserve">El escritor RTPS es configurado para no mantener más al </w:t>
            </w:r>
            <w:r w:rsidRPr="002A52A4">
              <w:rPr>
                <w:i/>
              </w:rPr>
              <w:t>ReaderLocator</w:t>
            </w:r>
            <w:r w:rsidRPr="002A52A4">
              <w:t>.</w:t>
            </w:r>
          </w:p>
        </w:tc>
        <w:tc>
          <w:tcPr>
            <w:tcW w:w="2257" w:type="dxa"/>
          </w:tcPr>
          <w:p w14:paraId="48238018" w14:textId="07CC560B" w:rsidR="001940EA" w:rsidRPr="002A52A4" w:rsidRDefault="001940EA" w:rsidP="00EB489B">
            <w:pPr>
              <w:rPr>
                <w:i/>
              </w:rPr>
            </w:pPr>
            <w:r w:rsidRPr="002A52A4">
              <w:rPr>
                <w:i/>
              </w:rPr>
              <w:t>Final</w:t>
            </w:r>
          </w:p>
        </w:tc>
      </w:tr>
    </w:tbl>
    <w:p w14:paraId="124B48B7" w14:textId="77777777" w:rsidR="00C5723A" w:rsidRPr="002A52A4" w:rsidRDefault="00C5723A" w:rsidP="00C5723A"/>
    <w:p w14:paraId="6D315238" w14:textId="4F925705" w:rsidR="00C5723A" w:rsidRPr="002A52A4" w:rsidRDefault="00C5723A" w:rsidP="00900937">
      <w:pPr>
        <w:pStyle w:val="Ttulo4"/>
      </w:pPr>
      <w:r w:rsidRPr="002A52A4">
        <w:t>Comportamiento de Writer con estado</w:t>
      </w:r>
    </w:p>
    <w:p w14:paraId="182C21F6" w14:textId="63E7A06E" w:rsidR="00C5723A" w:rsidRPr="002A52A4" w:rsidRDefault="00C5723A" w:rsidP="00C5723A">
      <w:pPr>
        <w:pStyle w:val="Ttulo5"/>
      </w:pPr>
      <w:r w:rsidRPr="002A52A4">
        <w:t>Comportamiento de Writer con estado con mejor esfuerzo</w:t>
      </w:r>
    </w:p>
    <w:p w14:paraId="701F9855" w14:textId="3465E3D6" w:rsidR="00C5723A" w:rsidRPr="002A52A4" w:rsidRDefault="00C5723A" w:rsidP="00C5723A">
      <w:r w:rsidRPr="002A52A4">
        <w:t xml:space="preserve">En la siguiente </w:t>
      </w:r>
      <w:r w:rsidRPr="002A52A4">
        <w:fldChar w:fldCharType="begin"/>
      </w:r>
      <w:r w:rsidRPr="002A52A4">
        <w:instrText xml:space="preserve"> REF _Ref420930305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28</w:t>
      </w:r>
      <w:r w:rsidRPr="002A52A4">
        <w:fldChar w:fldCharType="end"/>
      </w:r>
      <w:r w:rsidRPr="002A52A4">
        <w:t xml:space="preserve"> podremos observar el comportamiento de este tipo de escritor.</w:t>
      </w:r>
    </w:p>
    <w:p w14:paraId="3409D910" w14:textId="0706478B" w:rsidR="00C5723A" w:rsidRPr="002A52A4" w:rsidRDefault="00C5723A" w:rsidP="00C5723A">
      <w:pPr>
        <w:keepNext/>
        <w:jc w:val="center"/>
      </w:pPr>
      <w:r w:rsidRPr="002A52A4">
        <w:rPr>
          <w:noProof/>
          <w:lang w:eastAsia="es-EC"/>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6">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38034772" w:rsidR="00176069" w:rsidRPr="002A52A4" w:rsidRDefault="00C5723A" w:rsidP="00C5723A">
      <w:pPr>
        <w:pStyle w:val="Descripcin"/>
        <w:rPr>
          <w:color w:val="auto"/>
          <w:szCs w:val="24"/>
        </w:rPr>
      </w:pPr>
      <w:bookmarkStart w:id="241" w:name="_Ref420930305"/>
      <w:bookmarkStart w:id="242" w:name="_Toc421180817"/>
      <w:bookmarkStart w:id="243" w:name="_Ref420930299"/>
      <w:bookmarkStart w:id="244" w:name="_Toc42117769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28</w:t>
      </w:r>
      <w:r w:rsidR="000A7D12" w:rsidRPr="002A52A4">
        <w:rPr>
          <w:color w:val="auto"/>
          <w:szCs w:val="24"/>
        </w:rPr>
        <w:fldChar w:fldCharType="end"/>
      </w:r>
      <w:bookmarkEnd w:id="241"/>
      <w:r w:rsidRPr="002A52A4">
        <w:rPr>
          <w:i w:val="0"/>
          <w:color w:val="auto"/>
          <w:szCs w:val="24"/>
        </w:rPr>
        <w:t xml:space="preserve">. Comportamiento de un Writer con estado con WITH_KEY </w:t>
      </w:r>
      <w:r w:rsidRPr="002A52A4">
        <w:rPr>
          <w:color w:val="auto"/>
          <w:szCs w:val="24"/>
        </w:rPr>
        <w:t>Best-Effort</w:t>
      </w:r>
      <w:r w:rsidRPr="002A52A4">
        <w:rPr>
          <w:i w:val="0"/>
          <w:color w:val="auto"/>
          <w:szCs w:val="24"/>
        </w:rPr>
        <w:t xml:space="preserve"> con respecto a cada </w:t>
      </w:r>
      <w:r w:rsidRPr="002A52A4">
        <w:rPr>
          <w:color w:val="auto"/>
          <w:szCs w:val="24"/>
        </w:rPr>
        <w:t>ReaderLocator</w:t>
      </w:r>
      <w:bookmarkEnd w:id="242"/>
    </w:p>
    <w:p w14:paraId="04FD4C50" w14:textId="05BF866F" w:rsidR="00C5723A" w:rsidRPr="002A52A4" w:rsidRDefault="00C5723A" w:rsidP="00C5723A">
      <w:pPr>
        <w:pStyle w:val="Descripcin"/>
        <w:rPr>
          <w:szCs w:val="24"/>
        </w:rPr>
      </w:pPr>
      <w:r w:rsidRPr="002A52A4">
        <w:rPr>
          <w:i w:val="0"/>
          <w:szCs w:val="24"/>
        </w:rPr>
        <w:t xml:space="preserve"> </w:t>
      </w:r>
      <w:sdt>
        <w:sdtPr>
          <w:rPr>
            <w:szCs w:val="24"/>
          </w:rPr>
          <w:id w:val="-1860035706"/>
          <w:citation/>
        </w:sdtPr>
        <w:sdtContent>
          <w:r w:rsidRPr="002A52A4">
            <w:rPr>
              <w:szCs w:val="24"/>
            </w:rPr>
            <w:fldChar w:fldCharType="begin"/>
          </w:r>
          <w:r w:rsidRPr="002A52A4">
            <w:rPr>
              <w:szCs w:val="24"/>
            </w:rPr>
            <w:instrText xml:space="preserve"> CITATION OMG14 \l 1036 </w:instrText>
          </w:r>
          <w:r w:rsidRPr="002A52A4">
            <w:rPr>
              <w:szCs w:val="24"/>
            </w:rPr>
            <w:fldChar w:fldCharType="separate"/>
          </w:r>
          <w:r w:rsidR="00F13CDA" w:rsidRPr="002A52A4">
            <w:rPr>
              <w:noProof/>
              <w:szCs w:val="24"/>
            </w:rPr>
            <w:t>(OMG, 2014)</w:t>
          </w:r>
          <w:r w:rsidRPr="002A52A4">
            <w:rPr>
              <w:szCs w:val="24"/>
            </w:rPr>
            <w:fldChar w:fldCharType="end"/>
          </w:r>
        </w:sdtContent>
      </w:sdt>
      <w:bookmarkEnd w:id="243"/>
      <w:bookmarkEnd w:id="244"/>
    </w:p>
    <w:p w14:paraId="0F754FA0" w14:textId="77777777" w:rsidR="00C5723A" w:rsidRPr="002A52A4" w:rsidRDefault="00C5723A" w:rsidP="00C5723A"/>
    <w:p w14:paraId="3FAB9F7C" w14:textId="5418787E" w:rsidR="00C5723A" w:rsidRPr="002A52A4" w:rsidRDefault="00C5723A" w:rsidP="00C5723A">
      <w:r w:rsidRPr="002A52A4">
        <w:t xml:space="preserve">El listado de estados se encuentra descrito en la </w:t>
      </w:r>
      <w:r w:rsidRPr="002A52A4">
        <w:fldChar w:fldCharType="begin"/>
      </w:r>
      <w:r w:rsidRPr="002A52A4">
        <w:instrText xml:space="preserve"> REF _Ref420930547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10</w:t>
      </w:r>
      <w:r w:rsidRPr="002A52A4">
        <w:fldChar w:fldCharType="end"/>
      </w:r>
      <w:r w:rsidRPr="002A52A4">
        <w:t>.</w:t>
      </w:r>
    </w:p>
    <w:p w14:paraId="4915DA2F" w14:textId="4852E79C" w:rsidR="00C5723A" w:rsidRPr="002A52A4" w:rsidRDefault="00C5723A" w:rsidP="00C5723A">
      <w:pPr>
        <w:pStyle w:val="Descripcin"/>
        <w:keepNext/>
        <w:rPr>
          <w:color w:val="auto"/>
          <w:szCs w:val="24"/>
        </w:rPr>
      </w:pPr>
      <w:bookmarkStart w:id="245" w:name="_Ref420930547"/>
      <w:bookmarkStart w:id="246" w:name="_Ref420930541"/>
      <w:bookmarkStart w:id="247" w:name="_Toc421180769"/>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10</w:t>
      </w:r>
      <w:r w:rsidR="00AB1719" w:rsidRPr="002A52A4">
        <w:rPr>
          <w:color w:val="auto"/>
          <w:szCs w:val="24"/>
        </w:rPr>
        <w:fldChar w:fldCharType="end"/>
      </w:r>
      <w:bookmarkEnd w:id="245"/>
      <w:r w:rsidRPr="002A52A4">
        <w:rPr>
          <w:color w:val="auto"/>
          <w:szCs w:val="24"/>
        </w:rPr>
        <w:t>.</w:t>
      </w:r>
      <w:r w:rsidRPr="002A52A4">
        <w:rPr>
          <w:i w:val="0"/>
          <w:color w:val="auto"/>
          <w:szCs w:val="24"/>
        </w:rPr>
        <w:t xml:space="preserve"> Transiciones del comportamiento en mejor esfuerzo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46"/>
      <w:bookmarkEnd w:id="247"/>
    </w:p>
    <w:tbl>
      <w:tblPr>
        <w:tblStyle w:val="Cuadrculadetablaclara"/>
        <w:tblW w:w="0" w:type="auto"/>
        <w:tblLook w:val="04A0" w:firstRow="1" w:lastRow="0" w:firstColumn="1" w:lastColumn="0" w:noHBand="0" w:noVBand="1"/>
      </w:tblPr>
      <w:tblGrid>
        <w:gridCol w:w="2254"/>
        <w:gridCol w:w="2254"/>
        <w:gridCol w:w="2254"/>
        <w:gridCol w:w="2255"/>
      </w:tblGrid>
      <w:tr w:rsidR="00C5723A" w:rsidRPr="002A52A4" w14:paraId="6E5FC349" w14:textId="77777777" w:rsidTr="00C5723A">
        <w:tc>
          <w:tcPr>
            <w:tcW w:w="2254" w:type="dxa"/>
          </w:tcPr>
          <w:p w14:paraId="36121D48" w14:textId="77777777" w:rsidR="00C5723A" w:rsidRPr="002A52A4" w:rsidRDefault="00C5723A" w:rsidP="008D733B">
            <w:r w:rsidRPr="002A52A4">
              <w:t>Transición</w:t>
            </w:r>
          </w:p>
        </w:tc>
        <w:tc>
          <w:tcPr>
            <w:tcW w:w="2254" w:type="dxa"/>
          </w:tcPr>
          <w:p w14:paraId="6FFA26B3" w14:textId="77777777" w:rsidR="00C5723A" w:rsidRPr="002A52A4" w:rsidRDefault="00C5723A" w:rsidP="008D733B">
            <w:r w:rsidRPr="002A52A4">
              <w:t>Estado</w:t>
            </w:r>
          </w:p>
        </w:tc>
        <w:tc>
          <w:tcPr>
            <w:tcW w:w="2254" w:type="dxa"/>
          </w:tcPr>
          <w:p w14:paraId="6AAB8F2B" w14:textId="77777777" w:rsidR="00C5723A" w:rsidRPr="002A52A4" w:rsidRDefault="00C5723A" w:rsidP="008D733B">
            <w:r w:rsidRPr="002A52A4">
              <w:t>Evento</w:t>
            </w:r>
          </w:p>
        </w:tc>
        <w:tc>
          <w:tcPr>
            <w:tcW w:w="2255" w:type="dxa"/>
          </w:tcPr>
          <w:p w14:paraId="52A0656C" w14:textId="77777777" w:rsidR="00C5723A" w:rsidRPr="002A52A4" w:rsidRDefault="00C5723A" w:rsidP="008D733B">
            <w:r w:rsidRPr="002A52A4">
              <w:t>Siguiente Estado</w:t>
            </w:r>
          </w:p>
        </w:tc>
      </w:tr>
      <w:tr w:rsidR="00C5723A" w:rsidRPr="002A52A4" w14:paraId="5F400C2E" w14:textId="77777777" w:rsidTr="00C5723A">
        <w:tc>
          <w:tcPr>
            <w:tcW w:w="2254" w:type="dxa"/>
          </w:tcPr>
          <w:p w14:paraId="6AD3CCAA" w14:textId="77777777" w:rsidR="00C5723A" w:rsidRPr="002A52A4" w:rsidRDefault="00C5723A" w:rsidP="008D733B">
            <w:r w:rsidRPr="002A52A4">
              <w:t>T1</w:t>
            </w:r>
          </w:p>
        </w:tc>
        <w:tc>
          <w:tcPr>
            <w:tcW w:w="2254" w:type="dxa"/>
          </w:tcPr>
          <w:p w14:paraId="5A5F8D6B" w14:textId="77777777" w:rsidR="00C5723A" w:rsidRPr="002A52A4" w:rsidRDefault="00C5723A" w:rsidP="008D733B">
            <w:pPr>
              <w:rPr>
                <w:i/>
              </w:rPr>
            </w:pPr>
            <w:r w:rsidRPr="002A52A4">
              <w:rPr>
                <w:i/>
              </w:rPr>
              <w:t>Initial</w:t>
            </w:r>
          </w:p>
        </w:tc>
        <w:tc>
          <w:tcPr>
            <w:tcW w:w="2254" w:type="dxa"/>
          </w:tcPr>
          <w:p w14:paraId="1EC11EDC" w14:textId="649D57BB" w:rsidR="00C5723A" w:rsidRPr="002A52A4" w:rsidRDefault="00C5723A" w:rsidP="00C66479">
            <w:r w:rsidRPr="002A52A4">
              <w:t xml:space="preserve">El escritor RTPS es </w:t>
            </w:r>
            <w:r w:rsidR="00C66479" w:rsidRPr="002A52A4">
              <w:t>asociado</w:t>
            </w:r>
            <w:r w:rsidRPr="002A52A4">
              <w:t xml:space="preserve"> con un </w:t>
            </w:r>
            <w:r w:rsidRPr="002A52A4">
              <w:rPr>
                <w:i/>
              </w:rPr>
              <w:t>Reade</w:t>
            </w:r>
            <w:r w:rsidR="00C66479" w:rsidRPr="002A52A4">
              <w:rPr>
                <w:i/>
              </w:rPr>
              <w:t>r</w:t>
            </w:r>
            <w:r w:rsidRPr="002A52A4">
              <w:t>.</w:t>
            </w:r>
          </w:p>
        </w:tc>
        <w:tc>
          <w:tcPr>
            <w:tcW w:w="2255" w:type="dxa"/>
          </w:tcPr>
          <w:p w14:paraId="71C9A15B" w14:textId="77777777" w:rsidR="00C5723A" w:rsidRPr="002A52A4" w:rsidRDefault="00C5723A" w:rsidP="008D733B">
            <w:pPr>
              <w:rPr>
                <w:i/>
              </w:rPr>
            </w:pPr>
            <w:r w:rsidRPr="002A52A4">
              <w:rPr>
                <w:i/>
              </w:rPr>
              <w:t>Idle</w:t>
            </w:r>
          </w:p>
        </w:tc>
      </w:tr>
      <w:tr w:rsidR="00C5723A" w:rsidRPr="002A52A4" w14:paraId="4F87D37A" w14:textId="77777777" w:rsidTr="00C5723A">
        <w:tc>
          <w:tcPr>
            <w:tcW w:w="2254" w:type="dxa"/>
          </w:tcPr>
          <w:p w14:paraId="37201EBF" w14:textId="77777777" w:rsidR="00C5723A" w:rsidRPr="002A52A4" w:rsidRDefault="00C5723A" w:rsidP="008D733B">
            <w:r w:rsidRPr="002A52A4">
              <w:t>T2</w:t>
            </w:r>
          </w:p>
        </w:tc>
        <w:tc>
          <w:tcPr>
            <w:tcW w:w="2254" w:type="dxa"/>
          </w:tcPr>
          <w:p w14:paraId="66485DA6" w14:textId="77777777" w:rsidR="00C5723A" w:rsidRPr="002A52A4" w:rsidRDefault="00C5723A" w:rsidP="008D733B">
            <w:pPr>
              <w:rPr>
                <w:i/>
              </w:rPr>
            </w:pPr>
            <w:r w:rsidRPr="002A52A4">
              <w:rPr>
                <w:i/>
              </w:rPr>
              <w:t>Idle</w:t>
            </w:r>
          </w:p>
        </w:tc>
        <w:tc>
          <w:tcPr>
            <w:tcW w:w="2254" w:type="dxa"/>
          </w:tcPr>
          <w:p w14:paraId="013DA876" w14:textId="100618FE" w:rsidR="00C5723A" w:rsidRPr="002A52A4" w:rsidRDefault="00C5723A" w:rsidP="00C66479">
            <w:r w:rsidRPr="002A52A4">
              <w:t xml:space="preserve">Se indica que hay algunos cambios en el </w:t>
            </w:r>
            <w:r w:rsidRPr="002A52A4">
              <w:rPr>
                <w:i/>
              </w:rPr>
              <w:t>HistoryCache</w:t>
            </w:r>
            <w:r w:rsidRPr="002A52A4">
              <w:t xml:space="preserve"> del escritor que aún no han sido enviados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357473B6" w14:textId="77777777" w:rsidR="00C5723A" w:rsidRPr="002A52A4" w:rsidRDefault="00C5723A" w:rsidP="008D733B">
            <w:pPr>
              <w:rPr>
                <w:i/>
              </w:rPr>
            </w:pPr>
            <w:r w:rsidRPr="002A52A4">
              <w:rPr>
                <w:i/>
              </w:rPr>
              <w:t>Pushing</w:t>
            </w:r>
          </w:p>
        </w:tc>
      </w:tr>
      <w:tr w:rsidR="00C5723A" w:rsidRPr="002A52A4" w14:paraId="6993759A" w14:textId="77777777" w:rsidTr="00C5723A">
        <w:tc>
          <w:tcPr>
            <w:tcW w:w="2254" w:type="dxa"/>
          </w:tcPr>
          <w:p w14:paraId="28C8C3C4" w14:textId="77777777" w:rsidR="00C5723A" w:rsidRPr="002A52A4" w:rsidRDefault="00C5723A" w:rsidP="008D733B">
            <w:r w:rsidRPr="002A52A4">
              <w:t>T3</w:t>
            </w:r>
          </w:p>
        </w:tc>
        <w:tc>
          <w:tcPr>
            <w:tcW w:w="2254" w:type="dxa"/>
          </w:tcPr>
          <w:p w14:paraId="390B04E1" w14:textId="77777777" w:rsidR="00C5723A" w:rsidRPr="002A52A4" w:rsidRDefault="00C5723A" w:rsidP="008D733B">
            <w:pPr>
              <w:rPr>
                <w:i/>
              </w:rPr>
            </w:pPr>
            <w:r w:rsidRPr="002A52A4">
              <w:rPr>
                <w:i/>
              </w:rPr>
              <w:t>Pushing</w:t>
            </w:r>
          </w:p>
        </w:tc>
        <w:tc>
          <w:tcPr>
            <w:tcW w:w="2254" w:type="dxa"/>
          </w:tcPr>
          <w:p w14:paraId="76C6FAEF" w14:textId="021521BC" w:rsidR="00C5723A" w:rsidRPr="002A52A4" w:rsidRDefault="00C5723A" w:rsidP="00C66479">
            <w:r w:rsidRPr="002A52A4">
              <w:t xml:space="preserve">Se indica que todos los cambios en el </w:t>
            </w:r>
            <w:r w:rsidRPr="002A52A4">
              <w:rPr>
                <w:i/>
              </w:rPr>
              <w:t>HistoryCache</w:t>
            </w:r>
            <w:r w:rsidRPr="002A52A4">
              <w:t xml:space="preserve"> del escritor han sido enviados al </w:t>
            </w:r>
            <w:r w:rsidRPr="002A52A4">
              <w:rPr>
                <w:i/>
              </w:rPr>
              <w:t>Reader</w:t>
            </w:r>
            <w:r w:rsidR="00C66479" w:rsidRPr="002A52A4">
              <w:rPr>
                <w:i/>
              </w:rPr>
              <w:t xml:space="preserve"> </w:t>
            </w:r>
            <w:r w:rsidR="00C66479" w:rsidRPr="002A52A4">
              <w:t xml:space="preserve">representado por el </w:t>
            </w:r>
            <w:r w:rsidR="00C66479" w:rsidRPr="002A52A4">
              <w:rPr>
                <w:i/>
              </w:rPr>
              <w:t>ReaderProxy</w:t>
            </w:r>
            <w:r w:rsidRPr="002A52A4">
              <w:t>.</w:t>
            </w:r>
          </w:p>
        </w:tc>
        <w:tc>
          <w:tcPr>
            <w:tcW w:w="2255" w:type="dxa"/>
          </w:tcPr>
          <w:p w14:paraId="4A95A2CD" w14:textId="77777777" w:rsidR="00C5723A" w:rsidRPr="002A52A4" w:rsidRDefault="00C5723A" w:rsidP="008D733B">
            <w:pPr>
              <w:rPr>
                <w:i/>
              </w:rPr>
            </w:pPr>
            <w:r w:rsidRPr="002A52A4">
              <w:rPr>
                <w:i/>
              </w:rPr>
              <w:t>Idle</w:t>
            </w:r>
          </w:p>
        </w:tc>
      </w:tr>
      <w:tr w:rsidR="00C5723A" w:rsidRPr="002A52A4" w14:paraId="5E4A6377" w14:textId="77777777" w:rsidTr="00C5723A">
        <w:tc>
          <w:tcPr>
            <w:tcW w:w="2254" w:type="dxa"/>
          </w:tcPr>
          <w:p w14:paraId="59137AB2" w14:textId="77777777" w:rsidR="00C5723A" w:rsidRPr="002A52A4" w:rsidRDefault="00C5723A" w:rsidP="008D733B">
            <w:r w:rsidRPr="002A52A4">
              <w:lastRenderedPageBreak/>
              <w:t>T4</w:t>
            </w:r>
          </w:p>
        </w:tc>
        <w:tc>
          <w:tcPr>
            <w:tcW w:w="2254" w:type="dxa"/>
          </w:tcPr>
          <w:p w14:paraId="5B56F221" w14:textId="77777777" w:rsidR="00C5723A" w:rsidRPr="002A52A4" w:rsidRDefault="00C5723A" w:rsidP="008D733B">
            <w:pPr>
              <w:rPr>
                <w:i/>
              </w:rPr>
            </w:pPr>
            <w:r w:rsidRPr="002A52A4">
              <w:rPr>
                <w:i/>
              </w:rPr>
              <w:t>Pushing</w:t>
            </w:r>
          </w:p>
        </w:tc>
        <w:tc>
          <w:tcPr>
            <w:tcW w:w="2254" w:type="dxa"/>
          </w:tcPr>
          <w:p w14:paraId="3193B24F" w14:textId="3E29BBB2" w:rsidR="00C5723A" w:rsidRPr="002A52A4" w:rsidRDefault="00C5723A" w:rsidP="00C66479">
            <w:r w:rsidRPr="002A52A4">
              <w:t xml:space="preserve">Se indica que el escritor tiene los recursos necesitados para enviar un cambio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0A2C3DC5" w14:textId="3E867939" w:rsidR="00C5723A" w:rsidRPr="002A52A4" w:rsidRDefault="004C198A" w:rsidP="008D733B">
            <w:pPr>
              <w:rPr>
                <w:i/>
              </w:rPr>
            </w:pPr>
            <w:r w:rsidRPr="002A52A4">
              <w:rPr>
                <w:i/>
              </w:rPr>
              <w:t>Pushing</w:t>
            </w:r>
          </w:p>
        </w:tc>
      </w:tr>
      <w:tr w:rsidR="00C46797" w:rsidRPr="002A52A4" w14:paraId="621DD3DB" w14:textId="77777777" w:rsidTr="00C5723A">
        <w:tc>
          <w:tcPr>
            <w:tcW w:w="2254" w:type="dxa"/>
          </w:tcPr>
          <w:p w14:paraId="31B1FE24" w14:textId="6712E0A8" w:rsidR="00C46797" w:rsidRPr="002A52A4" w:rsidRDefault="00C46797" w:rsidP="008D733B">
            <w:r w:rsidRPr="002A52A4">
              <w:t>T5</w:t>
            </w:r>
          </w:p>
        </w:tc>
        <w:tc>
          <w:tcPr>
            <w:tcW w:w="2254" w:type="dxa"/>
          </w:tcPr>
          <w:p w14:paraId="146F7BEE" w14:textId="5A418AE9" w:rsidR="00C46797" w:rsidRPr="002A52A4" w:rsidRDefault="00C46797" w:rsidP="008D733B">
            <w:pPr>
              <w:rPr>
                <w:i/>
              </w:rPr>
            </w:pPr>
            <w:r w:rsidRPr="002A52A4">
              <w:rPr>
                <w:i/>
              </w:rPr>
              <w:t>Ready</w:t>
            </w:r>
          </w:p>
        </w:tc>
        <w:tc>
          <w:tcPr>
            <w:tcW w:w="2254" w:type="dxa"/>
          </w:tcPr>
          <w:p w14:paraId="13F20C91" w14:textId="0629AB75" w:rsidR="00C46797" w:rsidRPr="002A52A4" w:rsidRDefault="00C46797" w:rsidP="008D733B">
            <w:r w:rsidRPr="002A52A4">
              <w:t xml:space="preserve">Un nuevo cambio fue añadido al </w:t>
            </w:r>
            <w:r w:rsidRPr="002A52A4">
              <w:rPr>
                <w:i/>
              </w:rPr>
              <w:t>HistoryCache</w:t>
            </w:r>
            <w:r w:rsidRPr="002A52A4">
              <w:t xml:space="preserve"> del </w:t>
            </w:r>
            <w:r w:rsidRPr="002A52A4">
              <w:rPr>
                <w:i/>
              </w:rPr>
              <w:t>Writer</w:t>
            </w:r>
            <w:r w:rsidRPr="002A52A4">
              <w:t>.</w:t>
            </w:r>
          </w:p>
        </w:tc>
        <w:tc>
          <w:tcPr>
            <w:tcW w:w="2255" w:type="dxa"/>
          </w:tcPr>
          <w:p w14:paraId="47D8C581" w14:textId="47E55487" w:rsidR="00C46797" w:rsidRPr="002A52A4" w:rsidRDefault="004C198A" w:rsidP="008D733B">
            <w:pPr>
              <w:rPr>
                <w:i/>
              </w:rPr>
            </w:pPr>
            <w:r w:rsidRPr="002A52A4">
              <w:rPr>
                <w:i/>
              </w:rPr>
              <w:t>Ready</w:t>
            </w:r>
          </w:p>
        </w:tc>
      </w:tr>
      <w:tr w:rsidR="00C5723A" w:rsidRPr="002A52A4" w14:paraId="1649C46A" w14:textId="77777777" w:rsidTr="00C5723A">
        <w:tc>
          <w:tcPr>
            <w:tcW w:w="2254" w:type="dxa"/>
          </w:tcPr>
          <w:p w14:paraId="66D6AF35" w14:textId="410139CA" w:rsidR="00C5723A" w:rsidRPr="002A52A4" w:rsidRDefault="00C46797" w:rsidP="008D733B">
            <w:r w:rsidRPr="002A52A4">
              <w:t>T6</w:t>
            </w:r>
          </w:p>
        </w:tc>
        <w:tc>
          <w:tcPr>
            <w:tcW w:w="2254" w:type="dxa"/>
          </w:tcPr>
          <w:p w14:paraId="550C826F" w14:textId="77777777" w:rsidR="00C5723A" w:rsidRPr="002A52A4" w:rsidRDefault="00C5723A" w:rsidP="008D733B">
            <w:pPr>
              <w:rPr>
                <w:i/>
              </w:rPr>
            </w:pPr>
            <w:r w:rsidRPr="002A52A4">
              <w:rPr>
                <w:i/>
              </w:rPr>
              <w:t>Any state</w:t>
            </w:r>
          </w:p>
        </w:tc>
        <w:tc>
          <w:tcPr>
            <w:tcW w:w="2254" w:type="dxa"/>
          </w:tcPr>
          <w:p w14:paraId="5BF4B1AB" w14:textId="0547585F" w:rsidR="00C5723A" w:rsidRPr="002A52A4" w:rsidRDefault="00C5723A" w:rsidP="00C66479">
            <w:r w:rsidRPr="002A52A4">
              <w:t xml:space="preserve">El escritor RTPS es configurado para no mantener más al </w:t>
            </w:r>
            <w:r w:rsidR="00C66479" w:rsidRPr="002A52A4">
              <w:rPr>
                <w:i/>
              </w:rPr>
              <w:t>Reader</w:t>
            </w:r>
            <w:r w:rsidR="00C66479" w:rsidRPr="002A52A4">
              <w:t xml:space="preserve"> representado por el </w:t>
            </w:r>
            <w:r w:rsidR="00C66479" w:rsidRPr="002A52A4">
              <w:rPr>
                <w:i/>
              </w:rPr>
              <w:t>ReaderProxy</w:t>
            </w:r>
            <w:r w:rsidRPr="002A52A4">
              <w:t>.</w:t>
            </w:r>
          </w:p>
        </w:tc>
        <w:tc>
          <w:tcPr>
            <w:tcW w:w="2255" w:type="dxa"/>
          </w:tcPr>
          <w:p w14:paraId="5550C2B0" w14:textId="77777777" w:rsidR="00C5723A" w:rsidRPr="002A52A4" w:rsidRDefault="00C5723A" w:rsidP="008D733B">
            <w:pPr>
              <w:rPr>
                <w:i/>
              </w:rPr>
            </w:pPr>
            <w:r w:rsidRPr="002A52A4">
              <w:rPr>
                <w:i/>
              </w:rPr>
              <w:t>Final</w:t>
            </w:r>
          </w:p>
        </w:tc>
      </w:tr>
    </w:tbl>
    <w:p w14:paraId="2700CE42" w14:textId="77777777" w:rsidR="00C5723A" w:rsidRPr="002A52A4" w:rsidRDefault="00C5723A" w:rsidP="00C5723A"/>
    <w:p w14:paraId="6F7FAAA0" w14:textId="3935E946" w:rsidR="00AF2F85" w:rsidRPr="002A52A4" w:rsidRDefault="00AF2F85" w:rsidP="00AF2F85">
      <w:pPr>
        <w:pStyle w:val="Ttulo5"/>
      </w:pPr>
      <w:r w:rsidRPr="002A52A4">
        <w:t>Comportamiento de Writer con estado confiable</w:t>
      </w:r>
    </w:p>
    <w:p w14:paraId="0FC1AE8B" w14:textId="6AF70D19" w:rsidR="00AF2F85" w:rsidRPr="002A52A4" w:rsidRDefault="00AF2F85" w:rsidP="00AF2F85">
      <w:r w:rsidRPr="002A52A4">
        <w:t xml:space="preserve">En la siguiente </w:t>
      </w:r>
      <w:r w:rsidRPr="002A52A4">
        <w:fldChar w:fldCharType="begin"/>
      </w:r>
      <w:r w:rsidRPr="002A52A4">
        <w:instrText xml:space="preserve"> REF _Ref420931164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29</w:t>
      </w:r>
      <w:r w:rsidRPr="002A52A4">
        <w:fldChar w:fldCharType="end"/>
      </w:r>
      <w:r w:rsidRPr="002A52A4">
        <w:t xml:space="preserve"> podremos observar el comportamiento de este tipo de escritor.</w:t>
      </w:r>
    </w:p>
    <w:p w14:paraId="396FC61B" w14:textId="77777777" w:rsidR="00AF2F85" w:rsidRPr="002A52A4" w:rsidRDefault="00AF2F85" w:rsidP="00AF2F85">
      <w:pPr>
        <w:keepNext/>
        <w:jc w:val="center"/>
      </w:pPr>
      <w:r w:rsidRPr="002A52A4">
        <w:rPr>
          <w:noProof/>
          <w:lang w:eastAsia="es-EC"/>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7">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451D2D87" w:rsidR="00176069" w:rsidRPr="002A52A4" w:rsidRDefault="00AF2F85" w:rsidP="00AF2F85">
      <w:pPr>
        <w:pStyle w:val="Descripcin"/>
        <w:rPr>
          <w:color w:val="auto"/>
          <w:szCs w:val="24"/>
        </w:rPr>
      </w:pPr>
      <w:bookmarkStart w:id="248" w:name="_Ref420931164"/>
      <w:bookmarkStart w:id="249" w:name="_Toc421180818"/>
      <w:bookmarkStart w:id="250" w:name="_Toc42117769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29</w:t>
      </w:r>
      <w:r w:rsidR="000A7D12" w:rsidRPr="002A52A4">
        <w:rPr>
          <w:color w:val="auto"/>
          <w:szCs w:val="24"/>
        </w:rPr>
        <w:fldChar w:fldCharType="end"/>
      </w:r>
      <w:bookmarkEnd w:id="248"/>
      <w:r w:rsidRPr="002A52A4">
        <w:rPr>
          <w:i w:val="0"/>
          <w:color w:val="auto"/>
          <w:szCs w:val="24"/>
        </w:rPr>
        <w:t xml:space="preserve">. Comportamiento de un Writer con estado con WITH_KEY </w:t>
      </w:r>
      <w:r w:rsidRPr="002A52A4">
        <w:rPr>
          <w:color w:val="auto"/>
          <w:szCs w:val="24"/>
        </w:rPr>
        <w:t>Reliable</w:t>
      </w:r>
      <w:r w:rsidRPr="002A52A4">
        <w:rPr>
          <w:i w:val="0"/>
          <w:color w:val="auto"/>
          <w:szCs w:val="24"/>
        </w:rPr>
        <w:t xml:space="preserve"> con respecto a cada </w:t>
      </w:r>
      <w:r w:rsidRPr="002A52A4">
        <w:rPr>
          <w:color w:val="auto"/>
          <w:szCs w:val="24"/>
        </w:rPr>
        <w:t>ReaderLocator</w:t>
      </w:r>
      <w:bookmarkEnd w:id="249"/>
    </w:p>
    <w:p w14:paraId="210E32D1" w14:textId="30BA386D" w:rsidR="00AF2F85" w:rsidRPr="002A52A4" w:rsidRDefault="00962FCB" w:rsidP="00AF2F85">
      <w:pPr>
        <w:pStyle w:val="Descripcin"/>
        <w:rPr>
          <w:szCs w:val="24"/>
        </w:rPr>
      </w:pPr>
      <w:sdt>
        <w:sdtPr>
          <w:rPr>
            <w:szCs w:val="24"/>
          </w:rPr>
          <w:id w:val="1430471872"/>
          <w:citation/>
        </w:sdtPr>
        <w:sdtContent>
          <w:r w:rsidR="00AF2F85" w:rsidRPr="002A52A4">
            <w:rPr>
              <w:szCs w:val="24"/>
            </w:rPr>
            <w:fldChar w:fldCharType="begin"/>
          </w:r>
          <w:r w:rsidR="00AF2F85" w:rsidRPr="002A52A4">
            <w:rPr>
              <w:szCs w:val="24"/>
            </w:rPr>
            <w:instrText xml:space="preserve"> CITATION OMG14 \l 1036 </w:instrText>
          </w:r>
          <w:r w:rsidR="00AF2F85" w:rsidRPr="002A52A4">
            <w:rPr>
              <w:szCs w:val="24"/>
            </w:rPr>
            <w:fldChar w:fldCharType="separate"/>
          </w:r>
          <w:r w:rsidR="00F13CDA" w:rsidRPr="002A52A4">
            <w:rPr>
              <w:noProof/>
              <w:szCs w:val="24"/>
            </w:rPr>
            <w:t>(OMG, 2014)</w:t>
          </w:r>
          <w:r w:rsidR="00AF2F85" w:rsidRPr="002A52A4">
            <w:rPr>
              <w:szCs w:val="24"/>
            </w:rPr>
            <w:fldChar w:fldCharType="end"/>
          </w:r>
        </w:sdtContent>
      </w:sdt>
      <w:bookmarkEnd w:id="250"/>
    </w:p>
    <w:p w14:paraId="38C04DD3" w14:textId="0A4B84B6" w:rsidR="00AF2F85" w:rsidRPr="002A52A4" w:rsidRDefault="00AF2F85" w:rsidP="00AF2F85">
      <w:r w:rsidRPr="002A52A4">
        <w:t>El listado de estados se encuentra descrito en la</w:t>
      </w:r>
      <w:r w:rsidR="00703C77" w:rsidRPr="002A52A4">
        <w:t xml:space="preserve"> </w:t>
      </w:r>
      <w:r w:rsidR="00703C77" w:rsidRPr="002A52A4">
        <w:fldChar w:fldCharType="begin"/>
      </w:r>
      <w:r w:rsidR="00703C77" w:rsidRPr="002A52A4">
        <w:instrText xml:space="preserve"> REF _Ref421010746 \h </w:instrText>
      </w:r>
      <w:r w:rsidR="00703C77"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11</w:t>
      </w:r>
      <w:r w:rsidR="00703C77" w:rsidRPr="002A52A4">
        <w:fldChar w:fldCharType="end"/>
      </w:r>
      <w:r w:rsidRPr="002A52A4">
        <w:t>.</w:t>
      </w:r>
    </w:p>
    <w:p w14:paraId="44765F95" w14:textId="77777777" w:rsidR="00AF2F85" w:rsidRPr="002A52A4" w:rsidRDefault="00AF2F85" w:rsidP="00AF2F85"/>
    <w:p w14:paraId="0C3DBF5C" w14:textId="4E7B80D0" w:rsidR="00AF2F85" w:rsidRPr="002A52A4" w:rsidRDefault="00AF2F85" w:rsidP="00AF2F85">
      <w:pPr>
        <w:pStyle w:val="Descripcin"/>
        <w:keepNext/>
        <w:rPr>
          <w:szCs w:val="24"/>
        </w:rPr>
      </w:pPr>
    </w:p>
    <w:p w14:paraId="4C4A9CB8" w14:textId="4EF955D5" w:rsidR="00AF2F85" w:rsidRPr="002A52A4" w:rsidRDefault="00AF2F85" w:rsidP="00AF2F85">
      <w:pPr>
        <w:pStyle w:val="Descripcin"/>
        <w:keepNext/>
        <w:rPr>
          <w:color w:val="auto"/>
          <w:szCs w:val="24"/>
        </w:rPr>
      </w:pPr>
      <w:bookmarkStart w:id="251" w:name="_Ref421010746"/>
      <w:bookmarkStart w:id="252" w:name="_Toc421180770"/>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11</w:t>
      </w:r>
      <w:r w:rsidR="00AB1719" w:rsidRPr="002A52A4">
        <w:rPr>
          <w:color w:val="auto"/>
          <w:szCs w:val="24"/>
        </w:rPr>
        <w:fldChar w:fldCharType="end"/>
      </w:r>
      <w:bookmarkEnd w:id="251"/>
      <w:r w:rsidRPr="002A52A4">
        <w:rPr>
          <w:i w:val="0"/>
          <w:color w:val="auto"/>
          <w:szCs w:val="24"/>
        </w:rPr>
        <w:t xml:space="preserve">. Transiciones del comportamiento en confiable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AF2F85" w:rsidRPr="002A52A4" w14:paraId="0DB118A3" w14:textId="77777777" w:rsidTr="00AF2F85">
        <w:tc>
          <w:tcPr>
            <w:tcW w:w="2253" w:type="dxa"/>
          </w:tcPr>
          <w:p w14:paraId="37E2D2F0" w14:textId="77777777" w:rsidR="00AF2F85" w:rsidRPr="002A52A4" w:rsidRDefault="00AF2F85" w:rsidP="008D733B">
            <w:r w:rsidRPr="002A52A4">
              <w:t>Transición</w:t>
            </w:r>
          </w:p>
        </w:tc>
        <w:tc>
          <w:tcPr>
            <w:tcW w:w="2256" w:type="dxa"/>
          </w:tcPr>
          <w:p w14:paraId="13C3029A" w14:textId="77777777" w:rsidR="00AF2F85" w:rsidRPr="002A52A4" w:rsidRDefault="00AF2F85" w:rsidP="008D733B">
            <w:r w:rsidRPr="002A52A4">
              <w:t>Estado</w:t>
            </w:r>
          </w:p>
        </w:tc>
        <w:tc>
          <w:tcPr>
            <w:tcW w:w="2252" w:type="dxa"/>
          </w:tcPr>
          <w:p w14:paraId="3B479760" w14:textId="77777777" w:rsidR="00AF2F85" w:rsidRPr="002A52A4" w:rsidRDefault="00AF2F85" w:rsidP="008D733B">
            <w:r w:rsidRPr="002A52A4">
              <w:t>Evento</w:t>
            </w:r>
          </w:p>
        </w:tc>
        <w:tc>
          <w:tcPr>
            <w:tcW w:w="2256" w:type="dxa"/>
          </w:tcPr>
          <w:p w14:paraId="44871804" w14:textId="77777777" w:rsidR="00AF2F85" w:rsidRPr="002A52A4" w:rsidRDefault="00AF2F85" w:rsidP="008D733B">
            <w:r w:rsidRPr="002A52A4">
              <w:t>Siguiente Estado</w:t>
            </w:r>
          </w:p>
        </w:tc>
      </w:tr>
      <w:tr w:rsidR="00AF2F85" w:rsidRPr="002A52A4" w14:paraId="32AF09BD" w14:textId="77777777" w:rsidTr="00AF2F85">
        <w:tc>
          <w:tcPr>
            <w:tcW w:w="2253" w:type="dxa"/>
          </w:tcPr>
          <w:p w14:paraId="5E0AEE1E" w14:textId="77777777" w:rsidR="00AF2F85" w:rsidRPr="002A52A4" w:rsidRDefault="00AF2F85" w:rsidP="008D733B">
            <w:r w:rsidRPr="002A52A4">
              <w:lastRenderedPageBreak/>
              <w:t>T1</w:t>
            </w:r>
          </w:p>
        </w:tc>
        <w:tc>
          <w:tcPr>
            <w:tcW w:w="2256" w:type="dxa"/>
          </w:tcPr>
          <w:p w14:paraId="645DEAFC" w14:textId="77777777" w:rsidR="00AF2F85" w:rsidRPr="002A52A4" w:rsidRDefault="00AF2F85" w:rsidP="008D733B">
            <w:pPr>
              <w:rPr>
                <w:i/>
              </w:rPr>
            </w:pPr>
            <w:r w:rsidRPr="002A52A4">
              <w:rPr>
                <w:i/>
              </w:rPr>
              <w:t>Initial</w:t>
            </w:r>
          </w:p>
        </w:tc>
        <w:tc>
          <w:tcPr>
            <w:tcW w:w="2252" w:type="dxa"/>
          </w:tcPr>
          <w:p w14:paraId="020CA995" w14:textId="0DBFBEE7" w:rsidR="00AF2F85" w:rsidRPr="002A52A4" w:rsidRDefault="00AF2F85" w:rsidP="00336864">
            <w:r w:rsidRPr="002A52A4">
              <w:t xml:space="preserve">El escritor RTPS es </w:t>
            </w:r>
            <w:r w:rsidR="00336864" w:rsidRPr="002A52A4">
              <w:t>asociado</w:t>
            </w:r>
            <w:r w:rsidRPr="002A52A4">
              <w:t xml:space="preserve"> con un </w:t>
            </w:r>
            <w:r w:rsidRPr="002A52A4">
              <w:rPr>
                <w:i/>
              </w:rPr>
              <w:t>Reader</w:t>
            </w:r>
            <w:r w:rsidRPr="002A52A4">
              <w:t>.</w:t>
            </w:r>
          </w:p>
        </w:tc>
        <w:tc>
          <w:tcPr>
            <w:tcW w:w="2256" w:type="dxa"/>
          </w:tcPr>
          <w:p w14:paraId="3AD2590D" w14:textId="77777777" w:rsidR="00AF2F85" w:rsidRPr="002A52A4" w:rsidRDefault="00AF2F85" w:rsidP="008D733B">
            <w:pPr>
              <w:rPr>
                <w:i/>
              </w:rPr>
            </w:pPr>
            <w:r w:rsidRPr="002A52A4">
              <w:rPr>
                <w:i/>
              </w:rPr>
              <w:t>Announcing</w:t>
            </w:r>
          </w:p>
        </w:tc>
      </w:tr>
      <w:tr w:rsidR="00AF2F85" w:rsidRPr="002A52A4" w14:paraId="4BEA19D0" w14:textId="77777777" w:rsidTr="00AF2F85">
        <w:tc>
          <w:tcPr>
            <w:tcW w:w="2253" w:type="dxa"/>
          </w:tcPr>
          <w:p w14:paraId="0015631E" w14:textId="77777777" w:rsidR="00AF2F85" w:rsidRPr="002A52A4" w:rsidRDefault="00AF2F85" w:rsidP="008D733B">
            <w:r w:rsidRPr="002A52A4">
              <w:t>T2</w:t>
            </w:r>
          </w:p>
        </w:tc>
        <w:tc>
          <w:tcPr>
            <w:tcW w:w="2256" w:type="dxa"/>
          </w:tcPr>
          <w:p w14:paraId="4F882600" w14:textId="77777777" w:rsidR="00AF2F85" w:rsidRPr="002A52A4" w:rsidRDefault="00AF2F85" w:rsidP="008D733B">
            <w:pPr>
              <w:rPr>
                <w:i/>
              </w:rPr>
            </w:pPr>
            <w:r w:rsidRPr="002A52A4">
              <w:rPr>
                <w:i/>
              </w:rPr>
              <w:t>Announcing</w:t>
            </w:r>
          </w:p>
        </w:tc>
        <w:tc>
          <w:tcPr>
            <w:tcW w:w="2252" w:type="dxa"/>
          </w:tcPr>
          <w:p w14:paraId="3526BF5E" w14:textId="22BE936B" w:rsidR="00AF2F85" w:rsidRPr="002A52A4" w:rsidRDefault="00AF2F85" w:rsidP="00336864">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w:t>
            </w:r>
            <w:r w:rsidR="00336864" w:rsidRPr="002A52A4">
              <w:t xml:space="preserve"> representado por un </w:t>
            </w:r>
            <w:r w:rsidR="00336864" w:rsidRPr="002A52A4">
              <w:rPr>
                <w:i/>
              </w:rPr>
              <w:t>ReaderProxy</w:t>
            </w:r>
            <w:r w:rsidRPr="002A52A4">
              <w:t>.</w:t>
            </w:r>
          </w:p>
        </w:tc>
        <w:tc>
          <w:tcPr>
            <w:tcW w:w="2256" w:type="dxa"/>
          </w:tcPr>
          <w:p w14:paraId="2A8859CF" w14:textId="77777777" w:rsidR="00AF2F85" w:rsidRPr="002A52A4" w:rsidRDefault="00AF2F85" w:rsidP="008D733B">
            <w:pPr>
              <w:rPr>
                <w:i/>
              </w:rPr>
            </w:pPr>
            <w:r w:rsidRPr="002A52A4">
              <w:rPr>
                <w:i/>
              </w:rPr>
              <w:t>Pushing</w:t>
            </w:r>
          </w:p>
        </w:tc>
      </w:tr>
      <w:tr w:rsidR="00AF2F85" w:rsidRPr="002A52A4" w14:paraId="7EA86AE5" w14:textId="77777777" w:rsidTr="00AF2F85">
        <w:tc>
          <w:tcPr>
            <w:tcW w:w="2253" w:type="dxa"/>
          </w:tcPr>
          <w:p w14:paraId="6EED2291" w14:textId="77777777" w:rsidR="00AF2F85" w:rsidRPr="002A52A4" w:rsidRDefault="00AF2F85" w:rsidP="008D733B">
            <w:r w:rsidRPr="002A52A4">
              <w:t>T3</w:t>
            </w:r>
          </w:p>
        </w:tc>
        <w:tc>
          <w:tcPr>
            <w:tcW w:w="2256" w:type="dxa"/>
          </w:tcPr>
          <w:p w14:paraId="1A5404FF" w14:textId="77777777" w:rsidR="00AF2F85" w:rsidRPr="002A52A4" w:rsidRDefault="00AF2F85" w:rsidP="008D733B">
            <w:pPr>
              <w:rPr>
                <w:i/>
              </w:rPr>
            </w:pPr>
            <w:r w:rsidRPr="002A52A4">
              <w:rPr>
                <w:i/>
              </w:rPr>
              <w:t>Pushing</w:t>
            </w:r>
          </w:p>
        </w:tc>
        <w:tc>
          <w:tcPr>
            <w:tcW w:w="2252" w:type="dxa"/>
          </w:tcPr>
          <w:p w14:paraId="245068E7" w14:textId="6E3645C7" w:rsidR="00AF2F85" w:rsidRPr="002A52A4" w:rsidRDefault="00AF2F85" w:rsidP="00336864">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3BD53D96" w14:textId="77777777" w:rsidR="00AF2F85" w:rsidRPr="002A52A4" w:rsidRDefault="00AF2F85" w:rsidP="008D733B">
            <w:pPr>
              <w:rPr>
                <w:i/>
              </w:rPr>
            </w:pPr>
            <w:r w:rsidRPr="002A52A4">
              <w:rPr>
                <w:i/>
              </w:rPr>
              <w:t>Announcing</w:t>
            </w:r>
          </w:p>
        </w:tc>
      </w:tr>
      <w:tr w:rsidR="00AF2F85" w:rsidRPr="002A52A4" w14:paraId="0DE41DB7" w14:textId="77777777" w:rsidTr="00AF2F85">
        <w:tc>
          <w:tcPr>
            <w:tcW w:w="2253" w:type="dxa"/>
          </w:tcPr>
          <w:p w14:paraId="1E19D75E" w14:textId="77777777" w:rsidR="00AF2F85" w:rsidRPr="002A52A4" w:rsidRDefault="00AF2F85" w:rsidP="008D733B">
            <w:r w:rsidRPr="002A52A4">
              <w:t>T4</w:t>
            </w:r>
          </w:p>
        </w:tc>
        <w:tc>
          <w:tcPr>
            <w:tcW w:w="2256" w:type="dxa"/>
          </w:tcPr>
          <w:p w14:paraId="6067F482" w14:textId="77777777" w:rsidR="00AF2F85" w:rsidRPr="002A52A4" w:rsidRDefault="00AF2F85" w:rsidP="008D733B">
            <w:pPr>
              <w:rPr>
                <w:i/>
              </w:rPr>
            </w:pPr>
            <w:r w:rsidRPr="002A52A4">
              <w:rPr>
                <w:i/>
              </w:rPr>
              <w:t>Pushing</w:t>
            </w:r>
          </w:p>
        </w:tc>
        <w:tc>
          <w:tcPr>
            <w:tcW w:w="2252" w:type="dxa"/>
          </w:tcPr>
          <w:p w14:paraId="0F1C0462" w14:textId="570E0810" w:rsidR="00AF2F85" w:rsidRPr="002A52A4" w:rsidRDefault="00AF2F85" w:rsidP="00336864">
            <w:r w:rsidRPr="002A52A4">
              <w:t xml:space="preserve">Se indica que el escritor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0E0DF52" w14:textId="0651EDC8" w:rsidR="00AF2F85" w:rsidRPr="002A52A4" w:rsidRDefault="00AF2F85" w:rsidP="008D733B">
            <w:pPr>
              <w:rPr>
                <w:i/>
              </w:rPr>
            </w:pPr>
            <w:r w:rsidRPr="002A52A4">
              <w:rPr>
                <w:i/>
              </w:rPr>
              <w:t>Pushing</w:t>
            </w:r>
          </w:p>
        </w:tc>
      </w:tr>
      <w:tr w:rsidR="00AF2F85" w:rsidRPr="002A52A4" w14:paraId="41BE7D8D" w14:textId="77777777" w:rsidTr="00AF2F85">
        <w:tc>
          <w:tcPr>
            <w:tcW w:w="2253" w:type="dxa"/>
          </w:tcPr>
          <w:p w14:paraId="2AEAA4DB" w14:textId="510013DB" w:rsidR="00AF2F85" w:rsidRPr="002A52A4" w:rsidRDefault="00AF2F85" w:rsidP="00AF2F85">
            <w:r w:rsidRPr="002A52A4">
              <w:t>T5</w:t>
            </w:r>
          </w:p>
        </w:tc>
        <w:tc>
          <w:tcPr>
            <w:tcW w:w="2256" w:type="dxa"/>
          </w:tcPr>
          <w:p w14:paraId="06C31DC2" w14:textId="3E3E264F" w:rsidR="00AF2F85" w:rsidRPr="002A52A4" w:rsidRDefault="00AF2F85" w:rsidP="00AF2F85">
            <w:pPr>
              <w:rPr>
                <w:i/>
              </w:rPr>
            </w:pPr>
            <w:r w:rsidRPr="002A52A4">
              <w:rPr>
                <w:i/>
              </w:rPr>
              <w:t>Announcing</w:t>
            </w:r>
          </w:p>
        </w:tc>
        <w:tc>
          <w:tcPr>
            <w:tcW w:w="2252" w:type="dxa"/>
          </w:tcPr>
          <w:p w14:paraId="065957CC" w14:textId="37BA3088" w:rsidR="00AF2F85" w:rsidRPr="002A52A4" w:rsidRDefault="00336864" w:rsidP="00AF2F85">
            <w:r w:rsidRPr="002A52A4">
              <w:t xml:space="preserve">Se indica que todos los cambios en el </w:t>
            </w:r>
            <w:r w:rsidRPr="002A52A4">
              <w:rPr>
                <w:i/>
              </w:rPr>
              <w:t>HistoryCache</w:t>
            </w:r>
            <w:r w:rsidRPr="002A52A4">
              <w:t xml:space="preserve"> del </w:t>
            </w:r>
            <w:r w:rsidRPr="002A52A4">
              <w:rPr>
                <w:i/>
              </w:rPr>
              <w:t xml:space="preserve">Writer </w:t>
            </w:r>
            <w:r w:rsidRPr="002A52A4">
              <w:t xml:space="preserve"> han sido confirmados por el </w:t>
            </w:r>
            <w:r w:rsidRPr="002A52A4">
              <w:rPr>
                <w:i/>
              </w:rPr>
              <w:t xml:space="preserve">Reader </w:t>
            </w:r>
            <w:r w:rsidRPr="002A52A4">
              <w:t xml:space="preserve">representado por el </w:t>
            </w:r>
            <w:r w:rsidRPr="002A52A4">
              <w:rPr>
                <w:i/>
              </w:rPr>
              <w:t>ReaderProxy</w:t>
            </w:r>
            <w:r w:rsidRPr="002A52A4">
              <w:t>.</w:t>
            </w:r>
          </w:p>
        </w:tc>
        <w:tc>
          <w:tcPr>
            <w:tcW w:w="2256" w:type="dxa"/>
          </w:tcPr>
          <w:p w14:paraId="2C89E90E" w14:textId="1377E5C3" w:rsidR="00AF2F85" w:rsidRPr="002A52A4" w:rsidRDefault="00AF2F85" w:rsidP="00AF2F85">
            <w:pPr>
              <w:rPr>
                <w:i/>
              </w:rPr>
            </w:pPr>
            <w:r w:rsidRPr="002A52A4">
              <w:rPr>
                <w:i/>
              </w:rPr>
              <w:t>Idle</w:t>
            </w:r>
          </w:p>
        </w:tc>
      </w:tr>
      <w:tr w:rsidR="00AF2F85" w:rsidRPr="002A52A4" w14:paraId="4449527C" w14:textId="77777777" w:rsidTr="00AF2F85">
        <w:tc>
          <w:tcPr>
            <w:tcW w:w="2253" w:type="dxa"/>
          </w:tcPr>
          <w:p w14:paraId="0354AF8E" w14:textId="1BC14FA5" w:rsidR="00AF2F85" w:rsidRPr="002A52A4" w:rsidRDefault="00AF2F85" w:rsidP="00AF2F85">
            <w:r w:rsidRPr="002A52A4">
              <w:t>T6</w:t>
            </w:r>
          </w:p>
        </w:tc>
        <w:tc>
          <w:tcPr>
            <w:tcW w:w="2256" w:type="dxa"/>
          </w:tcPr>
          <w:p w14:paraId="62DF854B" w14:textId="450D8A70" w:rsidR="00AF2F85" w:rsidRPr="002A52A4" w:rsidRDefault="00AF2F85" w:rsidP="00AF2F85">
            <w:pPr>
              <w:rPr>
                <w:i/>
              </w:rPr>
            </w:pPr>
            <w:r w:rsidRPr="002A52A4">
              <w:rPr>
                <w:i/>
              </w:rPr>
              <w:t>Idle</w:t>
            </w:r>
          </w:p>
        </w:tc>
        <w:tc>
          <w:tcPr>
            <w:tcW w:w="2252" w:type="dxa"/>
          </w:tcPr>
          <w:p w14:paraId="34097C9E" w14:textId="4F26FB7A" w:rsidR="00AF2F85" w:rsidRPr="002A52A4" w:rsidRDefault="00336864" w:rsidP="00AF2F85">
            <w:r w:rsidRPr="002A52A4">
              <w:t xml:space="preserve">Se indica que hay cambios en el </w:t>
            </w:r>
            <w:r w:rsidRPr="002A52A4">
              <w:rPr>
                <w:i/>
              </w:rPr>
              <w:t xml:space="preserve">HistoryCache </w:t>
            </w:r>
            <w:r w:rsidRPr="002A52A4">
              <w:t xml:space="preserve"> en el </w:t>
            </w:r>
            <w:r w:rsidRPr="002A52A4">
              <w:rPr>
                <w:i/>
              </w:rPr>
              <w:t xml:space="preserve">Writer </w:t>
            </w:r>
            <w:r w:rsidRPr="002A52A4">
              <w:t xml:space="preserve">que no han sido confirmados por el </w:t>
            </w:r>
            <w:r w:rsidRPr="002A52A4">
              <w:rPr>
                <w:i/>
              </w:rPr>
              <w:t>Reader</w:t>
            </w:r>
            <w:r w:rsidRPr="002A52A4">
              <w:t xml:space="preserve"> representado por el </w:t>
            </w:r>
            <w:r w:rsidRPr="002A52A4">
              <w:rPr>
                <w:i/>
              </w:rPr>
              <w:t>ReaderProxy</w:t>
            </w:r>
            <w:r w:rsidRPr="002A52A4">
              <w:t>.</w:t>
            </w:r>
          </w:p>
        </w:tc>
        <w:tc>
          <w:tcPr>
            <w:tcW w:w="2256" w:type="dxa"/>
          </w:tcPr>
          <w:p w14:paraId="6AFE993B" w14:textId="79B619A4" w:rsidR="00AF2F85" w:rsidRPr="002A52A4" w:rsidRDefault="00AF2F85" w:rsidP="00AF2F85">
            <w:pPr>
              <w:rPr>
                <w:i/>
              </w:rPr>
            </w:pPr>
            <w:r w:rsidRPr="002A52A4">
              <w:rPr>
                <w:i/>
              </w:rPr>
              <w:t>Announcing</w:t>
            </w:r>
          </w:p>
        </w:tc>
      </w:tr>
      <w:tr w:rsidR="00AF2F85" w:rsidRPr="002A52A4" w14:paraId="61F1B0BE" w14:textId="77777777" w:rsidTr="00AF2F85">
        <w:tc>
          <w:tcPr>
            <w:tcW w:w="2253" w:type="dxa"/>
          </w:tcPr>
          <w:p w14:paraId="6E4416C7" w14:textId="101660D6" w:rsidR="00AF2F85" w:rsidRPr="002A52A4" w:rsidRDefault="00AF2F85" w:rsidP="00AF2F85">
            <w:r w:rsidRPr="002A52A4">
              <w:t>T7</w:t>
            </w:r>
          </w:p>
        </w:tc>
        <w:tc>
          <w:tcPr>
            <w:tcW w:w="2256" w:type="dxa"/>
          </w:tcPr>
          <w:p w14:paraId="452AC4F5" w14:textId="458DB63A" w:rsidR="00AF2F85" w:rsidRPr="002A52A4" w:rsidRDefault="00AF2F85" w:rsidP="00AF2F85">
            <w:pPr>
              <w:rPr>
                <w:i/>
              </w:rPr>
            </w:pPr>
            <w:r w:rsidRPr="002A52A4">
              <w:rPr>
                <w:i/>
              </w:rPr>
              <w:t>Announcing</w:t>
            </w:r>
          </w:p>
        </w:tc>
        <w:tc>
          <w:tcPr>
            <w:tcW w:w="2252" w:type="dxa"/>
          </w:tcPr>
          <w:p w14:paraId="14D2BDCD" w14:textId="1D2FBFBB" w:rsidR="00AF2F85" w:rsidRPr="002A52A4" w:rsidRDefault="00336864" w:rsidP="00AF2F85">
            <w:r w:rsidRPr="002A52A4">
              <w:t>Se busca enviar con un temporizador periódico cada Heartbeat.</w:t>
            </w:r>
          </w:p>
        </w:tc>
        <w:tc>
          <w:tcPr>
            <w:tcW w:w="2256" w:type="dxa"/>
          </w:tcPr>
          <w:p w14:paraId="73C8304B" w14:textId="6894A9A8" w:rsidR="00AF2F85" w:rsidRPr="002A52A4" w:rsidRDefault="00AF2F85" w:rsidP="00AF2F85">
            <w:pPr>
              <w:rPr>
                <w:i/>
              </w:rPr>
            </w:pPr>
            <w:r w:rsidRPr="002A52A4">
              <w:rPr>
                <w:i/>
              </w:rPr>
              <w:t>Announcing</w:t>
            </w:r>
          </w:p>
        </w:tc>
      </w:tr>
      <w:tr w:rsidR="00AF2F85" w:rsidRPr="002A52A4" w14:paraId="14BFB44D" w14:textId="77777777" w:rsidTr="00AF2F85">
        <w:tc>
          <w:tcPr>
            <w:tcW w:w="2253" w:type="dxa"/>
          </w:tcPr>
          <w:p w14:paraId="4BEE482C" w14:textId="14D853BA" w:rsidR="00AF2F85" w:rsidRPr="002A52A4" w:rsidRDefault="00AF2F85" w:rsidP="00AF2F85">
            <w:r w:rsidRPr="002A52A4">
              <w:t>T8</w:t>
            </w:r>
          </w:p>
        </w:tc>
        <w:tc>
          <w:tcPr>
            <w:tcW w:w="2256" w:type="dxa"/>
          </w:tcPr>
          <w:p w14:paraId="0F5393C2" w14:textId="77777777" w:rsidR="00AF2F85" w:rsidRPr="002A52A4" w:rsidRDefault="00AF2F85" w:rsidP="00AF2F85">
            <w:pPr>
              <w:rPr>
                <w:i/>
              </w:rPr>
            </w:pPr>
            <w:r w:rsidRPr="002A52A4">
              <w:rPr>
                <w:i/>
              </w:rPr>
              <w:t>Waiting</w:t>
            </w:r>
          </w:p>
        </w:tc>
        <w:tc>
          <w:tcPr>
            <w:tcW w:w="2252" w:type="dxa"/>
          </w:tcPr>
          <w:p w14:paraId="14582FCD" w14:textId="498E7E94" w:rsidR="00AF2F85" w:rsidRPr="002A52A4" w:rsidRDefault="00AF2F85" w:rsidP="00336864">
            <w:r w:rsidRPr="002A52A4">
              <w:t xml:space="preserve">Se recepta ACKNACK que han sido destinados al escritor </w:t>
            </w:r>
            <w:r w:rsidR="00336864" w:rsidRPr="002A52A4">
              <w:t>con</w:t>
            </w:r>
            <w:r w:rsidRPr="002A52A4">
              <w:t xml:space="preserve"> estado</w:t>
            </w:r>
          </w:p>
        </w:tc>
        <w:tc>
          <w:tcPr>
            <w:tcW w:w="2256" w:type="dxa"/>
          </w:tcPr>
          <w:p w14:paraId="162E9967" w14:textId="77777777" w:rsidR="00AF2F85" w:rsidRPr="002A52A4" w:rsidRDefault="00AF2F85" w:rsidP="00AF2F85">
            <w:pPr>
              <w:rPr>
                <w:i/>
              </w:rPr>
            </w:pPr>
            <w:r w:rsidRPr="002A52A4">
              <w:rPr>
                <w:i/>
              </w:rPr>
              <w:t>Waiting</w:t>
            </w:r>
          </w:p>
        </w:tc>
      </w:tr>
      <w:tr w:rsidR="00AF2F85" w:rsidRPr="002A52A4" w14:paraId="6D5ED47F" w14:textId="77777777" w:rsidTr="00AF2F85">
        <w:tc>
          <w:tcPr>
            <w:tcW w:w="2253" w:type="dxa"/>
          </w:tcPr>
          <w:p w14:paraId="1974A413" w14:textId="7D905D9B" w:rsidR="00AF2F85" w:rsidRPr="002A52A4" w:rsidRDefault="00AF2F85" w:rsidP="00AF2F85">
            <w:r w:rsidRPr="002A52A4">
              <w:lastRenderedPageBreak/>
              <w:t>T9</w:t>
            </w:r>
          </w:p>
        </w:tc>
        <w:tc>
          <w:tcPr>
            <w:tcW w:w="2256" w:type="dxa"/>
          </w:tcPr>
          <w:p w14:paraId="2AC725ED" w14:textId="77777777" w:rsidR="00AF2F85" w:rsidRPr="002A52A4" w:rsidRDefault="00AF2F85" w:rsidP="00AF2F85">
            <w:pPr>
              <w:rPr>
                <w:i/>
              </w:rPr>
            </w:pPr>
            <w:r w:rsidRPr="002A52A4">
              <w:rPr>
                <w:i/>
              </w:rPr>
              <w:t>Waiting</w:t>
            </w:r>
          </w:p>
        </w:tc>
        <w:tc>
          <w:tcPr>
            <w:tcW w:w="2252" w:type="dxa"/>
          </w:tcPr>
          <w:p w14:paraId="3506B157" w14:textId="6638ABDA" w:rsidR="00AF2F85" w:rsidRPr="002A52A4" w:rsidRDefault="00AF2F85" w:rsidP="00336864">
            <w:r w:rsidRPr="002A52A4">
              <w:t xml:space="preserve">Se indica que hay cambios que han sido solicitados por algún lector RTPS alcanzable hacia el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5CCE31F1" w14:textId="77777777" w:rsidR="00AF2F85" w:rsidRPr="002A52A4" w:rsidRDefault="00AF2F85" w:rsidP="00AF2F85">
            <w:pPr>
              <w:rPr>
                <w:i/>
              </w:rPr>
            </w:pPr>
            <w:r w:rsidRPr="002A52A4">
              <w:rPr>
                <w:i/>
              </w:rPr>
              <w:t>Must_repair</w:t>
            </w:r>
          </w:p>
        </w:tc>
      </w:tr>
      <w:tr w:rsidR="00AF2F85" w:rsidRPr="002A52A4" w14:paraId="6777B6AB" w14:textId="77777777" w:rsidTr="00AF2F85">
        <w:tc>
          <w:tcPr>
            <w:tcW w:w="2253" w:type="dxa"/>
          </w:tcPr>
          <w:p w14:paraId="6A0B0631" w14:textId="6771588B" w:rsidR="00AF2F85" w:rsidRPr="002A52A4" w:rsidRDefault="00AF2F85" w:rsidP="00AF2F85">
            <w:r w:rsidRPr="002A52A4">
              <w:t>T10</w:t>
            </w:r>
          </w:p>
        </w:tc>
        <w:tc>
          <w:tcPr>
            <w:tcW w:w="2256" w:type="dxa"/>
          </w:tcPr>
          <w:p w14:paraId="43F981F5" w14:textId="77777777" w:rsidR="00AF2F85" w:rsidRPr="002A52A4" w:rsidRDefault="00AF2F85" w:rsidP="00AF2F85">
            <w:pPr>
              <w:rPr>
                <w:i/>
              </w:rPr>
            </w:pPr>
            <w:r w:rsidRPr="002A52A4">
              <w:rPr>
                <w:i/>
              </w:rPr>
              <w:t>Must_repair</w:t>
            </w:r>
          </w:p>
        </w:tc>
        <w:tc>
          <w:tcPr>
            <w:tcW w:w="2252" w:type="dxa"/>
          </w:tcPr>
          <w:p w14:paraId="55FB6D05" w14:textId="24F04D2F" w:rsidR="00AF2F85" w:rsidRPr="002A52A4" w:rsidRDefault="00AF2F85" w:rsidP="00336864">
            <w:r w:rsidRPr="002A52A4">
              <w:t>Se recepta ACKNACK que h</w:t>
            </w:r>
            <w:r w:rsidR="00336864" w:rsidRPr="002A52A4">
              <w:t xml:space="preserve">an sido destinados al escritor con </w:t>
            </w:r>
            <w:r w:rsidRPr="002A52A4">
              <w:t>estado</w:t>
            </w:r>
          </w:p>
        </w:tc>
        <w:tc>
          <w:tcPr>
            <w:tcW w:w="2256" w:type="dxa"/>
          </w:tcPr>
          <w:p w14:paraId="29922A91" w14:textId="77777777" w:rsidR="00AF2F85" w:rsidRPr="002A52A4" w:rsidRDefault="00AF2F85" w:rsidP="00AF2F85">
            <w:pPr>
              <w:rPr>
                <w:i/>
              </w:rPr>
            </w:pPr>
            <w:r w:rsidRPr="002A52A4">
              <w:rPr>
                <w:i/>
              </w:rPr>
              <w:t>Must_repair</w:t>
            </w:r>
          </w:p>
        </w:tc>
      </w:tr>
      <w:tr w:rsidR="00AF2F85" w:rsidRPr="002A52A4" w14:paraId="48C969F9" w14:textId="77777777" w:rsidTr="00AF2F85">
        <w:tc>
          <w:tcPr>
            <w:tcW w:w="2253" w:type="dxa"/>
          </w:tcPr>
          <w:p w14:paraId="76A7AE96" w14:textId="05AF90F1" w:rsidR="00AF2F85" w:rsidRPr="002A52A4" w:rsidRDefault="00AF2F85" w:rsidP="00AF2F85">
            <w:r w:rsidRPr="002A52A4">
              <w:t>T11</w:t>
            </w:r>
          </w:p>
        </w:tc>
        <w:tc>
          <w:tcPr>
            <w:tcW w:w="2256" w:type="dxa"/>
          </w:tcPr>
          <w:p w14:paraId="19E1A2FC" w14:textId="77777777" w:rsidR="00AF2F85" w:rsidRPr="002A52A4" w:rsidRDefault="00AF2F85" w:rsidP="00AF2F85">
            <w:pPr>
              <w:rPr>
                <w:i/>
              </w:rPr>
            </w:pPr>
            <w:r w:rsidRPr="002A52A4">
              <w:rPr>
                <w:i/>
              </w:rPr>
              <w:t>Must_repair</w:t>
            </w:r>
          </w:p>
        </w:tc>
        <w:tc>
          <w:tcPr>
            <w:tcW w:w="2252" w:type="dxa"/>
          </w:tcPr>
          <w:p w14:paraId="00366602" w14:textId="77777777" w:rsidR="00AF2F85" w:rsidRPr="002A52A4" w:rsidRDefault="00AF2F85" w:rsidP="00AF2F85">
            <w:r w:rsidRPr="002A52A4">
              <w:t>Se busca enviar con un temporizador que la duración del ACKNACK ha caducado mientras se ha entrado a este modo.</w:t>
            </w:r>
          </w:p>
        </w:tc>
        <w:tc>
          <w:tcPr>
            <w:tcW w:w="2256" w:type="dxa"/>
          </w:tcPr>
          <w:p w14:paraId="41F400A4" w14:textId="77777777" w:rsidR="00AF2F85" w:rsidRPr="002A52A4" w:rsidRDefault="00AF2F85" w:rsidP="00AF2F85">
            <w:pPr>
              <w:rPr>
                <w:i/>
              </w:rPr>
            </w:pPr>
            <w:r w:rsidRPr="002A52A4">
              <w:rPr>
                <w:i/>
              </w:rPr>
              <w:t>Repairing</w:t>
            </w:r>
          </w:p>
        </w:tc>
      </w:tr>
      <w:tr w:rsidR="00AF2F85" w:rsidRPr="002A52A4" w14:paraId="1A72C042" w14:textId="77777777" w:rsidTr="00AF2F85">
        <w:tc>
          <w:tcPr>
            <w:tcW w:w="2253" w:type="dxa"/>
          </w:tcPr>
          <w:p w14:paraId="71F347E0" w14:textId="3F4B4E75" w:rsidR="00AF2F85" w:rsidRPr="002A52A4" w:rsidRDefault="00AF2F85" w:rsidP="00AF2F85">
            <w:r w:rsidRPr="002A52A4">
              <w:t>T12</w:t>
            </w:r>
          </w:p>
        </w:tc>
        <w:tc>
          <w:tcPr>
            <w:tcW w:w="2256" w:type="dxa"/>
          </w:tcPr>
          <w:p w14:paraId="1D195516" w14:textId="77777777" w:rsidR="00AF2F85" w:rsidRPr="002A52A4" w:rsidRDefault="00AF2F85" w:rsidP="00AF2F85">
            <w:pPr>
              <w:rPr>
                <w:i/>
              </w:rPr>
            </w:pPr>
            <w:r w:rsidRPr="002A52A4">
              <w:rPr>
                <w:i/>
              </w:rPr>
              <w:t>Repairing</w:t>
            </w:r>
          </w:p>
        </w:tc>
        <w:tc>
          <w:tcPr>
            <w:tcW w:w="2252" w:type="dxa"/>
          </w:tcPr>
          <w:p w14:paraId="6FE1F871" w14:textId="4E476FB8" w:rsidR="00AF2F85" w:rsidRPr="002A52A4" w:rsidRDefault="00AF2F85" w:rsidP="00336864">
            <w:r w:rsidRPr="002A52A4">
              <w:t xml:space="preserve">Se indica que el escritor RTPS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B0503E2" w14:textId="77777777" w:rsidR="00AF2F85" w:rsidRPr="002A52A4" w:rsidRDefault="00AF2F85" w:rsidP="00AF2F85">
            <w:pPr>
              <w:rPr>
                <w:i/>
              </w:rPr>
            </w:pPr>
            <w:r w:rsidRPr="002A52A4">
              <w:rPr>
                <w:i/>
              </w:rPr>
              <w:t>Repairing</w:t>
            </w:r>
          </w:p>
        </w:tc>
      </w:tr>
      <w:tr w:rsidR="00AF2F85" w:rsidRPr="002A52A4" w14:paraId="14214C75" w14:textId="77777777" w:rsidTr="00AF2F85">
        <w:tc>
          <w:tcPr>
            <w:tcW w:w="2253" w:type="dxa"/>
          </w:tcPr>
          <w:p w14:paraId="3F465E92" w14:textId="75C489DC" w:rsidR="00AF2F85" w:rsidRPr="002A52A4" w:rsidRDefault="00AF2F85" w:rsidP="00AF2F85">
            <w:r w:rsidRPr="002A52A4">
              <w:t>T13</w:t>
            </w:r>
          </w:p>
        </w:tc>
        <w:tc>
          <w:tcPr>
            <w:tcW w:w="2256" w:type="dxa"/>
          </w:tcPr>
          <w:p w14:paraId="09A6E288" w14:textId="77777777" w:rsidR="00AF2F85" w:rsidRPr="002A52A4" w:rsidRDefault="00AF2F85" w:rsidP="00AF2F85">
            <w:pPr>
              <w:rPr>
                <w:i/>
              </w:rPr>
            </w:pPr>
            <w:r w:rsidRPr="002A52A4">
              <w:rPr>
                <w:i/>
              </w:rPr>
              <w:t>Repairing</w:t>
            </w:r>
          </w:p>
        </w:tc>
        <w:tc>
          <w:tcPr>
            <w:tcW w:w="2252" w:type="dxa"/>
          </w:tcPr>
          <w:p w14:paraId="624D2690" w14:textId="18E3B7D4" w:rsidR="00AF2F85" w:rsidRPr="002A52A4" w:rsidRDefault="00AF2F85" w:rsidP="00C662EB">
            <w:r w:rsidRPr="002A52A4">
              <w:t xml:space="preserve">Se indica que no hay más cambios solicitados por un lector alcanzable para el </w:t>
            </w:r>
            <w:r w:rsidR="00336864" w:rsidRPr="002A52A4">
              <w:rPr>
                <w:i/>
              </w:rPr>
              <w:t xml:space="preserve">Reader </w:t>
            </w:r>
            <w:r w:rsidR="00336864" w:rsidRPr="002A52A4">
              <w:t xml:space="preserve">representado por el </w:t>
            </w:r>
            <w:r w:rsidR="00336864" w:rsidRPr="002A52A4">
              <w:rPr>
                <w:i/>
              </w:rPr>
              <w:t>ReaderProxy</w:t>
            </w:r>
            <w:r w:rsidRPr="002A52A4">
              <w:t>.</w:t>
            </w:r>
          </w:p>
        </w:tc>
        <w:tc>
          <w:tcPr>
            <w:tcW w:w="2256" w:type="dxa"/>
          </w:tcPr>
          <w:p w14:paraId="44CD5421" w14:textId="77777777" w:rsidR="00AF2F85" w:rsidRPr="002A52A4" w:rsidRDefault="00AF2F85" w:rsidP="00AF2F85">
            <w:pPr>
              <w:rPr>
                <w:i/>
              </w:rPr>
            </w:pPr>
            <w:r w:rsidRPr="002A52A4">
              <w:rPr>
                <w:i/>
              </w:rPr>
              <w:t>Waiting</w:t>
            </w:r>
          </w:p>
        </w:tc>
      </w:tr>
      <w:tr w:rsidR="00AF2F85" w:rsidRPr="002A52A4" w14:paraId="6772CD79" w14:textId="77777777" w:rsidTr="00AF2F85">
        <w:tc>
          <w:tcPr>
            <w:tcW w:w="2253" w:type="dxa"/>
          </w:tcPr>
          <w:p w14:paraId="5479BA02" w14:textId="19F67E15" w:rsidR="00AF2F85" w:rsidRPr="002A52A4" w:rsidRDefault="00AF2F85" w:rsidP="00AF2F85">
            <w:r w:rsidRPr="002A52A4">
              <w:t>T14</w:t>
            </w:r>
          </w:p>
        </w:tc>
        <w:tc>
          <w:tcPr>
            <w:tcW w:w="2256" w:type="dxa"/>
          </w:tcPr>
          <w:p w14:paraId="5CE1C9F3" w14:textId="43CB78EF" w:rsidR="00AF2F85" w:rsidRPr="002A52A4" w:rsidRDefault="00AF2F85" w:rsidP="00AF2F85">
            <w:pPr>
              <w:rPr>
                <w:i/>
              </w:rPr>
            </w:pPr>
            <w:r w:rsidRPr="002A52A4">
              <w:rPr>
                <w:i/>
              </w:rPr>
              <w:t>Ready</w:t>
            </w:r>
          </w:p>
        </w:tc>
        <w:tc>
          <w:tcPr>
            <w:tcW w:w="2252" w:type="dxa"/>
          </w:tcPr>
          <w:p w14:paraId="5D0D4658" w14:textId="1090074E" w:rsidR="00AF2F85" w:rsidRPr="002A52A4" w:rsidRDefault="008D733B" w:rsidP="00AF2F85">
            <w:r w:rsidRPr="002A52A4">
              <w:t xml:space="preserve">Se añade un nuevo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61507A5B" w14:textId="30AB36F2" w:rsidR="00AF2F85" w:rsidRPr="002A52A4" w:rsidRDefault="00AF2F85" w:rsidP="00AF2F85">
            <w:pPr>
              <w:rPr>
                <w:i/>
              </w:rPr>
            </w:pPr>
            <w:r w:rsidRPr="002A52A4">
              <w:rPr>
                <w:i/>
              </w:rPr>
              <w:t>Ready</w:t>
            </w:r>
          </w:p>
        </w:tc>
      </w:tr>
      <w:tr w:rsidR="00AF2F85" w:rsidRPr="002A52A4" w14:paraId="417E00EE" w14:textId="77777777" w:rsidTr="00AF2F85">
        <w:tc>
          <w:tcPr>
            <w:tcW w:w="2253" w:type="dxa"/>
          </w:tcPr>
          <w:p w14:paraId="19565096" w14:textId="204FBA61" w:rsidR="00AF2F85" w:rsidRPr="002A52A4" w:rsidRDefault="00AF2F85" w:rsidP="00AF2F85">
            <w:r w:rsidRPr="002A52A4">
              <w:t>T15</w:t>
            </w:r>
          </w:p>
        </w:tc>
        <w:tc>
          <w:tcPr>
            <w:tcW w:w="2256" w:type="dxa"/>
          </w:tcPr>
          <w:p w14:paraId="1F5E43AA" w14:textId="6FEB4B0D" w:rsidR="00AF2F85" w:rsidRPr="002A52A4" w:rsidRDefault="00AF2F85" w:rsidP="00AF2F85">
            <w:pPr>
              <w:rPr>
                <w:i/>
              </w:rPr>
            </w:pPr>
            <w:r w:rsidRPr="002A52A4">
              <w:rPr>
                <w:i/>
              </w:rPr>
              <w:t>Ready</w:t>
            </w:r>
          </w:p>
        </w:tc>
        <w:tc>
          <w:tcPr>
            <w:tcW w:w="2252" w:type="dxa"/>
          </w:tcPr>
          <w:p w14:paraId="7E569AEF" w14:textId="40EAFFE2" w:rsidR="00AF2F85" w:rsidRPr="002A52A4" w:rsidRDefault="0074226A" w:rsidP="00C662EB">
            <w:r w:rsidRPr="002A52A4">
              <w:t xml:space="preserve">Se remueve un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5B82BC48" w14:textId="3367BA41" w:rsidR="00AF2F85" w:rsidRPr="002A52A4" w:rsidRDefault="00AF2F85" w:rsidP="00AF2F85">
            <w:pPr>
              <w:rPr>
                <w:i/>
              </w:rPr>
            </w:pPr>
            <w:r w:rsidRPr="002A52A4">
              <w:rPr>
                <w:i/>
              </w:rPr>
              <w:t>Ready</w:t>
            </w:r>
          </w:p>
        </w:tc>
      </w:tr>
      <w:tr w:rsidR="00AF2F85" w:rsidRPr="002A52A4" w14:paraId="52F0C97B" w14:textId="77777777" w:rsidTr="00AF2F85">
        <w:tc>
          <w:tcPr>
            <w:tcW w:w="2253" w:type="dxa"/>
          </w:tcPr>
          <w:p w14:paraId="5C7EEF81" w14:textId="0512F847" w:rsidR="00AF2F85" w:rsidRPr="002A52A4" w:rsidRDefault="00AF2F85" w:rsidP="00AF2F85">
            <w:r w:rsidRPr="002A52A4">
              <w:t>T16</w:t>
            </w:r>
          </w:p>
        </w:tc>
        <w:tc>
          <w:tcPr>
            <w:tcW w:w="2256" w:type="dxa"/>
          </w:tcPr>
          <w:p w14:paraId="0CB72140" w14:textId="77777777" w:rsidR="00AF2F85" w:rsidRPr="002A52A4" w:rsidRDefault="00AF2F85" w:rsidP="00AF2F85">
            <w:pPr>
              <w:rPr>
                <w:i/>
              </w:rPr>
            </w:pPr>
            <w:r w:rsidRPr="002A52A4">
              <w:rPr>
                <w:i/>
              </w:rPr>
              <w:t>Any state</w:t>
            </w:r>
          </w:p>
        </w:tc>
        <w:tc>
          <w:tcPr>
            <w:tcW w:w="2252" w:type="dxa"/>
          </w:tcPr>
          <w:p w14:paraId="6883519D" w14:textId="7000C508" w:rsidR="00AF2F85" w:rsidRPr="002A52A4" w:rsidRDefault="00AF2F85" w:rsidP="0074226A">
            <w:r w:rsidRPr="002A52A4">
              <w:t xml:space="preserve">El escritor RTPS es configurado para no mantener más al </w:t>
            </w:r>
            <w:r w:rsidRPr="002A52A4">
              <w:rPr>
                <w:i/>
              </w:rPr>
              <w:t>Reader</w:t>
            </w:r>
            <w:r w:rsidR="0074226A" w:rsidRPr="002A52A4">
              <w:t xml:space="preserve"> </w:t>
            </w:r>
            <w:r w:rsidR="0074226A" w:rsidRPr="002A52A4">
              <w:lastRenderedPageBreak/>
              <w:t xml:space="preserve">representado por el </w:t>
            </w:r>
            <w:r w:rsidR="0074226A" w:rsidRPr="002A52A4">
              <w:rPr>
                <w:i/>
              </w:rPr>
              <w:t>ReaderProxy</w:t>
            </w:r>
            <w:r w:rsidRPr="002A52A4">
              <w:t>.</w:t>
            </w:r>
          </w:p>
        </w:tc>
        <w:tc>
          <w:tcPr>
            <w:tcW w:w="2256" w:type="dxa"/>
          </w:tcPr>
          <w:p w14:paraId="10DEEB2D" w14:textId="77777777" w:rsidR="00AF2F85" w:rsidRPr="002A52A4" w:rsidRDefault="00AF2F85" w:rsidP="00AF2F85">
            <w:pPr>
              <w:rPr>
                <w:i/>
              </w:rPr>
            </w:pPr>
            <w:r w:rsidRPr="002A52A4">
              <w:rPr>
                <w:i/>
              </w:rPr>
              <w:lastRenderedPageBreak/>
              <w:t>Final</w:t>
            </w:r>
          </w:p>
        </w:tc>
      </w:tr>
    </w:tbl>
    <w:p w14:paraId="7A6E4CFF" w14:textId="77777777" w:rsidR="00AF2F85" w:rsidRPr="002A52A4" w:rsidRDefault="00AF2F85" w:rsidP="00AF2F85"/>
    <w:p w14:paraId="538D80B2" w14:textId="54E35A50" w:rsidR="003823C5" w:rsidRPr="002A52A4" w:rsidRDefault="003823C5" w:rsidP="00900937">
      <w:pPr>
        <w:pStyle w:val="Ttulo4"/>
      </w:pPr>
      <w:r w:rsidRPr="002A52A4">
        <w:t>Implementación del Reader RTPS</w:t>
      </w:r>
    </w:p>
    <w:p w14:paraId="768F205A" w14:textId="47FB2ED0" w:rsidR="003823C5" w:rsidRPr="002A52A4" w:rsidRDefault="003823C5" w:rsidP="003823C5">
      <w:r w:rsidRPr="002A52A4">
        <w:t xml:space="preserve">El lector RTPS se especializa en los extremos RTPS que reciben mensajes del </w:t>
      </w:r>
      <w:r w:rsidRPr="002A52A4">
        <w:rPr>
          <w:i/>
        </w:rPr>
        <w:t>CacheChange</w:t>
      </w:r>
      <w:r w:rsidRPr="002A52A4">
        <w:t xml:space="preserve"> desde uno o más extremos escritores RTPS.</w:t>
      </w:r>
    </w:p>
    <w:p w14:paraId="6BD907EA" w14:textId="77777777" w:rsidR="003823C5" w:rsidRPr="002A52A4" w:rsidRDefault="003823C5" w:rsidP="003823C5"/>
    <w:p w14:paraId="00119984" w14:textId="217AAC10" w:rsidR="003823C5" w:rsidRPr="002A52A4" w:rsidRDefault="003F4CA5" w:rsidP="003823C5">
      <w:pPr>
        <w:pStyle w:val="Ttulo5"/>
      </w:pPr>
      <w:r w:rsidRPr="002A52A4">
        <w:t>Reader</w:t>
      </w:r>
      <w:r w:rsidR="003823C5" w:rsidRPr="002A52A4">
        <w:t xml:space="preserve"> sin estado RTPS</w:t>
      </w:r>
    </w:p>
    <w:p w14:paraId="6D59D735" w14:textId="57EAFBE9" w:rsidR="00AF2F85" w:rsidRPr="002A52A4" w:rsidRDefault="003823C5" w:rsidP="003823C5">
      <w:r w:rsidRPr="002A52A4">
        <w:t xml:space="preserve">Este </w:t>
      </w:r>
      <w:r w:rsidR="009F264D" w:rsidRPr="002A52A4">
        <w:t>lector</w:t>
      </w:r>
      <w:r w:rsidRPr="002A52A4">
        <w:t xml:space="preserve"> no tiene conocimiento</w:t>
      </w:r>
      <w:r w:rsidR="009F264D" w:rsidRPr="002A52A4">
        <w:t xml:space="preserve"> del número de escritores asociados, y además no mantiene ningún estado con cada escritor asociado.</w:t>
      </w:r>
    </w:p>
    <w:p w14:paraId="617B706C" w14:textId="0968DC73" w:rsidR="000850D2" w:rsidRPr="002A52A4" w:rsidRDefault="000850D2" w:rsidP="000850D2">
      <w:pPr>
        <w:pStyle w:val="Ttulo5"/>
      </w:pPr>
      <w:r w:rsidRPr="002A52A4">
        <w:t>Reader con estado RTPS</w:t>
      </w:r>
    </w:p>
    <w:p w14:paraId="2985B476" w14:textId="2E1C0DE4" w:rsidR="000850D2" w:rsidRPr="002A52A4" w:rsidRDefault="000850D2" w:rsidP="000850D2">
      <w:r w:rsidRPr="002A52A4">
        <w:t xml:space="preserve">Este lector mantiene el estado con cada escritor asociado, y además este estado es encapsulado en un </w:t>
      </w:r>
      <w:r w:rsidRPr="002A52A4">
        <w:rPr>
          <w:i/>
        </w:rPr>
        <w:t>WriterProxy</w:t>
      </w:r>
      <w:r w:rsidRPr="002A52A4">
        <w:t>.</w:t>
      </w:r>
    </w:p>
    <w:p w14:paraId="1277DA8A" w14:textId="7D7E18FB" w:rsidR="000850D2" w:rsidRPr="002A52A4" w:rsidRDefault="000850D2" w:rsidP="00B361AF">
      <w:r w:rsidRPr="002A52A4">
        <w:t xml:space="preserve">El </w:t>
      </w:r>
      <w:r w:rsidRPr="002A52A4">
        <w:rPr>
          <w:i/>
        </w:rPr>
        <w:t>WriterProxy</w:t>
      </w:r>
      <w:r w:rsidRPr="002A52A4">
        <w:t xml:space="preserve"> representa la información que un </w:t>
      </w:r>
      <w:r w:rsidRPr="002A52A4">
        <w:rPr>
          <w:i/>
        </w:rPr>
        <w:t>Reader</w:t>
      </w:r>
      <w:r w:rsidRPr="002A52A4">
        <w:t xml:space="preserve"> con estado mantiene con cada </w:t>
      </w:r>
      <w:r w:rsidRPr="002A52A4">
        <w:rPr>
          <w:i/>
        </w:rPr>
        <w:t>Writer</w:t>
      </w:r>
      <w:r w:rsidRPr="002A52A4">
        <w:t xml:space="preserve"> asociado.</w:t>
      </w:r>
    </w:p>
    <w:p w14:paraId="6A5BCC35" w14:textId="76518018" w:rsidR="00900937" w:rsidRPr="002A52A4" w:rsidRDefault="00900937" w:rsidP="00900937">
      <w:pPr>
        <w:pStyle w:val="Ttulo4"/>
      </w:pPr>
      <w:r w:rsidRPr="002A52A4">
        <w:t>Comportamiento de Reader  sin estado</w:t>
      </w:r>
    </w:p>
    <w:p w14:paraId="5EB60CC8" w14:textId="77FA2AD7" w:rsidR="00900937" w:rsidRPr="002A52A4" w:rsidRDefault="00900937" w:rsidP="00900937">
      <w:pPr>
        <w:pStyle w:val="Ttulo5"/>
      </w:pPr>
      <w:r w:rsidRPr="002A52A4">
        <w:t>Comportamiento de Reader sin estado con mejor esfuerzo</w:t>
      </w:r>
    </w:p>
    <w:p w14:paraId="41F54B57" w14:textId="2901B9FC" w:rsidR="00B361AF" w:rsidRPr="002A52A4" w:rsidRDefault="00B361AF" w:rsidP="00B361AF">
      <w:r w:rsidRPr="002A52A4">
        <w:t xml:space="preserve">En la siguiente </w:t>
      </w:r>
      <w:r w:rsidRPr="002A52A4">
        <w:fldChar w:fldCharType="begin"/>
      </w:r>
      <w:r w:rsidRPr="002A52A4">
        <w:instrText xml:space="preserve"> REF _Ref421008973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30</w:t>
      </w:r>
      <w:r w:rsidRPr="002A52A4">
        <w:fldChar w:fldCharType="end"/>
      </w:r>
      <w:r w:rsidRPr="002A52A4">
        <w:t xml:space="preserve"> podremos observar el comportamiento de este tipo de lector.</w:t>
      </w:r>
    </w:p>
    <w:p w14:paraId="570FED47" w14:textId="77777777" w:rsidR="00B361AF" w:rsidRPr="002A52A4" w:rsidRDefault="00B361AF" w:rsidP="00B361AF">
      <w:pPr>
        <w:keepNext/>
      </w:pPr>
      <w:r w:rsidRPr="002A52A4">
        <w:rPr>
          <w:noProof/>
          <w:lang w:eastAsia="es-EC"/>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68">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6373A3C0" w:rsidR="00176069" w:rsidRPr="002A52A4" w:rsidRDefault="00B361AF" w:rsidP="00176069">
      <w:pPr>
        <w:pStyle w:val="Descripcin"/>
        <w:rPr>
          <w:i w:val="0"/>
        </w:rPr>
      </w:pPr>
      <w:bookmarkStart w:id="253" w:name="_Ref421008973"/>
      <w:bookmarkStart w:id="254" w:name="_Toc421180819"/>
      <w:bookmarkStart w:id="255" w:name="_Toc421177695"/>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2</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30</w:t>
      </w:r>
      <w:r w:rsidR="000A7D12" w:rsidRPr="002A52A4">
        <w:fldChar w:fldCharType="end"/>
      </w:r>
      <w:bookmarkEnd w:id="253"/>
      <w:r w:rsidRPr="002A52A4">
        <w:rPr>
          <w:i w:val="0"/>
        </w:rPr>
        <w:t xml:space="preserve">. Comportamiento de un </w:t>
      </w:r>
      <w:r w:rsidRPr="002A52A4">
        <w:t>Reader</w:t>
      </w:r>
      <w:r w:rsidRPr="002A52A4">
        <w:rPr>
          <w:i w:val="0"/>
        </w:rPr>
        <w:t xml:space="preserve"> sin estado con WITH_KEY Best-Effort</w:t>
      </w:r>
      <w:bookmarkEnd w:id="254"/>
    </w:p>
    <w:p w14:paraId="4EAA54A4" w14:textId="4B5D121B" w:rsidR="00B361AF" w:rsidRPr="002A52A4" w:rsidRDefault="00962FCB" w:rsidP="00176069">
      <w:pPr>
        <w:pStyle w:val="Descripcin"/>
        <w:rPr>
          <w:i w:val="0"/>
        </w:rPr>
      </w:pPr>
      <w:sdt>
        <w:sdtPr>
          <w:rPr>
            <w:i w:val="0"/>
          </w:rPr>
          <w:id w:val="-1129322333"/>
          <w:citation/>
        </w:sdtPr>
        <w:sdtContent>
          <w:r w:rsidR="00255E91" w:rsidRPr="002A52A4">
            <w:rPr>
              <w:i w:val="0"/>
            </w:rPr>
            <w:fldChar w:fldCharType="begin"/>
          </w:r>
          <w:r w:rsidR="00255E91" w:rsidRPr="002A52A4">
            <w:rPr>
              <w:i w:val="0"/>
            </w:rPr>
            <w:instrText xml:space="preserve"> CITATION OMG14 \l 1036 </w:instrText>
          </w:r>
          <w:r w:rsidR="00255E91" w:rsidRPr="002A52A4">
            <w:rPr>
              <w:i w:val="0"/>
            </w:rPr>
            <w:fldChar w:fldCharType="separate"/>
          </w:r>
          <w:r w:rsidR="00F13CDA" w:rsidRPr="002A52A4">
            <w:rPr>
              <w:noProof/>
            </w:rPr>
            <w:t>(OMG, 2014)</w:t>
          </w:r>
          <w:r w:rsidR="00255E91" w:rsidRPr="002A52A4">
            <w:rPr>
              <w:i w:val="0"/>
            </w:rPr>
            <w:fldChar w:fldCharType="end"/>
          </w:r>
        </w:sdtContent>
      </w:sdt>
      <w:bookmarkEnd w:id="255"/>
    </w:p>
    <w:p w14:paraId="62E1C66A" w14:textId="0EDF142F" w:rsidR="00255E91" w:rsidRPr="002A52A4" w:rsidRDefault="00255E91" w:rsidP="00255E91">
      <w:r w:rsidRPr="002A52A4">
        <w:t xml:space="preserve">El listado de estados se encuentra descrito en la </w:t>
      </w:r>
      <w:r w:rsidRPr="002A52A4">
        <w:fldChar w:fldCharType="begin"/>
      </w:r>
      <w:r w:rsidRPr="002A52A4">
        <w:instrText xml:space="preserve"> REF _Ref421009255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12</w:t>
      </w:r>
      <w:r w:rsidRPr="002A52A4">
        <w:fldChar w:fldCharType="end"/>
      </w:r>
      <w:r w:rsidRPr="002A52A4">
        <w:t>.</w:t>
      </w:r>
    </w:p>
    <w:p w14:paraId="5AA43FCB" w14:textId="7A348A36" w:rsidR="00255E91" w:rsidRPr="002A52A4" w:rsidRDefault="00255E91" w:rsidP="00255E91">
      <w:pPr>
        <w:pStyle w:val="Descripcin"/>
        <w:keepNext/>
      </w:pPr>
      <w:bookmarkStart w:id="256" w:name="_Ref421009255"/>
      <w:bookmarkStart w:id="257" w:name="_Toc421180771"/>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12</w:t>
      </w:r>
      <w:r w:rsidR="00AB1719" w:rsidRPr="002A52A4">
        <w:fldChar w:fldCharType="end"/>
      </w:r>
      <w:bookmarkEnd w:id="256"/>
      <w:r w:rsidRPr="002A52A4">
        <w:rPr>
          <w:i w:val="0"/>
        </w:rPr>
        <w:t xml:space="preserve">. Transiciones del comportamiento en mejor esfuerzo de un </w:t>
      </w:r>
      <w:r w:rsidRPr="002A52A4">
        <w:t>Reader</w:t>
      </w:r>
      <w:r w:rsidRPr="002A52A4">
        <w:rPr>
          <w:i w:val="0"/>
        </w:rPr>
        <w:t xml:space="preserve"> sin estado</w:t>
      </w:r>
      <w:bookmarkEnd w:id="257"/>
    </w:p>
    <w:tbl>
      <w:tblPr>
        <w:tblStyle w:val="Cuadrculadetablaclara"/>
        <w:tblW w:w="0" w:type="auto"/>
        <w:tblLook w:val="04A0" w:firstRow="1" w:lastRow="0" w:firstColumn="1" w:lastColumn="0" w:noHBand="0" w:noVBand="1"/>
      </w:tblPr>
      <w:tblGrid>
        <w:gridCol w:w="2254"/>
        <w:gridCol w:w="2254"/>
        <w:gridCol w:w="2254"/>
        <w:gridCol w:w="2255"/>
      </w:tblGrid>
      <w:tr w:rsidR="00255E91" w:rsidRPr="002A52A4" w14:paraId="64E5695C" w14:textId="77777777" w:rsidTr="00255E91">
        <w:tc>
          <w:tcPr>
            <w:tcW w:w="2254" w:type="dxa"/>
          </w:tcPr>
          <w:p w14:paraId="050492C4" w14:textId="77777777" w:rsidR="00255E91" w:rsidRPr="002A52A4" w:rsidRDefault="00255E91" w:rsidP="00AF3B2D">
            <w:r w:rsidRPr="002A52A4">
              <w:t>Transición</w:t>
            </w:r>
          </w:p>
        </w:tc>
        <w:tc>
          <w:tcPr>
            <w:tcW w:w="2254" w:type="dxa"/>
          </w:tcPr>
          <w:p w14:paraId="1B7F27D9" w14:textId="77777777" w:rsidR="00255E91" w:rsidRPr="002A52A4" w:rsidRDefault="00255E91" w:rsidP="00AF3B2D">
            <w:r w:rsidRPr="002A52A4">
              <w:t>Estado</w:t>
            </w:r>
          </w:p>
        </w:tc>
        <w:tc>
          <w:tcPr>
            <w:tcW w:w="2254" w:type="dxa"/>
          </w:tcPr>
          <w:p w14:paraId="78285D9C" w14:textId="77777777" w:rsidR="00255E91" w:rsidRPr="002A52A4" w:rsidRDefault="00255E91" w:rsidP="00AF3B2D">
            <w:r w:rsidRPr="002A52A4">
              <w:t>Evento</w:t>
            </w:r>
          </w:p>
        </w:tc>
        <w:tc>
          <w:tcPr>
            <w:tcW w:w="2255" w:type="dxa"/>
          </w:tcPr>
          <w:p w14:paraId="3F9C2933" w14:textId="77777777" w:rsidR="00255E91" w:rsidRPr="002A52A4" w:rsidRDefault="00255E91" w:rsidP="00AF3B2D">
            <w:r w:rsidRPr="002A52A4">
              <w:t>Siguiente Estado</w:t>
            </w:r>
          </w:p>
        </w:tc>
      </w:tr>
      <w:tr w:rsidR="00255E91" w:rsidRPr="002A52A4" w14:paraId="428AE38B" w14:textId="77777777" w:rsidTr="00255E91">
        <w:tc>
          <w:tcPr>
            <w:tcW w:w="2254" w:type="dxa"/>
          </w:tcPr>
          <w:p w14:paraId="5007D479" w14:textId="77777777" w:rsidR="00255E91" w:rsidRPr="002A52A4" w:rsidRDefault="00255E91" w:rsidP="00AF3B2D">
            <w:r w:rsidRPr="002A52A4">
              <w:t>T1</w:t>
            </w:r>
          </w:p>
        </w:tc>
        <w:tc>
          <w:tcPr>
            <w:tcW w:w="2254" w:type="dxa"/>
          </w:tcPr>
          <w:p w14:paraId="576F0EEE" w14:textId="77777777" w:rsidR="00255E91" w:rsidRPr="002A52A4" w:rsidRDefault="00255E91" w:rsidP="00AF3B2D">
            <w:pPr>
              <w:rPr>
                <w:i/>
              </w:rPr>
            </w:pPr>
            <w:r w:rsidRPr="002A52A4">
              <w:rPr>
                <w:i/>
              </w:rPr>
              <w:t>Initial</w:t>
            </w:r>
          </w:p>
        </w:tc>
        <w:tc>
          <w:tcPr>
            <w:tcW w:w="2254" w:type="dxa"/>
          </w:tcPr>
          <w:p w14:paraId="5A9CACA8" w14:textId="02E5DCDF" w:rsidR="00255E91" w:rsidRPr="002A52A4" w:rsidRDefault="00255E91" w:rsidP="00AF3B2D">
            <w:r w:rsidRPr="002A52A4">
              <w:t>El lector RTPS es creado</w:t>
            </w:r>
          </w:p>
        </w:tc>
        <w:tc>
          <w:tcPr>
            <w:tcW w:w="2255" w:type="dxa"/>
          </w:tcPr>
          <w:p w14:paraId="47988DF6" w14:textId="6B75F615" w:rsidR="00255E91" w:rsidRPr="002A52A4" w:rsidRDefault="00255E91" w:rsidP="00AF3B2D">
            <w:pPr>
              <w:rPr>
                <w:i/>
              </w:rPr>
            </w:pPr>
            <w:r w:rsidRPr="002A52A4">
              <w:rPr>
                <w:i/>
              </w:rPr>
              <w:t>Waiting</w:t>
            </w:r>
          </w:p>
        </w:tc>
      </w:tr>
      <w:tr w:rsidR="00255E91" w:rsidRPr="002A52A4" w14:paraId="6DE71708" w14:textId="77777777" w:rsidTr="00255E91">
        <w:tc>
          <w:tcPr>
            <w:tcW w:w="2254" w:type="dxa"/>
          </w:tcPr>
          <w:p w14:paraId="654828C8" w14:textId="77777777" w:rsidR="00255E91" w:rsidRPr="002A52A4" w:rsidRDefault="00255E91" w:rsidP="00AF3B2D">
            <w:r w:rsidRPr="002A52A4">
              <w:t>T2</w:t>
            </w:r>
          </w:p>
        </w:tc>
        <w:tc>
          <w:tcPr>
            <w:tcW w:w="2254" w:type="dxa"/>
          </w:tcPr>
          <w:p w14:paraId="1C515FF8" w14:textId="0213EFA2" w:rsidR="00255E91" w:rsidRPr="002A52A4" w:rsidRDefault="00255E91" w:rsidP="00AF3B2D">
            <w:pPr>
              <w:rPr>
                <w:i/>
              </w:rPr>
            </w:pPr>
            <w:r w:rsidRPr="002A52A4">
              <w:rPr>
                <w:i/>
              </w:rPr>
              <w:t>Waiting</w:t>
            </w:r>
          </w:p>
        </w:tc>
        <w:tc>
          <w:tcPr>
            <w:tcW w:w="2254" w:type="dxa"/>
          </w:tcPr>
          <w:p w14:paraId="78DB625D" w14:textId="6F8262DE" w:rsidR="00255E91" w:rsidRPr="002A52A4" w:rsidRDefault="00255E91" w:rsidP="00AF3B2D">
            <w:r w:rsidRPr="002A52A4">
              <w:t>El mensaje DATA es recibido</w:t>
            </w:r>
          </w:p>
        </w:tc>
        <w:tc>
          <w:tcPr>
            <w:tcW w:w="2255" w:type="dxa"/>
          </w:tcPr>
          <w:p w14:paraId="13598F9C" w14:textId="1FA3D6D9" w:rsidR="00255E91" w:rsidRPr="002A52A4" w:rsidRDefault="00255E91" w:rsidP="00AF3B2D">
            <w:pPr>
              <w:rPr>
                <w:i/>
              </w:rPr>
            </w:pPr>
            <w:r w:rsidRPr="002A52A4">
              <w:rPr>
                <w:i/>
              </w:rPr>
              <w:t>Waiting</w:t>
            </w:r>
          </w:p>
        </w:tc>
      </w:tr>
      <w:tr w:rsidR="00255E91" w:rsidRPr="002A52A4" w14:paraId="429983C1" w14:textId="77777777" w:rsidTr="00255E91">
        <w:tc>
          <w:tcPr>
            <w:tcW w:w="2254" w:type="dxa"/>
          </w:tcPr>
          <w:p w14:paraId="556B730F" w14:textId="77777777" w:rsidR="00255E91" w:rsidRPr="002A52A4" w:rsidRDefault="00255E91" w:rsidP="00AF3B2D">
            <w:r w:rsidRPr="002A52A4">
              <w:t>T3</w:t>
            </w:r>
          </w:p>
        </w:tc>
        <w:tc>
          <w:tcPr>
            <w:tcW w:w="2254" w:type="dxa"/>
          </w:tcPr>
          <w:p w14:paraId="1629E8AF" w14:textId="5169064E" w:rsidR="00255E91" w:rsidRPr="002A52A4" w:rsidRDefault="00255E91" w:rsidP="00AF3B2D">
            <w:pPr>
              <w:rPr>
                <w:i/>
              </w:rPr>
            </w:pPr>
            <w:r w:rsidRPr="002A52A4">
              <w:rPr>
                <w:i/>
              </w:rPr>
              <w:t>Waiting</w:t>
            </w:r>
          </w:p>
        </w:tc>
        <w:tc>
          <w:tcPr>
            <w:tcW w:w="2254" w:type="dxa"/>
          </w:tcPr>
          <w:p w14:paraId="60D03A12" w14:textId="46EFA164" w:rsidR="00255E91" w:rsidRPr="002A52A4" w:rsidRDefault="00255E91" w:rsidP="00AF3B2D">
            <w:r w:rsidRPr="002A52A4">
              <w:t>El lector RTPS es borrado.</w:t>
            </w:r>
          </w:p>
        </w:tc>
        <w:tc>
          <w:tcPr>
            <w:tcW w:w="2255" w:type="dxa"/>
          </w:tcPr>
          <w:p w14:paraId="2F509CBB" w14:textId="058011FB" w:rsidR="00255E91" w:rsidRPr="002A52A4" w:rsidRDefault="00255E91" w:rsidP="00AF3B2D">
            <w:pPr>
              <w:rPr>
                <w:i/>
              </w:rPr>
            </w:pPr>
            <w:r w:rsidRPr="002A52A4">
              <w:rPr>
                <w:i/>
              </w:rPr>
              <w:t>Final</w:t>
            </w:r>
          </w:p>
        </w:tc>
      </w:tr>
    </w:tbl>
    <w:p w14:paraId="7BD1BD79" w14:textId="77777777" w:rsidR="00255E91" w:rsidRPr="002A52A4" w:rsidRDefault="00255E91" w:rsidP="00255E91"/>
    <w:p w14:paraId="02CFDB45" w14:textId="4A0B4252" w:rsidR="00255E91" w:rsidRPr="002A52A4" w:rsidRDefault="00255E91" w:rsidP="00255E91">
      <w:pPr>
        <w:pStyle w:val="Ttulo5"/>
      </w:pPr>
      <w:r w:rsidRPr="002A52A4">
        <w:t>Comportamiento de Reader sin estado confiable</w:t>
      </w:r>
    </w:p>
    <w:p w14:paraId="13D2E515" w14:textId="581801F1" w:rsidR="00900937" w:rsidRPr="002A52A4" w:rsidRDefault="00255E91" w:rsidP="00255E91">
      <w:r w:rsidRPr="002A52A4">
        <w:t>Esta combinación no es soportada por el protocolo RTPS, es decir que para tener una implementación confiable, el lector RTPS debe mantener algún estado.</w:t>
      </w:r>
    </w:p>
    <w:p w14:paraId="63CB01E8" w14:textId="7E1511E5" w:rsidR="00AF3B2D" w:rsidRPr="002A52A4" w:rsidRDefault="00AF3B2D" w:rsidP="00AF3B2D">
      <w:pPr>
        <w:pStyle w:val="Ttulo4"/>
      </w:pPr>
      <w:r w:rsidRPr="002A52A4">
        <w:t>Comportamiento de Reader con estado</w:t>
      </w:r>
    </w:p>
    <w:p w14:paraId="095C7E9F" w14:textId="09F85897" w:rsidR="00AF3B2D" w:rsidRPr="002A52A4" w:rsidRDefault="00AF3B2D" w:rsidP="00AF3B2D">
      <w:pPr>
        <w:pStyle w:val="Ttulo5"/>
      </w:pPr>
      <w:r w:rsidRPr="002A52A4">
        <w:t>Comportamiento de Reader con estado con mejor esfuerzo</w:t>
      </w:r>
    </w:p>
    <w:p w14:paraId="68E99BF7" w14:textId="75A5C813" w:rsidR="00AF3B2D" w:rsidRPr="002A52A4" w:rsidRDefault="00AF3B2D" w:rsidP="00AF3B2D">
      <w:r w:rsidRPr="002A52A4">
        <w:t xml:space="preserve">En la siguiente </w:t>
      </w:r>
      <w:r w:rsidR="00075F87" w:rsidRPr="002A52A4">
        <w:fldChar w:fldCharType="begin"/>
      </w:r>
      <w:r w:rsidR="00075F87" w:rsidRPr="002A52A4">
        <w:instrText xml:space="preserve"> REF _Ref421009678 \h </w:instrText>
      </w:r>
      <w:r w:rsidR="00075F87"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31</w:t>
      </w:r>
      <w:r w:rsidR="00075F87" w:rsidRPr="002A52A4">
        <w:fldChar w:fldCharType="end"/>
      </w:r>
      <w:r w:rsidR="00075F87" w:rsidRPr="002A52A4">
        <w:t xml:space="preserve"> </w:t>
      </w:r>
      <w:r w:rsidRPr="002A52A4">
        <w:t>podremos observar el comportamiento de este tipo de lector.</w:t>
      </w:r>
    </w:p>
    <w:p w14:paraId="14DD0D38" w14:textId="77777777" w:rsidR="00AF3B2D" w:rsidRPr="002A52A4" w:rsidRDefault="00AF3B2D" w:rsidP="00AF3B2D">
      <w:pPr>
        <w:keepNext/>
      </w:pPr>
      <w:r w:rsidRPr="002A52A4">
        <w:rPr>
          <w:noProof/>
          <w:lang w:eastAsia="es-EC"/>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69">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75B556E0" w:rsidR="00176069" w:rsidRPr="002A52A4" w:rsidRDefault="00AF3B2D" w:rsidP="00176069">
      <w:pPr>
        <w:pStyle w:val="Descripcin"/>
        <w:rPr>
          <w:i w:val="0"/>
        </w:rPr>
      </w:pPr>
      <w:bookmarkStart w:id="258" w:name="_Ref421009678"/>
      <w:bookmarkStart w:id="259" w:name="_Toc421180820"/>
      <w:bookmarkStart w:id="260" w:name="_Toc421177696"/>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2</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31</w:t>
      </w:r>
      <w:r w:rsidR="000A7D12" w:rsidRPr="002A52A4">
        <w:fldChar w:fldCharType="end"/>
      </w:r>
      <w:bookmarkEnd w:id="258"/>
      <w:r w:rsidRPr="002A52A4">
        <w:rPr>
          <w:i w:val="0"/>
        </w:rPr>
        <w:t xml:space="preserve">. Comportamiento de un </w:t>
      </w:r>
      <w:r w:rsidRPr="002A52A4">
        <w:t>Reader</w:t>
      </w:r>
      <w:r w:rsidRPr="002A52A4">
        <w:rPr>
          <w:i w:val="0"/>
        </w:rPr>
        <w:t xml:space="preserve"> con estado con WITH_KEY Best-Effort con respecto a cada </w:t>
      </w:r>
      <w:r w:rsidRPr="002A52A4">
        <w:t xml:space="preserve">Writer </w:t>
      </w:r>
      <w:r w:rsidR="009968FE" w:rsidRPr="002A52A4">
        <w:rPr>
          <w:i w:val="0"/>
        </w:rPr>
        <w:t>a</w:t>
      </w:r>
      <w:r w:rsidRPr="002A52A4">
        <w:rPr>
          <w:i w:val="0"/>
        </w:rPr>
        <w:t>sociado</w:t>
      </w:r>
      <w:bookmarkEnd w:id="259"/>
    </w:p>
    <w:p w14:paraId="7BD6A53A" w14:textId="4389FAA1" w:rsidR="00AF3B2D" w:rsidRPr="002A52A4" w:rsidRDefault="00962FCB" w:rsidP="00176069">
      <w:pPr>
        <w:pStyle w:val="Descripcin"/>
      </w:pPr>
      <w:sdt>
        <w:sdtPr>
          <w:rPr>
            <w:i w:val="0"/>
          </w:rPr>
          <w:id w:val="-1110353051"/>
          <w:citation/>
        </w:sdtPr>
        <w:sdtContent>
          <w:r w:rsidR="009968FE" w:rsidRPr="002A52A4">
            <w:rPr>
              <w:i w:val="0"/>
            </w:rPr>
            <w:fldChar w:fldCharType="begin"/>
          </w:r>
          <w:r w:rsidR="009968FE" w:rsidRPr="002A52A4">
            <w:rPr>
              <w:i w:val="0"/>
            </w:rPr>
            <w:instrText xml:space="preserve"> CITATION OMG14 \l 1036 </w:instrText>
          </w:r>
          <w:r w:rsidR="009968FE" w:rsidRPr="002A52A4">
            <w:rPr>
              <w:i w:val="0"/>
            </w:rPr>
            <w:fldChar w:fldCharType="separate"/>
          </w:r>
          <w:r w:rsidR="00F13CDA" w:rsidRPr="002A52A4">
            <w:rPr>
              <w:noProof/>
            </w:rPr>
            <w:t>(OMG, 2014)</w:t>
          </w:r>
          <w:r w:rsidR="009968FE" w:rsidRPr="002A52A4">
            <w:rPr>
              <w:i w:val="0"/>
            </w:rPr>
            <w:fldChar w:fldCharType="end"/>
          </w:r>
        </w:sdtContent>
      </w:sdt>
      <w:bookmarkEnd w:id="260"/>
    </w:p>
    <w:p w14:paraId="3C725A20" w14:textId="77777777" w:rsidR="00AF3B2D" w:rsidRPr="002A52A4" w:rsidRDefault="00AF3B2D" w:rsidP="00AF3B2D"/>
    <w:p w14:paraId="054DBDD2" w14:textId="60B5B765" w:rsidR="000850D2" w:rsidRPr="002A52A4" w:rsidRDefault="00075F87" w:rsidP="000850D2">
      <w:r w:rsidRPr="002A52A4">
        <w:t>El listado de estados se encuentra descrito en la</w:t>
      </w:r>
      <w:r w:rsidR="009968FE" w:rsidRPr="002A52A4">
        <w:t xml:space="preserve"> </w:t>
      </w:r>
      <w:r w:rsidR="009968FE" w:rsidRPr="002A52A4">
        <w:fldChar w:fldCharType="begin"/>
      </w:r>
      <w:r w:rsidR="009968FE" w:rsidRPr="002A52A4">
        <w:instrText xml:space="preserve"> REF _Ref421010186 \h </w:instrText>
      </w:r>
      <w:r w:rsidR="009968FE"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13</w:t>
      </w:r>
      <w:r w:rsidR="009968FE" w:rsidRPr="002A52A4">
        <w:fldChar w:fldCharType="end"/>
      </w:r>
      <w:r w:rsidR="009968FE" w:rsidRPr="002A52A4">
        <w:t>.</w:t>
      </w:r>
    </w:p>
    <w:p w14:paraId="1FF61523" w14:textId="2F99AB88" w:rsidR="00B72DA4" w:rsidRPr="002A52A4" w:rsidRDefault="00B72DA4" w:rsidP="00B72DA4">
      <w:pPr>
        <w:pStyle w:val="Descripcin"/>
        <w:keepNext/>
      </w:pPr>
      <w:bookmarkStart w:id="261" w:name="_Ref421010186"/>
      <w:bookmarkStart w:id="262" w:name="_Toc421180772"/>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13</w:t>
      </w:r>
      <w:r w:rsidR="00AB1719" w:rsidRPr="002A52A4">
        <w:fldChar w:fldCharType="end"/>
      </w:r>
      <w:bookmarkEnd w:id="261"/>
      <w:r w:rsidRPr="002A52A4">
        <w:rPr>
          <w:i w:val="0"/>
        </w:rPr>
        <w:t xml:space="preserve">. Transiciones del comportamiento en mejor esfuerzo de un </w:t>
      </w:r>
      <w:r w:rsidRPr="002A52A4">
        <w:t>Reader</w:t>
      </w:r>
      <w:r w:rsidRPr="002A52A4">
        <w:rPr>
          <w:i w:val="0"/>
        </w:rPr>
        <w:t xml:space="preserve"> con estado con respecto a cada </w:t>
      </w:r>
      <w:r w:rsidRPr="002A52A4">
        <w:t>Writer</w:t>
      </w:r>
      <w:r w:rsidRPr="002A52A4">
        <w:rPr>
          <w:i w:val="0"/>
        </w:rPr>
        <w:t xml:space="preserve"> asociado</w:t>
      </w:r>
      <w:bookmarkEnd w:id="262"/>
    </w:p>
    <w:tbl>
      <w:tblPr>
        <w:tblStyle w:val="Cuadrculadetablaclara"/>
        <w:tblW w:w="0" w:type="auto"/>
        <w:tblLook w:val="04A0" w:firstRow="1" w:lastRow="0" w:firstColumn="1" w:lastColumn="0" w:noHBand="0" w:noVBand="1"/>
      </w:tblPr>
      <w:tblGrid>
        <w:gridCol w:w="2254"/>
        <w:gridCol w:w="2254"/>
        <w:gridCol w:w="2254"/>
        <w:gridCol w:w="2255"/>
      </w:tblGrid>
      <w:tr w:rsidR="00075F87" w:rsidRPr="002A52A4" w14:paraId="034F90B5" w14:textId="77777777" w:rsidTr="006D0FD6">
        <w:tc>
          <w:tcPr>
            <w:tcW w:w="2254" w:type="dxa"/>
          </w:tcPr>
          <w:p w14:paraId="47785572" w14:textId="77777777" w:rsidR="00075F87" w:rsidRPr="002A52A4" w:rsidRDefault="00075F87" w:rsidP="006D0FD6">
            <w:r w:rsidRPr="002A52A4">
              <w:t>Transición</w:t>
            </w:r>
          </w:p>
        </w:tc>
        <w:tc>
          <w:tcPr>
            <w:tcW w:w="2254" w:type="dxa"/>
          </w:tcPr>
          <w:p w14:paraId="6E72E2FC" w14:textId="77777777" w:rsidR="00075F87" w:rsidRPr="002A52A4" w:rsidRDefault="00075F87" w:rsidP="006D0FD6">
            <w:r w:rsidRPr="002A52A4">
              <w:t>Estado</w:t>
            </w:r>
          </w:p>
        </w:tc>
        <w:tc>
          <w:tcPr>
            <w:tcW w:w="2254" w:type="dxa"/>
          </w:tcPr>
          <w:p w14:paraId="487ACA6B" w14:textId="77777777" w:rsidR="00075F87" w:rsidRPr="002A52A4" w:rsidRDefault="00075F87" w:rsidP="006D0FD6">
            <w:r w:rsidRPr="002A52A4">
              <w:t>Evento</w:t>
            </w:r>
          </w:p>
        </w:tc>
        <w:tc>
          <w:tcPr>
            <w:tcW w:w="2255" w:type="dxa"/>
          </w:tcPr>
          <w:p w14:paraId="29B441DD" w14:textId="77777777" w:rsidR="00075F87" w:rsidRPr="002A52A4" w:rsidRDefault="00075F87" w:rsidP="006D0FD6">
            <w:r w:rsidRPr="002A52A4">
              <w:t>Siguiente Estado</w:t>
            </w:r>
          </w:p>
        </w:tc>
      </w:tr>
      <w:tr w:rsidR="00075F87" w:rsidRPr="002A52A4" w14:paraId="6A2C1495" w14:textId="77777777" w:rsidTr="006D0FD6">
        <w:tc>
          <w:tcPr>
            <w:tcW w:w="2254" w:type="dxa"/>
          </w:tcPr>
          <w:p w14:paraId="1E6F25EE" w14:textId="77777777" w:rsidR="00075F87" w:rsidRPr="002A52A4" w:rsidRDefault="00075F87" w:rsidP="006D0FD6">
            <w:r w:rsidRPr="002A52A4">
              <w:lastRenderedPageBreak/>
              <w:t>T1</w:t>
            </w:r>
          </w:p>
        </w:tc>
        <w:tc>
          <w:tcPr>
            <w:tcW w:w="2254" w:type="dxa"/>
          </w:tcPr>
          <w:p w14:paraId="290EDB74" w14:textId="77777777" w:rsidR="00075F87" w:rsidRPr="002A52A4" w:rsidRDefault="00075F87" w:rsidP="006D0FD6">
            <w:pPr>
              <w:rPr>
                <w:i/>
              </w:rPr>
            </w:pPr>
            <w:r w:rsidRPr="002A52A4">
              <w:rPr>
                <w:i/>
              </w:rPr>
              <w:t>Initial</w:t>
            </w:r>
          </w:p>
        </w:tc>
        <w:tc>
          <w:tcPr>
            <w:tcW w:w="2254" w:type="dxa"/>
          </w:tcPr>
          <w:p w14:paraId="3A05C044" w14:textId="2A81148E" w:rsidR="00075F87" w:rsidRPr="002A52A4" w:rsidRDefault="00075F87" w:rsidP="006D0FD6">
            <w:r w:rsidRPr="002A52A4">
              <w:t>El lector RTPS es configurado con su escritor asociado.</w:t>
            </w:r>
          </w:p>
        </w:tc>
        <w:tc>
          <w:tcPr>
            <w:tcW w:w="2255" w:type="dxa"/>
          </w:tcPr>
          <w:p w14:paraId="09ADC35A" w14:textId="7E468D2A" w:rsidR="00075F87" w:rsidRPr="002A52A4" w:rsidRDefault="00075F87" w:rsidP="006D0FD6">
            <w:pPr>
              <w:rPr>
                <w:i/>
              </w:rPr>
            </w:pPr>
            <w:r w:rsidRPr="002A52A4">
              <w:rPr>
                <w:i/>
              </w:rPr>
              <w:t>Waiting</w:t>
            </w:r>
          </w:p>
        </w:tc>
      </w:tr>
      <w:tr w:rsidR="00075F87" w:rsidRPr="002A52A4" w14:paraId="28CBB0FE" w14:textId="77777777" w:rsidTr="006D0FD6">
        <w:tc>
          <w:tcPr>
            <w:tcW w:w="2254" w:type="dxa"/>
          </w:tcPr>
          <w:p w14:paraId="381E7D82" w14:textId="77777777" w:rsidR="00075F87" w:rsidRPr="002A52A4" w:rsidRDefault="00075F87" w:rsidP="006D0FD6">
            <w:r w:rsidRPr="002A52A4">
              <w:t>T2</w:t>
            </w:r>
          </w:p>
        </w:tc>
        <w:tc>
          <w:tcPr>
            <w:tcW w:w="2254" w:type="dxa"/>
          </w:tcPr>
          <w:p w14:paraId="04C1B4DA" w14:textId="5BA4D44D" w:rsidR="00075F87" w:rsidRPr="002A52A4" w:rsidRDefault="00075F87" w:rsidP="00075F87">
            <w:pPr>
              <w:rPr>
                <w:i/>
              </w:rPr>
            </w:pPr>
            <w:r w:rsidRPr="002A52A4">
              <w:rPr>
                <w:i/>
              </w:rPr>
              <w:t>Waiting</w:t>
            </w:r>
          </w:p>
        </w:tc>
        <w:tc>
          <w:tcPr>
            <w:tcW w:w="2254" w:type="dxa"/>
          </w:tcPr>
          <w:p w14:paraId="1643D3C2" w14:textId="1EBC75D1" w:rsidR="00075F87" w:rsidRPr="002A52A4" w:rsidRDefault="00075F87" w:rsidP="006D0FD6">
            <w:r w:rsidRPr="002A52A4">
              <w:t>El mensaje DATA es recibido desde el escritor asociado.</w:t>
            </w:r>
          </w:p>
        </w:tc>
        <w:tc>
          <w:tcPr>
            <w:tcW w:w="2255" w:type="dxa"/>
          </w:tcPr>
          <w:p w14:paraId="431F74AC" w14:textId="66BBD949" w:rsidR="00075F87" w:rsidRPr="002A52A4" w:rsidRDefault="00075F87" w:rsidP="006D0FD6">
            <w:pPr>
              <w:rPr>
                <w:i/>
              </w:rPr>
            </w:pPr>
            <w:r w:rsidRPr="002A52A4">
              <w:rPr>
                <w:i/>
              </w:rPr>
              <w:t>Waiting</w:t>
            </w:r>
          </w:p>
        </w:tc>
      </w:tr>
      <w:tr w:rsidR="00075F87" w:rsidRPr="002A52A4" w14:paraId="52883BFB" w14:textId="77777777" w:rsidTr="006D0FD6">
        <w:tc>
          <w:tcPr>
            <w:tcW w:w="2254" w:type="dxa"/>
          </w:tcPr>
          <w:p w14:paraId="2951D731" w14:textId="77777777" w:rsidR="00075F87" w:rsidRPr="002A52A4" w:rsidRDefault="00075F87" w:rsidP="006D0FD6">
            <w:r w:rsidRPr="002A52A4">
              <w:t>T3</w:t>
            </w:r>
          </w:p>
        </w:tc>
        <w:tc>
          <w:tcPr>
            <w:tcW w:w="2254" w:type="dxa"/>
          </w:tcPr>
          <w:p w14:paraId="43B94140" w14:textId="40247C44" w:rsidR="00075F87" w:rsidRPr="002A52A4" w:rsidRDefault="00075F87" w:rsidP="006D0FD6">
            <w:pPr>
              <w:rPr>
                <w:i/>
              </w:rPr>
            </w:pPr>
            <w:r w:rsidRPr="002A52A4">
              <w:rPr>
                <w:i/>
              </w:rPr>
              <w:t>Waiting</w:t>
            </w:r>
          </w:p>
        </w:tc>
        <w:tc>
          <w:tcPr>
            <w:tcW w:w="2254" w:type="dxa"/>
          </w:tcPr>
          <w:p w14:paraId="350914E9" w14:textId="3C08DE23" w:rsidR="00075F87" w:rsidRPr="002A52A4" w:rsidRDefault="00075F87" w:rsidP="006D0FD6">
            <w:r w:rsidRPr="002A52A4">
              <w:t>El lector RTPS es configurado para no estar más asociado con el escritor.</w:t>
            </w:r>
          </w:p>
        </w:tc>
        <w:tc>
          <w:tcPr>
            <w:tcW w:w="2255" w:type="dxa"/>
          </w:tcPr>
          <w:p w14:paraId="3873EE42" w14:textId="2FF6AF9B" w:rsidR="00075F87" w:rsidRPr="002A52A4" w:rsidRDefault="00075F87" w:rsidP="006D0FD6">
            <w:pPr>
              <w:rPr>
                <w:i/>
              </w:rPr>
            </w:pPr>
            <w:r w:rsidRPr="002A52A4">
              <w:rPr>
                <w:i/>
              </w:rPr>
              <w:t>Final</w:t>
            </w:r>
          </w:p>
        </w:tc>
      </w:tr>
    </w:tbl>
    <w:p w14:paraId="6350C512" w14:textId="77777777" w:rsidR="00075F87" w:rsidRPr="002A52A4" w:rsidRDefault="00075F87" w:rsidP="000850D2"/>
    <w:p w14:paraId="73A5E5C5" w14:textId="77777777" w:rsidR="007B1DF6" w:rsidRPr="002A52A4" w:rsidRDefault="007B1DF6" w:rsidP="007B1DF6">
      <w:pPr>
        <w:pStyle w:val="Ttulo5"/>
      </w:pPr>
      <w:r w:rsidRPr="002A52A4">
        <w:t>Comportamiento de Reader con estado con mejor esfuerzo</w:t>
      </w:r>
    </w:p>
    <w:p w14:paraId="60BBC365" w14:textId="3D59E5EF" w:rsidR="007B1DF6" w:rsidRPr="002A52A4" w:rsidRDefault="007B1DF6" w:rsidP="00703C77">
      <w:r w:rsidRPr="002A52A4">
        <w:t xml:space="preserve">En la siguiente </w:t>
      </w:r>
      <w:r w:rsidR="00703C77" w:rsidRPr="002A52A4">
        <w:fldChar w:fldCharType="begin"/>
      </w:r>
      <w:r w:rsidR="00703C77" w:rsidRPr="002A52A4">
        <w:instrText xml:space="preserve"> REF _Ref421010878 \h </w:instrText>
      </w:r>
      <w:r w:rsidR="00703C77"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32</w:t>
      </w:r>
      <w:r w:rsidR="00703C77" w:rsidRPr="002A52A4">
        <w:fldChar w:fldCharType="end"/>
      </w:r>
      <w:r w:rsidR="00703C77" w:rsidRPr="002A52A4">
        <w:t xml:space="preserve"> </w:t>
      </w:r>
      <w:r w:rsidRPr="002A52A4">
        <w:t>podremos observar el comportamiento de este tipo de lector.</w:t>
      </w:r>
    </w:p>
    <w:p w14:paraId="73A18068" w14:textId="77777777" w:rsidR="00703C77" w:rsidRPr="002A52A4" w:rsidRDefault="007B1DF6" w:rsidP="00176069">
      <w:pPr>
        <w:keepNext/>
        <w:jc w:val="center"/>
      </w:pPr>
      <w:r w:rsidRPr="002A52A4">
        <w:rPr>
          <w:noProof/>
          <w:lang w:eastAsia="es-EC"/>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0">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3DC63C75" w:rsidR="00176069" w:rsidRPr="002A52A4" w:rsidRDefault="00703C77" w:rsidP="00176069">
      <w:pPr>
        <w:pStyle w:val="Descripcin"/>
        <w:rPr>
          <w:i w:val="0"/>
        </w:rPr>
      </w:pPr>
      <w:bookmarkStart w:id="263" w:name="_Ref421010878"/>
      <w:bookmarkStart w:id="264" w:name="_Toc421180821"/>
      <w:bookmarkStart w:id="265" w:name="_Toc421177697"/>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2</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32</w:t>
      </w:r>
      <w:r w:rsidR="000A7D12" w:rsidRPr="002A52A4">
        <w:fldChar w:fldCharType="end"/>
      </w:r>
      <w:bookmarkEnd w:id="263"/>
      <w:r w:rsidRPr="002A52A4">
        <w:rPr>
          <w:i w:val="0"/>
        </w:rPr>
        <w:t xml:space="preserve">. Comportamiento de un </w:t>
      </w:r>
      <w:r w:rsidRPr="002A52A4">
        <w:t>Reader</w:t>
      </w:r>
      <w:r w:rsidRPr="002A52A4">
        <w:rPr>
          <w:i w:val="0"/>
        </w:rPr>
        <w:t xml:space="preserve"> con estado con WITH_KEY</w:t>
      </w:r>
      <w:r w:rsidRPr="002A52A4">
        <w:t xml:space="preserve"> Reliable</w:t>
      </w:r>
      <w:r w:rsidRPr="002A52A4">
        <w:rPr>
          <w:i w:val="0"/>
        </w:rPr>
        <w:t xml:space="preserve"> con respecto a cada </w:t>
      </w:r>
      <w:r w:rsidRPr="002A52A4">
        <w:t>Writer</w:t>
      </w:r>
      <w:r w:rsidRPr="002A52A4">
        <w:rPr>
          <w:i w:val="0"/>
        </w:rPr>
        <w:t xml:space="preserve"> asociado</w:t>
      </w:r>
      <w:bookmarkEnd w:id="264"/>
    </w:p>
    <w:p w14:paraId="6CCEFCB3" w14:textId="61D02A10" w:rsidR="009F264D" w:rsidRPr="002A52A4" w:rsidRDefault="00962FCB" w:rsidP="00176069">
      <w:pPr>
        <w:pStyle w:val="Descripcin"/>
        <w:rPr>
          <w:i w:val="0"/>
        </w:rPr>
      </w:pPr>
      <w:sdt>
        <w:sdtPr>
          <w:rPr>
            <w:i w:val="0"/>
          </w:rPr>
          <w:id w:val="823239628"/>
          <w:citation/>
        </w:sdtPr>
        <w:sdtContent>
          <w:r w:rsidR="00703C77" w:rsidRPr="002A52A4">
            <w:rPr>
              <w:i w:val="0"/>
            </w:rPr>
            <w:fldChar w:fldCharType="begin"/>
          </w:r>
          <w:r w:rsidR="00703C77" w:rsidRPr="002A52A4">
            <w:rPr>
              <w:i w:val="0"/>
            </w:rPr>
            <w:instrText xml:space="preserve"> CITATION OMG14 \l 1036 </w:instrText>
          </w:r>
          <w:r w:rsidR="00703C77" w:rsidRPr="002A52A4">
            <w:rPr>
              <w:i w:val="0"/>
            </w:rPr>
            <w:fldChar w:fldCharType="separate"/>
          </w:r>
          <w:r w:rsidR="00F13CDA" w:rsidRPr="002A52A4">
            <w:rPr>
              <w:noProof/>
            </w:rPr>
            <w:t>(OMG, 2014)</w:t>
          </w:r>
          <w:r w:rsidR="00703C77" w:rsidRPr="002A52A4">
            <w:rPr>
              <w:i w:val="0"/>
            </w:rPr>
            <w:fldChar w:fldCharType="end"/>
          </w:r>
        </w:sdtContent>
      </w:sdt>
      <w:bookmarkEnd w:id="265"/>
    </w:p>
    <w:p w14:paraId="47193970" w14:textId="77777777" w:rsidR="00030E82" w:rsidRPr="002A52A4" w:rsidRDefault="00030E82" w:rsidP="00030E82"/>
    <w:p w14:paraId="53AB6986" w14:textId="68CE8D81" w:rsidR="00030E82" w:rsidRPr="002A52A4" w:rsidRDefault="00030E82" w:rsidP="00030E82">
      <w:r w:rsidRPr="002A52A4">
        <w:t xml:space="preserve">El listado de estados se encuentra descrito en la </w:t>
      </w:r>
      <w:r w:rsidRPr="002A52A4">
        <w:fldChar w:fldCharType="begin"/>
      </w:r>
      <w:r w:rsidRPr="002A52A4">
        <w:instrText xml:space="preserve"> REF _Ref421012100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14</w:t>
      </w:r>
      <w:r w:rsidRPr="002A52A4">
        <w:fldChar w:fldCharType="end"/>
      </w:r>
      <w:r w:rsidRPr="002A52A4">
        <w:t>.</w:t>
      </w:r>
    </w:p>
    <w:p w14:paraId="2DBD567B" w14:textId="77777777" w:rsidR="00030E82" w:rsidRPr="002A52A4" w:rsidRDefault="00030E82" w:rsidP="00030E82"/>
    <w:p w14:paraId="3743C380" w14:textId="77777777" w:rsidR="00C5723A" w:rsidRPr="002A52A4" w:rsidRDefault="00C5723A" w:rsidP="00C5723A"/>
    <w:p w14:paraId="1E604704" w14:textId="527C12AE" w:rsidR="00030E82" w:rsidRPr="002A52A4" w:rsidRDefault="00030E82" w:rsidP="00030E82">
      <w:pPr>
        <w:pStyle w:val="Descripcin"/>
        <w:keepNext/>
      </w:pPr>
      <w:bookmarkStart w:id="266" w:name="_Ref421012100"/>
      <w:bookmarkStart w:id="267" w:name="_Toc421180773"/>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14</w:t>
      </w:r>
      <w:r w:rsidR="00AB1719" w:rsidRPr="002A52A4">
        <w:fldChar w:fldCharType="end"/>
      </w:r>
      <w:bookmarkEnd w:id="266"/>
      <w:r w:rsidRPr="002A52A4">
        <w:rPr>
          <w:i w:val="0"/>
        </w:rPr>
        <w:t xml:space="preserve">. Transiciones del comportamiento en confiable de un </w:t>
      </w:r>
      <w:r w:rsidRPr="002A52A4">
        <w:t>Reader</w:t>
      </w:r>
      <w:r w:rsidRPr="002A52A4">
        <w:rPr>
          <w:i w:val="0"/>
        </w:rPr>
        <w:t xml:space="preserve"> con estado con respecto a su </w:t>
      </w:r>
      <w:r w:rsidRPr="002A52A4">
        <w:t>Writer</w:t>
      </w:r>
      <w:r w:rsidRPr="002A52A4">
        <w:rPr>
          <w:i w:val="0"/>
        </w:rPr>
        <w:t xml:space="preserve"> asociado</w:t>
      </w:r>
      <w:bookmarkEnd w:id="267"/>
    </w:p>
    <w:tbl>
      <w:tblPr>
        <w:tblStyle w:val="Cuadrculadetablaclara"/>
        <w:tblW w:w="0" w:type="auto"/>
        <w:tblLook w:val="04A0" w:firstRow="1" w:lastRow="0" w:firstColumn="1" w:lastColumn="0" w:noHBand="0" w:noVBand="1"/>
      </w:tblPr>
      <w:tblGrid>
        <w:gridCol w:w="2139"/>
        <w:gridCol w:w="2429"/>
        <w:gridCol w:w="2020"/>
        <w:gridCol w:w="2429"/>
      </w:tblGrid>
      <w:tr w:rsidR="00D84072" w:rsidRPr="002A52A4" w14:paraId="2CA13AFB" w14:textId="77777777" w:rsidTr="00030E82">
        <w:tc>
          <w:tcPr>
            <w:tcW w:w="2139" w:type="dxa"/>
          </w:tcPr>
          <w:p w14:paraId="625F70D0" w14:textId="77777777" w:rsidR="009F0F73" w:rsidRPr="002A52A4" w:rsidRDefault="009F0F73" w:rsidP="006D0FD6">
            <w:r w:rsidRPr="002A52A4">
              <w:t>Transición</w:t>
            </w:r>
          </w:p>
        </w:tc>
        <w:tc>
          <w:tcPr>
            <w:tcW w:w="2429" w:type="dxa"/>
          </w:tcPr>
          <w:p w14:paraId="0277D4F3" w14:textId="77777777" w:rsidR="009F0F73" w:rsidRPr="002A52A4" w:rsidRDefault="009F0F73" w:rsidP="006D0FD6">
            <w:r w:rsidRPr="002A52A4">
              <w:t>Estado</w:t>
            </w:r>
          </w:p>
        </w:tc>
        <w:tc>
          <w:tcPr>
            <w:tcW w:w="2020" w:type="dxa"/>
          </w:tcPr>
          <w:p w14:paraId="4A312BA5" w14:textId="77777777" w:rsidR="009F0F73" w:rsidRPr="002A52A4" w:rsidRDefault="009F0F73" w:rsidP="006D0FD6">
            <w:r w:rsidRPr="002A52A4">
              <w:t>Evento</w:t>
            </w:r>
          </w:p>
        </w:tc>
        <w:tc>
          <w:tcPr>
            <w:tcW w:w="2429" w:type="dxa"/>
          </w:tcPr>
          <w:p w14:paraId="5B6429B7" w14:textId="77777777" w:rsidR="009F0F73" w:rsidRPr="002A52A4" w:rsidRDefault="009F0F73" w:rsidP="006D0FD6">
            <w:r w:rsidRPr="002A52A4">
              <w:t>Siguiente Estado</w:t>
            </w:r>
          </w:p>
        </w:tc>
      </w:tr>
      <w:tr w:rsidR="00D84072" w:rsidRPr="002A52A4" w14:paraId="6999E75D" w14:textId="77777777" w:rsidTr="00030E82">
        <w:tc>
          <w:tcPr>
            <w:tcW w:w="2139" w:type="dxa"/>
          </w:tcPr>
          <w:p w14:paraId="40607F6F" w14:textId="77777777" w:rsidR="009F0F73" w:rsidRPr="002A52A4" w:rsidRDefault="009F0F73" w:rsidP="006D0FD6">
            <w:r w:rsidRPr="002A52A4">
              <w:t>T1</w:t>
            </w:r>
          </w:p>
        </w:tc>
        <w:tc>
          <w:tcPr>
            <w:tcW w:w="2429" w:type="dxa"/>
          </w:tcPr>
          <w:p w14:paraId="51058D68" w14:textId="77777777" w:rsidR="009F0F73" w:rsidRPr="002A52A4" w:rsidRDefault="009F0F73" w:rsidP="006D0FD6">
            <w:pPr>
              <w:rPr>
                <w:i/>
              </w:rPr>
            </w:pPr>
            <w:r w:rsidRPr="002A52A4">
              <w:rPr>
                <w:i/>
              </w:rPr>
              <w:t>Initial</w:t>
            </w:r>
          </w:p>
        </w:tc>
        <w:tc>
          <w:tcPr>
            <w:tcW w:w="2020" w:type="dxa"/>
          </w:tcPr>
          <w:p w14:paraId="5D0E9E94" w14:textId="57B26CF2" w:rsidR="009F0F73" w:rsidRPr="002A52A4" w:rsidRDefault="00D6386B" w:rsidP="006D0FD6">
            <w:r w:rsidRPr="002A52A4">
              <w:t>El lector RTPS es configurado con un escritor asociado</w:t>
            </w:r>
            <w:r w:rsidR="009F0F73" w:rsidRPr="002A52A4">
              <w:t>.</w:t>
            </w:r>
          </w:p>
        </w:tc>
        <w:tc>
          <w:tcPr>
            <w:tcW w:w="2429" w:type="dxa"/>
          </w:tcPr>
          <w:p w14:paraId="14E67EC4" w14:textId="32F048DC" w:rsidR="009F0F73" w:rsidRPr="002A52A4" w:rsidRDefault="009F0F73" w:rsidP="006D0FD6">
            <w:pPr>
              <w:rPr>
                <w:i/>
              </w:rPr>
            </w:pPr>
            <w:r w:rsidRPr="002A52A4">
              <w:rPr>
                <w:i/>
              </w:rPr>
              <w:t>Waiting</w:t>
            </w:r>
          </w:p>
        </w:tc>
      </w:tr>
      <w:tr w:rsidR="00D84072" w:rsidRPr="002A52A4" w14:paraId="7E788FC0" w14:textId="77777777" w:rsidTr="00030E82">
        <w:tc>
          <w:tcPr>
            <w:tcW w:w="2139" w:type="dxa"/>
          </w:tcPr>
          <w:p w14:paraId="504DC389" w14:textId="77777777" w:rsidR="009F0F73" w:rsidRPr="002A52A4" w:rsidRDefault="009F0F73" w:rsidP="006D0FD6">
            <w:r w:rsidRPr="002A52A4">
              <w:t>T2</w:t>
            </w:r>
          </w:p>
        </w:tc>
        <w:tc>
          <w:tcPr>
            <w:tcW w:w="2429" w:type="dxa"/>
          </w:tcPr>
          <w:p w14:paraId="5253360F" w14:textId="649134E8" w:rsidR="009F0F73" w:rsidRPr="002A52A4" w:rsidRDefault="009F0F73" w:rsidP="006D0FD6">
            <w:pPr>
              <w:rPr>
                <w:i/>
              </w:rPr>
            </w:pPr>
            <w:r w:rsidRPr="002A52A4">
              <w:rPr>
                <w:i/>
              </w:rPr>
              <w:t>Waiting</w:t>
            </w:r>
          </w:p>
        </w:tc>
        <w:tc>
          <w:tcPr>
            <w:tcW w:w="2020" w:type="dxa"/>
          </w:tcPr>
          <w:p w14:paraId="5D4DCEBD" w14:textId="57D88848" w:rsidR="009F0F73" w:rsidRPr="002A52A4" w:rsidRDefault="00D6386B" w:rsidP="006D0FD6">
            <w:r w:rsidRPr="002A52A4">
              <w:t>El mensaje HEARTBEAT es recibido</w:t>
            </w:r>
            <w:r w:rsidR="009F0F73" w:rsidRPr="002A52A4">
              <w:t>.</w:t>
            </w:r>
          </w:p>
        </w:tc>
        <w:tc>
          <w:tcPr>
            <w:tcW w:w="2429" w:type="dxa"/>
          </w:tcPr>
          <w:p w14:paraId="6C0B14A5" w14:textId="64DA37D5" w:rsidR="009F0F73" w:rsidRPr="002A52A4" w:rsidRDefault="00D6386B" w:rsidP="006D0FD6">
            <w:pPr>
              <w:rPr>
                <w:i/>
              </w:rPr>
            </w:pPr>
            <w:r w:rsidRPr="002A52A4">
              <w:rPr>
                <w:i/>
              </w:rPr>
              <w:t>Si la finalflag está en 0 Must_send_ack</w:t>
            </w:r>
          </w:p>
          <w:p w14:paraId="4778E694" w14:textId="77777777" w:rsidR="00D6386B" w:rsidRPr="002A52A4" w:rsidRDefault="00D6386B" w:rsidP="006D0FD6">
            <w:pPr>
              <w:rPr>
                <w:i/>
              </w:rPr>
            </w:pPr>
            <w:r w:rsidRPr="002A52A4">
              <w:rPr>
                <w:i/>
              </w:rPr>
              <w:t>Si la livelinessflag  está en 0 May_send_ack</w:t>
            </w:r>
          </w:p>
          <w:p w14:paraId="0D011B14" w14:textId="302C9329" w:rsidR="00D6386B" w:rsidRPr="002A52A4" w:rsidRDefault="00D6386B" w:rsidP="006D0FD6">
            <w:pPr>
              <w:rPr>
                <w:i/>
              </w:rPr>
            </w:pPr>
            <w:r w:rsidRPr="002A52A4">
              <w:rPr>
                <w:i/>
              </w:rPr>
              <w:t xml:space="preserve">Sino Waiting </w:t>
            </w:r>
          </w:p>
        </w:tc>
      </w:tr>
      <w:tr w:rsidR="00D84072" w:rsidRPr="002A52A4" w14:paraId="339D3381" w14:textId="77777777" w:rsidTr="00030E82">
        <w:tc>
          <w:tcPr>
            <w:tcW w:w="2139" w:type="dxa"/>
          </w:tcPr>
          <w:p w14:paraId="722FAF82" w14:textId="0432A63E" w:rsidR="009F0F73" w:rsidRPr="002A52A4" w:rsidRDefault="009F0F73" w:rsidP="006D0FD6">
            <w:r w:rsidRPr="002A52A4">
              <w:t>T3</w:t>
            </w:r>
          </w:p>
        </w:tc>
        <w:tc>
          <w:tcPr>
            <w:tcW w:w="2429" w:type="dxa"/>
          </w:tcPr>
          <w:p w14:paraId="2A6D0AAF" w14:textId="30399D9B" w:rsidR="009F0F73" w:rsidRPr="002A52A4" w:rsidRDefault="009F0F73" w:rsidP="006D0FD6">
            <w:pPr>
              <w:rPr>
                <w:i/>
              </w:rPr>
            </w:pPr>
            <w:r w:rsidRPr="002A52A4">
              <w:rPr>
                <w:i/>
              </w:rPr>
              <w:t>May_send_ack</w:t>
            </w:r>
          </w:p>
        </w:tc>
        <w:tc>
          <w:tcPr>
            <w:tcW w:w="2020" w:type="dxa"/>
          </w:tcPr>
          <w:p w14:paraId="343FAA2D" w14:textId="31C12F30" w:rsidR="009F0F73" w:rsidRPr="002A52A4" w:rsidRDefault="009F0F73" w:rsidP="00D84072">
            <w:r w:rsidRPr="002A52A4">
              <w:t>Se indica que todos los cambios</w:t>
            </w:r>
            <w:r w:rsidR="00D84072" w:rsidRPr="002A52A4">
              <w:t xml:space="preserve"> conocidos</w:t>
            </w:r>
            <w:r w:rsidRPr="002A52A4">
              <w:t xml:space="preserve"> </w:t>
            </w:r>
            <w:r w:rsidR="00D84072" w:rsidRPr="002A52A4">
              <w:t>a estar en el</w:t>
            </w:r>
            <w:r w:rsidRPr="002A52A4">
              <w:t xml:space="preserve"> </w:t>
            </w:r>
            <w:r w:rsidRPr="002A52A4">
              <w:rPr>
                <w:i/>
              </w:rPr>
              <w:t>HistoryCache</w:t>
            </w:r>
            <w:r w:rsidRPr="002A52A4">
              <w:t xml:space="preserve"> del </w:t>
            </w:r>
            <w:r w:rsidRPr="002A52A4">
              <w:rPr>
                <w:i/>
              </w:rPr>
              <w:t xml:space="preserve">Writer </w:t>
            </w:r>
            <w:r w:rsidR="00D84072" w:rsidRPr="002A52A4">
              <w:t xml:space="preserve">representado por el </w:t>
            </w:r>
            <w:r w:rsidR="00D84072" w:rsidRPr="002A52A4">
              <w:rPr>
                <w:i/>
              </w:rPr>
              <w:t>WriterProxy</w:t>
            </w:r>
            <w:r w:rsidR="00D84072" w:rsidRPr="002A52A4">
              <w:t xml:space="preserve"> han sido recibidos por el </w:t>
            </w:r>
            <w:r w:rsidR="00D84072" w:rsidRPr="002A52A4">
              <w:rPr>
                <w:i/>
              </w:rPr>
              <w:t>Reader</w:t>
            </w:r>
            <w:r w:rsidRPr="002A52A4">
              <w:t>.</w:t>
            </w:r>
          </w:p>
        </w:tc>
        <w:tc>
          <w:tcPr>
            <w:tcW w:w="2429" w:type="dxa"/>
          </w:tcPr>
          <w:p w14:paraId="09704895" w14:textId="66E8F7EA" w:rsidR="009F0F73" w:rsidRPr="002A52A4" w:rsidRDefault="009F0F73" w:rsidP="006D0FD6">
            <w:pPr>
              <w:rPr>
                <w:i/>
              </w:rPr>
            </w:pPr>
            <w:r w:rsidRPr="002A52A4">
              <w:rPr>
                <w:i/>
              </w:rPr>
              <w:t>Waiting</w:t>
            </w:r>
          </w:p>
        </w:tc>
      </w:tr>
      <w:tr w:rsidR="00D84072" w:rsidRPr="002A52A4" w14:paraId="7FF672A2" w14:textId="77777777" w:rsidTr="00030E82">
        <w:tc>
          <w:tcPr>
            <w:tcW w:w="2139" w:type="dxa"/>
          </w:tcPr>
          <w:p w14:paraId="30CD9842" w14:textId="77777777" w:rsidR="009F0F73" w:rsidRPr="002A52A4" w:rsidRDefault="009F0F73" w:rsidP="006D0FD6">
            <w:r w:rsidRPr="002A52A4">
              <w:t>T4</w:t>
            </w:r>
          </w:p>
        </w:tc>
        <w:tc>
          <w:tcPr>
            <w:tcW w:w="2429" w:type="dxa"/>
          </w:tcPr>
          <w:p w14:paraId="5A56DEE3" w14:textId="56998289" w:rsidR="009F0F73" w:rsidRPr="002A52A4" w:rsidRDefault="009F0F73" w:rsidP="006D0FD6">
            <w:pPr>
              <w:rPr>
                <w:i/>
              </w:rPr>
            </w:pPr>
            <w:r w:rsidRPr="002A52A4">
              <w:rPr>
                <w:i/>
              </w:rPr>
              <w:t>May_send_ack</w:t>
            </w:r>
          </w:p>
        </w:tc>
        <w:tc>
          <w:tcPr>
            <w:tcW w:w="2020" w:type="dxa"/>
          </w:tcPr>
          <w:p w14:paraId="51B18C2C" w14:textId="5037CD99" w:rsidR="009F0F73" w:rsidRPr="002A52A4" w:rsidRDefault="00D84072" w:rsidP="006D0FD6">
            <w:r w:rsidRPr="002A52A4">
              <w:t xml:space="preserve">Se indica que hay algunos cambios conocidos a estar en el </w:t>
            </w:r>
            <w:r w:rsidRPr="002A52A4">
              <w:rPr>
                <w:i/>
              </w:rPr>
              <w:t>HistoryCache</w:t>
            </w:r>
            <w:r w:rsidRPr="002A52A4">
              <w:t xml:space="preserve"> del </w:t>
            </w:r>
            <w:r w:rsidRPr="002A52A4">
              <w:rPr>
                <w:i/>
              </w:rPr>
              <w:t>Writer</w:t>
            </w:r>
            <w:r w:rsidRPr="002A52A4">
              <w:t xml:space="preserve"> representado por el </w:t>
            </w:r>
            <w:r w:rsidRPr="002A52A4">
              <w:rPr>
                <w:i/>
              </w:rPr>
              <w:t>WriterProxy</w:t>
            </w:r>
            <w:r w:rsidRPr="002A52A4">
              <w:t xml:space="preserve">, que no han sido recibidos por el </w:t>
            </w:r>
            <w:r w:rsidRPr="002A52A4">
              <w:rPr>
                <w:i/>
              </w:rPr>
              <w:t>Reader</w:t>
            </w:r>
            <w:r w:rsidR="009F0F73" w:rsidRPr="002A52A4">
              <w:t>.</w:t>
            </w:r>
          </w:p>
        </w:tc>
        <w:tc>
          <w:tcPr>
            <w:tcW w:w="2429" w:type="dxa"/>
          </w:tcPr>
          <w:p w14:paraId="235B486E" w14:textId="26C10065" w:rsidR="009F0F73" w:rsidRPr="002A52A4" w:rsidRDefault="009F0F73" w:rsidP="006D0FD6">
            <w:pPr>
              <w:rPr>
                <w:i/>
              </w:rPr>
            </w:pPr>
            <w:r w:rsidRPr="002A52A4">
              <w:rPr>
                <w:i/>
              </w:rPr>
              <w:t>Must_send_ack</w:t>
            </w:r>
          </w:p>
        </w:tc>
      </w:tr>
      <w:tr w:rsidR="00D84072" w:rsidRPr="002A52A4" w14:paraId="470E56EF" w14:textId="77777777" w:rsidTr="00030E82">
        <w:tc>
          <w:tcPr>
            <w:tcW w:w="2139" w:type="dxa"/>
          </w:tcPr>
          <w:p w14:paraId="2C98A66A" w14:textId="77777777" w:rsidR="009F0F73" w:rsidRPr="002A52A4" w:rsidRDefault="009F0F73" w:rsidP="006D0FD6">
            <w:r w:rsidRPr="002A52A4">
              <w:t>T5</w:t>
            </w:r>
          </w:p>
        </w:tc>
        <w:tc>
          <w:tcPr>
            <w:tcW w:w="2429" w:type="dxa"/>
          </w:tcPr>
          <w:p w14:paraId="77350A32" w14:textId="755B354C" w:rsidR="009F0F73" w:rsidRPr="002A52A4" w:rsidRDefault="009F0F73" w:rsidP="006D0FD6">
            <w:pPr>
              <w:rPr>
                <w:i/>
              </w:rPr>
            </w:pPr>
            <w:r w:rsidRPr="002A52A4">
              <w:rPr>
                <w:i/>
              </w:rPr>
              <w:t>Must_send_ack</w:t>
            </w:r>
          </w:p>
        </w:tc>
        <w:tc>
          <w:tcPr>
            <w:tcW w:w="2020" w:type="dxa"/>
          </w:tcPr>
          <w:p w14:paraId="48D50A43" w14:textId="698DC9E0" w:rsidR="009F0F73" w:rsidRPr="002A52A4" w:rsidRDefault="00D84072" w:rsidP="006D0FD6">
            <w:r w:rsidRPr="002A52A4">
              <w:t>Se busca enviar con un temporizador periódico cada Heartbeat.</w:t>
            </w:r>
          </w:p>
        </w:tc>
        <w:tc>
          <w:tcPr>
            <w:tcW w:w="2429" w:type="dxa"/>
          </w:tcPr>
          <w:p w14:paraId="2FF78DF9" w14:textId="15BFC52D" w:rsidR="009F0F73" w:rsidRPr="002A52A4" w:rsidRDefault="009F0F73" w:rsidP="006D0FD6">
            <w:pPr>
              <w:rPr>
                <w:i/>
              </w:rPr>
            </w:pPr>
            <w:r w:rsidRPr="002A52A4">
              <w:rPr>
                <w:i/>
              </w:rPr>
              <w:t>Waiting</w:t>
            </w:r>
          </w:p>
        </w:tc>
      </w:tr>
      <w:tr w:rsidR="00D84072" w:rsidRPr="002A52A4" w14:paraId="565892CD" w14:textId="77777777" w:rsidTr="00030E82">
        <w:tc>
          <w:tcPr>
            <w:tcW w:w="2139" w:type="dxa"/>
          </w:tcPr>
          <w:p w14:paraId="0C29E1A0" w14:textId="77777777" w:rsidR="009F0F73" w:rsidRPr="002A52A4" w:rsidRDefault="009F0F73" w:rsidP="006D0FD6">
            <w:r w:rsidRPr="002A52A4">
              <w:t>T6</w:t>
            </w:r>
          </w:p>
        </w:tc>
        <w:tc>
          <w:tcPr>
            <w:tcW w:w="2429" w:type="dxa"/>
          </w:tcPr>
          <w:p w14:paraId="3DC15F96" w14:textId="65BBDB90" w:rsidR="009F0F73" w:rsidRPr="002A52A4" w:rsidRDefault="009F0F73" w:rsidP="006D0FD6">
            <w:pPr>
              <w:rPr>
                <w:i/>
              </w:rPr>
            </w:pPr>
            <w:r w:rsidRPr="002A52A4">
              <w:rPr>
                <w:i/>
              </w:rPr>
              <w:t>Initial2</w:t>
            </w:r>
          </w:p>
        </w:tc>
        <w:tc>
          <w:tcPr>
            <w:tcW w:w="2020" w:type="dxa"/>
          </w:tcPr>
          <w:p w14:paraId="3E7CDAA1" w14:textId="5797DAFA" w:rsidR="009F0F73" w:rsidRPr="002A52A4" w:rsidRDefault="00D84072" w:rsidP="006D0FD6">
            <w:r w:rsidRPr="002A52A4">
              <w:t>Similar a la transición 1</w:t>
            </w:r>
            <w:r w:rsidR="009F0F73" w:rsidRPr="002A52A4">
              <w:t>.</w:t>
            </w:r>
          </w:p>
        </w:tc>
        <w:tc>
          <w:tcPr>
            <w:tcW w:w="2429" w:type="dxa"/>
          </w:tcPr>
          <w:p w14:paraId="56DC23DC" w14:textId="0D2FC3A4" w:rsidR="009F0F73" w:rsidRPr="002A52A4" w:rsidRDefault="009F0F73" w:rsidP="006D0FD6">
            <w:pPr>
              <w:rPr>
                <w:i/>
              </w:rPr>
            </w:pPr>
            <w:r w:rsidRPr="002A52A4">
              <w:rPr>
                <w:i/>
              </w:rPr>
              <w:t>Ready</w:t>
            </w:r>
          </w:p>
        </w:tc>
      </w:tr>
      <w:tr w:rsidR="00D84072" w:rsidRPr="002A52A4" w14:paraId="2ED2CAFF" w14:textId="77777777" w:rsidTr="00030E82">
        <w:tc>
          <w:tcPr>
            <w:tcW w:w="2139" w:type="dxa"/>
          </w:tcPr>
          <w:p w14:paraId="1F04A12F" w14:textId="77777777" w:rsidR="009F0F73" w:rsidRPr="002A52A4" w:rsidRDefault="009F0F73" w:rsidP="006D0FD6">
            <w:r w:rsidRPr="002A52A4">
              <w:lastRenderedPageBreak/>
              <w:t>T7</w:t>
            </w:r>
          </w:p>
        </w:tc>
        <w:tc>
          <w:tcPr>
            <w:tcW w:w="2429" w:type="dxa"/>
          </w:tcPr>
          <w:p w14:paraId="0FA85255" w14:textId="1958DF3F" w:rsidR="009F0F73" w:rsidRPr="002A52A4" w:rsidRDefault="009F0F73" w:rsidP="006D0FD6">
            <w:pPr>
              <w:rPr>
                <w:i/>
              </w:rPr>
            </w:pPr>
            <w:r w:rsidRPr="002A52A4">
              <w:rPr>
                <w:i/>
              </w:rPr>
              <w:t>Ready</w:t>
            </w:r>
          </w:p>
        </w:tc>
        <w:tc>
          <w:tcPr>
            <w:tcW w:w="2020" w:type="dxa"/>
          </w:tcPr>
          <w:p w14:paraId="476B3A94" w14:textId="77D4A888" w:rsidR="009F0F73" w:rsidRPr="002A52A4" w:rsidRDefault="00D84072" w:rsidP="006D0FD6">
            <w:r w:rsidRPr="002A52A4">
              <w:t>Se recepta un mensaje HEARTBEAT que ha sido destinado al lector con estado</w:t>
            </w:r>
            <w:r w:rsidR="009F0F73" w:rsidRPr="002A52A4">
              <w:t>.</w:t>
            </w:r>
          </w:p>
        </w:tc>
        <w:tc>
          <w:tcPr>
            <w:tcW w:w="2429" w:type="dxa"/>
          </w:tcPr>
          <w:p w14:paraId="77B32657" w14:textId="200A6AE8" w:rsidR="009F0F73" w:rsidRPr="002A52A4" w:rsidRDefault="009F0F73" w:rsidP="006D0FD6">
            <w:pPr>
              <w:rPr>
                <w:i/>
              </w:rPr>
            </w:pPr>
            <w:r w:rsidRPr="002A52A4">
              <w:rPr>
                <w:i/>
              </w:rPr>
              <w:t>Ready</w:t>
            </w:r>
          </w:p>
        </w:tc>
      </w:tr>
      <w:tr w:rsidR="00D84072" w:rsidRPr="002A52A4" w14:paraId="6E6D12A3" w14:textId="77777777" w:rsidTr="00030E82">
        <w:tc>
          <w:tcPr>
            <w:tcW w:w="2139" w:type="dxa"/>
          </w:tcPr>
          <w:p w14:paraId="67C267FC" w14:textId="77777777" w:rsidR="009F0F73" w:rsidRPr="002A52A4" w:rsidRDefault="009F0F73" w:rsidP="006D0FD6">
            <w:r w:rsidRPr="002A52A4">
              <w:t>T8</w:t>
            </w:r>
          </w:p>
        </w:tc>
        <w:tc>
          <w:tcPr>
            <w:tcW w:w="2429" w:type="dxa"/>
          </w:tcPr>
          <w:p w14:paraId="281C1619" w14:textId="79867659" w:rsidR="009F0F73" w:rsidRPr="002A52A4" w:rsidRDefault="009F0F73" w:rsidP="006D0FD6">
            <w:pPr>
              <w:rPr>
                <w:i/>
              </w:rPr>
            </w:pPr>
            <w:r w:rsidRPr="002A52A4">
              <w:rPr>
                <w:i/>
              </w:rPr>
              <w:t>Ready</w:t>
            </w:r>
          </w:p>
        </w:tc>
        <w:tc>
          <w:tcPr>
            <w:tcW w:w="2020" w:type="dxa"/>
          </w:tcPr>
          <w:p w14:paraId="588897F8" w14:textId="56B90DDE" w:rsidR="009F0F73" w:rsidRPr="002A52A4" w:rsidRDefault="00D84072" w:rsidP="006D0FD6">
            <w:r w:rsidRPr="002A52A4">
              <w:t>Se recepta un mensaje DATA destinado al lector con estado.</w:t>
            </w:r>
          </w:p>
        </w:tc>
        <w:tc>
          <w:tcPr>
            <w:tcW w:w="2429" w:type="dxa"/>
          </w:tcPr>
          <w:p w14:paraId="0B3AEB99" w14:textId="15A5E36A" w:rsidR="009F0F73" w:rsidRPr="002A52A4" w:rsidRDefault="009F0F73" w:rsidP="006D0FD6">
            <w:pPr>
              <w:rPr>
                <w:i/>
              </w:rPr>
            </w:pPr>
            <w:r w:rsidRPr="002A52A4">
              <w:rPr>
                <w:i/>
              </w:rPr>
              <w:t>Ready</w:t>
            </w:r>
          </w:p>
        </w:tc>
      </w:tr>
      <w:tr w:rsidR="00D84072" w:rsidRPr="002A52A4" w14:paraId="272B7819" w14:textId="77777777" w:rsidTr="00030E82">
        <w:tc>
          <w:tcPr>
            <w:tcW w:w="2139" w:type="dxa"/>
          </w:tcPr>
          <w:p w14:paraId="6970F10C" w14:textId="77777777" w:rsidR="009F0F73" w:rsidRPr="002A52A4" w:rsidRDefault="009F0F73" w:rsidP="006D0FD6">
            <w:r w:rsidRPr="002A52A4">
              <w:t>T9</w:t>
            </w:r>
          </w:p>
        </w:tc>
        <w:tc>
          <w:tcPr>
            <w:tcW w:w="2429" w:type="dxa"/>
          </w:tcPr>
          <w:p w14:paraId="2CDC40B0" w14:textId="089A04F0" w:rsidR="009F0F73" w:rsidRPr="002A52A4" w:rsidRDefault="009F0F73" w:rsidP="006D0FD6">
            <w:pPr>
              <w:rPr>
                <w:i/>
              </w:rPr>
            </w:pPr>
            <w:r w:rsidRPr="002A52A4">
              <w:rPr>
                <w:i/>
              </w:rPr>
              <w:t>Ready</w:t>
            </w:r>
          </w:p>
        </w:tc>
        <w:tc>
          <w:tcPr>
            <w:tcW w:w="2020" w:type="dxa"/>
          </w:tcPr>
          <w:p w14:paraId="18AA65EC" w14:textId="3BD9CC5A" w:rsidR="009F0F73" w:rsidRPr="002A52A4" w:rsidRDefault="00D84072" w:rsidP="006D0FD6">
            <w:r w:rsidRPr="002A52A4">
              <w:t xml:space="preserve">Se recepta un mensaje GAP destinado al lector con estado </w:t>
            </w:r>
            <w:r w:rsidR="009F0F73" w:rsidRPr="002A52A4">
              <w:t>.</w:t>
            </w:r>
          </w:p>
        </w:tc>
        <w:tc>
          <w:tcPr>
            <w:tcW w:w="2429" w:type="dxa"/>
          </w:tcPr>
          <w:p w14:paraId="5C14DB3C" w14:textId="25B21FC9" w:rsidR="009F0F73" w:rsidRPr="002A52A4" w:rsidRDefault="009F0F73" w:rsidP="006D0FD6">
            <w:pPr>
              <w:rPr>
                <w:i/>
              </w:rPr>
            </w:pPr>
            <w:r w:rsidRPr="002A52A4">
              <w:rPr>
                <w:i/>
              </w:rPr>
              <w:t>Ready</w:t>
            </w:r>
          </w:p>
        </w:tc>
      </w:tr>
      <w:tr w:rsidR="00D84072" w:rsidRPr="002A52A4" w14:paraId="0AC6931C" w14:textId="77777777" w:rsidTr="00030E82">
        <w:tc>
          <w:tcPr>
            <w:tcW w:w="2139" w:type="dxa"/>
          </w:tcPr>
          <w:p w14:paraId="49AB0EC1" w14:textId="77777777" w:rsidR="009F0F73" w:rsidRPr="002A52A4" w:rsidRDefault="009F0F73" w:rsidP="006D0FD6">
            <w:r w:rsidRPr="002A52A4">
              <w:t>T10</w:t>
            </w:r>
          </w:p>
        </w:tc>
        <w:tc>
          <w:tcPr>
            <w:tcW w:w="2429" w:type="dxa"/>
          </w:tcPr>
          <w:p w14:paraId="4261DA61" w14:textId="14D5DE6B" w:rsidR="009F0F73" w:rsidRPr="002A52A4" w:rsidRDefault="009F0F73" w:rsidP="006D0FD6">
            <w:pPr>
              <w:rPr>
                <w:i/>
              </w:rPr>
            </w:pPr>
            <w:r w:rsidRPr="002A52A4">
              <w:rPr>
                <w:i/>
              </w:rPr>
              <w:t>Any state</w:t>
            </w:r>
          </w:p>
        </w:tc>
        <w:tc>
          <w:tcPr>
            <w:tcW w:w="2020" w:type="dxa"/>
          </w:tcPr>
          <w:p w14:paraId="3F039407" w14:textId="1BC3B3F3" w:rsidR="009F0F73" w:rsidRPr="002A52A4" w:rsidRDefault="00D84072" w:rsidP="006D0FD6">
            <w:r w:rsidRPr="002A52A4">
              <w:t xml:space="preserve">El </w:t>
            </w:r>
            <w:r w:rsidRPr="002A52A4">
              <w:rPr>
                <w:i/>
              </w:rPr>
              <w:t>Reader</w:t>
            </w:r>
            <w:r w:rsidRPr="002A52A4">
              <w:t xml:space="preserve"> RTPS no se encuentra más asociado con el </w:t>
            </w:r>
            <w:r w:rsidRPr="002A52A4">
              <w:rPr>
                <w:i/>
              </w:rPr>
              <w:t>Writer</w:t>
            </w:r>
            <w:r w:rsidRPr="002A52A4">
              <w:t xml:space="preserve"> RTPS representado por el </w:t>
            </w:r>
            <w:r w:rsidRPr="002A52A4">
              <w:rPr>
                <w:i/>
              </w:rPr>
              <w:t>WriterProxy</w:t>
            </w:r>
            <w:r w:rsidRPr="002A52A4">
              <w:t>.</w:t>
            </w:r>
          </w:p>
        </w:tc>
        <w:tc>
          <w:tcPr>
            <w:tcW w:w="2429" w:type="dxa"/>
          </w:tcPr>
          <w:p w14:paraId="0752B3C0" w14:textId="325243AC" w:rsidR="009F0F73" w:rsidRPr="002A52A4" w:rsidRDefault="009F0F73" w:rsidP="006D0FD6">
            <w:pPr>
              <w:rPr>
                <w:i/>
              </w:rPr>
            </w:pPr>
            <w:r w:rsidRPr="002A52A4">
              <w:rPr>
                <w:i/>
              </w:rPr>
              <w:t>Final</w:t>
            </w:r>
          </w:p>
        </w:tc>
      </w:tr>
    </w:tbl>
    <w:p w14:paraId="3DAFE915" w14:textId="77777777" w:rsidR="00C5723A" w:rsidRPr="002A52A4" w:rsidRDefault="00C5723A" w:rsidP="00C5723A"/>
    <w:p w14:paraId="2A2FF209" w14:textId="77777777" w:rsidR="00606BF0" w:rsidRPr="002A52A4" w:rsidRDefault="00606BF0" w:rsidP="00606BF0">
      <w:pPr>
        <w:pStyle w:val="Ttulo3"/>
      </w:pPr>
      <w:bookmarkStart w:id="268" w:name="_Toc421180746"/>
      <w:r w:rsidRPr="002A52A4">
        <w:t>Módulo Descubrimiento</w:t>
      </w:r>
      <w:bookmarkEnd w:id="268"/>
    </w:p>
    <w:p w14:paraId="0C65000A" w14:textId="77777777" w:rsidR="00606BF0" w:rsidRPr="002A52A4" w:rsidRDefault="00606BF0" w:rsidP="00606BF0">
      <w:r w:rsidRPr="002A52A4">
        <w:t xml:space="preserve">El módulo descubrimiento define el protocolo de descubrimiento RTPS. El propósito del protocolo de descubrimiento es permitir que cada </w:t>
      </w:r>
      <w:r w:rsidRPr="002A52A4">
        <w:rPr>
          <w:i/>
        </w:rPr>
        <w:t xml:space="preserve">participante </w:t>
      </w:r>
      <w:r w:rsidRPr="002A52A4">
        <w:t xml:space="preserve">RTPS descubra otros relevantes </w:t>
      </w:r>
      <w:r w:rsidRPr="002A52A4">
        <w:rPr>
          <w:i/>
        </w:rPr>
        <w:t xml:space="preserve">participantes </w:t>
      </w:r>
      <w:r w:rsidRPr="002A52A4">
        <w:t xml:space="preserve">y sus </w:t>
      </w:r>
      <w:r w:rsidRPr="002A52A4">
        <w:rPr>
          <w:i/>
        </w:rPr>
        <w:t>endpoint</w:t>
      </w:r>
      <w:r w:rsidRPr="002A52A4">
        <w:t xml:space="preserve">. Una vez que el </w:t>
      </w:r>
      <w:r w:rsidRPr="002A52A4">
        <w:rPr>
          <w:i/>
        </w:rPr>
        <w:t xml:space="preserve">endpoint </w:t>
      </w:r>
      <w:r w:rsidRPr="002A52A4">
        <w:t xml:space="preserve">ha sido descubierto, las implementaciones pueden  configurar </w:t>
      </w:r>
      <w:r w:rsidRPr="002A52A4">
        <w:rPr>
          <w:i/>
        </w:rPr>
        <w:t xml:space="preserve">endpoint </w:t>
      </w:r>
      <w:r w:rsidRPr="002A52A4">
        <w:t>locales para establecer comunicación.</w:t>
      </w:r>
    </w:p>
    <w:p w14:paraId="19BF3F06" w14:textId="77777777" w:rsidR="00606BF0" w:rsidRPr="002A52A4" w:rsidRDefault="00606BF0" w:rsidP="00606BF0">
      <w:pPr>
        <w:rPr>
          <w:i/>
        </w:rPr>
      </w:pPr>
      <w:r w:rsidRPr="002A52A4">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2A52A4">
        <w:rPr>
          <w:i/>
        </w:rPr>
        <w:t xml:space="preserve">DDS built-in topics. </w:t>
      </w:r>
    </w:p>
    <w:p w14:paraId="58E19648" w14:textId="77777777" w:rsidR="00606BF0" w:rsidRPr="002A52A4" w:rsidRDefault="00606BF0" w:rsidP="00606BF0">
      <w:r w:rsidRPr="002A52A4">
        <w:t>El protocolo de descubrimiento RTPS definido en este módulo, proporciona el mecanismo de descubrimiento requerido para el DDS.</w:t>
      </w:r>
    </w:p>
    <w:p w14:paraId="614F1E79" w14:textId="77777777" w:rsidR="00606BF0" w:rsidRPr="002A52A4" w:rsidRDefault="00606BF0" w:rsidP="00606BF0">
      <w:r w:rsidRPr="002A52A4">
        <w:t>La especificación RTPS divide al protocolo de descubrimiento en dos protocolos independientes:</w:t>
      </w:r>
    </w:p>
    <w:p w14:paraId="3350EB63" w14:textId="77777777" w:rsidR="00606BF0" w:rsidRPr="002A52A4" w:rsidRDefault="00606BF0" w:rsidP="00205224">
      <w:pPr>
        <w:pStyle w:val="Prrafodelista"/>
        <w:numPr>
          <w:ilvl w:val="0"/>
          <w:numId w:val="54"/>
        </w:numPr>
      </w:pPr>
      <w:r w:rsidRPr="002A52A4">
        <w:rPr>
          <w:i/>
        </w:rPr>
        <w:lastRenderedPageBreak/>
        <w:t xml:space="preserve">Participant </w:t>
      </w:r>
      <w:r w:rsidRPr="002A52A4">
        <w:t>Discovery Protocol (PDP)</w:t>
      </w:r>
    </w:p>
    <w:p w14:paraId="4263103A" w14:textId="77777777" w:rsidR="00606BF0" w:rsidRPr="002A52A4" w:rsidRDefault="00606BF0" w:rsidP="00205224">
      <w:pPr>
        <w:pStyle w:val="Prrafodelista"/>
        <w:numPr>
          <w:ilvl w:val="0"/>
          <w:numId w:val="54"/>
        </w:numPr>
      </w:pPr>
      <w:r w:rsidRPr="002A52A4">
        <w:rPr>
          <w:i/>
        </w:rPr>
        <w:t xml:space="preserve">Endpoint </w:t>
      </w:r>
      <w:r w:rsidRPr="002A52A4">
        <w:t>Discovery Protocol (EDP)</w:t>
      </w:r>
    </w:p>
    <w:p w14:paraId="6D72640C" w14:textId="77777777" w:rsidR="00606BF0" w:rsidRPr="002A52A4" w:rsidRDefault="00606BF0" w:rsidP="00606BF0">
      <w:r w:rsidRPr="002A52A4">
        <w:t xml:space="preserve">Un PDP especifica como los participantes se descubren entre sí en la red. Una vez que dos </w:t>
      </w:r>
      <w:r w:rsidRPr="002A52A4">
        <w:rPr>
          <w:i/>
        </w:rPr>
        <w:t xml:space="preserve">participantes </w:t>
      </w:r>
      <w:r w:rsidRPr="002A52A4">
        <w:t xml:space="preserve">se han descubierto, intercambian información sobre los </w:t>
      </w:r>
      <w:r w:rsidRPr="002A52A4">
        <w:rPr>
          <w:i/>
        </w:rPr>
        <w:t xml:space="preserve">endpoint </w:t>
      </w:r>
      <w:r w:rsidRPr="002A52A4">
        <w:t>que los contienen utilizando un EDP. Aparte de esta relación de causalidad, ambos protocolos se pueden considerar independientes.</w:t>
      </w:r>
    </w:p>
    <w:p w14:paraId="58751E8A" w14:textId="77777777" w:rsidR="00606BF0" w:rsidRPr="002A52A4" w:rsidRDefault="00606BF0" w:rsidP="00606BF0">
      <w:r w:rsidRPr="002A52A4">
        <w:t xml:space="preserve">Las implementaciones pueden optar por admitir varias  PDP y EDP, posiblemente </w:t>
      </w:r>
      <w:r w:rsidRPr="002A52A4">
        <w:rPr>
          <w:i/>
        </w:rPr>
        <w:t>vendor-specific</w:t>
      </w:r>
      <w:r w:rsidRPr="002A52A4">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626EA" w:rsidRDefault="00606BF0" w:rsidP="00205224">
      <w:pPr>
        <w:pStyle w:val="Prrafodelista"/>
        <w:numPr>
          <w:ilvl w:val="0"/>
          <w:numId w:val="55"/>
        </w:numPr>
        <w:rPr>
          <w:lang w:val="en-GB"/>
        </w:rPr>
      </w:pPr>
      <w:r w:rsidRPr="000626EA">
        <w:rPr>
          <w:lang w:val="en-GB"/>
        </w:rPr>
        <w:t>Simple Participant Discovery Protocol (SPDP)</w:t>
      </w:r>
    </w:p>
    <w:p w14:paraId="3CD842E4" w14:textId="77777777" w:rsidR="00606BF0" w:rsidRPr="000626EA" w:rsidRDefault="00606BF0" w:rsidP="00205224">
      <w:pPr>
        <w:pStyle w:val="Prrafodelista"/>
        <w:numPr>
          <w:ilvl w:val="0"/>
          <w:numId w:val="55"/>
        </w:numPr>
        <w:rPr>
          <w:lang w:val="en-GB"/>
        </w:rPr>
      </w:pPr>
      <w:r w:rsidRPr="000626EA">
        <w:rPr>
          <w:lang w:val="en-GB"/>
        </w:rPr>
        <w:t>Simple Endpoint Discovery Protocol (SEDP)</w:t>
      </w:r>
    </w:p>
    <w:p w14:paraId="4F8AE8F0" w14:textId="77777777" w:rsidR="00606BF0" w:rsidRPr="002A52A4" w:rsidRDefault="00606BF0" w:rsidP="00606BF0">
      <w:r w:rsidRPr="002A52A4">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2A52A4" w:rsidRDefault="00606BF0" w:rsidP="00606BF0">
      <w:r w:rsidRPr="002A52A4">
        <w:t xml:space="preserve">Finalmente, el rol de un protocolo de descubrimiento es proporcionar información sobre </w:t>
      </w:r>
      <w:r w:rsidRPr="002A52A4">
        <w:rPr>
          <w:i/>
        </w:rPr>
        <w:t xml:space="preserve">endpoint </w:t>
      </w:r>
      <w:r w:rsidRPr="002A52A4">
        <w:t xml:space="preserve">remotos descubiertos. Esta información es utilizada por un </w:t>
      </w:r>
      <w:r w:rsidRPr="002A52A4">
        <w:rPr>
          <w:i/>
        </w:rPr>
        <w:t xml:space="preserve">participante </w:t>
      </w:r>
      <w:r w:rsidRPr="002A52A4">
        <w:t xml:space="preserve">para configurar sus </w:t>
      </w:r>
      <w:r w:rsidRPr="002A52A4">
        <w:rPr>
          <w:i/>
        </w:rPr>
        <w:t xml:space="preserve">endpoint </w:t>
      </w:r>
      <w:r w:rsidRPr="002A52A4">
        <w:t xml:space="preserve">locales dependiendo de la aplicación efectiva del protocolo RTPS y no es parte de la especificación del protocolo de descubrimiento. Por ejemplo, para anteriores implementaciones, la información obtenida en el </w:t>
      </w:r>
      <w:r w:rsidRPr="002A52A4">
        <w:rPr>
          <w:i/>
        </w:rPr>
        <w:t xml:space="preserve">endpoint </w:t>
      </w:r>
      <w:r w:rsidRPr="002A52A4">
        <w:t>remoto permite a las implementaciones configurar:</w:t>
      </w:r>
    </w:p>
    <w:p w14:paraId="54CBCBD8" w14:textId="77777777" w:rsidR="00606BF0" w:rsidRPr="002A52A4" w:rsidRDefault="00606BF0" w:rsidP="00205224">
      <w:pPr>
        <w:pStyle w:val="Prrafodelista"/>
        <w:numPr>
          <w:ilvl w:val="0"/>
          <w:numId w:val="56"/>
        </w:numPr>
        <w:spacing w:before="240"/>
      </w:pPr>
      <w:r w:rsidRPr="002A52A4">
        <w:t xml:space="preserve">Los objetos RTPS </w:t>
      </w:r>
      <w:r w:rsidRPr="002A52A4">
        <w:rPr>
          <w:i/>
        </w:rPr>
        <w:t>ReaderLocator</w:t>
      </w:r>
      <w:r w:rsidRPr="002A52A4">
        <w:t xml:space="preserve"> están asociados con cada RTPS </w:t>
      </w:r>
      <w:r w:rsidRPr="002A52A4">
        <w:rPr>
          <w:i/>
        </w:rPr>
        <w:t>StatelessWriter</w:t>
      </w:r>
      <w:r w:rsidRPr="002A52A4">
        <w:t>.</w:t>
      </w:r>
    </w:p>
    <w:p w14:paraId="2957F224" w14:textId="77777777" w:rsidR="00606BF0" w:rsidRPr="002A52A4"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lastRenderedPageBreak/>
        <w:t xml:space="preserve">Los objetos RTPS </w:t>
      </w:r>
      <w:r w:rsidRPr="002A52A4">
        <w:rPr>
          <w:rFonts w:eastAsia="Times New Roman" w:cs="Times New Roman"/>
          <w:i/>
          <w:color w:val="212121"/>
          <w:kern w:val="0"/>
          <w:lang w:eastAsia="es-US"/>
        </w:rPr>
        <w:t>ReaderProxy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StatefulWriter</w:t>
      </w:r>
      <w:r w:rsidRPr="002A52A4">
        <w:rPr>
          <w:rFonts w:eastAsia="Times New Roman" w:cs="Times New Roman"/>
          <w:color w:val="212121"/>
          <w:kern w:val="0"/>
          <w:lang w:eastAsia="es-US"/>
        </w:rPr>
        <w:t>.</w:t>
      </w:r>
    </w:p>
    <w:p w14:paraId="2DF10C4C" w14:textId="77777777" w:rsidR="00606BF0" w:rsidRPr="002A52A4"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t xml:space="preserve">Los objetos RTPS </w:t>
      </w:r>
      <w:r w:rsidRPr="002A52A4">
        <w:rPr>
          <w:rFonts w:eastAsia="Times New Roman" w:cs="Times New Roman"/>
          <w:i/>
          <w:color w:val="212121"/>
          <w:kern w:val="0"/>
          <w:lang w:eastAsia="es-US"/>
        </w:rPr>
        <w:t>WriterProxy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StatefulReader</w:t>
      </w:r>
      <w:r w:rsidRPr="002A52A4">
        <w:rPr>
          <w:rFonts w:eastAsia="Times New Roman" w:cs="Times New Roman"/>
          <w:color w:val="212121"/>
          <w:kern w:val="0"/>
          <w:lang w:eastAsia="es-US"/>
        </w:rPr>
        <w:t>.</w:t>
      </w:r>
    </w:p>
    <w:p w14:paraId="13718273" w14:textId="77777777" w:rsidR="00606BF0" w:rsidRPr="002A52A4"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2A52A4" w:rsidRDefault="00606BF0" w:rsidP="00606BF0">
      <w:pPr>
        <w:pStyle w:val="Ttulo4"/>
        <w:rPr>
          <w:lang w:eastAsia="es-US"/>
        </w:rPr>
      </w:pPr>
      <w:r w:rsidRPr="002A52A4">
        <w:rPr>
          <w:lang w:eastAsia="es-US"/>
        </w:rPr>
        <w:t>RTPS Built-in Discovery Endpoint</w:t>
      </w:r>
    </w:p>
    <w:p w14:paraId="75ABF2BB" w14:textId="77777777" w:rsidR="00606BF0" w:rsidRPr="002A52A4" w:rsidRDefault="00606BF0" w:rsidP="00606BF0">
      <w:pPr>
        <w:rPr>
          <w:lang w:eastAsia="es-US"/>
        </w:rPr>
      </w:pPr>
      <w:r w:rsidRPr="002A52A4">
        <w:rPr>
          <w:lang w:eastAsia="es-US"/>
        </w:rPr>
        <w:t xml:space="preserve">La especificación DDS especifica que el descubrimiento tiene lugar mediante "incorporados" DataReader y DataWriter DDS con predefinidos </w:t>
      </w:r>
      <w:r w:rsidRPr="002A52A4">
        <w:rPr>
          <w:i/>
          <w:lang w:eastAsia="es-US"/>
        </w:rPr>
        <w:t>topics</w:t>
      </w:r>
      <w:r w:rsidRPr="002A52A4">
        <w:rPr>
          <w:lang w:eastAsia="es-US"/>
        </w:rPr>
        <w:t xml:space="preserve"> y QoS.</w:t>
      </w:r>
    </w:p>
    <w:p w14:paraId="608BE498" w14:textId="77777777" w:rsidR="00606BF0" w:rsidRPr="002A52A4" w:rsidRDefault="00606BF0" w:rsidP="00606BF0">
      <w:pPr>
        <w:rPr>
          <w:lang w:eastAsia="es-US"/>
        </w:rPr>
      </w:pPr>
      <w:r w:rsidRPr="002A52A4">
        <w:rPr>
          <w:lang w:eastAsia="es-US"/>
        </w:rPr>
        <w:t xml:space="preserve">Hay cuatro predefinidos </w:t>
      </w:r>
      <w:r w:rsidRPr="002A52A4">
        <w:rPr>
          <w:i/>
          <w:lang w:eastAsia="es-US"/>
        </w:rPr>
        <w:t>built-in topics</w:t>
      </w:r>
      <w:r w:rsidRPr="002A52A4">
        <w:rPr>
          <w:lang w:eastAsia="es-US"/>
        </w:rPr>
        <w:t xml:space="preserve">: “DCPSParticipant”, “DCPSSubscription”, “DCPSPublication”, y “DCPSTopic”. El </w:t>
      </w:r>
      <w:r w:rsidRPr="002A52A4">
        <w:rPr>
          <w:i/>
          <w:lang w:eastAsia="es-US"/>
        </w:rPr>
        <w:t xml:space="preserve">DataType </w:t>
      </w:r>
      <w:r w:rsidRPr="002A52A4">
        <w:rPr>
          <w:lang w:eastAsia="es-US"/>
        </w:rPr>
        <w:t xml:space="preserve">asociado con este </w:t>
      </w:r>
      <w:r w:rsidRPr="002A52A4">
        <w:rPr>
          <w:i/>
          <w:lang w:eastAsia="es-US"/>
        </w:rPr>
        <w:t xml:space="preserve">topics </w:t>
      </w:r>
      <w:r w:rsidRPr="002A52A4">
        <w:rPr>
          <w:lang w:eastAsia="es-US"/>
        </w:rPr>
        <w:t>son también especificadas por la especificación del DDS y principalmente contiene valores de la entidad QoS.</w:t>
      </w:r>
    </w:p>
    <w:p w14:paraId="71CD9460" w14:textId="77777777" w:rsidR="00606BF0" w:rsidRPr="002A52A4" w:rsidRDefault="00606BF0" w:rsidP="00606BF0">
      <w:pPr>
        <w:rPr>
          <w:lang w:eastAsia="es-US"/>
        </w:rPr>
      </w:pPr>
      <w:r w:rsidRPr="002A52A4">
        <w:rPr>
          <w:lang w:eastAsia="es-US"/>
        </w:rPr>
        <w:t xml:space="preserve">Para cada uno de los </w:t>
      </w:r>
      <w:r w:rsidRPr="002A52A4">
        <w:rPr>
          <w:i/>
          <w:lang w:eastAsia="es-US"/>
        </w:rPr>
        <w:t>built-in Topic</w:t>
      </w:r>
      <w:r w:rsidRPr="002A52A4">
        <w:rPr>
          <w:lang w:eastAsia="es-US"/>
        </w:rPr>
        <w:t xml:space="preserve">, existe un correspondiente DDS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 xml:space="preserve">y DDS </w:t>
      </w:r>
      <w:r w:rsidRPr="002A52A4">
        <w:rPr>
          <w:i/>
          <w:lang w:eastAsia="es-US"/>
        </w:rPr>
        <w:t>built-in</w:t>
      </w:r>
      <w:r w:rsidRPr="002A52A4">
        <w:rPr>
          <w:lang w:eastAsia="es-US"/>
        </w:rPr>
        <w:t xml:space="preserve"> </w:t>
      </w:r>
      <w:r w:rsidRPr="002A52A4">
        <w:rPr>
          <w:i/>
          <w:lang w:eastAsia="es-US"/>
        </w:rPr>
        <w:t>DataReader</w:t>
      </w:r>
      <w:r w:rsidRPr="002A52A4">
        <w:rPr>
          <w:lang w:eastAsia="es-US"/>
        </w:rPr>
        <w:t xml:space="preserve">. Los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se utilizan para anunciar la presencia y QoS del Participante local DDS y las Entidades DDS que contiene (</w:t>
      </w:r>
      <w:r w:rsidRPr="002A52A4">
        <w:rPr>
          <w:i/>
          <w:lang w:eastAsia="es-US"/>
        </w:rPr>
        <w:t>DataReaders</w:t>
      </w:r>
      <w:r w:rsidRPr="002A52A4">
        <w:rPr>
          <w:lang w:eastAsia="es-US"/>
        </w:rPr>
        <w:t xml:space="preserve">, </w:t>
      </w:r>
      <w:r w:rsidRPr="002A52A4">
        <w:rPr>
          <w:i/>
          <w:lang w:eastAsia="es-US"/>
        </w:rPr>
        <w:t>DataWriters</w:t>
      </w:r>
      <w:r w:rsidRPr="002A52A4">
        <w:rPr>
          <w:lang w:eastAsia="es-US"/>
        </w:rPr>
        <w:t xml:space="preserve"> y topics) al resto de la red. Del mismo modo, los </w:t>
      </w:r>
      <w:r w:rsidRPr="002A52A4">
        <w:rPr>
          <w:i/>
          <w:lang w:eastAsia="es-US"/>
        </w:rPr>
        <w:t>built-in DataReaders</w:t>
      </w:r>
      <w:r w:rsidRPr="002A52A4">
        <w:rPr>
          <w:lang w:eastAsia="es-US"/>
        </w:rPr>
        <w:t xml:space="preserve"> recogen este información de los participantes remotos, que es utilizada por la aplicación DDS para identificar entidades remotas correspondientes. Los </w:t>
      </w:r>
      <w:r w:rsidRPr="002A52A4">
        <w:rPr>
          <w:i/>
          <w:lang w:eastAsia="es-US"/>
        </w:rPr>
        <w:t>built-in DataReaders</w:t>
      </w:r>
      <w:r w:rsidRPr="002A52A4">
        <w:rPr>
          <w:lang w:eastAsia="es-US"/>
        </w:rPr>
        <w:t xml:space="preserve"> actúan como DataReaders DDS regulares y también se puede acceder por el usuario a través del DDS API.</w:t>
      </w:r>
    </w:p>
    <w:p w14:paraId="76C21C0F" w14:textId="77777777" w:rsidR="00606BF0" w:rsidRPr="002A52A4" w:rsidRDefault="00606BF0" w:rsidP="00606BF0">
      <w:pPr>
        <w:rPr>
          <w:lang w:eastAsia="es-US"/>
        </w:rPr>
      </w:pPr>
      <w:r w:rsidRPr="002A52A4">
        <w:rPr>
          <w:lang w:eastAsia="es-US"/>
        </w:rPr>
        <w:t>El enfoque adoptado por los Protocolos RTPS de Descubrimiento simples  (SPDP</w:t>
      </w:r>
      <w:r w:rsidRPr="002A52A4">
        <w:rPr>
          <w:rStyle w:val="Refdenotaalpie"/>
          <w:lang w:eastAsia="es-US"/>
        </w:rPr>
        <w:footnoteReference w:id="31"/>
      </w:r>
      <w:r w:rsidRPr="002A52A4">
        <w:rPr>
          <w:lang w:eastAsia="es-US"/>
        </w:rPr>
        <w:t xml:space="preserve"> y SEDP</w:t>
      </w:r>
      <w:r w:rsidRPr="002A52A4">
        <w:rPr>
          <w:rStyle w:val="Refdenotaalpie"/>
          <w:lang w:eastAsia="es-US"/>
        </w:rPr>
        <w:footnoteReference w:id="32"/>
      </w:r>
      <w:r w:rsidRPr="002A52A4">
        <w:rPr>
          <w:lang w:eastAsia="es-US"/>
        </w:rPr>
        <w:t xml:space="preserve">) es análogo al concepto </w:t>
      </w:r>
      <w:r w:rsidRPr="002A52A4">
        <w:rPr>
          <w:i/>
          <w:lang w:eastAsia="es-US"/>
        </w:rPr>
        <w:t>built-in Entity</w:t>
      </w:r>
      <w:r w:rsidRPr="002A52A4">
        <w:rPr>
          <w:lang w:eastAsia="es-US"/>
        </w:rPr>
        <w:t xml:space="preserve">. Los mapas RTPS en cada </w:t>
      </w:r>
      <w:r w:rsidRPr="002A52A4">
        <w:rPr>
          <w:i/>
          <w:lang w:eastAsia="es-US"/>
        </w:rPr>
        <w:t>built-in</w:t>
      </w:r>
      <w:r w:rsidRPr="002A52A4">
        <w:rPr>
          <w:lang w:eastAsia="es-US"/>
        </w:rPr>
        <w:t xml:space="preserve"> </w:t>
      </w:r>
      <w:r w:rsidRPr="002A52A4">
        <w:rPr>
          <w:i/>
          <w:lang w:eastAsia="es-US"/>
        </w:rPr>
        <w:t>DDS DataWriter</w:t>
      </w:r>
      <w:r w:rsidRPr="002A52A4">
        <w:rPr>
          <w:lang w:eastAsia="es-US"/>
        </w:rPr>
        <w:t xml:space="preserve"> o </w:t>
      </w:r>
      <w:r w:rsidRPr="002A52A4">
        <w:rPr>
          <w:i/>
          <w:lang w:eastAsia="es-US"/>
        </w:rPr>
        <w:t>DataReader</w:t>
      </w:r>
      <w:r w:rsidRPr="002A52A4">
        <w:rPr>
          <w:lang w:eastAsia="es-US"/>
        </w:rPr>
        <w:t xml:space="preserve"> están asociados a un  </w:t>
      </w:r>
      <w:r w:rsidRPr="002A52A4">
        <w:rPr>
          <w:i/>
          <w:lang w:eastAsia="es-US"/>
        </w:rPr>
        <w:t>built-in RTPS</w:t>
      </w:r>
      <w:r w:rsidRPr="002A52A4">
        <w:rPr>
          <w:lang w:eastAsia="es-US"/>
        </w:rPr>
        <w:t xml:space="preserve"> </w:t>
      </w:r>
      <w:r w:rsidRPr="002A52A4">
        <w:rPr>
          <w:i/>
          <w:lang w:eastAsia="es-US"/>
        </w:rPr>
        <w:t>endpoint</w:t>
      </w:r>
      <w:r w:rsidRPr="002A52A4">
        <w:rPr>
          <w:lang w:eastAsia="es-US"/>
        </w:rPr>
        <w:t xml:space="preserve">. Estos </w:t>
      </w:r>
      <w:r w:rsidRPr="002A52A4">
        <w:rPr>
          <w:i/>
          <w:lang w:eastAsia="es-US"/>
        </w:rPr>
        <w:t>built-in endpoint</w:t>
      </w:r>
      <w:r w:rsidRPr="002A52A4">
        <w:rPr>
          <w:lang w:eastAsia="es-US"/>
        </w:rPr>
        <w:t xml:space="preserve"> actúan como </w:t>
      </w:r>
      <w:r w:rsidRPr="002A52A4">
        <w:rPr>
          <w:i/>
          <w:lang w:eastAsia="es-US"/>
        </w:rPr>
        <w:t>Writer</w:t>
      </w:r>
      <w:r w:rsidRPr="002A52A4">
        <w:rPr>
          <w:lang w:eastAsia="es-US"/>
        </w:rPr>
        <w:t xml:space="preserve"> y </w:t>
      </w:r>
      <w:r w:rsidRPr="002A52A4">
        <w:rPr>
          <w:i/>
          <w:lang w:eastAsia="es-US"/>
        </w:rPr>
        <w:t>Reader endpoint</w:t>
      </w:r>
      <w:r w:rsidRPr="002A52A4">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2A52A4" w:rsidRDefault="00606BF0" w:rsidP="00606BF0">
      <w:pPr>
        <w:rPr>
          <w:lang w:eastAsia="es-US"/>
        </w:rPr>
      </w:pPr>
      <w:r w:rsidRPr="002A52A4">
        <w:rPr>
          <w:lang w:eastAsia="es-US"/>
        </w:rPr>
        <w:t xml:space="preserve">El SPDP, se ocupa de cómo los participantes se descubren entre sí , los mapas de DDS </w:t>
      </w:r>
      <w:r w:rsidRPr="002A52A4">
        <w:rPr>
          <w:i/>
          <w:lang w:eastAsia="es-US"/>
        </w:rPr>
        <w:t xml:space="preserve">built-in Entity </w:t>
      </w:r>
      <w:r w:rsidRPr="002A52A4">
        <w:rPr>
          <w:lang w:eastAsia="es-US"/>
        </w:rPr>
        <w:t xml:space="preserve">para el Topic “DCPSParticipant”. El SEDP, especifica cómo intercambiar </w:t>
      </w:r>
      <w:r w:rsidRPr="002A52A4">
        <w:rPr>
          <w:lang w:eastAsia="es-US"/>
        </w:rPr>
        <w:lastRenderedPageBreak/>
        <w:t xml:space="preserve">información de descubrimiento sobre los </w:t>
      </w:r>
      <w:r w:rsidRPr="002A52A4">
        <w:rPr>
          <w:i/>
          <w:lang w:eastAsia="es-US"/>
        </w:rPr>
        <w:t>Topic</w:t>
      </w:r>
      <w:r w:rsidRPr="002A52A4">
        <w:rPr>
          <w:lang w:eastAsia="es-US"/>
        </w:rPr>
        <w:t xml:space="preserve"> locales, </w:t>
      </w:r>
      <w:r w:rsidRPr="002A52A4">
        <w:rPr>
          <w:i/>
          <w:lang w:eastAsia="es-US"/>
        </w:rPr>
        <w:t>DataWriters</w:t>
      </w:r>
      <w:r w:rsidRPr="002A52A4">
        <w:rPr>
          <w:lang w:eastAsia="es-US"/>
        </w:rPr>
        <w:t xml:space="preserve"> y </w:t>
      </w:r>
      <w:r w:rsidRPr="002A52A4">
        <w:rPr>
          <w:i/>
          <w:lang w:eastAsia="es-US"/>
        </w:rPr>
        <w:t>DataReaders</w:t>
      </w:r>
      <w:r w:rsidRPr="002A52A4">
        <w:rPr>
          <w:lang w:eastAsia="es-US"/>
        </w:rPr>
        <w:t xml:space="preserve"> , los mapas DDS </w:t>
      </w:r>
      <w:r w:rsidRPr="002A52A4">
        <w:rPr>
          <w:i/>
          <w:lang w:eastAsia="es-US"/>
        </w:rPr>
        <w:t>built-in Entity</w:t>
      </w:r>
      <w:r w:rsidRPr="002A52A4">
        <w:rPr>
          <w:lang w:eastAsia="es-US"/>
        </w:rPr>
        <w:t xml:space="preserve"> para los </w:t>
      </w:r>
      <w:r w:rsidRPr="002A52A4">
        <w:rPr>
          <w:i/>
          <w:lang w:eastAsia="es-US"/>
        </w:rPr>
        <w:t>Topic</w:t>
      </w:r>
      <w:r w:rsidRPr="002A52A4">
        <w:rPr>
          <w:lang w:eastAsia="es-US"/>
        </w:rPr>
        <w:t xml:space="preserve"> “DCPSSubscription”, “DCPSPublication” y “DCPSTopic”.</w:t>
      </w:r>
    </w:p>
    <w:p w14:paraId="249C31BA" w14:textId="77777777" w:rsidR="00606BF0" w:rsidRPr="002A52A4" w:rsidRDefault="00606BF0" w:rsidP="00606BF0">
      <w:pPr>
        <w:pStyle w:val="Ttulo4"/>
        <w:rPr>
          <w:lang w:eastAsia="es-US"/>
        </w:rPr>
      </w:pPr>
      <w:r w:rsidRPr="002A52A4">
        <w:rPr>
          <w:lang w:eastAsia="es-US"/>
        </w:rPr>
        <w:t>Simple Participant Discovery Protocol</w:t>
      </w:r>
    </w:p>
    <w:p w14:paraId="172C710F" w14:textId="77777777" w:rsidR="00606BF0" w:rsidRPr="002A52A4" w:rsidRDefault="00606BF0" w:rsidP="00606BF0">
      <w:pPr>
        <w:rPr>
          <w:lang w:eastAsia="es-US"/>
        </w:rPr>
      </w:pPr>
      <w:r w:rsidRPr="002A52A4">
        <w:rPr>
          <w:lang w:eastAsia="es-US"/>
        </w:rPr>
        <w:t>El propósito de este protocolo es descubrir la presencia de otros participantes en la red y sus propiedades.</w:t>
      </w:r>
    </w:p>
    <w:p w14:paraId="1EFA00AD" w14:textId="77777777" w:rsidR="00606BF0" w:rsidRPr="002A52A4" w:rsidRDefault="00606BF0" w:rsidP="00606BF0">
      <w:pPr>
        <w:rPr>
          <w:lang w:eastAsia="es-US"/>
        </w:rPr>
      </w:pPr>
      <w:r w:rsidRPr="002A52A4">
        <w:rPr>
          <w:lang w:eastAsia="es-US"/>
        </w:rPr>
        <w:t>Un participante puede soportar varios PDP</w:t>
      </w:r>
      <w:r w:rsidRPr="002A52A4">
        <w:rPr>
          <w:rStyle w:val="Refdenotaalpie"/>
          <w:lang w:eastAsia="es-US"/>
        </w:rPr>
        <w:footnoteReference w:id="33"/>
      </w:r>
      <w:r w:rsidRPr="002A52A4">
        <w:rPr>
          <w:lang w:eastAsia="es-US"/>
        </w:rPr>
        <w:t xml:space="preserve">, pero para el propósito de interoperabilidad, todas las implementaciones deberían soportar al menos SPDP. </w:t>
      </w:r>
    </w:p>
    <w:p w14:paraId="77F8B779" w14:textId="77777777" w:rsidR="00606BF0" w:rsidRPr="002A52A4" w:rsidRDefault="00606BF0" w:rsidP="00606BF0">
      <w:pPr>
        <w:rPr>
          <w:lang w:eastAsia="es-US"/>
        </w:rPr>
      </w:pPr>
      <w:r w:rsidRPr="002A52A4">
        <w:rPr>
          <w:lang w:eastAsia="es-US"/>
        </w:rPr>
        <w:t xml:space="preserve">El RTPS SPDP utiliza un enfoque simple para anunciar y detectar la presencia de </w:t>
      </w:r>
      <w:r w:rsidRPr="002A52A4">
        <w:rPr>
          <w:i/>
          <w:lang w:eastAsia="es-US"/>
        </w:rPr>
        <w:t>participantes</w:t>
      </w:r>
      <w:r w:rsidRPr="002A52A4">
        <w:rPr>
          <w:lang w:eastAsia="es-US"/>
        </w:rPr>
        <w:t xml:space="preserve"> en un dominio.</w:t>
      </w:r>
    </w:p>
    <w:p w14:paraId="1BA399DD" w14:textId="77777777" w:rsidR="00606BF0" w:rsidRPr="002A52A4" w:rsidRDefault="00606BF0" w:rsidP="00606BF0">
      <w:pPr>
        <w:rPr>
          <w:rFonts w:cs="Times New Roman"/>
          <w:iCs/>
          <w:color w:val="000000"/>
          <w:kern w:val="0"/>
        </w:rPr>
      </w:pPr>
      <w:r w:rsidRPr="002A52A4">
        <w:rPr>
          <w:lang w:eastAsia="es-US"/>
        </w:rPr>
        <w:t xml:space="preserve">Por cada </w:t>
      </w:r>
      <w:r w:rsidRPr="002A52A4">
        <w:rPr>
          <w:i/>
          <w:lang w:eastAsia="es-US"/>
        </w:rPr>
        <w:t>participante</w:t>
      </w:r>
      <w:r w:rsidRPr="002A52A4">
        <w:rPr>
          <w:lang w:eastAsia="es-US"/>
        </w:rPr>
        <w:t xml:space="preserve">, el SPDP crea dos RTPS </w:t>
      </w:r>
      <w:r w:rsidRPr="002A52A4">
        <w:rPr>
          <w:i/>
          <w:lang w:eastAsia="es-US"/>
        </w:rPr>
        <w:t>built-in Endpoint</w:t>
      </w:r>
      <w:r w:rsidRPr="002A52A4">
        <w:rPr>
          <w:lang w:eastAsia="es-US"/>
        </w:rPr>
        <w:t xml:space="preserve">: el </w:t>
      </w:r>
      <w:r w:rsidRPr="002A52A4">
        <w:rPr>
          <w:i/>
          <w:lang w:eastAsia="es-US"/>
        </w:rPr>
        <w:t xml:space="preserve">SPDPbuiltinParticipantWriter </w:t>
      </w:r>
      <w:r w:rsidRPr="002A52A4">
        <w:rPr>
          <w:lang w:eastAsia="es-US"/>
        </w:rPr>
        <w:t xml:space="preserve">y el </w:t>
      </w:r>
      <w:r w:rsidRPr="002A52A4">
        <w:rPr>
          <w:rFonts w:cs="Times New Roman"/>
          <w:i/>
          <w:iCs/>
          <w:color w:val="000000"/>
          <w:kern w:val="0"/>
        </w:rPr>
        <w:t xml:space="preserve">SPDPbuiltinParticipantReader. </w:t>
      </w:r>
    </w:p>
    <w:p w14:paraId="6E528554" w14:textId="77777777" w:rsidR="00606BF0" w:rsidRPr="002A52A4" w:rsidRDefault="00606BF0" w:rsidP="00606BF0">
      <w:pPr>
        <w:rPr>
          <w:lang w:eastAsia="es-US"/>
        </w:rPr>
      </w:pPr>
      <w:r w:rsidRPr="000626EA">
        <w:rPr>
          <w:rFonts w:cs="Times New Roman"/>
          <w:iCs/>
          <w:color w:val="000000"/>
          <w:kern w:val="0"/>
          <w:lang w:val="en-GB"/>
        </w:rPr>
        <w:t xml:space="preserve">El </w:t>
      </w:r>
      <w:r w:rsidRPr="000626EA">
        <w:rPr>
          <w:i/>
          <w:lang w:val="en-GB" w:eastAsia="es-US"/>
        </w:rPr>
        <w:t xml:space="preserve">SPDPbuiltinParticipantWriter </w:t>
      </w:r>
      <w:r w:rsidRPr="000626EA">
        <w:rPr>
          <w:lang w:val="en-GB" w:eastAsia="es-US"/>
        </w:rPr>
        <w:t xml:space="preserve">es un RTPS </w:t>
      </w:r>
      <w:r w:rsidRPr="000626EA">
        <w:rPr>
          <w:i/>
          <w:lang w:val="en-GB" w:eastAsia="es-US"/>
        </w:rPr>
        <w:t xml:space="preserve">best-effort StatelessWriter. </w:t>
      </w:r>
      <w:r w:rsidRPr="002A52A4">
        <w:rPr>
          <w:lang w:eastAsia="es-US"/>
        </w:rPr>
        <w:t xml:space="preserve">El </w:t>
      </w:r>
      <w:r w:rsidRPr="002A52A4">
        <w:rPr>
          <w:i/>
          <w:lang w:eastAsia="es-US"/>
        </w:rPr>
        <w:t xml:space="preserve">historyCache </w:t>
      </w:r>
      <w:r w:rsidRPr="002A52A4">
        <w:rPr>
          <w:lang w:eastAsia="es-US"/>
        </w:rPr>
        <w:t xml:space="preserve">del </w:t>
      </w:r>
      <w:r w:rsidRPr="002A52A4">
        <w:rPr>
          <w:i/>
          <w:lang w:eastAsia="es-US"/>
        </w:rPr>
        <w:t xml:space="preserve">SPDPbuiltinParticipantWriter </w:t>
      </w:r>
      <w:r w:rsidRPr="002A52A4">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2A52A4" w:rsidRDefault="00606BF0" w:rsidP="00606BF0">
      <w:pPr>
        <w:rPr>
          <w:lang w:eastAsia="es-US"/>
        </w:rPr>
      </w:pPr>
      <w:r w:rsidRPr="002A52A4">
        <w:rPr>
          <w:lang w:eastAsia="es-US"/>
        </w:rPr>
        <w:t xml:space="preserve">El </w:t>
      </w:r>
      <w:r w:rsidRPr="002A52A4">
        <w:rPr>
          <w:i/>
          <w:lang w:eastAsia="es-US"/>
        </w:rPr>
        <w:t>SPDPbuiltinParticipantWriter</w:t>
      </w:r>
      <w:r w:rsidRPr="002A52A4">
        <w:rPr>
          <w:lang w:eastAsia="es-US"/>
        </w:rPr>
        <w:t xml:space="preserve"> envía periódicamente estos objetos-datos a una lista pre configurada de localizadores para anunciar la presencia del participante en la red. Esto se consigue llamando periódicamente </w:t>
      </w:r>
      <w:r w:rsidRPr="002A52A4">
        <w:rPr>
          <w:i/>
          <w:lang w:eastAsia="es-US"/>
        </w:rPr>
        <w:t>StatelessWriter :: unsent_changes_reset</w:t>
      </w:r>
      <w:r w:rsidRPr="002A52A4">
        <w:rPr>
          <w:lang w:eastAsia="es-US"/>
        </w:rPr>
        <w:t xml:space="preserve">, que hace que el </w:t>
      </w:r>
      <w:r w:rsidRPr="002A52A4">
        <w:rPr>
          <w:i/>
          <w:lang w:eastAsia="es-US"/>
        </w:rPr>
        <w:t>StatelessWriter</w:t>
      </w:r>
      <w:r w:rsidRPr="002A52A4">
        <w:rPr>
          <w:lang w:eastAsia="es-US"/>
        </w:rPr>
        <w:t xml:space="preserve"> vuelva a enviar todos los cambios presentes en su </w:t>
      </w:r>
      <w:r w:rsidRPr="002A52A4">
        <w:rPr>
          <w:i/>
          <w:lang w:eastAsia="es-US"/>
        </w:rPr>
        <w:t>HistoryCache</w:t>
      </w:r>
      <w:r w:rsidRPr="002A52A4">
        <w:rPr>
          <w:lang w:eastAsia="es-US"/>
        </w:rPr>
        <w:t xml:space="preserve"> a todos los localizadores. La tasa periódica a la que el </w:t>
      </w:r>
      <w:r w:rsidRPr="002A52A4">
        <w:rPr>
          <w:i/>
          <w:lang w:eastAsia="es-US"/>
        </w:rPr>
        <w:t>SPDPbuiltinParticipantWriter</w:t>
      </w:r>
      <w:r w:rsidRPr="002A52A4">
        <w:rPr>
          <w:lang w:eastAsia="es-US"/>
        </w:rPr>
        <w:t xml:space="preserve"> envía los valores predeterminados al </w:t>
      </w:r>
      <w:r w:rsidRPr="002A52A4">
        <w:rPr>
          <w:i/>
          <w:lang w:eastAsia="es-US"/>
        </w:rPr>
        <w:t>SPDPdiscoveredParticipantData</w:t>
      </w:r>
      <w:r w:rsidRPr="002A52A4">
        <w:rPr>
          <w:lang w:eastAsia="es-US"/>
        </w:rPr>
        <w:t xml:space="preserve"> un valor PSM especificado. </w:t>
      </w:r>
    </w:p>
    <w:p w14:paraId="051AF686" w14:textId="77777777" w:rsidR="00606BF0" w:rsidRPr="002A52A4" w:rsidRDefault="00606BF0" w:rsidP="00606BF0">
      <w:pPr>
        <w:rPr>
          <w:lang w:eastAsia="es-US"/>
        </w:rPr>
      </w:pPr>
      <w:r w:rsidRPr="002A52A4">
        <w:rPr>
          <w:lang w:eastAsia="es-US"/>
        </w:rPr>
        <w:t xml:space="preserve">La lista pre configurada de localizadores puede incluir localizadores </w:t>
      </w:r>
      <w:r w:rsidRPr="002A52A4">
        <w:rPr>
          <w:i/>
          <w:lang w:eastAsia="es-US"/>
        </w:rPr>
        <w:t xml:space="preserve">unicast </w:t>
      </w:r>
      <w:r w:rsidRPr="002A52A4">
        <w:rPr>
          <w:lang w:eastAsia="es-US"/>
        </w:rPr>
        <w:t xml:space="preserve">y </w:t>
      </w:r>
      <w:r w:rsidRPr="002A52A4">
        <w:rPr>
          <w:i/>
          <w:lang w:eastAsia="es-US"/>
        </w:rPr>
        <w:t>multicast</w:t>
      </w:r>
      <w:r w:rsidRPr="002A52A4">
        <w:rPr>
          <w:lang w:eastAsia="es-US"/>
        </w:rPr>
        <w:t xml:space="preserve">. Los puertos son definidos por cada PSM. Estos localizadores simples representan posibles </w:t>
      </w:r>
      <w:r w:rsidRPr="002A52A4">
        <w:rPr>
          <w:i/>
          <w:lang w:eastAsia="es-US"/>
        </w:rPr>
        <w:t xml:space="preserve">participantes </w:t>
      </w:r>
      <w:r w:rsidRPr="002A52A4">
        <w:rPr>
          <w:lang w:eastAsia="es-US"/>
        </w:rPr>
        <w:t xml:space="preserve">remotos en la red, ningún </w:t>
      </w:r>
      <w:r w:rsidRPr="002A52A4">
        <w:rPr>
          <w:i/>
          <w:lang w:eastAsia="es-US"/>
        </w:rPr>
        <w:t xml:space="preserve">participante </w:t>
      </w:r>
      <w:r w:rsidRPr="002A52A4">
        <w:rPr>
          <w:lang w:eastAsia="es-US"/>
        </w:rPr>
        <w:t xml:space="preserve">necesita estar presente. Para el </w:t>
      </w:r>
      <w:r w:rsidRPr="002A52A4">
        <w:rPr>
          <w:lang w:eastAsia="es-US"/>
        </w:rPr>
        <w:lastRenderedPageBreak/>
        <w:t xml:space="preserve">envío de </w:t>
      </w:r>
      <w:r w:rsidRPr="002A52A4">
        <w:rPr>
          <w:i/>
          <w:lang w:eastAsia="es-US"/>
        </w:rPr>
        <w:t xml:space="preserve">SPDPdiscoveredParticipantData </w:t>
      </w:r>
      <w:r w:rsidRPr="002A52A4">
        <w:rPr>
          <w:lang w:eastAsia="es-US"/>
        </w:rPr>
        <w:t xml:space="preserve">periódico, los </w:t>
      </w:r>
      <w:r w:rsidRPr="002A52A4">
        <w:rPr>
          <w:i/>
          <w:lang w:eastAsia="es-US"/>
        </w:rPr>
        <w:t xml:space="preserve">participantes </w:t>
      </w:r>
      <w:r w:rsidRPr="002A52A4">
        <w:rPr>
          <w:lang w:eastAsia="es-US"/>
        </w:rPr>
        <w:t xml:space="preserve">pueden unirse a la red en cualquier orden. </w:t>
      </w:r>
    </w:p>
    <w:p w14:paraId="767027F3" w14:textId="77777777" w:rsidR="00606BF0" w:rsidRPr="002A52A4" w:rsidRDefault="00606BF0" w:rsidP="00606BF0">
      <w:pPr>
        <w:rPr>
          <w:rFonts w:cs="Times New Roman"/>
          <w:iCs/>
          <w:color w:val="000000"/>
          <w:kern w:val="0"/>
        </w:rPr>
      </w:pPr>
      <w:r w:rsidRPr="002A52A4">
        <w:rPr>
          <w:lang w:eastAsia="es-US"/>
        </w:rPr>
        <w:t xml:space="preserve">El </w:t>
      </w:r>
      <w:r w:rsidRPr="002A52A4">
        <w:rPr>
          <w:rFonts w:cs="Times New Roman"/>
          <w:i/>
          <w:iCs/>
          <w:color w:val="000000"/>
          <w:kern w:val="0"/>
        </w:rPr>
        <w:t xml:space="preserve">SPDPbuiltinParticipantReader </w:t>
      </w:r>
      <w:r w:rsidRPr="002A52A4">
        <w:rPr>
          <w:rFonts w:cs="Times New Roman"/>
          <w:iCs/>
          <w:color w:val="000000"/>
          <w:kern w:val="0"/>
        </w:rPr>
        <w:t xml:space="preserve">recibe los anuncios </w:t>
      </w:r>
      <w:r w:rsidRPr="002A52A4">
        <w:rPr>
          <w:rFonts w:cs="Times New Roman"/>
          <w:i/>
          <w:iCs/>
          <w:color w:val="000000"/>
          <w:kern w:val="0"/>
        </w:rPr>
        <w:t xml:space="preserve">SPDPdiscoveredParticipantData </w:t>
      </w:r>
      <w:r w:rsidRPr="002A52A4">
        <w:rPr>
          <w:rFonts w:cs="Times New Roman"/>
          <w:iCs/>
          <w:color w:val="000000"/>
          <w:kern w:val="0"/>
        </w:rPr>
        <w:t xml:space="preserve">desde los </w:t>
      </w:r>
      <w:r w:rsidRPr="002A52A4">
        <w:rPr>
          <w:rFonts w:cs="Times New Roman"/>
          <w:i/>
          <w:iCs/>
          <w:color w:val="000000"/>
          <w:kern w:val="0"/>
        </w:rPr>
        <w:t xml:space="preserve">participantes </w:t>
      </w:r>
      <w:r w:rsidRPr="002A52A4">
        <w:rPr>
          <w:rFonts w:cs="Times New Roman"/>
          <w:iCs/>
          <w:color w:val="000000"/>
          <w:kern w:val="0"/>
        </w:rPr>
        <w:t>remotos. La información contenida incluye que los EDP</w:t>
      </w:r>
      <w:r w:rsidRPr="002A52A4">
        <w:rPr>
          <w:rStyle w:val="Refdenotaalpie"/>
          <w:rFonts w:cs="Times New Roman"/>
          <w:iCs/>
          <w:color w:val="000000"/>
          <w:kern w:val="0"/>
        </w:rPr>
        <w:footnoteReference w:id="34"/>
      </w:r>
      <w:r w:rsidRPr="002A52A4">
        <w:rPr>
          <w:rFonts w:cs="Times New Roman"/>
          <w:iCs/>
          <w:color w:val="000000"/>
          <w:kern w:val="0"/>
        </w:rPr>
        <w:t xml:space="preserve"> soporten al </w:t>
      </w:r>
      <w:r w:rsidRPr="002A52A4">
        <w:rPr>
          <w:rFonts w:cs="Times New Roman"/>
          <w:i/>
          <w:iCs/>
          <w:color w:val="000000"/>
          <w:kern w:val="0"/>
        </w:rPr>
        <w:t>participante</w:t>
      </w:r>
      <w:r w:rsidRPr="002A52A4">
        <w:rPr>
          <w:rFonts w:cs="Times New Roman"/>
          <w:iCs/>
          <w:color w:val="000000"/>
          <w:kern w:val="0"/>
        </w:rPr>
        <w:t xml:space="preserve"> remoto. El EDP se utiliza para el intercambio de información del </w:t>
      </w:r>
      <w:r w:rsidRPr="002A52A4">
        <w:rPr>
          <w:rFonts w:cs="Times New Roman"/>
          <w:i/>
          <w:iCs/>
          <w:color w:val="000000"/>
          <w:kern w:val="0"/>
        </w:rPr>
        <w:t xml:space="preserve">endpoint </w:t>
      </w:r>
      <w:r w:rsidRPr="002A52A4">
        <w:rPr>
          <w:rFonts w:cs="Times New Roman"/>
          <w:iCs/>
          <w:color w:val="000000"/>
          <w:kern w:val="0"/>
        </w:rPr>
        <w:t xml:space="preserve">con el </w:t>
      </w:r>
      <w:r w:rsidRPr="002A52A4">
        <w:rPr>
          <w:rFonts w:cs="Times New Roman"/>
          <w:i/>
          <w:iCs/>
          <w:color w:val="000000"/>
          <w:kern w:val="0"/>
        </w:rPr>
        <w:t>participante</w:t>
      </w:r>
      <w:r w:rsidRPr="002A52A4">
        <w:rPr>
          <w:rFonts w:cs="Times New Roman"/>
          <w:iCs/>
          <w:color w:val="000000"/>
          <w:kern w:val="0"/>
        </w:rPr>
        <w:t xml:space="preserve"> remoto. </w:t>
      </w:r>
    </w:p>
    <w:p w14:paraId="47B99B19" w14:textId="77777777" w:rsidR="00606BF0" w:rsidRPr="002A52A4" w:rsidRDefault="00606BF0" w:rsidP="00606BF0">
      <w:pPr>
        <w:rPr>
          <w:lang w:eastAsia="es-US"/>
        </w:rPr>
      </w:pPr>
      <w:r w:rsidRPr="002A52A4">
        <w:rPr>
          <w:lang w:eastAsia="es-US"/>
        </w:rPr>
        <w:t xml:space="preserve">Las implementaciones pueden minimizar cualquier retrasos generados por el envío de un </w:t>
      </w:r>
      <w:r w:rsidRPr="002A52A4">
        <w:rPr>
          <w:i/>
          <w:lang w:eastAsia="es-US"/>
        </w:rPr>
        <w:t xml:space="preserve">SPDPdiscoveredParticipantData </w:t>
      </w:r>
      <w:r w:rsidRPr="002A52A4">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2A52A4" w:rsidRDefault="00606BF0" w:rsidP="00606BF0">
      <w:pPr>
        <w:pStyle w:val="Ttulo5"/>
        <w:rPr>
          <w:lang w:eastAsia="es-US"/>
        </w:rPr>
      </w:pPr>
      <w:r w:rsidRPr="002A52A4">
        <w:rPr>
          <w:lang w:eastAsia="es-US"/>
        </w:rPr>
        <w:t>SPDPdiscoveredParticipantData</w:t>
      </w:r>
    </w:p>
    <w:p w14:paraId="66527EFD" w14:textId="77777777" w:rsidR="00606BF0" w:rsidRPr="002A52A4" w:rsidRDefault="00606BF0" w:rsidP="00606BF0">
      <w:pPr>
        <w:rPr>
          <w:lang w:eastAsia="es-US"/>
        </w:rPr>
      </w:pPr>
      <w:r w:rsidRPr="002A52A4">
        <w:rPr>
          <w:lang w:eastAsia="es-US"/>
        </w:rPr>
        <w:t xml:space="preserve">El </w:t>
      </w:r>
      <w:r w:rsidRPr="002A52A4">
        <w:rPr>
          <w:i/>
          <w:lang w:eastAsia="es-US"/>
        </w:rPr>
        <w:t xml:space="preserve">SPDPdiscoveredParticipantData </w:t>
      </w:r>
      <w:r w:rsidRPr="002A52A4">
        <w:rPr>
          <w:lang w:eastAsia="es-US"/>
        </w:rPr>
        <w:t>define los datos intercambiados como parte del SPDP.</w:t>
      </w:r>
    </w:p>
    <w:p w14:paraId="05DE91FF" w14:textId="77777777" w:rsidR="00606BF0" w:rsidRPr="002A52A4" w:rsidRDefault="00606BF0" w:rsidP="00606BF0">
      <w:pPr>
        <w:rPr>
          <w:lang w:eastAsia="es-US"/>
        </w:rPr>
      </w:pPr>
      <w:r w:rsidRPr="002A52A4">
        <w:rPr>
          <w:lang w:eastAsia="es-US"/>
        </w:rPr>
        <w:t xml:space="preserve">En la </w:t>
      </w:r>
      <w:r w:rsidRPr="002A52A4">
        <w:rPr>
          <w:lang w:eastAsia="es-US"/>
        </w:rPr>
        <w:fldChar w:fldCharType="begin"/>
      </w:r>
      <w:r w:rsidRPr="002A52A4">
        <w:rPr>
          <w:lang w:eastAsia="es-US"/>
        </w:rPr>
        <w:instrText xml:space="preserve"> REF _Ref421105343 \h </w:instrText>
      </w:r>
      <w:r w:rsidRPr="002A52A4">
        <w:rPr>
          <w:lang w:eastAsia="es-US"/>
        </w:rPr>
      </w:r>
      <w:r w:rsidRPr="002A52A4">
        <w:rPr>
          <w:lang w:eastAsia="es-US"/>
        </w:rPr>
        <w:fldChar w:fldCharType="separate"/>
      </w:r>
      <w:r w:rsidR="00705AE8" w:rsidRPr="002A52A4">
        <w:rPr>
          <w:rFonts w:cs="Times New Roman"/>
        </w:rPr>
        <w:t xml:space="preserve">Figura </w:t>
      </w:r>
      <w:r w:rsidR="00705AE8" w:rsidRPr="002A52A4">
        <w:rPr>
          <w:rFonts w:cs="Times New Roman"/>
          <w:noProof/>
        </w:rPr>
        <w:t>2</w:t>
      </w:r>
      <w:r w:rsidR="00705AE8" w:rsidRPr="002A52A4">
        <w:rPr>
          <w:rFonts w:cs="Times New Roman"/>
        </w:rPr>
        <w:noBreakHyphen/>
      </w:r>
      <w:r w:rsidR="00705AE8" w:rsidRPr="002A52A4">
        <w:rPr>
          <w:rFonts w:cs="Times New Roman"/>
          <w:noProof/>
        </w:rPr>
        <w:t>33</w:t>
      </w:r>
      <w:r w:rsidRPr="002A52A4">
        <w:rPr>
          <w:lang w:eastAsia="es-US"/>
        </w:rPr>
        <w:fldChar w:fldCharType="end"/>
      </w:r>
      <w:r w:rsidRPr="002A52A4">
        <w:rPr>
          <w:lang w:eastAsia="es-US"/>
        </w:rPr>
        <w:t xml:space="preserve"> se muestra el contenido del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Como se muestra en la figura, 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se especializa el </w:t>
      </w:r>
      <w:r w:rsidRPr="002A52A4">
        <w:rPr>
          <w:rFonts w:cs="Times New Roman"/>
          <w:bCs/>
          <w:i/>
          <w:iCs/>
          <w:color w:val="000000"/>
          <w:kern w:val="0"/>
        </w:rPr>
        <w:t xml:space="preserve">ParticipantProxy </w:t>
      </w:r>
      <w:r w:rsidRPr="002A52A4">
        <w:rPr>
          <w:rFonts w:cs="Times New Roman"/>
          <w:bCs/>
          <w:iCs/>
          <w:color w:val="000000"/>
          <w:kern w:val="0"/>
        </w:rPr>
        <w:t xml:space="preserve">y por lo tanto incluye toda la información necesaria para configurar un </w:t>
      </w:r>
      <w:r w:rsidRPr="002A52A4">
        <w:rPr>
          <w:rFonts w:cs="Times New Roman"/>
          <w:bCs/>
          <w:i/>
          <w:iCs/>
          <w:color w:val="000000"/>
          <w:kern w:val="0"/>
        </w:rPr>
        <w:t xml:space="preserve">participante </w:t>
      </w:r>
      <w:r w:rsidRPr="002A52A4">
        <w:rPr>
          <w:rFonts w:cs="Times New Roman"/>
          <w:bCs/>
          <w:iCs/>
          <w:color w:val="000000"/>
          <w:kern w:val="0"/>
        </w:rPr>
        <w:t xml:space="preserve">descubierto.  </w:t>
      </w:r>
      <w:r w:rsidRPr="002A52A4">
        <w:rPr>
          <w:rFonts w:cs="Times New Roman"/>
          <w:bCs/>
          <w:i/>
          <w:iCs/>
          <w:color w:val="000000"/>
          <w:kern w:val="0"/>
        </w:rPr>
        <w:t xml:space="preserve"> </w:t>
      </w:r>
    </w:p>
    <w:p w14:paraId="46938E32" w14:textId="77777777" w:rsidR="00606BF0" w:rsidRPr="002A52A4" w:rsidRDefault="00606BF0" w:rsidP="00606BF0">
      <w:pPr>
        <w:rPr>
          <w:lang w:eastAsia="es-US"/>
        </w:rPr>
      </w:pPr>
      <w:r w:rsidRPr="002A52A4">
        <w:rPr>
          <w:lang w:eastAsia="es-US"/>
        </w:rPr>
        <w:t xml:space="preserve"> El </w:t>
      </w:r>
      <w:r w:rsidRPr="002A52A4">
        <w:rPr>
          <w:b/>
          <w:i/>
          <w:lang w:eastAsia="es-US"/>
        </w:rPr>
        <w:t xml:space="preserve">SPDPdiscoveredParticipantData </w:t>
      </w:r>
      <w:r w:rsidRPr="002A52A4">
        <w:rPr>
          <w:lang w:eastAsia="es-US"/>
        </w:rPr>
        <w:t>también especializa al DDS- definido</w:t>
      </w:r>
    </w:p>
    <w:p w14:paraId="25C2F499" w14:textId="77777777" w:rsidR="00606BF0" w:rsidRPr="002A52A4" w:rsidRDefault="00606BF0" w:rsidP="00606BF0">
      <w:pPr>
        <w:ind w:firstLine="0"/>
        <w:rPr>
          <w:lang w:eastAsia="es-US"/>
        </w:rPr>
      </w:pPr>
      <w:r w:rsidRPr="002A52A4">
        <w:rPr>
          <w:i/>
          <w:lang w:eastAsia="es-US"/>
        </w:rPr>
        <w:t>DDS::ParticipantBuiltinTopicData</w:t>
      </w:r>
      <w:r w:rsidRPr="002A52A4">
        <w:rPr>
          <w:lang w:eastAsia="es-US"/>
        </w:rPr>
        <w:t xml:space="preserve"> proporcionando la información que los correspondientes DDS </w:t>
      </w:r>
      <w:r w:rsidRPr="002A52A4">
        <w:rPr>
          <w:i/>
          <w:lang w:eastAsia="es-US"/>
        </w:rPr>
        <w:t xml:space="preserve">built-in DataReader </w:t>
      </w:r>
      <w:r w:rsidRPr="002A52A4">
        <w:rPr>
          <w:lang w:eastAsia="es-US"/>
        </w:rPr>
        <w:t>necesita.</w:t>
      </w:r>
    </w:p>
    <w:p w14:paraId="432E62A8" w14:textId="77777777" w:rsidR="00606BF0" w:rsidRPr="002A52A4" w:rsidRDefault="00606BF0" w:rsidP="00606BF0">
      <w:pPr>
        <w:keepNext/>
        <w:jc w:val="center"/>
      </w:pPr>
      <w:r w:rsidRPr="002A52A4">
        <w:rPr>
          <w:noProof/>
          <w:lang w:eastAsia="es-EC"/>
        </w:rPr>
        <w:lastRenderedPageBreak/>
        <w:drawing>
          <wp:inline distT="0" distB="0" distL="0" distR="0" wp14:anchorId="0F1E7FC0" wp14:editId="2017ADFC">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1">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1B520A13" w:rsidR="00606BF0" w:rsidRPr="002A52A4" w:rsidRDefault="00606BF0" w:rsidP="00606BF0">
      <w:pPr>
        <w:pStyle w:val="Descripcin"/>
        <w:rPr>
          <w:rFonts w:cs="Times New Roman"/>
          <w:i w:val="0"/>
          <w:color w:val="auto"/>
          <w:szCs w:val="24"/>
        </w:rPr>
      </w:pPr>
      <w:bookmarkStart w:id="269" w:name="_Ref421105343"/>
      <w:bookmarkStart w:id="270" w:name="_Toc421177698"/>
      <w:bookmarkStart w:id="271" w:name="_Toc421180822"/>
      <w:r w:rsidRPr="002A52A4">
        <w:rPr>
          <w:rFonts w:cs="Times New Roman"/>
          <w:color w:val="auto"/>
          <w:szCs w:val="24"/>
        </w:rPr>
        <w:t xml:space="preserve">Figura </w:t>
      </w:r>
      <w:r w:rsidR="000A7D12" w:rsidRPr="002A52A4">
        <w:rPr>
          <w:rFonts w:cs="Times New Roman"/>
          <w:color w:val="auto"/>
          <w:szCs w:val="24"/>
        </w:rPr>
        <w:fldChar w:fldCharType="begin"/>
      </w:r>
      <w:r w:rsidR="000A7D12" w:rsidRPr="002A52A4">
        <w:rPr>
          <w:rFonts w:cs="Times New Roman"/>
          <w:color w:val="auto"/>
          <w:szCs w:val="24"/>
        </w:rPr>
        <w:instrText xml:space="preserve"> STYLEREF 1 \s </w:instrText>
      </w:r>
      <w:r w:rsidR="000A7D12" w:rsidRPr="002A52A4">
        <w:rPr>
          <w:rFonts w:cs="Times New Roman"/>
          <w:color w:val="auto"/>
          <w:szCs w:val="24"/>
        </w:rPr>
        <w:fldChar w:fldCharType="separate"/>
      </w:r>
      <w:r w:rsidR="000A7D12" w:rsidRPr="002A52A4">
        <w:rPr>
          <w:rFonts w:cs="Times New Roman"/>
          <w:noProof/>
          <w:color w:val="auto"/>
          <w:szCs w:val="24"/>
        </w:rPr>
        <w:t>2</w:t>
      </w:r>
      <w:r w:rsidR="000A7D12" w:rsidRPr="002A52A4">
        <w:rPr>
          <w:rFonts w:cs="Times New Roman"/>
          <w:color w:val="auto"/>
          <w:szCs w:val="24"/>
        </w:rPr>
        <w:fldChar w:fldCharType="end"/>
      </w:r>
      <w:r w:rsidR="000A7D12" w:rsidRPr="002A52A4">
        <w:rPr>
          <w:rFonts w:cs="Times New Roman"/>
          <w:color w:val="auto"/>
          <w:szCs w:val="24"/>
        </w:rPr>
        <w:noBreakHyphen/>
      </w:r>
      <w:r w:rsidR="000A7D12" w:rsidRPr="002A52A4">
        <w:rPr>
          <w:rFonts w:cs="Times New Roman"/>
          <w:color w:val="auto"/>
          <w:szCs w:val="24"/>
        </w:rPr>
        <w:fldChar w:fldCharType="begin"/>
      </w:r>
      <w:r w:rsidR="000A7D12" w:rsidRPr="002A52A4">
        <w:rPr>
          <w:rFonts w:cs="Times New Roman"/>
          <w:color w:val="auto"/>
          <w:szCs w:val="24"/>
        </w:rPr>
        <w:instrText xml:space="preserve"> SEQ Figura \* ARABIC \s 1 </w:instrText>
      </w:r>
      <w:r w:rsidR="000A7D12" w:rsidRPr="002A52A4">
        <w:rPr>
          <w:rFonts w:cs="Times New Roman"/>
          <w:color w:val="auto"/>
          <w:szCs w:val="24"/>
        </w:rPr>
        <w:fldChar w:fldCharType="separate"/>
      </w:r>
      <w:r w:rsidR="000A7D12" w:rsidRPr="002A52A4">
        <w:rPr>
          <w:rFonts w:cs="Times New Roman"/>
          <w:noProof/>
          <w:color w:val="auto"/>
          <w:szCs w:val="24"/>
        </w:rPr>
        <w:t>33</w:t>
      </w:r>
      <w:r w:rsidR="000A7D12" w:rsidRPr="002A52A4">
        <w:rPr>
          <w:rFonts w:cs="Times New Roman"/>
          <w:color w:val="auto"/>
          <w:szCs w:val="24"/>
        </w:rPr>
        <w:fldChar w:fldCharType="end"/>
      </w:r>
      <w:bookmarkEnd w:id="269"/>
      <w:r w:rsidRPr="002A52A4">
        <w:rPr>
          <w:rFonts w:cs="Times New Roman"/>
          <w:color w:val="auto"/>
          <w:szCs w:val="24"/>
        </w:rPr>
        <w:t xml:space="preserve">. </w:t>
      </w:r>
      <w:r w:rsidRPr="002A52A4">
        <w:rPr>
          <w:rFonts w:cs="Times New Roman"/>
          <w:i w:val="0"/>
          <w:color w:val="auto"/>
          <w:szCs w:val="24"/>
        </w:rPr>
        <w:t>SPDPdiscoveredParticipantData.</w:t>
      </w:r>
      <w:bookmarkEnd w:id="270"/>
      <w:bookmarkEnd w:id="271"/>
    </w:p>
    <w:p w14:paraId="35FB3B77" w14:textId="77777777" w:rsidR="00606BF0" w:rsidRPr="002A52A4" w:rsidRDefault="00606BF0" w:rsidP="00606BF0">
      <w:pPr>
        <w:pStyle w:val="Ttulo5"/>
      </w:pPr>
      <w:r w:rsidRPr="002A52A4">
        <w:t>Built-in Endpoint usado por el SPDP</w:t>
      </w:r>
    </w:p>
    <w:p w14:paraId="02250CFD" w14:textId="77777777" w:rsidR="00606BF0" w:rsidRPr="002A52A4" w:rsidRDefault="00606BF0" w:rsidP="00606BF0">
      <w:r w:rsidRPr="002A52A4">
        <w:t xml:space="preserve">La </w:t>
      </w:r>
      <w:r w:rsidRPr="002A52A4">
        <w:fldChar w:fldCharType="begin"/>
      </w:r>
      <w:r w:rsidRPr="002A52A4">
        <w:instrText xml:space="preserve"> REF _Ref421105494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34</w:t>
      </w:r>
      <w:r w:rsidRPr="002A52A4">
        <w:fldChar w:fldCharType="end"/>
      </w:r>
      <w:r w:rsidRPr="002A52A4">
        <w:t xml:space="preserve"> se muestra el </w:t>
      </w:r>
      <w:r w:rsidRPr="002A52A4">
        <w:rPr>
          <w:i/>
        </w:rPr>
        <w:t xml:space="preserve">built-in Endpoint </w:t>
      </w:r>
      <w:r w:rsidRPr="002A52A4">
        <w:t>introducido por el SPDP.</w:t>
      </w:r>
    </w:p>
    <w:p w14:paraId="627007B2" w14:textId="77777777" w:rsidR="00606BF0" w:rsidRPr="002A52A4" w:rsidRDefault="00606BF0" w:rsidP="00606BF0">
      <w:pPr>
        <w:keepNext/>
      </w:pPr>
      <w:r w:rsidRPr="002A52A4">
        <w:rPr>
          <w:noProof/>
          <w:lang w:eastAsia="es-EC"/>
        </w:rPr>
        <w:drawing>
          <wp:inline distT="0" distB="0" distL="0" distR="0" wp14:anchorId="477A7017" wp14:editId="3F2B1080">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0CF6339B" w:rsidR="00606BF0" w:rsidRPr="002A52A4" w:rsidRDefault="00606BF0" w:rsidP="00606BF0">
      <w:pPr>
        <w:pStyle w:val="Descripcin"/>
        <w:rPr>
          <w:color w:val="auto"/>
          <w:szCs w:val="24"/>
        </w:rPr>
      </w:pPr>
      <w:bookmarkStart w:id="272" w:name="_Ref421105494"/>
      <w:bookmarkStart w:id="273" w:name="_Toc421177699"/>
      <w:bookmarkStart w:id="274" w:name="_Toc42118082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34</w:t>
      </w:r>
      <w:r w:rsidR="000A7D12" w:rsidRPr="002A52A4">
        <w:rPr>
          <w:color w:val="auto"/>
          <w:szCs w:val="24"/>
        </w:rPr>
        <w:fldChar w:fldCharType="end"/>
      </w:r>
      <w:bookmarkEnd w:id="272"/>
      <w:r w:rsidRPr="002A52A4">
        <w:rPr>
          <w:color w:val="auto"/>
          <w:szCs w:val="24"/>
        </w:rPr>
        <w:t xml:space="preserve">. </w:t>
      </w:r>
      <w:r w:rsidRPr="002A52A4">
        <w:rPr>
          <w:i w:val="0"/>
          <w:color w:val="auto"/>
          <w:szCs w:val="24"/>
        </w:rPr>
        <w:t>El built-in Endpoint usado por el SPDP</w:t>
      </w:r>
      <w:bookmarkEnd w:id="273"/>
      <w:bookmarkEnd w:id="274"/>
    </w:p>
    <w:p w14:paraId="11438ABA" w14:textId="77777777" w:rsidR="00606BF0" w:rsidRPr="002A52A4" w:rsidRDefault="00606BF0" w:rsidP="00606BF0">
      <w:pPr>
        <w:keepNext/>
      </w:pPr>
      <w:r w:rsidRPr="002A52A4">
        <w:rPr>
          <w:noProof/>
          <w:lang w:eastAsia="es-EC"/>
        </w:rPr>
        <w:lastRenderedPageBreak/>
        <w:drawing>
          <wp:inline distT="0" distB="0" distL="0" distR="0" wp14:anchorId="7224D8C9" wp14:editId="0A9D9281">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047A98DE" w:rsidR="00606BF0" w:rsidRPr="002A52A4" w:rsidRDefault="00606BF0" w:rsidP="00606BF0">
      <w:pPr>
        <w:pStyle w:val="Descripcin"/>
        <w:rPr>
          <w:i w:val="0"/>
          <w:color w:val="auto"/>
          <w:szCs w:val="24"/>
        </w:rPr>
      </w:pPr>
      <w:bookmarkStart w:id="275" w:name="_Toc421177700"/>
      <w:bookmarkStart w:id="276" w:name="_Toc42118082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35</w:t>
      </w:r>
      <w:r w:rsidR="000A7D12" w:rsidRPr="002A52A4">
        <w:rPr>
          <w:color w:val="auto"/>
          <w:szCs w:val="24"/>
        </w:rPr>
        <w:fldChar w:fldCharType="end"/>
      </w:r>
      <w:r w:rsidRPr="002A52A4">
        <w:rPr>
          <w:color w:val="auto"/>
          <w:szCs w:val="24"/>
        </w:rPr>
        <w:t xml:space="preserve">. </w:t>
      </w:r>
      <w:r w:rsidRPr="002A52A4">
        <w:rPr>
          <w:i w:val="0"/>
          <w:color w:val="auto"/>
          <w:szCs w:val="24"/>
        </w:rPr>
        <w:t>El built-in Endpoint usado por el SPDP.</w:t>
      </w:r>
      <w:bookmarkEnd w:id="275"/>
      <w:bookmarkEnd w:id="276"/>
    </w:p>
    <w:p w14:paraId="616A494E" w14:textId="77777777" w:rsidR="00606BF0" w:rsidRPr="002A52A4" w:rsidRDefault="00606BF0" w:rsidP="00606BF0">
      <w:pPr>
        <w:rPr>
          <w:rFonts w:cs="Times New Roman"/>
          <w:bCs/>
          <w:i/>
          <w:iCs/>
          <w:color w:val="000000"/>
          <w:kern w:val="0"/>
        </w:rPr>
      </w:pPr>
      <w:r w:rsidRPr="002A52A4">
        <w:t xml:space="preserve">El protocolo reserva los siguientes valores de la </w:t>
      </w:r>
      <w:r w:rsidRPr="002A52A4">
        <w:rPr>
          <w:rFonts w:cs="Times New Roman"/>
          <w:b/>
          <w:bCs/>
          <w:i/>
          <w:iCs/>
          <w:color w:val="000000"/>
          <w:kern w:val="0"/>
        </w:rPr>
        <w:t xml:space="preserve">EntityId_t </w:t>
      </w:r>
      <w:r w:rsidRPr="002A52A4">
        <w:rPr>
          <w:rFonts w:cs="Times New Roman"/>
          <w:bCs/>
          <w:iCs/>
          <w:color w:val="000000"/>
          <w:kern w:val="0"/>
        </w:rPr>
        <w:t xml:space="preserve">para el SPDP </w:t>
      </w:r>
      <w:r w:rsidRPr="002A52A4">
        <w:rPr>
          <w:rFonts w:cs="Times New Roman"/>
          <w:bCs/>
          <w:i/>
          <w:iCs/>
          <w:color w:val="000000"/>
          <w:kern w:val="0"/>
        </w:rPr>
        <w:t>built-in Endpoint.</w:t>
      </w:r>
    </w:p>
    <w:p w14:paraId="458B0CED" w14:textId="77777777" w:rsidR="00606BF0" w:rsidRPr="000626EA" w:rsidRDefault="00606BF0" w:rsidP="00606BF0">
      <w:pPr>
        <w:jc w:val="center"/>
        <w:rPr>
          <w:lang w:val="en-GB"/>
        </w:rPr>
      </w:pPr>
      <w:r w:rsidRPr="000626EA">
        <w:rPr>
          <w:lang w:val="en-GB"/>
        </w:rPr>
        <w:t>ENTITYID_SPDP_BUILTIN_PARTICIPANT_WRITER</w:t>
      </w:r>
    </w:p>
    <w:p w14:paraId="027BC6E7" w14:textId="77777777" w:rsidR="00606BF0" w:rsidRPr="000626EA" w:rsidRDefault="00606BF0" w:rsidP="00606BF0">
      <w:pPr>
        <w:jc w:val="center"/>
        <w:rPr>
          <w:lang w:val="en-GB"/>
        </w:rPr>
      </w:pPr>
      <w:r w:rsidRPr="000626EA">
        <w:rPr>
          <w:lang w:val="en-GB"/>
        </w:rPr>
        <w:t>ENTITYID_SPDP_BUILTIN_PARTICIPANT_READER</w:t>
      </w:r>
    </w:p>
    <w:p w14:paraId="618A477C" w14:textId="77777777" w:rsidR="00606BF0" w:rsidRPr="002A52A4" w:rsidRDefault="00606BF0" w:rsidP="00606BF0">
      <w:pPr>
        <w:rPr>
          <w:rFonts w:cs="Times New Roman"/>
          <w:iCs/>
          <w:color w:val="000000"/>
          <w:kern w:val="0"/>
        </w:rPr>
      </w:pPr>
      <w:r w:rsidRPr="002A52A4">
        <w:t xml:space="preserve">El </w:t>
      </w:r>
      <w:r w:rsidRPr="002A52A4">
        <w:rPr>
          <w:i/>
        </w:rPr>
        <w:t xml:space="preserve">HistoryCache </w:t>
      </w:r>
      <w:r w:rsidRPr="002A52A4">
        <w:t xml:space="preserve">de la </w:t>
      </w:r>
      <w:r w:rsidRPr="002A52A4">
        <w:rPr>
          <w:rFonts w:cs="Times New Roman"/>
          <w:i/>
          <w:iCs/>
          <w:color w:val="000000"/>
          <w:kern w:val="0"/>
        </w:rPr>
        <w:t xml:space="preserve">SPDPbuiltinParticipantReader </w:t>
      </w:r>
      <w:r w:rsidRPr="002A52A4">
        <w:rPr>
          <w:rFonts w:cs="Times New Roman"/>
          <w:iCs/>
          <w:color w:val="000000"/>
          <w:kern w:val="0"/>
        </w:rPr>
        <w:t xml:space="preserve">contiene información sobre todos los </w:t>
      </w:r>
      <w:r w:rsidRPr="002A52A4">
        <w:rPr>
          <w:rFonts w:cs="Times New Roman"/>
          <w:i/>
          <w:iCs/>
          <w:color w:val="000000"/>
          <w:kern w:val="0"/>
        </w:rPr>
        <w:t xml:space="preserve">participantes </w:t>
      </w:r>
      <w:r w:rsidRPr="002A52A4">
        <w:rPr>
          <w:rFonts w:cs="Times New Roman"/>
          <w:iCs/>
          <w:color w:val="000000"/>
          <w:kern w:val="0"/>
        </w:rPr>
        <w:t xml:space="preserve">descubiertos activos; la llave usada identifica cada objeto-dato correspondiente al GUID </w:t>
      </w:r>
      <w:r w:rsidRPr="002A52A4">
        <w:rPr>
          <w:rFonts w:cs="Times New Roman"/>
          <w:i/>
          <w:iCs/>
          <w:color w:val="000000"/>
          <w:kern w:val="0"/>
        </w:rPr>
        <w:t xml:space="preserve">participante. </w:t>
      </w:r>
    </w:p>
    <w:p w14:paraId="10E54967" w14:textId="77777777" w:rsidR="00606BF0" w:rsidRPr="002A52A4" w:rsidRDefault="00606BF0" w:rsidP="00606BF0">
      <w:pPr>
        <w:rPr>
          <w:lang w:eastAsia="es-US"/>
        </w:rPr>
      </w:pPr>
      <w:r w:rsidRPr="002A52A4">
        <w:rPr>
          <w:lang w:eastAsia="es-US"/>
        </w:rPr>
        <w:t xml:space="preserve">Cada información sobre un participante es recibida por el </w:t>
      </w:r>
      <w:r w:rsidRPr="002A52A4">
        <w:rPr>
          <w:i/>
          <w:lang w:eastAsia="es-US"/>
        </w:rPr>
        <w:t>SPDPbuiltinParticipantReader</w:t>
      </w:r>
      <w:r w:rsidRPr="002A52A4">
        <w:rPr>
          <w:lang w:eastAsia="es-US"/>
        </w:rPr>
        <w:t xml:space="preserve">, el SPDP examina la </w:t>
      </w:r>
      <w:r w:rsidRPr="002A52A4">
        <w:rPr>
          <w:i/>
          <w:lang w:eastAsia="es-US"/>
        </w:rPr>
        <w:t>HistoryCache</w:t>
      </w:r>
      <w:r w:rsidRPr="002A52A4">
        <w:rPr>
          <w:lang w:eastAsia="es-US"/>
        </w:rPr>
        <w:t xml:space="preserve"> buscando una entrada con una clave que coincide con el GUID </w:t>
      </w:r>
      <w:r w:rsidRPr="002A52A4">
        <w:rPr>
          <w:i/>
          <w:lang w:eastAsia="es-US"/>
        </w:rPr>
        <w:t>participante</w:t>
      </w:r>
      <w:r w:rsidRPr="002A52A4">
        <w:rPr>
          <w:lang w:eastAsia="es-US"/>
        </w:rPr>
        <w:t xml:space="preserve">. Si una entrada con una clave coincidente no está allí, una nueva entrada se agrega tecleando el GUID del </w:t>
      </w:r>
      <w:r w:rsidRPr="002A52A4">
        <w:rPr>
          <w:i/>
          <w:lang w:eastAsia="es-US"/>
        </w:rPr>
        <w:t>participante</w:t>
      </w:r>
      <w:r w:rsidRPr="002A52A4">
        <w:rPr>
          <w:lang w:eastAsia="es-US"/>
        </w:rPr>
        <w:t>.</w:t>
      </w:r>
    </w:p>
    <w:p w14:paraId="473DA75E" w14:textId="77777777" w:rsidR="00606BF0" w:rsidRPr="002A52A4" w:rsidRDefault="00606BF0" w:rsidP="00606BF0">
      <w:pPr>
        <w:rPr>
          <w:lang w:eastAsia="es-US"/>
        </w:rPr>
      </w:pPr>
      <w:r w:rsidRPr="002A52A4">
        <w:rPr>
          <w:lang w:eastAsia="es-US"/>
        </w:rPr>
        <w:t xml:space="preserve">Periódicamente, el SPDP examina la </w:t>
      </w:r>
      <w:r w:rsidRPr="002A52A4">
        <w:rPr>
          <w:i/>
          <w:lang w:eastAsia="es-US"/>
        </w:rPr>
        <w:t xml:space="preserve">SPDPbuiltinParticipantReader, </w:t>
      </w:r>
      <w:r w:rsidRPr="002A52A4">
        <w:rPr>
          <w:lang w:eastAsia="es-US"/>
        </w:rPr>
        <w:t xml:space="preserve">la </w:t>
      </w:r>
      <w:r w:rsidRPr="002A52A4">
        <w:rPr>
          <w:i/>
          <w:lang w:eastAsia="es-US"/>
        </w:rPr>
        <w:t xml:space="preserve">HistoryCache </w:t>
      </w:r>
      <w:r w:rsidRPr="002A52A4">
        <w:rPr>
          <w:lang w:eastAsia="es-US"/>
        </w:rPr>
        <w:t xml:space="preserve">busca entradas obsoletas definidas como aquellos que no se han renovado por un período más largo que su </w:t>
      </w:r>
      <w:r w:rsidRPr="002A52A4">
        <w:rPr>
          <w:i/>
          <w:lang w:eastAsia="es-US"/>
        </w:rPr>
        <w:t>leaseDuration</w:t>
      </w:r>
      <w:r w:rsidRPr="002A52A4">
        <w:rPr>
          <w:lang w:eastAsia="es-US"/>
        </w:rPr>
        <w:t xml:space="preserve"> especificado. Se eliminan las entradas obsoletas.</w:t>
      </w:r>
    </w:p>
    <w:p w14:paraId="234AAEC5" w14:textId="77777777" w:rsidR="00606BF0" w:rsidRPr="002A52A4" w:rsidRDefault="00606BF0" w:rsidP="00606BF0">
      <w:pPr>
        <w:pStyle w:val="Ttulo4"/>
        <w:rPr>
          <w:lang w:eastAsia="es-US"/>
        </w:rPr>
      </w:pPr>
      <w:r w:rsidRPr="002A52A4">
        <w:rPr>
          <w:lang w:eastAsia="es-US"/>
        </w:rPr>
        <w:t>Simple Endpoint Discovery Protocol</w:t>
      </w:r>
    </w:p>
    <w:p w14:paraId="031F8B72" w14:textId="77777777" w:rsidR="00606BF0" w:rsidRPr="002A52A4" w:rsidRDefault="00606BF0" w:rsidP="00606BF0">
      <w:pPr>
        <w:rPr>
          <w:lang w:eastAsia="es-US"/>
        </w:rPr>
      </w:pPr>
      <w:r w:rsidRPr="002A52A4">
        <w:rPr>
          <w:lang w:eastAsia="es-US"/>
        </w:rPr>
        <w:t xml:space="preserve">Un EDP define la información intercambiada requerida entre dos </w:t>
      </w:r>
      <w:r w:rsidRPr="002A52A4">
        <w:rPr>
          <w:i/>
          <w:lang w:eastAsia="es-US"/>
        </w:rPr>
        <w:t xml:space="preserve">participantes </w:t>
      </w:r>
      <w:r w:rsidRPr="002A52A4">
        <w:rPr>
          <w:lang w:eastAsia="es-US"/>
        </w:rPr>
        <w:t xml:space="preserve">para descubrir </w:t>
      </w:r>
      <w:r w:rsidRPr="002A52A4">
        <w:rPr>
          <w:i/>
          <w:lang w:eastAsia="es-US"/>
        </w:rPr>
        <w:t xml:space="preserve">Writer </w:t>
      </w:r>
      <w:r w:rsidRPr="002A52A4">
        <w:rPr>
          <w:lang w:eastAsia="es-US"/>
        </w:rPr>
        <w:t xml:space="preserve">y </w:t>
      </w:r>
      <w:r w:rsidRPr="002A52A4">
        <w:rPr>
          <w:i/>
          <w:lang w:eastAsia="es-US"/>
        </w:rPr>
        <w:t xml:space="preserve">Reader Endpoint. </w:t>
      </w:r>
    </w:p>
    <w:p w14:paraId="6C3539A7" w14:textId="77777777" w:rsidR="00606BF0" w:rsidRPr="002A52A4" w:rsidRDefault="00606BF0" w:rsidP="00606BF0">
      <w:pPr>
        <w:rPr>
          <w:rFonts w:cs="Times New Roman"/>
          <w:color w:val="000000"/>
          <w:kern w:val="0"/>
        </w:rPr>
      </w:pPr>
      <w:r w:rsidRPr="002A52A4">
        <w:rPr>
          <w:lang w:eastAsia="es-US"/>
        </w:rPr>
        <w:lastRenderedPageBreak/>
        <w:t xml:space="preserve">Un participante puede soportar varios EDP, pero para el propósito de interoperabilidad, todas las implementaciones soportarían para el caso de </w:t>
      </w:r>
      <w:r w:rsidRPr="002A52A4">
        <w:rPr>
          <w:rFonts w:cs="Times New Roman"/>
          <w:i/>
          <w:iCs/>
          <w:color w:val="000000"/>
          <w:kern w:val="0"/>
        </w:rPr>
        <w:t>Simple Endpoint Discovery Protocol</w:t>
      </w:r>
      <w:r w:rsidRPr="002A52A4">
        <w:rPr>
          <w:rFonts w:cs="Times New Roman"/>
          <w:color w:val="000000"/>
          <w:kern w:val="0"/>
        </w:rPr>
        <w:t>.</w:t>
      </w:r>
    </w:p>
    <w:p w14:paraId="50F1A013" w14:textId="77777777" w:rsidR="00606BF0" w:rsidRPr="002A52A4" w:rsidRDefault="00606BF0" w:rsidP="00606BF0">
      <w:pPr>
        <w:rPr>
          <w:rFonts w:cs="Times New Roman"/>
          <w:color w:val="000000"/>
          <w:kern w:val="0"/>
        </w:rPr>
      </w:pPr>
      <w:r w:rsidRPr="002A52A4">
        <w:rPr>
          <w:rFonts w:cs="Times New Roman"/>
          <w:color w:val="000000"/>
          <w:kern w:val="0"/>
        </w:rPr>
        <w:t xml:space="preserve">Similar al SPDP, el Protocolo de descubrimiento simple </w:t>
      </w:r>
      <w:r w:rsidRPr="002A52A4">
        <w:rPr>
          <w:rFonts w:cs="Times New Roman"/>
          <w:i/>
          <w:color w:val="000000"/>
          <w:kern w:val="0"/>
        </w:rPr>
        <w:t xml:space="preserve">endpoint </w:t>
      </w:r>
      <w:r w:rsidRPr="002A52A4">
        <w:rPr>
          <w:rFonts w:cs="Times New Roman"/>
          <w:color w:val="000000"/>
          <w:kern w:val="0"/>
        </w:rPr>
        <w:t xml:space="preserve">utilizamos predefinidos </w:t>
      </w:r>
      <w:r w:rsidRPr="002A52A4">
        <w:rPr>
          <w:rFonts w:cs="Times New Roman"/>
          <w:i/>
          <w:color w:val="000000"/>
          <w:kern w:val="0"/>
        </w:rPr>
        <w:t xml:space="preserve">built-in Endpoint. </w:t>
      </w:r>
      <w:r w:rsidRPr="002A52A4">
        <w:rPr>
          <w:rFonts w:cs="Times New Roman"/>
          <w:color w:val="000000"/>
          <w:kern w:val="0"/>
        </w:rPr>
        <w:t xml:space="preserve">La utilización </w:t>
      </w:r>
      <w:r w:rsidRPr="002A52A4">
        <w:rPr>
          <w:rFonts w:cs="Times New Roman"/>
          <w:i/>
          <w:color w:val="000000"/>
          <w:kern w:val="0"/>
        </w:rPr>
        <w:t xml:space="preserve">built-in Endpoint </w:t>
      </w:r>
      <w:r w:rsidRPr="002A52A4">
        <w:rPr>
          <w:rFonts w:cs="Times New Roman"/>
          <w:color w:val="000000"/>
          <w:kern w:val="0"/>
        </w:rPr>
        <w:t xml:space="preserve">predefinidos significa que una vez que un </w:t>
      </w:r>
      <w:r w:rsidRPr="002A52A4">
        <w:rPr>
          <w:rFonts w:cs="Times New Roman"/>
          <w:i/>
          <w:color w:val="000000"/>
          <w:kern w:val="0"/>
        </w:rPr>
        <w:t xml:space="preserve">participante </w:t>
      </w:r>
      <w:r w:rsidRPr="002A52A4">
        <w:rPr>
          <w:rFonts w:cs="Times New Roman"/>
          <w:color w:val="000000"/>
          <w:kern w:val="0"/>
        </w:rPr>
        <w:t xml:space="preserve">conoce de la presencia de otro </w:t>
      </w:r>
      <w:r w:rsidRPr="002A52A4">
        <w:rPr>
          <w:rFonts w:cs="Times New Roman"/>
          <w:i/>
          <w:color w:val="000000"/>
          <w:kern w:val="0"/>
        </w:rPr>
        <w:t xml:space="preserve">participante, </w:t>
      </w:r>
      <w:r w:rsidRPr="002A52A4">
        <w:rPr>
          <w:rFonts w:cs="Times New Roman"/>
          <w:color w:val="000000"/>
          <w:kern w:val="0"/>
        </w:rPr>
        <w:t xml:space="preserve">que puede asumir la presencia de los </w:t>
      </w:r>
      <w:r w:rsidRPr="002A52A4">
        <w:rPr>
          <w:rFonts w:cs="Times New Roman"/>
          <w:i/>
          <w:color w:val="000000"/>
          <w:kern w:val="0"/>
        </w:rPr>
        <w:t xml:space="preserve">built-in Endpoint </w:t>
      </w:r>
      <w:r w:rsidRPr="002A52A4">
        <w:rPr>
          <w:rFonts w:cs="Times New Roman"/>
          <w:color w:val="000000"/>
          <w:kern w:val="0"/>
        </w:rPr>
        <w:t xml:space="preserve">puestos a su disposición por el </w:t>
      </w:r>
      <w:r w:rsidRPr="002A52A4">
        <w:rPr>
          <w:rFonts w:cs="Times New Roman"/>
          <w:i/>
          <w:color w:val="000000"/>
          <w:kern w:val="0"/>
        </w:rPr>
        <w:t xml:space="preserve">participante </w:t>
      </w:r>
      <w:r w:rsidRPr="002A52A4">
        <w:rPr>
          <w:rFonts w:cs="Times New Roman"/>
          <w:color w:val="000000"/>
          <w:kern w:val="0"/>
        </w:rPr>
        <w:t xml:space="preserve">remoto y establece la asociación con el </w:t>
      </w:r>
      <w:r w:rsidRPr="002A52A4">
        <w:rPr>
          <w:rFonts w:cs="Times New Roman"/>
          <w:i/>
          <w:color w:val="000000"/>
          <w:kern w:val="0"/>
        </w:rPr>
        <w:t xml:space="preserve">built-in Endpoint </w:t>
      </w:r>
      <w:r w:rsidRPr="002A52A4">
        <w:rPr>
          <w:rFonts w:cs="Times New Roman"/>
          <w:color w:val="000000"/>
          <w:kern w:val="0"/>
        </w:rPr>
        <w:t>localmente asociado.</w:t>
      </w:r>
    </w:p>
    <w:p w14:paraId="6096D2BD" w14:textId="77777777" w:rsidR="00606BF0" w:rsidRPr="002A52A4" w:rsidRDefault="00606BF0" w:rsidP="00606BF0">
      <w:pPr>
        <w:rPr>
          <w:rFonts w:cs="Times New Roman"/>
          <w:color w:val="000000"/>
          <w:kern w:val="0"/>
        </w:rPr>
      </w:pPr>
      <w:r w:rsidRPr="002A52A4">
        <w:rPr>
          <w:rFonts w:cs="Times New Roman"/>
          <w:color w:val="000000"/>
          <w:kern w:val="0"/>
        </w:rPr>
        <w:t xml:space="preserve">El protocolo utilizado para la comunicación entre los </w:t>
      </w:r>
      <w:r w:rsidRPr="002A52A4">
        <w:rPr>
          <w:rFonts w:cs="Times New Roman"/>
          <w:i/>
          <w:color w:val="000000"/>
          <w:kern w:val="0"/>
        </w:rPr>
        <w:t xml:space="preserve">built-in Endpoint </w:t>
      </w:r>
      <w:r w:rsidRPr="002A52A4">
        <w:rPr>
          <w:rFonts w:cs="Times New Roman"/>
          <w:color w:val="000000"/>
          <w:kern w:val="0"/>
        </w:rPr>
        <w:t xml:space="preserve">es el mismo usado por la aplicación definida </w:t>
      </w:r>
      <w:r w:rsidRPr="002A52A4">
        <w:rPr>
          <w:rFonts w:cs="Times New Roman"/>
          <w:i/>
          <w:color w:val="000000"/>
          <w:kern w:val="0"/>
        </w:rPr>
        <w:t xml:space="preserve">Endpoint. </w:t>
      </w:r>
      <w:r w:rsidRPr="002A52A4">
        <w:rPr>
          <w:rFonts w:cs="Times New Roman"/>
          <w:color w:val="000000"/>
          <w:kern w:val="0"/>
        </w:rPr>
        <w:t xml:space="preserve">Por lo tanto, mediante la lectura del </w:t>
      </w:r>
      <w:r w:rsidRPr="002A52A4">
        <w:rPr>
          <w:rFonts w:cs="Times New Roman"/>
          <w:i/>
          <w:color w:val="000000"/>
          <w:kern w:val="0"/>
        </w:rPr>
        <w:t xml:space="preserve">built-in Reader </w:t>
      </w:r>
      <w:r w:rsidRPr="002A52A4">
        <w:rPr>
          <w:rFonts w:cs="Times New Roman"/>
          <w:color w:val="000000"/>
          <w:kern w:val="0"/>
        </w:rPr>
        <w:t xml:space="preserve"> </w:t>
      </w:r>
      <w:r w:rsidRPr="002A52A4">
        <w:rPr>
          <w:rFonts w:cs="Times New Roman"/>
          <w:i/>
          <w:color w:val="000000"/>
          <w:kern w:val="0"/>
        </w:rPr>
        <w:t>Endpoint</w:t>
      </w:r>
      <w:r w:rsidRPr="002A52A4">
        <w:rPr>
          <w:rFonts w:cs="Times New Roman"/>
          <w:color w:val="000000"/>
          <w:kern w:val="0"/>
        </w:rPr>
        <w:t xml:space="preserve">, el  protocolo máquina virtual puede descubrir la presencia QoS de las Entidades DDS que pertenecen a las </w:t>
      </w:r>
      <w:r w:rsidRPr="002A52A4">
        <w:rPr>
          <w:rFonts w:cs="Times New Roman"/>
          <w:i/>
          <w:color w:val="000000"/>
          <w:kern w:val="0"/>
        </w:rPr>
        <w:t>participantes</w:t>
      </w:r>
      <w:r w:rsidRPr="002A52A4">
        <w:rPr>
          <w:rFonts w:cs="Times New Roman"/>
          <w:color w:val="000000"/>
          <w:kern w:val="0"/>
        </w:rPr>
        <w:t xml:space="preserve"> remotos. Del mismo modo, escribiendo el </w:t>
      </w:r>
      <w:r w:rsidRPr="002A52A4">
        <w:rPr>
          <w:rFonts w:cs="Times New Roman"/>
          <w:i/>
          <w:color w:val="000000"/>
          <w:kern w:val="0"/>
        </w:rPr>
        <w:t>Writer</w:t>
      </w:r>
      <w:r w:rsidRPr="002A52A4">
        <w:rPr>
          <w:rFonts w:cs="Times New Roman"/>
          <w:color w:val="000000"/>
          <w:kern w:val="0"/>
        </w:rPr>
        <w:t xml:space="preserve"> incorpora criterios de valoración que un </w:t>
      </w:r>
      <w:r w:rsidRPr="002A52A4">
        <w:rPr>
          <w:rFonts w:cs="Times New Roman"/>
          <w:i/>
          <w:color w:val="000000"/>
          <w:kern w:val="0"/>
        </w:rPr>
        <w:t>participante</w:t>
      </w:r>
      <w:r w:rsidRPr="002A52A4">
        <w:rPr>
          <w:rFonts w:cs="Times New Roman"/>
          <w:color w:val="000000"/>
          <w:kern w:val="0"/>
        </w:rPr>
        <w:t xml:space="preserve"> puede informar a los demás de la existencia y calidad de servicio de las entidades locales DDS.</w:t>
      </w:r>
    </w:p>
    <w:p w14:paraId="151F94B3" w14:textId="77777777" w:rsidR="00606BF0" w:rsidRPr="002A52A4" w:rsidRDefault="00606BF0" w:rsidP="00606BF0">
      <w:pPr>
        <w:pStyle w:val="Ttulo5"/>
      </w:pPr>
      <w:r w:rsidRPr="002A52A4">
        <w:t>Built-in Endpoint utilizado por el SEDP</w:t>
      </w:r>
    </w:p>
    <w:p w14:paraId="77984A0D" w14:textId="77777777" w:rsidR="00606BF0" w:rsidRPr="002A52A4" w:rsidRDefault="00606BF0" w:rsidP="00606BF0">
      <w:r w:rsidRPr="002A52A4">
        <w:t xml:space="preserve">Los mapas SEDP de los </w:t>
      </w:r>
      <w:r w:rsidRPr="002A52A4">
        <w:rPr>
          <w:i/>
        </w:rPr>
        <w:t xml:space="preserve">built-in Entity </w:t>
      </w:r>
      <w:r w:rsidRPr="002A52A4">
        <w:t xml:space="preserve">para el “DCPSSubscription”, “DCPSPublication” y el Topic “DCPSTopic”. Acorde a la especificación DDS, el </w:t>
      </w:r>
      <w:r w:rsidRPr="002A52A4">
        <w:rPr>
          <w:i/>
        </w:rPr>
        <w:t>reliability</w:t>
      </w:r>
      <w:r w:rsidRPr="002A52A4">
        <w:t xml:space="preserve"> QoS para este </w:t>
      </w:r>
      <w:r w:rsidRPr="002A52A4">
        <w:rPr>
          <w:i/>
        </w:rPr>
        <w:t xml:space="preserve">built-in Entity </w:t>
      </w:r>
      <w:r w:rsidRPr="002A52A4">
        <w:t>se establece en “</w:t>
      </w:r>
      <w:r w:rsidRPr="002A52A4">
        <w:rPr>
          <w:i/>
        </w:rPr>
        <w:t>reliable</w:t>
      </w:r>
      <w:r w:rsidRPr="002A52A4">
        <w:t xml:space="preserve">”. El SEDP, por lo tanto, los mapas de cada uno corresponden al </w:t>
      </w:r>
      <w:r w:rsidRPr="002A52A4">
        <w:rPr>
          <w:i/>
        </w:rPr>
        <w:t xml:space="preserve">built-in DDS DataWriter </w:t>
      </w:r>
      <w:r w:rsidRPr="002A52A4">
        <w:t xml:space="preserve">o </w:t>
      </w:r>
      <w:r w:rsidRPr="002A52A4">
        <w:rPr>
          <w:i/>
        </w:rPr>
        <w:t xml:space="preserve">DataReader </w:t>
      </w:r>
      <w:r w:rsidRPr="002A52A4">
        <w:t xml:space="preserve">en los correspondientes confiables </w:t>
      </w:r>
      <w:r w:rsidRPr="002A52A4">
        <w:rPr>
          <w:i/>
        </w:rPr>
        <w:t xml:space="preserve">Writer </w:t>
      </w:r>
      <w:r w:rsidRPr="002A52A4">
        <w:t xml:space="preserve">y </w:t>
      </w:r>
      <w:r w:rsidRPr="002A52A4">
        <w:rPr>
          <w:i/>
        </w:rPr>
        <w:t xml:space="preserve">Reader </w:t>
      </w:r>
      <w:r w:rsidRPr="002A52A4">
        <w:t xml:space="preserve">RTPS </w:t>
      </w:r>
      <w:r w:rsidRPr="002A52A4">
        <w:rPr>
          <w:i/>
        </w:rPr>
        <w:t>Endpoint</w:t>
      </w:r>
      <w:r w:rsidRPr="002A52A4">
        <w:t>.</w:t>
      </w:r>
    </w:p>
    <w:p w14:paraId="285DC950" w14:textId="77777777" w:rsidR="00606BF0" w:rsidRPr="002A52A4" w:rsidRDefault="00606BF0" w:rsidP="00606BF0">
      <w:r w:rsidRPr="002A52A4">
        <w:t xml:space="preserve">Por ejemplo, como se muestra en la </w:t>
      </w:r>
      <w:r w:rsidRPr="002A52A4">
        <w:fldChar w:fldCharType="begin"/>
      </w:r>
      <w:r w:rsidRPr="002A52A4">
        <w:instrText xml:space="preserve"> REF _Ref421165894 \h </w:instrText>
      </w:r>
      <w:r w:rsidRPr="002A52A4">
        <w:fldChar w:fldCharType="separate"/>
      </w:r>
      <w:r w:rsidR="00705AE8" w:rsidRPr="002A52A4">
        <w:rPr>
          <w:rFonts w:cs="Times New Roman"/>
        </w:rPr>
        <w:t xml:space="preserve">Figura </w:t>
      </w:r>
      <w:r w:rsidR="00705AE8" w:rsidRPr="002A52A4">
        <w:rPr>
          <w:rFonts w:cs="Times New Roman"/>
          <w:noProof/>
        </w:rPr>
        <w:t>2</w:t>
      </w:r>
      <w:r w:rsidR="00705AE8" w:rsidRPr="002A52A4">
        <w:rPr>
          <w:rFonts w:cs="Times New Roman"/>
        </w:rPr>
        <w:noBreakHyphen/>
      </w:r>
      <w:r w:rsidR="00705AE8" w:rsidRPr="002A52A4">
        <w:rPr>
          <w:rFonts w:cs="Times New Roman"/>
          <w:noProof/>
        </w:rPr>
        <w:t>36</w:t>
      </w:r>
      <w:r w:rsidRPr="002A52A4">
        <w:fldChar w:fldCharType="end"/>
      </w:r>
      <w:r w:rsidRPr="002A52A4">
        <w:t xml:space="preserve">, el DDS </w:t>
      </w:r>
      <w:r w:rsidRPr="002A52A4">
        <w:rPr>
          <w:i/>
        </w:rPr>
        <w:t xml:space="preserve">built-in DataWriter </w:t>
      </w:r>
      <w:r w:rsidRPr="002A52A4">
        <w:t xml:space="preserve">para el “DCPSPublication”,  y el Topic “DCPSTopic” puede asignar un </w:t>
      </w:r>
      <w:r w:rsidRPr="002A52A4">
        <w:rPr>
          <w:i/>
        </w:rPr>
        <w:t xml:space="preserve">StatefulWriter RTPS </w:t>
      </w:r>
      <w:r w:rsidRPr="002A52A4">
        <w:t xml:space="preserve">fiables y los DDS </w:t>
      </w:r>
      <w:r w:rsidRPr="002A52A4">
        <w:rPr>
          <w:i/>
        </w:rPr>
        <w:t>DataReaders</w:t>
      </w:r>
      <w:r w:rsidRPr="002A52A4">
        <w:t xml:space="preserve"> a </w:t>
      </w:r>
      <w:r w:rsidRPr="002A52A4">
        <w:rPr>
          <w:i/>
        </w:rPr>
        <w:t>StatefulReader</w:t>
      </w:r>
      <w:r w:rsidRPr="002A52A4">
        <w:t xml:space="preserve"> RTPS fiables. Las implementaciones reales no necesitan utilizar la referencia de estado. Para el propósito de la interoperabilidad, es suficiente que una implementación proporcione lo requerido para </w:t>
      </w:r>
      <w:r w:rsidRPr="002A52A4">
        <w:rPr>
          <w:i/>
        </w:rPr>
        <w:t xml:space="preserve">built-in Endpoint </w:t>
      </w:r>
      <w:r w:rsidRPr="002A52A4">
        <w:t xml:space="preserve">y comunicación </w:t>
      </w:r>
      <w:r w:rsidRPr="002A52A4">
        <w:lastRenderedPageBreak/>
        <w:t>confiable que satisfaga a los requerimientos generales que se han nombrado en la sección anterior.</w:t>
      </w:r>
    </w:p>
    <w:p w14:paraId="3100CDD1" w14:textId="77777777" w:rsidR="00606BF0" w:rsidRPr="002A52A4" w:rsidRDefault="00606BF0" w:rsidP="00606BF0">
      <w:pPr>
        <w:keepNext/>
      </w:pPr>
      <w:r w:rsidRPr="002A52A4">
        <w:rPr>
          <w:noProof/>
          <w:lang w:eastAsia="es-EC"/>
        </w:rPr>
        <w:drawing>
          <wp:inline distT="0" distB="0" distL="0" distR="0" wp14:anchorId="5A0A1F86" wp14:editId="51684E84">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45894608" w:rsidR="00606BF0" w:rsidRPr="002A52A4" w:rsidRDefault="00606BF0" w:rsidP="00606BF0">
      <w:pPr>
        <w:pStyle w:val="Descripcin"/>
        <w:rPr>
          <w:rFonts w:cs="Times New Roman"/>
          <w:i w:val="0"/>
          <w:color w:val="auto"/>
          <w:szCs w:val="24"/>
        </w:rPr>
      </w:pPr>
      <w:bookmarkStart w:id="277" w:name="_Ref421165894"/>
      <w:bookmarkStart w:id="278" w:name="_Toc421177701"/>
      <w:bookmarkStart w:id="279" w:name="_Toc421180825"/>
      <w:r w:rsidRPr="002A52A4">
        <w:rPr>
          <w:rFonts w:cs="Times New Roman"/>
          <w:color w:val="auto"/>
          <w:szCs w:val="24"/>
        </w:rPr>
        <w:t xml:space="preserve">Figura </w:t>
      </w:r>
      <w:r w:rsidR="000A7D12" w:rsidRPr="002A52A4">
        <w:rPr>
          <w:rFonts w:cs="Times New Roman"/>
          <w:color w:val="auto"/>
          <w:szCs w:val="24"/>
        </w:rPr>
        <w:fldChar w:fldCharType="begin"/>
      </w:r>
      <w:r w:rsidR="000A7D12" w:rsidRPr="002A52A4">
        <w:rPr>
          <w:rFonts w:cs="Times New Roman"/>
          <w:color w:val="auto"/>
          <w:szCs w:val="24"/>
        </w:rPr>
        <w:instrText xml:space="preserve"> STYLEREF 1 \s </w:instrText>
      </w:r>
      <w:r w:rsidR="000A7D12" w:rsidRPr="002A52A4">
        <w:rPr>
          <w:rFonts w:cs="Times New Roman"/>
          <w:color w:val="auto"/>
          <w:szCs w:val="24"/>
        </w:rPr>
        <w:fldChar w:fldCharType="separate"/>
      </w:r>
      <w:r w:rsidR="000A7D12" w:rsidRPr="002A52A4">
        <w:rPr>
          <w:rFonts w:cs="Times New Roman"/>
          <w:noProof/>
          <w:color w:val="auto"/>
          <w:szCs w:val="24"/>
        </w:rPr>
        <w:t>2</w:t>
      </w:r>
      <w:r w:rsidR="000A7D12" w:rsidRPr="002A52A4">
        <w:rPr>
          <w:rFonts w:cs="Times New Roman"/>
          <w:color w:val="auto"/>
          <w:szCs w:val="24"/>
        </w:rPr>
        <w:fldChar w:fldCharType="end"/>
      </w:r>
      <w:r w:rsidR="000A7D12" w:rsidRPr="002A52A4">
        <w:rPr>
          <w:rFonts w:cs="Times New Roman"/>
          <w:color w:val="auto"/>
          <w:szCs w:val="24"/>
        </w:rPr>
        <w:noBreakHyphen/>
      </w:r>
      <w:r w:rsidR="000A7D12" w:rsidRPr="002A52A4">
        <w:rPr>
          <w:rFonts w:cs="Times New Roman"/>
          <w:color w:val="auto"/>
          <w:szCs w:val="24"/>
        </w:rPr>
        <w:fldChar w:fldCharType="begin"/>
      </w:r>
      <w:r w:rsidR="000A7D12" w:rsidRPr="002A52A4">
        <w:rPr>
          <w:rFonts w:cs="Times New Roman"/>
          <w:color w:val="auto"/>
          <w:szCs w:val="24"/>
        </w:rPr>
        <w:instrText xml:space="preserve"> SEQ Figura \* ARABIC \s 1 </w:instrText>
      </w:r>
      <w:r w:rsidR="000A7D12" w:rsidRPr="002A52A4">
        <w:rPr>
          <w:rFonts w:cs="Times New Roman"/>
          <w:color w:val="auto"/>
          <w:szCs w:val="24"/>
        </w:rPr>
        <w:fldChar w:fldCharType="separate"/>
      </w:r>
      <w:r w:rsidR="000A7D12" w:rsidRPr="002A52A4">
        <w:rPr>
          <w:rFonts w:cs="Times New Roman"/>
          <w:noProof/>
          <w:color w:val="auto"/>
          <w:szCs w:val="24"/>
        </w:rPr>
        <w:t>36</w:t>
      </w:r>
      <w:r w:rsidR="000A7D12" w:rsidRPr="002A52A4">
        <w:rPr>
          <w:rFonts w:cs="Times New Roman"/>
          <w:color w:val="auto"/>
          <w:szCs w:val="24"/>
        </w:rPr>
        <w:fldChar w:fldCharType="end"/>
      </w:r>
      <w:bookmarkEnd w:id="277"/>
      <w:r w:rsidRPr="002A52A4">
        <w:rPr>
          <w:rFonts w:cs="Times New Roman"/>
          <w:color w:val="auto"/>
          <w:szCs w:val="24"/>
        </w:rPr>
        <w:t xml:space="preserve">. </w:t>
      </w:r>
      <w:r w:rsidRPr="002A52A4">
        <w:rPr>
          <w:rFonts w:cs="Times New Roman"/>
          <w:i w:val="0"/>
          <w:color w:val="auto"/>
          <w:szCs w:val="24"/>
        </w:rPr>
        <w:t>Ejemplo de asignación de los DDS built-in Entity correspondientes con RTPS built-in Endpoint.</w:t>
      </w:r>
      <w:bookmarkEnd w:id="278"/>
      <w:bookmarkEnd w:id="279"/>
    </w:p>
    <w:p w14:paraId="0A7DFCCE" w14:textId="77777777" w:rsidR="00606BF0" w:rsidRPr="002A52A4" w:rsidRDefault="00606BF0" w:rsidP="00606BF0">
      <w:r w:rsidRPr="002A52A4">
        <w:t xml:space="preserve">El protocolo RTPS reserva los siguientes valores del </w:t>
      </w:r>
      <w:r w:rsidRPr="002A52A4">
        <w:rPr>
          <w:i/>
        </w:rPr>
        <w:t xml:space="preserve">EntityId_t </w:t>
      </w:r>
      <w:r w:rsidRPr="002A52A4">
        <w:t xml:space="preserve">por el </w:t>
      </w:r>
      <w:r w:rsidRPr="002A52A4">
        <w:rPr>
          <w:i/>
        </w:rPr>
        <w:t>built-in Endpoint</w:t>
      </w:r>
      <w:r w:rsidRPr="002A52A4">
        <w:t>:</w:t>
      </w:r>
    </w:p>
    <w:p w14:paraId="1E5818FF" w14:textId="77777777" w:rsidR="00606BF0" w:rsidRPr="000626EA" w:rsidRDefault="00606BF0" w:rsidP="00606BF0">
      <w:pPr>
        <w:jc w:val="center"/>
        <w:rPr>
          <w:lang w:val="en-GB"/>
        </w:rPr>
      </w:pPr>
      <w:r w:rsidRPr="000626EA">
        <w:rPr>
          <w:lang w:val="en-GB"/>
        </w:rPr>
        <w:t>ENTITYID_SEDP_BUILTIN_PUBLICATIONS_WRITER</w:t>
      </w:r>
    </w:p>
    <w:p w14:paraId="34C39DEB" w14:textId="77777777" w:rsidR="00606BF0" w:rsidRPr="000626EA" w:rsidRDefault="00606BF0" w:rsidP="00606BF0">
      <w:pPr>
        <w:jc w:val="center"/>
        <w:rPr>
          <w:lang w:val="en-GB"/>
        </w:rPr>
      </w:pPr>
      <w:r w:rsidRPr="000626EA">
        <w:rPr>
          <w:lang w:val="en-GB"/>
        </w:rPr>
        <w:t>ENTITYID_SEDP_BUILTIN_PUBLICATIONS_READER</w:t>
      </w:r>
    </w:p>
    <w:p w14:paraId="4F8E0B73" w14:textId="77777777" w:rsidR="00606BF0" w:rsidRPr="000626EA" w:rsidRDefault="00606BF0" w:rsidP="00606BF0">
      <w:pPr>
        <w:jc w:val="center"/>
        <w:rPr>
          <w:lang w:val="en-GB"/>
        </w:rPr>
      </w:pPr>
      <w:r w:rsidRPr="000626EA">
        <w:rPr>
          <w:lang w:val="en-GB"/>
        </w:rPr>
        <w:t>ENTITYID_SEDP_BUILTIN_SUBSCRIPTIONS_WRITER</w:t>
      </w:r>
    </w:p>
    <w:p w14:paraId="175A14C5" w14:textId="77777777" w:rsidR="00606BF0" w:rsidRPr="000626EA" w:rsidRDefault="00606BF0" w:rsidP="00606BF0">
      <w:pPr>
        <w:jc w:val="center"/>
        <w:rPr>
          <w:lang w:val="en-GB"/>
        </w:rPr>
      </w:pPr>
      <w:r w:rsidRPr="000626EA">
        <w:rPr>
          <w:lang w:val="en-GB"/>
        </w:rPr>
        <w:t>ENTITYID_SEDP_BUILTIN_SUBSCRIPTIONS_READER</w:t>
      </w:r>
    </w:p>
    <w:p w14:paraId="75DB82CF" w14:textId="77777777" w:rsidR="00606BF0" w:rsidRPr="000626EA" w:rsidRDefault="00606BF0" w:rsidP="00606BF0">
      <w:pPr>
        <w:jc w:val="center"/>
        <w:rPr>
          <w:lang w:val="en-GB"/>
        </w:rPr>
      </w:pPr>
      <w:r w:rsidRPr="000626EA">
        <w:rPr>
          <w:lang w:val="en-GB"/>
        </w:rPr>
        <w:t>ENTITYID_SEDP_BUILTIN_TOPIC_WRITER</w:t>
      </w:r>
    </w:p>
    <w:p w14:paraId="013636B7" w14:textId="77777777" w:rsidR="00606BF0" w:rsidRPr="000626EA" w:rsidRDefault="00606BF0" w:rsidP="00606BF0">
      <w:pPr>
        <w:jc w:val="center"/>
        <w:rPr>
          <w:lang w:val="en-GB"/>
        </w:rPr>
      </w:pPr>
      <w:r w:rsidRPr="000626EA">
        <w:rPr>
          <w:lang w:val="en-GB"/>
        </w:rPr>
        <w:t>ENTITYID_SEDP_BUILTIN_TOPIC_READER</w:t>
      </w:r>
    </w:p>
    <w:p w14:paraId="17DDB32B" w14:textId="77777777" w:rsidR="00606BF0" w:rsidRPr="000626EA" w:rsidRDefault="00606BF0" w:rsidP="00606BF0">
      <w:pPr>
        <w:jc w:val="left"/>
        <w:rPr>
          <w:rFonts w:cs="Times New Roman"/>
          <w:iCs/>
          <w:color w:val="000000"/>
          <w:kern w:val="0"/>
          <w:lang w:val="en-GB"/>
        </w:rPr>
      </w:pPr>
      <w:r w:rsidRPr="000626EA">
        <w:rPr>
          <w:rFonts w:cs="Times New Roman"/>
          <w:iCs/>
          <w:color w:val="000000"/>
          <w:kern w:val="0"/>
          <w:lang w:val="en-GB"/>
        </w:rPr>
        <w:t xml:space="preserve"> </w:t>
      </w:r>
    </w:p>
    <w:p w14:paraId="2F2F444D" w14:textId="77777777" w:rsidR="00606BF0" w:rsidRPr="002A52A4" w:rsidRDefault="00606BF0" w:rsidP="00606BF0">
      <w:pPr>
        <w:pStyle w:val="Ttulo5"/>
      </w:pPr>
      <w:r w:rsidRPr="002A52A4">
        <w:t>Built-in Endpoint requerido para el SEDP</w:t>
      </w:r>
    </w:p>
    <w:p w14:paraId="435C0E7C" w14:textId="77777777" w:rsidR="00606BF0" w:rsidRPr="002A52A4" w:rsidRDefault="00606BF0" w:rsidP="00606BF0">
      <w:r w:rsidRPr="002A52A4">
        <w:t xml:space="preserve">Las implementaciones no son requeridas para proveer </w:t>
      </w:r>
      <w:r w:rsidRPr="002A52A4">
        <w:rPr>
          <w:i/>
        </w:rPr>
        <w:t>built-in Endpoint</w:t>
      </w:r>
      <w:r w:rsidRPr="002A52A4">
        <w:t>.</w:t>
      </w:r>
    </w:p>
    <w:p w14:paraId="3DA47856" w14:textId="77777777" w:rsidR="00606BF0" w:rsidRPr="002A52A4" w:rsidRDefault="00606BF0" w:rsidP="00606BF0">
      <w:r w:rsidRPr="002A52A4">
        <w:t>El Tema propagación es opcional. Por lo tanto, no se requiere para implementar el</w:t>
      </w:r>
    </w:p>
    <w:p w14:paraId="69A94FC2" w14:textId="77777777" w:rsidR="00606BF0" w:rsidRPr="002A52A4" w:rsidRDefault="00606BF0" w:rsidP="00606BF0">
      <w:pPr>
        <w:ind w:firstLine="0"/>
      </w:pPr>
      <w:r w:rsidRPr="002A52A4">
        <w:rPr>
          <w:i/>
        </w:rPr>
        <w:t>SEDPbuiltinTopicsReader</w:t>
      </w:r>
      <w:r w:rsidRPr="002A52A4">
        <w:t xml:space="preserve"> y </w:t>
      </w:r>
      <w:r w:rsidRPr="002A52A4">
        <w:rPr>
          <w:i/>
        </w:rPr>
        <w:t>SEDPbuiltinTopicsWriter</w:t>
      </w:r>
      <w:r w:rsidRPr="002A52A4">
        <w:t xml:space="preserve"> </w:t>
      </w:r>
      <w:r w:rsidRPr="002A52A4">
        <w:rPr>
          <w:i/>
        </w:rPr>
        <w:t>built-in Endpoint</w:t>
      </w:r>
      <w:r w:rsidRPr="002A52A4">
        <w:t xml:space="preserve"> y con el propósito de la interoperabilidad, las implementaciones no deben confiar en su presencia en los </w:t>
      </w:r>
      <w:r w:rsidRPr="002A52A4">
        <w:rPr>
          <w:i/>
        </w:rPr>
        <w:t>participantes</w:t>
      </w:r>
      <w:r w:rsidRPr="002A52A4">
        <w:t xml:space="preserve"> remotos. </w:t>
      </w:r>
    </w:p>
    <w:p w14:paraId="1F65C17C" w14:textId="77777777" w:rsidR="00606BF0" w:rsidRPr="002A52A4" w:rsidRDefault="00606BF0" w:rsidP="00606BF0">
      <w:pPr>
        <w:rPr>
          <w:lang w:eastAsia="es-US"/>
        </w:rPr>
      </w:pPr>
      <w:r w:rsidRPr="002A52A4">
        <w:rPr>
          <w:lang w:eastAsia="es-US"/>
        </w:rPr>
        <w:lastRenderedPageBreak/>
        <w:t xml:space="preserve">En lo que respecta a los restantes </w:t>
      </w:r>
      <w:r w:rsidRPr="002A52A4">
        <w:rPr>
          <w:i/>
          <w:lang w:eastAsia="es-US"/>
        </w:rPr>
        <w:t>built-in Endpoint</w:t>
      </w:r>
      <w:r w:rsidRPr="002A52A4">
        <w:rPr>
          <w:lang w:eastAsia="es-US"/>
        </w:rPr>
        <w:t xml:space="preserve">, un Participante sólo está obligado a proporcionar </w:t>
      </w:r>
      <w:r w:rsidRPr="002A52A4">
        <w:rPr>
          <w:i/>
          <w:lang w:eastAsia="es-US"/>
        </w:rPr>
        <w:t xml:space="preserve">built-in Endpoint </w:t>
      </w:r>
      <w:r w:rsidRPr="002A52A4">
        <w:rPr>
          <w:lang w:eastAsia="es-US"/>
        </w:rPr>
        <w:t xml:space="preserve">requerido para hacer coincidir los </w:t>
      </w:r>
      <w:r w:rsidRPr="002A52A4">
        <w:rPr>
          <w:i/>
          <w:lang w:eastAsia="es-US"/>
        </w:rPr>
        <w:t>Endpoint</w:t>
      </w:r>
      <w:r w:rsidRPr="002A52A4">
        <w:rPr>
          <w:lang w:eastAsia="es-US"/>
        </w:rPr>
        <w:t xml:space="preserve"> locales y remotos. Por ejemplo, si un </w:t>
      </w:r>
      <w:r w:rsidRPr="002A52A4">
        <w:rPr>
          <w:i/>
          <w:lang w:eastAsia="es-US"/>
        </w:rPr>
        <w:t>participante</w:t>
      </w:r>
      <w:r w:rsidRPr="002A52A4">
        <w:rPr>
          <w:lang w:eastAsia="es-US"/>
        </w:rPr>
        <w:t xml:space="preserve"> DDS sólo contendrá </w:t>
      </w:r>
      <w:r w:rsidRPr="002A52A4">
        <w:rPr>
          <w:i/>
          <w:lang w:eastAsia="es-US"/>
        </w:rPr>
        <w:t>DataWriters</w:t>
      </w:r>
      <w:r w:rsidRPr="002A52A4">
        <w:rPr>
          <w:lang w:eastAsia="es-US"/>
        </w:rPr>
        <w:t xml:space="preserve"> DDS, los únicos RTPS requeridos </w:t>
      </w:r>
      <w:r w:rsidRPr="002A52A4">
        <w:rPr>
          <w:i/>
          <w:lang w:eastAsia="es-US"/>
        </w:rPr>
        <w:t>built-in Endpoint</w:t>
      </w:r>
      <w:r w:rsidRPr="002A52A4">
        <w:rPr>
          <w:lang w:eastAsia="es-US"/>
        </w:rPr>
        <w:t xml:space="preserve"> son las </w:t>
      </w:r>
      <w:r w:rsidRPr="002A52A4">
        <w:rPr>
          <w:i/>
          <w:lang w:eastAsia="es-US"/>
        </w:rPr>
        <w:t>SEDPbuiltinPublicationsWriter</w:t>
      </w:r>
      <w:r w:rsidRPr="002A52A4">
        <w:rPr>
          <w:lang w:eastAsia="es-US"/>
        </w:rPr>
        <w:t xml:space="preserve"> y las </w:t>
      </w:r>
      <w:r w:rsidRPr="002A52A4">
        <w:rPr>
          <w:i/>
          <w:lang w:eastAsia="es-US"/>
        </w:rPr>
        <w:t>SEDPbuiltinSubscriptionsReader</w:t>
      </w:r>
      <w:r w:rsidRPr="002A52A4">
        <w:rPr>
          <w:lang w:eastAsia="es-US"/>
        </w:rPr>
        <w:t xml:space="preserve">. El </w:t>
      </w:r>
      <w:r w:rsidRPr="002A52A4">
        <w:rPr>
          <w:i/>
          <w:lang w:eastAsia="es-US"/>
        </w:rPr>
        <w:t>SEDPbuiltinPublicationsReader</w:t>
      </w:r>
      <w:r w:rsidRPr="002A52A4">
        <w:rPr>
          <w:lang w:eastAsia="es-US"/>
        </w:rPr>
        <w:t xml:space="preserve"> y los </w:t>
      </w:r>
      <w:r w:rsidRPr="002A52A4">
        <w:rPr>
          <w:i/>
          <w:lang w:eastAsia="es-US"/>
        </w:rPr>
        <w:t>SEDPbuiltinSubscriptionsWriter</w:t>
      </w:r>
      <w:r w:rsidRPr="002A52A4">
        <w:rPr>
          <w:lang w:eastAsia="es-US"/>
        </w:rPr>
        <w:t xml:space="preserve"> </w:t>
      </w:r>
      <w:r w:rsidRPr="002A52A4">
        <w:rPr>
          <w:i/>
          <w:lang w:eastAsia="es-US"/>
        </w:rPr>
        <w:t>built-in Endpoint</w:t>
      </w:r>
      <w:r w:rsidRPr="002A52A4">
        <w:rPr>
          <w:lang w:eastAsia="es-US"/>
        </w:rPr>
        <w:t xml:space="preserve">  no sirven para nada en este caso.</w:t>
      </w:r>
    </w:p>
    <w:p w14:paraId="1DBC7D21" w14:textId="77777777" w:rsidR="00606BF0" w:rsidRPr="002A52A4" w:rsidRDefault="00606BF0" w:rsidP="00606BF0">
      <w:pPr>
        <w:pStyle w:val="Ttulo5"/>
      </w:pPr>
      <w:r w:rsidRPr="002A52A4">
        <w:t>Tipos de datos asociados con built-in Endpoint utilizado por el SEDP</w:t>
      </w:r>
    </w:p>
    <w:p w14:paraId="63190E9D" w14:textId="77777777" w:rsidR="00606BF0" w:rsidRPr="002A52A4" w:rsidRDefault="00606BF0" w:rsidP="00606BF0">
      <w:r w:rsidRPr="002A52A4">
        <w:t xml:space="preserve">Cada RTPS </w:t>
      </w:r>
      <w:r w:rsidRPr="002A52A4">
        <w:rPr>
          <w:i/>
        </w:rPr>
        <w:t xml:space="preserve">Endpoint </w:t>
      </w:r>
      <w:r w:rsidRPr="002A52A4">
        <w:t xml:space="preserve">tiene un </w:t>
      </w:r>
      <w:r w:rsidRPr="002A52A4">
        <w:rPr>
          <w:i/>
        </w:rPr>
        <w:t xml:space="preserve">HistoryCache </w:t>
      </w:r>
      <w:r w:rsidRPr="002A52A4">
        <w:t xml:space="preserve">tiene almacenados cambios al objeto-dato asociado con el </w:t>
      </w:r>
      <w:r w:rsidRPr="002A52A4">
        <w:rPr>
          <w:i/>
        </w:rPr>
        <w:t>Endpoint</w:t>
      </w:r>
      <w:r w:rsidRPr="002A52A4">
        <w:t xml:space="preserve">. Esto también es aplicado al RTPS </w:t>
      </w:r>
      <w:r w:rsidRPr="002A52A4">
        <w:rPr>
          <w:i/>
        </w:rPr>
        <w:t>built-in Endpoint.</w:t>
      </w:r>
      <w:r w:rsidRPr="002A52A4">
        <w:t xml:space="preserve"> Por lo tanto, cada RTPS </w:t>
      </w:r>
      <w:r w:rsidRPr="002A52A4">
        <w:rPr>
          <w:i/>
        </w:rPr>
        <w:t xml:space="preserve">built-in Endpoint </w:t>
      </w:r>
      <w:r w:rsidRPr="002A52A4">
        <w:t xml:space="preserve">depende de algunos </w:t>
      </w:r>
      <w:r w:rsidRPr="002A52A4">
        <w:rPr>
          <w:i/>
        </w:rPr>
        <w:t xml:space="preserve">DataType </w:t>
      </w:r>
      <w:r w:rsidRPr="002A52A4">
        <w:t xml:space="preserve">que representa los contenidos lógicos de los datos escritos en su </w:t>
      </w:r>
      <w:r w:rsidRPr="002A52A4">
        <w:rPr>
          <w:i/>
        </w:rPr>
        <w:t xml:space="preserve">HistoryCache. </w:t>
      </w:r>
    </w:p>
    <w:p w14:paraId="53527CA5" w14:textId="77777777" w:rsidR="00606BF0" w:rsidRPr="002A52A4" w:rsidRDefault="00606BF0" w:rsidP="00606BF0">
      <w:r w:rsidRPr="002A52A4">
        <w:t xml:space="preserve">La </w:t>
      </w:r>
      <w:r w:rsidRPr="002A52A4">
        <w:fldChar w:fldCharType="begin"/>
      </w:r>
      <w:r w:rsidRPr="002A52A4">
        <w:instrText xml:space="preserve"> REF _Ref421168102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37</w:t>
      </w:r>
      <w:r w:rsidRPr="002A52A4">
        <w:fldChar w:fldCharType="end"/>
      </w:r>
      <w:r w:rsidRPr="002A52A4">
        <w:t xml:space="preserve"> define los </w:t>
      </w:r>
      <w:r w:rsidRPr="002A52A4">
        <w:rPr>
          <w:i/>
        </w:rPr>
        <w:t>DataType</w:t>
      </w:r>
      <w:r w:rsidRPr="002A52A4">
        <w:t xml:space="preserve"> </w:t>
      </w:r>
      <w:r w:rsidRPr="002A52A4">
        <w:rPr>
          <w:i/>
        </w:rPr>
        <w:t xml:space="preserve">DiscoveredWriterData, DiscoveredReaderData, </w:t>
      </w:r>
      <w:r w:rsidRPr="002A52A4">
        <w:t xml:space="preserve">y </w:t>
      </w:r>
      <w:r w:rsidRPr="002A52A4">
        <w:rPr>
          <w:i/>
        </w:rPr>
        <w:t xml:space="preserve">DiscoveredTopicData </w:t>
      </w:r>
      <w:r w:rsidRPr="002A52A4">
        <w:t xml:space="preserve">asociado con el RTPS </w:t>
      </w:r>
      <w:r w:rsidRPr="002A52A4">
        <w:rPr>
          <w:i/>
        </w:rPr>
        <w:t xml:space="preserve">built-in Endpoint </w:t>
      </w:r>
      <w:r w:rsidRPr="002A52A4">
        <w:t xml:space="preserve">para el “DCPSPublication”, “DCPSSubscription”, y los Topic “DCPSTopic”. </w:t>
      </w:r>
    </w:p>
    <w:p w14:paraId="1E849717" w14:textId="77777777" w:rsidR="00606BF0" w:rsidRPr="002A52A4" w:rsidRDefault="00606BF0" w:rsidP="00606BF0">
      <w:r w:rsidRPr="002A52A4">
        <w:t xml:space="preserve">El </w:t>
      </w:r>
      <w:r w:rsidRPr="002A52A4">
        <w:rPr>
          <w:i/>
        </w:rPr>
        <w:t xml:space="preserve">DataType </w:t>
      </w:r>
      <w:r w:rsidRPr="002A52A4">
        <w:t xml:space="preserve">asociado con cada RTPS </w:t>
      </w:r>
      <w:r w:rsidRPr="002A52A4">
        <w:rPr>
          <w:i/>
        </w:rPr>
        <w:t xml:space="preserve">built-in Endpoint </w:t>
      </w:r>
      <w:r w:rsidRPr="002A52A4">
        <w:t xml:space="preserve">contiene toda la información especificada por DDS para el correspondiente </w:t>
      </w:r>
      <w:r w:rsidRPr="002A52A4">
        <w:rPr>
          <w:i/>
        </w:rPr>
        <w:t xml:space="preserve">built-in DDS Entity. </w:t>
      </w:r>
      <w:r w:rsidRPr="002A52A4">
        <w:t xml:space="preserve">Por esta razón, </w:t>
      </w:r>
      <w:r w:rsidRPr="002A52A4">
        <w:rPr>
          <w:i/>
        </w:rPr>
        <w:t xml:space="preserve">DiscoveredReaderData </w:t>
      </w:r>
      <w:r w:rsidRPr="002A52A4">
        <w:t xml:space="preserve">extiende el DDS definido </w:t>
      </w:r>
      <w:r w:rsidRPr="002A52A4">
        <w:rPr>
          <w:i/>
        </w:rPr>
        <w:t xml:space="preserve">DDS::SubscriptionBuiltinTopicData, DiscoveredWriterData </w:t>
      </w:r>
      <w:r w:rsidRPr="002A52A4">
        <w:t xml:space="preserve">extiende </w:t>
      </w:r>
      <w:r w:rsidRPr="002A52A4">
        <w:rPr>
          <w:i/>
        </w:rPr>
        <w:t xml:space="preserve">DDS::PublicationBuiltinTopicData, </w:t>
      </w:r>
      <w:r w:rsidRPr="002A52A4">
        <w:t xml:space="preserve">y </w:t>
      </w:r>
      <w:r w:rsidRPr="002A52A4">
        <w:rPr>
          <w:i/>
        </w:rPr>
        <w:t xml:space="preserve">DiscoveredTopicData </w:t>
      </w:r>
      <w:r w:rsidRPr="002A52A4">
        <w:t xml:space="preserve">extiende </w:t>
      </w:r>
      <w:r w:rsidRPr="002A52A4">
        <w:rPr>
          <w:i/>
        </w:rPr>
        <w:t xml:space="preserve">DDS::TopicBuiltinTopicData. </w:t>
      </w:r>
    </w:p>
    <w:p w14:paraId="5FA51C54" w14:textId="77777777" w:rsidR="00606BF0" w:rsidRPr="002A52A4" w:rsidRDefault="00606BF0" w:rsidP="00606BF0">
      <w:r w:rsidRPr="002A52A4">
        <w:t xml:space="preserve">Además de los datos necesarios para la asociación </w:t>
      </w:r>
      <w:r w:rsidRPr="002A52A4">
        <w:rPr>
          <w:i/>
        </w:rPr>
        <w:t xml:space="preserve">built-in DDS Entity, </w:t>
      </w:r>
      <w:r w:rsidRPr="002A52A4">
        <w:t xml:space="preserve">los </w:t>
      </w:r>
      <w:r w:rsidRPr="002A52A4">
        <w:rPr>
          <w:i/>
        </w:rPr>
        <w:t xml:space="preserve">DataType </w:t>
      </w:r>
      <w:r w:rsidRPr="002A52A4">
        <w:t xml:space="preserve">“Descubiertos” también incluyen toda la información que pueda ser necesaria por una implementación del protocolo para configurar los RTPS </w:t>
      </w:r>
      <w:r w:rsidRPr="002A52A4">
        <w:rPr>
          <w:i/>
        </w:rPr>
        <w:t xml:space="preserve">Endpoint. </w:t>
      </w:r>
      <w:r w:rsidRPr="002A52A4">
        <w:t xml:space="preserve">Esta información está contenida en el RTPS </w:t>
      </w:r>
      <w:r w:rsidRPr="002A52A4">
        <w:rPr>
          <w:i/>
        </w:rPr>
        <w:t xml:space="preserve">ReaderProxy </w:t>
      </w:r>
      <w:r w:rsidRPr="002A52A4">
        <w:t xml:space="preserve">y en el </w:t>
      </w:r>
      <w:r w:rsidRPr="002A52A4">
        <w:rPr>
          <w:i/>
        </w:rPr>
        <w:t xml:space="preserve">WriterProxy. </w:t>
      </w:r>
    </w:p>
    <w:p w14:paraId="5C3CAD96" w14:textId="77777777" w:rsidR="00606BF0" w:rsidRPr="002A52A4" w:rsidRDefault="00606BF0" w:rsidP="00606BF0">
      <w:pPr>
        <w:keepNext/>
      </w:pPr>
      <w:r w:rsidRPr="002A52A4">
        <w:rPr>
          <w:noProof/>
          <w:lang w:eastAsia="es-EC"/>
        </w:rPr>
        <w:lastRenderedPageBreak/>
        <w:drawing>
          <wp:inline distT="0" distB="0" distL="0" distR="0" wp14:anchorId="2998FAF1" wp14:editId="6CDFB2FC">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2F0B4659" w:rsidR="00606BF0" w:rsidRPr="002A52A4" w:rsidRDefault="00606BF0" w:rsidP="00606BF0">
      <w:pPr>
        <w:pStyle w:val="Descripcin"/>
        <w:rPr>
          <w:color w:val="auto"/>
          <w:szCs w:val="24"/>
        </w:rPr>
      </w:pPr>
      <w:bookmarkStart w:id="280" w:name="_Ref421168102"/>
      <w:bookmarkStart w:id="281" w:name="_Toc421177702"/>
      <w:bookmarkStart w:id="282" w:name="_Toc421180826"/>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37</w:t>
      </w:r>
      <w:r w:rsidR="000A7D12" w:rsidRPr="002A52A4">
        <w:rPr>
          <w:color w:val="auto"/>
          <w:szCs w:val="24"/>
        </w:rPr>
        <w:fldChar w:fldCharType="end"/>
      </w:r>
      <w:bookmarkEnd w:id="280"/>
      <w:r w:rsidRPr="002A52A4">
        <w:rPr>
          <w:color w:val="auto"/>
          <w:szCs w:val="24"/>
        </w:rPr>
        <w:t xml:space="preserve">. </w:t>
      </w:r>
      <w:r w:rsidRPr="002A52A4">
        <w:rPr>
          <w:i w:val="0"/>
          <w:color w:val="auto"/>
          <w:szCs w:val="24"/>
        </w:rPr>
        <w:t>Los tipos de datos asociados con built-in Endpoint utilizado por el SEDP.</w:t>
      </w:r>
      <w:bookmarkEnd w:id="281"/>
      <w:bookmarkEnd w:id="282"/>
    </w:p>
    <w:p w14:paraId="0302A22E" w14:textId="77777777" w:rsidR="00606BF0" w:rsidRPr="002A52A4" w:rsidRDefault="00606BF0" w:rsidP="00606BF0">
      <w:r w:rsidRPr="002A52A4">
        <w:t xml:space="preserve">Una implementación del protocolo no necesita enviar necesariamente toda la información contenida en los </w:t>
      </w:r>
      <w:r w:rsidRPr="002A52A4">
        <w:rPr>
          <w:i/>
        </w:rPr>
        <w:t xml:space="preserve">DataType. </w:t>
      </w:r>
      <w:r w:rsidRPr="002A52A4">
        <w:t xml:space="preserve">Si cualquier información no está presente, la aplicación puede asumir los valores por defecto, tal como se define por el PSM. El PSM también define cómo se representa la información de descubrimiento en el cable. Los RTPS </w:t>
      </w:r>
      <w:r w:rsidRPr="002A52A4">
        <w:rPr>
          <w:i/>
        </w:rPr>
        <w:t xml:space="preserve">built-in Endpoint </w:t>
      </w:r>
      <w:r w:rsidRPr="002A52A4">
        <w:t xml:space="preserve">utilizado por el SEDP y sus </w:t>
      </w:r>
      <w:r w:rsidRPr="002A52A4">
        <w:rPr>
          <w:i/>
        </w:rPr>
        <w:t xml:space="preserve">DataType </w:t>
      </w:r>
      <w:r w:rsidRPr="002A52A4">
        <w:t>asociados se muestran en la XXX.</w:t>
      </w:r>
    </w:p>
    <w:p w14:paraId="17147004" w14:textId="77777777" w:rsidR="00606BF0" w:rsidRPr="002A52A4" w:rsidRDefault="00606BF0" w:rsidP="00606BF0">
      <w:pPr>
        <w:keepNext/>
      </w:pPr>
      <w:r w:rsidRPr="002A52A4">
        <w:rPr>
          <w:noProof/>
          <w:lang w:eastAsia="es-EC"/>
        </w:rPr>
        <w:lastRenderedPageBreak/>
        <w:drawing>
          <wp:inline distT="0" distB="0" distL="0" distR="0" wp14:anchorId="5CE259AB" wp14:editId="7296D327">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6B688ECD" w:rsidR="00606BF0" w:rsidRPr="002A52A4" w:rsidRDefault="00606BF0" w:rsidP="00606BF0">
      <w:pPr>
        <w:pStyle w:val="Descripcin"/>
        <w:rPr>
          <w:color w:val="auto"/>
          <w:szCs w:val="24"/>
        </w:rPr>
      </w:pPr>
      <w:bookmarkStart w:id="283" w:name="_Toc421177703"/>
      <w:bookmarkStart w:id="284" w:name="_Toc42118082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38</w:t>
      </w:r>
      <w:r w:rsidR="000A7D12" w:rsidRPr="002A52A4">
        <w:rPr>
          <w:color w:val="auto"/>
          <w:szCs w:val="24"/>
        </w:rPr>
        <w:fldChar w:fldCharType="end"/>
      </w:r>
      <w:r w:rsidRPr="002A52A4">
        <w:rPr>
          <w:color w:val="auto"/>
          <w:szCs w:val="24"/>
        </w:rPr>
        <w:t xml:space="preserve">. </w:t>
      </w:r>
      <w:r w:rsidRPr="002A52A4">
        <w:rPr>
          <w:i w:val="0"/>
          <w:color w:val="auto"/>
          <w:szCs w:val="24"/>
        </w:rPr>
        <w:t>El built-in Endpoint y los DataType asociados con su respectivo HistoryCache.</w:t>
      </w:r>
      <w:bookmarkEnd w:id="283"/>
      <w:bookmarkEnd w:id="284"/>
    </w:p>
    <w:p w14:paraId="3105BCBC" w14:textId="77777777" w:rsidR="00606BF0" w:rsidRPr="002A52A4" w:rsidRDefault="00606BF0" w:rsidP="00606BF0">
      <w:pPr>
        <w:rPr>
          <w:i/>
        </w:rPr>
      </w:pPr>
      <w:r w:rsidRPr="002A52A4">
        <w:t xml:space="preserve">Los contenidos de la </w:t>
      </w:r>
      <w:r w:rsidRPr="002A52A4">
        <w:rPr>
          <w:i/>
        </w:rPr>
        <w:t xml:space="preserve">HistoryCache </w:t>
      </w:r>
      <w:r w:rsidRPr="002A52A4">
        <w:t xml:space="preserve">por cada </w:t>
      </w:r>
      <w:r w:rsidRPr="002A52A4">
        <w:rPr>
          <w:i/>
        </w:rPr>
        <w:t xml:space="preserve">built-in Endpoint </w:t>
      </w:r>
      <w:r w:rsidRPr="002A52A4">
        <w:t xml:space="preserve">puede ser descrita en términos de los siguientes aspectos: </w:t>
      </w:r>
      <w:r w:rsidRPr="002A52A4">
        <w:rPr>
          <w:i/>
        </w:rPr>
        <w:t xml:space="preserve">DataType, Cardinality, Data-Object insertion, Data-Object modification, </w:t>
      </w:r>
      <w:r w:rsidRPr="002A52A4">
        <w:t xml:space="preserve">y </w:t>
      </w:r>
      <w:r w:rsidRPr="002A52A4">
        <w:rPr>
          <w:i/>
        </w:rPr>
        <w:t xml:space="preserve">Data-Object deletion. </w:t>
      </w:r>
    </w:p>
    <w:p w14:paraId="442658F4" w14:textId="77777777" w:rsidR="00606BF0" w:rsidRPr="002A52A4" w:rsidRDefault="00606BF0" w:rsidP="00205224">
      <w:pPr>
        <w:pStyle w:val="Prrafodelista"/>
        <w:numPr>
          <w:ilvl w:val="0"/>
          <w:numId w:val="57"/>
        </w:numPr>
      </w:pPr>
      <w:r w:rsidRPr="002A52A4">
        <w:rPr>
          <w:i/>
        </w:rPr>
        <w:t xml:space="preserve">DataType, </w:t>
      </w:r>
      <w:r w:rsidRPr="002A52A4">
        <w:t>el tipo de dato almacenado en la caché. Esto se debe en parte definida por la especificación DDS.</w:t>
      </w:r>
    </w:p>
    <w:p w14:paraId="0E2F6E9F" w14:textId="77777777" w:rsidR="00606BF0" w:rsidRPr="002A52A4" w:rsidRDefault="00606BF0" w:rsidP="00205224">
      <w:pPr>
        <w:pStyle w:val="Prrafodelista"/>
        <w:numPr>
          <w:ilvl w:val="0"/>
          <w:numId w:val="57"/>
        </w:numPr>
      </w:pPr>
      <w:r w:rsidRPr="002A52A4">
        <w:rPr>
          <w:i/>
        </w:rPr>
        <w:t xml:space="preserve">Cardinality, </w:t>
      </w:r>
      <w:r w:rsidRPr="002A52A4">
        <w:t>el número de diferentes datos de objetos (cada uno con una clave diferente) que potencialmente pueden ser almacenadas en la memoria caché.</w:t>
      </w:r>
    </w:p>
    <w:p w14:paraId="4CB38567" w14:textId="77777777" w:rsidR="00606BF0" w:rsidRPr="002A52A4" w:rsidRDefault="00606BF0" w:rsidP="00205224">
      <w:pPr>
        <w:pStyle w:val="Prrafodelista"/>
        <w:numPr>
          <w:ilvl w:val="0"/>
          <w:numId w:val="57"/>
        </w:numPr>
      </w:pPr>
      <w:r w:rsidRPr="002A52A4">
        <w:rPr>
          <w:i/>
        </w:rPr>
        <w:t xml:space="preserve">Data-Object insertion, </w:t>
      </w:r>
      <w:r w:rsidRPr="002A52A4">
        <w:t>las condiciones en las que se inserta un nuevo objeto de datos en la caché.</w:t>
      </w:r>
    </w:p>
    <w:p w14:paraId="1E11B0BD" w14:textId="77777777" w:rsidR="00606BF0" w:rsidRPr="002A52A4" w:rsidRDefault="00606BF0" w:rsidP="00205224">
      <w:pPr>
        <w:pStyle w:val="Prrafodelista"/>
        <w:numPr>
          <w:ilvl w:val="0"/>
          <w:numId w:val="57"/>
        </w:numPr>
      </w:pPr>
      <w:r w:rsidRPr="002A52A4">
        <w:rPr>
          <w:i/>
        </w:rPr>
        <w:t xml:space="preserve">Data-Object modification, </w:t>
      </w:r>
      <w:r w:rsidRPr="002A52A4">
        <w:t>las condiciones en las que se modifica el valor de un objeto de datos existentes.</w:t>
      </w:r>
    </w:p>
    <w:p w14:paraId="27B600DA" w14:textId="77777777" w:rsidR="00606BF0" w:rsidRPr="002A52A4" w:rsidRDefault="00606BF0" w:rsidP="00205224">
      <w:pPr>
        <w:pStyle w:val="Prrafodelista"/>
        <w:numPr>
          <w:ilvl w:val="0"/>
          <w:numId w:val="57"/>
        </w:numPr>
      </w:pPr>
      <w:r w:rsidRPr="002A52A4">
        <w:rPr>
          <w:i/>
        </w:rPr>
        <w:t xml:space="preserve">Data-Object deletion, </w:t>
      </w:r>
      <w:r w:rsidRPr="002A52A4">
        <w:t>las condiciones en las que se elimina un objeto de datos existentes de la caché.</w:t>
      </w:r>
    </w:p>
    <w:p w14:paraId="0C4B7BE6" w14:textId="77777777" w:rsidR="00606BF0" w:rsidRPr="002A52A4" w:rsidRDefault="00606BF0" w:rsidP="00606BF0">
      <w:pPr>
        <w:pStyle w:val="Ttulo4"/>
      </w:pPr>
      <w:r w:rsidRPr="002A52A4">
        <w:t>Interacción con la máquina virtual RTPS</w:t>
      </w:r>
    </w:p>
    <w:p w14:paraId="46DCCBB8" w14:textId="77777777" w:rsidR="00606BF0" w:rsidRPr="002A52A4" w:rsidRDefault="00606BF0" w:rsidP="00606BF0">
      <w:r w:rsidRPr="002A52A4">
        <w:t xml:space="preserve">Para ilustrar aún más el SPDP y SEDP, describe cómo la información proporcionada por el SPDP se puede utilizar para configurar el SEDP </w:t>
      </w:r>
      <w:r w:rsidRPr="002A52A4">
        <w:rPr>
          <w:i/>
        </w:rPr>
        <w:t>built-in</w:t>
      </w:r>
      <w:r w:rsidRPr="002A52A4">
        <w:t xml:space="preserve"> </w:t>
      </w:r>
      <w:r w:rsidRPr="002A52A4">
        <w:rPr>
          <w:i/>
        </w:rPr>
        <w:t>Endpoint</w:t>
      </w:r>
      <w:r w:rsidRPr="002A52A4">
        <w:t xml:space="preserve"> en la máquina virtual RTPS. </w:t>
      </w:r>
    </w:p>
    <w:p w14:paraId="1F802F48" w14:textId="77777777" w:rsidR="00606BF0" w:rsidRPr="002A52A4" w:rsidRDefault="00606BF0" w:rsidP="00606BF0">
      <w:pPr>
        <w:pStyle w:val="Ttulo5"/>
      </w:pPr>
      <w:r w:rsidRPr="002A52A4">
        <w:lastRenderedPageBreak/>
        <w:t>Descubrimiento de un nuevo participante remoto</w:t>
      </w:r>
    </w:p>
    <w:p w14:paraId="13A2A40B" w14:textId="77777777" w:rsidR="00606BF0" w:rsidRPr="002A52A4" w:rsidRDefault="00606BF0" w:rsidP="00606BF0">
      <w:r w:rsidRPr="002A52A4">
        <w:t xml:space="preserve">Usando el </w:t>
      </w:r>
      <w:r w:rsidRPr="002A52A4">
        <w:rPr>
          <w:i/>
        </w:rPr>
        <w:t xml:space="preserve">SPDPbuiltinParticipantReader, </w:t>
      </w:r>
      <w:r w:rsidRPr="002A52A4">
        <w:t xml:space="preserve">un </w:t>
      </w:r>
      <w:r w:rsidRPr="002A52A4">
        <w:rPr>
          <w:i/>
        </w:rPr>
        <w:t xml:space="preserve">participante </w:t>
      </w:r>
      <w:r w:rsidRPr="002A52A4">
        <w:t xml:space="preserve">local “local_participant” descubre la existencia de otro </w:t>
      </w:r>
      <w:r w:rsidRPr="002A52A4">
        <w:rPr>
          <w:i/>
        </w:rPr>
        <w:t xml:space="preserve">participante </w:t>
      </w:r>
      <w:r w:rsidRPr="002A52A4">
        <w:t xml:space="preserve">descrito por el </w:t>
      </w:r>
      <w:r w:rsidRPr="002A52A4">
        <w:rPr>
          <w:i/>
        </w:rPr>
        <w:t xml:space="preserve">DiscoveredParticipantData </w:t>
      </w:r>
      <w:r w:rsidRPr="002A52A4">
        <w:t xml:space="preserve">participant_data. El descubrimiento de </w:t>
      </w:r>
      <w:r w:rsidRPr="002A52A4">
        <w:rPr>
          <w:i/>
        </w:rPr>
        <w:t xml:space="preserve">participantes </w:t>
      </w:r>
      <w:r w:rsidRPr="002A52A4">
        <w:t>utiliza el SEDP.</w:t>
      </w:r>
    </w:p>
    <w:p w14:paraId="617BE707" w14:textId="77777777" w:rsidR="00606BF0" w:rsidRPr="002A52A4" w:rsidRDefault="00606BF0" w:rsidP="00606BF0">
      <w:r w:rsidRPr="002A52A4">
        <w:t xml:space="preserve">El pseudo código a continuación configura los SEDP </w:t>
      </w:r>
      <w:r w:rsidRPr="002A52A4">
        <w:rPr>
          <w:i/>
        </w:rPr>
        <w:t>built-in Endpoint</w:t>
      </w:r>
      <w:r w:rsidRPr="002A52A4">
        <w:t xml:space="preserve"> locales dentro del </w:t>
      </w:r>
      <w:r w:rsidRPr="002A52A4">
        <w:rPr>
          <w:i/>
        </w:rPr>
        <w:t>local_participant</w:t>
      </w:r>
      <w:r w:rsidRPr="002A52A4">
        <w:t xml:space="preserve"> para comunicarse con el correspondiente SEDP </w:t>
      </w:r>
      <w:r w:rsidRPr="002A52A4">
        <w:rPr>
          <w:i/>
        </w:rPr>
        <w:t>built-in Endpoint</w:t>
      </w:r>
      <w:r w:rsidRPr="002A52A4">
        <w:t xml:space="preserve"> en el Participante descubierto.</w:t>
      </w:r>
    </w:p>
    <w:p w14:paraId="695AD7C0" w14:textId="77777777" w:rsidR="00606BF0" w:rsidRPr="002A52A4" w:rsidRDefault="00606BF0" w:rsidP="00606BF0">
      <w:r w:rsidRPr="002A52A4">
        <w:t xml:space="preserve">Tener en cuenta que la forma de los </w:t>
      </w:r>
      <w:r w:rsidRPr="002A52A4">
        <w:rPr>
          <w:i/>
        </w:rPr>
        <w:t>Endpoint</w:t>
      </w:r>
      <w:r w:rsidRPr="002A52A4">
        <w:t xml:space="preserve"> están configurados dependiendo de la aplicación del protocolo. Para la referencia </w:t>
      </w:r>
      <w:r w:rsidRPr="002A52A4">
        <w:rPr>
          <w:i/>
        </w:rPr>
        <w:t>stateful</w:t>
      </w:r>
      <w:r w:rsidRPr="002A52A4">
        <w:t>, esta operación se realiza los siguientes pasos lógicos:</w:t>
      </w:r>
    </w:p>
    <w:p w14:paraId="5D13C347" w14:textId="77777777" w:rsidR="00606BF0" w:rsidRPr="000626EA" w:rsidRDefault="00606BF0" w:rsidP="00606BF0">
      <w:pPr>
        <w:rPr>
          <w:lang w:val="en-GB"/>
        </w:rPr>
      </w:pPr>
      <w:r w:rsidRPr="000626EA">
        <w:rPr>
          <w:lang w:val="en-GB"/>
        </w:rPr>
        <w:t>IF ( PUBLICATIONS_READER IS_IN participant_data.availableEndpoints ) THEN</w:t>
      </w:r>
    </w:p>
    <w:p w14:paraId="5A377586" w14:textId="77777777" w:rsidR="00606BF0" w:rsidRPr="000626EA" w:rsidRDefault="00606BF0" w:rsidP="00606BF0">
      <w:pPr>
        <w:rPr>
          <w:lang w:val="en-GB"/>
        </w:rPr>
      </w:pPr>
      <w:r w:rsidRPr="000626EA">
        <w:rPr>
          <w:lang w:val="en-GB"/>
        </w:rPr>
        <w:t>guid = &lt;participant_data.guidPrefix, ENTITYID_SEDP_BUILTIN_PUBLICATIONS_READER&gt;;</w:t>
      </w:r>
    </w:p>
    <w:p w14:paraId="1CA483C0" w14:textId="77777777" w:rsidR="00606BF0" w:rsidRPr="000626EA" w:rsidRDefault="00606BF0" w:rsidP="00606BF0">
      <w:pPr>
        <w:rPr>
          <w:lang w:val="en-GB"/>
        </w:rPr>
      </w:pPr>
      <w:r w:rsidRPr="000626EA">
        <w:rPr>
          <w:lang w:val="en-GB"/>
        </w:rPr>
        <w:t>writer = local_participant.SEDPbuiltinPublicationsWriter;</w:t>
      </w:r>
    </w:p>
    <w:p w14:paraId="6E5F3011" w14:textId="77777777" w:rsidR="00606BF0" w:rsidRPr="000626EA" w:rsidRDefault="00606BF0" w:rsidP="00606BF0">
      <w:pPr>
        <w:rPr>
          <w:lang w:val="en-GB"/>
        </w:rPr>
      </w:pPr>
      <w:r w:rsidRPr="000626EA">
        <w:rPr>
          <w:lang w:val="en-GB"/>
        </w:rPr>
        <w:t>proxy = new ReaderProxy( guid,</w:t>
      </w:r>
    </w:p>
    <w:p w14:paraId="54C3FBC7" w14:textId="77777777" w:rsidR="00606BF0" w:rsidRPr="000626EA" w:rsidRDefault="00606BF0" w:rsidP="00606BF0">
      <w:pPr>
        <w:rPr>
          <w:lang w:val="en-GB"/>
        </w:rPr>
      </w:pPr>
      <w:r w:rsidRPr="000626EA">
        <w:rPr>
          <w:lang w:val="en-GB"/>
        </w:rPr>
        <w:t>participant_data.metatrafficUnicastLocatorList,</w:t>
      </w:r>
    </w:p>
    <w:p w14:paraId="7D9EE804" w14:textId="77777777" w:rsidR="00606BF0" w:rsidRPr="000626EA" w:rsidRDefault="00606BF0" w:rsidP="00606BF0">
      <w:pPr>
        <w:rPr>
          <w:lang w:val="en-GB"/>
        </w:rPr>
      </w:pPr>
      <w:r w:rsidRPr="000626EA">
        <w:rPr>
          <w:lang w:val="en-GB"/>
        </w:rPr>
        <w:t>participant_data.metatrafficMulticastLocatorList);</w:t>
      </w:r>
    </w:p>
    <w:p w14:paraId="5437E2C7" w14:textId="77777777" w:rsidR="00606BF0" w:rsidRPr="000626EA" w:rsidRDefault="00606BF0" w:rsidP="00606BF0">
      <w:pPr>
        <w:rPr>
          <w:lang w:val="en-GB"/>
        </w:rPr>
      </w:pPr>
      <w:r w:rsidRPr="000626EA">
        <w:rPr>
          <w:lang w:val="en-GB"/>
        </w:rPr>
        <w:t>writer.matched_reader_add(proxy);</w:t>
      </w:r>
    </w:p>
    <w:p w14:paraId="7F03D9E9" w14:textId="77777777" w:rsidR="00606BF0" w:rsidRPr="000626EA" w:rsidRDefault="00606BF0" w:rsidP="00606BF0">
      <w:pPr>
        <w:rPr>
          <w:lang w:val="en-GB"/>
        </w:rPr>
      </w:pPr>
      <w:r w:rsidRPr="000626EA">
        <w:rPr>
          <w:lang w:val="en-GB"/>
        </w:rPr>
        <w:t>ENDIF</w:t>
      </w:r>
    </w:p>
    <w:p w14:paraId="51CBB5E1" w14:textId="77777777" w:rsidR="00606BF0" w:rsidRPr="000626EA" w:rsidRDefault="00606BF0" w:rsidP="00606BF0">
      <w:pPr>
        <w:rPr>
          <w:lang w:val="en-GB"/>
        </w:rPr>
      </w:pPr>
      <w:r w:rsidRPr="000626EA">
        <w:rPr>
          <w:lang w:val="en-GB"/>
        </w:rPr>
        <w:t>IF ( PUBLICATIONS_WRITER IS_IN participant_data.availableEndpoints ) THEN</w:t>
      </w:r>
    </w:p>
    <w:p w14:paraId="0F0D6ADB" w14:textId="77777777" w:rsidR="00606BF0" w:rsidRPr="000626EA" w:rsidRDefault="00606BF0" w:rsidP="00606BF0">
      <w:pPr>
        <w:rPr>
          <w:lang w:val="en-GB"/>
        </w:rPr>
      </w:pPr>
      <w:r w:rsidRPr="000626EA">
        <w:rPr>
          <w:lang w:val="en-GB"/>
        </w:rPr>
        <w:t>guid = &lt;participant_data.guidPrefix, ENTITYID_SEDP_BUILTIN_PUBLICATIONS_WRITER&gt;;</w:t>
      </w:r>
    </w:p>
    <w:p w14:paraId="10C91F8A" w14:textId="77777777" w:rsidR="00606BF0" w:rsidRPr="000626EA" w:rsidRDefault="00606BF0" w:rsidP="00606BF0">
      <w:pPr>
        <w:rPr>
          <w:lang w:val="en-GB"/>
        </w:rPr>
      </w:pPr>
      <w:r w:rsidRPr="000626EA">
        <w:rPr>
          <w:lang w:val="en-GB"/>
        </w:rPr>
        <w:t>reader = local_participant.SEDPbuiltinPublicationsReader;</w:t>
      </w:r>
    </w:p>
    <w:p w14:paraId="0ECBABA8" w14:textId="77777777" w:rsidR="00606BF0" w:rsidRPr="000626EA" w:rsidRDefault="00606BF0" w:rsidP="00606BF0">
      <w:pPr>
        <w:rPr>
          <w:lang w:val="en-GB"/>
        </w:rPr>
      </w:pPr>
      <w:r w:rsidRPr="000626EA">
        <w:rPr>
          <w:lang w:val="en-GB"/>
        </w:rPr>
        <w:t>proxy = new WriterProxy( guid,</w:t>
      </w:r>
    </w:p>
    <w:p w14:paraId="3684FA30" w14:textId="77777777" w:rsidR="00606BF0" w:rsidRPr="000626EA" w:rsidRDefault="00606BF0" w:rsidP="00606BF0">
      <w:pPr>
        <w:rPr>
          <w:lang w:val="en-GB"/>
        </w:rPr>
      </w:pPr>
      <w:r w:rsidRPr="000626EA">
        <w:rPr>
          <w:lang w:val="en-GB"/>
        </w:rPr>
        <w:t>participant_data.metatrafficUnicastLocatorList,</w:t>
      </w:r>
    </w:p>
    <w:p w14:paraId="267ED915" w14:textId="77777777" w:rsidR="00606BF0" w:rsidRPr="000626EA" w:rsidRDefault="00606BF0" w:rsidP="00606BF0">
      <w:pPr>
        <w:rPr>
          <w:lang w:val="en-GB"/>
        </w:rPr>
      </w:pPr>
      <w:r w:rsidRPr="000626EA">
        <w:rPr>
          <w:lang w:val="en-GB"/>
        </w:rPr>
        <w:lastRenderedPageBreak/>
        <w:t>participant_data.metatrafficMulticastLocatorList);</w:t>
      </w:r>
    </w:p>
    <w:p w14:paraId="6B5AC5B4" w14:textId="77777777" w:rsidR="00606BF0" w:rsidRPr="000626EA" w:rsidRDefault="00606BF0" w:rsidP="00606BF0">
      <w:pPr>
        <w:rPr>
          <w:lang w:val="en-GB"/>
        </w:rPr>
      </w:pPr>
      <w:r w:rsidRPr="000626EA">
        <w:rPr>
          <w:lang w:val="en-GB"/>
        </w:rPr>
        <w:t>reader.matched_writer_add(proxy);</w:t>
      </w:r>
    </w:p>
    <w:p w14:paraId="145F8ABF" w14:textId="77777777" w:rsidR="00606BF0" w:rsidRPr="000626EA" w:rsidRDefault="00606BF0" w:rsidP="00606BF0">
      <w:pPr>
        <w:rPr>
          <w:lang w:val="en-GB"/>
        </w:rPr>
      </w:pPr>
      <w:r w:rsidRPr="000626EA">
        <w:rPr>
          <w:lang w:val="en-GB"/>
        </w:rPr>
        <w:t>ENDIF</w:t>
      </w:r>
    </w:p>
    <w:p w14:paraId="305A7AB5" w14:textId="77777777" w:rsidR="00606BF0" w:rsidRPr="000626EA" w:rsidRDefault="00606BF0" w:rsidP="00606BF0">
      <w:pPr>
        <w:rPr>
          <w:lang w:val="en-GB"/>
        </w:rPr>
      </w:pPr>
      <w:r w:rsidRPr="000626EA">
        <w:rPr>
          <w:lang w:val="en-GB"/>
        </w:rPr>
        <w:t>IF ( SUBSCRIPTIONS_READER IS_IN participant_data.availableEndpoints ) THEN</w:t>
      </w:r>
    </w:p>
    <w:p w14:paraId="1A2249DF" w14:textId="77777777" w:rsidR="00606BF0" w:rsidRPr="000626EA" w:rsidRDefault="00606BF0" w:rsidP="00606BF0">
      <w:pPr>
        <w:rPr>
          <w:lang w:val="en-GB"/>
        </w:rPr>
      </w:pPr>
      <w:r w:rsidRPr="000626EA">
        <w:rPr>
          <w:lang w:val="en-GB"/>
        </w:rPr>
        <w:t>guid = &lt;participant_data.guidPrefix, ENTITYID_SEDP_BUILTIN_SUBSCRIPTIONS_READER&gt;;</w:t>
      </w:r>
    </w:p>
    <w:p w14:paraId="3078BADE" w14:textId="77777777" w:rsidR="00606BF0" w:rsidRPr="000626EA" w:rsidRDefault="00606BF0" w:rsidP="00606BF0">
      <w:pPr>
        <w:rPr>
          <w:lang w:val="en-GB"/>
        </w:rPr>
      </w:pPr>
      <w:r w:rsidRPr="000626EA">
        <w:rPr>
          <w:lang w:val="en-GB"/>
        </w:rPr>
        <w:t>writer = local_participant.SEDPbuiltinSubscriptionsWriter;</w:t>
      </w:r>
    </w:p>
    <w:p w14:paraId="22A59BBC" w14:textId="77777777" w:rsidR="00606BF0" w:rsidRPr="000626EA" w:rsidRDefault="00606BF0" w:rsidP="00606BF0">
      <w:pPr>
        <w:rPr>
          <w:lang w:val="en-GB"/>
        </w:rPr>
      </w:pPr>
      <w:r w:rsidRPr="000626EA">
        <w:rPr>
          <w:lang w:val="en-GB"/>
        </w:rPr>
        <w:t>proxy = new ReaderProxy( guid,</w:t>
      </w:r>
    </w:p>
    <w:p w14:paraId="465440E8" w14:textId="77777777" w:rsidR="00606BF0" w:rsidRPr="000626EA" w:rsidRDefault="00606BF0" w:rsidP="00606BF0">
      <w:pPr>
        <w:rPr>
          <w:lang w:val="en-GB"/>
        </w:rPr>
      </w:pPr>
      <w:r w:rsidRPr="000626EA">
        <w:rPr>
          <w:lang w:val="en-GB"/>
        </w:rPr>
        <w:t>participant_data.metatrafficUnicastLocatorList,</w:t>
      </w:r>
    </w:p>
    <w:p w14:paraId="294AD44E" w14:textId="77777777" w:rsidR="00606BF0" w:rsidRPr="000626EA" w:rsidRDefault="00606BF0" w:rsidP="00606BF0">
      <w:pPr>
        <w:rPr>
          <w:lang w:val="en-GB"/>
        </w:rPr>
      </w:pPr>
      <w:r w:rsidRPr="000626EA">
        <w:rPr>
          <w:lang w:val="en-GB"/>
        </w:rPr>
        <w:t>participant_data.metatrafficMulticastLocatorList);</w:t>
      </w:r>
    </w:p>
    <w:p w14:paraId="36BF8DE0" w14:textId="77777777" w:rsidR="00606BF0" w:rsidRPr="000626EA" w:rsidRDefault="00606BF0" w:rsidP="00606BF0">
      <w:pPr>
        <w:rPr>
          <w:lang w:val="en-GB"/>
        </w:rPr>
      </w:pPr>
      <w:r w:rsidRPr="000626EA">
        <w:rPr>
          <w:lang w:val="en-GB"/>
        </w:rPr>
        <w:t>writer.matched_reader_add(proxy);</w:t>
      </w:r>
    </w:p>
    <w:p w14:paraId="6DB2A689" w14:textId="77777777" w:rsidR="00606BF0" w:rsidRPr="000626EA" w:rsidRDefault="00606BF0" w:rsidP="00606BF0">
      <w:pPr>
        <w:rPr>
          <w:lang w:val="en-GB"/>
        </w:rPr>
      </w:pPr>
      <w:r w:rsidRPr="000626EA">
        <w:rPr>
          <w:lang w:val="en-GB"/>
        </w:rPr>
        <w:t>ENDIF</w:t>
      </w:r>
    </w:p>
    <w:p w14:paraId="79ABBFA4" w14:textId="77777777" w:rsidR="00606BF0" w:rsidRPr="000626EA" w:rsidRDefault="00606BF0" w:rsidP="00606BF0">
      <w:pPr>
        <w:rPr>
          <w:lang w:val="en-GB"/>
        </w:rPr>
      </w:pPr>
      <w:r w:rsidRPr="000626EA">
        <w:rPr>
          <w:lang w:val="en-GB"/>
        </w:rPr>
        <w:t>IF ( SUBSCRIPTIONS_WRITER IS_IN participant_data.availableEndpoints ) THEN</w:t>
      </w:r>
    </w:p>
    <w:p w14:paraId="4CE3E9BE" w14:textId="77777777" w:rsidR="00606BF0" w:rsidRPr="000626EA" w:rsidRDefault="00606BF0" w:rsidP="00606BF0">
      <w:pPr>
        <w:rPr>
          <w:lang w:val="en-GB"/>
        </w:rPr>
      </w:pPr>
      <w:r w:rsidRPr="000626EA">
        <w:rPr>
          <w:lang w:val="en-GB"/>
        </w:rPr>
        <w:t>guid = &lt;participant_data.guidPrefix, ENTITYID_SEDP_BUILTIN_SUBSCRIPTIONS_WRITER&gt;;</w:t>
      </w:r>
    </w:p>
    <w:p w14:paraId="5E8AFEE7" w14:textId="77777777" w:rsidR="00606BF0" w:rsidRPr="000626EA" w:rsidRDefault="00606BF0" w:rsidP="00606BF0">
      <w:pPr>
        <w:rPr>
          <w:lang w:val="en-GB"/>
        </w:rPr>
      </w:pPr>
      <w:r w:rsidRPr="000626EA">
        <w:rPr>
          <w:lang w:val="en-GB"/>
        </w:rPr>
        <w:t>reader = local_participant.SEDPbuiltinSubscriptionsReader;</w:t>
      </w:r>
    </w:p>
    <w:p w14:paraId="1561DECE" w14:textId="77777777" w:rsidR="00606BF0" w:rsidRPr="000626EA" w:rsidRDefault="00606BF0" w:rsidP="00606BF0">
      <w:pPr>
        <w:rPr>
          <w:lang w:val="en-GB"/>
        </w:rPr>
      </w:pPr>
      <w:r w:rsidRPr="000626EA">
        <w:rPr>
          <w:lang w:val="en-GB"/>
        </w:rPr>
        <w:t>proxy = new WriterProxy( guid,</w:t>
      </w:r>
    </w:p>
    <w:p w14:paraId="66AD341D" w14:textId="77777777" w:rsidR="00606BF0" w:rsidRPr="000626EA" w:rsidRDefault="00606BF0" w:rsidP="00606BF0">
      <w:pPr>
        <w:rPr>
          <w:lang w:val="en-GB"/>
        </w:rPr>
      </w:pPr>
      <w:r w:rsidRPr="000626EA">
        <w:rPr>
          <w:lang w:val="en-GB"/>
        </w:rPr>
        <w:t>participant_data.metatrafficUnicastLocatorList,</w:t>
      </w:r>
    </w:p>
    <w:p w14:paraId="1DB52DFB" w14:textId="77777777" w:rsidR="00606BF0" w:rsidRPr="000626EA" w:rsidRDefault="00606BF0" w:rsidP="00606BF0">
      <w:pPr>
        <w:rPr>
          <w:lang w:val="en-GB"/>
        </w:rPr>
      </w:pPr>
      <w:r w:rsidRPr="000626EA">
        <w:rPr>
          <w:lang w:val="en-GB"/>
        </w:rPr>
        <w:t>participant_data.metatrafficMulticastLocatorList);</w:t>
      </w:r>
    </w:p>
    <w:p w14:paraId="4AB1A9CF" w14:textId="77777777" w:rsidR="00606BF0" w:rsidRPr="000626EA" w:rsidRDefault="00606BF0" w:rsidP="00606BF0">
      <w:pPr>
        <w:rPr>
          <w:lang w:val="en-GB"/>
        </w:rPr>
      </w:pPr>
      <w:r w:rsidRPr="000626EA">
        <w:rPr>
          <w:lang w:val="en-GB"/>
        </w:rPr>
        <w:t>reader.matched_writer_add(proxy);</w:t>
      </w:r>
    </w:p>
    <w:p w14:paraId="1CCC49CF" w14:textId="77777777" w:rsidR="00606BF0" w:rsidRPr="000626EA" w:rsidRDefault="00606BF0" w:rsidP="00606BF0">
      <w:pPr>
        <w:rPr>
          <w:lang w:val="en-GB"/>
        </w:rPr>
      </w:pPr>
      <w:r w:rsidRPr="000626EA">
        <w:rPr>
          <w:lang w:val="en-GB"/>
        </w:rPr>
        <w:t>ENDIF</w:t>
      </w:r>
    </w:p>
    <w:p w14:paraId="64385B58" w14:textId="77777777" w:rsidR="00606BF0" w:rsidRPr="000626EA" w:rsidRDefault="00606BF0" w:rsidP="00606BF0">
      <w:pPr>
        <w:rPr>
          <w:lang w:val="en-GB"/>
        </w:rPr>
      </w:pPr>
      <w:r w:rsidRPr="000626EA">
        <w:rPr>
          <w:lang w:val="en-GB"/>
        </w:rPr>
        <w:t>IF ( TOPICS_READER IS_IN participant_data.availableEndpoints ) THEN</w:t>
      </w:r>
    </w:p>
    <w:p w14:paraId="6115344E" w14:textId="77777777" w:rsidR="00606BF0" w:rsidRPr="000626EA" w:rsidRDefault="00606BF0" w:rsidP="00606BF0">
      <w:pPr>
        <w:rPr>
          <w:lang w:val="en-GB"/>
        </w:rPr>
      </w:pPr>
      <w:r w:rsidRPr="000626EA">
        <w:rPr>
          <w:lang w:val="en-GB"/>
        </w:rPr>
        <w:t>guid = &lt;participant_data.guidPrefix, ENTITYID_SEDP_BUILTIN_TOPICS_READER&gt;;</w:t>
      </w:r>
    </w:p>
    <w:p w14:paraId="05847F6A" w14:textId="77777777" w:rsidR="00606BF0" w:rsidRPr="000626EA" w:rsidRDefault="00606BF0" w:rsidP="00606BF0">
      <w:pPr>
        <w:rPr>
          <w:lang w:val="en-GB"/>
        </w:rPr>
      </w:pPr>
      <w:r w:rsidRPr="000626EA">
        <w:rPr>
          <w:lang w:val="en-GB"/>
        </w:rPr>
        <w:t>writer = local_participant.SEDPbuiltinTopicsWriter;</w:t>
      </w:r>
    </w:p>
    <w:p w14:paraId="4718A846" w14:textId="77777777" w:rsidR="00606BF0" w:rsidRPr="000626EA" w:rsidRDefault="00606BF0" w:rsidP="00606BF0">
      <w:pPr>
        <w:rPr>
          <w:lang w:val="en-GB"/>
        </w:rPr>
      </w:pPr>
      <w:r w:rsidRPr="000626EA">
        <w:rPr>
          <w:lang w:val="en-GB"/>
        </w:rPr>
        <w:lastRenderedPageBreak/>
        <w:t>proxy = new ReaderProxy( guid,</w:t>
      </w:r>
    </w:p>
    <w:p w14:paraId="17FC6A10" w14:textId="77777777" w:rsidR="00606BF0" w:rsidRPr="000626EA" w:rsidRDefault="00606BF0" w:rsidP="00606BF0">
      <w:pPr>
        <w:rPr>
          <w:lang w:val="en-GB"/>
        </w:rPr>
      </w:pPr>
      <w:r w:rsidRPr="000626EA">
        <w:rPr>
          <w:lang w:val="en-GB"/>
        </w:rPr>
        <w:t>participant_data.metatrafficUnicastLocatorList,</w:t>
      </w:r>
    </w:p>
    <w:p w14:paraId="497D991D" w14:textId="77777777" w:rsidR="00606BF0" w:rsidRPr="000626EA" w:rsidRDefault="00606BF0" w:rsidP="00606BF0">
      <w:pPr>
        <w:rPr>
          <w:lang w:val="en-GB"/>
        </w:rPr>
      </w:pPr>
      <w:r w:rsidRPr="000626EA">
        <w:rPr>
          <w:lang w:val="en-GB"/>
        </w:rPr>
        <w:t>participant_data.metatrafficMulticastLocatorList);</w:t>
      </w:r>
    </w:p>
    <w:p w14:paraId="7267DB4D" w14:textId="77777777" w:rsidR="00606BF0" w:rsidRPr="000626EA" w:rsidRDefault="00606BF0" w:rsidP="00606BF0">
      <w:pPr>
        <w:rPr>
          <w:lang w:val="en-GB"/>
        </w:rPr>
      </w:pPr>
      <w:r w:rsidRPr="000626EA">
        <w:rPr>
          <w:lang w:val="en-GB"/>
        </w:rPr>
        <w:t>writer.matched_reader_add(proxy);</w:t>
      </w:r>
    </w:p>
    <w:p w14:paraId="15551D26" w14:textId="77777777" w:rsidR="00606BF0" w:rsidRPr="000626EA" w:rsidRDefault="00606BF0" w:rsidP="00606BF0">
      <w:pPr>
        <w:rPr>
          <w:lang w:val="en-GB"/>
        </w:rPr>
      </w:pPr>
      <w:r w:rsidRPr="000626EA">
        <w:rPr>
          <w:lang w:val="en-GB"/>
        </w:rPr>
        <w:t>ENDIF</w:t>
      </w:r>
    </w:p>
    <w:p w14:paraId="7D4BFE29" w14:textId="77777777" w:rsidR="00606BF0" w:rsidRPr="000626EA" w:rsidRDefault="00606BF0" w:rsidP="00606BF0">
      <w:pPr>
        <w:rPr>
          <w:lang w:val="en-GB"/>
        </w:rPr>
      </w:pPr>
      <w:r w:rsidRPr="000626EA">
        <w:rPr>
          <w:lang w:val="en-GB"/>
        </w:rPr>
        <w:t>IF ( TOPICS_WRITER IS_IN participant_data.availableEndpoints ) THEN</w:t>
      </w:r>
    </w:p>
    <w:p w14:paraId="67627669" w14:textId="77777777" w:rsidR="00606BF0" w:rsidRPr="000626EA" w:rsidRDefault="00606BF0" w:rsidP="00606BF0">
      <w:pPr>
        <w:rPr>
          <w:lang w:val="en-GB"/>
        </w:rPr>
      </w:pPr>
      <w:r w:rsidRPr="000626EA">
        <w:rPr>
          <w:lang w:val="en-GB"/>
        </w:rPr>
        <w:t>guid = &lt;participant_data.guidPrefix, ENTITYID_SEDP_BUILTIN_TOPICS_WRITER&gt;;</w:t>
      </w:r>
    </w:p>
    <w:p w14:paraId="47657C60" w14:textId="77777777" w:rsidR="00606BF0" w:rsidRPr="000626EA" w:rsidRDefault="00606BF0" w:rsidP="00606BF0">
      <w:pPr>
        <w:rPr>
          <w:lang w:val="en-GB"/>
        </w:rPr>
      </w:pPr>
      <w:r w:rsidRPr="000626EA">
        <w:rPr>
          <w:lang w:val="en-GB"/>
        </w:rPr>
        <w:t>reader = local_participant.SEDPbuiltinTopicsReader;</w:t>
      </w:r>
    </w:p>
    <w:p w14:paraId="1B614DBD" w14:textId="77777777" w:rsidR="00606BF0" w:rsidRPr="000626EA" w:rsidRDefault="00606BF0" w:rsidP="00606BF0">
      <w:pPr>
        <w:rPr>
          <w:lang w:val="en-GB"/>
        </w:rPr>
      </w:pPr>
      <w:r w:rsidRPr="000626EA">
        <w:rPr>
          <w:lang w:val="en-GB"/>
        </w:rPr>
        <w:t>proxy = new WriterProxy( guid,</w:t>
      </w:r>
    </w:p>
    <w:p w14:paraId="7EEFFD7C" w14:textId="77777777" w:rsidR="00606BF0" w:rsidRPr="000626EA" w:rsidRDefault="00606BF0" w:rsidP="00606BF0">
      <w:pPr>
        <w:rPr>
          <w:lang w:val="en-GB"/>
        </w:rPr>
      </w:pPr>
      <w:r w:rsidRPr="000626EA">
        <w:rPr>
          <w:lang w:val="en-GB"/>
        </w:rPr>
        <w:t>participant_data.metatrafficUnicastLocatorList,</w:t>
      </w:r>
    </w:p>
    <w:p w14:paraId="57DC763B" w14:textId="77777777" w:rsidR="00606BF0" w:rsidRPr="000626EA" w:rsidRDefault="00606BF0" w:rsidP="00606BF0">
      <w:pPr>
        <w:rPr>
          <w:lang w:val="en-GB"/>
        </w:rPr>
      </w:pPr>
      <w:r w:rsidRPr="000626EA">
        <w:rPr>
          <w:lang w:val="en-GB"/>
        </w:rPr>
        <w:t>participant_data.metatrafficMulticastLocatorList);</w:t>
      </w:r>
    </w:p>
    <w:p w14:paraId="3FB09CC3" w14:textId="77777777" w:rsidR="00606BF0" w:rsidRPr="000626EA" w:rsidRDefault="00606BF0" w:rsidP="00606BF0">
      <w:pPr>
        <w:rPr>
          <w:lang w:val="en-GB"/>
        </w:rPr>
      </w:pPr>
      <w:r w:rsidRPr="000626EA">
        <w:rPr>
          <w:lang w:val="en-GB"/>
        </w:rPr>
        <w:t>reader.matched_writer_add(proxy);</w:t>
      </w:r>
    </w:p>
    <w:p w14:paraId="757AAAD2" w14:textId="77777777" w:rsidR="00606BF0" w:rsidRPr="002A52A4" w:rsidRDefault="00606BF0" w:rsidP="00606BF0">
      <w:r w:rsidRPr="002A52A4">
        <w:t>ENDIF</w:t>
      </w:r>
    </w:p>
    <w:p w14:paraId="7DF82D27" w14:textId="77777777" w:rsidR="00606BF0" w:rsidRPr="002A52A4" w:rsidRDefault="00606BF0" w:rsidP="00606BF0">
      <w:pPr>
        <w:pStyle w:val="Ttulo5"/>
      </w:pPr>
      <w:r w:rsidRPr="002A52A4">
        <w:t>Eliminación de un participante previamente descubierto</w:t>
      </w:r>
    </w:p>
    <w:p w14:paraId="34E91C8B" w14:textId="77777777" w:rsidR="00606BF0" w:rsidRPr="002A52A4" w:rsidRDefault="00606BF0" w:rsidP="00606BF0">
      <w:r w:rsidRPr="002A52A4">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2A52A4">
        <w:rPr>
          <w:i/>
        </w:rPr>
        <w:t>Endpoint</w:t>
      </w:r>
      <w:r w:rsidRPr="002A52A4">
        <w:t xml:space="preserve"> locales que se comunican con los </w:t>
      </w:r>
      <w:r w:rsidRPr="002A52A4">
        <w:rPr>
          <w:i/>
        </w:rPr>
        <w:t xml:space="preserve">Endpoint </w:t>
      </w:r>
      <w:r w:rsidRPr="002A52A4">
        <w:t>en el participante identificado por el GUID_t participant_guid.</w:t>
      </w:r>
    </w:p>
    <w:p w14:paraId="6DF8BF35" w14:textId="77777777" w:rsidR="00606BF0" w:rsidRPr="002A52A4" w:rsidRDefault="00606BF0" w:rsidP="00606BF0">
      <w:r w:rsidRPr="002A52A4">
        <w:t>Para la implementación de referencia de estado, esta operación lleva a cabo los siguientes pasos lógicos:</w:t>
      </w:r>
    </w:p>
    <w:p w14:paraId="7ACC55BA" w14:textId="77777777" w:rsidR="00606BF0" w:rsidRPr="000626EA" w:rsidRDefault="00606BF0" w:rsidP="00606BF0">
      <w:pPr>
        <w:rPr>
          <w:lang w:val="en-GB"/>
        </w:rPr>
      </w:pPr>
      <w:r w:rsidRPr="000626EA">
        <w:rPr>
          <w:lang w:val="en-GB"/>
        </w:rPr>
        <w:t>guid = &lt;participant_guid.guidPrefix, ENTITYID_SEDP_BUILTIN_PUBLICATIONS_READER&gt;;</w:t>
      </w:r>
    </w:p>
    <w:p w14:paraId="0C01BBFB" w14:textId="77777777" w:rsidR="00606BF0" w:rsidRPr="000626EA" w:rsidRDefault="00606BF0" w:rsidP="00606BF0">
      <w:pPr>
        <w:rPr>
          <w:lang w:val="en-GB"/>
        </w:rPr>
      </w:pPr>
      <w:r w:rsidRPr="000626EA">
        <w:rPr>
          <w:lang w:val="en-GB"/>
        </w:rPr>
        <w:t>writer = local_participant.SEDPbuiltinPublicationsWriter;</w:t>
      </w:r>
    </w:p>
    <w:p w14:paraId="399545F4" w14:textId="77777777" w:rsidR="00606BF0" w:rsidRPr="000626EA" w:rsidRDefault="00606BF0" w:rsidP="00606BF0">
      <w:pPr>
        <w:rPr>
          <w:lang w:val="en-GB"/>
        </w:rPr>
      </w:pPr>
      <w:r w:rsidRPr="000626EA">
        <w:rPr>
          <w:lang w:val="en-GB"/>
        </w:rPr>
        <w:lastRenderedPageBreak/>
        <w:t>proxy = writer.matched_reader_lookup(guid);</w:t>
      </w:r>
    </w:p>
    <w:p w14:paraId="2EA97D34" w14:textId="77777777" w:rsidR="00606BF0" w:rsidRPr="000626EA" w:rsidRDefault="00606BF0" w:rsidP="00606BF0">
      <w:pPr>
        <w:rPr>
          <w:lang w:val="en-GB"/>
        </w:rPr>
      </w:pPr>
      <w:r w:rsidRPr="000626EA">
        <w:rPr>
          <w:lang w:val="en-GB"/>
        </w:rPr>
        <w:t>writer.matched_reader_remove(proxy);</w:t>
      </w:r>
    </w:p>
    <w:p w14:paraId="37350C62" w14:textId="77777777" w:rsidR="00606BF0" w:rsidRPr="000626EA" w:rsidRDefault="00606BF0" w:rsidP="00606BF0">
      <w:pPr>
        <w:rPr>
          <w:lang w:val="en-GB"/>
        </w:rPr>
      </w:pPr>
      <w:r w:rsidRPr="000626EA">
        <w:rPr>
          <w:lang w:val="en-GB"/>
        </w:rPr>
        <w:t>guid = &lt;participant_guid.guidPrefix, ENTITYID_SEDP_BUILTIN_PUBLICATIONS_WRITER&gt;;</w:t>
      </w:r>
    </w:p>
    <w:p w14:paraId="0928D2F0" w14:textId="77777777" w:rsidR="00606BF0" w:rsidRPr="000626EA" w:rsidRDefault="00606BF0" w:rsidP="00606BF0">
      <w:pPr>
        <w:rPr>
          <w:lang w:val="en-GB"/>
        </w:rPr>
      </w:pPr>
      <w:r w:rsidRPr="000626EA">
        <w:rPr>
          <w:lang w:val="en-GB"/>
        </w:rPr>
        <w:t>reader = local_participant.SEDPbuiltinPublicationsReader;</w:t>
      </w:r>
    </w:p>
    <w:p w14:paraId="7E30F1AA" w14:textId="77777777" w:rsidR="00606BF0" w:rsidRPr="000626EA" w:rsidRDefault="00606BF0" w:rsidP="00606BF0">
      <w:pPr>
        <w:rPr>
          <w:lang w:val="en-GB"/>
        </w:rPr>
      </w:pPr>
      <w:r w:rsidRPr="000626EA">
        <w:rPr>
          <w:lang w:val="en-GB"/>
        </w:rPr>
        <w:t>proxy = reader.matched_writer_lookup(guid);</w:t>
      </w:r>
    </w:p>
    <w:p w14:paraId="36B3F49B" w14:textId="77777777" w:rsidR="00606BF0" w:rsidRPr="000626EA" w:rsidRDefault="00606BF0" w:rsidP="00606BF0">
      <w:pPr>
        <w:rPr>
          <w:lang w:val="en-GB"/>
        </w:rPr>
      </w:pPr>
      <w:r w:rsidRPr="000626EA">
        <w:rPr>
          <w:lang w:val="en-GB"/>
        </w:rPr>
        <w:t>reader.matched_writer_remove(proxy);</w:t>
      </w:r>
    </w:p>
    <w:p w14:paraId="30BB9CE0" w14:textId="77777777" w:rsidR="00606BF0" w:rsidRPr="000626EA" w:rsidRDefault="00606BF0" w:rsidP="00606BF0">
      <w:pPr>
        <w:rPr>
          <w:lang w:val="en-GB"/>
        </w:rPr>
      </w:pPr>
      <w:r w:rsidRPr="000626EA">
        <w:rPr>
          <w:lang w:val="en-GB"/>
        </w:rPr>
        <w:t>guid = &lt;participant_guid.guidPrefix, ENTITYID_SEDP_BUILTIN_SUBSCRIPTIONS_READER&gt;;</w:t>
      </w:r>
    </w:p>
    <w:p w14:paraId="287E0A8E" w14:textId="77777777" w:rsidR="00606BF0" w:rsidRPr="000626EA" w:rsidRDefault="00606BF0" w:rsidP="00606BF0">
      <w:pPr>
        <w:rPr>
          <w:lang w:val="en-GB"/>
        </w:rPr>
      </w:pPr>
      <w:r w:rsidRPr="000626EA">
        <w:rPr>
          <w:lang w:val="en-GB"/>
        </w:rPr>
        <w:t>writer = local_participant.SEDPbuiltinSubscriptionsWriter;</w:t>
      </w:r>
    </w:p>
    <w:p w14:paraId="0667A083" w14:textId="77777777" w:rsidR="00606BF0" w:rsidRPr="000626EA" w:rsidRDefault="00606BF0" w:rsidP="00606BF0">
      <w:pPr>
        <w:rPr>
          <w:lang w:val="en-GB"/>
        </w:rPr>
      </w:pPr>
      <w:r w:rsidRPr="000626EA">
        <w:rPr>
          <w:lang w:val="en-GB"/>
        </w:rPr>
        <w:t>proxy = writer.matched_reader_lookup(guid);</w:t>
      </w:r>
    </w:p>
    <w:p w14:paraId="50857A89" w14:textId="77777777" w:rsidR="00606BF0" w:rsidRPr="000626EA" w:rsidRDefault="00606BF0" w:rsidP="00606BF0">
      <w:pPr>
        <w:rPr>
          <w:lang w:val="en-GB"/>
        </w:rPr>
      </w:pPr>
      <w:r w:rsidRPr="000626EA">
        <w:rPr>
          <w:lang w:val="en-GB"/>
        </w:rPr>
        <w:t>writer.matched_reader_remove(proxy);</w:t>
      </w:r>
    </w:p>
    <w:p w14:paraId="2BBAB569" w14:textId="77777777" w:rsidR="00606BF0" w:rsidRPr="000626EA" w:rsidRDefault="00606BF0" w:rsidP="00606BF0">
      <w:pPr>
        <w:rPr>
          <w:lang w:val="en-GB"/>
        </w:rPr>
      </w:pPr>
      <w:r w:rsidRPr="000626EA">
        <w:rPr>
          <w:lang w:val="en-GB"/>
        </w:rPr>
        <w:t>guid = &lt;participant_guid.guidPrefix, ENTITYID_SEDP_BUILTIN_SUBSCRIPTIONS_WRITER&gt;;</w:t>
      </w:r>
    </w:p>
    <w:p w14:paraId="34CE363E" w14:textId="77777777" w:rsidR="00606BF0" w:rsidRPr="000626EA" w:rsidRDefault="00606BF0" w:rsidP="00606BF0">
      <w:pPr>
        <w:rPr>
          <w:lang w:val="en-GB"/>
        </w:rPr>
      </w:pPr>
      <w:r w:rsidRPr="000626EA">
        <w:rPr>
          <w:lang w:val="en-GB"/>
        </w:rPr>
        <w:t>reader = local_participant.SEDPbuiltinSubscriptionsReader;</w:t>
      </w:r>
    </w:p>
    <w:p w14:paraId="6603ABBB" w14:textId="77777777" w:rsidR="00606BF0" w:rsidRPr="000626EA" w:rsidRDefault="00606BF0" w:rsidP="00606BF0">
      <w:pPr>
        <w:rPr>
          <w:lang w:val="en-GB"/>
        </w:rPr>
      </w:pPr>
      <w:r w:rsidRPr="000626EA">
        <w:rPr>
          <w:lang w:val="en-GB"/>
        </w:rPr>
        <w:t>proxy = reader.matched_writer_lookup(guid);</w:t>
      </w:r>
    </w:p>
    <w:p w14:paraId="35E02284" w14:textId="77777777" w:rsidR="00606BF0" w:rsidRPr="000626EA" w:rsidRDefault="00606BF0" w:rsidP="00606BF0">
      <w:pPr>
        <w:rPr>
          <w:lang w:val="en-GB"/>
        </w:rPr>
      </w:pPr>
      <w:r w:rsidRPr="000626EA">
        <w:rPr>
          <w:lang w:val="en-GB"/>
        </w:rPr>
        <w:t>reader.matched_writer_remove(proxy);</w:t>
      </w:r>
    </w:p>
    <w:p w14:paraId="7298E5E9" w14:textId="77777777" w:rsidR="00606BF0" w:rsidRPr="000626EA" w:rsidRDefault="00606BF0" w:rsidP="00606BF0">
      <w:pPr>
        <w:rPr>
          <w:lang w:val="en-GB"/>
        </w:rPr>
      </w:pPr>
      <w:r w:rsidRPr="000626EA">
        <w:rPr>
          <w:lang w:val="en-GB"/>
        </w:rPr>
        <w:t>guid = &lt;participant_guid.guidPrefix, ENTITYID_SEDP_BUILTIN_TOPICS_READER&gt;;</w:t>
      </w:r>
    </w:p>
    <w:p w14:paraId="6EB9122E" w14:textId="77777777" w:rsidR="00606BF0" w:rsidRPr="000626EA" w:rsidRDefault="00606BF0" w:rsidP="00606BF0">
      <w:pPr>
        <w:rPr>
          <w:lang w:val="en-GB"/>
        </w:rPr>
      </w:pPr>
      <w:r w:rsidRPr="000626EA">
        <w:rPr>
          <w:lang w:val="en-GB"/>
        </w:rPr>
        <w:t>writer = local_participant.SEDPbuiltinTopicsWriter;</w:t>
      </w:r>
    </w:p>
    <w:p w14:paraId="4CFB5656" w14:textId="77777777" w:rsidR="00606BF0" w:rsidRPr="000626EA" w:rsidRDefault="00606BF0" w:rsidP="00606BF0">
      <w:pPr>
        <w:rPr>
          <w:lang w:val="en-GB"/>
        </w:rPr>
      </w:pPr>
      <w:r w:rsidRPr="000626EA">
        <w:rPr>
          <w:lang w:val="en-GB"/>
        </w:rPr>
        <w:t>proxy = writer.matched_reader_lookup(guid);</w:t>
      </w:r>
    </w:p>
    <w:p w14:paraId="612C032C" w14:textId="77777777" w:rsidR="00606BF0" w:rsidRPr="000626EA" w:rsidRDefault="00606BF0" w:rsidP="00606BF0">
      <w:pPr>
        <w:rPr>
          <w:lang w:val="en-GB"/>
        </w:rPr>
      </w:pPr>
      <w:r w:rsidRPr="000626EA">
        <w:rPr>
          <w:lang w:val="en-GB"/>
        </w:rPr>
        <w:t>writer.matched_reader_remove(proxy);</w:t>
      </w:r>
    </w:p>
    <w:p w14:paraId="70829855" w14:textId="77777777" w:rsidR="00606BF0" w:rsidRPr="000626EA" w:rsidRDefault="00606BF0" w:rsidP="00606BF0">
      <w:pPr>
        <w:rPr>
          <w:lang w:val="en-GB"/>
        </w:rPr>
      </w:pPr>
      <w:r w:rsidRPr="000626EA">
        <w:rPr>
          <w:lang w:val="en-GB"/>
        </w:rPr>
        <w:t>guid = &lt;participant_guid.guidPrefix, ENTITYID_SEDP_BUILTIN_TOPICS_WRITER&gt;;</w:t>
      </w:r>
    </w:p>
    <w:p w14:paraId="5D1ADD8D" w14:textId="77777777" w:rsidR="00606BF0" w:rsidRPr="000626EA" w:rsidRDefault="00606BF0" w:rsidP="00606BF0">
      <w:pPr>
        <w:rPr>
          <w:lang w:val="en-GB"/>
        </w:rPr>
      </w:pPr>
      <w:r w:rsidRPr="000626EA">
        <w:rPr>
          <w:lang w:val="en-GB"/>
        </w:rPr>
        <w:t>reader = local_participant.SEDPbuiltinTopicsReader;</w:t>
      </w:r>
    </w:p>
    <w:p w14:paraId="6AB260FB" w14:textId="77777777" w:rsidR="00606BF0" w:rsidRPr="000626EA" w:rsidRDefault="00606BF0" w:rsidP="00606BF0">
      <w:pPr>
        <w:rPr>
          <w:lang w:val="en-GB"/>
        </w:rPr>
      </w:pPr>
      <w:r w:rsidRPr="000626EA">
        <w:rPr>
          <w:lang w:val="en-GB"/>
        </w:rPr>
        <w:lastRenderedPageBreak/>
        <w:t>proxy = reader.matched_writer_lookup(guid);</w:t>
      </w:r>
    </w:p>
    <w:p w14:paraId="583F7990" w14:textId="77777777" w:rsidR="00606BF0" w:rsidRPr="000626EA" w:rsidRDefault="00606BF0" w:rsidP="00606BF0">
      <w:pPr>
        <w:rPr>
          <w:lang w:val="en-GB"/>
        </w:rPr>
      </w:pPr>
      <w:r w:rsidRPr="000626EA">
        <w:rPr>
          <w:lang w:val="en-GB"/>
        </w:rPr>
        <w:t>reader.matched_writer_remove(proxy);</w:t>
      </w:r>
    </w:p>
    <w:p w14:paraId="1627773C" w14:textId="77777777" w:rsidR="00606BF0" w:rsidRPr="002A52A4" w:rsidRDefault="00606BF0" w:rsidP="00606BF0">
      <w:pPr>
        <w:pStyle w:val="Ttulo4"/>
      </w:pPr>
      <w:r w:rsidRPr="002A52A4">
        <w:t>Apoyos alternativos para Protocolos de Descubrimiento</w:t>
      </w:r>
    </w:p>
    <w:p w14:paraId="0315FE2F" w14:textId="77777777" w:rsidR="00606BF0" w:rsidRPr="002A52A4" w:rsidRDefault="00606BF0" w:rsidP="00606BF0">
      <w:r w:rsidRPr="002A52A4">
        <w:t xml:space="preserve">Los requisitos sobre el Participante y Protocolos de Descubrimiento </w:t>
      </w:r>
      <w:r w:rsidRPr="002A52A4">
        <w:rPr>
          <w:i/>
        </w:rPr>
        <w:t xml:space="preserve">Endpoint </w:t>
      </w:r>
      <w:r w:rsidRPr="002A52A4">
        <w:t>pueden variar en función del escenario de implementación.</w:t>
      </w:r>
    </w:p>
    <w:p w14:paraId="7DC50C30" w14:textId="77777777" w:rsidR="00606BF0" w:rsidRPr="002A52A4" w:rsidRDefault="00606BF0" w:rsidP="00606BF0">
      <w:r w:rsidRPr="002A52A4">
        <w:t>Por ejemplo, un protocolo optimizado para la velocidad y simplicidad (como un protocolo que sea desplegado en dispositivos de una LAN) no pueden escalar bien a los grandes sistemas en un entorno WAN.</w:t>
      </w:r>
    </w:p>
    <w:p w14:paraId="0B7199B6" w14:textId="77777777" w:rsidR="00606BF0" w:rsidRPr="002A52A4" w:rsidRDefault="00606BF0" w:rsidP="00606BF0">
      <w:r w:rsidRPr="002A52A4">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2A52A4" w:rsidRDefault="00606BF0" w:rsidP="00606BF0">
      <w:r w:rsidRPr="002A52A4">
        <w:t xml:space="preserve">Si una aplicación soporta múltiples PDP, cada PDP puede ser inicializado de manera diferente y descubrir un conjunto diferente de los participantes remotos. Los </w:t>
      </w:r>
      <w:r w:rsidRPr="002A52A4">
        <w:rPr>
          <w:i/>
        </w:rPr>
        <w:t>participantes</w:t>
      </w:r>
      <w:r w:rsidRPr="002A52A4">
        <w:t xml:space="preserve"> remotos mediante la implementación RTPS de un </w:t>
      </w:r>
      <w:r w:rsidRPr="002A52A4">
        <w:rPr>
          <w:i/>
        </w:rPr>
        <w:t>vendor</w:t>
      </w:r>
      <w:r w:rsidRPr="002A52A4">
        <w:t xml:space="preserve"> diferente deben ser contactados usando al menos el SPDP para garantizar la interoperabilidad. No existe tal requisito cuando el </w:t>
      </w:r>
      <w:r w:rsidRPr="002A52A4">
        <w:rPr>
          <w:i/>
        </w:rPr>
        <w:t>participante</w:t>
      </w:r>
      <w:r w:rsidRPr="002A52A4">
        <w:t xml:space="preserve"> remoto utiliza la misma implementación RTPS.</w:t>
      </w:r>
    </w:p>
    <w:p w14:paraId="66A8C734" w14:textId="77777777" w:rsidR="00606BF0" w:rsidRPr="002A52A4" w:rsidRDefault="00606BF0" w:rsidP="00606BF0">
      <w:r w:rsidRPr="002A52A4">
        <w:t xml:space="preserve">Incluso cuando el SPDP es utilizado por todos los </w:t>
      </w:r>
      <w:r w:rsidRPr="002A52A4">
        <w:rPr>
          <w:i/>
        </w:rPr>
        <w:t>participantes</w:t>
      </w:r>
      <w:r w:rsidRPr="002A52A4">
        <w:t xml:space="preserve">, los </w:t>
      </w:r>
      <w:r w:rsidRPr="002A52A4">
        <w:rPr>
          <w:i/>
        </w:rPr>
        <w:t>participantes</w:t>
      </w:r>
      <w:r w:rsidRPr="002A52A4">
        <w:t xml:space="preserve"> remotos pueden todavía utilizar diferentes EDP. Los EDP soportes </w:t>
      </w:r>
      <w:r w:rsidRPr="002A52A4">
        <w:rPr>
          <w:i/>
        </w:rPr>
        <w:t>participantes</w:t>
      </w:r>
      <w:r w:rsidRPr="002A52A4">
        <w:t xml:space="preserve"> que incluye en la información intercambiada por el SPDP. Todos los </w:t>
      </w:r>
      <w:r w:rsidRPr="002A52A4">
        <w:rPr>
          <w:i/>
        </w:rPr>
        <w:t>participantes</w:t>
      </w:r>
      <w:r w:rsidRPr="002A52A4">
        <w:t xml:space="preserve"> deben soportar al menos el SEDP, por lo que siempre tienen al menos un EDP en común. Sin embargo, si dos </w:t>
      </w:r>
      <w:r w:rsidRPr="002A52A4">
        <w:rPr>
          <w:i/>
        </w:rPr>
        <w:t>participantes</w:t>
      </w:r>
      <w:r w:rsidRPr="002A52A4">
        <w:t xml:space="preserve"> apoyan a otro EDP, este protocolo alternativo puede ser utilizado en su lugar. En </w:t>
      </w:r>
      <w:r w:rsidRPr="002A52A4">
        <w:lastRenderedPageBreak/>
        <w:t xml:space="preserve">ese caso, no hay necesidad de crear la SEDP </w:t>
      </w:r>
      <w:r w:rsidRPr="002A52A4">
        <w:rPr>
          <w:i/>
        </w:rPr>
        <w:t>built-in</w:t>
      </w:r>
      <w:r w:rsidRPr="002A52A4">
        <w:t xml:space="preserve"> </w:t>
      </w:r>
      <w:r w:rsidRPr="002A52A4">
        <w:rPr>
          <w:i/>
        </w:rPr>
        <w:t>Endpoint</w:t>
      </w:r>
      <w:r w:rsidRPr="002A52A4">
        <w:t xml:space="preserve">, o si ya existen, sin necesidad de configurarlos para que coincida con el nuevo </w:t>
      </w:r>
      <w:r w:rsidRPr="002A52A4">
        <w:rPr>
          <w:i/>
        </w:rPr>
        <w:t>participante</w:t>
      </w:r>
      <w:r w:rsidRPr="002A52A4">
        <w:t xml:space="preserve"> remoto. Este enfoque permite a un </w:t>
      </w:r>
      <w:r w:rsidRPr="002A52A4">
        <w:rPr>
          <w:i/>
        </w:rPr>
        <w:t>vendor</w:t>
      </w:r>
      <w:r w:rsidRPr="002A52A4">
        <w:t xml:space="preserve"> personalizar el procedimiento de déficit excesivo, si se desea, sin comprometer la interoperabilidad.</w:t>
      </w:r>
    </w:p>
    <w:p w14:paraId="73EEF6C5" w14:textId="77777777" w:rsidR="00606BF0" w:rsidRPr="002A52A4" w:rsidRDefault="00606BF0" w:rsidP="00606BF0"/>
    <w:p w14:paraId="317DDE73" w14:textId="77777777" w:rsidR="00606BF0" w:rsidRPr="002A52A4" w:rsidRDefault="00606BF0" w:rsidP="00606BF0"/>
    <w:p w14:paraId="44CBB76C" w14:textId="77777777" w:rsidR="00606BF0" w:rsidRPr="002A52A4" w:rsidRDefault="00606BF0" w:rsidP="00606BF0">
      <w:pPr>
        <w:pStyle w:val="Prrafodelista"/>
        <w:ind w:left="1440"/>
      </w:pPr>
    </w:p>
    <w:p w14:paraId="56487550" w14:textId="77777777" w:rsidR="00606BF0" w:rsidRPr="002A52A4" w:rsidRDefault="00606BF0" w:rsidP="00606BF0">
      <w:pPr>
        <w:tabs>
          <w:tab w:val="left" w:pos="3304"/>
        </w:tabs>
        <w:rPr>
          <w:rFonts w:cs="Times New Roman"/>
        </w:rPr>
      </w:pPr>
    </w:p>
    <w:p w14:paraId="34C9580D" w14:textId="77777777" w:rsidR="00606BF0" w:rsidRPr="002A52A4" w:rsidRDefault="00606BF0" w:rsidP="00606BF0">
      <w:pPr>
        <w:tabs>
          <w:tab w:val="left" w:pos="3304"/>
        </w:tabs>
        <w:rPr>
          <w:rFonts w:cs="Times New Roman"/>
        </w:rPr>
      </w:pPr>
    </w:p>
    <w:p w14:paraId="2B43CA55" w14:textId="77777777" w:rsidR="00606BF0" w:rsidRPr="002A52A4" w:rsidRDefault="00606BF0" w:rsidP="00606BF0">
      <w:pPr>
        <w:tabs>
          <w:tab w:val="left" w:pos="3304"/>
        </w:tabs>
        <w:rPr>
          <w:rFonts w:cs="Times New Roman"/>
        </w:rPr>
      </w:pPr>
    </w:p>
    <w:p w14:paraId="62B5F006" w14:textId="77777777" w:rsidR="00606BF0" w:rsidRPr="002A52A4" w:rsidRDefault="00606BF0" w:rsidP="00606BF0">
      <w:pPr>
        <w:tabs>
          <w:tab w:val="left" w:pos="3304"/>
        </w:tabs>
        <w:rPr>
          <w:rFonts w:cs="Times New Roman"/>
        </w:rPr>
      </w:pPr>
    </w:p>
    <w:p w14:paraId="78C60B84" w14:textId="77777777" w:rsidR="00606BF0" w:rsidRPr="002A52A4" w:rsidRDefault="00606BF0" w:rsidP="00606BF0">
      <w:pPr>
        <w:tabs>
          <w:tab w:val="left" w:pos="3304"/>
        </w:tabs>
        <w:rPr>
          <w:rFonts w:cs="Times New Roman"/>
        </w:rPr>
      </w:pPr>
    </w:p>
    <w:p w14:paraId="60B4B206" w14:textId="77777777" w:rsidR="00606BF0" w:rsidRPr="002A52A4" w:rsidRDefault="00606BF0" w:rsidP="00606BF0">
      <w:pPr>
        <w:tabs>
          <w:tab w:val="left" w:pos="3304"/>
        </w:tabs>
        <w:rPr>
          <w:rFonts w:cs="Times New Roman"/>
        </w:rPr>
      </w:pPr>
    </w:p>
    <w:p w14:paraId="208D8D78" w14:textId="77777777" w:rsidR="00C5723A" w:rsidRPr="002A52A4" w:rsidRDefault="00C5723A" w:rsidP="00C5723A"/>
    <w:p w14:paraId="7178E8F7" w14:textId="77777777" w:rsidR="00C5723A" w:rsidRPr="002A52A4" w:rsidRDefault="00C5723A" w:rsidP="00C5723A"/>
    <w:p w14:paraId="468E4AA9" w14:textId="77777777" w:rsidR="00C5723A" w:rsidRPr="002A52A4" w:rsidRDefault="00C5723A" w:rsidP="00C5723A"/>
    <w:p w14:paraId="5BD303D8" w14:textId="77777777" w:rsidR="00C5723A" w:rsidRPr="002A52A4" w:rsidRDefault="00C5723A" w:rsidP="00C5723A"/>
    <w:p w14:paraId="7FED2959" w14:textId="77777777" w:rsidR="00A82CBC" w:rsidRPr="002A52A4" w:rsidRDefault="00A82CBC" w:rsidP="008870EF">
      <w:pPr>
        <w:pStyle w:val="Prrafodelista"/>
        <w:ind w:left="1440"/>
      </w:pPr>
    </w:p>
    <w:p w14:paraId="0F008F1D" w14:textId="77777777" w:rsidR="00FF3271" w:rsidRPr="002A52A4" w:rsidRDefault="00FF3271" w:rsidP="00AB6C49">
      <w:pPr>
        <w:tabs>
          <w:tab w:val="left" w:pos="3304"/>
        </w:tabs>
        <w:rPr>
          <w:rFonts w:cs="Times New Roman"/>
        </w:rPr>
      </w:pPr>
    </w:p>
    <w:p w14:paraId="237F0DB3" w14:textId="77777777" w:rsidR="00FF3271" w:rsidRPr="002A52A4" w:rsidRDefault="00FF3271" w:rsidP="00AB6C49">
      <w:pPr>
        <w:tabs>
          <w:tab w:val="left" w:pos="3304"/>
        </w:tabs>
        <w:rPr>
          <w:rFonts w:cs="Times New Roman"/>
        </w:rPr>
      </w:pPr>
    </w:p>
    <w:p w14:paraId="122206A0" w14:textId="77777777" w:rsidR="005B0A44" w:rsidRPr="002A52A4" w:rsidRDefault="005B0A44" w:rsidP="00AB6C49">
      <w:pPr>
        <w:tabs>
          <w:tab w:val="left" w:pos="3304"/>
        </w:tabs>
        <w:rPr>
          <w:rFonts w:cs="Times New Roman"/>
        </w:rPr>
      </w:pPr>
    </w:p>
    <w:p w14:paraId="3E64E8CA" w14:textId="77777777" w:rsidR="005B0A44" w:rsidRPr="002A52A4" w:rsidRDefault="005B0A44" w:rsidP="00AB6C49">
      <w:pPr>
        <w:tabs>
          <w:tab w:val="left" w:pos="3304"/>
        </w:tabs>
        <w:rPr>
          <w:rFonts w:cs="Times New Roman"/>
        </w:rPr>
      </w:pPr>
    </w:p>
    <w:p w14:paraId="5C3D4E6A" w14:textId="77777777" w:rsidR="00FF3271" w:rsidRPr="002A52A4" w:rsidRDefault="00FF3271" w:rsidP="00AB6C49">
      <w:pPr>
        <w:tabs>
          <w:tab w:val="left" w:pos="3304"/>
        </w:tabs>
        <w:rPr>
          <w:rFonts w:cs="Times New Roman"/>
        </w:rPr>
      </w:pPr>
    </w:p>
    <w:p w14:paraId="36F60FCD" w14:textId="77777777" w:rsidR="00FF3271" w:rsidRPr="002A52A4" w:rsidRDefault="00FF3271" w:rsidP="00AB6C49">
      <w:pPr>
        <w:tabs>
          <w:tab w:val="left" w:pos="3304"/>
        </w:tabs>
        <w:rPr>
          <w:rFonts w:cs="Times New Roman"/>
        </w:rPr>
      </w:pPr>
    </w:p>
    <w:p w14:paraId="7B204BE6" w14:textId="77777777" w:rsidR="00650157" w:rsidRPr="002A52A4" w:rsidRDefault="00650157" w:rsidP="00AB6C49">
      <w:pPr>
        <w:tabs>
          <w:tab w:val="left" w:pos="3304"/>
        </w:tabs>
        <w:rPr>
          <w:rFonts w:cs="Times New Roman"/>
        </w:rPr>
      </w:pPr>
    </w:p>
    <w:p w14:paraId="210CB5B6" w14:textId="4E58832F" w:rsidR="00650157" w:rsidRPr="002A52A4" w:rsidRDefault="00650157" w:rsidP="00650157">
      <w:pPr>
        <w:pStyle w:val="Ttulo1"/>
        <w:jc w:val="center"/>
      </w:pPr>
      <w:bookmarkStart w:id="285" w:name="_Toc421180747"/>
      <w:r w:rsidRPr="002A52A4">
        <w:lastRenderedPageBreak/>
        <w:t>CAPÍTULO III</w:t>
      </w:r>
      <w:bookmarkEnd w:id="285"/>
    </w:p>
    <w:p w14:paraId="5E71C9D3" w14:textId="08BE0657" w:rsidR="00650157" w:rsidRPr="002A52A4" w:rsidRDefault="00650157" w:rsidP="00650157">
      <w:pPr>
        <w:pStyle w:val="Ttulo2"/>
        <w:numPr>
          <w:ilvl w:val="0"/>
          <w:numId w:val="0"/>
        </w:numPr>
        <w:ind w:left="792"/>
        <w:jc w:val="center"/>
      </w:pPr>
      <w:bookmarkStart w:id="286" w:name="_Toc421180748"/>
      <w:r w:rsidRPr="002A52A4">
        <w:t>DISEÑO E IMPLEMENTACIÓN DE UN MÓDULO QUE PERMITA INTERACTUAR AL PROTOCOLO RTPS CON DDS</w:t>
      </w:r>
      <w:bookmarkEnd w:id="286"/>
    </w:p>
    <w:p w14:paraId="1A1A1095" w14:textId="3C13671E" w:rsidR="00645B6B" w:rsidRPr="002A52A4" w:rsidRDefault="00645B6B" w:rsidP="00645B6B">
      <w:pPr>
        <w:pStyle w:val="Ttulo2"/>
      </w:pPr>
      <w:r w:rsidRPr="002A52A4">
        <w:t>INTRODUCCIÓN</w:t>
      </w:r>
    </w:p>
    <w:p w14:paraId="0B7FACC3" w14:textId="5D7C005A" w:rsidR="00645B6B" w:rsidRPr="002A52A4" w:rsidRDefault="00645B6B" w:rsidP="00645B6B">
      <w:r w:rsidRPr="002A52A4">
        <w:t>En este capítulo primeramente se dise</w:t>
      </w:r>
      <w:r w:rsidR="00AA38B7" w:rsidRPr="002A52A4">
        <w:t>ña</w:t>
      </w:r>
      <w:r w:rsidRPr="002A52A4">
        <w:t xml:space="preserve"> un </w:t>
      </w:r>
      <w:r w:rsidR="00700CDB" w:rsidRPr="002A52A4">
        <w:t>módulo</w:t>
      </w:r>
      <w:r w:rsidRPr="002A52A4">
        <w:t xml:space="preserve"> que permita la interacción entre RTPS y DDS y que trabaje con el modelo publicador/suscriptor, por medio de </w:t>
      </w:r>
      <w:r w:rsidR="00867387" w:rsidRPr="002A52A4">
        <w:t>diagramas de clases RTPS</w:t>
      </w:r>
      <w:r w:rsidR="00AA38B7" w:rsidRPr="002A52A4">
        <w:t>.</w:t>
      </w:r>
    </w:p>
    <w:p w14:paraId="2EDDBD6C" w14:textId="509A40F1" w:rsidR="00AA38B7" w:rsidRPr="002A52A4" w:rsidRDefault="00AA38B7" w:rsidP="00645B6B">
      <w:r w:rsidRPr="002A52A4">
        <w:t>Seguidamente se muestra la implementación del diseño presentado en la sección anterior, utilizando normas de convención, implementación del protocolo RTPS, implementaciones necesarias DDS, implementación de archivos de configuración</w:t>
      </w:r>
      <w:r w:rsidR="00D93F32" w:rsidRPr="002A52A4">
        <w:t>.</w:t>
      </w:r>
    </w:p>
    <w:p w14:paraId="0E481250" w14:textId="79266DC2" w:rsidR="00AA38B7" w:rsidRPr="002A52A4" w:rsidRDefault="00AA38B7" w:rsidP="00645B6B">
      <w:r w:rsidRPr="002A52A4">
        <w:t>Finalmente se presenta la interacción entre DDS y RTPS con el modelo publicador/suscriptor</w:t>
      </w:r>
      <w:r w:rsidR="00867387" w:rsidRPr="002A52A4">
        <w:t xml:space="preserve"> por medio de diagramas de secuencia</w:t>
      </w:r>
      <w:r w:rsidR="00D93F32" w:rsidRPr="002A52A4">
        <w:t>.</w:t>
      </w:r>
    </w:p>
    <w:p w14:paraId="647AB557" w14:textId="39FF7454" w:rsidR="00D66832" w:rsidRPr="002A52A4" w:rsidRDefault="00700CDB" w:rsidP="00700CDB">
      <w:pPr>
        <w:pStyle w:val="Ttulo2"/>
      </w:pPr>
      <w:r w:rsidRPr="002A52A4">
        <w:t>DISEÑO DEL MÓDULO</w:t>
      </w:r>
    </w:p>
    <w:p w14:paraId="5C8D5F76" w14:textId="40FF540C" w:rsidR="00803A39" w:rsidRPr="002A52A4" w:rsidRDefault="00803A39" w:rsidP="00803A39">
      <w:r w:rsidRPr="002A52A4">
        <w:t>Una vez recopilad</w:t>
      </w:r>
      <w:r w:rsidR="00466377" w:rsidRPr="002A52A4">
        <w:t>a</w:t>
      </w:r>
      <w:r w:rsidRPr="002A52A4">
        <w:t xml:space="preserve"> la información necesaria, y establecidos los requerimientos necesarios para soportar el protocolo RTPS con el middleware DDS, en esta sección se realiza el diseño </w:t>
      </w:r>
      <w:r w:rsidR="00466377" w:rsidRPr="002A52A4">
        <w:t>del módulo que permita la interacción entre el RTPS y el DDS. Para ello se sigue la metodología de desarrollo XP, combinando con herramientas de otras metodologías que resulten útiles.</w:t>
      </w:r>
    </w:p>
    <w:p w14:paraId="17407B2A" w14:textId="72328DBF" w:rsidR="00E3521D" w:rsidRPr="002A52A4" w:rsidRDefault="008846C8" w:rsidP="00E3521D">
      <w:r w:rsidRPr="002A52A4">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2A52A4" w:rsidRDefault="008846C8" w:rsidP="00E3521D">
      <w:r w:rsidRPr="002A52A4">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2A52A4">
        <w:lastRenderedPageBreak/>
        <w:t>submódulo de descubrimiento</w:t>
      </w:r>
      <w:r w:rsidR="008F6878" w:rsidRPr="002A52A4">
        <w:t>, submódulo de configuración</w:t>
      </w:r>
      <w:r w:rsidRPr="002A52A4">
        <w:t xml:space="preserve"> y un submódulo de comportamiento. </w:t>
      </w:r>
      <w:r w:rsidR="004B3598" w:rsidRPr="002A52A4">
        <w:t xml:space="preserve">El submódulo de transporte es el encargado del envío </w:t>
      </w:r>
      <w:r w:rsidR="008F6878" w:rsidRPr="002A52A4">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2A52A4">
        <w:rPr>
          <w:i/>
        </w:rPr>
        <w:t xml:space="preserve">participantes. </w:t>
      </w:r>
      <w:r w:rsidR="008F6878" w:rsidRPr="002A52A4">
        <w:t xml:space="preserve">El submódulo de comportamiento es el encargado de la interfaz con el módulo DDS desarrollado por el grupo de investigación, de los </w:t>
      </w:r>
      <w:r w:rsidR="008F6878" w:rsidRPr="002A52A4">
        <w:rPr>
          <w:i/>
        </w:rPr>
        <w:t xml:space="preserve">writer </w:t>
      </w:r>
      <w:r w:rsidR="008F6878" w:rsidRPr="002A52A4">
        <w:t xml:space="preserve">y </w:t>
      </w:r>
      <w:r w:rsidR="008F6878" w:rsidRPr="002A52A4">
        <w:rPr>
          <w:i/>
        </w:rPr>
        <w:t xml:space="preserve">reader </w:t>
      </w:r>
      <w:r w:rsidR="008F6878" w:rsidRPr="002A52A4">
        <w:t>y del funcionamiento con estado y sin estado. Y finalmente el submódulo de configuración es</w:t>
      </w:r>
      <w:r w:rsidR="008F6878" w:rsidRPr="002A52A4">
        <w:rPr>
          <w:i/>
        </w:rPr>
        <w:t xml:space="preserve"> </w:t>
      </w:r>
      <w:r w:rsidR="008F6878" w:rsidRPr="002A52A4">
        <w:t xml:space="preserve">el encargado de </w:t>
      </w:r>
      <w:r w:rsidR="00BB63F9" w:rsidRPr="002A52A4">
        <w:t>interpretar un archivo de configuración que tiene parámetros configurables tanto del módulo DDS como del módulo RTPS.</w:t>
      </w:r>
    </w:p>
    <w:p w14:paraId="4D661B10" w14:textId="47F3623B" w:rsidR="00BB63F9" w:rsidRPr="002A52A4" w:rsidRDefault="00BB63F9" w:rsidP="00BB63F9">
      <w:pPr>
        <w:pStyle w:val="Ttulo3"/>
      </w:pPr>
      <w:r w:rsidRPr="002A52A4">
        <w:t>Submódulo de transporte</w:t>
      </w:r>
    </w:p>
    <w:p w14:paraId="218ACA35" w14:textId="77777777" w:rsidR="007A4CC1" w:rsidRPr="002A52A4" w:rsidRDefault="007A4CC1" w:rsidP="00BB63F9">
      <w:r w:rsidRPr="002A52A4">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2A52A4" w:rsidRDefault="00E362AB" w:rsidP="00E362AB">
      <w:r w:rsidRPr="002A52A4">
        <w:t xml:space="preserve">A continuación se presenta en la  </w:t>
      </w:r>
      <w:r w:rsidRPr="002A52A4">
        <w:fldChar w:fldCharType="begin"/>
      </w:r>
      <w:r w:rsidRPr="002A52A4">
        <w:instrText xml:space="preserve"> REF _Ref421527980 \h </w:instrText>
      </w:r>
      <w:r w:rsidRPr="002A52A4">
        <w:fldChar w:fldCharType="separate"/>
      </w:r>
      <w:r w:rsidRPr="002A52A4">
        <w:t xml:space="preserve">Figura </w:t>
      </w:r>
      <w:r w:rsidRPr="002A52A4">
        <w:rPr>
          <w:noProof/>
        </w:rPr>
        <w:t>3</w:t>
      </w:r>
      <w:r w:rsidRPr="002A52A4">
        <w:noBreakHyphen/>
      </w:r>
      <w:r w:rsidRPr="002A52A4">
        <w:rPr>
          <w:noProof/>
        </w:rPr>
        <w:t>1</w:t>
      </w:r>
      <w:r w:rsidRPr="002A52A4">
        <w:fldChar w:fldCharType="end"/>
      </w:r>
      <w:r w:rsidRPr="002A52A4">
        <w:t xml:space="preserve"> los diagramas de clases del sistema falso de transporte local.</w:t>
      </w:r>
    </w:p>
    <w:p w14:paraId="470298A1" w14:textId="77777777" w:rsidR="00E362AB" w:rsidRPr="002A52A4" w:rsidRDefault="00E362AB" w:rsidP="00E362AB">
      <w:pPr>
        <w:keepNext/>
        <w:jc w:val="center"/>
      </w:pPr>
      <w:r w:rsidRPr="002A52A4">
        <w:rPr>
          <w:noProof/>
          <w:lang w:eastAsia="es-EC"/>
        </w:rPr>
        <w:lastRenderedPageBreak/>
        <w:drawing>
          <wp:inline distT="0" distB="0" distL="0" distR="0" wp14:anchorId="7264F0C9" wp14:editId="2BA1ABB3">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173565"/>
                    </a:xfrm>
                    <a:prstGeom prst="rect">
                      <a:avLst/>
                    </a:prstGeom>
                  </pic:spPr>
                </pic:pic>
              </a:graphicData>
            </a:graphic>
          </wp:inline>
        </w:drawing>
      </w:r>
    </w:p>
    <w:p w14:paraId="39EE71FB" w14:textId="10C23214" w:rsidR="00E362AB" w:rsidRPr="002A52A4" w:rsidRDefault="00E362AB" w:rsidP="00E362AB">
      <w:pPr>
        <w:pStyle w:val="Descripcin"/>
        <w:rPr>
          <w:i w:val="0"/>
        </w:rPr>
      </w:pPr>
      <w:bookmarkStart w:id="287" w:name="_Ref421527980"/>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1</w:t>
      </w:r>
      <w:r w:rsidR="000A7D12" w:rsidRPr="002A52A4">
        <w:fldChar w:fldCharType="end"/>
      </w:r>
      <w:bookmarkEnd w:id="287"/>
      <w:r w:rsidRPr="002A52A4">
        <w:t xml:space="preserve">. </w:t>
      </w:r>
      <w:r w:rsidRPr="002A52A4">
        <w:rPr>
          <w:i w:val="0"/>
        </w:rPr>
        <w:t>Diagrama de clases del sistema falso de transporte.</w:t>
      </w:r>
    </w:p>
    <w:p w14:paraId="6C8EE2B0" w14:textId="16562924" w:rsidR="00B42D51" w:rsidRPr="002A52A4" w:rsidRDefault="00B42D51" w:rsidP="00B42D51">
      <w:pPr>
        <w:pStyle w:val="Descripcin"/>
        <w:keepNext/>
      </w:pPr>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w:t>
      </w:r>
      <w:r w:rsidR="00AB1719" w:rsidRPr="002A52A4">
        <w:fldChar w:fldCharType="end"/>
      </w:r>
      <w:r w:rsidRPr="002A52A4">
        <w:t xml:space="preserve">. </w:t>
      </w:r>
      <w:r w:rsidRPr="002A52A4">
        <w:rPr>
          <w:i w:val="0"/>
        </w:rPr>
        <w:t>Métodos de la clase FakeDiscovery.</w:t>
      </w:r>
    </w:p>
    <w:tbl>
      <w:tblPr>
        <w:tblStyle w:val="Tabladecuadrcula7concolores"/>
        <w:tblW w:w="9356" w:type="dxa"/>
        <w:tblLook w:val="04A0" w:firstRow="1" w:lastRow="0" w:firstColumn="1" w:lastColumn="0" w:noHBand="0" w:noVBand="1"/>
      </w:tblPr>
      <w:tblGrid>
        <w:gridCol w:w="2552"/>
        <w:gridCol w:w="3317"/>
        <w:gridCol w:w="3487"/>
      </w:tblGrid>
      <w:tr w:rsidR="0018548D" w:rsidRPr="002A52A4" w14:paraId="34EAF55F"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2A52A4" w:rsidRDefault="0018548D" w:rsidP="0018548D">
            <w:pPr>
              <w:ind w:firstLine="0"/>
              <w:rPr>
                <w:b w:val="0"/>
              </w:rPr>
            </w:pPr>
            <w:r w:rsidRPr="002A52A4">
              <w:rPr>
                <w:b w:val="0"/>
              </w:rPr>
              <w:t xml:space="preserve">Clase </w:t>
            </w:r>
          </w:p>
        </w:tc>
        <w:tc>
          <w:tcPr>
            <w:tcW w:w="3317" w:type="dxa"/>
          </w:tcPr>
          <w:p w14:paraId="566F4A5F" w14:textId="745F1842"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Método </w:t>
            </w:r>
          </w:p>
        </w:tc>
        <w:tc>
          <w:tcPr>
            <w:tcW w:w="3487" w:type="dxa"/>
          </w:tcPr>
          <w:p w14:paraId="0684EFAA" w14:textId="776A0819"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Descripción </w:t>
            </w:r>
          </w:p>
        </w:tc>
      </w:tr>
      <w:tr w:rsidR="0018548D" w:rsidRPr="002A52A4" w14:paraId="1A2DAF60"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2A52A4" w:rsidRDefault="0018548D" w:rsidP="008403C9">
            <w:pPr>
              <w:ind w:firstLine="0"/>
              <w:jc w:val="center"/>
              <w:rPr>
                <w:b/>
              </w:rPr>
            </w:pPr>
            <w:r w:rsidRPr="002A52A4">
              <w:rPr>
                <w:b/>
              </w:rPr>
              <w:t>FakeDiscovery</w:t>
            </w:r>
          </w:p>
        </w:tc>
        <w:tc>
          <w:tcPr>
            <w:tcW w:w="3317" w:type="dxa"/>
          </w:tcPr>
          <w:p w14:paraId="34D40239" w14:textId="3B98C985"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tcPr>
          <w:p w14:paraId="44660DD6" w14:textId="48297696" w:rsidR="0018548D" w:rsidRPr="002A52A4"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18548D" w:rsidRPr="002A52A4" w14:paraId="7F61F7B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2A52A4" w:rsidRDefault="0018548D" w:rsidP="0018548D">
            <w:pPr>
              <w:ind w:firstLine="0"/>
            </w:pPr>
          </w:p>
        </w:tc>
        <w:tc>
          <w:tcPr>
            <w:tcW w:w="3317" w:type="dxa"/>
          </w:tcPr>
          <w:p w14:paraId="65ADA72D" w14:textId="79B736F9"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tcPr>
          <w:p w14:paraId="51F3571E" w14:textId="63FF7E77"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18548D" w:rsidRPr="002A52A4" w14:paraId="491920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2A52A4" w:rsidRDefault="0018548D" w:rsidP="0018548D">
            <w:pPr>
              <w:ind w:firstLine="0"/>
            </w:pPr>
          </w:p>
        </w:tc>
        <w:tc>
          <w:tcPr>
            <w:tcW w:w="3317" w:type="dxa"/>
          </w:tcPr>
          <w:p w14:paraId="6C68C47A" w14:textId="04C4F089"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tcPr>
          <w:p w14:paraId="0A46618D" w14:textId="45224DBA"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18548D" w:rsidRPr="002A52A4" w14:paraId="74D7557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2A52A4" w:rsidRDefault="0018548D" w:rsidP="0018548D">
            <w:pPr>
              <w:ind w:firstLine="0"/>
            </w:pPr>
          </w:p>
        </w:tc>
        <w:tc>
          <w:tcPr>
            <w:tcW w:w="3317" w:type="dxa"/>
          </w:tcPr>
          <w:p w14:paraId="64133751" w14:textId="4F0DD7D1" w:rsidR="0018548D" w:rsidRPr="002A52A4"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tcPr>
          <w:p w14:paraId="503DFB1D" w14:textId="4EB97BD9"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18548D" w:rsidRPr="002A52A4" w14:paraId="51752D1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2A52A4" w:rsidRDefault="0018548D" w:rsidP="0018548D">
            <w:pPr>
              <w:ind w:firstLine="0"/>
            </w:pPr>
          </w:p>
        </w:tc>
        <w:tc>
          <w:tcPr>
            <w:tcW w:w="3317" w:type="dxa"/>
          </w:tcPr>
          <w:p w14:paraId="3DC5CB59" w14:textId="0698ABC2"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tcPr>
          <w:p w14:paraId="6816E5A7" w14:textId="4D445982"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18548D" w:rsidRPr="002A52A4" w14:paraId="492CCCC8"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2A52A4" w:rsidRDefault="0018548D" w:rsidP="0018548D">
            <w:pPr>
              <w:ind w:firstLine="0"/>
            </w:pPr>
          </w:p>
        </w:tc>
        <w:tc>
          <w:tcPr>
            <w:tcW w:w="3317" w:type="dxa"/>
          </w:tcPr>
          <w:p w14:paraId="5CD996C8" w14:textId="2A01DCDD"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tcPr>
          <w:p w14:paraId="227A4EC6" w14:textId="23929820"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bl>
    <w:p w14:paraId="5D2A7FB7" w14:textId="77777777" w:rsidR="0018548D" w:rsidRPr="002A52A4" w:rsidRDefault="0018548D" w:rsidP="0018548D"/>
    <w:p w14:paraId="50C2458F" w14:textId="49FC1550" w:rsidR="00BB63F9" w:rsidRPr="002A52A4" w:rsidRDefault="007A4CC1" w:rsidP="00BB63F9">
      <w:r w:rsidRPr="002A52A4">
        <w:t>Una vez completada la codificación de los demás submódulos se procedió a diseñar el transporte sobre la red en sí. Tomando en cuenta que el protocolo de transporte RTPS trabaja sobre UDP</w:t>
      </w:r>
      <w:r w:rsidRPr="002A52A4">
        <w:rPr>
          <w:rStyle w:val="Refdenotaalpie"/>
        </w:rPr>
        <w:footnoteReference w:id="35"/>
      </w:r>
      <w:r w:rsidRPr="002A52A4">
        <w:t xml:space="preserve">  se procedió, en primer lugar a implementar las clases necesarias para enviar y recibir información sobre UDP</w:t>
      </w:r>
      <w:r w:rsidR="00A674C7" w:rsidRPr="002A52A4">
        <w:t>.</w:t>
      </w:r>
    </w:p>
    <w:p w14:paraId="4CCA95CA" w14:textId="42D56875" w:rsidR="00E362AB" w:rsidRPr="002A52A4" w:rsidRDefault="00E362AB" w:rsidP="00E362AB">
      <w:r w:rsidRPr="002A52A4">
        <w:t xml:space="preserve">A continuación se presenta en la </w:t>
      </w:r>
      <w:r w:rsidRPr="002A52A4">
        <w:fldChar w:fldCharType="begin"/>
      </w:r>
      <w:r w:rsidRPr="002A52A4">
        <w:instrText xml:space="preserve"> REF _Ref421528103 \h </w:instrText>
      </w:r>
      <w:r w:rsidRPr="002A52A4">
        <w:fldChar w:fldCharType="separate"/>
      </w:r>
      <w:r w:rsidRPr="002A52A4">
        <w:t xml:space="preserve">Figura </w:t>
      </w:r>
      <w:r w:rsidRPr="002A52A4">
        <w:rPr>
          <w:noProof/>
        </w:rPr>
        <w:t>3</w:t>
      </w:r>
      <w:r w:rsidRPr="002A52A4">
        <w:noBreakHyphen/>
      </w:r>
      <w:r w:rsidRPr="002A52A4">
        <w:rPr>
          <w:noProof/>
        </w:rPr>
        <w:t>2</w:t>
      </w:r>
      <w:r w:rsidRPr="002A52A4">
        <w:fldChar w:fldCharType="end"/>
      </w:r>
      <w:r w:rsidRPr="002A52A4">
        <w:t xml:space="preserve"> los diagramas de clases del transporte sobre la red.</w:t>
      </w:r>
    </w:p>
    <w:p w14:paraId="19B1D432" w14:textId="77777777" w:rsidR="00E362AB" w:rsidRPr="002A52A4" w:rsidRDefault="00E362AB" w:rsidP="00E362AB">
      <w:pPr>
        <w:keepNext/>
        <w:jc w:val="center"/>
      </w:pPr>
      <w:r w:rsidRPr="002A52A4">
        <w:rPr>
          <w:noProof/>
          <w:lang w:eastAsia="es-EC"/>
        </w:rPr>
        <w:lastRenderedPageBreak/>
        <w:drawing>
          <wp:inline distT="0" distB="0" distL="0" distR="0" wp14:anchorId="4B34901C" wp14:editId="086CF6D0">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4183480"/>
                    </a:xfrm>
                    <a:prstGeom prst="rect">
                      <a:avLst/>
                    </a:prstGeom>
                  </pic:spPr>
                </pic:pic>
              </a:graphicData>
            </a:graphic>
          </wp:inline>
        </w:drawing>
      </w:r>
    </w:p>
    <w:p w14:paraId="1EAF793B" w14:textId="4370E5DB" w:rsidR="00E362AB" w:rsidRPr="002A52A4" w:rsidRDefault="00E362AB" w:rsidP="00E362AB">
      <w:pPr>
        <w:pStyle w:val="Descripcin"/>
        <w:rPr>
          <w:i w:val="0"/>
        </w:rPr>
      </w:pPr>
      <w:bookmarkStart w:id="288" w:name="_Ref421528103"/>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2</w:t>
      </w:r>
      <w:r w:rsidR="000A7D12" w:rsidRPr="002A52A4">
        <w:fldChar w:fldCharType="end"/>
      </w:r>
      <w:bookmarkEnd w:id="288"/>
      <w:r w:rsidRPr="002A52A4">
        <w:t xml:space="preserve">. </w:t>
      </w:r>
      <w:r w:rsidRPr="002A52A4">
        <w:rPr>
          <w:i w:val="0"/>
        </w:rPr>
        <w:t>Diagrama de clases del sistema de transporte sobre la red.</w:t>
      </w:r>
    </w:p>
    <w:p w14:paraId="2FDA2102" w14:textId="70F1B925" w:rsidR="00EC57C0" w:rsidRPr="002A52A4" w:rsidRDefault="00EC57C0" w:rsidP="00EC57C0">
      <w:pPr>
        <w:pStyle w:val="Descripcin"/>
        <w:keepNext/>
      </w:pPr>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2</w:t>
      </w:r>
      <w:r w:rsidR="00AB1719" w:rsidRPr="002A52A4">
        <w:fldChar w:fldCharType="end"/>
      </w:r>
      <w:r w:rsidRPr="002A52A4">
        <w:t xml:space="preserve">. </w:t>
      </w:r>
      <w:r w:rsidRPr="002A52A4">
        <w:rPr>
          <w:i w:val="0"/>
        </w:rPr>
        <w:t>Métodos de las diferentes clases para la implementación del sistema transporte en red.</w:t>
      </w:r>
    </w:p>
    <w:tbl>
      <w:tblPr>
        <w:tblStyle w:val="Tabladecuadrcula7concolores"/>
        <w:tblW w:w="9356" w:type="dxa"/>
        <w:tblLook w:val="04A0" w:firstRow="1" w:lastRow="0" w:firstColumn="1" w:lastColumn="0" w:noHBand="0" w:noVBand="1"/>
      </w:tblPr>
      <w:tblGrid>
        <w:gridCol w:w="2552"/>
        <w:gridCol w:w="2410"/>
        <w:gridCol w:w="4394"/>
      </w:tblGrid>
      <w:tr w:rsidR="00EC57C0" w:rsidRPr="002A52A4" w14:paraId="01E6DDB4" w14:textId="77777777" w:rsidTr="00997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2A52A4" w:rsidRDefault="005B724F" w:rsidP="00997E74">
            <w:pPr>
              <w:ind w:firstLine="0"/>
              <w:jc w:val="center"/>
              <w:rPr>
                <w:b w:val="0"/>
              </w:rPr>
            </w:pPr>
            <w:r w:rsidRPr="002A52A4">
              <w:rPr>
                <w:b w:val="0"/>
              </w:rPr>
              <w:t>Clase</w:t>
            </w:r>
          </w:p>
        </w:tc>
        <w:tc>
          <w:tcPr>
            <w:tcW w:w="2410" w:type="dxa"/>
            <w:vAlign w:val="center"/>
          </w:tcPr>
          <w:p w14:paraId="4F97C15F" w14:textId="579FD981"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4394" w:type="dxa"/>
            <w:vAlign w:val="center"/>
          </w:tcPr>
          <w:p w14:paraId="0BE24111" w14:textId="2A681FBA"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EC57C0" w:rsidRPr="002A52A4" w14:paraId="0133E38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2A52A4" w:rsidRDefault="005B724F" w:rsidP="00997E74">
            <w:pPr>
              <w:ind w:firstLine="0"/>
              <w:jc w:val="center"/>
              <w:rPr>
                <w:b/>
              </w:rPr>
            </w:pPr>
            <w:r w:rsidRPr="002A52A4">
              <w:rPr>
                <w:b/>
              </w:rPr>
              <w:t>UDPTransmitter</w:t>
            </w:r>
          </w:p>
        </w:tc>
        <w:tc>
          <w:tcPr>
            <w:tcW w:w="2410" w:type="dxa"/>
            <w:vAlign w:val="center"/>
          </w:tcPr>
          <w:p w14:paraId="3071E178" w14:textId="76109B61"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1BE37CB5" w14:textId="4E7F02D3" w:rsidR="005B724F"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la sesión en el lado del transmisor.</w:t>
            </w:r>
          </w:p>
        </w:tc>
      </w:tr>
      <w:tr w:rsidR="00EC57C0" w:rsidRPr="002A52A4" w14:paraId="02E60B1E"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2A52A4" w:rsidRDefault="005B724F" w:rsidP="00997E74">
            <w:pPr>
              <w:ind w:firstLine="0"/>
              <w:jc w:val="center"/>
            </w:pPr>
          </w:p>
        </w:tc>
        <w:tc>
          <w:tcPr>
            <w:tcW w:w="2410" w:type="dxa"/>
            <w:vAlign w:val="center"/>
          </w:tcPr>
          <w:p w14:paraId="550FF4F7" w14:textId="225256CE"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Dispose</w:t>
            </w:r>
          </w:p>
        </w:tc>
        <w:tc>
          <w:tcPr>
            <w:tcW w:w="4394" w:type="dxa"/>
            <w:vAlign w:val="center"/>
          </w:tcPr>
          <w:p w14:paraId="603596C6" w14:textId="725269F3"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Dispone la sesión</w:t>
            </w:r>
            <w:r w:rsidR="00EC57C0" w:rsidRPr="002A52A4">
              <w:t xml:space="preserve"> en el lado del transmisor</w:t>
            </w:r>
            <w:r w:rsidRPr="002A52A4">
              <w:t>.</w:t>
            </w:r>
          </w:p>
        </w:tc>
      </w:tr>
      <w:tr w:rsidR="00EC57C0" w:rsidRPr="002A52A4" w14:paraId="69C68F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2A52A4" w:rsidRDefault="005B724F" w:rsidP="00997E74">
            <w:pPr>
              <w:ind w:firstLine="0"/>
              <w:jc w:val="center"/>
            </w:pPr>
          </w:p>
        </w:tc>
        <w:tc>
          <w:tcPr>
            <w:tcW w:w="2410" w:type="dxa"/>
            <w:vAlign w:val="center"/>
          </w:tcPr>
          <w:p w14:paraId="4D257CD6" w14:textId="58465887"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32330153" w14:textId="3EA4C00C"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un mensaje UDP.</w:t>
            </w:r>
          </w:p>
        </w:tc>
      </w:tr>
      <w:tr w:rsidR="00EC57C0" w:rsidRPr="002A52A4" w14:paraId="24909B40"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2A52A4" w:rsidRDefault="005B724F" w:rsidP="00997E74">
            <w:pPr>
              <w:ind w:firstLine="0"/>
              <w:jc w:val="center"/>
            </w:pPr>
          </w:p>
        </w:tc>
        <w:tc>
          <w:tcPr>
            <w:tcW w:w="2410" w:type="dxa"/>
            <w:vAlign w:val="center"/>
          </w:tcPr>
          <w:p w14:paraId="5B2833DE" w14:textId="4466D6E5"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05AC050" w14:textId="6F9C0B7B"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la sesión.</w:t>
            </w:r>
          </w:p>
        </w:tc>
      </w:tr>
      <w:tr w:rsidR="00EC57C0" w:rsidRPr="002A52A4" w14:paraId="1FE73DB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2A52A4" w:rsidRDefault="005B724F" w:rsidP="00997E74">
            <w:pPr>
              <w:ind w:firstLine="0"/>
              <w:jc w:val="center"/>
            </w:pPr>
          </w:p>
        </w:tc>
        <w:tc>
          <w:tcPr>
            <w:tcW w:w="2410" w:type="dxa"/>
            <w:vAlign w:val="center"/>
          </w:tcPr>
          <w:p w14:paraId="601090E7" w14:textId="479C1A93"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UDPTransmitter</w:t>
            </w:r>
          </w:p>
        </w:tc>
        <w:tc>
          <w:tcPr>
            <w:tcW w:w="4394" w:type="dxa"/>
            <w:vAlign w:val="center"/>
          </w:tcPr>
          <w:p w14:paraId="7693D1DF" w14:textId="2F481EC7"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la dirección IP desde un DNS</w:t>
            </w:r>
            <w:r w:rsidR="00EC57C0" w:rsidRPr="002A52A4">
              <w:rPr>
                <w:rStyle w:val="Refdenotaalpie"/>
              </w:rPr>
              <w:footnoteReference w:id="36"/>
            </w:r>
            <w:r w:rsidRPr="002A52A4">
              <w:t xml:space="preserve"> para enviar la información en el caso de que no se la tenga.</w:t>
            </w:r>
          </w:p>
        </w:tc>
      </w:tr>
      <w:tr w:rsidR="00EC57C0" w:rsidRPr="002A52A4" w14:paraId="7146EFE7"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2A52A4" w:rsidRDefault="00EC57C0" w:rsidP="00997E74">
            <w:pPr>
              <w:ind w:firstLine="0"/>
              <w:jc w:val="center"/>
              <w:rPr>
                <w:b/>
              </w:rPr>
            </w:pPr>
            <w:r w:rsidRPr="002A52A4">
              <w:rPr>
                <w:b/>
              </w:rPr>
              <w:t>UDPReceiver</w:t>
            </w:r>
          </w:p>
        </w:tc>
        <w:tc>
          <w:tcPr>
            <w:tcW w:w="2410" w:type="dxa"/>
            <w:vAlign w:val="center"/>
          </w:tcPr>
          <w:p w14:paraId="64487F1A" w14:textId="50716D5C"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4C40E967" w14:textId="190359EF"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la sesión en el lado del receptor.</w:t>
            </w:r>
          </w:p>
        </w:tc>
      </w:tr>
      <w:tr w:rsidR="00EC57C0" w:rsidRPr="002A52A4" w14:paraId="333983B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2A52A4" w:rsidRDefault="00EC57C0" w:rsidP="00997E74">
            <w:pPr>
              <w:ind w:firstLine="0"/>
              <w:jc w:val="center"/>
            </w:pPr>
          </w:p>
        </w:tc>
        <w:tc>
          <w:tcPr>
            <w:tcW w:w="2410" w:type="dxa"/>
            <w:vAlign w:val="center"/>
          </w:tcPr>
          <w:p w14:paraId="7B8F8FCF" w14:textId="7795F1B1"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Dispose</w:t>
            </w:r>
          </w:p>
        </w:tc>
        <w:tc>
          <w:tcPr>
            <w:tcW w:w="4394" w:type="dxa"/>
            <w:vAlign w:val="center"/>
          </w:tcPr>
          <w:p w14:paraId="4D8CF255" w14:textId="76A35074"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Dispone la sesión en el lado del receptor.</w:t>
            </w:r>
          </w:p>
        </w:tc>
      </w:tr>
      <w:tr w:rsidR="00EC57C0" w:rsidRPr="002A52A4" w14:paraId="7E71978D"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2A52A4" w:rsidRDefault="00EC57C0" w:rsidP="00997E74">
            <w:pPr>
              <w:ind w:firstLine="0"/>
              <w:jc w:val="center"/>
            </w:pPr>
          </w:p>
        </w:tc>
        <w:tc>
          <w:tcPr>
            <w:tcW w:w="2410" w:type="dxa"/>
            <w:vAlign w:val="center"/>
          </w:tcPr>
          <w:p w14:paraId="6F5BB99A" w14:textId="66CFEE43"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2CEC4075" w14:textId="62C71748"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Acepta una sesión unicast o multicast.</w:t>
            </w:r>
          </w:p>
        </w:tc>
      </w:tr>
      <w:tr w:rsidR="00EC57C0" w:rsidRPr="002A52A4" w14:paraId="2EFC5B3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2A52A4" w:rsidRDefault="00EC57C0" w:rsidP="00997E74">
            <w:pPr>
              <w:ind w:firstLine="0"/>
              <w:jc w:val="center"/>
            </w:pPr>
          </w:p>
        </w:tc>
        <w:tc>
          <w:tcPr>
            <w:tcW w:w="2410" w:type="dxa"/>
            <w:vAlign w:val="center"/>
          </w:tcPr>
          <w:p w14:paraId="2220FB56" w14:textId="22432F09"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UDPReceiver</w:t>
            </w:r>
          </w:p>
        </w:tc>
        <w:tc>
          <w:tcPr>
            <w:tcW w:w="4394" w:type="dxa"/>
            <w:vAlign w:val="center"/>
          </w:tcPr>
          <w:p w14:paraId="6656E782" w14:textId="34EA4AF9"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direcciones IP desde un DNS antes de recibir información.</w:t>
            </w:r>
          </w:p>
        </w:tc>
      </w:tr>
      <w:tr w:rsidR="00EC57C0" w:rsidRPr="002A52A4" w14:paraId="1C80E4E2"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2A52A4" w:rsidRDefault="00EC57C0" w:rsidP="00997E74">
            <w:pPr>
              <w:ind w:firstLine="0"/>
              <w:jc w:val="center"/>
              <w:rPr>
                <w:b/>
              </w:rPr>
            </w:pPr>
            <w:r w:rsidRPr="002A52A4">
              <w:rPr>
                <w:b/>
              </w:rPr>
              <w:t>ITransmitter</w:t>
            </w:r>
          </w:p>
        </w:tc>
        <w:tc>
          <w:tcPr>
            <w:tcW w:w="2410" w:type="dxa"/>
            <w:vAlign w:val="center"/>
          </w:tcPr>
          <w:p w14:paraId="77BE66E2" w14:textId="0C623630"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5E7DD5D3" w14:textId="117F665D"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el transmisor.</w:t>
            </w:r>
          </w:p>
        </w:tc>
      </w:tr>
      <w:tr w:rsidR="00EC57C0" w:rsidRPr="002A52A4" w14:paraId="702F5FF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2A52A4" w:rsidRDefault="00EC57C0" w:rsidP="00997E74">
            <w:pPr>
              <w:ind w:firstLine="0"/>
              <w:jc w:val="center"/>
              <w:rPr>
                <w:b/>
              </w:rPr>
            </w:pPr>
          </w:p>
        </w:tc>
        <w:tc>
          <w:tcPr>
            <w:tcW w:w="2410" w:type="dxa"/>
            <w:vAlign w:val="center"/>
          </w:tcPr>
          <w:p w14:paraId="71F452CB" w14:textId="6480810E"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451921B8" w14:textId="4DDAE28B"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mensajes a su destino.</w:t>
            </w:r>
          </w:p>
        </w:tc>
      </w:tr>
      <w:tr w:rsidR="00EC57C0" w:rsidRPr="002A52A4" w14:paraId="0CB231C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2A52A4" w:rsidRDefault="00EC57C0" w:rsidP="00997E74">
            <w:pPr>
              <w:ind w:firstLine="0"/>
              <w:jc w:val="center"/>
              <w:rPr>
                <w:b/>
              </w:rPr>
            </w:pPr>
          </w:p>
        </w:tc>
        <w:tc>
          <w:tcPr>
            <w:tcW w:w="2410" w:type="dxa"/>
            <w:vAlign w:val="center"/>
          </w:tcPr>
          <w:p w14:paraId="01B3F643" w14:textId="2B2C185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6FFB09C1" w14:textId="516BB40C"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transmisor.</w:t>
            </w:r>
          </w:p>
        </w:tc>
      </w:tr>
      <w:tr w:rsidR="00EC57C0" w:rsidRPr="002A52A4" w14:paraId="0E80CE69"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2A52A4" w:rsidRDefault="00EC57C0" w:rsidP="00997E74">
            <w:pPr>
              <w:ind w:firstLine="0"/>
              <w:jc w:val="center"/>
              <w:rPr>
                <w:b/>
              </w:rPr>
            </w:pPr>
            <w:r w:rsidRPr="002A52A4">
              <w:rPr>
                <w:b/>
              </w:rPr>
              <w:t>IReceiver</w:t>
            </w:r>
          </w:p>
        </w:tc>
        <w:tc>
          <w:tcPr>
            <w:tcW w:w="2410" w:type="dxa"/>
            <w:vAlign w:val="center"/>
          </w:tcPr>
          <w:p w14:paraId="26C0A99B" w14:textId="7E7B3D4D"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483759E7" w14:textId="22B62BEE"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el receptor.</w:t>
            </w:r>
          </w:p>
        </w:tc>
      </w:tr>
      <w:tr w:rsidR="00EC57C0" w:rsidRPr="002A52A4" w14:paraId="47A33CE4"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2A52A4" w:rsidRDefault="00EC57C0" w:rsidP="00997E74">
            <w:pPr>
              <w:ind w:firstLine="0"/>
              <w:jc w:val="center"/>
              <w:rPr>
                <w:b/>
              </w:rPr>
            </w:pPr>
          </w:p>
        </w:tc>
        <w:tc>
          <w:tcPr>
            <w:tcW w:w="2410" w:type="dxa"/>
            <w:vAlign w:val="center"/>
          </w:tcPr>
          <w:p w14:paraId="4CA37ACB" w14:textId="5C63D20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6AA8B00" w14:textId="41C0106B"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receptor.</w:t>
            </w:r>
          </w:p>
        </w:tc>
      </w:tr>
    </w:tbl>
    <w:p w14:paraId="23FF3D9E" w14:textId="77777777" w:rsidR="005B724F" w:rsidRPr="002A52A4" w:rsidRDefault="005B724F" w:rsidP="005B724F"/>
    <w:p w14:paraId="52CC1181" w14:textId="77F8298A" w:rsidR="00A674C7" w:rsidRPr="002A52A4" w:rsidRDefault="00A674C7" w:rsidP="00BB63F9">
      <w:r w:rsidRPr="002A52A4">
        <w:t>Finalmente teniendo las clases necesarias para poner mensajes sobre la red se procedió a implementar las clases necesarias para enviar mensajes RTPS y mensajes de descubrimiento RTPS</w:t>
      </w:r>
      <w:r w:rsidR="00E362AB" w:rsidRPr="002A52A4">
        <w:t xml:space="preserve"> trabajando en conjunto con el envío de mensajes sobre la red</w:t>
      </w:r>
      <w:r w:rsidRPr="002A52A4">
        <w:t>.</w:t>
      </w:r>
    </w:p>
    <w:p w14:paraId="243322AB" w14:textId="51A27B68" w:rsidR="00E362AB" w:rsidRPr="002A52A4" w:rsidRDefault="00E362AB" w:rsidP="00E362AB">
      <w:r w:rsidRPr="002A52A4">
        <w:t xml:space="preserve">A continuación se presenta en la </w:t>
      </w:r>
      <w:r w:rsidRPr="002A52A4">
        <w:fldChar w:fldCharType="begin"/>
      </w:r>
      <w:r w:rsidRPr="002A52A4">
        <w:instrText xml:space="preserve"> REF _Ref421528242 \h </w:instrText>
      </w:r>
      <w:r w:rsidRPr="002A52A4">
        <w:fldChar w:fldCharType="separate"/>
      </w:r>
      <w:r w:rsidRPr="002A52A4">
        <w:t xml:space="preserve">Figura </w:t>
      </w:r>
      <w:r w:rsidRPr="002A52A4">
        <w:rPr>
          <w:noProof/>
        </w:rPr>
        <w:t>3</w:t>
      </w:r>
      <w:r w:rsidRPr="002A52A4">
        <w:noBreakHyphen/>
      </w:r>
      <w:r w:rsidRPr="002A52A4">
        <w:rPr>
          <w:noProof/>
        </w:rPr>
        <w:t>3</w:t>
      </w:r>
      <w:r w:rsidRPr="002A52A4">
        <w:fldChar w:fldCharType="end"/>
      </w:r>
      <w:r w:rsidRPr="002A52A4">
        <w:t xml:space="preserve"> los diagramas de clases para el envío de mensajes RTPS y mensajes de descubrimiento RTPS.</w:t>
      </w:r>
    </w:p>
    <w:p w14:paraId="2B4CCD39" w14:textId="77777777" w:rsidR="00E362AB" w:rsidRPr="002A52A4" w:rsidRDefault="00E362AB" w:rsidP="00E362AB">
      <w:pPr>
        <w:keepNext/>
      </w:pPr>
      <w:r w:rsidRPr="002A52A4">
        <w:rPr>
          <w:noProof/>
          <w:lang w:eastAsia="es-EC"/>
        </w:rPr>
        <w:drawing>
          <wp:inline distT="0" distB="0" distL="0" distR="0" wp14:anchorId="3C646D8A" wp14:editId="73CB2A2F">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9524" cy="4923809"/>
                    </a:xfrm>
                    <a:prstGeom prst="rect">
                      <a:avLst/>
                    </a:prstGeom>
                  </pic:spPr>
                </pic:pic>
              </a:graphicData>
            </a:graphic>
          </wp:inline>
        </w:drawing>
      </w:r>
    </w:p>
    <w:p w14:paraId="10152B9F" w14:textId="7CBCF8E0" w:rsidR="00E362AB" w:rsidRPr="002A52A4" w:rsidRDefault="00E362AB" w:rsidP="00E362AB">
      <w:pPr>
        <w:pStyle w:val="Descripcin"/>
      </w:pPr>
      <w:bookmarkStart w:id="289" w:name="_Ref421528242"/>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w:t>
      </w:r>
      <w:r w:rsidR="000A7D12" w:rsidRPr="002A52A4">
        <w:fldChar w:fldCharType="end"/>
      </w:r>
      <w:bookmarkEnd w:id="289"/>
      <w:r w:rsidRPr="002A52A4">
        <w:t xml:space="preserve">. </w:t>
      </w:r>
      <w:r w:rsidRPr="002A52A4">
        <w:rPr>
          <w:i w:val="0"/>
        </w:rPr>
        <w:t>Diagrama de clases de los mensajes de descubrimiento y mensajes RTPS</w:t>
      </w:r>
      <w:r w:rsidRPr="002A52A4">
        <w:t>.</w:t>
      </w:r>
    </w:p>
    <w:p w14:paraId="75714721" w14:textId="56CBA68C" w:rsidR="00997E74" w:rsidRPr="002A52A4" w:rsidRDefault="00997E74" w:rsidP="00997E74">
      <w:pPr>
        <w:pStyle w:val="Descripcin"/>
        <w:keepNext/>
      </w:pPr>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3</w:t>
      </w:r>
      <w:r w:rsidR="00AB1719" w:rsidRPr="002A52A4">
        <w:fldChar w:fldCharType="end"/>
      </w:r>
      <w:r w:rsidRPr="002A52A4">
        <w:rPr>
          <w:i w:val="0"/>
        </w:rPr>
        <w:t>. Métodos de los mensajes de descubrimiento y mensajes RTPS</w:t>
      </w:r>
    </w:p>
    <w:tbl>
      <w:tblPr>
        <w:tblStyle w:val="Tabladecuadrcula7concolores"/>
        <w:tblW w:w="9356" w:type="dxa"/>
        <w:tblLook w:val="04A0" w:firstRow="1" w:lastRow="0" w:firstColumn="1" w:lastColumn="0" w:noHBand="0" w:noVBand="1"/>
      </w:tblPr>
      <w:tblGrid>
        <w:gridCol w:w="2552"/>
        <w:gridCol w:w="3317"/>
        <w:gridCol w:w="3487"/>
      </w:tblGrid>
      <w:tr w:rsidR="005B724F" w:rsidRPr="002A52A4" w14:paraId="538114FB" w14:textId="77777777" w:rsidTr="004427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2A52A4" w:rsidRDefault="005B724F" w:rsidP="004427C5">
            <w:pPr>
              <w:ind w:firstLine="0"/>
              <w:jc w:val="center"/>
              <w:rPr>
                <w:b w:val="0"/>
              </w:rPr>
            </w:pPr>
            <w:r w:rsidRPr="002A52A4">
              <w:rPr>
                <w:b w:val="0"/>
              </w:rPr>
              <w:t>Clase</w:t>
            </w:r>
          </w:p>
        </w:tc>
        <w:tc>
          <w:tcPr>
            <w:tcW w:w="3317" w:type="dxa"/>
            <w:vAlign w:val="center"/>
          </w:tcPr>
          <w:p w14:paraId="760B044A" w14:textId="38A286D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487" w:type="dxa"/>
            <w:vAlign w:val="center"/>
          </w:tcPr>
          <w:p w14:paraId="1FB08F95" w14:textId="4E1C537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5B724F" w:rsidRPr="002A52A4" w14:paraId="777D6620"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2A52A4" w:rsidRDefault="002F4770" w:rsidP="004427C5">
            <w:pPr>
              <w:ind w:firstLine="0"/>
              <w:jc w:val="center"/>
              <w:rPr>
                <w:b/>
              </w:rPr>
            </w:pPr>
            <w:r w:rsidRPr="002A52A4">
              <w:rPr>
                <w:b/>
              </w:rPr>
              <w:t>RtpsDiscovery</w:t>
            </w:r>
          </w:p>
        </w:tc>
        <w:tc>
          <w:tcPr>
            <w:tcW w:w="3317" w:type="dxa"/>
            <w:vAlign w:val="center"/>
          </w:tcPr>
          <w:p w14:paraId="40945916"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vAlign w:val="center"/>
          </w:tcPr>
          <w:p w14:paraId="162A800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5B724F" w:rsidRPr="002A52A4" w14:paraId="06C6F487"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2A52A4" w:rsidRDefault="005B724F" w:rsidP="004427C5">
            <w:pPr>
              <w:ind w:firstLine="0"/>
              <w:jc w:val="center"/>
              <w:rPr>
                <w:b/>
              </w:rPr>
            </w:pPr>
          </w:p>
        </w:tc>
        <w:tc>
          <w:tcPr>
            <w:tcW w:w="3317" w:type="dxa"/>
            <w:vAlign w:val="center"/>
          </w:tcPr>
          <w:p w14:paraId="1218A7E7"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vAlign w:val="center"/>
          </w:tcPr>
          <w:p w14:paraId="56EE15CB"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5B724F" w:rsidRPr="002A52A4" w14:paraId="2E1963CB"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2A52A4" w:rsidRDefault="005B724F" w:rsidP="004427C5">
            <w:pPr>
              <w:ind w:firstLine="0"/>
              <w:jc w:val="center"/>
              <w:rPr>
                <w:b/>
              </w:rPr>
            </w:pPr>
          </w:p>
        </w:tc>
        <w:tc>
          <w:tcPr>
            <w:tcW w:w="3317" w:type="dxa"/>
            <w:vAlign w:val="center"/>
          </w:tcPr>
          <w:p w14:paraId="174F4650"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vAlign w:val="center"/>
          </w:tcPr>
          <w:p w14:paraId="5749323E"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5B724F" w:rsidRPr="002A52A4" w14:paraId="0B554F29"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2A52A4" w:rsidRDefault="005B724F" w:rsidP="004427C5">
            <w:pPr>
              <w:ind w:firstLine="0"/>
              <w:jc w:val="center"/>
              <w:rPr>
                <w:b/>
              </w:rPr>
            </w:pPr>
          </w:p>
        </w:tc>
        <w:tc>
          <w:tcPr>
            <w:tcW w:w="3317" w:type="dxa"/>
            <w:vAlign w:val="center"/>
          </w:tcPr>
          <w:p w14:paraId="319B09A0" w14:textId="7F11203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vAlign w:val="center"/>
          </w:tcPr>
          <w:p w14:paraId="23CD0569"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5B724F" w:rsidRPr="002A52A4" w14:paraId="7F313F17"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2A52A4" w:rsidRDefault="005B724F" w:rsidP="004427C5">
            <w:pPr>
              <w:ind w:firstLine="0"/>
              <w:jc w:val="center"/>
              <w:rPr>
                <w:b/>
              </w:rPr>
            </w:pPr>
          </w:p>
        </w:tc>
        <w:tc>
          <w:tcPr>
            <w:tcW w:w="3317" w:type="dxa"/>
            <w:vAlign w:val="center"/>
          </w:tcPr>
          <w:p w14:paraId="0F76EB8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vAlign w:val="center"/>
          </w:tcPr>
          <w:p w14:paraId="60357E0A"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5B724F" w:rsidRPr="002A52A4" w14:paraId="2BDBB533"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2A52A4" w:rsidRDefault="005B724F" w:rsidP="004427C5">
            <w:pPr>
              <w:ind w:firstLine="0"/>
              <w:jc w:val="center"/>
              <w:rPr>
                <w:b/>
              </w:rPr>
            </w:pPr>
          </w:p>
        </w:tc>
        <w:tc>
          <w:tcPr>
            <w:tcW w:w="3317" w:type="dxa"/>
            <w:vAlign w:val="center"/>
          </w:tcPr>
          <w:p w14:paraId="17FC25BE"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vAlign w:val="center"/>
          </w:tcPr>
          <w:p w14:paraId="3F409688"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r w:rsidR="002F4770" w:rsidRPr="002A52A4" w14:paraId="64E6AD5E"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2A52A4" w:rsidRDefault="002F4770" w:rsidP="004427C5">
            <w:pPr>
              <w:ind w:firstLine="0"/>
              <w:jc w:val="center"/>
              <w:rPr>
                <w:b/>
              </w:rPr>
            </w:pPr>
            <w:r w:rsidRPr="002A52A4">
              <w:rPr>
                <w:b/>
              </w:rPr>
              <w:t>RtpsEngineFactory</w:t>
            </w:r>
          </w:p>
        </w:tc>
        <w:tc>
          <w:tcPr>
            <w:tcW w:w="3317" w:type="dxa"/>
            <w:vAlign w:val="center"/>
          </w:tcPr>
          <w:p w14:paraId="1EDE111F" w14:textId="11DE4EF3"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CreateEngine</w:t>
            </w:r>
          </w:p>
        </w:tc>
        <w:tc>
          <w:tcPr>
            <w:tcW w:w="3487" w:type="dxa"/>
            <w:vAlign w:val="center"/>
          </w:tcPr>
          <w:p w14:paraId="48439CE4" w14:textId="7A63B05D"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 toda la maquinaria necesaria para la comunicación a partir de los parámetros DDS y RTPS encontrados en el archivo de configuración.</w:t>
            </w:r>
          </w:p>
        </w:tc>
      </w:tr>
    </w:tbl>
    <w:p w14:paraId="20EB566A" w14:textId="77777777" w:rsidR="005B724F" w:rsidRPr="002A52A4" w:rsidRDefault="005B724F" w:rsidP="005B724F"/>
    <w:p w14:paraId="0C1A5B5C" w14:textId="77777777" w:rsidR="004427C5" w:rsidRPr="002A52A4" w:rsidRDefault="004427C5" w:rsidP="005B724F"/>
    <w:p w14:paraId="1E695C44" w14:textId="1DD718B4" w:rsidR="00E362AB" w:rsidRPr="002A52A4" w:rsidRDefault="002F4770" w:rsidP="002F4770">
      <w:pPr>
        <w:pStyle w:val="Ttulo3"/>
      </w:pPr>
      <w:r w:rsidRPr="002A52A4">
        <w:t>Submódulo de mensaje y encapsulamiento</w:t>
      </w:r>
    </w:p>
    <w:p w14:paraId="11C538A4" w14:textId="13C15198" w:rsidR="007501C2" w:rsidRPr="002A52A4" w:rsidRDefault="008403C9" w:rsidP="007501C2">
      <w:r w:rsidRPr="002A52A4">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2A52A4">
        <w:fldChar w:fldCharType="begin"/>
      </w:r>
      <w:r w:rsidRPr="002A52A4">
        <w:instrText xml:space="preserve"> REF _Ref421700282 \h </w:instrText>
      </w:r>
      <w:r w:rsidRPr="002A52A4">
        <w:fldChar w:fldCharType="separate"/>
      </w:r>
      <w:r w:rsidRPr="002A52A4">
        <w:t xml:space="preserve">Figura </w:t>
      </w:r>
      <w:r w:rsidRPr="002A52A4">
        <w:rPr>
          <w:noProof/>
        </w:rPr>
        <w:t>3</w:t>
      </w:r>
      <w:r w:rsidRPr="002A52A4">
        <w:noBreakHyphen/>
      </w:r>
      <w:r w:rsidRPr="002A52A4">
        <w:rPr>
          <w:noProof/>
        </w:rPr>
        <w:t>4</w:t>
      </w:r>
      <w:r w:rsidRPr="002A52A4">
        <w:fldChar w:fldCharType="end"/>
      </w:r>
      <w:r w:rsidRPr="002A52A4">
        <w:t xml:space="preserve"> y la </w:t>
      </w:r>
      <w:r w:rsidRPr="002A52A4">
        <w:fldChar w:fldCharType="begin"/>
      </w:r>
      <w:r w:rsidRPr="002A52A4">
        <w:instrText xml:space="preserve"> REF _Ref421700313 \h </w:instrText>
      </w:r>
      <w:r w:rsidRPr="002A52A4">
        <w:fldChar w:fldCharType="separate"/>
      </w:r>
      <w:r w:rsidRPr="002A52A4">
        <w:t xml:space="preserve">Tabla </w:t>
      </w:r>
      <w:r w:rsidRPr="002A52A4">
        <w:rPr>
          <w:noProof/>
        </w:rPr>
        <w:t>3</w:t>
      </w:r>
      <w:r w:rsidRPr="002A52A4">
        <w:noBreakHyphen/>
      </w:r>
      <w:r w:rsidRPr="002A52A4">
        <w:rPr>
          <w:noProof/>
        </w:rPr>
        <w:t>4</w:t>
      </w:r>
      <w:r w:rsidRPr="002A52A4">
        <w:fldChar w:fldCharType="end"/>
      </w:r>
      <w:r w:rsidRPr="002A52A4">
        <w:t>.</w:t>
      </w:r>
    </w:p>
    <w:p w14:paraId="35EADA61" w14:textId="77777777" w:rsidR="008403C9" w:rsidRPr="002A52A4" w:rsidRDefault="007501C2" w:rsidP="008403C9">
      <w:pPr>
        <w:keepNext/>
      </w:pPr>
      <w:r w:rsidRPr="002A52A4">
        <w:rPr>
          <w:noProof/>
          <w:lang w:eastAsia="es-EC"/>
        </w:rPr>
        <w:drawing>
          <wp:inline distT="0" distB="0" distL="0" distR="0" wp14:anchorId="5B8225A0" wp14:editId="2B3AEDC7">
            <wp:extent cx="5732145" cy="3719122"/>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719122"/>
                    </a:xfrm>
                    <a:prstGeom prst="rect">
                      <a:avLst/>
                    </a:prstGeom>
                  </pic:spPr>
                </pic:pic>
              </a:graphicData>
            </a:graphic>
          </wp:inline>
        </w:drawing>
      </w:r>
    </w:p>
    <w:p w14:paraId="517C04F5" w14:textId="1C2C00C0" w:rsidR="002F4770" w:rsidRPr="002A52A4" w:rsidRDefault="008403C9" w:rsidP="008403C9">
      <w:pPr>
        <w:pStyle w:val="Descripcin"/>
      </w:pPr>
      <w:bookmarkStart w:id="290" w:name="_Ref421700282"/>
      <w:bookmarkStart w:id="291" w:name="_Ref421700276"/>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4</w:t>
      </w:r>
      <w:r w:rsidR="000A7D12" w:rsidRPr="002A52A4">
        <w:fldChar w:fldCharType="end"/>
      </w:r>
      <w:bookmarkEnd w:id="290"/>
      <w:r w:rsidRPr="002A52A4">
        <w:rPr>
          <w:i w:val="0"/>
        </w:rPr>
        <w:t>. Diagrama de clases de la encapsulación de mensajes, cabeceras e identificadores</w:t>
      </w:r>
      <w:bookmarkEnd w:id="291"/>
    </w:p>
    <w:p w14:paraId="6CE45158" w14:textId="77777777" w:rsidR="006C59B9" w:rsidRPr="002A52A4" w:rsidRDefault="006C59B9" w:rsidP="002F4770"/>
    <w:p w14:paraId="35B216C9" w14:textId="0C4683ED" w:rsidR="008403C9" w:rsidRPr="002A52A4" w:rsidRDefault="008403C9" w:rsidP="008403C9">
      <w:pPr>
        <w:pStyle w:val="Descripcin"/>
        <w:keepNext/>
      </w:pPr>
      <w:bookmarkStart w:id="292" w:name="_Ref421700313"/>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4</w:t>
      </w:r>
      <w:r w:rsidR="00AB1719" w:rsidRPr="002A52A4">
        <w:fldChar w:fldCharType="end"/>
      </w:r>
      <w:bookmarkEnd w:id="292"/>
      <w:r w:rsidRPr="002A52A4">
        <w:rPr>
          <w:i w:val="0"/>
        </w:rPr>
        <w:t>. Métodos de las clases para encapsulamiento de mensajes, cabeceras e identificadores</w:t>
      </w:r>
    </w:p>
    <w:tbl>
      <w:tblPr>
        <w:tblStyle w:val="Tabladecuadrcula7concolores"/>
        <w:tblW w:w="9356" w:type="dxa"/>
        <w:tblLook w:val="04A0" w:firstRow="1" w:lastRow="0" w:firstColumn="1" w:lastColumn="0" w:noHBand="0" w:noVBand="1"/>
      </w:tblPr>
      <w:tblGrid>
        <w:gridCol w:w="3270"/>
        <w:gridCol w:w="2973"/>
        <w:gridCol w:w="3113"/>
      </w:tblGrid>
      <w:tr w:rsidR="006C59B9" w:rsidRPr="002A52A4" w14:paraId="5A9A05DA"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2A52A4" w:rsidRDefault="006C59B9" w:rsidP="004265ED">
            <w:pPr>
              <w:ind w:firstLine="0"/>
              <w:jc w:val="center"/>
              <w:rPr>
                <w:b w:val="0"/>
              </w:rPr>
            </w:pPr>
            <w:r w:rsidRPr="002A52A4">
              <w:rPr>
                <w:b w:val="0"/>
              </w:rPr>
              <w:t>Clase</w:t>
            </w:r>
          </w:p>
        </w:tc>
        <w:tc>
          <w:tcPr>
            <w:tcW w:w="2973" w:type="dxa"/>
            <w:vAlign w:val="center"/>
          </w:tcPr>
          <w:p w14:paraId="69314A0E" w14:textId="4F954EBB"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22F2E077" w14:textId="2DFA35C6"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6C59B9" w:rsidRPr="002A52A4" w14:paraId="00236003" w14:textId="77777777" w:rsidTr="008403C9">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2A52A4" w:rsidRDefault="006C59B9" w:rsidP="004265ED">
            <w:pPr>
              <w:ind w:firstLine="0"/>
              <w:jc w:val="center"/>
              <w:rPr>
                <w:b/>
              </w:rPr>
            </w:pPr>
            <w:r w:rsidRPr="002A52A4">
              <w:rPr>
                <w:b/>
              </w:rPr>
              <w:t>DataSubmessageEncoder</w:t>
            </w:r>
          </w:p>
          <w:p w14:paraId="767F99C1" w14:textId="77777777" w:rsidR="00DE27F5" w:rsidRPr="002A52A4" w:rsidRDefault="00DE27F5" w:rsidP="004265ED">
            <w:pPr>
              <w:ind w:firstLine="0"/>
              <w:jc w:val="center"/>
              <w:rPr>
                <w:b/>
              </w:rPr>
            </w:pPr>
            <w:r w:rsidRPr="002A52A4">
              <w:rPr>
                <w:b/>
              </w:rPr>
              <w:t>HeartbeatEncoder</w:t>
            </w:r>
          </w:p>
          <w:p w14:paraId="1699DC85" w14:textId="77777777" w:rsidR="00DE27F5" w:rsidRPr="002A52A4" w:rsidRDefault="00DE27F5" w:rsidP="004265ED">
            <w:pPr>
              <w:ind w:firstLine="0"/>
              <w:jc w:val="center"/>
              <w:rPr>
                <w:b/>
              </w:rPr>
            </w:pPr>
            <w:r w:rsidRPr="002A52A4">
              <w:rPr>
                <w:b/>
              </w:rPr>
              <w:t>InfoTimestampEncoder</w:t>
            </w:r>
          </w:p>
          <w:p w14:paraId="4C8963DA" w14:textId="77777777" w:rsidR="00DE27F5" w:rsidRPr="002A52A4" w:rsidRDefault="00DE27F5" w:rsidP="004265ED">
            <w:pPr>
              <w:ind w:firstLine="0"/>
              <w:jc w:val="center"/>
              <w:rPr>
                <w:b/>
              </w:rPr>
            </w:pPr>
            <w:r w:rsidRPr="002A52A4">
              <w:rPr>
                <w:b/>
              </w:rPr>
              <w:t>MessageStaticEncoder</w:t>
            </w:r>
          </w:p>
          <w:p w14:paraId="1F3717D9" w14:textId="77777777" w:rsidR="00DE27F5" w:rsidRPr="002A52A4" w:rsidRDefault="00DE27F5" w:rsidP="004265ED">
            <w:pPr>
              <w:ind w:firstLine="0"/>
              <w:jc w:val="center"/>
              <w:rPr>
                <w:b/>
              </w:rPr>
            </w:pPr>
            <w:r w:rsidRPr="002A52A4">
              <w:rPr>
                <w:b/>
              </w:rPr>
              <w:t>SubmessageHeaderEncoder</w:t>
            </w:r>
          </w:p>
          <w:p w14:paraId="1F9AAFB5" w14:textId="7A234D76" w:rsidR="00DE27F5" w:rsidRPr="002A52A4" w:rsidRDefault="00DE27F5" w:rsidP="004265ED">
            <w:pPr>
              <w:ind w:firstLine="0"/>
              <w:jc w:val="center"/>
              <w:rPr>
                <w:b/>
              </w:rPr>
            </w:pPr>
            <w:r w:rsidRPr="002A52A4">
              <w:rPr>
                <w:b/>
              </w:rPr>
              <w:t>SubmessageEncoder</w:t>
            </w:r>
          </w:p>
          <w:p w14:paraId="375F90FE" w14:textId="77777777" w:rsidR="00DE27F5" w:rsidRPr="002A52A4" w:rsidRDefault="00DE27F5" w:rsidP="004265ED">
            <w:pPr>
              <w:ind w:firstLine="0"/>
              <w:jc w:val="center"/>
              <w:rPr>
                <w:b/>
              </w:rPr>
            </w:pPr>
            <w:r w:rsidRPr="002A52A4">
              <w:rPr>
                <w:b/>
              </w:rPr>
              <w:t>DataFragEncoder</w:t>
            </w:r>
          </w:p>
          <w:p w14:paraId="684A341E" w14:textId="77777777" w:rsidR="00DE27F5" w:rsidRPr="002A52A4" w:rsidRDefault="00DE27F5" w:rsidP="004265ED">
            <w:pPr>
              <w:ind w:firstLine="0"/>
              <w:jc w:val="center"/>
              <w:rPr>
                <w:b/>
              </w:rPr>
            </w:pPr>
            <w:r w:rsidRPr="002A52A4">
              <w:rPr>
                <w:b/>
              </w:rPr>
              <w:t>HeartbeatFragEncoder</w:t>
            </w:r>
          </w:p>
          <w:p w14:paraId="7BA57F63" w14:textId="77777777" w:rsidR="00DE27F5" w:rsidRPr="002A52A4" w:rsidRDefault="00DE27F5" w:rsidP="004265ED">
            <w:pPr>
              <w:ind w:firstLine="0"/>
              <w:jc w:val="center"/>
              <w:rPr>
                <w:b/>
              </w:rPr>
            </w:pPr>
            <w:r w:rsidRPr="002A52A4">
              <w:rPr>
                <w:b/>
              </w:rPr>
              <w:t>NackFragEncoder</w:t>
            </w:r>
          </w:p>
          <w:p w14:paraId="1A2C34EF" w14:textId="2D969F0C" w:rsidR="00DE27F5" w:rsidRPr="002A52A4" w:rsidRDefault="00DE27F5" w:rsidP="004265ED">
            <w:pPr>
              <w:ind w:firstLine="0"/>
              <w:jc w:val="center"/>
              <w:rPr>
                <w:b/>
              </w:rPr>
            </w:pPr>
            <w:r w:rsidRPr="002A52A4">
              <w:rPr>
                <w:b/>
              </w:rPr>
              <w:t>GapEncoder</w:t>
            </w:r>
          </w:p>
          <w:p w14:paraId="06605964" w14:textId="77777777" w:rsidR="00DE27F5" w:rsidRPr="002A52A4" w:rsidRDefault="00DE27F5" w:rsidP="004265ED">
            <w:pPr>
              <w:ind w:firstLine="0"/>
              <w:jc w:val="center"/>
              <w:rPr>
                <w:b/>
              </w:rPr>
            </w:pPr>
            <w:r w:rsidRPr="002A52A4">
              <w:rPr>
                <w:b/>
              </w:rPr>
              <w:t>InfoDestinationEncoder</w:t>
            </w:r>
          </w:p>
          <w:p w14:paraId="1D3585FD" w14:textId="30AC337A" w:rsidR="00DE27F5" w:rsidRPr="002A52A4" w:rsidRDefault="00DE27F5" w:rsidP="004265ED">
            <w:pPr>
              <w:ind w:firstLine="0"/>
              <w:jc w:val="center"/>
              <w:rPr>
                <w:b/>
              </w:rPr>
            </w:pPr>
            <w:r w:rsidRPr="002A52A4">
              <w:rPr>
                <w:b/>
              </w:rPr>
              <w:t>InfoSourceEncoder</w:t>
            </w:r>
          </w:p>
          <w:p w14:paraId="593FA7F6" w14:textId="7A1B5DA2" w:rsidR="00DE27F5" w:rsidRPr="002A52A4" w:rsidRDefault="00DE27F5" w:rsidP="004265ED">
            <w:pPr>
              <w:ind w:firstLine="0"/>
              <w:jc w:val="center"/>
              <w:rPr>
                <w:b/>
              </w:rPr>
            </w:pPr>
            <w:r w:rsidRPr="002A52A4">
              <w:rPr>
                <w:b/>
              </w:rPr>
              <w:t>LocatorUDPv4Encoder</w:t>
            </w:r>
          </w:p>
          <w:p w14:paraId="06E404D2" w14:textId="77777777" w:rsidR="00DE27F5" w:rsidRPr="002A52A4" w:rsidRDefault="00DE27F5" w:rsidP="004265ED">
            <w:pPr>
              <w:ind w:firstLine="0"/>
              <w:jc w:val="center"/>
              <w:rPr>
                <w:b/>
              </w:rPr>
            </w:pPr>
            <w:r w:rsidRPr="002A52A4">
              <w:rPr>
                <w:b/>
              </w:rPr>
              <w:t>AckNackEncoder</w:t>
            </w:r>
          </w:p>
          <w:p w14:paraId="74998E3B" w14:textId="0845E75A" w:rsidR="00DE27F5" w:rsidRPr="002A52A4" w:rsidRDefault="00DE27F5" w:rsidP="004265ED">
            <w:pPr>
              <w:ind w:firstLine="0"/>
              <w:jc w:val="center"/>
              <w:rPr>
                <w:b/>
              </w:rPr>
            </w:pPr>
            <w:r w:rsidRPr="002A52A4">
              <w:rPr>
                <w:b/>
              </w:rPr>
              <w:t>EncapsulationSchemeEncoder</w:t>
            </w:r>
          </w:p>
          <w:p w14:paraId="7CC92AFA" w14:textId="77777777" w:rsidR="00DE27F5" w:rsidRPr="002A52A4" w:rsidRDefault="00DE27F5" w:rsidP="004265ED">
            <w:pPr>
              <w:ind w:firstLine="0"/>
              <w:jc w:val="center"/>
              <w:rPr>
                <w:b/>
              </w:rPr>
            </w:pPr>
            <w:r w:rsidRPr="002A52A4">
              <w:rPr>
                <w:b/>
              </w:rPr>
              <w:t>PadEncoder</w:t>
            </w:r>
          </w:p>
          <w:p w14:paraId="4EA7A56D" w14:textId="77777777" w:rsidR="00DE27F5" w:rsidRPr="002A52A4" w:rsidRDefault="00DE27F5" w:rsidP="004265ED">
            <w:pPr>
              <w:ind w:firstLine="0"/>
              <w:jc w:val="center"/>
              <w:rPr>
                <w:b/>
              </w:rPr>
            </w:pPr>
            <w:r w:rsidRPr="002A52A4">
              <w:rPr>
                <w:b/>
              </w:rPr>
              <w:t>InfoReplyEncoder</w:t>
            </w:r>
          </w:p>
          <w:p w14:paraId="6ACA1E5E" w14:textId="77777777" w:rsidR="00DE27F5" w:rsidRPr="002A52A4" w:rsidRDefault="00DE27F5" w:rsidP="004265ED">
            <w:pPr>
              <w:ind w:firstLine="0"/>
              <w:jc w:val="center"/>
              <w:rPr>
                <w:b/>
              </w:rPr>
            </w:pPr>
            <w:r w:rsidRPr="002A52A4">
              <w:rPr>
                <w:b/>
              </w:rPr>
              <w:t>InfoReplyIp4Encoder</w:t>
            </w:r>
          </w:p>
          <w:p w14:paraId="6821A7A6" w14:textId="3C288EE0" w:rsidR="00DE27F5" w:rsidRPr="002A52A4" w:rsidRDefault="00DE27F5" w:rsidP="004265ED">
            <w:pPr>
              <w:ind w:firstLine="0"/>
              <w:jc w:val="center"/>
              <w:rPr>
                <w:b/>
              </w:rPr>
            </w:pPr>
            <w:r w:rsidRPr="002A52A4">
              <w:rPr>
                <w:b/>
              </w:rPr>
              <w:t>ParameterEncoder</w:t>
            </w:r>
          </w:p>
          <w:p w14:paraId="7AFE0495" w14:textId="77777777" w:rsidR="00DE27F5" w:rsidRPr="002A52A4" w:rsidRDefault="00DE27F5" w:rsidP="004265ED">
            <w:pPr>
              <w:ind w:firstLine="0"/>
              <w:jc w:val="center"/>
              <w:rPr>
                <w:b/>
              </w:rPr>
            </w:pPr>
            <w:r w:rsidRPr="002A52A4">
              <w:rPr>
                <w:b/>
              </w:rPr>
              <w:t>StatusInfoEncoder</w:t>
            </w:r>
          </w:p>
          <w:p w14:paraId="4B92B936" w14:textId="3F1F92F7" w:rsidR="00DE27F5" w:rsidRPr="002A52A4" w:rsidRDefault="00DE27F5" w:rsidP="004265ED">
            <w:pPr>
              <w:ind w:firstLine="0"/>
              <w:jc w:val="center"/>
              <w:rPr>
                <w:b/>
              </w:rPr>
            </w:pPr>
            <w:r w:rsidRPr="002A52A4">
              <w:rPr>
                <w:b/>
              </w:rPr>
              <w:t>TimeEncoder</w:t>
            </w:r>
          </w:p>
          <w:p w14:paraId="3955F5CE" w14:textId="31C3C524" w:rsidR="00DE27F5" w:rsidRPr="002A52A4" w:rsidRDefault="00DE27F5" w:rsidP="004265ED">
            <w:pPr>
              <w:ind w:firstLine="0"/>
              <w:jc w:val="center"/>
              <w:rPr>
                <w:b/>
              </w:rPr>
            </w:pPr>
            <w:r w:rsidRPr="002A52A4">
              <w:rPr>
                <w:b/>
              </w:rPr>
              <w:t>ParameterListEncoder</w:t>
            </w:r>
          </w:p>
          <w:p w14:paraId="3E6EBFBC" w14:textId="39BE57FA" w:rsidR="00DE27F5" w:rsidRPr="002A52A4" w:rsidRDefault="00DE27F5" w:rsidP="004265ED">
            <w:pPr>
              <w:ind w:firstLine="0"/>
              <w:jc w:val="center"/>
              <w:rPr>
                <w:b/>
              </w:rPr>
            </w:pPr>
            <w:r w:rsidRPr="002A52A4">
              <w:rPr>
                <w:b/>
              </w:rPr>
              <w:t>HeaderEncoder</w:t>
            </w:r>
          </w:p>
          <w:p w14:paraId="0261C525" w14:textId="77777777" w:rsidR="004427C5" w:rsidRPr="002A52A4" w:rsidRDefault="004427C5" w:rsidP="004265ED">
            <w:pPr>
              <w:ind w:firstLine="0"/>
              <w:jc w:val="center"/>
              <w:rPr>
                <w:b/>
              </w:rPr>
            </w:pPr>
            <w:r w:rsidRPr="002A52A4">
              <w:rPr>
                <w:b/>
              </w:rPr>
              <w:t>SequenceNumber</w:t>
            </w:r>
          </w:p>
          <w:p w14:paraId="7BD4E139" w14:textId="664AEF21" w:rsidR="004427C5" w:rsidRPr="002A52A4" w:rsidRDefault="004427C5" w:rsidP="004265ED">
            <w:pPr>
              <w:ind w:firstLine="0"/>
              <w:jc w:val="center"/>
              <w:rPr>
                <w:b/>
              </w:rPr>
            </w:pPr>
            <w:r w:rsidRPr="002A52A4">
              <w:rPr>
                <w:b/>
              </w:rPr>
              <w:t>SequenceNumberSet</w:t>
            </w:r>
          </w:p>
          <w:p w14:paraId="519D1640" w14:textId="3F01B1FC" w:rsidR="004265ED" w:rsidRPr="002A52A4" w:rsidRDefault="004265ED" w:rsidP="004265ED">
            <w:pPr>
              <w:ind w:firstLine="0"/>
              <w:jc w:val="center"/>
              <w:rPr>
                <w:b/>
              </w:rPr>
            </w:pPr>
            <w:r w:rsidRPr="002A52A4">
              <w:rPr>
                <w:b/>
              </w:rPr>
              <w:t>MessageCodecFactory</w:t>
            </w:r>
          </w:p>
          <w:p w14:paraId="61DF671E" w14:textId="4742A085" w:rsidR="00DE27F5" w:rsidRPr="002A52A4" w:rsidRDefault="00DE27F5" w:rsidP="004265ED">
            <w:pPr>
              <w:ind w:firstLine="0"/>
              <w:jc w:val="center"/>
              <w:rPr>
                <w:b/>
              </w:rPr>
            </w:pPr>
          </w:p>
        </w:tc>
        <w:tc>
          <w:tcPr>
            <w:tcW w:w="2973" w:type="dxa"/>
            <w:vAlign w:val="center"/>
          </w:tcPr>
          <w:p w14:paraId="5283CB74" w14:textId="57C4B092" w:rsidR="006C59B9" w:rsidRPr="002A52A4"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Get</w:t>
            </w:r>
          </w:p>
        </w:tc>
        <w:tc>
          <w:tcPr>
            <w:tcW w:w="3113" w:type="dxa"/>
            <w:vAlign w:val="center"/>
          </w:tcPr>
          <w:p w14:paraId="25210E03" w14:textId="7D6FFA12" w:rsidR="006C59B9" w:rsidRPr="002A52A4"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Obtiene el objeto del tipo</w:t>
            </w:r>
            <w:r w:rsidR="00CB6613" w:rsidRPr="002A52A4">
              <w:t xml:space="preserve"> (nombre de la clase)</w:t>
            </w:r>
            <w:r w:rsidRPr="002A52A4">
              <w:t xml:space="preserve"> del buffer</w:t>
            </w:r>
          </w:p>
        </w:tc>
      </w:tr>
      <w:tr w:rsidR="006C59B9" w:rsidRPr="002A52A4" w14:paraId="1E6CECC9"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2A52A4" w:rsidRDefault="006C59B9" w:rsidP="004265ED">
            <w:pPr>
              <w:ind w:firstLine="0"/>
              <w:jc w:val="center"/>
              <w:rPr>
                <w:b/>
              </w:rPr>
            </w:pPr>
          </w:p>
        </w:tc>
        <w:tc>
          <w:tcPr>
            <w:tcW w:w="2973" w:type="dxa"/>
            <w:vAlign w:val="center"/>
          </w:tcPr>
          <w:p w14:paraId="3A7ECE02" w14:textId="11838059" w:rsidR="006C59B9" w:rsidRPr="002A52A4"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Put</w:t>
            </w:r>
          </w:p>
        </w:tc>
        <w:tc>
          <w:tcPr>
            <w:tcW w:w="3113" w:type="dxa"/>
            <w:vAlign w:val="center"/>
          </w:tcPr>
          <w:p w14:paraId="2DB1F0BA" w14:textId="21FCE1D2" w:rsidR="006C59B9" w:rsidRPr="002A52A4"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Pone un objeto del tipo</w:t>
            </w:r>
            <w:r w:rsidR="00CB6613" w:rsidRPr="002A52A4">
              <w:t xml:space="preserve"> (nombre de la clase)</w:t>
            </w:r>
            <w:r w:rsidRPr="002A52A4">
              <w:t xml:space="preserve"> en el buffer</w:t>
            </w:r>
          </w:p>
        </w:tc>
      </w:tr>
      <w:tr w:rsidR="004427C5" w:rsidRPr="002A52A4" w14:paraId="0AAD6A9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2A52A4" w:rsidRDefault="004427C5" w:rsidP="004265ED">
            <w:pPr>
              <w:ind w:firstLine="0"/>
              <w:jc w:val="center"/>
              <w:rPr>
                <w:b/>
              </w:rPr>
            </w:pPr>
            <w:r w:rsidRPr="002A52A4">
              <w:rPr>
                <w:b/>
              </w:rPr>
              <w:t>MessageDecoder</w:t>
            </w:r>
          </w:p>
        </w:tc>
        <w:tc>
          <w:tcPr>
            <w:tcW w:w="2973" w:type="dxa"/>
            <w:vAlign w:val="center"/>
          </w:tcPr>
          <w:p w14:paraId="1D5681E2" w14:textId="235E5586"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DoDecode</w:t>
            </w:r>
          </w:p>
        </w:tc>
        <w:tc>
          <w:tcPr>
            <w:tcW w:w="3113" w:type="dxa"/>
            <w:vAlign w:val="center"/>
          </w:tcPr>
          <w:p w14:paraId="1AC174E0" w14:textId="5C1868D4" w:rsidR="004427C5" w:rsidRPr="002A52A4"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Empieza el proceso de decodificación del mensaje</w:t>
            </w:r>
          </w:p>
        </w:tc>
      </w:tr>
      <w:tr w:rsidR="004427C5" w:rsidRPr="002A52A4" w14:paraId="53DA8ABD"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2A52A4" w:rsidRDefault="004427C5" w:rsidP="004265ED">
            <w:pPr>
              <w:ind w:firstLine="0"/>
              <w:jc w:val="center"/>
              <w:rPr>
                <w:b/>
              </w:rPr>
            </w:pPr>
            <w:r w:rsidRPr="002A52A4">
              <w:rPr>
                <w:b/>
              </w:rPr>
              <w:t>EntityIdEncoder</w:t>
            </w:r>
          </w:p>
          <w:p w14:paraId="73F70F3D" w14:textId="77777777" w:rsidR="00CB6613" w:rsidRPr="002A52A4" w:rsidRDefault="00CB6613" w:rsidP="004265ED">
            <w:pPr>
              <w:ind w:firstLine="0"/>
              <w:jc w:val="center"/>
              <w:rPr>
                <w:b/>
              </w:rPr>
            </w:pPr>
            <w:r w:rsidRPr="002A52A4">
              <w:rPr>
                <w:b/>
              </w:rPr>
              <w:t>ProtocolIdEncoder</w:t>
            </w:r>
          </w:p>
          <w:p w14:paraId="76DF79D4" w14:textId="77777777" w:rsidR="00CB6613" w:rsidRPr="002A52A4" w:rsidRDefault="00CB6613" w:rsidP="004265ED">
            <w:pPr>
              <w:ind w:firstLine="0"/>
              <w:jc w:val="center"/>
              <w:rPr>
                <w:b/>
              </w:rPr>
            </w:pPr>
            <w:r w:rsidRPr="002A52A4">
              <w:rPr>
                <w:b/>
              </w:rPr>
              <w:t>GuidPrefixEncoder</w:t>
            </w:r>
          </w:p>
          <w:p w14:paraId="0623BF35" w14:textId="7651A2D6" w:rsidR="00CB6613" w:rsidRPr="002A52A4" w:rsidRDefault="00CB6613" w:rsidP="004265ED">
            <w:pPr>
              <w:ind w:firstLine="0"/>
              <w:jc w:val="center"/>
              <w:rPr>
                <w:b/>
              </w:rPr>
            </w:pPr>
            <w:r w:rsidRPr="002A52A4">
              <w:rPr>
                <w:b/>
              </w:rPr>
              <w:t>VendorIdEncoder</w:t>
            </w:r>
          </w:p>
        </w:tc>
        <w:tc>
          <w:tcPr>
            <w:tcW w:w="2973" w:type="dxa"/>
            <w:vAlign w:val="center"/>
          </w:tcPr>
          <w:p w14:paraId="246B1777" w14:textId="34E0F071"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w:t>
            </w:r>
          </w:p>
        </w:tc>
        <w:tc>
          <w:tcPr>
            <w:tcW w:w="3113" w:type="dxa"/>
            <w:vAlign w:val="center"/>
          </w:tcPr>
          <w:p w14:paraId="3B700773" w14:textId="4DF0A1CC"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Obtiene el objeto </w:t>
            </w:r>
            <w:r w:rsidR="00CB6613" w:rsidRPr="002A52A4">
              <w:t>(nombre de la clase)</w:t>
            </w:r>
            <w:r w:rsidRPr="002A52A4">
              <w:t xml:space="preserve"> del buffer</w:t>
            </w:r>
          </w:p>
        </w:tc>
      </w:tr>
      <w:tr w:rsidR="004427C5" w:rsidRPr="002A52A4" w14:paraId="678005EE"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2A52A4" w:rsidRDefault="004427C5" w:rsidP="004265ED">
            <w:pPr>
              <w:ind w:firstLine="0"/>
              <w:jc w:val="center"/>
              <w:rPr>
                <w:b/>
              </w:rPr>
            </w:pPr>
          </w:p>
        </w:tc>
        <w:tc>
          <w:tcPr>
            <w:tcW w:w="2973" w:type="dxa"/>
            <w:vAlign w:val="center"/>
          </w:tcPr>
          <w:p w14:paraId="7AE60F43" w14:textId="3474ECE7"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Put</w:t>
            </w:r>
          </w:p>
        </w:tc>
        <w:tc>
          <w:tcPr>
            <w:tcW w:w="3113" w:type="dxa"/>
            <w:vAlign w:val="center"/>
          </w:tcPr>
          <w:p w14:paraId="66E482EF" w14:textId="66F494CD"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Pone el objeto </w:t>
            </w:r>
            <w:r w:rsidR="00CB6613" w:rsidRPr="002A52A4">
              <w:t>(nombre de la clase)</w:t>
            </w:r>
            <w:r w:rsidRPr="002A52A4">
              <w:t xml:space="preserve"> en el buffer</w:t>
            </w:r>
          </w:p>
        </w:tc>
      </w:tr>
      <w:tr w:rsidR="004427C5" w:rsidRPr="002A52A4" w14:paraId="7B7798F8"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2A52A4" w:rsidRDefault="004427C5" w:rsidP="004265ED">
            <w:pPr>
              <w:ind w:firstLine="0"/>
              <w:jc w:val="center"/>
              <w:rPr>
                <w:b/>
              </w:rPr>
            </w:pPr>
          </w:p>
        </w:tc>
        <w:tc>
          <w:tcPr>
            <w:tcW w:w="2973" w:type="dxa"/>
            <w:vAlign w:val="center"/>
          </w:tcPr>
          <w:p w14:paraId="419788EC" w14:textId="04B12932"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Read</w:t>
            </w:r>
          </w:p>
        </w:tc>
        <w:tc>
          <w:tcPr>
            <w:tcW w:w="3113" w:type="dxa"/>
            <w:vAlign w:val="center"/>
          </w:tcPr>
          <w:p w14:paraId="6D6CA15F" w14:textId="45410899"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Leer el </w:t>
            </w:r>
            <w:r w:rsidR="00CB6613" w:rsidRPr="002A52A4">
              <w:t>(nombre de la clase)</w:t>
            </w:r>
            <w:r w:rsidRPr="002A52A4">
              <w:t xml:space="preserve"> del buffer</w:t>
            </w:r>
          </w:p>
        </w:tc>
      </w:tr>
      <w:tr w:rsidR="004427C5" w:rsidRPr="002A52A4" w14:paraId="345F763D"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2A52A4" w:rsidRDefault="004427C5" w:rsidP="004265ED">
            <w:pPr>
              <w:ind w:firstLine="0"/>
              <w:jc w:val="center"/>
              <w:rPr>
                <w:b/>
              </w:rPr>
            </w:pPr>
          </w:p>
        </w:tc>
        <w:tc>
          <w:tcPr>
            <w:tcW w:w="2973" w:type="dxa"/>
            <w:vAlign w:val="center"/>
          </w:tcPr>
          <w:p w14:paraId="42F51040" w14:textId="1B861D63"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Write</w:t>
            </w:r>
          </w:p>
        </w:tc>
        <w:tc>
          <w:tcPr>
            <w:tcW w:w="3113" w:type="dxa"/>
            <w:vAlign w:val="center"/>
          </w:tcPr>
          <w:p w14:paraId="4E7D34CD" w14:textId="1F0871A7"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Escribir o cambia un </w:t>
            </w:r>
            <w:r w:rsidR="00CB6613" w:rsidRPr="002A52A4">
              <w:t>(nombre de la clase)</w:t>
            </w:r>
            <w:r w:rsidRPr="002A52A4">
              <w:t xml:space="preserve"> del buffer</w:t>
            </w:r>
          </w:p>
        </w:tc>
      </w:tr>
      <w:tr w:rsidR="004427C5" w:rsidRPr="002A52A4" w14:paraId="75AF938E" w14:textId="77777777" w:rsidTr="008403C9">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2A52A4" w:rsidRDefault="004427C5" w:rsidP="004265ED">
            <w:pPr>
              <w:ind w:firstLine="0"/>
              <w:jc w:val="center"/>
              <w:rPr>
                <w:b/>
              </w:rPr>
            </w:pPr>
            <w:r w:rsidRPr="002A52A4">
              <w:rPr>
                <w:b/>
              </w:rPr>
              <w:t>Sentinel</w:t>
            </w:r>
          </w:p>
        </w:tc>
        <w:tc>
          <w:tcPr>
            <w:tcW w:w="2973" w:type="dxa"/>
            <w:vAlign w:val="center"/>
          </w:tcPr>
          <w:p w14:paraId="6E578F33" w14:textId="3CAA99D3"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Sentinel</w:t>
            </w:r>
          </w:p>
        </w:tc>
        <w:tc>
          <w:tcPr>
            <w:tcW w:w="3113" w:type="dxa"/>
            <w:vAlign w:val="center"/>
          </w:tcPr>
          <w:p w14:paraId="301D78C9" w14:textId="77DBF703" w:rsidR="004427C5" w:rsidRPr="002A52A4"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Crea una instancia en el espacio de memoria correspondiente a la instancia Sentinel</w:t>
            </w:r>
          </w:p>
        </w:tc>
      </w:tr>
      <w:tr w:rsidR="00CB6613" w:rsidRPr="002A52A4" w14:paraId="33B8BFA6"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2A52A4" w:rsidRDefault="00CB6613" w:rsidP="004265ED">
            <w:pPr>
              <w:ind w:firstLine="0"/>
              <w:jc w:val="center"/>
              <w:rPr>
                <w:b/>
              </w:rPr>
            </w:pPr>
            <w:r w:rsidRPr="002A52A4">
              <w:rPr>
                <w:b/>
              </w:rPr>
              <w:t>EntityIdSerializer</w:t>
            </w:r>
          </w:p>
          <w:p w14:paraId="566D90E7" w14:textId="77777777" w:rsidR="00CB6613" w:rsidRPr="002A52A4" w:rsidRDefault="00CB6613" w:rsidP="004265ED">
            <w:pPr>
              <w:ind w:firstLine="0"/>
              <w:jc w:val="center"/>
              <w:rPr>
                <w:b/>
              </w:rPr>
            </w:pPr>
            <w:r w:rsidRPr="002A52A4">
              <w:rPr>
                <w:b/>
              </w:rPr>
              <w:t>VendorIdSerializer</w:t>
            </w:r>
          </w:p>
          <w:p w14:paraId="445CD146" w14:textId="77777777" w:rsidR="00CB6613" w:rsidRPr="002A52A4" w:rsidRDefault="00CB6613" w:rsidP="004265ED">
            <w:pPr>
              <w:ind w:firstLine="0"/>
              <w:jc w:val="center"/>
              <w:rPr>
                <w:b/>
              </w:rPr>
            </w:pPr>
            <w:r w:rsidRPr="002A52A4">
              <w:rPr>
                <w:b/>
              </w:rPr>
              <w:t>GuidPrefixSerializer</w:t>
            </w:r>
          </w:p>
          <w:p w14:paraId="07CE7C25" w14:textId="77777777" w:rsidR="00CB6613" w:rsidRPr="002A52A4" w:rsidRDefault="00CB6613" w:rsidP="004265ED">
            <w:pPr>
              <w:ind w:firstLine="0"/>
              <w:jc w:val="center"/>
              <w:rPr>
                <w:b/>
              </w:rPr>
            </w:pPr>
            <w:r w:rsidRPr="002A52A4">
              <w:rPr>
                <w:b/>
              </w:rPr>
              <w:t>GUIDSerializer</w:t>
            </w:r>
          </w:p>
          <w:p w14:paraId="4A2A4282" w14:textId="177D49F2" w:rsidR="00CB6613" w:rsidRPr="002A52A4" w:rsidRDefault="00CB6613" w:rsidP="004265ED">
            <w:pPr>
              <w:ind w:firstLine="0"/>
              <w:jc w:val="center"/>
              <w:rPr>
                <w:b/>
              </w:rPr>
            </w:pPr>
            <w:r w:rsidRPr="002A52A4">
              <w:rPr>
                <w:b/>
              </w:rPr>
              <w:lastRenderedPageBreak/>
              <w:t>ProtocolIdSerializer</w:t>
            </w:r>
          </w:p>
        </w:tc>
        <w:tc>
          <w:tcPr>
            <w:tcW w:w="2973" w:type="dxa"/>
            <w:vAlign w:val="center"/>
          </w:tcPr>
          <w:p w14:paraId="524657AE" w14:textId="0DAFD798"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lastRenderedPageBreak/>
              <w:t>GetStaticMethods</w:t>
            </w:r>
          </w:p>
        </w:tc>
        <w:tc>
          <w:tcPr>
            <w:tcW w:w="3113" w:type="dxa"/>
            <w:vAlign w:val="center"/>
          </w:tcPr>
          <w:p w14:paraId="6F9EA1F9" w14:textId="3B7815C2"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Crea los métodos delegados (nombre de la clase) de escritura y lectura</w:t>
            </w:r>
          </w:p>
        </w:tc>
      </w:tr>
      <w:tr w:rsidR="00CB6613" w:rsidRPr="002A52A4" w14:paraId="41E68DFB"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2A52A4" w:rsidRDefault="00CB6613" w:rsidP="004265ED">
            <w:pPr>
              <w:ind w:firstLine="0"/>
              <w:jc w:val="center"/>
            </w:pPr>
          </w:p>
        </w:tc>
        <w:tc>
          <w:tcPr>
            <w:tcW w:w="2973" w:type="dxa"/>
            <w:vAlign w:val="center"/>
          </w:tcPr>
          <w:p w14:paraId="43B63D8E" w14:textId="44E1BC63" w:rsidR="00CB6613" w:rsidRPr="002A52A4"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GetSubtypes</w:t>
            </w:r>
          </w:p>
        </w:tc>
        <w:tc>
          <w:tcPr>
            <w:tcW w:w="3113" w:type="dxa"/>
            <w:vAlign w:val="center"/>
          </w:tcPr>
          <w:p w14:paraId="41645A3C" w14:textId="2304F284" w:rsidR="00CB6613" w:rsidRPr="002A52A4"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Obtiene un subtipo</w:t>
            </w:r>
          </w:p>
        </w:tc>
      </w:tr>
      <w:tr w:rsidR="00CB6613" w:rsidRPr="002A52A4" w14:paraId="4C75A4D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2A52A4" w:rsidRDefault="00CB6613" w:rsidP="004265ED">
            <w:pPr>
              <w:ind w:firstLine="0"/>
              <w:jc w:val="center"/>
            </w:pPr>
          </w:p>
        </w:tc>
        <w:tc>
          <w:tcPr>
            <w:tcW w:w="2973" w:type="dxa"/>
            <w:vAlign w:val="center"/>
          </w:tcPr>
          <w:p w14:paraId="545FF251" w14:textId="3FFF70F3"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Handles</w:t>
            </w:r>
          </w:p>
        </w:tc>
        <w:tc>
          <w:tcPr>
            <w:tcW w:w="3113" w:type="dxa"/>
            <w:vAlign w:val="center"/>
          </w:tcPr>
          <w:p w14:paraId="7FDFEC35" w14:textId="33F78730"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Compara al tipo del tipo de (nombre de la clase)</w:t>
            </w:r>
          </w:p>
        </w:tc>
      </w:tr>
    </w:tbl>
    <w:p w14:paraId="0E119276" w14:textId="77777777" w:rsidR="006C59B9" w:rsidRPr="002A52A4" w:rsidRDefault="006C59B9" w:rsidP="002F4770"/>
    <w:p w14:paraId="160720F2" w14:textId="2132E2B4" w:rsidR="00CB3AAC" w:rsidRPr="002A52A4" w:rsidRDefault="00CB3AAC" w:rsidP="002F4770">
      <w:r w:rsidRPr="002A52A4">
        <w:t xml:space="preserve">Una vez que se tiene la posibilidad de codificar y decodificar mensajes, cabeceras e identificadores dentro de un buffer. Es necesario tener un esquema de serialización el cual se encuentra mostrado en la </w:t>
      </w:r>
      <w:r w:rsidR="00D07F34" w:rsidRPr="002A52A4">
        <w:fldChar w:fldCharType="begin"/>
      </w:r>
      <w:r w:rsidR="00D07F34" w:rsidRPr="002A52A4">
        <w:instrText xml:space="preserve"> REF _Ref421703622 \h </w:instrText>
      </w:r>
      <w:r w:rsidR="00D07F34" w:rsidRPr="002A52A4">
        <w:fldChar w:fldCharType="separate"/>
      </w:r>
      <w:r w:rsidR="00D07F34" w:rsidRPr="002A52A4">
        <w:t xml:space="preserve">Tabla </w:t>
      </w:r>
      <w:r w:rsidR="00D07F34" w:rsidRPr="002A52A4">
        <w:rPr>
          <w:noProof/>
        </w:rPr>
        <w:t>3</w:t>
      </w:r>
      <w:r w:rsidR="00D07F34" w:rsidRPr="002A52A4">
        <w:noBreakHyphen/>
      </w:r>
      <w:r w:rsidR="00D07F34" w:rsidRPr="002A52A4">
        <w:rPr>
          <w:noProof/>
        </w:rPr>
        <w:t>5</w:t>
      </w:r>
      <w:r w:rsidR="00D07F34" w:rsidRPr="002A52A4">
        <w:fldChar w:fldCharType="end"/>
      </w:r>
      <w:r w:rsidR="00D07F34" w:rsidRPr="002A52A4">
        <w:t xml:space="preserve"> y </w:t>
      </w:r>
      <w:r w:rsidR="00D07F34" w:rsidRPr="002A52A4">
        <w:fldChar w:fldCharType="begin"/>
      </w:r>
      <w:r w:rsidR="00D07F34" w:rsidRPr="002A52A4">
        <w:instrText xml:space="preserve"> REF _Ref421703638 \h </w:instrText>
      </w:r>
      <w:r w:rsidR="00D07F34" w:rsidRPr="002A52A4">
        <w:fldChar w:fldCharType="separate"/>
      </w:r>
      <w:r w:rsidR="00D07F34" w:rsidRPr="002A52A4">
        <w:t xml:space="preserve">Figura </w:t>
      </w:r>
      <w:r w:rsidR="00D07F34" w:rsidRPr="002A52A4">
        <w:rPr>
          <w:noProof/>
        </w:rPr>
        <w:t>3</w:t>
      </w:r>
      <w:r w:rsidR="00D07F34" w:rsidRPr="002A52A4">
        <w:noBreakHyphen/>
      </w:r>
      <w:r w:rsidR="00D07F34" w:rsidRPr="002A52A4">
        <w:rPr>
          <w:noProof/>
        </w:rPr>
        <w:t>5</w:t>
      </w:r>
      <w:r w:rsidR="00D07F34" w:rsidRPr="002A52A4">
        <w:fldChar w:fldCharType="end"/>
      </w:r>
      <w:r w:rsidR="00D07F34" w:rsidRPr="002A52A4">
        <w:t>.</w:t>
      </w:r>
    </w:p>
    <w:p w14:paraId="097D249F" w14:textId="77777777" w:rsidR="00DD73FE" w:rsidRPr="002A52A4" w:rsidRDefault="007501C2" w:rsidP="008347C9">
      <w:pPr>
        <w:keepNext/>
        <w:jc w:val="center"/>
      </w:pPr>
      <w:r w:rsidRPr="002A52A4">
        <w:rPr>
          <w:noProof/>
          <w:lang w:eastAsia="es-EC"/>
        </w:rPr>
        <w:drawing>
          <wp:inline distT="0" distB="0" distL="0" distR="0" wp14:anchorId="1A52451D" wp14:editId="04C002D7">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08AA9FDC" w:rsidR="00E362AB" w:rsidRPr="002A52A4" w:rsidRDefault="00DD73FE" w:rsidP="00DD73FE">
      <w:pPr>
        <w:pStyle w:val="Descripcin"/>
      </w:pPr>
      <w:bookmarkStart w:id="293" w:name="_Ref421703638"/>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5</w:t>
      </w:r>
      <w:r w:rsidR="000A7D12" w:rsidRPr="002A52A4">
        <w:fldChar w:fldCharType="end"/>
      </w:r>
      <w:bookmarkEnd w:id="293"/>
      <w:r w:rsidRPr="002A52A4">
        <w:rPr>
          <w:i w:val="0"/>
        </w:rPr>
        <w:t>. Diagrama de clases para la serialización de mensajes</w:t>
      </w:r>
    </w:p>
    <w:p w14:paraId="65E2E831" w14:textId="3A28D68A" w:rsidR="00D07F34" w:rsidRPr="002A52A4" w:rsidRDefault="00D07F34" w:rsidP="000922CC">
      <w:pPr>
        <w:pStyle w:val="Descripcin"/>
        <w:keepNext/>
      </w:pPr>
      <w:bookmarkStart w:id="294" w:name="_Ref421703622"/>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5</w:t>
      </w:r>
      <w:r w:rsidR="00AB1719" w:rsidRPr="002A52A4">
        <w:fldChar w:fldCharType="end"/>
      </w:r>
      <w:bookmarkEnd w:id="294"/>
      <w:r w:rsidRPr="002A52A4">
        <w:rPr>
          <w:i w:val="0"/>
        </w:rPr>
        <w:t>. Métodos de las clases para la serialización y deserialización</w:t>
      </w:r>
    </w:p>
    <w:tbl>
      <w:tblPr>
        <w:tblStyle w:val="Tabladecuadrcula7concolores"/>
        <w:tblW w:w="9356" w:type="dxa"/>
        <w:tblLook w:val="04A0" w:firstRow="1" w:lastRow="0" w:firstColumn="1" w:lastColumn="0" w:noHBand="0" w:noVBand="1"/>
      </w:tblPr>
      <w:tblGrid>
        <w:gridCol w:w="3270"/>
        <w:gridCol w:w="2973"/>
        <w:gridCol w:w="3113"/>
      </w:tblGrid>
      <w:tr w:rsidR="008347C9" w:rsidRPr="002A52A4"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2A52A4" w:rsidRDefault="008347C9" w:rsidP="000922CC">
            <w:pPr>
              <w:ind w:firstLine="0"/>
              <w:jc w:val="center"/>
              <w:rPr>
                <w:b w:val="0"/>
              </w:rPr>
            </w:pPr>
            <w:r w:rsidRPr="002A52A4">
              <w:rPr>
                <w:b w:val="0"/>
              </w:rPr>
              <w:t>Clase</w:t>
            </w:r>
          </w:p>
        </w:tc>
        <w:tc>
          <w:tcPr>
            <w:tcW w:w="2973" w:type="dxa"/>
            <w:vAlign w:val="center"/>
          </w:tcPr>
          <w:p w14:paraId="7E25CC09"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0B1175B3"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DF77F9" w:rsidRPr="002A52A4"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2A52A4" w:rsidRDefault="00DF77F9" w:rsidP="000922CC">
            <w:pPr>
              <w:ind w:firstLine="0"/>
              <w:jc w:val="center"/>
              <w:rPr>
                <w:b/>
              </w:rPr>
            </w:pPr>
            <w:r w:rsidRPr="002A52A4">
              <w:rPr>
                <w:b/>
              </w:rPr>
              <w:t>CDREncapsulation</w:t>
            </w:r>
          </w:p>
          <w:p w14:paraId="2EB35470" w14:textId="77777777" w:rsidR="00DF77F9" w:rsidRPr="002A52A4" w:rsidRDefault="00DF77F9" w:rsidP="000922CC">
            <w:pPr>
              <w:ind w:firstLine="0"/>
              <w:jc w:val="center"/>
              <w:rPr>
                <w:b/>
              </w:rPr>
            </w:pPr>
          </w:p>
        </w:tc>
        <w:tc>
          <w:tcPr>
            <w:tcW w:w="2973" w:type="dxa"/>
            <w:vAlign w:val="center"/>
          </w:tcPr>
          <w:p w14:paraId="30BB299A" w14:textId="29C14791"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CDREncapsulation</w:t>
            </w:r>
          </w:p>
        </w:tc>
        <w:tc>
          <w:tcPr>
            <w:tcW w:w="3113" w:type="dxa"/>
            <w:vAlign w:val="center"/>
          </w:tcPr>
          <w:p w14:paraId="1737B56A" w14:textId="309C0ED4" w:rsidR="00DF77F9" w:rsidRPr="002A52A4"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Es el método que sirve para serializar mensajes de datos</w:t>
            </w:r>
          </w:p>
        </w:tc>
      </w:tr>
      <w:tr w:rsidR="00DF77F9" w:rsidRPr="002A52A4"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2A52A4" w:rsidRDefault="00DF77F9" w:rsidP="000922CC">
            <w:pPr>
              <w:ind w:firstLine="0"/>
              <w:jc w:val="center"/>
              <w:rPr>
                <w:b/>
              </w:rPr>
            </w:pPr>
          </w:p>
        </w:tc>
        <w:tc>
          <w:tcPr>
            <w:tcW w:w="2973" w:type="dxa"/>
            <w:vAlign w:val="center"/>
          </w:tcPr>
          <w:p w14:paraId="0B059A83" w14:textId="212B3A9C"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ContainsData</w:t>
            </w:r>
          </w:p>
        </w:tc>
        <w:tc>
          <w:tcPr>
            <w:tcW w:w="3113" w:type="dxa"/>
            <w:vAlign w:val="center"/>
          </w:tcPr>
          <w:p w14:paraId="710553E0" w14:textId="1F796CC2"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Informa si contiene Datos o no</w:t>
            </w:r>
          </w:p>
        </w:tc>
      </w:tr>
      <w:tr w:rsidR="00DF77F9" w:rsidRPr="002A52A4"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2A52A4" w:rsidRDefault="00DF77F9" w:rsidP="000922CC">
            <w:pPr>
              <w:ind w:firstLine="0"/>
              <w:jc w:val="center"/>
              <w:rPr>
                <w:b/>
              </w:rPr>
            </w:pPr>
          </w:p>
        </w:tc>
        <w:tc>
          <w:tcPr>
            <w:tcW w:w="2973" w:type="dxa"/>
            <w:vAlign w:val="center"/>
          </w:tcPr>
          <w:p w14:paraId="25F9B4C8" w14:textId="12742627"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77992D20" w14:textId="104E1237" w:rsidR="00DF77F9" w:rsidRPr="002A52A4"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Deserializa desde un buffer</w:t>
            </w:r>
          </w:p>
        </w:tc>
      </w:tr>
      <w:tr w:rsidR="00DF77F9" w:rsidRPr="002A52A4"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2A52A4" w:rsidRDefault="00DF77F9" w:rsidP="000922CC">
            <w:pPr>
              <w:ind w:firstLine="0"/>
              <w:jc w:val="center"/>
              <w:rPr>
                <w:b/>
              </w:rPr>
            </w:pPr>
          </w:p>
        </w:tc>
        <w:tc>
          <w:tcPr>
            <w:tcW w:w="2973" w:type="dxa"/>
            <w:vAlign w:val="center"/>
          </w:tcPr>
          <w:p w14:paraId="52BB2E2F" w14:textId="667CD252"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71E7A1F4" w14:textId="1E1D8340"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Serializa</w:t>
            </w:r>
          </w:p>
        </w:tc>
      </w:tr>
      <w:tr w:rsidR="008347C9" w:rsidRPr="002A52A4"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2A52A4" w:rsidRDefault="008347C9" w:rsidP="000922CC">
            <w:pPr>
              <w:ind w:firstLine="0"/>
              <w:jc w:val="center"/>
              <w:rPr>
                <w:b/>
              </w:rPr>
            </w:pPr>
            <w:r w:rsidRPr="002A52A4">
              <w:rPr>
                <w:b/>
              </w:rPr>
              <w:t>EncapsulationManager</w:t>
            </w:r>
          </w:p>
        </w:tc>
        <w:tc>
          <w:tcPr>
            <w:tcW w:w="2973" w:type="dxa"/>
            <w:vAlign w:val="center"/>
          </w:tcPr>
          <w:p w14:paraId="0DE99D0C" w14:textId="0FCABDDC" w:rsidR="008347C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563A9CD7" w14:textId="12CED97D" w:rsidR="008347C9" w:rsidRPr="002A52A4"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Gestiona la deseriali</w:t>
            </w:r>
            <w:r w:rsidR="00D43BCE" w:rsidRPr="002A52A4">
              <w:t>zación</w:t>
            </w:r>
          </w:p>
        </w:tc>
      </w:tr>
      <w:tr w:rsidR="00DF77F9" w:rsidRPr="002A52A4"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2A52A4" w:rsidRDefault="00DF77F9" w:rsidP="000922CC">
            <w:pPr>
              <w:ind w:firstLine="0"/>
              <w:jc w:val="center"/>
              <w:rPr>
                <w:b/>
              </w:rPr>
            </w:pPr>
          </w:p>
        </w:tc>
        <w:tc>
          <w:tcPr>
            <w:tcW w:w="2973" w:type="dxa"/>
            <w:vAlign w:val="center"/>
          </w:tcPr>
          <w:p w14:paraId="1553EBE9" w14:textId="4E0D7D75"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4F8E0C08" w14:textId="658C8A89"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Gestiona la serialización</w:t>
            </w:r>
          </w:p>
        </w:tc>
      </w:tr>
    </w:tbl>
    <w:p w14:paraId="08C8417C" w14:textId="77777777" w:rsidR="007A4CC1" w:rsidRPr="002A52A4" w:rsidRDefault="007A4CC1" w:rsidP="00BB63F9"/>
    <w:p w14:paraId="0584E7D9" w14:textId="07A1DF38" w:rsidR="007A4CC1" w:rsidRPr="002A52A4" w:rsidRDefault="00F86E9F" w:rsidP="000922CC">
      <w:pPr>
        <w:pStyle w:val="Ttulo3"/>
      </w:pPr>
      <w:r w:rsidRPr="002A52A4">
        <w:t>Submódulo descubrimiento</w:t>
      </w:r>
    </w:p>
    <w:p w14:paraId="7E80112B" w14:textId="551D6C29" w:rsidR="00DE5400" w:rsidRPr="002A52A4" w:rsidRDefault="00DE5400" w:rsidP="00DE5400">
      <w:r w:rsidRPr="002A52A4">
        <w:t xml:space="preserve">El submódulo de descubrimiento es el encargado de los mensajes de descubrimiento y de finalizar el descubrimiento de los </w:t>
      </w:r>
      <w:r w:rsidR="00F86E9F" w:rsidRPr="002A52A4">
        <w:rPr>
          <w:i/>
        </w:rPr>
        <w:t xml:space="preserve">participantes, </w:t>
      </w:r>
      <w:r w:rsidR="00F86E9F" w:rsidRPr="002A52A4">
        <w:t xml:space="preserve">para lo cual se define una serie de clases que permiten el descubrimiento de mensajes RTPS. A continuación en la </w:t>
      </w:r>
      <w:r w:rsidR="005F39F9" w:rsidRPr="002A52A4">
        <w:fldChar w:fldCharType="begin"/>
      </w:r>
      <w:r w:rsidR="005F39F9" w:rsidRPr="002A52A4">
        <w:instrText xml:space="preserve"> REF _Ref421711671 \h </w:instrText>
      </w:r>
      <w:r w:rsidR="005F39F9" w:rsidRPr="002A52A4">
        <w:fldChar w:fldCharType="separate"/>
      </w:r>
      <w:r w:rsidR="005F39F9" w:rsidRPr="002A52A4">
        <w:t xml:space="preserve">Figura </w:t>
      </w:r>
      <w:r w:rsidR="005F39F9" w:rsidRPr="002A52A4">
        <w:rPr>
          <w:noProof/>
        </w:rPr>
        <w:t>3</w:t>
      </w:r>
      <w:r w:rsidR="005F39F9" w:rsidRPr="002A52A4">
        <w:noBreakHyphen/>
      </w:r>
      <w:r w:rsidR="005F39F9" w:rsidRPr="002A52A4">
        <w:rPr>
          <w:noProof/>
        </w:rPr>
        <w:t>6</w:t>
      </w:r>
      <w:r w:rsidR="005F39F9" w:rsidRPr="002A52A4">
        <w:fldChar w:fldCharType="end"/>
      </w:r>
      <w:r w:rsidR="005F39F9" w:rsidRPr="002A52A4">
        <w:t xml:space="preserve"> </w:t>
      </w:r>
      <w:r w:rsidR="00F86E9F" w:rsidRPr="002A52A4">
        <w:t>se muestra el diagrama de clases d</w:t>
      </w:r>
      <w:r w:rsidR="005F39F9" w:rsidRPr="002A52A4">
        <w:t xml:space="preserve">el submódulo de descubrimiento y en la </w:t>
      </w:r>
      <w:r w:rsidR="003D7F82" w:rsidRPr="002A52A4">
        <w:fldChar w:fldCharType="begin"/>
      </w:r>
      <w:r w:rsidR="003D7F82" w:rsidRPr="002A52A4">
        <w:instrText xml:space="preserve"> REF _Ref421714098 \h </w:instrText>
      </w:r>
      <w:r w:rsidR="003D7F82" w:rsidRPr="002A52A4">
        <w:fldChar w:fldCharType="separate"/>
      </w:r>
      <w:r w:rsidR="003D7F82" w:rsidRPr="002A52A4">
        <w:t xml:space="preserve">Tabla </w:t>
      </w:r>
      <w:r w:rsidR="003D7F82" w:rsidRPr="002A52A4">
        <w:rPr>
          <w:noProof/>
        </w:rPr>
        <w:t>3</w:t>
      </w:r>
      <w:r w:rsidR="003D7F82" w:rsidRPr="002A52A4">
        <w:noBreakHyphen/>
      </w:r>
      <w:r w:rsidR="003D7F82" w:rsidRPr="002A52A4">
        <w:rPr>
          <w:noProof/>
        </w:rPr>
        <w:t>6</w:t>
      </w:r>
      <w:r w:rsidR="003D7F82" w:rsidRPr="002A52A4">
        <w:fldChar w:fldCharType="end"/>
      </w:r>
      <w:r w:rsidR="00621F0F" w:rsidRPr="002A52A4">
        <w:t xml:space="preserve"> </w:t>
      </w:r>
      <w:r w:rsidR="005F39F9" w:rsidRPr="002A52A4">
        <w:t>se realiza una explicación de cada método utilizado en el submódulo.</w:t>
      </w:r>
    </w:p>
    <w:p w14:paraId="11A97565" w14:textId="77777777" w:rsidR="005F39F9" w:rsidRPr="002A52A4" w:rsidRDefault="005F39F9" w:rsidP="00DE5400"/>
    <w:p w14:paraId="37B00837" w14:textId="77777777" w:rsidR="00F86E9F" w:rsidRPr="002A52A4" w:rsidRDefault="00F86E9F" w:rsidP="00DE5400"/>
    <w:p w14:paraId="29BF2734" w14:textId="77777777" w:rsidR="00F86E9F" w:rsidRPr="002A52A4" w:rsidRDefault="00DE5400" w:rsidP="00F86E9F">
      <w:pPr>
        <w:keepNext/>
        <w:jc w:val="center"/>
      </w:pPr>
      <w:r w:rsidRPr="002A52A4">
        <w:rPr>
          <w:noProof/>
          <w:lang w:eastAsia="es-EC"/>
        </w:rPr>
        <w:lastRenderedPageBreak/>
        <w:drawing>
          <wp:inline distT="0" distB="0" distL="0" distR="0" wp14:anchorId="5E9E2990" wp14:editId="5A40AED5">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4908212"/>
                    </a:xfrm>
                    <a:prstGeom prst="rect">
                      <a:avLst/>
                    </a:prstGeom>
                  </pic:spPr>
                </pic:pic>
              </a:graphicData>
            </a:graphic>
          </wp:inline>
        </w:drawing>
      </w:r>
    </w:p>
    <w:p w14:paraId="09D34AF4" w14:textId="44B4DECF" w:rsidR="000922CC" w:rsidRPr="002A52A4" w:rsidRDefault="00F86E9F" w:rsidP="00F86E9F">
      <w:pPr>
        <w:pStyle w:val="Descripcin"/>
        <w:rPr>
          <w:i w:val="0"/>
        </w:rPr>
      </w:pPr>
      <w:bookmarkStart w:id="295" w:name="_Ref421711671"/>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6</w:t>
      </w:r>
      <w:r w:rsidR="000A7D12" w:rsidRPr="002A52A4">
        <w:fldChar w:fldCharType="end"/>
      </w:r>
      <w:bookmarkEnd w:id="295"/>
      <w:r w:rsidRPr="002A52A4">
        <w:t xml:space="preserve">. </w:t>
      </w:r>
      <w:r w:rsidRPr="002A52A4">
        <w:rPr>
          <w:i w:val="0"/>
        </w:rPr>
        <w:t>Diagrama de clases del submódulo descubrimiento.</w:t>
      </w:r>
    </w:p>
    <w:p w14:paraId="21E1E507" w14:textId="12A76382" w:rsidR="00621F0F" w:rsidRPr="002A52A4" w:rsidRDefault="00621F0F" w:rsidP="00621F0F">
      <w:pPr>
        <w:pStyle w:val="Descripcin"/>
        <w:keepNext/>
      </w:pPr>
      <w:bookmarkStart w:id="296" w:name="_Ref421714098"/>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6</w:t>
      </w:r>
      <w:r w:rsidR="00AB1719" w:rsidRPr="002A52A4">
        <w:fldChar w:fldCharType="end"/>
      </w:r>
      <w:bookmarkEnd w:id="296"/>
      <w:r w:rsidRPr="002A52A4">
        <w:t xml:space="preserve">. </w:t>
      </w:r>
      <w:r w:rsidRPr="002A52A4">
        <w:rPr>
          <w:i w:val="0"/>
        </w:rPr>
        <w:t>Métodos de las clases para el descubrimiento.</w:t>
      </w:r>
    </w:p>
    <w:tbl>
      <w:tblPr>
        <w:tblStyle w:val="Tabladecuadrcula3"/>
        <w:tblW w:w="9781" w:type="dxa"/>
        <w:tblLook w:val="04A0" w:firstRow="1" w:lastRow="0" w:firstColumn="1" w:lastColumn="0" w:noHBand="0" w:noVBand="1"/>
      </w:tblPr>
      <w:tblGrid>
        <w:gridCol w:w="3782"/>
        <w:gridCol w:w="3666"/>
        <w:gridCol w:w="2333"/>
      </w:tblGrid>
      <w:tr w:rsidR="005F39F9" w:rsidRPr="002A52A4" w14:paraId="62975694"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66" w:type="dxa"/>
            <w:vAlign w:val="center"/>
          </w:tcPr>
          <w:p w14:paraId="0994341F" w14:textId="11B3760A" w:rsidR="005F39F9" w:rsidRPr="002A52A4" w:rsidRDefault="005F39F9" w:rsidP="001774F8">
            <w:pPr>
              <w:ind w:firstLine="0"/>
              <w:jc w:val="center"/>
              <w:rPr>
                <w:b w:val="0"/>
              </w:rPr>
            </w:pPr>
            <w:r w:rsidRPr="002A52A4">
              <w:t>Clases</w:t>
            </w:r>
          </w:p>
        </w:tc>
        <w:tc>
          <w:tcPr>
            <w:tcW w:w="3666" w:type="dxa"/>
            <w:vAlign w:val="center"/>
          </w:tcPr>
          <w:p w14:paraId="15A0370C" w14:textId="77D15C5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w:t>
            </w:r>
          </w:p>
        </w:tc>
        <w:tc>
          <w:tcPr>
            <w:tcW w:w="2449" w:type="dxa"/>
            <w:vAlign w:val="center"/>
          </w:tcPr>
          <w:p w14:paraId="3E6C7A29" w14:textId="27EB8F1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5F39F9" w:rsidRPr="002A52A4" w14:paraId="19DA7B1E"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62E143E1" w14:textId="78DA1A8B" w:rsidR="005F39F9" w:rsidRPr="002A52A4" w:rsidRDefault="005F39F9" w:rsidP="001774F8">
            <w:pPr>
              <w:ind w:firstLine="0"/>
              <w:jc w:val="center"/>
              <w:rPr>
                <w:b/>
              </w:rPr>
            </w:pPr>
            <w:r w:rsidRPr="002A52A4">
              <w:rPr>
                <w:b/>
              </w:rPr>
              <w:t>SEDPbuiltinSubscriptionsWriter</w:t>
            </w:r>
          </w:p>
        </w:tc>
        <w:tc>
          <w:tcPr>
            <w:tcW w:w="3666" w:type="dxa"/>
            <w:vAlign w:val="center"/>
          </w:tcPr>
          <w:p w14:paraId="76F5FFF4" w14:textId="5CEB1940"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SEDPbuiltinSubscriptionsWriter</w:t>
            </w:r>
          </w:p>
        </w:tc>
        <w:tc>
          <w:tcPr>
            <w:tcW w:w="2449" w:type="dxa"/>
            <w:vAlign w:val="center"/>
          </w:tcPr>
          <w:p w14:paraId="56691F16" w14:textId="3A68C2E8"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de un Writer por medio del protocolo de descubrimiento SEDP.</w:t>
            </w:r>
          </w:p>
        </w:tc>
      </w:tr>
      <w:tr w:rsidR="005F39F9" w:rsidRPr="002A52A4" w14:paraId="6A41BD7F"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6DB1E57E" w14:textId="61665634" w:rsidR="005F39F9" w:rsidRPr="002A52A4" w:rsidRDefault="005F39F9" w:rsidP="001774F8">
            <w:pPr>
              <w:ind w:firstLine="0"/>
              <w:jc w:val="center"/>
              <w:rPr>
                <w:b/>
              </w:rPr>
            </w:pPr>
            <w:r w:rsidRPr="002A52A4">
              <w:rPr>
                <w:b/>
              </w:rPr>
              <w:t>SEDPbuiltinSubscriptionsReader</w:t>
            </w:r>
          </w:p>
        </w:tc>
        <w:tc>
          <w:tcPr>
            <w:tcW w:w="3666" w:type="dxa"/>
            <w:vAlign w:val="center"/>
          </w:tcPr>
          <w:p w14:paraId="5CBE0A6F" w14:textId="35E8B9C4"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SEDPbuiltinSubscriptionsReader</w:t>
            </w:r>
          </w:p>
        </w:tc>
        <w:tc>
          <w:tcPr>
            <w:tcW w:w="2449" w:type="dxa"/>
            <w:vAlign w:val="center"/>
          </w:tcPr>
          <w:p w14:paraId="01A32150" w14:textId="174684A2"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suscripción de un Reader por medio del protocolo de descubrimiento SEDP.</w:t>
            </w:r>
          </w:p>
        </w:tc>
      </w:tr>
      <w:tr w:rsidR="002024EA" w:rsidRPr="002A52A4" w14:paraId="52E07732"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5E0A79AC" w14:textId="0849928F" w:rsidR="002024EA" w:rsidRPr="002A52A4" w:rsidRDefault="002024EA" w:rsidP="001774F8">
            <w:pPr>
              <w:ind w:firstLine="0"/>
              <w:jc w:val="center"/>
              <w:rPr>
                <w:b/>
              </w:rPr>
            </w:pPr>
            <w:r w:rsidRPr="002A52A4">
              <w:rPr>
                <w:b/>
              </w:rPr>
              <w:t>SEDPbuiltinTopicsWriter</w:t>
            </w:r>
          </w:p>
        </w:tc>
        <w:tc>
          <w:tcPr>
            <w:tcW w:w="3666" w:type="dxa"/>
            <w:vAlign w:val="center"/>
          </w:tcPr>
          <w:p w14:paraId="52EAAE93" w14:textId="1C7F0168"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SEDPbuiltinTopicsWriter</w:t>
            </w:r>
          </w:p>
        </w:tc>
        <w:tc>
          <w:tcPr>
            <w:tcW w:w="2449" w:type="dxa"/>
            <w:vAlign w:val="center"/>
          </w:tcPr>
          <w:p w14:paraId="1038173F" w14:textId="2DBE7336"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 topic Writer en el protocolo SEDP,</w:t>
            </w:r>
          </w:p>
        </w:tc>
      </w:tr>
      <w:tr w:rsidR="0054328E" w:rsidRPr="002A52A4" w14:paraId="7BE27D34"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2BFDD926" w14:textId="375526C0" w:rsidR="0054328E" w:rsidRPr="002A52A4" w:rsidRDefault="0054328E" w:rsidP="001774F8">
            <w:pPr>
              <w:ind w:firstLine="0"/>
              <w:jc w:val="center"/>
              <w:rPr>
                <w:b/>
              </w:rPr>
            </w:pPr>
            <w:r w:rsidRPr="002A52A4">
              <w:rPr>
                <w:b/>
              </w:rPr>
              <w:lastRenderedPageBreak/>
              <w:t>SEDPbuiltinTopicsReader</w:t>
            </w:r>
          </w:p>
        </w:tc>
        <w:tc>
          <w:tcPr>
            <w:tcW w:w="3666" w:type="dxa"/>
            <w:vAlign w:val="center"/>
          </w:tcPr>
          <w:p w14:paraId="44803FE6" w14:textId="08D67047"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SEDPbuiltinTopicsReader</w:t>
            </w:r>
          </w:p>
        </w:tc>
        <w:tc>
          <w:tcPr>
            <w:tcW w:w="2449" w:type="dxa"/>
            <w:vAlign w:val="center"/>
          </w:tcPr>
          <w:p w14:paraId="07204422" w14:textId="437E0EEB"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 topic Reader en el protocolo SEDP.</w:t>
            </w:r>
          </w:p>
        </w:tc>
      </w:tr>
      <w:tr w:rsidR="0054328E" w:rsidRPr="002A52A4" w14:paraId="5A8C58CB"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3432B05B" w14:textId="55373947" w:rsidR="0054328E" w:rsidRPr="002A52A4" w:rsidRDefault="0054328E" w:rsidP="001774F8">
            <w:pPr>
              <w:ind w:firstLine="0"/>
              <w:jc w:val="center"/>
              <w:rPr>
                <w:b/>
              </w:rPr>
            </w:pPr>
            <w:r w:rsidRPr="002A52A4">
              <w:rPr>
                <w:b/>
              </w:rPr>
              <w:t>Sedp</w:t>
            </w:r>
          </w:p>
        </w:tc>
        <w:tc>
          <w:tcPr>
            <w:tcW w:w="3666" w:type="dxa"/>
            <w:vAlign w:val="center"/>
          </w:tcPr>
          <w:p w14:paraId="17A4669C" w14:textId="7777777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449" w:type="dxa"/>
            <w:vAlign w:val="center"/>
          </w:tcPr>
          <w:p w14:paraId="19011B98" w14:textId="63BE832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una instancia del protocolo SEDP en la implementación del protocolo RTPS.</w:t>
            </w:r>
          </w:p>
        </w:tc>
      </w:tr>
      <w:tr w:rsidR="0054328E" w:rsidRPr="002A52A4" w14:paraId="7D8E6E27"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777233E2" w14:textId="5B01C884" w:rsidR="0054328E" w:rsidRPr="002A52A4" w:rsidRDefault="0054328E" w:rsidP="001774F8">
            <w:pPr>
              <w:ind w:firstLine="0"/>
              <w:jc w:val="center"/>
              <w:rPr>
                <w:b/>
              </w:rPr>
            </w:pPr>
            <w:r w:rsidRPr="002A52A4">
              <w:rPr>
                <w:b/>
              </w:rPr>
              <w:t>SEDPbuiltinPublicationsReader</w:t>
            </w:r>
          </w:p>
        </w:tc>
        <w:tc>
          <w:tcPr>
            <w:tcW w:w="3666" w:type="dxa"/>
            <w:vAlign w:val="center"/>
          </w:tcPr>
          <w:p w14:paraId="733D52A5" w14:textId="6E7656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SEDPbuiltinPublicationsReader</w:t>
            </w:r>
          </w:p>
        </w:tc>
        <w:tc>
          <w:tcPr>
            <w:tcW w:w="2449" w:type="dxa"/>
            <w:vAlign w:val="center"/>
          </w:tcPr>
          <w:p w14:paraId="1298735D" w14:textId="04B2D5A4"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Reader por medio del protocolo SEDP.</w:t>
            </w:r>
          </w:p>
        </w:tc>
      </w:tr>
      <w:tr w:rsidR="0054328E" w:rsidRPr="002A52A4" w14:paraId="414FC18C"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76A808F5" w14:textId="737FB02F" w:rsidR="0054328E" w:rsidRPr="002A52A4" w:rsidRDefault="0054328E" w:rsidP="001774F8">
            <w:pPr>
              <w:ind w:firstLine="0"/>
              <w:jc w:val="center"/>
              <w:rPr>
                <w:b/>
              </w:rPr>
            </w:pPr>
            <w:r w:rsidRPr="002A52A4">
              <w:rPr>
                <w:b/>
              </w:rPr>
              <w:t>SEDPbuiltinPublicationsWriter</w:t>
            </w:r>
          </w:p>
        </w:tc>
        <w:tc>
          <w:tcPr>
            <w:tcW w:w="3666" w:type="dxa"/>
            <w:vAlign w:val="center"/>
          </w:tcPr>
          <w:p w14:paraId="276CA281" w14:textId="13DD7F9D"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SEDPbuiltinPublicationsWriter</w:t>
            </w:r>
          </w:p>
        </w:tc>
        <w:tc>
          <w:tcPr>
            <w:tcW w:w="2449" w:type="dxa"/>
            <w:vAlign w:val="center"/>
          </w:tcPr>
          <w:p w14:paraId="0DA30050" w14:textId="014A728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las publicaciones descubiertas por el Writer por medio del protocolo SEDP.</w:t>
            </w:r>
          </w:p>
        </w:tc>
      </w:tr>
      <w:tr w:rsidR="0054328E" w:rsidRPr="002A52A4" w14:paraId="1EF0DD1A"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770F9D42" w14:textId="075AEB1C" w:rsidR="0054328E" w:rsidRPr="002A52A4" w:rsidRDefault="0054328E" w:rsidP="001774F8">
            <w:pPr>
              <w:ind w:firstLine="0"/>
              <w:jc w:val="center"/>
              <w:rPr>
                <w:b/>
              </w:rPr>
            </w:pPr>
            <w:r w:rsidRPr="002A52A4">
              <w:rPr>
                <w:b/>
              </w:rPr>
              <w:t>Spdp</w:t>
            </w:r>
          </w:p>
        </w:tc>
        <w:tc>
          <w:tcPr>
            <w:tcW w:w="3666" w:type="dxa"/>
            <w:vAlign w:val="center"/>
          </w:tcPr>
          <w:p w14:paraId="2D10D667" w14:textId="4CE82C2C"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w:t>
            </w:r>
          </w:p>
        </w:tc>
        <w:tc>
          <w:tcPr>
            <w:tcW w:w="2449" w:type="dxa"/>
            <w:vAlign w:val="center"/>
          </w:tcPr>
          <w:p w14:paraId="79FDF6C5" w14:textId="3009AB65"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una instancia del protocolo SPDP en la implementación del protocolo RTPS.</w:t>
            </w:r>
          </w:p>
        </w:tc>
      </w:tr>
      <w:tr w:rsidR="0054328E" w:rsidRPr="002A52A4" w14:paraId="5A70462B"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195EF9E7" w14:textId="571E9E29" w:rsidR="0054328E" w:rsidRPr="002A52A4" w:rsidRDefault="0054328E" w:rsidP="001774F8">
            <w:pPr>
              <w:ind w:firstLine="0"/>
              <w:jc w:val="center"/>
              <w:rPr>
                <w:b/>
              </w:rPr>
            </w:pPr>
            <w:r w:rsidRPr="002A52A4">
              <w:rPr>
                <w:b/>
              </w:rPr>
              <w:t>SPDPSubscriptionBuiltinTopicData</w:t>
            </w:r>
          </w:p>
        </w:tc>
        <w:tc>
          <w:tcPr>
            <w:tcW w:w="3666" w:type="dxa"/>
            <w:vAlign w:val="center"/>
          </w:tcPr>
          <w:p w14:paraId="6BA5C305" w14:textId="01F3819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SPDPSubscriptionBuiltinTopicData</w:t>
            </w:r>
          </w:p>
        </w:tc>
        <w:tc>
          <w:tcPr>
            <w:tcW w:w="2449" w:type="dxa"/>
            <w:vAlign w:val="center"/>
          </w:tcPr>
          <w:p w14:paraId="5137882F" w14:textId="75BFE72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en el protocolo SPDP de un topic.</w:t>
            </w:r>
          </w:p>
        </w:tc>
      </w:tr>
      <w:tr w:rsidR="0054328E" w:rsidRPr="002A52A4" w14:paraId="52A988AD"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2040CA52" w14:textId="1F04CD99" w:rsidR="0054328E" w:rsidRPr="002A52A4" w:rsidRDefault="0054328E" w:rsidP="001774F8">
            <w:pPr>
              <w:ind w:firstLine="0"/>
              <w:jc w:val="center"/>
              <w:rPr>
                <w:b/>
              </w:rPr>
            </w:pPr>
            <w:r w:rsidRPr="002A52A4">
              <w:rPr>
                <w:b/>
              </w:rPr>
              <w:t>SPDPPublicationBuiltinTopicData</w:t>
            </w:r>
          </w:p>
        </w:tc>
        <w:tc>
          <w:tcPr>
            <w:tcW w:w="3666" w:type="dxa"/>
            <w:vAlign w:val="center"/>
          </w:tcPr>
          <w:p w14:paraId="709E7870" w14:textId="1082C8D1"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SPDPPublicationBuiltinTopicData</w:t>
            </w:r>
          </w:p>
        </w:tc>
        <w:tc>
          <w:tcPr>
            <w:tcW w:w="2449" w:type="dxa"/>
            <w:vAlign w:val="center"/>
          </w:tcPr>
          <w:p w14:paraId="0A7F59ED" w14:textId="241B410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topic por medio del protocolo SPDP.</w:t>
            </w:r>
          </w:p>
        </w:tc>
      </w:tr>
      <w:tr w:rsidR="0054328E" w:rsidRPr="002A52A4" w14:paraId="1F83788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Merge w:val="restart"/>
            <w:vAlign w:val="center"/>
          </w:tcPr>
          <w:p w14:paraId="4CED3BCC" w14:textId="560F2868" w:rsidR="0054328E" w:rsidRPr="002A52A4" w:rsidRDefault="0054328E" w:rsidP="001774F8">
            <w:pPr>
              <w:ind w:firstLine="0"/>
              <w:jc w:val="center"/>
              <w:rPr>
                <w:b/>
              </w:rPr>
            </w:pPr>
            <w:r w:rsidRPr="002A52A4">
              <w:rPr>
                <w:b/>
              </w:rPr>
              <w:t>SPDPbuiltinParticipantWriterImpl</w:t>
            </w:r>
          </w:p>
        </w:tc>
        <w:tc>
          <w:tcPr>
            <w:tcW w:w="3666" w:type="dxa"/>
            <w:vAlign w:val="center"/>
          </w:tcPr>
          <w:p w14:paraId="441BF0FA" w14:textId="434ED30F"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PeriodicWork</w:t>
            </w:r>
          </w:p>
        </w:tc>
        <w:tc>
          <w:tcPr>
            <w:tcW w:w="2449" w:type="dxa"/>
            <w:vAlign w:val="center"/>
          </w:tcPr>
          <w:p w14:paraId="7EF887ED" w14:textId="7761BCB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Envía periódicamente objetos de datos.</w:t>
            </w:r>
          </w:p>
        </w:tc>
      </w:tr>
      <w:tr w:rsidR="0054328E" w:rsidRPr="002A52A4" w14:paraId="64C92E14" w14:textId="77777777" w:rsidTr="001774F8">
        <w:tc>
          <w:tcPr>
            <w:cnfStyle w:val="001000000000" w:firstRow="0" w:lastRow="0" w:firstColumn="1" w:lastColumn="0" w:oddVBand="0" w:evenVBand="0" w:oddHBand="0" w:evenHBand="0" w:firstRowFirstColumn="0" w:firstRowLastColumn="0" w:lastRowFirstColumn="0" w:lastRowLastColumn="0"/>
            <w:tcW w:w="3666" w:type="dxa"/>
            <w:vMerge/>
            <w:vAlign w:val="center"/>
          </w:tcPr>
          <w:p w14:paraId="0D471881" w14:textId="77777777" w:rsidR="0054328E" w:rsidRPr="002A52A4" w:rsidRDefault="0054328E" w:rsidP="001774F8">
            <w:pPr>
              <w:ind w:firstLine="0"/>
              <w:jc w:val="center"/>
              <w:rPr>
                <w:b/>
              </w:rPr>
            </w:pPr>
          </w:p>
        </w:tc>
        <w:tc>
          <w:tcPr>
            <w:tcW w:w="3666" w:type="dxa"/>
            <w:vAlign w:val="center"/>
          </w:tcPr>
          <w:p w14:paraId="7B83BF23" w14:textId="4A26B49A"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449" w:type="dxa"/>
            <w:vAlign w:val="center"/>
          </w:tcPr>
          <w:p w14:paraId="08489D5A" w14:textId="5E14C1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54328E" w:rsidRPr="002A52A4" w14:paraId="452328E0"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Merge/>
            <w:vAlign w:val="center"/>
          </w:tcPr>
          <w:p w14:paraId="1DCA46AF" w14:textId="77777777" w:rsidR="0054328E" w:rsidRPr="002A52A4" w:rsidRDefault="0054328E" w:rsidP="001774F8">
            <w:pPr>
              <w:ind w:firstLine="0"/>
              <w:jc w:val="center"/>
              <w:rPr>
                <w:b/>
              </w:rPr>
            </w:pPr>
          </w:p>
        </w:tc>
        <w:tc>
          <w:tcPr>
            <w:tcW w:w="3666" w:type="dxa"/>
            <w:vAlign w:val="center"/>
          </w:tcPr>
          <w:p w14:paraId="74067965" w14:textId="70E3ECD8"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449" w:type="dxa"/>
            <w:vAlign w:val="center"/>
          </w:tcPr>
          <w:p w14:paraId="376BFF05" w14:textId="3F9991A2"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el envío de objetos de datos.</w:t>
            </w:r>
          </w:p>
        </w:tc>
      </w:tr>
      <w:tr w:rsidR="00621F0F" w:rsidRPr="002A52A4" w14:paraId="68FC4C4F" w14:textId="77777777" w:rsidTr="001774F8">
        <w:tc>
          <w:tcPr>
            <w:cnfStyle w:val="001000000000" w:firstRow="0" w:lastRow="0" w:firstColumn="1" w:lastColumn="0" w:oddVBand="0" w:evenVBand="0" w:oddHBand="0" w:evenHBand="0" w:firstRowFirstColumn="0" w:firstRowLastColumn="0" w:lastRowFirstColumn="0" w:lastRowLastColumn="0"/>
            <w:tcW w:w="3666" w:type="dxa"/>
            <w:vMerge w:val="restart"/>
            <w:vAlign w:val="center"/>
          </w:tcPr>
          <w:p w14:paraId="7D91F18B" w14:textId="5F6E1E81" w:rsidR="00621F0F" w:rsidRPr="002A52A4" w:rsidRDefault="00621F0F" w:rsidP="001774F8">
            <w:pPr>
              <w:ind w:firstLine="0"/>
              <w:jc w:val="center"/>
              <w:rPr>
                <w:b/>
              </w:rPr>
            </w:pPr>
            <w:r w:rsidRPr="002A52A4">
              <w:rPr>
                <w:b/>
              </w:rPr>
              <w:t>SPDPbuiltinParticipantReaderImpl</w:t>
            </w:r>
          </w:p>
        </w:tc>
        <w:tc>
          <w:tcPr>
            <w:tcW w:w="3666" w:type="dxa"/>
            <w:vAlign w:val="center"/>
          </w:tcPr>
          <w:p w14:paraId="62EC6691" w14:textId="2E122030"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449" w:type="dxa"/>
            <w:vAlign w:val="center"/>
          </w:tcPr>
          <w:p w14:paraId="2227B94C" w14:textId="5D570541"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621F0F" w:rsidRPr="002A52A4" w14:paraId="53BC3BD7"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Merge/>
            <w:vAlign w:val="center"/>
          </w:tcPr>
          <w:p w14:paraId="1F2CFCF6" w14:textId="77777777" w:rsidR="00621F0F" w:rsidRPr="002A52A4" w:rsidRDefault="00621F0F" w:rsidP="001774F8">
            <w:pPr>
              <w:ind w:firstLine="0"/>
              <w:jc w:val="center"/>
            </w:pPr>
          </w:p>
        </w:tc>
        <w:tc>
          <w:tcPr>
            <w:tcW w:w="3666" w:type="dxa"/>
            <w:vAlign w:val="center"/>
          </w:tcPr>
          <w:p w14:paraId="1BF135F2" w14:textId="77507FBE"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449" w:type="dxa"/>
            <w:vAlign w:val="center"/>
          </w:tcPr>
          <w:p w14:paraId="0FAF50D2" w14:textId="4EB2EA43"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la recepción de objetos de datos.</w:t>
            </w:r>
          </w:p>
        </w:tc>
      </w:tr>
    </w:tbl>
    <w:p w14:paraId="2AA8F232" w14:textId="77777777" w:rsidR="00F86E9F" w:rsidRPr="002A52A4" w:rsidRDefault="00F86E9F" w:rsidP="00F86E9F"/>
    <w:p w14:paraId="4D80EA6C" w14:textId="0E9B0ECC" w:rsidR="000922CC" w:rsidRPr="002A52A4" w:rsidRDefault="000922CC" w:rsidP="000922CC">
      <w:pPr>
        <w:pStyle w:val="Ttulo3"/>
      </w:pPr>
      <w:r w:rsidRPr="002A52A4">
        <w:t>Submódulo comportamiento</w:t>
      </w:r>
    </w:p>
    <w:p w14:paraId="33E635AA" w14:textId="4CF421E7" w:rsidR="00621F0F" w:rsidRPr="002A52A4" w:rsidRDefault="00621F0F" w:rsidP="00621F0F">
      <w:r w:rsidRPr="002A52A4">
        <w:t xml:space="preserve">El submódulo de comportamiento es el encargado de la interfaz con el módulo DDS desarrollado por el grupo de investigación, de los </w:t>
      </w:r>
      <w:r w:rsidRPr="002A52A4">
        <w:rPr>
          <w:i/>
        </w:rPr>
        <w:t xml:space="preserve">writer </w:t>
      </w:r>
      <w:r w:rsidRPr="002A52A4">
        <w:t xml:space="preserve">y </w:t>
      </w:r>
      <w:r w:rsidRPr="002A52A4">
        <w:rPr>
          <w:i/>
        </w:rPr>
        <w:t xml:space="preserve">reader </w:t>
      </w:r>
      <w:r w:rsidRPr="002A52A4">
        <w:t xml:space="preserve">y del funcionamiento con estado y sin estado, para lo cual se define una </w:t>
      </w:r>
      <w:r w:rsidR="003D7F82" w:rsidRPr="002A52A4">
        <w:t>serie de clases que permiten mostrar el comportamiento de la comunicación</w:t>
      </w:r>
      <w:r w:rsidRPr="002A52A4">
        <w:t>.</w:t>
      </w:r>
      <w:r w:rsidR="003D7F82" w:rsidRPr="002A52A4">
        <w:t xml:space="preserve"> A continuación se presenta en la </w:t>
      </w:r>
      <w:r w:rsidR="00AB1719" w:rsidRPr="002A52A4">
        <w:fldChar w:fldCharType="begin"/>
      </w:r>
      <w:r w:rsidR="00AB1719" w:rsidRPr="002A52A4">
        <w:instrText xml:space="preserve"> REF _Ref421717400 \h </w:instrText>
      </w:r>
      <w:r w:rsidR="00AB1719" w:rsidRPr="002A52A4">
        <w:fldChar w:fldCharType="separate"/>
      </w:r>
      <w:r w:rsidR="00AB1719" w:rsidRPr="002A52A4">
        <w:t xml:space="preserve">Figura </w:t>
      </w:r>
      <w:r w:rsidR="00AB1719" w:rsidRPr="002A52A4">
        <w:rPr>
          <w:noProof/>
        </w:rPr>
        <w:t>3</w:t>
      </w:r>
      <w:r w:rsidR="00AB1719" w:rsidRPr="002A52A4">
        <w:noBreakHyphen/>
      </w:r>
      <w:r w:rsidR="00AB1719" w:rsidRPr="002A52A4">
        <w:rPr>
          <w:noProof/>
        </w:rPr>
        <w:t>7</w:t>
      </w:r>
      <w:r w:rsidR="00AB1719" w:rsidRPr="002A52A4">
        <w:fldChar w:fldCharType="end"/>
      </w:r>
      <w:r w:rsidR="00AB1719" w:rsidRPr="002A52A4">
        <w:t xml:space="preserve"> </w:t>
      </w:r>
      <w:r w:rsidR="003D7F82" w:rsidRPr="002A52A4">
        <w:t xml:space="preserve">el diagrama de clases del submódulo comportamiento y en la </w:t>
      </w:r>
      <w:r w:rsidR="00AB1719" w:rsidRPr="002A52A4">
        <w:fldChar w:fldCharType="begin"/>
      </w:r>
      <w:r w:rsidR="00AB1719" w:rsidRPr="002A52A4">
        <w:instrText xml:space="preserve"> REF _Ref421717416 \h </w:instrText>
      </w:r>
      <w:r w:rsidR="00AB1719" w:rsidRPr="002A52A4">
        <w:fldChar w:fldCharType="separate"/>
      </w:r>
      <w:r w:rsidR="00AB1719" w:rsidRPr="002A52A4">
        <w:t xml:space="preserve">Tabla </w:t>
      </w:r>
      <w:r w:rsidR="00AB1719" w:rsidRPr="002A52A4">
        <w:rPr>
          <w:noProof/>
        </w:rPr>
        <w:t>3</w:t>
      </w:r>
      <w:r w:rsidR="00AB1719" w:rsidRPr="002A52A4">
        <w:noBreakHyphen/>
      </w:r>
      <w:r w:rsidR="00AB1719" w:rsidRPr="002A52A4">
        <w:rPr>
          <w:noProof/>
        </w:rPr>
        <w:t>7</w:t>
      </w:r>
      <w:r w:rsidR="00AB1719" w:rsidRPr="002A52A4">
        <w:fldChar w:fldCharType="end"/>
      </w:r>
      <w:r w:rsidR="00AB1719" w:rsidRPr="002A52A4">
        <w:t xml:space="preserve"> </w:t>
      </w:r>
      <w:r w:rsidR="003D7F82" w:rsidRPr="002A52A4">
        <w:t xml:space="preserve">se muestran los métodos necesarios para las clases para la comunicación entre el protocolo RTPS y el middleware DDS. </w:t>
      </w:r>
    </w:p>
    <w:p w14:paraId="5C0E29CE" w14:textId="77777777" w:rsidR="003D7F82" w:rsidRPr="002A52A4" w:rsidRDefault="00621F0F" w:rsidP="003D7F82">
      <w:pPr>
        <w:keepNext/>
      </w:pPr>
      <w:r w:rsidRPr="002A52A4">
        <w:rPr>
          <w:noProof/>
          <w:lang w:eastAsia="es-EC"/>
        </w:rPr>
        <w:drawing>
          <wp:inline distT="0" distB="0" distL="0" distR="0" wp14:anchorId="72F55715" wp14:editId="13DD828E">
            <wp:extent cx="5732145" cy="3328587"/>
            <wp:effectExtent l="0" t="0" r="1905"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3328587"/>
                    </a:xfrm>
                    <a:prstGeom prst="rect">
                      <a:avLst/>
                    </a:prstGeom>
                  </pic:spPr>
                </pic:pic>
              </a:graphicData>
            </a:graphic>
          </wp:inline>
        </w:drawing>
      </w:r>
    </w:p>
    <w:p w14:paraId="40D1E2CF" w14:textId="3B2CC11B" w:rsidR="00621F0F" w:rsidRPr="002A52A4" w:rsidRDefault="003D7F82" w:rsidP="003D7F82">
      <w:pPr>
        <w:pStyle w:val="Descripcin"/>
        <w:rPr>
          <w:i w:val="0"/>
        </w:rPr>
      </w:pPr>
      <w:bookmarkStart w:id="297" w:name="_Ref421717400"/>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7</w:t>
      </w:r>
      <w:r w:rsidR="000A7D12" w:rsidRPr="002A52A4">
        <w:fldChar w:fldCharType="end"/>
      </w:r>
      <w:bookmarkEnd w:id="297"/>
      <w:r w:rsidRPr="002A52A4">
        <w:t xml:space="preserve">. </w:t>
      </w:r>
      <w:r w:rsidRPr="002A52A4">
        <w:rPr>
          <w:i w:val="0"/>
        </w:rPr>
        <w:t>Diagrama de clases del submódulo comportamiento.</w:t>
      </w:r>
    </w:p>
    <w:p w14:paraId="1A114814" w14:textId="52FE53B7" w:rsidR="00AB1719" w:rsidRPr="002A52A4" w:rsidRDefault="00AB1719" w:rsidP="00AB1719">
      <w:pPr>
        <w:pStyle w:val="Descripcin"/>
        <w:keepNext/>
      </w:pPr>
      <w:bookmarkStart w:id="298" w:name="_Ref421717416"/>
      <w:r w:rsidRPr="002A52A4">
        <w:t xml:space="preserve">Tabla </w:t>
      </w:r>
      <w:r w:rsidRPr="002A52A4">
        <w:fldChar w:fldCharType="begin"/>
      </w:r>
      <w:r w:rsidRPr="002A52A4">
        <w:instrText xml:space="preserve"> STYLEREF 1 \s </w:instrText>
      </w:r>
      <w:r w:rsidRPr="002A52A4">
        <w:fldChar w:fldCharType="separate"/>
      </w:r>
      <w:r w:rsidRPr="002A52A4">
        <w:rPr>
          <w:noProof/>
        </w:rPr>
        <w:t>3</w:t>
      </w:r>
      <w:r w:rsidRPr="002A52A4">
        <w:fldChar w:fldCharType="end"/>
      </w:r>
      <w:r w:rsidRPr="002A52A4">
        <w:noBreakHyphen/>
      </w:r>
      <w:r w:rsidRPr="002A52A4">
        <w:fldChar w:fldCharType="begin"/>
      </w:r>
      <w:r w:rsidRPr="002A52A4">
        <w:instrText xml:space="preserve"> SEQ Tabla \* ARABIC \s 1 </w:instrText>
      </w:r>
      <w:r w:rsidRPr="002A52A4">
        <w:fldChar w:fldCharType="separate"/>
      </w:r>
      <w:r w:rsidRPr="002A52A4">
        <w:rPr>
          <w:noProof/>
        </w:rPr>
        <w:t>7</w:t>
      </w:r>
      <w:r w:rsidRPr="002A52A4">
        <w:fldChar w:fldCharType="end"/>
      </w:r>
      <w:bookmarkEnd w:id="298"/>
      <w:r w:rsidRPr="002A52A4">
        <w:t xml:space="preserve">. </w:t>
      </w:r>
      <w:r w:rsidRPr="002A52A4">
        <w:rPr>
          <w:i w:val="0"/>
        </w:rPr>
        <w:t>Métodos de las clases para la comunicación del RTPS con el DDS.</w:t>
      </w:r>
    </w:p>
    <w:tbl>
      <w:tblPr>
        <w:tblStyle w:val="Tabladecuadrcula3"/>
        <w:tblW w:w="9634" w:type="dxa"/>
        <w:tblLook w:val="04A0" w:firstRow="1" w:lastRow="0" w:firstColumn="1" w:lastColumn="0" w:noHBand="0" w:noVBand="1"/>
      </w:tblPr>
      <w:tblGrid>
        <w:gridCol w:w="3005"/>
        <w:gridCol w:w="2802"/>
        <w:gridCol w:w="3827"/>
      </w:tblGrid>
      <w:tr w:rsidR="003D7F82" w:rsidRPr="002A52A4" w14:paraId="48AA8683"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3D243B83" w14:textId="25AAD612" w:rsidR="003D7F82" w:rsidRPr="002A52A4" w:rsidRDefault="003D7F82" w:rsidP="003D7F82">
            <w:pPr>
              <w:ind w:firstLine="0"/>
              <w:jc w:val="center"/>
              <w:rPr>
                <w:b w:val="0"/>
              </w:rPr>
            </w:pPr>
            <w:r w:rsidRPr="002A52A4">
              <w:t>Clases</w:t>
            </w:r>
          </w:p>
        </w:tc>
        <w:tc>
          <w:tcPr>
            <w:tcW w:w="2802" w:type="dxa"/>
          </w:tcPr>
          <w:p w14:paraId="320BD500" w14:textId="18E33CDB"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Métodos</w:t>
            </w:r>
          </w:p>
        </w:tc>
        <w:tc>
          <w:tcPr>
            <w:tcW w:w="3827" w:type="dxa"/>
          </w:tcPr>
          <w:p w14:paraId="0AF734A0" w14:textId="510B1569"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C02D92" w:rsidRPr="002A52A4" w14:paraId="2F6DA0D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50F725C2" w14:textId="4FD7E5A4" w:rsidR="00C02D92" w:rsidRPr="002A52A4" w:rsidRDefault="00C02D92" w:rsidP="00F1513A">
            <w:pPr>
              <w:ind w:firstLine="0"/>
              <w:jc w:val="center"/>
              <w:rPr>
                <w:b/>
              </w:rPr>
            </w:pPr>
            <w:r w:rsidRPr="002A52A4">
              <w:rPr>
                <w:b/>
              </w:rPr>
              <w:t>FakeRtpsReader</w:t>
            </w:r>
          </w:p>
        </w:tc>
        <w:tc>
          <w:tcPr>
            <w:tcW w:w="2802" w:type="dxa"/>
          </w:tcPr>
          <w:p w14:paraId="347058F9" w14:textId="2891A7C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55120599" w14:textId="5B1A9C3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C02D92" w:rsidRPr="002A52A4" w14:paraId="3AFF6C3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BBF2A6D" w14:textId="77777777" w:rsidR="00C02D92" w:rsidRPr="002A52A4" w:rsidRDefault="00C02D92" w:rsidP="00F1513A">
            <w:pPr>
              <w:ind w:firstLine="0"/>
              <w:jc w:val="center"/>
              <w:rPr>
                <w:b/>
              </w:rPr>
            </w:pPr>
          </w:p>
        </w:tc>
        <w:tc>
          <w:tcPr>
            <w:tcW w:w="2802" w:type="dxa"/>
          </w:tcPr>
          <w:p w14:paraId="0FCB496E" w14:textId="76DE906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04CCAC6C" w14:textId="3075C87C"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C02D92" w:rsidRPr="002A52A4" w14:paraId="74C629A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6A682" w14:textId="77777777" w:rsidR="00C02D92" w:rsidRPr="002A52A4" w:rsidRDefault="00C02D92" w:rsidP="00F1513A">
            <w:pPr>
              <w:ind w:firstLine="0"/>
              <w:jc w:val="center"/>
              <w:rPr>
                <w:b/>
              </w:rPr>
            </w:pPr>
          </w:p>
        </w:tc>
        <w:tc>
          <w:tcPr>
            <w:tcW w:w="2802" w:type="dxa"/>
          </w:tcPr>
          <w:p w14:paraId="728EBC17" w14:textId="5355A238"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68D2A9BA" w14:textId="336FFC4B"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C02D92" w:rsidRPr="002A52A4" w14:paraId="683072A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138A06A" w14:textId="77777777" w:rsidR="00C02D92" w:rsidRPr="002A52A4" w:rsidRDefault="00C02D92" w:rsidP="00F1513A">
            <w:pPr>
              <w:ind w:firstLine="0"/>
              <w:jc w:val="center"/>
              <w:rPr>
                <w:b/>
              </w:rPr>
            </w:pPr>
          </w:p>
        </w:tc>
        <w:tc>
          <w:tcPr>
            <w:tcW w:w="2802" w:type="dxa"/>
          </w:tcPr>
          <w:p w14:paraId="246EFDEB" w14:textId="173D153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FakeRtpsReader</w:t>
            </w:r>
          </w:p>
        </w:tc>
        <w:tc>
          <w:tcPr>
            <w:tcW w:w="3827" w:type="dxa"/>
          </w:tcPr>
          <w:p w14:paraId="510FDA24" w14:textId="51D9BE57"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falso.</w:t>
            </w:r>
          </w:p>
        </w:tc>
      </w:tr>
      <w:tr w:rsidR="00C02D92" w:rsidRPr="002A52A4" w14:paraId="0076A557"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A2E4F50" w14:textId="77777777" w:rsidR="00C02D92" w:rsidRPr="002A52A4" w:rsidRDefault="00C02D92" w:rsidP="00F1513A">
            <w:pPr>
              <w:ind w:firstLine="0"/>
              <w:jc w:val="center"/>
              <w:rPr>
                <w:b/>
              </w:rPr>
            </w:pPr>
          </w:p>
        </w:tc>
        <w:tc>
          <w:tcPr>
            <w:tcW w:w="2802" w:type="dxa"/>
          </w:tcPr>
          <w:p w14:paraId="4DA56842" w14:textId="62B1BA1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5D9D8EA8" w14:textId="56305BE3" w:rsidR="00C02D92" w:rsidRPr="002A52A4"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C02D92" w:rsidRPr="002A52A4" w14:paraId="5DA6178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29C528" w14:textId="77777777" w:rsidR="00C02D92" w:rsidRPr="002A52A4" w:rsidRDefault="00C02D92" w:rsidP="00F1513A">
            <w:pPr>
              <w:ind w:firstLine="0"/>
              <w:jc w:val="center"/>
              <w:rPr>
                <w:b/>
              </w:rPr>
            </w:pPr>
          </w:p>
        </w:tc>
        <w:tc>
          <w:tcPr>
            <w:tcW w:w="2802" w:type="dxa"/>
          </w:tcPr>
          <w:p w14:paraId="177D4A81" w14:textId="47E0E736"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C9FE878" w14:textId="7E488F3F"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C02D92" w:rsidRPr="002A52A4" w14:paraId="2445053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6A61328" w14:textId="77777777" w:rsidR="00C02D92" w:rsidRPr="002A52A4" w:rsidRDefault="00C02D92" w:rsidP="00F1513A">
            <w:pPr>
              <w:ind w:firstLine="0"/>
              <w:jc w:val="center"/>
              <w:rPr>
                <w:b/>
              </w:rPr>
            </w:pPr>
          </w:p>
        </w:tc>
        <w:tc>
          <w:tcPr>
            <w:tcW w:w="2802" w:type="dxa"/>
          </w:tcPr>
          <w:p w14:paraId="0C39CBE3" w14:textId="06E58252"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04F7B97" w14:textId="3BFA2DE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C02D92" w:rsidRPr="002A52A4" w14:paraId="5271DB25"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AB08F45" w14:textId="44C0EDD0" w:rsidR="00C02D92" w:rsidRPr="002A52A4" w:rsidRDefault="00C02D92" w:rsidP="00F1513A">
            <w:pPr>
              <w:ind w:firstLine="0"/>
              <w:jc w:val="center"/>
              <w:rPr>
                <w:b/>
              </w:rPr>
            </w:pPr>
            <w:r w:rsidRPr="002A52A4">
              <w:rPr>
                <w:b/>
              </w:rPr>
              <w:t>FakeRtpsWriter</w:t>
            </w:r>
          </w:p>
        </w:tc>
        <w:tc>
          <w:tcPr>
            <w:tcW w:w="2802" w:type="dxa"/>
          </w:tcPr>
          <w:p w14:paraId="3274F06E" w14:textId="38702D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AddReader</w:t>
            </w:r>
          </w:p>
        </w:tc>
        <w:tc>
          <w:tcPr>
            <w:tcW w:w="3827" w:type="dxa"/>
          </w:tcPr>
          <w:p w14:paraId="4B3885CD" w14:textId="45809368"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 xml:space="preserve">Añade un Reader a las lista de Reader en el lado del Writer. </w:t>
            </w:r>
          </w:p>
        </w:tc>
      </w:tr>
      <w:tr w:rsidR="00C02D92" w:rsidRPr="002A52A4" w14:paraId="43C0F4DC"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B278E8A" w14:textId="77777777" w:rsidR="00C02D92" w:rsidRPr="002A52A4" w:rsidRDefault="00C02D92" w:rsidP="00F1513A">
            <w:pPr>
              <w:ind w:firstLine="0"/>
              <w:jc w:val="center"/>
              <w:rPr>
                <w:b/>
              </w:rPr>
            </w:pPr>
          </w:p>
        </w:tc>
        <w:tc>
          <w:tcPr>
            <w:tcW w:w="2802" w:type="dxa"/>
          </w:tcPr>
          <w:p w14:paraId="17941AE7" w14:textId="5C7E8126"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AddReaders</w:t>
            </w:r>
          </w:p>
        </w:tc>
        <w:tc>
          <w:tcPr>
            <w:tcW w:w="3827" w:type="dxa"/>
          </w:tcPr>
          <w:p w14:paraId="27D8D06F" w14:textId="57E089C5"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Añade al grupo de Reader en los Endpoint por medio de un protocolo de descubrimiento.</w:t>
            </w:r>
          </w:p>
        </w:tc>
      </w:tr>
      <w:tr w:rsidR="00C02D92" w:rsidRPr="002A52A4" w14:paraId="2E62D74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656A7EE" w14:textId="77777777" w:rsidR="00C02D92" w:rsidRPr="002A52A4" w:rsidRDefault="00C02D92" w:rsidP="00F1513A">
            <w:pPr>
              <w:ind w:firstLine="0"/>
              <w:jc w:val="center"/>
              <w:rPr>
                <w:b/>
              </w:rPr>
            </w:pPr>
          </w:p>
        </w:tc>
        <w:tc>
          <w:tcPr>
            <w:tcW w:w="2802" w:type="dxa"/>
          </w:tcPr>
          <w:p w14:paraId="55753212" w14:textId="20E9E79C"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Dispose</w:t>
            </w:r>
          </w:p>
        </w:tc>
        <w:tc>
          <w:tcPr>
            <w:tcW w:w="3827" w:type="dxa"/>
          </w:tcPr>
          <w:p w14:paraId="0C0EC9DD" w14:textId="5D71EB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Dispone o desregistra todos los Reader de los Endpoint.</w:t>
            </w:r>
          </w:p>
        </w:tc>
      </w:tr>
      <w:tr w:rsidR="00C02D92" w:rsidRPr="002A52A4" w14:paraId="5F040F8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AE9CFE0" w14:textId="77777777" w:rsidR="00C02D92" w:rsidRPr="002A52A4" w:rsidRDefault="00C02D92" w:rsidP="00F1513A">
            <w:pPr>
              <w:ind w:firstLine="0"/>
              <w:jc w:val="center"/>
              <w:rPr>
                <w:b/>
              </w:rPr>
            </w:pPr>
          </w:p>
        </w:tc>
        <w:tc>
          <w:tcPr>
            <w:tcW w:w="2802" w:type="dxa"/>
          </w:tcPr>
          <w:p w14:paraId="56D8B272" w14:textId="345362AA"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FakeRtpsWriter</w:t>
            </w:r>
          </w:p>
        </w:tc>
        <w:tc>
          <w:tcPr>
            <w:tcW w:w="3827" w:type="dxa"/>
          </w:tcPr>
          <w:p w14:paraId="524292BC" w14:textId="40812AA4"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Representa al Writer RTPS falso.</w:t>
            </w:r>
          </w:p>
        </w:tc>
      </w:tr>
      <w:tr w:rsidR="00C02D92" w:rsidRPr="002A52A4" w14:paraId="1E0E08E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A48A5A2" w14:textId="77777777" w:rsidR="00C02D92" w:rsidRPr="002A52A4" w:rsidRDefault="00C02D92" w:rsidP="00F1513A">
            <w:pPr>
              <w:ind w:firstLine="0"/>
              <w:jc w:val="center"/>
              <w:rPr>
                <w:b/>
              </w:rPr>
            </w:pPr>
          </w:p>
        </w:tc>
        <w:tc>
          <w:tcPr>
            <w:tcW w:w="2802" w:type="dxa"/>
          </w:tcPr>
          <w:p w14:paraId="100717D7" w14:textId="101CE6C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7B2A3A5D" w14:textId="7A9F11F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06EEBEDD"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C207AFE" w14:textId="0DB68DDB" w:rsidR="00D6483F" w:rsidRPr="002A52A4" w:rsidRDefault="00D6483F" w:rsidP="00F1513A">
            <w:pPr>
              <w:ind w:firstLine="0"/>
              <w:jc w:val="center"/>
              <w:rPr>
                <w:b/>
              </w:rPr>
            </w:pPr>
            <w:r w:rsidRPr="002A52A4">
              <w:rPr>
                <w:b/>
              </w:rPr>
              <w:t>RtpsStatefullReader</w:t>
            </w:r>
          </w:p>
        </w:tc>
        <w:tc>
          <w:tcPr>
            <w:tcW w:w="2802" w:type="dxa"/>
          </w:tcPr>
          <w:p w14:paraId="251B1B12" w14:textId="34E1FBA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1BEA4F3E" w14:textId="641DC0E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D6483F" w:rsidRPr="002A52A4" w14:paraId="7C4BBE2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0BA552F" w14:textId="77777777" w:rsidR="00D6483F" w:rsidRPr="002A52A4" w:rsidRDefault="00D6483F" w:rsidP="00F1513A">
            <w:pPr>
              <w:ind w:firstLine="0"/>
              <w:jc w:val="center"/>
              <w:rPr>
                <w:b/>
              </w:rPr>
            </w:pPr>
          </w:p>
        </w:tc>
        <w:tc>
          <w:tcPr>
            <w:tcW w:w="2802" w:type="dxa"/>
          </w:tcPr>
          <w:p w14:paraId="2762B25C" w14:textId="00CA2441"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10613570" w14:textId="647EDF2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D6483F" w:rsidRPr="002A52A4" w14:paraId="12DD476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D266F3C" w14:textId="77777777" w:rsidR="00D6483F" w:rsidRPr="002A52A4" w:rsidRDefault="00D6483F" w:rsidP="00F1513A">
            <w:pPr>
              <w:ind w:firstLine="0"/>
              <w:jc w:val="center"/>
              <w:rPr>
                <w:b/>
              </w:rPr>
            </w:pPr>
          </w:p>
        </w:tc>
        <w:tc>
          <w:tcPr>
            <w:tcW w:w="2802" w:type="dxa"/>
          </w:tcPr>
          <w:p w14:paraId="468643BD" w14:textId="4E08C3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27E18CA4" w14:textId="72437E3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D6483F" w:rsidRPr="002A52A4" w14:paraId="6A8EFC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5147297" w14:textId="77777777" w:rsidR="00D6483F" w:rsidRPr="002A52A4" w:rsidRDefault="00D6483F" w:rsidP="00F1513A">
            <w:pPr>
              <w:ind w:firstLine="0"/>
              <w:jc w:val="center"/>
              <w:rPr>
                <w:b/>
              </w:rPr>
            </w:pPr>
          </w:p>
        </w:tc>
        <w:tc>
          <w:tcPr>
            <w:tcW w:w="2802" w:type="dxa"/>
          </w:tcPr>
          <w:p w14:paraId="3C7CDF86" w14:textId="0A6D251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NewMessage</w:t>
            </w:r>
          </w:p>
        </w:tc>
        <w:tc>
          <w:tcPr>
            <w:tcW w:w="3827" w:type="dxa"/>
          </w:tcPr>
          <w:p w14:paraId="1D97FB43" w14:textId="5977AEB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Crea los mensajes RTPS.</w:t>
            </w:r>
          </w:p>
        </w:tc>
      </w:tr>
      <w:tr w:rsidR="00D6483F" w:rsidRPr="002A52A4" w14:paraId="2FD0D02A"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88424F" w14:textId="77777777" w:rsidR="00D6483F" w:rsidRPr="002A52A4" w:rsidRDefault="00D6483F" w:rsidP="00F1513A">
            <w:pPr>
              <w:ind w:firstLine="0"/>
              <w:jc w:val="center"/>
              <w:rPr>
                <w:b/>
              </w:rPr>
            </w:pPr>
          </w:p>
        </w:tc>
        <w:tc>
          <w:tcPr>
            <w:tcW w:w="2802" w:type="dxa"/>
          </w:tcPr>
          <w:p w14:paraId="5864D851" w14:textId="26F59206"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2FCB92F0" w14:textId="2390D40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D6483F" w:rsidRPr="002A52A4" w14:paraId="7D26D42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0143394" w14:textId="77777777" w:rsidR="00D6483F" w:rsidRPr="002A52A4" w:rsidRDefault="00D6483F" w:rsidP="00F1513A">
            <w:pPr>
              <w:ind w:firstLine="0"/>
              <w:jc w:val="center"/>
              <w:rPr>
                <w:b/>
              </w:rPr>
            </w:pPr>
          </w:p>
        </w:tc>
        <w:tc>
          <w:tcPr>
            <w:tcW w:w="2802" w:type="dxa"/>
          </w:tcPr>
          <w:p w14:paraId="620B8756" w14:textId="55A6B8F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6F53CE86" w14:textId="06235FF3"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D6483F" w:rsidRPr="002A52A4" w14:paraId="35F3EEE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8C63F9A" w14:textId="77777777" w:rsidR="00D6483F" w:rsidRPr="002A52A4" w:rsidRDefault="00D6483F" w:rsidP="00F1513A">
            <w:pPr>
              <w:ind w:firstLine="0"/>
              <w:jc w:val="center"/>
              <w:rPr>
                <w:b/>
              </w:rPr>
            </w:pPr>
          </w:p>
        </w:tc>
        <w:tc>
          <w:tcPr>
            <w:tcW w:w="2802" w:type="dxa"/>
          </w:tcPr>
          <w:p w14:paraId="5882B489" w14:textId="6A213B15"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954D173" w14:textId="1624985D"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D6483F" w:rsidRPr="002A52A4" w14:paraId="34625AB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7E48C08" w14:textId="77777777" w:rsidR="00D6483F" w:rsidRPr="002A52A4" w:rsidRDefault="00D6483F" w:rsidP="00F1513A">
            <w:pPr>
              <w:ind w:firstLine="0"/>
              <w:jc w:val="center"/>
              <w:rPr>
                <w:b/>
              </w:rPr>
            </w:pPr>
          </w:p>
        </w:tc>
        <w:tc>
          <w:tcPr>
            <w:tcW w:w="2802" w:type="dxa"/>
          </w:tcPr>
          <w:p w14:paraId="75DCE153" w14:textId="0F15885F"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RtpsStatefullReader  </w:t>
            </w:r>
          </w:p>
        </w:tc>
        <w:tc>
          <w:tcPr>
            <w:tcW w:w="3827" w:type="dxa"/>
          </w:tcPr>
          <w:p w14:paraId="35BD25DD" w14:textId="7C2B10A8"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con estado.</w:t>
            </w:r>
          </w:p>
        </w:tc>
      </w:tr>
      <w:tr w:rsidR="00D6483F" w:rsidRPr="002A52A4" w14:paraId="764D9CA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26FF7EDE" w14:textId="1A7F8012" w:rsidR="00D6483F" w:rsidRPr="002A52A4" w:rsidRDefault="00D6483F" w:rsidP="00F1513A">
            <w:pPr>
              <w:ind w:firstLine="0"/>
              <w:jc w:val="center"/>
              <w:rPr>
                <w:b/>
              </w:rPr>
            </w:pPr>
            <w:r w:rsidRPr="002A52A4">
              <w:rPr>
                <w:b/>
              </w:rPr>
              <w:t>RtpsStatefullWriter</w:t>
            </w:r>
          </w:p>
        </w:tc>
        <w:tc>
          <w:tcPr>
            <w:tcW w:w="2802" w:type="dxa"/>
          </w:tcPr>
          <w:p w14:paraId="32B2D4FA" w14:textId="2EDCB27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AddReader</w:t>
            </w:r>
          </w:p>
        </w:tc>
        <w:tc>
          <w:tcPr>
            <w:tcW w:w="3827" w:type="dxa"/>
          </w:tcPr>
          <w:p w14:paraId="11A15BDB" w14:textId="491E772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Reader a las lista de Reader en el lado del Writer. </w:t>
            </w:r>
          </w:p>
        </w:tc>
      </w:tr>
      <w:tr w:rsidR="00D6483F" w:rsidRPr="002A52A4" w14:paraId="49E7A9A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5093842" w14:textId="77777777" w:rsidR="00D6483F" w:rsidRPr="002A52A4" w:rsidRDefault="00D6483F" w:rsidP="00F1513A">
            <w:pPr>
              <w:ind w:firstLine="0"/>
              <w:jc w:val="center"/>
              <w:rPr>
                <w:b/>
              </w:rPr>
            </w:pPr>
          </w:p>
        </w:tc>
        <w:tc>
          <w:tcPr>
            <w:tcW w:w="2802" w:type="dxa"/>
          </w:tcPr>
          <w:p w14:paraId="4DBFE81C" w14:textId="5764D4FE"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AddReaders</w:t>
            </w:r>
          </w:p>
        </w:tc>
        <w:tc>
          <w:tcPr>
            <w:tcW w:w="3827" w:type="dxa"/>
          </w:tcPr>
          <w:p w14:paraId="5638537C" w14:textId="30CEFB6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Reader en los Endpoint por medio de un protocolo de descubrimiento.</w:t>
            </w:r>
          </w:p>
        </w:tc>
      </w:tr>
      <w:tr w:rsidR="00D6483F" w:rsidRPr="002A52A4" w14:paraId="646C5E98"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936B76" w14:textId="77777777" w:rsidR="00D6483F" w:rsidRPr="002A52A4" w:rsidRDefault="00D6483F" w:rsidP="00F1513A">
            <w:pPr>
              <w:ind w:firstLine="0"/>
              <w:jc w:val="center"/>
              <w:rPr>
                <w:b/>
              </w:rPr>
            </w:pPr>
          </w:p>
        </w:tc>
        <w:tc>
          <w:tcPr>
            <w:tcW w:w="2802" w:type="dxa"/>
          </w:tcPr>
          <w:p w14:paraId="3D8E4457" w14:textId="2C75CA6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15E09978" w14:textId="0F9044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D6483F" w:rsidRPr="002A52A4" w14:paraId="784888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38B68C" w14:textId="77777777" w:rsidR="00D6483F" w:rsidRPr="002A52A4" w:rsidRDefault="00D6483F" w:rsidP="00F1513A">
            <w:pPr>
              <w:ind w:firstLine="0"/>
              <w:jc w:val="center"/>
              <w:rPr>
                <w:b/>
              </w:rPr>
            </w:pPr>
          </w:p>
        </w:tc>
        <w:tc>
          <w:tcPr>
            <w:tcW w:w="2802" w:type="dxa"/>
          </w:tcPr>
          <w:p w14:paraId="59C004AE" w14:textId="329BA90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6806FA9" w14:textId="2F9FDE69"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Añade automáticamente los Reader encontrados dentro de nuevos </w:t>
            </w:r>
            <w:r w:rsidRPr="002A52A4">
              <w:lastRenderedPageBreak/>
              <w:t>Endpoint descubiertos por los protocolos de descubrimiento.</w:t>
            </w:r>
          </w:p>
        </w:tc>
      </w:tr>
      <w:tr w:rsidR="00D6483F" w:rsidRPr="002A52A4" w14:paraId="5819DE8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45B923B" w14:textId="77777777" w:rsidR="00D6483F" w:rsidRPr="002A52A4" w:rsidRDefault="00D6483F" w:rsidP="00F1513A">
            <w:pPr>
              <w:ind w:firstLine="0"/>
              <w:jc w:val="center"/>
              <w:rPr>
                <w:b/>
              </w:rPr>
            </w:pPr>
          </w:p>
        </w:tc>
        <w:tc>
          <w:tcPr>
            <w:tcW w:w="2802" w:type="dxa"/>
          </w:tcPr>
          <w:p w14:paraId="1805A433" w14:textId="737A1583"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PeriodicWork</w:t>
            </w:r>
          </w:p>
        </w:tc>
        <w:tc>
          <w:tcPr>
            <w:tcW w:w="3827" w:type="dxa"/>
          </w:tcPr>
          <w:p w14:paraId="2B78E5EF" w14:textId="30866F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D6483F" w:rsidRPr="002A52A4" w14:paraId="01EFB991"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F9D81BA" w14:textId="77777777" w:rsidR="00D6483F" w:rsidRPr="002A52A4" w:rsidRDefault="00D6483F" w:rsidP="00F1513A">
            <w:pPr>
              <w:ind w:firstLine="0"/>
              <w:jc w:val="center"/>
              <w:rPr>
                <w:b/>
              </w:rPr>
            </w:pPr>
          </w:p>
        </w:tc>
        <w:tc>
          <w:tcPr>
            <w:tcW w:w="2802" w:type="dxa"/>
          </w:tcPr>
          <w:p w14:paraId="288671EC" w14:textId="64AEA0E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RtpsStatefullWriter </w:t>
            </w:r>
          </w:p>
        </w:tc>
        <w:tc>
          <w:tcPr>
            <w:tcW w:w="3827" w:type="dxa"/>
          </w:tcPr>
          <w:p w14:paraId="48CD2ACC" w14:textId="404C4512"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con estado.</w:t>
            </w:r>
          </w:p>
        </w:tc>
      </w:tr>
      <w:tr w:rsidR="00D6483F" w:rsidRPr="002A52A4" w14:paraId="59E8913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83F1E7" w14:textId="77777777" w:rsidR="00D6483F" w:rsidRPr="002A52A4" w:rsidRDefault="00D6483F" w:rsidP="00F1513A">
            <w:pPr>
              <w:ind w:firstLine="0"/>
              <w:jc w:val="center"/>
              <w:rPr>
                <w:b/>
              </w:rPr>
            </w:pPr>
          </w:p>
        </w:tc>
        <w:tc>
          <w:tcPr>
            <w:tcW w:w="2802" w:type="dxa"/>
          </w:tcPr>
          <w:p w14:paraId="16E3FB2B" w14:textId="4A16C96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SendData</w:t>
            </w:r>
          </w:p>
        </w:tc>
        <w:tc>
          <w:tcPr>
            <w:tcW w:w="3827" w:type="dxa"/>
          </w:tcPr>
          <w:p w14:paraId="432768B4" w14:textId="066955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Envía el mensaje RTPS.</w:t>
            </w:r>
          </w:p>
        </w:tc>
      </w:tr>
      <w:tr w:rsidR="00D6483F" w:rsidRPr="002A52A4" w14:paraId="1830FAA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345F92B" w14:textId="77777777" w:rsidR="00D6483F" w:rsidRPr="002A52A4" w:rsidRDefault="00D6483F" w:rsidP="00F1513A">
            <w:pPr>
              <w:ind w:firstLine="0"/>
              <w:jc w:val="center"/>
              <w:rPr>
                <w:b/>
              </w:rPr>
            </w:pPr>
          </w:p>
        </w:tc>
        <w:tc>
          <w:tcPr>
            <w:tcW w:w="2802" w:type="dxa"/>
          </w:tcPr>
          <w:p w14:paraId="2E748C50" w14:textId="343A01C6"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SendDataHeartbeat</w:t>
            </w:r>
          </w:p>
        </w:tc>
        <w:tc>
          <w:tcPr>
            <w:tcW w:w="3827" w:type="dxa"/>
          </w:tcPr>
          <w:p w14:paraId="48379A8D" w14:textId="745CA810"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InfoSource y lo envía. </w:t>
            </w:r>
          </w:p>
        </w:tc>
      </w:tr>
      <w:tr w:rsidR="00F306D8" w:rsidRPr="002A52A4" w14:paraId="25BC2F4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64FE9A55" w14:textId="400B64F4" w:rsidR="00F306D8" w:rsidRPr="002A52A4" w:rsidRDefault="00F306D8" w:rsidP="00F1513A">
            <w:pPr>
              <w:ind w:firstLine="0"/>
              <w:jc w:val="center"/>
              <w:rPr>
                <w:b/>
              </w:rPr>
            </w:pPr>
            <w:r w:rsidRPr="002A52A4">
              <w:rPr>
                <w:b/>
              </w:rPr>
              <w:t>RtpsStatelessWriter</w:t>
            </w:r>
          </w:p>
        </w:tc>
        <w:tc>
          <w:tcPr>
            <w:tcW w:w="2802" w:type="dxa"/>
          </w:tcPr>
          <w:p w14:paraId="1673AB0A" w14:textId="659DA74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6E755148" w14:textId="430704B9"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F306D8" w:rsidRPr="002A52A4" w14:paraId="38EC68A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50D611" w14:textId="77777777" w:rsidR="00F306D8" w:rsidRPr="002A52A4" w:rsidRDefault="00F306D8" w:rsidP="00F1513A">
            <w:pPr>
              <w:ind w:firstLine="0"/>
              <w:jc w:val="center"/>
              <w:rPr>
                <w:b/>
              </w:rPr>
            </w:pPr>
          </w:p>
        </w:tc>
        <w:tc>
          <w:tcPr>
            <w:tcW w:w="2802" w:type="dxa"/>
          </w:tcPr>
          <w:p w14:paraId="6E311062" w14:textId="75D6C72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InitTransmitters </w:t>
            </w:r>
          </w:p>
        </w:tc>
        <w:tc>
          <w:tcPr>
            <w:tcW w:w="3827" w:type="dxa"/>
          </w:tcPr>
          <w:p w14:paraId="6B4E6102" w14:textId="0CE550E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Añade transmisores UDP a una lista de transmisión multicast. </w:t>
            </w:r>
          </w:p>
        </w:tc>
      </w:tr>
      <w:tr w:rsidR="00F306D8" w:rsidRPr="002A52A4" w14:paraId="78CF433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5348B4" w14:textId="77777777" w:rsidR="00F306D8" w:rsidRPr="002A52A4" w:rsidRDefault="00F306D8" w:rsidP="00F1513A">
            <w:pPr>
              <w:ind w:firstLine="0"/>
              <w:jc w:val="center"/>
              <w:rPr>
                <w:b/>
              </w:rPr>
            </w:pPr>
          </w:p>
        </w:tc>
        <w:tc>
          <w:tcPr>
            <w:tcW w:w="2802" w:type="dxa"/>
          </w:tcPr>
          <w:p w14:paraId="6819166D" w14:textId="4253C923"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PeriodicWork </w:t>
            </w:r>
          </w:p>
        </w:tc>
        <w:tc>
          <w:tcPr>
            <w:tcW w:w="3827" w:type="dxa"/>
          </w:tcPr>
          <w:p w14:paraId="257E4950" w14:textId="3E1E154F"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F306D8" w:rsidRPr="002A52A4" w14:paraId="75FEE55E"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2B401D9" w14:textId="77777777" w:rsidR="00F306D8" w:rsidRPr="002A52A4" w:rsidRDefault="00F306D8" w:rsidP="00F1513A">
            <w:pPr>
              <w:ind w:firstLine="0"/>
              <w:jc w:val="center"/>
              <w:rPr>
                <w:b/>
              </w:rPr>
            </w:pPr>
          </w:p>
        </w:tc>
        <w:tc>
          <w:tcPr>
            <w:tcW w:w="2802" w:type="dxa"/>
          </w:tcPr>
          <w:p w14:paraId="1EB7965C" w14:textId="4EB240F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SendData</w:t>
            </w:r>
          </w:p>
        </w:tc>
        <w:tc>
          <w:tcPr>
            <w:tcW w:w="3827" w:type="dxa"/>
          </w:tcPr>
          <w:p w14:paraId="04100791" w14:textId="0ED60F7F"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Envía el mensaje RTPS.</w:t>
            </w:r>
          </w:p>
        </w:tc>
      </w:tr>
      <w:tr w:rsidR="00F306D8" w:rsidRPr="002A52A4" w14:paraId="738CC381"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606E336" w14:textId="77777777" w:rsidR="00F306D8" w:rsidRPr="002A52A4" w:rsidRDefault="00F306D8" w:rsidP="00F1513A">
            <w:pPr>
              <w:ind w:firstLine="0"/>
              <w:jc w:val="center"/>
              <w:rPr>
                <w:b/>
              </w:rPr>
            </w:pPr>
          </w:p>
        </w:tc>
        <w:tc>
          <w:tcPr>
            <w:tcW w:w="2802" w:type="dxa"/>
          </w:tcPr>
          <w:p w14:paraId="01479305" w14:textId="0F937C25"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SendDataHeartbeat </w:t>
            </w:r>
          </w:p>
        </w:tc>
        <w:tc>
          <w:tcPr>
            <w:tcW w:w="3827" w:type="dxa"/>
          </w:tcPr>
          <w:p w14:paraId="31DFD8CB" w14:textId="451D2A31"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Crea un mensaje InfoSource y lo envía. </w:t>
            </w:r>
          </w:p>
        </w:tc>
      </w:tr>
      <w:tr w:rsidR="00F306D8" w:rsidRPr="002A52A4" w14:paraId="0074BEA7"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05D2A2C" w14:textId="7F6D23C9" w:rsidR="00F306D8" w:rsidRPr="002A52A4" w:rsidRDefault="00F306D8" w:rsidP="00F1513A">
            <w:pPr>
              <w:ind w:firstLine="0"/>
              <w:jc w:val="center"/>
              <w:rPr>
                <w:b/>
              </w:rPr>
            </w:pPr>
          </w:p>
        </w:tc>
        <w:tc>
          <w:tcPr>
            <w:tcW w:w="2802" w:type="dxa"/>
          </w:tcPr>
          <w:p w14:paraId="2127CB0E" w14:textId="4EDD46D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SendHeartbeat</w:t>
            </w:r>
          </w:p>
        </w:tc>
        <w:tc>
          <w:tcPr>
            <w:tcW w:w="3827" w:type="dxa"/>
          </w:tcPr>
          <w:p w14:paraId="0EA58F3D" w14:textId="19F42F5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HeartBeat y lo envía. </w:t>
            </w:r>
          </w:p>
        </w:tc>
      </w:tr>
      <w:tr w:rsidR="00F306D8" w:rsidRPr="002A52A4" w14:paraId="40BDA73E"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CAB9417" w14:textId="77777777" w:rsidR="00F306D8" w:rsidRPr="002A52A4" w:rsidRDefault="00F306D8" w:rsidP="00F1513A">
            <w:pPr>
              <w:ind w:firstLine="0"/>
              <w:jc w:val="center"/>
              <w:rPr>
                <w:b/>
              </w:rPr>
            </w:pPr>
          </w:p>
        </w:tc>
        <w:tc>
          <w:tcPr>
            <w:tcW w:w="2802" w:type="dxa"/>
          </w:tcPr>
          <w:p w14:paraId="2D5CF406" w14:textId="46C5D056"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StartTransmitters </w:t>
            </w:r>
          </w:p>
        </w:tc>
        <w:tc>
          <w:tcPr>
            <w:tcW w:w="3827" w:type="dxa"/>
          </w:tcPr>
          <w:p w14:paraId="620A5076" w14:textId="2DD652C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Inicia la transmisión UDP.</w:t>
            </w:r>
          </w:p>
        </w:tc>
      </w:tr>
      <w:tr w:rsidR="00F306D8" w:rsidRPr="002A52A4" w14:paraId="17C6120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D84FFC" w14:textId="77777777" w:rsidR="00F306D8" w:rsidRPr="002A52A4" w:rsidRDefault="00F306D8" w:rsidP="00F1513A">
            <w:pPr>
              <w:ind w:firstLine="0"/>
              <w:jc w:val="center"/>
              <w:rPr>
                <w:b/>
              </w:rPr>
            </w:pPr>
          </w:p>
        </w:tc>
        <w:tc>
          <w:tcPr>
            <w:tcW w:w="2802" w:type="dxa"/>
          </w:tcPr>
          <w:p w14:paraId="10812DD9" w14:textId="7D9FECF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RtpsStatelessWriter </w:t>
            </w:r>
          </w:p>
        </w:tc>
        <w:tc>
          <w:tcPr>
            <w:tcW w:w="3827" w:type="dxa"/>
          </w:tcPr>
          <w:p w14:paraId="46C89341" w14:textId="31BCC94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sin estado.</w:t>
            </w:r>
          </w:p>
        </w:tc>
      </w:tr>
      <w:tr w:rsidR="00F306D8" w:rsidRPr="002A52A4" w14:paraId="7698771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AC6E851" w14:textId="521CE007" w:rsidR="00F306D8" w:rsidRPr="002A52A4" w:rsidRDefault="00F306D8" w:rsidP="00F1513A">
            <w:pPr>
              <w:ind w:firstLine="0"/>
              <w:jc w:val="center"/>
              <w:rPr>
                <w:b/>
              </w:rPr>
            </w:pPr>
            <w:r w:rsidRPr="002A52A4">
              <w:rPr>
                <w:b/>
              </w:rPr>
              <w:t>RtpsStatelessReader</w:t>
            </w:r>
          </w:p>
        </w:tc>
        <w:tc>
          <w:tcPr>
            <w:tcW w:w="2802" w:type="dxa"/>
          </w:tcPr>
          <w:p w14:paraId="5BCB3D2C" w14:textId="0A86FB35"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1EF6A158" w14:textId="4E209C91"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F306D8" w:rsidRPr="002A52A4" w14:paraId="705C47C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BC50345" w14:textId="77777777" w:rsidR="00F306D8" w:rsidRPr="002A52A4" w:rsidRDefault="00F306D8" w:rsidP="00F1513A">
            <w:pPr>
              <w:ind w:firstLine="0"/>
              <w:jc w:val="center"/>
              <w:rPr>
                <w:b/>
              </w:rPr>
            </w:pPr>
          </w:p>
        </w:tc>
        <w:tc>
          <w:tcPr>
            <w:tcW w:w="2802" w:type="dxa"/>
          </w:tcPr>
          <w:p w14:paraId="401B2B48" w14:textId="1F3B35C0"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InitReceivers</w:t>
            </w:r>
          </w:p>
        </w:tc>
        <w:tc>
          <w:tcPr>
            <w:tcW w:w="3827" w:type="dxa"/>
          </w:tcPr>
          <w:p w14:paraId="6D58525A" w14:textId="7E5ED42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Añade receptores UDP a una lista de transmisión multicast. </w:t>
            </w:r>
          </w:p>
        </w:tc>
      </w:tr>
      <w:tr w:rsidR="00F306D8" w:rsidRPr="002A52A4" w14:paraId="2A6E87D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E43EF7" w14:textId="77777777" w:rsidR="00F306D8" w:rsidRPr="002A52A4" w:rsidRDefault="00F306D8" w:rsidP="00F1513A">
            <w:pPr>
              <w:ind w:firstLine="0"/>
              <w:jc w:val="center"/>
              <w:rPr>
                <w:b/>
              </w:rPr>
            </w:pPr>
          </w:p>
        </w:tc>
        <w:tc>
          <w:tcPr>
            <w:tcW w:w="2802" w:type="dxa"/>
          </w:tcPr>
          <w:p w14:paraId="09503617" w14:textId="6D5F2EA8"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NewMessage </w:t>
            </w:r>
          </w:p>
        </w:tc>
        <w:tc>
          <w:tcPr>
            <w:tcW w:w="3827" w:type="dxa"/>
          </w:tcPr>
          <w:p w14:paraId="6537D836" w14:textId="65DF472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Crea los mensajes RTPS.</w:t>
            </w:r>
          </w:p>
        </w:tc>
      </w:tr>
      <w:tr w:rsidR="00F306D8" w:rsidRPr="002A52A4" w14:paraId="2976E4F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75FD26C" w14:textId="77777777" w:rsidR="00F306D8" w:rsidRPr="002A52A4" w:rsidRDefault="00F306D8" w:rsidP="00F1513A">
            <w:pPr>
              <w:ind w:firstLine="0"/>
              <w:jc w:val="center"/>
              <w:rPr>
                <w:b/>
              </w:rPr>
            </w:pPr>
          </w:p>
        </w:tc>
        <w:tc>
          <w:tcPr>
            <w:tcW w:w="2802" w:type="dxa"/>
          </w:tcPr>
          <w:p w14:paraId="62187A09" w14:textId="51399C6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RtpsStatelessReader</w:t>
            </w:r>
          </w:p>
        </w:tc>
        <w:tc>
          <w:tcPr>
            <w:tcW w:w="3827" w:type="dxa"/>
          </w:tcPr>
          <w:p w14:paraId="600E8E53" w14:textId="66FB8E34"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sin estado.</w:t>
            </w:r>
          </w:p>
        </w:tc>
      </w:tr>
      <w:tr w:rsidR="00F306D8" w:rsidRPr="002A52A4" w14:paraId="381011B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91AFA" w14:textId="77777777" w:rsidR="00F306D8" w:rsidRPr="002A52A4" w:rsidRDefault="00F306D8" w:rsidP="00F1513A">
            <w:pPr>
              <w:ind w:firstLine="0"/>
              <w:jc w:val="center"/>
              <w:rPr>
                <w:b/>
              </w:rPr>
            </w:pPr>
          </w:p>
        </w:tc>
        <w:tc>
          <w:tcPr>
            <w:tcW w:w="2802" w:type="dxa"/>
          </w:tcPr>
          <w:p w14:paraId="50BCD23E" w14:textId="5B83A51E"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StartReceivers</w:t>
            </w:r>
          </w:p>
        </w:tc>
        <w:tc>
          <w:tcPr>
            <w:tcW w:w="3827" w:type="dxa"/>
          </w:tcPr>
          <w:p w14:paraId="76DA843D" w14:textId="5269956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Inicia la recepción UDP.</w:t>
            </w:r>
          </w:p>
        </w:tc>
      </w:tr>
      <w:tr w:rsidR="00AB1719" w:rsidRPr="002A52A4" w14:paraId="0C605D5F"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F77008B" w14:textId="0B5AB23D" w:rsidR="00AB1719" w:rsidRPr="002A52A4" w:rsidRDefault="00AB1719" w:rsidP="00F1513A">
            <w:pPr>
              <w:ind w:firstLine="0"/>
              <w:jc w:val="center"/>
              <w:rPr>
                <w:b/>
              </w:rPr>
            </w:pPr>
            <w:r w:rsidRPr="002A52A4">
              <w:rPr>
                <w:b/>
              </w:rPr>
              <w:t>WriterWorker</w:t>
            </w:r>
          </w:p>
        </w:tc>
        <w:tc>
          <w:tcPr>
            <w:tcW w:w="2802" w:type="dxa"/>
          </w:tcPr>
          <w:p w14:paraId="335C90E4" w14:textId="31F8A865"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DoPeriodicWork</w:t>
            </w:r>
          </w:p>
        </w:tc>
        <w:tc>
          <w:tcPr>
            <w:tcW w:w="3827" w:type="dxa"/>
          </w:tcPr>
          <w:p w14:paraId="012F3DBE" w14:textId="6D1F3284"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Inicia el PeriodicWork. </w:t>
            </w:r>
          </w:p>
        </w:tc>
      </w:tr>
      <w:tr w:rsidR="00AB1719" w:rsidRPr="002A52A4" w14:paraId="71EEC1B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45812D01" w14:textId="77777777" w:rsidR="00AB1719" w:rsidRPr="002A52A4" w:rsidRDefault="00AB1719" w:rsidP="00F306D8">
            <w:pPr>
              <w:ind w:firstLine="0"/>
            </w:pPr>
          </w:p>
        </w:tc>
        <w:tc>
          <w:tcPr>
            <w:tcW w:w="2802" w:type="dxa"/>
          </w:tcPr>
          <w:p w14:paraId="07A8504A" w14:textId="6F8A517C"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End</w:t>
            </w:r>
          </w:p>
        </w:tc>
        <w:tc>
          <w:tcPr>
            <w:tcW w:w="3827" w:type="dxa"/>
          </w:tcPr>
          <w:p w14:paraId="5F1CE0F3" w14:textId="4242DD93"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Finaliza el PeriodicWork.</w:t>
            </w:r>
          </w:p>
        </w:tc>
      </w:tr>
      <w:tr w:rsidR="00AB1719" w:rsidRPr="002A52A4" w14:paraId="7AD8E07E" w14:textId="77777777" w:rsidTr="001774F8">
        <w:tc>
          <w:tcPr>
            <w:cnfStyle w:val="001000000000" w:firstRow="0" w:lastRow="0" w:firstColumn="1" w:lastColumn="0" w:oddVBand="0" w:evenVBand="0" w:oddHBand="0" w:evenHBand="0" w:firstRowFirstColumn="0" w:firstRowLastColumn="0" w:lastRowFirstColumn="0" w:lastRowLastColumn="0"/>
            <w:tcW w:w="3005" w:type="dxa"/>
            <w:vMerge/>
          </w:tcPr>
          <w:p w14:paraId="698FE2EA" w14:textId="77777777" w:rsidR="00AB1719" w:rsidRPr="002A52A4" w:rsidRDefault="00AB1719" w:rsidP="00F306D8">
            <w:pPr>
              <w:ind w:firstLine="0"/>
            </w:pPr>
          </w:p>
        </w:tc>
        <w:tc>
          <w:tcPr>
            <w:tcW w:w="2802" w:type="dxa"/>
          </w:tcPr>
          <w:p w14:paraId="500113C2" w14:textId="6D293430"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WriterWorker </w:t>
            </w:r>
          </w:p>
        </w:tc>
        <w:tc>
          <w:tcPr>
            <w:tcW w:w="3827" w:type="dxa"/>
          </w:tcPr>
          <w:p w14:paraId="545FD0C4" w14:textId="0877562D"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Publica un delegado de un PeriodicWorker. </w:t>
            </w:r>
          </w:p>
        </w:tc>
      </w:tr>
    </w:tbl>
    <w:p w14:paraId="45CC1817" w14:textId="77777777" w:rsidR="003D7F82" w:rsidRPr="002A52A4" w:rsidRDefault="003D7F82" w:rsidP="003D7F82"/>
    <w:p w14:paraId="6624032F" w14:textId="50CDFF98" w:rsidR="000922CC" w:rsidRPr="002A52A4" w:rsidRDefault="000922CC" w:rsidP="000922CC">
      <w:pPr>
        <w:pStyle w:val="Ttulo3"/>
      </w:pPr>
      <w:r w:rsidRPr="002A52A4">
        <w:t>Submódulo configuración</w:t>
      </w:r>
    </w:p>
    <w:p w14:paraId="4CC57F3F" w14:textId="6E9B46F6" w:rsidR="00AB1719" w:rsidRPr="002A52A4" w:rsidRDefault="00AB1719" w:rsidP="00AB1719">
      <w:r w:rsidRPr="002A52A4">
        <w:t>El submódulo de configuración es</w:t>
      </w:r>
      <w:r w:rsidRPr="002A52A4">
        <w:rPr>
          <w:i/>
        </w:rPr>
        <w:t xml:space="preserve"> </w:t>
      </w:r>
      <w:r w:rsidRPr="002A52A4">
        <w:t>el encargado de interpretar un archivo de configuración</w:t>
      </w:r>
      <w:r w:rsidR="001B14BD" w:rsidRPr="002A52A4">
        <w:t xml:space="preserve">, el cual </w:t>
      </w:r>
      <w:r w:rsidRPr="002A52A4">
        <w:t xml:space="preserve">tiene parámetros configurables tanto del </w:t>
      </w:r>
      <w:r w:rsidR="001B14BD" w:rsidRPr="002A52A4">
        <w:t>m</w:t>
      </w:r>
      <w:r w:rsidR="000A7D12" w:rsidRPr="002A52A4">
        <w:t xml:space="preserve">ódulo DDS como del módulo RTPS. A continuación se muestran  en la </w:t>
      </w:r>
      <w:r w:rsidR="000A7D12" w:rsidRPr="002A52A4">
        <w:fldChar w:fldCharType="begin"/>
      </w:r>
      <w:r w:rsidR="000A7D12" w:rsidRPr="002A52A4">
        <w:instrText xml:space="preserve"> REF _Ref421871174 \h </w:instrText>
      </w:r>
      <w:r w:rsidR="000A7D12" w:rsidRPr="002A52A4">
        <w:fldChar w:fldCharType="separate"/>
      </w:r>
      <w:r w:rsidR="000A7D12" w:rsidRPr="002A52A4">
        <w:t xml:space="preserve">Figura </w:t>
      </w:r>
      <w:r w:rsidR="000A7D12" w:rsidRPr="002A52A4">
        <w:rPr>
          <w:noProof/>
        </w:rPr>
        <w:t>3</w:t>
      </w:r>
      <w:r w:rsidR="000A7D12" w:rsidRPr="002A52A4">
        <w:noBreakHyphen/>
      </w:r>
      <w:r w:rsidR="000A7D12" w:rsidRPr="002A52A4">
        <w:rPr>
          <w:noProof/>
        </w:rPr>
        <w:t>8</w:t>
      </w:r>
      <w:r w:rsidR="000A7D12" w:rsidRPr="002A52A4">
        <w:fldChar w:fldCharType="end"/>
      </w:r>
      <w:r w:rsidR="000A7D12" w:rsidRPr="002A52A4">
        <w:t xml:space="preserve"> y </w:t>
      </w:r>
      <w:r w:rsidR="000A7D12" w:rsidRPr="002A52A4">
        <w:fldChar w:fldCharType="begin"/>
      </w:r>
      <w:r w:rsidR="000A7D12" w:rsidRPr="002A52A4">
        <w:instrText xml:space="preserve"> REF _Ref421871176 \h </w:instrText>
      </w:r>
      <w:r w:rsidR="000A7D12" w:rsidRPr="002A52A4">
        <w:fldChar w:fldCharType="separate"/>
      </w:r>
      <w:r w:rsidR="000A7D12" w:rsidRPr="002A52A4">
        <w:t xml:space="preserve">Figura </w:t>
      </w:r>
      <w:r w:rsidR="000A7D12" w:rsidRPr="002A52A4">
        <w:rPr>
          <w:noProof/>
        </w:rPr>
        <w:t>3</w:t>
      </w:r>
      <w:r w:rsidR="000A7D12" w:rsidRPr="002A52A4">
        <w:noBreakHyphen/>
      </w:r>
      <w:r w:rsidR="000A7D12" w:rsidRPr="002A52A4">
        <w:rPr>
          <w:noProof/>
        </w:rPr>
        <w:t>9</w:t>
      </w:r>
      <w:r w:rsidR="000A7D12" w:rsidRPr="002A52A4">
        <w:fldChar w:fldCharType="end"/>
      </w:r>
      <w:r w:rsidR="000A7D12" w:rsidRPr="002A52A4">
        <w:t xml:space="preserve"> la configuración básica de DDS y RTPS respectivamente.</w:t>
      </w:r>
    </w:p>
    <w:p w14:paraId="7F2E703B" w14:textId="77777777" w:rsidR="000A7D12" w:rsidRPr="002A52A4" w:rsidRDefault="000A7D12" w:rsidP="000A7D12">
      <w:pPr>
        <w:keepNext/>
      </w:pPr>
      <w:r w:rsidRPr="002A52A4">
        <w:rPr>
          <w:noProof/>
          <w:lang w:eastAsia="es-EC"/>
        </w:rPr>
        <w:lastRenderedPageBreak/>
        <w:drawing>
          <wp:inline distT="0" distB="0" distL="0" distR="0" wp14:anchorId="25384354" wp14:editId="5FAA873C">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84">
                      <a:extLs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66BE2800" w:rsidR="000A7D12" w:rsidRPr="002A52A4" w:rsidRDefault="000A7D12" w:rsidP="000A7D12">
      <w:pPr>
        <w:pStyle w:val="Descripcin"/>
        <w:rPr>
          <w:i w:val="0"/>
        </w:rPr>
      </w:pPr>
      <w:bookmarkStart w:id="299" w:name="_Ref421871174"/>
      <w:bookmarkStart w:id="300" w:name="_Ref421871169"/>
      <w:r w:rsidRPr="002A52A4">
        <w:t xml:space="preserve">Figura </w:t>
      </w:r>
      <w:r w:rsidRPr="002A52A4">
        <w:fldChar w:fldCharType="begin"/>
      </w:r>
      <w:r w:rsidRPr="002A52A4">
        <w:instrText xml:space="preserve"> STYLEREF 1 \s </w:instrText>
      </w:r>
      <w:r w:rsidRPr="002A52A4">
        <w:fldChar w:fldCharType="separate"/>
      </w:r>
      <w:r w:rsidRPr="002A52A4">
        <w:rPr>
          <w:noProof/>
        </w:rPr>
        <w:t>3</w:t>
      </w:r>
      <w:r w:rsidRPr="002A52A4">
        <w:fldChar w:fldCharType="end"/>
      </w:r>
      <w:r w:rsidRPr="002A52A4">
        <w:noBreakHyphen/>
      </w:r>
      <w:r w:rsidRPr="002A52A4">
        <w:fldChar w:fldCharType="begin"/>
      </w:r>
      <w:r w:rsidRPr="002A52A4">
        <w:instrText xml:space="preserve"> SEQ Figura \* ARABIC \s 1 </w:instrText>
      </w:r>
      <w:r w:rsidRPr="002A52A4">
        <w:fldChar w:fldCharType="separate"/>
      </w:r>
      <w:r w:rsidRPr="002A52A4">
        <w:rPr>
          <w:noProof/>
        </w:rPr>
        <w:t>8</w:t>
      </w:r>
      <w:r w:rsidRPr="002A52A4">
        <w:fldChar w:fldCharType="end"/>
      </w:r>
      <w:bookmarkEnd w:id="299"/>
      <w:r w:rsidRPr="002A52A4">
        <w:rPr>
          <w:i w:val="0"/>
        </w:rPr>
        <w:t>. Diseño archivo de configuración sección DDS</w:t>
      </w:r>
      <w:bookmarkEnd w:id="300"/>
    </w:p>
    <w:p w14:paraId="7A0C46EB" w14:textId="77777777" w:rsidR="000A7D12" w:rsidRPr="002A52A4" w:rsidRDefault="000A7D12" w:rsidP="000A7D12">
      <w:pPr>
        <w:keepNext/>
      </w:pPr>
      <w:r w:rsidRPr="002A52A4">
        <w:rPr>
          <w:noProof/>
          <w:lang w:eastAsia="es-EC"/>
        </w:rPr>
        <w:drawing>
          <wp:inline distT="0" distB="0" distL="0" distR="0" wp14:anchorId="0E9EF7BB" wp14:editId="27B06D7A">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85">
                      <a:extLs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024C304E" w:rsidR="000A7D12" w:rsidRPr="002A52A4" w:rsidRDefault="000A7D12" w:rsidP="000A7D12">
      <w:pPr>
        <w:pStyle w:val="Descripcin"/>
        <w:rPr>
          <w:i w:val="0"/>
        </w:rPr>
      </w:pPr>
      <w:bookmarkStart w:id="301" w:name="_Ref421871176"/>
      <w:r w:rsidRPr="002A52A4">
        <w:t xml:space="preserve">Figura </w:t>
      </w:r>
      <w:r w:rsidRPr="002A52A4">
        <w:fldChar w:fldCharType="begin"/>
      </w:r>
      <w:r w:rsidRPr="002A52A4">
        <w:instrText xml:space="preserve"> STYLEREF 1 \s </w:instrText>
      </w:r>
      <w:r w:rsidRPr="002A52A4">
        <w:fldChar w:fldCharType="separate"/>
      </w:r>
      <w:r w:rsidRPr="002A52A4">
        <w:rPr>
          <w:noProof/>
        </w:rPr>
        <w:t>3</w:t>
      </w:r>
      <w:r w:rsidRPr="002A52A4">
        <w:fldChar w:fldCharType="end"/>
      </w:r>
      <w:r w:rsidRPr="002A52A4">
        <w:noBreakHyphen/>
      </w:r>
      <w:r w:rsidRPr="002A52A4">
        <w:fldChar w:fldCharType="begin"/>
      </w:r>
      <w:r w:rsidRPr="002A52A4">
        <w:instrText xml:space="preserve"> SEQ Figura \* ARABIC \s 1 </w:instrText>
      </w:r>
      <w:r w:rsidRPr="002A52A4">
        <w:fldChar w:fldCharType="separate"/>
      </w:r>
      <w:r w:rsidRPr="002A52A4">
        <w:rPr>
          <w:noProof/>
        </w:rPr>
        <w:t>9</w:t>
      </w:r>
      <w:r w:rsidRPr="002A52A4">
        <w:fldChar w:fldCharType="end"/>
      </w:r>
      <w:bookmarkEnd w:id="301"/>
      <w:r w:rsidRPr="002A52A4">
        <w:rPr>
          <w:i w:val="0"/>
        </w:rPr>
        <w:t>. Diseño archivo de configuración sección RTPS</w:t>
      </w:r>
    </w:p>
    <w:p w14:paraId="5A92FF7B" w14:textId="77777777" w:rsidR="00676041" w:rsidRPr="002A52A4" w:rsidRDefault="00676041" w:rsidP="00676041"/>
    <w:p w14:paraId="54600047" w14:textId="4792C09C" w:rsidR="00676041" w:rsidRPr="002A52A4" w:rsidRDefault="00676041" w:rsidP="00676041">
      <w:pPr>
        <w:pStyle w:val="Ttulo2"/>
      </w:pPr>
      <w:r w:rsidRPr="002A52A4">
        <w:lastRenderedPageBreak/>
        <w:t>IMPLEMENTACIÓN DE</w:t>
      </w:r>
      <w:r w:rsidR="003C7045" w:rsidRPr="002A52A4">
        <w:t>L</w:t>
      </w:r>
      <w:r w:rsidRPr="002A52A4">
        <w:t xml:space="preserve"> MÓDULO</w:t>
      </w:r>
    </w:p>
    <w:p w14:paraId="1FCD3AFB" w14:textId="163CD5B9" w:rsidR="00FB7242" w:rsidRPr="002A52A4" w:rsidRDefault="008633BC" w:rsidP="00FB7242">
      <w:r w:rsidRPr="002A52A4">
        <w:t>En esta sección se explica el desarrollo de todos los submódulos que componen el sistema, tomando en cuenta los diseños presentados en la sección anterior.</w:t>
      </w:r>
    </w:p>
    <w:p w14:paraId="1F5C68CE" w14:textId="77777777" w:rsidR="00FB7242" w:rsidRDefault="00FB7242" w:rsidP="00FB7242">
      <w:pPr>
        <w:pStyle w:val="Ttulo3"/>
      </w:pPr>
      <w:r w:rsidRPr="002A52A4">
        <w:t>Submódulo de transporte</w:t>
      </w:r>
    </w:p>
    <w:p w14:paraId="1F064B1A" w14:textId="228349FD" w:rsidR="00CD6FA6" w:rsidRPr="00CD6FA6" w:rsidRDefault="00CD6FA6" w:rsidP="00CD6FA6">
      <w:r>
        <w:t xml:space="preserve">A continuación se explica el código más relevante de la implementación de este módulo. El código completo de este submódulo se encuentra en el </w:t>
      </w:r>
      <w:r>
        <w:fldChar w:fldCharType="begin"/>
      </w:r>
      <w:r>
        <w:instrText xml:space="preserve"> REF _Ref422130462 \h </w:instrText>
      </w:r>
      <w:r>
        <w:fldChar w:fldCharType="separate"/>
      </w:r>
      <w:r w:rsidRPr="002A52A4">
        <w:t>Anexo B: Código Fuente Transporte UDP</w:t>
      </w:r>
      <w:r>
        <w:fldChar w:fldCharType="end"/>
      </w:r>
      <w:r w:rsidR="00BC5DFA">
        <w:t xml:space="preserve"> y en  </w:t>
      </w:r>
      <w:r w:rsidR="00BC5DFA">
        <w:fldChar w:fldCharType="begin"/>
      </w:r>
      <w:r w:rsidR="00BC5DFA">
        <w:instrText xml:space="preserve"> REF _Ref422130701 \h </w:instrText>
      </w:r>
      <w:r w:rsidR="00BC5DFA">
        <w:fldChar w:fldCharType="separate"/>
      </w:r>
      <w:r w:rsidR="00BC5DFA" w:rsidRPr="002A52A4">
        <w:t>RtpsTransport</w:t>
      </w:r>
      <w:r w:rsidR="00BC5DFA">
        <w:fldChar w:fldCharType="end"/>
      </w:r>
      <w:r w:rsidR="00BC5DFA">
        <w:t xml:space="preserve"> dentro del </w:t>
      </w:r>
      <w:r w:rsidR="00BC5DFA">
        <w:fldChar w:fldCharType="begin"/>
      </w:r>
      <w:r w:rsidR="00BC5DFA">
        <w:instrText xml:space="preserve"> REF _Ref422130725 \h </w:instrText>
      </w:r>
      <w:r w:rsidR="00BC5DFA">
        <w:fldChar w:fldCharType="separate"/>
      </w:r>
      <w:r w:rsidR="00BC5DFA" w:rsidRPr="002A52A4">
        <w:t>Anexo A: Código Fuente RTPS</w:t>
      </w:r>
      <w:r w:rsidR="00BC5DFA">
        <w:fldChar w:fldCharType="end"/>
      </w:r>
    </w:p>
    <w:p w14:paraId="6BCBE187" w14:textId="0AAEC179" w:rsidR="00FB7242" w:rsidRPr="002A52A4" w:rsidRDefault="00104432" w:rsidP="00104432">
      <w:pPr>
        <w:pStyle w:val="Ttulo4"/>
      </w:pPr>
      <w:r w:rsidRPr="002A52A4">
        <w:t xml:space="preserve">Implementación transmisor UDP </w:t>
      </w:r>
    </w:p>
    <w:p w14:paraId="34DD88B5" w14:textId="04848BB9" w:rsidR="00BA34C9" w:rsidRPr="002A52A4" w:rsidRDefault="00BA34C9" w:rsidP="00BA34C9">
      <w:r w:rsidRPr="002A52A4">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2A52A4" w:rsidRDefault="00BA34C9" w:rsidP="00BA34C9">
      <w:r w:rsidRPr="002A52A4">
        <w:t>A continuación se observa parte del código para inicial la comunicación dentro del transmisor.</w:t>
      </w:r>
    </w:p>
    <w:p w14:paraId="70376E4E" w14:textId="753CFDB1" w:rsidR="00BA34C9" w:rsidRPr="002A52A4" w:rsidRDefault="00BA34C9" w:rsidP="00BA34C9">
      <w:r w:rsidRPr="002A52A4">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382F0D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5D9E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1F976CA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0F2FDA5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39D84B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C5AB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F50B7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68D080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790AF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1DA6A88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9D2F1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225827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09FC2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E1B022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2DEBB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05B937E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2DA18F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019B52D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2AF5404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2A52A4" w:rsidRDefault="002A52A4" w:rsidP="002A52A4">
      <w:pPr>
        <w:rPr>
          <w:rFonts w:ascii="Consolas" w:hAnsi="Consolas" w:cs="Consolas"/>
          <w:color w:val="DCDCDC"/>
          <w:kern w:val="0"/>
          <w:sz w:val="19"/>
          <w:szCs w:val="19"/>
          <w:highlight w:val="black"/>
        </w:rPr>
      </w:pPr>
      <w:r w:rsidRPr="002A52A4">
        <w:t>En el caso que se trabaje con trafico multicast, se define un objeto que usa un socket</w:t>
      </w:r>
      <w:r w:rsidRPr="002A52A4">
        <w:rPr>
          <w:rStyle w:val="Refdenotaalpie"/>
        </w:rPr>
        <w:footnoteReference w:id="37"/>
      </w:r>
      <w:r w:rsidRPr="002A52A4">
        <w:t>, donde finalmente se fuerza a asociar la dirección local IP y obtener una sesión multicast.</w:t>
      </w:r>
    </w:p>
    <w:p w14:paraId="1FC86EEC"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1D9714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0B02D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3B70B6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E26FB7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61EE60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1F01C4F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MulticastOption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mcastOption;</w:t>
      </w:r>
    </w:p>
    <w:p w14:paraId="21EDA99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2A52A4" w:rsidRDefault="002A52A4" w:rsidP="002A52A4">
      <w:pPr>
        <w:rPr>
          <w:rFonts w:ascii="Consolas" w:hAnsi="Consolas" w:cs="Consolas"/>
          <w:color w:val="DCDCDC"/>
          <w:kern w:val="0"/>
          <w:sz w:val="19"/>
          <w:szCs w:val="19"/>
          <w:highlight w:val="black"/>
        </w:rPr>
      </w:pPr>
      <w:r>
        <w:t xml:space="preserve">Dentro del conector el cual en el caso de UDP hace referencia a un conector asincrónico, para obtener los posible eventos de entrada o salida, se utiliza el concepto de Futuros dentro de C# donde </w:t>
      </w:r>
      <w:r w:rsidR="00F902A8">
        <w:t>este futuro es un sustituto de un cálculo que es inicialmente desconocido, pero vuelve a estar disponible en un momento posterior</w:t>
      </w:r>
      <w:sdt>
        <w:sdtPr>
          <w:id w:val="1960685589"/>
          <w:citation/>
        </w:sdtPr>
        <w:sdtContent>
          <w:r w:rsidR="00F902A8">
            <w:fldChar w:fldCharType="begin"/>
          </w:r>
          <w:r w:rsidR="00F902A8">
            <w:instrText xml:space="preserve"> CITATION MSD \l 12298 </w:instrText>
          </w:r>
          <w:r w:rsidR="00F902A8">
            <w:fldChar w:fldCharType="separate"/>
          </w:r>
          <w:r w:rsidR="00F902A8">
            <w:rPr>
              <w:noProof/>
            </w:rPr>
            <w:t xml:space="preserve"> (MSDN)</w:t>
          </w:r>
          <w:r w:rsidR="00F902A8">
            <w:fldChar w:fldCharType="end"/>
          </w:r>
        </w:sdtContent>
      </w:sdt>
      <w:r w:rsidR="00F902A8">
        <w:t>.</w:t>
      </w:r>
    </w:p>
    <w:p w14:paraId="28D56A5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6F20CA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7F2B0B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2AF1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A2C85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F7620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2579CC7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A5C41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60EF3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6D02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612D20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5191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F0FDE5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2AEA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7382920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292F9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14C43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B79F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186E326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90C23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A78345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7CBE7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0CA3419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E18AC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39E987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4D0C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4E4F4C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8F0FD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15FA8F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E2AB6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7BD58E5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C375C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478B28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40A111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69415C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132FC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7D1DCF7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7BAE16E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B2493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32AF38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070E638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0C9E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5528EB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E2D2F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21C39EFA"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8B6A978"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22DA3DD" w14:textId="429059D4" w:rsidR="00BA34C9" w:rsidRPr="002A52A4" w:rsidRDefault="00BA34C9" w:rsidP="00BA34C9">
      <w:r w:rsidRPr="002A52A4">
        <w:rPr>
          <w:rFonts w:ascii="Consolas" w:hAnsi="Consolas" w:cs="Consolas"/>
          <w:color w:val="DCDCDC"/>
          <w:kern w:val="0"/>
          <w:sz w:val="19"/>
          <w:szCs w:val="19"/>
          <w:highlight w:val="black"/>
        </w:rPr>
        <w:t xml:space="preserve">        }</w:t>
      </w:r>
    </w:p>
    <w:p w14:paraId="31D25707" w14:textId="7F700348" w:rsidR="00BA34C9" w:rsidRDefault="00472F6B" w:rsidP="00BA34C9">
      <w:r>
        <w:t>Como se puede observar en el código final, existen muchas expresiones lambda, las cuales se definen como funciones anónimas</w:t>
      </w:r>
      <w:sdt>
        <w:sdtPr>
          <w:id w:val="1250618487"/>
          <w:citation/>
        </w:sdtPr>
        <w:sdtContent>
          <w:r>
            <w:fldChar w:fldCharType="begin"/>
          </w:r>
          <w:r>
            <w:instrText xml:space="preserve"> CITATION MSD1 \l 12298 </w:instrText>
          </w:r>
          <w:r>
            <w:fldChar w:fldCharType="separate"/>
          </w:r>
          <w:r>
            <w:rPr>
              <w:noProof/>
            </w:rPr>
            <w:t xml:space="preserve"> (MSDN)</w:t>
          </w:r>
          <w:r>
            <w:fldChar w:fldCharType="end"/>
          </w:r>
        </w:sdtContent>
      </w:sdt>
      <w:r>
        <w:t>, las cuales son muy útiles a la hora de utilizar futuros</w:t>
      </w:r>
      <w:r w:rsidR="00EB3055">
        <w:t>. Para visualizar el código completo del transmisor UDP se p</w:t>
      </w:r>
      <w:r w:rsidR="00CD6FA6">
        <w:t>uede observar este en el Anexo B</w:t>
      </w:r>
      <w:r w:rsidR="00EB3055">
        <w:t xml:space="preserve"> en la página </w:t>
      </w:r>
      <w:r w:rsidR="00EB3055">
        <w:fldChar w:fldCharType="begin"/>
      </w:r>
      <w:r w:rsidR="00EB3055">
        <w:instrText xml:space="preserve"> PAGEREF _Ref422129146 \h </w:instrText>
      </w:r>
      <w:r w:rsidR="00EB3055">
        <w:fldChar w:fldCharType="separate"/>
      </w:r>
      <w:r w:rsidR="00EB3055">
        <w:rPr>
          <w:noProof/>
        </w:rPr>
        <w:t>189</w:t>
      </w:r>
      <w:r w:rsidR="00EB3055">
        <w:fldChar w:fldCharType="end"/>
      </w:r>
      <w:r w:rsidR="00EB3055">
        <w:t>.</w:t>
      </w:r>
    </w:p>
    <w:p w14:paraId="6D40E4CB" w14:textId="3D03B82B" w:rsidR="00104432" w:rsidRDefault="00104432" w:rsidP="00104432">
      <w:pPr>
        <w:pStyle w:val="Ttulo4"/>
      </w:pPr>
      <w:r w:rsidRPr="002A52A4">
        <w:t>Implementación receptor UDP</w:t>
      </w:r>
    </w:p>
    <w:p w14:paraId="790FD669" w14:textId="2412F7F9" w:rsidR="00EB3055" w:rsidRDefault="00EB3055" w:rsidP="00EB3055">
      <w:r>
        <w:t>Dentro del receptor UDP se puede encontrar código que cumple funciones análogas a transmisor</w:t>
      </w:r>
      <w:r w:rsidR="00033FB8">
        <w:t xml:space="preserve"> el cual se lo puede observar en la página </w:t>
      </w:r>
      <w:r w:rsidR="00033FB8">
        <w:fldChar w:fldCharType="begin"/>
      </w:r>
      <w:r w:rsidR="00033FB8">
        <w:instrText xml:space="preserve"> PAGEREF _Ref422129366 \h </w:instrText>
      </w:r>
      <w:r w:rsidR="00033FB8">
        <w:fldChar w:fldCharType="separate"/>
      </w:r>
      <w:r w:rsidR="00033FB8">
        <w:rPr>
          <w:noProof/>
        </w:rPr>
        <w:t>186</w:t>
      </w:r>
      <w:r w:rsidR="00033FB8">
        <w:fldChar w:fldCharType="end"/>
      </w:r>
      <w:r w:rsidR="00033FB8">
        <w:t xml:space="preserve"> de los anexos.</w:t>
      </w:r>
    </w:p>
    <w:p w14:paraId="1B7CF6C1" w14:textId="1F4EB4C4" w:rsidR="00033FB8" w:rsidRDefault="00033FB8" w:rsidP="00EB3055">
      <w:r>
        <w:t>El código mostrado a continuación hace referencia a la definición de un objeto UDP Receiver, en el cual se puede hacer hincapié en que se utiliza un buffer para almacenar los mensajes recibidos.</w:t>
      </w:r>
    </w:p>
    <w:p w14:paraId="31367B65"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569CD6"/>
          <w:kern w:val="0"/>
          <w:sz w:val="19"/>
          <w:szCs w:val="19"/>
          <w:highlight w:val="black"/>
          <w:lang w:val="en-GB"/>
        </w:rPr>
        <w:t>public</w:t>
      </w:r>
      <w:r w:rsidRPr="00EB3055">
        <w:rPr>
          <w:rFonts w:ascii="Consolas" w:hAnsi="Consolas" w:cs="Consolas"/>
          <w:color w:val="DCDCDC"/>
          <w:kern w:val="0"/>
          <w:sz w:val="19"/>
          <w:szCs w:val="19"/>
          <w:highlight w:val="black"/>
          <w:lang w:val="en-GB"/>
        </w:rPr>
        <w:t xml:space="preserve"> UDPReceiver(</w:t>
      </w:r>
      <w:r w:rsidRPr="00EB3055">
        <w:rPr>
          <w:rFonts w:ascii="Consolas" w:hAnsi="Consolas" w:cs="Consolas"/>
          <w:color w:val="4EC9B0"/>
          <w:kern w:val="0"/>
          <w:sz w:val="19"/>
          <w:szCs w:val="19"/>
          <w:highlight w:val="black"/>
          <w:lang w:val="en-GB"/>
        </w:rPr>
        <w:t>Uri</w:t>
      </w:r>
      <w:r w:rsidRPr="00EB3055">
        <w:rPr>
          <w:rFonts w:ascii="Consolas" w:hAnsi="Consolas" w:cs="Consolas"/>
          <w:color w:val="DCDCDC"/>
          <w:kern w:val="0"/>
          <w:sz w:val="19"/>
          <w:szCs w:val="19"/>
          <w:highlight w:val="black"/>
          <w:lang w:val="en-GB"/>
        </w:rPr>
        <w:t xml:space="preserve"> uri, </w:t>
      </w:r>
      <w:r w:rsidRPr="00EB3055">
        <w:rPr>
          <w:rFonts w:ascii="Consolas" w:hAnsi="Consolas" w:cs="Consolas"/>
          <w:color w:val="569CD6"/>
          <w:kern w:val="0"/>
          <w:sz w:val="19"/>
          <w:szCs w:val="19"/>
          <w:highlight w:val="black"/>
          <w:lang w:val="en-GB"/>
        </w:rPr>
        <w:t>int</w:t>
      </w:r>
      <w:r w:rsidRPr="00EB3055">
        <w:rPr>
          <w:rFonts w:ascii="Consolas" w:hAnsi="Consolas" w:cs="Consolas"/>
          <w:color w:val="DCDCDC"/>
          <w:kern w:val="0"/>
          <w:sz w:val="19"/>
          <w:szCs w:val="19"/>
          <w:highlight w:val="black"/>
          <w:lang w:val="en-GB"/>
        </w:rPr>
        <w:t xml:space="preserve"> bufferSize)</w:t>
      </w:r>
    </w:p>
    <w:p w14:paraId="12288FF6"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p>
    <w:p w14:paraId="392781AC"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bufferSize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bufferSize;</w:t>
      </w:r>
    </w:p>
    <w:p w14:paraId="3BA66AE4"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var</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System</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Net</w:t>
      </w:r>
      <w:r w:rsidRPr="00EB3055">
        <w:rPr>
          <w:rFonts w:ascii="Consolas" w:hAnsi="Consolas" w:cs="Consolas"/>
          <w:color w:val="B4B4B4"/>
          <w:kern w:val="0"/>
          <w:sz w:val="19"/>
          <w:szCs w:val="19"/>
          <w:highlight w:val="black"/>
          <w:lang w:val="en-GB"/>
        </w:rPr>
        <w:t>.</w:t>
      </w:r>
      <w:r w:rsidRPr="00EB3055">
        <w:rPr>
          <w:rFonts w:ascii="Consolas" w:hAnsi="Consolas" w:cs="Consolas"/>
          <w:color w:val="4EC9B0"/>
          <w:kern w:val="0"/>
          <w:sz w:val="19"/>
          <w:szCs w:val="19"/>
          <w:highlight w:val="black"/>
          <w:lang w:val="en-GB"/>
        </w:rPr>
        <w:t>Dns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GetHostAddresses(uri</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Host);</w:t>
      </w:r>
    </w:p>
    <w:p w14:paraId="7A5F8AA3"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fr-FR"/>
        </w:rPr>
        <w:t>int</w:t>
      </w:r>
      <w:r w:rsidRPr="00EB3055">
        <w:rPr>
          <w:rFonts w:ascii="Consolas" w:hAnsi="Consolas" w:cs="Consolas"/>
          <w:color w:val="DCDCDC"/>
          <w:kern w:val="0"/>
          <w:sz w:val="19"/>
          <w:szCs w:val="19"/>
          <w:highlight w:val="black"/>
          <w:lang w:val="fr-FR"/>
        </w:rPr>
        <w:t xml:space="preserve"> port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Port </w:t>
      </w:r>
      <w:r w:rsidRPr="00EB3055">
        <w:rPr>
          <w:rFonts w:ascii="Consolas" w:hAnsi="Consolas" w:cs="Consolas"/>
          <w:color w:val="B4B4B4"/>
          <w:kern w:val="0"/>
          <w:sz w:val="19"/>
          <w:szCs w:val="19"/>
          <w:highlight w:val="black"/>
          <w:lang w:val="fr-FR"/>
        </w:rPr>
        <w:t>&lt;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Port);</w:t>
      </w:r>
    </w:p>
    <w:p w14:paraId="3E5678F0"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569CD6"/>
          <w:kern w:val="0"/>
          <w:sz w:val="19"/>
          <w:szCs w:val="19"/>
          <w:highlight w:val="black"/>
          <w:lang w:val="en-GB"/>
        </w:rPr>
        <w:t>if</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null</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4B4B4"/>
          <w:kern w:val="0"/>
          <w:sz w:val="19"/>
          <w:szCs w:val="19"/>
          <w:highlight w:val="black"/>
          <w:lang w:val="en-GB"/>
        </w:rPr>
        <w:t>&amp;&amp;</w:t>
      </w:r>
      <w:r w:rsidRPr="00EB3055">
        <w:rPr>
          <w:rFonts w:ascii="Consolas" w:hAnsi="Consolas" w:cs="Consolas"/>
          <w:color w:val="DCDCDC"/>
          <w:kern w:val="0"/>
          <w:sz w:val="19"/>
          <w:szCs w:val="19"/>
          <w:highlight w:val="black"/>
          <w:lang w:val="en-GB"/>
        </w:rPr>
        <w:t xml:space="preserve"> addresses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Length </w:t>
      </w:r>
      <w:r w:rsidRPr="00EB3055">
        <w:rPr>
          <w:rFonts w:ascii="Consolas" w:hAnsi="Consolas" w:cs="Consolas"/>
          <w:color w:val="B4B4B4"/>
          <w:kern w:val="0"/>
          <w:sz w:val="19"/>
          <w:szCs w:val="19"/>
          <w:highlight w:val="black"/>
          <w:lang w:val="en-GB"/>
        </w:rPr>
        <w:t>&gt;=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5CEA8"/>
          <w:kern w:val="0"/>
          <w:sz w:val="19"/>
          <w:szCs w:val="19"/>
          <w:highlight w:val="black"/>
          <w:lang w:val="en-GB"/>
        </w:rPr>
        <w:t>1</w:t>
      </w:r>
      <w:r w:rsidRPr="00EB3055">
        <w:rPr>
          <w:rFonts w:ascii="Consolas" w:hAnsi="Consolas" w:cs="Consolas"/>
          <w:color w:val="DCDCDC"/>
          <w:kern w:val="0"/>
          <w:sz w:val="19"/>
          <w:szCs w:val="19"/>
          <w:highlight w:val="black"/>
          <w:lang w:val="en-GB"/>
        </w:rPr>
        <w:t>)</w:t>
      </w:r>
    </w:p>
    <w:p w14:paraId="166A746B"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lastRenderedPageBreak/>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locator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new</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4EC9B0"/>
          <w:kern w:val="0"/>
          <w:sz w:val="19"/>
          <w:szCs w:val="19"/>
          <w:highlight w:val="black"/>
          <w:lang w:val="en-GB"/>
        </w:rPr>
        <w:t>Locator</w:t>
      </w:r>
      <w:r w:rsidRPr="00EB3055">
        <w:rPr>
          <w:rFonts w:ascii="Consolas" w:hAnsi="Consolas" w:cs="Consolas"/>
          <w:color w:val="DCDCDC"/>
          <w:kern w:val="0"/>
          <w:sz w:val="19"/>
          <w:szCs w:val="19"/>
          <w:highlight w:val="black"/>
          <w:lang w:val="en-GB"/>
        </w:rPr>
        <w:t>(addresses[</w:t>
      </w:r>
      <w:r w:rsidRPr="00EB3055">
        <w:rPr>
          <w:rFonts w:ascii="Consolas" w:hAnsi="Consolas" w:cs="Consolas"/>
          <w:color w:val="B5CEA8"/>
          <w:kern w:val="0"/>
          <w:sz w:val="19"/>
          <w:szCs w:val="19"/>
          <w:highlight w:val="black"/>
          <w:lang w:val="en-GB"/>
        </w:rPr>
        <w:t>0</w:t>
      </w:r>
      <w:r w:rsidRPr="00EB3055">
        <w:rPr>
          <w:rFonts w:ascii="Consolas" w:hAnsi="Consolas" w:cs="Consolas"/>
          <w:color w:val="DCDCDC"/>
          <w:kern w:val="0"/>
          <w:sz w:val="19"/>
          <w:szCs w:val="19"/>
          <w:highlight w:val="black"/>
          <w:lang w:val="en-GB"/>
        </w:rPr>
        <w:t>], port);</w:t>
      </w:r>
    </w:p>
    <w:p w14:paraId="6FA1649D" w14:textId="0D00EF90" w:rsidR="00EB3055" w:rsidRDefault="00EB3055" w:rsidP="00EB3055">
      <w:r w:rsidRPr="00EB3055">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9DDF96" w14:textId="77777777" w:rsidR="00EB3055" w:rsidRPr="00EB3055" w:rsidRDefault="00EB3055" w:rsidP="00EB3055"/>
    <w:p w14:paraId="527A6864" w14:textId="3EEBF995" w:rsidR="00104432" w:rsidRDefault="00104432" w:rsidP="00104432">
      <w:pPr>
        <w:pStyle w:val="Ttulo4"/>
      </w:pPr>
      <w:r w:rsidRPr="002A52A4">
        <w:t>Implementación maquinaria RTPS</w:t>
      </w:r>
    </w:p>
    <w:p w14:paraId="4EB29C16" w14:textId="32DD121C" w:rsidR="00592CB1" w:rsidRDefault="00592CB1" w:rsidP="00592CB1">
      <w:r>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569CD6"/>
          <w:kern w:val="0"/>
          <w:sz w:val="19"/>
          <w:szCs w:val="19"/>
          <w:highlight w:val="black"/>
          <w:lang w:val="en-GB"/>
        </w:rPr>
        <w:t>public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static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B8D7A3"/>
          <w:kern w:val="0"/>
          <w:sz w:val="19"/>
          <w:szCs w:val="19"/>
          <w:highlight w:val="black"/>
          <w:lang w:val="en-GB"/>
        </w:rPr>
        <w:t>IRtpsEngine</w:t>
      </w:r>
      <w:r w:rsidRPr="00592CB1">
        <w:rPr>
          <w:rFonts w:ascii="Consolas" w:hAnsi="Consolas" w:cs="Consolas"/>
          <w:color w:val="DCDCDC"/>
          <w:kern w:val="0"/>
          <w:sz w:val="19"/>
          <w:szCs w:val="19"/>
          <w:highlight w:val="black"/>
          <w:lang w:val="en-GB"/>
        </w:rPr>
        <w:t xml:space="preserve"> CreateEngine(</w:t>
      </w:r>
      <w:r w:rsidRPr="00592CB1">
        <w:rPr>
          <w:rFonts w:ascii="Consolas" w:hAnsi="Consolas" w:cs="Consolas"/>
          <w:color w:val="B8D7A3"/>
          <w:kern w:val="0"/>
          <w:sz w:val="19"/>
          <w:szCs w:val="19"/>
          <w:highlight w:val="black"/>
          <w:lang w:val="en-GB"/>
        </w:rPr>
        <w:t>IDictionary</w:t>
      </w:r>
      <w:r w:rsidRPr="00592CB1">
        <w:rPr>
          <w:rFonts w:ascii="Consolas" w:hAnsi="Consolas" w:cs="Consolas"/>
          <w:color w:val="B4B4B4"/>
          <w:kern w:val="0"/>
          <w:sz w:val="19"/>
          <w:szCs w:val="19"/>
          <w:highlight w:val="black"/>
          <w:lang w:val="en-GB"/>
        </w:rPr>
        <w:t>&lt;</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Object</w:t>
      </w:r>
      <w:r w:rsidRPr="00592CB1">
        <w:rPr>
          <w:rFonts w:ascii="Consolas" w:hAnsi="Consolas" w:cs="Consolas"/>
          <w:color w:val="B4B4B4"/>
          <w:kern w:val="0"/>
          <w:sz w:val="19"/>
          <w:szCs w:val="19"/>
          <w:highlight w:val="black"/>
          <w:lang w:val="en-GB"/>
        </w:rPr>
        <w:t>&gt;</w:t>
      </w:r>
      <w:r w:rsidRPr="00592CB1">
        <w:rPr>
          <w:rFonts w:ascii="Consolas" w:hAnsi="Consolas" w:cs="Consolas"/>
          <w:color w:val="DCDCDC"/>
          <w:kern w:val="0"/>
          <w:sz w:val="19"/>
          <w:szCs w:val="19"/>
          <w:highlight w:val="black"/>
          <w:lang w:val="en-GB"/>
        </w:rPr>
        <w:t xml:space="preserve"> environment)</w:t>
      </w:r>
    </w:p>
    <w:p w14:paraId="22A16CA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5D2A866"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DCDCDC"/>
          <w:kern w:val="0"/>
          <w:sz w:val="19"/>
          <w:szCs w:val="19"/>
          <w:highlight w:val="black"/>
          <w:lang w:val="en-GB"/>
        </w:rPr>
        <w:t xml:space="preserve"> ddsConfig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1D932773"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DCDCDC"/>
          <w:kern w:val="0"/>
          <w:sz w:val="19"/>
          <w:szCs w:val="19"/>
          <w:highlight w:val="black"/>
          <w:lang w:val="en-GB"/>
        </w:rPr>
        <w:t xml:space="preserve"> rtpsConfig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315D2AD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transportProfile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ddsConfig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Domains[</w:t>
      </w:r>
      <w:r w:rsidRPr="00592CB1">
        <w:rPr>
          <w:rFonts w:ascii="Consolas" w:hAnsi="Consolas" w:cs="Consolas"/>
          <w:color w:val="B5CEA8"/>
          <w:kern w:val="0"/>
          <w:sz w:val="19"/>
          <w:szCs w:val="19"/>
          <w:highlight w:val="black"/>
          <w:lang w:val="en-GB"/>
        </w:rPr>
        <w:t>0</w:t>
      </w:r>
      <w:r w:rsidRPr="00592CB1">
        <w:rPr>
          <w:rFonts w:ascii="Consolas" w:hAnsi="Consolas" w:cs="Consolas"/>
          <w:color w:val="DCDCDC"/>
          <w:kern w:val="0"/>
          <w:sz w:val="19"/>
          <w:szCs w:val="19"/>
          <w:highlight w:val="black"/>
          <w:lang w:val="en-GB"/>
        </w:rPr>
        <w:t>]</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Name;</w:t>
      </w:r>
    </w:p>
    <w:p w14:paraId="5E4044B4"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className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rtpsConfig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Transports[transportProfile]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Type;</w:t>
      </w:r>
    </w:p>
    <w:p w14:paraId="629890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if</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IsNullOrWhiteSpace(className))</w:t>
      </w:r>
    </w:p>
    <w:p w14:paraId="11F5C3AF"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1C60D15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no implementation class name specified</w:t>
      </w:r>
    </w:p>
    <w:p w14:paraId="494AC18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throw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new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ApplicationException</w:t>
      </w:r>
      <w:r w:rsidRPr="00592CB1">
        <w:rPr>
          <w:rFonts w:ascii="Consolas" w:hAnsi="Consolas" w:cs="Consolas"/>
          <w:color w:val="DCDCDC"/>
          <w:kern w:val="0"/>
          <w:sz w:val="19"/>
          <w:szCs w:val="19"/>
          <w:highlight w:val="black"/>
          <w:lang w:val="en-GB"/>
        </w:rPr>
        <w:t>(</w:t>
      </w:r>
      <w:r w:rsidRPr="00592CB1">
        <w:rPr>
          <w:rFonts w:ascii="Consolas" w:hAnsi="Consolas" w:cs="Consolas"/>
          <w:color w:val="D69D85"/>
          <w:kern w:val="0"/>
          <w:sz w:val="19"/>
          <w:szCs w:val="19"/>
          <w:highlight w:val="black"/>
          <w:lang w:val="en-GB"/>
        </w:rPr>
        <w:t>"Please Set the RTPS engine type property in the settings."</w:t>
      </w:r>
      <w:r w:rsidRPr="00592CB1">
        <w:rPr>
          <w:rFonts w:ascii="Consolas" w:hAnsi="Consolas" w:cs="Consolas"/>
          <w:color w:val="DCDCDC"/>
          <w:kern w:val="0"/>
          <w:sz w:val="19"/>
          <w:szCs w:val="19"/>
          <w:highlight w:val="black"/>
          <w:lang w:val="en-GB"/>
        </w:rPr>
        <w:t>);</w:t>
      </w:r>
    </w:p>
    <w:p w14:paraId="53EE4ABA"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77B5AB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DCDCDC"/>
          <w:kern w:val="0"/>
          <w:sz w:val="19"/>
          <w:szCs w:val="19"/>
          <w:highlight w:val="black"/>
          <w:lang w:val="en-GB"/>
        </w:rPr>
        <w:t xml:space="preserve"> ctxClass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GetType(className, </w:t>
      </w:r>
      <w:r w:rsidRPr="00592CB1">
        <w:rPr>
          <w:rFonts w:ascii="Consolas" w:hAnsi="Consolas" w:cs="Consolas"/>
          <w:color w:val="569CD6"/>
          <w:kern w:val="0"/>
          <w:sz w:val="19"/>
          <w:szCs w:val="19"/>
          <w:highlight w:val="black"/>
          <w:lang w:val="en-GB"/>
        </w:rPr>
        <w:t>true</w:t>
      </w:r>
      <w:r w:rsidRPr="00592CB1">
        <w:rPr>
          <w:rFonts w:ascii="Consolas" w:hAnsi="Consolas" w:cs="Consolas"/>
          <w:color w:val="DCDCDC"/>
          <w:kern w:val="0"/>
          <w:sz w:val="19"/>
          <w:szCs w:val="19"/>
          <w:highlight w:val="black"/>
          <w:lang w:val="en-GB"/>
        </w:rPr>
        <w:t>);</w:t>
      </w:r>
    </w:p>
    <w:p w14:paraId="4F75437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592CB1" w:rsidRDefault="00592CB1" w:rsidP="00592CB1">
      <w:pPr>
        <w:rPr>
          <w:rFonts w:ascii="Consolas" w:hAnsi="Consolas" w:cs="Consolas"/>
          <w:color w:val="DCDCDC"/>
          <w:kern w:val="0"/>
          <w:sz w:val="19"/>
          <w:szCs w:val="19"/>
          <w:highlight w:val="black"/>
        </w:rPr>
      </w:pPr>
      <w:r>
        <w:t>Finalmente luego de configurar el RTPS, llama a la instancia creada por medio de una interfaz.</w:t>
      </w:r>
    </w:p>
    <w:p w14:paraId="660C9D0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rPr>
        <w:t xml:space="preserve">            </w:t>
      </w:r>
      <w:r w:rsidRPr="00592CB1">
        <w:rPr>
          <w:rFonts w:ascii="Consolas" w:hAnsi="Consolas" w:cs="Consolas"/>
          <w:color w:val="57A64A"/>
          <w:kern w:val="0"/>
          <w:sz w:val="19"/>
          <w:szCs w:val="19"/>
          <w:highlight w:val="black"/>
          <w:lang w:val="en-GB"/>
        </w:rPr>
        <w:t>// --- Instantiate new object --- //</w:t>
      </w:r>
    </w:p>
    <w:p w14:paraId="0010EAD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try</w:t>
      </w:r>
    </w:p>
    <w:p w14:paraId="240D272C"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7A4954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1E8BD70D"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FB75825" w14:textId="75C5C77D" w:rsidR="00592CB1" w:rsidRPr="000626EA" w:rsidRDefault="00592CB1" w:rsidP="00592CB1">
      <w:pPr>
        <w:rPr>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351AC9AA" w14:textId="77777777" w:rsidR="00592CB1" w:rsidRPr="000626EA" w:rsidRDefault="00592CB1" w:rsidP="00592CB1">
      <w:pPr>
        <w:rPr>
          <w:lang w:val="en-GB"/>
        </w:rPr>
      </w:pPr>
    </w:p>
    <w:p w14:paraId="70E3FDC0" w14:textId="0170ED65" w:rsidR="00F01BB5" w:rsidRPr="002A52A4" w:rsidRDefault="00F01BB5" w:rsidP="00F01BB5">
      <w:pPr>
        <w:pStyle w:val="Ttulo4"/>
      </w:pPr>
      <w:r w:rsidRPr="002A52A4">
        <w:t>Intercambio de mensajes RTPS sobre la Red</w:t>
      </w:r>
    </w:p>
    <w:p w14:paraId="42D543C2" w14:textId="77777777" w:rsidR="00D8539F" w:rsidRPr="001C77A3" w:rsidRDefault="00D8539F" w:rsidP="00D8539F">
      <w:pPr>
        <w:pStyle w:val="Ttulo5"/>
        <w:rPr>
          <w:lang w:val="es-ES"/>
        </w:rPr>
      </w:pPr>
      <w:r w:rsidRPr="43E5BA00">
        <w:rPr>
          <w:lang w:val="es-ES"/>
        </w:rPr>
        <w:t>Ejemplo 1</w:t>
      </w:r>
    </w:p>
    <w:p w14:paraId="1D58142D" w14:textId="2A16A232" w:rsidR="00D8539F" w:rsidRPr="00C57139" w:rsidRDefault="00D8539F" w:rsidP="00D8539F">
      <w:pPr>
        <w:rPr>
          <w:lang w:val="es-ES"/>
        </w:rPr>
      </w:pPr>
      <w:r>
        <w:rPr>
          <w:lang w:val="es-ES"/>
        </w:rPr>
        <w:t>El siguiente gráfico</w:t>
      </w:r>
      <w:r w:rsidRPr="00C57139">
        <w:rPr>
          <w:lang w:val="es-ES"/>
        </w:rPr>
        <w:t xml:space="preserve"> ilustrará el flujo de datos que han generado estas entidades.</w:t>
      </w:r>
    </w:p>
    <w:p w14:paraId="570ABA3E" w14:textId="77777777" w:rsidR="00D8539F" w:rsidRPr="00C57139" w:rsidRDefault="00D8539F" w:rsidP="00D8539F">
      <w:pPr>
        <w:jc w:val="left"/>
        <w:rPr>
          <w:lang w:val="es-ES"/>
        </w:rPr>
      </w:pPr>
      <w:r w:rsidRPr="00C57139">
        <w:rPr>
          <w:lang w:val="es-ES"/>
        </w:rPr>
        <w:lastRenderedPageBreak/>
        <w:t> </w:t>
      </w:r>
      <w:r>
        <w:rPr>
          <w:noProof/>
          <w:lang w:eastAsia="es-EC"/>
        </w:rPr>
        <w:drawing>
          <wp:inline distT="0" distB="0" distL="0" distR="0" wp14:anchorId="22E65C60" wp14:editId="7A7298FA">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6">
                      <a:extLs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197C9B1" w14:textId="77777777" w:rsidR="00D8539F" w:rsidRPr="00C57139" w:rsidRDefault="00D8539F" w:rsidP="00D8539F">
      <w:pPr>
        <w:pStyle w:val="Prrafodelista"/>
        <w:numPr>
          <w:ilvl w:val="0"/>
          <w:numId w:val="58"/>
        </w:numPr>
        <w:jc w:val="left"/>
        <w:rPr>
          <w:lang w:val="es-ES"/>
        </w:rPr>
      </w:pPr>
      <w:r>
        <w:rPr>
          <w:lang w:val="es-ES"/>
        </w:rPr>
        <w:t>Los p</w:t>
      </w:r>
      <w:r w:rsidRPr="00C57139">
        <w:rPr>
          <w:lang w:val="es-ES"/>
        </w:rPr>
        <w:t>rimeros 3 paquetes capturados muestra la interacción entre las entidades independientes con el DDS abierta trabajando como un middleware.</w:t>
      </w:r>
    </w:p>
    <w:p w14:paraId="47217E17"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3 </w:t>
      </w:r>
      <w:r>
        <w:rPr>
          <w:lang w:val="es-ES"/>
        </w:rPr>
        <w:t>paquetes son mensajes equivalentes a mensajes  Hola.</w:t>
      </w:r>
    </w:p>
    <w:p w14:paraId="6AEF1CAF" w14:textId="77777777" w:rsidR="00D8539F" w:rsidRPr="00C57139" w:rsidRDefault="00D8539F" w:rsidP="00D8539F">
      <w:pPr>
        <w:pStyle w:val="Prrafodelista"/>
        <w:numPr>
          <w:ilvl w:val="0"/>
          <w:numId w:val="58"/>
        </w:numPr>
        <w:jc w:val="left"/>
        <w:rPr>
          <w:lang w:val="es-ES"/>
        </w:rPr>
      </w:pPr>
      <w:r w:rsidRPr="00C57139">
        <w:rPr>
          <w:lang w:val="es-ES"/>
        </w:rPr>
        <w:t xml:space="preserve">El paquete resaltado en azul representa el suscriptor buscando un servicio que específicamente es la búsqueda de una plaza, el mensaje no va al </w:t>
      </w:r>
      <w:r>
        <w:rPr>
          <w:lang w:val="es-ES"/>
        </w:rPr>
        <w:t>publicador</w:t>
      </w:r>
      <w:r w:rsidRPr="00C57139">
        <w:rPr>
          <w:lang w:val="es-ES"/>
        </w:rPr>
        <w:t xml:space="preserve"> en primer lugar, porque no sabe que una de las entidades ya ha publi</w:t>
      </w:r>
      <w:r>
        <w:rPr>
          <w:lang w:val="es-ES"/>
        </w:rPr>
        <w:t>cado</w:t>
      </w:r>
      <w:r w:rsidRPr="00C57139">
        <w:rPr>
          <w:lang w:val="es-ES"/>
        </w:rPr>
        <w:t xml:space="preserve"> ese servicio, el mensaje va directamente al middleware para consultar si alguna entidad dispone de un servicio para la solicitud. </w:t>
      </w:r>
    </w:p>
    <w:p w14:paraId="722C47BA" w14:textId="77777777" w:rsidR="00D8539F" w:rsidRPr="00C57139" w:rsidRDefault="00D8539F" w:rsidP="00D8539F">
      <w:pPr>
        <w:pStyle w:val="Prrafodelista"/>
        <w:numPr>
          <w:ilvl w:val="0"/>
          <w:numId w:val="58"/>
        </w:numPr>
        <w:jc w:val="left"/>
        <w:rPr>
          <w:lang w:val="es-ES"/>
        </w:rPr>
      </w:pPr>
      <w:r w:rsidRPr="00C57139">
        <w:rPr>
          <w:lang w:val="es-ES"/>
        </w:rPr>
        <w:t xml:space="preserve">El middleware anuncia </w:t>
      </w:r>
      <w:r>
        <w:rPr>
          <w:lang w:val="es-ES"/>
        </w:rPr>
        <w:t xml:space="preserve">al publicador </w:t>
      </w:r>
      <w:r w:rsidRPr="00C57139">
        <w:rPr>
          <w:lang w:val="es-ES"/>
        </w:rPr>
        <w:t xml:space="preserve"> que una entidad requiere sus servicios, y envía la información de la entidad que quiere el servicio, de forma transparente.</w:t>
      </w:r>
    </w:p>
    <w:p w14:paraId="27C8A8FA" w14:textId="77777777" w:rsidR="00D8539F" w:rsidRPr="00C57139" w:rsidRDefault="00D8539F" w:rsidP="00D8539F">
      <w:pPr>
        <w:ind w:firstLine="60"/>
        <w:jc w:val="left"/>
        <w:rPr>
          <w:lang w:val="es-ES"/>
        </w:rPr>
      </w:pPr>
    </w:p>
    <w:p w14:paraId="580742C7" w14:textId="77777777" w:rsidR="00D8539F" w:rsidRPr="00C57139" w:rsidRDefault="00D8539F" w:rsidP="00D8539F">
      <w:pPr>
        <w:pStyle w:val="Prrafodelista"/>
        <w:numPr>
          <w:ilvl w:val="0"/>
          <w:numId w:val="58"/>
        </w:numPr>
        <w:jc w:val="left"/>
        <w:rPr>
          <w:lang w:val="es-ES"/>
        </w:rPr>
      </w:pPr>
      <w:r w:rsidRPr="00C57139">
        <w:rPr>
          <w:lang w:val="es-ES"/>
        </w:rPr>
        <w:t>El</w:t>
      </w:r>
      <w:r>
        <w:rPr>
          <w:lang w:val="es-ES"/>
        </w:rPr>
        <w:t xml:space="preserve"> siguiente</w:t>
      </w:r>
      <w:r w:rsidRPr="00C57139">
        <w:rPr>
          <w:lang w:val="es-ES"/>
        </w:rPr>
        <w:t xml:space="preserve"> mensaje </w:t>
      </w:r>
      <w:r>
        <w:rPr>
          <w:lang w:val="es-ES"/>
        </w:rPr>
        <w:t>el cual esta resaltado</w:t>
      </w:r>
      <w:r w:rsidRPr="00C57139">
        <w:rPr>
          <w:lang w:val="es-ES"/>
        </w:rPr>
        <w:t xml:space="preserve"> es un mensaje ping que anuncian la presencia de la entidad que tiene el servicio.</w:t>
      </w:r>
    </w:p>
    <w:p w14:paraId="2999C2D5" w14:textId="77777777" w:rsidR="00D8539F" w:rsidRPr="00C57139" w:rsidRDefault="00D8539F" w:rsidP="00D8539F">
      <w:pPr>
        <w:pStyle w:val="Prrafodelista"/>
        <w:numPr>
          <w:ilvl w:val="0"/>
          <w:numId w:val="58"/>
        </w:numPr>
        <w:jc w:val="left"/>
        <w:rPr>
          <w:lang w:val="es-ES"/>
        </w:rPr>
      </w:pPr>
      <w:r w:rsidRPr="00C57139">
        <w:rPr>
          <w:lang w:val="es-ES"/>
        </w:rPr>
        <w:t xml:space="preserve">El siguiente mensaje tiene 2 submensajes, el primero un infoDestination submensaje, que indica el identificador del servicio publicado a la entidad que ha consultado el servicio. </w:t>
      </w:r>
      <w:r>
        <w:rPr>
          <w:lang w:val="es-ES"/>
        </w:rPr>
        <w:t>El otro</w:t>
      </w:r>
      <w:r w:rsidRPr="00C57139">
        <w:rPr>
          <w:lang w:val="es-ES"/>
        </w:rPr>
        <w:t xml:space="preserve"> submensaje corresponde a un submensaje Gap, que indica que los siguientes mensajes viene con un número de secuencia y tiene</w:t>
      </w:r>
      <w:r>
        <w:rPr>
          <w:lang w:val="es-ES"/>
        </w:rPr>
        <w:t>n</w:t>
      </w:r>
      <w:r w:rsidRPr="00C57139">
        <w:rPr>
          <w:lang w:val="es-ES"/>
        </w:rPr>
        <w:t xml:space="preserve"> que mantener un orden.</w:t>
      </w:r>
    </w:p>
    <w:p w14:paraId="0AD4267F"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submensajes representa los datos enviados por el servicio y que tiene una orden, hasta cualquier cambio de la continuidad de los mensajes, para que la entidad que utiliza el servicio, informa a otra entidad con un submensaje </w:t>
      </w:r>
      <w:r>
        <w:rPr>
          <w:lang w:val="es-ES"/>
        </w:rPr>
        <w:t>Heartbeat</w:t>
      </w:r>
      <w:r w:rsidRPr="00C57139">
        <w:rPr>
          <w:lang w:val="es-ES"/>
        </w:rPr>
        <w:t>.</w:t>
      </w:r>
    </w:p>
    <w:p w14:paraId="07D583B2" w14:textId="77777777" w:rsidR="00D8539F" w:rsidRPr="00C57139" w:rsidRDefault="00D8539F" w:rsidP="00D8539F">
      <w:pPr>
        <w:pStyle w:val="Prrafodelista"/>
        <w:numPr>
          <w:ilvl w:val="0"/>
          <w:numId w:val="58"/>
        </w:numPr>
        <w:jc w:val="left"/>
        <w:rPr>
          <w:lang w:val="es-ES"/>
        </w:rPr>
      </w:pPr>
      <w:r w:rsidRPr="00C57139">
        <w:rPr>
          <w:lang w:val="es-ES"/>
        </w:rPr>
        <w:t>Con el submensaje Acknack la entidad que tiene el servicio indica que el servicio está abajo.</w:t>
      </w:r>
    </w:p>
    <w:p w14:paraId="252A07ED" w14:textId="77777777" w:rsidR="00D8539F" w:rsidRPr="001C77A3" w:rsidRDefault="00D8539F" w:rsidP="00D8539F">
      <w:pPr>
        <w:jc w:val="left"/>
        <w:rPr>
          <w:lang w:val="es-ES"/>
        </w:rPr>
      </w:pPr>
    </w:p>
    <w:p w14:paraId="587ED4C8" w14:textId="77777777" w:rsidR="00D8539F" w:rsidRPr="001C77A3" w:rsidRDefault="00D8539F" w:rsidP="00D8539F">
      <w:pPr>
        <w:ind w:firstLine="0"/>
        <w:jc w:val="left"/>
        <w:rPr>
          <w:lang w:val="es-ES"/>
        </w:rPr>
      </w:pPr>
      <w:r w:rsidRPr="43E5BA00">
        <w:rPr>
          <w:lang w:val="es-ES"/>
        </w:rPr>
        <w:t> </w:t>
      </w:r>
      <w:r w:rsidRPr="001C77A3">
        <w:rPr>
          <w:lang w:val="es-ES"/>
        </w:rPr>
        <w:t xml:space="preserve"> </w:t>
      </w:r>
    </w:p>
    <w:p w14:paraId="14B5D3A7" w14:textId="77777777" w:rsidR="00D8539F" w:rsidRDefault="00D8539F" w:rsidP="00D8539F">
      <w:pPr>
        <w:pStyle w:val="Ttulo5"/>
        <w:rPr>
          <w:lang w:val="es-ES"/>
        </w:rPr>
      </w:pPr>
      <w:r w:rsidRPr="43E5BA00">
        <w:rPr>
          <w:lang w:val="es-ES"/>
        </w:rPr>
        <w:t xml:space="preserve">Ejemplo 2 </w:t>
      </w:r>
    </w:p>
    <w:p w14:paraId="1E855CBA" w14:textId="77777777" w:rsidR="00D8539F" w:rsidRPr="001C77A3" w:rsidRDefault="00D8539F" w:rsidP="00D8539F">
      <w:pPr>
        <w:jc w:val="left"/>
        <w:rPr>
          <w:lang w:val="es-ES"/>
        </w:rPr>
      </w:pPr>
      <w:r>
        <w:rPr>
          <w:noProof/>
          <w:lang w:eastAsia="es-EC"/>
        </w:rPr>
        <w:drawing>
          <wp:inline distT="0" distB="0" distL="0" distR="0" wp14:anchorId="1963A150" wp14:editId="1E304285">
            <wp:extent cx="4114800" cy="985520"/>
            <wp:effectExtent l="0" t="0" r="0" b="508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520"/>
                    </a:xfrm>
                    <a:prstGeom prst="rect">
                      <a:avLst/>
                    </a:prstGeom>
                  </pic:spPr>
                </pic:pic>
              </a:graphicData>
            </a:graphic>
          </wp:inline>
        </w:drawing>
      </w:r>
    </w:p>
    <w:p w14:paraId="7D4301BD" w14:textId="77777777" w:rsidR="00D8539F" w:rsidRPr="001C77A3" w:rsidRDefault="00D8539F" w:rsidP="00D8539F">
      <w:pPr>
        <w:jc w:val="left"/>
        <w:rPr>
          <w:lang w:val="es-ES"/>
        </w:rPr>
      </w:pPr>
      <w:r w:rsidRPr="43E5BA00">
        <w:rPr>
          <w:lang w:val="es-ES"/>
        </w:rPr>
        <w:t>La captura corresponde al flujo de datos intercambiados por 2 participantes que trabajan con RTPS sobre el Middleware DDS.</w:t>
      </w:r>
    </w:p>
    <w:p w14:paraId="0EA6BC61" w14:textId="56AB7198" w:rsidR="00D8539F" w:rsidRPr="001C77A3" w:rsidRDefault="00D8539F" w:rsidP="00D8539F">
      <w:pPr>
        <w:jc w:val="left"/>
        <w:rPr>
          <w:lang w:val="es-ES"/>
        </w:rPr>
      </w:pPr>
      <w:r w:rsidRPr="43E5BA00">
        <w:rPr>
          <w:lang w:val="es-ES"/>
        </w:rPr>
        <w:t xml:space="preserve">Al inicio de la captura, </w:t>
      </w:r>
      <w:r w:rsidR="007E1C68">
        <w:rPr>
          <w:lang w:val="es-ES"/>
        </w:rPr>
        <w:t>se puede</w:t>
      </w:r>
      <w:r w:rsidRPr="43E5BA00">
        <w:rPr>
          <w:lang w:val="es-ES"/>
        </w:rPr>
        <w:t xml:space="preserve"> observar que todos los participantes envían un mensaje con el mismo formato, y que todos son enviados a la ip del middleware, 239.255.0.1, este mensaje incluye los submensajes InfoTimeStamp y Datos. El submensaje </w:t>
      </w:r>
      <w:r w:rsidRPr="43E5BA00">
        <w:rPr>
          <w:lang w:val="es-ES"/>
        </w:rPr>
        <w:lastRenderedPageBreak/>
        <w:t>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1C77A3" w:rsidRDefault="007E1C68" w:rsidP="00D8539F">
      <w:pPr>
        <w:jc w:val="left"/>
        <w:rPr>
          <w:lang w:val="es-ES"/>
        </w:rPr>
      </w:pPr>
      <w:r>
        <w:rPr>
          <w:lang w:val="es-ES"/>
        </w:rPr>
        <w:t>En el mensaje resaltado, se puede</w:t>
      </w:r>
      <w:r w:rsidR="00D8539F" w:rsidRPr="43E5BA00">
        <w:rPr>
          <w:lang w:val="es-ES"/>
        </w:rPr>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1C77A3" w:rsidRDefault="00D8539F" w:rsidP="00D8539F">
      <w:pPr>
        <w:jc w:val="left"/>
        <w:rPr>
          <w:lang w:val="es-ES"/>
        </w:rPr>
      </w:pPr>
      <w:r w:rsidRPr="43E5BA00">
        <w:rPr>
          <w:lang w:val="es-ES"/>
        </w:rPr>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1C77A3" w:rsidRDefault="00D8539F" w:rsidP="00D8539F">
      <w:pPr>
        <w:pStyle w:val="Ttulo5"/>
        <w:rPr>
          <w:lang w:val="es-ES"/>
        </w:rPr>
      </w:pPr>
      <w:r w:rsidRPr="43E5BA00">
        <w:rPr>
          <w:lang w:val="es-ES"/>
        </w:rPr>
        <w:t>Ejemplo 3</w:t>
      </w:r>
    </w:p>
    <w:p w14:paraId="22D0EC27" w14:textId="77777777" w:rsidR="00D8539F" w:rsidRPr="001C77A3" w:rsidRDefault="00D8539F" w:rsidP="00D8539F">
      <w:pPr>
        <w:jc w:val="left"/>
        <w:rPr>
          <w:lang w:val="es-ES"/>
        </w:rPr>
      </w:pPr>
      <w:r>
        <w:rPr>
          <w:noProof/>
          <w:lang w:eastAsia="es-EC"/>
        </w:rPr>
        <w:drawing>
          <wp:inline distT="0" distB="0" distL="0" distR="0" wp14:anchorId="3C74B498" wp14:editId="6441019C">
            <wp:extent cx="4114800" cy="985838"/>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838"/>
                    </a:xfrm>
                    <a:prstGeom prst="rect">
                      <a:avLst/>
                    </a:prstGeom>
                  </pic:spPr>
                </pic:pic>
              </a:graphicData>
            </a:graphic>
          </wp:inline>
        </w:drawing>
      </w:r>
    </w:p>
    <w:p w14:paraId="440064B7" w14:textId="77777777" w:rsidR="00D8539F" w:rsidRPr="001C77A3" w:rsidRDefault="00D8539F" w:rsidP="00D8539F">
      <w:pPr>
        <w:rPr>
          <w:lang w:val="es-ES"/>
        </w:rPr>
      </w:pPr>
      <w:r w:rsidRPr="43E5BA00">
        <w:rPr>
          <w:lang w:val="es-ES"/>
        </w:rPr>
        <w:t>La captura corresponde al flujo de datos intercambiados en el local host que trabajan con RTPS sobre el Middleware DDS.</w:t>
      </w:r>
    </w:p>
    <w:p w14:paraId="5E24A46F" w14:textId="0B18F198" w:rsidR="00D8539F" w:rsidRPr="001C77A3" w:rsidRDefault="007E1C68" w:rsidP="00D8539F">
      <w:pPr>
        <w:rPr>
          <w:lang w:val="es-ES"/>
        </w:rPr>
      </w:pPr>
      <w:r>
        <w:rPr>
          <w:lang w:val="es-ES"/>
        </w:rPr>
        <w:t>Al inicio de la captura, se puede</w:t>
      </w:r>
      <w:r w:rsidR="00D8539F" w:rsidRPr="43E5BA00">
        <w:rPr>
          <w:lang w:val="es-ES"/>
        </w:rPr>
        <w:t xml:space="preserve"> observar un Submensaje </w:t>
      </w:r>
      <w:r w:rsidR="00D8539F" w:rsidRPr="43E5BA00">
        <w:rPr>
          <w:i/>
          <w:iCs/>
          <w:lang w:val="es-ES"/>
        </w:rPr>
        <w:t>Gap</w:t>
      </w:r>
      <w:r w:rsidR="00D8539F" w:rsidRPr="43E5BA00">
        <w:rPr>
          <w:lang w:val="es-ES"/>
        </w:rPr>
        <w:t xml:space="preserve">, el cual indica que el siguiente submensaje viene un número de secuencia para mantener un orden. A continuación, se puede observar el submensaje </w:t>
      </w:r>
      <w:r w:rsidR="00D8539F" w:rsidRPr="43E5BA00">
        <w:rPr>
          <w:i/>
          <w:iCs/>
          <w:lang w:val="es-ES"/>
        </w:rPr>
        <w:t xml:space="preserve">HeartBeat </w:t>
      </w:r>
      <w:r w:rsidR="00D8539F" w:rsidRPr="43E5BA00">
        <w:rPr>
          <w:lang w:val="es-ES"/>
        </w:rPr>
        <w:t xml:space="preserve">significa que el participante está diciendo Hola y responden con el </w:t>
      </w:r>
      <w:r w:rsidR="00D8539F" w:rsidRPr="001C77A3">
        <w:rPr>
          <w:i/>
          <w:iCs/>
          <w:color w:val="000000" w:themeColor="text1"/>
          <w:lang w:val="es-ES"/>
        </w:rPr>
        <w:t xml:space="preserve">Info_Dst </w:t>
      </w:r>
      <w:r w:rsidR="00D8539F" w:rsidRPr="001C77A3">
        <w:rPr>
          <w:color w:val="000000" w:themeColor="text1"/>
          <w:lang w:val="es-ES"/>
        </w:rPr>
        <w:t xml:space="preserve">y el </w:t>
      </w:r>
      <w:r w:rsidR="00D8539F" w:rsidRPr="001C77A3">
        <w:rPr>
          <w:i/>
          <w:iCs/>
          <w:color w:val="000000" w:themeColor="text1"/>
          <w:lang w:val="es-ES"/>
        </w:rPr>
        <w:t>AckNack submessages</w:t>
      </w:r>
      <w:r w:rsidR="00D8539F" w:rsidRPr="001C77A3">
        <w:rPr>
          <w:color w:val="000000" w:themeColor="text1"/>
          <w:lang w:val="es-ES"/>
        </w:rPr>
        <w:t>; el primero, tiene como</w:t>
      </w:r>
      <w:r w:rsidR="00D8539F" w:rsidRPr="43E5BA00">
        <w:rPr>
          <w:lang w:val="es-ES"/>
        </w:rPr>
        <w:t xml:space="preserve"> propósito enviar información sobre el guidPrefix para ser identificado por el local host y el submensaje </w:t>
      </w:r>
      <w:r w:rsidR="00D8539F" w:rsidRPr="001C77A3">
        <w:rPr>
          <w:i/>
          <w:iCs/>
          <w:color w:val="000000" w:themeColor="text1"/>
          <w:lang w:val="es-ES"/>
        </w:rPr>
        <w:t xml:space="preserve">AckNack </w:t>
      </w:r>
      <w:r w:rsidR="00D8539F" w:rsidRPr="001C77A3">
        <w:rPr>
          <w:color w:val="000000" w:themeColor="text1"/>
          <w:lang w:val="es-ES"/>
        </w:rPr>
        <w:t xml:space="preserve">es usado para comunicar el estado del </w:t>
      </w:r>
      <w:r w:rsidR="00D8539F" w:rsidRPr="001C77A3">
        <w:rPr>
          <w:i/>
          <w:iCs/>
          <w:color w:val="000000" w:themeColor="text1"/>
          <w:lang w:val="es-ES"/>
        </w:rPr>
        <w:t xml:space="preserve">Lector </w:t>
      </w:r>
      <w:r w:rsidR="00D8539F" w:rsidRPr="001C77A3">
        <w:rPr>
          <w:color w:val="000000" w:themeColor="text1"/>
          <w:lang w:val="es-ES"/>
        </w:rPr>
        <w:t xml:space="preserve">al </w:t>
      </w:r>
      <w:r w:rsidR="00D8539F" w:rsidRPr="001C77A3">
        <w:rPr>
          <w:i/>
          <w:iCs/>
          <w:color w:val="000000" w:themeColor="text1"/>
          <w:lang w:val="es-ES"/>
        </w:rPr>
        <w:t>Escritor</w:t>
      </w:r>
      <w:r w:rsidR="00D8539F" w:rsidRPr="001C77A3">
        <w:rPr>
          <w:color w:val="000000" w:themeColor="text1"/>
          <w:lang w:val="es-ES"/>
        </w:rPr>
        <w:t>.</w:t>
      </w:r>
    </w:p>
    <w:p w14:paraId="3EC51C01" w14:textId="77777777" w:rsidR="00D8539F" w:rsidRPr="001C77A3" w:rsidRDefault="00D8539F" w:rsidP="00D8539F">
      <w:pPr>
        <w:rPr>
          <w:lang w:val="es-ES"/>
        </w:rPr>
      </w:pPr>
      <w:r w:rsidRPr="001C77A3">
        <w:rPr>
          <w:color w:val="000000" w:themeColor="text1"/>
          <w:lang w:val="es-ES"/>
        </w:rPr>
        <w:lastRenderedPageBreak/>
        <w:t>El siguiente submensaje es el</w:t>
      </w:r>
      <w:r w:rsidRPr="001C77A3">
        <w:rPr>
          <w:i/>
          <w:iCs/>
          <w:color w:val="000000" w:themeColor="text1"/>
          <w:lang w:val="es-ES"/>
        </w:rPr>
        <w:t xml:space="preserve"> Data_Frag</w:t>
      </w:r>
      <w:r w:rsidRPr="001C77A3">
        <w:rPr>
          <w:color w:val="000000" w:themeColor="text1"/>
          <w:lang w:val="es-ES"/>
        </w:rPr>
        <w:t xml:space="preserve">, el cual realiza la serialización de los datos para ser fragmentados y enviar varios submensajes </w:t>
      </w:r>
      <w:r w:rsidRPr="001C77A3">
        <w:rPr>
          <w:i/>
          <w:iCs/>
          <w:color w:val="000000" w:themeColor="text1"/>
          <w:lang w:val="es-ES"/>
        </w:rPr>
        <w:t>data_frag</w:t>
      </w:r>
      <w:r w:rsidRPr="001C77A3">
        <w:rPr>
          <w:color w:val="000000" w:themeColor="text1"/>
          <w:lang w:val="es-ES"/>
        </w:rPr>
        <w:t xml:space="preserve">. </w:t>
      </w:r>
      <w:r w:rsidRPr="001C77A3">
        <w:rPr>
          <w:lang w:val="es-ES"/>
        </w:rPr>
        <w:t xml:space="preserve">Los fragmentos contenidos en los submensajes DataFrag se vuelven a ensamblar en el Reader RTPS. El siguiente submensaje es el </w:t>
      </w:r>
      <w:r w:rsidRPr="001C77A3">
        <w:rPr>
          <w:i/>
          <w:iCs/>
          <w:lang w:val="es-ES"/>
        </w:rPr>
        <w:t xml:space="preserve">Heartbeat_frag, </w:t>
      </w:r>
      <w:r w:rsidRPr="001C77A3">
        <w:rPr>
          <w:lang w:val="es-ES"/>
        </w:rPr>
        <w:t>se envía desde un RTPS Writer a un RTPS Reader cuales fragmentos están disponibles.</w:t>
      </w:r>
    </w:p>
    <w:p w14:paraId="2AD0187F" w14:textId="3CF92013" w:rsidR="00D8539F" w:rsidRDefault="00D8539F" w:rsidP="00D8539F">
      <w:pPr>
        <w:rPr>
          <w:lang w:val="es-ES"/>
        </w:rPr>
      </w:pPr>
      <w:r w:rsidRPr="001C77A3">
        <w:rPr>
          <w:lang w:val="es-ES"/>
        </w:rPr>
        <w:t xml:space="preserve">Por último, </w:t>
      </w:r>
      <w:r w:rsidR="007E1C68">
        <w:rPr>
          <w:lang w:val="es-ES"/>
        </w:rPr>
        <w:t>se puede</w:t>
      </w:r>
      <w:r w:rsidRPr="001C77A3">
        <w:rPr>
          <w:lang w:val="es-ES"/>
        </w:rPr>
        <w:t xml:space="preserve"> observar submensajes </w:t>
      </w:r>
      <w:r w:rsidRPr="001C77A3">
        <w:rPr>
          <w:i/>
          <w:iCs/>
          <w:color w:val="000000" w:themeColor="text1"/>
          <w:lang w:val="es-ES"/>
        </w:rPr>
        <w:t xml:space="preserve">Info_Dst, AckNack </w:t>
      </w:r>
      <w:r w:rsidRPr="001C77A3">
        <w:rPr>
          <w:color w:val="000000" w:themeColor="text1"/>
          <w:lang w:val="es-ES"/>
        </w:rPr>
        <w:t>y</w:t>
      </w:r>
      <w:r w:rsidRPr="001C77A3">
        <w:rPr>
          <w:i/>
          <w:iCs/>
          <w:color w:val="000000" w:themeColor="text1"/>
          <w:lang w:val="es-ES"/>
        </w:rPr>
        <w:t xml:space="preserve"> </w:t>
      </w:r>
      <w:r w:rsidRPr="001C77A3">
        <w:rPr>
          <w:color w:val="000000" w:themeColor="text1"/>
          <w:lang w:val="es-ES"/>
        </w:rPr>
        <w:t>el</w:t>
      </w:r>
      <w:r w:rsidRPr="001C77A3">
        <w:rPr>
          <w:i/>
          <w:iCs/>
          <w:color w:val="000000" w:themeColor="text1"/>
          <w:lang w:val="es-ES"/>
        </w:rPr>
        <w:t xml:space="preserve"> Nack_Frag, </w:t>
      </w:r>
      <w:r w:rsidRPr="001C77A3">
        <w:rPr>
          <w:lang w:val="es-ES"/>
        </w:rPr>
        <w:t xml:space="preserve">los dos primeros ya fueron descritos anteriormente y el submensaje </w:t>
      </w:r>
      <w:r w:rsidRPr="001C77A3">
        <w:rPr>
          <w:i/>
          <w:iCs/>
          <w:color w:val="000000" w:themeColor="text1"/>
          <w:lang w:val="es-ES"/>
        </w:rPr>
        <w:t xml:space="preserve">Nack_Frag </w:t>
      </w:r>
      <w:r w:rsidRPr="001C77A3">
        <w:rPr>
          <w:lang w:val="es-ES"/>
        </w:rPr>
        <w:t xml:space="preserve">que permite al lector para informar al </w:t>
      </w:r>
      <w:r w:rsidRPr="001C77A3">
        <w:rPr>
          <w:i/>
          <w:iCs/>
          <w:lang w:val="es-ES"/>
        </w:rPr>
        <w:t>Writer</w:t>
      </w:r>
      <w:r w:rsidRPr="001C77A3">
        <w:rPr>
          <w:lang w:val="es-ES"/>
        </w:rPr>
        <w:t xml:space="preserve"> acerca del número de fragmentos que se han perdido.</w:t>
      </w:r>
    </w:p>
    <w:p w14:paraId="0C489A94" w14:textId="77777777" w:rsidR="00D8539F" w:rsidRDefault="00D8539F" w:rsidP="00D8539F">
      <w:pPr>
        <w:rPr>
          <w:lang w:val="es-ES"/>
        </w:rPr>
      </w:pPr>
    </w:p>
    <w:p w14:paraId="585EDC75" w14:textId="77777777" w:rsidR="00D8539F" w:rsidRDefault="00D8539F" w:rsidP="00D8539F">
      <w:pPr>
        <w:pStyle w:val="Ttulo5"/>
        <w:rPr>
          <w:lang w:val="es-ES"/>
        </w:rPr>
      </w:pPr>
      <w:r>
        <w:rPr>
          <w:lang w:val="es-ES"/>
        </w:rPr>
        <w:t>Ejemplo 4</w:t>
      </w:r>
    </w:p>
    <w:p w14:paraId="4A3C534A" w14:textId="77777777" w:rsidR="00D8539F" w:rsidRDefault="00D8539F" w:rsidP="00D8539F">
      <w:pPr>
        <w:rPr>
          <w:lang w:val="es-ES"/>
        </w:rPr>
      </w:pPr>
      <w:r>
        <w:rPr>
          <w:lang w:val="es-ES"/>
        </w:rPr>
        <w:t>En este ejemplo se procede a realizar la misma prueba del ejemplo 1, con la diferencia que en este caso se trabajará con 3 PC.</w:t>
      </w:r>
    </w:p>
    <w:p w14:paraId="07540F1C" w14:textId="77777777" w:rsidR="00D8539F" w:rsidRDefault="00D8539F" w:rsidP="00D8539F">
      <w:pPr>
        <w:rPr>
          <w:lang w:val="es-ES"/>
        </w:rPr>
      </w:pPr>
      <w:r>
        <w:rPr>
          <w:noProof/>
          <w:lang w:eastAsia="es-EC"/>
        </w:rPr>
        <w:drawing>
          <wp:inline distT="0" distB="0" distL="0" distR="0" wp14:anchorId="2CE7A812" wp14:editId="4E2791AE">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88">
                      <a:extLs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3ED454C0" w14:textId="77777777" w:rsidR="00D8539F" w:rsidRDefault="00D8539F" w:rsidP="00D8539F">
      <w:pPr>
        <w:rPr>
          <w:lang w:val="es-ES"/>
        </w:rPr>
      </w:pPr>
      <w:r>
        <w:rPr>
          <w:noProof/>
          <w:lang w:eastAsia="es-EC"/>
        </w:rPr>
        <w:lastRenderedPageBreak/>
        <w:drawing>
          <wp:inline distT="0" distB="0" distL="0" distR="0" wp14:anchorId="5F0CA390" wp14:editId="02EBC5F9">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89">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72C430B3" w14:textId="77777777" w:rsidR="00D8539F" w:rsidRDefault="00D8539F" w:rsidP="00D8539F">
      <w:pPr>
        <w:rPr>
          <w:lang w:val="es-ES"/>
        </w:rPr>
      </w:pPr>
    </w:p>
    <w:p w14:paraId="6B8D32E5" w14:textId="77777777" w:rsidR="00D8539F" w:rsidRDefault="00D8539F" w:rsidP="00D8539F">
      <w:pPr>
        <w:rPr>
          <w:lang w:val="es-ES"/>
        </w:rPr>
      </w:pPr>
      <w:r>
        <w:rPr>
          <w:lang w:val="es-ES"/>
        </w:rPr>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D8539F" w:rsidRDefault="00F01BB5" w:rsidP="00F01BB5">
      <w:pPr>
        <w:rPr>
          <w:lang w:val="es-ES"/>
        </w:rPr>
      </w:pPr>
    </w:p>
    <w:p w14:paraId="66F6D5DD" w14:textId="77777777" w:rsidR="00FB7242" w:rsidRPr="002A52A4" w:rsidRDefault="00FB7242" w:rsidP="00FB7242"/>
    <w:p w14:paraId="2677674A" w14:textId="77777777" w:rsidR="00FB7242" w:rsidRPr="002A52A4" w:rsidRDefault="00FB7242" w:rsidP="00FB7242">
      <w:pPr>
        <w:pStyle w:val="Ttulo3"/>
      </w:pPr>
      <w:r w:rsidRPr="002A52A4">
        <w:t>Submódulo de mensaje y encapsulamiento</w:t>
      </w:r>
    </w:p>
    <w:p w14:paraId="34D3C194" w14:textId="41F4C05D" w:rsidR="00104432" w:rsidRDefault="00104432" w:rsidP="00104432">
      <w:pPr>
        <w:pStyle w:val="Ttulo4"/>
      </w:pPr>
      <w:r w:rsidRPr="002A52A4">
        <w:t>Implementación mensajes RTPS</w:t>
      </w:r>
    </w:p>
    <w:p w14:paraId="0D3ACE01" w14:textId="2C1F2DC6" w:rsidR="00C41147" w:rsidRPr="00C41147" w:rsidRDefault="00021296" w:rsidP="00C41147">
      <w:r>
        <w:t>Para poner mensajes en la red se utiliza un método que permite alinear el mensaje a los 32 bits como define la norma, luego se define el Endianess  y finalmente el tipo de submensaje a enviar.</w:t>
      </w:r>
    </w:p>
    <w:p w14:paraId="7A222C9D"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PutSubMessage(</w:t>
      </w:r>
      <w:r w:rsidRPr="00C41147">
        <w:rPr>
          <w:rFonts w:ascii="Consolas" w:hAnsi="Consolas" w:cs="Consolas"/>
          <w:color w:val="569CD6"/>
          <w:kern w:val="0"/>
          <w:sz w:val="19"/>
          <w:szCs w:val="19"/>
          <w:highlight w:val="black"/>
          <w:lang w:val="en-GB"/>
        </w:rPr>
        <w:t>this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4EC9B0"/>
          <w:kern w:val="0"/>
          <w:sz w:val="19"/>
          <w:szCs w:val="19"/>
          <w:highlight w:val="black"/>
          <w:lang w:val="en-GB"/>
        </w:rPr>
        <w:t>SubMessage</w:t>
      </w:r>
      <w:r w:rsidRPr="00C41147">
        <w:rPr>
          <w:rFonts w:ascii="Consolas" w:hAnsi="Consolas" w:cs="Consolas"/>
          <w:color w:val="DCDCDC"/>
          <w:kern w:val="0"/>
          <w:sz w:val="19"/>
          <w:szCs w:val="19"/>
          <w:highlight w:val="black"/>
          <w:lang w:val="en-GB"/>
        </w:rPr>
        <w:t xml:space="preserve"> msg)</w:t>
      </w:r>
    </w:p>
    <w:p w14:paraId="0C166F7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3BEAF0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Align(</w:t>
      </w:r>
      <w:r w:rsidRPr="00C41147">
        <w:rPr>
          <w:rFonts w:ascii="Consolas" w:hAnsi="Consolas" w:cs="Consolas"/>
          <w:color w:val="B5CEA8"/>
          <w:kern w:val="0"/>
          <w:sz w:val="19"/>
          <w:szCs w:val="19"/>
          <w:highlight w:val="black"/>
          <w:lang w:val="en-GB"/>
        </w:rPr>
        <w:t>4</w:t>
      </w:r>
      <w:r w:rsidRPr="00C41147">
        <w:rPr>
          <w:rFonts w:ascii="Consolas" w:hAnsi="Consolas" w:cs="Consolas"/>
          <w:color w:val="DCDCDC"/>
          <w:kern w:val="0"/>
          <w:sz w:val="19"/>
          <w:szCs w:val="19"/>
          <w:highlight w:val="black"/>
          <w:lang w:val="en-GB"/>
        </w:rPr>
        <w:t>);</w:t>
      </w:r>
    </w:p>
    <w:p w14:paraId="38002827"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IsLittleEndian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LittleEndian :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BigEndian); </w:t>
      </w:r>
      <w:r w:rsidRPr="00C41147">
        <w:rPr>
          <w:rFonts w:ascii="Consolas" w:hAnsi="Consolas" w:cs="Consolas"/>
          <w:color w:val="57A64A"/>
          <w:kern w:val="0"/>
          <w:sz w:val="19"/>
          <w:szCs w:val="19"/>
          <w:highlight w:val="black"/>
          <w:lang w:val="en-GB"/>
        </w:rPr>
        <w:t>// Set the endianess</w:t>
      </w:r>
    </w:p>
    <w:p w14:paraId="7911354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PutSubMessageHeader(msg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p>
    <w:p w14:paraId="2436188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Position;</w:t>
      </w:r>
    </w:p>
    <w:p w14:paraId="4A58836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switch</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Kind)</w:t>
      </w:r>
    </w:p>
    <w:p w14:paraId="40B610B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23ACE1F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PAD:</w:t>
      </w:r>
    </w:p>
    <w:p w14:paraId="3A65F9F4"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PutPad((</w:t>
      </w:r>
      <w:r w:rsidRPr="00C41147">
        <w:rPr>
          <w:rFonts w:ascii="Consolas" w:hAnsi="Consolas" w:cs="Consolas"/>
          <w:color w:val="4EC9B0"/>
          <w:kern w:val="0"/>
          <w:sz w:val="19"/>
          <w:szCs w:val="19"/>
          <w:highlight w:val="black"/>
          <w:lang w:val="en-GB"/>
        </w:rPr>
        <w:t>Pad</w:t>
      </w:r>
      <w:r w:rsidRPr="00C41147">
        <w:rPr>
          <w:rFonts w:ascii="Consolas" w:hAnsi="Consolas" w:cs="Consolas"/>
          <w:color w:val="DCDCDC"/>
          <w:kern w:val="0"/>
          <w:sz w:val="19"/>
          <w:szCs w:val="19"/>
          <w:highlight w:val="black"/>
          <w:lang w:val="en-GB"/>
        </w:rPr>
        <w:t>)msg);</w:t>
      </w:r>
    </w:p>
    <w:p w14:paraId="7532E013"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break</w:t>
      </w:r>
      <w:r w:rsidRPr="00C41147">
        <w:rPr>
          <w:rFonts w:ascii="Consolas" w:hAnsi="Consolas" w:cs="Consolas"/>
          <w:color w:val="DCDCDC"/>
          <w:kern w:val="0"/>
          <w:sz w:val="19"/>
          <w:szCs w:val="19"/>
          <w:highlight w:val="black"/>
          <w:lang w:val="en-GB"/>
        </w:rPr>
        <w:t>;</w:t>
      </w:r>
    </w:p>
    <w:p w14:paraId="3BCB425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ACKNACK:</w:t>
      </w:r>
    </w:p>
    <w:p w14:paraId="7FBC22B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PutAckNack((</w:t>
      </w:r>
      <w:r w:rsidRPr="00C41147">
        <w:rPr>
          <w:rFonts w:ascii="Consolas" w:hAnsi="Consolas" w:cs="Consolas"/>
          <w:color w:val="4EC9B0"/>
          <w:kern w:val="0"/>
          <w:sz w:val="19"/>
          <w:szCs w:val="19"/>
          <w:highlight w:val="black"/>
          <w:lang w:val="en-GB"/>
        </w:rPr>
        <w:t>AckNack</w:t>
      </w:r>
      <w:r w:rsidRPr="00C41147">
        <w:rPr>
          <w:rFonts w:ascii="Consolas" w:hAnsi="Consolas" w:cs="Consolas"/>
          <w:color w:val="DCDCDC"/>
          <w:kern w:val="0"/>
          <w:sz w:val="19"/>
          <w:szCs w:val="19"/>
          <w:highlight w:val="black"/>
          <w:lang w:val="en-GB"/>
        </w:rPr>
        <w:t>)msg);</w:t>
      </w:r>
    </w:p>
    <w:p w14:paraId="1144E370" w14:textId="6F8CF25D" w:rsidR="00CD6FA6" w:rsidRDefault="00C41147" w:rsidP="00C41147">
      <w:r w:rsidRPr="00C4114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94DB450" w14:textId="77777777" w:rsidR="00C41147" w:rsidRDefault="00C41147" w:rsidP="00CD6FA6"/>
    <w:p w14:paraId="1AD6018D" w14:textId="77777777" w:rsidR="00CD6FA6" w:rsidRPr="00CD6FA6" w:rsidRDefault="00CD6FA6" w:rsidP="00CD6FA6"/>
    <w:p w14:paraId="7DD2A403" w14:textId="7874D49E" w:rsidR="00104432" w:rsidRPr="002A52A4" w:rsidRDefault="00104432" w:rsidP="00104432">
      <w:pPr>
        <w:pStyle w:val="Ttulo4"/>
      </w:pPr>
      <w:r w:rsidRPr="002A52A4">
        <w:t xml:space="preserve">Implementación Encapsulación   </w:t>
      </w:r>
    </w:p>
    <w:p w14:paraId="0797D5EF" w14:textId="394C1D06" w:rsidR="00FB7242" w:rsidRDefault="00021296" w:rsidP="00FB7242">
      <w:r>
        <w:t>Para la encapsulación de los mensajes se obtiene el mensaje desde el punto anterior y se procede a almacenarlo en el buffer de salida.</w:t>
      </w:r>
    </w:p>
    <w:p w14:paraId="14485906"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68BEF7B"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16F1348"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0D438395"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721B971C"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780FEE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PutMessage(msg);</w:t>
      </w:r>
    </w:p>
    <w:p w14:paraId="1AC026A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Flip();</w:t>
      </w:r>
    </w:p>
    <w:p w14:paraId="5897D817"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5449DB1F"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6668914" w14:textId="77777777" w:rsidR="00C41147" w:rsidRDefault="00C41147" w:rsidP="00FB7242"/>
    <w:p w14:paraId="30681C43" w14:textId="585451DC" w:rsidR="00C41147" w:rsidRDefault="00021296" w:rsidP="00FB7242">
      <w:r>
        <w:t>Ya en el buffer de salida</w:t>
      </w:r>
      <w:r w:rsidR="0076513A">
        <w:t>,</w:t>
      </w:r>
      <w:r>
        <w:t xml:space="preserve"> dependiendo de su Endianess se serializa la información </w:t>
      </w:r>
    </w:p>
    <w:p w14:paraId="6D13C40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void</w:t>
      </w:r>
      <w:r w:rsidRPr="00C41147">
        <w:rPr>
          <w:rFonts w:ascii="Consolas" w:hAnsi="Consolas" w:cs="Consolas"/>
          <w:color w:val="DCDCDC"/>
          <w:kern w:val="0"/>
          <w:sz w:val="19"/>
          <w:szCs w:val="19"/>
          <w:highlight w:val="black"/>
          <w:lang w:val="en-GB"/>
        </w:rPr>
        <w:t xml:space="preserve"> Serialize(</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dataObj,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w:t>
      </w:r>
    </w:p>
    <w:p w14:paraId="2A5319AE"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10CEE6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7823604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003162B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PutEncapsulationScheme(CDR_LE_HEADER);</w:t>
      </w:r>
    </w:p>
    <w:p w14:paraId="01A558CF"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3F4CAB8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PutEncapsulationScheme(CDR_BE_HEADER);</w:t>
      </w:r>
    </w:p>
    <w:p w14:paraId="7B5C65D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Serialize(buffer, dataObj);</w:t>
      </w:r>
    </w:p>
    <w:p w14:paraId="03763E68" w14:textId="5C2165D9" w:rsidR="00C41147"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p>
    <w:p w14:paraId="251114AD" w14:textId="77777777" w:rsidR="00C41147" w:rsidRPr="002A52A4" w:rsidRDefault="00C41147" w:rsidP="00FB7242"/>
    <w:p w14:paraId="2F325456" w14:textId="77777777" w:rsidR="00FB7242" w:rsidRPr="002A52A4" w:rsidRDefault="00FB7242" w:rsidP="00FB7242">
      <w:pPr>
        <w:pStyle w:val="Ttulo3"/>
      </w:pPr>
      <w:r w:rsidRPr="002A52A4">
        <w:t>Submódulo descubrimiento</w:t>
      </w:r>
    </w:p>
    <w:p w14:paraId="2BFA13F9" w14:textId="1F061BBF" w:rsidR="00104432" w:rsidRDefault="00104432" w:rsidP="00104432">
      <w:pPr>
        <w:pStyle w:val="Ttulo4"/>
      </w:pPr>
      <w:r w:rsidRPr="002A52A4">
        <w:t xml:space="preserve">Implementación </w:t>
      </w:r>
      <w:r w:rsidR="0091581D">
        <w:t>del</w:t>
      </w:r>
      <w:r w:rsidRPr="002A52A4">
        <w:t xml:space="preserve"> descubrimiento RTPS</w:t>
      </w:r>
    </w:p>
    <w:p w14:paraId="647B2DA0" w14:textId="744F3D10" w:rsidR="00D66B5F" w:rsidRPr="00D66B5F" w:rsidRDefault="0091581D" w:rsidP="00D66B5F">
      <w:r>
        <w:t>Para poder realizar el descubrimiento es necesario primeramente añadir a los participantes, estos tienen asociada una QoS, y se envían dentro de algún protocolo de descubrimiento</w:t>
      </w:r>
      <w:r w:rsidR="000626EA">
        <w:t>. Estos participantes deben tener una identificación que es autogenerada en el programa.</w:t>
      </w:r>
    </w:p>
    <w:p w14:paraId="22182569"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internal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AddDomainStatus</w:t>
      </w:r>
      <w:r w:rsidRPr="000626EA">
        <w:rPr>
          <w:rFonts w:ascii="Consolas" w:hAnsi="Consolas" w:cs="Consolas"/>
          <w:color w:val="DCDCDC"/>
          <w:kern w:val="0"/>
          <w:sz w:val="19"/>
          <w:szCs w:val="19"/>
          <w:highlight w:val="black"/>
          <w:lang w:val="en-GB"/>
        </w:rPr>
        <w:t xml:space="preserve"> AddDomainParticipant(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domain, </w:t>
      </w:r>
      <w:r w:rsidRPr="000626EA">
        <w:rPr>
          <w:rFonts w:ascii="Consolas" w:hAnsi="Consolas" w:cs="Consolas"/>
          <w:color w:val="B8D7A3"/>
          <w:kern w:val="0"/>
          <w:sz w:val="19"/>
          <w:szCs w:val="19"/>
          <w:highlight w:val="black"/>
          <w:lang w:val="en-GB"/>
        </w:rPr>
        <w:t>DomainParticipantQos</w:t>
      </w:r>
      <w:r w:rsidRPr="000626EA">
        <w:rPr>
          <w:rFonts w:ascii="Consolas" w:hAnsi="Consolas" w:cs="Consolas"/>
          <w:color w:val="DCDCDC"/>
          <w:kern w:val="0"/>
          <w:sz w:val="19"/>
          <w:szCs w:val="19"/>
          <w:highlight w:val="black"/>
          <w:lang w:val="en-GB"/>
        </w:rPr>
        <w:t xml:space="preserve"> qos)</w:t>
      </w:r>
    </w:p>
    <w:p w14:paraId="135FFB73"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E172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lastRenderedPageBreak/>
        <w:t xml:space="preserve">            </w:t>
      </w:r>
      <w:r w:rsidRPr="00D66B5F">
        <w:rPr>
          <w:rFonts w:ascii="Consolas" w:hAnsi="Consolas" w:cs="Consolas"/>
          <w:color w:val="569CD6"/>
          <w:kern w:val="0"/>
          <w:sz w:val="19"/>
          <w:szCs w:val="19"/>
          <w:highlight w:val="black"/>
          <w:lang w:val="en-GB"/>
        </w:rPr>
        <w:t>lock</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3D0A619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24DFF4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ads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 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federated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false</w:t>
      </w:r>
      <w:r w:rsidRPr="00D66B5F">
        <w:rPr>
          <w:rFonts w:ascii="Consolas" w:hAnsi="Consolas" w:cs="Consolas"/>
          <w:color w:val="DCDCDC"/>
          <w:kern w:val="0"/>
          <w:sz w:val="19"/>
          <w:szCs w:val="19"/>
          <w:highlight w:val="black"/>
          <w:lang w:val="en-GB"/>
        </w:rPr>
        <w:t xml:space="preserve"> };</w:t>
      </w:r>
    </w:p>
    <w:p w14:paraId="1547D79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generator</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Populate(</w:t>
      </w:r>
      <w:r w:rsidRPr="00D66B5F">
        <w:rPr>
          <w:rFonts w:ascii="Consolas" w:hAnsi="Consolas" w:cs="Consolas"/>
          <w:color w:val="569CD6"/>
          <w:kern w:val="0"/>
          <w:sz w:val="19"/>
          <w:szCs w:val="19"/>
          <w:highlight w:val="black"/>
          <w:lang w:val="en-GB"/>
        </w:rPr>
        <w:t>ref</w:t>
      </w: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p>
    <w:p w14:paraId="00273CB7"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EntityId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EntityId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ENTITYID_PARTICIPANT;</w:t>
      </w:r>
    </w:p>
    <w:p w14:paraId="7C50DF1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try</w:t>
      </w:r>
    </w:p>
    <w:p w14:paraId="458A7DE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6D0D9A6D"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if</w:t>
      </w:r>
      <w:r w:rsidRPr="00D66B5F">
        <w:rPr>
          <w:rFonts w:ascii="Consolas" w:hAnsi="Consolas" w:cs="Consolas"/>
          <w:color w:val="DCDCDC"/>
          <w:kern w:val="0"/>
          <w:sz w:val="19"/>
          <w:szCs w:val="19"/>
          <w:highlight w:val="black"/>
          <w:lang w:val="en-GB"/>
        </w:rPr>
        <w:t xml:space="preserve"> (participants_</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ContainsKey(domain) </w:t>
      </w:r>
      <w:r w:rsidRPr="00D66B5F">
        <w:rPr>
          <w:rFonts w:ascii="Consolas" w:hAnsi="Consolas" w:cs="Consolas"/>
          <w:color w:val="B4B4B4"/>
          <w:kern w:val="0"/>
          <w:sz w:val="19"/>
          <w:szCs w:val="19"/>
          <w:highlight w:val="black"/>
          <w:lang w:val="en-GB"/>
        </w:rPr>
        <w:t>&amp;&amp;</w:t>
      </w: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null</w:t>
      </w:r>
      <w:r w:rsidRPr="00D66B5F">
        <w:rPr>
          <w:rFonts w:ascii="Consolas" w:hAnsi="Consolas" w:cs="Consolas"/>
          <w:color w:val="DCDCDC"/>
          <w:kern w:val="0"/>
          <w:sz w:val="19"/>
          <w:szCs w:val="19"/>
          <w:highlight w:val="black"/>
          <w:lang w:val="en-GB"/>
        </w:rPr>
        <w:t>)</w:t>
      </w:r>
    </w:p>
    <w:p w14:paraId="3DEA43AE"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F333C4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4B9B85D8"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286A8F74"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else</w:t>
      </w:r>
    </w:p>
    <w:p w14:paraId="1B0E2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085899F0"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Dictionary</w:t>
      </w:r>
      <w:r w:rsidRPr="00D66B5F">
        <w:rPr>
          <w:rFonts w:ascii="Consolas" w:hAnsi="Consolas" w:cs="Consolas"/>
          <w:color w:val="B4B4B4"/>
          <w:kern w:val="0"/>
          <w:sz w:val="19"/>
          <w:szCs w:val="19"/>
          <w:highlight w:val="black"/>
          <w:lang w:val="en-GB"/>
        </w:rPr>
        <w:t>&lt;</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B4B4B4"/>
          <w:kern w:val="0"/>
          <w:sz w:val="19"/>
          <w:szCs w:val="19"/>
          <w:highlight w:val="black"/>
          <w:lang w:val="en-GB"/>
        </w:rPr>
        <w:t>&gt;</w:t>
      </w:r>
      <w:r w:rsidRPr="00D66B5F">
        <w:rPr>
          <w:rFonts w:ascii="Consolas" w:hAnsi="Consolas" w:cs="Consolas"/>
          <w:color w:val="DCDCDC"/>
          <w:kern w:val="0"/>
          <w:sz w:val="19"/>
          <w:szCs w:val="19"/>
          <w:highlight w:val="black"/>
          <w:lang w:val="en-GB"/>
        </w:rPr>
        <w:t>();</w:t>
      </w:r>
    </w:p>
    <w:p w14:paraId="4A165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55722D73" w14:textId="77777777" w:rsid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D66B5F">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9E05B14" w14:textId="18468579" w:rsidR="00D66B5F" w:rsidRPr="00D66B5F" w:rsidRDefault="00D66B5F" w:rsidP="00D66B5F">
      <w:r>
        <w:rPr>
          <w:rFonts w:ascii="Consolas" w:hAnsi="Consolas" w:cs="Consolas"/>
          <w:color w:val="DCDCDC"/>
          <w:kern w:val="0"/>
          <w:sz w:val="19"/>
          <w:szCs w:val="19"/>
          <w:highlight w:val="black"/>
        </w:rPr>
        <w:t xml:space="preserve">                }</w:t>
      </w:r>
    </w:p>
    <w:p w14:paraId="350D9CEC" w14:textId="08C627C9" w:rsidR="00104432" w:rsidRDefault="00104432" w:rsidP="00104432">
      <w:pPr>
        <w:pStyle w:val="Ttulo4"/>
      </w:pPr>
      <w:r w:rsidRPr="002A52A4">
        <w:t>Implementación protocolo SPDP y SEDP</w:t>
      </w:r>
    </w:p>
    <w:p w14:paraId="408064FC" w14:textId="4C039CFE" w:rsidR="000626EA" w:rsidRDefault="000626EA" w:rsidP="000626EA">
      <w:r>
        <w:t xml:space="preserve">Tanto para lectores como para escritores </w:t>
      </w:r>
      <w:r w:rsidR="00962FCB">
        <w:t xml:space="preserve">y sus topics </w:t>
      </w:r>
      <w:r>
        <w:t>que trabajen con estado, es necesario tener la correspondiente clase que implemente el protocolo SEDP en base a un guid, tal como se muestra en la porción de código.</w:t>
      </w:r>
    </w:p>
    <w:p w14:paraId="00940F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w:t>
      </w:r>
    </w:p>
    <w:p w14:paraId="4B1B4A3F"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70FC2DD9"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SEDPbuiltinPublicationsWriter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DiscoveredWriterData</w:t>
      </w:r>
      <w:r w:rsidRPr="000626EA">
        <w:rPr>
          <w:rFonts w:ascii="Consolas" w:hAnsi="Consolas" w:cs="Consolas"/>
          <w:color w:val="B4B4B4"/>
          <w:kern w:val="0"/>
          <w:sz w:val="19"/>
          <w:szCs w:val="19"/>
          <w:highlight w:val="black"/>
          <w:lang w:val="en-GB"/>
        </w:rPr>
        <w:t>&gt;</w:t>
      </w:r>
    </w:p>
    <w:p w14:paraId="1577D6C5"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76FDA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SEDPbuiltinPublicationsWriter(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3CED27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710909E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CD38A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guid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Prefix,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ENTITYID_SEDP_BUILTIN_PUBLICATIONS_WRITER);</w:t>
      </w:r>
    </w:p>
    <w:p w14:paraId="1603742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8BBDF6"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44BFD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F130062" w14:textId="77777777" w:rsidR="00D66B5F" w:rsidRDefault="00D66B5F" w:rsidP="00D66B5F"/>
    <w:p w14:paraId="62478A35" w14:textId="731C2E5A" w:rsidR="00962FCB" w:rsidRPr="00D66B5F" w:rsidRDefault="008D7AA9" w:rsidP="00D66B5F">
      <w:r>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Default="00C12294" w:rsidP="00C12294"/>
    <w:p w14:paraId="052A892F"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SPDPbuiltinParticipantWriterImpl(</w:t>
      </w:r>
      <w:r>
        <w:rPr>
          <w:rFonts w:ascii="Consolas" w:hAnsi="Consolas" w:cs="Consolas"/>
          <w:color w:val="4EC9B0"/>
          <w:kern w:val="0"/>
          <w:sz w:val="19"/>
          <w:szCs w:val="19"/>
          <w:highlight w:val="black"/>
        </w:rPr>
        <w:t>Transport</w:t>
      </w:r>
      <w:r>
        <w:rPr>
          <w:rFonts w:ascii="Consolas" w:hAnsi="Consolas" w:cs="Consolas"/>
          <w:color w:val="DCDCDC"/>
          <w:kern w:val="0"/>
          <w:sz w:val="19"/>
          <w:szCs w:val="19"/>
          <w:highlight w:val="black"/>
        </w:rPr>
        <w:t xml:space="preserve"> transportconfig, </w:t>
      </w:r>
      <w:r>
        <w:rPr>
          <w:rFonts w:ascii="Consolas" w:hAnsi="Consolas" w:cs="Consolas"/>
          <w:color w:val="4EC9B0"/>
          <w:kern w:val="0"/>
          <w:sz w:val="19"/>
          <w:szCs w:val="19"/>
          <w:highlight w:val="black"/>
        </w:rPr>
        <w:t>ParticipantImpl</w:t>
      </w:r>
      <w:r>
        <w:rPr>
          <w:rFonts w:ascii="Consolas" w:hAnsi="Consolas" w:cs="Consolas"/>
          <w:color w:val="DCDCDC"/>
          <w:kern w:val="0"/>
          <w:sz w:val="19"/>
          <w:szCs w:val="19"/>
          <w:highlight w:val="black"/>
        </w:rPr>
        <w:t xml:space="preserve"> participant)</w:t>
      </w:r>
    </w:p>
    <w:p w14:paraId="4BDD73F7"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 </w:t>
      </w:r>
      <w:r>
        <w:rPr>
          <w:rFonts w:ascii="Consolas" w:hAnsi="Consolas" w:cs="Consolas"/>
          <w:color w:val="569CD6"/>
          <w:kern w:val="0"/>
          <w:sz w:val="19"/>
          <w:szCs w:val="19"/>
          <w:highlight w:val="black"/>
        </w:rPr>
        <w:t>base</w:t>
      </w:r>
      <w:r>
        <w:rPr>
          <w:rFonts w:ascii="Consolas" w:hAnsi="Consolas" w:cs="Consolas"/>
          <w:color w:val="DCDCDC"/>
          <w:kern w:val="0"/>
          <w:sz w:val="19"/>
          <w:szCs w:val="19"/>
          <w:highlight w:val="black"/>
        </w:rPr>
        <w:t>(participant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Guid)</w:t>
      </w:r>
    </w:p>
    <w:p w14:paraId="09B6A4CC"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DCE653"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SetLocatorListFromConfig(transportconfig, participant);</w:t>
      </w:r>
    </w:p>
    <w:p w14:paraId="3B7CCB2E"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DefaultMulticastLocatorList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569CD6"/>
          <w:kern w:val="0"/>
          <w:sz w:val="19"/>
          <w:szCs w:val="19"/>
          <w:highlight w:val="black"/>
        </w:rPr>
        <w:t>as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List</w:t>
      </w:r>
      <w:r>
        <w:rPr>
          <w:rFonts w:ascii="Consolas" w:hAnsi="Consolas" w:cs="Consolas"/>
          <w:color w:val="B4B4B4"/>
          <w:kern w:val="0"/>
          <w:sz w:val="19"/>
          <w:szCs w:val="19"/>
          <w:highlight w:val="black"/>
        </w:rPr>
        <w:t>&lt;</w:t>
      </w:r>
      <w:r>
        <w:rPr>
          <w:rFonts w:ascii="Consolas" w:hAnsi="Consolas" w:cs="Consolas"/>
          <w:color w:val="4EC9B0"/>
          <w:kern w:val="0"/>
          <w:sz w:val="19"/>
          <w:szCs w:val="19"/>
          <w:highlight w:val="black"/>
        </w:rPr>
        <w:t>Locator</w:t>
      </w:r>
      <w:r>
        <w:rPr>
          <w:rFonts w:ascii="Consolas" w:hAnsi="Consolas" w:cs="Consolas"/>
          <w:color w:val="B4B4B4"/>
          <w:kern w:val="0"/>
          <w:sz w:val="19"/>
          <w:szCs w:val="19"/>
          <w:highlight w:val="black"/>
        </w:rPr>
        <w:t>&gt;</w:t>
      </w:r>
      <w:r>
        <w:rPr>
          <w:rFonts w:ascii="Consolas" w:hAnsi="Consolas" w:cs="Consolas"/>
          <w:color w:val="DCDCDC"/>
          <w:kern w:val="0"/>
          <w:sz w:val="19"/>
          <w:szCs w:val="19"/>
          <w:highlight w:val="black"/>
        </w:rPr>
        <w:t>;</w:t>
      </w:r>
    </w:p>
    <w:p w14:paraId="3D8B730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962FCB">
        <w:rPr>
          <w:rFonts w:ascii="Consolas" w:hAnsi="Consolas" w:cs="Consolas"/>
          <w:color w:val="DCDCDC"/>
          <w:kern w:val="0"/>
          <w:sz w:val="19"/>
          <w:szCs w:val="19"/>
          <w:highlight w:val="black"/>
          <w:lang w:val="en-GB"/>
        </w:rPr>
        <w:t>participant</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DefaultUnicastLocatorList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UnicastLocatorList </w:t>
      </w:r>
      <w:r w:rsidRPr="00962FCB">
        <w:rPr>
          <w:rFonts w:ascii="Consolas" w:hAnsi="Consolas" w:cs="Consolas"/>
          <w:color w:val="569CD6"/>
          <w:kern w:val="0"/>
          <w:sz w:val="19"/>
          <w:szCs w:val="19"/>
          <w:highlight w:val="black"/>
          <w:lang w:val="en-GB"/>
        </w:rPr>
        <w:t>as</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List</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Locator</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w:t>
      </w:r>
    </w:p>
    <w:p w14:paraId="29C9EE0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 xml:space="preserve"> data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(participant);</w:t>
      </w:r>
    </w:p>
    <w:p w14:paraId="42BC50E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TODO Assign UserData from configuration</w:t>
      </w:r>
    </w:p>
    <w:p w14:paraId="4D77FA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CacheChange</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 xml:space="preserve"> change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NewChange(</w:t>
      </w:r>
      <w:r w:rsidRPr="00962FCB">
        <w:rPr>
          <w:rFonts w:ascii="Consolas" w:hAnsi="Consolas" w:cs="Consolas"/>
          <w:color w:val="B8D7A3"/>
          <w:kern w:val="0"/>
          <w:sz w:val="19"/>
          <w:szCs w:val="19"/>
          <w:highlight w:val="black"/>
          <w:lang w:val="en-GB"/>
        </w:rPr>
        <w:t>ChangeKind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ALIVE,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Data</w:t>
      </w:r>
      <w:r w:rsidRPr="00962FCB">
        <w:rPr>
          <w:rFonts w:ascii="Consolas" w:hAnsi="Consolas" w:cs="Consolas"/>
          <w:color w:val="DCDCDC"/>
          <w:kern w:val="0"/>
          <w:sz w:val="19"/>
          <w:szCs w:val="19"/>
          <w:highlight w:val="black"/>
          <w:lang w:val="en-GB"/>
        </w:rPr>
        <w:t xml:space="preserve">(data), </w:t>
      </w:r>
      <w:r w:rsidRPr="00962FCB">
        <w:rPr>
          <w:rFonts w:ascii="Consolas" w:hAnsi="Consolas" w:cs="Consolas"/>
          <w:color w:val="569CD6"/>
          <w:kern w:val="0"/>
          <w:sz w:val="19"/>
          <w:szCs w:val="19"/>
          <w:highlight w:val="black"/>
          <w:lang w:val="en-GB"/>
        </w:rPr>
        <w:t>null</w:t>
      </w:r>
      <w:r w:rsidRPr="00962FCB">
        <w:rPr>
          <w:rFonts w:ascii="Consolas" w:hAnsi="Consolas" w:cs="Consolas"/>
          <w:color w:val="DCDCDC"/>
          <w:kern w:val="0"/>
          <w:sz w:val="19"/>
          <w:szCs w:val="19"/>
          <w:highlight w:val="black"/>
          <w:lang w:val="en-GB"/>
        </w:rPr>
        <w:t>);</w:t>
      </w:r>
    </w:p>
    <w:p w14:paraId="0EE3C22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HistoryCache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AddChange(change);</w:t>
      </w:r>
    </w:p>
    <w:p w14:paraId="529C25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TopicKind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TopicKind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WITH_KEY;</w:t>
      </w:r>
    </w:p>
    <w:p w14:paraId="410D6BBD"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ReliabilityLevel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ReliabilityKind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BEST_EFFORT;</w:t>
      </w:r>
    </w:p>
    <w:p w14:paraId="3AEB066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ResendDataPeriod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Discovery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ResendPeriod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56187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heartbeatPeriod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HeartbeatPeriod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9A9F3C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‘out-of-the-box’ interoperability between implementations.</w:t>
      </w:r>
    </w:p>
    <w:p w14:paraId="1B3DD4D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nackResponseDelay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NackResponseDelay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Val); </w:t>
      </w:r>
      <w:r w:rsidRPr="00962FCB">
        <w:rPr>
          <w:rFonts w:ascii="Consolas" w:hAnsi="Consolas" w:cs="Consolas"/>
          <w:color w:val="57A64A"/>
          <w:kern w:val="0"/>
          <w:sz w:val="19"/>
          <w:szCs w:val="19"/>
          <w:highlight w:val="black"/>
          <w:lang w:val="en-GB"/>
        </w:rPr>
        <w:t>//200 milliseconds</w:t>
      </w:r>
    </w:p>
    <w:p w14:paraId="2E1C1D3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nackSuppressionDuration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NackSuppressionDuration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079AB02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pushMode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PushMode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5463F5A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InitTransmitters();</w:t>
      </w:r>
    </w:p>
    <w:p w14:paraId="0D51DDE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foreach</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var</w:t>
      </w:r>
      <w:r w:rsidRPr="00962FCB">
        <w:rPr>
          <w:rFonts w:ascii="Consolas" w:hAnsi="Consolas" w:cs="Consolas"/>
          <w:color w:val="DCDCDC"/>
          <w:kern w:val="0"/>
          <w:sz w:val="19"/>
          <w:szCs w:val="19"/>
          <w:highlight w:val="black"/>
          <w:lang w:val="en-GB"/>
        </w:rPr>
        <w:t xml:space="preserve"> trans </w:t>
      </w:r>
      <w:r w:rsidRPr="00962FCB">
        <w:rPr>
          <w:rFonts w:ascii="Consolas" w:hAnsi="Consolas" w:cs="Consolas"/>
          <w:color w:val="569CD6"/>
          <w:kern w:val="0"/>
          <w:sz w:val="19"/>
          <w:szCs w:val="19"/>
          <w:highlight w:val="black"/>
          <w:lang w:val="en-GB"/>
        </w:rPr>
        <w:t>in</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UDPTransmitters)</w:t>
      </w:r>
    </w:p>
    <w:p w14:paraId="18BB634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67DC6B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trans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IsDiscovery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true</w:t>
      </w:r>
      <w:r w:rsidRPr="00962FCB">
        <w:rPr>
          <w:rFonts w:ascii="Consolas" w:hAnsi="Consolas" w:cs="Consolas"/>
          <w:color w:val="DCDCDC"/>
          <w:kern w:val="0"/>
          <w:sz w:val="19"/>
          <w:szCs w:val="19"/>
          <w:highlight w:val="black"/>
          <w:lang w:val="en-GB"/>
        </w:rPr>
        <w:t>;</w:t>
      </w:r>
    </w:p>
    <w:p w14:paraId="0E1A4C0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21E41731"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Scheme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Encapsulation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PL_CDR_BE;</w:t>
      </w:r>
    </w:p>
    <w:p w14:paraId="465A7A6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962FCB" w:rsidRDefault="00962FCB" w:rsidP="00962FCB">
      <w:pPr>
        <w:rPr>
          <w:lang w:val="en-GB"/>
        </w:rPr>
      </w:pPr>
      <w:r w:rsidRPr="00962FCB">
        <w:rPr>
          <w:rFonts w:ascii="Consolas" w:hAnsi="Consolas" w:cs="Consolas"/>
          <w:color w:val="DCDCDC"/>
          <w:kern w:val="0"/>
          <w:sz w:val="19"/>
          <w:szCs w:val="19"/>
          <w:highlight w:val="black"/>
          <w:lang w:val="en-GB"/>
        </w:rPr>
        <w:t xml:space="preserve">            worker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WriterWorker</w:t>
      </w:r>
      <w:r w:rsidRPr="00962FCB">
        <w:rPr>
          <w:rFonts w:ascii="Consolas" w:hAnsi="Consolas" w:cs="Consolas"/>
          <w:color w:val="DCDCDC"/>
          <w:kern w:val="0"/>
          <w:sz w:val="19"/>
          <w:szCs w:val="19"/>
          <w:highlight w:val="black"/>
          <w:lang w:val="en-GB"/>
        </w:rPr>
        <w:t>(</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PeriodicWork);</w:t>
      </w:r>
    </w:p>
    <w:p w14:paraId="468C5CF2" w14:textId="77777777" w:rsidR="00FB7242" w:rsidRDefault="00FB7242" w:rsidP="00FB7242">
      <w:pPr>
        <w:pStyle w:val="Ttulo3"/>
      </w:pPr>
      <w:r w:rsidRPr="002A52A4">
        <w:t>Submódulo comportamiento</w:t>
      </w:r>
    </w:p>
    <w:p w14:paraId="1B2B1C59" w14:textId="77777777" w:rsidR="008D7AA9" w:rsidRPr="008D7AA9" w:rsidRDefault="008D7AA9" w:rsidP="008D7AA9"/>
    <w:p w14:paraId="5159C651" w14:textId="7F82371F" w:rsidR="00104432" w:rsidRDefault="00104432" w:rsidP="00104432">
      <w:pPr>
        <w:pStyle w:val="Ttulo4"/>
      </w:pPr>
      <w:r w:rsidRPr="002A52A4">
        <w:t>Implementación Reader RTPS con estado</w:t>
      </w:r>
    </w:p>
    <w:p w14:paraId="1B56D26C" w14:textId="77777777" w:rsidR="00F40407" w:rsidRDefault="00F40407" w:rsidP="00F40407"/>
    <w:p w14:paraId="4B4B113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NewMessage(</w:t>
      </w:r>
      <w:r w:rsidRPr="00F40407">
        <w:rPr>
          <w:rFonts w:ascii="Consolas" w:hAnsi="Consolas" w:cs="Consolas"/>
          <w:color w:val="569CD6"/>
          <w:kern w:val="0"/>
          <w:sz w:val="19"/>
          <w:szCs w:val="19"/>
          <w:highlight w:val="black"/>
          <w:lang w:val="en-GB"/>
        </w:rPr>
        <w:t>object</w:t>
      </w:r>
      <w:r w:rsidRPr="00F40407">
        <w:rPr>
          <w:rFonts w:ascii="Consolas" w:hAnsi="Consolas" w:cs="Consolas"/>
          <w:color w:val="DCDCDC"/>
          <w:kern w:val="0"/>
          <w:sz w:val="19"/>
          <w:szCs w:val="19"/>
          <w:highlight w:val="black"/>
          <w:lang w:val="en-GB"/>
        </w:rPr>
        <w:t xml:space="preserve"> sender, </w:t>
      </w:r>
      <w:r w:rsidRPr="00F40407">
        <w:rPr>
          <w:rFonts w:ascii="Consolas" w:hAnsi="Consolas" w:cs="Consolas"/>
          <w:color w:val="4EC9B0"/>
          <w:kern w:val="0"/>
          <w:sz w:val="19"/>
          <w:szCs w:val="19"/>
          <w:highlight w:val="black"/>
          <w:lang w:val="en-GB"/>
        </w:rPr>
        <w:t>RTPSMessageEventArgs</w:t>
      </w:r>
      <w:r w:rsidRPr="00F40407">
        <w:rPr>
          <w:rFonts w:ascii="Consolas" w:hAnsi="Consolas" w:cs="Consolas"/>
          <w:color w:val="DCDCDC"/>
          <w:kern w:val="0"/>
          <w:sz w:val="19"/>
          <w:szCs w:val="19"/>
          <w:highlight w:val="black"/>
          <w:lang w:val="en-GB"/>
        </w:rPr>
        <w:t xml:space="preserve"> e)</w:t>
      </w:r>
    </w:p>
    <w:p w14:paraId="19E157B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74EF837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 xml:space="preserve"> msg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Message;</w:t>
      </w:r>
    </w:p>
    <w:p w14:paraId="2393409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"New Message has arrived from {0}"</w:t>
      </w:r>
      <w:r w:rsidRPr="00F40407">
        <w:rPr>
          <w:rFonts w:ascii="Consolas" w:hAnsi="Consolas" w:cs="Consolas"/>
          <w:color w:val="DCDCDC"/>
          <w:kern w:val="0"/>
          <w:sz w:val="19"/>
          <w:szCs w:val="19"/>
          <w:highlight w:val="black"/>
          <w:lang w:val="en-GB"/>
        </w:rPr>
        <w:t>, 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Session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RemoteEndPoint);</w:t>
      </w:r>
    </w:p>
    <w:p w14:paraId="63221BC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"Message Header: {0}"</w:t>
      </w:r>
      <w:r w:rsidRPr="00F40407">
        <w:rPr>
          <w:rFonts w:ascii="Consolas" w:hAnsi="Consolas" w:cs="Consolas"/>
          <w:color w:val="DCDCDC"/>
          <w:kern w:val="0"/>
          <w:sz w:val="19"/>
          <w:szCs w:val="19"/>
          <w:highlight w:val="black"/>
          <w:lang w:val="en-GB"/>
        </w:rPr>
        <w:t>,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p>
    <w:p w14:paraId="2E9168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SubMessages)</w:t>
      </w:r>
    </w:p>
    <w:p w14:paraId="1B6B9EE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ABCF7D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switch</w:t>
      </w:r>
      <w:r w:rsidRPr="00F40407">
        <w:rPr>
          <w:rFonts w:ascii="Consolas" w:hAnsi="Consolas" w:cs="Consolas"/>
          <w:color w:val="DCDCDC"/>
          <w:kern w:val="0"/>
          <w:sz w:val="19"/>
          <w:szCs w:val="19"/>
          <w:highlight w:val="black"/>
          <w:lang w:val="en-GB"/>
        </w:rPr>
        <w:t xml:space="preserve"> (submsg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Kind)</w:t>
      </w:r>
    </w:p>
    <w:p w14:paraId="0E7DA63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55F3A8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case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SubMessageKind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w:t>
      </w:r>
    </w:p>
    <w:p w14:paraId="3155ABC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 xml:space="preserve"> 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as</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w:t>
      </w:r>
    </w:p>
    <w:p w14:paraId="2B0D82BE" w14:textId="52FA5C8D"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405D726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lastRenderedPageBreak/>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DCDCDC"/>
          <w:kern w:val="0"/>
          <w:sz w:val="19"/>
          <w:szCs w:val="19"/>
          <w:highlight w:val="black"/>
          <w:lang w:val="en-GB"/>
        </w:rPr>
        <w:t xml:space="preserve"> buf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Wrap(d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DataEncapsulation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p>
    <w:p w14:paraId="5BFB199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buf</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Order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ByteOrder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LittleEndian; </w:t>
      </w:r>
      <w:r w:rsidRPr="00F40407">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object</w:t>
      </w:r>
      <w:r w:rsidRPr="00F40407">
        <w:rPr>
          <w:rFonts w:ascii="Consolas" w:hAnsi="Consolas" w:cs="Consolas"/>
          <w:color w:val="DCDCDC"/>
          <w:kern w:val="0"/>
          <w:sz w:val="19"/>
          <w:szCs w:val="19"/>
          <w:highlight w:val="black"/>
          <w:lang w:val="en-GB"/>
        </w:rPr>
        <w:t xml:space="preserve"> obj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Doopec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4EC9B0"/>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Deserialize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(buf);</w:t>
      </w:r>
    </w:p>
    <w:p w14:paraId="17FA0C5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w:t>
      </w:r>
      <w:r w:rsidRPr="00F40407">
        <w:rPr>
          <w:rFonts w:ascii="Consolas" w:hAnsi="Consolas" w:cs="Consolas"/>
          <w:color w:val="B8D7A3"/>
          <w:kern w:val="0"/>
          <w:sz w:val="19"/>
          <w:szCs w:val="19"/>
          <w:highlight w:val="black"/>
          <w:lang w:val="en-GB"/>
        </w:rPr>
        <w:t>ChangeKind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ALIVE,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GUID</w:t>
      </w:r>
      <w:r w:rsidRPr="00F40407">
        <w:rPr>
          <w:rFonts w:ascii="Consolas" w:hAnsi="Consolas" w:cs="Consolas"/>
          <w:color w:val="DCDCDC"/>
          <w:kern w:val="0"/>
          <w:sz w:val="19"/>
          <w:szCs w:val="19"/>
          <w:highlight w:val="black"/>
          <w:lang w:val="en-GB"/>
        </w:rPr>
        <w:t>(msg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GuidPrefix,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WriterId),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WriterSN,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DataObj</w:t>
      </w:r>
      <w:r w:rsidRPr="00F40407">
        <w:rPr>
          <w:rFonts w:ascii="Consolas" w:hAnsi="Consolas" w:cs="Consolas"/>
          <w:color w:val="DCDCDC"/>
          <w:kern w:val="0"/>
          <w:sz w:val="19"/>
          <w:szCs w:val="19"/>
          <w:highlight w:val="black"/>
          <w:lang w:val="en-GB"/>
        </w:rPr>
        <w:t xml:space="preserve">(obj),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InstanceHandle</w:t>
      </w:r>
      <w:r w:rsidRPr="00F40407">
        <w:rPr>
          <w:rFonts w:ascii="Consolas" w:hAnsi="Consolas" w:cs="Consolas"/>
          <w:color w:val="DCDCDC"/>
          <w:kern w:val="0"/>
          <w:sz w:val="19"/>
          <w:szCs w:val="19"/>
          <w:highlight w:val="black"/>
          <w:lang w:val="en-GB"/>
        </w:rPr>
        <w:t>());</w:t>
      </w:r>
    </w:p>
    <w:p w14:paraId="6EB840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ReaderCache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AddChange(change);</w:t>
      </w:r>
    </w:p>
    <w:p w14:paraId="2D9D67A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CD330D4" w14:textId="0A9D6362" w:rsidR="00F40407" w:rsidRPr="00F40407" w:rsidRDefault="00F40407" w:rsidP="00F40407">
      <w:r>
        <w:rPr>
          <w:rFonts w:ascii="Consolas" w:hAnsi="Consolas" w:cs="Consolas"/>
          <w:color w:val="DCDCDC"/>
          <w:kern w:val="0"/>
          <w:sz w:val="19"/>
          <w:szCs w:val="19"/>
          <w:highlight w:val="black"/>
        </w:rPr>
        <w:t xml:space="preserve">                    </w:t>
      </w:r>
    </w:p>
    <w:p w14:paraId="41899EE4" w14:textId="41B9FE5C" w:rsidR="00104432" w:rsidRDefault="00104432" w:rsidP="00104432">
      <w:pPr>
        <w:pStyle w:val="Ttulo4"/>
      </w:pPr>
      <w:r w:rsidRPr="002A52A4">
        <w:t>Implementación Reader RTPS sin estado</w:t>
      </w:r>
    </w:p>
    <w:p w14:paraId="69BD5EAB" w14:textId="77777777" w:rsidR="00F40407" w:rsidRDefault="00F40407" w:rsidP="00F40407"/>
    <w:p w14:paraId="030CF582"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protected</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InitReceivers()</w:t>
      </w:r>
    </w:p>
    <w:p w14:paraId="233325F7"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7C442EE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locator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MulticastLocatorList)</w:t>
      </w:r>
    </w:p>
    <w:p w14:paraId="5EC7366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1B7F88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06990A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384256D7"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640A436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UDPReceivers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Add(rec);</w:t>
      </w:r>
    </w:p>
    <w:p w14:paraId="78C9BE2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6E91E823"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locator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UnicastLocatorList)</w:t>
      </w:r>
    </w:p>
    <w:p w14:paraId="4743327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77F3BE6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5CDC074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000F051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5B42C082"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UDPReceivers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Add(rec);</w:t>
      </w:r>
    </w:p>
    <w:p w14:paraId="2AE018D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224C604"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0E5B0F9" w14:textId="77777777" w:rsidR="00F40407" w:rsidRPr="00F40407" w:rsidRDefault="00F40407" w:rsidP="00F40407"/>
    <w:p w14:paraId="7E9C0007" w14:textId="0D6A9C27" w:rsidR="00104432" w:rsidRDefault="00104432" w:rsidP="00104432">
      <w:pPr>
        <w:pStyle w:val="Ttulo4"/>
      </w:pPr>
      <w:r w:rsidRPr="002A52A4">
        <w:t>Implementación Writer RTPS con estado</w:t>
      </w:r>
    </w:p>
    <w:p w14:paraId="1763EE4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PeriodicWork()</w:t>
      </w:r>
    </w:p>
    <w:p w14:paraId="6FB88E5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16390E6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"I have to send a Heartbeat Message,  at {0}"</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DateTime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Now);</w:t>
      </w:r>
    </w:p>
    <w:p w14:paraId="7EA4BB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SendHeartbeat();</w:t>
      </w:r>
    </w:p>
    <w:p w14:paraId="10B4CC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if</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0</w:t>
      </w:r>
      <w:r w:rsidRPr="00F40407">
        <w:rPr>
          <w:rFonts w:ascii="Consolas" w:hAnsi="Consolas" w:cs="Consolas"/>
          <w:color w:val="DCDCDC"/>
          <w:kern w:val="0"/>
          <w:sz w:val="19"/>
          <w:szCs w:val="19"/>
          <w:highlight w:val="black"/>
          <w:lang w:val="en-GB"/>
        </w:rPr>
        <w:t>)</w:t>
      </w:r>
    </w:p>
    <w:p w14:paraId="0323C0F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DAE30D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p>
    <w:p w14:paraId="6E94D7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F16F62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//SendHeartbeat();</w:t>
      </w:r>
    </w:p>
    <w:p w14:paraId="0EEE41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//SendData(change);</w:t>
      </w:r>
    </w:p>
    <w:p w14:paraId="6557D8C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SendDataHeartbeat(change);</w:t>
      </w:r>
    </w:p>
    <w:p w14:paraId="76246C0F"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5281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HistoryCache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Changes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Clear(); </w:t>
      </w:r>
      <w:r>
        <w:rPr>
          <w:rFonts w:ascii="Consolas" w:hAnsi="Consolas" w:cs="Consolas"/>
          <w:color w:val="57A64A"/>
          <w:kern w:val="0"/>
          <w:sz w:val="19"/>
          <w:szCs w:val="19"/>
          <w:highlight w:val="black"/>
        </w:rPr>
        <w:t>//TODO</w:t>
      </w:r>
    </w:p>
    <w:p w14:paraId="6E4D1CC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2587E8" w14:textId="1F5502BD" w:rsidR="00F40407" w:rsidRDefault="00F40407" w:rsidP="00F40407">
      <w:r>
        <w:rPr>
          <w:rFonts w:ascii="Consolas" w:hAnsi="Consolas" w:cs="Consolas"/>
          <w:color w:val="DCDCDC"/>
          <w:kern w:val="0"/>
          <w:sz w:val="19"/>
          <w:szCs w:val="19"/>
          <w:highlight w:val="black"/>
        </w:rPr>
        <w:t xml:space="preserve">        }</w:t>
      </w:r>
    </w:p>
    <w:p w14:paraId="42DB92DE" w14:textId="77777777" w:rsidR="00F40407" w:rsidRPr="00F40407" w:rsidRDefault="00F40407" w:rsidP="00F40407"/>
    <w:p w14:paraId="7D0EB00E" w14:textId="07127E6D" w:rsidR="00104432" w:rsidRDefault="00104432" w:rsidP="00104432">
      <w:pPr>
        <w:pStyle w:val="Ttulo4"/>
      </w:pPr>
      <w:r w:rsidRPr="002A52A4">
        <w:lastRenderedPageBreak/>
        <w:t>Implementación Writer RTPS sin estado</w:t>
      </w:r>
    </w:p>
    <w:p w14:paraId="07CD7B39" w14:textId="77777777" w:rsidR="00F40407" w:rsidRDefault="00F40407" w:rsidP="00F40407">
      <w:bookmarkStart w:id="302" w:name="_GoBack"/>
      <w:bookmarkEnd w:id="302"/>
    </w:p>
    <w:p w14:paraId="5CDD9AA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SendHeartbeat()</w:t>
      </w:r>
    </w:p>
    <w:p w14:paraId="3C81C21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8FEED2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Create a Message with Heartbeat</w:t>
      </w:r>
    </w:p>
    <w:p w14:paraId="46DBD47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 xml:space="preserve"> m1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w:t>
      </w:r>
    </w:p>
    <w:p w14:paraId="7A73C6E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 xml:space="preserve"> heartbeat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w:t>
      </w:r>
    </w:p>
    <w:p w14:paraId="3EFE07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ENTITYID_UNKNOWN;</w:t>
      </w:r>
    </w:p>
    <w:p w14:paraId="3276E5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id2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ENTITYID_PARTICIPANT;</w:t>
      </w:r>
    </w:p>
    <w:p w14:paraId="1643ED8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readerId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id1;</w:t>
      </w:r>
    </w:p>
    <w:p w14:paraId="7EDEF4E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id2;</w:t>
      </w:r>
    </w:p>
    <w:p w14:paraId="4A6720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firstSN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10</w:t>
      </w:r>
      <w:r w:rsidRPr="00F40407">
        <w:rPr>
          <w:rFonts w:ascii="Consolas" w:hAnsi="Consolas" w:cs="Consolas"/>
          <w:color w:val="DCDCDC"/>
          <w:kern w:val="0"/>
          <w:sz w:val="19"/>
          <w:szCs w:val="19"/>
          <w:highlight w:val="black"/>
          <w:lang w:val="en-GB"/>
        </w:rPr>
        <w:t>);</w:t>
      </w:r>
    </w:p>
    <w:p w14:paraId="715F90D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lastSN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20</w:t>
      </w:r>
      <w:r w:rsidRPr="00F40407">
        <w:rPr>
          <w:rFonts w:ascii="Consolas" w:hAnsi="Consolas" w:cs="Consolas"/>
          <w:color w:val="DCDCDC"/>
          <w:kern w:val="0"/>
          <w:sz w:val="19"/>
          <w:szCs w:val="19"/>
          <w:highlight w:val="black"/>
          <w:lang w:val="en-GB"/>
        </w:rPr>
        <w:t>);</w:t>
      </w:r>
    </w:p>
    <w:p w14:paraId="7A45031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5</w:t>
      </w:r>
      <w:r w:rsidRPr="00F40407">
        <w:rPr>
          <w:rFonts w:ascii="Consolas" w:hAnsi="Consolas" w:cs="Consolas"/>
          <w:color w:val="DCDCDC"/>
          <w:kern w:val="0"/>
          <w:sz w:val="19"/>
          <w:szCs w:val="19"/>
          <w:highlight w:val="black"/>
          <w:lang w:val="en-GB"/>
        </w:rPr>
        <w:t>;</w:t>
      </w:r>
    </w:p>
    <w:p w14:paraId="44955C8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m1</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Add(heartbeat);</w:t>
      </w:r>
    </w:p>
    <w:p w14:paraId="310C9884"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0FCDF3E" w14:textId="4B43CD21" w:rsidR="00F40407" w:rsidRPr="00F40407" w:rsidRDefault="00F40407" w:rsidP="00F40407">
      <w:r>
        <w:rPr>
          <w:rFonts w:ascii="Consolas" w:hAnsi="Consolas" w:cs="Consolas"/>
          <w:color w:val="DCDCDC"/>
          <w:kern w:val="0"/>
          <w:sz w:val="19"/>
          <w:szCs w:val="19"/>
          <w:highlight w:val="black"/>
        </w:rPr>
        <w:t xml:space="preserve">            SendData(m1);</w:t>
      </w:r>
    </w:p>
    <w:p w14:paraId="6B88DF2E" w14:textId="16378E9D" w:rsidR="00104432" w:rsidRPr="002A52A4" w:rsidRDefault="00104432" w:rsidP="00104432">
      <w:pPr>
        <w:pStyle w:val="Ttulo4"/>
      </w:pPr>
      <w:r w:rsidRPr="002A52A4">
        <w:t>Implementación Publicador y Writer DDS</w:t>
      </w:r>
    </w:p>
    <w:p w14:paraId="13808076" w14:textId="230B9B1B" w:rsidR="00104432" w:rsidRPr="002A52A4" w:rsidRDefault="00104432" w:rsidP="00104432">
      <w:pPr>
        <w:pStyle w:val="Ttulo4"/>
      </w:pPr>
      <w:r w:rsidRPr="002A52A4">
        <w:t>Implementación Suscriptor y Reader DDS</w:t>
      </w:r>
    </w:p>
    <w:p w14:paraId="255EF291" w14:textId="77777777" w:rsidR="00FB7242" w:rsidRPr="002A52A4" w:rsidRDefault="00FB7242" w:rsidP="00FB7242"/>
    <w:p w14:paraId="2B027957" w14:textId="77777777" w:rsidR="00FB7242" w:rsidRPr="002A52A4" w:rsidRDefault="00FB7242" w:rsidP="00FB7242">
      <w:pPr>
        <w:pStyle w:val="Ttulo3"/>
      </w:pPr>
      <w:r w:rsidRPr="002A52A4">
        <w:t>Submódulo configuración</w:t>
      </w:r>
    </w:p>
    <w:p w14:paraId="70CE077F" w14:textId="77777777" w:rsidR="00FB7242" w:rsidRPr="002A52A4" w:rsidRDefault="00FB7242" w:rsidP="00FB7242"/>
    <w:p w14:paraId="604C4570" w14:textId="77777777" w:rsidR="00676041" w:rsidRPr="002A52A4" w:rsidRDefault="00676041" w:rsidP="00676041"/>
    <w:p w14:paraId="44F72359" w14:textId="77777777" w:rsidR="00676041" w:rsidRPr="002A52A4" w:rsidRDefault="00676041" w:rsidP="00676041"/>
    <w:p w14:paraId="5813DFFA" w14:textId="73AF2C95" w:rsidR="00676041" w:rsidRPr="002A52A4" w:rsidRDefault="00676041" w:rsidP="00676041">
      <w:pPr>
        <w:pStyle w:val="Ttulo2"/>
      </w:pPr>
      <w:r w:rsidRPr="002A52A4">
        <w:t>INTERACCIÓN DE DDS CON RTPS</w:t>
      </w:r>
    </w:p>
    <w:p w14:paraId="0CFFEA59" w14:textId="77777777" w:rsidR="000922CC" w:rsidRPr="002A52A4" w:rsidRDefault="000922CC" w:rsidP="000922CC"/>
    <w:p w14:paraId="56BF3357" w14:textId="77777777" w:rsidR="007A4CC1" w:rsidRPr="002A52A4" w:rsidRDefault="007A4CC1" w:rsidP="00BB63F9"/>
    <w:p w14:paraId="002183B3" w14:textId="77777777" w:rsidR="007A4CC1" w:rsidRPr="002A52A4" w:rsidRDefault="007A4CC1" w:rsidP="00BB63F9"/>
    <w:p w14:paraId="20C61D81" w14:textId="77777777" w:rsidR="007A4CC1" w:rsidRPr="002A52A4" w:rsidRDefault="007A4CC1" w:rsidP="00BB63F9"/>
    <w:p w14:paraId="6B66AF89" w14:textId="77777777" w:rsidR="007A4CC1" w:rsidRPr="002A52A4" w:rsidRDefault="007A4CC1" w:rsidP="00BB63F9"/>
    <w:p w14:paraId="5D69028B" w14:textId="77777777" w:rsidR="007A4CC1" w:rsidRPr="002A52A4" w:rsidRDefault="007A4CC1" w:rsidP="00BB63F9"/>
    <w:p w14:paraId="65CA6DEA" w14:textId="77777777" w:rsidR="008F6878" w:rsidRPr="002A52A4" w:rsidRDefault="008F6878" w:rsidP="00E3521D"/>
    <w:p w14:paraId="5216043C" w14:textId="77777777" w:rsidR="008846C8" w:rsidRPr="002A52A4" w:rsidRDefault="008846C8" w:rsidP="00E3521D"/>
    <w:p w14:paraId="08A9F55C" w14:textId="77777777" w:rsidR="008846C8" w:rsidRPr="002A52A4" w:rsidRDefault="008846C8" w:rsidP="00E3521D"/>
    <w:p w14:paraId="023067F0" w14:textId="77777777" w:rsidR="00700CDB" w:rsidRPr="002A52A4" w:rsidRDefault="00700CDB" w:rsidP="00700CDB"/>
    <w:p w14:paraId="72E423DA" w14:textId="77777777" w:rsidR="00650157" w:rsidRPr="002A52A4" w:rsidRDefault="00650157" w:rsidP="00650157"/>
    <w:p w14:paraId="6BF3579E" w14:textId="5AA98942" w:rsidR="00650157" w:rsidRPr="002A52A4" w:rsidRDefault="00650157" w:rsidP="00650157">
      <w:pPr>
        <w:pStyle w:val="Ttulo1"/>
        <w:jc w:val="center"/>
      </w:pPr>
      <w:bookmarkStart w:id="303" w:name="_Toc421180749"/>
      <w:r w:rsidRPr="002A52A4">
        <w:t>CAPÍTULO IV</w:t>
      </w:r>
      <w:bookmarkEnd w:id="303"/>
    </w:p>
    <w:p w14:paraId="659E7B15" w14:textId="268AA866" w:rsidR="00650157" w:rsidRPr="002A52A4" w:rsidRDefault="00650157" w:rsidP="00650157">
      <w:pPr>
        <w:pStyle w:val="Ttulo2"/>
        <w:numPr>
          <w:ilvl w:val="0"/>
          <w:numId w:val="0"/>
        </w:numPr>
        <w:ind w:left="792"/>
        <w:jc w:val="center"/>
      </w:pPr>
      <w:bookmarkStart w:id="304" w:name="_Toc421180750"/>
      <w:r w:rsidRPr="002A52A4">
        <w:t>PRUEBAS</w:t>
      </w:r>
      <w:bookmarkEnd w:id="304"/>
    </w:p>
    <w:p w14:paraId="64DAAA04" w14:textId="77777777" w:rsidR="00650157" w:rsidRPr="002A52A4" w:rsidRDefault="00650157" w:rsidP="00650157"/>
    <w:p w14:paraId="5E3C05D9" w14:textId="306B0EF2" w:rsidR="00B314C3" w:rsidRPr="002A52A4" w:rsidRDefault="00B314C3" w:rsidP="004746B2">
      <w:pPr>
        <w:pStyle w:val="Ttulo1"/>
        <w:jc w:val="center"/>
        <w:rPr>
          <w:rFonts w:cs="Times New Roman"/>
        </w:rPr>
      </w:pPr>
      <w:bookmarkStart w:id="305" w:name="_Toc421180751"/>
      <w:r w:rsidRPr="002A52A4">
        <w:rPr>
          <w:rFonts w:cs="Times New Roman"/>
        </w:rPr>
        <w:t>CAPÍTULO V</w:t>
      </w:r>
      <w:bookmarkEnd w:id="305"/>
    </w:p>
    <w:p w14:paraId="3DF97012" w14:textId="77777777" w:rsidR="00B314C3" w:rsidRPr="002A52A4" w:rsidRDefault="00B314C3" w:rsidP="00650157">
      <w:pPr>
        <w:pStyle w:val="Ttulo2"/>
        <w:numPr>
          <w:ilvl w:val="0"/>
          <w:numId w:val="0"/>
        </w:numPr>
        <w:ind w:left="792"/>
        <w:rPr>
          <w:rFonts w:cs="Times New Roman"/>
        </w:rPr>
      </w:pPr>
      <w:bookmarkStart w:id="306" w:name="_Toc421180752"/>
      <w:r w:rsidRPr="002A52A4">
        <w:rPr>
          <w:rFonts w:cs="Times New Roman"/>
        </w:rPr>
        <w:t>CONCLUSIONES Y RECOMENDACIONES</w:t>
      </w:r>
      <w:bookmarkEnd w:id="306"/>
    </w:p>
    <w:p w14:paraId="254D3F14" w14:textId="77777777" w:rsidR="00B314C3" w:rsidRPr="002A52A4" w:rsidRDefault="00B314C3" w:rsidP="00B314C3">
      <w:pPr>
        <w:rPr>
          <w:rFonts w:cs="Times New Roman"/>
        </w:rPr>
      </w:pPr>
    </w:p>
    <w:p w14:paraId="1F79A242" w14:textId="77777777" w:rsidR="00B314C3" w:rsidRPr="002A52A4" w:rsidRDefault="00B314C3" w:rsidP="00650157">
      <w:pPr>
        <w:pStyle w:val="Ttulo2"/>
      </w:pPr>
      <w:bookmarkStart w:id="307" w:name="_Toc421180753"/>
      <w:r w:rsidRPr="002A52A4">
        <w:t>Conclusiones</w:t>
      </w:r>
      <w:bookmarkEnd w:id="307"/>
    </w:p>
    <w:p w14:paraId="1FCE7A08" w14:textId="77777777" w:rsidR="007500E6" w:rsidRPr="002A52A4" w:rsidRDefault="007500E6" w:rsidP="00B314C3">
      <w:pPr>
        <w:rPr>
          <w:rFonts w:cs="Times New Roman"/>
        </w:rPr>
      </w:pPr>
    </w:p>
    <w:p w14:paraId="6BB9237A" w14:textId="77777777" w:rsidR="004746B2" w:rsidRPr="002A52A4" w:rsidRDefault="004746B2" w:rsidP="00B314C3">
      <w:pPr>
        <w:rPr>
          <w:rFonts w:cs="Times New Roman"/>
        </w:rPr>
      </w:pPr>
    </w:p>
    <w:p w14:paraId="5CCBADA4" w14:textId="77777777" w:rsidR="00B314C3" w:rsidRPr="002A52A4" w:rsidRDefault="00B314C3" w:rsidP="00650157">
      <w:pPr>
        <w:pStyle w:val="Ttulo2"/>
      </w:pPr>
      <w:bookmarkStart w:id="308" w:name="_Toc421180754"/>
      <w:r w:rsidRPr="002A52A4">
        <w:t>Recomendaciones</w:t>
      </w:r>
      <w:bookmarkEnd w:id="308"/>
    </w:p>
    <w:p w14:paraId="2B106093" w14:textId="77777777" w:rsidR="004F69BB" w:rsidRPr="002A52A4" w:rsidRDefault="004F69BB" w:rsidP="0012796D">
      <w:pPr>
        <w:rPr>
          <w:rFonts w:cs="Times New Roman"/>
        </w:rPr>
      </w:pPr>
    </w:p>
    <w:p w14:paraId="2E55A512" w14:textId="77777777" w:rsidR="004F69BB" w:rsidRPr="002A52A4" w:rsidRDefault="004F69BB" w:rsidP="0012796D">
      <w:pPr>
        <w:rPr>
          <w:rFonts w:cs="Times New Roman"/>
        </w:rPr>
      </w:pPr>
    </w:p>
    <w:p w14:paraId="26AA69D3" w14:textId="77777777" w:rsidR="004F69BB" w:rsidRPr="002A52A4" w:rsidRDefault="004F69BB" w:rsidP="004F69BB">
      <w:pPr>
        <w:spacing w:line="240" w:lineRule="auto"/>
        <w:rPr>
          <w:rFonts w:cs="Times New Roman"/>
        </w:rPr>
      </w:pPr>
      <w:r w:rsidRPr="002A52A4">
        <w:rPr>
          <w:rFonts w:cs="Times New Roman"/>
        </w:rPr>
        <w:br w:type="page"/>
      </w:r>
    </w:p>
    <w:bookmarkEnd w:id="6"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2A52A4" w:rsidRDefault="00F13CDA">
          <w:pPr>
            <w:pStyle w:val="Ttulo1"/>
          </w:pPr>
          <w:r w:rsidRPr="002A52A4">
            <w:t>REFERENCIAS</w:t>
          </w:r>
        </w:p>
        <w:sdt>
          <w:sdtPr>
            <w:id w:val="-573587230"/>
            <w:bibliography/>
          </w:sdtPr>
          <w:sdtContent>
            <w:p w14:paraId="1A930340" w14:textId="77777777" w:rsidR="00F13CDA" w:rsidRPr="002A52A4" w:rsidRDefault="00F13CDA" w:rsidP="00F13CDA">
              <w:pPr>
                <w:pStyle w:val="Bibliografa"/>
                <w:rPr>
                  <w:noProof/>
                </w:rPr>
              </w:pPr>
              <w:r w:rsidRPr="002A52A4">
                <w:fldChar w:fldCharType="begin"/>
              </w:r>
              <w:r w:rsidRPr="002A52A4">
                <w:instrText>BIBLIOGRAPHY</w:instrText>
              </w:r>
              <w:r w:rsidRPr="002A52A4">
                <w:fldChar w:fldCharType="separate"/>
              </w:r>
              <w:r w:rsidRPr="002A52A4">
                <w:rPr>
                  <w:noProof/>
                </w:rPr>
                <w:t>(s.f.).</w:t>
              </w:r>
            </w:p>
            <w:p w14:paraId="14F0627A" w14:textId="77777777" w:rsidR="00F13CDA" w:rsidRPr="000626EA" w:rsidRDefault="00F13CDA" w:rsidP="00F13CDA">
              <w:pPr>
                <w:pStyle w:val="Bibliografa"/>
                <w:rPr>
                  <w:noProof/>
                  <w:lang w:val="en-GB"/>
                </w:rPr>
              </w:pPr>
              <w:r w:rsidRPr="000626EA">
                <w:rPr>
                  <w:noProof/>
                  <w:lang w:val="en-GB"/>
                </w:rPr>
                <w:t xml:space="preserve">Aldea, M., Bernat, G., Burns, A., Dobrin, R., Drake, J. M., Fohler, G., . . . Trimarchi, M. (2006). FSF: A real-time scheduling architecture framework. </w:t>
              </w:r>
              <w:r w:rsidRPr="000626EA">
                <w:rPr>
                  <w:i/>
                  <w:iCs/>
                  <w:noProof/>
                  <w:lang w:val="en-GB"/>
                </w:rPr>
                <w:t>n Proceedings of the IEEE Real Time Technology and Applications Symposium.</w:t>
              </w:r>
              <w:r w:rsidRPr="000626EA">
                <w:rPr>
                  <w:noProof/>
                  <w:lang w:val="en-GB"/>
                </w:rPr>
                <w:t>, 113-124.</w:t>
              </w:r>
            </w:p>
            <w:p w14:paraId="64FEACF2" w14:textId="77777777" w:rsidR="00F13CDA" w:rsidRPr="000626EA" w:rsidRDefault="00F13CDA" w:rsidP="00F13CDA">
              <w:pPr>
                <w:pStyle w:val="Bibliografa"/>
                <w:rPr>
                  <w:noProof/>
                  <w:lang w:val="en-GB"/>
                </w:rPr>
              </w:pPr>
              <w:r w:rsidRPr="000626EA">
                <w:rPr>
                  <w:noProof/>
                  <w:lang w:val="en-GB"/>
                </w:rPr>
                <w:t xml:space="preserve">Amoretti, M., Caselli, S., &amp; Reggiani, M. (2006). Designing distributed, component-based systems for industrial robotic applications. (L. K. (Ed.), Ed.) </w:t>
              </w:r>
              <w:r w:rsidRPr="000626EA">
                <w:rPr>
                  <w:i/>
                  <w:iCs/>
                  <w:noProof/>
                  <w:lang w:val="en-GB"/>
                </w:rPr>
                <w:t>In Industrial Robotics: Programming, Simulation and Applications</w:t>
              </w:r>
              <w:r w:rsidRPr="000626EA">
                <w:rPr>
                  <w:noProof/>
                  <w:lang w:val="en-GB"/>
                </w:rPr>
                <w:t>. doi:10.5772/4892</w:t>
              </w:r>
            </w:p>
            <w:p w14:paraId="193DBCD2" w14:textId="77777777" w:rsidR="00F13CDA" w:rsidRPr="000626EA" w:rsidRDefault="00F13CDA" w:rsidP="00F13CDA">
              <w:pPr>
                <w:pStyle w:val="Bibliografa"/>
                <w:rPr>
                  <w:noProof/>
                  <w:lang w:val="en-GB"/>
                </w:rPr>
              </w:pPr>
              <w:r w:rsidRPr="000626EA">
                <w:rPr>
                  <w:noProof/>
                  <w:lang w:val="en-GB"/>
                </w:rPr>
                <w:t>Bard, J., &amp; Kovarik, V. J. (2007). Software Defined Radio: The Software Communications Architecture. (Wiley-Blackwell, Ed.)</w:t>
              </w:r>
            </w:p>
            <w:p w14:paraId="70819642" w14:textId="77777777" w:rsidR="00F13CDA" w:rsidRPr="000626EA" w:rsidRDefault="00F13CDA" w:rsidP="00F13CDA">
              <w:pPr>
                <w:pStyle w:val="Bibliografa"/>
                <w:rPr>
                  <w:noProof/>
                  <w:lang w:val="en-GB"/>
                </w:rPr>
              </w:pPr>
              <w:r w:rsidRPr="000626EA">
                <w:rPr>
                  <w:noProof/>
                  <w:lang w:val="en-GB"/>
                </w:rPr>
                <w:t xml:space="preserve">Basanta-Val, P., García-Valls, M., &amp; Estévez-Ayres, I. (2010). An architecture for distributed real-time Java based on RMI and RTSJ. </w:t>
              </w:r>
              <w:r w:rsidRPr="000626EA">
                <w:rPr>
                  <w:i/>
                  <w:iCs/>
                  <w:noProof/>
                  <w:lang w:val="en-GB"/>
                </w:rPr>
                <w:t>In Proceedings of the IEEE Conference on Emerging Technologies and Factory Automation</w:t>
              </w:r>
              <w:r w:rsidRPr="000626EA">
                <w:rPr>
                  <w:noProof/>
                  <w:lang w:val="en-GB"/>
                </w:rPr>
                <w:t xml:space="preserve"> (págs. 1-8). IEEE.</w:t>
              </w:r>
            </w:p>
            <w:p w14:paraId="366E573E" w14:textId="77777777" w:rsidR="00F13CDA" w:rsidRPr="000626EA" w:rsidRDefault="00F13CDA" w:rsidP="00F13CDA">
              <w:pPr>
                <w:pStyle w:val="Bibliografa"/>
                <w:rPr>
                  <w:noProof/>
                  <w:lang w:val="en-GB"/>
                </w:rPr>
              </w:pPr>
              <w:r w:rsidRPr="000626EA">
                <w:rPr>
                  <w:noProof/>
                  <w:lang w:val="en-GB"/>
                </w:rPr>
                <w:t xml:space="preserve">Blair, G. S., Coulson, G., Andersen, A., Blair, L., Clarke, M., Costa, F., . . . Saikoski, K. (2001). The design and implementation of open ORB 2. </w:t>
              </w:r>
              <w:r w:rsidRPr="000626EA">
                <w:rPr>
                  <w:i/>
                  <w:iCs/>
                  <w:noProof/>
                  <w:lang w:val="en-GB"/>
                </w:rPr>
                <w:t>In IEEE Distributed Systems Online, 2</w:t>
              </w:r>
              <w:r w:rsidRPr="000626EA">
                <w:rPr>
                  <w:noProof/>
                  <w:lang w:val="en-GB"/>
                </w:rPr>
                <w:t>.</w:t>
              </w:r>
            </w:p>
            <w:p w14:paraId="4215A357" w14:textId="77777777" w:rsidR="00F13CDA" w:rsidRPr="002A52A4" w:rsidRDefault="00F13CDA" w:rsidP="00F13CDA">
              <w:pPr>
                <w:pStyle w:val="Bibliografa"/>
                <w:rPr>
                  <w:noProof/>
                </w:rPr>
              </w:pPr>
              <w:r w:rsidRPr="000626EA">
                <w:rPr>
                  <w:noProof/>
                  <w:lang w:val="en-GB"/>
                </w:rPr>
                <w:t xml:space="preserve">Bollella, G., &amp; Gosling, J. (2000). </w:t>
              </w:r>
              <w:r w:rsidRPr="000626EA">
                <w:rPr>
                  <w:i/>
                  <w:iCs/>
                  <w:noProof/>
                  <w:lang w:val="en-GB"/>
                </w:rPr>
                <w:t>The real-time specification for Java.</w:t>
              </w:r>
              <w:r w:rsidRPr="000626EA">
                <w:rPr>
                  <w:noProof/>
                  <w:lang w:val="en-GB"/>
                </w:rPr>
                <w:t xml:space="preserve"> </w:t>
              </w:r>
              <w:r w:rsidRPr="002A52A4">
                <w:rPr>
                  <w:noProof/>
                </w:rPr>
                <w:t>IEEE Computer. Recuperado el 5 de Marzo de 2015</w:t>
              </w:r>
            </w:p>
            <w:p w14:paraId="532814D3" w14:textId="77777777" w:rsidR="00F13CDA" w:rsidRPr="000626EA" w:rsidRDefault="00F13CDA" w:rsidP="00F13CDA">
              <w:pPr>
                <w:pStyle w:val="Bibliografa"/>
                <w:rPr>
                  <w:noProof/>
                  <w:lang w:val="en-GB"/>
                </w:rPr>
              </w:pPr>
              <w:r w:rsidRPr="002A52A4">
                <w:rPr>
                  <w:noProof/>
                </w:rPr>
                <w:t xml:space="preserve">Campos, J. L., Gutiérrez, J. J., &amp; Harbour, M. G. (2006). </w:t>
              </w:r>
              <w:r w:rsidRPr="000626EA">
                <w:rPr>
                  <w:noProof/>
                  <w:lang w:val="en-GB"/>
                </w:rPr>
                <w:t xml:space="preserve">Interchangeable scheduling policies in real-time middleware for distribution. (I. P.-E. Technologies, Ed.) </w:t>
              </w:r>
              <w:r w:rsidRPr="000626EA">
                <w:rPr>
                  <w:i/>
                  <w:iCs/>
                  <w:noProof/>
                  <w:lang w:val="en-GB"/>
                </w:rPr>
                <w:t>Lecture Notes in Computer Science, 4006</w:t>
              </w:r>
              <w:r w:rsidRPr="000626EA">
                <w:rPr>
                  <w:noProof/>
                  <w:lang w:val="en-GB"/>
                </w:rPr>
                <w:t>, 227-240.</w:t>
              </w:r>
            </w:p>
            <w:p w14:paraId="43B3C2C9" w14:textId="77777777" w:rsidR="00F13CDA" w:rsidRPr="002A52A4" w:rsidRDefault="00F13CDA" w:rsidP="00F13CDA">
              <w:pPr>
                <w:pStyle w:val="Bibliografa"/>
                <w:rPr>
                  <w:noProof/>
                </w:rPr>
              </w:pPr>
              <w:r w:rsidRPr="000626EA">
                <w:rPr>
                  <w:noProof/>
                  <w:lang w:val="en-GB"/>
                </w:rPr>
                <w:t xml:space="preserve">Corsaro, A. (s.f.). </w:t>
              </w:r>
              <w:r w:rsidRPr="000626EA">
                <w:rPr>
                  <w:i/>
                  <w:iCs/>
                  <w:noProof/>
                  <w:lang w:val="en-GB"/>
                </w:rPr>
                <w:t>Advanced DDS Tutorial.</w:t>
              </w:r>
              <w:r w:rsidRPr="000626EA">
                <w:rPr>
                  <w:noProof/>
                  <w:lang w:val="en-GB"/>
                </w:rPr>
                <w:t xml:space="preserve"> (OpenSPlice, Ed.) </w:t>
              </w:r>
              <w:r w:rsidRPr="002A52A4">
                <w:rPr>
                  <w:noProof/>
                </w:rPr>
                <w:t>Obtenido de http://www.prismTech.com/dds-community</w:t>
              </w:r>
            </w:p>
            <w:p w14:paraId="62447495" w14:textId="77777777" w:rsidR="00F13CDA" w:rsidRPr="002A52A4" w:rsidRDefault="00F13CDA" w:rsidP="00F13CDA">
              <w:pPr>
                <w:pStyle w:val="Bibliografa"/>
                <w:rPr>
                  <w:noProof/>
                </w:rPr>
              </w:pPr>
              <w:r w:rsidRPr="000626EA">
                <w:rPr>
                  <w:noProof/>
                  <w:lang w:val="en-GB"/>
                </w:rPr>
                <w:lastRenderedPageBreak/>
                <w:t xml:space="preserve">Davis, R. I., &amp; Burns, A. (2011). A survey of hard real-time scheduling for multiprocessor systems. </w:t>
              </w:r>
              <w:r w:rsidRPr="002A52A4">
                <w:rPr>
                  <w:i/>
                  <w:iCs/>
                  <w:noProof/>
                </w:rPr>
                <w:t>43,35</w:t>
              </w:r>
              <w:r w:rsidRPr="002A52A4">
                <w:rPr>
                  <w:noProof/>
                </w:rPr>
                <w:t>, págs. 43:4, 35:1-35:44. ACM Computing Surveys. Recuperado el 3 de Marzo de 2015</w:t>
              </w:r>
            </w:p>
            <w:p w14:paraId="7739509E" w14:textId="77777777" w:rsidR="00F13CDA" w:rsidRPr="000626EA" w:rsidRDefault="00F13CDA" w:rsidP="00F13CDA">
              <w:pPr>
                <w:pStyle w:val="Bibliografa"/>
                <w:rPr>
                  <w:noProof/>
                  <w:lang w:val="en-GB"/>
                </w:rPr>
              </w:pPr>
              <w:r w:rsidRPr="002A52A4">
                <w:rPr>
                  <w:noProof/>
                </w:rPr>
                <w:t xml:space="preserve">Freeman, E., Hupfer, S., &amp; Arnold, K. (1999). </w:t>
              </w:r>
              <w:r w:rsidRPr="000626EA">
                <w:rPr>
                  <w:noProof/>
                  <w:lang w:val="en-GB"/>
                </w:rPr>
                <w:t>JavaSpaces: Principles, Patterns, and Practice. Addison-Wesley, Reading, MA.</w:t>
              </w:r>
            </w:p>
            <w:p w14:paraId="6CD6AB17" w14:textId="77777777" w:rsidR="00F13CDA" w:rsidRPr="002A52A4" w:rsidRDefault="00F13CDA" w:rsidP="00F13CDA">
              <w:pPr>
                <w:pStyle w:val="Bibliografa"/>
                <w:rPr>
                  <w:noProof/>
                </w:rPr>
              </w:pPr>
              <w:r w:rsidRPr="000626EA">
                <w:rPr>
                  <w:noProof/>
                  <w:lang w:val="en-GB"/>
                </w:rPr>
                <w:t xml:space="preserve">FRESCOR. (2006). </w:t>
              </w:r>
              <w:r w:rsidRPr="000626EA">
                <w:rPr>
                  <w:i/>
                  <w:iCs/>
                  <w:noProof/>
                  <w:lang w:val="en-GB"/>
                </w:rPr>
                <w:t xml:space="preserve">Framework for Real-Time Embedded Systems Based on COntRacts. </w:t>
              </w:r>
              <w:r w:rsidRPr="002A52A4">
                <w:rPr>
                  <w:i/>
                  <w:iCs/>
                  <w:noProof/>
                </w:rPr>
                <w:t xml:space="preserve">Project Web page. Retrieved September 2013 </w:t>
              </w:r>
              <w:r w:rsidRPr="002A52A4">
                <w:rPr>
                  <w:noProof/>
                </w:rPr>
                <w:t>. Recuperado el 10 de Marzo de 2015, de http://www.frescor.org</w:t>
              </w:r>
            </w:p>
            <w:p w14:paraId="026E8E91" w14:textId="77777777" w:rsidR="00F13CDA" w:rsidRPr="000626EA" w:rsidRDefault="00F13CDA" w:rsidP="00F13CDA">
              <w:pPr>
                <w:pStyle w:val="Bibliografa"/>
                <w:rPr>
                  <w:noProof/>
                  <w:lang w:val="en-GB"/>
                </w:rPr>
              </w:pPr>
              <w:r w:rsidRPr="000626EA">
                <w:rPr>
                  <w:noProof/>
                  <w:lang w:val="en-GB"/>
                </w:rPr>
                <w:t xml:space="preserve">Gillen, M., Loyall, J., Haigh, K. Z., Walsh, R., Partridge, C., Lauer, G., &amp; Strayer, T. (2012). Information dissemination in disadvantaged wireless communications using a data dissemination service and content data network. </w:t>
              </w:r>
              <w:r w:rsidRPr="000626EA">
                <w:rPr>
                  <w:i/>
                  <w:iCs/>
                  <w:noProof/>
                  <w:lang w:val="en-GB"/>
                </w:rPr>
                <w:t>In Proceedings of the SPIE Conference on Defense Transformation and Net-Centric Systems</w:t>
              </w:r>
              <w:r w:rsidRPr="000626EA">
                <w:rPr>
                  <w:noProof/>
                  <w:lang w:val="en-GB"/>
                </w:rPr>
                <w:t xml:space="preserve">, </w:t>
              </w:r>
              <w:r w:rsidRPr="000626EA">
                <w:rPr>
                  <w:i/>
                  <w:iCs/>
                  <w:noProof/>
                  <w:lang w:val="en-GB"/>
                </w:rPr>
                <w:t>8405.</w:t>
              </w:r>
              <w:r w:rsidRPr="000626EA">
                <w:rPr>
                  <w:noProof/>
                  <w:lang w:val="en-GB"/>
                </w:rPr>
                <w:t xml:space="preserve"> </w:t>
              </w:r>
            </w:p>
            <w:p w14:paraId="665FF1DE" w14:textId="77777777" w:rsidR="00F13CDA" w:rsidRPr="000626EA" w:rsidRDefault="00F13CDA" w:rsidP="00F13CDA">
              <w:pPr>
                <w:pStyle w:val="Bibliografa"/>
                <w:rPr>
                  <w:noProof/>
                  <w:lang w:val="en-GB"/>
                </w:rPr>
              </w:pPr>
              <w:r w:rsidRPr="000626EA">
                <w:rPr>
                  <w:noProof/>
                  <w:lang w:val="en-GB"/>
                </w:rPr>
                <w:t xml:space="preserve">Gokhale, A., Balasubramanian, K., Krishna, A. S., Balasubramanian, J., Edwards, G., Deng, G., . . . Schmidt, D. C. (2008). Model driven middleware: A new paradigm for developing distributed real-time and embedded systems. </w:t>
              </w:r>
              <w:r w:rsidRPr="000626EA">
                <w:rPr>
                  <w:i/>
                  <w:iCs/>
                  <w:noProof/>
                  <w:lang w:val="en-GB"/>
                </w:rPr>
                <w:t>Science of Computer Programming, 73</w:t>
              </w:r>
              <w:r w:rsidRPr="000626EA">
                <w:rPr>
                  <w:noProof/>
                  <w:lang w:val="en-GB"/>
                </w:rPr>
                <w:t>, 39-58.</w:t>
              </w:r>
            </w:p>
            <w:p w14:paraId="09CEBD67" w14:textId="77777777" w:rsidR="00F13CDA" w:rsidRPr="000626EA" w:rsidRDefault="00F13CDA" w:rsidP="00F13CDA">
              <w:pPr>
                <w:pStyle w:val="Bibliografa"/>
                <w:rPr>
                  <w:noProof/>
                  <w:lang w:val="en-GB"/>
                </w:rPr>
              </w:pPr>
              <w:r w:rsidRPr="000626EA">
                <w:rPr>
                  <w:noProof/>
                  <w:lang w:val="en-GB"/>
                </w:rPr>
                <w:t xml:space="preserve">Grelck, C., Julju, J., &amp; Penczek, F. (2012). Distributed S-Net: Cluster and grid computing without the hassle. </w:t>
              </w:r>
              <w:r w:rsidRPr="000626EA">
                <w:rPr>
                  <w:i/>
                  <w:iCs/>
                  <w:noProof/>
                  <w:lang w:val="en-GB"/>
                </w:rPr>
                <w:t>In Proceedings of the 12th IEEE /ACM International Symposium on Cluster, Cloud and Grid Computing(CCGrid)</w:t>
              </w:r>
              <w:r w:rsidRPr="000626EA">
                <w:rPr>
                  <w:noProof/>
                  <w:lang w:val="en-GB"/>
                </w:rPr>
                <w:t>, (págs. 410-418).</w:t>
              </w:r>
            </w:p>
            <w:p w14:paraId="5B44C42D" w14:textId="77777777" w:rsidR="00F13CDA" w:rsidRPr="000626EA" w:rsidRDefault="00F13CDA" w:rsidP="00F13CDA">
              <w:pPr>
                <w:pStyle w:val="Bibliografa"/>
                <w:rPr>
                  <w:noProof/>
                  <w:lang w:val="en-GB"/>
                </w:rPr>
              </w:pPr>
              <w:r w:rsidRPr="000626EA">
                <w:rPr>
                  <w:noProof/>
                  <w:lang w:val="en-GB"/>
                </w:rPr>
                <w:t xml:space="preserve">IEEE. (2006). </w:t>
              </w:r>
              <w:r w:rsidRPr="000626EA">
                <w:rPr>
                  <w:i/>
                  <w:iCs/>
                  <w:noProof/>
                  <w:lang w:val="en-GB"/>
                </w:rPr>
                <w:t xml:space="preserve">The Institute of Electrical and Electronics Engineers STD 802.1Q. 2006. Virtual bridged local area networks. Annex G. </w:t>
              </w:r>
              <w:r w:rsidRPr="000626EA">
                <w:rPr>
                  <w:noProof/>
                  <w:lang w:val="en-GB"/>
                </w:rPr>
                <w:t>. Obtenido de http://www.ieee802.org/1/pages/802.1Q.html</w:t>
              </w:r>
            </w:p>
            <w:p w14:paraId="7826CF2E" w14:textId="77777777" w:rsidR="00F13CDA" w:rsidRPr="000626EA" w:rsidRDefault="00F13CDA" w:rsidP="00F13CDA">
              <w:pPr>
                <w:pStyle w:val="Bibliografa"/>
                <w:rPr>
                  <w:noProof/>
                  <w:lang w:val="en-GB"/>
                </w:rPr>
              </w:pPr>
              <w:r w:rsidRPr="002A52A4">
                <w:rPr>
                  <w:noProof/>
                </w:rPr>
                <w:t xml:space="preserve">ISO/IEC. (2012). Ada 2012 Reference Manual. </w:t>
              </w:r>
              <w:r w:rsidRPr="000626EA">
                <w:rPr>
                  <w:noProof/>
                  <w:lang w:val="en-GB"/>
                </w:rPr>
                <w:t xml:space="preserve">Language and Standard Libraries—International Standard. </w:t>
              </w:r>
              <w:r w:rsidRPr="000626EA">
                <w:rPr>
                  <w:i/>
                  <w:iCs/>
                  <w:noProof/>
                  <w:lang w:val="en-GB"/>
                </w:rPr>
                <w:t>ISO/IEC, 8652</w:t>
              </w:r>
              <w:r w:rsidRPr="000626EA">
                <w:rPr>
                  <w:noProof/>
                  <w:lang w:val="en-GB"/>
                </w:rPr>
                <w:t>.</w:t>
              </w:r>
            </w:p>
            <w:p w14:paraId="03E719F1" w14:textId="77777777" w:rsidR="00F13CDA" w:rsidRPr="002A52A4" w:rsidRDefault="00F13CDA" w:rsidP="00F13CDA">
              <w:pPr>
                <w:pStyle w:val="Bibliografa"/>
                <w:rPr>
                  <w:noProof/>
                </w:rPr>
              </w:pPr>
              <w:r w:rsidRPr="000626EA">
                <w:rPr>
                  <w:noProof/>
                  <w:lang w:val="en-GB"/>
                </w:rPr>
                <w:lastRenderedPageBreak/>
                <w:t xml:space="preserve">ISO/IEC, Taft, S. T., Duff, R. A., Brukardt, R., Ploedereder, E., &amp; Leroy, P. (2006). Ada 2005 Reference Manual. Language and Standard Libraries—International Standard ISO/IEC 8652 (E) with Technical Corrigendum 1 and Amendment 1. </w:t>
              </w:r>
              <w:r w:rsidRPr="002A52A4">
                <w:rPr>
                  <w:i/>
                  <w:iCs/>
                  <w:noProof/>
                </w:rPr>
                <w:t>Lecture Notes in Computer Science, 4348</w:t>
              </w:r>
              <w:r w:rsidRPr="002A52A4">
                <w:rPr>
                  <w:noProof/>
                </w:rPr>
                <w:t>. Recuperado el 5 de Marzo de 2015</w:t>
              </w:r>
            </w:p>
            <w:p w14:paraId="53DADA56" w14:textId="77777777" w:rsidR="00F13CDA" w:rsidRPr="000626EA" w:rsidRDefault="00F13CDA" w:rsidP="00F13CDA">
              <w:pPr>
                <w:pStyle w:val="Bibliografa"/>
                <w:rPr>
                  <w:noProof/>
                  <w:lang w:val="en-GB"/>
                </w:rPr>
              </w:pPr>
              <w:r w:rsidRPr="000626EA">
                <w:rPr>
                  <w:noProof/>
                  <w:lang w:val="en-GB"/>
                </w:rPr>
                <w:t xml:space="preserve">Kermarrec, Y. (1999). CORBA vs. Ada 95 DSA: A programmer’s view. </w:t>
              </w:r>
              <w:r w:rsidRPr="000626EA">
                <w:rPr>
                  <w:i/>
                  <w:iCs/>
                  <w:noProof/>
                  <w:lang w:val="en-GB"/>
                </w:rPr>
                <w:t>XIX</w:t>
              </w:r>
              <w:r w:rsidRPr="000626EA">
                <w:rPr>
                  <w:noProof/>
                  <w:lang w:val="en-GB"/>
                </w:rPr>
                <w:t>, 39-46. Recuperado el 5 de Marzo de 2015</w:t>
              </w:r>
            </w:p>
            <w:p w14:paraId="0DF70065" w14:textId="77777777" w:rsidR="00F13CDA" w:rsidRPr="000626EA" w:rsidRDefault="00F13CDA" w:rsidP="00F13CDA">
              <w:pPr>
                <w:pStyle w:val="Bibliografa"/>
                <w:rPr>
                  <w:noProof/>
                  <w:lang w:val="en-GB"/>
                </w:rPr>
              </w:pPr>
              <w:r w:rsidRPr="000626EA">
                <w:rPr>
                  <w:noProof/>
                  <w:lang w:val="en-GB"/>
                </w:rPr>
                <w:t xml:space="preserve">Kim, K. H. (2000). Object-oriented real-time distributed programming and support middleware. </w:t>
              </w:r>
              <w:r w:rsidRPr="000626EA">
                <w:rPr>
                  <w:i/>
                  <w:iCs/>
                  <w:noProof/>
                  <w:lang w:val="en-GB"/>
                </w:rPr>
                <w:t>In Proceedings of the 7th International Conference on Parallel and Distributed Systems (ICPADS)</w:t>
              </w:r>
              <w:r w:rsidRPr="000626EA">
                <w:rPr>
                  <w:noProof/>
                  <w:lang w:val="en-GB"/>
                </w:rPr>
                <w:t>, 10-20.</w:t>
              </w:r>
            </w:p>
            <w:p w14:paraId="57D6CC6D" w14:textId="77777777" w:rsidR="00F13CDA" w:rsidRPr="000626EA" w:rsidRDefault="00F13CDA" w:rsidP="00F13CDA">
              <w:pPr>
                <w:pStyle w:val="Bibliografa"/>
                <w:rPr>
                  <w:noProof/>
                  <w:lang w:val="en-GB"/>
                </w:rPr>
              </w:pPr>
              <w:r w:rsidRPr="000626EA">
                <w:rPr>
                  <w:noProof/>
                  <w:lang w:val="en-GB"/>
                </w:rPr>
                <w:t xml:space="preserve">Klefstad, R., Schmidt, D. C., &amp; O'Ryan, C. (2002). Towards highly configurable real-time object request brokers. </w:t>
              </w:r>
              <w:r w:rsidRPr="000626EA">
                <w:rPr>
                  <w:i/>
                  <w:iCs/>
                  <w:noProof/>
                  <w:lang w:val="en-GB"/>
                </w:rPr>
                <w:t>In Proceedings of the 5th IEEE International Symposium on Object-Oriented Real-Time Distributed Computing (ISORC)</w:t>
              </w:r>
              <w:r w:rsidRPr="000626EA">
                <w:rPr>
                  <w:noProof/>
                  <w:lang w:val="en-GB"/>
                </w:rPr>
                <w:t>, (págs. 437-447).</w:t>
              </w:r>
            </w:p>
            <w:p w14:paraId="666D521A" w14:textId="77777777" w:rsidR="00F13CDA" w:rsidRPr="002A52A4" w:rsidRDefault="00F13CDA" w:rsidP="00F13CDA">
              <w:pPr>
                <w:pStyle w:val="Bibliografa"/>
                <w:rPr>
                  <w:noProof/>
                </w:rPr>
              </w:pPr>
              <w:r w:rsidRPr="000626EA">
                <w:rPr>
                  <w:noProof/>
                  <w:lang w:val="en-GB"/>
                </w:rPr>
                <w:t xml:space="preserve">Liu, C. L., &amp; Layland, J. W. (1973). Scheduling algorithms for multiprogramming in a hard-real-time environments. </w:t>
              </w:r>
              <w:r w:rsidRPr="002A52A4">
                <w:rPr>
                  <w:i/>
                  <w:iCs/>
                  <w:noProof/>
                </w:rPr>
                <w:t>Journal of the ACM</w:t>
              </w:r>
              <w:r w:rsidRPr="002A52A4">
                <w:rPr>
                  <w:noProof/>
                </w:rPr>
                <w:t xml:space="preserve">, </w:t>
              </w:r>
              <w:r w:rsidRPr="002A52A4">
                <w:rPr>
                  <w:i/>
                  <w:iCs/>
                  <w:noProof/>
                </w:rPr>
                <w:t>20</w:t>
              </w:r>
              <w:r w:rsidRPr="002A52A4">
                <w:rPr>
                  <w:noProof/>
                </w:rPr>
                <w:t>, págs. 46-61. Recuperado el 3 de Marzo de 2015</w:t>
              </w:r>
            </w:p>
            <w:p w14:paraId="0AF3ADDA" w14:textId="77777777" w:rsidR="00F13CDA" w:rsidRPr="000626EA" w:rsidRDefault="00F13CDA" w:rsidP="00F13CDA">
              <w:pPr>
                <w:pStyle w:val="Bibliografa"/>
                <w:rPr>
                  <w:noProof/>
                  <w:lang w:val="en-GB"/>
                </w:rPr>
              </w:pPr>
              <w:r w:rsidRPr="000626EA">
                <w:rPr>
                  <w:noProof/>
                  <w:lang w:val="en-GB"/>
                </w:rPr>
                <w:t xml:space="preserve">Neumeyer, L., Robbins, B., Nair, A., &amp; Kesari, A. (2010). S4: Distributed stream computing platform. </w:t>
              </w:r>
              <w:r w:rsidRPr="000626EA">
                <w:rPr>
                  <w:i/>
                  <w:iCs/>
                  <w:noProof/>
                  <w:lang w:val="en-GB"/>
                </w:rPr>
                <w:t>In Proceedings of the IEEE International Conference on Data Mining (ICDM)</w:t>
              </w:r>
              <w:r w:rsidRPr="000626EA">
                <w:rPr>
                  <w:noProof/>
                  <w:lang w:val="en-GB"/>
                </w:rPr>
                <w:t xml:space="preserve"> (págs. 170-177). IEEE.</w:t>
              </w:r>
            </w:p>
            <w:p w14:paraId="41614815" w14:textId="77777777" w:rsidR="00F13CDA" w:rsidRPr="000626EA" w:rsidRDefault="00F13CDA" w:rsidP="00F13CDA">
              <w:pPr>
                <w:pStyle w:val="Bibliografa"/>
                <w:rPr>
                  <w:noProof/>
                  <w:lang w:val="en-GB"/>
                </w:rPr>
              </w:pPr>
              <w:r w:rsidRPr="000626EA">
                <w:rPr>
                  <w:noProof/>
                  <w:lang w:val="en-GB"/>
                </w:rPr>
                <w:t>OMG. (2005). Realtime Corba Specification. v1.2. Obtenido de http://www.omg.org/spec/RT/1.2/</w:t>
              </w:r>
            </w:p>
            <w:p w14:paraId="4C1716D5" w14:textId="77777777" w:rsidR="00F13CDA" w:rsidRPr="000626EA" w:rsidRDefault="00F13CDA" w:rsidP="00F13CDA">
              <w:pPr>
                <w:pStyle w:val="Bibliografa"/>
                <w:rPr>
                  <w:noProof/>
                  <w:lang w:val="en-GB"/>
                </w:rPr>
              </w:pPr>
              <w:r w:rsidRPr="000626EA">
                <w:rPr>
                  <w:noProof/>
                  <w:lang w:val="en-GB"/>
                </w:rPr>
                <w:t>OMG. (2007). Data Distribution Service for Real-Time Systems. v1.2. Obtenido de http://www.omg.org/spec/DDS/1.2/</w:t>
              </w:r>
            </w:p>
            <w:p w14:paraId="2CD3D4FA" w14:textId="77777777" w:rsidR="00F13CDA" w:rsidRPr="002A52A4" w:rsidRDefault="00F13CDA" w:rsidP="00F13CDA">
              <w:pPr>
                <w:pStyle w:val="Bibliografa"/>
                <w:rPr>
                  <w:noProof/>
                </w:rPr>
              </w:pPr>
              <w:r w:rsidRPr="000626EA">
                <w:rPr>
                  <w:noProof/>
                  <w:lang w:val="en-GB"/>
                </w:rPr>
                <w:t xml:space="preserve">OMG. (2009). </w:t>
              </w:r>
              <w:r w:rsidRPr="000626EA">
                <w:rPr>
                  <w:i/>
                  <w:iCs/>
                  <w:noProof/>
                  <w:lang w:val="en-GB"/>
                </w:rPr>
                <w:t>The Real-Time Publish-Subscribe Wire Protocol. DDS interoperability wire protocol speci</w:t>
              </w:r>
              <w:r w:rsidRPr="002A52A4">
                <w:rPr>
                  <w:i/>
                  <w:iCs/>
                  <w:noProof/>
                </w:rPr>
                <w:t>ﬁ</w:t>
              </w:r>
              <w:r w:rsidRPr="000626EA">
                <w:rPr>
                  <w:i/>
                  <w:iCs/>
                  <w:noProof/>
                  <w:lang w:val="en-GB"/>
                </w:rPr>
                <w:t>cation. v2.1. .</w:t>
              </w:r>
              <w:r w:rsidRPr="000626EA">
                <w:rPr>
                  <w:noProof/>
                  <w:lang w:val="en-GB"/>
                </w:rPr>
                <w:t xml:space="preserve"> </w:t>
              </w:r>
              <w:r w:rsidRPr="002A52A4">
                <w:rPr>
                  <w:noProof/>
                </w:rPr>
                <w:t>Recuperado el 6 de Marzo de 2015, de http://www.omg.org/spec/DDSI/2.1/</w:t>
              </w:r>
            </w:p>
            <w:p w14:paraId="559E4E5D" w14:textId="77777777" w:rsidR="00F13CDA" w:rsidRPr="002A52A4" w:rsidRDefault="00F13CDA" w:rsidP="00F13CDA">
              <w:pPr>
                <w:pStyle w:val="Bibliografa"/>
                <w:rPr>
                  <w:noProof/>
                </w:rPr>
              </w:pPr>
              <w:r w:rsidRPr="002A52A4">
                <w:rPr>
                  <w:noProof/>
                </w:rPr>
                <w:lastRenderedPageBreak/>
                <w:t>OMG. (2011). Corba Core Specification. v3.2. Recuperado el 5 de Marzo de 2015, de http://www.omg.org/spec/CORBA/3.2/</w:t>
              </w:r>
            </w:p>
            <w:p w14:paraId="353133EE" w14:textId="77777777" w:rsidR="00F13CDA" w:rsidRPr="002A52A4" w:rsidRDefault="00F13CDA" w:rsidP="00F13CDA">
              <w:pPr>
                <w:pStyle w:val="Bibliografa"/>
                <w:rPr>
                  <w:noProof/>
                </w:rPr>
              </w:pPr>
              <w:r w:rsidRPr="000626EA">
                <w:rPr>
                  <w:noProof/>
                  <w:lang w:val="en-GB"/>
                </w:rPr>
                <w:t xml:space="preserve">OMG. (2012). </w:t>
              </w:r>
              <w:r w:rsidRPr="000626EA">
                <w:rPr>
                  <w:i/>
                  <w:iCs/>
                  <w:noProof/>
                  <w:lang w:val="en-GB"/>
                </w:rPr>
                <w:t>Extensible and Dynamic Topic Types for DDS. v1.0. .</w:t>
              </w:r>
              <w:r w:rsidRPr="000626EA">
                <w:rPr>
                  <w:noProof/>
                  <w:lang w:val="en-GB"/>
                </w:rPr>
                <w:t xml:space="preserve"> </w:t>
              </w:r>
              <w:r w:rsidRPr="002A52A4">
                <w:rPr>
                  <w:noProof/>
                </w:rPr>
                <w:t>Obtenido de http://www.omg.org/spec/DDS-XTypes/1.0/</w:t>
              </w:r>
            </w:p>
            <w:p w14:paraId="3BA20BC0" w14:textId="77777777" w:rsidR="00F13CDA" w:rsidRPr="000626EA" w:rsidRDefault="00F13CDA" w:rsidP="00F13CDA">
              <w:pPr>
                <w:pStyle w:val="Bibliografa"/>
                <w:rPr>
                  <w:noProof/>
                  <w:lang w:val="en-GB"/>
                </w:rPr>
              </w:pPr>
              <w:r w:rsidRPr="002A52A4">
                <w:rPr>
                  <w:noProof/>
                </w:rPr>
                <w:t xml:space="preserve">OMG. (2014). </w:t>
              </w:r>
              <w:r w:rsidRPr="000626EA">
                <w:rPr>
                  <w:noProof/>
                  <w:lang w:val="en-GB"/>
                </w:rPr>
                <w:t>The Real-time Publish-Suscribe Protocol (RTPS) DDS Interoperability Wire Protocol Specification Version 2.2.</w:t>
              </w:r>
            </w:p>
            <w:p w14:paraId="52A999DE" w14:textId="77777777" w:rsidR="00F13CDA" w:rsidRPr="000626EA" w:rsidRDefault="00F13CDA" w:rsidP="00F13CDA">
              <w:pPr>
                <w:pStyle w:val="Bibliografa"/>
                <w:rPr>
                  <w:noProof/>
                  <w:lang w:val="en-GB"/>
                </w:rPr>
              </w:pPr>
              <w:r w:rsidRPr="000626EA">
                <w:rPr>
                  <w:noProof/>
                  <w:lang w:val="en-GB"/>
                </w:rPr>
                <w:t xml:space="preserve">Pardo-Castellote, G. (s.f.). </w:t>
              </w:r>
              <w:r w:rsidRPr="000626EA">
                <w:rPr>
                  <w:i/>
                  <w:iCs/>
                  <w:noProof/>
                  <w:lang w:val="en-GB"/>
                </w:rPr>
                <w:t>OMG Data-Distribution Service: Architectural Overview.</w:t>
              </w:r>
              <w:r w:rsidRPr="000626EA">
                <w:rPr>
                  <w:noProof/>
                  <w:lang w:val="en-GB"/>
                </w:rPr>
                <w:t xml:space="preserve"> Real-Time Innovations, Inc.</w:t>
              </w:r>
            </w:p>
            <w:p w14:paraId="4F80C0AD" w14:textId="77777777" w:rsidR="00F13CDA" w:rsidRPr="002A52A4" w:rsidRDefault="00F13CDA" w:rsidP="00F13CDA">
              <w:pPr>
                <w:pStyle w:val="Bibliografa"/>
                <w:rPr>
                  <w:noProof/>
                </w:rPr>
              </w:pPr>
              <w:r w:rsidRPr="000626EA">
                <w:rPr>
                  <w:noProof/>
                  <w:lang w:val="en-GB"/>
                </w:rPr>
                <w:t xml:space="preserve">Perathoner, S., Wandeler, E., Thiele, L., Hamann, A., Schliecker, S., Henia, R., . . . Harbour, M. G. (2007). Influence of different system abstractions on the performance analysis of distributed real-time systems. </w:t>
              </w:r>
              <w:r w:rsidRPr="000626EA">
                <w:rPr>
                  <w:i/>
                  <w:iCs/>
                  <w:noProof/>
                  <w:lang w:val="en-GB"/>
                </w:rPr>
                <w:t>In Proceedings of the 7th ACM &amp; IEEE International Conference on Embedded Software (EMSOFT’07)</w:t>
              </w:r>
              <w:r w:rsidRPr="000626EA">
                <w:rPr>
                  <w:noProof/>
                  <w:lang w:val="en-GB"/>
                </w:rPr>
                <w:t xml:space="preserve"> (págs. </w:t>
              </w:r>
              <w:r w:rsidRPr="002A52A4">
                <w:rPr>
                  <w:noProof/>
                </w:rPr>
                <w:t>193-202). New York: ACM. Recuperado el 03 de Marzo de 2015</w:t>
              </w:r>
            </w:p>
            <w:p w14:paraId="196C7D53" w14:textId="77777777" w:rsidR="00F13CDA" w:rsidRPr="000626EA" w:rsidRDefault="00F13CDA" w:rsidP="00F13CDA">
              <w:pPr>
                <w:pStyle w:val="Bibliografa"/>
                <w:rPr>
                  <w:noProof/>
                  <w:lang w:val="en-GB"/>
                </w:rPr>
              </w:pPr>
              <w:r w:rsidRPr="002A52A4">
                <w:rPr>
                  <w:noProof/>
                </w:rPr>
                <w:t xml:space="preserve">Pérez, H., &amp; Gutiérrez, J. J. (2012). </w:t>
              </w:r>
              <w:r w:rsidRPr="000626EA">
                <w:rPr>
                  <w:noProof/>
                  <w:lang w:val="en-GB"/>
                </w:rPr>
                <w:t xml:space="preserve">On the schedulability of a data-centric real-time distribution middleware. </w:t>
              </w:r>
              <w:r w:rsidRPr="000626EA">
                <w:rPr>
                  <w:i/>
                  <w:iCs/>
                  <w:noProof/>
                  <w:lang w:val="en-GB"/>
                </w:rPr>
                <w:t>Computer Standards and Interfaces 34.</w:t>
              </w:r>
              <w:r w:rsidRPr="000626EA">
                <w:rPr>
                  <w:noProof/>
                  <w:lang w:val="en-GB"/>
                </w:rPr>
                <w:t>, 203-211.</w:t>
              </w:r>
            </w:p>
            <w:p w14:paraId="72108FC6" w14:textId="77777777" w:rsidR="00F13CDA" w:rsidRPr="000626EA" w:rsidRDefault="00F13CDA" w:rsidP="00F13CDA">
              <w:pPr>
                <w:pStyle w:val="Bibliografa"/>
                <w:rPr>
                  <w:noProof/>
                  <w:lang w:val="fr-FR"/>
                </w:rPr>
              </w:pPr>
              <w:r w:rsidRPr="000626EA">
                <w:rPr>
                  <w:noProof/>
                  <w:lang w:val="en-GB"/>
                </w:rPr>
                <w:t xml:space="preserve">Pérez, H., &amp; Gutiérrez, J. J. (Marzo de 2014). A survey on standards for real-time distribution middleware. </w:t>
              </w:r>
              <w:r w:rsidRPr="000626EA">
                <w:rPr>
                  <w:i/>
                  <w:iCs/>
                  <w:noProof/>
                  <w:lang w:val="fr-FR"/>
                </w:rPr>
                <w:t>ACM Computing Surveys, 46</w:t>
              </w:r>
              <w:r w:rsidRPr="000626EA">
                <w:rPr>
                  <w:noProof/>
                  <w:lang w:val="fr-FR"/>
                </w:rPr>
                <w:t xml:space="preserve">(49), 39. doi:10.1145/2532636 </w:t>
              </w:r>
            </w:p>
            <w:p w14:paraId="006888BC" w14:textId="77777777" w:rsidR="00F13CDA" w:rsidRPr="000626EA" w:rsidRDefault="00F13CDA" w:rsidP="00F13CDA">
              <w:pPr>
                <w:pStyle w:val="Bibliografa"/>
                <w:rPr>
                  <w:noProof/>
                  <w:lang w:val="en-GB"/>
                </w:rPr>
              </w:pPr>
              <w:r w:rsidRPr="000626EA">
                <w:rPr>
                  <w:noProof/>
                  <w:lang w:val="fr-FR"/>
                </w:rPr>
                <w:t xml:space="preserve">Pérez, H., Gutiérrez, J. J., Sangorrín, D., &amp; Harbour, M. (2008). </w:t>
              </w:r>
              <w:r w:rsidRPr="000626EA">
                <w:rPr>
                  <w:noProof/>
                  <w:lang w:val="en-GB"/>
                </w:rPr>
                <w:t xml:space="preserve">Real-time distribution middleware from the Ada perspective. In Proceedings of the 13th Ada-Europe International Conference on Reliable Software Technologies. </w:t>
              </w:r>
              <w:r w:rsidRPr="000626EA">
                <w:rPr>
                  <w:noProof/>
                  <w:lang w:val="fr-FR"/>
                </w:rPr>
                <w:t xml:space="preserve">En F. Kordon, &amp; T. Vardanega (Ed.), </w:t>
              </w:r>
              <w:r w:rsidRPr="000626EA">
                <w:rPr>
                  <w:i/>
                  <w:iCs/>
                  <w:noProof/>
                  <w:lang w:val="fr-FR"/>
                </w:rPr>
                <w:t>Lecture Notes in Computer Science.</w:t>
              </w:r>
              <w:r w:rsidRPr="000626EA">
                <w:rPr>
                  <w:noProof/>
                  <w:lang w:val="fr-FR"/>
                </w:rPr>
                <w:t xml:space="preserve"> </w:t>
              </w:r>
              <w:r w:rsidRPr="000626EA">
                <w:rPr>
                  <w:i/>
                  <w:iCs/>
                  <w:noProof/>
                  <w:lang w:val="en-GB"/>
                </w:rPr>
                <w:t>5026</w:t>
              </w:r>
              <w:r w:rsidRPr="000626EA">
                <w:rPr>
                  <w:noProof/>
                  <w:lang w:val="en-GB"/>
                </w:rPr>
                <w:t>, págs. 268-281. Springer.</w:t>
              </w:r>
            </w:p>
            <w:p w14:paraId="455233B1" w14:textId="77777777" w:rsidR="00F13CDA" w:rsidRPr="000626EA" w:rsidRDefault="00F13CDA" w:rsidP="00F13CDA">
              <w:pPr>
                <w:pStyle w:val="Bibliografa"/>
                <w:rPr>
                  <w:noProof/>
                  <w:lang w:val="en-GB"/>
                </w:rPr>
              </w:pPr>
              <w:r w:rsidRPr="000626EA">
                <w:rPr>
                  <w:noProof/>
                  <w:lang w:val="en-GB"/>
                </w:rPr>
                <w:t xml:space="preserve">Rouvoy, R., Barone, P., Ding, Y., Eliassen, F., Hallsteinsen, S., Lorenzo, J., . . . Scholz, U. (2009). MUSIC: Middleware support for self-adaptation in ubiquitous and service-oriented environments. In Software Engineering for Self-Adaptive Systems. </w:t>
              </w:r>
              <w:r w:rsidRPr="000626EA">
                <w:rPr>
                  <w:i/>
                  <w:iCs/>
                  <w:noProof/>
                  <w:lang w:val="en-GB"/>
                </w:rPr>
                <w:t>Lecture Notes in Computer Science, 5525</w:t>
              </w:r>
              <w:r w:rsidRPr="000626EA">
                <w:rPr>
                  <w:noProof/>
                  <w:lang w:val="en-GB"/>
                </w:rPr>
                <w:t>, 164-182.</w:t>
              </w:r>
            </w:p>
            <w:p w14:paraId="7D95EB42" w14:textId="77777777" w:rsidR="00F13CDA" w:rsidRPr="000626EA" w:rsidRDefault="00F13CDA" w:rsidP="00F13CDA">
              <w:pPr>
                <w:pStyle w:val="Bibliografa"/>
                <w:rPr>
                  <w:noProof/>
                  <w:lang w:val="en-GB"/>
                </w:rPr>
              </w:pPr>
              <w:r w:rsidRPr="000626EA">
                <w:rPr>
                  <w:noProof/>
                  <w:lang w:val="en-GB"/>
                </w:rPr>
                <w:lastRenderedPageBreak/>
                <w:t xml:space="preserve">Ryll, M., &amp; Ratchev, S. (2008). Application of the data distribution service for </w:t>
              </w:r>
              <w:r w:rsidRPr="002A52A4">
                <w:rPr>
                  <w:noProof/>
                </w:rPr>
                <w:t>ﬂ</w:t>
              </w:r>
              <w:r w:rsidRPr="000626EA">
                <w:rPr>
                  <w:noProof/>
                  <w:lang w:val="en-GB"/>
                </w:rPr>
                <w:t xml:space="preserve">exible manufacturing automation. . </w:t>
              </w:r>
              <w:r w:rsidRPr="000626EA">
                <w:rPr>
                  <w:i/>
                  <w:iCs/>
                  <w:noProof/>
                  <w:lang w:val="en-GB"/>
                </w:rPr>
                <w:t xml:space="preserve">International Journal of Aerospace and Mechanical Engineering </w:t>
              </w:r>
              <w:r w:rsidRPr="000626EA">
                <w:rPr>
                  <w:noProof/>
                  <w:lang w:val="en-GB"/>
                </w:rPr>
                <w:t>, 193-200.</w:t>
              </w:r>
            </w:p>
            <w:p w14:paraId="7B6F4905" w14:textId="77777777" w:rsidR="00F13CDA" w:rsidRPr="000626EA" w:rsidRDefault="00F13CDA" w:rsidP="00F13CDA">
              <w:pPr>
                <w:pStyle w:val="Bibliografa"/>
                <w:rPr>
                  <w:noProof/>
                  <w:lang w:val="en-GB"/>
                </w:rPr>
              </w:pPr>
              <w:r w:rsidRPr="000626EA">
                <w:rPr>
                  <w:noProof/>
                  <w:lang w:val="en-GB"/>
                </w:rPr>
                <w:t xml:space="preserve">Schimidt, D. C., Corsaro, A., &amp; Hag, H. V. (2008). Addressing the challenges of tactical information management in net-centric systems with DDS. En </w:t>
              </w:r>
              <w:r w:rsidRPr="000626EA">
                <w:rPr>
                  <w:i/>
                  <w:iCs/>
                  <w:noProof/>
                  <w:lang w:val="en-GB"/>
                </w:rPr>
                <w:t>Journal of Defense Software Engineering</w:t>
              </w:r>
              <w:r w:rsidRPr="000626EA">
                <w:rPr>
                  <w:noProof/>
                  <w:lang w:val="en-GB"/>
                </w:rPr>
                <w:t xml:space="preserve"> (págs. 24-29).</w:t>
              </w:r>
            </w:p>
            <w:p w14:paraId="7751435E" w14:textId="77777777" w:rsidR="00F13CDA" w:rsidRPr="000626EA" w:rsidRDefault="00F13CDA" w:rsidP="00F13CDA">
              <w:pPr>
                <w:pStyle w:val="Bibliografa"/>
                <w:rPr>
                  <w:noProof/>
                  <w:lang w:val="en-GB"/>
                </w:rPr>
              </w:pPr>
              <w:r w:rsidRPr="000626EA">
                <w:rPr>
                  <w:noProof/>
                  <w:lang w:val="en-GB"/>
                </w:rPr>
                <w:t xml:space="preserve">Sha, L., Rjkumar, R., &amp; Lehoczky, J. P. (1990). Priority inheritance protocols: An approach to real-time synchronization. </w:t>
              </w:r>
              <w:r w:rsidRPr="000626EA">
                <w:rPr>
                  <w:i/>
                  <w:iCs/>
                  <w:noProof/>
                  <w:lang w:val="en-GB"/>
                </w:rPr>
                <w:t>IEEE Transactions on Computers 39.</w:t>
              </w:r>
              <w:r w:rsidRPr="000626EA">
                <w:rPr>
                  <w:noProof/>
                  <w:lang w:val="en-GB"/>
                </w:rPr>
                <w:t xml:space="preserve"> </w:t>
              </w:r>
              <w:r w:rsidRPr="000626EA">
                <w:rPr>
                  <w:i/>
                  <w:iCs/>
                  <w:noProof/>
                  <w:lang w:val="en-GB"/>
                </w:rPr>
                <w:t>9</w:t>
              </w:r>
              <w:r w:rsidRPr="000626EA">
                <w:rPr>
                  <w:noProof/>
                  <w:lang w:val="en-GB"/>
                </w:rPr>
                <w:t>, págs. 1175-1185. IEEE.</w:t>
              </w:r>
            </w:p>
            <w:p w14:paraId="0392656A" w14:textId="77777777" w:rsidR="00F13CDA" w:rsidRPr="002A52A4" w:rsidRDefault="00F13CDA" w:rsidP="00F13CDA">
              <w:pPr>
                <w:pStyle w:val="Bibliografa"/>
                <w:rPr>
                  <w:noProof/>
                </w:rPr>
              </w:pPr>
              <w:r w:rsidRPr="000626EA">
                <w:rPr>
                  <w:noProof/>
                  <w:lang w:val="en-GB"/>
                </w:rPr>
                <w:t xml:space="preserve">Sun Microsystems. (2000). </w:t>
              </w:r>
              <w:r w:rsidRPr="000626EA">
                <w:rPr>
                  <w:i/>
                  <w:iCs/>
                  <w:noProof/>
                  <w:lang w:val="en-GB"/>
                </w:rPr>
                <w:t>JSR-50: Distributed Real-Time Specification.</w:t>
              </w:r>
              <w:r w:rsidRPr="000626EA">
                <w:rPr>
                  <w:noProof/>
                  <w:lang w:val="en-GB"/>
                </w:rPr>
                <w:t xml:space="preserve"> </w:t>
              </w:r>
              <w:r w:rsidRPr="002A52A4">
                <w:rPr>
                  <w:noProof/>
                </w:rPr>
                <w:t>Obtenido de http://jcp.org/en/jsr/detail?id=50</w:t>
              </w:r>
            </w:p>
            <w:p w14:paraId="22493527" w14:textId="77777777" w:rsidR="00F13CDA" w:rsidRPr="000626EA" w:rsidRDefault="00F13CDA" w:rsidP="00F13CDA">
              <w:pPr>
                <w:pStyle w:val="Bibliografa"/>
                <w:rPr>
                  <w:noProof/>
                  <w:lang w:val="fr-FR"/>
                </w:rPr>
              </w:pPr>
              <w:r w:rsidRPr="002A52A4">
                <w:rPr>
                  <w:noProof/>
                </w:rPr>
                <w:t xml:space="preserve">Sun Microsystems. </w:t>
              </w:r>
              <w:r w:rsidRPr="000626EA">
                <w:rPr>
                  <w:noProof/>
                  <w:lang w:val="fr-FR"/>
                </w:rPr>
                <w:t xml:space="preserve">(2002). </w:t>
              </w:r>
              <w:r w:rsidRPr="000626EA">
                <w:rPr>
                  <w:i/>
                  <w:iCs/>
                  <w:noProof/>
                  <w:lang w:val="fr-FR"/>
                </w:rPr>
                <w:t>JavaTM Message Service Specification. v1.1.</w:t>
              </w:r>
              <w:r w:rsidRPr="000626EA">
                <w:rPr>
                  <w:noProof/>
                  <w:lang w:val="fr-FR"/>
                </w:rPr>
                <w:t xml:space="preserve"> Obtenido de http://www.oracle.com/technetwork/java/docs-136352.html</w:t>
              </w:r>
            </w:p>
            <w:p w14:paraId="6D88E1FF" w14:textId="77777777" w:rsidR="00F13CDA" w:rsidRPr="002A52A4" w:rsidRDefault="00F13CDA" w:rsidP="00F13CDA">
              <w:pPr>
                <w:pStyle w:val="Bibliografa"/>
                <w:rPr>
                  <w:noProof/>
                </w:rPr>
              </w:pPr>
              <w:r w:rsidRPr="000626EA">
                <w:rPr>
                  <w:noProof/>
                  <w:lang w:val="en-GB"/>
                </w:rPr>
                <w:t xml:space="preserve">Sun Microsystems. (2004). </w:t>
              </w:r>
              <w:r w:rsidRPr="000626EA">
                <w:rPr>
                  <w:i/>
                  <w:iCs/>
                  <w:noProof/>
                  <w:lang w:val="en-GB"/>
                </w:rPr>
                <w:t>Java Remote Method Invocation (RMI).</w:t>
              </w:r>
              <w:r w:rsidRPr="000626EA">
                <w:rPr>
                  <w:noProof/>
                  <w:lang w:val="en-GB"/>
                </w:rPr>
                <w:t xml:space="preserve"> </w:t>
              </w:r>
              <w:r w:rsidRPr="002A52A4">
                <w:rPr>
                  <w:noProof/>
                </w:rPr>
                <w:t>Obtenido de http://www.oracle.com/technetwork/java/javase/tech/index-jsp-136424.html</w:t>
              </w:r>
            </w:p>
            <w:p w14:paraId="3752E2C2" w14:textId="77777777" w:rsidR="00F13CDA" w:rsidRPr="002A52A4" w:rsidRDefault="00F13CDA" w:rsidP="00F13CDA">
              <w:pPr>
                <w:pStyle w:val="Bibliografa"/>
                <w:rPr>
                  <w:noProof/>
                </w:rPr>
              </w:pPr>
              <w:r w:rsidRPr="000626EA">
                <w:rPr>
                  <w:noProof/>
                  <w:lang w:val="en-GB"/>
                </w:rPr>
                <w:t xml:space="preserve">Sun Microsystems. (2012). </w:t>
              </w:r>
              <w:r w:rsidRPr="000626EA">
                <w:rPr>
                  <w:i/>
                  <w:iCs/>
                  <w:noProof/>
                  <w:lang w:val="en-GB"/>
                </w:rPr>
                <w:t>Distributed Real-Time Speci</w:t>
              </w:r>
              <w:r w:rsidRPr="002A52A4">
                <w:rPr>
                  <w:i/>
                  <w:iCs/>
                  <w:noProof/>
                </w:rPr>
                <w:t>ﬁ</w:t>
              </w:r>
              <w:r w:rsidRPr="000626EA">
                <w:rPr>
                  <w:i/>
                  <w:iCs/>
                  <w:noProof/>
                  <w:lang w:val="en-GB"/>
                </w:rPr>
                <w:t>cation (Early draft).</w:t>
              </w:r>
              <w:r w:rsidRPr="000626EA">
                <w:rPr>
                  <w:noProof/>
                  <w:lang w:val="en-GB"/>
                </w:rPr>
                <w:t xml:space="preserve"> </w:t>
              </w:r>
              <w:r w:rsidRPr="002A52A4">
                <w:rPr>
                  <w:noProof/>
                </w:rPr>
                <w:t>Recuperado el 06 de Marzo de 2015, de http://jcp.org/en/egc/download/drtsj.pdf?id=50&amp;ﬁleId=5028</w:t>
              </w:r>
            </w:p>
            <w:p w14:paraId="01D1EE58" w14:textId="77777777" w:rsidR="00F13CDA" w:rsidRPr="000626EA" w:rsidRDefault="00F13CDA" w:rsidP="00F13CDA">
              <w:pPr>
                <w:pStyle w:val="Bibliografa"/>
                <w:rPr>
                  <w:noProof/>
                  <w:lang w:val="en-GB"/>
                </w:rPr>
              </w:pPr>
              <w:r w:rsidRPr="002A52A4">
                <w:rPr>
                  <w:noProof/>
                </w:rPr>
                <w:t xml:space="preserve">Tejera, D., Alonso, A., &amp; de Miguel, M. A. (2007). </w:t>
              </w:r>
              <w:r w:rsidRPr="000626EA">
                <w:rPr>
                  <w:noProof/>
                  <w:lang w:val="en-GB"/>
                </w:rPr>
                <w:t xml:space="preserve">RMI-HRT: Remote method invocation—hard real time. </w:t>
              </w:r>
              <w:r w:rsidRPr="000626EA">
                <w:rPr>
                  <w:i/>
                  <w:iCs/>
                  <w:noProof/>
                  <w:lang w:val="en-GB"/>
                </w:rPr>
                <w:t>In Proceedings of the 5th International Workshop on Java Technologies for Real-Time and Embedded Systems (JTRES’07).</w:t>
              </w:r>
              <w:r w:rsidRPr="000626EA">
                <w:rPr>
                  <w:noProof/>
                  <w:lang w:val="en-GB"/>
                </w:rPr>
                <w:t>, 113-120.</w:t>
              </w:r>
            </w:p>
            <w:p w14:paraId="6DB14C7B" w14:textId="77777777" w:rsidR="00F13CDA" w:rsidRPr="002A52A4" w:rsidRDefault="00F13CDA" w:rsidP="00F13CDA">
              <w:pPr>
                <w:pStyle w:val="Bibliografa"/>
                <w:rPr>
                  <w:noProof/>
                </w:rPr>
              </w:pPr>
              <w:r w:rsidRPr="002A52A4">
                <w:rPr>
                  <w:noProof/>
                </w:rPr>
                <w:t xml:space="preserve">Twin Oaks Computing, Inc. (Diciembre de 2011). </w:t>
              </w:r>
              <w:r w:rsidRPr="002A52A4">
                <w:rPr>
                  <w:i/>
                  <w:iCs/>
                  <w:noProof/>
                </w:rPr>
                <w:t>Interoperable DDS Strategies.</w:t>
              </w:r>
              <w:r w:rsidRPr="002A52A4">
                <w:rPr>
                  <w:noProof/>
                </w:rPr>
                <w:t xml:space="preserve"> Recuperado el 17 de Marzo de 2015, de http://www.twinoakscomputing.com</w:t>
              </w:r>
            </w:p>
            <w:p w14:paraId="45CFF276" w14:textId="77777777" w:rsidR="00F13CDA" w:rsidRPr="002A52A4" w:rsidRDefault="00F13CDA" w:rsidP="00F13CDA">
              <w:pPr>
                <w:pStyle w:val="Bibliografa"/>
                <w:rPr>
                  <w:noProof/>
                </w:rPr>
              </w:pPr>
              <w:r w:rsidRPr="000626EA">
                <w:rPr>
                  <w:noProof/>
                  <w:lang w:val="fr-FR"/>
                </w:rPr>
                <w:t xml:space="preserve">Vergnaud, T., Hugues, J., Kordon, F., &amp; Pautet, L. (4 de Mayo de 2004). </w:t>
              </w:r>
              <w:r w:rsidRPr="000626EA">
                <w:rPr>
                  <w:noProof/>
                  <w:lang w:val="en-GB"/>
                </w:rPr>
                <w:t xml:space="preserve">PolyORB: A schizophrenic middleware to build versatile reliable distributed applications. </w:t>
              </w:r>
              <w:r w:rsidRPr="002A52A4">
                <w:rPr>
                  <w:noProof/>
                </w:rPr>
                <w:t>(I. P. Ada-</w:t>
              </w:r>
              <w:r w:rsidRPr="002A52A4">
                <w:rPr>
                  <w:noProof/>
                </w:rPr>
                <w:lastRenderedPageBreak/>
                <w:t xml:space="preserve">Europe, Ed.) </w:t>
              </w:r>
              <w:r w:rsidRPr="002A52A4">
                <w:rPr>
                  <w:i/>
                  <w:iCs/>
                  <w:noProof/>
                </w:rPr>
                <w:t>Lecture Notes in Computer Science, 3063</w:t>
              </w:r>
              <w:r w:rsidRPr="002A52A4">
                <w:rPr>
                  <w:noProof/>
                </w:rPr>
                <w:t>, 106-119. Recuperado el 5 de Marzo de 2015</w:t>
              </w:r>
            </w:p>
            <w:p w14:paraId="5595794D" w14:textId="77777777" w:rsidR="00F13CDA" w:rsidRPr="002A52A4" w:rsidRDefault="00F13CDA" w:rsidP="00F13CDA">
              <w:pPr>
                <w:pStyle w:val="Bibliografa"/>
                <w:rPr>
                  <w:noProof/>
                </w:rPr>
              </w:pPr>
              <w:r w:rsidRPr="002A52A4">
                <w:rPr>
                  <w:noProof/>
                </w:rPr>
                <w:t xml:space="preserve">WIKIPEDIA. (8 de Marzo de 2013). </w:t>
              </w:r>
              <w:r w:rsidRPr="002A52A4">
                <w:rPr>
                  <w:i/>
                  <w:iCs/>
                  <w:noProof/>
                </w:rPr>
                <w:t>Polling</w:t>
              </w:r>
              <w:r w:rsidRPr="002A52A4">
                <w:rPr>
                  <w:noProof/>
                </w:rPr>
                <w:t>. Recuperado el 11 de Marzo de 2015, de http://es.wikipedia.org/wiki/Polling</w:t>
              </w:r>
            </w:p>
            <w:p w14:paraId="625B500B" w14:textId="77777777" w:rsidR="00F13CDA" w:rsidRPr="002A52A4" w:rsidRDefault="00F13CDA" w:rsidP="00F13CDA">
              <w:pPr>
                <w:pStyle w:val="Bibliografa"/>
                <w:rPr>
                  <w:noProof/>
                </w:rPr>
              </w:pPr>
              <w:r w:rsidRPr="002A52A4">
                <w:rPr>
                  <w:i/>
                  <w:iCs/>
                  <w:noProof/>
                </w:rPr>
                <w:t>WIKIPEDIA</w:t>
              </w:r>
              <w:r w:rsidRPr="002A52A4">
                <w:rPr>
                  <w:noProof/>
                </w:rPr>
                <w:t>. (2 de Mayo de 2014). Recuperado el 9 de Marzo de 2015, de Priority Ceiling Protocol: http://it.wikipedia.org/wiki/Priority_ceiling_protocol</w:t>
              </w:r>
            </w:p>
            <w:p w14:paraId="641AA45D" w14:textId="77777777" w:rsidR="00F13CDA" w:rsidRPr="002A52A4" w:rsidRDefault="00F13CDA" w:rsidP="00F13CDA">
              <w:pPr>
                <w:pStyle w:val="Bibliografa"/>
                <w:rPr>
                  <w:noProof/>
                </w:rPr>
              </w:pPr>
              <w:r w:rsidRPr="002A52A4">
                <w:rPr>
                  <w:i/>
                  <w:iCs/>
                  <w:noProof/>
                </w:rPr>
                <w:t>Wikipedia</w:t>
              </w:r>
              <w:r w:rsidRPr="002A52A4">
                <w:rPr>
                  <w:noProof/>
                </w:rPr>
                <w:t>. (09 de Marzo de 2015). Recuperado el 09 de Marzo de 2015, de Earliest deadline first scheduling: http://en.wikipedia.org/wiki/Earliest_deadline_first_scheduling</w:t>
              </w:r>
            </w:p>
            <w:p w14:paraId="307BE78F" w14:textId="3DC6954A" w:rsidR="00F13CDA" w:rsidRPr="002A52A4" w:rsidRDefault="00F13CDA" w:rsidP="00F13CDA">
              <w:r w:rsidRPr="002A52A4">
                <w:rPr>
                  <w:b/>
                  <w:bCs/>
                </w:rPr>
                <w:fldChar w:fldCharType="end"/>
              </w:r>
            </w:p>
          </w:sdtContent>
        </w:sdt>
      </w:sdtContent>
    </w:sdt>
    <w:p w14:paraId="676BF06E" w14:textId="69EB9F1A" w:rsidR="00256872" w:rsidRPr="002A52A4" w:rsidRDefault="00256872" w:rsidP="00F13CDA">
      <w:pPr>
        <w:pStyle w:val="Bibliografa"/>
        <w:rPr>
          <w:noProof/>
          <w:color w:val="FFFFFF" w:themeColor="background1"/>
        </w:rPr>
      </w:pPr>
    </w:p>
    <w:p w14:paraId="62D6BA8A" w14:textId="77777777" w:rsidR="00A23A43" w:rsidRPr="002A52A4" w:rsidRDefault="00A23A43" w:rsidP="00256872">
      <w:pPr>
        <w:pStyle w:val="Bibliografa"/>
        <w:rPr>
          <w:noProof/>
          <w:color w:val="FFFFFF" w:themeColor="background1"/>
        </w:rPr>
      </w:pPr>
    </w:p>
    <w:p w14:paraId="62BF3060" w14:textId="77777777" w:rsidR="00A23A43" w:rsidRPr="002A52A4" w:rsidRDefault="00A23A43" w:rsidP="00256872">
      <w:pPr>
        <w:pStyle w:val="Bibliografa"/>
        <w:rPr>
          <w:noProof/>
          <w:color w:val="FFFFFF" w:themeColor="background1"/>
        </w:rPr>
      </w:pPr>
    </w:p>
    <w:p w14:paraId="5BAFB076" w14:textId="77777777" w:rsidR="00A23A43" w:rsidRPr="002A52A4" w:rsidRDefault="00A23A43" w:rsidP="00256872">
      <w:pPr>
        <w:pStyle w:val="Bibliografa"/>
        <w:rPr>
          <w:noProof/>
          <w:color w:val="FFFFFF" w:themeColor="background1"/>
        </w:rPr>
      </w:pPr>
    </w:p>
    <w:p w14:paraId="7E1173AF" w14:textId="77777777" w:rsidR="00A23A43" w:rsidRPr="002A52A4" w:rsidRDefault="00A23A43" w:rsidP="00256872">
      <w:pPr>
        <w:pStyle w:val="Bibliografa"/>
        <w:rPr>
          <w:noProof/>
          <w:color w:val="FFFFFF" w:themeColor="background1"/>
        </w:rPr>
      </w:pPr>
    </w:p>
    <w:p w14:paraId="7E8FF216" w14:textId="77777777" w:rsidR="00A23A43" w:rsidRPr="002A52A4" w:rsidRDefault="00A23A43" w:rsidP="00256872">
      <w:pPr>
        <w:pStyle w:val="Bibliografa"/>
        <w:rPr>
          <w:noProof/>
          <w:color w:val="FFFFFF" w:themeColor="background1"/>
        </w:rPr>
      </w:pPr>
    </w:p>
    <w:p w14:paraId="73473D63" w14:textId="77777777" w:rsidR="00A23A43" w:rsidRPr="002A52A4" w:rsidRDefault="00A23A43" w:rsidP="00256872">
      <w:pPr>
        <w:pStyle w:val="Bibliografa"/>
        <w:rPr>
          <w:noProof/>
          <w:color w:val="FFFFFF" w:themeColor="background1"/>
        </w:rPr>
      </w:pPr>
    </w:p>
    <w:p w14:paraId="0F0AE180" w14:textId="77777777" w:rsidR="00A23A43" w:rsidRPr="002A52A4" w:rsidRDefault="00A23A43" w:rsidP="00256872">
      <w:pPr>
        <w:pStyle w:val="Bibliografa"/>
        <w:rPr>
          <w:noProof/>
          <w:color w:val="FFFFFF" w:themeColor="background1"/>
        </w:rPr>
      </w:pPr>
    </w:p>
    <w:p w14:paraId="2F799995" w14:textId="77777777" w:rsidR="00A23A43" w:rsidRPr="002A52A4" w:rsidRDefault="00A23A43" w:rsidP="00256872">
      <w:pPr>
        <w:pStyle w:val="Bibliografa"/>
        <w:rPr>
          <w:noProof/>
          <w:color w:val="FFFFFF" w:themeColor="background1"/>
        </w:rPr>
      </w:pPr>
    </w:p>
    <w:p w14:paraId="6705B7CD" w14:textId="77777777" w:rsidR="00A23A43" w:rsidRPr="002A52A4" w:rsidRDefault="00A23A43" w:rsidP="00256872">
      <w:pPr>
        <w:pStyle w:val="Bibliografa"/>
        <w:rPr>
          <w:noProof/>
          <w:color w:val="FFFFFF" w:themeColor="background1"/>
        </w:rPr>
      </w:pPr>
    </w:p>
    <w:p w14:paraId="61692909" w14:textId="77777777" w:rsidR="00A23A43" w:rsidRPr="002A52A4" w:rsidRDefault="00A23A43" w:rsidP="00256872">
      <w:pPr>
        <w:pStyle w:val="Bibliografa"/>
        <w:rPr>
          <w:noProof/>
          <w:color w:val="FFFFFF" w:themeColor="background1"/>
        </w:rPr>
      </w:pPr>
    </w:p>
    <w:p w14:paraId="1A5817E3" w14:textId="77777777" w:rsidR="00A23A43" w:rsidRPr="002A52A4" w:rsidRDefault="00A23A43" w:rsidP="00256872">
      <w:pPr>
        <w:pStyle w:val="Bibliografa"/>
        <w:rPr>
          <w:noProof/>
          <w:color w:val="FFFFFF" w:themeColor="background1"/>
        </w:rPr>
      </w:pPr>
    </w:p>
    <w:p w14:paraId="40991C3B" w14:textId="77777777" w:rsidR="00A23A43" w:rsidRPr="002A52A4" w:rsidRDefault="00A23A43" w:rsidP="00256872">
      <w:pPr>
        <w:pStyle w:val="Bibliografa"/>
        <w:rPr>
          <w:noProof/>
          <w:color w:val="FFFFFF" w:themeColor="background1"/>
        </w:rPr>
      </w:pPr>
    </w:p>
    <w:p w14:paraId="4CDCE930" w14:textId="77777777" w:rsidR="00A23A43" w:rsidRPr="002A52A4" w:rsidRDefault="00A23A43" w:rsidP="00256872">
      <w:pPr>
        <w:pStyle w:val="Bibliografa"/>
        <w:rPr>
          <w:noProof/>
          <w:color w:val="FFFFFF" w:themeColor="background1"/>
        </w:rPr>
      </w:pPr>
    </w:p>
    <w:p w14:paraId="51EAA38A" w14:textId="77777777" w:rsidR="00A23A43" w:rsidRPr="002A52A4" w:rsidRDefault="00A23A43" w:rsidP="00256872">
      <w:pPr>
        <w:pStyle w:val="Bibliografa"/>
        <w:rPr>
          <w:noProof/>
          <w:color w:val="FFFFFF" w:themeColor="background1"/>
        </w:rPr>
      </w:pPr>
    </w:p>
    <w:p w14:paraId="40435DDB" w14:textId="77777777" w:rsidR="005B0A44" w:rsidRPr="002A52A4" w:rsidRDefault="005B0A44" w:rsidP="005B0A44"/>
    <w:p w14:paraId="7374778B" w14:textId="77777777" w:rsidR="005B0A44" w:rsidRPr="002A52A4" w:rsidRDefault="005B0A44" w:rsidP="005B0A44"/>
    <w:p w14:paraId="3190BB74" w14:textId="77777777" w:rsidR="00A23A43" w:rsidRPr="002A52A4" w:rsidRDefault="00A23A43" w:rsidP="00256872">
      <w:pPr>
        <w:pStyle w:val="Bibliografa"/>
        <w:rPr>
          <w:noProof/>
          <w:color w:val="FFFFFF" w:themeColor="background1"/>
        </w:rPr>
      </w:pPr>
    </w:p>
    <w:p w14:paraId="1DF63ADA" w14:textId="77777777" w:rsidR="00414A6D" w:rsidRPr="002A52A4" w:rsidRDefault="00256872" w:rsidP="00256872">
      <w:pPr>
        <w:pStyle w:val="Bibliografa"/>
        <w:rPr>
          <w:noProof/>
          <w:color w:val="FFFFFF" w:themeColor="background1"/>
        </w:rPr>
      </w:pPr>
      <w:r w:rsidRPr="002A52A4">
        <w:rPr>
          <w:noProof/>
          <w:color w:val="FFFFFF" w:themeColor="background1"/>
        </w:rPr>
        <w:t>Elaborad</w:t>
      </w:r>
    </w:p>
    <w:p w14:paraId="32F38DAB" w14:textId="0A3C85BB" w:rsidR="00256872" w:rsidRPr="002A52A4" w:rsidRDefault="00256872" w:rsidP="00256872">
      <w:pPr>
        <w:pStyle w:val="Bibliografa"/>
        <w:rPr>
          <w:noProof/>
          <w:color w:val="FFFFFF" w:themeColor="background1"/>
        </w:rPr>
      </w:pPr>
      <w:r w:rsidRPr="002A52A4">
        <w:rPr>
          <w:noProof/>
          <w:color w:val="FFFFFF" w:themeColor="background1"/>
        </w:rPr>
        <w:t>o por: Stefanie Troya. (2014).</w:t>
      </w:r>
    </w:p>
    <w:p w14:paraId="591A1A09" w14:textId="5CFE0EDA" w:rsidR="00085B07" w:rsidRPr="002A52A4" w:rsidRDefault="00085B07" w:rsidP="00E536BE">
      <w:pPr>
        <w:pStyle w:val="Ttulo1"/>
      </w:pPr>
      <w:bookmarkStart w:id="309" w:name="_Toc421180756"/>
      <w:r w:rsidRPr="002A52A4">
        <w:t>ANEXOS</w:t>
      </w:r>
      <w:bookmarkEnd w:id="309"/>
    </w:p>
    <w:p w14:paraId="5DDCDC9E" w14:textId="2AD7AA6E" w:rsidR="00E536BE" w:rsidRPr="002A52A4" w:rsidRDefault="00E536BE" w:rsidP="00E536BE">
      <w:pPr>
        <w:pStyle w:val="Ttulo2"/>
      </w:pPr>
      <w:bookmarkStart w:id="310" w:name="_Ref422130725"/>
      <w:r w:rsidRPr="002A52A4">
        <w:t>Anexo A: Código Fuente RTPS</w:t>
      </w:r>
      <w:bookmarkEnd w:id="310"/>
    </w:p>
    <w:p w14:paraId="4B3377AA" w14:textId="2EB20AD7" w:rsidR="00E536BE" w:rsidRPr="002A52A4" w:rsidRDefault="00E536BE" w:rsidP="00E536BE">
      <w:pPr>
        <w:pStyle w:val="Ttulo3"/>
      </w:pPr>
      <w:r w:rsidRPr="002A52A4">
        <w:t>Behavior</w:t>
      </w:r>
    </w:p>
    <w:p w14:paraId="7F569B84" w14:textId="2EF152FA" w:rsidR="00E536BE" w:rsidRPr="002A52A4" w:rsidRDefault="00E536BE" w:rsidP="00E536BE">
      <w:pPr>
        <w:pStyle w:val="Ttulo4"/>
      </w:pPr>
      <w:r w:rsidRPr="002A52A4">
        <w:t>FakeRtpsReader.cs</w:t>
      </w:r>
    </w:p>
    <w:p w14:paraId="4BB8FB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128FDF4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4764F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39D5137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E58323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88A4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F64A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1F9E9B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22C6A28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955B9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28B5C2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5FE4A0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0E9C5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4095B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5FBD79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2D90E0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FakeRtpsReader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5BFC4F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9903D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2D88F1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333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writers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1F38B5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A8BB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FakeRtpsReader(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D35205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6A255A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10BE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3B681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238399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0AA350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AddWriters(discoveryModule);</w:t>
      </w:r>
    </w:p>
    <w:p w14:paraId="365FE2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769A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C0EE2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221124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A39F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RemoveAllWriters();</w:t>
      </w:r>
    </w:p>
    <w:p w14:paraId="4E34E8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5EBF25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661A5D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1C7D0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40067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865F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24196C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7E65E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270C94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8B210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523432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3785F0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2857D0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4BDC64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Remove(writer);</w:t>
      </w:r>
    </w:p>
    <w:p w14:paraId="610DAF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01B7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F11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41B5D9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85326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w:t>
      </w:r>
    </w:p>
    <w:p w14:paraId="28FE90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//WriterProxy&lt;T&gt; writerProxy = new WriterProxy&lt;T&gt;();</w:t>
      </w:r>
    </w:p>
    <w:p w14:paraId="490CF5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//this.MatchedWriterAdd(writerProxy);</w:t>
      </w:r>
    </w:p>
    <w:p w14:paraId="114371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752E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2177EDA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10E4D9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7C38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A338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4EBC34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40EC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46C314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EB44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0A201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322CF9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6516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B21E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F97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RemoveAllWriters()</w:t>
      </w:r>
    </w:p>
    <w:p w14:paraId="3FE686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9B068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writers)</w:t>
      </w:r>
    </w:p>
    <w:p w14:paraId="4F9671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5994F2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2589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351FAD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54D6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A38A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OnChangedHistoryCache(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EventArgs</w:t>
      </w:r>
      <w:r w:rsidRPr="000626EA">
        <w:rPr>
          <w:rFonts w:ascii="Consolas" w:hAnsi="Consolas" w:cs="Consolas"/>
          <w:color w:val="DCDCDC"/>
          <w:kern w:val="0"/>
          <w:sz w:val="19"/>
          <w:szCs w:val="19"/>
          <w:highlight w:val="black"/>
          <w:lang w:val="en-GB"/>
        </w:rPr>
        <w:t xml:space="preserve"> e)</w:t>
      </w:r>
    </w:p>
    <w:p w14:paraId="3D0661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E6438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"A new change has been detected"</w:t>
      </w:r>
      <w:r w:rsidRPr="000626EA">
        <w:rPr>
          <w:rFonts w:ascii="Consolas" w:hAnsi="Consolas" w:cs="Consolas"/>
          <w:color w:val="DCDCDC"/>
          <w:kern w:val="0"/>
          <w:sz w:val="19"/>
          <w:szCs w:val="19"/>
          <w:highlight w:val="black"/>
          <w:lang w:val="en-GB"/>
        </w:rPr>
        <w:t>);</w:t>
      </w:r>
    </w:p>
    <w:p w14:paraId="74B9EB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B8EB2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4C5EF1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15680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whc</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GetChange();</w:t>
      </w:r>
    </w:p>
    <w:p w14:paraId="1E83B0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3D20C6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whc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RemoveChange(change);</w:t>
      </w:r>
    </w:p>
    <w:p w14:paraId="2D63C71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7DAB9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D0FB59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EB56D5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B09108A" w14:textId="77777777" w:rsidR="00E536BE" w:rsidRPr="002A52A4" w:rsidRDefault="00E536BE" w:rsidP="00E536BE"/>
    <w:p w14:paraId="25CC8887" w14:textId="1A6A6812" w:rsidR="00E536BE" w:rsidRPr="002A52A4" w:rsidRDefault="00E536BE" w:rsidP="00E536BE">
      <w:pPr>
        <w:pStyle w:val="Ttulo4"/>
      </w:pPr>
      <w:r w:rsidRPr="002A52A4">
        <w:t>FakeRtpsWriter.cs</w:t>
      </w:r>
    </w:p>
    <w:p w14:paraId="0ADACC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06D6637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69B26C4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7CF195E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B1151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268FDC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50DC3F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2C823E9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lastRenderedPageBreak/>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BA7C9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0EE33D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3ECAD5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66AC9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49B6C8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4302D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FakeRtpsWriter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 </w:t>
      </w:r>
      <w:r w:rsidRPr="002A52A4">
        <w:rPr>
          <w:rFonts w:ascii="Consolas" w:hAnsi="Consolas" w:cs="Consolas"/>
          <w:color w:val="4EC9B0"/>
          <w:kern w:val="0"/>
          <w:sz w:val="19"/>
          <w:szCs w:val="19"/>
          <w:highlight w:val="black"/>
        </w:rPr>
        <w:t>StatefulWriter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475F077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3AEFB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readers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0B0007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1B3718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AA9A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FakeRtpsWriter(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4AEE85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3B88CB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9FC63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327F4A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5847CA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5540E4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AddReaders(discoveryModule);</w:t>
      </w:r>
    </w:p>
    <w:p w14:paraId="35994C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095C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p>
    <w:p w14:paraId="632AEF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heartbeatPeriod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0129528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950BF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BED2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8AB0A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C5C0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1183D1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0905E37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1F528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52533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2F452F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4335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6FE7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251C59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BADB50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206F08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p>
    <w:p w14:paraId="3F45AE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6F3308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13CAD6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Add(reader);</w:t>
      </w:r>
    </w:p>
    <w:p w14:paraId="67907B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2CEBF7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Remove(reader);</w:t>
      </w:r>
    </w:p>
    <w:p w14:paraId="737F97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0E66B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B2D3B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4171CF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3359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AFE6C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8FB0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32F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09FA33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E9E71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7F7093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CC9C4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380E5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2F36A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4F4E677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DE558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273483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9D2789F" w14:textId="0F703534" w:rsidR="00E536BE" w:rsidRPr="002A52A4" w:rsidRDefault="00E536BE" w:rsidP="00E536BE">
      <w:pPr>
        <w:pStyle w:val="Ttulo4"/>
      </w:pPr>
      <w:r w:rsidRPr="002A52A4">
        <w:lastRenderedPageBreak/>
        <w:t>RtpsStatefulReader.cs</w:t>
      </w:r>
    </w:p>
    <w:p w14:paraId="42ACCE5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746E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5FB51DE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4A07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2D071EF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53CC0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06A195E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FFFD8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50FE8C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1E61D89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2ABDBD9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201DC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2445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590B4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B6FC2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99546B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2EC71E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27EC88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82D343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393910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5D4374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FE7B6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479F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11B61B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writers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123D19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w:t>
      </w:r>
    </w:p>
    <w:p w14:paraId="4CFEF4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RtpsStatefulReader(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6BFAD3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1087EC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98EED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 use configuration for host and port</w:t>
      </w:r>
    </w:p>
    <w:p w14:paraId="0B2BED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"udp://224.0.1.111:9999"</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F4C7B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2422F4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6C039B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617F88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74AB97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5D7B3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AddWriters(discoveryModule);</w:t>
      </w:r>
    </w:p>
    <w:p w14:paraId="6EFD94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39BF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845F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NewMessage(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e)</w:t>
      </w:r>
    </w:p>
    <w:p w14:paraId="444631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3E5D80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w:t>
      </w:r>
    </w:p>
    <w:p w14:paraId="339DB7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"New Message has arrived from {0}"</w:t>
      </w:r>
      <w:r w:rsidRPr="000626EA">
        <w:rPr>
          <w:rFonts w:ascii="Consolas" w:hAnsi="Consolas" w:cs="Consolas"/>
          <w:color w:val="DCDCDC"/>
          <w:kern w:val="0"/>
          <w:sz w:val="19"/>
          <w:szCs w:val="19"/>
          <w:highlight w:val="black"/>
          <w:lang w:val="en-GB"/>
        </w:rPr>
        <w:t>,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RemoteEndPoint);</w:t>
      </w:r>
    </w:p>
    <w:p w14:paraId="449A2D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"Message Header: {0}"</w:t>
      </w:r>
      <w:r w:rsidRPr="000626EA">
        <w:rPr>
          <w:rFonts w:ascii="Consolas" w:hAnsi="Consolas" w:cs="Consolas"/>
          <w:color w:val="DCDCDC"/>
          <w:kern w:val="0"/>
          <w:sz w:val="19"/>
          <w:szCs w:val="19"/>
          <w:highlight w:val="black"/>
          <w:lang w:val="en-GB"/>
        </w:rPr>
        <w:t>,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p>
    <w:p w14:paraId="69C6A5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p>
    <w:p w14:paraId="04CBC5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51C3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switch</w:t>
      </w:r>
      <w:r w:rsidRPr="000626EA">
        <w:rPr>
          <w:rFonts w:ascii="Consolas" w:hAnsi="Consolas" w:cs="Consolas"/>
          <w:color w:val="DCDCDC"/>
          <w:kern w:val="0"/>
          <w:sz w:val="19"/>
          <w:szCs w:val="19"/>
          <w:highlight w:val="black"/>
          <w:lang w:val="en-GB"/>
        </w:rPr>
        <w:t xml:space="preserve">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13B993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154D7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SubMessageKind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w:t>
      </w:r>
    </w:p>
    <w:p w14:paraId="3EE6A8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1E8E9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Data: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4F49E4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KeyFlag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HasKeyFlag);</w:t>
      </w:r>
    </w:p>
    <w:p w14:paraId="60D91D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DataFlag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HasDataFlag);</w:t>
      </w:r>
    </w:p>
    <w:p w14:paraId="0447AE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InlineQoSFlag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HasInlineQosFlag);</w:t>
      </w:r>
    </w:p>
    <w:p w14:paraId="4CF9B1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EndiannessFlag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IsLittleEndian);</w:t>
      </w:r>
    </w:p>
    <w:p w14:paraId="2212DC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octetsToNextHeader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SubMessageLength);</w:t>
      </w:r>
    </w:p>
    <w:p w14:paraId="48951C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extraFlags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ExtraFlags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w:t>
      </w:r>
    </w:p>
    <w:p w14:paraId="1B6A0A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octetsToInlineQos value is: Aun no logro"</w:t>
      </w:r>
      <w:r w:rsidRPr="000626EA">
        <w:rPr>
          <w:rFonts w:ascii="Consolas" w:hAnsi="Consolas" w:cs="Consolas"/>
          <w:color w:val="DCDCDC"/>
          <w:kern w:val="0"/>
          <w:sz w:val="19"/>
          <w:szCs w:val="19"/>
          <w:highlight w:val="black"/>
          <w:lang w:val="en-GB"/>
        </w:rPr>
        <w:t>);</w:t>
      </w:r>
    </w:p>
    <w:p w14:paraId="4E2110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readerID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ReaderId);</w:t>
      </w:r>
    </w:p>
    <w:p w14:paraId="6577C7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w:t>
      </w:r>
    </w:p>
    <w:p w14:paraId="3F25AD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writerSN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WriterSN);</w:t>
      </w:r>
    </w:p>
    <w:p w14:paraId="236E16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Wrap(d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p>
    <w:p w14:paraId="5156DA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buf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Order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w:t>
      </w:r>
      <w:r w:rsidRPr="000626EA">
        <w:rPr>
          <w:rFonts w:ascii="Consolas" w:hAnsi="Consolas" w:cs="Consolas"/>
          <w:color w:val="57A64A"/>
          <w:kern w:val="0"/>
          <w:sz w:val="19"/>
          <w:szCs w:val="19"/>
          <w:highlight w:val="black"/>
          <w:lang w:val="en-GB"/>
        </w:rPr>
        <w:t>//(d.Header.IsLittleEndian ? ByteOrder.LittleEndian : ByteOrder.BigEndian);</w:t>
      </w:r>
    </w:p>
    <w:p w14:paraId="0C10F1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(buf);</w:t>
      </w:r>
    </w:p>
    <w:p w14:paraId="00FA5D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r w:rsidRPr="000626EA">
        <w:rPr>
          <w:rFonts w:ascii="Consolas" w:hAnsi="Consolas" w:cs="Consolas"/>
          <w:color w:val="B8D7A3"/>
          <w:kern w:val="0"/>
          <w:sz w:val="19"/>
          <w:szCs w:val="19"/>
          <w:highlight w:val="black"/>
          <w:lang w:val="en-GB"/>
        </w:rPr>
        <w:t>ChangeKind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ALIVE,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GuidPrefix,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WriterSN,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(obj),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InstanceHandle</w:t>
      </w:r>
      <w:r w:rsidRPr="000626EA">
        <w:rPr>
          <w:rFonts w:ascii="Consolas" w:hAnsi="Consolas" w:cs="Consolas"/>
          <w:color w:val="DCDCDC"/>
          <w:kern w:val="0"/>
          <w:sz w:val="19"/>
          <w:szCs w:val="19"/>
          <w:highlight w:val="black"/>
          <w:lang w:val="en-GB"/>
        </w:rPr>
        <w:t>());</w:t>
      </w:r>
    </w:p>
    <w:p w14:paraId="1FCF88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77BCD7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229136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default</w:t>
      </w:r>
      <w:r w:rsidRPr="000626EA">
        <w:rPr>
          <w:rFonts w:ascii="Consolas" w:hAnsi="Consolas" w:cs="Consolas"/>
          <w:color w:val="DCDCDC"/>
          <w:kern w:val="0"/>
          <w:sz w:val="19"/>
          <w:szCs w:val="19"/>
          <w:highlight w:val="black"/>
          <w:lang w:val="en-GB"/>
        </w:rPr>
        <w:t>:</w:t>
      </w:r>
    </w:p>
    <w:p w14:paraId="37EDCC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38BD9F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5D9624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1514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C2A3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002D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DC522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0548263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EEDE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55D9C7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1ECC7F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4314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RemoveAllWriters();</w:t>
      </w:r>
    </w:p>
    <w:p w14:paraId="7682FA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19E353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10A8A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4C74A3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A485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9AF5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46CDD1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E5DF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DC04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03D952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43462B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7604F6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7647C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251A72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Remove(writer);</w:t>
      </w:r>
    </w:p>
    <w:p w14:paraId="02A4E5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FF0C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89B9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3F8D2F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57F8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w:t>
      </w:r>
    </w:p>
    <w:p w14:paraId="17DFDC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//WriterProxy&lt;T&gt; writerProxy = new WriterProxy&lt;T&gt;();</w:t>
      </w:r>
    </w:p>
    <w:p w14:paraId="022A70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//this.MatchedWriterAdd(writerProxy);</w:t>
      </w:r>
    </w:p>
    <w:p w14:paraId="313BC4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E9E6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//writers.Add(writer);</w:t>
      </w:r>
    </w:p>
    <w:p w14:paraId="144DF9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//writer.HistoryCache.Changed += OnChangedHistoryCache;</w:t>
      </w:r>
    </w:p>
    <w:p w14:paraId="0E5957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7C3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96AF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1CDC63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4DD16A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75E13D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00EB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76600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F2114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31DBE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71BB8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8B20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RemoveAllWriters()</w:t>
      </w:r>
    </w:p>
    <w:p w14:paraId="6D5D24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94C37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writers)</w:t>
      </w:r>
    </w:p>
    <w:p w14:paraId="6BE7ED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3B7EAA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5063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7815D1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821CF0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0FA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OnChangedHistoryCache(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EventArgs</w:t>
      </w:r>
      <w:r w:rsidRPr="000626EA">
        <w:rPr>
          <w:rFonts w:ascii="Consolas" w:hAnsi="Consolas" w:cs="Consolas"/>
          <w:color w:val="DCDCDC"/>
          <w:kern w:val="0"/>
          <w:sz w:val="19"/>
          <w:szCs w:val="19"/>
          <w:highlight w:val="black"/>
          <w:lang w:val="en-GB"/>
        </w:rPr>
        <w:t xml:space="preserve"> e)</w:t>
      </w:r>
    </w:p>
    <w:p w14:paraId="5A6B519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2618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"A new change has been detected"</w:t>
      </w:r>
      <w:r w:rsidRPr="000626EA">
        <w:rPr>
          <w:rFonts w:ascii="Consolas" w:hAnsi="Consolas" w:cs="Consolas"/>
          <w:color w:val="DCDCDC"/>
          <w:kern w:val="0"/>
          <w:sz w:val="19"/>
          <w:szCs w:val="19"/>
          <w:highlight w:val="black"/>
          <w:lang w:val="en-GB"/>
        </w:rPr>
        <w:t>);</w:t>
      </w:r>
    </w:p>
    <w:p w14:paraId="6A7475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0DCAD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7CE9E4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33FDB6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whc</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GetChange();</w:t>
      </w:r>
    </w:p>
    <w:p w14:paraId="273CBF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60896C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whc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RemoveChange(change);</w:t>
      </w:r>
    </w:p>
    <w:p w14:paraId="130ACC6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050A6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122553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D2C89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91616A9" w14:textId="08F65632" w:rsidR="00E536BE" w:rsidRPr="002A52A4" w:rsidRDefault="00E536BE" w:rsidP="00E536BE">
      <w:pPr>
        <w:pStyle w:val="Ttulo4"/>
      </w:pPr>
      <w:r w:rsidRPr="002A52A4">
        <w:t>RtpsStatefulWriter.cs</w:t>
      </w:r>
    </w:p>
    <w:p w14:paraId="6DAC6E4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0B0E7E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61516D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21AA1A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B96D0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5E99413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867F5B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749FDF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CA0C51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EB523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617F9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60D2E8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162D36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5F8C31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206459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44CED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4E9925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6434C0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CE0B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399CC7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4EADD9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E8D96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C781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38BC68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EF611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readers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3117507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66773D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 trans;</w:t>
      </w:r>
    </w:p>
    <w:p w14:paraId="07786D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05D5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RtpsStatefulWriter(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4E6EC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A101B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EE72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649915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D197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06A6A8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28B2D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05E969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AddReaders(discoveryModule);</w:t>
      </w:r>
    </w:p>
    <w:p w14:paraId="77C322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41148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//TODO Andres. Revisar esta direccion. Deberia venir de alguna configuracion</w:t>
      </w:r>
    </w:p>
    <w:p w14:paraId="7604EF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//TODO use configuration for host and port</w:t>
      </w:r>
    </w:p>
    <w:p w14:paraId="36540D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"udp://224.0.1.111:9999"</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256</w:t>
      </w:r>
      <w:r w:rsidRPr="000626EA">
        <w:rPr>
          <w:rFonts w:ascii="Consolas" w:hAnsi="Consolas" w:cs="Consolas"/>
          <w:color w:val="DCDCDC"/>
          <w:kern w:val="0"/>
          <w:sz w:val="19"/>
          <w:szCs w:val="19"/>
          <w:highlight w:val="black"/>
          <w:lang w:val="en-GB"/>
        </w:rPr>
        <w:t>);</w:t>
      </w:r>
    </w:p>
    <w:p w14:paraId="51904B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27AE1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PeriodicWork);</w:t>
      </w:r>
    </w:p>
    <w:p w14:paraId="5DDED2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heartbeatPeriod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483CFE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7094F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323F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01BE48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BF2AB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27B8C2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760447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1D45D5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1B15F5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3465A4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3A58004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0F8A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8504A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7B4C01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EAB3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FFAF6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79C95E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3D3332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701D59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Add(reader);</w:t>
      </w:r>
    </w:p>
    <w:p w14:paraId="30FA10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0461E9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Remove(reader);</w:t>
      </w:r>
    </w:p>
    <w:p w14:paraId="3B55F2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43B2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36AC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0F8324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50FAF1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5BD9A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CC50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3150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60E801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F85CE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0B5B1E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BF75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90590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58E0E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5D509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E469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PeriodicWork()</w:t>
      </w:r>
    </w:p>
    <w:p w14:paraId="4DB660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AE20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RTPS Writer to repeatedly announce the availability of data by sending a Heartbeat Message.</w:t>
      </w:r>
    </w:p>
    <w:p w14:paraId="7B1812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"I have to send a Heartbeat Message,  at {0}"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DateTime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Now);</w:t>
      </w:r>
    </w:p>
    <w:p w14:paraId="6590CE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SendHeartbeat();</w:t>
      </w:r>
    </w:p>
    <w:p w14:paraId="7F47A2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7A39FD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1DB298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p>
    <w:p w14:paraId="678838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E6B1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//SendHeartbeat();</w:t>
      </w:r>
    </w:p>
    <w:p w14:paraId="003E29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//SendData(change);</w:t>
      </w:r>
    </w:p>
    <w:p w14:paraId="6BD984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SendDataHeartbeat(change);</w:t>
      </w:r>
    </w:p>
    <w:p w14:paraId="12C904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CC90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Clear(); </w:t>
      </w:r>
      <w:r w:rsidRPr="000626EA">
        <w:rPr>
          <w:rFonts w:ascii="Consolas" w:hAnsi="Consolas" w:cs="Consolas"/>
          <w:color w:val="57A64A"/>
          <w:kern w:val="0"/>
          <w:sz w:val="19"/>
          <w:szCs w:val="19"/>
          <w:highlight w:val="black"/>
          <w:lang w:val="en-GB"/>
        </w:rPr>
        <w:t>//TODO</w:t>
      </w:r>
    </w:p>
    <w:p w14:paraId="76D79A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42EC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7D3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SendHeartbeat()</w:t>
      </w:r>
    </w:p>
    <w:p w14:paraId="4156E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CF982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Heartbeat</w:t>
      </w:r>
    </w:p>
    <w:p w14:paraId="4B1E32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609565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7214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5994A8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370F5B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id2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6344BC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2F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id1;</w:t>
      </w:r>
    </w:p>
    <w:p w14:paraId="3E8E98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id2;</w:t>
      </w:r>
    </w:p>
    <w:p w14:paraId="7F712A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10</w:t>
      </w:r>
      <w:r w:rsidRPr="000626EA">
        <w:rPr>
          <w:rFonts w:ascii="Consolas" w:hAnsi="Consolas" w:cs="Consolas"/>
          <w:color w:val="DCDCDC"/>
          <w:kern w:val="0"/>
          <w:sz w:val="19"/>
          <w:szCs w:val="19"/>
          <w:highlight w:val="black"/>
          <w:lang w:val="en-GB"/>
        </w:rPr>
        <w:t>);</w:t>
      </w:r>
    </w:p>
    <w:p w14:paraId="337197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20</w:t>
      </w:r>
      <w:r w:rsidRPr="000626EA">
        <w:rPr>
          <w:rFonts w:ascii="Consolas" w:hAnsi="Consolas" w:cs="Consolas"/>
          <w:color w:val="DCDCDC"/>
          <w:kern w:val="0"/>
          <w:sz w:val="19"/>
          <w:szCs w:val="19"/>
          <w:highlight w:val="black"/>
          <w:lang w:val="en-GB"/>
        </w:rPr>
        <w:t>);</w:t>
      </w:r>
    </w:p>
    <w:p w14:paraId="27CF0D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5</w:t>
      </w:r>
      <w:r w:rsidRPr="000626EA">
        <w:rPr>
          <w:rFonts w:ascii="Consolas" w:hAnsi="Consolas" w:cs="Consolas"/>
          <w:color w:val="DCDCDC"/>
          <w:kern w:val="0"/>
          <w:sz w:val="19"/>
          <w:szCs w:val="19"/>
          <w:highlight w:val="black"/>
          <w:lang w:val="en-GB"/>
        </w:rPr>
        <w:t>;</w:t>
      </w:r>
    </w:p>
    <w:p w14:paraId="4D3690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m1</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414C10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28AA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SendData(m1);</w:t>
      </w:r>
    </w:p>
    <w:p w14:paraId="19122E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7FEE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F6D1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76D208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AE66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27ACE74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2F3080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C470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752CB0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EntityId; </w:t>
      </w:r>
    </w:p>
    <w:p w14:paraId="4E7EE3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74DA2A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709CEE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4F72BB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7FA19E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76471E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6529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 Message to bytes1 array </w:t>
      </w:r>
    </w:p>
    <w:p w14:paraId="40E30D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618488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46B9C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5042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SendDataHeartbeat(</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650C47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306C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13ABFD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481A15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2BB5ED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7D6F3D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2FA604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0F05D2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6D5607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185CD25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3BFCFF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E7C9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1E1745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readerId;</w:t>
      </w:r>
    </w:p>
    <w:p w14:paraId="7DDD3E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writerId;</w:t>
      </w:r>
    </w:p>
    <w:p w14:paraId="2BA674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2BC96E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998FA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2CCC16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2C9612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4BAA8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35DA5C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52626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A648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D48D8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Writes a message to network </w:t>
      </w:r>
    </w:p>
    <w:p w14:paraId="7EA10B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349C5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&gt;&lt;/param&gt;</w:t>
      </w:r>
    </w:p>
    <w:p w14:paraId="403A62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1ADCB17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1F9173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A06223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trans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SendMessage(msg);</w:t>
      </w:r>
    </w:p>
    <w:p w14:paraId="485AAC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9A54AF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53982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0AF87B8" w14:textId="3F43FC0E" w:rsidR="00E536BE" w:rsidRPr="002A52A4" w:rsidRDefault="00E536BE" w:rsidP="00E536BE">
      <w:pPr>
        <w:pStyle w:val="Ttulo4"/>
      </w:pPr>
      <w:r w:rsidRPr="002A52A4">
        <w:t>RtpsStatelessReader.cs</w:t>
      </w:r>
    </w:p>
    <w:p w14:paraId="2D735DA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DDB87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29FCA5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5C6A54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6358B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7F3B46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1FFA7B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6771C11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2086D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86F467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FEF23B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643AE1B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1F17A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67ECBEF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006828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6DC59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E5C4C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75F94A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A907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2AA1B7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191465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RtpsStatelessReader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StatelessReader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where</w:t>
      </w:r>
      <w:r w:rsidRPr="000626EA">
        <w:rPr>
          <w:rFonts w:ascii="Consolas" w:hAnsi="Consolas" w:cs="Consolas"/>
          <w:color w:val="DCDCDC"/>
          <w:kern w:val="0"/>
          <w:sz w:val="19"/>
          <w:szCs w:val="19"/>
          <w:highlight w:val="black"/>
          <w:lang w:val="en-GB"/>
        </w:rPr>
        <w:t xml:space="preserve"> T :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w:t>
      </w:r>
    </w:p>
    <w:p w14:paraId="3E9128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1DB2D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306078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UDPReceivers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0063F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CFA5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RtpsStatelessReader(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5B03FB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2DBA2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F860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198F88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326DC5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3D8D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635E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InitReceivers()</w:t>
      </w:r>
    </w:p>
    <w:p w14:paraId="7B3B9A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9A8D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MulticastLocatorList)</w:t>
      </w:r>
    </w:p>
    <w:p w14:paraId="1C2038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1B33D2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E0F33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1829B8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13A390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04F20E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23DD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FD36F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UnicastLocatorList)</w:t>
      </w:r>
    </w:p>
    <w:p w14:paraId="1C3306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C9DF1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0239B92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7B806E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092299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0F5832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8781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7301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C0C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StartReceivers()</w:t>
      </w:r>
    </w:p>
    <w:p w14:paraId="687ADD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7E6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UDPReceivers)</w:t>
      </w:r>
    </w:p>
    <w:p w14:paraId="28E54C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C599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5A9D0A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A99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C37C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996E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NewMessage(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e)</w:t>
      </w:r>
    </w:p>
    <w:p w14:paraId="3D2254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0550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w:t>
      </w:r>
    </w:p>
    <w:p w14:paraId="0BFD1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"New Message has arrived from {0}"</w:t>
      </w:r>
      <w:r w:rsidRPr="000626EA">
        <w:rPr>
          <w:rFonts w:ascii="Consolas" w:hAnsi="Consolas" w:cs="Consolas"/>
          <w:color w:val="DCDCDC"/>
          <w:kern w:val="0"/>
          <w:sz w:val="19"/>
          <w:szCs w:val="19"/>
          <w:highlight w:val="black"/>
          <w:lang w:val="en-GB"/>
        </w:rPr>
        <w:t>,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RemoteEndPoint);</w:t>
      </w:r>
    </w:p>
    <w:p w14:paraId="07E64C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"Message Header: {0}"</w:t>
      </w:r>
      <w:r w:rsidRPr="000626EA">
        <w:rPr>
          <w:rFonts w:ascii="Consolas" w:hAnsi="Consolas" w:cs="Consolas"/>
          <w:color w:val="DCDCDC"/>
          <w:kern w:val="0"/>
          <w:sz w:val="19"/>
          <w:szCs w:val="19"/>
          <w:highlight w:val="black"/>
          <w:lang w:val="en-GB"/>
        </w:rPr>
        <w:t>,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p>
    <w:p w14:paraId="29020B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p>
    <w:p w14:paraId="4E90BA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4213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switch</w:t>
      </w:r>
      <w:r w:rsidRPr="000626EA">
        <w:rPr>
          <w:rFonts w:ascii="Consolas" w:hAnsi="Consolas" w:cs="Consolas"/>
          <w:color w:val="DCDCDC"/>
          <w:kern w:val="0"/>
          <w:sz w:val="19"/>
          <w:szCs w:val="19"/>
          <w:highlight w:val="black"/>
          <w:lang w:val="en-GB"/>
        </w:rPr>
        <w:t xml:space="preserve">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7F0545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84048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SubMessageKind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w:t>
      </w:r>
    </w:p>
    <w:p w14:paraId="252B4D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094F5E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Data: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44F4DB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KeyFlag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HasKeyFlag);</w:t>
      </w:r>
    </w:p>
    <w:p w14:paraId="00A229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DataFlag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HasDataFlag);</w:t>
      </w:r>
    </w:p>
    <w:p w14:paraId="681C63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InlineQoSFlag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HasInlineQosFlag);</w:t>
      </w:r>
    </w:p>
    <w:p w14:paraId="242FD5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EndiannessFlag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IsLittleEndian);</w:t>
      </w:r>
    </w:p>
    <w:p w14:paraId="5A15C8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octetsToNextHeader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SubMessageLength);</w:t>
      </w:r>
    </w:p>
    <w:p w14:paraId="10B504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extraFlags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ExtraFlags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w:t>
      </w:r>
    </w:p>
    <w:p w14:paraId="0B8B1A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octetsToInlineQos value is: Aun no logro"</w:t>
      </w:r>
      <w:r w:rsidRPr="000626EA">
        <w:rPr>
          <w:rFonts w:ascii="Consolas" w:hAnsi="Consolas" w:cs="Consolas"/>
          <w:color w:val="DCDCDC"/>
          <w:kern w:val="0"/>
          <w:sz w:val="19"/>
          <w:szCs w:val="19"/>
          <w:highlight w:val="black"/>
          <w:lang w:val="en-GB"/>
        </w:rPr>
        <w:t>);</w:t>
      </w:r>
    </w:p>
    <w:p w14:paraId="728618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readerID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ReaderId);</w:t>
      </w:r>
    </w:p>
    <w:p w14:paraId="1D6862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w:t>
      </w:r>
    </w:p>
    <w:p w14:paraId="489269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writerSN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WriterSN);</w:t>
      </w:r>
    </w:p>
    <w:p w14:paraId="33F637E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CCA4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Wrap(d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p>
    <w:p w14:paraId="50C87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buf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Order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36B3AF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EncapsulationManager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(buf);</w:t>
      </w:r>
    </w:p>
    <w:p w14:paraId="2659A4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#if</w:t>
      </w:r>
      <w:r w:rsidRPr="000626EA">
        <w:rPr>
          <w:rFonts w:ascii="Consolas" w:hAnsi="Consolas" w:cs="Consolas"/>
          <w:color w:val="DCDCDC"/>
          <w:kern w:val="0"/>
          <w:sz w:val="19"/>
          <w:szCs w:val="19"/>
          <w:highlight w:val="black"/>
          <w:lang w:val="en-GB"/>
        </w:rPr>
        <w:t xml:space="preserve"> TODO</w:t>
      </w:r>
    </w:p>
    <w:p w14:paraId="57FFCF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lastRenderedPageBreak/>
        <w:t xml:space="preserve">                        CacheChange&lt;T&gt; change = new CacheChange&lt;T&gt;(ChangeKind.ALIVE, new GUID(msg.Header.GuidPrefix, d.WriterId), d.WriterSN, new DataObj(obj), new InstanceHandle());</w:t>
      </w:r>
    </w:p>
    <w:p w14:paraId="0BD577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 xml:space="preserve">                        ReaderCache.AddChange(change);</w:t>
      </w:r>
    </w:p>
    <w:p w14:paraId="1745D3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#endif</w:t>
      </w:r>
    </w:p>
    <w:p w14:paraId="6CBF11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79183B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default</w:t>
      </w:r>
      <w:r w:rsidRPr="000626EA">
        <w:rPr>
          <w:rFonts w:ascii="Consolas" w:hAnsi="Consolas" w:cs="Consolas"/>
          <w:color w:val="DCDCDC"/>
          <w:kern w:val="0"/>
          <w:sz w:val="19"/>
          <w:szCs w:val="19"/>
          <w:highlight w:val="black"/>
          <w:lang w:val="en-GB"/>
        </w:rPr>
        <w:t>:</w:t>
      </w:r>
    </w:p>
    <w:p w14:paraId="31C1C8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722A39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58E8D4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3F22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2AFE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8323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EEA4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6316A2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66287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UDPReceivers)</w:t>
      </w:r>
    </w:p>
    <w:p w14:paraId="3D07E4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E647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0746F1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479D6B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Dispose();</w:t>
      </w:r>
    </w:p>
    <w:p w14:paraId="7D2E6E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95664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UDPReceivers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Clear();</w:t>
      </w:r>
    </w:p>
    <w:p w14:paraId="024F4A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6DAA3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CB4FBD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A44DFA0" w14:textId="6AD107BE" w:rsidR="00E536BE" w:rsidRPr="002A52A4" w:rsidRDefault="00E536BE" w:rsidP="00E536BE">
      <w:pPr>
        <w:pStyle w:val="Ttulo4"/>
      </w:pPr>
      <w:r w:rsidRPr="002A52A4">
        <w:t>RtpsStatelessWriter.cs</w:t>
      </w:r>
    </w:p>
    <w:p w14:paraId="3A2181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3262B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1136F2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041399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EE5CDE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11894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6FDF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477F41F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78134F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17CD15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31CFA5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060FEF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2C59D4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0D2C79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Linq;</w:t>
      </w:r>
    </w:p>
    <w:p w14:paraId="7E3405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2CBB79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Text;</w:t>
      </w:r>
    </w:p>
    <w:p w14:paraId="2F2245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50CB2B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p>
    <w:p w14:paraId="1D5CCB8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Attributes;</w:t>
      </w:r>
    </w:p>
    <w:p w14:paraId="0BF851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E97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57ED73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4B731E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RtpsStatelessWriter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StatelessWriter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where</w:t>
      </w:r>
      <w:r w:rsidRPr="000626EA">
        <w:rPr>
          <w:rFonts w:ascii="Consolas" w:hAnsi="Consolas" w:cs="Consolas"/>
          <w:color w:val="DCDCDC"/>
          <w:kern w:val="0"/>
          <w:sz w:val="19"/>
          <w:szCs w:val="19"/>
          <w:highlight w:val="black"/>
          <w:lang w:val="en-GB"/>
        </w:rPr>
        <w:t xml:space="preserve"> T :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w:t>
      </w:r>
    </w:p>
    <w:p w14:paraId="1A6239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4596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19BC0C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UDPTransmitters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5E40A3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70D3B3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Encapsulation</w:t>
      </w:r>
      <w:r w:rsidRPr="000626EA">
        <w:rPr>
          <w:rFonts w:ascii="Consolas" w:hAnsi="Consolas" w:cs="Consolas"/>
          <w:color w:val="DCDCDC"/>
          <w:kern w:val="0"/>
          <w:sz w:val="19"/>
          <w:szCs w:val="19"/>
          <w:highlight w:val="black"/>
          <w:lang w:val="en-GB"/>
        </w:rPr>
        <w:t xml:space="preserve"> Scheme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48BFB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341A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RtpsStatelessWriter(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EF9D6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19991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6155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200FC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91675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Scheme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CDR_BE;</w:t>
      </w:r>
    </w:p>
    <w:p w14:paraId="0D9D67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95A3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AE5C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InitTransmitters()</w:t>
      </w:r>
    </w:p>
    <w:p w14:paraId="01278B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22A8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MulticastLocatorList)</w:t>
      </w:r>
    </w:p>
    <w:p w14:paraId="7DA03F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7BBD9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4CA0BC1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4D5C6D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6DE3F1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B19A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7B01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TODO. Just for testing. I dont like so many messages</w:t>
      </w:r>
    </w:p>
    <w:p w14:paraId="1DE9FC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//foreach (var locator in UnicastLocatorList)</w:t>
      </w:r>
    </w:p>
    <w:p w14:paraId="348ADD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4E616D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UDPTransmitter trans = new UDPTransmitter(locator, 1024);</w:t>
      </w:r>
    </w:p>
    <w:p w14:paraId="0AA8BE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trans.ParticipantId = this.Guid;</w:t>
      </w:r>
    </w:p>
    <w:p w14:paraId="0697E8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UDPTransmitters.Add(trans);</w:t>
      </w:r>
    </w:p>
    <w:p w14:paraId="0CCEDA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6A458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PeriodicWork);</w:t>
      </w:r>
    </w:p>
    <w:p w14:paraId="19F16B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A4B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75F8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StartTransmitters()</w:t>
      </w:r>
    </w:p>
    <w:p w14:paraId="52B9EE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EC69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259F70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09EA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1237D8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833C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ResendDataPeriod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5CB8CD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B5E3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PeriodicWork()</w:t>
      </w:r>
    </w:p>
    <w:p w14:paraId="34E26D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D97EA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RTPS Writer to repeatedly announce the availability of data by sending a Heartbeat Message.</w:t>
      </w:r>
    </w:p>
    <w:p w14:paraId="7802CB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"I have to send a Heartbeat Message,  at {0}"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DateTime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Now);</w:t>
      </w:r>
    </w:p>
    <w:p w14:paraId="1E48D2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SendHeartbeat();</w:t>
      </w:r>
    </w:p>
    <w:p w14:paraId="6AB865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3F2952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F4A7E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p>
    <w:p w14:paraId="57D65E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E143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//SendHeartbeat();</w:t>
      </w:r>
    </w:p>
    <w:p w14:paraId="3DDEB8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//SendData(change);</w:t>
      </w:r>
    </w:p>
    <w:p w14:paraId="24546D4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SendDataHeartbeat(change);</w:t>
      </w:r>
    </w:p>
    <w:p w14:paraId="55F129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FC9D6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Clear(); </w:t>
      </w:r>
      <w:r w:rsidRPr="000626EA">
        <w:rPr>
          <w:rFonts w:ascii="Consolas" w:hAnsi="Consolas" w:cs="Consolas"/>
          <w:color w:val="57A64A"/>
          <w:kern w:val="0"/>
          <w:sz w:val="19"/>
          <w:szCs w:val="19"/>
          <w:highlight w:val="black"/>
          <w:lang w:val="en-GB"/>
        </w:rPr>
        <w:t>//TODO</w:t>
      </w:r>
    </w:p>
    <w:p w14:paraId="1D2FEA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2513F4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F471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SendHeartbeat()</w:t>
      </w:r>
    </w:p>
    <w:p w14:paraId="69BFF4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41AC4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Heartbeat</w:t>
      </w:r>
    </w:p>
    <w:p w14:paraId="11F238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147033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8674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5422EB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5ABD56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id2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ENTITYID_PARTICIPANT;</w:t>
      </w:r>
    </w:p>
    <w:p w14:paraId="2CB66C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7224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id1;</w:t>
      </w:r>
    </w:p>
    <w:p w14:paraId="4EF4A4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id2;</w:t>
      </w:r>
    </w:p>
    <w:p w14:paraId="1A5F9A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10</w:t>
      </w:r>
      <w:r w:rsidRPr="000626EA">
        <w:rPr>
          <w:rFonts w:ascii="Consolas" w:hAnsi="Consolas" w:cs="Consolas"/>
          <w:color w:val="DCDCDC"/>
          <w:kern w:val="0"/>
          <w:sz w:val="19"/>
          <w:szCs w:val="19"/>
          <w:highlight w:val="black"/>
          <w:lang w:val="en-GB"/>
        </w:rPr>
        <w:t>);</w:t>
      </w:r>
    </w:p>
    <w:p w14:paraId="60C1BB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20</w:t>
      </w:r>
      <w:r w:rsidRPr="000626EA">
        <w:rPr>
          <w:rFonts w:ascii="Consolas" w:hAnsi="Consolas" w:cs="Consolas"/>
          <w:color w:val="DCDCDC"/>
          <w:kern w:val="0"/>
          <w:sz w:val="19"/>
          <w:szCs w:val="19"/>
          <w:highlight w:val="black"/>
          <w:lang w:val="en-GB"/>
        </w:rPr>
        <w:t>);</w:t>
      </w:r>
    </w:p>
    <w:p w14:paraId="0334BDF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5</w:t>
      </w:r>
      <w:r w:rsidRPr="000626EA">
        <w:rPr>
          <w:rFonts w:ascii="Consolas" w:hAnsi="Consolas" w:cs="Consolas"/>
          <w:color w:val="DCDCDC"/>
          <w:kern w:val="0"/>
          <w:sz w:val="19"/>
          <w:szCs w:val="19"/>
          <w:highlight w:val="black"/>
          <w:lang w:val="en-GB"/>
        </w:rPr>
        <w:t>;</w:t>
      </w:r>
    </w:p>
    <w:p w14:paraId="1968E3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m1</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67E320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6BC1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SendData(m1);</w:t>
      </w:r>
    </w:p>
    <w:p w14:paraId="33E1EF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DB091C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79D53B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SendData(</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w:t>
      </w:r>
    </w:p>
    <w:p w14:paraId="045F92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w:t>
      </w:r>
    </w:p>
    <w:p w14:paraId="6170D3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40691D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1B932BB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7801BA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7550BD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357147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55D8B6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D2E5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EncapsulationManager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((T)change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 Scheme);</w:t>
      </w:r>
    </w:p>
    <w:p w14:paraId="36C3B5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0D0BAB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13C74F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DD1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 Message to bytes1 array </w:t>
      </w:r>
    </w:p>
    <w:p w14:paraId="246DED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28425C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D091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73F7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SendDataHeartbeat(</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1BF520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FCEE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734B0D0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213F41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12B7E6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341D64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6692D3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9D184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65D30F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6D0AB9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4F83D7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2EB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0F83E8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readerId;</w:t>
      </w:r>
    </w:p>
    <w:p w14:paraId="526B36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writerId;</w:t>
      </w:r>
    </w:p>
    <w:p w14:paraId="761DB5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CBE9A9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73D33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31F15C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1387FDD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211A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0800EB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45FE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3F92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FF10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Writes a message to network </w:t>
      </w:r>
    </w:p>
    <w:p w14:paraId="4DCFFB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EEA5B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&gt;&lt;/param&gt;</w:t>
      </w:r>
    </w:p>
    <w:p w14:paraId="3FB6B3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5F166C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7A468C8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8947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509043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SendMessage(msg);</w:t>
      </w:r>
    </w:p>
    <w:p w14:paraId="49886B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835FE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0400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C84F3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6D6B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37D434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62EA4F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208CC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36A0EE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56F136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4A7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3F2D497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4768CB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A50E2F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62DEC5A" w14:textId="3C3550C1" w:rsidR="00E536BE" w:rsidRPr="002A52A4" w:rsidRDefault="00E536BE" w:rsidP="00E536BE">
      <w:pPr>
        <w:pStyle w:val="Ttulo4"/>
      </w:pPr>
      <w:r w:rsidRPr="002A52A4">
        <w:t>WriterWorker.cs</w:t>
      </w:r>
    </w:p>
    <w:p w14:paraId="306701B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B9E9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p>
    <w:p w14:paraId="494F18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7A70F74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ACA9B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29B1206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B3451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712880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39D7CF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2730EF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1B58B1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349921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Linq;</w:t>
      </w:r>
    </w:p>
    <w:p w14:paraId="71A976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0D43D4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Text;</w:t>
      </w:r>
    </w:p>
    <w:p w14:paraId="7E3D6A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Threading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Tasks;</w:t>
      </w:r>
    </w:p>
    <w:p w14:paraId="1527DB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0BF98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6FE4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0A98B2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1F02F0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PeriodicWorker</w:t>
      </w:r>
    </w:p>
    <w:p w14:paraId="4EDE6D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0C68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65023E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340A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delegate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w:t>
      </w:r>
    </w:p>
    <w:p w14:paraId="417517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F44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 xml:space="preserve"> periodicWork;</w:t>
      </w:r>
    </w:p>
    <w:p w14:paraId="7E8671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CA57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WriterWorker( )</w:t>
      </w:r>
    </w:p>
    <w:p w14:paraId="1B9D79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3E49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9D50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2B28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override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End()</w:t>
      </w:r>
    </w:p>
    <w:p w14:paraId="47AD4D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E8FFF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518A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44DC3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4983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WriterWorker(</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 xml:space="preserve"> periodicWork)</w:t>
      </w:r>
    </w:p>
    <w:p w14:paraId="6D566A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7509B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periodicWork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periodicWork;</w:t>
      </w:r>
    </w:p>
    <w:p w14:paraId="5A5A22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F26E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913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override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DoPeriodicWork()</w:t>
      </w:r>
    </w:p>
    <w:p w14:paraId="6E0F8D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B557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DoPeriodicWork();</w:t>
      </w:r>
    </w:p>
    <w:p w14:paraId="78DE18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(periodicWork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7B6AB7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periodicWork();</w:t>
      </w:r>
    </w:p>
    <w:p w14:paraId="4813943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p>
    <w:p w14:paraId="322933F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BBFA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38BA3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F12D0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1BD74C3" w14:textId="7FD8A876" w:rsidR="00E536BE" w:rsidRPr="002A52A4" w:rsidRDefault="00E536BE" w:rsidP="00E536BE">
      <w:pPr>
        <w:pStyle w:val="Ttulo3"/>
      </w:pPr>
      <w:bookmarkStart w:id="311" w:name="_Ref422130701"/>
      <w:r w:rsidRPr="002A52A4">
        <w:t>RtpsTransport</w:t>
      </w:r>
      <w:bookmarkEnd w:id="311"/>
    </w:p>
    <w:p w14:paraId="35C3A9E2" w14:textId="2FAB2528" w:rsidR="00E536BE" w:rsidRPr="002A52A4" w:rsidRDefault="00E536BE" w:rsidP="00E536BE">
      <w:pPr>
        <w:pStyle w:val="Ttulo4"/>
      </w:pPr>
      <w:r w:rsidRPr="002A52A4">
        <w:t>RtpsDiscovery.cs</w:t>
      </w:r>
    </w:p>
    <w:p w14:paraId="42607B5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0A68C85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0D9B4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ADF19C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0BEC699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9C9E2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E6C0A2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1CE0E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49085A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608B4E2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41131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A854D2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6EE23D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RtpsDiscovery</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IRtpsDiscovery</w:t>
      </w:r>
    </w:p>
    <w:p w14:paraId="48E2CC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FD77D1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48E679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D7B7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private</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List</w:t>
      </w:r>
      <w:r w:rsidRPr="000626EA">
        <w:rPr>
          <w:rFonts w:ascii="Consolas" w:hAnsi="Consolas" w:cs="Consolas"/>
          <w:color w:val="B4B4B4"/>
          <w:kern w:val="0"/>
          <w:sz w:val="19"/>
          <w:szCs w:val="19"/>
          <w:highlight w:val="black"/>
          <w:lang w:val="fr-FR"/>
        </w:rPr>
        <w:t>&lt;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participants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new</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List</w:t>
      </w:r>
      <w:r w:rsidRPr="000626EA">
        <w:rPr>
          <w:rFonts w:ascii="Consolas" w:hAnsi="Consolas" w:cs="Consolas"/>
          <w:color w:val="B4B4B4"/>
          <w:kern w:val="0"/>
          <w:sz w:val="19"/>
          <w:szCs w:val="19"/>
          <w:highlight w:val="black"/>
          <w:lang w:val="fr-FR"/>
        </w:rPr>
        <w:t>&lt;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w:t>
      </w:r>
    </w:p>
    <w:p w14:paraId="0AA84D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endpoints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75C314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F95F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DiscoveryEventHandler</w:t>
      </w:r>
      <w:r w:rsidRPr="000626EA">
        <w:rPr>
          <w:rFonts w:ascii="Consolas" w:hAnsi="Consolas" w:cs="Consolas"/>
          <w:color w:val="DCDCDC"/>
          <w:kern w:val="0"/>
          <w:sz w:val="19"/>
          <w:szCs w:val="19"/>
          <w:highlight w:val="black"/>
          <w:lang w:val="en-GB"/>
        </w:rPr>
        <w:t xml:space="preserve"> ParticipantDiscovery;</w:t>
      </w:r>
    </w:p>
    <w:p w14:paraId="14D2E8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343F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DiscoveryEventHandler</w:t>
      </w:r>
      <w:r w:rsidRPr="000626EA">
        <w:rPr>
          <w:rFonts w:ascii="Consolas" w:hAnsi="Consolas" w:cs="Consolas"/>
          <w:color w:val="DCDCDC"/>
          <w:kern w:val="0"/>
          <w:sz w:val="19"/>
          <w:szCs w:val="19"/>
          <w:highlight w:val="black"/>
          <w:lang w:val="en-GB"/>
        </w:rPr>
        <w:t xml:space="preserve"> EndpointDiscovery;</w:t>
      </w:r>
    </w:p>
    <w:p w14:paraId="416F8D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927D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1EC03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5CB0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Participant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Participants</w:t>
      </w:r>
    </w:p>
    <w:p w14:paraId="1CE8B3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4537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AsReadOnly(); }</w:t>
      </w:r>
    </w:p>
    <w:p w14:paraId="486386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3C25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741BE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Endpoints</w:t>
      </w:r>
    </w:p>
    <w:p w14:paraId="3C5EBF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9D77C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AsReadOnly(); }</w:t>
      </w:r>
    </w:p>
    <w:p w14:paraId="7AC886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9EE88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4EEEB7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RegisterParticipant(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DCDCDC"/>
          <w:kern w:val="0"/>
          <w:sz w:val="19"/>
          <w:szCs w:val="19"/>
          <w:highlight w:val="black"/>
          <w:lang w:val="fr-FR"/>
        </w:rPr>
        <w:t xml:space="preserve"> participant)</w:t>
      </w:r>
    </w:p>
    <w:p w14:paraId="370199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536186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if</w:t>
      </w:r>
      <w:r w:rsidRPr="000626EA">
        <w:rPr>
          <w:rFonts w:ascii="Consolas" w:hAnsi="Consolas" w:cs="Consolas"/>
          <w:color w:val="DCDCDC"/>
          <w:kern w:val="0"/>
          <w:sz w:val="19"/>
          <w:szCs w:val="19"/>
          <w:highlight w:val="black"/>
          <w:lang w:val="fr-FR"/>
        </w:rPr>
        <w:t xml:space="preserve"> (participant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null</w:t>
      </w:r>
      <w:r w:rsidRPr="000626EA">
        <w:rPr>
          <w:rFonts w:ascii="Consolas" w:hAnsi="Consolas" w:cs="Consolas"/>
          <w:color w:val="DCDCDC"/>
          <w:kern w:val="0"/>
          <w:sz w:val="19"/>
          <w:szCs w:val="19"/>
          <w:highlight w:val="black"/>
          <w:lang w:val="fr-FR"/>
        </w:rPr>
        <w:t>)</w:t>
      </w:r>
    </w:p>
    <w:p w14:paraId="5F69B4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75480A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participants</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Add(participant);</w:t>
      </w:r>
    </w:p>
    <w:p w14:paraId="67D55C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7F5CF8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NEW_PARTICIPANT;</w:t>
      </w:r>
    </w:p>
    <w:p w14:paraId="2CC589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dea</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EventData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participant;</w:t>
      </w:r>
    </w:p>
    <w:p w14:paraId="312902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NotifyParticipantChanges(dea);</w:t>
      </w:r>
    </w:p>
    <w:p w14:paraId="0D5D95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5A438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6C637A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3F64EF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UnregisterParticipant(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DCDCDC"/>
          <w:kern w:val="0"/>
          <w:sz w:val="19"/>
          <w:szCs w:val="19"/>
          <w:highlight w:val="black"/>
          <w:lang w:val="fr-FR"/>
        </w:rPr>
        <w:t xml:space="preserve"> participant)</w:t>
      </w:r>
    </w:p>
    <w:p w14:paraId="1E4B6A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4E3B18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if</w:t>
      </w:r>
      <w:r w:rsidRPr="000626EA">
        <w:rPr>
          <w:rFonts w:ascii="Consolas" w:hAnsi="Consolas" w:cs="Consolas"/>
          <w:color w:val="DCDCDC"/>
          <w:kern w:val="0"/>
          <w:sz w:val="19"/>
          <w:szCs w:val="19"/>
          <w:highlight w:val="black"/>
          <w:lang w:val="fr-FR"/>
        </w:rPr>
        <w:t xml:space="preserve"> (participant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null</w:t>
      </w:r>
      <w:r w:rsidRPr="000626EA">
        <w:rPr>
          <w:rFonts w:ascii="Consolas" w:hAnsi="Consolas" w:cs="Consolas"/>
          <w:color w:val="DCDCDC"/>
          <w:kern w:val="0"/>
          <w:sz w:val="19"/>
          <w:szCs w:val="19"/>
          <w:highlight w:val="black"/>
          <w:lang w:val="fr-FR"/>
        </w:rPr>
        <w:t>)</w:t>
      </w:r>
    </w:p>
    <w:p w14:paraId="4C21BD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4562BB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lastRenderedPageBreak/>
        <w:t xml:space="preserve">                participants</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Remove(participant);</w:t>
      </w:r>
    </w:p>
    <w:p w14:paraId="77CEE6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576150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DELETED_PARTICIPANT;</w:t>
      </w:r>
    </w:p>
    <w:p w14:paraId="4B49A8F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participant;</w:t>
      </w:r>
    </w:p>
    <w:p w14:paraId="63E3F1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NotifyParticipantChanges(dea);</w:t>
      </w:r>
    </w:p>
    <w:p w14:paraId="3AA86F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D0B3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38556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62DF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RegisterEndpoint(</w:t>
      </w:r>
      <w:r w:rsidRPr="000626EA">
        <w:rPr>
          <w:rFonts w:ascii="Consolas" w:hAnsi="Consolas" w:cs="Consolas"/>
          <w:color w:val="4EC9B0"/>
          <w:kern w:val="0"/>
          <w:sz w:val="19"/>
          <w:szCs w:val="19"/>
          <w:highlight w:val="black"/>
          <w:lang w:val="en-GB"/>
        </w:rPr>
        <w:t>Endpoint</w:t>
      </w:r>
      <w:r w:rsidRPr="000626EA">
        <w:rPr>
          <w:rFonts w:ascii="Consolas" w:hAnsi="Consolas" w:cs="Consolas"/>
          <w:color w:val="DCDCDC"/>
          <w:kern w:val="0"/>
          <w:sz w:val="19"/>
          <w:szCs w:val="19"/>
          <w:highlight w:val="black"/>
          <w:lang w:val="en-GB"/>
        </w:rPr>
        <w:t xml:space="preserve"> endpoint)</w:t>
      </w:r>
    </w:p>
    <w:p w14:paraId="251817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4BD5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004413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B34F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Add(endpoint);</w:t>
      </w:r>
    </w:p>
    <w:p w14:paraId="4FF52D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0BE1BC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6DFE47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endpoint;</w:t>
      </w:r>
    </w:p>
    <w:p w14:paraId="4F1251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NotifyEndpointsChanges(dea);</w:t>
      </w:r>
    </w:p>
    <w:p w14:paraId="0CCBD9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70A2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31839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68E4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UnregisterEndpoint(</w:t>
      </w:r>
      <w:r w:rsidRPr="000626EA">
        <w:rPr>
          <w:rFonts w:ascii="Consolas" w:hAnsi="Consolas" w:cs="Consolas"/>
          <w:color w:val="4EC9B0"/>
          <w:kern w:val="0"/>
          <w:sz w:val="19"/>
          <w:szCs w:val="19"/>
          <w:highlight w:val="black"/>
          <w:lang w:val="en-GB"/>
        </w:rPr>
        <w:t>Endpoint</w:t>
      </w:r>
      <w:r w:rsidRPr="000626EA">
        <w:rPr>
          <w:rFonts w:ascii="Consolas" w:hAnsi="Consolas" w:cs="Consolas"/>
          <w:color w:val="DCDCDC"/>
          <w:kern w:val="0"/>
          <w:sz w:val="19"/>
          <w:szCs w:val="19"/>
          <w:highlight w:val="black"/>
          <w:lang w:val="en-GB"/>
        </w:rPr>
        <w:t xml:space="preserve"> endpoint)</w:t>
      </w:r>
    </w:p>
    <w:p w14:paraId="0A1AC5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0C20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C42DD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C36E8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Remove(endpoint);</w:t>
      </w:r>
    </w:p>
    <w:p w14:paraId="019016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0FBAA5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DELETED_ENDPOINT;</w:t>
      </w:r>
    </w:p>
    <w:p w14:paraId="06608A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endpoint;</w:t>
      </w:r>
    </w:p>
    <w:p w14:paraId="40B956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NotifyEndpointsChanges(dea);</w:t>
      </w:r>
    </w:p>
    <w:p w14:paraId="214B03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DE00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D57C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1816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NotifyParticipantChanges(</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w:t>
      </w:r>
    </w:p>
    <w:p w14:paraId="0C3247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E22F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"The information about Participants has changed"</w:t>
      </w:r>
      <w:r w:rsidRPr="000626EA">
        <w:rPr>
          <w:rFonts w:ascii="Consolas" w:hAnsi="Consolas" w:cs="Consolas"/>
          <w:color w:val="DCDCDC"/>
          <w:kern w:val="0"/>
          <w:sz w:val="19"/>
          <w:szCs w:val="19"/>
          <w:highlight w:val="black"/>
          <w:lang w:val="en-GB"/>
        </w:rPr>
        <w:t>);</w:t>
      </w:r>
    </w:p>
    <w:p w14:paraId="233FF9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(ParticipantDiscovery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85B05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F643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ParticipantDiscovery(</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 dea);</w:t>
      </w:r>
    </w:p>
    <w:p w14:paraId="309983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4E88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DEF4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4B12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NotifyEndpointsChanges(</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w:t>
      </w:r>
    </w:p>
    <w:p w14:paraId="22197C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D77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"The information about Endpoints has changed"</w:t>
      </w:r>
      <w:r w:rsidRPr="000626EA">
        <w:rPr>
          <w:rFonts w:ascii="Consolas" w:hAnsi="Consolas" w:cs="Consolas"/>
          <w:color w:val="DCDCDC"/>
          <w:kern w:val="0"/>
          <w:sz w:val="19"/>
          <w:szCs w:val="19"/>
          <w:highlight w:val="black"/>
          <w:lang w:val="en-GB"/>
        </w:rPr>
        <w:t>);</w:t>
      </w:r>
    </w:p>
    <w:p w14:paraId="53ADBC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4B35C5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DB7E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EndpointDiscovery(</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 dea);</w:t>
      </w:r>
    </w:p>
    <w:p w14:paraId="479BBA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3C4F17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135D5F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95DAA2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AAFA71F" w14:textId="37120E1B" w:rsidR="00E536BE" w:rsidRPr="002A52A4" w:rsidRDefault="00E536BE" w:rsidP="00E536BE">
      <w:pPr>
        <w:pStyle w:val="Ttulo4"/>
      </w:pPr>
      <w:r w:rsidRPr="002A52A4">
        <w:t>RtpsEngine.cs</w:t>
      </w:r>
    </w:p>
    <w:p w14:paraId="64A140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927936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1E4EB1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C0902E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0C25A6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12D12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BEE6D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4E5172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p>
    <w:p w14:paraId="53B5A20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p>
    <w:p w14:paraId="7A15101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theInstance;</w:t>
      </w:r>
    </w:p>
    <w:p w14:paraId="151691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DBAB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Instance</w:t>
      </w:r>
    </w:p>
    <w:p w14:paraId="0F4240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BA8AB5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get</w:t>
      </w:r>
    </w:p>
    <w:p w14:paraId="10C261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C131DE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546ECE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CreateEngine(</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 }</w:t>
      </w:r>
    </w:p>
    <w:p w14:paraId="39E2DBB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 xml:space="preserve"> theInstance;</w:t>
      </w:r>
    </w:p>
    <w:p w14:paraId="4F1357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05B6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A286E4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1B3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 xml:space="preserve"> CreateEngine(</w:t>
      </w:r>
      <w:r w:rsidRPr="000626EA">
        <w:rPr>
          <w:rFonts w:ascii="Consolas" w:hAnsi="Consolas" w:cs="Consolas"/>
          <w:color w:val="B8D7A3"/>
          <w:kern w:val="0"/>
          <w:sz w:val="19"/>
          <w:szCs w:val="19"/>
          <w:highlight w:val="black"/>
          <w:lang w:val="en-GB"/>
        </w:rPr>
        <w:t>IDictionary</w:t>
      </w:r>
      <w:r w:rsidRPr="000626EA">
        <w:rPr>
          <w:rFonts w:ascii="Consolas" w:hAnsi="Consolas" w:cs="Consolas"/>
          <w:color w:val="B4B4B4"/>
          <w:kern w:val="0"/>
          <w:sz w:val="19"/>
          <w:szCs w:val="19"/>
          <w:highlight w:val="black"/>
          <w:lang w:val="en-GB"/>
        </w:rPr>
        <w:t>&lt;</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Object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environment)</w:t>
      </w:r>
    </w:p>
    <w:p w14:paraId="1A3192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D2CE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DDSConfigurationSection</w:t>
      </w:r>
      <w:r w:rsidRPr="000626EA">
        <w:rPr>
          <w:rFonts w:ascii="Consolas" w:hAnsi="Consolas" w:cs="Consolas"/>
          <w:color w:val="DCDCDC"/>
          <w:kern w:val="0"/>
          <w:sz w:val="19"/>
          <w:szCs w:val="19"/>
          <w:highlight w:val="black"/>
          <w:lang w:val="en-GB"/>
        </w:rPr>
        <w:t xml:space="preserve"> ddsConfig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Configuration</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DDSConfigurationSection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p>
    <w:p w14:paraId="044439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RTPSConfigurationSection</w:t>
      </w:r>
      <w:r w:rsidRPr="000626EA">
        <w:rPr>
          <w:rFonts w:ascii="Consolas" w:hAnsi="Consolas" w:cs="Consolas"/>
          <w:color w:val="DCDCDC"/>
          <w:kern w:val="0"/>
          <w:sz w:val="19"/>
          <w:szCs w:val="19"/>
          <w:highlight w:val="black"/>
          <w:lang w:val="en-GB"/>
        </w:rPr>
        <w:t xml:space="preserve"> rtpsConfig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Configuration</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RTPSConfigurationSection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p>
    <w:p w14:paraId="485725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transportProfile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ddsConfig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Domains[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TransportProfile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Name;</w:t>
      </w:r>
    </w:p>
    <w:p w14:paraId="524E1E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className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Transports[transportProfile]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w:t>
      </w:r>
    </w:p>
    <w:p w14:paraId="1A07BD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IsNullOrWhiteSpace(className))</w:t>
      </w:r>
    </w:p>
    <w:p w14:paraId="35F91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07BF3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no implementation class name specified</w:t>
      </w:r>
    </w:p>
    <w:p w14:paraId="1E4BA1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"Please Set the RTPS engine type property in the settings."</w:t>
      </w:r>
      <w:r w:rsidRPr="000626EA">
        <w:rPr>
          <w:rFonts w:ascii="Consolas" w:hAnsi="Consolas" w:cs="Consolas"/>
          <w:color w:val="DCDCDC"/>
          <w:kern w:val="0"/>
          <w:sz w:val="19"/>
          <w:szCs w:val="19"/>
          <w:highlight w:val="black"/>
          <w:lang w:val="en-GB"/>
        </w:rPr>
        <w:t>);</w:t>
      </w:r>
    </w:p>
    <w:p w14:paraId="567E8F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04595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7B44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Type</w:t>
      </w:r>
      <w:r w:rsidRPr="000626EA">
        <w:rPr>
          <w:rFonts w:ascii="Consolas" w:hAnsi="Consolas" w:cs="Consolas"/>
          <w:color w:val="DCDCDC"/>
          <w:kern w:val="0"/>
          <w:sz w:val="19"/>
          <w:szCs w:val="19"/>
          <w:highlight w:val="black"/>
          <w:lang w:val="en-GB"/>
        </w:rPr>
        <w:t xml:space="preserve"> ctxClass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Type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GetType(className,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4BFE54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E9B5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D97B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 Instantiate new object --- //</w:t>
      </w:r>
    </w:p>
    <w:p w14:paraId="787642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try</w:t>
      </w:r>
    </w:p>
    <w:p w14:paraId="6BD655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933C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First, try a constructor that will accept the environment.</w:t>
      </w:r>
    </w:p>
    <w:p w14:paraId="6381BF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03A7B0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32366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102D436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37EFB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catch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Exception</w:t>
      </w:r>
      <w:r w:rsidRPr="000626EA">
        <w:rPr>
          <w:rFonts w:ascii="Consolas" w:hAnsi="Consolas" w:cs="Consolas"/>
          <w:color w:val="DCDCDC"/>
          <w:kern w:val="0"/>
          <w:sz w:val="19"/>
          <w:szCs w:val="19"/>
          <w:highlight w:val="black"/>
          <w:lang w:val="en-GB"/>
        </w:rPr>
        <w:t>)</w:t>
      </w:r>
    </w:p>
    <w:p w14:paraId="297FF2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C7A1B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No Map constructor found; try a no-argument constructor</w:t>
      </w:r>
    </w:p>
    <w:p w14:paraId="6373AE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instead.</w:t>
      </w:r>
    </w:p>
    <w:p w14:paraId="6805DE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t>
      </w:r>
    </w:p>
    <w:p w14:paraId="4440CF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Get the constructor and call it explicitly rather than</w:t>
      </w:r>
    </w:p>
    <w:p w14:paraId="0575FA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calling Class.newInstance(). The latter propagates all</w:t>
      </w:r>
    </w:p>
    <w:p w14:paraId="1A26A1F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exceptions, even checked ones, complicating error handling</w:t>
      </w:r>
    </w:p>
    <w:p w14:paraId="57216A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for us and the user.</w:t>
      </w:r>
    </w:p>
    <w:p w14:paraId="38078F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w:t>
      </w:r>
    </w:p>
    <w:p w14:paraId="1505C6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w:t>
      </w:r>
    </w:p>
    <w:p w14:paraId="1998F0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1B5E8A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E442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"Exception building a RTPS engine using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className);</w:t>
      </w:r>
    </w:p>
    <w:p w14:paraId="13D2B17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F002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8D2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DC3C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B8D7A3"/>
          <w:kern w:val="0"/>
          <w:sz w:val="19"/>
          <w:szCs w:val="19"/>
          <w:highlight w:val="black"/>
          <w:lang w:val="en-GB"/>
        </w:rPr>
        <w:t>IRtpsEngine</w:t>
      </w:r>
    </w:p>
    <w:p w14:paraId="1C0FCD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3950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RtpsDiscovery</w:t>
      </w:r>
      <w:r w:rsidRPr="000626EA">
        <w:rPr>
          <w:rFonts w:ascii="Consolas" w:hAnsi="Consolas" w:cs="Consolas"/>
          <w:color w:val="DCDCDC"/>
          <w:kern w:val="0"/>
          <w:sz w:val="19"/>
          <w:szCs w:val="19"/>
          <w:highlight w:val="black"/>
          <w:lang w:val="en-GB"/>
        </w:rPr>
        <w:t>();</w:t>
      </w:r>
    </w:p>
    <w:p w14:paraId="22DC88F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805E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E0F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1489A5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AD72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discoveryModule; }</w:t>
      </w:r>
    </w:p>
    <w:p w14:paraId="3C12F4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3E4D3C7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148D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0CB1358" w14:textId="77777777" w:rsidR="00BC5DFA"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1FE6821" w14:textId="39B9D1B3" w:rsidR="00BC5DFA" w:rsidRDefault="00BC5DFA" w:rsidP="00BC5DFA">
      <w:pPr>
        <w:pStyle w:val="Ttulo3"/>
      </w:pPr>
      <w:r>
        <w:t>Encoders</w:t>
      </w:r>
    </w:p>
    <w:p w14:paraId="3F04E45E" w14:textId="4D79E982" w:rsidR="00BC5DFA" w:rsidRDefault="00BC5DFA" w:rsidP="00BC5DFA">
      <w:pPr>
        <w:pStyle w:val="Ttulo4"/>
      </w:pPr>
      <w:r>
        <w:t>AckNackEncoder.cs</w:t>
      </w:r>
    </w:p>
    <w:p w14:paraId="0869E9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23C113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56CD1A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2AB3E4B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p>
    <w:p w14:paraId="525ADDC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Linq;</w:t>
      </w:r>
    </w:p>
    <w:p w14:paraId="02FC1C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Text;</w:t>
      </w:r>
    </w:p>
    <w:p w14:paraId="1CCCEE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Threading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Tasks;</w:t>
      </w:r>
    </w:p>
    <w:p w14:paraId="7CD330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EDCA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5978E23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D8A6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AckNackEncoder</w:t>
      </w:r>
    </w:p>
    <w:p w14:paraId="11FF90A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45D0F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5115D6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DDAB7D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ACAB3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D5528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ReaderSNState);</w:t>
      </w:r>
    </w:p>
    <w:p w14:paraId="370E822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Count);</w:t>
      </w:r>
    </w:p>
    <w:p w14:paraId="42A4DFE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2E557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0B6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0B82B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6F2C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w:t>
      </w:r>
    </w:p>
    <w:p w14:paraId="680A7F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GetAckNack(</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75BE55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1D8E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5164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299442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2CD8F3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FB78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F4A3C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DF5A80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ReaderSNState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143D0E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GetInt32();</w:t>
      </w:r>
    </w:p>
    <w:p w14:paraId="0558C6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C041B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FA71E8C"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AE9AEB" w14:textId="77777777" w:rsidR="00BC5DFA" w:rsidRDefault="00BC5DFA" w:rsidP="00BC5DFA"/>
    <w:p w14:paraId="694B9263" w14:textId="75B2C13D" w:rsidR="00BC5DFA" w:rsidRDefault="00BC5DFA" w:rsidP="00BC5DFA">
      <w:pPr>
        <w:pStyle w:val="Ttulo4"/>
      </w:pPr>
      <w:r>
        <w:t>DataFragEncoder.cs</w:t>
      </w:r>
    </w:p>
    <w:p w14:paraId="4D11A52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8F8B52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84BAFE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AA7227B"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E2971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7C9F4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9A7CC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69293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DataFragEncoder</w:t>
      </w:r>
    </w:p>
    <w:p w14:paraId="3E5E30A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3E7CD6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5638EF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15083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ExtraFlags);</w:t>
      </w:r>
    </w:p>
    <w:p w14:paraId="68C4B3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2C0B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octets_to_inline_qos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7DBCF3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PutInt16(octets_to_inline_qos);</w:t>
      </w:r>
    </w:p>
    <w:p w14:paraId="54E409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0DD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127DCB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7EF84F1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WriterSequenceNumber);</w:t>
      </w:r>
    </w:p>
    <w:p w14:paraId="17004E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CA9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FragmentStartingNumber);</w:t>
      </w:r>
    </w:p>
    <w:p w14:paraId="53110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FragmentsInSubmessage);</w:t>
      </w:r>
    </w:p>
    <w:p w14:paraId="4F22A2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FragmentSize);</w:t>
      </w:r>
    </w:p>
    <w:p w14:paraId="7EC2ED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SampleSize);</w:t>
      </w:r>
    </w:p>
    <w:p w14:paraId="170C6F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0F039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209E5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0B7BA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ParameterList);</w:t>
      </w:r>
    </w:p>
    <w:p w14:paraId="337F37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278CDF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82BD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57A64A"/>
          <w:kern w:val="0"/>
          <w:sz w:val="19"/>
          <w:szCs w:val="19"/>
          <w:highlight w:val="black"/>
          <w:lang w:val="en-GB"/>
        </w:rPr>
        <w:t>// TODO: check this</w:t>
      </w:r>
    </w:p>
    <w:p w14:paraId="35A1FF8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2D4FD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16323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E9249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175F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w:t>
      </w:r>
    </w:p>
    <w:p w14:paraId="64CA70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GetDataFrag(</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453BBE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1FF62D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2338D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BFB52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2B94B9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8E46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042A18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5E02C3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5C6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7A7A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5ECCA4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C55C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0D74B8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CE05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67AE84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2D10F84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WriterSequenceNumber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7F119E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F68A6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FragmentStartingNumber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4A2808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FragmentsInSubmessage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7CD53F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1BEC7E0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SampleSize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5AAB58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67CE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7B6526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7282A6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2A6CA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B9690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A33EA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 octetsToInlineQos</w:t>
      </w:r>
    </w:p>
    <w:p w14:paraId="24B73D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B31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C75D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95C9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0DE50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ParameterList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4BBFD5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p>
    <w:p w14:paraId="197693D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68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5E2FEAA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6F4B1B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6D0A9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053B8A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82F27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4036C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57A64A"/>
          <w:kern w:val="0"/>
          <w:sz w:val="19"/>
          <w:szCs w:val="19"/>
          <w:highlight w:val="black"/>
          <w:lang w:val="en-GB"/>
        </w:rPr>
        <w:t>// SubMessage is the last one. Rest of the bytes are Read.</w:t>
      </w:r>
    </w:p>
    <w:p w14:paraId="32660E7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045CC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60BA08C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BF0478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38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Length);</w:t>
      </w:r>
    </w:p>
    <w:p w14:paraId="532533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541B5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E3F5D5"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33BBC48" w14:textId="5C4B1156" w:rsidR="00BC5DFA" w:rsidRDefault="00BC5DFA" w:rsidP="00BC5DFA">
      <w:pPr>
        <w:pStyle w:val="Ttulo4"/>
      </w:pPr>
      <w:r>
        <w:t>DataSubMessageEncoder.cs</w:t>
      </w:r>
    </w:p>
    <w:p w14:paraId="07CFB75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6B8725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2D07849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47680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213BF4E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p>
    <w:p w14:paraId="142F64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Utils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Network</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791E96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p>
    <w:p w14:paraId="257ABAB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58AA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4869C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B3E2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DataSubMessageEncoder</w:t>
      </w:r>
    </w:p>
    <w:p w14:paraId="6A9B136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A43AB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711C4A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CDCDC"/>
          <w:kern w:val="0"/>
          <w:sz w:val="19"/>
          <w:szCs w:val="19"/>
          <w:highlight w:val="black"/>
          <w:lang w:val="fr-FR"/>
        </w:rPr>
        <w:t>{</w:t>
      </w:r>
    </w:p>
    <w:p w14:paraId="65650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fr-FR"/>
        </w:rPr>
        <w:t xml:space="preserve">            buffer</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PutInt16(obj</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ExtraFlags</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Value);</w:t>
      </w:r>
    </w:p>
    <w:p w14:paraId="6FF93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fr-FR"/>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469C0F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6C04EBB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3D4DD4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w:t>
      </w:r>
      <w:r w:rsidRPr="00BC5DFA">
        <w:rPr>
          <w:rFonts w:ascii="Consolas" w:hAnsi="Consolas" w:cs="Consolas"/>
          <w:color w:val="57A64A"/>
          <w:kern w:val="0"/>
          <w:sz w:val="19"/>
          <w:szCs w:val="19"/>
          <w:highlight w:val="black"/>
          <w:lang w:val="en-GB"/>
        </w:rPr>
        <w:t>// EntityId.LENGTH + EntityId.LENGTH + SequenceNumber.LENGTH;</w:t>
      </w:r>
    </w:p>
    <w:p w14:paraId="683892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4E9AD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PutInt16(octetsToInlineQos);</w:t>
      </w:r>
    </w:p>
    <w:p w14:paraId="2B9696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4B092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39A3EC2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WriterSN);</w:t>
      </w:r>
    </w:p>
    <w:p w14:paraId="60A8161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B6392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5F12F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InlineQos);</w:t>
      </w:r>
    </w:p>
    <w:p w14:paraId="30ACA87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AC6E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7E7C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4B6800F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FF9CC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5D1559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DataEncapsulation</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p>
    <w:p w14:paraId="172984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BD50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B314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2825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1322A7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7B5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w:t>
      </w:r>
    </w:p>
    <w:p w14:paraId="1DFA40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GetDataSubMessage(</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248B4DB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0F31664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2DBB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3E56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573471B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1FB56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&amp;&amp;</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7230FD0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C67E1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Should we just ignore this message instead</w:t>
      </w:r>
    </w:p>
    <w:p w14:paraId="184914C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throw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ApplicationException</w:t>
      </w:r>
      <w:r w:rsidRPr="00BC5DFA">
        <w:rPr>
          <w:rFonts w:ascii="Consolas" w:hAnsi="Consolas" w:cs="Consolas"/>
          <w:color w:val="DCDCDC"/>
          <w:kern w:val="0"/>
          <w:sz w:val="19"/>
          <w:szCs w:val="19"/>
          <w:highlight w:val="black"/>
          <w:lang w:val="en-GB"/>
        </w:rPr>
        <w:t>(</w:t>
      </w:r>
    </w:p>
    <w:p w14:paraId="46AF880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69D85"/>
          <w:kern w:val="0"/>
          <w:sz w:val="19"/>
          <w:szCs w:val="19"/>
          <w:highlight w:val="black"/>
          <w:lang w:val="en-GB"/>
        </w:rPr>
        <w:t>"This version of protocol does not allow Data submessage to contain both serialized data and serialized key (9.4.5.3.1)"</w:t>
      </w:r>
      <w:r w:rsidRPr="00BC5DFA">
        <w:rPr>
          <w:rFonts w:ascii="Consolas" w:hAnsi="Consolas" w:cs="Consolas"/>
          <w:color w:val="DCDCDC"/>
          <w:kern w:val="0"/>
          <w:sz w:val="19"/>
          <w:szCs w:val="19"/>
          <w:highlight w:val="black"/>
          <w:lang w:val="en-GB"/>
        </w:rPr>
        <w:t>);</w:t>
      </w:r>
    </w:p>
    <w:p w14:paraId="5701B3E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75EA1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7787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788D51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607BDF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 xml:space="preserve"> flgs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w:t>
      </w:r>
    </w:p>
    <w:p w14:paraId="0B41FEB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flgs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Value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D4A1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flgs;</w:t>
      </w:r>
    </w:p>
    <w:p w14:paraId="613BAD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496EB0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6F1C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5FB828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09879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03A48F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B1245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66F8085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596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5842E8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19CB29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0059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27EA0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EE58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TODO: Instead of looping, we should do just</w:t>
      </w:r>
    </w:p>
    <w:p w14:paraId="559D68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newPos = bb.getBuffer.position() + unknownOctets or something</w:t>
      </w:r>
    </w:p>
    <w:p w14:paraId="12BEA99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like that</w:t>
      </w:r>
    </w:p>
    <w:p w14:paraId="377D4E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w:t>
      </w:r>
    </w:p>
    <w:p w14:paraId="5D2B82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octetsToInlineQos</w:t>
      </w:r>
    </w:p>
    <w:p w14:paraId="69424C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7C74F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9F9A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A0700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9B9E4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7B781D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16C5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9E93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6C8A5B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2EF5D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Each submessage is aligned on 32-bit boundary, @see</w:t>
      </w:r>
    </w:p>
    <w:p w14:paraId="03E77A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9.4.1 Overall Structure</w:t>
      </w:r>
    </w:p>
    <w:p w14:paraId="62533C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2E53E0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length;</w:t>
      </w:r>
    </w:p>
    <w:p w14:paraId="62C9272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EFD79C"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12F70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03C5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4FB58E0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16F8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35236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p>
    <w:p w14:paraId="240532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SubMessage is the last one. Rest of the bytes are Read.</w:t>
      </w:r>
    </w:p>
    <w:p w14:paraId="766861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D624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5EABE9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p>
    <w:p w14:paraId="0416BC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SerializedPayload</w:t>
      </w:r>
      <w:r w:rsidRPr="00BC5DFA">
        <w:rPr>
          <w:rFonts w:ascii="Consolas" w:hAnsi="Consolas" w:cs="Consolas"/>
          <w:color w:val="DCDCDC"/>
          <w:kern w:val="0"/>
          <w:sz w:val="19"/>
          <w:szCs w:val="19"/>
          <w:highlight w:val="black"/>
          <w:lang w:val="en-GB"/>
        </w:rPr>
        <w:t>();</w:t>
      </w:r>
    </w:p>
    <w:p w14:paraId="773F05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DataEncapsulation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EncapsulationManager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Deserialize(buffer, length);</w:t>
      </w:r>
    </w:p>
    <w:p w14:paraId="47D0A3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A0F43D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AB606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79F526D"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29D9B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E93261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5ABE80" w14:textId="34161505" w:rsidR="00BC5DFA" w:rsidRDefault="00BC5DFA" w:rsidP="00BC5DFA">
      <w:pPr>
        <w:pStyle w:val="Ttulo4"/>
      </w:pPr>
      <w:r>
        <w:t>EncapsulationSchemeEncoder.cs</w:t>
      </w:r>
    </w:p>
    <w:p w14:paraId="5664001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563D68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722AF6E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754DE1C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47DBE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5AB8B024"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7A4A2DF1"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D160B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D7881E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331B8B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EncapsulationSchemeEncoder</w:t>
      </w:r>
    </w:p>
    <w:p w14:paraId="42C0A3A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352E2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msg)</w:t>
      </w:r>
    </w:p>
    <w:p w14:paraId="4DDAA2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79B06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B0);</w:t>
      </w:r>
    </w:p>
    <w:p w14:paraId="715B82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B1);</w:t>
      </w:r>
    </w:p>
    <w:p w14:paraId="5EB87A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B2);</w:t>
      </w:r>
    </w:p>
    <w:p w14:paraId="662F4B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B3);</w:t>
      </w:r>
    </w:p>
    <w:p w14:paraId="3F657E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C262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3540D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0A8D9A2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60C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w:t>
      </w:r>
    </w:p>
    <w:p w14:paraId="1C616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EBAB5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3BD05C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374363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C510BC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3D16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E99C9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CE3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w:t>
      </w:r>
    </w:p>
    <w:p w14:paraId="7D4531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28446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07825A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2EE98C4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0B851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A1B41B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2B4D56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AEA8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81E10" w14:textId="26B3A298" w:rsidR="00BC5DFA" w:rsidRDefault="00BC5DFA" w:rsidP="00BC5DFA">
      <w:pPr>
        <w:pStyle w:val="Ttulo4"/>
      </w:pPr>
      <w:r>
        <w:t>EntityIdEncoder.cs</w:t>
      </w:r>
    </w:p>
    <w:p w14:paraId="274C668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Serializer;</w:t>
      </w:r>
    </w:p>
    <w:p w14:paraId="390521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Mina</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Buffer;</w:t>
      </w:r>
    </w:p>
    <w:p w14:paraId="14D7A6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301C4C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Reflection;</w:t>
      </w:r>
    </w:p>
    <w:p w14:paraId="48A910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F289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2B876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56CBD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p>
    <w:p w14:paraId="37A0CD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F461D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059B61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CAB73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87762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36FA78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1EABB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WriteEntityId(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5203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069D1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697DF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5B76E7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B9680D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57D9E9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D2A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76222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172B3B3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708C65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50DB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6749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377A27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43B1E9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4B1129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6C821CD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9A8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ReadEntityId(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00DC2B02"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96AA307"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AFCF8F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45E814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6C2E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18319A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1F6636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5174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3E701F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442F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EntityIdSerializer</w:t>
      </w: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B8D7A3"/>
          <w:kern w:val="0"/>
          <w:sz w:val="19"/>
          <w:szCs w:val="19"/>
          <w:highlight w:val="black"/>
          <w:lang w:val="en-GB"/>
        </w:rPr>
        <w:t>IStaticTypeSerializer</w:t>
      </w:r>
    </w:p>
    <w:p w14:paraId="42D3FE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D5D88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BE05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862A9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13B7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GetStaticMethods(System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reader)</w:t>
      </w:r>
    </w:p>
    <w:p w14:paraId="0B7B18C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C737B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 xml:space="preserve"> writerDelegate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WriteEntityId;</w:t>
      </w:r>
    </w:p>
    <w:p w14:paraId="454E9C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 xml:space="preserve"> readerDelegate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ReadEntityId;</w:t>
      </w:r>
    </w:p>
    <w:p w14:paraId="73C97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writerDelegate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136113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reader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readerDelegate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0E405D7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4F2D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9602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bool</w:t>
      </w:r>
      <w:r w:rsidRPr="00BC5DFA">
        <w:rPr>
          <w:rFonts w:ascii="Consolas" w:hAnsi="Consolas" w:cs="Consolas"/>
          <w:color w:val="DCDCDC"/>
          <w:kern w:val="0"/>
          <w:sz w:val="19"/>
          <w:szCs w:val="19"/>
          <w:highlight w:val="black"/>
          <w:lang w:val="en-GB"/>
        </w:rPr>
        <w:t xml:space="preserve"> Handles(System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33F85A1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A4BF4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typeof</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204A027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24D97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CC1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r w:rsidRPr="00BC5DFA">
        <w:rPr>
          <w:rFonts w:ascii="Consolas" w:hAnsi="Consolas" w:cs="Consolas"/>
          <w:color w:val="B4B4B4"/>
          <w:kern w:val="0"/>
          <w:sz w:val="19"/>
          <w:szCs w:val="19"/>
          <w:highlight w:val="black"/>
          <w:lang w:val="en-GB"/>
        </w:rPr>
        <w:t>.</w:t>
      </w:r>
      <w:r w:rsidRPr="00BC5DFA">
        <w:rPr>
          <w:rFonts w:ascii="Consolas" w:hAnsi="Consolas" w:cs="Consolas"/>
          <w:color w:val="B8D7A3"/>
          <w:kern w:val="0"/>
          <w:sz w:val="19"/>
          <w:szCs w:val="19"/>
          <w:highlight w:val="black"/>
          <w:lang w:val="en-GB"/>
        </w:rPr>
        <w:t>IEnumerable</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B4B4B4"/>
          <w:kern w:val="0"/>
          <w:sz w:val="19"/>
          <w:szCs w:val="19"/>
          <w:highlight w:val="black"/>
          <w:lang w:val="en-GB"/>
        </w:rPr>
        <w:t>&gt;</w:t>
      </w:r>
      <w:r w:rsidRPr="00BC5DFA">
        <w:rPr>
          <w:rFonts w:ascii="Consolas" w:hAnsi="Consolas" w:cs="Consolas"/>
          <w:color w:val="DCDCDC"/>
          <w:kern w:val="0"/>
          <w:sz w:val="19"/>
          <w:szCs w:val="19"/>
          <w:highlight w:val="black"/>
          <w:lang w:val="en-GB"/>
        </w:rPr>
        <w:t xml:space="preserve"> GetSubtypes(System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01CB459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3877E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075BF96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E7B251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54B43F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471767C" w14:textId="3E56E42D" w:rsidR="00BC5DFA" w:rsidRDefault="00BC5DFA" w:rsidP="00BC5DFA">
      <w:pPr>
        <w:pStyle w:val="Ttulo4"/>
      </w:pPr>
      <w:r>
        <w:lastRenderedPageBreak/>
        <w:t>GapEncoder.cs</w:t>
      </w:r>
    </w:p>
    <w:p w14:paraId="5927E0E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EC03F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E60F2D9"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5139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F1EDA0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D9EDDC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GapEncoder</w:t>
      </w:r>
    </w:p>
    <w:p w14:paraId="62AF5E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C595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42FE46F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F4C24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BCEDE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A3FE4D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GapStart);</w:t>
      </w:r>
    </w:p>
    <w:p w14:paraId="7039D1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GapList);</w:t>
      </w:r>
    </w:p>
    <w:p w14:paraId="753982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A5F56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8BCE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6C7D3D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B9AB7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w:t>
      </w:r>
    </w:p>
    <w:p w14:paraId="198C8B6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GetGap(</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3FCCBA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1795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FD1FC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E0B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2A1AB7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F778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79D35A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C35020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gapStart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589C556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008568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132BA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7ED76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7C3054" w14:textId="77777777" w:rsidR="00BC5DFA" w:rsidRDefault="00BC5DFA" w:rsidP="00BC5DFA"/>
    <w:p w14:paraId="101A43B4" w14:textId="25133223" w:rsidR="00BC5DFA" w:rsidRDefault="00BC5DFA" w:rsidP="00BC5DFA">
      <w:pPr>
        <w:pStyle w:val="Ttulo4"/>
      </w:pPr>
      <w:r>
        <w:t>GuidEncoder</w:t>
      </w:r>
      <w:r w:rsidR="0041167D">
        <w:t>.cs</w:t>
      </w:r>
    </w:p>
    <w:p w14:paraId="2026777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EC1DF0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96F93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0E3D12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2EDBB01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CFF43E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DD2E8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B4E54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GUIDEncoder</w:t>
      </w:r>
    </w:p>
    <w:p w14:paraId="371ABD7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E338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02FF32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34242E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00E6E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74BD33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6A69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25ABD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2023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01EEA5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3B45C90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F3D46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BC944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992882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7EC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0AE52E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533D15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FF1B4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69C81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D2575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0CEC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77E0A5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26F0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70E08AF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140C5E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CF52D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E9CC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5850DD0D"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13D2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null</w:t>
      </w:r>
      <w:r w:rsidRPr="0041167D">
        <w:rPr>
          <w:rFonts w:ascii="Consolas" w:hAnsi="Consolas" w:cs="Consolas"/>
          <w:color w:val="DCDCDC"/>
          <w:kern w:val="0"/>
          <w:sz w:val="19"/>
          <w:szCs w:val="19"/>
          <w:highlight w:val="black"/>
          <w:lang w:val="en-GB"/>
        </w:rPr>
        <w:t>)</w:t>
      </w:r>
    </w:p>
    <w:p w14:paraId="11D26B9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50757BC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461992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5E1233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B4E137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4E44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9595F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0BA801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73DF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FC142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4191FF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ED50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154685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D7819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w:t>
      </w:r>
    </w:p>
    <w:p w14:paraId="137286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w:t>
      </w:r>
    </w:p>
    <w:p w14:paraId="2B8EF0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5B6F22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673C9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315B5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CEA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4E231E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46257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3BC1BC9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6D5A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310D7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5CDD3F2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ECBACB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AE504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84BC06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D20801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D926AAC" w14:textId="32DDC772" w:rsidR="0041167D" w:rsidRDefault="0041167D" w:rsidP="0041167D">
      <w:pPr>
        <w:pStyle w:val="Ttulo4"/>
      </w:pPr>
      <w:r>
        <w:t>GuidPrefixEncoder.cs</w:t>
      </w:r>
    </w:p>
    <w:p w14:paraId="7EB40C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Serializer;</w:t>
      </w:r>
    </w:p>
    <w:p w14:paraId="5C58D0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63A06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Structure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Types;</w:t>
      </w:r>
    </w:p>
    <w:p w14:paraId="0B0C18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Reflection;</w:t>
      </w:r>
    </w:p>
    <w:p w14:paraId="6A0A837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386D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7538A8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A7A0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p>
    <w:p w14:paraId="4ED5DE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B80BC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8A9B9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24E75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5706C5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9CBC9F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5A0F6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C90BA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7584FA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1F5A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D8DB2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5C781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7777C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DEA17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88735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620D1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40A6E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D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699B55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1CE1F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B8DC127"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0837F8E5"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54294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5BF881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FD3CBC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5B3D05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F5D94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89DFB9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C9DE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E78C7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A8AE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D0D0C0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2893C7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6567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4D6F082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9908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04E0520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2CB7D18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2ECF81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7F7377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18B72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3695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6E237C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5D79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71913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81EB3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19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00B5264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898E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83E5D2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890B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98336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392DE5" w14:textId="20F92A19" w:rsidR="0041167D" w:rsidRDefault="0041167D" w:rsidP="0041167D">
      <w:pPr>
        <w:pStyle w:val="Ttulo4"/>
      </w:pPr>
      <w:r>
        <w:t>HeaderEncoder.cs</w:t>
      </w:r>
    </w:p>
    <w:p w14:paraId="06BF083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69AB5EF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6788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4F4C3E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D0C2C4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70BF5A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0DB57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B8381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GuidPrefixEncoder</w:t>
      </w:r>
    </w:p>
    <w:p w14:paraId="3B4DAB5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DB31DA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B85122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p>
    <w:p w14:paraId="4B15C8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1DC1116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C68E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65DCF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F15D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419AC1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90B56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0B26E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DE0B6D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D29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2937B9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9C8EA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0BD3DB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9949F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B92F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C61F3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C5DB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657E9040"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4370CA15"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0551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3C14C5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F591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ED727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F1CF8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65A62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A4EBC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CF727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AFB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126B9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5B0A4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5E96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5BF8CE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317889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68DF5B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5BC421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0E5617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17D90E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1C1B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537C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FD87AB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E8D5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656609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6751B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A41C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3D6085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0A48E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9C475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6AE5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00839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A256A1" w14:textId="32C5BFFB" w:rsidR="0041167D" w:rsidRDefault="0041167D" w:rsidP="0041167D">
      <w:pPr>
        <w:pStyle w:val="Ttulo4"/>
      </w:pPr>
      <w:r>
        <w:t>HeartbeatEncoder.cs</w:t>
      </w:r>
    </w:p>
    <w:p w14:paraId="1622D9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1F723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1129595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5450B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A86F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4BBAA8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HeartbeatEncoder</w:t>
      </w:r>
    </w:p>
    <w:p w14:paraId="52E4428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D993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4AF6E1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C2765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0E5AFC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5395C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firstSN);</w:t>
      </w:r>
    </w:p>
    <w:p w14:paraId="3416C6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lastSN);</w:t>
      </w:r>
    </w:p>
    <w:p w14:paraId="68D62D6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count);</w:t>
      </w:r>
    </w:p>
    <w:p w14:paraId="7B9863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40DB1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22F1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E9C7E4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A4A2F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w:t>
      </w:r>
    </w:p>
    <w:p w14:paraId="6B0D84C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0AC6BA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1AA2AD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83AB0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148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5693A2E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8DE8D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0CD630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10208C4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firstSN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4BB179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28A109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5AB845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FFDCE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9B2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62BE86" w14:textId="49F5CED9" w:rsidR="0041167D" w:rsidRDefault="0041167D" w:rsidP="0041167D">
      <w:pPr>
        <w:pStyle w:val="Ttulo4"/>
      </w:pPr>
      <w:r>
        <w:t>HeartbeatFragEncoder.cs</w:t>
      </w:r>
    </w:p>
    <w:p w14:paraId="370573B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73453F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5D8554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36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3FB578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2FDED5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HeartbeatFragEncoder</w:t>
      </w:r>
    </w:p>
    <w:p w14:paraId="12BAEB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7E4F7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15E96F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628D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5ACE758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3D806E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WriterSequenceNumber);</w:t>
      </w:r>
    </w:p>
    <w:p w14:paraId="03135B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LastFragmentNumber);</w:t>
      </w:r>
    </w:p>
    <w:p w14:paraId="18A1A98F"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PutInt32(obj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Count);</w:t>
      </w:r>
    </w:p>
    <w:p w14:paraId="0CF2829C"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8952DE"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3CF1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E0305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032F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w:t>
      </w:r>
    </w:p>
    <w:p w14:paraId="06336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GetHeartbeatFrag(</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CDBAD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93D3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C2CDE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67879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4EC95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5551E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4A3333B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29534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WriterSequenceNumber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B40F78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LastFragmentNumber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GetInt32();</w:t>
      </w:r>
    </w:p>
    <w:p w14:paraId="0665F44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10582A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58808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48BC1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760D2A67" w14:textId="77777777" w:rsidR="0041167D" w:rsidRDefault="0041167D" w:rsidP="0041167D"/>
    <w:p w14:paraId="1064F63C" w14:textId="1BAC12EB" w:rsidR="0041167D" w:rsidRDefault="0041167D" w:rsidP="0041167D">
      <w:pPr>
        <w:pStyle w:val="Ttulo4"/>
      </w:pPr>
      <w:r>
        <w:t>InfoDestinationEncoder.cs</w:t>
      </w:r>
    </w:p>
    <w:p w14:paraId="7BF137B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FF3101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5ABD2D9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8A5D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54170A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8AF18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InfoDestinationEncoder</w:t>
      </w:r>
    </w:p>
    <w:p w14:paraId="1F5FEF5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D40F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0061CFE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37061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49659D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A670B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33AE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5FB6F2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876524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3E3EB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6D7DE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2290499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4652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C82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001C2BD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3CB7AC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4032E92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2888B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A11A9C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70589" w14:textId="52A9F980" w:rsidR="0041167D" w:rsidRDefault="0041167D" w:rsidP="0041167D">
      <w:pPr>
        <w:pStyle w:val="Ttulo4"/>
      </w:pPr>
      <w:r>
        <w:t>InfoReplyEncoder.cs</w:t>
      </w:r>
    </w:p>
    <w:p w14:paraId="14A17A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11F145D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70123A5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556D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1650193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E51E5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InfoDestinationEncoder</w:t>
      </w:r>
    </w:p>
    <w:p w14:paraId="05C8C5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23FED5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6981E93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DCDA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2EB419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51B2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47B83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D7371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C87D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268CD20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362B8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D53B1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CE871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211C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25530FF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E9876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3A0C010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98FBA1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9E3C53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5DD579AB" w14:textId="52110746" w:rsidR="0041167D" w:rsidRDefault="0041167D" w:rsidP="0041167D">
      <w:pPr>
        <w:pStyle w:val="Ttulo4"/>
      </w:pPr>
      <w:r>
        <w:t>InfoReplyIp4Encoder.cs</w:t>
      </w:r>
    </w:p>
    <w:p w14:paraId="6305B5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D12D7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06E474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p>
    <w:p w14:paraId="0543D3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p>
    <w:p w14:paraId="161142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Linq;</w:t>
      </w:r>
    </w:p>
    <w:p w14:paraId="2F2572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Text;</w:t>
      </w:r>
    </w:p>
    <w:p w14:paraId="4A960A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Threading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Tasks;</w:t>
      </w:r>
    </w:p>
    <w:p w14:paraId="7924B5D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61B4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52BA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73C777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InfoReplyIp4Encoder</w:t>
      </w:r>
    </w:p>
    <w:p w14:paraId="464F1C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40351A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6E6040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933C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UnicastLocator);</w:t>
      </w:r>
    </w:p>
    <w:p w14:paraId="1485FF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MulticastLocator);</w:t>
      </w:r>
    </w:p>
    <w:p w14:paraId="739A5B9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B8F4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762BF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81C63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9E5F9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w:t>
      </w:r>
    </w:p>
    <w:p w14:paraId="6CC5C01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GetInfoReplyIp4(</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96791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54B25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EAB97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A61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0DDE1FB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D747F9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UnicastLocator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195057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MulticastLocator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3A3486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C26C4B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654B68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50E8C9" w14:textId="72B74CF3" w:rsidR="0041167D" w:rsidRDefault="0041167D" w:rsidP="0041167D">
      <w:pPr>
        <w:pStyle w:val="Ttulo4"/>
      </w:pPr>
      <w:r>
        <w:t>InfoSourceEncoder.cs</w:t>
      </w:r>
    </w:p>
    <w:p w14:paraId="16A8967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CA1BF4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443300E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3B63AB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0F668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815B16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InfoSourceEncoder</w:t>
      </w:r>
    </w:p>
    <w:p w14:paraId="7342AD0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F3E6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2ADA5AE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5DD27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PutInt64(</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w:t>
      </w:r>
    </w:p>
    <w:p w14:paraId="603AA73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PutProtocolVersion(obj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ProtocolVersion);</w:t>
      </w:r>
    </w:p>
    <w:p w14:paraId="452CEF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PutVendorId(obj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VendorId);</w:t>
      </w:r>
    </w:p>
    <w:p w14:paraId="67E5110C"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PutGuidPrefix(obj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GuidPrefix);</w:t>
      </w:r>
    </w:p>
    <w:p w14:paraId="59CBDC6A"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CD3AD4A"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ABE7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0DBBC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8DCBAB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w:t>
      </w:r>
    </w:p>
    <w:p w14:paraId="76F414B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GetInfoSource(</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CCB6B3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2DD53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FCB08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16F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5BAFD7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E198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GetInt64(); </w:t>
      </w:r>
      <w:r w:rsidRPr="0041167D">
        <w:rPr>
          <w:rFonts w:ascii="Consolas" w:hAnsi="Consolas" w:cs="Consolas"/>
          <w:color w:val="57A64A"/>
          <w:kern w:val="0"/>
          <w:sz w:val="19"/>
          <w:szCs w:val="19"/>
          <w:highlight w:val="black"/>
          <w:lang w:val="en-GB"/>
        </w:rPr>
        <w:t>// unused</w:t>
      </w:r>
    </w:p>
    <w:p w14:paraId="00A54A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2A2FC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ProtocolVersion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GetProtocolVersion();</w:t>
      </w:r>
    </w:p>
    <w:p w14:paraId="4D77F1B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VendorId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GetVendorId();</w:t>
      </w:r>
    </w:p>
    <w:p w14:paraId="0D80A1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GuidPrefix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AB4B8F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29496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4F1D48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AEB5F64" w14:textId="394EF783" w:rsidR="0041167D" w:rsidRDefault="0041167D" w:rsidP="0041167D">
      <w:pPr>
        <w:pStyle w:val="Ttulo4"/>
      </w:pPr>
      <w:r>
        <w:t>InfoTimestampEncoder.cs</w:t>
      </w:r>
    </w:p>
    <w:p w14:paraId="163FD1F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6709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70F5E74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4B7530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F84C1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B8B07E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FBC3A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32CC3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375305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70970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01AB88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C259E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7A3333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4E13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34077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2927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34E238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598F8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87BF00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5B52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0F44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EB096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7794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118FBB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225FE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6ABB9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4F1F6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61793A7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2C40C9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622F8C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6ADFB6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926F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CBFCEF" w14:textId="0F0F50F3" w:rsidR="0041167D" w:rsidRDefault="0041167D" w:rsidP="0041167D">
      <w:pPr>
        <w:pStyle w:val="Ttulo4"/>
      </w:pPr>
      <w:r>
        <w:t>LocatorEncoder.cs</w:t>
      </w:r>
    </w:p>
    <w:p w14:paraId="45ABB2D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6F860A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61A1E21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A6BF90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B3E605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3036DD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599580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6D1C6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28C289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A31D1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44CEEC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6719D9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0FB86EF9"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185FF41"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C9E2E50"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639AC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73513A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p>
    <w:p w14:paraId="6A403F0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DBE69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4CE6EB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1E764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0957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69FC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76FA5A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670D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57AAC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43C96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09915BC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7B2E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8A9126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932EC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ACAA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B30D3B" w14:textId="451078EB" w:rsidR="0041167D" w:rsidRDefault="00391C87" w:rsidP="0041167D">
      <w:pPr>
        <w:pStyle w:val="Ttulo4"/>
      </w:pPr>
      <w:r>
        <w:t>LocatorUDPv4Encoder.cs</w:t>
      </w:r>
    </w:p>
    <w:p w14:paraId="61D9BF1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798545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8C53F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235B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18CBD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F61A5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LocatorUDPv4Encoder</w:t>
      </w:r>
    </w:p>
    <w:p w14:paraId="200D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4371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7754FE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A5FB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Port);</w:t>
      </w:r>
    </w:p>
    <w:p w14:paraId="04BC89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Address);</w:t>
      </w:r>
    </w:p>
    <w:p w14:paraId="4FFC9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4A3D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174A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88141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B79E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w:t>
      </w:r>
    </w:p>
    <w:p w14:paraId="0C48A5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GetLocatorUDPv4(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A0731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10FAD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7F90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843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3A60E0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9170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9E9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Address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65BF07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A054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DC3B8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4C399" w14:textId="0A16D9EA" w:rsidR="00391C87" w:rsidRDefault="00391C87" w:rsidP="00391C87">
      <w:pPr>
        <w:pStyle w:val="Ttulo4"/>
      </w:pPr>
      <w:r>
        <w:t>MessageEncoder.cs</w:t>
      </w:r>
    </w:p>
    <w:p w14:paraId="553B57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0A8D6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Session;</w:t>
      </w:r>
    </w:p>
    <w:p w14:paraId="48441B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Filter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Codec;</w:t>
      </w:r>
    </w:p>
    <w:p w14:paraId="77EC932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49D6BB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DF07A5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937DD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E50114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B2A42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MessageEncoder</w:t>
      </w:r>
      <w:r>
        <w:rPr>
          <w:rFonts w:ascii="Consolas" w:hAnsi="Consolas" w:cs="Consolas"/>
          <w:color w:val="DCDCDC"/>
          <w:kern w:val="0"/>
          <w:sz w:val="19"/>
          <w:szCs w:val="19"/>
          <w:highlight w:val="black"/>
        </w:rPr>
        <w:t xml:space="preserve"> : </w:t>
      </w:r>
      <w:r>
        <w:rPr>
          <w:rFonts w:ascii="Consolas" w:hAnsi="Consolas" w:cs="Consolas"/>
          <w:color w:val="B8D7A3"/>
          <w:kern w:val="0"/>
          <w:sz w:val="19"/>
          <w:szCs w:val="19"/>
          <w:highlight w:val="black"/>
        </w:rPr>
        <w:t>IProtocolEncoder</w:t>
      </w:r>
    </w:p>
    <w:p w14:paraId="00507F8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B3A291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46AA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F06D3C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03F646E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1A0A6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1B121BF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0C8D5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PutMessage(msg);</w:t>
      </w:r>
    </w:p>
    <w:p w14:paraId="53AE0E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Flip();</w:t>
      </w:r>
    </w:p>
    <w:p w14:paraId="576D3E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15009D9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AB44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C6F28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Dispose(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w:t>
      </w:r>
    </w:p>
    <w:p w14:paraId="7F74A6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91CF7F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nothing to Dispose</w:t>
      </w:r>
    </w:p>
    <w:p w14:paraId="2760D1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848C2B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A62DC5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DABEB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MessageDecoder</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CumulativeProtocolDecoder</w:t>
      </w:r>
    </w:p>
    <w:p w14:paraId="3766CA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6E39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protected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Boolean</w:t>
      </w:r>
      <w:r w:rsidRPr="00391C87">
        <w:rPr>
          <w:rFonts w:ascii="Consolas" w:hAnsi="Consolas" w:cs="Consolas"/>
          <w:color w:val="DCDCDC"/>
          <w:kern w:val="0"/>
          <w:sz w:val="19"/>
          <w:szCs w:val="19"/>
          <w:highlight w:val="black"/>
          <w:lang w:val="en-GB"/>
        </w:rPr>
        <w:t xml:space="preserve"> DoDecode(</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input, </w:t>
      </w:r>
      <w:r w:rsidRPr="00391C87">
        <w:rPr>
          <w:rFonts w:ascii="Consolas" w:hAnsi="Consolas" w:cs="Consolas"/>
          <w:color w:val="B8D7A3"/>
          <w:kern w:val="0"/>
          <w:sz w:val="19"/>
          <w:szCs w:val="19"/>
          <w:highlight w:val="black"/>
          <w:lang w:val="en-GB"/>
        </w:rPr>
        <w:t>IProtocolDecoderOutput</w:t>
      </w:r>
      <w:r w:rsidRPr="00391C87">
        <w:rPr>
          <w:rFonts w:ascii="Consolas" w:hAnsi="Consolas" w:cs="Consolas"/>
          <w:color w:val="DCDCDC"/>
          <w:kern w:val="0"/>
          <w:sz w:val="19"/>
          <w:szCs w:val="19"/>
          <w:highlight w:val="black"/>
          <w:lang w:val="en-GB"/>
        </w:rPr>
        <w:t xml:space="preserve"> output)</w:t>
      </w:r>
    </w:p>
    <w:p w14:paraId="088EF3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F25F8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Remaining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A809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904D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request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p>
    <w:p w14:paraId="4DF0F0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output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Write(request);</w:t>
      </w:r>
    </w:p>
    <w:p w14:paraId="2F4A7D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57CC4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CCA2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C7047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031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false</w:t>
      </w:r>
      <w:r w:rsidRPr="00391C87">
        <w:rPr>
          <w:rFonts w:ascii="Consolas" w:hAnsi="Consolas" w:cs="Consolas"/>
          <w:color w:val="DCDCDC"/>
          <w:kern w:val="0"/>
          <w:sz w:val="19"/>
          <w:szCs w:val="19"/>
          <w:highlight w:val="black"/>
          <w:lang w:val="en-GB"/>
        </w:rPr>
        <w:t>;</w:t>
      </w:r>
    </w:p>
    <w:p w14:paraId="12F26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8D25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6595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33D3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4770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MessageCodecFactory</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IProtocolCodecFactory</w:t>
      </w:r>
    </w:p>
    <w:p w14:paraId="5EB506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93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 xml:space="preserve"> encoder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w:t>
      </w:r>
    </w:p>
    <w:p w14:paraId="6454C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 xml:space="preserve"> decoder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w:t>
      </w:r>
    </w:p>
    <w:p w14:paraId="24B7F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085F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public</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IProtocolEncoder</w:t>
      </w:r>
      <w:r w:rsidRPr="00391C87">
        <w:rPr>
          <w:rFonts w:ascii="Consolas" w:hAnsi="Consolas" w:cs="Consolas"/>
          <w:color w:val="DCDCDC"/>
          <w:kern w:val="0"/>
          <w:sz w:val="19"/>
          <w:szCs w:val="19"/>
          <w:highlight w:val="black"/>
          <w:lang w:val="fr-FR"/>
        </w:rPr>
        <w:t xml:space="preserve"> GetEncoder(</w:t>
      </w:r>
      <w:r w:rsidRPr="00391C87">
        <w:rPr>
          <w:rFonts w:ascii="Consolas" w:hAnsi="Consolas" w:cs="Consolas"/>
          <w:color w:val="B8D7A3"/>
          <w:kern w:val="0"/>
          <w:sz w:val="19"/>
          <w:szCs w:val="19"/>
          <w:highlight w:val="black"/>
          <w:lang w:val="fr-FR"/>
        </w:rPr>
        <w:t>IoSession</w:t>
      </w:r>
      <w:r w:rsidRPr="00391C87">
        <w:rPr>
          <w:rFonts w:ascii="Consolas" w:hAnsi="Consolas" w:cs="Consolas"/>
          <w:color w:val="DCDCDC"/>
          <w:kern w:val="0"/>
          <w:sz w:val="19"/>
          <w:szCs w:val="19"/>
          <w:highlight w:val="black"/>
          <w:lang w:val="fr-FR"/>
        </w:rPr>
        <w:t xml:space="preserve"> session)</w:t>
      </w:r>
    </w:p>
    <w:p w14:paraId="6F3AB5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w:t>
      </w:r>
    </w:p>
    <w:p w14:paraId="3A59EA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encoder;</w:t>
      </w:r>
    </w:p>
    <w:p w14:paraId="2687D8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7DE0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B8C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IProtocolDecoder</w:t>
      </w:r>
      <w:r w:rsidRPr="00391C87">
        <w:rPr>
          <w:rFonts w:ascii="Consolas" w:hAnsi="Consolas" w:cs="Consolas"/>
          <w:color w:val="DCDCDC"/>
          <w:kern w:val="0"/>
          <w:sz w:val="19"/>
          <w:szCs w:val="19"/>
          <w:highlight w:val="black"/>
          <w:lang w:val="en-GB"/>
        </w:rPr>
        <w:t xml:space="preserve"> GetDecoder(</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w:t>
      </w:r>
    </w:p>
    <w:p w14:paraId="520F892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0D6F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decoder;</w:t>
      </w:r>
    </w:p>
    <w:p w14:paraId="537066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A2672D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00F89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878B725" w14:textId="7F1CC6F4" w:rsidR="00391C87" w:rsidRDefault="00391C87" w:rsidP="00391C87">
      <w:pPr>
        <w:pStyle w:val="Ttulo4"/>
      </w:pPr>
      <w:r>
        <w:t>MessageStaticEncoder</w:t>
      </w:r>
    </w:p>
    <w:p w14:paraId="634912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05699D4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3FC42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62323C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3C38F2D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6FC8CE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05A573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73CF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875EC1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EF01E2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CC298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MessageStaticEncoder</w:t>
      </w:r>
    </w:p>
    <w:p w14:paraId="504F7C7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467C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msg)</w:t>
      </w:r>
    </w:p>
    <w:p w14:paraId="6BFA28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EB4C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3BD28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5E307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1A4EE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6F5DCB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45D6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subMsgStartPosition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E478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PutSubMessage(submsg);</w:t>
      </w:r>
    </w:p>
    <w:p w14:paraId="3A670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subMessageCount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1D61CDB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1EB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of last submessage is 0, @see 8.3.3.2.3 submessageLength</w:t>
      </w:r>
    </w:p>
    <w:p w14:paraId="50919C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7D2300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2DD37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B836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014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C779E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0A4E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w:t>
      </w:r>
    </w:p>
    <w:p w14:paraId="2A7F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BD0F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4F57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2E8E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0E0E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w:t>
      </w:r>
    </w:p>
    <w:p w14:paraId="28511D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DCE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byteOrder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8D92E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DE21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GetHeader();</w:t>
      </w:r>
    </w:p>
    <w:p w14:paraId="0AC9CD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HasRemaining)</w:t>
      </w:r>
    </w:p>
    <w:p w14:paraId="7AED1A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5210B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p>
    <w:p w14:paraId="0FD59E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Add(submsg);</w:t>
      </w:r>
    </w:p>
    <w:p w14:paraId="112250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7B3A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Order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byteOrder;</w:t>
      </w:r>
    </w:p>
    <w:p w14:paraId="4E8D90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7E551A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7A6DA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096B97" w14:textId="2611D50A" w:rsidR="00391C87" w:rsidRDefault="00391C87" w:rsidP="00391C87">
      <w:pPr>
        <w:pStyle w:val="Ttulo4"/>
      </w:pPr>
      <w:r>
        <w:t>NackFragEncoder.cs</w:t>
      </w:r>
    </w:p>
    <w:p w14:paraId="216499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70D81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231E7B1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36402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0EAFCC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525AA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NackFragEncoder</w:t>
      </w:r>
    </w:p>
    <w:p w14:paraId="376D81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F093A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201A3A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3E6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ReaderId);</w:t>
      </w:r>
    </w:p>
    <w:p w14:paraId="5B271D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WriterId);</w:t>
      </w:r>
    </w:p>
    <w:p w14:paraId="0692A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WriterSequenceNumber);</w:t>
      </w:r>
    </w:p>
    <w:p w14:paraId="43B633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PutSequenceNumberSet(obj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FragmentNumberState);</w:t>
      </w:r>
    </w:p>
    <w:p w14:paraId="3FE4964B"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PutInt32(obj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Count);</w:t>
      </w:r>
    </w:p>
    <w:p w14:paraId="3F668E91"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7829EA"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ECDC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1DA13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26AE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350365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E5A40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477AE6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DDFB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FDE1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1CB959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AF7B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ReaderId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20194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051943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WriterSequenceNumber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3535CA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FragmentNumberState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p>
    <w:p w14:paraId="6BA3080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6877748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9BED25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7FEE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ACD6E6B" w14:textId="3A1B3066" w:rsidR="00391C87" w:rsidRDefault="00391C87" w:rsidP="00391C87">
      <w:pPr>
        <w:pStyle w:val="Ttulo4"/>
      </w:pPr>
      <w:r>
        <w:t>PadEncoder.cs</w:t>
      </w:r>
    </w:p>
    <w:p w14:paraId="217C07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2E2B7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550B1D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67EF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5E8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0E074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PadEncoder</w:t>
      </w:r>
    </w:p>
    <w:p w14:paraId="4DE7BD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E4B7C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40EB75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FE00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626DB4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BE44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5B0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1F241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C4EF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5F13BA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2EADA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6C57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84F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5C37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67C8C6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7595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Remaining];</w:t>
      </w:r>
    </w:p>
    <w:p w14:paraId="65E48D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0C13AB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99415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10DF01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01C8748" w14:textId="77777777" w:rsidR="00391C87" w:rsidRDefault="00391C87" w:rsidP="00391C87"/>
    <w:p w14:paraId="3EC17EB3" w14:textId="7AE6E4C9" w:rsidR="00391C87" w:rsidRDefault="00391C87" w:rsidP="00391C87">
      <w:pPr>
        <w:pStyle w:val="Ttulo4"/>
      </w:pPr>
      <w:r>
        <w:t>ParameterEncoder.cs</w:t>
      </w:r>
    </w:p>
    <w:p w14:paraId="06CE34B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FC966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C6AB5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04CB0D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D461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98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BC5F5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479A6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ParameterEncoder</w:t>
      </w:r>
    </w:p>
    <w:p w14:paraId="39E4FA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6035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602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E56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ParameterId);</w:t>
      </w:r>
    </w:p>
    <w:p w14:paraId="0DAD2A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will be calculated</w:t>
      </w:r>
    </w:p>
    <w:p w14:paraId="474C700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732D5C"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pos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Position;</w:t>
      </w:r>
    </w:p>
    <w:p w14:paraId="0FA01A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0C2C73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804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Make sure length is multiple of 4 &amp; align for</w:t>
      </w:r>
    </w:p>
    <w:p w14:paraId="6BA1B3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next param</w:t>
      </w:r>
    </w:p>
    <w:p w14:paraId="3565C6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1CF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paramLength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5523B9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)paramLength);</w:t>
      </w:r>
    </w:p>
    <w:p w14:paraId="568B34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6CB4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5C69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252C6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9E4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5F635B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1C45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40688E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BF09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D37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B7615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33B7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17064A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676EA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1A9894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6A740D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128D8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12D9B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265DBD" w14:textId="5FA4B28B" w:rsidR="00391C87" w:rsidRDefault="00391C87" w:rsidP="00391C87">
      <w:pPr>
        <w:pStyle w:val="Ttulo4"/>
      </w:pPr>
      <w:r>
        <w:t>ParameterListEncoder.cs</w:t>
      </w:r>
    </w:p>
    <w:p w14:paraId="7947B22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log4net;</w:t>
      </w:r>
    </w:p>
    <w:p w14:paraId="4E8B0E8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7BA76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75BB5A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453FE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55BA3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378B17A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6E16DA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7DC283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A40C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11A57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14E356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0674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C717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4D12E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7E76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ParameterListEncoder</w:t>
      </w:r>
    </w:p>
    <w:p w14:paraId="52FBD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B65B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25DA17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CA4A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DA141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6037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@see 9.4.2.11</w:t>
      </w:r>
    </w:p>
    <w:p w14:paraId="3C478E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2AF9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w:t>
      </w:r>
      <w:r w:rsidRPr="00391C87">
        <w:rPr>
          <w:rFonts w:ascii="Consolas" w:hAnsi="Consolas" w:cs="Consolas"/>
          <w:color w:val="4EC9B0"/>
          <w:kern w:val="0"/>
          <w:sz w:val="19"/>
          <w:szCs w:val="19"/>
          <w:highlight w:val="black"/>
          <w:lang w:val="en-GB"/>
        </w:rPr>
        <w:t>Sentinel</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Instance); </w:t>
      </w:r>
      <w:r w:rsidRPr="00391C87">
        <w:rPr>
          <w:rFonts w:ascii="Consolas" w:hAnsi="Consolas" w:cs="Consolas"/>
          <w:color w:val="57A64A"/>
          <w:kern w:val="0"/>
          <w:sz w:val="19"/>
          <w:szCs w:val="19"/>
          <w:highlight w:val="black"/>
          <w:lang w:val="en-GB"/>
        </w:rPr>
        <w:t>// Sentinel must be the last Parameter</w:t>
      </w:r>
    </w:p>
    <w:p w14:paraId="2BBB92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p>
    <w:p w14:paraId="55EAD7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D524C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PutParameter(param);</w:t>
      </w:r>
    </w:p>
    <w:p w14:paraId="494C1A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93B7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9AD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E2E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CCC7A7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B8202C4"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ParameterList</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ParameterList</w:t>
      </w:r>
      <w:r w:rsidRPr="000626EA">
        <w:rPr>
          <w:rFonts w:ascii="Consolas" w:hAnsi="Consolas" w:cs="Consolas"/>
          <w:color w:val="DCDCDC"/>
          <w:kern w:val="0"/>
          <w:sz w:val="19"/>
          <w:szCs w:val="19"/>
          <w:highlight w:val="black"/>
          <w:lang w:val="en-GB"/>
        </w:rPr>
        <w:t>();</w:t>
      </w:r>
    </w:p>
    <w:p w14:paraId="35B0D8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C60C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8A900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8F1A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E62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9BB36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313C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w:t>
      </w:r>
      <w:r w:rsidRPr="00391C87">
        <w:rPr>
          <w:rFonts w:ascii="Consolas" w:hAnsi="Consolas" w:cs="Consolas"/>
          <w:color w:val="D69D85"/>
          <w:kern w:val="0"/>
          <w:sz w:val="19"/>
          <w:szCs w:val="19"/>
          <w:highlight w:val="black"/>
          <w:lang w:val="en-GB"/>
        </w:rPr>
        <w:t>"Reading ParameterList from buffer"</w:t>
      </w:r>
      <w:r w:rsidRPr="00391C87">
        <w:rPr>
          <w:rFonts w:ascii="Consolas" w:hAnsi="Consolas" w:cs="Consolas"/>
          <w:color w:val="DCDCDC"/>
          <w:kern w:val="0"/>
          <w:sz w:val="19"/>
          <w:szCs w:val="19"/>
          <w:highlight w:val="black"/>
          <w:lang w:val="en-GB"/>
        </w:rPr>
        <w:t>);</w:t>
      </w:r>
    </w:p>
    <w:p w14:paraId="61F903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764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5DD9E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093A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717FA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FC90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p>
    <w:p w14:paraId="1D2EB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w:t>
      </w:r>
    </w:p>
    <w:p w14:paraId="234D8B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pos1;</w:t>
      </w:r>
    </w:p>
    <w:p w14:paraId="70EB2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00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//log.DebugFormat("Read Parameter {0}, length {1} from position {2}", param, length, pos1);</w:t>
      </w:r>
    </w:p>
    <w:p w14:paraId="21522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061E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(param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4DC248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67F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7AF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0D9EB1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1B9F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4BCC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78B5FA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370AC3" w14:textId="36A01E77" w:rsidR="00391C87" w:rsidRDefault="00391C87" w:rsidP="00391C87">
      <w:pPr>
        <w:pStyle w:val="Ttulo4"/>
      </w:pPr>
      <w:r>
        <w:t>ProtocolIdEncoder.cs</w:t>
      </w:r>
    </w:p>
    <w:p w14:paraId="2D8024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281794B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B0062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AE97E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AA60CE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F48BF3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44DBC87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A74FC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ProtocolIdEncoder</w:t>
      </w:r>
    </w:p>
    <w:p w14:paraId="33AB9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0C0F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1ACC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B1DC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6B5537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3169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5AECB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C80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7CF786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EEA0A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3A882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2B30C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09ED74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5A66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CD709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959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25D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24C3E8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C798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263738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5A7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ReadProtocolId(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FB9C23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45B9743"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8C6A7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2811E2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51267E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D597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91735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4A63E1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C522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9D3ED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24D4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FDA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6A19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5D5D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WriteProtocolId;</w:t>
      </w:r>
    </w:p>
    <w:p w14:paraId="7BDDB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ReadProtocolId;</w:t>
      </w:r>
    </w:p>
    <w:p w14:paraId="03FD51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8385D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15704E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8B40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67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2F68F3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6360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476DB9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778E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8D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534FE5C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2E066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FB7E5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F2CBE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98638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E28F4B" w14:textId="66AFE562" w:rsidR="00391C87" w:rsidRDefault="00391C87" w:rsidP="00391C87">
      <w:pPr>
        <w:pStyle w:val="Ttulo4"/>
      </w:pPr>
      <w:r>
        <w:t>ProtocolVersionEncoder.cs</w:t>
      </w:r>
    </w:p>
    <w:p w14:paraId="2544AE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56D7A3E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B80F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53CD2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5974D1D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A24B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7A39D13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71B24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ProtocolVersionEncoder</w:t>
      </w:r>
    </w:p>
    <w:p w14:paraId="07594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61EA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60F06E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2DBEC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4A058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507495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992D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WriteProtocolVersion(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6815E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773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5AA453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6D1D35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A5B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9504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3E160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3B22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5FA9A0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GetProtocolVersion(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6E77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DD932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5F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B651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055F2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331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FAB8F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BE26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D728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ReadProtocolVersion(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93125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8032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A147C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7EEB68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81278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6798B74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68BB03D7"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8F37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63F0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BA20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176F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D0C43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8BB7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D09C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D43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WriteProtocolVersion;</w:t>
      </w:r>
    </w:p>
    <w:p w14:paraId="09FA76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ReadProtocolVersion;</w:t>
      </w:r>
    </w:p>
    <w:p w14:paraId="68A52C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39E29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A14B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7EC73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1748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4C96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A3D4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3BA643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88CB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F925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7727224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35A11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161E95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1380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50FF9D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D2745DB" w14:textId="5927CC42" w:rsidR="00391C87" w:rsidRDefault="00391C87" w:rsidP="00391C87">
      <w:pPr>
        <w:pStyle w:val="Ttulo4"/>
      </w:pPr>
      <w:r>
        <w:t>Sentinel.cs</w:t>
      </w:r>
    </w:p>
    <w:p w14:paraId="3CFF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422D04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4204E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CEB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31715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419D9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Parameter</w:t>
      </w:r>
    </w:p>
    <w:p w14:paraId="4EAA43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E4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w:t>
      </w:r>
    </w:p>
    <w:p w14:paraId="715EBB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Sentinel()</w:t>
      </w:r>
    </w:p>
    <w:p w14:paraId="5A477D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base</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03B34F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FD32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5C8AD6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4BFC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B1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 </w:t>
      </w:r>
      <w:r w:rsidRPr="00391C87">
        <w:rPr>
          <w:rFonts w:ascii="Consolas" w:hAnsi="Consolas" w:cs="Consolas"/>
          <w:color w:val="569CD6"/>
          <w:kern w:val="0"/>
          <w:sz w:val="19"/>
          <w:szCs w:val="19"/>
          <w:highlight w:val="black"/>
          <w:lang w:val="en-GB"/>
        </w:rPr>
        <w:t>get</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instance; } }</w:t>
      </w:r>
    </w:p>
    <w:p w14:paraId="139AE9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8F5504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20F103B4" w14:textId="0B50A3E2" w:rsidR="00391C87" w:rsidRDefault="00391C87" w:rsidP="00391C87">
      <w:pPr>
        <w:pStyle w:val="Ttulo4"/>
      </w:pPr>
      <w:r>
        <w:t>SequenceNumberEncoder.cs</w:t>
      </w:r>
    </w:p>
    <w:p w14:paraId="61076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73236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Structure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305E47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60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59384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FADC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SequenceNumberEncoder</w:t>
      </w:r>
    </w:p>
    <w:p w14:paraId="27CF63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1F3A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7B09DB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2A1C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High);</w:t>
      </w:r>
    </w:p>
    <w:p w14:paraId="1EA180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Low);</w:t>
      </w:r>
    </w:p>
    <w:p w14:paraId="34B98C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50AD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AD4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F4A4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EE89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w:t>
      </w:r>
    </w:p>
    <w:p w14:paraId="401EBD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649B6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4E8A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BCDBF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2DF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306BB1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7404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High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D23F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Low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uint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 ;</w:t>
      </w:r>
    </w:p>
    <w:p w14:paraId="23E80C1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824F1A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5659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FABC91A" w14:textId="77A4E2FA" w:rsidR="00391C87" w:rsidRDefault="00391C87" w:rsidP="00391C87">
      <w:pPr>
        <w:pStyle w:val="Ttulo4"/>
      </w:pPr>
      <w:r>
        <w:t>SequenceNumberSetEncoder.cs</w:t>
      </w:r>
    </w:p>
    <w:p w14:paraId="53FAE0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5A90E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36D3E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111382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348088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41F290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1A09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58E07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983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B32C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53F2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SequenceNumberSetEncoder</w:t>
      </w:r>
    </w:p>
    <w:p w14:paraId="7233C7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74F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6DB543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5F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BitmapBase);</w:t>
      </w:r>
    </w:p>
    <w:p w14:paraId="59AD9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053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buffer.write_long(bitmaps.length);</w:t>
      </w:r>
    </w:p>
    <w:p w14:paraId="0716B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buffer.write_long(bitmaps.length * 32);</w:t>
      </w:r>
    </w:p>
    <w:p w14:paraId="0CF6A8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NumBits);</w:t>
      </w:r>
    </w:p>
    <w:p w14:paraId="6DA7E4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D0104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B0386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Bitmaps[i]);</w:t>
      </w:r>
    </w:p>
    <w:p w14:paraId="214B21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3E1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9F92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B45F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9B47E51"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C5E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w:t>
      </w:r>
    </w:p>
    <w:p w14:paraId="4B0592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2FE1BF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287D6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2C2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ADBC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2C1CF8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7A6C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BitmapBase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699ED0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B22A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2A249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31</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32</w:t>
      </w:r>
      <w:r w:rsidRPr="00391C87">
        <w:rPr>
          <w:rFonts w:ascii="Consolas" w:hAnsi="Consolas" w:cs="Consolas"/>
          <w:color w:val="DCDCDC"/>
          <w:kern w:val="0"/>
          <w:sz w:val="19"/>
          <w:szCs w:val="19"/>
          <w:highlight w:val="black"/>
          <w:lang w:val="en-GB"/>
        </w:rPr>
        <w:t>;</w:t>
      </w:r>
    </w:p>
    <w:p w14:paraId="58A77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[count];</w:t>
      </w:r>
    </w:p>
    <w:p w14:paraId="2B72F9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EA3C7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91F16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B0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50CF82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3DC9B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145517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531A4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A49B4B" w14:textId="5AA2FF18" w:rsidR="00391C87" w:rsidRDefault="00391C87" w:rsidP="00391C87">
      <w:pPr>
        <w:pStyle w:val="Ttulo4"/>
      </w:pPr>
      <w:r>
        <w:t>StatusInfoEncoder.cs</w:t>
      </w:r>
    </w:p>
    <w:p w14:paraId="18E9D5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DA8C0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elements;</w:t>
      </w:r>
    </w:p>
    <w:p w14:paraId="2DDE196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3C8095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2BE3D6E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EB7AC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475872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272BF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A8F4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8B17DF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C3A9C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StatusInfoEncoder</w:t>
      </w:r>
    </w:p>
    <w:p w14:paraId="5F8A8CC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146F2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79CF14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4F18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2D597F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721D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D22F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36D8F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D1A11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w:t>
      </w:r>
    </w:p>
    <w:p w14:paraId="0C12D4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GetStatusInfo(</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4974DF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3B169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26A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494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6C7BA4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E61B98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Bytes, </w:t>
      </w:r>
      <w:r>
        <w:rPr>
          <w:rFonts w:ascii="Consolas" w:hAnsi="Consolas" w:cs="Consolas"/>
          <w:color w:val="B5CEA8"/>
          <w:kern w:val="0"/>
          <w:sz w:val="19"/>
          <w:szCs w:val="19"/>
          <w:highlight w:val="black"/>
        </w:rPr>
        <w:t>0</w:t>
      </w:r>
      <w:r>
        <w:rPr>
          <w:rFonts w:ascii="Consolas" w:hAnsi="Consolas" w:cs="Consolas"/>
          <w:color w:val="DCDCDC"/>
          <w:kern w:val="0"/>
          <w:sz w:val="19"/>
          <w:szCs w:val="19"/>
          <w:highlight w:val="black"/>
        </w:rPr>
        <w:t xml:space="preserve">, </w:t>
      </w:r>
      <w:r>
        <w:rPr>
          <w:rFonts w:ascii="Consolas" w:hAnsi="Consolas" w:cs="Consolas"/>
          <w:color w:val="B5CEA8"/>
          <w:kern w:val="0"/>
          <w:sz w:val="19"/>
          <w:szCs w:val="19"/>
          <w:highlight w:val="black"/>
        </w:rPr>
        <w:t>4</w:t>
      </w:r>
      <w:r>
        <w:rPr>
          <w:rFonts w:ascii="Consolas" w:hAnsi="Consolas" w:cs="Consolas"/>
          <w:color w:val="DCDCDC"/>
          <w:kern w:val="0"/>
          <w:sz w:val="19"/>
          <w:szCs w:val="19"/>
          <w:highlight w:val="black"/>
        </w:rPr>
        <w:t>);</w:t>
      </w:r>
    </w:p>
    <w:p w14:paraId="66176EB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C00752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9AEB8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E23B351" w14:textId="5A4A60C6" w:rsidR="00391C87" w:rsidRDefault="00391C87" w:rsidP="00391C87">
      <w:pPr>
        <w:pStyle w:val="Ttulo4"/>
      </w:pPr>
      <w:r>
        <w:t>SubMessageEncoder.cs</w:t>
      </w:r>
    </w:p>
    <w:p w14:paraId="0D9C42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3EBC3A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6125E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9C2D3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62489F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726AB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418C3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lastRenderedPageBreak/>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3AD6E2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log4net;</w:t>
      </w:r>
    </w:p>
    <w:p w14:paraId="60BE2A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7A70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A3A33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05C9BE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7B06C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325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454B13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C2BDF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SubMessageEncoder</w:t>
      </w:r>
    </w:p>
    <w:p w14:paraId="6A1A80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5C34D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008AFAD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2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PutSubMessage(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msg)</w:t>
      </w:r>
    </w:p>
    <w:p w14:paraId="1B8F1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C5B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The PSM aligns each Submessage on a 32-bit boundary with respect to the start of the Message (page 159).</w:t>
      </w:r>
    </w:p>
    <w:p w14:paraId="4EA93B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D6872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3AF5E8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06ED6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B433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Kind)</w:t>
      </w:r>
    </w:p>
    <w:p w14:paraId="083939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65E0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30D811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PutPad((</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)msg);</w:t>
      </w:r>
    </w:p>
    <w:p w14:paraId="6C3699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598B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4FDEF5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PutAckNack((</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)msg);</w:t>
      </w:r>
    </w:p>
    <w:p w14:paraId="3785F1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89960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1F0E1B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)msg);</w:t>
      </w:r>
    </w:p>
    <w:p w14:paraId="7B426D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E6F73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549FC8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PutGap((</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)msg);</w:t>
      </w:r>
    </w:p>
    <w:p w14:paraId="10D0FE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CBBE0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0EB295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PutInfoTimestamp((</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)msg);</w:t>
      </w:r>
    </w:p>
    <w:p w14:paraId="741CA4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CCE0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13C3FD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PutInfoSource((</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)msg);</w:t>
      </w:r>
    </w:p>
    <w:p w14:paraId="60DEE4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1EF9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EC8C1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PutInfoReplyIp4((</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)msg);</w:t>
      </w:r>
    </w:p>
    <w:p w14:paraId="36A44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84E23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48C47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PutInfoDestination((</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)msg);</w:t>
      </w:r>
    </w:p>
    <w:p w14:paraId="35464F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56F1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7166E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)msg);</w:t>
      </w:r>
    </w:p>
    <w:p w14:paraId="14D2B5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995C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00813E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PutNackFrag((</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)msg);</w:t>
      </w:r>
    </w:p>
    <w:p w14:paraId="79410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FE6A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5ED3E0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PutHeartbeatFrag((</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)msg);</w:t>
      </w:r>
    </w:p>
    <w:p w14:paraId="016B91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6CBB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1F32D3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PutDataSubMessage((</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)msg);</w:t>
      </w:r>
    </w:p>
    <w:p w14:paraId="7BF3D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41D82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0B1FFF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PutDataFrag((</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)msg);</w:t>
      </w:r>
    </w:p>
    <w:p w14:paraId="659530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6956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0F19F7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265C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A9F5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74669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position;</w:t>
      </w:r>
    </w:p>
    <w:p w14:paraId="735D36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0FF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Position to 'submessageLength' -2 is for short (2 bytes)</w:t>
      </w:r>
    </w:p>
    <w:p w14:paraId="31BE77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buffers current position is not changed</w:t>
      </w:r>
    </w:p>
    <w:p w14:paraId="73016A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)subMessageLength);</w:t>
      </w:r>
    </w:p>
    <w:p w14:paraId="186773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position;</w:t>
      </w:r>
    </w:p>
    <w:p w14:paraId="53BB56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F05B5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ECB8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B7874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7209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w:t>
      </w:r>
    </w:p>
    <w:p w14:paraId="67A3CB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1CA51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19AAE2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BC35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0B1F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w:t>
      </w:r>
    </w:p>
    <w:p w14:paraId="42D63D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0D6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0C333A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smhPosition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24661D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87B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p>
    <w:p w14:paraId="7E8941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smStart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2A99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6F5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407B65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7A64A"/>
          <w:kern w:val="0"/>
          <w:sz w:val="19"/>
          <w:szCs w:val="19"/>
          <w:highlight w:val="black"/>
          <w:lang w:val="en-GB"/>
        </w:rPr>
        <w:t>// @see 9.4.5.1.1</w:t>
      </w:r>
    </w:p>
    <w:p w14:paraId="58EBB7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65E06F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smPad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6E123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smPad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B078F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smPad);</w:t>
      </w:r>
    </w:p>
    <w:p w14:paraId="7C28B8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smPad;</w:t>
      </w:r>
    </w:p>
    <w:p w14:paraId="414D5F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0476F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5F81B4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 xml:space="preserve"> smAckNack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w:t>
      </w:r>
    </w:p>
    <w:p w14:paraId="0E02A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smAckNack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16AABD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GetAckNack(</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smAckNack);</w:t>
      </w:r>
    </w:p>
    <w:p w14:paraId="2F2E6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smAckNack;</w:t>
      </w:r>
    </w:p>
    <w:p w14:paraId="21EC8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FE3D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7990D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 xml:space="preserve"> smHeartbeat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w:t>
      </w:r>
    </w:p>
    <w:p w14:paraId="45DE0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0C2B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w:t>
      </w:r>
    </w:p>
    <w:p w14:paraId="7A3EEE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w:t>
      </w:r>
    </w:p>
    <w:p w14:paraId="5B495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9EF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18EC9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 xml:space="preserve"> smgap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w:t>
      </w:r>
    </w:p>
    <w:p w14:paraId="47E639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smgap</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63BC2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GetGap(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smgap);</w:t>
      </w:r>
    </w:p>
    <w:p w14:paraId="1DA82D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smgap;</w:t>
      </w:r>
    </w:p>
    <w:p w14:paraId="57E69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39763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21BFCB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 xml:space="preserve"> sminfots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w:t>
      </w:r>
    </w:p>
    <w:p w14:paraId="55E08F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sminfots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2FE2F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GetInfoTimestamp(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sminfots);</w:t>
      </w:r>
    </w:p>
    <w:p w14:paraId="0C803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sminfots;</w:t>
      </w:r>
    </w:p>
    <w:p w14:paraId="2D06DF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A2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2F71F0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 xml:space="preserve"> smInfoSource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w:t>
      </w:r>
    </w:p>
    <w:p w14:paraId="4133E1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smInfoSource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E62AB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GetInfoSource(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smInfoSource);</w:t>
      </w:r>
    </w:p>
    <w:p w14:paraId="2A52D1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smInfoSource;</w:t>
      </w:r>
    </w:p>
    <w:p w14:paraId="4646E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A4BAA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3E4E9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 xml:space="preserve"> smInfoReplyIp4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w:t>
      </w:r>
    </w:p>
    <w:p w14:paraId="6FD5D1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smInfoReplyIp4</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8D81E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GetInfoReplyIp4(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smInfoReplyIp4);</w:t>
      </w:r>
    </w:p>
    <w:p w14:paraId="161034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smInfoReplyIp4;</w:t>
      </w:r>
    </w:p>
    <w:p w14:paraId="06B4AD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C719E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0DE731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 xml:space="preserve"> smInfoDestination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w:t>
      </w:r>
    </w:p>
    <w:p w14:paraId="7957CA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smInfoDestination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3806EB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GetInfoDestination(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smInfoDestination);</w:t>
      </w:r>
    </w:p>
    <w:p w14:paraId="7C75E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smInfoDestination;</w:t>
      </w:r>
    </w:p>
    <w:p w14:paraId="51B84C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6676A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68641D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 xml:space="preserve"> smInfoReply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w:t>
      </w:r>
    </w:p>
    <w:p w14:paraId="63C3E2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CCA45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w:t>
      </w:r>
    </w:p>
    <w:p w14:paraId="26D455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w:t>
      </w:r>
    </w:p>
    <w:p w14:paraId="3AD5A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1F2E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4EF47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smNackFrag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136CD3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smNackFrag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50EF45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smNackFrag);</w:t>
      </w:r>
    </w:p>
    <w:p w14:paraId="0647A17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smNackFrag;</w:t>
      </w:r>
    </w:p>
    <w:p w14:paraId="050A52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81A7D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2B42B4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 xml:space="preserve"> smHeartbeatFrag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w:t>
      </w:r>
    </w:p>
    <w:p w14:paraId="390E7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A1430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smHeartbeatFrag);</w:t>
      </w:r>
    </w:p>
    <w:p w14:paraId="7391C5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smHeartbeatFrag;</w:t>
      </w:r>
    </w:p>
    <w:p w14:paraId="3A4316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ABAF6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318A33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 xml:space="preserve"> smdata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w:t>
      </w:r>
    </w:p>
    <w:p w14:paraId="1DEDC1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5376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smdata);</w:t>
      </w:r>
    </w:p>
    <w:p w14:paraId="78B372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smdata;</w:t>
      </w:r>
    </w:p>
    <w:p w14:paraId="17377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66C38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40AFBF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 xml:space="preserve"> smdDataFrag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w:t>
      </w:r>
    </w:p>
    <w:p w14:paraId="315B8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smdDataFrag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06935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smdDataFrag);</w:t>
      </w:r>
    </w:p>
    <w:p w14:paraId="7F364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smdDataFrag;</w:t>
      </w:r>
    </w:p>
    <w:p w14:paraId="603565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81D1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56D9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24F35C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NotSupportedException</w:t>
      </w:r>
      <w:r w:rsidRPr="00391C87">
        <w:rPr>
          <w:rFonts w:ascii="Consolas" w:hAnsi="Consolas" w:cs="Consolas"/>
          <w:color w:val="DCDCDC"/>
          <w:kern w:val="0"/>
          <w:sz w:val="19"/>
          <w:szCs w:val="19"/>
          <w:highlight w:val="black"/>
          <w:lang w:val="en-GB"/>
        </w:rPr>
        <w:t>();</w:t>
      </w:r>
    </w:p>
    <w:p w14:paraId="273FAA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7A5E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782B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A3693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smStart;</w:t>
      </w:r>
    </w:p>
    <w:p w14:paraId="1ABCB8CD"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&amp;&amp;</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50A63B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A05C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WarnFormat(</w:t>
      </w:r>
      <w:r w:rsidRPr="00391C87">
        <w:rPr>
          <w:rFonts w:ascii="Consolas" w:hAnsi="Consolas" w:cs="Consolas"/>
          <w:color w:val="D69D85"/>
          <w:kern w:val="0"/>
          <w:sz w:val="19"/>
          <w:szCs w:val="19"/>
          <w:highlight w:val="black"/>
          <w:lang w:val="en-GB"/>
        </w:rPr>
        <w:t>"SubMessage length differs for {0} != {1} for {2}"</w:t>
      </w:r>
      <w:r w:rsidRPr="00391C87">
        <w:rPr>
          <w:rFonts w:ascii="Consolas" w:hAnsi="Consolas" w:cs="Consolas"/>
          <w:color w:val="DCDCDC"/>
          <w:kern w:val="0"/>
          <w:sz w:val="19"/>
          <w:szCs w:val="19"/>
          <w:highlight w:val="black"/>
          <w:lang w:val="en-GB"/>
        </w:rPr>
        <w:t>, smLength,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 obj);</w:t>
      </w:r>
    </w:p>
    <w:p w14:paraId="44FAAF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60243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5141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unknownBytes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smLength];</w:t>
      </w:r>
    </w:p>
    <w:p w14:paraId="6D4C21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"Trying to skip {0} bytes"</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1CA65C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3624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Get(unknownBytes,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92F02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7BD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9F88D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54E4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"SubMsg in:  {0}"</w:t>
      </w:r>
      <w:r w:rsidRPr="00391C87">
        <w:rPr>
          <w:rFonts w:ascii="Consolas" w:hAnsi="Consolas" w:cs="Consolas"/>
          <w:color w:val="DCDCDC"/>
          <w:kern w:val="0"/>
          <w:sz w:val="19"/>
          <w:szCs w:val="19"/>
          <w:highlight w:val="black"/>
          <w:lang w:val="en-GB"/>
        </w:rPr>
        <w:t>, obj);</w:t>
      </w:r>
    </w:p>
    <w:p w14:paraId="06C4A0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4FF10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5DE6F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6F77C0" w14:textId="00D6812A" w:rsidR="00391C87" w:rsidRDefault="00391C87" w:rsidP="00391C87">
      <w:pPr>
        <w:pStyle w:val="Ttulo4"/>
      </w:pPr>
      <w:r>
        <w:t>SubmessageHeaderEncoder.cs</w:t>
      </w:r>
    </w:p>
    <w:p w14:paraId="1A7C0D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42908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538BA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7C65CD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918A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280B9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F5485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SubMessageHeaderEncoder</w:t>
      </w:r>
    </w:p>
    <w:p w14:paraId="3883C9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DC12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3FB490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1FA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12E350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FlagsValue);</w:t>
      </w:r>
    </w:p>
    <w:p w14:paraId="35883B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4650ED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B42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5B62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CD1B0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6C6C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19D7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60334E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B5FBF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356B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632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0E5F0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F1E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SubMessageKind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F276C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FlagsValue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3676F4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0C8147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ushort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569715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D2F1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D1C1B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1568FC6" w14:textId="2CEF7029" w:rsidR="00391C87" w:rsidRDefault="00391C87" w:rsidP="00391C87">
      <w:pPr>
        <w:pStyle w:val="Ttulo4"/>
      </w:pPr>
      <w:r>
        <w:t>TimeEncoder.cs</w:t>
      </w:r>
    </w:p>
    <w:p w14:paraId="383523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9EA3B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5FC47C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A5A670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92F20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00B42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TimeEncoder</w:t>
      </w:r>
    </w:p>
    <w:p w14:paraId="2AF2C3A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495F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FD30699"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7DB0E9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Seconds);</w:t>
      </w:r>
    </w:p>
    <w:p w14:paraId="06F536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Fraction);</w:t>
      </w:r>
    </w:p>
    <w:p w14:paraId="084162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66D5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2A17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64CEB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32BE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w:t>
      </w:r>
    </w:p>
    <w:p w14:paraId="5ABB25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GetTime(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89C78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5B65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5F63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89F8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60992C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85190D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Seconds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C2EAE8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Fraction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uint</w:t>
      </w:r>
      <w:r>
        <w:rPr>
          <w:rFonts w:ascii="Consolas" w:hAnsi="Consolas" w:cs="Consolas"/>
          <w:color w:val="DCDCDC"/>
          <w:kern w:val="0"/>
          <w:sz w:val="19"/>
          <w:szCs w:val="19"/>
          <w:highlight w:val="black"/>
        </w:rPr>
        <w:t>)buffer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 ;</w:t>
      </w:r>
    </w:p>
    <w:p w14:paraId="65EA0E6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37DA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B864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0098B7" w14:textId="30F57481" w:rsidR="00391C87" w:rsidRDefault="00391C87" w:rsidP="00391C87">
      <w:pPr>
        <w:pStyle w:val="Ttulo4"/>
      </w:pPr>
      <w:r>
        <w:t>VendorIdEncoder.cs</w:t>
      </w:r>
    </w:p>
    <w:p w14:paraId="5ECCD9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3D119E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7DBDE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8E293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774E16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C477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125128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6442D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0A438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VendorIdEncoder</w:t>
      </w:r>
    </w:p>
    <w:p w14:paraId="471ECD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3AEC4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62B322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312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31E103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5200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4F69F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768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428407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E17FE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99A51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2F28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7C293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GetVendorId(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4FF2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C20F1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D2C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37A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24E280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769D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17A1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8F3D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45A8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1BB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3073D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6D399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5EA53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2C85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5BC85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FF0E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0CFC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366C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AE20D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22AA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5FEC1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195BC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3BBD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78E394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C6C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WriteVendorId;</w:t>
      </w:r>
    </w:p>
    <w:p w14:paraId="5DB08E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ReadVendorId;</w:t>
      </w:r>
    </w:p>
    <w:p w14:paraId="5949F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67F4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012CE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8485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F702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297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C52F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8B0CE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FAAA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7644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3C1C68B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E9C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A77FC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223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33E3D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F66E62" w14:textId="76572787" w:rsidR="00391C87" w:rsidRDefault="00391C87" w:rsidP="00391C87">
      <w:pPr>
        <w:pStyle w:val="Ttulo3"/>
      </w:pPr>
      <w:r>
        <w:t>Messages</w:t>
      </w:r>
    </w:p>
    <w:p w14:paraId="089458E9" w14:textId="78E396AB" w:rsidR="00391C87" w:rsidRDefault="00391C87" w:rsidP="00391C87">
      <w:pPr>
        <w:pStyle w:val="Ttulo4"/>
      </w:pPr>
      <w:r>
        <w:t>CDREncapsulation.cs</w:t>
      </w:r>
    </w:p>
    <w:p w14:paraId="4EE0451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CC89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06135E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30116D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27ABFA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BA67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0C187D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9805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3D15A1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1D744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3A783E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CDREncapsulation is a general purpose binary DataEncapsulation. It holds a IoBuffer,</w:t>
      </w:r>
    </w:p>
    <w:p w14:paraId="31F61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which can be used by marshallers.</w:t>
      </w:r>
    </w:p>
    <w:p w14:paraId="47F437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OMG CDR encapsulation specifies the length of the data followed by the</w:t>
      </w:r>
    </w:p>
    <w:p w14:paraId="7EEEF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CDR. The same encapsulation scheme is used for both the length and serialized data.</w:t>
      </w:r>
    </w:p>
    <w:p w14:paraId="2FCED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2DB789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34E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CDR_BE          |         ushort options        |</w:t>
      </w:r>
    </w:p>
    <w:p w14:paraId="0A292F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6915F7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0AD24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40C9B5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Big Endian)                ~</w:t>
      </w:r>
    </w:p>
    <w:p w14:paraId="1548B8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1EA3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10904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420EF8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536F7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8C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CDR_LE          |           ushort options      |</w:t>
      </w:r>
    </w:p>
    <w:p w14:paraId="304DBE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19ABB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181877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DAED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Little Endian)             ~</w:t>
      </w:r>
    </w:p>
    <w:p w14:paraId="37C7B6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03A213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BC8AE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&lt;/summary&gt;</w:t>
      </w:r>
    </w:p>
    <w:p w14:paraId="5CCB01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730428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82EF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7380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5B02B3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B816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p>
    <w:p w14:paraId="5E5354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p>
    <w:p w14:paraId="3DEB7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4AA6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D68F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472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F99B5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6DBA4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33E2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30772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5FB45F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5C81B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8DBEC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FDC3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5D455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serializedData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47C366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2E49DF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Get(serializedData,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serializedData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31295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serializedData;</w:t>
      </w:r>
    </w:p>
    <w:p w14:paraId="5AF538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858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C3EB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1EE0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935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EE76F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FA87D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3DE0D0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74B671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161DFA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17234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15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64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50DAF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140C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41226D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60D8A9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D942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13D1E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EE0A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2073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A8FE5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D7567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0720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087699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CFC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2C6089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7B56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T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CAD37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C4583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30B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5D24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2846B1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25D3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35410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B3199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E9F6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229147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6A7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214A1D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6BDE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3B0B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104678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856B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6B7E7D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8BB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A2853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1CD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4B8ED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EF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39A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58CEA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Debug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Assert(buffer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length);</w:t>
      </w:r>
    </w:p>
    <w:p w14:paraId="2A118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(data, order);</w:t>
      </w:r>
    </w:p>
    <w:p w14:paraId="7CCAE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EF38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BAF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1204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serializeData,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498B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31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C724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serializeData;</w:t>
      </w:r>
    </w:p>
    <w:p w14:paraId="4FC6A7C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31F792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977A1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3D7453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A9B7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3FB3F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B58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w:t>
      </w:r>
    </w:p>
    <w:p w14:paraId="76C72CF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214EB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A328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5523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724FC66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Gets a IoBuffer, which can be used to marshall/unmarshall data.</w:t>
      </w:r>
    </w:p>
    <w:p w14:paraId="797B9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4F8B0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23868F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3FFF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E3CB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F370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83C4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2C0BE0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AA65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4A11A2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19C87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CFB69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w:t>
      </w:r>
    </w:p>
    <w:p w14:paraId="241A6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buff;</w:t>
      </w:r>
    </w:p>
    <w:p w14:paraId="235A13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AEC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D2EF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3964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7CA91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13EC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F6875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6EBF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C4D5F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23A7A7" w14:textId="39091031" w:rsidR="00391C87" w:rsidRDefault="00391C87" w:rsidP="00391C87">
      <w:pPr>
        <w:pStyle w:val="Ttulo4"/>
      </w:pPr>
      <w:r>
        <w:t>EncapsulationManager.cs</w:t>
      </w:r>
    </w:p>
    <w:p w14:paraId="41937A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1CC49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536B7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3F2889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lastRenderedPageBreak/>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11E7C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598CF7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011D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17ECF9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92979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Attributes;</w:t>
      </w:r>
    </w:p>
    <w:p w14:paraId="472FB8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CB59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A5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05D1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1E1A78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EncapsulationManager</w:t>
      </w:r>
    </w:p>
    <w:p w14:paraId="787B3F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B3234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(T obj,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401206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8698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rst;</w:t>
      </w:r>
    </w:p>
    <w:p w14:paraId="5C86B3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8FF9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UNKNOWN)</w:t>
      </w:r>
    </w:p>
    <w:p w14:paraId="4C542C3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DCDCDC"/>
          <w:kern w:val="0"/>
          <w:sz w:val="19"/>
          <w:szCs w:val="19"/>
          <w:highlight w:val="black"/>
          <w:lang w:val="fr-FR"/>
        </w:rPr>
        <w:t>{</w:t>
      </w:r>
    </w:p>
    <w:p w14:paraId="543034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DCDCDC"/>
          <w:kern w:val="0"/>
          <w:sz w:val="19"/>
          <w:szCs w:val="19"/>
          <w:highlight w:val="black"/>
          <w:lang w:val="fr-FR"/>
        </w:rPr>
        <w:t xml:space="preserve"> packetAttr </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GetAttribute(</w:t>
      </w:r>
      <w:r w:rsidRPr="00391C87">
        <w:rPr>
          <w:rFonts w:ascii="Consolas" w:hAnsi="Consolas" w:cs="Consolas"/>
          <w:color w:val="569CD6"/>
          <w:kern w:val="0"/>
          <w:sz w:val="19"/>
          <w:szCs w:val="19"/>
          <w:highlight w:val="black"/>
          <w:lang w:val="fr-FR"/>
        </w:rPr>
        <w:t>typeof</w:t>
      </w:r>
      <w:r w:rsidRPr="00391C87">
        <w:rPr>
          <w:rFonts w:ascii="Consolas" w:hAnsi="Consolas" w:cs="Consolas"/>
          <w:color w:val="DCDCDC"/>
          <w:kern w:val="0"/>
          <w:sz w:val="19"/>
          <w:szCs w:val="19"/>
          <w:highlight w:val="black"/>
          <w:lang w:val="fr-FR"/>
        </w:rPr>
        <w:t>(T));</w:t>
      </w:r>
    </w:p>
    <w:p w14:paraId="584DD2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(packetAttr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CA473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packetAttr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EncapsulationScheme;</w:t>
      </w:r>
    </w:p>
    <w:p w14:paraId="0BE181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52FB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B362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1024</w:t>
      </w:r>
      <w:r w:rsidRPr="00391C87">
        <w:rPr>
          <w:rFonts w:ascii="Consolas" w:hAnsi="Consolas" w:cs="Consolas"/>
          <w:color w:val="DCDCDC"/>
          <w:kern w:val="0"/>
          <w:sz w:val="19"/>
          <w:szCs w:val="19"/>
          <w:highlight w:val="black"/>
          <w:lang w:val="en-GB"/>
        </w:rPr>
        <w:t>);</w:t>
      </w:r>
    </w:p>
    <w:p w14:paraId="43DE0A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84D4C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(scheme)</w:t>
      </w:r>
    </w:p>
    <w:p w14:paraId="086FF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7C7B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478BE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5E4EBA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0D5B97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DDF16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w:t>
      </w:r>
    </w:p>
    <w:p w14:paraId="4269D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71525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FD2E5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w:t>
      </w:r>
    </w:p>
    <w:p w14:paraId="58CCD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45CD2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9E474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case</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Encapsulation</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PL_CDR_LE:</w:t>
      </w:r>
    </w:p>
    <w:p w14:paraId="7C506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 xml:space="preserve">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4D5FE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08A83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DFE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253AA3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A5D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95B9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8E9E2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B15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273E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304D5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3B714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3440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4663F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41A8E9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2591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43AD9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0C41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7D5ED46F"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A08AFF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A5396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73AFA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E88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B28E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B24C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551C1B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64B2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1D65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6EDAF6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613A22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E46E2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6080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11BE9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E726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CB1D3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0D1A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3ABF1B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8C5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32FB27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68182B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3FF41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A8304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F4C7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E511E6C" w14:textId="73776F37" w:rsidR="00391C87" w:rsidRDefault="00391C87" w:rsidP="00391C87">
      <w:pPr>
        <w:pStyle w:val="Ttulo4"/>
      </w:pPr>
      <w:r>
        <w:t>ParameterListEncapsulation.cs</w:t>
      </w:r>
    </w:p>
    <w:p w14:paraId="0BF04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1D31D4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1B9FA3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6479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1485639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C4A0F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2031B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p>
    <w:p w14:paraId="2E0DE3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65DE39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19469D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XTypes;</w:t>
      </w:r>
    </w:p>
    <w:p w14:paraId="4511FD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typeobject;</w:t>
      </w:r>
    </w:p>
    <w:p w14:paraId="5E46F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8C80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201F27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63866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CD25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ParameterListEncapsulation is a specialization of DataEncapsulation.</w:t>
      </w:r>
    </w:p>
    <w:p w14:paraId="4C5752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ParameterList encapsulation specifies the length of the data followed by the</w:t>
      </w:r>
    </w:p>
    <w:p w14:paraId="4D06D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a ParameterList. The same CDR encoding is used for both the length and the parameter list.</w:t>
      </w:r>
    </w:p>
    <w:p w14:paraId="19A5B2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04C79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78836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PL_CDR_BE         |         ushort options        |</w:t>
      </w:r>
    </w:p>
    <w:p w14:paraId="3FB1F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9540D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188A4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Big Endian)         ~</w:t>
      </w:r>
    </w:p>
    <w:p w14:paraId="0ADE2C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fr-FR"/>
        </w:rPr>
        <w:t>/// |                                                               |</w:t>
      </w:r>
    </w:p>
    <w:p w14:paraId="086551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31FD14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0...2...........8...............16..............24..............32</w:t>
      </w:r>
    </w:p>
    <w:p w14:paraId="5510FA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07609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             PL_CDR_LE         |         ushort options        |</w:t>
      </w:r>
    </w:p>
    <w:p w14:paraId="205213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en-GB"/>
        </w:rPr>
        <w:t>/// +---------------+---------------+---------------+---------------+</w:t>
      </w:r>
    </w:p>
    <w:p w14:paraId="07CE5E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                                                               |</w:t>
      </w:r>
    </w:p>
    <w:p w14:paraId="1305F2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Little Endian)      ~</w:t>
      </w:r>
    </w:p>
    <w:p w14:paraId="662CF4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659B51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  </w:t>
      </w:r>
    </w:p>
    <w:p w14:paraId="1285AC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2D2AED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And Serialized Data is:</w:t>
      </w:r>
    </w:p>
    <w:p w14:paraId="62EF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....2...........8...............16.............24...............32</w:t>
      </w:r>
    </w:p>
    <w:p w14:paraId="1F44A4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76D68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parameterId_1     |       short length_1          |</w:t>
      </w:r>
    </w:p>
    <w:p w14:paraId="2B4F8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4C4D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DC9F1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octet[length_1] value_1                   ~</w:t>
      </w:r>
    </w:p>
    <w:p w14:paraId="374A1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1B278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6BEF0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parameterId_2     |      short length_2           |</w:t>
      </w:r>
    </w:p>
    <w:p w14:paraId="0612C6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9511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7739C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octet[length_2] value_2                   ~</w:t>
      </w:r>
    </w:p>
    <w:p w14:paraId="0937D9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E935D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67217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1F87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                                ~</w:t>
      </w:r>
    </w:p>
    <w:p w14:paraId="4305C2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F0D4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A5E2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8C551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PID_SENTINEL         |           ignored             |</w:t>
      </w:r>
    </w:p>
    <w:p w14:paraId="64CE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5E0188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7BD59C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This encapsulation is used by IsDiscovery.</w:t>
      </w:r>
    </w:p>
    <w:p w14:paraId="4CED4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45D265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338C82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740F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w:t>
      </w:r>
    </w:p>
    <w:p w14:paraId="6F731B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2DEC2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A0F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16BC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2D370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976A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2CE99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AEB46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0EFFCB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2239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9FCB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1E3A67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41956E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CC220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5E6BA4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29D0E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3E3AA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A19F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023B5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F3E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internal</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B817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20CD3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1383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64A3AF2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68324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1313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DB3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742345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081C91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4B1571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0B6ED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Serialize(buffer, parameters, order);</w:t>
      </w:r>
    </w:p>
    <w:p w14:paraId="54B80C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C4BE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DD7B3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01D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1BEA4E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C0A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82711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7DD6E9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38B7D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1694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5A4B4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16446E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A4037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C949C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PutInt32(finalPos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C4D0C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finalPos;</w:t>
      </w:r>
    </w:p>
    <w:p w14:paraId="52D5D9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F483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6636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BuildParameters(</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3F52D8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562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TypeExplorer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ExploreType(obj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p>
    <w:p w14:paraId="4B651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//var fields = obj.GetType().GetFields(BindingFlags.Public | BindingFlags.NonPublic | BindingFlags.Instance | BindingFlags.DeclaredOnly)</w:t>
      </w:r>
    </w:p>
    <w:p w14:paraId="7FBF33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.Where(fi =&gt; (fi.Attributes &amp; FieldAttributes.NotSerialized) == 0);</w:t>
      </w:r>
    </w:p>
    <w:p w14:paraId="6537F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 xml:space="preserve"> structType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as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w:t>
      </w:r>
    </w:p>
    <w:p w14:paraId="2F561A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w:t>
      </w:r>
    </w:p>
    <w:p w14:paraId="1542AD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member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structType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GetMember())</w:t>
      </w:r>
    </w:p>
    <w:p w14:paraId="3A14AE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6C06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parameter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39449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//uint id = field.GetProperty().MemberId;</w:t>
      </w:r>
    </w:p>
    <w:p w14:paraId="186C5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MemberId; ;</w:t>
      </w:r>
    </w:p>
    <w:p w14:paraId="0EAEDF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ByteBufferAllocator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Instance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64</w:t>
      </w:r>
      <w:r w:rsidRPr="00391C87">
        <w:rPr>
          <w:rFonts w:ascii="Consolas" w:hAnsi="Consolas" w:cs="Consolas"/>
          <w:color w:val="DCDCDC"/>
          <w:kern w:val="0"/>
          <w:sz w:val="19"/>
          <w:szCs w:val="19"/>
          <w:highlight w:val="black"/>
          <w:lang w:val="en-GB"/>
        </w:rPr>
        <w:t>);</w:t>
      </w:r>
    </w:p>
    <w:p w14:paraId="65CF45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B9FAC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17A56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IsProperty)</w:t>
      </w:r>
    </w:p>
    <w:p w14:paraId="409AF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B93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21366C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3FDDE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EF8B3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continue</w:t>
      </w:r>
      <w:r w:rsidRPr="00391C87">
        <w:rPr>
          <w:rFonts w:ascii="Consolas" w:hAnsi="Consolas" w:cs="Consolas"/>
          <w:color w:val="DCDCDC"/>
          <w:kern w:val="0"/>
          <w:sz w:val="19"/>
          <w:szCs w:val="19"/>
          <w:highlight w:val="black"/>
          <w:lang w:val="en-GB"/>
        </w:rPr>
        <w:t>;</w:t>
      </w:r>
    </w:p>
    <w:p w14:paraId="661D79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w:t>
      </w:r>
    </w:p>
    <w:p w14:paraId="13CEE5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34686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4390E5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8CAF8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GetField(member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0DB8B4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01E166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137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1D4E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54AA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282ADE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Rewind();</w:t>
      </w:r>
    </w:p>
    <w:p w14:paraId="0FA70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1644FD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Add(parameter);</w:t>
      </w:r>
    </w:p>
    <w:p w14:paraId="6FCFD8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A0D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1BB8D5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D0C3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0FF1CF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B230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310BBC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2A41E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49D0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76C1D1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8C74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1B602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DEE0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84822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524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878BA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5C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94F1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92CD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9973C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p>
    <w:p w14:paraId="69F6C7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BuildObject</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(parameters,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3B5D68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9810D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F14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6247AB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94F4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7733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7AC013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35C80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D5F5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692B84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8FDB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3AE157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en-GB"/>
        </w:rPr>
        <w:t>{</w:t>
      </w:r>
    </w:p>
    <w:p w14:paraId="71E3322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3409032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8CAAD2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7260D38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079EFA1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throw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NotImplementedException</w:t>
      </w:r>
      <w:r w:rsidRPr="00C41147">
        <w:rPr>
          <w:rFonts w:ascii="Consolas" w:hAnsi="Consolas" w:cs="Consolas"/>
          <w:color w:val="DCDCDC"/>
          <w:kern w:val="0"/>
          <w:sz w:val="19"/>
          <w:szCs w:val="19"/>
          <w:highlight w:val="black"/>
          <w:lang w:val="en-GB"/>
        </w:rPr>
        <w:t>();</w:t>
      </w:r>
    </w:p>
    <w:p w14:paraId="78EE2D4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44C21E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initialPos;</w:t>
      </w:r>
    </w:p>
    <w:p w14:paraId="57BEB48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return</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ParameterListEncapsulation</w:t>
      </w:r>
      <w:r w:rsidRPr="00C41147">
        <w:rPr>
          <w:rFonts w:ascii="Consolas" w:hAnsi="Consolas" w:cs="Consolas"/>
          <w:color w:val="DCDCDC"/>
          <w:kern w:val="0"/>
          <w:sz w:val="19"/>
          <w:szCs w:val="19"/>
          <w:highlight w:val="black"/>
          <w:lang w:val="en-GB"/>
        </w:rPr>
        <w:t>(buffer,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Order, length);</w:t>
      </w:r>
    </w:p>
    <w:p w14:paraId="4A21602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D73D88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734C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private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T BuildObject</w:t>
      </w:r>
      <w:r w:rsidRPr="00C41147">
        <w:rPr>
          <w:rFonts w:ascii="Consolas" w:hAnsi="Consolas" w:cs="Consolas"/>
          <w:color w:val="B4B4B4"/>
          <w:kern w:val="0"/>
          <w:sz w:val="19"/>
          <w:szCs w:val="19"/>
          <w:highlight w:val="black"/>
          <w:lang w:val="en-GB"/>
        </w:rPr>
        <w:t>&lt;</w:t>
      </w:r>
      <w:r w:rsidRPr="00C41147">
        <w:rPr>
          <w:rFonts w:ascii="Consolas" w:hAnsi="Consolas" w:cs="Consolas"/>
          <w:color w:val="DCDCDC"/>
          <w:kern w:val="0"/>
          <w:sz w:val="19"/>
          <w:szCs w:val="19"/>
          <w:highlight w:val="black"/>
          <w:lang w:val="en-GB"/>
        </w:rPr>
        <w:t>T</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w:t>
      </w:r>
      <w:r w:rsidRPr="00C41147">
        <w:rPr>
          <w:rFonts w:ascii="Consolas" w:hAnsi="Consolas" w:cs="Consolas"/>
          <w:color w:val="4EC9B0"/>
          <w:kern w:val="0"/>
          <w:sz w:val="19"/>
          <w:szCs w:val="19"/>
          <w:highlight w:val="black"/>
          <w:lang w:val="en-GB"/>
        </w:rPr>
        <w:t>ParameterList</w:t>
      </w:r>
      <w:r w:rsidRPr="00C41147">
        <w:rPr>
          <w:rFonts w:ascii="Consolas" w:hAnsi="Consolas" w:cs="Consolas"/>
          <w:color w:val="DCDCDC"/>
          <w:kern w:val="0"/>
          <w:sz w:val="19"/>
          <w:szCs w:val="19"/>
          <w:highlight w:val="black"/>
          <w:lang w:val="en-GB"/>
        </w:rPr>
        <w:t xml:space="preserve"> parameters,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569CD6"/>
          <w:kern w:val="0"/>
          <w:sz w:val="19"/>
          <w:szCs w:val="19"/>
          <w:highlight w:val="black"/>
          <w:lang w:val="en-GB"/>
        </w:rPr>
        <w:t>where</w:t>
      </w:r>
      <w:r w:rsidRPr="00C41147">
        <w:rPr>
          <w:rFonts w:ascii="Consolas" w:hAnsi="Consolas" w:cs="Consolas"/>
          <w:color w:val="DCDCDC"/>
          <w:kern w:val="0"/>
          <w:sz w:val="19"/>
          <w:szCs w:val="19"/>
          <w:highlight w:val="black"/>
          <w:lang w:val="en-GB"/>
        </w:rPr>
        <w:t xml:space="preserve"> T :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w:t>
      </w:r>
    </w:p>
    <w:p w14:paraId="26C149F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fr-FR"/>
        </w:rPr>
        <w:t>{</w:t>
      </w:r>
    </w:p>
    <w:p w14:paraId="603EF94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var</w:t>
      </w:r>
      <w:r w:rsidRPr="00C41147">
        <w:rPr>
          <w:rFonts w:ascii="Consolas" w:hAnsi="Consolas" w:cs="Consolas"/>
          <w:color w:val="DCDCDC"/>
          <w:kern w:val="0"/>
          <w:sz w:val="19"/>
          <w:szCs w:val="19"/>
          <w:highlight w:val="black"/>
          <w:lang w:val="fr-FR"/>
        </w:rPr>
        <w:t xml:space="preserve"> type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4EC9B0"/>
          <w:kern w:val="0"/>
          <w:sz w:val="19"/>
          <w:szCs w:val="19"/>
          <w:highlight w:val="black"/>
          <w:lang w:val="fr-FR"/>
        </w:rPr>
        <w:t>TypeExplorer</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ExploreType(</w:t>
      </w:r>
      <w:r w:rsidRPr="00C41147">
        <w:rPr>
          <w:rFonts w:ascii="Consolas" w:hAnsi="Consolas" w:cs="Consolas"/>
          <w:color w:val="569CD6"/>
          <w:kern w:val="0"/>
          <w:sz w:val="19"/>
          <w:szCs w:val="19"/>
          <w:highlight w:val="black"/>
          <w:lang w:val="fr-FR"/>
        </w:rPr>
        <w:t>typeof</w:t>
      </w:r>
      <w:r w:rsidRPr="00C41147">
        <w:rPr>
          <w:rFonts w:ascii="Consolas" w:hAnsi="Consolas" w:cs="Consolas"/>
          <w:color w:val="DCDCDC"/>
          <w:kern w:val="0"/>
          <w:sz w:val="19"/>
          <w:szCs w:val="19"/>
          <w:highlight w:val="black"/>
          <w:lang w:val="fr-FR"/>
        </w:rPr>
        <w:t>(T));</w:t>
      </w:r>
    </w:p>
    <w:p w14:paraId="6AEEA2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5FD99320"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T obj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new</w:t>
      </w:r>
      <w:r w:rsidRPr="00C41147">
        <w:rPr>
          <w:rFonts w:ascii="Consolas" w:hAnsi="Consolas" w:cs="Consolas"/>
          <w:color w:val="DCDCDC"/>
          <w:kern w:val="0"/>
          <w:sz w:val="19"/>
          <w:szCs w:val="19"/>
          <w:highlight w:val="black"/>
          <w:lang w:val="fr-FR"/>
        </w:rPr>
        <w:t xml:space="preserve"> T();</w:t>
      </w:r>
    </w:p>
    <w:p w14:paraId="38EE0B9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cnt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5CEA8"/>
          <w:kern w:val="0"/>
          <w:sz w:val="19"/>
          <w:szCs w:val="19"/>
          <w:highlight w:val="black"/>
          <w:lang w:val="en-GB"/>
        </w:rPr>
        <w:t>0</w:t>
      </w:r>
      <w:r w:rsidRPr="00C41147">
        <w:rPr>
          <w:rFonts w:ascii="Consolas" w:hAnsi="Consolas" w:cs="Consolas"/>
          <w:color w:val="DCDCDC"/>
          <w:kern w:val="0"/>
          <w:sz w:val="19"/>
          <w:szCs w:val="19"/>
          <w:highlight w:val="black"/>
          <w:lang w:val="en-GB"/>
        </w:rPr>
        <w:t>;</w:t>
      </w:r>
    </w:p>
    <w:p w14:paraId="1F3E847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 xml:space="preserve"> structType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type </w:t>
      </w:r>
      <w:r w:rsidRPr="00C41147">
        <w:rPr>
          <w:rFonts w:ascii="Consolas" w:hAnsi="Consolas" w:cs="Consolas"/>
          <w:color w:val="569CD6"/>
          <w:kern w:val="0"/>
          <w:sz w:val="19"/>
          <w:szCs w:val="19"/>
          <w:highlight w:val="black"/>
          <w:lang w:val="en-GB"/>
        </w:rPr>
        <w:t>as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w:t>
      </w:r>
    </w:p>
    <w:p w14:paraId="3C6C3A9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foreach</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member </w:t>
      </w:r>
      <w:r w:rsidRPr="00C41147">
        <w:rPr>
          <w:rFonts w:ascii="Consolas" w:hAnsi="Consolas" w:cs="Consolas"/>
          <w:color w:val="569CD6"/>
          <w:kern w:val="0"/>
          <w:sz w:val="19"/>
          <w:szCs w:val="19"/>
          <w:highlight w:val="black"/>
          <w:lang w:val="en-GB"/>
        </w:rPr>
        <w:t>in</w:t>
      </w:r>
      <w:r w:rsidRPr="00C41147">
        <w:rPr>
          <w:rFonts w:ascii="Consolas" w:hAnsi="Consolas" w:cs="Consolas"/>
          <w:color w:val="DCDCDC"/>
          <w:kern w:val="0"/>
          <w:sz w:val="19"/>
          <w:szCs w:val="19"/>
          <w:highlight w:val="black"/>
          <w:lang w:val="en-GB"/>
        </w:rPr>
        <w:t xml:space="preserve"> structType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GetMember())</w:t>
      </w:r>
    </w:p>
    <w:p w14:paraId="1F11AF7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048644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parameters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Value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Where(p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uint</w:t>
      </w:r>
      <w:r w:rsidRPr="00C41147">
        <w:rPr>
          <w:rFonts w:ascii="Consolas" w:hAnsi="Consolas" w:cs="Consolas"/>
          <w:color w:val="DCDCDC"/>
          <w:kern w:val="0"/>
          <w:sz w:val="19"/>
          <w:szCs w:val="19"/>
          <w:highlight w:val="black"/>
          <w:lang w:val="en-GB"/>
        </w:rPr>
        <w:t>)p</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ParameterId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MemberId)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FirstOrDefault();</w:t>
      </w:r>
    </w:p>
    <w:p w14:paraId="2DFBC04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w:t>
      </w:r>
    </w:p>
    <w:p w14:paraId="2E0CEE0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continue</w:t>
      </w:r>
      <w:r w:rsidRPr="00C41147">
        <w:rPr>
          <w:rFonts w:ascii="Consolas" w:hAnsi="Consolas" w:cs="Consolas"/>
          <w:color w:val="DCDCDC"/>
          <w:kern w:val="0"/>
          <w:sz w:val="19"/>
          <w:szCs w:val="19"/>
          <w:highlight w:val="black"/>
          <w:lang w:val="en-GB"/>
        </w:rPr>
        <w:t>;</w:t>
      </w:r>
    </w:p>
    <w:p w14:paraId="4113D11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Wrap(parameter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Bytes);</w:t>
      </w:r>
    </w:p>
    <w:p w14:paraId="30493DB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04D07D1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method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typeof</w:t>
      </w:r>
      <w:r w:rsidRPr="00C41147">
        <w:rPr>
          <w:rFonts w:ascii="Consolas" w:hAnsi="Consolas" w:cs="Consolas"/>
          <w:color w:val="DCDCDC"/>
          <w:kern w:val="0"/>
          <w:sz w:val="19"/>
          <w:szCs w:val="19"/>
          <w:highlight w:val="black"/>
          <w:lang w:val="en-GB"/>
        </w:rPr>
        <w:t>(Doopec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DCDCDC"/>
          <w:kern w:val="0"/>
          <w:sz w:val="19"/>
          <w:szCs w:val="19"/>
          <w:highlight w:val="black"/>
          <w:lang w:val="en-GB"/>
        </w:rPr>
        <w:t>)</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GetMethods()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Where(x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Name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69D85"/>
          <w:kern w:val="0"/>
          <w:sz w:val="19"/>
          <w:szCs w:val="19"/>
          <w:highlight w:val="black"/>
          <w:lang w:val="en-GB"/>
        </w:rPr>
        <w:t>"Deserialize"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4B4B4"/>
          <w:kern w:val="0"/>
          <w:sz w:val="19"/>
          <w:szCs w:val="19"/>
          <w:highlight w:val="black"/>
          <w:lang w:val="en-GB"/>
        </w:rPr>
        <w:t>&amp;&amp;</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IsGenericMethod)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SingleOrDefault(); ;</w:t>
      </w:r>
    </w:p>
    <w:p w14:paraId="4D5B309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IsProperty)</w:t>
      </w:r>
    </w:p>
    <w:p w14:paraId="3E6335B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F1198A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611A4EA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947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PropertyType);</w:t>
      </w:r>
    </w:p>
    <w:p w14:paraId="1B4A93A3"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170E9C8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SetValue(obj, val);</w:t>
      </w:r>
    </w:p>
    <w:p w14:paraId="26977F0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1CF0C17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5B3A42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5132DC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GetField(member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2BD037D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FBC37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FieldType);</w:t>
      </w:r>
    </w:p>
    <w:p w14:paraId="6E86B6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4115F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SetValue(obj, val);</w:t>
      </w:r>
    </w:p>
    <w:p w14:paraId="03D87A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D050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B85B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79863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DC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8687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032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FF7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parameters;</w:t>
      </w:r>
    </w:p>
    <w:p w14:paraId="2B2AA3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1DD7CD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E7B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EE6B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p>
    <w:p w14:paraId="23A6B6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B14B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25B836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FF5A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0A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F0AEC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11B68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8AD4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TODO: how do we represent key in serialized payload</w:t>
      </w:r>
    </w:p>
    <w:p w14:paraId="7017E8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0341E1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73DE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5A2CD0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33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227AD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15C3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data;</w:t>
      </w:r>
    </w:p>
    <w:p w14:paraId="299B42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3F2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DB654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DA1C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286C5" w14:textId="23B92FD1" w:rsidR="00391C87" w:rsidRDefault="00537E16" w:rsidP="00537E16">
      <w:pPr>
        <w:pStyle w:val="Ttulo3"/>
      </w:pPr>
      <w:r>
        <w:t>Discovery</w:t>
      </w:r>
    </w:p>
    <w:p w14:paraId="7127ECED" w14:textId="5CB3C241" w:rsidR="00537E16" w:rsidRDefault="00537E16" w:rsidP="00537E16">
      <w:pPr>
        <w:pStyle w:val="Ttulo4"/>
      </w:pPr>
      <w:r>
        <w:t>DiscoveryReaderData.cs</w:t>
      </w:r>
    </w:p>
    <w:p w14:paraId="78901B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4B7CF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140247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66BF4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687BA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00158D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55D607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EDD2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A695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15CE6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w:t>
      </w:r>
    </w:p>
    <w:p w14:paraId="2B407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D0A1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78CD83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7F301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E820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44CA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1351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1C63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31C4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94586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6B441C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FBC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40088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62D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D8C7D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1B227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E8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2946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58746B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55B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422F3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E4A3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6C1C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8F3D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48D4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1936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484FD84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282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135A0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6158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E9494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18C6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6C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BEA2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4C5AD2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4819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FF81B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C4E0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901B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6B4A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149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646D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8C606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F7F0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5E289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C829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E29A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4FA5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195C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0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685CDB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6235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BA7B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321E4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C0A7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D8FB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2210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E20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54D1D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A8A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2A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A2F3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60E5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43D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073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E89E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B087B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7FC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7F6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8241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1876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8583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0C0E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82D4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341452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5A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E6CC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DA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C777D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24FB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BF10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EF0A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516FA1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9B79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19A31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841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AA75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5A9E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7D19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98E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8E6EB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DF17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95CB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A0DF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991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935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706F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650C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6BAEA1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7DC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64F1A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D4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892D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B006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E3A5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5C04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51861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55C6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CA2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7D09D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5EEC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8F14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32358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058A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65AB7F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913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74652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D3322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438A1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8AD6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4BCA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A531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TimeBasedFilterQosPolicy</w:t>
      </w:r>
      <w:r w:rsidRPr="00537E16">
        <w:rPr>
          <w:rFonts w:ascii="Consolas" w:hAnsi="Consolas" w:cs="Consolas"/>
          <w:color w:val="DCDCDC"/>
          <w:kern w:val="0"/>
          <w:sz w:val="19"/>
          <w:szCs w:val="19"/>
          <w:highlight w:val="black"/>
          <w:lang w:val="en-GB"/>
        </w:rPr>
        <w:t xml:space="preserve"> TimeBasedFilter</w:t>
      </w:r>
    </w:p>
    <w:p w14:paraId="425786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83C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6BB2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13EF37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B2967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71B4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211F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C69C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6E8125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9989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C489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A4B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6369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F9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5F2B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0DA9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4A27B7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C0D5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01C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09E1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239C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42BD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6473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B02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170EDF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0AFFC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A82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6D6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7528C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E66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42B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54E1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5F5DA1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0C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BCAA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D6C0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9B5F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F58B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EC16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263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551D1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F04B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39B4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41EE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46659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823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01713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9E2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23554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E67E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8ECA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532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38D7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7E1B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F982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8F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other)</w:t>
      </w:r>
    </w:p>
    <w:p w14:paraId="6F7346C6"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46F086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22A11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8EE3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AFE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FinishModification()</w:t>
      </w:r>
    </w:p>
    <w:p w14:paraId="0B7D90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6B19D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A28D6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C439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ED3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Modify()</w:t>
      </w:r>
    </w:p>
    <w:p w14:paraId="65A29A2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FD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791AC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977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55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0E2AE3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E679E7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8370EB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33BD03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8AF394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26C382D" w14:textId="269F3E08" w:rsidR="00537E16" w:rsidRDefault="00537E16" w:rsidP="00537E16">
      <w:pPr>
        <w:pStyle w:val="Ttulo4"/>
      </w:pPr>
      <w:r>
        <w:t>DiscoveryTopicData.cs</w:t>
      </w:r>
    </w:p>
    <w:p w14:paraId="30F64C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73D97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798003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F0C9F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24956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32853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3CD6A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3DF3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10AA91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7AA3A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w:t>
      </w:r>
    </w:p>
    <w:p w14:paraId="72E944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F298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6AE2D1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9E88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E50D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336A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3828C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78F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4AD2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78B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Name</w:t>
      </w:r>
    </w:p>
    <w:p w14:paraId="5DA344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8EA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B3DD0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72C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78C9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7003A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D6D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FAA6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64DBE3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AF9D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2B69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73B4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3D79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4470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71D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1AA2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7D9F3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7BE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42C1D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7BA5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190D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8DE8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1EF2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5F8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113E03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131A81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AF07A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9AE2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EDDAF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10D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59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E9DC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2FB9C6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FCF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08C6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A8AB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FB817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6D3F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1D0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EC1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131A10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003E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67273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CF90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098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46F9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DFB5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4269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67D665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07D3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376E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A8A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45F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765C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BB99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BB4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F20B8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543C5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02ED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044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56125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E9F1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ED46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B82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6BDE8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D3FD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B338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8E79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8DC02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4994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D7E7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BA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3C59DB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562D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B2A8E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AF0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47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7F07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A571B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D12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240B332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B746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E27C1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9B3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EAC63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61D6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626802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3F5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TransportPriorityQosPolicy</w:t>
      </w:r>
      <w:r w:rsidRPr="00537E16">
        <w:rPr>
          <w:rFonts w:ascii="Consolas" w:hAnsi="Consolas" w:cs="Consolas"/>
          <w:color w:val="DCDCDC"/>
          <w:kern w:val="0"/>
          <w:sz w:val="19"/>
          <w:szCs w:val="19"/>
          <w:highlight w:val="black"/>
          <w:lang w:val="en-GB"/>
        </w:rPr>
        <w:t xml:space="preserve"> TransportPriority</w:t>
      </w:r>
    </w:p>
    <w:p w14:paraId="09373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8885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E80D1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041D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BED25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C64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D710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B0BB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601107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5D5B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08B9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D00C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67A20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33E4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BF6E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0C9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3D54C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D2A3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CBC2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F671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B7D9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198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A64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4EE1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HistoryQosPolicy</w:t>
      </w:r>
      <w:r w:rsidRPr="00537E16">
        <w:rPr>
          <w:rFonts w:ascii="Consolas" w:hAnsi="Consolas" w:cs="Consolas"/>
          <w:color w:val="DCDCDC"/>
          <w:kern w:val="0"/>
          <w:sz w:val="19"/>
          <w:szCs w:val="19"/>
          <w:highlight w:val="black"/>
          <w:lang w:val="en-GB"/>
        </w:rPr>
        <w:t xml:space="preserve"> History</w:t>
      </w:r>
    </w:p>
    <w:p w14:paraId="4335E1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8D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2BAA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2E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28B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FBC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5AF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90F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ResourceLimitsQosPolicy</w:t>
      </w:r>
      <w:r w:rsidRPr="00537E16">
        <w:rPr>
          <w:rFonts w:ascii="Consolas" w:hAnsi="Consolas" w:cs="Consolas"/>
          <w:color w:val="DCDCDC"/>
          <w:kern w:val="0"/>
          <w:sz w:val="19"/>
          <w:szCs w:val="19"/>
          <w:highlight w:val="black"/>
          <w:lang w:val="en-GB"/>
        </w:rPr>
        <w:t xml:space="preserve"> ResourceLimits</w:t>
      </w:r>
    </w:p>
    <w:p w14:paraId="5D7BD1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F7E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D3E03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1B2A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039D7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0663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2F38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84C0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43C8A1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E17E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FB1CD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2B42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A62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938B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2C0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0E7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21AC93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4AE01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6C10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5F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EB78A4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045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B3F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12078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45C3B5A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DCDCDC"/>
          <w:kern w:val="0"/>
          <w:sz w:val="19"/>
          <w:szCs w:val="19"/>
          <w:highlight w:val="black"/>
          <w:lang w:val="en-GB"/>
        </w:rPr>
        <w:t>{</w:t>
      </w:r>
    </w:p>
    <w:p w14:paraId="001BE7B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p>
    <w:p w14:paraId="49940AA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F68851A"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77C70A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0FB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FC35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9BF5B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042D4A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905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F87B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99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3807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8A65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6816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2542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other)</w:t>
      </w:r>
    </w:p>
    <w:p w14:paraId="3C7825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EB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452E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A4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EE10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FinishModification()</w:t>
      </w:r>
    </w:p>
    <w:p w14:paraId="7FF5FE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322C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EE211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2B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E9A4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Modify()</w:t>
      </w:r>
    </w:p>
    <w:p w14:paraId="0D5E6D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FFC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6B1F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43F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C734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373FA7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0174A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38A28C8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EF567B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97AC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53613B8" w14:textId="109FDCC1" w:rsidR="00537E16" w:rsidRDefault="00537E16" w:rsidP="00537E16">
      <w:pPr>
        <w:pStyle w:val="Ttulo4"/>
      </w:pPr>
      <w:r>
        <w:t>DiscoveryWriterData.cs</w:t>
      </w:r>
    </w:p>
    <w:p w14:paraId="25AC3D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BBCB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BE74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594A6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2BFCE7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PublicationBuiltinTopicData</w:t>
      </w:r>
    </w:p>
    <w:p w14:paraId="535FEB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D07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569A2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CB4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B0C07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95CF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95569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C2B6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4E166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1AE1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403DB1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CC64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1480EF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4730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18CA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0ECC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BF58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27E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28E2D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1A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10CA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92578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99E1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7CB9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7A2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6A4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1CBCDB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44D3D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2FF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BA6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D4760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5486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5D6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CB51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DF9AA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448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4021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4FD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75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485C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BDE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2E6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901AF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C797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4177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8413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F923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E11D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314B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3727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7FF94C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05F2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126B8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9312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63033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3D91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D42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DF5E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482EE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CB9E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B25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3B49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62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5633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52B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2A2F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16764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0FDB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575124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4A04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99C2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D56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0144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A9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3BD1D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A7A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F19E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922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F4F70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45AE25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F3A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200D4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04D64B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9CD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ABAD4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8535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68C5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7FC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0FC3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DD20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0E2996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8CFD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F3E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38609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2994B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3BA5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4311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0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EBEB2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DB58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DD25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8F13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0F43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D464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314F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B5C6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049120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A3E8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11E7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EE19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4C6F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63CA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5959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C2D8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26EEF8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D24D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6F83B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192C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CBB35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080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AC9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298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7DE411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6E2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90F6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3DD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0BAD7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D7DF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978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8470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OwnershipStrengthQosPolicy</w:t>
      </w:r>
      <w:r w:rsidRPr="00537E16">
        <w:rPr>
          <w:rFonts w:ascii="Consolas" w:hAnsi="Consolas" w:cs="Consolas"/>
          <w:color w:val="DCDCDC"/>
          <w:kern w:val="0"/>
          <w:sz w:val="19"/>
          <w:szCs w:val="19"/>
          <w:highlight w:val="black"/>
          <w:lang w:val="en-GB"/>
        </w:rPr>
        <w:t xml:space="preserve"> OwnershipStrength</w:t>
      </w:r>
    </w:p>
    <w:p w14:paraId="39CE87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2072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D035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ACAF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FC434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1853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3A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AD4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B93D7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01B960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FB04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B3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8DA8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F917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198C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B3AF9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707CC5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B602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A90D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015D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616C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07F1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1513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ACE3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10B37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DA623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7F7AC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E87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DE355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5AD9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6006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DB75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75254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80FF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9E508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84AF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74CE1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6EAB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D31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531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39990C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7D0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CA94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B1C5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7012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A04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3AF9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7D49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B763F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26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59A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B2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E030E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406A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401B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7010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5426A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C32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B005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C9D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41F7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AF73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DF3D3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0425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other)</w:t>
      </w:r>
    </w:p>
    <w:p w14:paraId="102E755F"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6159734F"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3FA98793"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C2DF2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F6C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FinishModification()</w:t>
      </w:r>
    </w:p>
    <w:p w14:paraId="3A696C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7B75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56A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71749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737F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Clone()</w:t>
      </w:r>
    </w:p>
    <w:p w14:paraId="00EBFD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67B70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DE4E6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771D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B233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Modify()</w:t>
      </w:r>
    </w:p>
    <w:p w14:paraId="4C7443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5B75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B5E7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91B0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31AA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5F5AD8E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3F7A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D4E016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499193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0687D4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0C42A84" w14:textId="12BAA1F0" w:rsidR="00537E16" w:rsidRDefault="00537E16" w:rsidP="00537E16">
      <w:pPr>
        <w:pStyle w:val="Ttulo4"/>
      </w:pPr>
      <w:r>
        <w:t>DiscoveryImpl.cs</w:t>
      </w:r>
    </w:p>
    <w:p w14:paraId="5034DAE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Utils;</w:t>
      </w:r>
    </w:p>
    <w:p w14:paraId="16BD9E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037036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02EFC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4481F8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492F68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AE7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2F50CD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9DE2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6B05B1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Discovery Strategy class that implements RTPS IsDiscovery</w:t>
      </w:r>
    </w:p>
    <w:p w14:paraId="546D01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This class implements the Discovery interface for Rtps-based</w:t>
      </w:r>
    </w:p>
    <w:p w14:paraId="74F06E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IsDiscovery.</w:t>
      </w:r>
    </w:p>
    <w:p w14:paraId="46D624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0423D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IDisposable</w:t>
      </w:r>
    </w:p>
    <w:p w14:paraId="282D08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B266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 xml:space="preserve"> generator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w:t>
      </w:r>
    </w:p>
    <w:p w14:paraId="71002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StartDiscovery()</w:t>
      </w:r>
    </w:p>
    <w:p w14:paraId="2D9A6B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0C4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109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7DD4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CloseDiscovery()</w:t>
      </w:r>
    </w:p>
    <w:p w14:paraId="25515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BC7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766AC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E61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Participant operations:</w:t>
      </w:r>
    </w:p>
    <w:p w14:paraId="3EBE6D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AttachParticipant(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A8E6A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A56B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90AE3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B5F1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D7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AddDomainParticipant(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44DD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133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lock</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05C5C6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5AAE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 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federated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 xml:space="preserve"> };</w:t>
      </w:r>
    </w:p>
    <w:p w14:paraId="24F66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generator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Populate(</w:t>
      </w:r>
      <w:r w:rsidRPr="00537E16">
        <w:rPr>
          <w:rFonts w:ascii="Consolas" w:hAnsi="Consolas" w:cs="Consolas"/>
          <w:color w:val="569CD6"/>
          <w:kern w:val="0"/>
          <w:sz w:val="19"/>
          <w:szCs w:val="19"/>
          <w:highlight w:val="black"/>
          <w:lang w:val="en-GB"/>
        </w:rPr>
        <w:t>ref</w:t>
      </w: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p>
    <w:p w14:paraId="1C08A1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EntityId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ENTITYID_PARTICIPANT;</w:t>
      </w:r>
    </w:p>
    <w:p w14:paraId="1227B8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try</w:t>
      </w:r>
    </w:p>
    <w:p w14:paraId="18E02D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4701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(participants_</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ContainsKey(domain) </w:t>
      </w:r>
      <w:r w:rsidRPr="00537E16">
        <w:rPr>
          <w:rFonts w:ascii="Consolas" w:hAnsi="Consolas" w:cs="Consolas"/>
          <w:color w:val="B4B4B4"/>
          <w:kern w:val="0"/>
          <w:sz w:val="19"/>
          <w:szCs w:val="19"/>
          <w:highlight w:val="black"/>
          <w:lang w:val="en-GB"/>
        </w:rPr>
        <w:t>&amp;&amp;</w:t>
      </w: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1E249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53F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3B37E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10C1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FE1E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B36D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33890C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2BA4C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D7F0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4C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catch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Exception</w:t>
      </w:r>
      <w:r w:rsidRPr="00537E16">
        <w:rPr>
          <w:rFonts w:ascii="Consolas" w:hAnsi="Consolas" w:cs="Consolas"/>
          <w:color w:val="DCDCDC"/>
          <w:kern w:val="0"/>
          <w:sz w:val="19"/>
          <w:szCs w:val="19"/>
          <w:highlight w:val="black"/>
          <w:lang w:val="en-GB"/>
        </w:rPr>
        <w:t xml:space="preserve"> e)</w:t>
      </w:r>
    </w:p>
    <w:p w14:paraId="41698D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6400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GUID_UNKNOWN;</w:t>
      </w:r>
    </w:p>
    <w:p w14:paraId="5C673C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ACE_ERROR((LM_ERROR, "(%P|%t) RtpsDiscovery::add_domain_participant() - "</w:t>
      </w:r>
    </w:p>
    <w:p w14:paraId="7F87D9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"failed to initialize RTPS Simple Participant Discovery Protocol: %C\n",</w:t>
      </w:r>
    </w:p>
    <w:p w14:paraId="19AC30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e.what()));</w:t>
      </w:r>
    </w:p>
    <w:p w14:paraId="7DC93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00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return</w:t>
      </w:r>
      <w:r w:rsidRPr="00537E16">
        <w:rPr>
          <w:rFonts w:ascii="Consolas" w:hAnsi="Consolas" w:cs="Consolas"/>
          <w:color w:val="DCDCDC"/>
          <w:kern w:val="0"/>
          <w:sz w:val="19"/>
          <w:szCs w:val="19"/>
          <w:highlight w:val="black"/>
          <w:lang w:val="en-GB"/>
        </w:rPr>
        <w:t xml:space="preserve"> ads;</w:t>
      </w:r>
    </w:p>
    <w:p w14:paraId="62FD9D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9D78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1486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858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4B3E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RemoveDomainParticipant(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2A464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9D5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AD0B3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8D00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678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5A42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IgnoreDomainParticipant(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myParticipantId,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ignoreId)</w:t>
      </w:r>
    </w:p>
    <w:p w14:paraId="32BCF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4D0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E4010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977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2B65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D39B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UpdateDomainParticipantQos(</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articipantId,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6F0BCD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EE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DAFA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037B6EA"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70F9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 xml:space="preserve"> participants_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w:t>
      </w:r>
    </w:p>
    <w:p w14:paraId="3D1D19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A7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BE66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Dispose()</w:t>
      </w:r>
    </w:p>
    <w:p w14:paraId="055E88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4AB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CloseDiscovery();</w:t>
      </w:r>
    </w:p>
    <w:p w14:paraId="2C1795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D3B8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4882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C4F4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Information returned from call to add_domain_participant()</w:t>
      </w:r>
    </w:p>
    <w:p w14:paraId="0EEC47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p>
    <w:p w14:paraId="1982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469AA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These are unique across a domain</w:t>
      </w:r>
    </w:p>
    <w:p w14:paraId="35FB66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They are also the InstanceHandle_t in Sample_Info for built-in Topics</w:t>
      </w:r>
    </w:p>
    <w:p w14:paraId="08A35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w:t>
      </w:r>
    </w:p>
    <w:p w14:paraId="7CE172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federated;</w:t>
      </w:r>
    </w:p>
    <w:p w14:paraId="6FE43AC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1AF8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39A54F9" w14:textId="6561DFE2" w:rsidR="00537E16" w:rsidRDefault="00537E16" w:rsidP="00537E16">
      <w:pPr>
        <w:pStyle w:val="Ttulo4"/>
      </w:pPr>
      <w:r>
        <w:t>Sedp.cs</w:t>
      </w:r>
    </w:p>
    <w:p w14:paraId="35729F4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956716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54495A8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1D22CC4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5B03947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363567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4F83C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23A2D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CFADD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Sedp</w:t>
      </w:r>
    </w:p>
    <w:p w14:paraId="4F101F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2DE6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56B29F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16810E" w14:textId="326E9C1D" w:rsidR="00537E16" w:rsidRDefault="00537E16" w:rsidP="00537E16">
      <w:pPr>
        <w:pStyle w:val="Ttulo4"/>
      </w:pPr>
      <w:r>
        <w:t>SEDPbuiltinPublicationsReader.cs</w:t>
      </w:r>
    </w:p>
    <w:p w14:paraId="17FEFAD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2BE977C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6A3C75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4422E5C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D55A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8FEF4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44F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028D0B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0C29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05991B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DC30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70EA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ENTITYID_SEDP_BUILTIN_PUBLICATIONS_READER);</w:t>
      </w:r>
    </w:p>
    <w:p w14:paraId="6CE1E9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1CC7B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CB9888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372342" w14:textId="243535C4" w:rsidR="00537E16" w:rsidRDefault="00537E16" w:rsidP="00537E16">
      <w:pPr>
        <w:pStyle w:val="Ttulo4"/>
      </w:pPr>
      <w:r>
        <w:t>SEDPbuiltinPublicationsWriter.cs</w:t>
      </w:r>
    </w:p>
    <w:p w14:paraId="71300C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B5980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3A08C6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135E9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5A66F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132D89E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0FE0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5D224F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4FE1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7B9A01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E3B8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BCAF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ENTITYID_SEDP_BUILTIN_PUBLICATIONS_WRITER);</w:t>
      </w:r>
    </w:p>
    <w:p w14:paraId="00B6B8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CDB3FF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23113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CE08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867E125" w14:textId="6D9314D5" w:rsidR="00537E16" w:rsidRDefault="00537E16" w:rsidP="00537E16">
      <w:pPr>
        <w:pStyle w:val="Ttulo4"/>
      </w:pPr>
      <w:r>
        <w:lastRenderedPageBreak/>
        <w:t>SEDPbuiltinSubscriptionsReader.cs</w:t>
      </w:r>
    </w:p>
    <w:p w14:paraId="718358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6F7E2A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EBEF70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F18E4D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102FF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7D0D46E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654D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26669B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83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D4B62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10115C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E0D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ENTITYID_SEDP_BUILTIN_SUBSCRIPTIONS_READER);</w:t>
      </w:r>
    </w:p>
    <w:p w14:paraId="40A76DE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2310F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F32BC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6A1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CF3D6" w14:textId="6EFE1867" w:rsidR="00537E16" w:rsidRDefault="00537E16" w:rsidP="00537E16">
      <w:pPr>
        <w:pStyle w:val="Ttulo4"/>
      </w:pPr>
      <w:r>
        <w:t>SEDPbuiltinSubscriptionsWriter.cs</w:t>
      </w:r>
    </w:p>
    <w:p w14:paraId="234BDDF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08FC39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64ED3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691C74C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B994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182171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6BC90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3AF1A2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A62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A9BB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03B682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A736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ENTITYID_SEDP_BUILTIN_SUBSCRIPTIONS_WRITER);</w:t>
      </w:r>
    </w:p>
    <w:p w14:paraId="28DC5B6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AA85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0DB38E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23ABD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3CF133" w14:textId="2931114B" w:rsidR="00537E16" w:rsidRDefault="00537E16" w:rsidP="00537E16">
      <w:pPr>
        <w:pStyle w:val="Ttulo4"/>
      </w:pPr>
      <w:r>
        <w:t>SEDPbuiltinTopicReader.cs</w:t>
      </w:r>
    </w:p>
    <w:p w14:paraId="7BD26A7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24AA21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439C80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7BC06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351E7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83CC08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DB3C8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15218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7FB0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14ACC7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436AE52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E6ED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ENTITYID_SEDP_BUILTIN_TOPIC_READER);</w:t>
      </w:r>
    </w:p>
    <w:p w14:paraId="1444689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F6E0BF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CD5C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0745A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4837B52" w14:textId="426E1E48" w:rsidR="00537E16" w:rsidRDefault="00537E16" w:rsidP="00537E16">
      <w:pPr>
        <w:pStyle w:val="Ttulo4"/>
      </w:pPr>
      <w:r>
        <w:t>SEDPbuiltinTopicWriter.cs</w:t>
      </w:r>
    </w:p>
    <w:p w14:paraId="5F12CD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6F66A4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4FC2942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6B97BB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4CD2C5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E2B23C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087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675C63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6861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657AD9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34EEE4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B607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ENTITYID_SEDP_BUILTIN_TOPIC_WRITER);</w:t>
      </w:r>
    </w:p>
    <w:p w14:paraId="2140B9A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B1E22B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E2790E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EEF3C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712A3C" w14:textId="33F66849" w:rsidR="00537E16" w:rsidRDefault="00537E16" w:rsidP="00537E16">
      <w:pPr>
        <w:pStyle w:val="Ttulo4"/>
      </w:pPr>
      <w:r>
        <w:t>Spdp.cs</w:t>
      </w:r>
    </w:p>
    <w:p w14:paraId="22063F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64C365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370C00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6280DF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04FFA9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5F036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1F9655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6567ED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16C8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081C02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359A1C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3620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Each instance of class Spdp represents the implementation of the RTPS</w:t>
      </w:r>
    </w:p>
    <w:p w14:paraId="5B874B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Simple Participant Discovery Protocol for a single local DomainParticipant.</w:t>
      </w:r>
    </w:p>
    <w:p w14:paraId="706BD7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268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p>
    <w:p w14:paraId="0421E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F17B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disco)</w:t>
      </w:r>
    </w:p>
    <w:p w14:paraId="0217035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 }</w:t>
      </w:r>
    </w:p>
    <w:p w14:paraId="47E7146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70706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82950D" w14:textId="2355E163" w:rsidR="00537E16" w:rsidRDefault="00537E16" w:rsidP="00537E16">
      <w:pPr>
        <w:pStyle w:val="Ttulo4"/>
      </w:pPr>
      <w:r>
        <w:t>SPDPbuiltinParticipantReaderImpl.cs</w:t>
      </w:r>
    </w:p>
    <w:p w14:paraId="512FEFD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p>
    <w:p w14:paraId="37114B1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D79D9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692C1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723C8B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2D7423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4713DA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FB3167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47231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BDAD8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5C1CB1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269982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3820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64BC0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3240A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SPDPbuiltinParticipantReaderImpl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38BE0A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A494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SPDPbuiltinParticipantReaderImpl(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DED7C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7AC66B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290FD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5FDE15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65FAD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ExpectsInlineQos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w:t>
      </w:r>
    </w:p>
    <w:p w14:paraId="642CA1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1F2F2A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6F8199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 default is 500 milliseconds</w:t>
      </w:r>
    </w:p>
    <w:p w14:paraId="59D887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57A64A"/>
          <w:kern w:val="0"/>
          <w:sz w:val="19"/>
          <w:szCs w:val="19"/>
          <w:highlight w:val="black"/>
          <w:lang w:val="en-GB"/>
        </w:rPr>
        <w:t>// default is 0 milliseconds</w:t>
      </w:r>
    </w:p>
    <w:p w14:paraId="62E23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F79A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E75A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3A7A9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InitReceivers();</w:t>
      </w:r>
    </w:p>
    <w:p w14:paraId="0BF57A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rec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UDPReceivers)</w:t>
      </w:r>
    </w:p>
    <w:p w14:paraId="637694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28D8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rec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55164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E6F2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F295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4B4C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9C30EC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1C17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StartReceivers();</w:t>
      </w:r>
    </w:p>
    <w:p w14:paraId="7FBE96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AC9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8CB1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3D9113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9C6A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8B51B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6FE46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EFA9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51EA3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6D9280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85367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2C59C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21677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E7A7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0C12F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4F4B0B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0CD1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3FC158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77C80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7E5C1A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E652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CE7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706EC0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3D7791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4D73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225695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EC29D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2719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6FE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2DA9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41C96D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8AE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5E02D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42B99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67AF22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44CA4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FA3B7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6CEB8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237A3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232DC3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D9EC7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5CD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02DF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7442E5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4568E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B50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5B0C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EACA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796996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62BDDD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E726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46C1D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4A1DF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10836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3282F66"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47AF2D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267FD1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109CAC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8DAB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06F46D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A0D0F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060B1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CE3FD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217DD5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3642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2A91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00D8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334CC1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229AB3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23E840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20082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74782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414D34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9DB6A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850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61F6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343E6A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59972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85E7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100B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71D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5A34E7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3AAA3B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BF96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01E52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9CD9A2" w14:textId="1512A991" w:rsidR="00537E16" w:rsidRDefault="00537E16" w:rsidP="00537E16">
      <w:pPr>
        <w:pStyle w:val="Ttulo4"/>
      </w:pPr>
      <w:r>
        <w:lastRenderedPageBreak/>
        <w:t>SPDPbuiltinParticipantWriterImpl.cs</w:t>
      </w:r>
    </w:p>
    <w:p w14:paraId="3CF526D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3E0D4A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034B323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6D1FA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Attributes;</w:t>
      </w:r>
    </w:p>
    <w:p w14:paraId="708EE19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4703B7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50A6ECB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Sedp;</w:t>
      </w:r>
    </w:p>
    <w:p w14:paraId="2ED445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207C417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9E7F1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21C5D1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52BD3A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D62C1F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50B92CC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F8944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D5E5A6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7BE711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&lt;summary&gt;</w:t>
      </w:r>
    </w:p>
    <w:p w14:paraId="300553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For each Participant, the SPDP creates two RTPS built-in Endpoints: the</w:t>
      </w:r>
    </w:p>
    <w:p w14:paraId="5752C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and the SPDPbuiltinParticipantReader.</w:t>
      </w:r>
    </w:p>
    <w:p w14:paraId="1EE7FD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is an RTPS Best-Effort StatelessWriter. The HistoryCache of the</w:t>
      </w:r>
    </w:p>
    <w:p w14:paraId="4507A9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SPDPbuiltinParticipantWriter contains a single data-object of type SPDPdiscoveredParticipantData. </w:t>
      </w:r>
    </w:p>
    <w:p w14:paraId="51F11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The Value of this data-object is Set from the attributes in the Participant. </w:t>
      </w:r>
    </w:p>
    <w:p w14:paraId="29711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If the attributes change, the data-object is replaced.</w:t>
      </w:r>
    </w:p>
    <w:p w14:paraId="723A91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4BF13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SPDPbuiltinParticipantWriterImpl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7FA757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1CDBF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 xml:space="preserve"> worker;</w:t>
      </w:r>
    </w:p>
    <w:p w14:paraId="5D3696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4762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SPDPbuiltinParticipantWriterImpl(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7A702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3D2198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E83A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04233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MulticastLocatorList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56FA6E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05DB9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 xml:space="preserve"> data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(participant);</w:t>
      </w:r>
    </w:p>
    <w:p w14:paraId="069A96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TODO Assign UserData from configuration</w:t>
      </w:r>
    </w:p>
    <w:p w14:paraId="737DB9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CacheChange</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NewChange(</w:t>
      </w:r>
      <w:r w:rsidRPr="00537E16">
        <w:rPr>
          <w:rFonts w:ascii="Consolas" w:hAnsi="Consolas" w:cs="Consolas"/>
          <w:color w:val="B8D7A3"/>
          <w:kern w:val="0"/>
          <w:sz w:val="19"/>
          <w:szCs w:val="19"/>
          <w:highlight w:val="black"/>
          <w:lang w:val="en-GB"/>
        </w:rPr>
        <w:t>ChangeKind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ALIVE,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Data</w:t>
      </w:r>
      <w:r w:rsidRPr="00537E16">
        <w:rPr>
          <w:rFonts w:ascii="Consolas" w:hAnsi="Consolas" w:cs="Consolas"/>
          <w:color w:val="DCDCDC"/>
          <w:kern w:val="0"/>
          <w:sz w:val="19"/>
          <w:szCs w:val="19"/>
          <w:highlight w:val="black"/>
          <w:lang w:val="en-GB"/>
        </w:rPr>
        <w:t xml:space="preserve">(data),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5134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AddChange(change);</w:t>
      </w:r>
    </w:p>
    <w:p w14:paraId="7B497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6B571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6FF92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45863F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ResendDataPeriod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A33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E011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F4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0B093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7AB37E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//200 milliseconds</w:t>
      </w:r>
    </w:p>
    <w:p w14:paraId="5309D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C1C02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pushMode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PushMode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9879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E595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InitTransmitters();</w:t>
      </w:r>
    </w:p>
    <w:p w14:paraId="5FA8B8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trans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UDPTransmitters)</w:t>
      </w:r>
    </w:p>
    <w:p w14:paraId="66B0FC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C2E4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trans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05D72B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B18D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Scheme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Encapsulation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PL_CDR_BE;</w:t>
      </w:r>
    </w:p>
    <w:p w14:paraId="787C92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091D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PeriodicWork);</w:t>
      </w:r>
    </w:p>
    <w:p w14:paraId="1EC779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7C2F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3C25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66478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68BD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StartTransmitters();</w:t>
      </w:r>
    </w:p>
    <w:p w14:paraId="48321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Start((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ResendDataPeriod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AsMillis());</w:t>
      </w:r>
    </w:p>
    <w:p w14:paraId="45C1D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1092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C6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3453A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periodically sends this data-object to a pre-configured list of</w:t>
      </w:r>
    </w:p>
    <w:p w14:paraId="07EDAE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locators to announce the Participant’s presence on the network. This is achieved by periodically </w:t>
      </w:r>
    </w:p>
    <w:p w14:paraId="44471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calling StatelessWriter::unsent_changes_reset, which causes the StatelessWriter to resend all </w:t>
      </w:r>
    </w:p>
    <w:p w14:paraId="772D5C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changes present in its HistoryCache to all locators. The periodic rate at which the</w:t>
      </w:r>
    </w:p>
    <w:p w14:paraId="22381C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sends out the SPDPdiscoveredParticipantData defaults to a PSM specified</w:t>
      </w:r>
    </w:p>
    <w:p w14:paraId="5DB3B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Value. This period should be smaller than the leaseDuration specified in the SPDPdiscoveredParticipantData</w:t>
      </w:r>
    </w:p>
    <w:p w14:paraId="52CD51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9C04C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PeriodicWork()</w:t>
      </w:r>
    </w:p>
    <w:p w14:paraId="51457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96A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Changes)</w:t>
      </w:r>
    </w:p>
    <w:p w14:paraId="3AE38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2573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SendData(change);</w:t>
      </w:r>
    </w:p>
    <w:p w14:paraId="48D9B4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26C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UnsentChangesReset();</w:t>
      </w:r>
    </w:p>
    <w:p w14:paraId="0931EF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CD95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FFC4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071AC3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C7CD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1411E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E8172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14E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6F433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67F8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AFB2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B6DD9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03DB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C3E5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68359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6C3D4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6BAF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6C35EC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BC64B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14831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97F9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5D4B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1435A8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9835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006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6C1296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20135B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FAA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2F96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BC088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7A03E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10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4C422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FDECE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419637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3ACAEB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5CBB2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427D93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69BE3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058508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BA779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FA5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7EA44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116007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2C1575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37CD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E23B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0BED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139965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7EE704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42A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580894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5C2CB5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A2B28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4AFB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057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3944D1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202E63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ABEF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150859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7C6FBE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EF24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7BC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00C70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F7CDA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D60B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65806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097CEE5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18CF66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67A2DF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6E55C3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B3EF9D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A046F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lastRenderedPageBreak/>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72BB2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754F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9838C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66BD246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012B8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7D61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11F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E017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09FACF6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75F368E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60D230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051EE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C17E2F" w14:textId="1ED3083F" w:rsidR="00537E16" w:rsidRDefault="00537E16" w:rsidP="00537E16">
      <w:pPr>
        <w:pStyle w:val="Ttulo4"/>
      </w:pPr>
      <w:r>
        <w:t>SPDPPublicationBuiltinTopicData.cs</w:t>
      </w:r>
    </w:p>
    <w:p w14:paraId="6DA9F54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Dds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Topic;</w:t>
      </w:r>
    </w:p>
    <w:p w14:paraId="2C33F5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62913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06A4E5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4B30A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SPDPPublicationBuiltinTopicData</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PublicationBuiltinTopicDataImpl</w:t>
      </w:r>
    </w:p>
    <w:p w14:paraId="649625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F1B07C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const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string</w:t>
      </w:r>
      <w:r>
        <w:rPr>
          <w:rFonts w:ascii="Consolas" w:hAnsi="Consolas" w:cs="Consolas"/>
          <w:color w:val="DCDCDC"/>
          <w:kern w:val="0"/>
          <w:sz w:val="19"/>
          <w:szCs w:val="19"/>
          <w:highlight w:val="black"/>
        </w:rPr>
        <w:t xml:space="preserve"> PUBLICATION_TOPIC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D69D85"/>
          <w:kern w:val="0"/>
          <w:sz w:val="19"/>
          <w:szCs w:val="19"/>
          <w:highlight w:val="black"/>
        </w:rPr>
        <w:t>"DCPSPublication,"</w:t>
      </w:r>
      <w:r>
        <w:rPr>
          <w:rFonts w:ascii="Consolas" w:hAnsi="Consolas" w:cs="Consolas"/>
          <w:color w:val="DCDCDC"/>
          <w:kern w:val="0"/>
          <w:sz w:val="19"/>
          <w:szCs w:val="19"/>
          <w:highlight w:val="black"/>
        </w:rPr>
        <w:t>;</w:t>
      </w:r>
    </w:p>
    <w:p w14:paraId="7B063E3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98EF8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SPDPPublicationBuiltinTopicData()</w:t>
      </w:r>
    </w:p>
    <w:p w14:paraId="3CEEFC0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4656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topicName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PUBLICATION_TOPIC;</w:t>
      </w:r>
    </w:p>
    <w:p w14:paraId="2064F5C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36CA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D04B6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424162" w14:textId="6FF78199" w:rsidR="00537E16" w:rsidRDefault="00537E16" w:rsidP="00537E16">
      <w:pPr>
        <w:pStyle w:val="Ttulo4"/>
      </w:pPr>
      <w:r>
        <w:t>SPDPSubscriptionBuiltinTopicData.cs</w:t>
      </w:r>
    </w:p>
    <w:p w14:paraId="557754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E034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C98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7799B4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5EBF69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SPDPSubscriptionBuiltinTopicData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SubscriptionBuiltinTopicDataImpl</w:t>
      </w:r>
    </w:p>
    <w:p w14:paraId="704404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D9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SUBSCRIPTION_TOPIC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"DCPSSubscription"</w:t>
      </w:r>
      <w:r w:rsidRPr="00537E16">
        <w:rPr>
          <w:rFonts w:ascii="Consolas" w:hAnsi="Consolas" w:cs="Consolas"/>
          <w:color w:val="DCDCDC"/>
          <w:kern w:val="0"/>
          <w:sz w:val="19"/>
          <w:szCs w:val="19"/>
          <w:highlight w:val="black"/>
          <w:lang w:val="en-GB"/>
        </w:rPr>
        <w:t>;</w:t>
      </w:r>
    </w:p>
    <w:p w14:paraId="13A61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7F4F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SPDPSubscriptionBuiltinTopicData()</w:t>
      </w:r>
    </w:p>
    <w:p w14:paraId="602260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CB7F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SUBSCRIPTION_TOPIC;</w:t>
      </w:r>
    </w:p>
    <w:p w14:paraId="16D9F05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1E6B0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A023F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533CA0A" w14:textId="534C4EA6" w:rsidR="00537E16" w:rsidRDefault="00537E16" w:rsidP="00537E16">
      <w:pPr>
        <w:pStyle w:val="Ttulo4"/>
      </w:pPr>
      <w:r>
        <w:t>SPDPTopicBuiltinTopicData.cs</w:t>
      </w:r>
    </w:p>
    <w:p w14:paraId="4AE7D4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3ADED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8008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DEDE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051B93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SPDPTopicBuiltinTopicData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TopicBuiltinTopicDataImpl</w:t>
      </w:r>
    </w:p>
    <w:p w14:paraId="0DE52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5CDF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"DCPSTopic,"</w:t>
      </w:r>
      <w:r w:rsidRPr="00537E16">
        <w:rPr>
          <w:rFonts w:ascii="Consolas" w:hAnsi="Consolas" w:cs="Consolas"/>
          <w:color w:val="DCDCDC"/>
          <w:kern w:val="0"/>
          <w:sz w:val="19"/>
          <w:szCs w:val="19"/>
          <w:highlight w:val="black"/>
          <w:lang w:val="en-GB"/>
        </w:rPr>
        <w:t>;</w:t>
      </w:r>
    </w:p>
    <w:p w14:paraId="24F63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3FEF0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SPDPTopicBuiltinTopicData()</w:t>
      </w:r>
    </w:p>
    <w:p w14:paraId="365A09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2B1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TOPIC_TOPIC;</w:t>
      </w:r>
    </w:p>
    <w:p w14:paraId="0A52BB3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E5403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4FDD54E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1721504" w14:textId="77777777" w:rsidR="00537E16" w:rsidRPr="00537E16" w:rsidRDefault="00537E16" w:rsidP="00537E16"/>
    <w:p w14:paraId="09B1B877" w14:textId="77777777" w:rsidR="00BC5DFA" w:rsidRPr="002A52A4"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954D8E8" w14:textId="53023F00" w:rsidR="00E536BE" w:rsidRPr="002A52A4" w:rsidRDefault="00E536BE" w:rsidP="00E536BE">
      <w:pPr>
        <w:pStyle w:val="Ttulo2"/>
      </w:pPr>
      <w:bookmarkStart w:id="312" w:name="_Ref422130462"/>
      <w:r w:rsidRPr="002A52A4">
        <w:t>Anexo B: Código Fuente Transporte UDP</w:t>
      </w:r>
      <w:bookmarkEnd w:id="312"/>
    </w:p>
    <w:p w14:paraId="3073514A" w14:textId="2C576DB6" w:rsidR="00E536BE" w:rsidRPr="002A52A4" w:rsidRDefault="00E536BE" w:rsidP="00E536BE">
      <w:pPr>
        <w:pStyle w:val="Ttulo3"/>
      </w:pPr>
      <w:r w:rsidRPr="002A52A4">
        <w:t>IReceiver.cs</w:t>
      </w:r>
    </w:p>
    <w:p w14:paraId="4FC8C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4C284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5343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6608F9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171872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6B5B6B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Receiver will be used to receive packets from the source. Typically, source is from the network, but</w:t>
      </w:r>
    </w:p>
    <w:p w14:paraId="2D32BA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it can be anything. Like memory, file etc.</w:t>
      </w:r>
    </w:p>
    <w:p w14:paraId="0E27F5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DF264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interface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IReceiver</w:t>
      </w:r>
    </w:p>
    <w:p w14:paraId="470080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95CE3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B8A9C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Gets the locator associated with this Receiver. This locator will be transmitted </w:t>
      </w:r>
    </w:p>
    <w:p w14:paraId="0F9867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 remote participants.</w:t>
      </w:r>
    </w:p>
    <w:p w14:paraId="64CBC6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8846B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0B2163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1B00080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417F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AB746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participantId associated with this receiver. During creation of receiver,</w:t>
      </w:r>
    </w:p>
    <w:p w14:paraId="740CB5F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participantId may be given as -1, indicating that provider should generate one.</w:t>
      </w:r>
    </w:p>
    <w:p w14:paraId="26ADC1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This method returns the Value assigned by the provider.</w:t>
      </w:r>
    </w:p>
    <w:p w14:paraId="72ED3C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225D6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509853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CFD1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05AC61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4CD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561998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Close this Receiver</w:t>
      </w:r>
    </w:p>
    <w:p w14:paraId="2F0C9D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1F4DD7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79E02B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7FDBC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6FF5472" w14:textId="64E0FB03" w:rsidR="00E536BE" w:rsidRPr="002A52A4" w:rsidRDefault="00E536BE" w:rsidP="00E536BE">
      <w:pPr>
        <w:pStyle w:val="Ttulo3"/>
      </w:pPr>
      <w:r w:rsidRPr="002A52A4">
        <w:t>ITransmitter.cs</w:t>
      </w:r>
    </w:p>
    <w:p w14:paraId="3AC626A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5EC6E1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EB3E3D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37C90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528E8C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D776AE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4CA1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0BCAF2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Transmitter is used to deliver messages to destination.</w:t>
      </w:r>
    </w:p>
    <w:p w14:paraId="03BD21C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9C67C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interface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ITransmitter</w:t>
      </w:r>
    </w:p>
    <w:p w14:paraId="1E9202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88D4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65804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7A64A"/>
          <w:kern w:val="0"/>
          <w:sz w:val="19"/>
          <w:szCs w:val="19"/>
          <w:highlight w:val="black"/>
          <w:lang w:val="en-GB"/>
        </w:rPr>
        <w:t xml:space="preserve">/// Gets the locator associated with this Receiver. This locator will be transmitted </w:t>
      </w:r>
    </w:p>
    <w:p w14:paraId="69A049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 remote participants.</w:t>
      </w:r>
    </w:p>
    <w:p w14:paraId="452437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9631F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0AB705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2A63B3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F188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610A8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participantId associated with this receiver. During creation of receiver,</w:t>
      </w:r>
    </w:p>
    <w:p w14:paraId="080C97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participantId may be given as -1, indicating that provider should generate one.</w:t>
      </w:r>
    </w:p>
    <w:p w14:paraId="661819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This method returns the Value assigned by the provider.</w:t>
      </w:r>
    </w:p>
    <w:p w14:paraId="45A035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E3771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200E1FA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8E103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B3F5B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Sends a Message to destination.</w:t>
      </w:r>
    </w:p>
    <w:p w14:paraId="58B54D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E62D5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&gt;Message to send&lt;/param&gt;</w:t>
      </w:r>
    </w:p>
    <w:p w14:paraId="709F5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&lt;returns&gt;true, if an overflow occured.&lt;/returns&gt;</w:t>
      </w:r>
    </w:p>
    <w:p w14:paraId="2B4221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SendMessage(</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231A1D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DC99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8EF84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BF51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1A68C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Close this Writer</w:t>
      </w:r>
    </w:p>
    <w:p w14:paraId="2D76F3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76ECAD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0068DD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218459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806B880" w14:textId="1611ECA1" w:rsidR="00E536BE" w:rsidRPr="002A52A4" w:rsidRDefault="00E536BE" w:rsidP="00E536BE">
      <w:pPr>
        <w:pStyle w:val="Ttulo3"/>
      </w:pPr>
      <w:bookmarkStart w:id="313" w:name="_Ref422129366"/>
      <w:r w:rsidRPr="002A52A4">
        <w:t>UDPReceiver.cs</w:t>
      </w:r>
      <w:bookmarkEnd w:id="313"/>
    </w:p>
    <w:p w14:paraId="0BB57E5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CBDB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24A8205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60ED3AB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07F15BA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515647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603A7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54E997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362976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6856A86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5F873F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29901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D8A1B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6BC0D1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5F36F9C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5B1873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Provides data for &lt;see cref=</w:t>
      </w:r>
      <w:r w:rsidRPr="000626EA">
        <w:rPr>
          <w:rFonts w:ascii="Consolas" w:hAnsi="Consolas" w:cs="Consolas"/>
          <w:color w:val="C8C8C8"/>
          <w:kern w:val="0"/>
          <w:sz w:val="19"/>
          <w:szCs w:val="19"/>
          <w:highlight w:val="black"/>
          <w:lang w:val="en-GB"/>
        </w:rPr>
        <w:t>"IoSession"</w:t>
      </w:r>
      <w:r w:rsidRPr="000626EA">
        <w:rPr>
          <w:rFonts w:ascii="Consolas" w:hAnsi="Consolas" w:cs="Consolas"/>
          <w:color w:val="57A64A"/>
          <w:kern w:val="0"/>
          <w:sz w:val="19"/>
          <w:szCs w:val="19"/>
          <w:highlight w:val="black"/>
          <w:lang w:val="en-GB"/>
        </w:rPr>
        <w:t>/&gt;'s message receive/sent event.</w:t>
      </w:r>
    </w:p>
    <w:p w14:paraId="5411D2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AD0DC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IoSessionEventArgs</w:t>
      </w:r>
    </w:p>
    <w:p w14:paraId="49953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0EF0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_message;</w:t>
      </w:r>
    </w:p>
    <w:p w14:paraId="411EC8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F8FE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6F499F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6768B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RTPSMessageEventArgs(</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message)</w:t>
      </w:r>
    </w:p>
    <w:p w14:paraId="3CD03C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(session)</w:t>
      </w:r>
    </w:p>
    <w:p w14:paraId="1BA81B7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37F9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_message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message;</w:t>
      </w:r>
    </w:p>
    <w:p w14:paraId="21B2ED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567D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0E8A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DF1F8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associated message.</w:t>
      </w:r>
    </w:p>
    <w:p w14:paraId="66DC29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721CA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Message</w:t>
      </w:r>
    </w:p>
    <w:p w14:paraId="5670B3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CA674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_message; }</w:t>
      </w:r>
    </w:p>
    <w:p w14:paraId="58DED1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1610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47D41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42F2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770ED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This class receives UDP packets from the network. </w:t>
      </w:r>
    </w:p>
    <w:p w14:paraId="525A62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0728D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B8D7A3"/>
          <w:kern w:val="0"/>
          <w:sz w:val="19"/>
          <w:szCs w:val="19"/>
          <w:highlight w:val="black"/>
          <w:lang w:val="en-GB"/>
        </w:rPr>
        <w:t>IReceiver</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5A5DD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2806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55859E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2D8D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289D77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FF4D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4C40FE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746DB3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 xml:space="preserve"> acceptor;</w:t>
      </w:r>
    </w:p>
    <w:p w14:paraId="2F8E10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0E59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EventHandler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MessageReceived;</w:t>
      </w:r>
    </w:p>
    <w:p w14:paraId="59829E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IsDiscovery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31116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88A7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UDPReceiver(</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 xml:space="preserve"> uri,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327E6B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EA53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56852D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Net</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GetHostAddresses(uri</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Host);</w:t>
      </w:r>
    </w:p>
    <w:p w14:paraId="4E2D81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int</w:t>
      </w:r>
      <w:r w:rsidRPr="000626EA">
        <w:rPr>
          <w:rFonts w:ascii="Consolas" w:hAnsi="Consolas" w:cs="Consolas"/>
          <w:color w:val="DCDCDC"/>
          <w:kern w:val="0"/>
          <w:sz w:val="19"/>
          <w:szCs w:val="19"/>
          <w:highlight w:val="black"/>
          <w:lang w:val="fr-FR"/>
        </w:rPr>
        <w:t xml:space="preserve"> port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Port </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Port);</w:t>
      </w:r>
    </w:p>
    <w:p w14:paraId="42D3943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addresses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Length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49EA1D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(addresses[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 port);</w:t>
      </w:r>
    </w:p>
    <w:p w14:paraId="356D68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42DF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81C78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UDPReceiver(</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36CFDC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F5A94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310CA67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locator;</w:t>
      </w:r>
    </w:p>
    <w:p w14:paraId="4D5A08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207F3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09D8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52CDF7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2960B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locator; }</w:t>
      </w:r>
    </w:p>
    <w:p w14:paraId="113EAA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C3127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B265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7AF816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A8153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participantId; }</w:t>
      </w:r>
    </w:p>
    <w:p w14:paraId="6E61B2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xml:space="preserve"> { 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value</w:t>
      </w:r>
      <w:r w:rsidRPr="000626EA">
        <w:rPr>
          <w:rFonts w:ascii="Consolas" w:hAnsi="Consolas" w:cs="Consolas"/>
          <w:color w:val="DCDCDC"/>
          <w:kern w:val="0"/>
          <w:sz w:val="19"/>
          <w:szCs w:val="19"/>
          <w:highlight w:val="black"/>
          <w:lang w:val="en-GB"/>
        </w:rPr>
        <w:t>; }</w:t>
      </w:r>
    </w:p>
    <w:p w14:paraId="350042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06EF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0C89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02F2A9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264A9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AC157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p>
    <w:p w14:paraId="464F8B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AF72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09C39B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30361F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275E35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B81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9D2D8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8CFD9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DD2C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47F41A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BAD8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6D0B13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F6B8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001246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32D09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3078C1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956C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368254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EF22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w:t>
      </w:r>
    </w:p>
    <w:p w14:paraId="30FA88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16560A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IPAddress. </w:t>
      </w:r>
    </w:p>
    <w:p w14:paraId="7DEA2CE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client.</w:t>
      </w:r>
    </w:p>
    <w:p w14:paraId="1BCA45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39DE20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MulticastOption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mcastOption;</w:t>
      </w:r>
    </w:p>
    <w:p w14:paraId="19A141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ExclusiveAddressUse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5A6B96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ReuseAddress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6C734E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9CA4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A6166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w:t>
      </w:r>
    </w:p>
    <w:p w14:paraId="05B56F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8EFB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//acceptor.FilterChain.AddLast("logger", new LoggingFilter());</w:t>
      </w:r>
    </w:p>
    <w:p w14:paraId="344759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30537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EnableBroadcast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0C19B1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B65C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F1150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539A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Console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WriteLine(e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604DEA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282D7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7771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8481E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CC80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6D5A347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389B91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MessageReceived(s,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 msg));</w:t>
      </w:r>
    </w:p>
    <w:p w14:paraId="43322D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//if (log.IsDebugEnabled)</w:t>
      </w:r>
    </w:p>
    <w:p w14:paraId="770CBD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3EDBF1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log.DebugFormat("New Message has arrived from {0}", e.Session.RemoteEndPoint);</w:t>
      </w:r>
    </w:p>
    <w:p w14:paraId="16C0CA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log.DebugFormat("Message Header: {0}", msg.Header);</w:t>
      </w:r>
    </w:p>
    <w:p w14:paraId="7D1357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foreach (var submsg in msg.SubMessages)</w:t>
      </w:r>
    </w:p>
    <w:p w14:paraId="6A142F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35CB3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log.DebugFormat("SubMessage: {0}", submsg);</w:t>
      </w:r>
    </w:p>
    <w:p w14:paraId="3666AE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if (submsg is Data)</w:t>
      </w:r>
    </w:p>
    <w:p w14:paraId="1C4306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525D4D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Data d = submsg as Data;</w:t>
      </w:r>
    </w:p>
    <w:p w14:paraId="6083F0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foreach (var par in d.InlineQos.Value)</w:t>
      </w:r>
    </w:p>
    <w:p w14:paraId="40AFBD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log.DebugFormat("InlineQos: {0}", par);</w:t>
      </w:r>
    </w:p>
    <w:p w14:paraId="310EF3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593AD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D857B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4CF77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2442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8111B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359FE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3E9018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02D2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C41B7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354D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57F1B8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456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39E1C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B207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0FC56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4983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65141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5863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07E354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2AC7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7F407E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Bind(</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6835A2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C9774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Bind(</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094A91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"Listening on udp://{0}:{1} for {2}"</w:t>
      </w:r>
      <w:r w:rsidRPr="000626EA">
        <w:rPr>
          <w:rFonts w:ascii="Consolas" w:hAnsi="Consolas" w:cs="Consolas"/>
          <w:color w:val="DCDCDC"/>
          <w:kern w:val="0"/>
          <w:sz w:val="19"/>
          <w:szCs w:val="19"/>
          <w:highlight w:val="black"/>
          <w:lang w:val="en-GB"/>
        </w:rPr>
        <w:t>,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Port, IsDiscovery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69D85"/>
          <w:kern w:val="0"/>
          <w:sz w:val="19"/>
          <w:szCs w:val="19"/>
          <w:highlight w:val="black"/>
          <w:lang w:val="en-GB"/>
        </w:rPr>
        <w:t>"IsDiscovery traffic"</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D69D85"/>
          <w:kern w:val="0"/>
          <w:sz w:val="19"/>
          <w:szCs w:val="19"/>
          <w:highlight w:val="black"/>
          <w:lang w:val="en-GB"/>
        </w:rPr>
        <w:t>"user traffic"</w:t>
      </w:r>
      <w:r w:rsidRPr="000626EA">
        <w:rPr>
          <w:rFonts w:ascii="Consolas" w:hAnsi="Consolas" w:cs="Consolas"/>
          <w:color w:val="DCDCDC"/>
          <w:kern w:val="0"/>
          <w:sz w:val="19"/>
          <w:szCs w:val="19"/>
          <w:highlight w:val="black"/>
          <w:lang w:val="en-GB"/>
        </w:rPr>
        <w:t>);</w:t>
      </w:r>
    </w:p>
    <w:p w14:paraId="0CB7D4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5208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1908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Close()</w:t>
      </w:r>
    </w:p>
    <w:p w14:paraId="445689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F08A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150DC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1FC4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"Closing {0}"</w:t>
      </w:r>
      <w:r w:rsidRPr="000626EA">
        <w:rPr>
          <w:rFonts w:ascii="Consolas" w:hAnsi="Consolas" w:cs="Consolas"/>
          <w:color w:val="DCDCDC"/>
          <w:kern w:val="0"/>
          <w:sz w:val="19"/>
          <w:szCs w:val="19"/>
          <w:highlight w:val="black"/>
          <w:lang w:val="en-GB"/>
        </w:rPr>
        <w:t>,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LocalEndPoint);</w:t>
      </w:r>
    </w:p>
    <w:p w14:paraId="56D3C70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86C0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6D8F91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5E9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EA350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6045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7A48EF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20E2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178EAF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57FFDE9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0E0AB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C5692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8328B2D" w14:textId="5968A9D7" w:rsidR="00E536BE" w:rsidRPr="002A52A4" w:rsidRDefault="00E536BE" w:rsidP="00E536BE">
      <w:pPr>
        <w:pStyle w:val="Ttulo3"/>
      </w:pPr>
      <w:bookmarkStart w:id="314" w:name="_Ref422129146"/>
      <w:r w:rsidRPr="002A52A4">
        <w:t>UDPTransmitter.cs</w:t>
      </w:r>
      <w:bookmarkEnd w:id="314"/>
    </w:p>
    <w:p w14:paraId="09E44A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15FB2E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6044C48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Future;</w:t>
      </w:r>
    </w:p>
    <w:p w14:paraId="4934DF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Service;</w:t>
      </w:r>
    </w:p>
    <w:p w14:paraId="0C5D54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73838D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18CD0E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0DACACA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46926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0FFFBD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76D8F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01342D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49BEC3C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66875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7D9D4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E07CD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C6CAB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UDPTransmitter</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ITransmitter</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1007665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6ECBD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4322C8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6497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360920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17363E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 xml:space="preserve"> connector;</w:t>
      </w:r>
    </w:p>
    <w:p w14:paraId="1710FE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01FE4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w:t>
      </w:r>
    </w:p>
    <w:p w14:paraId="120E3C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724E0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IsDiscovery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6CD304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60A5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74BEC0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4DF11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locator; }</w:t>
      </w:r>
    </w:p>
    <w:p w14:paraId="0CB8F4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E9249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F5F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11DC1F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A704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participantId; }</w:t>
      </w:r>
    </w:p>
    <w:p w14:paraId="566E56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xml:space="preserve"> { 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value</w:t>
      </w:r>
      <w:r w:rsidRPr="000626EA">
        <w:rPr>
          <w:rFonts w:ascii="Consolas" w:hAnsi="Consolas" w:cs="Consolas"/>
          <w:color w:val="DCDCDC"/>
          <w:kern w:val="0"/>
          <w:sz w:val="19"/>
          <w:szCs w:val="19"/>
          <w:highlight w:val="black"/>
          <w:lang w:val="en-GB"/>
        </w:rPr>
        <w:t>; }</w:t>
      </w:r>
    </w:p>
    <w:p w14:paraId="61FF05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F8D9D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E2FB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C501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UDPTransmitter(</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 xml:space="preserve"> uri,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7CCCE5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7C6C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Net</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GetHostAddresses(uri</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Host);</w:t>
      </w:r>
    </w:p>
    <w:p w14:paraId="4F50EF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int</w:t>
      </w:r>
      <w:r w:rsidRPr="000626EA">
        <w:rPr>
          <w:rFonts w:ascii="Consolas" w:hAnsi="Consolas" w:cs="Consolas"/>
          <w:color w:val="DCDCDC"/>
          <w:kern w:val="0"/>
          <w:sz w:val="19"/>
          <w:szCs w:val="19"/>
          <w:highlight w:val="black"/>
          <w:lang w:val="fr-FR"/>
        </w:rPr>
        <w:t xml:space="preserve"> port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Port </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Port);</w:t>
      </w:r>
    </w:p>
    <w:p w14:paraId="6F12E37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addresses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Length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42AC6A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(addresses[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 port);</w:t>
      </w:r>
    </w:p>
    <w:p w14:paraId="6B8DD5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3E58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C2D9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B1869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Constructor for UDPTransmitter.</w:t>
      </w:r>
    </w:p>
    <w:p w14:paraId="42A166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4EFA1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"locator"</w:t>
      </w:r>
      <w:r w:rsidRPr="000626EA">
        <w:rPr>
          <w:rFonts w:ascii="Consolas" w:hAnsi="Consolas" w:cs="Consolas"/>
          <w:color w:val="57A64A"/>
          <w:kern w:val="0"/>
          <w:sz w:val="19"/>
          <w:szCs w:val="19"/>
          <w:highlight w:val="black"/>
          <w:lang w:val="en-GB"/>
        </w:rPr>
        <w:t>&gt;Locator where the messages will be sent.&lt;/param&gt;</w:t>
      </w:r>
    </w:p>
    <w:p w14:paraId="380341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"bufferSize"</w:t>
      </w:r>
      <w:r w:rsidRPr="000626EA">
        <w:rPr>
          <w:rFonts w:ascii="Consolas" w:hAnsi="Consolas" w:cs="Consolas"/>
          <w:color w:val="57A64A"/>
          <w:kern w:val="0"/>
          <w:sz w:val="19"/>
          <w:szCs w:val="19"/>
          <w:highlight w:val="black"/>
          <w:lang w:val="en-GB"/>
        </w:rPr>
        <w:t>&gt;Size of the buffer that will be used to Write messages.&lt;/param&gt;</w:t>
      </w:r>
    </w:p>
    <w:p w14:paraId="6FE63F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UDPTransmitter(</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6F2645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A4C49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locator;</w:t>
      </w:r>
    </w:p>
    <w:p w14:paraId="4BA9C8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4B789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D03EF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1097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569976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6185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304D24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1A6CD8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5CBC33D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1CEB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F8898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16578F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33A3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300DA5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69DC2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D3972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FEF04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F7DE2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B5D3B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52B58C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9EDAD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205C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4A949E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8ADA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63E96B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D75F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3D746E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B959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7FBB58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51336F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3D4851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76B4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56FB92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0C36AD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28B25E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5DCD2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MulticastOption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mcastOption;</w:t>
      </w:r>
    </w:p>
    <w:p w14:paraId="232280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A29D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Call Connect() to force binding to the local IP address,</w:t>
      </w:r>
    </w:p>
    <w:p w14:paraId="62705A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0B51E1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F4008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97B9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B108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23AB6C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6F38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7FDB69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F71E3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6F3AF5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3E229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56701D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1A4A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99FCCE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8558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30AA57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DE3C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15CD53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107BB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20A450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AB66C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23640C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046881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3CE076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2B64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DC016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D34DE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03B25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2BEC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827D17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9C3C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56BDFB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17351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5007B9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535634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57C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806C7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1E4C7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206822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55ED8A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D71B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1B5713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76A0D0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25F73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2EFA88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2079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4BEC15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0058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4306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15361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C4B1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2E7C7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Sends a Message to a Locator of this UDPWriter.</w:t>
      </w:r>
    </w:p>
    <w:p w14:paraId="40D393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If an overflow occurs during writing of Message, only submessages that</w:t>
      </w:r>
    </w:p>
    <w:p w14:paraId="0FC216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were succesfully written will be sent.</w:t>
      </w:r>
    </w:p>
    <w:p w14:paraId="23EE3D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t>
      </w:r>
    </w:p>
    <w:p w14:paraId="05BA3B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@param m Message to send</w:t>
      </w:r>
    </w:p>
    <w:p w14:paraId="547F17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@return true, if Message did not fully fit into buffer of this UDPWriter</w:t>
      </w:r>
    </w:p>
    <w:p w14:paraId="2AAA1E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w:t>
      </w:r>
    </w:p>
    <w:p w14:paraId="5B6A85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SendMessage(</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w:t>
      </w:r>
    </w:p>
    <w:p w14:paraId="207FA4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D406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FFE9E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6053C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Write(m);</w:t>
      </w:r>
    </w:p>
    <w:p w14:paraId="61EAB1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A682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F901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B4E7C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Close()</w:t>
      </w:r>
    </w:p>
    <w:p w14:paraId="232DA0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62FB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785FED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3388C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69283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38FC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418C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AC651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51F69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11274D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BC96E7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99F12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5351C58" w14:textId="77777777" w:rsidR="00BC5DFA" w:rsidRPr="00BC5DFA" w:rsidRDefault="00BC5DFA" w:rsidP="00BC5DFA"/>
    <w:p w14:paraId="017F07CC" w14:textId="77777777" w:rsidR="00E536BE" w:rsidRPr="002A52A4" w:rsidRDefault="00E536BE" w:rsidP="00E536BE"/>
    <w:p w14:paraId="04BBAD3B" w14:textId="77777777" w:rsidR="00E536BE" w:rsidRPr="002A52A4" w:rsidRDefault="00E536BE" w:rsidP="00E536BE"/>
    <w:p w14:paraId="7A545C5E" w14:textId="77777777" w:rsidR="00E536BE" w:rsidRPr="002A52A4" w:rsidRDefault="00E536BE" w:rsidP="00E536BE"/>
    <w:p w14:paraId="13D14B26" w14:textId="77777777" w:rsidR="00E536BE" w:rsidRPr="002A52A4" w:rsidRDefault="00E536BE" w:rsidP="00E536BE"/>
    <w:sectPr w:rsidR="00E536BE" w:rsidRPr="002A52A4" w:rsidSect="001F2C8B">
      <w:headerReference w:type="default" r:id="rId90"/>
      <w:footnotePr>
        <w:pos w:val="beneathText"/>
      </w:footnotePr>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82EBCF" w14:textId="77777777" w:rsidR="00163FC0" w:rsidRDefault="00163FC0">
      <w:pPr>
        <w:spacing w:line="240" w:lineRule="auto"/>
      </w:pPr>
      <w:r>
        <w:separator/>
      </w:r>
    </w:p>
  </w:endnote>
  <w:endnote w:type="continuationSeparator" w:id="0">
    <w:p w14:paraId="30ECAAA6" w14:textId="77777777" w:rsidR="00163FC0" w:rsidRDefault="00163F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962FCB" w:rsidRDefault="00962FCB"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9C6DDB" w14:textId="77777777" w:rsidR="00163FC0" w:rsidRDefault="00163FC0">
      <w:pPr>
        <w:spacing w:line="240" w:lineRule="auto"/>
      </w:pPr>
      <w:r>
        <w:separator/>
      </w:r>
    </w:p>
  </w:footnote>
  <w:footnote w:type="continuationSeparator" w:id="0">
    <w:p w14:paraId="6CEF8842" w14:textId="77777777" w:rsidR="00163FC0" w:rsidRDefault="00163FC0">
      <w:pPr>
        <w:spacing w:line="240" w:lineRule="auto"/>
      </w:pPr>
      <w:r>
        <w:continuationSeparator/>
      </w:r>
    </w:p>
  </w:footnote>
  <w:footnote w:id="1">
    <w:p w14:paraId="49A3A893" w14:textId="2E619971" w:rsidR="00962FCB" w:rsidRPr="004D62EC" w:rsidRDefault="00962FCB">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962FCB" w:rsidRPr="004D62EC" w:rsidRDefault="00962FCB">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962FCB" w:rsidRPr="004F0FFE" w:rsidRDefault="00962FCB">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962FCB" w:rsidRPr="004F0FFE" w:rsidRDefault="00962FCB">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962FCB" w:rsidRPr="004F0FFE" w:rsidRDefault="00962FCB">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962FCB" w:rsidRPr="00EE5AF8" w:rsidRDefault="00962FCB">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962FCB" w:rsidRPr="004D62EC" w:rsidRDefault="00962FCB">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962FCB" w:rsidRPr="00E0576C" w:rsidRDefault="00962FCB">
      <w:pPr>
        <w:pStyle w:val="Textonotapie"/>
      </w:pPr>
      <w:r>
        <w:rPr>
          <w:rStyle w:val="Refdenotaalpie"/>
        </w:rPr>
        <w:footnoteRef/>
      </w:r>
      <w:r>
        <w:t xml:space="preserve"> RT-CORBA, CORBA de tiempo real</w:t>
      </w:r>
    </w:p>
  </w:footnote>
  <w:footnote w:id="9">
    <w:p w14:paraId="61ABCC10" w14:textId="55FF56B3" w:rsidR="00962FCB" w:rsidRPr="004D62EC" w:rsidRDefault="00962FCB"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962FCB" w:rsidRPr="00EE5AF8" w:rsidRDefault="00962FCB">
      <w:pPr>
        <w:pStyle w:val="Textonotapie"/>
      </w:pPr>
      <w:r>
        <w:rPr>
          <w:rStyle w:val="Refdenotaalpie"/>
        </w:rPr>
        <w:footnoteRef/>
      </w:r>
      <w:r w:rsidRPr="00EE5AF8">
        <w:t xml:space="preserve"> OMG, Object Management Group.</w:t>
      </w:r>
    </w:p>
  </w:footnote>
  <w:footnote w:id="11">
    <w:p w14:paraId="3D8BBD61" w14:textId="0D731A1E" w:rsidR="00962FCB" w:rsidRPr="00EE5AF8" w:rsidRDefault="00962FCB">
      <w:pPr>
        <w:pStyle w:val="Textonotapie"/>
      </w:pPr>
      <w:r>
        <w:rPr>
          <w:rStyle w:val="Refdenotaalpie"/>
        </w:rPr>
        <w:footnoteRef/>
      </w:r>
      <w:r w:rsidRPr="00EE5AF8">
        <w:t xml:space="preserve"> IDL, Lenguaje de definición de interfaces.</w:t>
      </w:r>
    </w:p>
  </w:footnote>
  <w:footnote w:id="12">
    <w:p w14:paraId="177A5E83" w14:textId="0B9A6B4B" w:rsidR="00962FCB" w:rsidRPr="00EE5AF8" w:rsidRDefault="00962FCB">
      <w:pPr>
        <w:pStyle w:val="Textonotapie"/>
      </w:pPr>
      <w:r>
        <w:rPr>
          <w:rStyle w:val="Refdenotaalpie"/>
        </w:rPr>
        <w:footnoteRef/>
      </w:r>
      <w:r w:rsidRPr="00EE5AF8">
        <w:t xml:space="preserve"> OSI, Open System Interconnection</w:t>
      </w:r>
    </w:p>
  </w:footnote>
  <w:footnote w:id="13">
    <w:p w14:paraId="369AA74B" w14:textId="3E557AFC" w:rsidR="00962FCB" w:rsidRPr="007F0B96" w:rsidRDefault="00962FCB">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962FCB" w:rsidRPr="008203B2" w:rsidRDefault="00962FCB">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962FCB" w:rsidRPr="00EE5AF8" w:rsidRDefault="00962FCB">
      <w:pPr>
        <w:pStyle w:val="Textonotapie"/>
        <w:rPr>
          <w:lang w:val="es-ES"/>
        </w:rPr>
      </w:pPr>
      <w:r>
        <w:rPr>
          <w:rStyle w:val="Refdenotaalpie"/>
        </w:rPr>
        <w:footnoteRef/>
      </w:r>
      <w:r w:rsidRPr="00EE5AF8">
        <w:rPr>
          <w:lang w:val="es-ES"/>
        </w:rPr>
        <w:t xml:space="preserve"> DW, DataWriter.</w:t>
      </w:r>
    </w:p>
  </w:footnote>
  <w:footnote w:id="16">
    <w:p w14:paraId="73299C20" w14:textId="769D3C76" w:rsidR="00962FCB" w:rsidRPr="00EE5AF8" w:rsidRDefault="00962FCB">
      <w:pPr>
        <w:pStyle w:val="Textonotapie"/>
        <w:rPr>
          <w:lang w:val="es-ES"/>
        </w:rPr>
      </w:pPr>
      <w:r>
        <w:rPr>
          <w:rStyle w:val="Refdenotaalpie"/>
        </w:rPr>
        <w:footnoteRef/>
      </w:r>
      <w:r w:rsidRPr="00EE5AF8">
        <w:rPr>
          <w:lang w:val="es-ES"/>
        </w:rPr>
        <w:t xml:space="preserve"> DR, DataReader.</w:t>
      </w:r>
    </w:p>
  </w:footnote>
  <w:footnote w:id="17">
    <w:p w14:paraId="1C6D1670" w14:textId="4F14298E" w:rsidR="00962FCB" w:rsidRPr="00EE5AF8" w:rsidRDefault="00962FCB">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962FCB" w:rsidRPr="00EE5AF8" w:rsidRDefault="00962FCB">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962FCB" w:rsidRPr="00841FBC" w:rsidRDefault="00962FCB">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962FCB" w:rsidRPr="0096137D" w:rsidRDefault="00962FCB">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962FCB" w:rsidRPr="00EE65DE" w:rsidRDefault="00962FCB"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962FCB" w:rsidRPr="008C5209" w:rsidRDefault="00962FCB"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962FCB" w:rsidRPr="00E0795D" w:rsidRDefault="00962FCB">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962FCB" w:rsidRPr="00F356C9" w:rsidRDefault="00962FCB">
      <w:pPr>
        <w:pStyle w:val="Textonotapie"/>
      </w:pPr>
      <w:r>
        <w:rPr>
          <w:rStyle w:val="Refdenotaalpie"/>
        </w:rPr>
        <w:footnoteRef/>
      </w:r>
      <w:r>
        <w:t xml:space="preserve"> IP, Internet Protocol.</w:t>
      </w:r>
    </w:p>
  </w:footnote>
  <w:footnote w:id="25">
    <w:p w14:paraId="0D2E32A4" w14:textId="23F921FD" w:rsidR="00962FCB" w:rsidRPr="00EB3D30" w:rsidRDefault="00962FCB"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962FCB" w:rsidRPr="00E470B8" w:rsidRDefault="00962FCB">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962FCB" w:rsidRPr="001159ED" w:rsidRDefault="00962FCB"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962FCB" w:rsidRPr="006118D4" w:rsidRDefault="00962FCB">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962FCB" w:rsidRPr="00212725" w:rsidRDefault="00962FCB">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962FCB" w:rsidRPr="00212725" w:rsidRDefault="00962FCB">
      <w:pPr>
        <w:pStyle w:val="Textonotapie"/>
        <w:rPr>
          <w:lang w:val="en-GB"/>
        </w:rPr>
      </w:pPr>
      <w:r>
        <w:rPr>
          <w:rStyle w:val="Refdenotaalpie"/>
        </w:rPr>
        <w:footnoteRef/>
      </w:r>
      <w:r w:rsidRPr="00212725">
        <w:rPr>
          <w:lang w:val="en-GB"/>
        </w:rPr>
        <w:t xml:space="preserve"> PIM, Plataform Independent Model</w:t>
      </w:r>
    </w:p>
  </w:footnote>
  <w:footnote w:id="31">
    <w:p w14:paraId="1F2F7DCD" w14:textId="77777777" w:rsidR="00962FCB" w:rsidRPr="00DC0C52" w:rsidRDefault="00962FCB"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2">
    <w:p w14:paraId="7BF9D40C" w14:textId="77777777" w:rsidR="00962FCB" w:rsidRPr="00DC0C52" w:rsidRDefault="00962FCB" w:rsidP="00606BF0">
      <w:pPr>
        <w:pStyle w:val="Textonotapie"/>
        <w:rPr>
          <w:lang w:val="en-GB"/>
        </w:rPr>
      </w:pPr>
      <w:r>
        <w:rPr>
          <w:rStyle w:val="Refdenotaalpie"/>
        </w:rPr>
        <w:footnoteRef/>
      </w:r>
      <w:r w:rsidRPr="00DC0C52">
        <w:rPr>
          <w:lang w:val="en-GB"/>
        </w:rPr>
        <w:t xml:space="preserve"> SEDP, Simple Endpoint Discovery Protocol</w:t>
      </w:r>
    </w:p>
  </w:footnote>
  <w:footnote w:id="33">
    <w:p w14:paraId="3A48C180" w14:textId="77777777" w:rsidR="00962FCB" w:rsidRPr="00DC0C52" w:rsidRDefault="00962FCB" w:rsidP="00606BF0">
      <w:pPr>
        <w:pStyle w:val="Textonotapie"/>
        <w:rPr>
          <w:lang w:val="en-GB"/>
        </w:rPr>
      </w:pPr>
      <w:r>
        <w:rPr>
          <w:rStyle w:val="Refdenotaalpie"/>
        </w:rPr>
        <w:footnoteRef/>
      </w:r>
      <w:r w:rsidRPr="00DC0C52">
        <w:rPr>
          <w:lang w:val="en-GB"/>
        </w:rPr>
        <w:t xml:space="preserve"> PDP, Participant Discovery Protocol</w:t>
      </w:r>
    </w:p>
  </w:footnote>
  <w:footnote w:id="34">
    <w:p w14:paraId="14343022" w14:textId="77777777" w:rsidR="00962FCB" w:rsidRPr="00DC0C52" w:rsidRDefault="00962FCB" w:rsidP="00606BF0">
      <w:pPr>
        <w:pStyle w:val="Textonotapie"/>
        <w:rPr>
          <w:lang w:val="en-GB"/>
        </w:rPr>
      </w:pPr>
      <w:r>
        <w:rPr>
          <w:rStyle w:val="Refdenotaalpie"/>
        </w:rPr>
        <w:footnoteRef/>
      </w:r>
      <w:r w:rsidRPr="00DC0C52">
        <w:rPr>
          <w:lang w:val="en-GB"/>
        </w:rPr>
        <w:t xml:space="preserve"> EDP, Endpoint Discovery Protocol.</w:t>
      </w:r>
    </w:p>
  </w:footnote>
  <w:footnote w:id="35">
    <w:p w14:paraId="7080A720" w14:textId="70BB9002" w:rsidR="00962FCB" w:rsidRPr="007A4CC1" w:rsidRDefault="00962FCB">
      <w:pPr>
        <w:pStyle w:val="Textonotapie"/>
        <w:rPr>
          <w:lang w:val="es-US"/>
        </w:rPr>
      </w:pPr>
      <w:r>
        <w:rPr>
          <w:rStyle w:val="Refdenotaalpie"/>
        </w:rPr>
        <w:footnoteRef/>
      </w:r>
      <w:r>
        <w:t xml:space="preserve"> </w:t>
      </w:r>
      <w:r>
        <w:rPr>
          <w:lang w:val="es-US"/>
        </w:rPr>
        <w:t>UDP, User Datagram Protocol</w:t>
      </w:r>
    </w:p>
  </w:footnote>
  <w:footnote w:id="36">
    <w:p w14:paraId="7CD1835E" w14:textId="32F8F8A8" w:rsidR="00962FCB" w:rsidRPr="00EC57C0" w:rsidRDefault="00962FCB">
      <w:pPr>
        <w:pStyle w:val="Textonotapie"/>
        <w:rPr>
          <w:lang w:val="es-US"/>
        </w:rPr>
      </w:pPr>
      <w:r>
        <w:rPr>
          <w:rStyle w:val="Refdenotaalpie"/>
        </w:rPr>
        <w:footnoteRef/>
      </w:r>
      <w:r>
        <w:t xml:space="preserve"> </w:t>
      </w:r>
      <w:r>
        <w:rPr>
          <w:lang w:val="es-US"/>
        </w:rPr>
        <w:t xml:space="preserve">DNS, Domain Name Server. </w:t>
      </w:r>
    </w:p>
  </w:footnote>
  <w:footnote w:id="37">
    <w:p w14:paraId="1FF0090A" w14:textId="4F2B175E" w:rsidR="00962FCB" w:rsidRPr="002A52A4" w:rsidRDefault="00962FCB">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962FCB" w:rsidRDefault="00962FCB">
        <w:pPr>
          <w:pStyle w:val="Encabezado"/>
          <w:jc w:val="right"/>
        </w:pPr>
        <w:r>
          <w:fldChar w:fldCharType="begin"/>
        </w:r>
        <w:r>
          <w:instrText>PAGE   \* MERGEFORMAT</w:instrText>
        </w:r>
        <w:r>
          <w:fldChar w:fldCharType="separate"/>
        </w:r>
        <w:r w:rsidR="008D7AA9" w:rsidRPr="008D7AA9">
          <w:rPr>
            <w:noProof/>
            <w:lang w:val="es-ES"/>
          </w:rPr>
          <w:t>xvi</w:t>
        </w:r>
        <w:r>
          <w:fldChar w:fldCharType="end"/>
        </w:r>
      </w:p>
    </w:sdtContent>
  </w:sdt>
  <w:p w14:paraId="057591F1" w14:textId="77777777" w:rsidR="00962FCB" w:rsidRDefault="00962FC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962FCB" w:rsidRDefault="00962FCB">
    <w:pPr>
      <w:pStyle w:val="Encabezado"/>
      <w:jc w:val="right"/>
    </w:pPr>
  </w:p>
  <w:p w14:paraId="14E2B000" w14:textId="77777777" w:rsidR="00962FCB" w:rsidRDefault="00962FCB">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962FCB" w:rsidRDefault="00962FCB">
        <w:pPr>
          <w:pStyle w:val="Encabezado"/>
          <w:jc w:val="right"/>
        </w:pPr>
        <w:r>
          <w:fldChar w:fldCharType="begin"/>
        </w:r>
        <w:r>
          <w:instrText>PAGE   \* MERGEFORMAT</w:instrText>
        </w:r>
        <w:r>
          <w:fldChar w:fldCharType="separate"/>
        </w:r>
        <w:r w:rsidR="00F40407" w:rsidRPr="00F40407">
          <w:rPr>
            <w:noProof/>
            <w:lang w:val="es-ES"/>
          </w:rPr>
          <w:t>178</w:t>
        </w:r>
        <w:r>
          <w:fldChar w:fldCharType="end"/>
        </w:r>
      </w:p>
    </w:sdtContent>
  </w:sdt>
  <w:p w14:paraId="0BCE22FB" w14:textId="77777777" w:rsidR="00962FCB" w:rsidRDefault="00962FC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4"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7"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9"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9"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0"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53397D22"/>
    <w:multiLevelType w:val="multilevel"/>
    <w:tmpl w:val="CAE68EFA"/>
    <w:numStyleLink w:val="Estilo1"/>
  </w:abstractNum>
  <w:abstractNum w:abstractNumId="42"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43"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4"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6"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7"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0"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1"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3"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0"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1"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9"/>
  </w:num>
  <w:num w:numId="12">
    <w:abstractNumId w:val="22"/>
  </w:num>
  <w:num w:numId="13">
    <w:abstractNumId w:val="41"/>
  </w:num>
  <w:num w:numId="14">
    <w:abstractNumId w:val="16"/>
  </w:num>
  <w:num w:numId="15">
    <w:abstractNumId w:val="34"/>
  </w:num>
  <w:num w:numId="16">
    <w:abstractNumId w:val="56"/>
  </w:num>
  <w:num w:numId="17">
    <w:abstractNumId w:val="18"/>
  </w:num>
  <w:num w:numId="18">
    <w:abstractNumId w:val="17"/>
  </w:num>
  <w:num w:numId="19">
    <w:abstractNumId w:val="57"/>
  </w:num>
  <w:num w:numId="20">
    <w:abstractNumId w:val="58"/>
  </w:num>
  <w:num w:numId="21">
    <w:abstractNumId w:val="24"/>
  </w:num>
  <w:num w:numId="22">
    <w:abstractNumId w:val="44"/>
  </w:num>
  <w:num w:numId="23">
    <w:abstractNumId w:val="30"/>
  </w:num>
  <w:num w:numId="24">
    <w:abstractNumId w:val="53"/>
  </w:num>
  <w:num w:numId="25">
    <w:abstractNumId w:val="54"/>
  </w:num>
  <w:num w:numId="26">
    <w:abstractNumId w:val="62"/>
  </w:num>
  <w:num w:numId="27">
    <w:abstractNumId w:val="27"/>
  </w:num>
  <w:num w:numId="28">
    <w:abstractNumId w:val="33"/>
  </w:num>
  <w:num w:numId="29">
    <w:abstractNumId w:val="31"/>
  </w:num>
  <w:num w:numId="30">
    <w:abstractNumId w:val="43"/>
  </w:num>
  <w:num w:numId="31">
    <w:abstractNumId w:val="39"/>
  </w:num>
  <w:num w:numId="32">
    <w:abstractNumId w:val="40"/>
  </w:num>
  <w:num w:numId="33">
    <w:abstractNumId w:val="25"/>
  </w:num>
  <w:num w:numId="34">
    <w:abstractNumId w:val="19"/>
  </w:num>
  <w:num w:numId="35">
    <w:abstractNumId w:val="32"/>
  </w:num>
  <w:num w:numId="36">
    <w:abstractNumId w:val="48"/>
  </w:num>
  <w:num w:numId="37">
    <w:abstractNumId w:val="35"/>
  </w:num>
  <w:num w:numId="38">
    <w:abstractNumId w:val="29"/>
  </w:num>
  <w:num w:numId="39">
    <w:abstractNumId w:val="47"/>
  </w:num>
  <w:num w:numId="40">
    <w:abstractNumId w:val="26"/>
  </w:num>
  <w:num w:numId="41">
    <w:abstractNumId w:val="37"/>
  </w:num>
  <w:num w:numId="42">
    <w:abstractNumId w:val="52"/>
  </w:num>
  <w:num w:numId="43">
    <w:abstractNumId w:val="55"/>
  </w:num>
  <w:num w:numId="44">
    <w:abstractNumId w:val="51"/>
  </w:num>
  <w:num w:numId="45">
    <w:abstractNumId w:val="60"/>
  </w:num>
  <w:num w:numId="46">
    <w:abstractNumId w:val="36"/>
  </w:num>
  <w:num w:numId="47">
    <w:abstractNumId w:val="15"/>
  </w:num>
  <w:num w:numId="48">
    <w:abstractNumId w:val="46"/>
  </w:num>
  <w:num w:numId="49">
    <w:abstractNumId w:val="23"/>
  </w:num>
  <w:num w:numId="50">
    <w:abstractNumId w:val="49"/>
  </w:num>
  <w:num w:numId="51">
    <w:abstractNumId w:val="21"/>
  </w:num>
  <w:num w:numId="52">
    <w:abstractNumId w:val="38"/>
  </w:num>
  <w:num w:numId="53">
    <w:abstractNumId w:val="28"/>
  </w:num>
  <w:num w:numId="54">
    <w:abstractNumId w:val="61"/>
  </w:num>
  <w:num w:numId="55">
    <w:abstractNumId w:val="50"/>
  </w:num>
  <w:num w:numId="56">
    <w:abstractNumId w:val="42"/>
  </w:num>
  <w:num w:numId="57">
    <w:abstractNumId w:val="45"/>
  </w:num>
  <w:num w:numId="58">
    <w:abstractNumId w:val="20"/>
  </w:num>
  <w:num w:numId="5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1296"/>
    <w:rsid w:val="00026C2D"/>
    <w:rsid w:val="00030E82"/>
    <w:rsid w:val="00033FB8"/>
    <w:rsid w:val="00034CE0"/>
    <w:rsid w:val="00035CE0"/>
    <w:rsid w:val="00035F9E"/>
    <w:rsid w:val="00037953"/>
    <w:rsid w:val="0004018A"/>
    <w:rsid w:val="00050268"/>
    <w:rsid w:val="00053BEF"/>
    <w:rsid w:val="000575BB"/>
    <w:rsid w:val="000626EA"/>
    <w:rsid w:val="0007595A"/>
    <w:rsid w:val="00075F87"/>
    <w:rsid w:val="00077580"/>
    <w:rsid w:val="00077718"/>
    <w:rsid w:val="00082095"/>
    <w:rsid w:val="00084DAB"/>
    <w:rsid w:val="000850D2"/>
    <w:rsid w:val="00085B07"/>
    <w:rsid w:val="000862B4"/>
    <w:rsid w:val="00087885"/>
    <w:rsid w:val="000922CC"/>
    <w:rsid w:val="00094918"/>
    <w:rsid w:val="00094B3F"/>
    <w:rsid w:val="000A2BD9"/>
    <w:rsid w:val="000A5DCE"/>
    <w:rsid w:val="000A6E7B"/>
    <w:rsid w:val="000A7C4C"/>
    <w:rsid w:val="000A7D12"/>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04432"/>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63FC0"/>
    <w:rsid w:val="0017156F"/>
    <w:rsid w:val="00176069"/>
    <w:rsid w:val="0017650D"/>
    <w:rsid w:val="001774F8"/>
    <w:rsid w:val="0017773B"/>
    <w:rsid w:val="00180802"/>
    <w:rsid w:val="0018548D"/>
    <w:rsid w:val="00186524"/>
    <w:rsid w:val="00187738"/>
    <w:rsid w:val="00187B09"/>
    <w:rsid w:val="001940EA"/>
    <w:rsid w:val="001944A9"/>
    <w:rsid w:val="001A2FDD"/>
    <w:rsid w:val="001A38BC"/>
    <w:rsid w:val="001B14BD"/>
    <w:rsid w:val="001B517F"/>
    <w:rsid w:val="001B59C6"/>
    <w:rsid w:val="001C0181"/>
    <w:rsid w:val="001C6674"/>
    <w:rsid w:val="001D20F2"/>
    <w:rsid w:val="001E2059"/>
    <w:rsid w:val="001E2BED"/>
    <w:rsid w:val="001E6AA6"/>
    <w:rsid w:val="001E778E"/>
    <w:rsid w:val="001F2C8B"/>
    <w:rsid w:val="001F2C9B"/>
    <w:rsid w:val="001F2CA6"/>
    <w:rsid w:val="001F2EF8"/>
    <w:rsid w:val="001F6F65"/>
    <w:rsid w:val="002024EA"/>
    <w:rsid w:val="00205224"/>
    <w:rsid w:val="00206B22"/>
    <w:rsid w:val="00212725"/>
    <w:rsid w:val="00212D76"/>
    <w:rsid w:val="00212DC1"/>
    <w:rsid w:val="00221CD1"/>
    <w:rsid w:val="00222738"/>
    <w:rsid w:val="002245F4"/>
    <w:rsid w:val="002257F1"/>
    <w:rsid w:val="002306B1"/>
    <w:rsid w:val="00232998"/>
    <w:rsid w:val="00235C4C"/>
    <w:rsid w:val="00236164"/>
    <w:rsid w:val="002401E4"/>
    <w:rsid w:val="00240E29"/>
    <w:rsid w:val="00243CDF"/>
    <w:rsid w:val="00243E0B"/>
    <w:rsid w:val="00245FFA"/>
    <w:rsid w:val="00251B2F"/>
    <w:rsid w:val="002523C3"/>
    <w:rsid w:val="002554E5"/>
    <w:rsid w:val="00255E91"/>
    <w:rsid w:val="00256872"/>
    <w:rsid w:val="00257922"/>
    <w:rsid w:val="00262292"/>
    <w:rsid w:val="002751CC"/>
    <w:rsid w:val="00276D28"/>
    <w:rsid w:val="00280625"/>
    <w:rsid w:val="00282D7C"/>
    <w:rsid w:val="002839AD"/>
    <w:rsid w:val="0028588A"/>
    <w:rsid w:val="00286FD8"/>
    <w:rsid w:val="00287AE2"/>
    <w:rsid w:val="00293047"/>
    <w:rsid w:val="00294E9C"/>
    <w:rsid w:val="00294EC2"/>
    <w:rsid w:val="00297961"/>
    <w:rsid w:val="002A0F12"/>
    <w:rsid w:val="002A3A4B"/>
    <w:rsid w:val="002A4C4C"/>
    <w:rsid w:val="002A4D9E"/>
    <w:rsid w:val="002A52A4"/>
    <w:rsid w:val="002B0CF6"/>
    <w:rsid w:val="002B13A5"/>
    <w:rsid w:val="002B341A"/>
    <w:rsid w:val="002B6522"/>
    <w:rsid w:val="002B769A"/>
    <w:rsid w:val="002C019B"/>
    <w:rsid w:val="002C09B4"/>
    <w:rsid w:val="002C1213"/>
    <w:rsid w:val="002C1A78"/>
    <w:rsid w:val="002C6B35"/>
    <w:rsid w:val="002C7787"/>
    <w:rsid w:val="002C7939"/>
    <w:rsid w:val="002D0AD3"/>
    <w:rsid w:val="002D18FE"/>
    <w:rsid w:val="002E5A31"/>
    <w:rsid w:val="002E5A83"/>
    <w:rsid w:val="002E6479"/>
    <w:rsid w:val="002F0C26"/>
    <w:rsid w:val="002F16CB"/>
    <w:rsid w:val="002F4770"/>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A04"/>
    <w:rsid w:val="00334E3B"/>
    <w:rsid w:val="00336864"/>
    <w:rsid w:val="00340335"/>
    <w:rsid w:val="00344714"/>
    <w:rsid w:val="003478A3"/>
    <w:rsid w:val="00347DC7"/>
    <w:rsid w:val="003500E5"/>
    <w:rsid w:val="00352B7E"/>
    <w:rsid w:val="003565C2"/>
    <w:rsid w:val="0036131F"/>
    <w:rsid w:val="00367458"/>
    <w:rsid w:val="00371768"/>
    <w:rsid w:val="00371864"/>
    <w:rsid w:val="003725C1"/>
    <w:rsid w:val="00375770"/>
    <w:rsid w:val="00375A69"/>
    <w:rsid w:val="003768AE"/>
    <w:rsid w:val="003823C5"/>
    <w:rsid w:val="00387B15"/>
    <w:rsid w:val="00390F8A"/>
    <w:rsid w:val="00391C87"/>
    <w:rsid w:val="00392663"/>
    <w:rsid w:val="003A1A7C"/>
    <w:rsid w:val="003A759A"/>
    <w:rsid w:val="003B3653"/>
    <w:rsid w:val="003B772C"/>
    <w:rsid w:val="003C02A3"/>
    <w:rsid w:val="003C204E"/>
    <w:rsid w:val="003C21B1"/>
    <w:rsid w:val="003C2954"/>
    <w:rsid w:val="003C2CA7"/>
    <w:rsid w:val="003C7045"/>
    <w:rsid w:val="003C73FB"/>
    <w:rsid w:val="003D7F82"/>
    <w:rsid w:val="003F0F5F"/>
    <w:rsid w:val="003F1875"/>
    <w:rsid w:val="003F1BE7"/>
    <w:rsid w:val="003F1FA0"/>
    <w:rsid w:val="003F4CA5"/>
    <w:rsid w:val="00400148"/>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567C"/>
    <w:rsid w:val="00446D37"/>
    <w:rsid w:val="00447E32"/>
    <w:rsid w:val="004528E7"/>
    <w:rsid w:val="004541C2"/>
    <w:rsid w:val="00454B59"/>
    <w:rsid w:val="004552F7"/>
    <w:rsid w:val="004562B5"/>
    <w:rsid w:val="004605E6"/>
    <w:rsid w:val="0046229E"/>
    <w:rsid w:val="00464EEC"/>
    <w:rsid w:val="00466377"/>
    <w:rsid w:val="00470A30"/>
    <w:rsid w:val="00471D1D"/>
    <w:rsid w:val="00472F6B"/>
    <w:rsid w:val="004746B2"/>
    <w:rsid w:val="00483FB8"/>
    <w:rsid w:val="00487622"/>
    <w:rsid w:val="00490885"/>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808"/>
    <w:rsid w:val="00532518"/>
    <w:rsid w:val="00534F11"/>
    <w:rsid w:val="00537E16"/>
    <w:rsid w:val="00537F98"/>
    <w:rsid w:val="00541BAF"/>
    <w:rsid w:val="0054328E"/>
    <w:rsid w:val="005432AD"/>
    <w:rsid w:val="00545ABC"/>
    <w:rsid w:val="00550C46"/>
    <w:rsid w:val="00552F2E"/>
    <w:rsid w:val="005616E8"/>
    <w:rsid w:val="005627FC"/>
    <w:rsid w:val="00564A52"/>
    <w:rsid w:val="00565B8D"/>
    <w:rsid w:val="00577CAE"/>
    <w:rsid w:val="00586C14"/>
    <w:rsid w:val="00590D6B"/>
    <w:rsid w:val="00590D72"/>
    <w:rsid w:val="00592CB1"/>
    <w:rsid w:val="005932A6"/>
    <w:rsid w:val="00597C9B"/>
    <w:rsid w:val="005A1717"/>
    <w:rsid w:val="005A69B7"/>
    <w:rsid w:val="005A6C42"/>
    <w:rsid w:val="005B0A44"/>
    <w:rsid w:val="005B6A50"/>
    <w:rsid w:val="005B724F"/>
    <w:rsid w:val="005C083D"/>
    <w:rsid w:val="005C3E88"/>
    <w:rsid w:val="005C415F"/>
    <w:rsid w:val="005C7547"/>
    <w:rsid w:val="005D1992"/>
    <w:rsid w:val="005D1CAA"/>
    <w:rsid w:val="005D246D"/>
    <w:rsid w:val="005D7D98"/>
    <w:rsid w:val="005E110E"/>
    <w:rsid w:val="005F214B"/>
    <w:rsid w:val="005F235B"/>
    <w:rsid w:val="005F27DD"/>
    <w:rsid w:val="005F39F9"/>
    <w:rsid w:val="005F47A8"/>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71EF4"/>
    <w:rsid w:val="00676041"/>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F18D2"/>
    <w:rsid w:val="006F3257"/>
    <w:rsid w:val="006F387B"/>
    <w:rsid w:val="00700CDB"/>
    <w:rsid w:val="0070327E"/>
    <w:rsid w:val="007035B9"/>
    <w:rsid w:val="00703C77"/>
    <w:rsid w:val="00705096"/>
    <w:rsid w:val="00705AE8"/>
    <w:rsid w:val="0071000A"/>
    <w:rsid w:val="00710850"/>
    <w:rsid w:val="00716DD6"/>
    <w:rsid w:val="00720606"/>
    <w:rsid w:val="00720740"/>
    <w:rsid w:val="00722148"/>
    <w:rsid w:val="00724B9C"/>
    <w:rsid w:val="00727C14"/>
    <w:rsid w:val="00731ACE"/>
    <w:rsid w:val="00735E5A"/>
    <w:rsid w:val="00740E74"/>
    <w:rsid w:val="0074226A"/>
    <w:rsid w:val="0074257D"/>
    <w:rsid w:val="007449D4"/>
    <w:rsid w:val="00747BEF"/>
    <w:rsid w:val="007500E6"/>
    <w:rsid w:val="0075010D"/>
    <w:rsid w:val="007501C2"/>
    <w:rsid w:val="00753141"/>
    <w:rsid w:val="007533E8"/>
    <w:rsid w:val="007540C8"/>
    <w:rsid w:val="0076126F"/>
    <w:rsid w:val="00761919"/>
    <w:rsid w:val="0076513A"/>
    <w:rsid w:val="00771C4C"/>
    <w:rsid w:val="007767D0"/>
    <w:rsid w:val="00784E96"/>
    <w:rsid w:val="007860AD"/>
    <w:rsid w:val="0079002B"/>
    <w:rsid w:val="007923DE"/>
    <w:rsid w:val="0079254C"/>
    <w:rsid w:val="00792E07"/>
    <w:rsid w:val="0079301C"/>
    <w:rsid w:val="007A34FD"/>
    <w:rsid w:val="007A4CC1"/>
    <w:rsid w:val="007A55EA"/>
    <w:rsid w:val="007A5BBB"/>
    <w:rsid w:val="007A60FD"/>
    <w:rsid w:val="007A69BB"/>
    <w:rsid w:val="007B1DF6"/>
    <w:rsid w:val="007B7D7A"/>
    <w:rsid w:val="007C2AA3"/>
    <w:rsid w:val="007C5F6F"/>
    <w:rsid w:val="007D5B93"/>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2C52"/>
    <w:rsid w:val="00823CEA"/>
    <w:rsid w:val="008247B0"/>
    <w:rsid w:val="00826DD3"/>
    <w:rsid w:val="00833A6E"/>
    <w:rsid w:val="008347C9"/>
    <w:rsid w:val="008366DD"/>
    <w:rsid w:val="00836BCB"/>
    <w:rsid w:val="008403C9"/>
    <w:rsid w:val="00841110"/>
    <w:rsid w:val="00841FBC"/>
    <w:rsid w:val="00842604"/>
    <w:rsid w:val="0085149D"/>
    <w:rsid w:val="00852C3C"/>
    <w:rsid w:val="008633BC"/>
    <w:rsid w:val="008643B9"/>
    <w:rsid w:val="00866BF2"/>
    <w:rsid w:val="00866CDE"/>
    <w:rsid w:val="00867387"/>
    <w:rsid w:val="0086799B"/>
    <w:rsid w:val="00870B30"/>
    <w:rsid w:val="00871114"/>
    <w:rsid w:val="0087130A"/>
    <w:rsid w:val="00874B3B"/>
    <w:rsid w:val="00875E93"/>
    <w:rsid w:val="00877AF9"/>
    <w:rsid w:val="00877E1E"/>
    <w:rsid w:val="00881DFA"/>
    <w:rsid w:val="008846C8"/>
    <w:rsid w:val="008855F7"/>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D733B"/>
    <w:rsid w:val="008D7AA9"/>
    <w:rsid w:val="008E5371"/>
    <w:rsid w:val="008E6A7B"/>
    <w:rsid w:val="008E7A7D"/>
    <w:rsid w:val="008F6878"/>
    <w:rsid w:val="00900937"/>
    <w:rsid w:val="00904907"/>
    <w:rsid w:val="00910288"/>
    <w:rsid w:val="00914646"/>
    <w:rsid w:val="0091581D"/>
    <w:rsid w:val="00932ABD"/>
    <w:rsid w:val="00943F67"/>
    <w:rsid w:val="009440C5"/>
    <w:rsid w:val="009446B9"/>
    <w:rsid w:val="00953959"/>
    <w:rsid w:val="009545BC"/>
    <w:rsid w:val="00955D32"/>
    <w:rsid w:val="0096137D"/>
    <w:rsid w:val="00962FCB"/>
    <w:rsid w:val="00963F12"/>
    <w:rsid w:val="00981826"/>
    <w:rsid w:val="00983CCE"/>
    <w:rsid w:val="00991199"/>
    <w:rsid w:val="009919DE"/>
    <w:rsid w:val="00992B30"/>
    <w:rsid w:val="00995F67"/>
    <w:rsid w:val="0099657D"/>
    <w:rsid w:val="009968FE"/>
    <w:rsid w:val="00997E74"/>
    <w:rsid w:val="009A1558"/>
    <w:rsid w:val="009A2523"/>
    <w:rsid w:val="009A3378"/>
    <w:rsid w:val="009A38E5"/>
    <w:rsid w:val="009A499A"/>
    <w:rsid w:val="009B27FA"/>
    <w:rsid w:val="009B68B3"/>
    <w:rsid w:val="009C1E35"/>
    <w:rsid w:val="009C28F7"/>
    <w:rsid w:val="009C4B8B"/>
    <w:rsid w:val="009C69C5"/>
    <w:rsid w:val="009D08DF"/>
    <w:rsid w:val="009D2CEC"/>
    <w:rsid w:val="009D42CB"/>
    <w:rsid w:val="009D5A94"/>
    <w:rsid w:val="009E0D9F"/>
    <w:rsid w:val="009E3F21"/>
    <w:rsid w:val="009E49AA"/>
    <w:rsid w:val="009E7588"/>
    <w:rsid w:val="009F0F73"/>
    <w:rsid w:val="009F264D"/>
    <w:rsid w:val="009F3451"/>
    <w:rsid w:val="009F686F"/>
    <w:rsid w:val="00A000FA"/>
    <w:rsid w:val="00A02AC8"/>
    <w:rsid w:val="00A04888"/>
    <w:rsid w:val="00A1289A"/>
    <w:rsid w:val="00A142F8"/>
    <w:rsid w:val="00A160D0"/>
    <w:rsid w:val="00A23A43"/>
    <w:rsid w:val="00A26729"/>
    <w:rsid w:val="00A270E2"/>
    <w:rsid w:val="00A3317F"/>
    <w:rsid w:val="00A33CB0"/>
    <w:rsid w:val="00A421C3"/>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809F8"/>
    <w:rsid w:val="00A82CBC"/>
    <w:rsid w:val="00A8317B"/>
    <w:rsid w:val="00A83786"/>
    <w:rsid w:val="00A848D1"/>
    <w:rsid w:val="00AA10BE"/>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2F85"/>
    <w:rsid w:val="00AF3B2D"/>
    <w:rsid w:val="00AF420A"/>
    <w:rsid w:val="00AF6DF9"/>
    <w:rsid w:val="00AF7A0C"/>
    <w:rsid w:val="00B0213E"/>
    <w:rsid w:val="00B04DA1"/>
    <w:rsid w:val="00B100A5"/>
    <w:rsid w:val="00B22061"/>
    <w:rsid w:val="00B25A44"/>
    <w:rsid w:val="00B314C3"/>
    <w:rsid w:val="00B33DD2"/>
    <w:rsid w:val="00B361AF"/>
    <w:rsid w:val="00B404FC"/>
    <w:rsid w:val="00B40F0E"/>
    <w:rsid w:val="00B41696"/>
    <w:rsid w:val="00B42D51"/>
    <w:rsid w:val="00B43083"/>
    <w:rsid w:val="00B5658D"/>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DFA"/>
    <w:rsid w:val="00BC648B"/>
    <w:rsid w:val="00BD16EC"/>
    <w:rsid w:val="00BD240B"/>
    <w:rsid w:val="00BD7492"/>
    <w:rsid w:val="00BE0832"/>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D21"/>
    <w:rsid w:val="00C12294"/>
    <w:rsid w:val="00C1553A"/>
    <w:rsid w:val="00C168E2"/>
    <w:rsid w:val="00C234D4"/>
    <w:rsid w:val="00C267B6"/>
    <w:rsid w:val="00C32E62"/>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2C06"/>
    <w:rsid w:val="00C63823"/>
    <w:rsid w:val="00C64673"/>
    <w:rsid w:val="00C662EB"/>
    <w:rsid w:val="00C66479"/>
    <w:rsid w:val="00C715A0"/>
    <w:rsid w:val="00C71EBE"/>
    <w:rsid w:val="00C75823"/>
    <w:rsid w:val="00C77621"/>
    <w:rsid w:val="00C77BA2"/>
    <w:rsid w:val="00C8082E"/>
    <w:rsid w:val="00C83AE8"/>
    <w:rsid w:val="00C8579B"/>
    <w:rsid w:val="00C85B34"/>
    <w:rsid w:val="00C90E82"/>
    <w:rsid w:val="00CA0C05"/>
    <w:rsid w:val="00CA1317"/>
    <w:rsid w:val="00CA1DBA"/>
    <w:rsid w:val="00CA3AC9"/>
    <w:rsid w:val="00CA70A2"/>
    <w:rsid w:val="00CB27EC"/>
    <w:rsid w:val="00CB3AAC"/>
    <w:rsid w:val="00CB4CA1"/>
    <w:rsid w:val="00CB6613"/>
    <w:rsid w:val="00CC0FAD"/>
    <w:rsid w:val="00CC2241"/>
    <w:rsid w:val="00CC5F56"/>
    <w:rsid w:val="00CD2BAC"/>
    <w:rsid w:val="00CD4E7B"/>
    <w:rsid w:val="00CD6B14"/>
    <w:rsid w:val="00CD6FA6"/>
    <w:rsid w:val="00CE1025"/>
    <w:rsid w:val="00CE712B"/>
    <w:rsid w:val="00CF7F73"/>
    <w:rsid w:val="00D01402"/>
    <w:rsid w:val="00D04AD2"/>
    <w:rsid w:val="00D05DA2"/>
    <w:rsid w:val="00D060AE"/>
    <w:rsid w:val="00D07F34"/>
    <w:rsid w:val="00D07FAB"/>
    <w:rsid w:val="00D10365"/>
    <w:rsid w:val="00D1084A"/>
    <w:rsid w:val="00D34E0D"/>
    <w:rsid w:val="00D35D58"/>
    <w:rsid w:val="00D363E7"/>
    <w:rsid w:val="00D3745D"/>
    <w:rsid w:val="00D43786"/>
    <w:rsid w:val="00D43BCE"/>
    <w:rsid w:val="00D44B0B"/>
    <w:rsid w:val="00D56260"/>
    <w:rsid w:val="00D56848"/>
    <w:rsid w:val="00D56C66"/>
    <w:rsid w:val="00D6386B"/>
    <w:rsid w:val="00D6483F"/>
    <w:rsid w:val="00D66832"/>
    <w:rsid w:val="00D66B5F"/>
    <w:rsid w:val="00D676D1"/>
    <w:rsid w:val="00D72509"/>
    <w:rsid w:val="00D728D8"/>
    <w:rsid w:val="00D732C7"/>
    <w:rsid w:val="00D75247"/>
    <w:rsid w:val="00D81558"/>
    <w:rsid w:val="00D84072"/>
    <w:rsid w:val="00D8539F"/>
    <w:rsid w:val="00D87506"/>
    <w:rsid w:val="00D9112A"/>
    <w:rsid w:val="00D91CA4"/>
    <w:rsid w:val="00D93F32"/>
    <w:rsid w:val="00D94436"/>
    <w:rsid w:val="00DB06F8"/>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F3466"/>
    <w:rsid w:val="00DF4B7D"/>
    <w:rsid w:val="00DF77F9"/>
    <w:rsid w:val="00E00BCD"/>
    <w:rsid w:val="00E0576C"/>
    <w:rsid w:val="00E0795D"/>
    <w:rsid w:val="00E11E45"/>
    <w:rsid w:val="00E12D12"/>
    <w:rsid w:val="00E20600"/>
    <w:rsid w:val="00E20EEC"/>
    <w:rsid w:val="00E261C0"/>
    <w:rsid w:val="00E32D1D"/>
    <w:rsid w:val="00E3521D"/>
    <w:rsid w:val="00E362AB"/>
    <w:rsid w:val="00E3731E"/>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055"/>
    <w:rsid w:val="00EB3D30"/>
    <w:rsid w:val="00EB489B"/>
    <w:rsid w:val="00EB5DBA"/>
    <w:rsid w:val="00EB777E"/>
    <w:rsid w:val="00EC0291"/>
    <w:rsid w:val="00EC10E7"/>
    <w:rsid w:val="00EC160C"/>
    <w:rsid w:val="00EC57C0"/>
    <w:rsid w:val="00EC6AA7"/>
    <w:rsid w:val="00EC7EAA"/>
    <w:rsid w:val="00ED61D7"/>
    <w:rsid w:val="00EE1D77"/>
    <w:rsid w:val="00EE2B32"/>
    <w:rsid w:val="00EE3E5E"/>
    <w:rsid w:val="00EE4112"/>
    <w:rsid w:val="00EE4FCF"/>
    <w:rsid w:val="00EE5AF8"/>
    <w:rsid w:val="00EE65DE"/>
    <w:rsid w:val="00EE7566"/>
    <w:rsid w:val="00EF0723"/>
    <w:rsid w:val="00EF0A6C"/>
    <w:rsid w:val="00EF1800"/>
    <w:rsid w:val="00EF46E0"/>
    <w:rsid w:val="00EF6826"/>
    <w:rsid w:val="00EF6B0C"/>
    <w:rsid w:val="00F006E3"/>
    <w:rsid w:val="00F01BB5"/>
    <w:rsid w:val="00F03E9C"/>
    <w:rsid w:val="00F042FE"/>
    <w:rsid w:val="00F043EC"/>
    <w:rsid w:val="00F05D3E"/>
    <w:rsid w:val="00F10D34"/>
    <w:rsid w:val="00F13CDA"/>
    <w:rsid w:val="00F1513A"/>
    <w:rsid w:val="00F152F7"/>
    <w:rsid w:val="00F168D8"/>
    <w:rsid w:val="00F1760B"/>
    <w:rsid w:val="00F20534"/>
    <w:rsid w:val="00F2068E"/>
    <w:rsid w:val="00F23282"/>
    <w:rsid w:val="00F2489D"/>
    <w:rsid w:val="00F256ED"/>
    <w:rsid w:val="00F27F78"/>
    <w:rsid w:val="00F306D8"/>
    <w:rsid w:val="00F34145"/>
    <w:rsid w:val="00F356C9"/>
    <w:rsid w:val="00F36C75"/>
    <w:rsid w:val="00F40407"/>
    <w:rsid w:val="00F458EA"/>
    <w:rsid w:val="00F465E8"/>
    <w:rsid w:val="00F46AC4"/>
    <w:rsid w:val="00F54F45"/>
    <w:rsid w:val="00F579A1"/>
    <w:rsid w:val="00F64262"/>
    <w:rsid w:val="00F66C3F"/>
    <w:rsid w:val="00F67281"/>
    <w:rsid w:val="00F71265"/>
    <w:rsid w:val="00F71A4A"/>
    <w:rsid w:val="00F736A8"/>
    <w:rsid w:val="00F80676"/>
    <w:rsid w:val="00F8095F"/>
    <w:rsid w:val="00F8394F"/>
    <w:rsid w:val="00F86E9F"/>
    <w:rsid w:val="00F87D7D"/>
    <w:rsid w:val="00F87F0F"/>
    <w:rsid w:val="00F902A8"/>
    <w:rsid w:val="00F91B01"/>
    <w:rsid w:val="00FA1D5B"/>
    <w:rsid w:val="00FA1F69"/>
    <w:rsid w:val="00FA69D5"/>
    <w:rsid w:val="00FA6FF4"/>
    <w:rsid w:val="00FA7F87"/>
    <w:rsid w:val="00FB1031"/>
    <w:rsid w:val="00FB1220"/>
    <w:rsid w:val="00FB7242"/>
    <w:rsid w:val="00FC0B60"/>
    <w:rsid w:val="00FC266B"/>
    <w:rsid w:val="00FC2772"/>
    <w:rsid w:val="00FC2A79"/>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rFonts w:ascii="Times New Roman" w:hAnsi="Times New Roman"/>
      <w:b/>
      <w:color w:val="000000" w:themeColor="text1"/>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0A7D12"/>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4.png"/><Relationship Id="rId68" Type="http://schemas.openxmlformats.org/officeDocument/2006/relationships/image" Target="media/image51.tmp"/><Relationship Id="rId84" Type="http://schemas.openxmlformats.org/officeDocument/2006/relationships/image" Target="media/image67.tmp"/><Relationship Id="rId89" Type="http://schemas.openxmlformats.org/officeDocument/2006/relationships/image" Target="media/image72.tmp"/><Relationship Id="rId16" Type="http://schemas.openxmlformats.org/officeDocument/2006/relationships/image" Target="media/image3.tmp"/><Relationship Id="rId11" Type="http://schemas.openxmlformats.org/officeDocument/2006/relationships/hyperlink" Target="mailto:andresrubiop@msn.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tmp"/><Relationship Id="rId58" Type="http://schemas.openxmlformats.org/officeDocument/2006/relationships/image" Target="media/image43.tmp"/><Relationship Id="rId74" Type="http://schemas.openxmlformats.org/officeDocument/2006/relationships/image" Target="media/image57.tmp"/><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header" Target="header3.xml"/><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image" Target="media/image47.tmp"/><Relationship Id="rId69" Type="http://schemas.openxmlformats.org/officeDocument/2006/relationships/image" Target="media/image52.tmp"/><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tmp"/><Relationship Id="rId80" Type="http://schemas.openxmlformats.org/officeDocument/2006/relationships/image" Target="media/image63.png"/><Relationship Id="rId85" Type="http://schemas.openxmlformats.org/officeDocument/2006/relationships/image" Target="media/image68.tmp"/><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tmp"/><Relationship Id="rId67" Type="http://schemas.openxmlformats.org/officeDocument/2006/relationships/image" Target="media/image50.tmp"/><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3.png"/><Relationship Id="rId70" Type="http://schemas.openxmlformats.org/officeDocument/2006/relationships/image" Target="media/image53.tmp"/><Relationship Id="rId75" Type="http://schemas.openxmlformats.org/officeDocument/2006/relationships/image" Target="media/image58.tmp"/><Relationship Id="rId83" Type="http://schemas.openxmlformats.org/officeDocument/2006/relationships/image" Target="media/image66.png"/><Relationship Id="rId88" Type="http://schemas.openxmlformats.org/officeDocument/2006/relationships/image" Target="media/image71.tmp"/><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48.tmp"/><Relationship Id="rId73" Type="http://schemas.openxmlformats.org/officeDocument/2006/relationships/image" Target="media/image56.tmp"/><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tmp"/><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6" Type="http://schemas.openxmlformats.org/officeDocument/2006/relationships/image" Target="media/image59.tmp"/><Relationship Id="rId7" Type="http://schemas.openxmlformats.org/officeDocument/2006/relationships/footnotes" Target="footnotes.xml"/><Relationship Id="rId71" Type="http://schemas.openxmlformats.org/officeDocument/2006/relationships/image" Target="media/image54.tmp"/><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tmp"/><Relationship Id="rId87" Type="http://schemas.openxmlformats.org/officeDocument/2006/relationships/image" Target="media/image70.png"/><Relationship Id="rId61" Type="http://schemas.openxmlformats.org/officeDocument/2006/relationships/image" Target="media/image46.tmp"/><Relationship Id="rId82" Type="http://schemas.openxmlformats.org/officeDocument/2006/relationships/image" Target="media/image65.png"/><Relationship Id="rId19" Type="http://schemas.openxmlformats.org/officeDocument/2006/relationships/image" Target="media/image6.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BD5CF0A4-CDD6-4E93-BDDF-10E0FE115D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1592</TotalTime>
  <Pages>1</Pages>
  <Words>61915</Words>
  <Characters>340536</Characters>
  <Application>Microsoft Office Word</Application>
  <DocSecurity>0</DocSecurity>
  <Lines>2837</Lines>
  <Paragraphs>803</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401648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Andrés Rubio Proaño</cp:lastModifiedBy>
  <cp:revision>151</cp:revision>
  <cp:lastPrinted>2015-06-04T16:30:00Z</cp:lastPrinted>
  <dcterms:created xsi:type="dcterms:W3CDTF">2015-05-22T19:28:00Z</dcterms:created>
  <dcterms:modified xsi:type="dcterms:W3CDTF">2015-06-15T20:08:00Z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