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10443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10443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cap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0DCC4745"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104432">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104432">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104432">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104432">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104432">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104432">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104432">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104432">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104432">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104432">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104432">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104432">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104432">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104432">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104432">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104432">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104432">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104432">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104432">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104432">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104432">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104432">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104432">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104432">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104432">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104432">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104432">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104432">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104432">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104432">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104432">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104432">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104432">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104432">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104432">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104432">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104432">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2EFBC37C"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104432">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BA4F3D" w:rsidRDefault="00BA4F3D" w:rsidP="00BA4F3D">
      <w:pPr>
        <w:pStyle w:val="Descripcin"/>
        <w:rPr>
          <w:szCs w:val="24"/>
        </w:rPr>
      </w:pPr>
      <w:bookmarkStart w:id="10" w:name="_Toc414359316"/>
      <w:bookmarkStart w:id="11" w:name="_Toc421177650"/>
      <w:bookmarkStart w:id="12" w:name="_Toc421180774"/>
      <w:r w:rsidRPr="00BA4F3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Data-Centric Model</w:t>
      </w:r>
    </w:p>
    <w:p w14:paraId="2A091159" w14:textId="190B285A" w:rsidR="00BE6840" w:rsidRDefault="00BE6840" w:rsidP="00205224">
      <w:pPr>
        <w:pStyle w:val="Prrafodelista"/>
        <w:numPr>
          <w:ilvl w:val="0"/>
          <w:numId w:val="18"/>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77FB15DA"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1</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1</w:t>
      </w:r>
      <w:r w:rsidR="00AB1719">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0A7D12"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0A7D12"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0A7D12"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0A7D12"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Data-Centric Model</w:t>
            </w:r>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0A7D1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lastRenderedPageBreak/>
              <w:t>Tuplespaces paradigm</w:t>
            </w:r>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Default="00C1553A" w:rsidP="00C1553A">
      <w:pPr>
        <w:pStyle w:val="Descripcin"/>
        <w:rPr>
          <w:i w:val="0"/>
          <w:color w:val="auto"/>
          <w:szCs w:val="24"/>
        </w:rPr>
      </w:pPr>
      <w:bookmarkStart w:id="18" w:name="_Toc421180775"/>
      <w:bookmarkStart w:id="19" w:name="_Toc414359317"/>
      <w:bookmarkStart w:id="20" w:name="_Toc421177651"/>
      <w:r w:rsidRPr="00C155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C1553A">
        <w:rPr>
          <w:i w:val="0"/>
          <w:color w:val="auto"/>
          <w:szCs w:val="24"/>
        </w:rPr>
        <w:t>. Arquitectura de CORBA</w:t>
      </w:r>
      <w:bookmarkEnd w:id="18"/>
    </w:p>
    <w:p w14:paraId="61248095" w14:textId="32B3C95B" w:rsidR="00C1553A" w:rsidRDefault="00104432" w:rsidP="00C1553A">
      <w:pPr>
        <w:pStyle w:val="Descripcin"/>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Default="002C7787" w:rsidP="002C7787">
      <w:pPr>
        <w:pStyle w:val="Descripcin"/>
        <w:rPr>
          <w:i w:val="0"/>
          <w:color w:val="auto"/>
          <w:szCs w:val="24"/>
        </w:rPr>
      </w:pPr>
      <w:bookmarkStart w:id="21" w:name="_Toc421180776"/>
      <w:bookmarkStart w:id="22" w:name="_Toc414359318"/>
      <w:bookmarkStart w:id="23" w:name="_Toc421177652"/>
      <w:r w:rsidRPr="002C7787">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w:t>
      </w:r>
      <w:r w:rsidR="000A7D12">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104432" w:rsidP="002C7787">
      <w:pPr>
        <w:pStyle w:val="Descripcin"/>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205224">
      <w:pPr>
        <w:pStyle w:val="Prrafodelista"/>
        <w:numPr>
          <w:ilvl w:val="0"/>
          <w:numId w:val="25"/>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r>
        <w:rPr>
          <w:i/>
        </w:rPr>
        <w:t>ThreadPool</w:t>
      </w:r>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r>
        <w:rPr>
          <w:lang w:val="es-ES"/>
        </w:rPr>
        <w:t>The Ada Distributed Systems Annex</w:t>
      </w:r>
      <w:bookmarkEnd w:id="2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Default="00B25A44" w:rsidP="00B25A44">
      <w:pPr>
        <w:pStyle w:val="Descripcin"/>
        <w:rPr>
          <w:i w:val="0"/>
          <w:color w:val="auto"/>
          <w:szCs w:val="24"/>
        </w:rPr>
      </w:pPr>
      <w:bookmarkStart w:id="25" w:name="_Toc421180777"/>
      <w:bookmarkStart w:id="26" w:name="_Toc414359319"/>
      <w:bookmarkStart w:id="27" w:name="_Toc421177653"/>
      <w:r w:rsidRPr="0095395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4</w:t>
      </w:r>
      <w:r w:rsidR="000A7D12">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104432" w:rsidP="00B25A44">
      <w:pPr>
        <w:pStyle w:val="Descripcin"/>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Un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BB7D69" w:rsidRDefault="00BB7D69" w:rsidP="00BB7D69">
      <w:pPr>
        <w:pStyle w:val="Descripcin"/>
        <w:rPr>
          <w:szCs w:val="24"/>
          <w:lang w:val="es-ES"/>
        </w:rPr>
      </w:pPr>
      <w:bookmarkStart w:id="29" w:name="_Toc414359320"/>
      <w:bookmarkStart w:id="30" w:name="_Toc421177654"/>
      <w:bookmarkStart w:id="31" w:name="_Toc421180778"/>
      <w:r w:rsidRPr="00BB7D69">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interoperar entre diferentes implementaciones, respectivamente. Más allá de esto, la OMG </w:t>
      </w:r>
      <w:r w:rsidR="007F0B96">
        <w:rPr>
          <w:lang w:val="es-ES"/>
        </w:rPr>
        <w:lastRenderedPageBreak/>
        <w:t>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991199" w:rsidRDefault="00991199" w:rsidP="00991199">
      <w:pPr>
        <w:pStyle w:val="Descripcin"/>
        <w:rPr>
          <w:i w:val="0"/>
          <w:color w:val="auto"/>
          <w:szCs w:val="24"/>
        </w:rPr>
      </w:pPr>
      <w:bookmarkStart w:id="33" w:name="_Toc414359321"/>
      <w:bookmarkStart w:id="34" w:name="_Toc421177655"/>
      <w:bookmarkStart w:id="35" w:name="_Toc421180779"/>
      <w:r w:rsidRPr="0099119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6</w:t>
      </w:r>
      <w:r w:rsidR="000A7D12">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6DA58CF8" w:rsidR="0061249C" w:rsidRDefault="00E12D12" w:rsidP="00E12D12">
      <w:pPr>
        <w:pStyle w:val="Descripcin"/>
        <w:keepNext/>
        <w:rPr>
          <w:i w:val="0"/>
          <w:color w:val="auto"/>
          <w:szCs w:val="24"/>
        </w:rPr>
      </w:pPr>
      <w:bookmarkStart w:id="40" w:name="_Toc421180758"/>
      <w:r w:rsidRPr="00E12D12">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104432" w:rsidP="00E12D12">
      <w:pPr>
        <w:pStyle w:val="Descripcin"/>
        <w:keepNext/>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Default="00AC1128" w:rsidP="00AC1128">
      <w:pPr>
        <w:pStyle w:val="Descripcin"/>
        <w:rPr>
          <w:i w:val="0"/>
          <w:color w:val="auto"/>
          <w:szCs w:val="24"/>
        </w:rPr>
      </w:pPr>
      <w:bookmarkStart w:id="41" w:name="_Toc421180780"/>
      <w:bookmarkStart w:id="42" w:name="_Toc414359322"/>
      <w:bookmarkStart w:id="43" w:name="_Toc421177656"/>
      <w:r w:rsidRPr="00AC1128">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7</w:t>
      </w:r>
      <w:r w:rsidR="000A7D12">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104432" w:rsidP="00AC1128">
      <w:pPr>
        <w:pStyle w:val="Descripcin"/>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8</w:t>
      </w:r>
      <w:r w:rsidR="000A7D12">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104432" w:rsidP="007A60FD">
      <w:pPr>
        <w:pStyle w:val="Descripcin"/>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9</w:t>
      </w:r>
      <w:r w:rsidR="000A7D12">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104432" w:rsidP="007A60FD">
      <w:pPr>
        <w:pStyle w:val="Descripcin"/>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0A7D12" w:rsidRDefault="007A60FD" w:rsidP="007A60FD">
      <w:pPr>
        <w:pStyle w:val="Ttulo5"/>
        <w:rPr>
          <w:lang w:val="en-GB"/>
        </w:rPr>
      </w:pPr>
      <w:r w:rsidRPr="000A7D12">
        <w:rPr>
          <w:lang w:val="en-GB"/>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10</w:t>
      </w:r>
      <w:r w:rsidR="000A7D12">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104432" w:rsidP="00565B8D">
      <w:pPr>
        <w:pStyle w:val="Descripcin"/>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Default="004205D7" w:rsidP="004205D7">
      <w:pPr>
        <w:pStyle w:val="Descripcin"/>
        <w:rPr>
          <w:i w:val="0"/>
          <w:color w:val="auto"/>
          <w:szCs w:val="24"/>
        </w:rPr>
      </w:pPr>
      <w:bookmarkStart w:id="58" w:name="_Toc421180784"/>
      <w:bookmarkStart w:id="59" w:name="_Toc414359326"/>
      <w:bookmarkStart w:id="60" w:name="_Toc421177660"/>
      <w:r w:rsidRPr="003264C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11</w:t>
      </w:r>
      <w:r w:rsidR="000A7D12">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104432" w:rsidP="004205D7">
      <w:pPr>
        <w:pStyle w:val="Descripcin"/>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3281C5F0" w:rsidR="0061249C" w:rsidRDefault="00126EB9" w:rsidP="00126EB9">
      <w:pPr>
        <w:pStyle w:val="Descripcin"/>
        <w:keepNext/>
        <w:rPr>
          <w:i w:val="0"/>
          <w:color w:val="auto"/>
          <w:szCs w:val="24"/>
        </w:rPr>
      </w:pPr>
      <w:bookmarkStart w:id="61" w:name="_Ref414283758"/>
      <w:bookmarkStart w:id="62" w:name="_Toc421180759"/>
      <w:r w:rsidRPr="00126EB9">
        <w:rPr>
          <w:color w:val="auto"/>
          <w:szCs w:val="24"/>
        </w:rPr>
        <w:lastRenderedPageBreak/>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104432" w:rsidP="00126EB9">
      <w:pPr>
        <w:pStyle w:val="Descripcin"/>
        <w:keepNext/>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12</w:t>
      </w:r>
      <w:r w:rsidR="000A7D12">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104432" w:rsidP="00AF6DF9">
      <w:pPr>
        <w:pStyle w:val="Descripcin"/>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13</w:t>
      </w:r>
      <w:r w:rsidR="000A7D12">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104432" w:rsidP="00510B5D">
      <w:pPr>
        <w:pStyle w:val="Descripcin"/>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14</w:t>
      </w:r>
      <w:r w:rsidR="000A7D12">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104432" w:rsidP="009A2523">
      <w:pPr>
        <w:pStyle w:val="Descripcin"/>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15</w:t>
      </w:r>
      <w:r w:rsidR="000A7D12">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104432" w:rsidP="00186524">
      <w:pPr>
        <w:pStyle w:val="Descripcin"/>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205224">
      <w:pPr>
        <w:pStyle w:val="Prrafodelista"/>
        <w:numPr>
          <w:ilvl w:val="0"/>
          <w:numId w:val="31"/>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205224">
      <w:pPr>
        <w:pStyle w:val="Prrafodelista"/>
        <w:numPr>
          <w:ilvl w:val="0"/>
          <w:numId w:val="31"/>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205224">
      <w:pPr>
        <w:pStyle w:val="Prrafodelista"/>
        <w:numPr>
          <w:ilvl w:val="0"/>
          <w:numId w:val="31"/>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205224">
      <w:pPr>
        <w:pStyle w:val="Prrafodelista"/>
        <w:numPr>
          <w:ilvl w:val="0"/>
          <w:numId w:val="31"/>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16</w:t>
      </w:r>
      <w:r w:rsidR="000A7D12">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104432" w:rsidP="009F686F">
      <w:pPr>
        <w:pStyle w:val="Descripcin"/>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205224">
      <w:pPr>
        <w:pStyle w:val="Prrafodelista"/>
        <w:numPr>
          <w:ilvl w:val="0"/>
          <w:numId w:val="33"/>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54BF64C3" w:rsidR="0061249C" w:rsidRDefault="002401E4" w:rsidP="002401E4">
      <w:pPr>
        <w:pStyle w:val="Descripcin"/>
        <w:rPr>
          <w:i w:val="0"/>
          <w:szCs w:val="24"/>
        </w:rPr>
      </w:pPr>
      <w:bookmarkStart w:id="91" w:name="_Ref416772107"/>
      <w:bookmarkStart w:id="92" w:name="_Toc421180790"/>
      <w:bookmarkStart w:id="93" w:name="_Toc421177666"/>
      <w:r w:rsidRPr="002401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104432" w:rsidP="002401E4">
      <w:pPr>
        <w:pStyle w:val="Descripcin"/>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19D0A713" w:rsidR="0061249C" w:rsidRDefault="00FB1220" w:rsidP="00FB1220">
      <w:pPr>
        <w:pStyle w:val="Descripcin"/>
        <w:rPr>
          <w:i w:val="0"/>
          <w:color w:val="auto"/>
          <w:szCs w:val="24"/>
        </w:rPr>
      </w:pPr>
      <w:bookmarkStart w:id="95" w:name="_Toc421180791"/>
      <w:bookmarkStart w:id="96" w:name="_Toc421177667"/>
      <w:r w:rsidRPr="00FB1220">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104432" w:rsidP="00FB1220">
      <w:pPr>
        <w:pStyle w:val="Descripcin"/>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6766C746" w:rsidR="0061249C" w:rsidRDefault="002A0F12" w:rsidP="002A0F12">
      <w:pPr>
        <w:pStyle w:val="Descripcin"/>
        <w:rPr>
          <w:i w:val="0"/>
          <w:szCs w:val="24"/>
        </w:rPr>
      </w:pPr>
      <w:bookmarkStart w:id="99" w:name="_Ref416930720"/>
      <w:bookmarkStart w:id="100" w:name="_Toc421180792"/>
      <w:bookmarkStart w:id="101" w:name="_Toc421177668"/>
      <w:r w:rsidRPr="002A0F1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3</w:t>
      </w:r>
      <w:r w:rsidR="000A7D12">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104432" w:rsidP="002A0F12">
      <w:pPr>
        <w:pStyle w:val="Descripcin"/>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r w:rsidRPr="00C57139">
        <w:rPr>
          <w:lang w:val="es-ES"/>
        </w:rPr>
        <w:t>AckNackSubmessage</w:t>
      </w:r>
      <w:bookmarkEnd w:id="103"/>
      <w:bookmarkEnd w:id="104"/>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47F2B4EF" w:rsidR="0061249C" w:rsidRDefault="00D3745D" w:rsidP="00D3745D">
      <w:pPr>
        <w:pStyle w:val="Descripcin"/>
        <w:rPr>
          <w:i w:val="0"/>
          <w:szCs w:val="24"/>
        </w:rPr>
      </w:pPr>
      <w:bookmarkStart w:id="105" w:name="_Ref416930920"/>
      <w:bookmarkStart w:id="106" w:name="_Toc421180793"/>
      <w:bookmarkStart w:id="107" w:name="_Toc421177669"/>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4</w:t>
      </w:r>
      <w:r w:rsidR="000A7D12">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104432" w:rsidP="00D3745D">
      <w:pPr>
        <w:pStyle w:val="Descripcin"/>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r>
        <w:rPr>
          <w:lang w:val="es-ES"/>
        </w:rPr>
        <w:t>DataSubmessage</w:t>
      </w:r>
      <w:bookmarkEnd w:id="108"/>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10671733" w:rsidR="0061249C" w:rsidRDefault="00D3745D" w:rsidP="00D3745D">
      <w:pPr>
        <w:pStyle w:val="Descripcin"/>
        <w:rPr>
          <w:i w:val="0"/>
          <w:szCs w:val="24"/>
        </w:rPr>
      </w:pPr>
      <w:bookmarkStart w:id="109" w:name="_Ref416931125"/>
      <w:bookmarkStart w:id="110" w:name="_Toc421180794"/>
      <w:bookmarkStart w:id="111" w:name="_Toc421177670"/>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104432" w:rsidP="00D3745D">
      <w:pPr>
        <w:pStyle w:val="Descripcin"/>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645B6B">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r w:rsidRPr="00C57139">
        <w:rPr>
          <w:lang w:val="es-ES"/>
        </w:rPr>
        <w:t>DataFrag</w:t>
      </w:r>
      <w:bookmarkEnd w:id="112"/>
      <w:r w:rsidR="00447E32">
        <w:rPr>
          <w:lang w:val="es-ES"/>
        </w:rPr>
        <w:t>Submessage</w:t>
      </w:r>
      <w:bookmarkEnd w:id="113"/>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4D1E06D1" w:rsidR="0061249C" w:rsidRDefault="00D3745D" w:rsidP="00D3745D">
      <w:pPr>
        <w:pStyle w:val="Descripcin"/>
        <w:rPr>
          <w:i w:val="0"/>
          <w:szCs w:val="24"/>
        </w:rPr>
      </w:pPr>
      <w:bookmarkStart w:id="114" w:name="_Ref416931272"/>
      <w:bookmarkStart w:id="115" w:name="_Toc421180795"/>
      <w:bookmarkStart w:id="116" w:name="_Toc421177671"/>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6</w:t>
      </w:r>
      <w:r w:rsidR="000A7D12">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104432" w:rsidP="00D3745D">
      <w:pPr>
        <w:pStyle w:val="Descripcin"/>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r w:rsidRPr="00C57139">
        <w:rPr>
          <w:lang w:val="es-ES"/>
        </w:rPr>
        <w:t>Gap</w:t>
      </w:r>
      <w:bookmarkEnd w:id="117"/>
      <w:r w:rsidR="00447E32">
        <w:rPr>
          <w:lang w:val="es-ES"/>
        </w:rPr>
        <w:t>Submessage</w:t>
      </w:r>
      <w:bookmarkEnd w:id="118"/>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4DBC29FA" w14:textId="00779270" w:rsidR="0061249C" w:rsidRDefault="00F168D8" w:rsidP="00F168D8">
      <w:pPr>
        <w:pStyle w:val="Descripcin"/>
        <w:rPr>
          <w:i w:val="0"/>
          <w:szCs w:val="24"/>
        </w:rPr>
      </w:pPr>
      <w:bookmarkStart w:id="119" w:name="_Ref416931388"/>
      <w:bookmarkStart w:id="120" w:name="_Toc421180796"/>
      <w:bookmarkStart w:id="121" w:name="_Toc421177672"/>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7</w:t>
      </w:r>
      <w:r w:rsidR="000A7D12">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104432" w:rsidP="00F168D8">
      <w:pPr>
        <w:pStyle w:val="Descripcin"/>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r>
        <w:rPr>
          <w:lang w:val="es-ES"/>
        </w:rPr>
        <w:t>HeartbeatSubmessage</w:t>
      </w:r>
      <w:bookmarkEnd w:id="122"/>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5E9E4183" w:rsidR="0061249C" w:rsidRDefault="00F168D8" w:rsidP="00F168D8">
      <w:pPr>
        <w:pStyle w:val="Descripcin"/>
        <w:rPr>
          <w:i w:val="0"/>
          <w:szCs w:val="24"/>
        </w:rPr>
      </w:pPr>
      <w:bookmarkStart w:id="123" w:name="_Ref416931487"/>
      <w:bookmarkStart w:id="124" w:name="_Toc421180797"/>
      <w:bookmarkStart w:id="125" w:name="_Toc421177673"/>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8</w:t>
      </w:r>
      <w:r w:rsidR="000A7D12">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104432" w:rsidP="00F168D8">
      <w:pPr>
        <w:pStyle w:val="Descripcin"/>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r w:rsidRPr="00C57139">
        <w:rPr>
          <w:lang w:val="es-ES"/>
        </w:rPr>
        <w:t>HeartBeatFrag</w:t>
      </w:r>
      <w:bookmarkEnd w:id="126"/>
      <w:r w:rsidR="00447E32">
        <w:rPr>
          <w:lang w:val="es-ES"/>
        </w:rPr>
        <w:t>Submessage</w:t>
      </w:r>
      <w:bookmarkEnd w:id="127"/>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17AB2C72" w:rsidR="0061249C" w:rsidRDefault="00F168D8" w:rsidP="00F168D8">
      <w:pPr>
        <w:pStyle w:val="Descripcin"/>
        <w:rPr>
          <w:i w:val="0"/>
          <w:szCs w:val="24"/>
        </w:rPr>
      </w:pPr>
      <w:bookmarkStart w:id="128" w:name="_Ref416931872"/>
      <w:bookmarkStart w:id="129" w:name="_Toc421180798"/>
      <w:bookmarkStart w:id="130" w:name="_Toc421177674"/>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9</w:t>
      </w:r>
      <w:r w:rsidR="000A7D12">
        <w:rPr>
          <w:szCs w:val="24"/>
        </w:rPr>
        <w:fldChar w:fldCharType="end"/>
      </w:r>
      <w:bookmarkEnd w:id="128"/>
      <w:r w:rsidRPr="00F168D8">
        <w:rPr>
          <w:szCs w:val="24"/>
        </w:rPr>
        <w:t xml:space="preserve">. </w:t>
      </w:r>
      <w:r w:rsidRPr="00F168D8">
        <w:rPr>
          <w:i w:val="0"/>
          <w:szCs w:val="24"/>
        </w:rPr>
        <w:t>Estructura del submensaje HeartBeatFrag</w:t>
      </w:r>
      <w:bookmarkEnd w:id="129"/>
    </w:p>
    <w:p w14:paraId="52FE58D3" w14:textId="0E0504A1" w:rsidR="00F168D8" w:rsidRPr="00F168D8" w:rsidRDefault="00104432" w:rsidP="00F168D8">
      <w:pPr>
        <w:pStyle w:val="Descripcin"/>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r w:rsidRPr="00C57139">
        <w:rPr>
          <w:lang w:val="es-ES"/>
        </w:rPr>
        <w:t>InfoDestination</w:t>
      </w:r>
      <w:bookmarkEnd w:id="131"/>
      <w:r w:rsidR="00447E32">
        <w:rPr>
          <w:lang w:val="es-ES"/>
        </w:rPr>
        <w:t>Submessage</w:t>
      </w:r>
      <w:bookmarkEnd w:id="132"/>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18F40FE" w14:textId="1077E6F6" w:rsidR="0061249C" w:rsidRDefault="00431C28" w:rsidP="00431C28">
      <w:pPr>
        <w:pStyle w:val="Descripcin"/>
        <w:rPr>
          <w:i w:val="0"/>
          <w:szCs w:val="24"/>
        </w:rPr>
      </w:pPr>
      <w:bookmarkStart w:id="133" w:name="_Ref416931996"/>
      <w:bookmarkStart w:id="134" w:name="_Toc421180799"/>
      <w:bookmarkStart w:id="135" w:name="_Toc421177675"/>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10</w:t>
      </w:r>
      <w:r w:rsidR="000A7D12">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104432" w:rsidP="00431C28">
      <w:pPr>
        <w:pStyle w:val="Descripcin"/>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r w:rsidRPr="00C57139">
        <w:rPr>
          <w:lang w:val="es-ES"/>
        </w:rPr>
        <w:lastRenderedPageBreak/>
        <w:t>InfoReply</w:t>
      </w:r>
      <w:r w:rsidR="00447E32">
        <w:rPr>
          <w:lang w:val="es-ES"/>
        </w:rPr>
        <w:t>Submessag</w:t>
      </w:r>
      <w:r w:rsidRPr="00C57139">
        <w:rPr>
          <w:lang w:val="es-ES"/>
        </w:rPr>
        <w:t>e</w:t>
      </w:r>
      <w:bookmarkEnd w:id="136"/>
      <w:bookmarkEnd w:id="137"/>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17E0995D" w:rsidR="0061249C" w:rsidRDefault="00431C28" w:rsidP="00431C28">
      <w:pPr>
        <w:pStyle w:val="Descripcin"/>
        <w:rPr>
          <w:i w:val="0"/>
          <w:szCs w:val="24"/>
        </w:rPr>
      </w:pPr>
      <w:bookmarkStart w:id="138" w:name="_Ref416932149"/>
      <w:bookmarkStart w:id="139" w:name="_Toc421180800"/>
      <w:bookmarkStart w:id="140" w:name="_Toc421177676"/>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11</w:t>
      </w:r>
      <w:r w:rsidR="000A7D12">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104432" w:rsidP="00431C28">
      <w:pPr>
        <w:pStyle w:val="Descripcin"/>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r w:rsidRPr="00C57139">
        <w:rPr>
          <w:lang w:val="es-ES"/>
        </w:rPr>
        <w:t>Info</w:t>
      </w:r>
      <w:r w:rsidR="00447E32">
        <w:rPr>
          <w:lang w:val="es-ES"/>
        </w:rPr>
        <w:t>SourceS</w:t>
      </w:r>
      <w:r w:rsidRPr="00C57139">
        <w:rPr>
          <w:lang w:val="es-ES"/>
        </w:rPr>
        <w:t>ubme</w:t>
      </w:r>
      <w:bookmarkEnd w:id="142"/>
      <w:r w:rsidR="00447E32">
        <w:rPr>
          <w:lang w:val="es-ES"/>
        </w:rPr>
        <w:t>ssage</w:t>
      </w:r>
      <w:bookmarkEnd w:id="143"/>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247A9CED" w14:textId="0FB5CBC2" w:rsidR="0061249C" w:rsidRDefault="00431C28" w:rsidP="00431C28">
      <w:pPr>
        <w:pStyle w:val="Descripcin"/>
        <w:rPr>
          <w:i w:val="0"/>
          <w:szCs w:val="24"/>
        </w:rPr>
      </w:pPr>
      <w:bookmarkStart w:id="144" w:name="_Ref416932354"/>
      <w:bookmarkStart w:id="145" w:name="_Toc421180801"/>
      <w:bookmarkStart w:id="146" w:name="_Toc421177677"/>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12</w:t>
      </w:r>
      <w:r w:rsidR="000A7D12">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104432" w:rsidP="00431C28">
      <w:pPr>
        <w:pStyle w:val="Descripcin"/>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r>
        <w:rPr>
          <w:lang w:val="es-ES"/>
        </w:rPr>
        <w:t>InfoTimestampSubmessag</w:t>
      </w:r>
      <w:r w:rsidR="006379E4" w:rsidRPr="00C57139">
        <w:rPr>
          <w:lang w:val="es-ES"/>
        </w:rPr>
        <w:t>e</w:t>
      </w:r>
      <w:bookmarkEnd w:id="148"/>
      <w:bookmarkEnd w:id="149"/>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7C379014" w:rsidR="0061249C" w:rsidRDefault="00431C28" w:rsidP="00431C28">
      <w:pPr>
        <w:pStyle w:val="Descripcin"/>
        <w:rPr>
          <w:i w:val="0"/>
          <w:szCs w:val="24"/>
        </w:rPr>
      </w:pPr>
      <w:bookmarkStart w:id="150" w:name="_Ref416932512"/>
      <w:bookmarkStart w:id="151" w:name="_Toc421180802"/>
      <w:bookmarkStart w:id="152" w:name="_Toc421177678"/>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13</w:t>
      </w:r>
      <w:r w:rsidR="000A7D12">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104432" w:rsidP="00431C28">
      <w:pPr>
        <w:pStyle w:val="Descripcin"/>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r w:rsidRPr="00C57139">
        <w:rPr>
          <w:lang w:val="es-ES"/>
        </w:rPr>
        <w:t>NackFrag</w:t>
      </w:r>
      <w:r w:rsidR="00447E32">
        <w:rPr>
          <w:lang w:val="es-ES"/>
        </w:rPr>
        <w:t>Submessag</w:t>
      </w:r>
      <w:r w:rsidRPr="00C57139">
        <w:rPr>
          <w:lang w:val="es-ES"/>
        </w:rPr>
        <w:t>e</w:t>
      </w:r>
      <w:bookmarkEnd w:id="154"/>
      <w:bookmarkEnd w:id="155"/>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79D10DA5" w:rsidR="0061249C" w:rsidRDefault="00FE6172" w:rsidP="0061249C">
      <w:pPr>
        <w:pStyle w:val="Descripcin"/>
        <w:rPr>
          <w:i w:val="0"/>
          <w:szCs w:val="24"/>
        </w:rPr>
      </w:pPr>
      <w:bookmarkStart w:id="156" w:name="_Ref416932692"/>
      <w:bookmarkStart w:id="157" w:name="_Toc421180803"/>
      <w:bookmarkStart w:id="158" w:name="_Toc421177679"/>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14</w:t>
      </w:r>
      <w:r w:rsidR="000A7D12">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104432" w:rsidP="0061249C">
      <w:pPr>
        <w:pStyle w:val="Descripcin"/>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C57139">
        <w:rPr>
          <w:lang w:val="es-ES"/>
        </w:rPr>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r>
        <w:rPr>
          <w:lang w:val="es-ES"/>
        </w:rPr>
        <w:t>Pad</w:t>
      </w:r>
      <w:r w:rsidR="00447E32">
        <w:rPr>
          <w:lang w:val="es-ES"/>
        </w:rPr>
        <w:t>Submessag</w:t>
      </w:r>
      <w:r w:rsidRPr="00C57139">
        <w:rPr>
          <w:lang w:val="es-ES"/>
        </w:rPr>
        <w:t>e</w:t>
      </w:r>
      <w:bookmarkEnd w:id="161"/>
      <w:bookmarkEnd w:id="16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1289A40B" w14:textId="179786EF" w:rsidR="00176069" w:rsidRDefault="00FE6172" w:rsidP="00FE6172">
      <w:pPr>
        <w:pStyle w:val="Descripcin"/>
        <w:rPr>
          <w:i w:val="0"/>
          <w:szCs w:val="24"/>
        </w:rPr>
      </w:pPr>
      <w:bookmarkStart w:id="163" w:name="_Ref416932829"/>
      <w:bookmarkStart w:id="164" w:name="_Toc421180804"/>
      <w:bookmarkStart w:id="165" w:name="_Toc421177680"/>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15</w:t>
      </w:r>
      <w:r w:rsidR="000A7D12">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104432" w:rsidP="00FE6172">
      <w:pPr>
        <w:pStyle w:val="Descripcin"/>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19344F0F" w:rsidR="00176069" w:rsidRDefault="00FE6172" w:rsidP="00FE6172">
      <w:pPr>
        <w:pStyle w:val="Descripcin"/>
        <w:rPr>
          <w:i w:val="0"/>
          <w:szCs w:val="24"/>
        </w:rPr>
      </w:pPr>
      <w:bookmarkStart w:id="170" w:name="_Ref416932943"/>
      <w:bookmarkStart w:id="171" w:name="_Toc421180805"/>
      <w:bookmarkStart w:id="172" w:name="_Toc421177681"/>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16</w:t>
      </w:r>
      <w:r w:rsidR="000A7D12">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104432" w:rsidP="00FE6172">
      <w:pPr>
        <w:pStyle w:val="Descripcin"/>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Default="004562B5" w:rsidP="004562B5">
      <w:pPr>
        <w:pStyle w:val="Descripcin"/>
        <w:rPr>
          <w:i w:val="0"/>
          <w:color w:val="auto"/>
          <w:szCs w:val="24"/>
        </w:rPr>
      </w:pPr>
      <w:bookmarkStart w:id="180" w:name="_Ref420319686"/>
      <w:bookmarkStart w:id="181" w:name="_Toc421177682"/>
      <w:bookmarkStart w:id="182" w:name="_Toc421180806"/>
      <w:r w:rsidRPr="004562B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17</w:t>
      </w:r>
      <w:r w:rsidR="000A7D12">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261B01FB" w:rsidR="006D3527" w:rsidRPr="006D3527" w:rsidRDefault="006D3527" w:rsidP="006D3527">
      <w:pPr>
        <w:pStyle w:val="Descripcin"/>
        <w:keepNext/>
        <w:rPr>
          <w:color w:val="auto"/>
          <w:sz w:val="22"/>
          <w:szCs w:val="22"/>
        </w:rPr>
      </w:pPr>
      <w:bookmarkStart w:id="183" w:name="_Ref420320507"/>
      <w:bookmarkStart w:id="184" w:name="_Toc421180760"/>
      <w:r w:rsidRPr="006D3527">
        <w:rPr>
          <w:color w:val="auto"/>
          <w:sz w:val="22"/>
          <w:szCs w:val="22"/>
        </w:rPr>
        <w:lastRenderedPageBreak/>
        <w:t xml:space="preserve">Tabla </w:t>
      </w:r>
      <w:r w:rsidR="00AB1719">
        <w:rPr>
          <w:color w:val="auto"/>
          <w:sz w:val="22"/>
          <w:szCs w:val="22"/>
        </w:rPr>
        <w:fldChar w:fldCharType="begin"/>
      </w:r>
      <w:r w:rsidR="00AB1719">
        <w:rPr>
          <w:color w:val="auto"/>
          <w:sz w:val="22"/>
          <w:szCs w:val="22"/>
        </w:rPr>
        <w:instrText xml:space="preserve"> STYLEREF 1 \s </w:instrText>
      </w:r>
      <w:r w:rsidR="00AB1719">
        <w:rPr>
          <w:color w:val="auto"/>
          <w:sz w:val="22"/>
          <w:szCs w:val="22"/>
        </w:rPr>
        <w:fldChar w:fldCharType="separate"/>
      </w:r>
      <w:r w:rsidR="00AB1719">
        <w:rPr>
          <w:noProof/>
          <w:color w:val="auto"/>
          <w:sz w:val="22"/>
          <w:szCs w:val="22"/>
        </w:rPr>
        <w:t>2</w:t>
      </w:r>
      <w:r w:rsidR="00AB1719">
        <w:rPr>
          <w:color w:val="auto"/>
          <w:sz w:val="22"/>
          <w:szCs w:val="22"/>
        </w:rPr>
        <w:fldChar w:fldCharType="end"/>
      </w:r>
      <w:r w:rsidR="00AB1719">
        <w:rPr>
          <w:color w:val="auto"/>
          <w:sz w:val="22"/>
          <w:szCs w:val="22"/>
        </w:rPr>
        <w:noBreakHyphen/>
      </w:r>
      <w:r w:rsidR="00AB1719">
        <w:rPr>
          <w:color w:val="auto"/>
          <w:sz w:val="22"/>
          <w:szCs w:val="22"/>
        </w:rPr>
        <w:fldChar w:fldCharType="begin"/>
      </w:r>
      <w:r w:rsidR="00AB1719">
        <w:rPr>
          <w:color w:val="auto"/>
          <w:sz w:val="22"/>
          <w:szCs w:val="22"/>
        </w:rPr>
        <w:instrText xml:space="preserve"> SEQ Tabla \* ARABIC \s 1 </w:instrText>
      </w:r>
      <w:r w:rsidR="00AB1719">
        <w:rPr>
          <w:color w:val="auto"/>
          <w:sz w:val="22"/>
          <w:szCs w:val="22"/>
        </w:rPr>
        <w:fldChar w:fldCharType="separate"/>
      </w:r>
      <w:r w:rsidR="00AB1719">
        <w:rPr>
          <w:noProof/>
          <w:color w:val="auto"/>
          <w:sz w:val="22"/>
          <w:szCs w:val="22"/>
        </w:rPr>
        <w:t>1</w:t>
      </w:r>
      <w:r w:rsidR="00AB1719">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6A70FB" w:rsidRDefault="006A70FB" w:rsidP="006A70FB">
      <w:pPr>
        <w:pStyle w:val="Descripcin"/>
        <w:keepNext/>
        <w:rPr>
          <w:color w:val="auto"/>
          <w:szCs w:val="24"/>
        </w:rPr>
      </w:pPr>
      <w:bookmarkStart w:id="185" w:name="_Ref420320763"/>
      <w:bookmarkStart w:id="186" w:name="_Toc421180761"/>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bookmarkEnd w:id="185"/>
      <w:r w:rsidRPr="006A70FB">
        <w:rPr>
          <w:color w:val="auto"/>
          <w:szCs w:val="24"/>
        </w:rPr>
        <w:t xml:space="preserve">. </w:t>
      </w:r>
      <w:r w:rsidRPr="006A70FB">
        <w:rPr>
          <w:i w:val="0"/>
          <w:color w:val="auto"/>
          <w:szCs w:val="24"/>
        </w:rPr>
        <w:t>Tipos IDL template.</w:t>
      </w:r>
      <w:bookmarkEnd w:id="186"/>
    </w:p>
    <w:p w14:paraId="634601F4" w14:textId="5A7D1AC7" w:rsidR="006D3527" w:rsidRDefault="006A70FB" w:rsidP="006D3527">
      <w:pPr>
        <w:jc w:val="center"/>
      </w:pPr>
      <w:r>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6A70FB" w:rsidRDefault="006A70FB" w:rsidP="006A70FB">
      <w:pPr>
        <w:pStyle w:val="Descripcin"/>
        <w:keepNext/>
        <w:rPr>
          <w:color w:val="auto"/>
          <w:szCs w:val="24"/>
        </w:rPr>
      </w:pPr>
      <w:bookmarkStart w:id="187" w:name="_Ref420321119"/>
      <w:bookmarkStart w:id="188" w:name="_Toc421180762"/>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1F79BF32" w:rsidR="00DB5B84" w:rsidRPr="00DB5B84" w:rsidRDefault="00DB5B84" w:rsidP="00DB5B84">
      <w:pPr>
        <w:pStyle w:val="Descripcin"/>
        <w:keepNext/>
        <w:rPr>
          <w:szCs w:val="24"/>
        </w:rPr>
      </w:pPr>
      <w:bookmarkStart w:id="190" w:name="_Ref420329995"/>
      <w:bookmarkStart w:id="191" w:name="_Toc421180763"/>
      <w:r w:rsidRPr="00DB5B84">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4</w:t>
      </w:r>
      <w:r w:rsidR="00AB1719">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mas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FA44297" w:rsidR="00411B87" w:rsidRPr="00411B87" w:rsidRDefault="00411B87" w:rsidP="00411B87">
      <w:pPr>
        <w:pStyle w:val="Descripcin"/>
        <w:keepNext/>
        <w:rPr>
          <w:color w:val="auto"/>
          <w:szCs w:val="24"/>
        </w:rPr>
      </w:pPr>
      <w:bookmarkStart w:id="195" w:name="_Ref420424278"/>
      <w:bookmarkStart w:id="196" w:name="_Toc421180764"/>
      <w:r w:rsidRPr="00411B87">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5</w:t>
      </w:r>
      <w:r w:rsidR="00AB1719">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306B1" w:rsidRDefault="002306B1" w:rsidP="002306B1">
      <w:pPr>
        <w:pStyle w:val="Descripcin"/>
        <w:rPr>
          <w:color w:val="auto"/>
          <w:szCs w:val="24"/>
        </w:rPr>
      </w:pPr>
      <w:bookmarkStart w:id="202" w:name="_Ref420487320"/>
      <w:bookmarkStart w:id="203" w:name="_Toc421177683"/>
      <w:bookmarkStart w:id="204" w:name="_Toc421180807"/>
      <w:r w:rsidRPr="002306B1">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18</w:t>
      </w:r>
      <w:r w:rsidR="000A7D12">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30C56E76" w:rsidR="00D060AE" w:rsidRPr="00D060AE" w:rsidRDefault="00D060AE" w:rsidP="00D060AE">
      <w:pPr>
        <w:pStyle w:val="Descripcin"/>
        <w:keepNext/>
        <w:rPr>
          <w:szCs w:val="24"/>
        </w:rPr>
      </w:pPr>
      <w:bookmarkStart w:id="205" w:name="_Ref420492914"/>
      <w:bookmarkStart w:id="206" w:name="_Ref420492907"/>
      <w:bookmarkStart w:id="207" w:name="_Toc421180765"/>
      <w:r w:rsidRPr="00D060AE">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6</w:t>
      </w:r>
      <w:r w:rsidR="00AB1719">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904907" w:rsidRDefault="00904907" w:rsidP="00904907">
      <w:pPr>
        <w:pStyle w:val="Descripcin"/>
        <w:rPr>
          <w:szCs w:val="24"/>
        </w:rPr>
      </w:pPr>
      <w:bookmarkStart w:id="208" w:name="_Toc421177684"/>
      <w:bookmarkStart w:id="209" w:name="_Toc421180808"/>
      <w:r w:rsidRPr="00904907">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19</w:t>
      </w:r>
      <w:r w:rsidR="000A7D12">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843C2E" w:rsidRDefault="00606BF0" w:rsidP="00606BF0">
      <w:pPr>
        <w:pStyle w:val="Descripcin"/>
        <w:rPr>
          <w:szCs w:val="24"/>
        </w:rPr>
      </w:pPr>
      <w:bookmarkStart w:id="211" w:name="_Ref420560356"/>
      <w:bookmarkStart w:id="212" w:name="_Toc421177685"/>
      <w:bookmarkStart w:id="213" w:name="_Toc421180809"/>
      <w:r w:rsidRPr="00843C2E">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20</w:t>
      </w:r>
      <w:r w:rsidR="000A7D12">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Default="00606BF0" w:rsidP="00606BF0">
      <w:pPr>
        <w:pStyle w:val="Descripcin"/>
        <w:rPr>
          <w:i w:val="0"/>
          <w:szCs w:val="24"/>
        </w:rPr>
      </w:pPr>
      <w:bookmarkStart w:id="214" w:name="_Ref420562575"/>
      <w:bookmarkStart w:id="215" w:name="_Toc421177686"/>
      <w:bookmarkStart w:id="216" w:name="_Toc421180810"/>
      <w:r w:rsidRPr="00546F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21</w:t>
      </w:r>
      <w:r w:rsidR="000A7D12">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B260A" w:rsidRDefault="00606BF0" w:rsidP="00606BF0">
      <w:pPr>
        <w:pStyle w:val="Descripcin"/>
        <w:rPr>
          <w:szCs w:val="24"/>
        </w:rPr>
      </w:pPr>
      <w:bookmarkStart w:id="217" w:name="_Ref420564762"/>
      <w:bookmarkStart w:id="218" w:name="_Toc421177687"/>
      <w:bookmarkStart w:id="219" w:name="_Toc421180811"/>
      <w:r w:rsidRPr="002B260A">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22</w:t>
      </w:r>
      <w:r w:rsidR="000A7D12">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Default="00606BF0" w:rsidP="00606BF0">
      <w:pPr>
        <w:pStyle w:val="Descripcin"/>
        <w:rPr>
          <w:i w:val="0"/>
          <w:szCs w:val="24"/>
        </w:rPr>
      </w:pPr>
      <w:bookmarkStart w:id="220" w:name="_Ref420571024"/>
      <w:bookmarkStart w:id="221" w:name="_Toc421177688"/>
      <w:bookmarkStart w:id="222" w:name="_Toc421180812"/>
      <w:r w:rsidRPr="00AB2EC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23</w:t>
      </w:r>
      <w:r w:rsidR="000A7D12">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Default="00606BF0" w:rsidP="00606BF0">
      <w:pPr>
        <w:pStyle w:val="Descripcin"/>
        <w:rPr>
          <w:i w:val="0"/>
          <w:color w:val="auto"/>
          <w:szCs w:val="24"/>
        </w:rPr>
      </w:pPr>
      <w:bookmarkStart w:id="223" w:name="_Ref420921514"/>
      <w:bookmarkStart w:id="224" w:name="_Toc421177689"/>
      <w:bookmarkStart w:id="225" w:name="_Toc421180813"/>
      <w:r w:rsidRPr="002F725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24</w:t>
      </w:r>
      <w:r w:rsidR="000A7D12">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6A233A" w:rsidRDefault="00606BF0" w:rsidP="00606BF0">
      <w:pPr>
        <w:pStyle w:val="Descripcin"/>
        <w:rPr>
          <w:color w:val="auto"/>
          <w:szCs w:val="24"/>
        </w:rPr>
      </w:pPr>
      <w:bookmarkStart w:id="226" w:name="_Ref420925667"/>
      <w:bookmarkStart w:id="227" w:name="_Toc421177690"/>
      <w:bookmarkStart w:id="228" w:name="_Toc421180814"/>
      <w:r w:rsidRPr="006A23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25</w:t>
      </w:r>
      <w:r w:rsidR="000A7D12">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Todas la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31FC7B2F" w:rsidR="0061249C" w:rsidRDefault="00C62C06" w:rsidP="00C62C06">
      <w:pPr>
        <w:pStyle w:val="Descripcin"/>
        <w:keepNext/>
        <w:rPr>
          <w:i w:val="0"/>
          <w:szCs w:val="24"/>
        </w:rPr>
      </w:pPr>
      <w:bookmarkStart w:id="230" w:name="_Toc421180766"/>
      <w:r w:rsidRPr="00C62C06">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7</w:t>
      </w:r>
      <w:r w:rsidR="00AB1719">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104432" w:rsidP="00C62C06">
      <w:pPr>
        <w:pStyle w:val="Descripcin"/>
        <w:keepNext/>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Default="00BF78E8" w:rsidP="00BF78E8">
      <w:pPr>
        <w:pStyle w:val="Descripcin"/>
        <w:rPr>
          <w:szCs w:val="24"/>
        </w:rPr>
      </w:pPr>
      <w:bookmarkStart w:id="231" w:name="_Ref420923303"/>
      <w:bookmarkStart w:id="232" w:name="_Toc421180815"/>
      <w:bookmarkStart w:id="233" w:name="_Toc421177691"/>
      <w:r w:rsidRPr="00BF78E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26</w:t>
      </w:r>
      <w:r w:rsidR="000A7D12">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104432" w:rsidP="00BF78E8">
      <w:pPr>
        <w:pStyle w:val="Descripcin"/>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44930D34"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8</w:t>
      </w:r>
      <w:r w:rsidR="00AB1719">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lastRenderedPageBreak/>
              <w:t>Pushing</w:t>
            </w:r>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Default="00EB489B" w:rsidP="00EB489B">
      <w:pPr>
        <w:pStyle w:val="Descripcin"/>
        <w:rPr>
          <w:szCs w:val="24"/>
        </w:rPr>
      </w:pPr>
      <w:bookmarkStart w:id="236" w:name="_Ref420924577"/>
      <w:bookmarkStart w:id="237" w:name="_Toc421180816"/>
      <w:bookmarkStart w:id="238" w:name="_Toc421177692"/>
      <w:r w:rsidRPr="00EB489B">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27</w:t>
      </w:r>
      <w:r w:rsidR="000A7D12">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104432" w:rsidP="00EB489B">
      <w:pPr>
        <w:pStyle w:val="Descripcin"/>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742C0E71"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9</w:t>
      </w:r>
      <w:r w:rsidR="00AB1719">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r>
              <w:rPr>
                <w:i/>
              </w:rPr>
              <w:lastRenderedPageBreak/>
              <w:t>Repairing</w:t>
            </w:r>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28</w:t>
      </w:r>
      <w:r w:rsidR="000A7D12">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852E79C"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10</w:t>
      </w:r>
      <w:r w:rsidR="00AB1719">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Default="00AF2F85" w:rsidP="00AF2F85">
      <w:pPr>
        <w:pStyle w:val="Descripcin"/>
        <w:rPr>
          <w:color w:val="auto"/>
          <w:szCs w:val="24"/>
        </w:rPr>
      </w:pPr>
      <w:bookmarkStart w:id="248" w:name="_Ref420931164"/>
      <w:bookmarkStart w:id="249" w:name="_Toc421180818"/>
      <w:bookmarkStart w:id="250" w:name="_Toc421177694"/>
      <w:r w:rsidRPr="00AF2F8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29</w:t>
      </w:r>
      <w:r w:rsidR="000A7D12">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104432" w:rsidP="00AF2F85">
      <w:pPr>
        <w:pStyle w:val="Descripcin"/>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4EF955D5"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11</w:t>
      </w:r>
      <w:r w:rsidR="00AB1719">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Default="00B361AF" w:rsidP="00176069">
      <w:pPr>
        <w:pStyle w:val="Descripcin"/>
        <w:rPr>
          <w:i w:val="0"/>
        </w:rPr>
      </w:pPr>
      <w:bookmarkStart w:id="253" w:name="_Ref421008973"/>
      <w:bookmarkStart w:id="254" w:name="_Toc421180819"/>
      <w:bookmarkStart w:id="255" w:name="_Toc421177695"/>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30</w:t>
      </w:r>
      <w:r w:rsidR="000A7D12">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104432" w:rsidP="00176069">
      <w:pPr>
        <w:pStyle w:val="Descripcin"/>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7A348A36" w:rsidR="00255E91" w:rsidRDefault="00255E91" w:rsidP="00255E91">
      <w:pPr>
        <w:pStyle w:val="Descripcin"/>
        <w:keepNext/>
      </w:pPr>
      <w:bookmarkStart w:id="256" w:name="_Ref421009255"/>
      <w:bookmarkStart w:id="257" w:name="_Toc421180771"/>
      <w:r>
        <w:lastRenderedPageBreak/>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12</w:t>
      </w:r>
      <w:r w:rsidR="00AB1719">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Default="00AF3B2D" w:rsidP="00176069">
      <w:pPr>
        <w:pStyle w:val="Descripcin"/>
        <w:rPr>
          <w:i w:val="0"/>
        </w:rPr>
      </w:pPr>
      <w:bookmarkStart w:id="258" w:name="_Ref421009678"/>
      <w:bookmarkStart w:id="259" w:name="_Toc421180820"/>
      <w:bookmarkStart w:id="260" w:name="_Toc421177696"/>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31</w:t>
      </w:r>
      <w:r w:rsidR="000A7D12">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104432" w:rsidP="00176069">
      <w:pPr>
        <w:pStyle w:val="Descripcin"/>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2F99AB88" w:rsidR="00B72DA4" w:rsidRDefault="00B72DA4" w:rsidP="00B72DA4">
      <w:pPr>
        <w:pStyle w:val="Descripcin"/>
        <w:keepNext/>
      </w:pPr>
      <w:bookmarkStart w:id="261" w:name="_Ref421010186"/>
      <w:bookmarkStart w:id="262" w:name="_Toc421180772"/>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13</w:t>
      </w:r>
      <w:r w:rsidR="00AB1719">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Default="00703C77" w:rsidP="00176069">
      <w:pPr>
        <w:pStyle w:val="Descripcin"/>
        <w:rPr>
          <w:i w:val="0"/>
        </w:rPr>
      </w:pPr>
      <w:bookmarkStart w:id="263" w:name="_Ref421010878"/>
      <w:bookmarkStart w:id="264" w:name="_Toc421180821"/>
      <w:bookmarkStart w:id="265" w:name="_Toc421177697"/>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32</w:t>
      </w:r>
      <w:r w:rsidR="000A7D12">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104432" w:rsidP="00176069">
      <w:pPr>
        <w:pStyle w:val="Descripcin"/>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27C12AE" w:rsidR="00030E82" w:rsidRDefault="00030E82" w:rsidP="00030E82">
      <w:pPr>
        <w:pStyle w:val="Descripcin"/>
        <w:keepNext/>
      </w:pPr>
      <w:bookmarkStart w:id="266" w:name="_Ref421012100"/>
      <w:bookmarkStart w:id="267" w:name="_Toc421180773"/>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14</w:t>
      </w:r>
      <w:r w:rsidR="00AB1719">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estado </w:t>
            </w:r>
            <w:r w:rsidR="009F0F73">
              <w:t>.</w:t>
            </w:r>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r>
        <w:rPr>
          <w:lang w:val="es-US" w:eastAsia="es-US"/>
        </w:rPr>
        <w:t>son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este</w:t>
      </w:r>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sí ,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r w:rsidRPr="00495055">
        <w:rPr>
          <w:i/>
          <w:lang w:val="es-US" w:eastAsia="es-US"/>
        </w:rPr>
        <w:t>DataReaders</w:t>
      </w:r>
      <w:r w:rsidRPr="00495055">
        <w:rPr>
          <w:lang w:val="es-US" w:eastAsia="es-US"/>
        </w:rPr>
        <w:t xml:space="preserve"> ,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r w:rsidRPr="00DC0C52">
        <w:rPr>
          <w:lang w:val="en-GB" w:eastAsia="es-US"/>
        </w:rPr>
        <w:t xml:space="preserve">es un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r w:rsidRPr="00B657C9">
        <w:rPr>
          <w:lang w:val="es-US" w:eastAsia="es-US"/>
        </w:rPr>
        <w:t>configurada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StatelessWriter ::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r w:rsidRPr="009340E3">
        <w:rPr>
          <w:lang w:val="es-US" w:eastAsia="es-US"/>
        </w:rPr>
        <w:t>retrasos</w:t>
      </w:r>
      <w:r>
        <w:rPr>
          <w:lang w:val="es-US" w:eastAsia="es-US"/>
        </w:rPr>
        <w:t xml:space="preserve"> generados</w:t>
      </w:r>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DDS::ParticipantBuiltinTopicData</w:t>
      </w:r>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5D5F62"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33</w:t>
      </w:r>
      <w:r w:rsidR="000A7D12">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5D5F62" w:rsidRDefault="00606BF0" w:rsidP="00606BF0">
      <w:pPr>
        <w:pStyle w:val="Descripcin"/>
        <w:rPr>
          <w:color w:val="auto"/>
          <w:szCs w:val="24"/>
        </w:rPr>
      </w:pPr>
      <w:bookmarkStart w:id="272" w:name="_Ref421105494"/>
      <w:bookmarkStart w:id="273" w:name="_Toc421177699"/>
      <w:bookmarkStart w:id="274" w:name="_Toc421180823"/>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34</w:t>
      </w:r>
      <w:r w:rsidR="000A7D12">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Default="00606BF0" w:rsidP="00606BF0">
      <w:pPr>
        <w:pStyle w:val="Descripcin"/>
        <w:rPr>
          <w:i w:val="0"/>
          <w:color w:val="auto"/>
          <w:szCs w:val="24"/>
        </w:rPr>
      </w:pPr>
      <w:bookmarkStart w:id="275" w:name="_Toc421177700"/>
      <w:bookmarkStart w:id="276" w:name="_Toc421180824"/>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35</w:t>
      </w:r>
      <w:r w:rsidR="000A7D12">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las </w:t>
      </w:r>
      <w:r w:rsidRPr="0029529E">
        <w:rPr>
          <w:rFonts w:cs="Times New Roman"/>
          <w:i/>
          <w:color w:val="000000"/>
          <w:kern w:val="0"/>
          <w:lang w:val="es-US"/>
        </w:rPr>
        <w:t>participantes</w:t>
      </w:r>
      <w:r w:rsidRPr="0029529E">
        <w:rPr>
          <w:rFonts w:cs="Times New Roman"/>
          <w:color w:val="000000"/>
          <w:kern w:val="0"/>
          <w:lang w:val="es-US"/>
        </w:rPr>
        <w:t xml:space="preserve"> remotos.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36</w:t>
      </w:r>
      <w:r w:rsidR="000A7D12">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DDS::SubscriptionBuiltinTopicData</w:t>
      </w:r>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CC0B3B" w:rsidRDefault="00606BF0" w:rsidP="00606BF0">
      <w:pPr>
        <w:pStyle w:val="Descripcin"/>
        <w:rPr>
          <w:color w:val="auto"/>
          <w:szCs w:val="24"/>
        </w:rPr>
      </w:pPr>
      <w:bookmarkStart w:id="280" w:name="_Ref421168102"/>
      <w:bookmarkStart w:id="281" w:name="_Toc421177702"/>
      <w:bookmarkStart w:id="282" w:name="_Toc421180826"/>
      <w:r w:rsidRPr="00CC0B3B">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37</w:t>
      </w:r>
      <w:r w:rsidR="000A7D12">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00712A" w:rsidRDefault="00606BF0" w:rsidP="00606BF0">
      <w:pPr>
        <w:pStyle w:val="Descripcin"/>
        <w:rPr>
          <w:color w:val="auto"/>
          <w:szCs w:val="24"/>
        </w:rPr>
      </w:pPr>
      <w:bookmarkStart w:id="283" w:name="_Toc421177703"/>
      <w:bookmarkStart w:id="284" w:name="_Toc421180827"/>
      <w:r w:rsidRPr="0000712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38</w:t>
      </w:r>
      <w:r w:rsidR="000A7D12">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están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IF ( PUBLICATIONS_READER IS_IN participant_data.availableEndpoints ) THEN</w:t>
      </w:r>
    </w:p>
    <w:p w14:paraId="5A377586" w14:textId="77777777" w:rsidR="00606BF0" w:rsidRPr="00DC0C52" w:rsidRDefault="00606BF0" w:rsidP="00606BF0">
      <w:pPr>
        <w:rPr>
          <w:lang w:val="en-GB"/>
        </w:rPr>
      </w:pPr>
      <w:r w:rsidRPr="00DC0C52">
        <w:rPr>
          <w:lang w:val="en-GB"/>
        </w:rPr>
        <w:t>guid = &lt;participant_data.guidPrefix, ENTITYID_SEDP_BUILTIN_PUBLICATIONS_READER&gt;;</w:t>
      </w:r>
    </w:p>
    <w:p w14:paraId="1CA483C0" w14:textId="77777777" w:rsidR="00606BF0" w:rsidRPr="00DC0C52" w:rsidRDefault="00606BF0" w:rsidP="00606BF0">
      <w:pPr>
        <w:rPr>
          <w:lang w:val="en-GB"/>
        </w:rPr>
      </w:pPr>
      <w:r w:rsidRPr="00DC0C52">
        <w:rPr>
          <w:lang w:val="en-GB"/>
        </w:rPr>
        <w:t>writer = local_participant.SEDPbuiltinPublicationsWriter;</w:t>
      </w:r>
    </w:p>
    <w:p w14:paraId="6E5F3011" w14:textId="77777777" w:rsidR="00606BF0" w:rsidRPr="00DC0C52" w:rsidRDefault="00606BF0" w:rsidP="00606BF0">
      <w:pPr>
        <w:rPr>
          <w:lang w:val="en-GB"/>
        </w:rPr>
      </w:pPr>
      <w:r w:rsidRPr="00DC0C52">
        <w:rPr>
          <w:lang w:val="en-GB"/>
        </w:rPr>
        <w:t>proxy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writer.matched_reader_add(proxy);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IF ( PUBLICATIONS_WRITER IS_IN participant_data.availableEndpoints ) THEN</w:t>
      </w:r>
    </w:p>
    <w:p w14:paraId="0F0D6ADB" w14:textId="77777777" w:rsidR="00606BF0" w:rsidRPr="00DC0C52" w:rsidRDefault="00606BF0" w:rsidP="00606BF0">
      <w:pPr>
        <w:rPr>
          <w:lang w:val="en-GB"/>
        </w:rPr>
      </w:pPr>
      <w:r w:rsidRPr="00DC0C52">
        <w:rPr>
          <w:lang w:val="en-GB"/>
        </w:rPr>
        <w:t>guid = &lt;participant_data.guidPrefix, ENTITYID_SEDP_BUILTIN_PUBLICATIONS_WRITER&gt;;</w:t>
      </w:r>
    </w:p>
    <w:p w14:paraId="10C91F8A" w14:textId="77777777" w:rsidR="00606BF0" w:rsidRPr="00DC0C52" w:rsidRDefault="00606BF0" w:rsidP="00606BF0">
      <w:pPr>
        <w:rPr>
          <w:lang w:val="en-GB"/>
        </w:rPr>
      </w:pPr>
      <w:r w:rsidRPr="00DC0C52">
        <w:rPr>
          <w:lang w:val="en-GB"/>
        </w:rPr>
        <w:t>reader = local_participant.SEDPbuiltinPublicationsReader;</w:t>
      </w:r>
    </w:p>
    <w:p w14:paraId="0ECBABA8" w14:textId="77777777" w:rsidR="00606BF0" w:rsidRPr="00DC0C52" w:rsidRDefault="00606BF0" w:rsidP="00606BF0">
      <w:pPr>
        <w:rPr>
          <w:lang w:val="en-GB"/>
        </w:rPr>
      </w:pPr>
      <w:r w:rsidRPr="00DC0C52">
        <w:rPr>
          <w:lang w:val="en-GB"/>
        </w:rPr>
        <w:t>proxy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reader.matched_writer_add(proxy);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IF ( SUBSCRIPTIONS_READER IS_IN participant_data.availableEndpoints ) THEN</w:t>
      </w:r>
    </w:p>
    <w:p w14:paraId="1A2249DF" w14:textId="77777777" w:rsidR="00606BF0" w:rsidRPr="00DC0C52" w:rsidRDefault="00606BF0" w:rsidP="00606BF0">
      <w:pPr>
        <w:rPr>
          <w:lang w:val="en-GB"/>
        </w:rPr>
      </w:pPr>
      <w:r w:rsidRPr="00DC0C52">
        <w:rPr>
          <w:lang w:val="en-GB"/>
        </w:rPr>
        <w:t>guid = &lt;participant_data.guidPrefix, ENTITYID_SEDP_BUILTIN_SUBSCRIPTIONS_READER&gt;;</w:t>
      </w:r>
    </w:p>
    <w:p w14:paraId="3078BADE" w14:textId="77777777" w:rsidR="00606BF0" w:rsidRPr="00DC0C52" w:rsidRDefault="00606BF0" w:rsidP="00606BF0">
      <w:pPr>
        <w:rPr>
          <w:lang w:val="en-GB"/>
        </w:rPr>
      </w:pPr>
      <w:r w:rsidRPr="00DC0C52">
        <w:rPr>
          <w:lang w:val="en-GB"/>
        </w:rPr>
        <w:t>writer = local_participant.SEDPbuiltinSubscriptionsWriter;</w:t>
      </w:r>
    </w:p>
    <w:p w14:paraId="22A59BBC" w14:textId="77777777" w:rsidR="00606BF0" w:rsidRPr="00DC0C52" w:rsidRDefault="00606BF0" w:rsidP="00606BF0">
      <w:pPr>
        <w:rPr>
          <w:lang w:val="en-GB"/>
        </w:rPr>
      </w:pPr>
      <w:r w:rsidRPr="00DC0C52">
        <w:rPr>
          <w:lang w:val="en-GB"/>
        </w:rPr>
        <w:t>proxy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writer.matched_reader_add(proxy);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IF ( SUBSCRIPTIONS_WRITER IS_IN participant_data.availableEndpoints ) THEN</w:t>
      </w:r>
    </w:p>
    <w:p w14:paraId="4CE3E9BE" w14:textId="77777777" w:rsidR="00606BF0" w:rsidRPr="00DC0C52" w:rsidRDefault="00606BF0" w:rsidP="00606BF0">
      <w:pPr>
        <w:rPr>
          <w:lang w:val="en-GB"/>
        </w:rPr>
      </w:pPr>
      <w:r w:rsidRPr="00DC0C52">
        <w:rPr>
          <w:lang w:val="en-GB"/>
        </w:rPr>
        <w:t>guid = &lt;participant_data.guidPrefix, ENTITYID_SEDP_BUILTIN_SUBSCRIPTIONS_WRITER&gt;;</w:t>
      </w:r>
    </w:p>
    <w:p w14:paraId="5E8AFEE7" w14:textId="77777777" w:rsidR="00606BF0" w:rsidRPr="00DC0C52" w:rsidRDefault="00606BF0" w:rsidP="00606BF0">
      <w:pPr>
        <w:rPr>
          <w:lang w:val="en-GB"/>
        </w:rPr>
      </w:pPr>
      <w:r w:rsidRPr="00DC0C52">
        <w:rPr>
          <w:lang w:val="en-GB"/>
        </w:rPr>
        <w:t>reader = local_participant.SEDPbuiltinSubscriptionsReader;</w:t>
      </w:r>
    </w:p>
    <w:p w14:paraId="1561DECE" w14:textId="77777777" w:rsidR="00606BF0" w:rsidRPr="00DC0C52" w:rsidRDefault="00606BF0" w:rsidP="00606BF0">
      <w:pPr>
        <w:rPr>
          <w:lang w:val="en-GB"/>
        </w:rPr>
      </w:pPr>
      <w:r w:rsidRPr="00DC0C52">
        <w:rPr>
          <w:lang w:val="en-GB"/>
        </w:rPr>
        <w:t>proxy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reader.matched_writer_add(proxy);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IF ( TOPICS_READER IS_IN participant_data.availableEndpoints ) THEN</w:t>
      </w:r>
    </w:p>
    <w:p w14:paraId="6115344E" w14:textId="77777777" w:rsidR="00606BF0" w:rsidRPr="00DC0C52" w:rsidRDefault="00606BF0" w:rsidP="00606BF0">
      <w:pPr>
        <w:rPr>
          <w:lang w:val="en-GB"/>
        </w:rPr>
      </w:pPr>
      <w:r w:rsidRPr="00DC0C52">
        <w:rPr>
          <w:lang w:val="en-GB"/>
        </w:rPr>
        <w:t>guid = &lt;participant_data.guidPrefix, ENTITYID_SEDP_BUILTIN_TOPICS_READER&gt;;</w:t>
      </w:r>
    </w:p>
    <w:p w14:paraId="05847F6A" w14:textId="77777777" w:rsidR="00606BF0" w:rsidRPr="00DC0C52" w:rsidRDefault="00606BF0" w:rsidP="00606BF0">
      <w:pPr>
        <w:rPr>
          <w:lang w:val="en-GB"/>
        </w:rPr>
      </w:pPr>
      <w:r w:rsidRPr="00DC0C52">
        <w:rPr>
          <w:lang w:val="en-GB"/>
        </w:rPr>
        <w:t>writer = local_participant.SEDPbuiltinTopicsWriter;</w:t>
      </w:r>
    </w:p>
    <w:p w14:paraId="4718A846" w14:textId="77777777" w:rsidR="00606BF0" w:rsidRPr="00DC0C52" w:rsidRDefault="00606BF0" w:rsidP="00606BF0">
      <w:pPr>
        <w:rPr>
          <w:lang w:val="en-GB"/>
        </w:rPr>
      </w:pPr>
      <w:r w:rsidRPr="00DC0C52">
        <w:rPr>
          <w:lang w:val="en-GB"/>
        </w:rPr>
        <w:lastRenderedPageBreak/>
        <w:t>proxy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writer.matched_reader_add(proxy);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IF ( TOPICS_WRITER IS_IN participant_data.availableEndpoints ) THEN</w:t>
      </w:r>
    </w:p>
    <w:p w14:paraId="67627669" w14:textId="77777777" w:rsidR="00606BF0" w:rsidRPr="00DC0C52" w:rsidRDefault="00606BF0" w:rsidP="00606BF0">
      <w:pPr>
        <w:rPr>
          <w:lang w:val="en-GB"/>
        </w:rPr>
      </w:pPr>
      <w:r w:rsidRPr="00DC0C52">
        <w:rPr>
          <w:lang w:val="en-GB"/>
        </w:rPr>
        <w:t>guid = &lt;participant_data.guidPrefix, ENTITYID_SEDP_BUILTIN_TOPICS_WRITER&gt;;</w:t>
      </w:r>
    </w:p>
    <w:p w14:paraId="47657C60" w14:textId="77777777" w:rsidR="00606BF0" w:rsidRPr="00DC0C52" w:rsidRDefault="00606BF0" w:rsidP="00606BF0">
      <w:pPr>
        <w:rPr>
          <w:lang w:val="en-GB"/>
        </w:rPr>
      </w:pPr>
      <w:r w:rsidRPr="00DC0C52">
        <w:rPr>
          <w:lang w:val="en-GB"/>
        </w:rPr>
        <w:t>reader = local_participant.SEDPbuiltinTopicsReader;</w:t>
      </w:r>
    </w:p>
    <w:p w14:paraId="1B614DBD" w14:textId="77777777" w:rsidR="00606BF0" w:rsidRPr="00DC0C52" w:rsidRDefault="00606BF0" w:rsidP="00606BF0">
      <w:pPr>
        <w:rPr>
          <w:lang w:val="en-GB"/>
        </w:rPr>
      </w:pPr>
      <w:r w:rsidRPr="00DC0C52">
        <w:rPr>
          <w:lang w:val="en-GB"/>
        </w:rPr>
        <w:t>proxy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reader.matched_writer_add(proxy);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r w:rsidRPr="00DC0C52">
        <w:rPr>
          <w:lang w:val="en-GB"/>
        </w:rPr>
        <w:t>guid = &lt;participant_guid.guidPrefix, ENTITYID_SEDP_BUILTIN_PUBLICATIONS_READER&gt;;</w:t>
      </w:r>
    </w:p>
    <w:p w14:paraId="0C01BBFB" w14:textId="77777777" w:rsidR="00606BF0" w:rsidRPr="00DC0C52" w:rsidRDefault="00606BF0" w:rsidP="00606BF0">
      <w:pPr>
        <w:rPr>
          <w:lang w:val="en-GB"/>
        </w:rPr>
      </w:pPr>
      <w:r w:rsidRPr="00DC0C52">
        <w:rPr>
          <w:lang w:val="en-GB"/>
        </w:rPr>
        <w:t>writer = local_participant.SEDPbuiltinPublicationsWriter;</w:t>
      </w:r>
    </w:p>
    <w:p w14:paraId="399545F4" w14:textId="77777777" w:rsidR="00606BF0" w:rsidRPr="00DC0C52" w:rsidRDefault="00606BF0" w:rsidP="00606BF0">
      <w:pPr>
        <w:rPr>
          <w:lang w:val="en-GB"/>
        </w:rPr>
      </w:pPr>
      <w:r w:rsidRPr="00DC0C52">
        <w:rPr>
          <w:lang w:val="en-GB"/>
        </w:rPr>
        <w:lastRenderedPageBreak/>
        <w:t>proxy = writer.matched_reader_lookup(guid);</w:t>
      </w:r>
    </w:p>
    <w:p w14:paraId="2EA97D34" w14:textId="77777777" w:rsidR="00606BF0" w:rsidRPr="00DC0C52" w:rsidRDefault="00606BF0" w:rsidP="00606BF0">
      <w:pPr>
        <w:rPr>
          <w:lang w:val="en-GB"/>
        </w:rPr>
      </w:pPr>
      <w:r w:rsidRPr="00DC0C52">
        <w:rPr>
          <w:lang w:val="en-GB"/>
        </w:rPr>
        <w:t>writer.matched_reader_remove(proxy);</w:t>
      </w:r>
    </w:p>
    <w:p w14:paraId="37350C62" w14:textId="77777777" w:rsidR="00606BF0" w:rsidRPr="00DC0C52" w:rsidRDefault="00606BF0" w:rsidP="00606BF0">
      <w:pPr>
        <w:rPr>
          <w:lang w:val="en-GB"/>
        </w:rPr>
      </w:pPr>
      <w:r w:rsidRPr="00DC0C52">
        <w:rPr>
          <w:lang w:val="en-GB"/>
        </w:rPr>
        <w:t>guid = &lt;participant_guid.guidPrefix, ENTITYID_SEDP_BUILTIN_PUBLICATIONS_WRITER&gt;;</w:t>
      </w:r>
    </w:p>
    <w:p w14:paraId="0928D2F0" w14:textId="77777777" w:rsidR="00606BF0" w:rsidRPr="00DC0C52" w:rsidRDefault="00606BF0" w:rsidP="00606BF0">
      <w:pPr>
        <w:rPr>
          <w:lang w:val="en-GB"/>
        </w:rPr>
      </w:pPr>
      <w:r w:rsidRPr="00DC0C52">
        <w:rPr>
          <w:lang w:val="en-GB"/>
        </w:rPr>
        <w:t>reader = local_participant.SEDPbuiltinPublicationsReader;</w:t>
      </w:r>
    </w:p>
    <w:p w14:paraId="7E30F1AA" w14:textId="77777777" w:rsidR="00606BF0" w:rsidRPr="00DC0C52" w:rsidRDefault="00606BF0" w:rsidP="00606BF0">
      <w:pPr>
        <w:rPr>
          <w:lang w:val="en-GB"/>
        </w:rPr>
      </w:pPr>
      <w:r w:rsidRPr="00DC0C52">
        <w:rPr>
          <w:lang w:val="en-GB"/>
        </w:rPr>
        <w:t>proxy = reader.matched_writer_lookup(guid);</w:t>
      </w:r>
    </w:p>
    <w:p w14:paraId="36B3F49B" w14:textId="77777777" w:rsidR="00606BF0" w:rsidRPr="00DC0C52" w:rsidRDefault="00606BF0" w:rsidP="00606BF0">
      <w:pPr>
        <w:rPr>
          <w:lang w:val="en-GB"/>
        </w:rPr>
      </w:pPr>
      <w:r w:rsidRPr="00DC0C52">
        <w:rPr>
          <w:lang w:val="en-GB"/>
        </w:rPr>
        <w:t>reader.matched_writer_remove(proxy);</w:t>
      </w:r>
    </w:p>
    <w:p w14:paraId="30BB9CE0" w14:textId="77777777" w:rsidR="00606BF0" w:rsidRPr="00DC0C52" w:rsidRDefault="00606BF0" w:rsidP="00606BF0">
      <w:pPr>
        <w:rPr>
          <w:lang w:val="en-GB"/>
        </w:rPr>
      </w:pPr>
      <w:r w:rsidRPr="00DC0C52">
        <w:rPr>
          <w:lang w:val="en-GB"/>
        </w:rPr>
        <w:t>guid = &lt;participant_guid.guidPrefix, ENTITYID_SEDP_BUILTIN_SUBSCRIPTIONS_READER&gt;;</w:t>
      </w:r>
    </w:p>
    <w:p w14:paraId="287E0A8E" w14:textId="77777777" w:rsidR="00606BF0" w:rsidRPr="00DC0C52" w:rsidRDefault="00606BF0" w:rsidP="00606BF0">
      <w:pPr>
        <w:rPr>
          <w:lang w:val="en-GB"/>
        </w:rPr>
      </w:pPr>
      <w:r w:rsidRPr="00DC0C52">
        <w:rPr>
          <w:lang w:val="en-GB"/>
        </w:rPr>
        <w:t>writer = local_participant.SEDPbuiltinSubscriptionsWriter;</w:t>
      </w:r>
    </w:p>
    <w:p w14:paraId="0667A083" w14:textId="77777777" w:rsidR="00606BF0" w:rsidRPr="00DC0C52" w:rsidRDefault="00606BF0" w:rsidP="00606BF0">
      <w:pPr>
        <w:rPr>
          <w:lang w:val="en-GB"/>
        </w:rPr>
      </w:pPr>
      <w:r w:rsidRPr="00DC0C52">
        <w:rPr>
          <w:lang w:val="en-GB"/>
        </w:rPr>
        <w:t>proxy = writer.matched_reader_lookup(guid);</w:t>
      </w:r>
    </w:p>
    <w:p w14:paraId="50857A89" w14:textId="77777777" w:rsidR="00606BF0" w:rsidRPr="00DC0C52" w:rsidRDefault="00606BF0" w:rsidP="00606BF0">
      <w:pPr>
        <w:rPr>
          <w:lang w:val="en-GB"/>
        </w:rPr>
      </w:pPr>
      <w:r w:rsidRPr="00DC0C52">
        <w:rPr>
          <w:lang w:val="en-GB"/>
        </w:rPr>
        <w:t>writer.matched_reader_remove(proxy);</w:t>
      </w:r>
    </w:p>
    <w:p w14:paraId="2BBAB569" w14:textId="77777777" w:rsidR="00606BF0" w:rsidRPr="00DC0C52" w:rsidRDefault="00606BF0" w:rsidP="00606BF0">
      <w:pPr>
        <w:rPr>
          <w:lang w:val="en-GB"/>
        </w:rPr>
      </w:pPr>
      <w:r w:rsidRPr="00DC0C52">
        <w:rPr>
          <w:lang w:val="en-GB"/>
        </w:rPr>
        <w:t>guid = &lt;participant_guid.guidPrefix, ENTITYID_SEDP_BUILTIN_SUBSCRIPTIONS_WRITER&gt;;</w:t>
      </w:r>
    </w:p>
    <w:p w14:paraId="34CE363E" w14:textId="77777777" w:rsidR="00606BF0" w:rsidRPr="00DC0C52" w:rsidRDefault="00606BF0" w:rsidP="00606BF0">
      <w:pPr>
        <w:rPr>
          <w:lang w:val="en-GB"/>
        </w:rPr>
      </w:pPr>
      <w:r w:rsidRPr="00DC0C52">
        <w:rPr>
          <w:lang w:val="en-GB"/>
        </w:rPr>
        <w:t>reader = local_participant.SEDPbuiltinSubscriptionsReader;</w:t>
      </w:r>
    </w:p>
    <w:p w14:paraId="6603ABBB" w14:textId="77777777" w:rsidR="00606BF0" w:rsidRPr="00DC0C52" w:rsidRDefault="00606BF0" w:rsidP="00606BF0">
      <w:pPr>
        <w:rPr>
          <w:lang w:val="en-GB"/>
        </w:rPr>
      </w:pPr>
      <w:r w:rsidRPr="00DC0C52">
        <w:rPr>
          <w:lang w:val="en-GB"/>
        </w:rPr>
        <w:t>proxy = reader.matched_writer_lookup(guid);</w:t>
      </w:r>
    </w:p>
    <w:p w14:paraId="35E02284" w14:textId="77777777" w:rsidR="00606BF0" w:rsidRPr="00DC0C52" w:rsidRDefault="00606BF0" w:rsidP="00606BF0">
      <w:pPr>
        <w:rPr>
          <w:lang w:val="en-GB"/>
        </w:rPr>
      </w:pPr>
      <w:r w:rsidRPr="00DC0C52">
        <w:rPr>
          <w:lang w:val="en-GB"/>
        </w:rPr>
        <w:t>reader.matched_writer_remove(proxy);</w:t>
      </w:r>
    </w:p>
    <w:p w14:paraId="7298E5E9" w14:textId="77777777" w:rsidR="00606BF0" w:rsidRPr="00DC0C52" w:rsidRDefault="00606BF0" w:rsidP="00606BF0">
      <w:pPr>
        <w:rPr>
          <w:lang w:val="en-GB"/>
        </w:rPr>
      </w:pPr>
      <w:r w:rsidRPr="00DC0C52">
        <w:rPr>
          <w:lang w:val="en-GB"/>
        </w:rPr>
        <w:t>guid = &lt;participant_guid.guidPrefix, ENTITYID_SEDP_BUILTIN_TOPICS_READER&gt;;</w:t>
      </w:r>
    </w:p>
    <w:p w14:paraId="6EB9122E" w14:textId="77777777" w:rsidR="00606BF0" w:rsidRPr="00DC0C52" w:rsidRDefault="00606BF0" w:rsidP="00606BF0">
      <w:pPr>
        <w:rPr>
          <w:lang w:val="en-GB"/>
        </w:rPr>
      </w:pPr>
      <w:r w:rsidRPr="00DC0C52">
        <w:rPr>
          <w:lang w:val="en-GB"/>
        </w:rPr>
        <w:t>writer = local_participant.SEDPbuiltinTopicsWriter;</w:t>
      </w:r>
    </w:p>
    <w:p w14:paraId="4CFB5656" w14:textId="77777777" w:rsidR="00606BF0" w:rsidRPr="00DC0C52" w:rsidRDefault="00606BF0" w:rsidP="00606BF0">
      <w:pPr>
        <w:rPr>
          <w:lang w:val="en-GB"/>
        </w:rPr>
      </w:pPr>
      <w:r w:rsidRPr="00DC0C52">
        <w:rPr>
          <w:lang w:val="en-GB"/>
        </w:rPr>
        <w:t>proxy = writer.matched_reader_lookup(guid);</w:t>
      </w:r>
    </w:p>
    <w:p w14:paraId="612C032C" w14:textId="77777777" w:rsidR="00606BF0" w:rsidRPr="00DC0C52" w:rsidRDefault="00606BF0" w:rsidP="00606BF0">
      <w:pPr>
        <w:rPr>
          <w:lang w:val="en-GB"/>
        </w:rPr>
      </w:pPr>
      <w:r w:rsidRPr="00DC0C52">
        <w:rPr>
          <w:lang w:val="en-GB"/>
        </w:rPr>
        <w:t>writer.matched_reader_remove(proxy);</w:t>
      </w:r>
    </w:p>
    <w:p w14:paraId="70829855" w14:textId="77777777" w:rsidR="00606BF0" w:rsidRPr="00DC0C52" w:rsidRDefault="00606BF0" w:rsidP="00606BF0">
      <w:pPr>
        <w:rPr>
          <w:lang w:val="en-GB"/>
        </w:rPr>
      </w:pPr>
      <w:r w:rsidRPr="00DC0C52">
        <w:rPr>
          <w:lang w:val="en-GB"/>
        </w:rPr>
        <w:t>guid = &lt;participant_guid.guidPrefix, ENTITYID_SEDP_BUILTIN_TOPICS_WRITER&gt;;</w:t>
      </w:r>
    </w:p>
    <w:p w14:paraId="5D1ADD8D" w14:textId="77777777" w:rsidR="00606BF0" w:rsidRPr="00DC0C52" w:rsidRDefault="00606BF0" w:rsidP="00606BF0">
      <w:pPr>
        <w:rPr>
          <w:lang w:val="en-GB"/>
        </w:rPr>
      </w:pPr>
      <w:r w:rsidRPr="00DC0C52">
        <w:rPr>
          <w:lang w:val="en-GB"/>
        </w:rPr>
        <w:t>reader = local_participant.SEDPbuiltinTopicsReader;</w:t>
      </w:r>
    </w:p>
    <w:p w14:paraId="6AB260FB" w14:textId="77777777" w:rsidR="00606BF0" w:rsidRPr="00DC0C52" w:rsidRDefault="00606BF0" w:rsidP="00606BF0">
      <w:pPr>
        <w:rPr>
          <w:lang w:val="en-GB"/>
        </w:rPr>
      </w:pPr>
      <w:r w:rsidRPr="00DC0C52">
        <w:rPr>
          <w:lang w:val="en-GB"/>
        </w:rPr>
        <w:lastRenderedPageBreak/>
        <w:t>proxy = reader.matched_writer_lookup(guid);</w:t>
      </w:r>
    </w:p>
    <w:p w14:paraId="583F7990" w14:textId="77777777" w:rsidR="00606BF0" w:rsidRPr="00DC0C52" w:rsidRDefault="00606BF0" w:rsidP="00606BF0">
      <w:pPr>
        <w:rPr>
          <w:lang w:val="en-GB"/>
        </w:rPr>
      </w:pPr>
      <w:r w:rsidRPr="00DC0C52">
        <w:rPr>
          <w:lang w:val="en-GB"/>
        </w:rPr>
        <w:t>reader.matched_writer_remove(proxy);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5D7C005A"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867387">
        <w:rPr>
          <w:lang w:val="es-ES"/>
        </w:rPr>
        <w:t>diagramas de clases RTPS</w:t>
      </w:r>
      <w:r w:rsidR="00AA38B7">
        <w:rPr>
          <w:lang w:val="es-ES"/>
        </w:rPr>
        <w:t>.</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79266DC2" w:rsidR="00AA38B7" w:rsidRDefault="00AA38B7" w:rsidP="00645B6B">
      <w:pPr>
        <w:rPr>
          <w:lang w:val="es-ES"/>
        </w:rPr>
      </w:pPr>
      <w:r>
        <w:rPr>
          <w:lang w:val="es-ES"/>
        </w:rPr>
        <w:t>Finalmente se presenta la interacción entre DDS y RTPS con el modelo publicador/suscriptor</w:t>
      </w:r>
      <w:r w:rsidR="00867387">
        <w:rPr>
          <w:lang w:val="es-ES"/>
        </w:rPr>
        <w:t xml:space="preserve"> por medio de diagramas de secuencia</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Default="00E362AB" w:rsidP="00E362AB">
      <w:pPr>
        <w:pStyle w:val="Descripcin"/>
        <w:rPr>
          <w:i w:val="0"/>
        </w:rPr>
      </w:pPr>
      <w:bookmarkStart w:id="287" w:name="_Ref42152798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1</w:t>
      </w:r>
      <w:r w:rsidR="000A7D12">
        <w:fldChar w:fldCharType="end"/>
      </w:r>
      <w:bookmarkEnd w:id="287"/>
      <w:r>
        <w:t xml:space="preserve">. </w:t>
      </w:r>
      <w:r>
        <w:rPr>
          <w:i w:val="0"/>
        </w:rPr>
        <w:t>Diagrama de clases del sistema falso de transporte.</w:t>
      </w:r>
    </w:p>
    <w:p w14:paraId="6C8EE2B0" w14:textId="16562924" w:rsidR="00B42D51" w:rsidRDefault="00B42D51" w:rsidP="00B42D51">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w:t>
      </w:r>
      <w:r w:rsidR="00AB1719">
        <w:fldChar w:fldCharType="end"/>
      </w:r>
      <w:r>
        <w:t xml:space="preserve">. </w:t>
      </w:r>
      <w:r>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8403C9">
            <w:pPr>
              <w:ind w:firstLine="0"/>
              <w:jc w:val="center"/>
              <w:rPr>
                <w:b/>
              </w:rPr>
            </w:pPr>
            <w:r>
              <w:rPr>
                <w:b/>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Default="00E362AB" w:rsidP="00E362AB">
      <w:pPr>
        <w:pStyle w:val="Descripcin"/>
        <w:rPr>
          <w:i w:val="0"/>
        </w:rPr>
      </w:pPr>
      <w:bookmarkStart w:id="288" w:name="_Ref421528103"/>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2</w:t>
      </w:r>
      <w:r w:rsidR="000A7D12">
        <w:fldChar w:fldCharType="end"/>
      </w:r>
      <w:bookmarkEnd w:id="288"/>
      <w:r>
        <w:t xml:space="preserve">. </w:t>
      </w:r>
      <w:r>
        <w:rPr>
          <w:i w:val="0"/>
        </w:rPr>
        <w:t>Diagrama de clases del sistema de transporte sobre la red.</w:t>
      </w:r>
    </w:p>
    <w:p w14:paraId="2FDA2102" w14:textId="70F1B925" w:rsidR="00EC57C0" w:rsidRDefault="00EC57C0" w:rsidP="00EC57C0">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2</w:t>
      </w:r>
      <w:r w:rsidR="00AB1719">
        <w:fldChar w:fldCharType="end"/>
      </w:r>
      <w:r>
        <w:t xml:space="preserve">. </w:t>
      </w:r>
      <w:r>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Default="005B724F" w:rsidP="00997E74">
            <w:pPr>
              <w:ind w:firstLine="0"/>
              <w:jc w:val="center"/>
              <w:rPr>
                <w:b w:val="0"/>
              </w:rPr>
            </w:pPr>
            <w:r>
              <w:rPr>
                <w:b w:val="0"/>
              </w:rPr>
              <w:t>Clase</w:t>
            </w:r>
          </w:p>
        </w:tc>
        <w:tc>
          <w:tcPr>
            <w:tcW w:w="2410" w:type="dxa"/>
            <w:vAlign w:val="center"/>
          </w:tcPr>
          <w:p w14:paraId="4F97C15F" w14:textId="579FD981"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4394" w:type="dxa"/>
            <w:vAlign w:val="center"/>
          </w:tcPr>
          <w:p w14:paraId="0BE24111" w14:textId="2A681FBA"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EC57C0"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997E74">
            <w:pPr>
              <w:ind w:firstLine="0"/>
              <w:jc w:val="center"/>
              <w:rPr>
                <w:b/>
              </w:rPr>
            </w:pPr>
            <w:r>
              <w:rPr>
                <w:b/>
              </w:rPr>
              <w:t>UDPTransmitter</w:t>
            </w:r>
          </w:p>
        </w:tc>
        <w:tc>
          <w:tcPr>
            <w:tcW w:w="2410" w:type="dxa"/>
            <w:vAlign w:val="center"/>
          </w:tcPr>
          <w:p w14:paraId="3071E178" w14:textId="76109B61"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1BE37CB5" w14:textId="4E7F02D3" w:rsidR="005B724F"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Default="005B724F" w:rsidP="00997E74">
            <w:pPr>
              <w:ind w:firstLine="0"/>
              <w:jc w:val="center"/>
            </w:pPr>
          </w:p>
        </w:tc>
        <w:tc>
          <w:tcPr>
            <w:tcW w:w="2410" w:type="dxa"/>
            <w:vAlign w:val="center"/>
          </w:tcPr>
          <w:p w14:paraId="550FF4F7" w14:textId="225256CE"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Dispose</w:t>
            </w:r>
          </w:p>
        </w:tc>
        <w:tc>
          <w:tcPr>
            <w:tcW w:w="4394" w:type="dxa"/>
            <w:vAlign w:val="center"/>
          </w:tcPr>
          <w:p w14:paraId="603596C6" w14:textId="725269F3"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Default="005B724F" w:rsidP="00997E74">
            <w:pPr>
              <w:ind w:firstLine="0"/>
              <w:jc w:val="center"/>
            </w:pPr>
          </w:p>
        </w:tc>
        <w:tc>
          <w:tcPr>
            <w:tcW w:w="2410" w:type="dxa"/>
            <w:vAlign w:val="center"/>
          </w:tcPr>
          <w:p w14:paraId="4D257CD6" w14:textId="58465887"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32330153" w14:textId="3EA4C00C"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Default="005B724F" w:rsidP="00997E74">
            <w:pPr>
              <w:ind w:firstLine="0"/>
              <w:jc w:val="center"/>
            </w:pPr>
          </w:p>
        </w:tc>
        <w:tc>
          <w:tcPr>
            <w:tcW w:w="2410" w:type="dxa"/>
            <w:vAlign w:val="center"/>
          </w:tcPr>
          <w:p w14:paraId="5B2833DE" w14:textId="4466D6E5"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05AC050" w14:textId="6F9C0B7B"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Default="005B724F" w:rsidP="00997E74">
            <w:pPr>
              <w:ind w:firstLine="0"/>
              <w:jc w:val="center"/>
            </w:pPr>
          </w:p>
        </w:tc>
        <w:tc>
          <w:tcPr>
            <w:tcW w:w="2410" w:type="dxa"/>
            <w:vAlign w:val="center"/>
          </w:tcPr>
          <w:p w14:paraId="601090E7" w14:textId="479C1A93"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UDPTransmitter</w:t>
            </w:r>
          </w:p>
        </w:tc>
        <w:tc>
          <w:tcPr>
            <w:tcW w:w="4394" w:type="dxa"/>
            <w:vAlign w:val="center"/>
          </w:tcPr>
          <w:p w14:paraId="7693D1DF" w14:textId="2F481EC7"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997E74">
            <w:pPr>
              <w:ind w:firstLine="0"/>
              <w:jc w:val="center"/>
              <w:rPr>
                <w:b/>
              </w:rPr>
            </w:pPr>
            <w:r>
              <w:rPr>
                <w:b/>
              </w:rPr>
              <w:t>UDPReceiver</w:t>
            </w:r>
          </w:p>
        </w:tc>
        <w:tc>
          <w:tcPr>
            <w:tcW w:w="2410" w:type="dxa"/>
            <w:vAlign w:val="center"/>
          </w:tcPr>
          <w:p w14:paraId="64487F1A" w14:textId="50716D5C"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4C40E967" w14:textId="190359EF"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Default="00EC57C0" w:rsidP="00997E74">
            <w:pPr>
              <w:ind w:firstLine="0"/>
              <w:jc w:val="center"/>
            </w:pPr>
          </w:p>
        </w:tc>
        <w:tc>
          <w:tcPr>
            <w:tcW w:w="2410" w:type="dxa"/>
            <w:vAlign w:val="center"/>
          </w:tcPr>
          <w:p w14:paraId="7B8F8FCF" w14:textId="7795F1B1"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Dispose</w:t>
            </w:r>
          </w:p>
        </w:tc>
        <w:tc>
          <w:tcPr>
            <w:tcW w:w="4394" w:type="dxa"/>
            <w:vAlign w:val="center"/>
          </w:tcPr>
          <w:p w14:paraId="4D8CF255" w14:textId="76A35074"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Default="00EC57C0" w:rsidP="00997E74">
            <w:pPr>
              <w:ind w:firstLine="0"/>
              <w:jc w:val="center"/>
            </w:pPr>
          </w:p>
        </w:tc>
        <w:tc>
          <w:tcPr>
            <w:tcW w:w="2410" w:type="dxa"/>
            <w:vAlign w:val="center"/>
          </w:tcPr>
          <w:p w14:paraId="6F5BB99A" w14:textId="66CFEE43"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2CEC4075" w14:textId="62C71748"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Default="00EC57C0" w:rsidP="00997E74">
            <w:pPr>
              <w:ind w:firstLine="0"/>
              <w:jc w:val="center"/>
            </w:pPr>
          </w:p>
        </w:tc>
        <w:tc>
          <w:tcPr>
            <w:tcW w:w="2410" w:type="dxa"/>
            <w:vAlign w:val="center"/>
          </w:tcPr>
          <w:p w14:paraId="2220FB56" w14:textId="22432F09"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UDPReceiver</w:t>
            </w:r>
          </w:p>
        </w:tc>
        <w:tc>
          <w:tcPr>
            <w:tcW w:w="4394" w:type="dxa"/>
            <w:vAlign w:val="center"/>
          </w:tcPr>
          <w:p w14:paraId="6656E782" w14:textId="34EA4AF9"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997E74">
            <w:pPr>
              <w:ind w:firstLine="0"/>
              <w:jc w:val="center"/>
              <w:rPr>
                <w:b/>
              </w:rPr>
            </w:pPr>
            <w:r>
              <w:rPr>
                <w:b/>
              </w:rPr>
              <w:t>ITransmitter</w:t>
            </w:r>
          </w:p>
        </w:tc>
        <w:tc>
          <w:tcPr>
            <w:tcW w:w="2410" w:type="dxa"/>
            <w:vAlign w:val="center"/>
          </w:tcPr>
          <w:p w14:paraId="77BE66E2" w14:textId="0C623630"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5E7DD5D3" w14:textId="117F665D"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Default="00EC57C0" w:rsidP="00997E74">
            <w:pPr>
              <w:ind w:firstLine="0"/>
              <w:jc w:val="center"/>
              <w:rPr>
                <w:b/>
              </w:rPr>
            </w:pPr>
          </w:p>
        </w:tc>
        <w:tc>
          <w:tcPr>
            <w:tcW w:w="2410" w:type="dxa"/>
            <w:vAlign w:val="center"/>
          </w:tcPr>
          <w:p w14:paraId="71F452CB" w14:textId="6480810E"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451921B8" w14:textId="4DDAE28B"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Default="00EC57C0" w:rsidP="00997E74">
            <w:pPr>
              <w:ind w:firstLine="0"/>
              <w:jc w:val="center"/>
              <w:rPr>
                <w:b/>
              </w:rPr>
            </w:pPr>
          </w:p>
        </w:tc>
        <w:tc>
          <w:tcPr>
            <w:tcW w:w="2410" w:type="dxa"/>
            <w:vAlign w:val="center"/>
          </w:tcPr>
          <w:p w14:paraId="01B3F643" w14:textId="2B2C185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6FFB09C1" w14:textId="516BB40C"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997E74">
            <w:pPr>
              <w:ind w:firstLine="0"/>
              <w:jc w:val="center"/>
              <w:rPr>
                <w:b/>
              </w:rPr>
            </w:pPr>
            <w:r>
              <w:rPr>
                <w:b/>
              </w:rPr>
              <w:t>IReceiver</w:t>
            </w:r>
          </w:p>
        </w:tc>
        <w:tc>
          <w:tcPr>
            <w:tcW w:w="2410" w:type="dxa"/>
            <w:vAlign w:val="center"/>
          </w:tcPr>
          <w:p w14:paraId="26C0A99B" w14:textId="7E7B3D4D"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483759E7" w14:textId="22B62BEE"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Default="00EC57C0" w:rsidP="00997E74">
            <w:pPr>
              <w:ind w:firstLine="0"/>
              <w:jc w:val="center"/>
              <w:rPr>
                <w:b/>
              </w:rPr>
            </w:pPr>
          </w:p>
        </w:tc>
        <w:tc>
          <w:tcPr>
            <w:tcW w:w="2410" w:type="dxa"/>
            <w:vAlign w:val="center"/>
          </w:tcPr>
          <w:p w14:paraId="4CA37ACB" w14:textId="5C63D20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6AA8B00" w14:textId="41C0106B"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Default="00E362AB" w:rsidP="00E362AB">
      <w:pPr>
        <w:pStyle w:val="Descripcin"/>
      </w:pPr>
      <w:bookmarkStart w:id="289" w:name="_Ref421528242"/>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w:t>
      </w:r>
      <w:r w:rsidR="000A7D12">
        <w:fldChar w:fldCharType="end"/>
      </w:r>
      <w:bookmarkEnd w:id="289"/>
      <w:r>
        <w:t xml:space="preserve">. </w:t>
      </w:r>
      <w:r>
        <w:rPr>
          <w:i w:val="0"/>
        </w:rPr>
        <w:t>Diagrama de clases de los mensajes de descubrimiento y mensajes RTPS</w:t>
      </w:r>
      <w:r>
        <w:t>.</w:t>
      </w:r>
    </w:p>
    <w:p w14:paraId="75714721" w14:textId="56CBA68C" w:rsidR="00997E74" w:rsidRDefault="00997E74" w:rsidP="00997E74">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3</w:t>
      </w:r>
      <w:r w:rsidR="00AB1719">
        <w:fldChar w:fldCharType="end"/>
      </w:r>
      <w:r>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Default="005B724F" w:rsidP="004427C5">
            <w:pPr>
              <w:ind w:firstLine="0"/>
              <w:jc w:val="center"/>
              <w:rPr>
                <w:b w:val="0"/>
              </w:rPr>
            </w:pPr>
            <w:r>
              <w:rPr>
                <w:b w:val="0"/>
              </w:rPr>
              <w:t>Clase</w:t>
            </w:r>
          </w:p>
        </w:tc>
        <w:tc>
          <w:tcPr>
            <w:tcW w:w="3317" w:type="dxa"/>
            <w:vAlign w:val="center"/>
          </w:tcPr>
          <w:p w14:paraId="760B044A" w14:textId="38A286D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487" w:type="dxa"/>
            <w:vAlign w:val="center"/>
          </w:tcPr>
          <w:p w14:paraId="1FB08F95" w14:textId="4E1C537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5B724F"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8403C9" w:rsidRDefault="002F4770" w:rsidP="004427C5">
            <w:pPr>
              <w:ind w:firstLine="0"/>
              <w:jc w:val="center"/>
              <w:rPr>
                <w:b/>
              </w:rPr>
            </w:pPr>
            <w:r w:rsidRPr="008403C9">
              <w:rPr>
                <w:b/>
              </w:rPr>
              <w:t>RtpsDiscovery</w:t>
            </w:r>
          </w:p>
        </w:tc>
        <w:tc>
          <w:tcPr>
            <w:tcW w:w="3317" w:type="dxa"/>
            <w:vAlign w:val="center"/>
          </w:tcPr>
          <w:p w14:paraId="40945916"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vAlign w:val="center"/>
          </w:tcPr>
          <w:p w14:paraId="162A800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5B724F"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8403C9" w:rsidRDefault="005B724F" w:rsidP="004427C5">
            <w:pPr>
              <w:ind w:firstLine="0"/>
              <w:jc w:val="center"/>
              <w:rPr>
                <w:b/>
              </w:rPr>
            </w:pPr>
          </w:p>
        </w:tc>
        <w:tc>
          <w:tcPr>
            <w:tcW w:w="3317" w:type="dxa"/>
            <w:vAlign w:val="center"/>
          </w:tcPr>
          <w:p w14:paraId="1218A7E7"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vAlign w:val="center"/>
          </w:tcPr>
          <w:p w14:paraId="56EE15CB"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8403C9" w:rsidRDefault="005B724F" w:rsidP="004427C5">
            <w:pPr>
              <w:ind w:firstLine="0"/>
              <w:jc w:val="center"/>
              <w:rPr>
                <w:b/>
              </w:rPr>
            </w:pPr>
          </w:p>
        </w:tc>
        <w:tc>
          <w:tcPr>
            <w:tcW w:w="3317" w:type="dxa"/>
            <w:vAlign w:val="center"/>
          </w:tcPr>
          <w:p w14:paraId="174F4650"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vAlign w:val="center"/>
          </w:tcPr>
          <w:p w14:paraId="5749323E"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Registra los nuevos endpoint.</w:t>
            </w:r>
          </w:p>
        </w:tc>
      </w:tr>
      <w:tr w:rsidR="005B724F"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8403C9" w:rsidRDefault="005B724F" w:rsidP="004427C5">
            <w:pPr>
              <w:ind w:firstLine="0"/>
              <w:jc w:val="center"/>
              <w:rPr>
                <w:b/>
              </w:rPr>
            </w:pPr>
          </w:p>
        </w:tc>
        <w:tc>
          <w:tcPr>
            <w:tcW w:w="3317" w:type="dxa"/>
            <w:vAlign w:val="center"/>
          </w:tcPr>
          <w:p w14:paraId="319B09A0" w14:textId="7F11203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vAlign w:val="center"/>
          </w:tcPr>
          <w:p w14:paraId="23CD0569"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8403C9" w:rsidRDefault="005B724F" w:rsidP="004427C5">
            <w:pPr>
              <w:ind w:firstLine="0"/>
              <w:jc w:val="center"/>
              <w:rPr>
                <w:b/>
              </w:rPr>
            </w:pPr>
          </w:p>
        </w:tc>
        <w:tc>
          <w:tcPr>
            <w:tcW w:w="3317" w:type="dxa"/>
            <w:vAlign w:val="center"/>
          </w:tcPr>
          <w:p w14:paraId="0F76EB8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vAlign w:val="center"/>
          </w:tcPr>
          <w:p w14:paraId="60357E0A"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Borra del registro a los endpoint.</w:t>
            </w:r>
          </w:p>
        </w:tc>
      </w:tr>
      <w:tr w:rsidR="005B724F"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8403C9" w:rsidRDefault="005B724F" w:rsidP="004427C5">
            <w:pPr>
              <w:ind w:firstLine="0"/>
              <w:jc w:val="center"/>
              <w:rPr>
                <w:b/>
              </w:rPr>
            </w:pPr>
          </w:p>
        </w:tc>
        <w:tc>
          <w:tcPr>
            <w:tcW w:w="3317" w:type="dxa"/>
            <w:vAlign w:val="center"/>
          </w:tcPr>
          <w:p w14:paraId="17FC25BE"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vAlign w:val="center"/>
          </w:tcPr>
          <w:p w14:paraId="3F409688"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8403C9" w:rsidRDefault="002F4770" w:rsidP="004427C5">
            <w:pPr>
              <w:ind w:firstLine="0"/>
              <w:jc w:val="center"/>
              <w:rPr>
                <w:b/>
              </w:rPr>
            </w:pPr>
            <w:r w:rsidRPr="008403C9">
              <w:rPr>
                <w:b/>
              </w:rPr>
              <w:t>RtpsEngineFactory</w:t>
            </w:r>
          </w:p>
        </w:tc>
        <w:tc>
          <w:tcPr>
            <w:tcW w:w="3317" w:type="dxa"/>
            <w:vAlign w:val="center"/>
          </w:tcPr>
          <w:p w14:paraId="1EDE111F" w14:textId="11DE4EF3"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CreateEngine</w:t>
            </w:r>
          </w:p>
        </w:tc>
        <w:tc>
          <w:tcPr>
            <w:tcW w:w="3487" w:type="dxa"/>
            <w:vAlign w:val="center"/>
          </w:tcPr>
          <w:p w14:paraId="48439CE4" w14:textId="7A63B05D"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Default="005B724F" w:rsidP="005B724F"/>
    <w:p w14:paraId="0C1A5B5C" w14:textId="77777777" w:rsidR="004427C5" w:rsidRPr="005B724F" w:rsidRDefault="004427C5" w:rsidP="005B724F"/>
    <w:p w14:paraId="1E695C44" w14:textId="1DD718B4" w:rsidR="00E362AB" w:rsidRDefault="002F4770" w:rsidP="002F4770">
      <w:pPr>
        <w:pStyle w:val="Ttulo3"/>
        <w:rPr>
          <w:lang w:val="es-ES"/>
        </w:rPr>
      </w:pPr>
      <w:r>
        <w:rPr>
          <w:lang w:val="es-ES"/>
        </w:rPr>
        <w:t>Submódulo de mensaje y encapsulamiento</w:t>
      </w:r>
    </w:p>
    <w:p w14:paraId="11C538A4" w14:textId="13C15198" w:rsidR="007501C2" w:rsidRPr="007501C2" w:rsidRDefault="008403C9" w:rsidP="007501C2">
      <w:pPr>
        <w:rPr>
          <w:lang w:val="es-ES"/>
        </w:rPr>
      </w:pPr>
      <w:r>
        <w:rPr>
          <w:lang w:val="es-ES"/>
        </w:rPr>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Pr>
          <w:lang w:val="es-ES"/>
        </w:rPr>
        <w:fldChar w:fldCharType="begin"/>
      </w:r>
      <w:r>
        <w:rPr>
          <w:lang w:val="es-ES"/>
        </w:rPr>
        <w:instrText xml:space="preserve"> REF _Ref421700282 \h </w:instrText>
      </w:r>
      <w:r>
        <w:rPr>
          <w:lang w:val="es-ES"/>
        </w:rPr>
      </w:r>
      <w:r>
        <w:rPr>
          <w:lang w:val="es-ES"/>
        </w:rPr>
        <w:fldChar w:fldCharType="separate"/>
      </w:r>
      <w:r>
        <w:t xml:space="preserve">Figura </w:t>
      </w:r>
      <w:r>
        <w:rPr>
          <w:noProof/>
        </w:rPr>
        <w:t>3</w:t>
      </w:r>
      <w:r>
        <w:noBreakHyphen/>
      </w:r>
      <w:r>
        <w:rPr>
          <w:noProof/>
        </w:rPr>
        <w:t>4</w:t>
      </w:r>
      <w:r>
        <w:rPr>
          <w:lang w:val="es-ES"/>
        </w:rPr>
        <w:fldChar w:fldCharType="end"/>
      </w:r>
      <w:r>
        <w:rPr>
          <w:lang w:val="es-ES"/>
        </w:rPr>
        <w:t xml:space="preserve"> y la </w:t>
      </w:r>
      <w:r>
        <w:rPr>
          <w:lang w:val="es-ES"/>
        </w:rPr>
        <w:fldChar w:fldCharType="begin"/>
      </w:r>
      <w:r>
        <w:rPr>
          <w:lang w:val="es-ES"/>
        </w:rPr>
        <w:instrText xml:space="preserve"> REF _Ref421700313 \h </w:instrText>
      </w:r>
      <w:r>
        <w:rPr>
          <w:lang w:val="es-ES"/>
        </w:rPr>
      </w:r>
      <w:r>
        <w:rPr>
          <w:lang w:val="es-ES"/>
        </w:rPr>
        <w:fldChar w:fldCharType="separate"/>
      </w:r>
      <w:r>
        <w:t xml:space="preserve">Tabla </w:t>
      </w:r>
      <w:r>
        <w:rPr>
          <w:noProof/>
        </w:rPr>
        <w:t>3</w:t>
      </w:r>
      <w:r>
        <w:noBreakHyphen/>
      </w:r>
      <w:r>
        <w:rPr>
          <w:noProof/>
        </w:rPr>
        <w:t>4</w:t>
      </w:r>
      <w:r>
        <w:rPr>
          <w:lang w:val="es-ES"/>
        </w:rPr>
        <w:fldChar w:fldCharType="end"/>
      </w:r>
      <w:r>
        <w:rPr>
          <w:lang w:val="es-ES"/>
        </w:rPr>
        <w:t>.</w:t>
      </w:r>
    </w:p>
    <w:p w14:paraId="35EADA61" w14:textId="77777777" w:rsidR="008403C9" w:rsidRDefault="007501C2" w:rsidP="008403C9">
      <w:pPr>
        <w:keepNext/>
      </w:pPr>
      <w:r>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Default="008403C9" w:rsidP="008403C9">
      <w:pPr>
        <w:pStyle w:val="Descripcin"/>
        <w:rPr>
          <w:lang w:val="es-ES"/>
        </w:rPr>
      </w:pPr>
      <w:bookmarkStart w:id="290" w:name="_Ref421700282"/>
      <w:bookmarkStart w:id="291" w:name="_Ref421700276"/>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4</w:t>
      </w:r>
      <w:r w:rsidR="000A7D12">
        <w:fldChar w:fldCharType="end"/>
      </w:r>
      <w:bookmarkEnd w:id="290"/>
      <w:r>
        <w:rPr>
          <w:i w:val="0"/>
        </w:rPr>
        <w:t>. Diagrama de clases de la encapsulación de mensajes, cabeceras e identificadores</w:t>
      </w:r>
      <w:bookmarkEnd w:id="291"/>
    </w:p>
    <w:p w14:paraId="6CE45158" w14:textId="77777777" w:rsidR="006C59B9" w:rsidRDefault="006C59B9" w:rsidP="002F4770">
      <w:pPr>
        <w:rPr>
          <w:lang w:val="es-ES"/>
        </w:rPr>
      </w:pPr>
    </w:p>
    <w:p w14:paraId="35B216C9" w14:textId="0C4683ED" w:rsidR="008403C9" w:rsidRDefault="008403C9" w:rsidP="008403C9">
      <w:pPr>
        <w:pStyle w:val="Descripcin"/>
        <w:keepNext/>
      </w:pPr>
      <w:bookmarkStart w:id="292" w:name="_Ref421700313"/>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4</w:t>
      </w:r>
      <w:r w:rsidR="00AB1719">
        <w:fldChar w:fldCharType="end"/>
      </w:r>
      <w:bookmarkEnd w:id="292"/>
      <w:r>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Default="006C59B9" w:rsidP="004265ED">
            <w:pPr>
              <w:ind w:firstLine="0"/>
              <w:jc w:val="center"/>
              <w:rPr>
                <w:b w:val="0"/>
              </w:rPr>
            </w:pPr>
            <w:r>
              <w:rPr>
                <w:b w:val="0"/>
              </w:rPr>
              <w:t>Clase</w:t>
            </w:r>
          </w:p>
        </w:tc>
        <w:tc>
          <w:tcPr>
            <w:tcW w:w="2973" w:type="dxa"/>
            <w:vAlign w:val="center"/>
          </w:tcPr>
          <w:p w14:paraId="69314A0E" w14:textId="4F954EBB"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22F2E077" w14:textId="2DFA35C6"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6C59B9"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8403C9" w:rsidRDefault="006C59B9" w:rsidP="004265ED">
            <w:pPr>
              <w:ind w:firstLine="0"/>
              <w:jc w:val="center"/>
              <w:rPr>
                <w:b/>
              </w:rPr>
            </w:pPr>
            <w:r w:rsidRPr="008403C9">
              <w:rPr>
                <w:b/>
              </w:rPr>
              <w:t>DataSubmessageEncoder</w:t>
            </w:r>
          </w:p>
          <w:p w14:paraId="767F99C1" w14:textId="77777777" w:rsidR="00DE27F5" w:rsidRPr="008403C9" w:rsidRDefault="00DE27F5" w:rsidP="004265ED">
            <w:pPr>
              <w:ind w:firstLine="0"/>
              <w:jc w:val="center"/>
              <w:rPr>
                <w:b/>
              </w:rPr>
            </w:pPr>
            <w:r w:rsidRPr="008403C9">
              <w:rPr>
                <w:b/>
              </w:rPr>
              <w:t>HeartbeatEncoder</w:t>
            </w:r>
          </w:p>
          <w:p w14:paraId="1699DC85" w14:textId="77777777" w:rsidR="00DE27F5" w:rsidRPr="008403C9" w:rsidRDefault="00DE27F5" w:rsidP="004265ED">
            <w:pPr>
              <w:ind w:firstLine="0"/>
              <w:jc w:val="center"/>
              <w:rPr>
                <w:b/>
              </w:rPr>
            </w:pPr>
            <w:r w:rsidRPr="008403C9">
              <w:rPr>
                <w:b/>
              </w:rPr>
              <w:t>InfoTimestampEncoder</w:t>
            </w:r>
          </w:p>
          <w:p w14:paraId="4C8963DA" w14:textId="77777777" w:rsidR="00DE27F5" w:rsidRPr="008403C9" w:rsidRDefault="00DE27F5" w:rsidP="004265ED">
            <w:pPr>
              <w:ind w:firstLine="0"/>
              <w:jc w:val="center"/>
              <w:rPr>
                <w:b/>
              </w:rPr>
            </w:pPr>
            <w:r w:rsidRPr="008403C9">
              <w:rPr>
                <w:b/>
              </w:rPr>
              <w:t>MessageStaticEncoder</w:t>
            </w:r>
          </w:p>
          <w:p w14:paraId="1F3717D9" w14:textId="77777777" w:rsidR="00DE27F5" w:rsidRPr="008403C9" w:rsidRDefault="00DE27F5" w:rsidP="004265ED">
            <w:pPr>
              <w:ind w:firstLine="0"/>
              <w:jc w:val="center"/>
              <w:rPr>
                <w:b/>
              </w:rPr>
            </w:pPr>
            <w:r w:rsidRPr="008403C9">
              <w:rPr>
                <w:b/>
              </w:rPr>
              <w:t>SubmessageHeaderEncoder</w:t>
            </w:r>
          </w:p>
          <w:p w14:paraId="1F9AAFB5" w14:textId="7A234D76" w:rsidR="00DE27F5" w:rsidRPr="008403C9" w:rsidRDefault="00DE27F5" w:rsidP="004265ED">
            <w:pPr>
              <w:ind w:firstLine="0"/>
              <w:jc w:val="center"/>
              <w:rPr>
                <w:b/>
              </w:rPr>
            </w:pPr>
            <w:r w:rsidRPr="008403C9">
              <w:rPr>
                <w:b/>
              </w:rPr>
              <w:t>SubmessageEncoder</w:t>
            </w:r>
          </w:p>
          <w:p w14:paraId="375F90FE" w14:textId="77777777" w:rsidR="00DE27F5" w:rsidRPr="008403C9" w:rsidRDefault="00DE27F5" w:rsidP="004265ED">
            <w:pPr>
              <w:ind w:firstLine="0"/>
              <w:jc w:val="center"/>
              <w:rPr>
                <w:b/>
              </w:rPr>
            </w:pPr>
            <w:r w:rsidRPr="008403C9">
              <w:rPr>
                <w:b/>
              </w:rPr>
              <w:t>DataFragEncoder</w:t>
            </w:r>
          </w:p>
          <w:p w14:paraId="684A341E" w14:textId="77777777" w:rsidR="00DE27F5" w:rsidRPr="008403C9" w:rsidRDefault="00DE27F5" w:rsidP="004265ED">
            <w:pPr>
              <w:ind w:firstLine="0"/>
              <w:jc w:val="center"/>
              <w:rPr>
                <w:b/>
              </w:rPr>
            </w:pPr>
            <w:r w:rsidRPr="008403C9">
              <w:rPr>
                <w:b/>
              </w:rPr>
              <w:t>HeartbeatFragEncoder</w:t>
            </w:r>
          </w:p>
          <w:p w14:paraId="7BA57F63" w14:textId="77777777" w:rsidR="00DE27F5" w:rsidRPr="008403C9" w:rsidRDefault="00DE27F5" w:rsidP="004265ED">
            <w:pPr>
              <w:ind w:firstLine="0"/>
              <w:jc w:val="center"/>
              <w:rPr>
                <w:b/>
              </w:rPr>
            </w:pPr>
            <w:r w:rsidRPr="008403C9">
              <w:rPr>
                <w:b/>
              </w:rPr>
              <w:t>NackFragEncoder</w:t>
            </w:r>
          </w:p>
          <w:p w14:paraId="1A2C34EF" w14:textId="2D969F0C" w:rsidR="00DE27F5" w:rsidRPr="008403C9" w:rsidRDefault="00DE27F5" w:rsidP="004265ED">
            <w:pPr>
              <w:ind w:firstLine="0"/>
              <w:jc w:val="center"/>
              <w:rPr>
                <w:b/>
              </w:rPr>
            </w:pPr>
            <w:r w:rsidRPr="008403C9">
              <w:rPr>
                <w:b/>
              </w:rPr>
              <w:t>GapEncoder</w:t>
            </w:r>
          </w:p>
          <w:p w14:paraId="06605964" w14:textId="77777777" w:rsidR="00DE27F5" w:rsidRPr="008403C9" w:rsidRDefault="00DE27F5" w:rsidP="004265ED">
            <w:pPr>
              <w:ind w:firstLine="0"/>
              <w:jc w:val="center"/>
              <w:rPr>
                <w:b/>
              </w:rPr>
            </w:pPr>
            <w:r w:rsidRPr="008403C9">
              <w:rPr>
                <w:b/>
              </w:rPr>
              <w:t>InfoDestinationEncoder</w:t>
            </w:r>
          </w:p>
          <w:p w14:paraId="1D3585FD" w14:textId="30AC337A" w:rsidR="00DE27F5" w:rsidRPr="008403C9" w:rsidRDefault="00DE27F5" w:rsidP="004265ED">
            <w:pPr>
              <w:ind w:firstLine="0"/>
              <w:jc w:val="center"/>
              <w:rPr>
                <w:b/>
              </w:rPr>
            </w:pPr>
            <w:r w:rsidRPr="008403C9">
              <w:rPr>
                <w:b/>
              </w:rPr>
              <w:t>InfoSourceEncoder</w:t>
            </w:r>
          </w:p>
          <w:p w14:paraId="593FA7F6" w14:textId="7A1B5DA2" w:rsidR="00DE27F5" w:rsidRPr="008403C9" w:rsidRDefault="00DE27F5" w:rsidP="004265ED">
            <w:pPr>
              <w:ind w:firstLine="0"/>
              <w:jc w:val="center"/>
              <w:rPr>
                <w:b/>
              </w:rPr>
            </w:pPr>
            <w:r w:rsidRPr="008403C9">
              <w:rPr>
                <w:b/>
              </w:rPr>
              <w:t>LocatorUDPv4Encoder</w:t>
            </w:r>
          </w:p>
          <w:p w14:paraId="06E404D2" w14:textId="77777777" w:rsidR="00DE27F5" w:rsidRPr="008403C9" w:rsidRDefault="00DE27F5" w:rsidP="004265ED">
            <w:pPr>
              <w:ind w:firstLine="0"/>
              <w:jc w:val="center"/>
              <w:rPr>
                <w:b/>
              </w:rPr>
            </w:pPr>
            <w:r w:rsidRPr="008403C9">
              <w:rPr>
                <w:b/>
              </w:rPr>
              <w:t>AckNackEncoder</w:t>
            </w:r>
          </w:p>
          <w:p w14:paraId="74998E3B" w14:textId="0845E75A" w:rsidR="00DE27F5" w:rsidRPr="008403C9" w:rsidRDefault="00DE27F5" w:rsidP="004265ED">
            <w:pPr>
              <w:ind w:firstLine="0"/>
              <w:jc w:val="center"/>
              <w:rPr>
                <w:b/>
              </w:rPr>
            </w:pPr>
            <w:r w:rsidRPr="008403C9">
              <w:rPr>
                <w:b/>
              </w:rPr>
              <w:t>EncapsulationSchemeEncoder</w:t>
            </w:r>
          </w:p>
          <w:p w14:paraId="7CC92AFA" w14:textId="77777777" w:rsidR="00DE27F5" w:rsidRPr="008403C9" w:rsidRDefault="00DE27F5" w:rsidP="004265ED">
            <w:pPr>
              <w:ind w:firstLine="0"/>
              <w:jc w:val="center"/>
              <w:rPr>
                <w:b/>
              </w:rPr>
            </w:pPr>
            <w:r w:rsidRPr="008403C9">
              <w:rPr>
                <w:b/>
              </w:rPr>
              <w:t>PadEncoder</w:t>
            </w:r>
          </w:p>
          <w:p w14:paraId="4EA7A56D" w14:textId="77777777" w:rsidR="00DE27F5" w:rsidRPr="008403C9" w:rsidRDefault="00DE27F5" w:rsidP="004265ED">
            <w:pPr>
              <w:ind w:firstLine="0"/>
              <w:jc w:val="center"/>
              <w:rPr>
                <w:b/>
              </w:rPr>
            </w:pPr>
            <w:r w:rsidRPr="008403C9">
              <w:rPr>
                <w:b/>
              </w:rPr>
              <w:t>InfoReplyEncoder</w:t>
            </w:r>
          </w:p>
          <w:p w14:paraId="6ACA1E5E" w14:textId="77777777" w:rsidR="00DE27F5" w:rsidRPr="008403C9" w:rsidRDefault="00DE27F5" w:rsidP="004265ED">
            <w:pPr>
              <w:ind w:firstLine="0"/>
              <w:jc w:val="center"/>
              <w:rPr>
                <w:b/>
              </w:rPr>
            </w:pPr>
            <w:r w:rsidRPr="008403C9">
              <w:rPr>
                <w:b/>
              </w:rPr>
              <w:t>InfoReplyIp4Encoder</w:t>
            </w:r>
          </w:p>
          <w:p w14:paraId="6821A7A6" w14:textId="3C288EE0" w:rsidR="00DE27F5" w:rsidRPr="008403C9" w:rsidRDefault="00DE27F5" w:rsidP="004265ED">
            <w:pPr>
              <w:ind w:firstLine="0"/>
              <w:jc w:val="center"/>
              <w:rPr>
                <w:b/>
              </w:rPr>
            </w:pPr>
            <w:r w:rsidRPr="008403C9">
              <w:rPr>
                <w:b/>
              </w:rPr>
              <w:t>ParameterEncoder</w:t>
            </w:r>
          </w:p>
          <w:p w14:paraId="7AFE0495" w14:textId="77777777" w:rsidR="00DE27F5" w:rsidRPr="008403C9" w:rsidRDefault="00DE27F5" w:rsidP="004265ED">
            <w:pPr>
              <w:ind w:firstLine="0"/>
              <w:jc w:val="center"/>
              <w:rPr>
                <w:b/>
              </w:rPr>
            </w:pPr>
            <w:r w:rsidRPr="008403C9">
              <w:rPr>
                <w:b/>
              </w:rPr>
              <w:t>StatusInfoEncoder</w:t>
            </w:r>
          </w:p>
          <w:p w14:paraId="4B92B936" w14:textId="3F1F92F7" w:rsidR="00DE27F5" w:rsidRPr="008403C9" w:rsidRDefault="00DE27F5" w:rsidP="004265ED">
            <w:pPr>
              <w:ind w:firstLine="0"/>
              <w:jc w:val="center"/>
              <w:rPr>
                <w:b/>
              </w:rPr>
            </w:pPr>
            <w:r w:rsidRPr="008403C9">
              <w:rPr>
                <w:b/>
              </w:rPr>
              <w:t>TimeEncoder</w:t>
            </w:r>
          </w:p>
          <w:p w14:paraId="3955F5CE" w14:textId="31C3C524" w:rsidR="00DE27F5" w:rsidRPr="008403C9" w:rsidRDefault="00DE27F5" w:rsidP="004265ED">
            <w:pPr>
              <w:ind w:firstLine="0"/>
              <w:jc w:val="center"/>
              <w:rPr>
                <w:b/>
              </w:rPr>
            </w:pPr>
            <w:r w:rsidRPr="008403C9">
              <w:rPr>
                <w:b/>
              </w:rPr>
              <w:t>ParameterListEncoder</w:t>
            </w:r>
          </w:p>
          <w:p w14:paraId="3E6EBFBC" w14:textId="39BE57FA" w:rsidR="00DE27F5" w:rsidRPr="008403C9" w:rsidRDefault="00DE27F5" w:rsidP="004265ED">
            <w:pPr>
              <w:ind w:firstLine="0"/>
              <w:jc w:val="center"/>
              <w:rPr>
                <w:b/>
              </w:rPr>
            </w:pPr>
            <w:r w:rsidRPr="008403C9">
              <w:rPr>
                <w:b/>
              </w:rPr>
              <w:t>HeaderEncoder</w:t>
            </w:r>
          </w:p>
          <w:p w14:paraId="0261C525" w14:textId="77777777" w:rsidR="004427C5" w:rsidRPr="008403C9" w:rsidRDefault="004427C5" w:rsidP="004265ED">
            <w:pPr>
              <w:ind w:firstLine="0"/>
              <w:jc w:val="center"/>
              <w:rPr>
                <w:b/>
              </w:rPr>
            </w:pPr>
            <w:r w:rsidRPr="008403C9">
              <w:rPr>
                <w:b/>
              </w:rPr>
              <w:t>SequenceNumber</w:t>
            </w:r>
          </w:p>
          <w:p w14:paraId="7BD4E139" w14:textId="664AEF21" w:rsidR="004427C5" w:rsidRPr="008403C9" w:rsidRDefault="004427C5" w:rsidP="004265ED">
            <w:pPr>
              <w:ind w:firstLine="0"/>
              <w:jc w:val="center"/>
              <w:rPr>
                <w:b/>
              </w:rPr>
            </w:pPr>
            <w:r w:rsidRPr="008403C9">
              <w:rPr>
                <w:b/>
              </w:rPr>
              <w:t>SequenceNumberSet</w:t>
            </w:r>
          </w:p>
          <w:p w14:paraId="519D1640" w14:textId="3F01B1FC" w:rsidR="004265ED" w:rsidRPr="008403C9" w:rsidRDefault="004265ED" w:rsidP="004265ED">
            <w:pPr>
              <w:ind w:firstLine="0"/>
              <w:jc w:val="center"/>
              <w:rPr>
                <w:b/>
              </w:rPr>
            </w:pPr>
            <w:r w:rsidRPr="008403C9">
              <w:rPr>
                <w:b/>
              </w:rPr>
              <w:t>MessageCodecFactory</w:t>
            </w:r>
          </w:p>
          <w:p w14:paraId="61DF671E" w14:textId="4742A085" w:rsidR="00DE27F5" w:rsidRPr="008403C9" w:rsidRDefault="00DE27F5" w:rsidP="004265ED">
            <w:pPr>
              <w:ind w:firstLine="0"/>
              <w:jc w:val="center"/>
              <w:rPr>
                <w:b/>
              </w:rPr>
            </w:pPr>
          </w:p>
        </w:tc>
        <w:tc>
          <w:tcPr>
            <w:tcW w:w="2973" w:type="dxa"/>
            <w:vAlign w:val="center"/>
          </w:tcPr>
          <w:p w14:paraId="5283CB74" w14:textId="57C4B092" w:rsidR="006C59B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t>Get</w:t>
            </w:r>
          </w:p>
        </w:tc>
        <w:tc>
          <w:tcPr>
            <w:tcW w:w="3113" w:type="dxa"/>
            <w:vAlign w:val="center"/>
          </w:tcPr>
          <w:p w14:paraId="25210E03" w14:textId="7D6FFA12" w:rsidR="006C59B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t>Obtiene el objeto del tipo</w:t>
            </w:r>
            <w:r w:rsidR="00CB6613">
              <w:t xml:space="preserve"> (nombre de la clase)</w:t>
            </w:r>
            <w:r>
              <w:t xml:space="preserve"> del buffer</w:t>
            </w:r>
          </w:p>
        </w:tc>
      </w:tr>
      <w:tr w:rsidR="006C59B9"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8403C9" w:rsidRDefault="006C59B9" w:rsidP="004265ED">
            <w:pPr>
              <w:ind w:firstLine="0"/>
              <w:jc w:val="center"/>
              <w:rPr>
                <w:b/>
              </w:rPr>
            </w:pPr>
          </w:p>
        </w:tc>
        <w:tc>
          <w:tcPr>
            <w:tcW w:w="2973" w:type="dxa"/>
            <w:vAlign w:val="center"/>
          </w:tcPr>
          <w:p w14:paraId="3A7ECE02" w14:textId="11838059" w:rsidR="006C59B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t>Put</w:t>
            </w:r>
          </w:p>
        </w:tc>
        <w:tc>
          <w:tcPr>
            <w:tcW w:w="3113" w:type="dxa"/>
            <w:vAlign w:val="center"/>
          </w:tcPr>
          <w:p w14:paraId="2DB1F0BA" w14:textId="21FCE1D2" w:rsidR="006C59B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t>Pone un objeto del tipo</w:t>
            </w:r>
            <w:r w:rsidR="00CB6613">
              <w:t xml:space="preserve"> (nombre de la clase)</w:t>
            </w:r>
            <w:r>
              <w:t xml:space="preserve"> en el buffer</w:t>
            </w:r>
          </w:p>
        </w:tc>
      </w:tr>
      <w:tr w:rsidR="004427C5"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8403C9" w:rsidRDefault="004427C5" w:rsidP="004265ED">
            <w:pPr>
              <w:ind w:firstLine="0"/>
              <w:jc w:val="center"/>
              <w:rPr>
                <w:b/>
              </w:rPr>
            </w:pPr>
            <w:r w:rsidRPr="008403C9">
              <w:rPr>
                <w:b/>
              </w:rPr>
              <w:t>MessageDecoder</w:t>
            </w:r>
          </w:p>
        </w:tc>
        <w:tc>
          <w:tcPr>
            <w:tcW w:w="2973" w:type="dxa"/>
            <w:vAlign w:val="center"/>
          </w:tcPr>
          <w:p w14:paraId="1D5681E2" w14:textId="235E5586"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DoDecode</w:t>
            </w:r>
          </w:p>
        </w:tc>
        <w:tc>
          <w:tcPr>
            <w:tcW w:w="3113" w:type="dxa"/>
            <w:vAlign w:val="center"/>
          </w:tcPr>
          <w:p w14:paraId="1AC174E0" w14:textId="5C1868D4" w:rsidR="004427C5"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t>Empieza el proceso de decodificación del mensaje</w:t>
            </w:r>
          </w:p>
        </w:tc>
      </w:tr>
      <w:tr w:rsidR="004427C5"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8403C9" w:rsidRDefault="004427C5" w:rsidP="004265ED">
            <w:pPr>
              <w:ind w:firstLine="0"/>
              <w:jc w:val="center"/>
              <w:rPr>
                <w:b/>
              </w:rPr>
            </w:pPr>
            <w:r w:rsidRPr="008403C9">
              <w:rPr>
                <w:b/>
              </w:rPr>
              <w:t>EntityIdEncoder</w:t>
            </w:r>
          </w:p>
          <w:p w14:paraId="73F70F3D" w14:textId="77777777" w:rsidR="00CB6613" w:rsidRPr="008403C9" w:rsidRDefault="00CB6613" w:rsidP="004265ED">
            <w:pPr>
              <w:ind w:firstLine="0"/>
              <w:jc w:val="center"/>
              <w:rPr>
                <w:b/>
              </w:rPr>
            </w:pPr>
            <w:r w:rsidRPr="008403C9">
              <w:rPr>
                <w:b/>
              </w:rPr>
              <w:t>ProtocolIdEncoder</w:t>
            </w:r>
          </w:p>
          <w:p w14:paraId="76DF79D4" w14:textId="77777777" w:rsidR="00CB6613" w:rsidRPr="008403C9" w:rsidRDefault="00CB6613" w:rsidP="004265ED">
            <w:pPr>
              <w:ind w:firstLine="0"/>
              <w:jc w:val="center"/>
              <w:rPr>
                <w:b/>
              </w:rPr>
            </w:pPr>
            <w:r w:rsidRPr="008403C9">
              <w:rPr>
                <w:b/>
              </w:rPr>
              <w:t>GuidPrefixEncoder</w:t>
            </w:r>
          </w:p>
          <w:p w14:paraId="0623BF35" w14:textId="7651A2D6" w:rsidR="00CB6613" w:rsidRPr="008403C9" w:rsidRDefault="00CB6613" w:rsidP="004265ED">
            <w:pPr>
              <w:ind w:firstLine="0"/>
              <w:jc w:val="center"/>
              <w:rPr>
                <w:b/>
              </w:rPr>
            </w:pPr>
            <w:r w:rsidRPr="008403C9">
              <w:rPr>
                <w:b/>
              </w:rPr>
              <w:t>VendorIdEncoder</w:t>
            </w:r>
          </w:p>
        </w:tc>
        <w:tc>
          <w:tcPr>
            <w:tcW w:w="2973" w:type="dxa"/>
            <w:vAlign w:val="center"/>
          </w:tcPr>
          <w:p w14:paraId="246B1777" w14:textId="34E0F071"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Get</w:t>
            </w:r>
          </w:p>
        </w:tc>
        <w:tc>
          <w:tcPr>
            <w:tcW w:w="3113" w:type="dxa"/>
            <w:vAlign w:val="center"/>
          </w:tcPr>
          <w:p w14:paraId="3B700773" w14:textId="4DF0A1CC"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Obtiene el objeto </w:t>
            </w:r>
            <w:r w:rsidR="00CB6613">
              <w:t>(nombre de la clase)</w:t>
            </w:r>
            <w:r>
              <w:t xml:space="preserve"> del buffer</w:t>
            </w:r>
          </w:p>
        </w:tc>
      </w:tr>
      <w:tr w:rsidR="004427C5"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8403C9" w:rsidRDefault="004427C5" w:rsidP="004265ED">
            <w:pPr>
              <w:ind w:firstLine="0"/>
              <w:jc w:val="center"/>
              <w:rPr>
                <w:b/>
              </w:rPr>
            </w:pPr>
          </w:p>
        </w:tc>
        <w:tc>
          <w:tcPr>
            <w:tcW w:w="2973" w:type="dxa"/>
            <w:vAlign w:val="center"/>
          </w:tcPr>
          <w:p w14:paraId="7AE60F43" w14:textId="3474ECE7"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Put</w:t>
            </w:r>
          </w:p>
        </w:tc>
        <w:tc>
          <w:tcPr>
            <w:tcW w:w="3113" w:type="dxa"/>
            <w:vAlign w:val="center"/>
          </w:tcPr>
          <w:p w14:paraId="66E482EF" w14:textId="66F494CD"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Pone el objeto </w:t>
            </w:r>
            <w:r w:rsidR="00CB6613">
              <w:t>(nombre de la clase)</w:t>
            </w:r>
            <w:r>
              <w:t xml:space="preserve"> en el buffer</w:t>
            </w:r>
          </w:p>
        </w:tc>
      </w:tr>
      <w:tr w:rsidR="004427C5"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8403C9" w:rsidRDefault="004427C5" w:rsidP="004265ED">
            <w:pPr>
              <w:ind w:firstLine="0"/>
              <w:jc w:val="center"/>
              <w:rPr>
                <w:b/>
              </w:rPr>
            </w:pPr>
          </w:p>
        </w:tc>
        <w:tc>
          <w:tcPr>
            <w:tcW w:w="2973" w:type="dxa"/>
            <w:vAlign w:val="center"/>
          </w:tcPr>
          <w:p w14:paraId="419788EC" w14:textId="04B12932"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Read</w:t>
            </w:r>
          </w:p>
        </w:tc>
        <w:tc>
          <w:tcPr>
            <w:tcW w:w="3113" w:type="dxa"/>
            <w:vAlign w:val="center"/>
          </w:tcPr>
          <w:p w14:paraId="6D6CA15F" w14:textId="45410899"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Leer el </w:t>
            </w:r>
            <w:r w:rsidR="00CB6613">
              <w:t>(nombre de la clase)</w:t>
            </w:r>
            <w:r>
              <w:t xml:space="preserve"> del buffer</w:t>
            </w:r>
          </w:p>
        </w:tc>
      </w:tr>
      <w:tr w:rsidR="004427C5"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8403C9" w:rsidRDefault="004427C5" w:rsidP="004265ED">
            <w:pPr>
              <w:ind w:firstLine="0"/>
              <w:jc w:val="center"/>
              <w:rPr>
                <w:b/>
              </w:rPr>
            </w:pPr>
          </w:p>
        </w:tc>
        <w:tc>
          <w:tcPr>
            <w:tcW w:w="2973" w:type="dxa"/>
            <w:vAlign w:val="center"/>
          </w:tcPr>
          <w:p w14:paraId="42F51040" w14:textId="1B861D63"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Write</w:t>
            </w:r>
          </w:p>
        </w:tc>
        <w:tc>
          <w:tcPr>
            <w:tcW w:w="3113" w:type="dxa"/>
            <w:vAlign w:val="center"/>
          </w:tcPr>
          <w:p w14:paraId="4E7D34CD" w14:textId="1F0871A7"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Escribir o cambia un </w:t>
            </w:r>
            <w:r w:rsidR="00CB6613">
              <w:t>(nombre de la clase)</w:t>
            </w:r>
            <w:r>
              <w:t xml:space="preserve"> del buffer</w:t>
            </w:r>
          </w:p>
        </w:tc>
      </w:tr>
      <w:tr w:rsidR="004427C5"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8403C9" w:rsidRDefault="004427C5" w:rsidP="004265ED">
            <w:pPr>
              <w:ind w:firstLine="0"/>
              <w:jc w:val="center"/>
              <w:rPr>
                <w:b/>
              </w:rPr>
            </w:pPr>
            <w:r w:rsidRPr="008403C9">
              <w:rPr>
                <w:b/>
              </w:rPr>
              <w:t>Sentinel</w:t>
            </w:r>
          </w:p>
        </w:tc>
        <w:tc>
          <w:tcPr>
            <w:tcW w:w="2973" w:type="dxa"/>
            <w:vAlign w:val="center"/>
          </w:tcPr>
          <w:p w14:paraId="6E578F33" w14:textId="3CAA99D3"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Sentinel</w:t>
            </w:r>
          </w:p>
        </w:tc>
        <w:tc>
          <w:tcPr>
            <w:tcW w:w="3113" w:type="dxa"/>
            <w:vAlign w:val="center"/>
          </w:tcPr>
          <w:p w14:paraId="301D78C9" w14:textId="77DBF703" w:rsidR="004427C5"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t>Crea una instancia en el espacio de memoria correspondiente a la instancia Sentinel</w:t>
            </w:r>
          </w:p>
        </w:tc>
      </w:tr>
      <w:tr w:rsidR="00CB6613"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8403C9" w:rsidRDefault="00CB6613" w:rsidP="004265ED">
            <w:pPr>
              <w:ind w:firstLine="0"/>
              <w:jc w:val="center"/>
              <w:rPr>
                <w:b/>
              </w:rPr>
            </w:pPr>
            <w:r w:rsidRPr="008403C9">
              <w:rPr>
                <w:b/>
              </w:rPr>
              <w:t>EntityIdSerializer</w:t>
            </w:r>
          </w:p>
          <w:p w14:paraId="566D90E7" w14:textId="77777777" w:rsidR="00CB6613" w:rsidRPr="008403C9" w:rsidRDefault="00CB6613" w:rsidP="004265ED">
            <w:pPr>
              <w:ind w:firstLine="0"/>
              <w:jc w:val="center"/>
              <w:rPr>
                <w:b/>
              </w:rPr>
            </w:pPr>
            <w:r w:rsidRPr="008403C9">
              <w:rPr>
                <w:b/>
              </w:rPr>
              <w:t>VendorIdSerializer</w:t>
            </w:r>
          </w:p>
          <w:p w14:paraId="445CD146" w14:textId="77777777" w:rsidR="00CB6613" w:rsidRPr="008403C9" w:rsidRDefault="00CB6613" w:rsidP="004265ED">
            <w:pPr>
              <w:ind w:firstLine="0"/>
              <w:jc w:val="center"/>
              <w:rPr>
                <w:b/>
              </w:rPr>
            </w:pPr>
            <w:r w:rsidRPr="008403C9">
              <w:rPr>
                <w:b/>
              </w:rPr>
              <w:t>GuidPrefixSerializer</w:t>
            </w:r>
          </w:p>
          <w:p w14:paraId="07CE7C25" w14:textId="77777777" w:rsidR="00CB6613" w:rsidRPr="008403C9" w:rsidRDefault="00CB6613" w:rsidP="004265ED">
            <w:pPr>
              <w:ind w:firstLine="0"/>
              <w:jc w:val="center"/>
              <w:rPr>
                <w:b/>
              </w:rPr>
            </w:pPr>
            <w:r w:rsidRPr="008403C9">
              <w:rPr>
                <w:b/>
              </w:rPr>
              <w:t>GUIDSerializer</w:t>
            </w:r>
          </w:p>
          <w:p w14:paraId="4A2A4282" w14:textId="177D49F2" w:rsidR="00CB6613" w:rsidRPr="008403C9" w:rsidRDefault="00CB6613" w:rsidP="004265ED">
            <w:pPr>
              <w:ind w:firstLine="0"/>
              <w:jc w:val="center"/>
              <w:rPr>
                <w:b/>
              </w:rPr>
            </w:pPr>
            <w:r w:rsidRPr="008403C9">
              <w:rPr>
                <w:b/>
              </w:rPr>
              <w:lastRenderedPageBreak/>
              <w:t>ProtocolIdSerializer</w:t>
            </w:r>
          </w:p>
        </w:tc>
        <w:tc>
          <w:tcPr>
            <w:tcW w:w="2973" w:type="dxa"/>
            <w:vAlign w:val="center"/>
          </w:tcPr>
          <w:p w14:paraId="524657AE" w14:textId="0DAFD798"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lastRenderedPageBreak/>
              <w:t>GetStaticMethods</w:t>
            </w:r>
          </w:p>
        </w:tc>
        <w:tc>
          <w:tcPr>
            <w:tcW w:w="3113" w:type="dxa"/>
            <w:vAlign w:val="center"/>
          </w:tcPr>
          <w:p w14:paraId="6F9EA1F9" w14:textId="3B7815C2"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Crea los métodos delegados (nombre de la clase) de escritura y lectura</w:t>
            </w:r>
          </w:p>
        </w:tc>
      </w:tr>
      <w:tr w:rsidR="00CB6613"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Default="00CB6613" w:rsidP="004265ED">
            <w:pPr>
              <w:ind w:firstLine="0"/>
              <w:jc w:val="center"/>
            </w:pPr>
          </w:p>
        </w:tc>
        <w:tc>
          <w:tcPr>
            <w:tcW w:w="2973" w:type="dxa"/>
            <w:vAlign w:val="center"/>
          </w:tcPr>
          <w:p w14:paraId="43B63D8E" w14:textId="44E1BC63" w:rsidR="00CB6613"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t>GetSubtypes</w:t>
            </w:r>
          </w:p>
        </w:tc>
        <w:tc>
          <w:tcPr>
            <w:tcW w:w="3113" w:type="dxa"/>
            <w:vAlign w:val="center"/>
          </w:tcPr>
          <w:p w14:paraId="41645A3C" w14:textId="2304F284" w:rsidR="00CB6613"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t>Obtiene un subtipo</w:t>
            </w:r>
          </w:p>
        </w:tc>
      </w:tr>
      <w:tr w:rsidR="00CB6613"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Default="00CB6613" w:rsidP="004265ED">
            <w:pPr>
              <w:ind w:firstLine="0"/>
              <w:jc w:val="center"/>
            </w:pPr>
          </w:p>
        </w:tc>
        <w:tc>
          <w:tcPr>
            <w:tcW w:w="2973" w:type="dxa"/>
            <w:vAlign w:val="center"/>
          </w:tcPr>
          <w:p w14:paraId="545FF251" w14:textId="3FFF70F3"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t>Handles</w:t>
            </w:r>
          </w:p>
        </w:tc>
        <w:tc>
          <w:tcPr>
            <w:tcW w:w="3113" w:type="dxa"/>
            <w:vAlign w:val="center"/>
          </w:tcPr>
          <w:p w14:paraId="7FDFEC35" w14:textId="33F78730"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Compara al tipo del tipo de (nombre de la clase)</w:t>
            </w:r>
          </w:p>
        </w:tc>
      </w:tr>
    </w:tbl>
    <w:p w14:paraId="0E119276" w14:textId="77777777" w:rsidR="006C59B9" w:rsidRDefault="006C59B9" w:rsidP="002F4770"/>
    <w:p w14:paraId="160720F2" w14:textId="2132E2B4" w:rsidR="00CB3AAC" w:rsidRPr="006C59B9" w:rsidRDefault="00CB3AAC" w:rsidP="002F4770">
      <w:r>
        <w:t xml:space="preserve">Una vez que se tiene la posibilidad de codificar y decodificar mensajes, cabeceras e identificadores dentro de un buffer. Es necesario tener un esquema de serialización el cual se encuentra mostrado en la </w:t>
      </w:r>
      <w:r w:rsidR="00D07F34">
        <w:fldChar w:fldCharType="begin"/>
      </w:r>
      <w:r w:rsidR="00D07F34">
        <w:instrText xml:space="preserve"> REF _Ref421703622 \h </w:instrText>
      </w:r>
      <w:r w:rsidR="00D07F34">
        <w:fldChar w:fldCharType="separate"/>
      </w:r>
      <w:r w:rsidR="00D07F34">
        <w:t xml:space="preserve">Tabla </w:t>
      </w:r>
      <w:r w:rsidR="00D07F34">
        <w:rPr>
          <w:noProof/>
        </w:rPr>
        <w:t>3</w:t>
      </w:r>
      <w:r w:rsidR="00D07F34">
        <w:noBreakHyphen/>
      </w:r>
      <w:r w:rsidR="00D07F34">
        <w:rPr>
          <w:noProof/>
        </w:rPr>
        <w:t>5</w:t>
      </w:r>
      <w:r w:rsidR="00D07F34">
        <w:fldChar w:fldCharType="end"/>
      </w:r>
      <w:r w:rsidR="00D07F34">
        <w:t xml:space="preserve"> y </w:t>
      </w:r>
      <w:r w:rsidR="00D07F34">
        <w:fldChar w:fldCharType="begin"/>
      </w:r>
      <w:r w:rsidR="00D07F34">
        <w:instrText xml:space="preserve"> REF _Ref421703638 \h </w:instrText>
      </w:r>
      <w:r w:rsidR="00D07F34">
        <w:fldChar w:fldCharType="separate"/>
      </w:r>
      <w:r w:rsidR="00D07F34">
        <w:t xml:space="preserve">Figura </w:t>
      </w:r>
      <w:r w:rsidR="00D07F34">
        <w:rPr>
          <w:noProof/>
        </w:rPr>
        <w:t>3</w:t>
      </w:r>
      <w:r w:rsidR="00D07F34">
        <w:noBreakHyphen/>
      </w:r>
      <w:r w:rsidR="00D07F34">
        <w:rPr>
          <w:noProof/>
        </w:rPr>
        <w:t>5</w:t>
      </w:r>
      <w:r w:rsidR="00D07F34">
        <w:fldChar w:fldCharType="end"/>
      </w:r>
      <w:r w:rsidR="00D07F34">
        <w:t>.</w:t>
      </w:r>
    </w:p>
    <w:p w14:paraId="097D249F" w14:textId="77777777" w:rsidR="00DD73FE" w:rsidRDefault="007501C2" w:rsidP="008347C9">
      <w:pPr>
        <w:keepNext/>
        <w:jc w:val="center"/>
      </w:pPr>
      <w:r>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Default="00DD73FE" w:rsidP="00DD73FE">
      <w:pPr>
        <w:pStyle w:val="Descripcin"/>
        <w:rPr>
          <w:lang w:val="es-ES"/>
        </w:rPr>
      </w:pPr>
      <w:bookmarkStart w:id="293" w:name="_Ref421703638"/>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5</w:t>
      </w:r>
      <w:r w:rsidR="000A7D12">
        <w:fldChar w:fldCharType="end"/>
      </w:r>
      <w:bookmarkEnd w:id="293"/>
      <w:r>
        <w:rPr>
          <w:i w:val="0"/>
        </w:rPr>
        <w:t>. Diagrama de clases para la serialización de mensajes</w:t>
      </w:r>
    </w:p>
    <w:p w14:paraId="65E2E831" w14:textId="3A28D68A" w:rsidR="00D07F34" w:rsidRDefault="00D07F34" w:rsidP="000922CC">
      <w:pPr>
        <w:pStyle w:val="Descripcin"/>
        <w:keepNext/>
      </w:pPr>
      <w:bookmarkStart w:id="294" w:name="_Ref421703622"/>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5</w:t>
      </w:r>
      <w:r w:rsidR="00AB1719">
        <w:fldChar w:fldCharType="end"/>
      </w:r>
      <w:bookmarkEnd w:id="294"/>
      <w:r>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Default="008347C9" w:rsidP="000922CC">
            <w:pPr>
              <w:ind w:firstLine="0"/>
              <w:jc w:val="center"/>
              <w:rPr>
                <w:b w:val="0"/>
              </w:rPr>
            </w:pPr>
            <w:r>
              <w:rPr>
                <w:b w:val="0"/>
              </w:rPr>
              <w:t>Clase</w:t>
            </w:r>
          </w:p>
        </w:tc>
        <w:tc>
          <w:tcPr>
            <w:tcW w:w="2973" w:type="dxa"/>
            <w:vAlign w:val="center"/>
          </w:tcPr>
          <w:p w14:paraId="7E25CC09"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0B1175B3"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DF77F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8403C9" w:rsidRDefault="00DF77F9" w:rsidP="000922CC">
            <w:pPr>
              <w:ind w:firstLine="0"/>
              <w:jc w:val="center"/>
              <w:rPr>
                <w:b/>
              </w:rPr>
            </w:pPr>
            <w:r>
              <w:rPr>
                <w:b/>
              </w:rPr>
              <w:t>CDREncapsulation</w:t>
            </w:r>
          </w:p>
          <w:p w14:paraId="2EB35470" w14:textId="77777777" w:rsidR="00DF77F9" w:rsidRPr="008403C9" w:rsidRDefault="00DF77F9" w:rsidP="000922CC">
            <w:pPr>
              <w:ind w:firstLine="0"/>
              <w:jc w:val="center"/>
              <w:rPr>
                <w:b/>
              </w:rPr>
            </w:pPr>
          </w:p>
        </w:tc>
        <w:tc>
          <w:tcPr>
            <w:tcW w:w="2973" w:type="dxa"/>
            <w:vAlign w:val="center"/>
          </w:tcPr>
          <w:p w14:paraId="30BB299A" w14:textId="29C14791"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CDREncapsulation</w:t>
            </w:r>
          </w:p>
        </w:tc>
        <w:tc>
          <w:tcPr>
            <w:tcW w:w="3113" w:type="dxa"/>
            <w:vAlign w:val="center"/>
          </w:tcPr>
          <w:p w14:paraId="1737B56A" w14:textId="309C0ED4" w:rsidR="00DF77F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t>Es el método que sirve para serializar mensajes de datos</w:t>
            </w:r>
          </w:p>
        </w:tc>
      </w:tr>
      <w:tr w:rsidR="00DF77F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Default="00DF77F9" w:rsidP="000922CC">
            <w:pPr>
              <w:ind w:firstLine="0"/>
              <w:jc w:val="center"/>
              <w:rPr>
                <w:b/>
              </w:rPr>
            </w:pPr>
          </w:p>
        </w:tc>
        <w:tc>
          <w:tcPr>
            <w:tcW w:w="2973" w:type="dxa"/>
            <w:vAlign w:val="center"/>
          </w:tcPr>
          <w:p w14:paraId="0B059A83" w14:textId="212B3A9C"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ContainsData</w:t>
            </w:r>
          </w:p>
        </w:tc>
        <w:tc>
          <w:tcPr>
            <w:tcW w:w="3113" w:type="dxa"/>
            <w:vAlign w:val="center"/>
          </w:tcPr>
          <w:p w14:paraId="710553E0" w14:textId="1F796CC2"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Informa si contiene Datos o no</w:t>
            </w:r>
          </w:p>
        </w:tc>
      </w:tr>
      <w:tr w:rsidR="00DF77F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Default="00DF77F9" w:rsidP="000922CC">
            <w:pPr>
              <w:ind w:firstLine="0"/>
              <w:jc w:val="center"/>
              <w:rPr>
                <w:b/>
              </w:rPr>
            </w:pPr>
          </w:p>
        </w:tc>
        <w:tc>
          <w:tcPr>
            <w:tcW w:w="2973" w:type="dxa"/>
            <w:vAlign w:val="center"/>
          </w:tcPr>
          <w:p w14:paraId="25F9B4C8" w14:textId="12742627"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77992D20" w14:textId="104E1237" w:rsidR="00DF77F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t>Deserializa desde un buffer</w:t>
            </w:r>
          </w:p>
        </w:tc>
      </w:tr>
      <w:tr w:rsidR="00DF77F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Default="00DF77F9" w:rsidP="000922CC">
            <w:pPr>
              <w:ind w:firstLine="0"/>
              <w:jc w:val="center"/>
              <w:rPr>
                <w:b/>
              </w:rPr>
            </w:pPr>
          </w:p>
        </w:tc>
        <w:tc>
          <w:tcPr>
            <w:tcW w:w="2973" w:type="dxa"/>
            <w:vAlign w:val="center"/>
          </w:tcPr>
          <w:p w14:paraId="52BB2E2F" w14:textId="667CD252"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71E7A1F4" w14:textId="1E1D8340"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Serializa</w:t>
            </w:r>
          </w:p>
        </w:tc>
      </w:tr>
      <w:tr w:rsidR="008347C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Default="008347C9" w:rsidP="000922CC">
            <w:pPr>
              <w:ind w:firstLine="0"/>
              <w:jc w:val="center"/>
              <w:rPr>
                <w:b/>
              </w:rPr>
            </w:pPr>
            <w:r>
              <w:rPr>
                <w:b/>
              </w:rPr>
              <w:t>EncapsulationManager</w:t>
            </w:r>
          </w:p>
        </w:tc>
        <w:tc>
          <w:tcPr>
            <w:tcW w:w="2973" w:type="dxa"/>
            <w:vAlign w:val="center"/>
          </w:tcPr>
          <w:p w14:paraId="0DE99D0C" w14:textId="0FCABDDC" w:rsidR="008347C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563A9CD7" w14:textId="12CED97D" w:rsidR="008347C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t>Gestiona la deseriali</w:t>
            </w:r>
            <w:r w:rsidR="00D43BCE">
              <w:t>zación</w:t>
            </w:r>
          </w:p>
        </w:tc>
      </w:tr>
      <w:tr w:rsidR="00DF77F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Default="00DF77F9" w:rsidP="000922CC">
            <w:pPr>
              <w:ind w:firstLine="0"/>
              <w:jc w:val="center"/>
              <w:rPr>
                <w:b/>
              </w:rPr>
            </w:pPr>
          </w:p>
        </w:tc>
        <w:tc>
          <w:tcPr>
            <w:tcW w:w="2973" w:type="dxa"/>
            <w:vAlign w:val="center"/>
          </w:tcPr>
          <w:p w14:paraId="1553EBE9" w14:textId="4E0D7D75"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4F8E0C08" w14:textId="658C8A89"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Gestiona la serialización</w:t>
            </w:r>
          </w:p>
        </w:tc>
      </w:tr>
    </w:tbl>
    <w:p w14:paraId="08C8417C" w14:textId="77777777" w:rsidR="007A4CC1" w:rsidRPr="008347C9" w:rsidRDefault="007A4CC1" w:rsidP="00BB63F9"/>
    <w:p w14:paraId="0584E7D9" w14:textId="07A1DF38" w:rsidR="007A4CC1" w:rsidRDefault="00F86E9F" w:rsidP="000922CC">
      <w:pPr>
        <w:pStyle w:val="Ttulo3"/>
        <w:rPr>
          <w:lang w:val="es-ES"/>
        </w:rPr>
      </w:pPr>
      <w:r>
        <w:rPr>
          <w:lang w:val="es-ES"/>
        </w:rPr>
        <w:t>Submódulo descubrimiento</w:t>
      </w:r>
    </w:p>
    <w:p w14:paraId="7E80112B" w14:textId="551D6C29" w:rsidR="00DE5400" w:rsidRDefault="00DE5400" w:rsidP="00DE5400">
      <w:pPr>
        <w:rPr>
          <w:lang w:val="es-ES"/>
        </w:rPr>
      </w:pPr>
      <w:r>
        <w:rPr>
          <w:lang w:val="es-ES"/>
        </w:rPr>
        <w:t xml:space="preserve">El submódulo de descubrimiento es el encargado de los mensajes de descubrimiento y de finalizar el descubrimiento de los </w:t>
      </w:r>
      <w:r w:rsidR="00F86E9F">
        <w:rPr>
          <w:i/>
          <w:lang w:val="es-ES"/>
        </w:rPr>
        <w:t xml:space="preserve">participantes, </w:t>
      </w:r>
      <w:r w:rsidR="00F86E9F">
        <w:rPr>
          <w:lang w:val="es-ES"/>
        </w:rPr>
        <w:t xml:space="preserve">para lo cual se define una serie de clases que permiten el descubrimiento de mensajes RTPS. A continuación en la </w:t>
      </w:r>
      <w:r w:rsidR="005F39F9">
        <w:rPr>
          <w:lang w:val="es-ES"/>
        </w:rPr>
        <w:fldChar w:fldCharType="begin"/>
      </w:r>
      <w:r w:rsidR="005F39F9">
        <w:rPr>
          <w:lang w:val="es-ES"/>
        </w:rPr>
        <w:instrText xml:space="preserve"> REF _Ref421711671 \h </w:instrText>
      </w:r>
      <w:r w:rsidR="005F39F9">
        <w:rPr>
          <w:lang w:val="es-ES"/>
        </w:rPr>
      </w:r>
      <w:r w:rsidR="005F39F9">
        <w:rPr>
          <w:lang w:val="es-ES"/>
        </w:rPr>
        <w:fldChar w:fldCharType="separate"/>
      </w:r>
      <w:r w:rsidR="005F39F9">
        <w:t xml:space="preserve">Figura </w:t>
      </w:r>
      <w:r w:rsidR="005F39F9">
        <w:rPr>
          <w:noProof/>
        </w:rPr>
        <w:t>3</w:t>
      </w:r>
      <w:r w:rsidR="005F39F9">
        <w:noBreakHyphen/>
      </w:r>
      <w:r w:rsidR="005F39F9">
        <w:rPr>
          <w:noProof/>
        </w:rPr>
        <w:t>6</w:t>
      </w:r>
      <w:r w:rsidR="005F39F9">
        <w:rPr>
          <w:lang w:val="es-ES"/>
        </w:rPr>
        <w:fldChar w:fldCharType="end"/>
      </w:r>
      <w:r w:rsidR="005F39F9">
        <w:rPr>
          <w:lang w:val="es-ES"/>
        </w:rPr>
        <w:t xml:space="preserve"> </w:t>
      </w:r>
      <w:r w:rsidR="00F86E9F">
        <w:rPr>
          <w:lang w:val="es-ES"/>
        </w:rPr>
        <w:t>se muestra el diagrama de clases d</w:t>
      </w:r>
      <w:r w:rsidR="005F39F9">
        <w:rPr>
          <w:lang w:val="es-ES"/>
        </w:rPr>
        <w:t xml:space="preserve">el submódulo de descubrimiento y en la </w:t>
      </w:r>
      <w:r w:rsidR="003D7F82">
        <w:rPr>
          <w:lang w:val="es-ES"/>
        </w:rPr>
        <w:fldChar w:fldCharType="begin"/>
      </w:r>
      <w:r w:rsidR="003D7F82">
        <w:rPr>
          <w:lang w:val="es-ES"/>
        </w:rPr>
        <w:instrText xml:space="preserve"> REF _Ref421714098 \h </w:instrText>
      </w:r>
      <w:r w:rsidR="003D7F82">
        <w:rPr>
          <w:lang w:val="es-ES"/>
        </w:rPr>
      </w:r>
      <w:r w:rsidR="003D7F82">
        <w:rPr>
          <w:lang w:val="es-ES"/>
        </w:rPr>
        <w:fldChar w:fldCharType="separate"/>
      </w:r>
      <w:r w:rsidR="003D7F82">
        <w:t xml:space="preserve">Tabla </w:t>
      </w:r>
      <w:r w:rsidR="003D7F82">
        <w:rPr>
          <w:noProof/>
        </w:rPr>
        <w:t>3</w:t>
      </w:r>
      <w:r w:rsidR="003D7F82">
        <w:noBreakHyphen/>
      </w:r>
      <w:r w:rsidR="003D7F82">
        <w:rPr>
          <w:noProof/>
        </w:rPr>
        <w:t>6</w:t>
      </w:r>
      <w:r w:rsidR="003D7F82">
        <w:rPr>
          <w:lang w:val="es-ES"/>
        </w:rPr>
        <w:fldChar w:fldCharType="end"/>
      </w:r>
      <w:r w:rsidR="00621F0F">
        <w:rPr>
          <w:lang w:val="es-ES"/>
        </w:rPr>
        <w:t xml:space="preserve"> </w:t>
      </w:r>
      <w:r w:rsidR="005F39F9">
        <w:rPr>
          <w:lang w:val="es-ES"/>
        </w:rPr>
        <w:t>se realiza una explicación de cada método utilizado en el submódulo.</w:t>
      </w:r>
    </w:p>
    <w:p w14:paraId="11A97565" w14:textId="77777777" w:rsidR="005F39F9" w:rsidRDefault="005F39F9" w:rsidP="00DE5400">
      <w:pPr>
        <w:rPr>
          <w:lang w:val="es-ES"/>
        </w:rPr>
      </w:pPr>
    </w:p>
    <w:p w14:paraId="37B00837" w14:textId="77777777" w:rsidR="00F86E9F" w:rsidRPr="00F86E9F" w:rsidRDefault="00F86E9F" w:rsidP="00DE5400">
      <w:pPr>
        <w:rPr>
          <w:lang w:val="es-ES"/>
        </w:rPr>
      </w:pPr>
    </w:p>
    <w:p w14:paraId="29BF2734" w14:textId="77777777" w:rsidR="00F86E9F" w:rsidRDefault="00DE5400" w:rsidP="00F86E9F">
      <w:pPr>
        <w:keepNext/>
        <w:jc w:val="center"/>
      </w:pPr>
      <w:r>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Default="00F86E9F" w:rsidP="00F86E9F">
      <w:pPr>
        <w:pStyle w:val="Descripcin"/>
        <w:rPr>
          <w:i w:val="0"/>
        </w:rPr>
      </w:pPr>
      <w:bookmarkStart w:id="295" w:name="_Ref421711671"/>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6</w:t>
      </w:r>
      <w:r w:rsidR="000A7D12">
        <w:fldChar w:fldCharType="end"/>
      </w:r>
      <w:bookmarkEnd w:id="295"/>
      <w:r>
        <w:t xml:space="preserve">. </w:t>
      </w:r>
      <w:r>
        <w:rPr>
          <w:i w:val="0"/>
        </w:rPr>
        <w:t>Diagrama de clases del submódulo descubrimiento.</w:t>
      </w:r>
    </w:p>
    <w:p w14:paraId="21E1E507" w14:textId="12A76382" w:rsidR="00621F0F" w:rsidRDefault="00621F0F" w:rsidP="00621F0F">
      <w:pPr>
        <w:pStyle w:val="Descripcin"/>
        <w:keepNext/>
      </w:pPr>
      <w:bookmarkStart w:id="296" w:name="_Ref421714098"/>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6</w:t>
      </w:r>
      <w:r w:rsidR="00AB1719">
        <w:fldChar w:fldCharType="end"/>
      </w:r>
      <w:bookmarkEnd w:id="296"/>
      <w:r>
        <w:t xml:space="preserve">. </w:t>
      </w:r>
      <w:r>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5F39F9" w:rsidRDefault="005F39F9" w:rsidP="001774F8">
            <w:pPr>
              <w:ind w:firstLine="0"/>
              <w:jc w:val="center"/>
              <w:rPr>
                <w:b w:val="0"/>
              </w:rPr>
            </w:pPr>
            <w:r>
              <w:t>Clases</w:t>
            </w:r>
          </w:p>
        </w:tc>
        <w:tc>
          <w:tcPr>
            <w:tcW w:w="3666" w:type="dxa"/>
            <w:vAlign w:val="center"/>
          </w:tcPr>
          <w:p w14:paraId="15A0370C" w14:textId="77D15C5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5F39F9">
              <w:t>Método</w:t>
            </w:r>
          </w:p>
        </w:tc>
        <w:tc>
          <w:tcPr>
            <w:tcW w:w="2449" w:type="dxa"/>
            <w:vAlign w:val="center"/>
          </w:tcPr>
          <w:p w14:paraId="3E6C7A29" w14:textId="27EB8F1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t>Descripción</w:t>
            </w:r>
          </w:p>
        </w:tc>
      </w:tr>
      <w:tr w:rsidR="005F39F9"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1774F8" w:rsidRDefault="005F39F9" w:rsidP="001774F8">
            <w:pPr>
              <w:ind w:firstLine="0"/>
              <w:jc w:val="center"/>
              <w:rPr>
                <w:b/>
              </w:rPr>
            </w:pPr>
            <w:r w:rsidRPr="001774F8">
              <w:rPr>
                <w:b/>
              </w:rPr>
              <w:t>SEDPbuiltinSubscriptionsWriter</w:t>
            </w:r>
          </w:p>
        </w:tc>
        <w:tc>
          <w:tcPr>
            <w:tcW w:w="3666" w:type="dxa"/>
            <w:vAlign w:val="center"/>
          </w:tcPr>
          <w:p w14:paraId="76F5FFF4" w14:textId="5CEB1940"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t>SEDPbuiltinSubscriptionsWriter</w:t>
            </w:r>
          </w:p>
        </w:tc>
        <w:tc>
          <w:tcPr>
            <w:tcW w:w="2449" w:type="dxa"/>
            <w:vAlign w:val="center"/>
          </w:tcPr>
          <w:p w14:paraId="56691F16" w14:textId="3A68C2E8"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de un Writer por medio del protocolo de descubrimiento SEDP.</w:t>
            </w:r>
          </w:p>
        </w:tc>
      </w:tr>
      <w:tr w:rsidR="005F39F9"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1774F8" w:rsidRDefault="005F39F9" w:rsidP="001774F8">
            <w:pPr>
              <w:ind w:firstLine="0"/>
              <w:jc w:val="center"/>
              <w:rPr>
                <w:b/>
              </w:rPr>
            </w:pPr>
            <w:r w:rsidRPr="001774F8">
              <w:rPr>
                <w:b/>
              </w:rPr>
              <w:t>SEDPbuiltinSubscriptionsReader</w:t>
            </w:r>
          </w:p>
        </w:tc>
        <w:tc>
          <w:tcPr>
            <w:tcW w:w="3666" w:type="dxa"/>
            <w:vAlign w:val="center"/>
          </w:tcPr>
          <w:p w14:paraId="5CBE0A6F" w14:textId="35E8B9C4"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t>SEDPbuiltinSubscriptionsReader</w:t>
            </w:r>
          </w:p>
        </w:tc>
        <w:tc>
          <w:tcPr>
            <w:tcW w:w="2449" w:type="dxa"/>
            <w:vAlign w:val="center"/>
          </w:tcPr>
          <w:p w14:paraId="01A32150" w14:textId="174684A2"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suscripción de un Reader por medio del protocolo de descubrimiento SEDP.</w:t>
            </w:r>
          </w:p>
        </w:tc>
      </w:tr>
      <w:tr w:rsidR="002024EA"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1774F8" w:rsidRDefault="002024EA" w:rsidP="001774F8">
            <w:pPr>
              <w:ind w:firstLine="0"/>
              <w:jc w:val="center"/>
              <w:rPr>
                <w:b/>
              </w:rPr>
            </w:pPr>
            <w:r w:rsidRPr="001774F8">
              <w:rPr>
                <w:b/>
              </w:rPr>
              <w:t>SEDPbuiltinTopicsWriter</w:t>
            </w:r>
          </w:p>
        </w:tc>
        <w:tc>
          <w:tcPr>
            <w:tcW w:w="3666" w:type="dxa"/>
            <w:vAlign w:val="center"/>
          </w:tcPr>
          <w:p w14:paraId="52EAAE93" w14:textId="1C7F0168"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t>SEDPbuiltinTopicsWriter</w:t>
            </w:r>
          </w:p>
        </w:tc>
        <w:tc>
          <w:tcPr>
            <w:tcW w:w="2449" w:type="dxa"/>
            <w:vAlign w:val="center"/>
          </w:tcPr>
          <w:p w14:paraId="1038173F" w14:textId="2DBE7336"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 topic Writer en el protocolo SEDP,</w:t>
            </w:r>
          </w:p>
        </w:tc>
      </w:tr>
      <w:tr w:rsidR="0054328E"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1774F8" w:rsidRDefault="0054328E" w:rsidP="001774F8">
            <w:pPr>
              <w:ind w:firstLine="0"/>
              <w:jc w:val="center"/>
              <w:rPr>
                <w:b/>
              </w:rPr>
            </w:pPr>
            <w:r w:rsidRPr="001774F8">
              <w:rPr>
                <w:b/>
              </w:rPr>
              <w:lastRenderedPageBreak/>
              <w:t>SEDPbuiltinTopicsReader</w:t>
            </w:r>
          </w:p>
        </w:tc>
        <w:tc>
          <w:tcPr>
            <w:tcW w:w="3666" w:type="dxa"/>
            <w:vAlign w:val="center"/>
          </w:tcPr>
          <w:p w14:paraId="44803FE6" w14:textId="08D67047"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SEDPbuiltinTopicsReader</w:t>
            </w:r>
          </w:p>
        </w:tc>
        <w:tc>
          <w:tcPr>
            <w:tcW w:w="2449" w:type="dxa"/>
            <w:vAlign w:val="center"/>
          </w:tcPr>
          <w:p w14:paraId="07204422" w14:textId="437E0EEB"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 topic Reader en el protocolo SEDP.</w:t>
            </w:r>
          </w:p>
        </w:tc>
      </w:tr>
      <w:tr w:rsidR="0054328E"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1774F8" w:rsidRDefault="0054328E" w:rsidP="001774F8">
            <w:pPr>
              <w:ind w:firstLine="0"/>
              <w:jc w:val="center"/>
              <w:rPr>
                <w:b/>
              </w:rPr>
            </w:pPr>
            <w:r w:rsidRPr="001774F8">
              <w:rPr>
                <w:b/>
              </w:rPr>
              <w:t>Sedp</w:t>
            </w:r>
          </w:p>
        </w:tc>
        <w:tc>
          <w:tcPr>
            <w:tcW w:w="3666" w:type="dxa"/>
            <w:vAlign w:val="center"/>
          </w:tcPr>
          <w:p w14:paraId="17A4669C" w14:textId="7777777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una instancia del protocolo SEDP en la implementación del protocolo RTPS.</w:t>
            </w:r>
          </w:p>
        </w:tc>
      </w:tr>
      <w:tr w:rsidR="0054328E"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1774F8" w:rsidRDefault="0054328E" w:rsidP="001774F8">
            <w:pPr>
              <w:ind w:firstLine="0"/>
              <w:jc w:val="center"/>
              <w:rPr>
                <w:b/>
              </w:rPr>
            </w:pPr>
            <w:r w:rsidRPr="001774F8">
              <w:rPr>
                <w:b/>
              </w:rPr>
              <w:t>SEDPbuiltinPublicationsReader</w:t>
            </w:r>
          </w:p>
        </w:tc>
        <w:tc>
          <w:tcPr>
            <w:tcW w:w="3666" w:type="dxa"/>
            <w:vAlign w:val="center"/>
          </w:tcPr>
          <w:p w14:paraId="733D52A5" w14:textId="6E7656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SEDPbuiltinPublicationsReader</w:t>
            </w:r>
          </w:p>
        </w:tc>
        <w:tc>
          <w:tcPr>
            <w:tcW w:w="2449" w:type="dxa"/>
            <w:vAlign w:val="center"/>
          </w:tcPr>
          <w:p w14:paraId="1298735D" w14:textId="04B2D5A4"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Reader por medio del protocolo SEDP.</w:t>
            </w:r>
          </w:p>
        </w:tc>
      </w:tr>
      <w:tr w:rsidR="0054328E"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1774F8" w:rsidRDefault="0054328E" w:rsidP="001774F8">
            <w:pPr>
              <w:ind w:firstLine="0"/>
              <w:jc w:val="center"/>
              <w:rPr>
                <w:b/>
              </w:rPr>
            </w:pPr>
            <w:r w:rsidRPr="001774F8">
              <w:rPr>
                <w:b/>
              </w:rPr>
              <w:t>SEDPbuiltinPublicationsWriter</w:t>
            </w:r>
          </w:p>
        </w:tc>
        <w:tc>
          <w:tcPr>
            <w:tcW w:w="3666" w:type="dxa"/>
            <w:vAlign w:val="center"/>
          </w:tcPr>
          <w:p w14:paraId="276CA281" w14:textId="13DD7F9D"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SEDPbuiltinPublicationsWriter</w:t>
            </w:r>
          </w:p>
        </w:tc>
        <w:tc>
          <w:tcPr>
            <w:tcW w:w="2449" w:type="dxa"/>
            <w:vAlign w:val="center"/>
          </w:tcPr>
          <w:p w14:paraId="0DA30050" w14:textId="014A728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las publicaciones descubiertas por el Writer por medio del protocolo SEDP.</w:t>
            </w:r>
          </w:p>
        </w:tc>
      </w:tr>
      <w:tr w:rsidR="0054328E"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1774F8" w:rsidRDefault="0054328E" w:rsidP="001774F8">
            <w:pPr>
              <w:ind w:firstLine="0"/>
              <w:jc w:val="center"/>
              <w:rPr>
                <w:b/>
              </w:rPr>
            </w:pPr>
            <w:r w:rsidRPr="001774F8">
              <w:rPr>
                <w:b/>
              </w:rPr>
              <w:t>Spdp</w:t>
            </w:r>
          </w:p>
        </w:tc>
        <w:tc>
          <w:tcPr>
            <w:tcW w:w="3666" w:type="dxa"/>
            <w:vAlign w:val="center"/>
          </w:tcPr>
          <w:p w14:paraId="2D10D667" w14:textId="4CE82C2C"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Spdp</w:t>
            </w:r>
          </w:p>
        </w:tc>
        <w:tc>
          <w:tcPr>
            <w:tcW w:w="2449" w:type="dxa"/>
            <w:vAlign w:val="center"/>
          </w:tcPr>
          <w:p w14:paraId="79FDF6C5" w14:textId="3009AB65"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una instancia del protocolo SPDP en la implementación del protocolo RTPS.</w:t>
            </w:r>
          </w:p>
        </w:tc>
      </w:tr>
      <w:tr w:rsidR="0054328E"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1774F8" w:rsidRDefault="0054328E" w:rsidP="001774F8">
            <w:pPr>
              <w:ind w:firstLine="0"/>
              <w:jc w:val="center"/>
              <w:rPr>
                <w:b/>
              </w:rPr>
            </w:pPr>
            <w:r w:rsidRPr="001774F8">
              <w:rPr>
                <w:b/>
              </w:rPr>
              <w:t>SPDPSubscriptionBuiltinTopicData</w:t>
            </w:r>
          </w:p>
        </w:tc>
        <w:tc>
          <w:tcPr>
            <w:tcW w:w="3666" w:type="dxa"/>
            <w:vAlign w:val="center"/>
          </w:tcPr>
          <w:p w14:paraId="6BA5C305" w14:textId="01F3819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SPDPSubscriptionBuiltinTopicData</w:t>
            </w:r>
          </w:p>
        </w:tc>
        <w:tc>
          <w:tcPr>
            <w:tcW w:w="2449" w:type="dxa"/>
            <w:vAlign w:val="center"/>
          </w:tcPr>
          <w:p w14:paraId="5137882F" w14:textId="75BFE72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en el protocolo SPDP de un topic.</w:t>
            </w:r>
          </w:p>
        </w:tc>
      </w:tr>
      <w:tr w:rsidR="0054328E"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1774F8" w:rsidRDefault="0054328E" w:rsidP="001774F8">
            <w:pPr>
              <w:ind w:firstLine="0"/>
              <w:jc w:val="center"/>
              <w:rPr>
                <w:b/>
              </w:rPr>
            </w:pPr>
            <w:r w:rsidRPr="001774F8">
              <w:rPr>
                <w:b/>
              </w:rPr>
              <w:t>SPDPPublicationBuiltinTopicData</w:t>
            </w:r>
          </w:p>
        </w:tc>
        <w:tc>
          <w:tcPr>
            <w:tcW w:w="3666" w:type="dxa"/>
            <w:vAlign w:val="center"/>
          </w:tcPr>
          <w:p w14:paraId="709E7870" w14:textId="1082C8D1"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SPDPPublicationBuiltinTopicData</w:t>
            </w:r>
          </w:p>
        </w:tc>
        <w:tc>
          <w:tcPr>
            <w:tcW w:w="2449" w:type="dxa"/>
            <w:vAlign w:val="center"/>
          </w:tcPr>
          <w:p w14:paraId="0A7F59ED" w14:textId="241B410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topic por medio del protocolo SPDP.</w:t>
            </w:r>
          </w:p>
        </w:tc>
      </w:tr>
      <w:tr w:rsidR="0054328E"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1774F8" w:rsidRDefault="0054328E" w:rsidP="001774F8">
            <w:pPr>
              <w:ind w:firstLine="0"/>
              <w:jc w:val="center"/>
              <w:rPr>
                <w:b/>
              </w:rPr>
            </w:pPr>
            <w:r w:rsidRPr="001774F8">
              <w:rPr>
                <w:b/>
              </w:rPr>
              <w:t>SPDPbuiltinParticipantWriterImpl</w:t>
            </w:r>
          </w:p>
        </w:tc>
        <w:tc>
          <w:tcPr>
            <w:tcW w:w="3666" w:type="dxa"/>
            <w:vAlign w:val="center"/>
          </w:tcPr>
          <w:p w14:paraId="441BF0FA" w14:textId="434ED30F"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PeriodicWork</w:t>
            </w:r>
          </w:p>
        </w:tc>
        <w:tc>
          <w:tcPr>
            <w:tcW w:w="2449" w:type="dxa"/>
            <w:vAlign w:val="center"/>
          </w:tcPr>
          <w:p w14:paraId="7EF887ED" w14:textId="7761BCB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Envía periódicamente objetos de datos.</w:t>
            </w:r>
          </w:p>
        </w:tc>
      </w:tr>
      <w:tr w:rsidR="0054328E"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1774F8" w:rsidRDefault="0054328E" w:rsidP="001774F8">
            <w:pPr>
              <w:ind w:firstLine="0"/>
              <w:jc w:val="center"/>
              <w:rPr>
                <w:b/>
              </w:rPr>
            </w:pPr>
          </w:p>
        </w:tc>
        <w:tc>
          <w:tcPr>
            <w:tcW w:w="3666" w:type="dxa"/>
            <w:vAlign w:val="center"/>
          </w:tcPr>
          <w:p w14:paraId="7B83BF23" w14:textId="4A26B49A"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SetLocatorListFromConfig</w:t>
            </w:r>
          </w:p>
        </w:tc>
        <w:tc>
          <w:tcPr>
            <w:tcW w:w="2449" w:type="dxa"/>
            <w:vAlign w:val="center"/>
          </w:tcPr>
          <w:p w14:paraId="08489D5A" w14:textId="5E14C1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54328E"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1774F8" w:rsidRDefault="0054328E" w:rsidP="001774F8">
            <w:pPr>
              <w:ind w:firstLine="0"/>
              <w:jc w:val="center"/>
              <w:rPr>
                <w:b/>
              </w:rPr>
            </w:pPr>
          </w:p>
        </w:tc>
        <w:tc>
          <w:tcPr>
            <w:tcW w:w="3666" w:type="dxa"/>
            <w:vAlign w:val="center"/>
          </w:tcPr>
          <w:p w14:paraId="74067965" w14:textId="70E3ECD8"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Start</w:t>
            </w:r>
          </w:p>
        </w:tc>
        <w:tc>
          <w:tcPr>
            <w:tcW w:w="2449" w:type="dxa"/>
            <w:vAlign w:val="center"/>
          </w:tcPr>
          <w:p w14:paraId="376BFF05" w14:textId="3F9991A2"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Inicia el envío de objetos de datos.</w:t>
            </w:r>
          </w:p>
        </w:tc>
      </w:tr>
      <w:tr w:rsidR="00621F0F"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1774F8" w:rsidRDefault="00621F0F" w:rsidP="001774F8">
            <w:pPr>
              <w:ind w:firstLine="0"/>
              <w:jc w:val="center"/>
              <w:rPr>
                <w:b/>
              </w:rPr>
            </w:pPr>
            <w:r w:rsidRPr="001774F8">
              <w:rPr>
                <w:b/>
              </w:rPr>
              <w:t>SPDPbuiltinParticipantReaderImpl</w:t>
            </w:r>
          </w:p>
        </w:tc>
        <w:tc>
          <w:tcPr>
            <w:tcW w:w="3666" w:type="dxa"/>
            <w:vAlign w:val="center"/>
          </w:tcPr>
          <w:p w14:paraId="62EC6691" w14:textId="2E122030"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t>SetLocatorListFromConfig</w:t>
            </w:r>
          </w:p>
        </w:tc>
        <w:tc>
          <w:tcPr>
            <w:tcW w:w="2449" w:type="dxa"/>
            <w:vAlign w:val="center"/>
          </w:tcPr>
          <w:p w14:paraId="2227B94C" w14:textId="5D570541"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621F0F"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Default="00621F0F" w:rsidP="001774F8">
            <w:pPr>
              <w:ind w:firstLine="0"/>
              <w:jc w:val="center"/>
            </w:pPr>
          </w:p>
        </w:tc>
        <w:tc>
          <w:tcPr>
            <w:tcW w:w="3666" w:type="dxa"/>
            <w:vAlign w:val="center"/>
          </w:tcPr>
          <w:p w14:paraId="1BF135F2" w14:textId="77507FBE"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t>Start</w:t>
            </w:r>
          </w:p>
        </w:tc>
        <w:tc>
          <w:tcPr>
            <w:tcW w:w="2449" w:type="dxa"/>
            <w:vAlign w:val="center"/>
          </w:tcPr>
          <w:p w14:paraId="0FAF50D2" w14:textId="4EB2EA43"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t>Inicia la recepción de objetos de datos.</w:t>
            </w:r>
          </w:p>
        </w:tc>
      </w:tr>
    </w:tbl>
    <w:p w14:paraId="2AA8F232" w14:textId="77777777" w:rsidR="00F86E9F" w:rsidRPr="00F86E9F" w:rsidRDefault="00F86E9F" w:rsidP="00F86E9F"/>
    <w:p w14:paraId="4D80EA6C" w14:textId="0E9B0ECC" w:rsidR="000922CC" w:rsidRDefault="000922CC" w:rsidP="000922CC">
      <w:pPr>
        <w:pStyle w:val="Ttulo3"/>
        <w:rPr>
          <w:lang w:val="es-ES"/>
        </w:rPr>
      </w:pPr>
      <w:r>
        <w:rPr>
          <w:lang w:val="es-ES"/>
        </w:rPr>
        <w:t>Submódulo comportamiento</w:t>
      </w:r>
    </w:p>
    <w:p w14:paraId="33E635AA" w14:textId="4CF421E7" w:rsidR="00621F0F" w:rsidRPr="00621F0F" w:rsidRDefault="00621F0F" w:rsidP="00621F0F">
      <w:pPr>
        <w:rPr>
          <w:lang w:val="es-ES"/>
        </w:rPr>
      </w:pPr>
      <w:r>
        <w:rPr>
          <w:lang w:val="es-ES"/>
        </w:rPr>
        <w:t xml:space="preserve">El submódulo de comportamiento es el encargado de la interfaz con el módulo DDS desarrollado por el grupo de investigación, de los </w:t>
      </w:r>
      <w:r>
        <w:rPr>
          <w:i/>
          <w:lang w:val="es-ES"/>
        </w:rPr>
        <w:t xml:space="preserve">writer </w:t>
      </w:r>
      <w:r>
        <w:rPr>
          <w:lang w:val="es-ES"/>
        </w:rPr>
        <w:t xml:space="preserve">y </w:t>
      </w:r>
      <w:r>
        <w:rPr>
          <w:i/>
          <w:lang w:val="es-ES"/>
        </w:rPr>
        <w:t xml:space="preserve">reader </w:t>
      </w:r>
      <w:r>
        <w:rPr>
          <w:lang w:val="es-ES"/>
        </w:rPr>
        <w:t xml:space="preserve">y del funcionamiento con estado y sin estado, para lo cual se define una </w:t>
      </w:r>
      <w:r w:rsidR="003D7F82">
        <w:rPr>
          <w:lang w:val="es-ES"/>
        </w:rPr>
        <w:t>serie de clases que permiten mostrar el comportamiento de la comunicación</w:t>
      </w:r>
      <w:r>
        <w:rPr>
          <w:lang w:val="es-ES"/>
        </w:rPr>
        <w:t>.</w:t>
      </w:r>
      <w:r w:rsidR="003D7F82">
        <w:rPr>
          <w:lang w:val="es-ES"/>
        </w:rPr>
        <w:t xml:space="preserve"> A continuación se presenta en la </w:t>
      </w:r>
      <w:r w:rsidR="00AB1719">
        <w:rPr>
          <w:lang w:val="es-ES"/>
        </w:rPr>
        <w:fldChar w:fldCharType="begin"/>
      </w:r>
      <w:r w:rsidR="00AB1719">
        <w:rPr>
          <w:lang w:val="es-ES"/>
        </w:rPr>
        <w:instrText xml:space="preserve"> REF _Ref421717400 \h </w:instrText>
      </w:r>
      <w:r w:rsidR="00AB1719">
        <w:rPr>
          <w:lang w:val="es-ES"/>
        </w:rPr>
      </w:r>
      <w:r w:rsidR="00AB1719">
        <w:rPr>
          <w:lang w:val="es-ES"/>
        </w:rPr>
        <w:fldChar w:fldCharType="separate"/>
      </w:r>
      <w:r w:rsidR="00AB1719">
        <w:t xml:space="preserve">Figura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el diagrama de clases del submódulo comportamiento y en la </w:t>
      </w:r>
      <w:r w:rsidR="00AB1719">
        <w:rPr>
          <w:lang w:val="es-ES"/>
        </w:rPr>
        <w:fldChar w:fldCharType="begin"/>
      </w:r>
      <w:r w:rsidR="00AB1719">
        <w:rPr>
          <w:lang w:val="es-ES"/>
        </w:rPr>
        <w:instrText xml:space="preserve"> REF _Ref421717416 \h </w:instrText>
      </w:r>
      <w:r w:rsidR="00AB1719">
        <w:rPr>
          <w:lang w:val="es-ES"/>
        </w:rPr>
      </w:r>
      <w:r w:rsidR="00AB1719">
        <w:rPr>
          <w:lang w:val="es-ES"/>
        </w:rPr>
        <w:fldChar w:fldCharType="separate"/>
      </w:r>
      <w:r w:rsidR="00AB1719">
        <w:t xml:space="preserve">Tabla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se muestran los métodos necesarios para las clases para la comunicación entre el protocolo RTPS y el middleware DDS. </w:t>
      </w:r>
    </w:p>
    <w:p w14:paraId="5C0E29CE" w14:textId="77777777" w:rsidR="003D7F82" w:rsidRDefault="00621F0F" w:rsidP="003D7F82">
      <w:pPr>
        <w:keepNext/>
      </w:pPr>
      <w:r>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Default="003D7F82" w:rsidP="003D7F82">
      <w:pPr>
        <w:pStyle w:val="Descripcin"/>
        <w:rPr>
          <w:i w:val="0"/>
        </w:rPr>
      </w:pPr>
      <w:bookmarkStart w:id="297" w:name="_Ref42171740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7</w:t>
      </w:r>
      <w:r w:rsidR="000A7D12">
        <w:fldChar w:fldCharType="end"/>
      </w:r>
      <w:bookmarkEnd w:id="297"/>
      <w:r>
        <w:t xml:space="preserve">. </w:t>
      </w:r>
      <w:r>
        <w:rPr>
          <w:i w:val="0"/>
        </w:rPr>
        <w:t>Diagrama de clases del submódulo comportamiento.</w:t>
      </w:r>
    </w:p>
    <w:p w14:paraId="1A114814" w14:textId="52FE53B7" w:rsidR="00AB1719" w:rsidRDefault="00AB1719" w:rsidP="00AB1719">
      <w:pPr>
        <w:pStyle w:val="Descripcin"/>
        <w:keepNext/>
      </w:pPr>
      <w:bookmarkStart w:id="298" w:name="_Ref421717416"/>
      <w:r>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7</w:t>
      </w:r>
      <w:r>
        <w:fldChar w:fldCharType="end"/>
      </w:r>
      <w:bookmarkEnd w:id="298"/>
      <w:r>
        <w:t xml:space="preserve">. </w:t>
      </w:r>
      <w:r>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3D7F82" w:rsidRDefault="003D7F82" w:rsidP="003D7F82">
            <w:pPr>
              <w:ind w:firstLine="0"/>
              <w:jc w:val="center"/>
              <w:rPr>
                <w:b w:val="0"/>
                <w:lang w:val="es-ES"/>
              </w:rPr>
            </w:pPr>
            <w:r w:rsidRPr="003D7F82">
              <w:rPr>
                <w:lang w:val="es-ES"/>
              </w:rPr>
              <w:t>Clases</w:t>
            </w:r>
          </w:p>
        </w:tc>
        <w:tc>
          <w:tcPr>
            <w:tcW w:w="2802" w:type="dxa"/>
          </w:tcPr>
          <w:p w14:paraId="320BD500" w14:textId="18E33CDB"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Métodos</w:t>
            </w:r>
          </w:p>
        </w:tc>
        <w:tc>
          <w:tcPr>
            <w:tcW w:w="3827" w:type="dxa"/>
          </w:tcPr>
          <w:p w14:paraId="0AF734A0" w14:textId="510B1569"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Descripción</w:t>
            </w:r>
          </w:p>
        </w:tc>
      </w:tr>
      <w:tr w:rsidR="00C02D92"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F1513A" w:rsidRDefault="00C02D92" w:rsidP="00F1513A">
            <w:pPr>
              <w:ind w:firstLine="0"/>
              <w:jc w:val="center"/>
              <w:rPr>
                <w:b/>
                <w:lang w:val="es-ES"/>
              </w:rPr>
            </w:pPr>
            <w:r w:rsidRPr="00F1513A">
              <w:rPr>
                <w:b/>
                <w:lang w:val="es-ES"/>
              </w:rPr>
              <w:t>FakeRtpsReader</w:t>
            </w:r>
          </w:p>
        </w:tc>
        <w:tc>
          <w:tcPr>
            <w:tcW w:w="2802" w:type="dxa"/>
          </w:tcPr>
          <w:p w14:paraId="347058F9" w14:textId="2891A7C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AddWriter</w:t>
            </w:r>
          </w:p>
        </w:tc>
        <w:tc>
          <w:tcPr>
            <w:tcW w:w="3827" w:type="dxa"/>
          </w:tcPr>
          <w:p w14:paraId="55120599" w14:textId="5B1A9C3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C02D92"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F1513A" w:rsidRDefault="00C02D92" w:rsidP="00F1513A">
            <w:pPr>
              <w:ind w:firstLine="0"/>
              <w:jc w:val="center"/>
              <w:rPr>
                <w:b/>
                <w:lang w:val="es-ES"/>
              </w:rPr>
            </w:pPr>
          </w:p>
        </w:tc>
        <w:tc>
          <w:tcPr>
            <w:tcW w:w="2802" w:type="dxa"/>
          </w:tcPr>
          <w:p w14:paraId="0FCB496E" w14:textId="76DE906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AddWriters</w:t>
            </w:r>
          </w:p>
        </w:tc>
        <w:tc>
          <w:tcPr>
            <w:tcW w:w="3827" w:type="dxa"/>
          </w:tcPr>
          <w:p w14:paraId="04CCAC6C" w14:textId="3075C87C"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C02D92"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F1513A" w:rsidRDefault="00C02D92" w:rsidP="00F1513A">
            <w:pPr>
              <w:ind w:firstLine="0"/>
              <w:jc w:val="center"/>
              <w:rPr>
                <w:b/>
                <w:lang w:val="es-ES"/>
              </w:rPr>
            </w:pPr>
          </w:p>
        </w:tc>
        <w:tc>
          <w:tcPr>
            <w:tcW w:w="2802" w:type="dxa"/>
          </w:tcPr>
          <w:p w14:paraId="728EBC17" w14:textId="5355A238"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68D2A9BA" w14:textId="336FFC4B"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C02D92"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F1513A" w:rsidRDefault="00C02D92" w:rsidP="00F1513A">
            <w:pPr>
              <w:ind w:firstLine="0"/>
              <w:jc w:val="center"/>
              <w:rPr>
                <w:b/>
                <w:lang w:val="es-ES"/>
              </w:rPr>
            </w:pPr>
          </w:p>
        </w:tc>
        <w:tc>
          <w:tcPr>
            <w:tcW w:w="2802" w:type="dxa"/>
          </w:tcPr>
          <w:p w14:paraId="246EFDEB" w14:textId="173D153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FakeRtpsReader</w:t>
            </w:r>
          </w:p>
        </w:tc>
        <w:tc>
          <w:tcPr>
            <w:tcW w:w="3827" w:type="dxa"/>
          </w:tcPr>
          <w:p w14:paraId="510FDA24" w14:textId="51D9BE57"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falso.</w:t>
            </w:r>
          </w:p>
        </w:tc>
      </w:tr>
      <w:tr w:rsidR="00C02D92"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F1513A" w:rsidRDefault="00C02D92" w:rsidP="00F1513A">
            <w:pPr>
              <w:ind w:firstLine="0"/>
              <w:jc w:val="center"/>
              <w:rPr>
                <w:b/>
                <w:lang w:val="es-ES"/>
              </w:rPr>
            </w:pPr>
          </w:p>
        </w:tc>
        <w:tc>
          <w:tcPr>
            <w:tcW w:w="2802" w:type="dxa"/>
          </w:tcPr>
          <w:p w14:paraId="4DA56842" w14:textId="62B1BA1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OnChangedHistoryCache</w:t>
            </w:r>
          </w:p>
        </w:tc>
        <w:tc>
          <w:tcPr>
            <w:tcW w:w="3827" w:type="dxa"/>
          </w:tcPr>
          <w:p w14:paraId="5D9D8EA8" w14:textId="56305BE3" w:rsidR="00C02D92" w:rsidRDefault="00C02D92" w:rsidP="00334A04">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C02D92"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F1513A" w:rsidRDefault="00C02D92" w:rsidP="00F1513A">
            <w:pPr>
              <w:ind w:firstLine="0"/>
              <w:jc w:val="center"/>
              <w:rPr>
                <w:b/>
                <w:lang w:val="es-ES"/>
              </w:rPr>
            </w:pPr>
          </w:p>
        </w:tc>
        <w:tc>
          <w:tcPr>
            <w:tcW w:w="2802" w:type="dxa"/>
          </w:tcPr>
          <w:p w14:paraId="177D4A81" w14:textId="47E0E736"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3C9FE878" w14:textId="7E488F3F"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C02D92"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F1513A" w:rsidRDefault="00C02D92" w:rsidP="00F1513A">
            <w:pPr>
              <w:ind w:firstLine="0"/>
              <w:jc w:val="center"/>
              <w:rPr>
                <w:b/>
                <w:lang w:val="es-ES"/>
              </w:rPr>
            </w:pPr>
          </w:p>
        </w:tc>
        <w:tc>
          <w:tcPr>
            <w:tcW w:w="2802" w:type="dxa"/>
          </w:tcPr>
          <w:p w14:paraId="0C39CBE3" w14:textId="06E58252"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RemoveAllWriters</w:t>
            </w:r>
          </w:p>
        </w:tc>
        <w:tc>
          <w:tcPr>
            <w:tcW w:w="3827" w:type="dxa"/>
          </w:tcPr>
          <w:p w14:paraId="204F7B97" w14:textId="3BFA2DE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C02D92"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F1513A" w:rsidRDefault="00C02D92" w:rsidP="00F1513A">
            <w:pPr>
              <w:ind w:firstLine="0"/>
              <w:jc w:val="center"/>
              <w:rPr>
                <w:b/>
                <w:lang w:val="es-ES"/>
              </w:rPr>
            </w:pPr>
            <w:r w:rsidRPr="00F1513A">
              <w:rPr>
                <w:b/>
                <w:lang w:val="es-ES"/>
              </w:rPr>
              <w:t>FakeRtpsWriter</w:t>
            </w:r>
          </w:p>
        </w:tc>
        <w:tc>
          <w:tcPr>
            <w:tcW w:w="2802" w:type="dxa"/>
          </w:tcPr>
          <w:p w14:paraId="3274F06E" w14:textId="38702D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AddReader</w:t>
            </w:r>
          </w:p>
        </w:tc>
        <w:tc>
          <w:tcPr>
            <w:tcW w:w="3827" w:type="dxa"/>
          </w:tcPr>
          <w:p w14:paraId="4B3885CD" w14:textId="45809368"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un Reader a las lista de Reader en el lado del Writer. </w:t>
            </w:r>
          </w:p>
        </w:tc>
      </w:tr>
      <w:tr w:rsidR="00C02D92"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F1513A" w:rsidRDefault="00C02D92" w:rsidP="00F1513A">
            <w:pPr>
              <w:ind w:firstLine="0"/>
              <w:jc w:val="center"/>
              <w:rPr>
                <w:b/>
                <w:lang w:val="es-ES"/>
              </w:rPr>
            </w:pPr>
          </w:p>
        </w:tc>
        <w:tc>
          <w:tcPr>
            <w:tcW w:w="2802" w:type="dxa"/>
          </w:tcPr>
          <w:p w14:paraId="17941AE7" w14:textId="5C7E8126"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AddReaders</w:t>
            </w:r>
          </w:p>
        </w:tc>
        <w:tc>
          <w:tcPr>
            <w:tcW w:w="3827" w:type="dxa"/>
          </w:tcPr>
          <w:p w14:paraId="27D8D06F" w14:textId="57E089C5"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Añade al grupo de Reader en los Endpoint por medio de un protocolo de descubrimiento.</w:t>
            </w:r>
          </w:p>
        </w:tc>
      </w:tr>
      <w:tr w:rsidR="00C02D92"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F1513A" w:rsidRDefault="00C02D92" w:rsidP="00F1513A">
            <w:pPr>
              <w:ind w:firstLine="0"/>
              <w:jc w:val="center"/>
              <w:rPr>
                <w:b/>
                <w:lang w:val="es-ES"/>
              </w:rPr>
            </w:pPr>
          </w:p>
        </w:tc>
        <w:tc>
          <w:tcPr>
            <w:tcW w:w="2802" w:type="dxa"/>
          </w:tcPr>
          <w:p w14:paraId="55753212" w14:textId="20E9E79C"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Dispose</w:t>
            </w:r>
          </w:p>
        </w:tc>
        <w:tc>
          <w:tcPr>
            <w:tcW w:w="3827" w:type="dxa"/>
          </w:tcPr>
          <w:p w14:paraId="0C0EC9DD" w14:textId="5D71EB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Dispone o desregistra todos los Reader de los Endpoint.</w:t>
            </w:r>
          </w:p>
        </w:tc>
      </w:tr>
      <w:tr w:rsidR="00C02D92"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F1513A" w:rsidRDefault="00C02D92" w:rsidP="00F1513A">
            <w:pPr>
              <w:ind w:firstLine="0"/>
              <w:jc w:val="center"/>
              <w:rPr>
                <w:b/>
                <w:lang w:val="es-ES"/>
              </w:rPr>
            </w:pPr>
          </w:p>
        </w:tc>
        <w:tc>
          <w:tcPr>
            <w:tcW w:w="2802" w:type="dxa"/>
          </w:tcPr>
          <w:p w14:paraId="56D8B272" w14:textId="345362AA"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FakeRtpsWriter</w:t>
            </w:r>
          </w:p>
        </w:tc>
        <w:tc>
          <w:tcPr>
            <w:tcW w:w="3827" w:type="dxa"/>
          </w:tcPr>
          <w:p w14:paraId="524292BC" w14:textId="40812AA4"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Representa al Writer RTPS falso.</w:t>
            </w:r>
          </w:p>
        </w:tc>
      </w:tr>
      <w:tr w:rsidR="00C02D92"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F1513A" w:rsidRDefault="00C02D92" w:rsidP="00F1513A">
            <w:pPr>
              <w:ind w:firstLine="0"/>
              <w:jc w:val="center"/>
              <w:rPr>
                <w:b/>
                <w:lang w:val="es-ES"/>
              </w:rPr>
            </w:pPr>
          </w:p>
        </w:tc>
        <w:tc>
          <w:tcPr>
            <w:tcW w:w="2802" w:type="dxa"/>
          </w:tcPr>
          <w:p w14:paraId="100717D7" w14:textId="101CE6C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7B2A3A5D" w14:textId="7A9F11F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Reader encontrados dentro de nuevos Endpoint descubiertos por los protocolos de descubrimiento.</w:t>
            </w:r>
          </w:p>
        </w:tc>
      </w:tr>
      <w:tr w:rsidR="00D6483F"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F1513A" w:rsidRDefault="00D6483F" w:rsidP="00F1513A">
            <w:pPr>
              <w:ind w:firstLine="0"/>
              <w:jc w:val="center"/>
              <w:rPr>
                <w:b/>
                <w:lang w:val="es-ES"/>
              </w:rPr>
            </w:pPr>
            <w:r w:rsidRPr="00F1513A">
              <w:rPr>
                <w:b/>
                <w:lang w:val="es-ES"/>
              </w:rPr>
              <w:t>RtpsStatefullReader</w:t>
            </w:r>
          </w:p>
        </w:tc>
        <w:tc>
          <w:tcPr>
            <w:tcW w:w="2802" w:type="dxa"/>
          </w:tcPr>
          <w:p w14:paraId="251B1B12" w14:textId="34E1FBA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AddWriter</w:t>
            </w:r>
          </w:p>
        </w:tc>
        <w:tc>
          <w:tcPr>
            <w:tcW w:w="3827" w:type="dxa"/>
          </w:tcPr>
          <w:p w14:paraId="1BEA4F3E" w14:textId="641DC0E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D6483F"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F1513A" w:rsidRDefault="00D6483F" w:rsidP="00F1513A">
            <w:pPr>
              <w:ind w:firstLine="0"/>
              <w:jc w:val="center"/>
              <w:rPr>
                <w:b/>
                <w:lang w:val="es-ES"/>
              </w:rPr>
            </w:pPr>
          </w:p>
        </w:tc>
        <w:tc>
          <w:tcPr>
            <w:tcW w:w="2802" w:type="dxa"/>
          </w:tcPr>
          <w:p w14:paraId="2762B25C" w14:textId="00CA2441"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AddWriters</w:t>
            </w:r>
          </w:p>
        </w:tc>
        <w:tc>
          <w:tcPr>
            <w:tcW w:w="3827" w:type="dxa"/>
          </w:tcPr>
          <w:p w14:paraId="10613570" w14:textId="647EDF2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D6483F"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F1513A" w:rsidRDefault="00D6483F" w:rsidP="00F1513A">
            <w:pPr>
              <w:ind w:firstLine="0"/>
              <w:jc w:val="center"/>
              <w:rPr>
                <w:b/>
                <w:lang w:val="es-ES"/>
              </w:rPr>
            </w:pPr>
          </w:p>
        </w:tc>
        <w:tc>
          <w:tcPr>
            <w:tcW w:w="2802" w:type="dxa"/>
          </w:tcPr>
          <w:p w14:paraId="468643BD" w14:textId="4E08C3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27E18CA4" w14:textId="72437E3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D6483F"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F1513A" w:rsidRDefault="00D6483F" w:rsidP="00F1513A">
            <w:pPr>
              <w:ind w:firstLine="0"/>
              <w:jc w:val="center"/>
              <w:rPr>
                <w:b/>
                <w:lang w:val="es-ES"/>
              </w:rPr>
            </w:pPr>
          </w:p>
        </w:tc>
        <w:tc>
          <w:tcPr>
            <w:tcW w:w="2802" w:type="dxa"/>
          </w:tcPr>
          <w:p w14:paraId="3C7CDF86" w14:textId="0A6D251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NewMessage</w:t>
            </w:r>
          </w:p>
        </w:tc>
        <w:tc>
          <w:tcPr>
            <w:tcW w:w="3827" w:type="dxa"/>
          </w:tcPr>
          <w:p w14:paraId="1D97FB43" w14:textId="5977AEB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Crea los mensajes RTPS.</w:t>
            </w:r>
          </w:p>
        </w:tc>
      </w:tr>
      <w:tr w:rsidR="00D6483F"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F1513A" w:rsidRDefault="00D6483F" w:rsidP="00F1513A">
            <w:pPr>
              <w:ind w:firstLine="0"/>
              <w:jc w:val="center"/>
              <w:rPr>
                <w:b/>
                <w:lang w:val="es-ES"/>
              </w:rPr>
            </w:pPr>
          </w:p>
        </w:tc>
        <w:tc>
          <w:tcPr>
            <w:tcW w:w="2802" w:type="dxa"/>
          </w:tcPr>
          <w:p w14:paraId="5864D851" w14:textId="26F59206"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OnChangedHistoryCache</w:t>
            </w:r>
          </w:p>
        </w:tc>
        <w:tc>
          <w:tcPr>
            <w:tcW w:w="3827" w:type="dxa"/>
          </w:tcPr>
          <w:p w14:paraId="2FCB92F0" w14:textId="2390D40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D6483F"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F1513A" w:rsidRDefault="00D6483F" w:rsidP="00F1513A">
            <w:pPr>
              <w:ind w:firstLine="0"/>
              <w:jc w:val="center"/>
              <w:rPr>
                <w:b/>
                <w:lang w:val="es-ES"/>
              </w:rPr>
            </w:pPr>
          </w:p>
        </w:tc>
        <w:tc>
          <w:tcPr>
            <w:tcW w:w="2802" w:type="dxa"/>
          </w:tcPr>
          <w:p w14:paraId="620B8756" w14:textId="55A6B8F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6F53CE86" w14:textId="06235FF3"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D6483F"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F1513A" w:rsidRDefault="00D6483F" w:rsidP="00F1513A">
            <w:pPr>
              <w:ind w:firstLine="0"/>
              <w:jc w:val="center"/>
              <w:rPr>
                <w:b/>
                <w:lang w:val="es-ES"/>
              </w:rPr>
            </w:pPr>
          </w:p>
        </w:tc>
        <w:tc>
          <w:tcPr>
            <w:tcW w:w="2802" w:type="dxa"/>
          </w:tcPr>
          <w:p w14:paraId="5882B489" w14:textId="6A213B15"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RemoveAllWriters</w:t>
            </w:r>
          </w:p>
        </w:tc>
        <w:tc>
          <w:tcPr>
            <w:tcW w:w="3827" w:type="dxa"/>
          </w:tcPr>
          <w:p w14:paraId="2954D173" w14:textId="1624985D"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D6483F"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F1513A" w:rsidRDefault="00D6483F" w:rsidP="00F1513A">
            <w:pPr>
              <w:ind w:firstLine="0"/>
              <w:jc w:val="center"/>
              <w:rPr>
                <w:b/>
                <w:lang w:val="es-ES"/>
              </w:rPr>
            </w:pPr>
          </w:p>
        </w:tc>
        <w:tc>
          <w:tcPr>
            <w:tcW w:w="2802" w:type="dxa"/>
          </w:tcPr>
          <w:p w14:paraId="75DCE153" w14:textId="0F15885F"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RtpsStatefullReader  </w:t>
            </w:r>
          </w:p>
        </w:tc>
        <w:tc>
          <w:tcPr>
            <w:tcW w:w="3827" w:type="dxa"/>
          </w:tcPr>
          <w:p w14:paraId="35BD25DD" w14:textId="7C2B10A8"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con estado.</w:t>
            </w:r>
          </w:p>
        </w:tc>
      </w:tr>
      <w:tr w:rsidR="00D6483F"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F1513A" w:rsidRDefault="00D6483F" w:rsidP="00F1513A">
            <w:pPr>
              <w:ind w:firstLine="0"/>
              <w:jc w:val="center"/>
              <w:rPr>
                <w:b/>
                <w:lang w:val="es-ES"/>
              </w:rPr>
            </w:pPr>
            <w:r w:rsidRPr="00F1513A">
              <w:rPr>
                <w:b/>
                <w:lang w:val="es-ES"/>
              </w:rPr>
              <w:t>RtpsStatefullWriter</w:t>
            </w:r>
          </w:p>
        </w:tc>
        <w:tc>
          <w:tcPr>
            <w:tcW w:w="2802" w:type="dxa"/>
          </w:tcPr>
          <w:p w14:paraId="32B2D4FA" w14:textId="2EDCB27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AddReader</w:t>
            </w:r>
          </w:p>
        </w:tc>
        <w:tc>
          <w:tcPr>
            <w:tcW w:w="3827" w:type="dxa"/>
          </w:tcPr>
          <w:p w14:paraId="11A15BDB" w14:textId="491E772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Reader a las lista de Reader en el lado del Writer. </w:t>
            </w:r>
          </w:p>
        </w:tc>
      </w:tr>
      <w:tr w:rsidR="00D6483F"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F1513A" w:rsidRDefault="00D6483F" w:rsidP="00F1513A">
            <w:pPr>
              <w:ind w:firstLine="0"/>
              <w:jc w:val="center"/>
              <w:rPr>
                <w:b/>
                <w:lang w:val="es-ES"/>
              </w:rPr>
            </w:pPr>
          </w:p>
        </w:tc>
        <w:tc>
          <w:tcPr>
            <w:tcW w:w="2802" w:type="dxa"/>
          </w:tcPr>
          <w:p w14:paraId="4DBFE81C" w14:textId="5764D4FE"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AddReaders</w:t>
            </w:r>
          </w:p>
        </w:tc>
        <w:tc>
          <w:tcPr>
            <w:tcW w:w="3827" w:type="dxa"/>
          </w:tcPr>
          <w:p w14:paraId="5638537C" w14:textId="30CEFB6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Reader en los Endpoint por medio de un protocolo de descubrimiento.</w:t>
            </w:r>
          </w:p>
        </w:tc>
      </w:tr>
      <w:tr w:rsidR="00D6483F"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F1513A" w:rsidRDefault="00D6483F" w:rsidP="00F1513A">
            <w:pPr>
              <w:ind w:firstLine="0"/>
              <w:jc w:val="center"/>
              <w:rPr>
                <w:b/>
                <w:lang w:val="es-ES"/>
              </w:rPr>
            </w:pPr>
          </w:p>
        </w:tc>
        <w:tc>
          <w:tcPr>
            <w:tcW w:w="2802" w:type="dxa"/>
          </w:tcPr>
          <w:p w14:paraId="3D8E4457" w14:textId="2C75CA6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15E09978" w14:textId="0F9044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Reader de los Endpoint.</w:t>
            </w:r>
          </w:p>
        </w:tc>
      </w:tr>
      <w:tr w:rsidR="00D6483F"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F1513A" w:rsidRDefault="00D6483F" w:rsidP="00F1513A">
            <w:pPr>
              <w:ind w:firstLine="0"/>
              <w:jc w:val="center"/>
              <w:rPr>
                <w:b/>
                <w:lang w:val="es-ES"/>
              </w:rPr>
            </w:pPr>
          </w:p>
        </w:tc>
        <w:tc>
          <w:tcPr>
            <w:tcW w:w="2802" w:type="dxa"/>
          </w:tcPr>
          <w:p w14:paraId="59C004AE" w14:textId="329BA90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36806FA9" w14:textId="2F9FDE69"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automáticamente los Reader encontrados dentro de nuevos </w:t>
            </w:r>
            <w:r>
              <w:rPr>
                <w:lang w:val="es-ES"/>
              </w:rPr>
              <w:lastRenderedPageBreak/>
              <w:t>Endpoint descubiertos por los protocolos de descubrimiento.</w:t>
            </w:r>
          </w:p>
        </w:tc>
      </w:tr>
      <w:tr w:rsidR="00D6483F"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F1513A" w:rsidRDefault="00D6483F" w:rsidP="00F1513A">
            <w:pPr>
              <w:ind w:firstLine="0"/>
              <w:jc w:val="center"/>
              <w:rPr>
                <w:b/>
                <w:lang w:val="es-ES"/>
              </w:rPr>
            </w:pPr>
          </w:p>
        </w:tc>
        <w:tc>
          <w:tcPr>
            <w:tcW w:w="2802" w:type="dxa"/>
          </w:tcPr>
          <w:p w14:paraId="1805A433" w14:textId="737A1583"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PeriodicWork</w:t>
            </w:r>
          </w:p>
        </w:tc>
        <w:tc>
          <w:tcPr>
            <w:tcW w:w="3827" w:type="dxa"/>
          </w:tcPr>
          <w:p w14:paraId="2B78E5EF" w14:textId="30866F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HeartBeat. </w:t>
            </w:r>
          </w:p>
        </w:tc>
      </w:tr>
      <w:tr w:rsidR="00D6483F"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F1513A" w:rsidRDefault="00D6483F" w:rsidP="00F1513A">
            <w:pPr>
              <w:ind w:firstLine="0"/>
              <w:jc w:val="center"/>
              <w:rPr>
                <w:b/>
                <w:lang w:val="es-ES"/>
              </w:rPr>
            </w:pPr>
          </w:p>
        </w:tc>
        <w:tc>
          <w:tcPr>
            <w:tcW w:w="2802" w:type="dxa"/>
          </w:tcPr>
          <w:p w14:paraId="288671EC" w14:textId="64AEA0E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RtpsStatefullWriter </w:t>
            </w:r>
          </w:p>
        </w:tc>
        <w:tc>
          <w:tcPr>
            <w:tcW w:w="3827" w:type="dxa"/>
          </w:tcPr>
          <w:p w14:paraId="48CD2ACC" w14:textId="404C4512"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con estado.</w:t>
            </w:r>
          </w:p>
        </w:tc>
      </w:tr>
      <w:tr w:rsidR="00D6483F"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F1513A" w:rsidRDefault="00D6483F" w:rsidP="00F1513A">
            <w:pPr>
              <w:ind w:firstLine="0"/>
              <w:jc w:val="center"/>
              <w:rPr>
                <w:b/>
                <w:lang w:val="es-ES"/>
              </w:rPr>
            </w:pPr>
          </w:p>
        </w:tc>
        <w:tc>
          <w:tcPr>
            <w:tcW w:w="2802" w:type="dxa"/>
          </w:tcPr>
          <w:p w14:paraId="16E3FB2B" w14:textId="4A16C96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SendData</w:t>
            </w:r>
          </w:p>
        </w:tc>
        <w:tc>
          <w:tcPr>
            <w:tcW w:w="3827" w:type="dxa"/>
          </w:tcPr>
          <w:p w14:paraId="432768B4" w14:textId="066955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Envía el mensaje RTPS.</w:t>
            </w:r>
          </w:p>
        </w:tc>
      </w:tr>
      <w:tr w:rsidR="00D6483F"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F1513A" w:rsidRDefault="00D6483F" w:rsidP="00F1513A">
            <w:pPr>
              <w:ind w:firstLine="0"/>
              <w:jc w:val="center"/>
              <w:rPr>
                <w:b/>
                <w:lang w:val="es-ES"/>
              </w:rPr>
            </w:pPr>
          </w:p>
        </w:tc>
        <w:tc>
          <w:tcPr>
            <w:tcW w:w="2802" w:type="dxa"/>
          </w:tcPr>
          <w:p w14:paraId="2E748C50" w14:textId="343A01C6"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SendDataHeartbeat</w:t>
            </w:r>
          </w:p>
        </w:tc>
        <w:tc>
          <w:tcPr>
            <w:tcW w:w="3827" w:type="dxa"/>
          </w:tcPr>
          <w:p w14:paraId="48379A8D" w14:textId="745CA810"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InfoSource y lo envía. </w:t>
            </w:r>
          </w:p>
        </w:tc>
      </w:tr>
      <w:tr w:rsidR="00F306D8"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F1513A" w:rsidRDefault="00F306D8" w:rsidP="00F1513A">
            <w:pPr>
              <w:ind w:firstLine="0"/>
              <w:jc w:val="center"/>
              <w:rPr>
                <w:b/>
                <w:lang w:val="es-ES"/>
              </w:rPr>
            </w:pPr>
            <w:r w:rsidRPr="00F1513A">
              <w:rPr>
                <w:b/>
                <w:lang w:val="es-ES"/>
              </w:rPr>
              <w:t>RtpsStatelessWriter</w:t>
            </w:r>
          </w:p>
        </w:tc>
        <w:tc>
          <w:tcPr>
            <w:tcW w:w="2802" w:type="dxa"/>
          </w:tcPr>
          <w:p w14:paraId="1673AB0A" w14:textId="659DA74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Dispose </w:t>
            </w:r>
          </w:p>
        </w:tc>
        <w:tc>
          <w:tcPr>
            <w:tcW w:w="3827" w:type="dxa"/>
          </w:tcPr>
          <w:p w14:paraId="6E755148" w14:textId="430704B9"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Reader de los Endpoint.</w:t>
            </w:r>
          </w:p>
        </w:tc>
      </w:tr>
      <w:tr w:rsidR="00F306D8"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F1513A" w:rsidRDefault="00F306D8" w:rsidP="00F1513A">
            <w:pPr>
              <w:ind w:firstLine="0"/>
              <w:jc w:val="center"/>
              <w:rPr>
                <w:b/>
                <w:lang w:val="es-ES"/>
              </w:rPr>
            </w:pPr>
          </w:p>
        </w:tc>
        <w:tc>
          <w:tcPr>
            <w:tcW w:w="2802" w:type="dxa"/>
          </w:tcPr>
          <w:p w14:paraId="6E311062" w14:textId="75D6C72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InitTransmitters </w:t>
            </w:r>
          </w:p>
        </w:tc>
        <w:tc>
          <w:tcPr>
            <w:tcW w:w="3827" w:type="dxa"/>
          </w:tcPr>
          <w:p w14:paraId="6B4E6102" w14:textId="0CE550E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transmisores UDP a una lista de transmisión multicast. </w:t>
            </w:r>
          </w:p>
        </w:tc>
      </w:tr>
      <w:tr w:rsidR="00F306D8"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F1513A" w:rsidRDefault="00F306D8" w:rsidP="00F1513A">
            <w:pPr>
              <w:ind w:firstLine="0"/>
              <w:jc w:val="center"/>
              <w:rPr>
                <w:b/>
                <w:lang w:val="es-ES"/>
              </w:rPr>
            </w:pPr>
          </w:p>
        </w:tc>
        <w:tc>
          <w:tcPr>
            <w:tcW w:w="2802" w:type="dxa"/>
          </w:tcPr>
          <w:p w14:paraId="6819166D" w14:textId="4253C923"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PeriodicWork </w:t>
            </w:r>
          </w:p>
        </w:tc>
        <w:tc>
          <w:tcPr>
            <w:tcW w:w="3827" w:type="dxa"/>
          </w:tcPr>
          <w:p w14:paraId="257E4950" w14:textId="3E1E154F"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HeartBeat. </w:t>
            </w:r>
          </w:p>
        </w:tc>
      </w:tr>
      <w:tr w:rsidR="00F306D8"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F1513A" w:rsidRDefault="00F306D8" w:rsidP="00F1513A">
            <w:pPr>
              <w:ind w:firstLine="0"/>
              <w:jc w:val="center"/>
              <w:rPr>
                <w:b/>
                <w:lang w:val="es-ES"/>
              </w:rPr>
            </w:pPr>
          </w:p>
        </w:tc>
        <w:tc>
          <w:tcPr>
            <w:tcW w:w="2802" w:type="dxa"/>
          </w:tcPr>
          <w:p w14:paraId="1EB7965C" w14:textId="4EB240F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SendData</w:t>
            </w:r>
          </w:p>
        </w:tc>
        <w:tc>
          <w:tcPr>
            <w:tcW w:w="3827" w:type="dxa"/>
          </w:tcPr>
          <w:p w14:paraId="04100791" w14:textId="0ED60F7F"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Envía el mensaje RTPS.</w:t>
            </w:r>
          </w:p>
        </w:tc>
      </w:tr>
      <w:tr w:rsidR="00F306D8"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F1513A" w:rsidRDefault="00F306D8" w:rsidP="00F1513A">
            <w:pPr>
              <w:ind w:firstLine="0"/>
              <w:jc w:val="center"/>
              <w:rPr>
                <w:b/>
                <w:lang w:val="es-ES"/>
              </w:rPr>
            </w:pPr>
          </w:p>
        </w:tc>
        <w:tc>
          <w:tcPr>
            <w:tcW w:w="2802" w:type="dxa"/>
          </w:tcPr>
          <w:p w14:paraId="01479305" w14:textId="0F937C25"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SendDataHeartbeat </w:t>
            </w:r>
          </w:p>
        </w:tc>
        <w:tc>
          <w:tcPr>
            <w:tcW w:w="3827" w:type="dxa"/>
          </w:tcPr>
          <w:p w14:paraId="31DFD8CB" w14:textId="451D2A31"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Crea un mensaje InfoSource y lo envía. </w:t>
            </w:r>
          </w:p>
        </w:tc>
      </w:tr>
      <w:tr w:rsidR="00F306D8"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F1513A" w:rsidRDefault="00F306D8" w:rsidP="00F1513A">
            <w:pPr>
              <w:ind w:firstLine="0"/>
              <w:jc w:val="center"/>
              <w:rPr>
                <w:b/>
                <w:lang w:val="es-ES"/>
              </w:rPr>
            </w:pPr>
          </w:p>
        </w:tc>
        <w:tc>
          <w:tcPr>
            <w:tcW w:w="2802" w:type="dxa"/>
          </w:tcPr>
          <w:p w14:paraId="2127CB0E" w14:textId="4EDD46D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SendHeartbeat</w:t>
            </w:r>
          </w:p>
        </w:tc>
        <w:tc>
          <w:tcPr>
            <w:tcW w:w="3827" w:type="dxa"/>
          </w:tcPr>
          <w:p w14:paraId="0EA58F3D" w14:textId="19F42F5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HeartBeat y lo envía. </w:t>
            </w:r>
          </w:p>
        </w:tc>
      </w:tr>
      <w:tr w:rsidR="00F306D8"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F1513A" w:rsidRDefault="00F306D8" w:rsidP="00F1513A">
            <w:pPr>
              <w:ind w:firstLine="0"/>
              <w:jc w:val="center"/>
              <w:rPr>
                <w:b/>
                <w:lang w:val="es-ES"/>
              </w:rPr>
            </w:pPr>
          </w:p>
        </w:tc>
        <w:tc>
          <w:tcPr>
            <w:tcW w:w="2802" w:type="dxa"/>
          </w:tcPr>
          <w:p w14:paraId="2D5CF406" w14:textId="46C5D056"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StartTransmitters </w:t>
            </w:r>
          </w:p>
        </w:tc>
        <w:tc>
          <w:tcPr>
            <w:tcW w:w="3827" w:type="dxa"/>
          </w:tcPr>
          <w:p w14:paraId="620A5076" w14:textId="2DD652C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transmisión UDP.</w:t>
            </w:r>
          </w:p>
        </w:tc>
      </w:tr>
      <w:tr w:rsidR="00F306D8"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F1513A" w:rsidRDefault="00F306D8" w:rsidP="00F1513A">
            <w:pPr>
              <w:ind w:firstLine="0"/>
              <w:jc w:val="center"/>
              <w:rPr>
                <w:b/>
                <w:lang w:val="es-ES"/>
              </w:rPr>
            </w:pPr>
          </w:p>
        </w:tc>
        <w:tc>
          <w:tcPr>
            <w:tcW w:w="2802" w:type="dxa"/>
          </w:tcPr>
          <w:p w14:paraId="10812DD9" w14:textId="7D9FECF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RtpsStatelessWriter </w:t>
            </w:r>
          </w:p>
        </w:tc>
        <w:tc>
          <w:tcPr>
            <w:tcW w:w="3827" w:type="dxa"/>
          </w:tcPr>
          <w:p w14:paraId="46C89341" w14:textId="31BCC94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sin estado.</w:t>
            </w:r>
          </w:p>
        </w:tc>
      </w:tr>
      <w:tr w:rsidR="00F306D8"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F1513A" w:rsidRDefault="00F306D8" w:rsidP="00F1513A">
            <w:pPr>
              <w:ind w:firstLine="0"/>
              <w:jc w:val="center"/>
              <w:rPr>
                <w:b/>
                <w:lang w:val="es-ES"/>
              </w:rPr>
            </w:pPr>
            <w:r w:rsidRPr="00F1513A">
              <w:rPr>
                <w:b/>
                <w:lang w:val="es-ES"/>
              </w:rPr>
              <w:t>RtpsStatelessReader</w:t>
            </w:r>
          </w:p>
        </w:tc>
        <w:tc>
          <w:tcPr>
            <w:tcW w:w="2802" w:type="dxa"/>
          </w:tcPr>
          <w:p w14:paraId="5BCB3D2C" w14:textId="0A86FB35"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Dispose </w:t>
            </w:r>
          </w:p>
        </w:tc>
        <w:tc>
          <w:tcPr>
            <w:tcW w:w="3827" w:type="dxa"/>
          </w:tcPr>
          <w:p w14:paraId="1EF6A158" w14:textId="4E209C91"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F306D8"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F1513A" w:rsidRDefault="00F306D8" w:rsidP="00F1513A">
            <w:pPr>
              <w:ind w:firstLine="0"/>
              <w:jc w:val="center"/>
              <w:rPr>
                <w:b/>
                <w:lang w:val="es-ES"/>
              </w:rPr>
            </w:pPr>
          </w:p>
        </w:tc>
        <w:tc>
          <w:tcPr>
            <w:tcW w:w="2802" w:type="dxa"/>
          </w:tcPr>
          <w:p w14:paraId="401B2B48" w14:textId="1F3B35C0"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InitReceivers</w:t>
            </w:r>
          </w:p>
        </w:tc>
        <w:tc>
          <w:tcPr>
            <w:tcW w:w="3827" w:type="dxa"/>
          </w:tcPr>
          <w:p w14:paraId="6D58525A" w14:textId="7E5ED42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receptores UDP a una lista de transmisión multicast. </w:t>
            </w:r>
          </w:p>
        </w:tc>
      </w:tr>
      <w:tr w:rsidR="00F306D8"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F1513A" w:rsidRDefault="00F306D8" w:rsidP="00F1513A">
            <w:pPr>
              <w:ind w:firstLine="0"/>
              <w:jc w:val="center"/>
              <w:rPr>
                <w:b/>
                <w:lang w:val="es-ES"/>
              </w:rPr>
            </w:pPr>
          </w:p>
        </w:tc>
        <w:tc>
          <w:tcPr>
            <w:tcW w:w="2802" w:type="dxa"/>
          </w:tcPr>
          <w:p w14:paraId="09503617" w14:textId="6D5F2EA8"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NewMessage </w:t>
            </w:r>
          </w:p>
        </w:tc>
        <w:tc>
          <w:tcPr>
            <w:tcW w:w="3827" w:type="dxa"/>
          </w:tcPr>
          <w:p w14:paraId="6537D836" w14:textId="65DF472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Crea los mensajes RTPS.</w:t>
            </w:r>
          </w:p>
        </w:tc>
      </w:tr>
      <w:tr w:rsidR="00F306D8"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F1513A" w:rsidRDefault="00F306D8" w:rsidP="00F1513A">
            <w:pPr>
              <w:ind w:firstLine="0"/>
              <w:jc w:val="center"/>
              <w:rPr>
                <w:b/>
                <w:lang w:val="es-ES"/>
              </w:rPr>
            </w:pPr>
          </w:p>
        </w:tc>
        <w:tc>
          <w:tcPr>
            <w:tcW w:w="2802" w:type="dxa"/>
          </w:tcPr>
          <w:p w14:paraId="62187A09" w14:textId="51399C6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RtpsStatelessReader</w:t>
            </w:r>
          </w:p>
        </w:tc>
        <w:tc>
          <w:tcPr>
            <w:tcW w:w="3827" w:type="dxa"/>
          </w:tcPr>
          <w:p w14:paraId="600E8E53" w14:textId="66FB8E34"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sin estado.</w:t>
            </w:r>
          </w:p>
        </w:tc>
      </w:tr>
      <w:tr w:rsidR="00F306D8"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F1513A" w:rsidRDefault="00F306D8" w:rsidP="00F1513A">
            <w:pPr>
              <w:ind w:firstLine="0"/>
              <w:jc w:val="center"/>
              <w:rPr>
                <w:b/>
                <w:lang w:val="es-ES"/>
              </w:rPr>
            </w:pPr>
          </w:p>
        </w:tc>
        <w:tc>
          <w:tcPr>
            <w:tcW w:w="2802" w:type="dxa"/>
          </w:tcPr>
          <w:p w14:paraId="50BCD23E" w14:textId="5B83A51E"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StartReceivers</w:t>
            </w:r>
          </w:p>
        </w:tc>
        <w:tc>
          <w:tcPr>
            <w:tcW w:w="3827" w:type="dxa"/>
          </w:tcPr>
          <w:p w14:paraId="76DA843D" w14:textId="5269956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recepción UDP.</w:t>
            </w:r>
          </w:p>
        </w:tc>
      </w:tr>
      <w:tr w:rsidR="00AB1719"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F1513A" w:rsidRDefault="00AB1719" w:rsidP="00F1513A">
            <w:pPr>
              <w:ind w:firstLine="0"/>
              <w:jc w:val="center"/>
              <w:rPr>
                <w:b/>
                <w:lang w:val="es-ES"/>
              </w:rPr>
            </w:pPr>
            <w:r w:rsidRPr="00F1513A">
              <w:rPr>
                <w:b/>
                <w:lang w:val="es-ES"/>
              </w:rPr>
              <w:t>WriterWorker</w:t>
            </w:r>
          </w:p>
        </w:tc>
        <w:tc>
          <w:tcPr>
            <w:tcW w:w="2802" w:type="dxa"/>
          </w:tcPr>
          <w:p w14:paraId="335C90E4" w14:textId="31F8A865"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DoPeriodicWork</w:t>
            </w:r>
          </w:p>
        </w:tc>
        <w:tc>
          <w:tcPr>
            <w:tcW w:w="3827" w:type="dxa"/>
          </w:tcPr>
          <w:p w14:paraId="012F3DBE" w14:textId="6D1F3284"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Inicia el PeriodicWork. </w:t>
            </w:r>
          </w:p>
        </w:tc>
      </w:tr>
      <w:tr w:rsidR="00AB1719"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Default="00AB1719" w:rsidP="00F306D8">
            <w:pPr>
              <w:ind w:firstLine="0"/>
              <w:rPr>
                <w:lang w:val="es-ES"/>
              </w:rPr>
            </w:pPr>
          </w:p>
        </w:tc>
        <w:tc>
          <w:tcPr>
            <w:tcW w:w="2802" w:type="dxa"/>
          </w:tcPr>
          <w:p w14:paraId="07A8504A" w14:textId="6F8A517C"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End</w:t>
            </w:r>
          </w:p>
        </w:tc>
        <w:tc>
          <w:tcPr>
            <w:tcW w:w="3827" w:type="dxa"/>
          </w:tcPr>
          <w:p w14:paraId="5F1CE0F3" w14:textId="4242DD93"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Finaliza el PeriodicWork.</w:t>
            </w:r>
          </w:p>
        </w:tc>
      </w:tr>
      <w:tr w:rsidR="00AB1719"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Default="00AB1719" w:rsidP="00F306D8">
            <w:pPr>
              <w:ind w:firstLine="0"/>
              <w:rPr>
                <w:lang w:val="es-ES"/>
              </w:rPr>
            </w:pPr>
          </w:p>
        </w:tc>
        <w:tc>
          <w:tcPr>
            <w:tcW w:w="2802" w:type="dxa"/>
          </w:tcPr>
          <w:p w14:paraId="500113C2" w14:textId="6D293430"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WriterWorker </w:t>
            </w:r>
          </w:p>
        </w:tc>
        <w:tc>
          <w:tcPr>
            <w:tcW w:w="3827" w:type="dxa"/>
          </w:tcPr>
          <w:p w14:paraId="545FD0C4" w14:textId="0877562D"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Publica un delegado de un PeriodicWorker. </w:t>
            </w:r>
          </w:p>
        </w:tc>
      </w:tr>
    </w:tbl>
    <w:p w14:paraId="45CC1817" w14:textId="77777777" w:rsidR="003D7F82" w:rsidRPr="003D7F82" w:rsidRDefault="003D7F82" w:rsidP="003D7F82">
      <w:pPr>
        <w:rPr>
          <w:lang w:val="es-ES"/>
        </w:rPr>
      </w:pPr>
    </w:p>
    <w:p w14:paraId="6624032F" w14:textId="50CDFF98" w:rsidR="000922CC" w:rsidRDefault="000922CC" w:rsidP="000922CC">
      <w:pPr>
        <w:pStyle w:val="Ttulo3"/>
        <w:rPr>
          <w:lang w:val="es-ES"/>
        </w:rPr>
      </w:pPr>
      <w:r>
        <w:rPr>
          <w:lang w:val="es-ES"/>
        </w:rPr>
        <w:t>Submódulo configuración</w:t>
      </w:r>
    </w:p>
    <w:p w14:paraId="4CC57F3F" w14:textId="6E9B46F6" w:rsidR="00AB1719" w:rsidRDefault="00AB1719" w:rsidP="00AB1719">
      <w:pPr>
        <w:rPr>
          <w:lang w:val="es-ES"/>
        </w:rPr>
      </w:pPr>
      <w:r>
        <w:rPr>
          <w:lang w:val="es-ES"/>
        </w:rPr>
        <w:t>El submódulo de configuración es</w:t>
      </w:r>
      <w:r>
        <w:rPr>
          <w:i/>
          <w:lang w:val="es-ES"/>
        </w:rPr>
        <w:t xml:space="preserve"> </w:t>
      </w:r>
      <w:r>
        <w:rPr>
          <w:lang w:val="es-ES"/>
        </w:rPr>
        <w:t>el encargado de interpretar un archivo de configuración</w:t>
      </w:r>
      <w:r w:rsidR="001B14BD">
        <w:rPr>
          <w:lang w:val="es-ES"/>
        </w:rPr>
        <w:t xml:space="preserve">, el cual </w:t>
      </w:r>
      <w:r>
        <w:rPr>
          <w:lang w:val="es-ES"/>
        </w:rPr>
        <w:t xml:space="preserve">tiene parámetros configurables tanto del </w:t>
      </w:r>
      <w:r w:rsidR="001B14BD">
        <w:rPr>
          <w:lang w:val="es-ES"/>
        </w:rPr>
        <w:t>m</w:t>
      </w:r>
      <w:r w:rsidR="000A7D12">
        <w:rPr>
          <w:lang w:val="es-ES"/>
        </w:rPr>
        <w:t xml:space="preserve">ódulo DDS como del módulo RTPS. A continuación se muestran  en la </w:t>
      </w:r>
      <w:r w:rsidR="000A7D12">
        <w:rPr>
          <w:lang w:val="es-ES"/>
        </w:rPr>
        <w:fldChar w:fldCharType="begin"/>
      </w:r>
      <w:r w:rsidR="000A7D12">
        <w:rPr>
          <w:lang w:val="es-ES"/>
        </w:rPr>
        <w:instrText xml:space="preserve"> REF _Ref421871174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8</w:t>
      </w:r>
      <w:r w:rsidR="000A7D12">
        <w:rPr>
          <w:lang w:val="es-ES"/>
        </w:rPr>
        <w:fldChar w:fldCharType="end"/>
      </w:r>
      <w:r w:rsidR="000A7D12">
        <w:rPr>
          <w:lang w:val="es-ES"/>
        </w:rPr>
        <w:t xml:space="preserve"> y </w:t>
      </w:r>
      <w:r w:rsidR="000A7D12">
        <w:rPr>
          <w:lang w:val="es-ES"/>
        </w:rPr>
        <w:fldChar w:fldCharType="begin"/>
      </w:r>
      <w:r w:rsidR="000A7D12">
        <w:rPr>
          <w:lang w:val="es-ES"/>
        </w:rPr>
        <w:instrText xml:space="preserve"> REF _Ref421871176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9</w:t>
      </w:r>
      <w:r w:rsidR="000A7D12">
        <w:rPr>
          <w:lang w:val="es-ES"/>
        </w:rPr>
        <w:fldChar w:fldCharType="end"/>
      </w:r>
      <w:r w:rsidR="000A7D12">
        <w:rPr>
          <w:lang w:val="es-ES"/>
        </w:rPr>
        <w:t xml:space="preserve"> la configuración básica de DDS y RTPS respectivamente.</w:t>
      </w:r>
    </w:p>
    <w:p w14:paraId="7F2E703B" w14:textId="77777777" w:rsidR="000A7D12" w:rsidRDefault="000A7D12" w:rsidP="000A7D12">
      <w:pPr>
        <w:keepNext/>
      </w:pPr>
      <w:r>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Default="000A7D12" w:rsidP="000A7D12">
      <w:pPr>
        <w:pStyle w:val="Descripcin"/>
        <w:rPr>
          <w:i w:val="0"/>
        </w:rPr>
      </w:pPr>
      <w:bookmarkStart w:id="299" w:name="_Ref421871174"/>
      <w:bookmarkStart w:id="300" w:name="_Ref421871169"/>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8</w:t>
      </w:r>
      <w:r>
        <w:fldChar w:fldCharType="end"/>
      </w:r>
      <w:bookmarkEnd w:id="299"/>
      <w:r>
        <w:rPr>
          <w:i w:val="0"/>
        </w:rPr>
        <w:t>. Diseño archivo de configuración sección DDS</w:t>
      </w:r>
      <w:bookmarkEnd w:id="300"/>
    </w:p>
    <w:p w14:paraId="7A0C46EB" w14:textId="77777777" w:rsidR="000A7D12" w:rsidRDefault="000A7D12" w:rsidP="000A7D12">
      <w:pPr>
        <w:keepNext/>
      </w:pPr>
      <w:r>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Default="000A7D12" w:rsidP="000A7D12">
      <w:pPr>
        <w:pStyle w:val="Descripcin"/>
        <w:rPr>
          <w:i w:val="0"/>
        </w:rPr>
      </w:pPr>
      <w:bookmarkStart w:id="301" w:name="_Ref421871176"/>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9</w:t>
      </w:r>
      <w:r>
        <w:fldChar w:fldCharType="end"/>
      </w:r>
      <w:bookmarkEnd w:id="301"/>
      <w:r>
        <w:rPr>
          <w:i w:val="0"/>
        </w:rPr>
        <w:t>. Diseño archivo de configuración sección RTPS</w:t>
      </w:r>
    </w:p>
    <w:p w14:paraId="5A92FF7B" w14:textId="77777777" w:rsidR="00676041" w:rsidRDefault="00676041" w:rsidP="00676041"/>
    <w:p w14:paraId="54600047" w14:textId="4792C09C" w:rsidR="00676041" w:rsidRDefault="00676041" w:rsidP="00676041">
      <w:pPr>
        <w:pStyle w:val="Ttulo2"/>
      </w:pPr>
      <w:r>
        <w:lastRenderedPageBreak/>
        <w:t>IMPLEMENTACIÓN DE</w:t>
      </w:r>
      <w:r w:rsidR="003C7045">
        <w:t>L</w:t>
      </w:r>
      <w:r>
        <w:t xml:space="preserve"> MÓDULO</w:t>
      </w:r>
    </w:p>
    <w:p w14:paraId="1FCD3AFB" w14:textId="163CD5B9" w:rsidR="00FB7242" w:rsidRDefault="008633BC" w:rsidP="00FB7242">
      <w:pPr>
        <w:rPr>
          <w:lang w:val="es-ES"/>
        </w:rPr>
      </w:pPr>
      <w:r>
        <w:rPr>
          <w:lang w:val="es-ES"/>
        </w:rPr>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rPr>
          <w:lang w:val="es-ES"/>
        </w:rPr>
      </w:pPr>
      <w:r>
        <w:rPr>
          <w:lang w:val="es-ES"/>
        </w:rPr>
        <w:t>Submódulo de transporte</w:t>
      </w:r>
    </w:p>
    <w:p w14:paraId="6BCBE187" w14:textId="0AAEC179" w:rsidR="00FB7242" w:rsidRDefault="00104432" w:rsidP="00104432">
      <w:pPr>
        <w:pStyle w:val="Ttulo4"/>
        <w:rPr>
          <w:lang w:val="es-ES"/>
        </w:rPr>
      </w:pPr>
      <w:r>
        <w:rPr>
          <w:lang w:val="es-ES"/>
        </w:rPr>
        <w:t xml:space="preserve">Implementación transmisor UDP </w:t>
      </w:r>
    </w:p>
    <w:p w14:paraId="1E4C519F" w14:textId="77777777" w:rsidR="00F01BB5" w:rsidRPr="00F01BB5" w:rsidRDefault="00F01BB5" w:rsidP="00F01BB5">
      <w:pPr>
        <w:rPr>
          <w:lang w:val="es-ES"/>
        </w:rPr>
      </w:pPr>
      <w:bookmarkStart w:id="302" w:name="_GoBack"/>
      <w:bookmarkEnd w:id="302"/>
    </w:p>
    <w:p w14:paraId="6D40E4CB" w14:textId="3D03B82B" w:rsidR="00104432" w:rsidRDefault="00104432" w:rsidP="00104432">
      <w:pPr>
        <w:pStyle w:val="Ttulo4"/>
      </w:pPr>
      <w:r>
        <w:t>Implementación receptor UDP</w:t>
      </w:r>
    </w:p>
    <w:p w14:paraId="527A6864" w14:textId="3EEBF995" w:rsidR="00104432" w:rsidRDefault="00104432" w:rsidP="00104432">
      <w:pPr>
        <w:pStyle w:val="Ttulo4"/>
      </w:pPr>
      <w:r>
        <w:t>Implementación maquinaria RTPS</w:t>
      </w:r>
    </w:p>
    <w:p w14:paraId="70E3FDC0" w14:textId="0170ED65" w:rsidR="00F01BB5" w:rsidRDefault="00F01BB5" w:rsidP="00F01BB5">
      <w:pPr>
        <w:pStyle w:val="Ttulo4"/>
      </w:pPr>
      <w:r>
        <w:t>Intercambio de mensajes RTPS sobre la Red</w:t>
      </w:r>
    </w:p>
    <w:p w14:paraId="2285C8B1" w14:textId="77777777" w:rsidR="00F01BB5" w:rsidRPr="00F01BB5" w:rsidRDefault="00F01BB5" w:rsidP="00F01BB5"/>
    <w:p w14:paraId="66F6D5DD" w14:textId="77777777" w:rsidR="00FB7242" w:rsidRPr="005B724F" w:rsidRDefault="00FB7242" w:rsidP="00FB7242"/>
    <w:p w14:paraId="2677674A" w14:textId="77777777" w:rsidR="00FB7242" w:rsidRDefault="00FB7242" w:rsidP="00FB7242">
      <w:pPr>
        <w:pStyle w:val="Ttulo3"/>
        <w:rPr>
          <w:lang w:val="es-ES"/>
        </w:rPr>
      </w:pPr>
      <w:r>
        <w:rPr>
          <w:lang w:val="es-ES"/>
        </w:rPr>
        <w:t>Submódulo de mensaje y encapsulamiento</w:t>
      </w:r>
    </w:p>
    <w:p w14:paraId="34D3C194" w14:textId="41F4C05D" w:rsidR="00104432" w:rsidRDefault="00104432" w:rsidP="00104432">
      <w:pPr>
        <w:pStyle w:val="Ttulo4"/>
        <w:rPr>
          <w:lang w:val="es-ES"/>
        </w:rPr>
      </w:pPr>
      <w:r>
        <w:rPr>
          <w:lang w:val="es-ES"/>
        </w:rPr>
        <w:t>Implementación mensajes RTPS</w:t>
      </w:r>
    </w:p>
    <w:p w14:paraId="7DD2A403" w14:textId="7874D49E" w:rsidR="00104432" w:rsidRPr="00104432" w:rsidRDefault="00104432" w:rsidP="00104432">
      <w:pPr>
        <w:pStyle w:val="Ttulo4"/>
        <w:rPr>
          <w:lang w:val="es-ES"/>
        </w:rPr>
      </w:pPr>
      <w:r>
        <w:rPr>
          <w:lang w:val="es-ES"/>
        </w:rPr>
        <w:t xml:space="preserve">Implementación Encapsulación </w:t>
      </w:r>
      <w:r w:rsidRPr="00104432">
        <w:rPr>
          <w:lang w:val="es-ES"/>
        </w:rPr>
        <w:t xml:space="preserve">  </w:t>
      </w:r>
    </w:p>
    <w:p w14:paraId="0797D5EF" w14:textId="77777777" w:rsidR="00FB7242" w:rsidRPr="00FB7242" w:rsidRDefault="00FB7242" w:rsidP="00FB7242">
      <w:pPr>
        <w:rPr>
          <w:lang w:val="es-ES"/>
        </w:rPr>
      </w:pPr>
    </w:p>
    <w:p w14:paraId="2F325456" w14:textId="77777777" w:rsidR="00FB7242" w:rsidRDefault="00FB7242" w:rsidP="00FB7242">
      <w:pPr>
        <w:pStyle w:val="Ttulo3"/>
        <w:rPr>
          <w:lang w:val="es-ES"/>
        </w:rPr>
      </w:pPr>
      <w:r>
        <w:rPr>
          <w:lang w:val="es-ES"/>
        </w:rPr>
        <w:t>Submódulo descubrimiento</w:t>
      </w:r>
    </w:p>
    <w:p w14:paraId="2BFA13F9" w14:textId="72FF9090" w:rsidR="00104432" w:rsidRDefault="00104432" w:rsidP="00104432">
      <w:pPr>
        <w:pStyle w:val="Ttulo4"/>
        <w:rPr>
          <w:lang w:val="es-ES"/>
        </w:rPr>
      </w:pPr>
      <w:r>
        <w:rPr>
          <w:lang w:val="es-ES"/>
        </w:rPr>
        <w:t>Implementación mensajes de descubrimiento RTPS</w:t>
      </w:r>
    </w:p>
    <w:p w14:paraId="350D9CEC" w14:textId="08C627C9" w:rsidR="00104432" w:rsidRPr="00104432" w:rsidRDefault="00104432" w:rsidP="00104432">
      <w:pPr>
        <w:pStyle w:val="Ttulo4"/>
        <w:rPr>
          <w:lang w:val="es-ES"/>
        </w:rPr>
      </w:pPr>
      <w:r>
        <w:rPr>
          <w:lang w:val="es-ES"/>
        </w:rPr>
        <w:t>Implementación protocolo SPDP y SEDP</w:t>
      </w:r>
    </w:p>
    <w:p w14:paraId="48B4515E" w14:textId="77777777" w:rsidR="00C12294" w:rsidRPr="00C12294" w:rsidRDefault="00C12294" w:rsidP="00C12294">
      <w:pPr>
        <w:rPr>
          <w:lang w:val="es-ES"/>
        </w:rPr>
      </w:pPr>
    </w:p>
    <w:p w14:paraId="468C5CF2" w14:textId="77777777" w:rsidR="00FB7242" w:rsidRDefault="00FB7242" w:rsidP="00FB7242">
      <w:pPr>
        <w:pStyle w:val="Ttulo3"/>
        <w:rPr>
          <w:lang w:val="es-ES"/>
        </w:rPr>
      </w:pPr>
      <w:r>
        <w:rPr>
          <w:lang w:val="es-ES"/>
        </w:rPr>
        <w:lastRenderedPageBreak/>
        <w:t>Submódulo comportamiento</w:t>
      </w:r>
    </w:p>
    <w:p w14:paraId="5159C651" w14:textId="7F82371F" w:rsidR="00104432" w:rsidRDefault="00104432" w:rsidP="00104432">
      <w:pPr>
        <w:pStyle w:val="Ttulo4"/>
        <w:rPr>
          <w:lang w:val="es-ES"/>
        </w:rPr>
      </w:pPr>
      <w:r>
        <w:rPr>
          <w:lang w:val="es-ES"/>
        </w:rPr>
        <w:t>Implementación Reader RTPS</w:t>
      </w:r>
      <w:r w:rsidRPr="00104432">
        <w:rPr>
          <w:lang w:val="es-ES"/>
        </w:rPr>
        <w:t xml:space="preserve"> </w:t>
      </w:r>
      <w:r>
        <w:rPr>
          <w:lang w:val="es-ES"/>
        </w:rPr>
        <w:t>con estado</w:t>
      </w:r>
    </w:p>
    <w:p w14:paraId="41899EE4" w14:textId="41B9FE5C" w:rsidR="00104432" w:rsidRDefault="00104432" w:rsidP="00104432">
      <w:pPr>
        <w:pStyle w:val="Ttulo4"/>
        <w:rPr>
          <w:lang w:val="es-ES"/>
        </w:rPr>
      </w:pPr>
      <w:r>
        <w:rPr>
          <w:lang w:val="es-ES"/>
        </w:rPr>
        <w:t>Implementación Reader RTPS sin estado</w:t>
      </w:r>
    </w:p>
    <w:p w14:paraId="7E9C0007" w14:textId="0D6A9C27" w:rsidR="00104432" w:rsidRDefault="00104432" w:rsidP="00104432">
      <w:pPr>
        <w:pStyle w:val="Ttulo4"/>
        <w:rPr>
          <w:lang w:val="es-ES"/>
        </w:rPr>
      </w:pPr>
      <w:r>
        <w:rPr>
          <w:lang w:val="es-ES"/>
        </w:rPr>
        <w:t>Implementación Writer RTPS con estado</w:t>
      </w:r>
    </w:p>
    <w:p w14:paraId="7D0EB00E" w14:textId="07127E6D" w:rsidR="00104432" w:rsidRPr="00104432" w:rsidRDefault="00104432" w:rsidP="00104432">
      <w:pPr>
        <w:pStyle w:val="Ttulo4"/>
        <w:rPr>
          <w:lang w:val="es-ES"/>
        </w:rPr>
      </w:pPr>
      <w:r>
        <w:rPr>
          <w:lang w:val="es-ES"/>
        </w:rPr>
        <w:t>Implementación Writer RTPS sin estado</w:t>
      </w:r>
    </w:p>
    <w:p w14:paraId="6B88DF2E" w14:textId="16378E9D" w:rsidR="00104432" w:rsidRPr="00104432" w:rsidRDefault="00104432" w:rsidP="00104432">
      <w:pPr>
        <w:pStyle w:val="Ttulo4"/>
        <w:rPr>
          <w:lang w:val="es-ES"/>
        </w:rPr>
      </w:pPr>
      <w:r>
        <w:rPr>
          <w:lang w:val="es-ES"/>
        </w:rPr>
        <w:t>Implementación Publicador y Writer DDS</w:t>
      </w:r>
    </w:p>
    <w:p w14:paraId="13808076" w14:textId="230B9B1B" w:rsidR="00104432" w:rsidRPr="00104432" w:rsidRDefault="00104432" w:rsidP="00104432">
      <w:pPr>
        <w:pStyle w:val="Ttulo4"/>
        <w:rPr>
          <w:lang w:val="es-ES"/>
        </w:rPr>
      </w:pPr>
      <w:r>
        <w:rPr>
          <w:lang w:val="es-ES"/>
        </w:rPr>
        <w:t>Implementación Suscriptor y Reader DDS</w:t>
      </w:r>
    </w:p>
    <w:p w14:paraId="255EF291" w14:textId="77777777" w:rsidR="00FB7242" w:rsidRDefault="00FB7242" w:rsidP="00FB7242">
      <w:pPr>
        <w:rPr>
          <w:lang w:val="es-ES"/>
        </w:rPr>
      </w:pPr>
    </w:p>
    <w:p w14:paraId="2B027957" w14:textId="77777777" w:rsidR="00FB7242" w:rsidRDefault="00FB7242" w:rsidP="00FB7242">
      <w:pPr>
        <w:pStyle w:val="Ttulo3"/>
        <w:rPr>
          <w:lang w:val="es-ES"/>
        </w:rPr>
      </w:pPr>
      <w:r>
        <w:rPr>
          <w:lang w:val="es-ES"/>
        </w:rPr>
        <w:t>Submódulo configuración</w:t>
      </w:r>
    </w:p>
    <w:p w14:paraId="70CE077F" w14:textId="77777777" w:rsidR="00FB7242" w:rsidRPr="00FB7242" w:rsidRDefault="00FB7242" w:rsidP="00FB7242">
      <w:pPr>
        <w:rPr>
          <w:lang w:val="es-ES"/>
        </w:rPr>
      </w:pPr>
    </w:p>
    <w:p w14:paraId="604C4570" w14:textId="77777777" w:rsidR="00676041" w:rsidRDefault="00676041" w:rsidP="00676041"/>
    <w:p w14:paraId="44F72359" w14:textId="77777777" w:rsidR="00676041" w:rsidRDefault="00676041" w:rsidP="00676041"/>
    <w:p w14:paraId="5813DFFA" w14:textId="73AF2C95" w:rsidR="00676041" w:rsidRPr="00676041" w:rsidRDefault="00676041" w:rsidP="00676041">
      <w:pPr>
        <w:pStyle w:val="Ttulo2"/>
      </w:pPr>
      <w:r>
        <w:t>INTERACCIÓN DE DDS CON RTPS</w:t>
      </w:r>
    </w:p>
    <w:p w14:paraId="0CFFEA59" w14:textId="77777777" w:rsidR="000922CC" w:rsidRPr="000922CC" w:rsidRDefault="000922CC" w:rsidP="000922CC">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303" w:name="_Toc421180749"/>
      <w:r>
        <w:rPr>
          <w:lang w:val="es-ES"/>
        </w:rPr>
        <w:lastRenderedPageBreak/>
        <w:t>CAPÍTULO IV</w:t>
      </w:r>
      <w:bookmarkEnd w:id="303"/>
    </w:p>
    <w:p w14:paraId="659E7B15" w14:textId="268AA866" w:rsidR="00650157" w:rsidRDefault="00650157" w:rsidP="00650157">
      <w:pPr>
        <w:pStyle w:val="Ttulo2"/>
        <w:numPr>
          <w:ilvl w:val="0"/>
          <w:numId w:val="0"/>
        </w:numPr>
        <w:ind w:left="792"/>
        <w:jc w:val="center"/>
        <w:rPr>
          <w:lang w:val="es-ES"/>
        </w:rPr>
      </w:pPr>
      <w:bookmarkStart w:id="304" w:name="_Toc421180750"/>
      <w:r>
        <w:rPr>
          <w:lang w:val="es-ES"/>
        </w:rPr>
        <w:t>PRUEBAS</w:t>
      </w:r>
      <w:bookmarkEnd w:id="304"/>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305" w:name="_Toc421180751"/>
      <w:r w:rsidRPr="00414A6D">
        <w:rPr>
          <w:rFonts w:cs="Times New Roman"/>
          <w:lang w:val="es-ES_tradnl"/>
        </w:rPr>
        <w:t>CAPÍTULO V</w:t>
      </w:r>
      <w:bookmarkEnd w:id="305"/>
    </w:p>
    <w:p w14:paraId="3DF97012" w14:textId="77777777" w:rsidR="00B314C3" w:rsidRPr="00414A6D" w:rsidRDefault="00B314C3" w:rsidP="00650157">
      <w:pPr>
        <w:pStyle w:val="Ttulo2"/>
        <w:numPr>
          <w:ilvl w:val="0"/>
          <w:numId w:val="0"/>
        </w:numPr>
        <w:ind w:left="792"/>
        <w:rPr>
          <w:rFonts w:cs="Times New Roman"/>
          <w:lang w:val="es-ES_tradnl"/>
        </w:rPr>
      </w:pPr>
      <w:bookmarkStart w:id="306" w:name="_Toc421180752"/>
      <w:r w:rsidRPr="00414A6D">
        <w:rPr>
          <w:rFonts w:cs="Times New Roman"/>
          <w:lang w:val="es-ES_tradnl"/>
        </w:rPr>
        <w:t>CONCLUSIONES Y RECOMENDACIONES</w:t>
      </w:r>
      <w:bookmarkEnd w:id="306"/>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307" w:name="_Toc421180753"/>
      <w:r w:rsidRPr="00414A6D">
        <w:rPr>
          <w:lang w:val="es-ES_tradnl"/>
        </w:rPr>
        <w:t>Conclusiones</w:t>
      </w:r>
      <w:bookmarkEnd w:id="307"/>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308" w:name="_Toc421180754"/>
      <w:r w:rsidRPr="00414A6D">
        <w:rPr>
          <w:lang w:val="es-ES_tradnl"/>
        </w:rPr>
        <w:t>Recomendaciones</w:t>
      </w:r>
      <w:bookmarkEnd w:id="308"/>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309" w:name="_Toc379728322" w:displacedByCustomXml="next"/>
    <w:bookmarkStart w:id="310" w:name="_Toc421180755" w:displacedByCustomXml="next"/>
    <w:sdt>
      <w:sdtPr>
        <w:rPr>
          <w:rFonts w:eastAsiaTheme="minorEastAsia" w:cstheme="minorBidi"/>
          <w:b w:val="0"/>
          <w:bCs w:val="0"/>
          <w:caps w:val="0"/>
          <w:lang w:val="es-ES_tradnl"/>
        </w:rPr>
        <w:id w:val="62297111"/>
        <w:docPartObj>
          <w:docPartGallery w:val="Bibliographies"/>
          <w:docPartUnique/>
        </w:docPartObj>
      </w:sdtPr>
      <w:sdtContent>
        <w:bookmarkEnd w:id="309"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310"/>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29BAD51"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5CFE0EDA" w:rsidR="00085B07" w:rsidRDefault="00085B07" w:rsidP="00E536BE">
      <w:pPr>
        <w:pStyle w:val="Ttulo1"/>
        <w:rPr>
          <w:lang w:val="es-ES_tradnl"/>
        </w:rPr>
      </w:pPr>
      <w:bookmarkStart w:id="311" w:name="_Toc421180756"/>
      <w:r w:rsidRPr="00414A6D">
        <w:rPr>
          <w:lang w:val="es-ES_tradnl"/>
        </w:rPr>
        <w:t>ANEXOS</w:t>
      </w:r>
      <w:bookmarkEnd w:id="311"/>
    </w:p>
    <w:p w14:paraId="5DDCDC9E" w14:textId="2AD7AA6E" w:rsidR="00E536BE" w:rsidRDefault="00E536BE" w:rsidP="00E536BE">
      <w:pPr>
        <w:pStyle w:val="Ttulo2"/>
        <w:rPr>
          <w:lang w:val="es-ES_tradnl"/>
        </w:rPr>
      </w:pPr>
      <w:r w:rsidRPr="00E536BE">
        <w:t>Anexo</w:t>
      </w:r>
      <w:r>
        <w:rPr>
          <w:lang w:val="es-ES_tradnl"/>
        </w:rPr>
        <w:t xml:space="preserve"> A: Código Fuente RTPS</w:t>
      </w:r>
    </w:p>
    <w:p w14:paraId="4B3377AA" w14:textId="2EB20AD7" w:rsidR="00E536BE" w:rsidRDefault="00E536BE" w:rsidP="00E536BE">
      <w:pPr>
        <w:pStyle w:val="Ttulo3"/>
        <w:rPr>
          <w:lang w:val="es-ES_tradnl"/>
        </w:rPr>
      </w:pPr>
      <w:r w:rsidRPr="00E536BE">
        <w:t>Behavior</w:t>
      </w:r>
    </w:p>
    <w:p w14:paraId="7F569B84" w14:textId="2EF152FA" w:rsidR="00E536BE" w:rsidRDefault="00E536BE" w:rsidP="00E536BE">
      <w:pPr>
        <w:pStyle w:val="Ttulo4"/>
        <w:rPr>
          <w:lang w:val="es-ES_tradnl"/>
        </w:rPr>
      </w:pPr>
      <w:r w:rsidRPr="00E536BE">
        <w:t>FakeRtpsReader</w:t>
      </w:r>
      <w:r>
        <w:rPr>
          <w:lang w:val="es-ES_tradnl"/>
        </w:rPr>
        <w:t>.cs</w:t>
      </w:r>
    </w:p>
    <w:p w14:paraId="4BB8FB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128FDF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34764F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39D513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E5832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588A4E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4CF64A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1F9E9B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22C6A2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955B9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28B5C2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5FE4A0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60E9C5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34095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5FBD79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2D90E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FakeRtpsReader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5BFC4F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903D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2D88F1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9333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writers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1F38B5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DA8BB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FakeRtpsReader(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D3520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6A255A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10BE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3B681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238399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0AA350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AddWriters(discoveryModule);</w:t>
      </w:r>
    </w:p>
    <w:p w14:paraId="365FE2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769A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C0EE2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221124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A39F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RemoveAllWriters();</w:t>
      </w:r>
    </w:p>
    <w:p w14:paraId="4E34E8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5EBF25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661A5D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1C7D0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40067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865F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24196C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65E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270C94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8B210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523432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3785F0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2857D0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4BDC64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Remove(writer);</w:t>
      </w:r>
    </w:p>
    <w:p w14:paraId="610DAF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01B7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DDF11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41B5D9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85326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w:t>
      </w:r>
    </w:p>
    <w:p w14:paraId="28FE90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//WriterProxy&lt;T&gt; writerProxy = new WriterProxy&lt;T&gt;();</w:t>
      </w:r>
    </w:p>
    <w:p w14:paraId="490CF5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//this.MatchedWriterAdd(writerProxy);</w:t>
      </w:r>
    </w:p>
    <w:p w14:paraId="114371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3752E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2177EDA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10E4D9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7C38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A338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4EBC34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40EC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46C314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EB44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0A201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322CF9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6516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21E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2F97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RemoveAllWriters()</w:t>
      </w:r>
    </w:p>
    <w:p w14:paraId="3FE686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9B068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writer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writers)</w:t>
      </w:r>
    </w:p>
    <w:p w14:paraId="4F9671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5994F2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22589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351FAD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B54D6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0A38A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OnChangedHistoryCache(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EventArgs</w:t>
      </w:r>
      <w:r>
        <w:rPr>
          <w:rFonts w:ascii="Consolas" w:hAnsi="Consolas" w:cs="Consolas"/>
          <w:color w:val="DCDCDC"/>
          <w:kern w:val="0"/>
          <w:sz w:val="19"/>
          <w:szCs w:val="19"/>
          <w:highlight w:val="black"/>
          <w:lang w:val="es-US"/>
        </w:rPr>
        <w:t xml:space="preserve"> e)</w:t>
      </w:r>
    </w:p>
    <w:p w14:paraId="3D0661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E6438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"A new change has been detected"</w:t>
      </w:r>
      <w:r>
        <w:rPr>
          <w:rFonts w:ascii="Consolas" w:hAnsi="Consolas" w:cs="Consolas"/>
          <w:color w:val="DCDCDC"/>
          <w:kern w:val="0"/>
          <w:sz w:val="19"/>
          <w:szCs w:val="19"/>
          <w:highlight w:val="black"/>
          <w:lang w:val="es-US"/>
        </w:rPr>
        <w:t>);</w:t>
      </w:r>
    </w:p>
    <w:p w14:paraId="74B9EB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sender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B8EB2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C5EF1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15680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GetChange();</w:t>
      </w:r>
    </w:p>
    <w:p w14:paraId="1E83B0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3D20C6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RemoveChange(change);</w:t>
      </w:r>
    </w:p>
    <w:p w14:paraId="2D63C7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7DAB9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4D0FB5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EB56D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B09108A" w14:textId="77777777" w:rsidR="00E536BE" w:rsidRDefault="00E536BE" w:rsidP="00E536BE">
      <w:pPr>
        <w:rPr>
          <w:lang w:val="es-ES_tradnl"/>
        </w:rPr>
      </w:pPr>
    </w:p>
    <w:p w14:paraId="25CC8887" w14:textId="1A6A6812" w:rsidR="00E536BE" w:rsidRDefault="00E536BE" w:rsidP="00E536BE">
      <w:pPr>
        <w:pStyle w:val="Ttulo4"/>
        <w:rPr>
          <w:lang w:val="es-ES_tradnl"/>
        </w:rPr>
      </w:pPr>
      <w:r>
        <w:rPr>
          <w:lang w:val="es-ES_tradnl"/>
        </w:rPr>
        <w:t>FakeRtpsWriter.cs</w:t>
      </w:r>
    </w:p>
    <w:p w14:paraId="0ADACC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06D663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69B26C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7CF195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5B1151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4268FDC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50DC3F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2C823E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BA7C9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0EE33D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3ECAD5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66AC9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49B6C8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4302D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FakeRtpsWriter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475F077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AEFB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readers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0B0007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1B3718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BAA9A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FakeRtpsWriter(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4AEE85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3B88CB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9FC63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327F4A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5847CA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5540E4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AddReaders(discoveryModule);</w:t>
      </w:r>
    </w:p>
    <w:p w14:paraId="35994C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5095C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p>
    <w:p w14:paraId="632AEF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heartbeatPeriod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0129528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950BF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9BED2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8AB0A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C5C0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1183D1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0905E3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1F528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52533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2F452F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335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6FE7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251C59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ADB50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206F0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p>
    <w:p w14:paraId="3F45AE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6F3308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13CAD6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Add(reader);</w:t>
      </w:r>
    </w:p>
    <w:p w14:paraId="67907B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2CEBF7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Remove(reader);</w:t>
      </w:r>
    </w:p>
    <w:p w14:paraId="737F97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0E66B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B2D3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4171CF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3359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AFE6C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8FB0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C732F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09FA33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E71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7F7093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CC9C4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380E5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2F36A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F4E67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DE558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7348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9D2789F" w14:textId="0F703534" w:rsidR="00E536BE" w:rsidRDefault="00E536BE" w:rsidP="00E536BE">
      <w:pPr>
        <w:pStyle w:val="Ttulo4"/>
        <w:rPr>
          <w:lang w:val="es-ES_tradnl"/>
        </w:rPr>
      </w:pPr>
      <w:r>
        <w:rPr>
          <w:lang w:val="es-ES_tradnl"/>
        </w:rPr>
        <w:t>RtpsStatefulReader.cs</w:t>
      </w:r>
    </w:p>
    <w:p w14:paraId="42ACCE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A746E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5FB51D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424A07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2D071E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053CC0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06A195E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FFFD8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150FE8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1E61D8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2ABDBD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4C201D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72445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590B4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6B6FC2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399546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2EC71E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27EC88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82D34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93910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5D4374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FE7B6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479F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11B61B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writers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123D19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w:t>
      </w:r>
    </w:p>
    <w:p w14:paraId="4CFEF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RtpsStatefulReader(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6BFAD3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1087EC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98EED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use configuration for host and port</w:t>
      </w:r>
    </w:p>
    <w:p w14:paraId="0B2BED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"udp://224.0.1.111:9999"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F4C7B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2422F4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6C039B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617F88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74AB97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5D7B3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AddWriters(discoveryModule);</w:t>
      </w:r>
    </w:p>
    <w:p w14:paraId="6EFD94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39BF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F845F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NewMessage(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e)</w:t>
      </w:r>
    </w:p>
    <w:p w14:paraId="444631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E5D80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w:t>
      </w:r>
    </w:p>
    <w:p w14:paraId="339DB7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"New Message has arrived from {0}"</w:t>
      </w:r>
      <w:r>
        <w:rPr>
          <w:rFonts w:ascii="Consolas" w:hAnsi="Consolas" w:cs="Consolas"/>
          <w:color w:val="DCDCDC"/>
          <w:kern w:val="0"/>
          <w:sz w:val="19"/>
          <w:szCs w:val="19"/>
          <w:highlight w:val="black"/>
          <w:lang w:val="es-US"/>
        </w:rPr>
        <w:t>,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RemoteEndPoint);</w:t>
      </w:r>
    </w:p>
    <w:p w14:paraId="449A2D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"Message Header: {0}"</w:t>
      </w:r>
      <w:r>
        <w:rPr>
          <w:rFonts w:ascii="Consolas" w:hAnsi="Consolas" w:cs="Consolas"/>
          <w:color w:val="DCDCDC"/>
          <w:kern w:val="0"/>
          <w:sz w:val="19"/>
          <w:szCs w:val="19"/>
          <w:highlight w:val="black"/>
          <w:lang w:val="es-US"/>
        </w:rPr>
        <w:t>,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p>
    <w:p w14:paraId="69C6A5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4CBC5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51C3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switch</w:t>
      </w:r>
      <w:r>
        <w:rPr>
          <w:rFonts w:ascii="Consolas" w:hAnsi="Consolas" w:cs="Consolas"/>
          <w:color w:val="DCDCDC"/>
          <w:kern w:val="0"/>
          <w:sz w:val="19"/>
          <w:szCs w:val="19"/>
          <w:highlight w:val="black"/>
          <w:lang w:val="es-US"/>
        </w:rPr>
        <w:t xml:space="preserve">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13B993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54D7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case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SubMessageKind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w:t>
      </w:r>
    </w:p>
    <w:p w14:paraId="3EE6A8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1E8E9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Data: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4F49E4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KeyFlag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HasKeyFlag);</w:t>
      </w:r>
    </w:p>
    <w:p w14:paraId="60D91D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DataFlag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HasDataFlag);</w:t>
      </w:r>
    </w:p>
    <w:p w14:paraId="0447AE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InlineQoSFlag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HasInlineQosFlag);</w:t>
      </w:r>
    </w:p>
    <w:p w14:paraId="4CF9B1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EndiannessFlag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IsLittleEndian);</w:t>
      </w:r>
    </w:p>
    <w:p w14:paraId="2212DC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octetsToNextHeader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SubMessageLength);</w:t>
      </w:r>
    </w:p>
    <w:p w14:paraId="48951C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extraFlags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ExtraFlags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w:t>
      </w:r>
    </w:p>
    <w:p w14:paraId="1B6A0A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octetsToInlineQos value is: Aun no logro"</w:t>
      </w:r>
      <w:r>
        <w:rPr>
          <w:rFonts w:ascii="Consolas" w:hAnsi="Consolas" w:cs="Consolas"/>
          <w:color w:val="DCDCDC"/>
          <w:kern w:val="0"/>
          <w:sz w:val="19"/>
          <w:szCs w:val="19"/>
          <w:highlight w:val="black"/>
          <w:lang w:val="es-US"/>
        </w:rPr>
        <w:t>);</w:t>
      </w:r>
    </w:p>
    <w:p w14:paraId="4E2110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readerID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ReaderId);</w:t>
      </w:r>
    </w:p>
    <w:p w14:paraId="6577C7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w:t>
      </w:r>
    </w:p>
    <w:p w14:paraId="3F25AD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writerSN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WriterSN);</w:t>
      </w:r>
    </w:p>
    <w:p w14:paraId="236E16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156DA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Order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w:t>
      </w:r>
      <w:r>
        <w:rPr>
          <w:rFonts w:ascii="Consolas" w:hAnsi="Consolas" w:cs="Consolas"/>
          <w:color w:val="57A64A"/>
          <w:kern w:val="0"/>
          <w:sz w:val="19"/>
          <w:szCs w:val="19"/>
          <w:highlight w:val="black"/>
          <w:lang w:val="es-US"/>
        </w:rPr>
        <w:t>//(d.Header.IsLittleEndian ? ByteOrder.LittleEndian : ByteOrder.BigEndian);</w:t>
      </w:r>
    </w:p>
    <w:p w14:paraId="0C10F1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obj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w:t>
      </w:r>
    </w:p>
    <w:p w14:paraId="00FA5D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r>
        <w:rPr>
          <w:rFonts w:ascii="Consolas" w:hAnsi="Consolas" w:cs="Consolas"/>
          <w:color w:val="B8D7A3"/>
          <w:kern w:val="0"/>
          <w:sz w:val="19"/>
          <w:szCs w:val="19"/>
          <w:highlight w:val="black"/>
          <w:lang w:val="es-US"/>
        </w:rPr>
        <w:t>ChangeKind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ALIVE,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WriterSN,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(obj),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InstanceHandle</w:t>
      </w:r>
      <w:r>
        <w:rPr>
          <w:rFonts w:ascii="Consolas" w:hAnsi="Consolas" w:cs="Consolas"/>
          <w:color w:val="DCDCDC"/>
          <w:kern w:val="0"/>
          <w:sz w:val="19"/>
          <w:szCs w:val="19"/>
          <w:highlight w:val="black"/>
          <w:lang w:val="es-US"/>
        </w:rPr>
        <w:t>());</w:t>
      </w:r>
    </w:p>
    <w:p w14:paraId="1FCF88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77BCD7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229136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default</w:t>
      </w:r>
      <w:r>
        <w:rPr>
          <w:rFonts w:ascii="Consolas" w:hAnsi="Consolas" w:cs="Consolas"/>
          <w:color w:val="DCDCDC"/>
          <w:kern w:val="0"/>
          <w:sz w:val="19"/>
          <w:szCs w:val="19"/>
          <w:highlight w:val="black"/>
          <w:lang w:val="es-US"/>
        </w:rPr>
        <w:t>:</w:t>
      </w:r>
    </w:p>
    <w:p w14:paraId="37EDCC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38BD9F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5D9624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1514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C2A3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002D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DC52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054826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EEDE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55D9C7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1ECC7F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4314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RemoveAllWriters();</w:t>
      </w:r>
    </w:p>
    <w:p w14:paraId="7682FA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19E353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10A8A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4C74A3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A485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9AF5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46CDD1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0E5DF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DC04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03D952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43462B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7604F6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7647C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251A72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Remove(writer);</w:t>
      </w:r>
    </w:p>
    <w:p w14:paraId="02A4E5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0AFF0C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89B9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3F8D2F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57F8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w:t>
      </w:r>
    </w:p>
    <w:p w14:paraId="17DFDC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//WriterProxy&lt;T&gt; writerProxy = new WriterProxy&lt;T&gt;();</w:t>
      </w:r>
    </w:p>
    <w:p w14:paraId="022A70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//this.MatchedWriterAdd(writerProxy);</w:t>
      </w:r>
    </w:p>
    <w:p w14:paraId="313BC4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E9E6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//writers.Add(writer);</w:t>
      </w:r>
    </w:p>
    <w:p w14:paraId="144DF9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//writer.HistoryCache.Changed += OnChangedHistoryCache;</w:t>
      </w:r>
    </w:p>
    <w:p w14:paraId="0E5957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77C3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196AF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1CDC63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D16A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75E13D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00EB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76600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F2114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31DBE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1BB8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D8B20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RemoveAllWriters()</w:t>
      </w:r>
    </w:p>
    <w:p w14:paraId="6D5D24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94C37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writer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writers)</w:t>
      </w:r>
    </w:p>
    <w:p w14:paraId="6BE7ED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3B7EAA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55063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7815D1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821CF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410FA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OnChangedHistoryCache(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EventArgs</w:t>
      </w:r>
      <w:r>
        <w:rPr>
          <w:rFonts w:ascii="Consolas" w:hAnsi="Consolas" w:cs="Consolas"/>
          <w:color w:val="DCDCDC"/>
          <w:kern w:val="0"/>
          <w:sz w:val="19"/>
          <w:szCs w:val="19"/>
          <w:highlight w:val="black"/>
          <w:lang w:val="es-US"/>
        </w:rPr>
        <w:t xml:space="preserve"> e)</w:t>
      </w:r>
    </w:p>
    <w:p w14:paraId="5A6B519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2618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"A new change has been detected"</w:t>
      </w:r>
      <w:r>
        <w:rPr>
          <w:rFonts w:ascii="Consolas" w:hAnsi="Consolas" w:cs="Consolas"/>
          <w:color w:val="DCDCDC"/>
          <w:kern w:val="0"/>
          <w:sz w:val="19"/>
          <w:szCs w:val="19"/>
          <w:highlight w:val="black"/>
          <w:lang w:val="es-US"/>
        </w:rPr>
        <w:t>);</w:t>
      </w:r>
    </w:p>
    <w:p w14:paraId="6A7475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sender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0DCAD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CE9E4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FDB6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GetChange();</w:t>
      </w:r>
    </w:p>
    <w:p w14:paraId="273CBF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60896C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RemoveChange(change);</w:t>
      </w:r>
    </w:p>
    <w:p w14:paraId="130ACC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050A6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2255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2C89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91616A9" w14:textId="08F65632" w:rsidR="00E536BE" w:rsidRDefault="00E536BE" w:rsidP="00E536BE">
      <w:pPr>
        <w:pStyle w:val="Ttulo4"/>
        <w:rPr>
          <w:lang w:val="es-ES_tradnl"/>
        </w:rPr>
      </w:pPr>
      <w:r>
        <w:rPr>
          <w:lang w:val="es-ES_tradnl"/>
        </w:rPr>
        <w:t>RtpsStatefulWriter.cs</w:t>
      </w:r>
    </w:p>
    <w:p w14:paraId="6DAC6E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0B0E7E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461516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321AA1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42B96D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5E9941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3867F5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0749FD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CA0C5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EB523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617F9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60D2E8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162D36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5F8C31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206459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4CED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4E9925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6434C0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CE0B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99CC7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EADD9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E8D96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C781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38BC68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EF611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readers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311750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66773D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trans;</w:t>
      </w:r>
    </w:p>
    <w:p w14:paraId="07786D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205D5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RtpsStatefulWriter(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4E6EC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A101B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EE72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649915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D197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06A6A8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28B2D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05E96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AddReaders(discoveryModule);</w:t>
      </w:r>
    </w:p>
    <w:p w14:paraId="77C322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1148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Andres. Revisar esta direccion. Deberia venir de alguna configuracion</w:t>
      </w:r>
    </w:p>
    <w:p w14:paraId="7604EF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use configuration for host and port</w:t>
      </w:r>
    </w:p>
    <w:p w14:paraId="36540D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"udp://224.0.1.111:9999"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256</w:t>
      </w:r>
      <w:r>
        <w:rPr>
          <w:rFonts w:ascii="Consolas" w:hAnsi="Consolas" w:cs="Consolas"/>
          <w:color w:val="DCDCDC"/>
          <w:kern w:val="0"/>
          <w:sz w:val="19"/>
          <w:szCs w:val="19"/>
          <w:highlight w:val="black"/>
          <w:lang w:val="es-US"/>
        </w:rPr>
        <w:t>);</w:t>
      </w:r>
    </w:p>
    <w:p w14:paraId="51904B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27AE1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PeriodicWork);</w:t>
      </w:r>
    </w:p>
    <w:p w14:paraId="5DDED2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heartbeatPeriod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483CFE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7094F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323F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01BE48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F2AB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27B8C2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760447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1D45D5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1B15F5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3465A4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3A5800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0F8A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8504A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7B4C01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EAB3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FFAF6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9C95E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3D3332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701D59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Add(reader);</w:t>
      </w:r>
    </w:p>
    <w:p w14:paraId="30FA10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0461E9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Remove(reader);</w:t>
      </w:r>
    </w:p>
    <w:p w14:paraId="3B55F2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43B2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F36AC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0F8324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0FAF1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5BD9A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CC50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A3150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60E801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F85CE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0B5B1E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41BF75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90590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58E0E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5D509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E469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PeriodicWork()</w:t>
      </w:r>
    </w:p>
    <w:p w14:paraId="4DB660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8AE20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RTPS Writer to repeatedly announce the availability of data by sending a Heartbeat Message.</w:t>
      </w:r>
    </w:p>
    <w:p w14:paraId="7B1812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"I have to send a Heartbeat Message,  at {0}"</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6590CE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SendHeartbeat();</w:t>
      </w:r>
    </w:p>
    <w:p w14:paraId="7F47A2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39FD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DB298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change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p>
    <w:p w14:paraId="678838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E6B1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//SendHeartbeat();</w:t>
      </w:r>
    </w:p>
    <w:p w14:paraId="003E29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//SendData(change);</w:t>
      </w:r>
    </w:p>
    <w:p w14:paraId="6BD984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SendDataHeartbeat(change);</w:t>
      </w:r>
    </w:p>
    <w:p w14:paraId="12C904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CC90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Clear(); </w:t>
      </w:r>
      <w:r>
        <w:rPr>
          <w:rFonts w:ascii="Consolas" w:hAnsi="Consolas" w:cs="Consolas"/>
          <w:color w:val="57A64A"/>
          <w:kern w:val="0"/>
          <w:sz w:val="19"/>
          <w:szCs w:val="19"/>
          <w:highlight w:val="black"/>
          <w:lang w:val="es-US"/>
        </w:rPr>
        <w:t>//TODO</w:t>
      </w:r>
    </w:p>
    <w:p w14:paraId="76D79A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842EC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A7D3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SendHeartbeat()</w:t>
      </w:r>
    </w:p>
    <w:p w14:paraId="4156E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F982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4B1E32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09565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E7214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5994A8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370F5B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344BC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042F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E8E98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F712A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337197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27CF0D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4D3690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414C10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28AA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SendData(m1);</w:t>
      </w:r>
    </w:p>
    <w:p w14:paraId="19122E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7FEE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F6D1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76D208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AE66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27ACE74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2F3080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C470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52CB0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EntityId; </w:t>
      </w:r>
    </w:p>
    <w:p w14:paraId="4E7EE3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4DA2A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709CEE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4F72BB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7FA19E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76471E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16529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0E30D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618488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6B9C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F5042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SendDataHeartbeat(</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650C47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23306C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13ABFD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481A15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2BB5ED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7D6F3D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FA604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0F05D2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6D5607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185CD2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3BFCFF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E7C9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1E1745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readerId;</w:t>
      </w:r>
    </w:p>
    <w:p w14:paraId="7DDD3E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writerId;</w:t>
      </w:r>
    </w:p>
    <w:p w14:paraId="2BA674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2BC96E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998FA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2CCC16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2C9612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44BAA8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35DA5C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52626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3A648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D48D8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Writes a message to network </w:t>
      </w:r>
    </w:p>
    <w:p w14:paraId="7EA10B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349C5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&gt;&lt;/param&gt;</w:t>
      </w:r>
    </w:p>
    <w:p w14:paraId="403A62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1ADCB1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1F9173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A0622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SendMessage(msg);</w:t>
      </w:r>
    </w:p>
    <w:p w14:paraId="485AAC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9A54A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3982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0AF87B8" w14:textId="3F43FC0E" w:rsidR="00E536BE" w:rsidRDefault="00E536BE" w:rsidP="00E536BE">
      <w:pPr>
        <w:pStyle w:val="Ttulo4"/>
        <w:rPr>
          <w:lang w:val="es-ES_tradnl"/>
        </w:rPr>
      </w:pPr>
      <w:r>
        <w:rPr>
          <w:lang w:val="es-ES_tradnl"/>
        </w:rPr>
        <w:t>RtpsStatelessReader.cs</w:t>
      </w:r>
    </w:p>
    <w:p w14:paraId="2D735D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3DDB87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29FCA5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5C6A54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6358B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7F3B46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1FFA7B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6771C1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12086D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686F46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FEF23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643AE1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1F17A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67ECBE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006828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36DC59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E5C4C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75F94A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7A907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2AA1B7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91465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RtpsStatelessReader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StatelessReader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where</w:t>
      </w:r>
      <w:r>
        <w:rPr>
          <w:rFonts w:ascii="Consolas" w:hAnsi="Consolas" w:cs="Consolas"/>
          <w:color w:val="DCDCDC"/>
          <w:kern w:val="0"/>
          <w:sz w:val="19"/>
          <w:szCs w:val="19"/>
          <w:highlight w:val="black"/>
          <w:lang w:val="es-US"/>
        </w:rPr>
        <w:t xml:space="preserve"> T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w:t>
      </w:r>
    </w:p>
    <w:p w14:paraId="3E9128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DB2D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306078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UDPReceiver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UDPReceivers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0063F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ACFA5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RtpsStatelessReader(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5B03FB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2DBA2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F860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198F88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UDPReceiver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326DC5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3D8D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C635E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InitReceivers()</w:t>
      </w:r>
    </w:p>
    <w:p w14:paraId="7B3B9A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9A8D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MulticastLocatorList)</w:t>
      </w:r>
    </w:p>
    <w:p w14:paraId="1C2038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B33D2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E0F33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1829B8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13A390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04F20E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23DD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BFD36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UnicastLocatorList)</w:t>
      </w:r>
    </w:p>
    <w:p w14:paraId="1C3306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C9DF1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0239B9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7B806E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092299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0F5832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8781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7301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8FC0C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StartReceivers()</w:t>
      </w:r>
    </w:p>
    <w:p w14:paraId="687ADD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7E6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rec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UDPReceivers)</w:t>
      </w:r>
    </w:p>
    <w:p w14:paraId="28E54C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C599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5A9D0A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A99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C37C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996E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virtual</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NewMessage(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e)</w:t>
      </w:r>
    </w:p>
    <w:p w14:paraId="3D2254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0550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w:t>
      </w:r>
    </w:p>
    <w:p w14:paraId="0BFD1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"New Message has arrived from {0}"</w:t>
      </w:r>
      <w:r>
        <w:rPr>
          <w:rFonts w:ascii="Consolas" w:hAnsi="Consolas" w:cs="Consolas"/>
          <w:color w:val="DCDCDC"/>
          <w:kern w:val="0"/>
          <w:sz w:val="19"/>
          <w:szCs w:val="19"/>
          <w:highlight w:val="black"/>
          <w:lang w:val="es-US"/>
        </w:rPr>
        <w:t>,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RemoteEndPoint);</w:t>
      </w:r>
    </w:p>
    <w:p w14:paraId="07E64C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"Message Header: {0}"</w:t>
      </w:r>
      <w:r>
        <w:rPr>
          <w:rFonts w:ascii="Consolas" w:hAnsi="Consolas" w:cs="Consolas"/>
          <w:color w:val="DCDCDC"/>
          <w:kern w:val="0"/>
          <w:sz w:val="19"/>
          <w:szCs w:val="19"/>
          <w:highlight w:val="black"/>
          <w:lang w:val="es-US"/>
        </w:rPr>
        <w:t>,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p>
    <w:p w14:paraId="29020B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4E90BA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421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switch</w:t>
      </w:r>
      <w:r>
        <w:rPr>
          <w:rFonts w:ascii="Consolas" w:hAnsi="Consolas" w:cs="Consolas"/>
          <w:color w:val="DCDCDC"/>
          <w:kern w:val="0"/>
          <w:sz w:val="19"/>
          <w:szCs w:val="19"/>
          <w:highlight w:val="black"/>
          <w:lang w:val="es-US"/>
        </w:rPr>
        <w:t xml:space="preserve">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7F0545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4048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case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SubMessageKind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w:t>
      </w:r>
    </w:p>
    <w:p w14:paraId="252B4D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094F5E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Data: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44F4DB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KeyFlag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HasKeyFlag);</w:t>
      </w:r>
    </w:p>
    <w:p w14:paraId="00A229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DataFlag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HasDataFlag);</w:t>
      </w:r>
    </w:p>
    <w:p w14:paraId="681C63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InlineQoSFlag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HasInlineQosFlag);</w:t>
      </w:r>
    </w:p>
    <w:p w14:paraId="242FD5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EndiannessFlag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IsLittleEndian);</w:t>
      </w:r>
    </w:p>
    <w:p w14:paraId="5A15C8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octetsToNextHeader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SubMessageLength);</w:t>
      </w:r>
    </w:p>
    <w:p w14:paraId="10B504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extraFlags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ExtraFlags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w:t>
      </w:r>
    </w:p>
    <w:p w14:paraId="0B8B1A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octetsToInlineQos value is: Aun no logro"</w:t>
      </w:r>
      <w:r>
        <w:rPr>
          <w:rFonts w:ascii="Consolas" w:hAnsi="Consolas" w:cs="Consolas"/>
          <w:color w:val="DCDCDC"/>
          <w:kern w:val="0"/>
          <w:sz w:val="19"/>
          <w:szCs w:val="19"/>
          <w:highlight w:val="black"/>
          <w:lang w:val="es-US"/>
        </w:rPr>
        <w:t>);</w:t>
      </w:r>
    </w:p>
    <w:p w14:paraId="728618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readerID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ReaderId);</w:t>
      </w:r>
    </w:p>
    <w:p w14:paraId="1D6862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w:t>
      </w:r>
    </w:p>
    <w:p w14:paraId="489269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writerSN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WriterSN);</w:t>
      </w:r>
    </w:p>
    <w:p w14:paraId="33F637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7CCA4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0C87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Order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36B3AF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 obj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w:t>
      </w:r>
    </w:p>
    <w:p w14:paraId="2659A4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#if</w:t>
      </w:r>
      <w:r>
        <w:rPr>
          <w:rFonts w:ascii="Consolas" w:hAnsi="Consolas" w:cs="Consolas"/>
          <w:color w:val="DCDCDC"/>
          <w:kern w:val="0"/>
          <w:sz w:val="19"/>
          <w:szCs w:val="19"/>
          <w:highlight w:val="black"/>
          <w:lang w:val="es-US"/>
        </w:rPr>
        <w:t xml:space="preserve"> TODO</w:t>
      </w:r>
    </w:p>
    <w:p w14:paraId="57FFCF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 xml:space="preserve">                        CacheChange&lt;T&gt; change = new CacheChange&lt;T&gt;(ChangeKind.ALIVE, new GUID(msg.Header.GuidPrefix, d.WriterId), d.WriterSN, new DataObj(obj), new InstanceHandle());</w:t>
      </w:r>
    </w:p>
    <w:p w14:paraId="0BD577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 xml:space="preserve">                        ReaderCache.AddChange(change);</w:t>
      </w:r>
    </w:p>
    <w:p w14:paraId="1745D3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#endif</w:t>
      </w:r>
    </w:p>
    <w:p w14:paraId="6CBF11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79183B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default</w:t>
      </w:r>
      <w:r>
        <w:rPr>
          <w:rFonts w:ascii="Consolas" w:hAnsi="Consolas" w:cs="Consolas"/>
          <w:color w:val="DCDCDC"/>
          <w:kern w:val="0"/>
          <w:sz w:val="19"/>
          <w:szCs w:val="19"/>
          <w:highlight w:val="black"/>
          <w:lang w:val="es-US"/>
        </w:rPr>
        <w:t>:</w:t>
      </w:r>
    </w:p>
    <w:p w14:paraId="31C1C8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722A39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58E8D4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3F22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2AFE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8323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9EEA4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6316A2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66287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rec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UDPReceivers)</w:t>
      </w:r>
    </w:p>
    <w:p w14:paraId="3D07E4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E647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0746F1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479D6B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7D2E6E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5664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024F4A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DAA3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CB4FB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A44DFA0" w14:textId="6AD107BE" w:rsidR="00E536BE" w:rsidRDefault="00E536BE" w:rsidP="00E536BE">
      <w:pPr>
        <w:pStyle w:val="Ttulo4"/>
        <w:rPr>
          <w:lang w:val="es-ES_tradnl"/>
        </w:rPr>
      </w:pPr>
      <w:r>
        <w:rPr>
          <w:lang w:val="es-ES_tradnl"/>
        </w:rPr>
        <w:t>RtpsStatelessWriter.cs</w:t>
      </w:r>
    </w:p>
    <w:p w14:paraId="3A2181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3262BE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1136F2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041399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EE5CD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511894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6FDF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477F41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78134F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17CD15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31CFA5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60FEF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2C59D4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D2C79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7E3405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2CBB79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2F2245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50CB2B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1D5CCB8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Attributes;</w:t>
      </w:r>
    </w:p>
    <w:p w14:paraId="0BF851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05E97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lastRenderedPageBreak/>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57ED73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B731E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RtpsStatelessWriter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StatelessWriter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where</w:t>
      </w:r>
      <w:r>
        <w:rPr>
          <w:rFonts w:ascii="Consolas" w:hAnsi="Consolas" w:cs="Consolas"/>
          <w:color w:val="DCDCDC"/>
          <w:kern w:val="0"/>
          <w:sz w:val="19"/>
          <w:szCs w:val="19"/>
          <w:highlight w:val="black"/>
          <w:lang w:val="es-US"/>
        </w:rPr>
        <w:t xml:space="preserve"> T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w:t>
      </w:r>
    </w:p>
    <w:p w14:paraId="1A6239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4596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19BC0C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UDPTransmitter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UDPTransmitters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5E40A3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70D3B3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48BFB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341A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RtpsStatelessWriter(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EF9D6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19991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6155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200FC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UDPTransmitter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91675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D9D67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95A3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AE5C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InitTransmitters()</w:t>
      </w:r>
    </w:p>
    <w:p w14:paraId="01278B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22A8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MulticastLocatorList)</w:t>
      </w:r>
    </w:p>
    <w:p w14:paraId="7DA03F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BBD9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4CA0BC1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4D5C6D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6DE3F1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B19A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47B01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TODO. Just for testing. I dont like so many messages</w:t>
      </w:r>
    </w:p>
    <w:p w14:paraId="1DE9FC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//foreach (var locator in UnicastLocatorList)</w:t>
      </w:r>
    </w:p>
    <w:p w14:paraId="348ADD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4E616D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UDPTransmitter trans = new UDPTransmitter(locator, 1024);</w:t>
      </w:r>
    </w:p>
    <w:p w14:paraId="0AA8BE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trans.ParticipantId = this.Guid;</w:t>
      </w:r>
    </w:p>
    <w:p w14:paraId="0697E8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UDPTransmitters.Add(trans);</w:t>
      </w:r>
    </w:p>
    <w:p w14:paraId="0CCEDA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6A458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PeriodicWork);</w:t>
      </w:r>
    </w:p>
    <w:p w14:paraId="19F16B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A4B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275F8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StartTransmitters()</w:t>
      </w:r>
    </w:p>
    <w:p w14:paraId="52B9EE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EC69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259F70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09EA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1237D8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833C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ResendDataPeriod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5CB8CD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B5E3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virtual</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PeriodicWork()</w:t>
      </w:r>
    </w:p>
    <w:p w14:paraId="34E26D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D97EA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RTPS Writer to repeatedly announce the availability of data by sending a Heartbeat Message.</w:t>
      </w:r>
    </w:p>
    <w:p w14:paraId="7802CB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"I have to send a Heartbeat Message,  at {0}"</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1E48D2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SendHeartbeat();</w:t>
      </w:r>
    </w:p>
    <w:p w14:paraId="6AB865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3F2952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F4A7E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change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p>
    <w:p w14:paraId="57D65E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E143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//SendHeartbeat();</w:t>
      </w:r>
    </w:p>
    <w:p w14:paraId="3DDEB8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//SendData(change);</w:t>
      </w:r>
    </w:p>
    <w:p w14:paraId="24546D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SendDataHeartbeat(change);</w:t>
      </w:r>
    </w:p>
    <w:p w14:paraId="55F129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C9D6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Clear(); </w:t>
      </w:r>
      <w:r>
        <w:rPr>
          <w:rFonts w:ascii="Consolas" w:hAnsi="Consolas" w:cs="Consolas"/>
          <w:color w:val="57A64A"/>
          <w:kern w:val="0"/>
          <w:sz w:val="19"/>
          <w:szCs w:val="19"/>
          <w:highlight w:val="black"/>
          <w:lang w:val="es-US"/>
        </w:rPr>
        <w:t>//TODO</w:t>
      </w:r>
    </w:p>
    <w:p w14:paraId="1D2FEA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52513F4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F471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SendHeartbeat()</w:t>
      </w:r>
    </w:p>
    <w:p w14:paraId="69BFF4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41AC4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1F238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47033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F8674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5422EB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5ABD56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ENTITYID_PARTICIPANT;</w:t>
      </w:r>
    </w:p>
    <w:p w14:paraId="2CB66C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D7224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4EF4A4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1A5F9A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60C1BB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0334BD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1968E3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67E320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6BC1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SendData(m1);</w:t>
      </w:r>
    </w:p>
    <w:p w14:paraId="33E1EF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DB091C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D53B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045F92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70D3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40691D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B932B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801BA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7550BD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357147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55D8B6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D2E5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((T)change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 Scheme);</w:t>
      </w:r>
    </w:p>
    <w:p w14:paraId="36C3B5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0D0BAB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13C74F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04DD1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246DED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28425C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D091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073F7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SendDataHeartbeat(</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1BF520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FCEE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734B0D0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213F41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2B7E6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341D64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692D3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9D184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65D30F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6D0AB9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4F83D7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E2EB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0F83E8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readerId;</w:t>
      </w:r>
    </w:p>
    <w:p w14:paraId="526B36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writerId;</w:t>
      </w:r>
    </w:p>
    <w:p w14:paraId="761DB5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CBE9A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73D33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31F15C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1387FDD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3211A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SendData(msg);</w:t>
      </w:r>
    </w:p>
    <w:p w14:paraId="0800EB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45FE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63F92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FF10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Writes a message to network </w:t>
      </w:r>
    </w:p>
    <w:p w14:paraId="4DCFFB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3EEA5B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&gt;&lt;/param&gt;</w:t>
      </w:r>
    </w:p>
    <w:p w14:paraId="3FB6B3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5F166C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7A468C8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8947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509043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SendMessage(msg);</w:t>
      </w:r>
    </w:p>
    <w:p w14:paraId="49886B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835F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80400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C84F3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6D6B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37D434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62EA4F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08CC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36A0EE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56F136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D4A7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3F2D49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768CB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50E2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62DEC5A" w14:textId="3C3550C1" w:rsidR="00E536BE" w:rsidRDefault="00E536BE" w:rsidP="00E536BE">
      <w:pPr>
        <w:pStyle w:val="Ttulo4"/>
        <w:rPr>
          <w:lang w:val="es-ES_tradnl"/>
        </w:rPr>
      </w:pPr>
      <w:r>
        <w:rPr>
          <w:lang w:val="es-ES_tradnl"/>
        </w:rPr>
        <w:t>WriterWorker.cs</w:t>
      </w:r>
    </w:p>
    <w:p w14:paraId="306701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AB9E9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p>
    <w:p w14:paraId="494F18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7A70F7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5ACA9B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29B120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B3451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712880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39D7CF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2730EF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1B58B1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349921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71A976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0D43D4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7E3D6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1527DB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50BF9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76FE4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0A98B2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F02F0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PeriodicWorker</w:t>
      </w:r>
    </w:p>
    <w:p w14:paraId="4EDE6D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0C68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65023E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340A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delegate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w:t>
      </w:r>
    </w:p>
    <w:p w14:paraId="417517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41F44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 xml:space="preserve"> periodicWork;</w:t>
      </w:r>
    </w:p>
    <w:p w14:paraId="7E8671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CA57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WriterWorker( )</w:t>
      </w:r>
    </w:p>
    <w:p w14:paraId="1B9D79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3E49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79D50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2B28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override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End()</w:t>
      </w:r>
    </w:p>
    <w:p w14:paraId="47AD4D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5E8FFF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518A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4DC3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4983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WriterWorker(</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 xml:space="preserve"> periodicWork)</w:t>
      </w:r>
    </w:p>
    <w:p w14:paraId="6D566A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509B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periodicWork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periodicWork;</w:t>
      </w:r>
    </w:p>
    <w:p w14:paraId="5A5A22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F26E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5913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override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DoPeriodicWork()</w:t>
      </w:r>
    </w:p>
    <w:p w14:paraId="6E0F8D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B557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DoPeriodicWork();</w:t>
      </w:r>
    </w:p>
    <w:p w14:paraId="78DE18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(periodicWork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B6AB7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periodicWork();</w:t>
      </w:r>
    </w:p>
    <w:p w14:paraId="481394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293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1BBFA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8BA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F12D0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1BD74C3" w14:textId="7FD8A876" w:rsidR="00E536BE" w:rsidRDefault="00E536BE" w:rsidP="00E536BE">
      <w:pPr>
        <w:pStyle w:val="Ttulo3"/>
        <w:rPr>
          <w:lang w:val="es-ES_tradnl"/>
        </w:rPr>
      </w:pPr>
      <w:r>
        <w:rPr>
          <w:lang w:val="es-ES_tradnl"/>
        </w:rPr>
        <w:t>RtpsTransport</w:t>
      </w:r>
    </w:p>
    <w:p w14:paraId="35C3A9E2" w14:textId="2FAB2528" w:rsidR="00E536BE" w:rsidRDefault="00E536BE" w:rsidP="00E536BE">
      <w:pPr>
        <w:pStyle w:val="Ttulo4"/>
        <w:rPr>
          <w:lang w:val="es-ES_tradnl"/>
        </w:rPr>
      </w:pPr>
      <w:r>
        <w:rPr>
          <w:lang w:val="es-ES_tradnl"/>
        </w:rPr>
        <w:t>RtpsDiscovery.cs</w:t>
      </w:r>
    </w:p>
    <w:p w14:paraId="42607B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0A68C8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0D9B4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6ADF19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0BEC69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79C9E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E6C0A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1CE0E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49085A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608B4E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B4113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6A854D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6EE23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IRtpsDiscovery</w:t>
      </w:r>
    </w:p>
    <w:p w14:paraId="48E2CC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FD77D1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48E679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CD7B7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participants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AA84D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endpoints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75C314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7F95F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DiscoveryEventHandler</w:t>
      </w:r>
      <w:r>
        <w:rPr>
          <w:rFonts w:ascii="Consolas" w:hAnsi="Consolas" w:cs="Consolas"/>
          <w:color w:val="DCDCDC"/>
          <w:kern w:val="0"/>
          <w:sz w:val="19"/>
          <w:szCs w:val="19"/>
          <w:highlight w:val="black"/>
          <w:lang w:val="es-US"/>
        </w:rPr>
        <w:t xml:space="preserve"> ParticipantDiscovery;</w:t>
      </w:r>
    </w:p>
    <w:p w14:paraId="14D2E8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A343F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DiscoveryEventHandler</w:t>
      </w:r>
      <w:r>
        <w:rPr>
          <w:rFonts w:ascii="Consolas" w:hAnsi="Consolas" w:cs="Consolas"/>
          <w:color w:val="DCDCDC"/>
          <w:kern w:val="0"/>
          <w:sz w:val="19"/>
          <w:szCs w:val="19"/>
          <w:highlight w:val="black"/>
          <w:lang w:val="es-US"/>
        </w:rPr>
        <w:t xml:space="preserve"> EndpointDiscovery;</w:t>
      </w:r>
    </w:p>
    <w:p w14:paraId="416F8D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F927D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EC03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65CB0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Participants</w:t>
      </w:r>
    </w:p>
    <w:p w14:paraId="1CE8B3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4537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AsReadOnly(); }</w:t>
      </w:r>
    </w:p>
    <w:p w14:paraId="486386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3C25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7741BE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Endpoints</w:t>
      </w:r>
    </w:p>
    <w:p w14:paraId="3C5EBF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9D77C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AsReadOnly(); }</w:t>
      </w:r>
    </w:p>
    <w:p w14:paraId="7AC886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EE88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EEEB7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RegisterParticipant(</w:t>
      </w:r>
      <w:r>
        <w:rPr>
          <w:rFonts w:ascii="Consolas" w:hAnsi="Consolas" w:cs="Consolas"/>
          <w:color w:val="4EC9B0"/>
          <w:kern w:val="0"/>
          <w:sz w:val="19"/>
          <w:szCs w:val="19"/>
          <w:highlight w:val="black"/>
          <w:lang w:val="es-US"/>
        </w:rPr>
        <w:t>Participant</w:t>
      </w:r>
      <w:r>
        <w:rPr>
          <w:rFonts w:ascii="Consolas" w:hAnsi="Consolas" w:cs="Consolas"/>
          <w:color w:val="DCDCDC"/>
          <w:kern w:val="0"/>
          <w:sz w:val="19"/>
          <w:szCs w:val="19"/>
          <w:highlight w:val="black"/>
          <w:lang w:val="es-US"/>
        </w:rPr>
        <w:t xml:space="preserve"> participant)</w:t>
      </w:r>
    </w:p>
    <w:p w14:paraId="370199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6186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F69B4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5480A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Add(participant);</w:t>
      </w:r>
    </w:p>
    <w:p w14:paraId="67D55C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7F5CF8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NEW_PARTICIPANT;</w:t>
      </w:r>
    </w:p>
    <w:p w14:paraId="2CC589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participant;</w:t>
      </w:r>
    </w:p>
    <w:p w14:paraId="312902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NotifyParticipantChanges(dea);</w:t>
      </w:r>
    </w:p>
    <w:p w14:paraId="0D5D95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438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C637A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F64EF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UnregisterParticipant(</w:t>
      </w:r>
      <w:r>
        <w:rPr>
          <w:rFonts w:ascii="Consolas" w:hAnsi="Consolas" w:cs="Consolas"/>
          <w:color w:val="4EC9B0"/>
          <w:kern w:val="0"/>
          <w:sz w:val="19"/>
          <w:szCs w:val="19"/>
          <w:highlight w:val="black"/>
          <w:lang w:val="es-US"/>
        </w:rPr>
        <w:t>Participant</w:t>
      </w:r>
      <w:r>
        <w:rPr>
          <w:rFonts w:ascii="Consolas" w:hAnsi="Consolas" w:cs="Consolas"/>
          <w:color w:val="DCDCDC"/>
          <w:kern w:val="0"/>
          <w:sz w:val="19"/>
          <w:szCs w:val="19"/>
          <w:highlight w:val="black"/>
          <w:lang w:val="es-US"/>
        </w:rPr>
        <w:t xml:space="preserve"> participant)</w:t>
      </w:r>
    </w:p>
    <w:p w14:paraId="1E4B6A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3B18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C21BD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62BB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Remove(participant);</w:t>
      </w:r>
    </w:p>
    <w:p w14:paraId="77CEE6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576150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DELETED_PARTICIPANT;</w:t>
      </w:r>
    </w:p>
    <w:p w14:paraId="4B49A8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participant;</w:t>
      </w:r>
    </w:p>
    <w:p w14:paraId="63E3F1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NotifyParticipantChanges(dea);</w:t>
      </w:r>
    </w:p>
    <w:p w14:paraId="3AA86F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D0B3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38556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D62DF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RegisterEndpoint(</w:t>
      </w:r>
      <w:r>
        <w:rPr>
          <w:rFonts w:ascii="Consolas" w:hAnsi="Consolas" w:cs="Consolas"/>
          <w:color w:val="4EC9B0"/>
          <w:kern w:val="0"/>
          <w:sz w:val="19"/>
          <w:szCs w:val="19"/>
          <w:highlight w:val="black"/>
          <w:lang w:val="es-US"/>
        </w:rPr>
        <w:t>Endpoint</w:t>
      </w:r>
      <w:r>
        <w:rPr>
          <w:rFonts w:ascii="Consolas" w:hAnsi="Consolas" w:cs="Consolas"/>
          <w:color w:val="DCDCDC"/>
          <w:kern w:val="0"/>
          <w:sz w:val="19"/>
          <w:szCs w:val="19"/>
          <w:highlight w:val="black"/>
          <w:lang w:val="es-US"/>
        </w:rPr>
        <w:t xml:space="preserve"> endpoint)</w:t>
      </w:r>
    </w:p>
    <w:p w14:paraId="251817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4BD5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00441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B34F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Add(endpoint);</w:t>
      </w:r>
    </w:p>
    <w:p w14:paraId="4FF52D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0BE1BC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6DFE47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endpoint;</w:t>
      </w:r>
    </w:p>
    <w:p w14:paraId="4F1251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NotifyEndpointsChanges(dea);</w:t>
      </w:r>
    </w:p>
    <w:p w14:paraId="0CCBD9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70A2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1839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368E4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UnregisterEndpoint(</w:t>
      </w:r>
      <w:r>
        <w:rPr>
          <w:rFonts w:ascii="Consolas" w:hAnsi="Consolas" w:cs="Consolas"/>
          <w:color w:val="4EC9B0"/>
          <w:kern w:val="0"/>
          <w:sz w:val="19"/>
          <w:szCs w:val="19"/>
          <w:highlight w:val="black"/>
          <w:lang w:val="es-US"/>
        </w:rPr>
        <w:t>Endpoint</w:t>
      </w:r>
      <w:r>
        <w:rPr>
          <w:rFonts w:ascii="Consolas" w:hAnsi="Consolas" w:cs="Consolas"/>
          <w:color w:val="DCDCDC"/>
          <w:kern w:val="0"/>
          <w:sz w:val="19"/>
          <w:szCs w:val="19"/>
          <w:highlight w:val="black"/>
          <w:lang w:val="es-US"/>
        </w:rPr>
        <w:t xml:space="preserve"> endpoint)</w:t>
      </w:r>
    </w:p>
    <w:p w14:paraId="0A1AC5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0C20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C42DD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C36E8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Remove(endpoint);</w:t>
      </w:r>
    </w:p>
    <w:p w14:paraId="019016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0FBAA5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DELETED_ENDPOINT;</w:t>
      </w:r>
    </w:p>
    <w:p w14:paraId="06608A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endpoint;</w:t>
      </w:r>
    </w:p>
    <w:p w14:paraId="40B956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NotifyEndpointsChanges(dea);</w:t>
      </w:r>
    </w:p>
    <w:p w14:paraId="214B0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DE00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D57C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91816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NotifyParticipantChanges(</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w:t>
      </w:r>
    </w:p>
    <w:p w14:paraId="0C3247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E22F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"The information about Participants has changed"</w:t>
      </w:r>
      <w:r>
        <w:rPr>
          <w:rFonts w:ascii="Consolas" w:hAnsi="Consolas" w:cs="Consolas"/>
          <w:color w:val="DCDCDC"/>
          <w:kern w:val="0"/>
          <w:sz w:val="19"/>
          <w:szCs w:val="19"/>
          <w:highlight w:val="black"/>
          <w:lang w:val="es-US"/>
        </w:rPr>
        <w:t>);</w:t>
      </w:r>
    </w:p>
    <w:p w14:paraId="233FF9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685B05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F643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ParticipantDiscovery(</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 dea);</w:t>
      </w:r>
    </w:p>
    <w:p w14:paraId="309983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E88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DEF4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34B12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NotifyEndpointsChanges(</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w:t>
      </w:r>
    </w:p>
    <w:p w14:paraId="22197C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D77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"The information about Endpoints has changed"</w:t>
      </w:r>
      <w:r>
        <w:rPr>
          <w:rFonts w:ascii="Consolas" w:hAnsi="Consolas" w:cs="Consolas"/>
          <w:color w:val="DCDCDC"/>
          <w:kern w:val="0"/>
          <w:sz w:val="19"/>
          <w:szCs w:val="19"/>
          <w:highlight w:val="black"/>
          <w:lang w:val="es-US"/>
        </w:rPr>
        <w:t>);</w:t>
      </w:r>
    </w:p>
    <w:p w14:paraId="53ADBC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B35C5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8DB7E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EndpointDiscovery(</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 dea);</w:t>
      </w:r>
    </w:p>
    <w:p w14:paraId="479BBA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4F17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4135D5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95DAA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AAFA71F" w14:textId="37120E1B" w:rsidR="00E536BE" w:rsidRDefault="00E536BE" w:rsidP="00E536BE">
      <w:pPr>
        <w:pStyle w:val="Ttulo4"/>
        <w:rPr>
          <w:lang w:val="es-ES_tradnl"/>
        </w:rPr>
      </w:pPr>
      <w:r>
        <w:rPr>
          <w:lang w:val="es-ES_tradnl"/>
        </w:rPr>
        <w:t>RtpsEngine.cs</w:t>
      </w:r>
    </w:p>
    <w:p w14:paraId="64A140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p>
    <w:p w14:paraId="192793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1E4EB1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C0902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p>
    <w:p w14:paraId="10C25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B12D1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6BEE6D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4E517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p>
    <w:p w14:paraId="53B5A2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1510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theInstance;</w:t>
      </w:r>
    </w:p>
    <w:p w14:paraId="151691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DDBAB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Instance</w:t>
      </w:r>
    </w:p>
    <w:p w14:paraId="0F4240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A8AB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p>
    <w:p w14:paraId="10C261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131D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(theInstance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46ECE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theInstance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CreateEngine(</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w:t>
      </w:r>
    </w:p>
    <w:p w14:paraId="39E2DB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theInstance;</w:t>
      </w:r>
    </w:p>
    <w:p w14:paraId="4F1357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05B6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286E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1B3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CreateEngine(</w:t>
      </w:r>
      <w:r>
        <w:rPr>
          <w:rFonts w:ascii="Consolas" w:hAnsi="Consolas" w:cs="Consolas"/>
          <w:color w:val="B8D7A3"/>
          <w:kern w:val="0"/>
          <w:sz w:val="19"/>
          <w:szCs w:val="19"/>
          <w:highlight w:val="black"/>
          <w:lang w:val="es-US"/>
        </w:rPr>
        <w:t>IDictionary</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Object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environment)</w:t>
      </w:r>
    </w:p>
    <w:p w14:paraId="1A3192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D2CE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DDSConfigurationSection</w:t>
      </w:r>
      <w:r>
        <w:rPr>
          <w:rFonts w:ascii="Consolas" w:hAnsi="Consolas" w:cs="Consolas"/>
          <w:color w:val="DCDCDC"/>
          <w:kern w:val="0"/>
          <w:sz w:val="19"/>
          <w:szCs w:val="19"/>
          <w:highlight w:val="black"/>
          <w:lang w:val="es-US"/>
        </w:rPr>
        <w:t xml:space="preserve"> ddsConfig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DDSConfigurationSection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p>
    <w:p w14:paraId="044439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RTPSConfigurationSection</w:t>
      </w:r>
      <w:r>
        <w:rPr>
          <w:rFonts w:ascii="Consolas" w:hAnsi="Consolas" w:cs="Consolas"/>
          <w:color w:val="DCDCDC"/>
          <w:kern w:val="0"/>
          <w:sz w:val="19"/>
          <w:szCs w:val="19"/>
          <w:highlight w:val="black"/>
          <w:lang w:val="es-US"/>
        </w:rPr>
        <w:t xml:space="preserve"> rtpsConfig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RTPSConfigurationSection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p>
    <w:p w14:paraId="485725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transportProfile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ddsConfig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Domains[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TransportProfile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Name;</w:t>
      </w:r>
    </w:p>
    <w:p w14:paraId="524E1E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className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Transports[transportProfile]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w:t>
      </w:r>
    </w:p>
    <w:p w14:paraId="1A07BD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IsNullOrWhiteSpace(className))</w:t>
      </w:r>
    </w:p>
    <w:p w14:paraId="35F91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7BF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no implementation class name specified</w:t>
      </w:r>
    </w:p>
    <w:p w14:paraId="1E4BA1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"Please Set the RTPS engine type property in the settings."</w:t>
      </w:r>
      <w:r>
        <w:rPr>
          <w:rFonts w:ascii="Consolas" w:hAnsi="Consolas" w:cs="Consolas"/>
          <w:color w:val="DCDCDC"/>
          <w:kern w:val="0"/>
          <w:sz w:val="19"/>
          <w:szCs w:val="19"/>
          <w:highlight w:val="black"/>
          <w:lang w:val="es-US"/>
        </w:rPr>
        <w:t>);</w:t>
      </w:r>
    </w:p>
    <w:p w14:paraId="567E8F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04595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87B44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Type</w:t>
      </w:r>
      <w:r>
        <w:rPr>
          <w:rFonts w:ascii="Consolas" w:hAnsi="Consolas" w:cs="Consolas"/>
          <w:color w:val="DCDCDC"/>
          <w:kern w:val="0"/>
          <w:sz w:val="19"/>
          <w:szCs w:val="19"/>
          <w:highlight w:val="black"/>
          <w:lang w:val="es-US"/>
        </w:rPr>
        <w:t xml:space="preserve"> ctxClass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Type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GetType(className,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4BFE54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E9B5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ED97B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 Instantiate new object --- //</w:t>
      </w:r>
    </w:p>
    <w:p w14:paraId="787642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try</w:t>
      </w:r>
    </w:p>
    <w:p w14:paraId="6BD655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933C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First, try a constructor that will accept the environment.</w:t>
      </w:r>
    </w:p>
    <w:p w14:paraId="6381BF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Activator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CreateInstance(ctxClass, environment);</w:t>
      </w:r>
    </w:p>
    <w:p w14:paraId="03A7B0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32366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)newInstance;</w:t>
      </w:r>
    </w:p>
    <w:p w14:paraId="102D436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7EFB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catch</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Exception</w:t>
      </w:r>
      <w:r>
        <w:rPr>
          <w:rFonts w:ascii="Consolas" w:hAnsi="Consolas" w:cs="Consolas"/>
          <w:color w:val="DCDCDC"/>
          <w:kern w:val="0"/>
          <w:sz w:val="19"/>
          <w:szCs w:val="19"/>
          <w:highlight w:val="black"/>
          <w:lang w:val="es-US"/>
        </w:rPr>
        <w:t>)</w:t>
      </w:r>
    </w:p>
    <w:p w14:paraId="297FF2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C7A1B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No Map constructor found; try a no-argument constructor</w:t>
      </w:r>
    </w:p>
    <w:p w14:paraId="6373AE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instead.</w:t>
      </w:r>
    </w:p>
    <w:p w14:paraId="6805DE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t>
      </w:r>
    </w:p>
    <w:p w14:paraId="4440CF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Get the constructor and call it explicitly rather than</w:t>
      </w:r>
    </w:p>
    <w:p w14:paraId="0575FA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calling Class.newInstance(). The latter propagates all</w:t>
      </w:r>
    </w:p>
    <w:p w14:paraId="1A26A1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exceptions, even checked ones, complicating error handling</w:t>
      </w:r>
    </w:p>
    <w:p w14:paraId="57216A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lastRenderedPageBreak/>
        <w:t xml:space="preserve">                 * for us and the user.</w:t>
      </w:r>
    </w:p>
    <w:p w14:paraId="38078F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w:t>
      </w:r>
    </w:p>
    <w:p w14:paraId="1505C6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Activator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CreateInstance(ctxClass);</w:t>
      </w:r>
    </w:p>
    <w:p w14:paraId="1998F0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)newInstance;</w:t>
      </w:r>
    </w:p>
    <w:p w14:paraId="1B5E8A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E442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"Exception building a RTPS engine using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className);</w:t>
      </w:r>
    </w:p>
    <w:p w14:paraId="13D2B1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F00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8D2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0DC3C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IRtpsEngine</w:t>
      </w:r>
    </w:p>
    <w:p w14:paraId="1C0FCD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3950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w:t>
      </w:r>
    </w:p>
    <w:p w14:paraId="22DC88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1805E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4AE0F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1489A5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AD72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discoveryModule; }</w:t>
      </w:r>
    </w:p>
    <w:p w14:paraId="3C12F4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E4D3C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954D8E8" w14:textId="53023F00" w:rsidR="00E536BE" w:rsidRDefault="00E536BE" w:rsidP="00E536BE">
      <w:pPr>
        <w:pStyle w:val="Ttulo2"/>
        <w:rPr>
          <w:lang w:val="es-ES_tradnl"/>
        </w:rPr>
      </w:pPr>
      <w:r>
        <w:rPr>
          <w:lang w:val="es-ES_tradnl"/>
        </w:rPr>
        <w:t>Anexo B: Código Fuente Transporte UDP</w:t>
      </w:r>
    </w:p>
    <w:p w14:paraId="3073514A" w14:textId="2C576DB6" w:rsidR="00E536BE" w:rsidRDefault="00E536BE" w:rsidP="00E536BE">
      <w:pPr>
        <w:pStyle w:val="Ttulo3"/>
        <w:rPr>
          <w:lang w:val="es-ES_tradnl"/>
        </w:rPr>
      </w:pPr>
      <w:r>
        <w:rPr>
          <w:lang w:val="es-ES_tradnl"/>
        </w:rPr>
        <w:t>IReceiver.cs</w:t>
      </w:r>
    </w:p>
    <w:p w14:paraId="4FC8C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64C284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55343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36608F9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17187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B5B6B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Receiver will be used to receive packets from the source. Typically, source is from the network, but</w:t>
      </w:r>
    </w:p>
    <w:p w14:paraId="2D32BA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it can be anything. Like memory, file etc.</w:t>
      </w:r>
    </w:p>
    <w:p w14:paraId="0E27F5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DF264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interface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IReceiver</w:t>
      </w:r>
    </w:p>
    <w:p w14:paraId="470080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5CE3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B8A9C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Gets the locator associated with this Receiver. This locator will be transmitted </w:t>
      </w:r>
    </w:p>
    <w:p w14:paraId="0F9867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 remote participants.</w:t>
      </w:r>
    </w:p>
    <w:p w14:paraId="64CBC6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8846B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0B2163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1B0008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417F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AB746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participantId associated with this receiver. During creation of receiver,</w:t>
      </w:r>
    </w:p>
    <w:p w14:paraId="740CB5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participantId may be given as -1, indicating that provider should generate one.</w:t>
      </w:r>
    </w:p>
    <w:p w14:paraId="26ADC1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This method returns the Value assigned by the provider.</w:t>
      </w:r>
    </w:p>
    <w:p w14:paraId="72ED3C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225D6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509853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ECFD1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05AC61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114CD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561998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Close this Receiver</w:t>
      </w:r>
    </w:p>
    <w:p w14:paraId="2F0C9D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1F4DD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79E02B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FDBC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6FF5472" w14:textId="64E0FB03" w:rsidR="00E536BE" w:rsidRDefault="00E536BE" w:rsidP="00E536BE">
      <w:pPr>
        <w:pStyle w:val="Ttulo3"/>
        <w:rPr>
          <w:lang w:val="es-ES_tradnl"/>
        </w:rPr>
      </w:pPr>
      <w:r>
        <w:rPr>
          <w:lang w:val="es-ES_tradnl"/>
        </w:rPr>
        <w:lastRenderedPageBreak/>
        <w:t>ITransmitter.cs</w:t>
      </w:r>
    </w:p>
    <w:p w14:paraId="3AC626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5EC6E1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EB3E3D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37C9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4528E8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D776A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4CA1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BCAF2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Transmitter is used to deliver messages to destination.</w:t>
      </w:r>
    </w:p>
    <w:p w14:paraId="03BD21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9C67C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interface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ITransmitter</w:t>
      </w:r>
    </w:p>
    <w:p w14:paraId="1E9202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88D4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365804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Gets the locator associated with this Receiver. This locator will be transmitted </w:t>
      </w:r>
    </w:p>
    <w:p w14:paraId="69A049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 remote participants.</w:t>
      </w:r>
    </w:p>
    <w:p w14:paraId="452437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9631F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0AB705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2A63B3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DF188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610A8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participantId associated with this receiver. During creation of receiver,</w:t>
      </w:r>
    </w:p>
    <w:p w14:paraId="080C97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participantId may be given as -1, indicating that provider should generate one.</w:t>
      </w:r>
    </w:p>
    <w:p w14:paraId="661819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This method returns the Value assigned by the provider.</w:t>
      </w:r>
    </w:p>
    <w:p w14:paraId="45A035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E3771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200E1FA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8E103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B3F5B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Sends a Message to destination.</w:t>
      </w:r>
    </w:p>
    <w:p w14:paraId="58B54D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3E62D5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&gt;Message to send&lt;/param&gt;</w:t>
      </w:r>
    </w:p>
    <w:p w14:paraId="709F5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&lt;returns&gt;true, if an overflow occured.&lt;/returns&gt;</w:t>
      </w:r>
    </w:p>
    <w:p w14:paraId="2B4221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SendMessage(</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231A1D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BDC99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18EF84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7BF51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1A68C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Close this Writer</w:t>
      </w:r>
    </w:p>
    <w:p w14:paraId="2D76F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76ECA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0068DD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1845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806B880" w14:textId="1611ECA1" w:rsidR="00E536BE" w:rsidRDefault="00E536BE" w:rsidP="00E536BE">
      <w:pPr>
        <w:pStyle w:val="Ttulo3"/>
        <w:rPr>
          <w:lang w:val="es-ES_tradnl"/>
        </w:rPr>
      </w:pPr>
      <w:r>
        <w:rPr>
          <w:lang w:val="es-ES_tradnl"/>
        </w:rPr>
        <w:t>UDPReceiver.cs</w:t>
      </w:r>
    </w:p>
    <w:p w14:paraId="0BB57E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4CBDB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24A820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60ED3A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Codec;</w:t>
      </w:r>
    </w:p>
    <w:p w14:paraId="07F15B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w:t>
      </w:r>
    </w:p>
    <w:p w14:paraId="515647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603A7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54E99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3362976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p>
    <w:p w14:paraId="6856A8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Sockets;</w:t>
      </w:r>
    </w:p>
    <w:p w14:paraId="5F873F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629901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D8A1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6BC0D1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5F36F9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7A64A"/>
          <w:kern w:val="0"/>
          <w:sz w:val="19"/>
          <w:szCs w:val="19"/>
          <w:highlight w:val="black"/>
          <w:lang w:val="es-US"/>
        </w:rPr>
        <w:t>/// &lt;summary&gt;</w:t>
      </w:r>
    </w:p>
    <w:p w14:paraId="5B1873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Provides data for &lt;see cref=</w:t>
      </w:r>
      <w:r>
        <w:rPr>
          <w:rFonts w:ascii="Consolas" w:hAnsi="Consolas" w:cs="Consolas"/>
          <w:color w:val="C8C8C8"/>
          <w:kern w:val="0"/>
          <w:sz w:val="19"/>
          <w:szCs w:val="19"/>
          <w:highlight w:val="black"/>
          <w:lang w:val="es-US"/>
        </w:rPr>
        <w:t>"IoSession"</w:t>
      </w:r>
      <w:r>
        <w:rPr>
          <w:rFonts w:ascii="Consolas" w:hAnsi="Consolas" w:cs="Consolas"/>
          <w:color w:val="57A64A"/>
          <w:kern w:val="0"/>
          <w:sz w:val="19"/>
          <w:szCs w:val="19"/>
          <w:highlight w:val="black"/>
          <w:lang w:val="es-US"/>
        </w:rPr>
        <w:t>/&gt;'s message receive/sent event.</w:t>
      </w:r>
    </w:p>
    <w:p w14:paraId="5411D2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AD0DC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IoSessionEventArgs</w:t>
      </w:r>
    </w:p>
    <w:p w14:paraId="49953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D0EF0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_message;</w:t>
      </w:r>
    </w:p>
    <w:p w14:paraId="411EC8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4F8FE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F499F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6768B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RTPSMessageEventArgs(</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message)</w:t>
      </w:r>
    </w:p>
    <w:p w14:paraId="3CD03C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(session)</w:t>
      </w:r>
    </w:p>
    <w:p w14:paraId="1BA81B7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B337F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_message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message;</w:t>
      </w:r>
    </w:p>
    <w:p w14:paraId="21B2ED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8567D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90E8A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DF1F8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associated message.</w:t>
      </w:r>
    </w:p>
    <w:p w14:paraId="66DC29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721CA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Message</w:t>
      </w:r>
    </w:p>
    <w:p w14:paraId="5670B3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A674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_message; }</w:t>
      </w:r>
    </w:p>
    <w:p w14:paraId="58DED1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1610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47D41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42F2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770ED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This class receives UDP packets from the network. </w:t>
      </w:r>
    </w:p>
    <w:p w14:paraId="525A62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0728D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IReceiver</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5A5DD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2806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55859E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22D8D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289D77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BFF4D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4C40FE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746DB3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 xml:space="preserve"> acceptor;</w:t>
      </w:r>
    </w:p>
    <w:p w14:paraId="2F8E10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80E59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EventHandler</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RTPSMessageEventArgs</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MessageReceived;</w:t>
      </w:r>
    </w:p>
    <w:p w14:paraId="59829E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IsDiscovery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31116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188A7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UDPReceiver(</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 xml:space="preserve"> uri,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327E6B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EA53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56852D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GetHostAddresses(uri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Host);</w:t>
      </w:r>
    </w:p>
    <w:p w14:paraId="4E2D81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port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42D3943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addresses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9EA1D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(addresses[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port);</w:t>
      </w:r>
    </w:p>
    <w:p w14:paraId="356D68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42DF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D81C78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UDPReceiver(</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36CFDC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F5A94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310CA6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locator;</w:t>
      </w:r>
    </w:p>
    <w:p w14:paraId="4D5A08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07F3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09D8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52CDF7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2960B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locator; }</w:t>
      </w:r>
    </w:p>
    <w:p w14:paraId="113EAA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C3127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B265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7AF816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1A8153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participantId; }</w:t>
      </w:r>
    </w:p>
    <w:p w14:paraId="6E61B2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xml:space="preserve"> { 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value</w:t>
      </w:r>
      <w:r>
        <w:rPr>
          <w:rFonts w:ascii="Consolas" w:hAnsi="Consolas" w:cs="Consolas"/>
          <w:color w:val="DCDCDC"/>
          <w:kern w:val="0"/>
          <w:sz w:val="19"/>
          <w:szCs w:val="19"/>
          <w:highlight w:val="black"/>
          <w:lang w:val="es-US"/>
        </w:rPr>
        <w:t>; }</w:t>
      </w:r>
    </w:p>
    <w:p w14:paraId="350042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06EF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30C89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02F2A9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64A9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AC157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p>
    <w:p w14:paraId="464F8B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AF72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 xml:space="preserve"> ep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09C39B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isMultiCastAddr;</w:t>
      </w:r>
    </w:p>
    <w:p w14:paraId="30361F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InterNetwork) </w:t>
      </w:r>
      <w:r>
        <w:rPr>
          <w:rFonts w:ascii="Consolas" w:hAnsi="Consolas" w:cs="Consolas"/>
          <w:color w:val="57A64A"/>
          <w:kern w:val="0"/>
          <w:sz w:val="19"/>
          <w:szCs w:val="19"/>
          <w:highlight w:val="black"/>
          <w:lang w:val="es-US"/>
        </w:rPr>
        <w:t>//IP v4</w:t>
      </w:r>
    </w:p>
    <w:p w14:paraId="275E35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3B81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GetAddressBytes()[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59D2D8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08CFD9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DD2C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InterNetworkV6)</w:t>
      </w:r>
    </w:p>
    <w:p w14:paraId="47F41A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BAD8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IsIPv6Multicast;</w:t>
      </w:r>
    </w:p>
    <w:p w14:paraId="6D0B13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F6B8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001246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32D0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NotImplementedException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"Address family not supported yet: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AddressFamily);</w:t>
      </w:r>
    </w:p>
    <w:p w14:paraId="3078C1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956C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368254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EF22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w:t>
      </w:r>
    </w:p>
    <w:p w14:paraId="30FA88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Define a MulticastOption object specifying the multicast group  </w:t>
      </w:r>
    </w:p>
    <w:p w14:paraId="16560A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address and the local IPAddress. </w:t>
      </w:r>
    </w:p>
    <w:p w14:paraId="7DEA2CE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multicast group address is the same as the address used by the client.</w:t>
      </w:r>
    </w:p>
    <w:p w14:paraId="1BCA45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 xml:space="preserve"> mcastOption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SocketAddress, </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w:t>
      </w:r>
    </w:p>
    <w:p w14:paraId="39DE20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MulticastOption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mcastOption;</w:t>
      </w:r>
    </w:p>
    <w:p w14:paraId="19A141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ExclusiveAddressUse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5A6B96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ReuseAddress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6C734E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E9CA4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7A6166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w:t>
      </w:r>
    </w:p>
    <w:p w14:paraId="05B56F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C8EFB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//acceptor.FilterChain.AddLast("logger", new LoggingFilter());</w:t>
      </w:r>
    </w:p>
    <w:p w14:paraId="344759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FilterChain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AddLast(</w:t>
      </w:r>
      <w:r>
        <w:rPr>
          <w:rFonts w:ascii="Consolas" w:hAnsi="Consolas" w:cs="Consolas"/>
          <w:color w:val="D69D85"/>
          <w:kern w:val="0"/>
          <w:sz w:val="19"/>
          <w:szCs w:val="19"/>
          <w:highlight w:val="black"/>
          <w:lang w:val="es-US"/>
        </w:rPr>
        <w:t>"RTPS"</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ProtocolCodecFilter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MessageCodecFactory</w:t>
      </w:r>
      <w:r>
        <w:rPr>
          <w:rFonts w:ascii="Consolas" w:hAnsi="Consolas" w:cs="Consolas"/>
          <w:color w:val="DCDCDC"/>
          <w:kern w:val="0"/>
          <w:sz w:val="19"/>
          <w:szCs w:val="19"/>
          <w:highlight w:val="black"/>
          <w:lang w:val="es-US"/>
        </w:rPr>
        <w:t>()));</w:t>
      </w:r>
    </w:p>
    <w:p w14:paraId="30537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EnableBroadcast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0C19B1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0B65C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ExceptionCaught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7F1150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539A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Console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WriteLine(e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Exception);</w:t>
      </w:r>
    </w:p>
    <w:p w14:paraId="604DEA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282D7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7771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48481E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CC80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D5A34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389B91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MessageReceived(s,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 msg));</w:t>
      </w:r>
    </w:p>
    <w:p w14:paraId="43322D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//if (log.IsDebugEnabled)</w:t>
      </w:r>
    </w:p>
    <w:p w14:paraId="770CBD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3EDBF1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log.DebugFormat("New Message has arrived from {0}", e.Session.RemoteEndPoint);</w:t>
      </w:r>
    </w:p>
    <w:p w14:paraId="16C0CA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log.DebugFormat("Message Header: {0}", msg.Header);</w:t>
      </w:r>
    </w:p>
    <w:p w14:paraId="7D1357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7A64A"/>
          <w:kern w:val="0"/>
          <w:sz w:val="19"/>
          <w:szCs w:val="19"/>
          <w:highlight w:val="black"/>
          <w:lang w:val="es-US"/>
        </w:rPr>
        <w:t>//    foreach (var submsg in msg.SubMessages)</w:t>
      </w:r>
    </w:p>
    <w:p w14:paraId="6A142F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35CB3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log.DebugFormat("SubMessage: {0}", submsg);</w:t>
      </w:r>
    </w:p>
    <w:p w14:paraId="3666AE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if (submsg is Data)</w:t>
      </w:r>
    </w:p>
    <w:p w14:paraId="1C4306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525D4D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Data d = submsg as Data;</w:t>
      </w:r>
    </w:p>
    <w:p w14:paraId="6083F0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foreach (var par in d.InlineQos.Value)</w:t>
      </w:r>
    </w:p>
    <w:p w14:paraId="40AFBD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log.DebugFormat("InlineQos: {0}", par);</w:t>
      </w:r>
    </w:p>
    <w:p w14:paraId="310EF3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593AD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D857B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4CF77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2442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SessionCreated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48111B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59FE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created..."</w:t>
      </w:r>
      <w:r>
        <w:rPr>
          <w:rFonts w:ascii="Consolas" w:hAnsi="Consolas" w:cs="Consolas"/>
          <w:color w:val="DCDCDC"/>
          <w:kern w:val="0"/>
          <w:sz w:val="19"/>
          <w:szCs w:val="19"/>
          <w:highlight w:val="black"/>
          <w:lang w:val="es-US"/>
        </w:rPr>
        <w:t>);</w:t>
      </w:r>
    </w:p>
    <w:p w14:paraId="3E9018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02D2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SessionOpened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3C41B7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354D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opened..."</w:t>
      </w:r>
      <w:r>
        <w:rPr>
          <w:rFonts w:ascii="Consolas" w:hAnsi="Consolas" w:cs="Consolas"/>
          <w:color w:val="DCDCDC"/>
          <w:kern w:val="0"/>
          <w:sz w:val="19"/>
          <w:szCs w:val="19"/>
          <w:highlight w:val="black"/>
          <w:lang w:val="es-US"/>
        </w:rPr>
        <w:t>);</w:t>
      </w:r>
    </w:p>
    <w:p w14:paraId="57F1B8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456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SessionClosed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39E1C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B207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closed..."</w:t>
      </w:r>
      <w:r>
        <w:rPr>
          <w:rFonts w:ascii="Consolas" w:hAnsi="Consolas" w:cs="Consolas"/>
          <w:color w:val="DCDCDC"/>
          <w:kern w:val="0"/>
          <w:sz w:val="19"/>
          <w:szCs w:val="19"/>
          <w:highlight w:val="black"/>
          <w:lang w:val="es-US"/>
        </w:rPr>
        <w:t>);</w:t>
      </w:r>
    </w:p>
    <w:p w14:paraId="0FC56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4983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SessionIdle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65141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5863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idle..."</w:t>
      </w:r>
      <w:r>
        <w:rPr>
          <w:rFonts w:ascii="Consolas" w:hAnsi="Consolas" w:cs="Consolas"/>
          <w:color w:val="DCDCDC"/>
          <w:kern w:val="0"/>
          <w:sz w:val="19"/>
          <w:szCs w:val="19"/>
          <w:highlight w:val="black"/>
          <w:lang w:val="es-US"/>
        </w:rPr>
        <w:t>);</w:t>
      </w:r>
    </w:p>
    <w:p w14:paraId="07E354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2AC7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7F407E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Bind(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6835A2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6C9774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Bind(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094A91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"Listening on udp://{0}:{1} for {2}"</w:t>
      </w:r>
      <w:r>
        <w:rPr>
          <w:rFonts w:ascii="Consolas" w:hAnsi="Consolas" w:cs="Consolas"/>
          <w:color w:val="DCDCDC"/>
          <w:kern w:val="0"/>
          <w:sz w:val="19"/>
          <w:szCs w:val="19"/>
          <w:highlight w:val="black"/>
          <w:lang w:val="es-US"/>
        </w:rPr>
        <w:t>,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IsDiscovery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"IsDiscovery traffic"</w:t>
      </w:r>
      <w:r>
        <w:rPr>
          <w:rFonts w:ascii="Consolas" w:hAnsi="Consolas" w:cs="Consolas"/>
          <w:color w:val="DCDCDC"/>
          <w:kern w:val="0"/>
          <w:sz w:val="19"/>
          <w:szCs w:val="19"/>
          <w:highlight w:val="black"/>
          <w:lang w:val="es-US"/>
        </w:rPr>
        <w:t xml:space="preserve"> : </w:t>
      </w:r>
      <w:r>
        <w:rPr>
          <w:rFonts w:ascii="Consolas" w:hAnsi="Consolas" w:cs="Consolas"/>
          <w:color w:val="D69D85"/>
          <w:kern w:val="0"/>
          <w:sz w:val="19"/>
          <w:szCs w:val="19"/>
          <w:highlight w:val="black"/>
          <w:lang w:val="es-US"/>
        </w:rPr>
        <w:t>"user traffic"</w:t>
      </w:r>
      <w:r>
        <w:rPr>
          <w:rFonts w:ascii="Consolas" w:hAnsi="Consolas" w:cs="Consolas"/>
          <w:color w:val="DCDCDC"/>
          <w:kern w:val="0"/>
          <w:sz w:val="19"/>
          <w:szCs w:val="19"/>
          <w:highlight w:val="black"/>
          <w:lang w:val="es-US"/>
        </w:rPr>
        <w:t>);</w:t>
      </w:r>
    </w:p>
    <w:p w14:paraId="0CB7D4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5208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D1908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445689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F08A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150DC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1FC4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"Closing {0}"</w:t>
      </w:r>
      <w:r>
        <w:rPr>
          <w:rFonts w:ascii="Consolas" w:hAnsi="Consolas" w:cs="Consolas"/>
          <w:color w:val="DCDCDC"/>
          <w:kern w:val="0"/>
          <w:sz w:val="19"/>
          <w:szCs w:val="19"/>
          <w:highlight w:val="black"/>
          <w:lang w:val="es-US"/>
        </w:rPr>
        <w:t>,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LocalEndPoint);</w:t>
      </w:r>
    </w:p>
    <w:p w14:paraId="56D3C70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586C0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6D8F91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C5E9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EA350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A6045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7A48EF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20E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178EAF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57FFDE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E0AB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569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8328B2D" w14:textId="5968A9D7" w:rsidR="00E536BE" w:rsidRDefault="00E536BE" w:rsidP="00E536BE">
      <w:pPr>
        <w:pStyle w:val="Ttulo3"/>
        <w:rPr>
          <w:lang w:val="es-ES_tradnl"/>
        </w:rPr>
      </w:pPr>
      <w:r>
        <w:rPr>
          <w:lang w:val="es-ES_tradnl"/>
        </w:rPr>
        <w:t>UDPTransmitter.cs</w:t>
      </w:r>
    </w:p>
    <w:p w14:paraId="09E44A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15FB2E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6044C4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Future;</w:t>
      </w:r>
    </w:p>
    <w:p w14:paraId="4934DF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Service;</w:t>
      </w:r>
    </w:p>
    <w:p w14:paraId="0C5D5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73838D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lastRenderedPageBreak/>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Codec;</w:t>
      </w:r>
    </w:p>
    <w:p w14:paraId="18CD0E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w:t>
      </w:r>
    </w:p>
    <w:p w14:paraId="0DACAC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346926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40FFFB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376D8F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p>
    <w:p w14:paraId="01342D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Sockets;</w:t>
      </w:r>
    </w:p>
    <w:p w14:paraId="49BEC3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66875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07D9D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4E07CD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C6CAB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ITransmitter</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100766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ECBD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4322C8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86497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360920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17363E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AsyncDatagramConnector</w:t>
      </w:r>
      <w:r>
        <w:rPr>
          <w:rFonts w:ascii="Consolas" w:hAnsi="Consolas" w:cs="Consolas"/>
          <w:color w:val="DCDCDC"/>
          <w:kern w:val="0"/>
          <w:sz w:val="19"/>
          <w:szCs w:val="19"/>
          <w:highlight w:val="black"/>
          <w:lang w:val="es-US"/>
        </w:rPr>
        <w:t xml:space="preserve"> connector;</w:t>
      </w:r>
    </w:p>
    <w:p w14:paraId="1710FE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01FE4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w:t>
      </w:r>
    </w:p>
    <w:p w14:paraId="120E3C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724E0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IsDiscovery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6CD304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60A5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74BEC0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4DF11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locator; }</w:t>
      </w:r>
    </w:p>
    <w:p w14:paraId="0CB8F4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E9249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D0F5F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11DC1F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A704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participantId; }</w:t>
      </w:r>
    </w:p>
    <w:p w14:paraId="566E56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xml:space="preserve"> { 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value</w:t>
      </w:r>
      <w:r>
        <w:rPr>
          <w:rFonts w:ascii="Consolas" w:hAnsi="Consolas" w:cs="Consolas"/>
          <w:color w:val="DCDCDC"/>
          <w:kern w:val="0"/>
          <w:sz w:val="19"/>
          <w:szCs w:val="19"/>
          <w:highlight w:val="black"/>
          <w:lang w:val="es-US"/>
        </w:rPr>
        <w:t>; }</w:t>
      </w:r>
    </w:p>
    <w:p w14:paraId="61FF05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8D9D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6E2FB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C501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UDPTransmitter(</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 xml:space="preserve"> uri,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7CCCE5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7C6C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GetHostAddresses(uri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Host);</w:t>
      </w:r>
    </w:p>
    <w:p w14:paraId="4F50EF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port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6F12E3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addresses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2AC6A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(addresses[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port);</w:t>
      </w:r>
    </w:p>
    <w:p w14:paraId="6B8DD5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3E58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1C2D9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B1869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Constructor for UDPTransmitter.</w:t>
      </w:r>
    </w:p>
    <w:p w14:paraId="42A166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4EFA1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"locator"</w:t>
      </w:r>
      <w:r>
        <w:rPr>
          <w:rFonts w:ascii="Consolas" w:hAnsi="Consolas" w:cs="Consolas"/>
          <w:color w:val="57A64A"/>
          <w:kern w:val="0"/>
          <w:sz w:val="19"/>
          <w:szCs w:val="19"/>
          <w:highlight w:val="black"/>
          <w:lang w:val="es-US"/>
        </w:rPr>
        <w:t>&gt;Locator where the messages will be sent.&lt;/param&gt;</w:t>
      </w:r>
    </w:p>
    <w:p w14:paraId="380341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"bufferSize"</w:t>
      </w:r>
      <w:r>
        <w:rPr>
          <w:rFonts w:ascii="Consolas" w:hAnsi="Consolas" w:cs="Consolas"/>
          <w:color w:val="57A64A"/>
          <w:kern w:val="0"/>
          <w:sz w:val="19"/>
          <w:szCs w:val="19"/>
          <w:highlight w:val="black"/>
          <w:lang w:val="es-US"/>
        </w:rPr>
        <w:t>&gt;Size of the buffer that will be used to Write messages.&lt;/param&gt;</w:t>
      </w:r>
    </w:p>
    <w:p w14:paraId="6FE63F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UDPTransmitter(</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6F2645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A4C49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locator;</w:t>
      </w:r>
    </w:p>
    <w:p w14:paraId="4BA9C8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4B789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D03EF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B1097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569976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6185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 xml:space="preserve"> ep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304D24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isMultiCastAddr;</w:t>
      </w:r>
    </w:p>
    <w:p w14:paraId="1A6CD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InterNetwork) </w:t>
      </w:r>
      <w:r>
        <w:rPr>
          <w:rFonts w:ascii="Consolas" w:hAnsi="Consolas" w:cs="Consolas"/>
          <w:color w:val="57A64A"/>
          <w:kern w:val="0"/>
          <w:sz w:val="19"/>
          <w:szCs w:val="19"/>
          <w:highlight w:val="black"/>
          <w:lang w:val="es-US"/>
        </w:rPr>
        <w:t>//IP v4</w:t>
      </w:r>
    </w:p>
    <w:p w14:paraId="5CBC33D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1CEB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GetAddressBytes()[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5F8898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16578F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33A3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InterNetworkV6)</w:t>
      </w:r>
    </w:p>
    <w:p w14:paraId="300DA5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9DC2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IsIPv6Multicast;</w:t>
      </w:r>
    </w:p>
    <w:p w14:paraId="3D3972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FEF04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6F7DE2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5D3B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NotImplementedException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"Address family not supported yet: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AddressFamily);</w:t>
      </w:r>
    </w:p>
    <w:p w14:paraId="52B58C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9EDAD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E205C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AsyncDatagramConnector</w:t>
      </w:r>
      <w:r>
        <w:rPr>
          <w:rFonts w:ascii="Consolas" w:hAnsi="Consolas" w:cs="Consolas"/>
          <w:color w:val="DCDCDC"/>
          <w:kern w:val="0"/>
          <w:sz w:val="19"/>
          <w:szCs w:val="19"/>
          <w:highlight w:val="black"/>
          <w:lang w:val="es-US"/>
        </w:rPr>
        <w:t>();</w:t>
      </w:r>
    </w:p>
    <w:p w14:paraId="4A949E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28AD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FilterChain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AddLast(</w:t>
      </w:r>
      <w:r>
        <w:rPr>
          <w:rFonts w:ascii="Consolas" w:hAnsi="Consolas" w:cs="Consolas"/>
          <w:color w:val="D69D85"/>
          <w:kern w:val="0"/>
          <w:sz w:val="19"/>
          <w:szCs w:val="19"/>
          <w:highlight w:val="black"/>
          <w:lang w:val="es-US"/>
        </w:rPr>
        <w:t>"RTPS"</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ProtocolCodecFilter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MessageCodecFactory</w:t>
      </w:r>
      <w:r>
        <w:rPr>
          <w:rFonts w:ascii="Consolas" w:hAnsi="Consolas" w:cs="Consolas"/>
          <w:color w:val="DCDCDC"/>
          <w:kern w:val="0"/>
          <w:sz w:val="19"/>
          <w:szCs w:val="19"/>
          <w:highlight w:val="black"/>
          <w:lang w:val="es-US"/>
        </w:rPr>
        <w:t>()));</w:t>
      </w:r>
    </w:p>
    <w:p w14:paraId="63E96B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CD75F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3D746E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B959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Set the local IP address used by the listener and the sender to </w:t>
      </w:r>
    </w:p>
    <w:p w14:paraId="7FBB58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exchange multicast messages. </w:t>
      </w:r>
    </w:p>
    <w:p w14:paraId="51336F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DefaultLocalEndPoint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Any,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3D4851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A76B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Define a MulticastOption object specifying the multicast group  </w:t>
      </w:r>
    </w:p>
    <w:p w14:paraId="56FB92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address and the local IP address. </w:t>
      </w:r>
    </w:p>
    <w:p w14:paraId="0C36AD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multicast group address is the same as the address used by the listener.</w:t>
      </w:r>
    </w:p>
    <w:p w14:paraId="28B25E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 xml:space="preserve"> mcastOption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SocketAddress, </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w:t>
      </w:r>
    </w:p>
    <w:p w14:paraId="5DCD2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MulticastOption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mcastOption;</w:t>
      </w:r>
    </w:p>
    <w:p w14:paraId="232280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DA29D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Call Connect() to force binding to the local IP address,</w:t>
      </w:r>
    </w:p>
    <w:p w14:paraId="62705A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and get the associated multicast session.</w:t>
      </w:r>
    </w:p>
    <w:p w14:paraId="0B51E1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Await()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5F4008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97B9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B108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ExceptionCaught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23AB6C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6F38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Error(e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Exception);</w:t>
      </w:r>
    </w:p>
    <w:p w14:paraId="7FDB69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71E3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6F3AF5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3E229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recv..."</w:t>
      </w:r>
      <w:r>
        <w:rPr>
          <w:rFonts w:ascii="Consolas" w:hAnsi="Consolas" w:cs="Consolas"/>
          <w:color w:val="DCDCDC"/>
          <w:kern w:val="0"/>
          <w:sz w:val="19"/>
          <w:szCs w:val="19"/>
          <w:highlight w:val="black"/>
          <w:lang w:val="es-US"/>
        </w:rPr>
        <w:t>);</w:t>
      </w:r>
    </w:p>
    <w:p w14:paraId="56701D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1A4A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MessageSent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99FCCE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8558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sent..."</w:t>
      </w:r>
      <w:r>
        <w:rPr>
          <w:rFonts w:ascii="Consolas" w:hAnsi="Consolas" w:cs="Consolas"/>
          <w:color w:val="DCDCDC"/>
          <w:kern w:val="0"/>
          <w:sz w:val="19"/>
          <w:szCs w:val="19"/>
          <w:highlight w:val="black"/>
          <w:lang w:val="es-US"/>
        </w:rPr>
        <w:t>);</w:t>
      </w:r>
    </w:p>
    <w:p w14:paraId="30AA57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DE3C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SessionCreated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15CD53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107BB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created..."</w:t>
      </w:r>
      <w:r>
        <w:rPr>
          <w:rFonts w:ascii="Consolas" w:hAnsi="Consolas" w:cs="Consolas"/>
          <w:color w:val="DCDCDC"/>
          <w:kern w:val="0"/>
          <w:sz w:val="19"/>
          <w:szCs w:val="19"/>
          <w:highlight w:val="black"/>
          <w:lang w:val="es-US"/>
        </w:rPr>
        <w:t>);</w:t>
      </w:r>
    </w:p>
    <w:p w14:paraId="20A450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B66C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SessionOpened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23640C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046881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opened..."</w:t>
      </w:r>
      <w:r>
        <w:rPr>
          <w:rFonts w:ascii="Consolas" w:hAnsi="Consolas" w:cs="Consolas"/>
          <w:color w:val="DCDCDC"/>
          <w:kern w:val="0"/>
          <w:sz w:val="19"/>
          <w:szCs w:val="19"/>
          <w:highlight w:val="black"/>
          <w:lang w:val="es-US"/>
        </w:rPr>
        <w:t>);</w:t>
      </w:r>
    </w:p>
    <w:p w14:paraId="3CE076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A2B64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SessionClosed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3DC016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D34DE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closed..."</w:t>
      </w:r>
      <w:r>
        <w:rPr>
          <w:rFonts w:ascii="Consolas" w:hAnsi="Consolas" w:cs="Consolas"/>
          <w:color w:val="DCDCDC"/>
          <w:kern w:val="0"/>
          <w:sz w:val="19"/>
          <w:szCs w:val="19"/>
          <w:highlight w:val="black"/>
          <w:lang w:val="es-US"/>
        </w:rPr>
        <w:t>);</w:t>
      </w:r>
    </w:p>
    <w:p w14:paraId="403B25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2BEC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SessionIdle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0827D17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7A9C3C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idle..."</w:t>
      </w:r>
      <w:r>
        <w:rPr>
          <w:rFonts w:ascii="Consolas" w:hAnsi="Consolas" w:cs="Consolas"/>
          <w:color w:val="DCDCDC"/>
          <w:kern w:val="0"/>
          <w:sz w:val="19"/>
          <w:szCs w:val="19"/>
          <w:highlight w:val="black"/>
          <w:lang w:val="es-US"/>
        </w:rPr>
        <w:t>);</w:t>
      </w:r>
    </w:p>
    <w:p w14:paraId="56BDFB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7351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 xml:space="preserve"> connFuture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5007B9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connFuture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Await();</w:t>
      </w:r>
    </w:p>
    <w:p w14:paraId="535634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D357C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connFuture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Complete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7806C7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1E4C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 xml:space="preserve"> 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Future;</w:t>
      </w:r>
    </w:p>
    <w:p w14:paraId="206822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Connected)</w:t>
      </w:r>
    </w:p>
    <w:p w14:paraId="55ED8A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D71B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"...connected"</w:t>
      </w:r>
      <w:r>
        <w:rPr>
          <w:rFonts w:ascii="Consolas" w:hAnsi="Consolas" w:cs="Consolas"/>
          <w:color w:val="DCDCDC"/>
          <w:kern w:val="0"/>
          <w:sz w:val="19"/>
          <w:szCs w:val="19"/>
          <w:highlight w:val="black"/>
          <w:lang w:val="es-US"/>
        </w:rPr>
        <w:t>);</w:t>
      </w:r>
    </w:p>
    <w:p w14:paraId="1B5713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76A0D0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5F73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72EFA88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2079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Warn(</w:t>
      </w:r>
      <w:r>
        <w:rPr>
          <w:rFonts w:ascii="Consolas" w:hAnsi="Consolas" w:cs="Consolas"/>
          <w:color w:val="D69D85"/>
          <w:kern w:val="0"/>
          <w:sz w:val="19"/>
          <w:szCs w:val="19"/>
          <w:highlight w:val="black"/>
          <w:lang w:val="es-US"/>
        </w:rPr>
        <w:t>"Not connected...exiting"</w:t>
      </w:r>
      <w:r>
        <w:rPr>
          <w:rFonts w:ascii="Consolas" w:hAnsi="Consolas" w:cs="Consolas"/>
          <w:color w:val="DCDCDC"/>
          <w:kern w:val="0"/>
          <w:sz w:val="19"/>
          <w:szCs w:val="19"/>
          <w:highlight w:val="black"/>
          <w:lang w:val="es-US"/>
        </w:rPr>
        <w:t>);</w:t>
      </w:r>
    </w:p>
    <w:p w14:paraId="4BEC15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0058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4306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15361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C4B1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2E7C7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Sends a Message to a Locator of this UDPWriter.</w:t>
      </w:r>
    </w:p>
    <w:p w14:paraId="40D393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If an overflow occurs during writing of Message, only submessages that</w:t>
      </w:r>
    </w:p>
    <w:p w14:paraId="0FC216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were succesfully written will be sent.</w:t>
      </w:r>
    </w:p>
    <w:p w14:paraId="23EE3D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t>
      </w:r>
    </w:p>
    <w:p w14:paraId="05BA3B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@param m Message to send</w:t>
      </w:r>
    </w:p>
    <w:p w14:paraId="547F17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@return true, if Message did not fully fit into buffer of this UDPWriter</w:t>
      </w:r>
    </w:p>
    <w:p w14:paraId="2AAA1E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w:t>
      </w:r>
    </w:p>
    <w:p w14:paraId="5B6A85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SendMessage(</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w:t>
      </w:r>
    </w:p>
    <w:p w14:paraId="207FA4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D406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6FFE9E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053C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Write(m);</w:t>
      </w:r>
    </w:p>
    <w:p w14:paraId="61EAB1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A682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F901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B4E7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232DA0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62FB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785FED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388C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B69283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C38FC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1418C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AC651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1F69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11274D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C96E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9F12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3803B1E" w14:textId="77777777" w:rsidR="00E536BE" w:rsidRPr="00E536BE" w:rsidRDefault="00E536BE" w:rsidP="00E536BE">
      <w:pPr>
        <w:pStyle w:val="Ttulo3"/>
        <w:numPr>
          <w:ilvl w:val="0"/>
          <w:numId w:val="0"/>
        </w:numPr>
        <w:ind w:left="1224"/>
        <w:rPr>
          <w:lang w:val="es-ES_tradnl"/>
        </w:rPr>
      </w:pPr>
    </w:p>
    <w:p w14:paraId="017F07CC" w14:textId="77777777" w:rsidR="00E536BE" w:rsidRPr="00E536BE" w:rsidRDefault="00E536BE" w:rsidP="00E536BE">
      <w:pPr>
        <w:rPr>
          <w:lang w:val="es-ES_tradnl"/>
        </w:rPr>
      </w:pPr>
    </w:p>
    <w:p w14:paraId="04BBAD3B" w14:textId="77777777" w:rsidR="00E536BE" w:rsidRPr="00E536BE" w:rsidRDefault="00E536BE" w:rsidP="00E536BE">
      <w:pPr>
        <w:rPr>
          <w:lang w:val="es-ES_tradnl"/>
        </w:rPr>
      </w:pPr>
    </w:p>
    <w:p w14:paraId="7A545C5E" w14:textId="77777777" w:rsidR="00E536BE" w:rsidRPr="00E536BE" w:rsidRDefault="00E536BE" w:rsidP="00E536BE">
      <w:pPr>
        <w:rPr>
          <w:lang w:val="es-ES_tradnl"/>
        </w:rPr>
      </w:pPr>
    </w:p>
    <w:p w14:paraId="13D14B26" w14:textId="77777777" w:rsidR="00E536BE" w:rsidRPr="00E536BE" w:rsidRDefault="00E536BE" w:rsidP="00E536BE">
      <w:pPr>
        <w:rPr>
          <w:lang w:val="es-ES_tradnl"/>
        </w:rPr>
      </w:pPr>
    </w:p>
    <w:sectPr w:rsidR="00E536BE" w:rsidRPr="00E536BE" w:rsidSect="001F2C8B">
      <w:headerReference w:type="default" r:id="rId86"/>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935587" w14:textId="77777777" w:rsidR="005A6C42" w:rsidRDefault="005A6C42">
      <w:pPr>
        <w:spacing w:line="240" w:lineRule="auto"/>
      </w:pPr>
      <w:r>
        <w:separator/>
      </w:r>
    </w:p>
  </w:endnote>
  <w:endnote w:type="continuationSeparator" w:id="0">
    <w:p w14:paraId="554B91BC" w14:textId="77777777" w:rsidR="005A6C42" w:rsidRDefault="005A6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04432" w:rsidRDefault="0010443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E21C2" w14:textId="77777777" w:rsidR="005A6C42" w:rsidRDefault="005A6C42">
      <w:pPr>
        <w:spacing w:line="240" w:lineRule="auto"/>
      </w:pPr>
      <w:r>
        <w:separator/>
      </w:r>
    </w:p>
  </w:footnote>
  <w:footnote w:type="continuationSeparator" w:id="0">
    <w:p w14:paraId="56F0F571" w14:textId="77777777" w:rsidR="005A6C42" w:rsidRDefault="005A6C42">
      <w:pPr>
        <w:spacing w:line="240" w:lineRule="auto"/>
      </w:pPr>
      <w:r>
        <w:continuationSeparator/>
      </w:r>
    </w:p>
  </w:footnote>
  <w:footnote w:id="1">
    <w:p w14:paraId="49A3A893" w14:textId="2E619971" w:rsidR="00104432" w:rsidRPr="004D62EC" w:rsidRDefault="0010443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04432" w:rsidRPr="004D62EC" w:rsidRDefault="0010443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04432" w:rsidRPr="004F0FFE" w:rsidRDefault="0010443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04432" w:rsidRPr="004F0FFE" w:rsidRDefault="0010443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04432" w:rsidRPr="004F0FFE" w:rsidRDefault="0010443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04432" w:rsidRPr="00EE5AF8" w:rsidRDefault="0010443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04432" w:rsidRPr="004D62EC" w:rsidRDefault="0010443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04432" w:rsidRPr="00E0576C" w:rsidRDefault="00104432">
      <w:pPr>
        <w:pStyle w:val="Textonotapie"/>
      </w:pPr>
      <w:r>
        <w:rPr>
          <w:rStyle w:val="Refdenotaalpie"/>
        </w:rPr>
        <w:footnoteRef/>
      </w:r>
      <w:r>
        <w:t xml:space="preserve"> RT-CORBA, CORBA de tiempo real</w:t>
      </w:r>
    </w:p>
  </w:footnote>
  <w:footnote w:id="9">
    <w:p w14:paraId="61ABCC10" w14:textId="55FF56B3" w:rsidR="00104432" w:rsidRPr="004D62EC" w:rsidRDefault="0010443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04432" w:rsidRPr="00EE5AF8" w:rsidRDefault="00104432">
      <w:pPr>
        <w:pStyle w:val="Textonotapie"/>
      </w:pPr>
      <w:r>
        <w:rPr>
          <w:rStyle w:val="Refdenotaalpie"/>
        </w:rPr>
        <w:footnoteRef/>
      </w:r>
      <w:r w:rsidRPr="00EE5AF8">
        <w:t xml:space="preserve"> OMG, Object Management Group.</w:t>
      </w:r>
    </w:p>
  </w:footnote>
  <w:footnote w:id="11">
    <w:p w14:paraId="3D8BBD61" w14:textId="0D731A1E" w:rsidR="00104432" w:rsidRPr="00EE5AF8" w:rsidRDefault="00104432">
      <w:pPr>
        <w:pStyle w:val="Textonotapie"/>
      </w:pPr>
      <w:r>
        <w:rPr>
          <w:rStyle w:val="Refdenotaalpie"/>
        </w:rPr>
        <w:footnoteRef/>
      </w:r>
      <w:r w:rsidRPr="00EE5AF8">
        <w:t xml:space="preserve"> IDL, Lenguaje de definición de interfaces.</w:t>
      </w:r>
    </w:p>
  </w:footnote>
  <w:footnote w:id="12">
    <w:p w14:paraId="177A5E83" w14:textId="0B9A6B4B" w:rsidR="00104432" w:rsidRPr="00EE5AF8" w:rsidRDefault="00104432">
      <w:pPr>
        <w:pStyle w:val="Textonotapie"/>
      </w:pPr>
      <w:r>
        <w:rPr>
          <w:rStyle w:val="Refdenotaalpie"/>
        </w:rPr>
        <w:footnoteRef/>
      </w:r>
      <w:r w:rsidRPr="00EE5AF8">
        <w:t xml:space="preserve"> OSI, Open System Interconnection</w:t>
      </w:r>
    </w:p>
  </w:footnote>
  <w:footnote w:id="13">
    <w:p w14:paraId="369AA74B" w14:textId="3E557AFC" w:rsidR="00104432" w:rsidRPr="007F0B96" w:rsidRDefault="00104432">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04432" w:rsidRPr="008203B2" w:rsidRDefault="0010443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04432" w:rsidRPr="00EE5AF8" w:rsidRDefault="00104432">
      <w:pPr>
        <w:pStyle w:val="Textonotapie"/>
        <w:rPr>
          <w:lang w:val="es-ES"/>
        </w:rPr>
      </w:pPr>
      <w:r>
        <w:rPr>
          <w:rStyle w:val="Refdenotaalpie"/>
        </w:rPr>
        <w:footnoteRef/>
      </w:r>
      <w:r w:rsidRPr="00EE5AF8">
        <w:rPr>
          <w:lang w:val="es-ES"/>
        </w:rPr>
        <w:t xml:space="preserve"> DW, DataWriter.</w:t>
      </w:r>
    </w:p>
  </w:footnote>
  <w:footnote w:id="16">
    <w:p w14:paraId="73299C20" w14:textId="769D3C76" w:rsidR="00104432" w:rsidRPr="00EE5AF8" w:rsidRDefault="00104432">
      <w:pPr>
        <w:pStyle w:val="Textonotapie"/>
        <w:rPr>
          <w:lang w:val="es-ES"/>
        </w:rPr>
      </w:pPr>
      <w:r>
        <w:rPr>
          <w:rStyle w:val="Refdenotaalpie"/>
        </w:rPr>
        <w:footnoteRef/>
      </w:r>
      <w:r w:rsidRPr="00EE5AF8">
        <w:rPr>
          <w:lang w:val="es-ES"/>
        </w:rPr>
        <w:t xml:space="preserve"> DR, DataReader.</w:t>
      </w:r>
    </w:p>
  </w:footnote>
  <w:footnote w:id="17">
    <w:p w14:paraId="1C6D1670" w14:textId="4F14298E" w:rsidR="00104432" w:rsidRPr="00EE5AF8" w:rsidRDefault="00104432">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04432" w:rsidRPr="00EE5AF8" w:rsidRDefault="00104432">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04432" w:rsidRPr="00841FBC" w:rsidRDefault="0010443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04432" w:rsidRPr="0096137D" w:rsidRDefault="0010443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04432" w:rsidRPr="00EE65DE" w:rsidRDefault="0010443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04432" w:rsidRPr="008C5209" w:rsidRDefault="0010443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04432" w:rsidRPr="00E0795D" w:rsidRDefault="0010443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04432" w:rsidRPr="00F356C9" w:rsidRDefault="00104432">
      <w:pPr>
        <w:pStyle w:val="Textonotapie"/>
      </w:pPr>
      <w:r>
        <w:rPr>
          <w:rStyle w:val="Refdenotaalpie"/>
        </w:rPr>
        <w:footnoteRef/>
      </w:r>
      <w:r>
        <w:t xml:space="preserve"> IP, Internet Protocol.</w:t>
      </w:r>
    </w:p>
  </w:footnote>
  <w:footnote w:id="25">
    <w:p w14:paraId="0D2E32A4" w14:textId="23F921FD" w:rsidR="00104432" w:rsidRPr="00EB3D30" w:rsidRDefault="0010443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04432" w:rsidRPr="00E470B8" w:rsidRDefault="00104432">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04432" w:rsidRPr="001159ED" w:rsidRDefault="0010443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04432" w:rsidRPr="006118D4" w:rsidRDefault="0010443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04432" w:rsidRPr="00212725" w:rsidRDefault="0010443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04432" w:rsidRPr="00212725" w:rsidRDefault="00104432">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04432" w:rsidRPr="00DC0C52" w:rsidRDefault="00104432"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04432" w:rsidRPr="00DC0C52" w:rsidRDefault="00104432"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04432" w:rsidRPr="00DC0C52" w:rsidRDefault="00104432"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04432" w:rsidRPr="00DC0C52" w:rsidRDefault="00104432"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04432" w:rsidRPr="007A4CC1" w:rsidRDefault="00104432">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04432" w:rsidRPr="00EC57C0" w:rsidRDefault="00104432">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04432" w:rsidRDefault="00104432">
        <w:pPr>
          <w:pStyle w:val="Encabezado"/>
          <w:jc w:val="right"/>
        </w:pPr>
        <w:r>
          <w:fldChar w:fldCharType="begin"/>
        </w:r>
        <w:r>
          <w:instrText>PAGE   \* MERGEFORMAT</w:instrText>
        </w:r>
        <w:r>
          <w:fldChar w:fldCharType="separate"/>
        </w:r>
        <w:r w:rsidR="00E536BE" w:rsidRPr="00E536BE">
          <w:rPr>
            <w:noProof/>
            <w:lang w:val="es-ES"/>
          </w:rPr>
          <w:t>xvi</w:t>
        </w:r>
        <w:r>
          <w:fldChar w:fldCharType="end"/>
        </w:r>
      </w:p>
    </w:sdtContent>
  </w:sdt>
  <w:p w14:paraId="057591F1" w14:textId="77777777" w:rsidR="00104432" w:rsidRDefault="0010443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04432" w:rsidRDefault="00104432">
    <w:pPr>
      <w:pStyle w:val="Encabezado"/>
      <w:jc w:val="right"/>
    </w:pPr>
  </w:p>
  <w:p w14:paraId="14E2B000" w14:textId="77777777" w:rsidR="00104432" w:rsidRDefault="0010443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104432" w:rsidRDefault="00104432">
        <w:pPr>
          <w:pStyle w:val="Encabezado"/>
          <w:jc w:val="right"/>
        </w:pPr>
        <w:r>
          <w:fldChar w:fldCharType="begin"/>
        </w:r>
        <w:r>
          <w:instrText>PAGE   \* MERGEFORMAT</w:instrText>
        </w:r>
        <w:r>
          <w:fldChar w:fldCharType="separate"/>
        </w:r>
        <w:r w:rsidR="0076126F" w:rsidRPr="0076126F">
          <w:rPr>
            <w:noProof/>
            <w:lang w:val="es-ES"/>
          </w:rPr>
          <w:t>167</w:t>
        </w:r>
        <w:r>
          <w:fldChar w:fldCharType="end"/>
        </w:r>
      </w:p>
    </w:sdtContent>
  </w:sdt>
  <w:p w14:paraId="0BCE22FB" w14:textId="77777777" w:rsidR="00104432" w:rsidRDefault="001044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558C0D77-E1C7-44AF-8274-C26BCE00E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1387</TotalTime>
  <Pages>206</Pages>
  <Words>41846</Words>
  <Characters>230155</Characters>
  <Application>Microsoft Office Word</Application>
  <DocSecurity>0</DocSecurity>
  <Lines>1917</Lines>
  <Paragraphs>542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271459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136</cp:revision>
  <cp:lastPrinted>2015-06-04T16:30:00Z</cp:lastPrinted>
  <dcterms:created xsi:type="dcterms:W3CDTF">2015-05-22T19:28:00Z</dcterms:created>
  <dcterms:modified xsi:type="dcterms:W3CDTF">2015-06-12T19:10:00Z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