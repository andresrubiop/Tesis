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BA34C9"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BA34C9"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118069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0DCC4745" w:rsidR="00441209" w:rsidRPr="002A52A4" w:rsidRDefault="00441209" w:rsidP="00877E1E">
          <w:pPr>
            <w:rPr>
              <w:rFonts w:cs="Times New Roman"/>
              <w:lang w:eastAsia="es-EC"/>
            </w:rPr>
          </w:pPr>
        </w:p>
        <w:p w14:paraId="7CC9CA6C" w14:textId="77777777" w:rsidR="00176069" w:rsidRPr="002A52A4"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1180690" w:history="1">
            <w:r w:rsidR="00176069" w:rsidRPr="002A52A4">
              <w:rPr>
                <w:rStyle w:val="Hipervnculo"/>
                <w:noProof/>
              </w:rPr>
              <w:t>ÍNDICE DE CONTENIDO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_Toc421180690 \h </w:instrText>
            </w:r>
            <w:r w:rsidR="00176069" w:rsidRPr="002A52A4">
              <w:rPr>
                <w:noProof/>
                <w:webHidden/>
              </w:rPr>
            </w:r>
            <w:r w:rsidR="00176069" w:rsidRPr="002A52A4">
              <w:rPr>
                <w:noProof/>
                <w:webHidden/>
              </w:rPr>
              <w:fldChar w:fldCharType="separate"/>
            </w:r>
            <w:r w:rsidR="00705AE8" w:rsidRPr="002A52A4">
              <w:rPr>
                <w:noProof/>
                <w:webHidden/>
              </w:rPr>
              <w:t>viii</w:t>
            </w:r>
            <w:r w:rsidR="00176069" w:rsidRPr="002A52A4">
              <w:rPr>
                <w:noProof/>
                <w:webHidden/>
              </w:rPr>
              <w:fldChar w:fldCharType="end"/>
            </w:r>
          </w:hyperlink>
        </w:p>
        <w:p w14:paraId="646796AE" w14:textId="77777777" w:rsidR="00176069" w:rsidRPr="002A52A4" w:rsidRDefault="00BA34C9">
          <w:pPr>
            <w:pStyle w:val="TDC1"/>
            <w:tabs>
              <w:tab w:val="right" w:leader="dot" w:pos="9017"/>
            </w:tabs>
            <w:rPr>
              <w:rFonts w:asciiTheme="minorHAnsi" w:hAnsiTheme="minorHAnsi"/>
              <w:noProof/>
              <w:kern w:val="0"/>
              <w:sz w:val="22"/>
              <w:szCs w:val="22"/>
              <w:lang w:eastAsia="es-EC"/>
            </w:rPr>
          </w:pPr>
          <w:hyperlink w:anchor="_Toc421180691" w:history="1">
            <w:r w:rsidR="00176069" w:rsidRPr="002A52A4">
              <w:rPr>
                <w:rStyle w:val="Hipervnculo"/>
                <w:noProof/>
              </w:rPr>
              <w:t>ÍNDICE DE TABLAS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_Toc421180691 \h </w:instrText>
            </w:r>
            <w:r w:rsidR="00176069" w:rsidRPr="002A52A4">
              <w:rPr>
                <w:noProof/>
                <w:webHidden/>
              </w:rPr>
            </w:r>
            <w:r w:rsidR="00176069" w:rsidRPr="002A52A4">
              <w:rPr>
                <w:noProof/>
                <w:webHidden/>
              </w:rPr>
              <w:fldChar w:fldCharType="separate"/>
            </w:r>
            <w:r w:rsidR="00705AE8" w:rsidRPr="002A52A4">
              <w:rPr>
                <w:noProof/>
                <w:webHidden/>
              </w:rPr>
              <w:t>xii</w:t>
            </w:r>
            <w:r w:rsidR="00176069" w:rsidRPr="002A52A4">
              <w:rPr>
                <w:noProof/>
                <w:webHidden/>
              </w:rPr>
              <w:fldChar w:fldCharType="end"/>
            </w:r>
          </w:hyperlink>
        </w:p>
        <w:p w14:paraId="750C7E61" w14:textId="77777777" w:rsidR="00176069" w:rsidRPr="002A52A4" w:rsidRDefault="00BA34C9">
          <w:pPr>
            <w:pStyle w:val="TDC1"/>
            <w:tabs>
              <w:tab w:val="right" w:leader="dot" w:pos="9017"/>
            </w:tabs>
            <w:rPr>
              <w:rFonts w:asciiTheme="minorHAnsi" w:hAnsiTheme="minorHAnsi"/>
              <w:noProof/>
              <w:kern w:val="0"/>
              <w:sz w:val="22"/>
              <w:szCs w:val="22"/>
              <w:lang w:eastAsia="es-EC"/>
            </w:rPr>
          </w:pPr>
          <w:hyperlink w:anchor="_Toc421180692" w:history="1">
            <w:r w:rsidR="00176069" w:rsidRPr="002A52A4">
              <w:rPr>
                <w:rStyle w:val="Hipervnculo"/>
                <w:noProof/>
              </w:rPr>
              <w:t>ÍNDICE DE FIGURAS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_Toc421180692 \h </w:instrText>
            </w:r>
            <w:r w:rsidR="00176069" w:rsidRPr="002A52A4">
              <w:rPr>
                <w:noProof/>
                <w:webHidden/>
              </w:rPr>
            </w:r>
            <w:r w:rsidR="00176069" w:rsidRPr="002A52A4">
              <w:rPr>
                <w:noProof/>
                <w:webHidden/>
              </w:rPr>
              <w:fldChar w:fldCharType="separate"/>
            </w:r>
            <w:r w:rsidR="00705AE8" w:rsidRPr="002A52A4">
              <w:rPr>
                <w:noProof/>
                <w:webHidden/>
              </w:rPr>
              <w:t>xiii</w:t>
            </w:r>
            <w:r w:rsidR="00176069" w:rsidRPr="002A52A4">
              <w:rPr>
                <w:noProof/>
                <w:webHidden/>
              </w:rPr>
              <w:fldChar w:fldCharType="end"/>
            </w:r>
          </w:hyperlink>
        </w:p>
        <w:p w14:paraId="7B594206" w14:textId="77777777" w:rsidR="00176069" w:rsidRPr="002A52A4" w:rsidRDefault="00BA34C9">
          <w:pPr>
            <w:pStyle w:val="TDC1"/>
            <w:tabs>
              <w:tab w:val="right" w:leader="dot" w:pos="9017"/>
            </w:tabs>
            <w:rPr>
              <w:rFonts w:asciiTheme="minorHAnsi" w:hAnsiTheme="minorHAnsi"/>
              <w:noProof/>
              <w:kern w:val="0"/>
              <w:sz w:val="22"/>
              <w:szCs w:val="22"/>
              <w:lang w:eastAsia="es-EC"/>
            </w:rPr>
          </w:pPr>
          <w:hyperlink w:anchor="_Toc421180693" w:history="1">
            <w:r w:rsidR="00176069" w:rsidRPr="002A52A4">
              <w:rPr>
                <w:rStyle w:val="Hipervnculo"/>
                <w:noProof/>
              </w:rPr>
              <w:t>RESUMEN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_Toc421180693 \h </w:instrText>
            </w:r>
            <w:r w:rsidR="00176069" w:rsidRPr="002A52A4">
              <w:rPr>
                <w:noProof/>
                <w:webHidden/>
              </w:rPr>
            </w:r>
            <w:r w:rsidR="00176069" w:rsidRPr="002A52A4">
              <w:rPr>
                <w:noProof/>
                <w:webHidden/>
              </w:rPr>
              <w:fldChar w:fldCharType="separate"/>
            </w:r>
            <w:r w:rsidR="00705AE8" w:rsidRPr="002A52A4">
              <w:rPr>
                <w:noProof/>
                <w:webHidden/>
              </w:rPr>
              <w:t>xvi</w:t>
            </w:r>
            <w:r w:rsidR="00176069" w:rsidRPr="002A52A4">
              <w:rPr>
                <w:noProof/>
                <w:webHidden/>
              </w:rPr>
              <w:fldChar w:fldCharType="end"/>
            </w:r>
          </w:hyperlink>
        </w:p>
        <w:p w14:paraId="2A46EAE0" w14:textId="77777777" w:rsidR="00176069" w:rsidRPr="002A52A4" w:rsidRDefault="00BA34C9">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2A52A4">
              <w:rPr>
                <w:rStyle w:val="Hipervnculo"/>
                <w:rFonts w:cs="Times New Roman"/>
                <w:noProof/>
              </w:rPr>
              <w:t>1.</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_Toc421180694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DAD4F3D" w14:textId="77777777" w:rsidR="00176069" w:rsidRPr="002A52A4" w:rsidRDefault="00BA34C9">
          <w:pPr>
            <w:pStyle w:val="TDC2"/>
            <w:rPr>
              <w:rFonts w:asciiTheme="minorHAnsi" w:hAnsiTheme="minorHAnsi"/>
              <w:noProof/>
              <w:kern w:val="0"/>
              <w:sz w:val="22"/>
              <w:szCs w:val="22"/>
              <w:lang w:eastAsia="es-EC"/>
            </w:rPr>
          </w:pPr>
          <w:hyperlink w:anchor="_Toc421180695" w:history="1">
            <w:r w:rsidR="00176069" w:rsidRPr="002A52A4">
              <w:rPr>
                <w:rStyle w:val="Hipervnculo"/>
                <w:rFonts w:cs="Times New Roman"/>
                <w:noProof/>
              </w:rPr>
              <w:t>MARCO TEÓRICO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_Toc421180695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7CC5DC61" w14:textId="77777777" w:rsidR="00176069" w:rsidRPr="002A52A4" w:rsidRDefault="00BA34C9">
          <w:pPr>
            <w:pStyle w:val="TDC2"/>
            <w:rPr>
              <w:rFonts w:asciiTheme="minorHAnsi" w:hAnsiTheme="minorHAnsi"/>
              <w:noProof/>
              <w:kern w:val="0"/>
              <w:sz w:val="22"/>
              <w:szCs w:val="22"/>
              <w:lang w:eastAsia="es-EC"/>
            </w:rPr>
          </w:pPr>
          <w:hyperlink w:anchor="_Toc421180696" w:history="1">
            <w:r w:rsidR="00176069" w:rsidRPr="002A52A4">
              <w:rPr>
                <w:rStyle w:val="Hipervnculo"/>
                <w:noProof/>
                <w14:scene3d>
                  <w14:camera w14:prst="orthographicFront"/>
                  <w14:lightRig w14:rig="threePt" w14:dir="t">
                    <w14:rot w14:lat="0" w14:lon="0" w14:rev="0"/>
                  </w14:lightRig>
                </w14:scene3d>
              </w:rPr>
              <w:t>1.1.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_Toc421180696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4DA473F1" w14:textId="77777777" w:rsidR="00176069" w:rsidRPr="002A52A4" w:rsidRDefault="00BA34C9">
          <w:pPr>
            <w:pStyle w:val="TDC2"/>
            <w:rPr>
              <w:rFonts w:asciiTheme="minorHAnsi" w:hAnsiTheme="minorHAnsi"/>
              <w:noProof/>
              <w:kern w:val="0"/>
              <w:sz w:val="22"/>
              <w:szCs w:val="22"/>
              <w:lang w:eastAsia="es-EC"/>
            </w:rPr>
          </w:pPr>
          <w:hyperlink w:anchor="_Toc421180697" w:history="1">
            <w:r w:rsidR="00176069" w:rsidRPr="002A52A4">
              <w:rPr>
                <w:rStyle w:val="Hipervnculo"/>
                <w:noProof/>
                <w14:scene3d>
                  <w14:camera w14:prst="orthographicFront"/>
                  <w14:lightRig w14:rig="threePt" w14:dir="t">
                    <w14:rot w14:lat="0" w14:lon="0" w14:rev="0"/>
                  </w14:lightRig>
                </w14:scene3d>
              </w:rPr>
              <w:t>1.2.</w:t>
            </w:r>
            <w:r w:rsidR="00176069" w:rsidRPr="002A52A4">
              <w:rPr>
                <w:rFonts w:asciiTheme="minorHAnsi" w:hAnsiTheme="minorHAnsi"/>
                <w:noProof/>
                <w:kern w:val="0"/>
                <w:sz w:val="22"/>
                <w:szCs w:val="22"/>
                <w:lang w:eastAsia="es-EC"/>
              </w:rPr>
              <w:tab/>
            </w:r>
            <w:r w:rsidR="00176069" w:rsidRPr="002A52A4">
              <w:rPr>
                <w:rStyle w:val="Hipervnculo"/>
                <w:noProof/>
              </w:rPr>
              <w:t>MIDDLEWARES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_Toc421180697 \h </w:instrText>
            </w:r>
            <w:r w:rsidR="00176069" w:rsidRPr="002A52A4">
              <w:rPr>
                <w:noProof/>
                <w:webHidden/>
              </w:rPr>
            </w:r>
            <w:r w:rsidR="00176069" w:rsidRPr="002A52A4">
              <w:rPr>
                <w:noProof/>
                <w:webHidden/>
              </w:rPr>
              <w:fldChar w:fldCharType="separate"/>
            </w:r>
            <w:r w:rsidR="00705AE8" w:rsidRPr="002A52A4">
              <w:rPr>
                <w:noProof/>
                <w:webHidden/>
              </w:rPr>
              <w:t>1</w:t>
            </w:r>
            <w:r w:rsidR="00176069" w:rsidRPr="002A52A4">
              <w:rPr>
                <w:noProof/>
                <w:webHidden/>
              </w:rPr>
              <w:fldChar w:fldCharType="end"/>
            </w:r>
          </w:hyperlink>
        </w:p>
        <w:p w14:paraId="3900C463" w14:textId="77777777" w:rsidR="00176069" w:rsidRPr="002A52A4" w:rsidRDefault="00BA34C9">
          <w:pPr>
            <w:pStyle w:val="TDC2"/>
            <w:rPr>
              <w:rFonts w:asciiTheme="minorHAnsi" w:hAnsiTheme="minorHAnsi"/>
              <w:noProof/>
              <w:kern w:val="0"/>
              <w:sz w:val="22"/>
              <w:szCs w:val="22"/>
              <w:lang w:eastAsia="es-EC"/>
            </w:rPr>
          </w:pPr>
          <w:hyperlink w:anchor="_Toc421180698" w:history="1">
            <w:r w:rsidR="00176069" w:rsidRPr="002A52A4">
              <w:rPr>
                <w:rStyle w:val="Hipervnculo"/>
                <w:noProof/>
                <w14:scene3d>
                  <w14:camera w14:prst="orthographicFront"/>
                  <w14:lightRig w14:rig="threePt" w14:dir="t">
                    <w14:rot w14:lat="0" w14:lon="0" w14:rev="0"/>
                  </w14:lightRig>
                </w14:scene3d>
              </w:rPr>
              <w:t>1.3.</w:t>
            </w:r>
            <w:r w:rsidR="00176069" w:rsidRPr="002A52A4">
              <w:rPr>
                <w:rFonts w:asciiTheme="minorHAnsi" w:hAnsiTheme="minorHAnsi"/>
                <w:noProof/>
                <w:kern w:val="0"/>
                <w:sz w:val="22"/>
                <w:szCs w:val="22"/>
                <w:lang w:eastAsia="es-EC"/>
              </w:rPr>
              <w:tab/>
            </w:r>
            <w:r w:rsidR="00176069" w:rsidRPr="002A52A4">
              <w:rPr>
                <w:rStyle w:val="Hipervnculo"/>
                <w:noProof/>
              </w:rPr>
              <w:t>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_Toc421180698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6D7AC9A7" w14:textId="77777777" w:rsidR="00176069" w:rsidRPr="002A52A4" w:rsidRDefault="00BA34C9">
          <w:pPr>
            <w:pStyle w:val="TDC2"/>
            <w:rPr>
              <w:rFonts w:asciiTheme="minorHAnsi" w:hAnsiTheme="minorHAnsi"/>
              <w:noProof/>
              <w:kern w:val="0"/>
              <w:sz w:val="22"/>
              <w:szCs w:val="22"/>
              <w:lang w:eastAsia="es-EC"/>
            </w:rPr>
          </w:pPr>
          <w:hyperlink w:anchor="_Toc421180699" w:history="1">
            <w:r w:rsidR="00176069" w:rsidRPr="002A52A4">
              <w:rPr>
                <w:rStyle w:val="Hipervnculo"/>
                <w:noProof/>
                <w14:scene3d>
                  <w14:camera w14:prst="orthographicFront"/>
                  <w14:lightRig w14:rig="threePt" w14:dir="t">
                    <w14:rot w14:lat="0" w14:lon="0" w14:rev="0"/>
                  </w14:lightRig>
                </w14:scene3d>
              </w:rPr>
              <w:t>1.4.</w:t>
            </w:r>
            <w:r w:rsidR="00176069" w:rsidRPr="002A52A4">
              <w:rPr>
                <w:rFonts w:asciiTheme="minorHAnsi" w:hAnsiTheme="minorHAnsi"/>
                <w:noProof/>
                <w:kern w:val="0"/>
                <w:sz w:val="22"/>
                <w:szCs w:val="22"/>
                <w:lang w:eastAsia="es-EC"/>
              </w:rPr>
              <w:tab/>
            </w:r>
            <w:r w:rsidR="00176069" w:rsidRPr="002A52A4">
              <w:rPr>
                <w:rStyle w:val="Hipervnculo"/>
                <w:noProof/>
              </w:rPr>
              <w:t>MIDDLEWARES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_Toc421180699 \h </w:instrText>
            </w:r>
            <w:r w:rsidR="00176069" w:rsidRPr="002A52A4">
              <w:rPr>
                <w:noProof/>
                <w:webHidden/>
              </w:rPr>
            </w:r>
            <w:r w:rsidR="00176069" w:rsidRPr="002A52A4">
              <w:rPr>
                <w:noProof/>
                <w:webHidden/>
              </w:rPr>
              <w:fldChar w:fldCharType="separate"/>
            </w:r>
            <w:r w:rsidR="00705AE8" w:rsidRPr="002A52A4">
              <w:rPr>
                <w:noProof/>
                <w:webHidden/>
              </w:rPr>
              <w:t>5</w:t>
            </w:r>
            <w:r w:rsidR="00176069" w:rsidRPr="002A52A4">
              <w:rPr>
                <w:noProof/>
                <w:webHidden/>
              </w:rPr>
              <w:fldChar w:fldCharType="end"/>
            </w:r>
          </w:hyperlink>
        </w:p>
        <w:p w14:paraId="1A96F4A5"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2A52A4">
              <w:rPr>
                <w:rStyle w:val="Hipervnculo"/>
                <w:noProof/>
                <w14:scene3d>
                  <w14:camera w14:prst="orthographicFront"/>
                  <w14:lightRig w14:rig="threePt" w14:dir="t">
                    <w14:rot w14:lat="0" w14:lon="0" w14:rev="0"/>
                  </w14:lightRig>
                </w14:scene3d>
              </w:rPr>
              <w:t>1.4.1.</w:t>
            </w:r>
            <w:r w:rsidR="00176069" w:rsidRPr="002A52A4">
              <w:rPr>
                <w:rFonts w:asciiTheme="minorHAnsi" w:hAnsiTheme="minorHAnsi"/>
                <w:noProof/>
                <w:kern w:val="0"/>
                <w:sz w:val="22"/>
                <w:szCs w:val="22"/>
                <w:lang w:eastAsia="es-EC"/>
              </w:rPr>
              <w:tab/>
            </w:r>
            <w:r w:rsidR="00176069" w:rsidRPr="002A52A4">
              <w:rPr>
                <w:rStyle w:val="Hipervnculo"/>
                <w:noProof/>
              </w:rPr>
              <w:t>CORBA  y RT-CORBA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_Toc421180700 \h </w:instrText>
            </w:r>
            <w:r w:rsidR="00176069" w:rsidRPr="002A52A4">
              <w:rPr>
                <w:noProof/>
                <w:webHidden/>
              </w:rPr>
            </w:r>
            <w:r w:rsidR="00176069" w:rsidRPr="002A52A4">
              <w:rPr>
                <w:noProof/>
                <w:webHidden/>
              </w:rPr>
              <w:fldChar w:fldCharType="separate"/>
            </w:r>
            <w:r w:rsidR="00705AE8" w:rsidRPr="002A52A4">
              <w:rPr>
                <w:noProof/>
                <w:webHidden/>
              </w:rPr>
              <w:t>6</w:t>
            </w:r>
            <w:r w:rsidR="00176069" w:rsidRPr="002A52A4">
              <w:rPr>
                <w:noProof/>
                <w:webHidden/>
              </w:rPr>
              <w:fldChar w:fldCharType="end"/>
            </w:r>
          </w:hyperlink>
        </w:p>
        <w:p w14:paraId="2C3423DA"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2A52A4">
              <w:rPr>
                <w:rStyle w:val="Hipervnculo"/>
                <w:noProof/>
                <w14:scene3d>
                  <w14:camera w14:prst="orthographicFront"/>
                  <w14:lightRig w14:rig="threePt" w14:dir="t">
                    <w14:rot w14:lat="0" w14:lon="0" w14:rev="0"/>
                  </w14:lightRig>
                </w14:scene3d>
              </w:rPr>
              <w:t>1.4.2.</w:t>
            </w:r>
            <w:r w:rsidR="00176069" w:rsidRPr="002A52A4">
              <w:rPr>
                <w:rFonts w:asciiTheme="minorHAnsi" w:hAnsiTheme="minorHAnsi"/>
                <w:noProof/>
                <w:kern w:val="0"/>
                <w:sz w:val="22"/>
                <w:szCs w:val="22"/>
                <w:lang w:eastAsia="es-EC"/>
              </w:rPr>
              <w:tab/>
            </w:r>
            <w:r w:rsidR="00176069" w:rsidRPr="002A52A4">
              <w:rPr>
                <w:rStyle w:val="Hipervnculo"/>
                <w:noProof/>
              </w:rPr>
              <w:t>The Ada Distributed Systems Annex</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_Toc421180701 \h </w:instrText>
            </w:r>
            <w:r w:rsidR="00176069" w:rsidRPr="002A52A4">
              <w:rPr>
                <w:noProof/>
                <w:webHidden/>
              </w:rPr>
            </w:r>
            <w:r w:rsidR="00176069" w:rsidRPr="002A52A4">
              <w:rPr>
                <w:noProof/>
                <w:webHidden/>
              </w:rPr>
              <w:fldChar w:fldCharType="separate"/>
            </w:r>
            <w:r w:rsidR="00705AE8" w:rsidRPr="002A52A4">
              <w:rPr>
                <w:noProof/>
                <w:webHidden/>
              </w:rPr>
              <w:t>11</w:t>
            </w:r>
            <w:r w:rsidR="00176069" w:rsidRPr="002A52A4">
              <w:rPr>
                <w:noProof/>
                <w:webHidden/>
              </w:rPr>
              <w:fldChar w:fldCharType="end"/>
            </w:r>
          </w:hyperlink>
        </w:p>
        <w:p w14:paraId="675027BA"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2A52A4">
              <w:rPr>
                <w:rStyle w:val="Hipervnculo"/>
                <w:noProof/>
                <w14:scene3d>
                  <w14:camera w14:prst="orthographicFront"/>
                  <w14:lightRig w14:rig="threePt" w14:dir="t">
                    <w14:rot w14:lat="0" w14:lon="0" w14:rev="0"/>
                  </w14:lightRig>
                </w14:scene3d>
              </w:rPr>
              <w:t>1.4.3.</w:t>
            </w:r>
            <w:r w:rsidR="00176069" w:rsidRPr="002A52A4">
              <w:rPr>
                <w:rFonts w:asciiTheme="minorHAnsi" w:hAnsiTheme="minorHAnsi"/>
                <w:noProof/>
                <w:kern w:val="0"/>
                <w:sz w:val="22"/>
                <w:szCs w:val="22"/>
                <w:lang w:eastAsia="es-EC"/>
              </w:rPr>
              <w:tab/>
            </w:r>
            <w:r w:rsidR="00176069" w:rsidRPr="002A52A4">
              <w:rPr>
                <w:rStyle w:val="Hipervnculo"/>
                <w:noProof/>
              </w:rPr>
              <w:t>The Distributed Real-Time Specification for Java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_Toc421180702 \h </w:instrText>
            </w:r>
            <w:r w:rsidR="00176069" w:rsidRPr="002A52A4">
              <w:rPr>
                <w:noProof/>
                <w:webHidden/>
              </w:rPr>
            </w:r>
            <w:r w:rsidR="00176069" w:rsidRPr="002A52A4">
              <w:rPr>
                <w:noProof/>
                <w:webHidden/>
              </w:rPr>
              <w:fldChar w:fldCharType="separate"/>
            </w:r>
            <w:r w:rsidR="00705AE8" w:rsidRPr="002A52A4">
              <w:rPr>
                <w:noProof/>
                <w:webHidden/>
              </w:rPr>
              <w:t>14</w:t>
            </w:r>
            <w:r w:rsidR="00176069" w:rsidRPr="002A52A4">
              <w:rPr>
                <w:noProof/>
                <w:webHidden/>
              </w:rPr>
              <w:fldChar w:fldCharType="end"/>
            </w:r>
          </w:hyperlink>
        </w:p>
        <w:p w14:paraId="0910F9FE"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2A52A4">
              <w:rPr>
                <w:rStyle w:val="Hipervnculo"/>
                <w:noProof/>
                <w14:scene3d>
                  <w14:camera w14:prst="orthographicFront"/>
                  <w14:lightRig w14:rig="threePt" w14:dir="t">
                    <w14:rot w14:lat="0" w14:lon="0" w14:rev="0"/>
                  </w14:lightRig>
                </w14:scene3d>
              </w:rPr>
              <w:t>1.4.4.</w:t>
            </w:r>
            <w:r w:rsidR="00176069" w:rsidRPr="002A52A4">
              <w:rPr>
                <w:rFonts w:asciiTheme="minorHAnsi" w:hAnsiTheme="minorHAnsi"/>
                <w:noProof/>
                <w:kern w:val="0"/>
                <w:sz w:val="22"/>
                <w:szCs w:val="22"/>
                <w:lang w:eastAsia="es-EC"/>
              </w:rPr>
              <w:tab/>
            </w:r>
            <w:r w:rsidR="00176069" w:rsidRPr="002A52A4">
              <w:rPr>
                <w:rStyle w:val="Hipervnculo"/>
                <w:noProof/>
              </w:rPr>
              <w:t>The Data Distribution Service for Real-Time Systems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_Toc421180703 \h </w:instrText>
            </w:r>
            <w:r w:rsidR="00176069" w:rsidRPr="002A52A4">
              <w:rPr>
                <w:noProof/>
                <w:webHidden/>
              </w:rPr>
            </w:r>
            <w:r w:rsidR="00176069" w:rsidRPr="002A52A4">
              <w:rPr>
                <w:noProof/>
                <w:webHidden/>
              </w:rPr>
              <w:fldChar w:fldCharType="separate"/>
            </w:r>
            <w:r w:rsidR="00705AE8" w:rsidRPr="002A52A4">
              <w:rPr>
                <w:noProof/>
                <w:webHidden/>
              </w:rPr>
              <w:t>16</w:t>
            </w:r>
            <w:r w:rsidR="00176069" w:rsidRPr="002A52A4">
              <w:rPr>
                <w:noProof/>
                <w:webHidden/>
              </w:rPr>
              <w:fldChar w:fldCharType="end"/>
            </w:r>
          </w:hyperlink>
        </w:p>
        <w:p w14:paraId="6B533C91" w14:textId="77777777" w:rsidR="00176069" w:rsidRPr="002A52A4" w:rsidRDefault="00BA34C9">
          <w:pPr>
            <w:pStyle w:val="TDC2"/>
            <w:rPr>
              <w:rFonts w:asciiTheme="minorHAnsi" w:hAnsiTheme="minorHAnsi"/>
              <w:noProof/>
              <w:kern w:val="0"/>
              <w:sz w:val="22"/>
              <w:szCs w:val="22"/>
              <w:lang w:eastAsia="es-EC"/>
            </w:rPr>
          </w:pPr>
          <w:hyperlink w:anchor="_Toc421180704" w:history="1">
            <w:r w:rsidR="00176069" w:rsidRPr="002A52A4">
              <w:rPr>
                <w:rStyle w:val="Hipervnculo"/>
                <w:noProof/>
                <w14:scene3d>
                  <w14:camera w14:prst="orthographicFront"/>
                  <w14:lightRig w14:rig="threePt" w14:dir="t">
                    <w14:rot w14:lat="0" w14:lon="0" w14:rev="0"/>
                  </w14:lightRig>
                </w14:scene3d>
              </w:rPr>
              <w:t>1.5.</w:t>
            </w:r>
            <w:r w:rsidR="00176069" w:rsidRPr="002A52A4">
              <w:rPr>
                <w:rFonts w:asciiTheme="minorHAnsi" w:hAnsiTheme="minorHAnsi"/>
                <w:noProof/>
                <w:kern w:val="0"/>
                <w:sz w:val="22"/>
                <w:szCs w:val="22"/>
                <w:lang w:eastAsia="es-EC"/>
              </w:rPr>
              <w:tab/>
            </w:r>
            <w:r w:rsidR="00176069" w:rsidRPr="002A52A4">
              <w:rPr>
                <w:rStyle w:val="Hipervnculo"/>
                <w:noProof/>
              </w:rPr>
              <w:t>COMPARACIÓN ENTRE LAS DIFERENTES TECNOLOGÍAS DE MIDDLEWARES DE COMUNICACIÓN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_Toc421180704 \h </w:instrText>
            </w:r>
            <w:r w:rsidR="00176069" w:rsidRPr="002A52A4">
              <w:rPr>
                <w:noProof/>
                <w:webHidden/>
              </w:rPr>
            </w:r>
            <w:r w:rsidR="00176069" w:rsidRPr="002A52A4">
              <w:rPr>
                <w:noProof/>
                <w:webHidden/>
              </w:rPr>
              <w:fldChar w:fldCharType="separate"/>
            </w:r>
            <w:r w:rsidR="00705AE8" w:rsidRPr="002A52A4">
              <w:rPr>
                <w:noProof/>
                <w:webHidden/>
              </w:rPr>
              <w:t>19</w:t>
            </w:r>
            <w:r w:rsidR="00176069" w:rsidRPr="002A52A4">
              <w:rPr>
                <w:noProof/>
                <w:webHidden/>
              </w:rPr>
              <w:fldChar w:fldCharType="end"/>
            </w:r>
          </w:hyperlink>
        </w:p>
        <w:p w14:paraId="734788D3"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2A52A4">
              <w:rPr>
                <w:rStyle w:val="Hipervnculo"/>
                <w:noProof/>
                <w14:scene3d>
                  <w14:camera w14:prst="orthographicFront"/>
                  <w14:lightRig w14:rig="threePt" w14:dir="t">
                    <w14:rot w14:lat="0" w14:lon="0" w14:rev="0"/>
                  </w14:lightRig>
                </w14:scene3d>
              </w:rPr>
              <w:t>1.5.1.</w:t>
            </w:r>
            <w:r w:rsidR="00176069" w:rsidRPr="002A52A4">
              <w:rPr>
                <w:rFonts w:asciiTheme="minorHAnsi" w:hAnsiTheme="minorHAnsi"/>
                <w:noProof/>
                <w:kern w:val="0"/>
                <w:sz w:val="22"/>
                <w:szCs w:val="22"/>
                <w:lang w:eastAsia="es-EC"/>
              </w:rPr>
              <w:tab/>
            </w:r>
            <w:r w:rsidR="00176069" w:rsidRPr="002A52A4">
              <w:rPr>
                <w:rStyle w:val="Hipervnculo"/>
                <w:noProof/>
              </w:rPr>
              <w:t>Gestión de los recursos del procesador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_Toc421180705 \h </w:instrText>
            </w:r>
            <w:r w:rsidR="00176069" w:rsidRPr="002A52A4">
              <w:rPr>
                <w:noProof/>
                <w:webHidden/>
              </w:rPr>
            </w:r>
            <w:r w:rsidR="00176069" w:rsidRPr="002A52A4">
              <w:rPr>
                <w:noProof/>
                <w:webHidden/>
              </w:rPr>
              <w:fldChar w:fldCharType="separate"/>
            </w:r>
            <w:r w:rsidR="00705AE8" w:rsidRPr="002A52A4">
              <w:rPr>
                <w:noProof/>
                <w:webHidden/>
              </w:rPr>
              <w:t>20</w:t>
            </w:r>
            <w:r w:rsidR="00176069" w:rsidRPr="002A52A4">
              <w:rPr>
                <w:noProof/>
                <w:webHidden/>
              </w:rPr>
              <w:fldChar w:fldCharType="end"/>
            </w:r>
          </w:hyperlink>
        </w:p>
        <w:p w14:paraId="1A58F420"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2A52A4">
              <w:rPr>
                <w:rStyle w:val="Hipervnculo"/>
                <w:noProof/>
                <w14:scene3d>
                  <w14:camera w14:prst="orthographicFront"/>
                  <w14:lightRig w14:rig="threePt" w14:dir="t">
                    <w14:rot w14:lat="0" w14:lon="0" w14:rev="0"/>
                  </w14:lightRig>
                </w14:scene3d>
              </w:rPr>
              <w:t>1.5.2.</w:t>
            </w:r>
            <w:r w:rsidR="00176069" w:rsidRPr="002A52A4">
              <w:rPr>
                <w:rFonts w:asciiTheme="minorHAnsi" w:hAnsiTheme="minorHAnsi"/>
                <w:noProof/>
                <w:kern w:val="0"/>
                <w:sz w:val="22"/>
                <w:szCs w:val="22"/>
                <w:lang w:eastAsia="es-EC"/>
              </w:rPr>
              <w:tab/>
            </w:r>
            <w:r w:rsidR="00176069" w:rsidRPr="002A52A4">
              <w:rPr>
                <w:rStyle w:val="Hipervnculo"/>
                <w:noProof/>
              </w:rPr>
              <w:t>Gestión de recursos de red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_Toc421180706 \h </w:instrText>
            </w:r>
            <w:r w:rsidR="00176069" w:rsidRPr="002A52A4">
              <w:rPr>
                <w:noProof/>
                <w:webHidden/>
              </w:rPr>
            </w:r>
            <w:r w:rsidR="00176069" w:rsidRPr="002A52A4">
              <w:rPr>
                <w:noProof/>
                <w:webHidden/>
              </w:rPr>
              <w:fldChar w:fldCharType="separate"/>
            </w:r>
            <w:r w:rsidR="00705AE8" w:rsidRPr="002A52A4">
              <w:rPr>
                <w:noProof/>
                <w:webHidden/>
              </w:rPr>
              <w:t>23</w:t>
            </w:r>
            <w:r w:rsidR="00176069" w:rsidRPr="002A52A4">
              <w:rPr>
                <w:noProof/>
                <w:webHidden/>
              </w:rPr>
              <w:fldChar w:fldCharType="end"/>
            </w:r>
          </w:hyperlink>
        </w:p>
        <w:p w14:paraId="619A31A3"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2A52A4">
              <w:rPr>
                <w:rStyle w:val="Hipervnculo"/>
                <w:noProof/>
                <w14:scene3d>
                  <w14:camera w14:prst="orthographicFront"/>
                  <w14:lightRig w14:rig="threePt" w14:dir="t">
                    <w14:rot w14:lat="0" w14:lon="0" w14:rev="0"/>
                  </w14:lightRig>
                </w14:scene3d>
              </w:rPr>
              <w:t>1.5.3.</w:t>
            </w:r>
            <w:r w:rsidR="00176069" w:rsidRPr="002A52A4">
              <w:rPr>
                <w:rFonts w:asciiTheme="minorHAnsi" w:hAnsiTheme="minorHAnsi"/>
                <w:noProof/>
                <w:kern w:val="0"/>
                <w:sz w:val="22"/>
                <w:szCs w:val="22"/>
                <w:lang w:eastAsia="es-EC"/>
              </w:rPr>
              <w:tab/>
            </w:r>
            <w:r w:rsidR="00176069" w:rsidRPr="002A52A4">
              <w:rPr>
                <w:rStyle w:val="Hipervnculo"/>
                <w:noProof/>
              </w:rPr>
              <w:t>Cuadro Comparativo de las diferentes tecnologías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_Toc421180707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736F1506" w14:textId="77777777" w:rsidR="00176069" w:rsidRPr="002A52A4" w:rsidRDefault="00BA34C9">
          <w:pPr>
            <w:pStyle w:val="TDC2"/>
            <w:rPr>
              <w:rFonts w:asciiTheme="minorHAnsi" w:hAnsiTheme="minorHAnsi"/>
              <w:noProof/>
              <w:kern w:val="0"/>
              <w:sz w:val="22"/>
              <w:szCs w:val="22"/>
              <w:lang w:eastAsia="es-EC"/>
            </w:rPr>
          </w:pPr>
          <w:hyperlink w:anchor="_Toc421180708" w:history="1">
            <w:r w:rsidR="00176069" w:rsidRPr="002A52A4">
              <w:rPr>
                <w:rStyle w:val="Hipervnculo"/>
                <w:noProof/>
                <w14:scene3d>
                  <w14:camera w14:prst="orthographicFront"/>
                  <w14:lightRig w14:rig="threePt" w14:dir="t">
                    <w14:rot w14:lat="0" w14:lon="0" w14:rev="0"/>
                  </w14:lightRig>
                </w14:scene3d>
              </w:rPr>
              <w:t>1.6.</w:t>
            </w:r>
            <w:r w:rsidR="00176069" w:rsidRPr="002A52A4">
              <w:rPr>
                <w:rFonts w:asciiTheme="minorHAnsi" w:hAnsiTheme="minorHAnsi"/>
                <w:noProof/>
                <w:kern w:val="0"/>
                <w:sz w:val="22"/>
                <w:szCs w:val="22"/>
                <w:lang w:eastAsia="es-EC"/>
              </w:rPr>
              <w:tab/>
            </w:r>
            <w:r w:rsidR="00176069" w:rsidRPr="002A52A4">
              <w:rPr>
                <w:rStyle w:val="Hipervnculo"/>
                <w:noProof/>
              </w:rPr>
              <w:t>CARACTERÍSTICAS Y FUNCIONALIDADES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_Toc421180708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868D15"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2A52A4">
              <w:rPr>
                <w:rStyle w:val="Hipervnculo"/>
                <w:noProof/>
                <w14:scene3d>
                  <w14:camera w14:prst="orthographicFront"/>
                  <w14:lightRig w14:rig="threePt" w14:dir="t">
                    <w14:rot w14:lat="0" w14:lon="0" w14:rev="0"/>
                  </w14:lightRig>
                </w14:scene3d>
              </w:rPr>
              <w:t>1.6.1.</w:t>
            </w:r>
            <w:r w:rsidR="00176069" w:rsidRPr="002A52A4">
              <w:rPr>
                <w:rFonts w:asciiTheme="minorHAnsi" w:hAnsiTheme="minorHAnsi"/>
                <w:noProof/>
                <w:kern w:val="0"/>
                <w:sz w:val="22"/>
                <w:szCs w:val="22"/>
                <w:lang w:eastAsia="es-EC"/>
              </w:rPr>
              <w:tab/>
            </w:r>
            <w:r w:rsidR="00176069" w:rsidRPr="002A52A4">
              <w:rPr>
                <w:rStyle w:val="Hipervnculo"/>
                <w:noProof/>
              </w:rPr>
              <w:t>Características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_Toc421180709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4FDF0285"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2A52A4">
              <w:rPr>
                <w:rStyle w:val="Hipervnculo"/>
                <w:noProof/>
                <w14:scene3d>
                  <w14:camera w14:prst="orthographicFront"/>
                  <w14:lightRig w14:rig="threePt" w14:dir="t">
                    <w14:rot w14:lat="0" w14:lon="0" w14:rev="0"/>
                  </w14:lightRig>
                </w14:scene3d>
              </w:rPr>
              <w:t>1.6.2.</w:t>
            </w:r>
            <w:r w:rsidR="00176069" w:rsidRPr="002A52A4">
              <w:rPr>
                <w:rFonts w:asciiTheme="minorHAnsi" w:hAnsiTheme="minorHAnsi"/>
                <w:noProof/>
                <w:kern w:val="0"/>
                <w:sz w:val="22"/>
                <w:szCs w:val="22"/>
                <w:lang w:eastAsia="es-EC"/>
              </w:rPr>
              <w:tab/>
            </w:r>
            <w:r w:rsidR="00176069" w:rsidRPr="002A52A4">
              <w:rPr>
                <w:rStyle w:val="Hipervnculo"/>
                <w:noProof/>
              </w:rPr>
              <w:t>Funcionalidades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_Toc421180710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39708262" w14:textId="77777777" w:rsidR="00176069" w:rsidRPr="002A52A4" w:rsidRDefault="00BA34C9">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2A52A4">
              <w:rPr>
                <w:rStyle w:val="Hipervnculo"/>
                <w:noProof/>
              </w:rPr>
              <w:t>2.</w:t>
            </w:r>
            <w:r w:rsidR="00176069" w:rsidRPr="002A52A4">
              <w:rPr>
                <w:rFonts w:asciiTheme="minorHAnsi" w:hAnsiTheme="minorHAnsi"/>
                <w:noProof/>
                <w:kern w:val="0"/>
                <w:sz w:val="22"/>
                <w:szCs w:val="22"/>
                <w:lang w:eastAsia="es-EC"/>
              </w:rPr>
              <w:tab/>
            </w:r>
            <w:r w:rsidR="00176069" w:rsidRPr="002A52A4">
              <w:rPr>
                <w:rStyle w:val="Hipervnculo"/>
                <w:noProof/>
              </w:rPr>
              <w:t>CAPÍTULO 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_Toc421180711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C46A9D1" w14:textId="77777777" w:rsidR="00176069" w:rsidRPr="002A52A4" w:rsidRDefault="00BA34C9">
          <w:pPr>
            <w:pStyle w:val="TDC2"/>
            <w:rPr>
              <w:rFonts w:asciiTheme="minorHAnsi" w:hAnsiTheme="minorHAnsi"/>
              <w:noProof/>
              <w:kern w:val="0"/>
              <w:sz w:val="22"/>
              <w:szCs w:val="22"/>
              <w:lang w:eastAsia="es-EC"/>
            </w:rPr>
          </w:pPr>
          <w:hyperlink w:anchor="_Toc421180712" w:history="1">
            <w:r w:rsidR="00176069" w:rsidRPr="002A52A4">
              <w:rPr>
                <w:rStyle w:val="Hipervnculo"/>
                <w:noProof/>
              </w:rPr>
              <w:t>ANÁLISIS DE REQUISITOS PARA LA IMPLEMENTACIÓN DE UN MÓDULO QUE SOPORTE EL PROTOCOLO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_Toc421180712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DED83F4" w14:textId="77777777" w:rsidR="00176069" w:rsidRPr="002A52A4" w:rsidRDefault="00BA34C9">
          <w:pPr>
            <w:pStyle w:val="TDC2"/>
            <w:rPr>
              <w:rFonts w:asciiTheme="minorHAnsi" w:hAnsiTheme="minorHAnsi"/>
              <w:noProof/>
              <w:kern w:val="0"/>
              <w:sz w:val="22"/>
              <w:szCs w:val="22"/>
              <w:lang w:eastAsia="es-EC"/>
            </w:rPr>
          </w:pPr>
          <w:hyperlink w:anchor="_Toc421180713" w:history="1">
            <w:r w:rsidR="00176069" w:rsidRPr="002A52A4">
              <w:rPr>
                <w:rStyle w:val="Hipervnculo"/>
                <w:noProof/>
                <w14:scene3d>
                  <w14:camera w14:prst="orthographicFront"/>
                  <w14:lightRig w14:rig="threePt" w14:dir="t">
                    <w14:rot w14:lat="0" w14:lon="0" w14:rev="0"/>
                  </w14:lightRig>
                </w14:scene3d>
              </w:rPr>
              <w:t>2.1.</w:t>
            </w:r>
            <w:r w:rsidR="00176069" w:rsidRPr="002A52A4">
              <w:rPr>
                <w:rFonts w:asciiTheme="minorHAnsi" w:hAnsiTheme="minorHAnsi"/>
                <w:noProof/>
                <w:kern w:val="0"/>
                <w:sz w:val="22"/>
                <w:szCs w:val="22"/>
                <w:lang w:eastAsia="es-EC"/>
              </w:rPr>
              <w:tab/>
            </w:r>
            <w:r w:rsidR="00176069" w:rsidRPr="002A52A4">
              <w:rPr>
                <w:rStyle w:val="Hipervnculo"/>
                <w:noProof/>
              </w:rPr>
              <w:t>INTRODUCCIÓN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_Toc421180713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0BEBF6FE" w14:textId="77777777" w:rsidR="00176069" w:rsidRPr="002A52A4" w:rsidRDefault="00BA34C9">
          <w:pPr>
            <w:pStyle w:val="TDC2"/>
            <w:rPr>
              <w:rFonts w:asciiTheme="minorHAnsi" w:hAnsiTheme="minorHAnsi"/>
              <w:noProof/>
              <w:kern w:val="0"/>
              <w:sz w:val="22"/>
              <w:szCs w:val="22"/>
              <w:lang w:eastAsia="es-EC"/>
            </w:rPr>
          </w:pPr>
          <w:hyperlink w:anchor="_Toc421180714" w:history="1">
            <w:r w:rsidR="00176069" w:rsidRPr="002A52A4">
              <w:rPr>
                <w:rStyle w:val="Hipervnculo"/>
                <w:noProof/>
                <w14:scene3d>
                  <w14:camera w14:prst="orthographicFront"/>
                  <w14:lightRig w14:rig="threePt" w14:dir="t">
                    <w14:rot w14:lat="0" w14:lon="0" w14:rev="0"/>
                  </w14:lightRig>
                </w14:scene3d>
              </w:rPr>
              <w:t>2.2.</w:t>
            </w:r>
            <w:r w:rsidR="00176069" w:rsidRPr="002A52A4">
              <w:rPr>
                <w:rFonts w:asciiTheme="minorHAnsi" w:hAnsiTheme="minorHAnsi"/>
                <w:noProof/>
                <w:kern w:val="0"/>
                <w:sz w:val="22"/>
                <w:szCs w:val="22"/>
                <w:lang w:eastAsia="es-EC"/>
              </w:rPr>
              <w:tab/>
            </w:r>
            <w:r w:rsidR="00176069" w:rsidRPr="002A52A4">
              <w:rPr>
                <w:rStyle w:val="Hipervnculo"/>
                <w:noProof/>
              </w:rPr>
              <w:t>ANÁLISIS DE PAQUETES DE LOS DIFERENTES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_Toc421180714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66F2F75"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2A52A4">
              <w:rPr>
                <w:rStyle w:val="Hipervnculo"/>
                <w:noProof/>
                <w14:scene3d>
                  <w14:camera w14:prst="orthographicFront"/>
                  <w14:lightRig w14:rig="threePt" w14:dir="t">
                    <w14:rot w14:lat="0" w14:lon="0" w14:rev="0"/>
                  </w14:lightRig>
                </w14:scene3d>
              </w:rPr>
              <w:t>2.2.1.</w:t>
            </w:r>
            <w:r w:rsidR="00176069" w:rsidRPr="002A52A4">
              <w:rPr>
                <w:rFonts w:asciiTheme="minorHAnsi" w:hAnsiTheme="minorHAnsi"/>
                <w:noProof/>
                <w:kern w:val="0"/>
                <w:sz w:val="22"/>
                <w:szCs w:val="22"/>
                <w:lang w:eastAsia="es-EC"/>
              </w:rPr>
              <w:tab/>
            </w:r>
            <w:r w:rsidR="00176069" w:rsidRPr="002A52A4">
              <w:rPr>
                <w:rStyle w:val="Hipervnculo"/>
                <w:noProof/>
              </w:rPr>
              <w:t>Estructura de los 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_Toc421180715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227C9CC2"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2A52A4">
              <w:rPr>
                <w:rStyle w:val="Hipervnculo"/>
                <w:noProof/>
                <w14:scene3d>
                  <w14:camera w14:prst="orthographicFront"/>
                  <w14:lightRig w14:rig="threePt" w14:dir="t">
                    <w14:rot w14:lat="0" w14:lon="0" w14:rev="0"/>
                  </w14:lightRig>
                </w14:scene3d>
              </w:rPr>
              <w:t>2.2.2.</w:t>
            </w:r>
            <w:r w:rsidR="00176069" w:rsidRPr="002A52A4">
              <w:rPr>
                <w:rFonts w:asciiTheme="minorHAnsi" w:hAnsiTheme="minorHAnsi"/>
                <w:noProof/>
                <w:kern w:val="0"/>
                <w:sz w:val="22"/>
                <w:szCs w:val="22"/>
                <w:lang w:eastAsia="es-EC"/>
              </w:rPr>
              <w:tab/>
            </w:r>
            <w:r w:rsidR="00176069" w:rsidRPr="002A52A4">
              <w:rPr>
                <w:rStyle w:val="Hipervnculo"/>
                <w:noProof/>
              </w:rPr>
              <w:t>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_Toc421180716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1967EB1"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2A52A4">
              <w:rPr>
                <w:rStyle w:val="Hipervnculo"/>
                <w:noProof/>
                <w14:scene3d>
                  <w14:camera w14:prst="orthographicFront"/>
                  <w14:lightRig w14:rig="threePt" w14:dir="t">
                    <w14:rot w14:lat="0" w14:lon="0" w14:rev="0"/>
                  </w14:lightRig>
                </w14:scene3d>
              </w:rPr>
              <w:t>2.2.3.</w:t>
            </w:r>
            <w:r w:rsidR="00176069" w:rsidRPr="002A52A4">
              <w:rPr>
                <w:rFonts w:asciiTheme="minorHAnsi" w:hAnsiTheme="minorHAnsi"/>
                <w:noProof/>
                <w:kern w:val="0"/>
                <w:sz w:val="22"/>
                <w:szCs w:val="22"/>
                <w:lang w:eastAsia="es-EC"/>
              </w:rPr>
              <w:tab/>
            </w:r>
            <w:r w:rsidR="00176069" w:rsidRPr="002A52A4">
              <w:rPr>
                <w:rStyle w:val="Hipervnculo"/>
                <w:noProof/>
              </w:rPr>
              <w:t>AckNackSubmessage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_Toc421180717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25871954"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2A52A4">
              <w:rPr>
                <w:rStyle w:val="Hipervnculo"/>
                <w:noProof/>
                <w14:scene3d>
                  <w14:camera w14:prst="orthographicFront"/>
                  <w14:lightRig w14:rig="threePt" w14:dir="t">
                    <w14:rot w14:lat="0" w14:lon="0" w14:rev="0"/>
                  </w14:lightRig>
                </w14:scene3d>
              </w:rPr>
              <w:t>2.2.4.</w:t>
            </w:r>
            <w:r w:rsidR="00176069" w:rsidRPr="002A52A4">
              <w:rPr>
                <w:rFonts w:asciiTheme="minorHAnsi" w:hAnsiTheme="minorHAnsi"/>
                <w:noProof/>
                <w:kern w:val="0"/>
                <w:sz w:val="22"/>
                <w:szCs w:val="22"/>
                <w:lang w:eastAsia="es-EC"/>
              </w:rPr>
              <w:tab/>
            </w:r>
            <w:r w:rsidR="00176069" w:rsidRPr="002A52A4">
              <w:rPr>
                <w:rStyle w:val="Hipervnculo"/>
                <w:noProof/>
              </w:rPr>
              <w:t>DataSubmessage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_Toc421180718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4AE37ADD"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2A52A4">
              <w:rPr>
                <w:rStyle w:val="Hipervnculo"/>
                <w:noProof/>
                <w14:scene3d>
                  <w14:camera w14:prst="orthographicFront"/>
                  <w14:lightRig w14:rig="threePt" w14:dir="t">
                    <w14:rot w14:lat="0" w14:lon="0" w14:rev="0"/>
                  </w14:lightRig>
                </w14:scene3d>
              </w:rPr>
              <w:t>2.2.5.</w:t>
            </w:r>
            <w:r w:rsidR="00176069" w:rsidRPr="002A52A4">
              <w:rPr>
                <w:rFonts w:asciiTheme="minorHAnsi" w:hAnsiTheme="minorHAnsi"/>
                <w:noProof/>
                <w:kern w:val="0"/>
                <w:sz w:val="22"/>
                <w:szCs w:val="22"/>
                <w:lang w:eastAsia="es-EC"/>
              </w:rPr>
              <w:tab/>
            </w:r>
            <w:r w:rsidR="00176069" w:rsidRPr="002A52A4">
              <w:rPr>
                <w:rStyle w:val="Hipervnculo"/>
                <w:noProof/>
              </w:rPr>
              <w:t>DataFragSubmessage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_Toc421180719 \h </w:instrText>
            </w:r>
            <w:r w:rsidR="00176069" w:rsidRPr="002A52A4">
              <w:rPr>
                <w:noProof/>
                <w:webHidden/>
              </w:rPr>
            </w:r>
            <w:r w:rsidR="00176069" w:rsidRPr="002A52A4">
              <w:rPr>
                <w:noProof/>
                <w:webHidden/>
              </w:rPr>
              <w:fldChar w:fldCharType="separate"/>
            </w:r>
            <w:r w:rsidR="00705AE8" w:rsidRPr="002A52A4">
              <w:rPr>
                <w:noProof/>
                <w:webHidden/>
              </w:rPr>
              <w:t>57</w:t>
            </w:r>
            <w:r w:rsidR="00176069" w:rsidRPr="002A52A4">
              <w:rPr>
                <w:noProof/>
                <w:webHidden/>
              </w:rPr>
              <w:fldChar w:fldCharType="end"/>
            </w:r>
          </w:hyperlink>
        </w:p>
        <w:p w14:paraId="13ED57D7"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2A52A4">
              <w:rPr>
                <w:rStyle w:val="Hipervnculo"/>
                <w:noProof/>
                <w14:scene3d>
                  <w14:camera w14:prst="orthographicFront"/>
                  <w14:lightRig w14:rig="threePt" w14:dir="t">
                    <w14:rot w14:lat="0" w14:lon="0" w14:rev="0"/>
                  </w14:lightRig>
                </w14:scene3d>
              </w:rPr>
              <w:t>2.2.6.</w:t>
            </w:r>
            <w:r w:rsidR="00176069" w:rsidRPr="002A52A4">
              <w:rPr>
                <w:rFonts w:asciiTheme="minorHAnsi" w:hAnsiTheme="minorHAnsi"/>
                <w:noProof/>
                <w:kern w:val="0"/>
                <w:sz w:val="22"/>
                <w:szCs w:val="22"/>
                <w:lang w:eastAsia="es-EC"/>
              </w:rPr>
              <w:tab/>
            </w:r>
            <w:r w:rsidR="00176069" w:rsidRPr="002A52A4">
              <w:rPr>
                <w:rStyle w:val="Hipervnculo"/>
                <w:noProof/>
              </w:rPr>
              <w:t>GapSubmessage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_Toc421180720 \h </w:instrText>
            </w:r>
            <w:r w:rsidR="00176069" w:rsidRPr="002A52A4">
              <w:rPr>
                <w:noProof/>
                <w:webHidden/>
              </w:rPr>
            </w:r>
            <w:r w:rsidR="00176069" w:rsidRPr="002A52A4">
              <w:rPr>
                <w:noProof/>
                <w:webHidden/>
              </w:rPr>
              <w:fldChar w:fldCharType="separate"/>
            </w:r>
            <w:r w:rsidR="00705AE8" w:rsidRPr="002A52A4">
              <w:rPr>
                <w:noProof/>
                <w:webHidden/>
              </w:rPr>
              <w:t>62</w:t>
            </w:r>
            <w:r w:rsidR="00176069" w:rsidRPr="002A52A4">
              <w:rPr>
                <w:noProof/>
                <w:webHidden/>
              </w:rPr>
              <w:fldChar w:fldCharType="end"/>
            </w:r>
          </w:hyperlink>
        </w:p>
        <w:p w14:paraId="134F87A2"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2A52A4">
              <w:rPr>
                <w:rStyle w:val="Hipervnculo"/>
                <w:noProof/>
                <w14:scene3d>
                  <w14:camera w14:prst="orthographicFront"/>
                  <w14:lightRig w14:rig="threePt" w14:dir="t">
                    <w14:rot w14:lat="0" w14:lon="0" w14:rev="0"/>
                  </w14:lightRig>
                </w14:scene3d>
              </w:rPr>
              <w:t>2.2.7.</w:t>
            </w:r>
            <w:r w:rsidR="00176069" w:rsidRPr="002A52A4">
              <w:rPr>
                <w:rFonts w:asciiTheme="minorHAnsi" w:hAnsiTheme="minorHAnsi"/>
                <w:noProof/>
                <w:kern w:val="0"/>
                <w:sz w:val="22"/>
                <w:szCs w:val="22"/>
                <w:lang w:eastAsia="es-EC"/>
              </w:rPr>
              <w:tab/>
            </w:r>
            <w:r w:rsidR="00176069" w:rsidRPr="002A52A4">
              <w:rPr>
                <w:rStyle w:val="Hipervnculo"/>
                <w:noProof/>
              </w:rPr>
              <w:t>HeartbeatSubmessage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_Toc421180721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6D1311FD"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2A52A4">
              <w:rPr>
                <w:rStyle w:val="Hipervnculo"/>
                <w:noProof/>
                <w14:scene3d>
                  <w14:camera w14:prst="orthographicFront"/>
                  <w14:lightRig w14:rig="threePt" w14:dir="t">
                    <w14:rot w14:lat="0" w14:lon="0" w14:rev="0"/>
                  </w14:lightRig>
                </w14:scene3d>
              </w:rPr>
              <w:t>2.2.8.</w:t>
            </w:r>
            <w:r w:rsidR="00176069" w:rsidRPr="002A52A4">
              <w:rPr>
                <w:rFonts w:asciiTheme="minorHAnsi" w:hAnsiTheme="minorHAnsi"/>
                <w:noProof/>
                <w:kern w:val="0"/>
                <w:sz w:val="22"/>
                <w:szCs w:val="22"/>
                <w:lang w:eastAsia="es-EC"/>
              </w:rPr>
              <w:tab/>
            </w:r>
            <w:r w:rsidR="00176069" w:rsidRPr="002A52A4">
              <w:rPr>
                <w:rStyle w:val="Hipervnculo"/>
                <w:noProof/>
              </w:rPr>
              <w:t>HeartBeatFragSubmessage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_Toc421180722 \h </w:instrText>
            </w:r>
            <w:r w:rsidR="00176069" w:rsidRPr="002A52A4">
              <w:rPr>
                <w:noProof/>
                <w:webHidden/>
              </w:rPr>
            </w:r>
            <w:r w:rsidR="00176069" w:rsidRPr="002A52A4">
              <w:rPr>
                <w:noProof/>
                <w:webHidden/>
              </w:rPr>
              <w:fldChar w:fldCharType="separate"/>
            </w:r>
            <w:r w:rsidR="00705AE8" w:rsidRPr="002A52A4">
              <w:rPr>
                <w:noProof/>
                <w:webHidden/>
              </w:rPr>
              <w:t>68</w:t>
            </w:r>
            <w:r w:rsidR="00176069" w:rsidRPr="002A52A4">
              <w:rPr>
                <w:noProof/>
                <w:webHidden/>
              </w:rPr>
              <w:fldChar w:fldCharType="end"/>
            </w:r>
          </w:hyperlink>
        </w:p>
        <w:p w14:paraId="0FA60356"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2A52A4">
              <w:rPr>
                <w:rStyle w:val="Hipervnculo"/>
                <w:noProof/>
                <w14:scene3d>
                  <w14:camera w14:prst="orthographicFront"/>
                  <w14:lightRig w14:rig="threePt" w14:dir="t">
                    <w14:rot w14:lat="0" w14:lon="0" w14:rev="0"/>
                  </w14:lightRig>
                </w14:scene3d>
              </w:rPr>
              <w:t>2.2.9.</w:t>
            </w:r>
            <w:r w:rsidR="00176069" w:rsidRPr="002A52A4">
              <w:rPr>
                <w:rFonts w:asciiTheme="minorHAnsi" w:hAnsiTheme="minorHAnsi"/>
                <w:noProof/>
                <w:kern w:val="0"/>
                <w:sz w:val="22"/>
                <w:szCs w:val="22"/>
                <w:lang w:eastAsia="es-EC"/>
              </w:rPr>
              <w:tab/>
            </w:r>
            <w:r w:rsidR="00176069" w:rsidRPr="002A52A4">
              <w:rPr>
                <w:rStyle w:val="Hipervnculo"/>
                <w:noProof/>
              </w:rPr>
              <w:t>InfoDestinationSubmessage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_Toc421180723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6EDAA76C" w14:textId="77777777" w:rsidR="00176069" w:rsidRPr="002A52A4" w:rsidRDefault="00BA34C9">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2A52A4">
              <w:rPr>
                <w:rStyle w:val="Hipervnculo"/>
                <w:noProof/>
                <w14:scene3d>
                  <w14:camera w14:prst="orthographicFront"/>
                  <w14:lightRig w14:rig="threePt" w14:dir="t">
                    <w14:rot w14:lat="0" w14:lon="0" w14:rev="0"/>
                  </w14:lightRig>
                </w14:scene3d>
              </w:rPr>
              <w:t>2.2.10.</w:t>
            </w:r>
            <w:r w:rsidR="00176069" w:rsidRPr="002A52A4">
              <w:rPr>
                <w:rFonts w:asciiTheme="minorHAnsi" w:hAnsiTheme="minorHAnsi"/>
                <w:noProof/>
                <w:kern w:val="0"/>
                <w:sz w:val="22"/>
                <w:szCs w:val="22"/>
                <w:lang w:eastAsia="es-EC"/>
              </w:rPr>
              <w:tab/>
            </w:r>
            <w:r w:rsidR="00176069" w:rsidRPr="002A52A4">
              <w:rPr>
                <w:rStyle w:val="Hipervnculo"/>
                <w:noProof/>
              </w:rPr>
              <w:t>InfoReplySubmessage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_Toc421180724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5555C861" w14:textId="77777777" w:rsidR="00176069" w:rsidRPr="002A52A4" w:rsidRDefault="00BA34C9">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2A52A4">
              <w:rPr>
                <w:rStyle w:val="Hipervnculo"/>
                <w:noProof/>
                <w14:scene3d>
                  <w14:camera w14:prst="orthographicFront"/>
                  <w14:lightRig w14:rig="threePt" w14:dir="t">
                    <w14:rot w14:lat="0" w14:lon="0" w14:rev="0"/>
                  </w14:lightRig>
                </w14:scene3d>
              </w:rPr>
              <w:t>2.2.11.</w:t>
            </w:r>
            <w:r w:rsidR="00176069" w:rsidRPr="002A52A4">
              <w:rPr>
                <w:rFonts w:asciiTheme="minorHAnsi" w:hAnsiTheme="minorHAnsi"/>
                <w:noProof/>
                <w:kern w:val="0"/>
                <w:sz w:val="22"/>
                <w:szCs w:val="22"/>
                <w:lang w:eastAsia="es-EC"/>
              </w:rPr>
              <w:tab/>
            </w:r>
            <w:r w:rsidR="00176069" w:rsidRPr="002A52A4">
              <w:rPr>
                <w:rStyle w:val="Hipervnculo"/>
                <w:noProof/>
              </w:rPr>
              <w:t>InfoSourceSubmessage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_Toc421180725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56F50BAD" w14:textId="77777777" w:rsidR="00176069" w:rsidRPr="002A52A4" w:rsidRDefault="00BA34C9">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2A52A4">
              <w:rPr>
                <w:rStyle w:val="Hipervnculo"/>
                <w:noProof/>
                <w14:scene3d>
                  <w14:camera w14:prst="orthographicFront"/>
                  <w14:lightRig w14:rig="threePt" w14:dir="t">
                    <w14:rot w14:lat="0" w14:lon="0" w14:rev="0"/>
                  </w14:lightRig>
                </w14:scene3d>
              </w:rPr>
              <w:t>2.2.12.</w:t>
            </w:r>
            <w:r w:rsidR="00176069" w:rsidRPr="002A52A4">
              <w:rPr>
                <w:rFonts w:asciiTheme="minorHAnsi" w:hAnsiTheme="minorHAnsi"/>
                <w:noProof/>
                <w:kern w:val="0"/>
                <w:sz w:val="22"/>
                <w:szCs w:val="22"/>
                <w:lang w:eastAsia="es-EC"/>
              </w:rPr>
              <w:tab/>
            </w:r>
            <w:r w:rsidR="00176069" w:rsidRPr="002A52A4">
              <w:rPr>
                <w:rStyle w:val="Hipervnculo"/>
                <w:noProof/>
              </w:rPr>
              <w:t>InfoTimestampSubmessage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_Toc421180726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11CDCEE8" w14:textId="77777777" w:rsidR="00176069" w:rsidRPr="002A52A4" w:rsidRDefault="00BA34C9">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2A52A4">
              <w:rPr>
                <w:rStyle w:val="Hipervnculo"/>
                <w:noProof/>
                <w14:scene3d>
                  <w14:camera w14:prst="orthographicFront"/>
                  <w14:lightRig w14:rig="threePt" w14:dir="t">
                    <w14:rot w14:lat="0" w14:lon="0" w14:rev="0"/>
                  </w14:lightRig>
                </w14:scene3d>
              </w:rPr>
              <w:t>2.2.13.</w:t>
            </w:r>
            <w:r w:rsidR="00176069" w:rsidRPr="002A52A4">
              <w:rPr>
                <w:rFonts w:asciiTheme="minorHAnsi" w:hAnsiTheme="minorHAnsi"/>
                <w:noProof/>
                <w:kern w:val="0"/>
                <w:sz w:val="22"/>
                <w:szCs w:val="22"/>
                <w:lang w:eastAsia="es-EC"/>
              </w:rPr>
              <w:tab/>
            </w:r>
            <w:r w:rsidR="00176069" w:rsidRPr="002A52A4">
              <w:rPr>
                <w:rStyle w:val="Hipervnculo"/>
                <w:noProof/>
              </w:rPr>
              <w:t>NackFragSubmessage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_Toc421180727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1F8752B4" w14:textId="77777777" w:rsidR="00176069" w:rsidRPr="002A52A4" w:rsidRDefault="00BA34C9">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2A52A4">
              <w:rPr>
                <w:rStyle w:val="Hipervnculo"/>
                <w:noProof/>
                <w14:scene3d>
                  <w14:camera w14:prst="orthographicFront"/>
                  <w14:lightRig w14:rig="threePt" w14:dir="t">
                    <w14:rot w14:lat="0" w14:lon="0" w14:rev="0"/>
                  </w14:lightRig>
                </w14:scene3d>
              </w:rPr>
              <w:t>2.2.14.</w:t>
            </w:r>
            <w:r w:rsidR="00176069" w:rsidRPr="002A52A4">
              <w:rPr>
                <w:rFonts w:asciiTheme="minorHAnsi" w:hAnsiTheme="minorHAnsi"/>
                <w:noProof/>
                <w:kern w:val="0"/>
                <w:sz w:val="22"/>
                <w:szCs w:val="22"/>
                <w:lang w:eastAsia="es-EC"/>
              </w:rPr>
              <w:tab/>
            </w:r>
            <w:r w:rsidR="00176069" w:rsidRPr="002A52A4">
              <w:rPr>
                <w:rStyle w:val="Hipervnculo"/>
                <w:noProof/>
              </w:rPr>
              <w:t>PadSubmessage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_Toc421180728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257C949D" w14:textId="77777777" w:rsidR="00176069" w:rsidRPr="002A52A4" w:rsidRDefault="00BA34C9">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2A52A4">
              <w:rPr>
                <w:rStyle w:val="Hipervnculo"/>
                <w:noProof/>
                <w14:scene3d>
                  <w14:camera w14:prst="orthographicFront"/>
                  <w14:lightRig w14:rig="threePt" w14:dir="t">
                    <w14:rot w14:lat="0" w14:lon="0" w14:rev="0"/>
                  </w14:lightRig>
                </w14:scene3d>
              </w:rPr>
              <w:t>2.2.15.</w:t>
            </w:r>
            <w:r w:rsidR="00176069" w:rsidRPr="002A52A4">
              <w:rPr>
                <w:rFonts w:asciiTheme="minorHAnsi" w:hAnsiTheme="minorHAnsi"/>
                <w:noProof/>
                <w:kern w:val="0"/>
                <w:sz w:val="22"/>
                <w:szCs w:val="22"/>
                <w:lang w:eastAsia="es-EC"/>
              </w:rPr>
              <w:tab/>
            </w:r>
            <w:r w:rsidR="00176069" w:rsidRPr="002A52A4">
              <w:rPr>
                <w:rStyle w:val="Hipervnculo"/>
                <w:noProof/>
              </w:rPr>
              <w:t>InfoReplyIp4Submessage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_Toc421180729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375E20FB" w14:textId="77777777" w:rsidR="00176069" w:rsidRPr="002A52A4" w:rsidRDefault="00BA34C9">
          <w:pPr>
            <w:pStyle w:val="TDC2"/>
            <w:rPr>
              <w:rFonts w:asciiTheme="minorHAnsi" w:hAnsiTheme="minorHAnsi"/>
              <w:noProof/>
              <w:kern w:val="0"/>
              <w:sz w:val="22"/>
              <w:szCs w:val="22"/>
              <w:lang w:eastAsia="es-EC"/>
            </w:rPr>
          </w:pPr>
          <w:hyperlink w:anchor="_Toc421180730" w:history="1">
            <w:r w:rsidR="00176069" w:rsidRPr="002A52A4">
              <w:rPr>
                <w:rStyle w:val="Hipervnculo"/>
                <w:noProof/>
                <w14:scene3d>
                  <w14:camera w14:prst="orthographicFront"/>
                  <w14:lightRig w14:rig="threePt" w14:dir="t">
                    <w14:rot w14:lat="0" w14:lon="0" w14:rev="0"/>
                  </w14:lightRig>
                </w14:scene3d>
              </w:rPr>
              <w:t>2.3.</w:t>
            </w:r>
            <w:r w:rsidR="00176069" w:rsidRPr="002A52A4">
              <w:rPr>
                <w:rFonts w:asciiTheme="minorHAnsi" w:hAnsiTheme="minorHAnsi"/>
                <w:noProof/>
                <w:kern w:val="0"/>
                <w:sz w:val="22"/>
                <w:szCs w:val="22"/>
                <w:lang w:eastAsia="es-EC"/>
              </w:rPr>
              <w:tab/>
            </w:r>
            <w:r w:rsidR="00176069" w:rsidRPr="002A52A4">
              <w:rPr>
                <w:rStyle w:val="Hipervnculo"/>
                <w:noProof/>
              </w:rPr>
              <w:t>ANÁLISIS DE REQUISITOS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_Toc421180730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123FDC6" w14:textId="77777777" w:rsidR="00176069" w:rsidRPr="002A52A4" w:rsidRDefault="00BA34C9">
          <w:pPr>
            <w:pStyle w:val="TDC2"/>
            <w:rPr>
              <w:rFonts w:asciiTheme="minorHAnsi" w:hAnsiTheme="minorHAnsi"/>
              <w:noProof/>
              <w:kern w:val="0"/>
              <w:sz w:val="22"/>
              <w:szCs w:val="22"/>
              <w:lang w:eastAsia="es-EC"/>
            </w:rPr>
          </w:pPr>
          <w:hyperlink w:anchor="_Toc421180731" w:history="1">
            <w:r w:rsidR="00176069" w:rsidRPr="002A52A4">
              <w:rPr>
                <w:rStyle w:val="Hipervnculo"/>
                <w:noProof/>
                <w14:scene3d>
                  <w14:camera w14:prst="orthographicFront"/>
                  <w14:lightRig w14:rig="threePt" w14:dir="t">
                    <w14:rot w14:lat="0" w14:lon="0" w14:rev="0"/>
                  </w14:lightRig>
                </w14:scene3d>
              </w:rPr>
              <w:t>2.4.</w:t>
            </w:r>
            <w:r w:rsidR="00176069" w:rsidRPr="002A52A4">
              <w:rPr>
                <w:rFonts w:asciiTheme="minorHAnsi" w:hAnsiTheme="minorHAnsi"/>
                <w:noProof/>
                <w:kern w:val="0"/>
                <w:sz w:val="22"/>
                <w:szCs w:val="22"/>
                <w:lang w:eastAsia="es-EC"/>
              </w:rPr>
              <w:tab/>
            </w:r>
            <w:r w:rsidR="00176069" w:rsidRPr="002A52A4">
              <w:rPr>
                <w:rStyle w:val="Hipervnculo"/>
                <w:noProof/>
              </w:rPr>
              <w:t>MÓDULO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_Toc421180731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4CCB5E6F"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2A52A4">
              <w:rPr>
                <w:rStyle w:val="Hipervnculo"/>
                <w:noProof/>
                <w14:scene3d>
                  <w14:camera w14:prst="orthographicFront"/>
                  <w14:lightRig w14:rig="threePt" w14:dir="t">
                    <w14:rot w14:lat="0" w14:lon="0" w14:rev="0"/>
                  </w14:lightRig>
                </w14:scene3d>
              </w:rPr>
              <w:t>2.4.1.</w:t>
            </w:r>
            <w:r w:rsidR="00176069" w:rsidRPr="002A52A4">
              <w:rPr>
                <w:rFonts w:asciiTheme="minorHAnsi" w:hAnsiTheme="minorHAnsi"/>
                <w:noProof/>
                <w:kern w:val="0"/>
                <w:sz w:val="22"/>
                <w:szCs w:val="22"/>
                <w:lang w:eastAsia="es-EC"/>
              </w:rPr>
              <w:tab/>
            </w:r>
            <w:r w:rsidR="00176069" w:rsidRPr="002A52A4">
              <w:rPr>
                <w:rStyle w:val="Hipervnculo"/>
                <w:noProof/>
              </w:rPr>
              <w:t>Publicador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_Toc421180732 \h </w:instrText>
            </w:r>
            <w:r w:rsidR="00176069" w:rsidRPr="002A52A4">
              <w:rPr>
                <w:noProof/>
                <w:webHidden/>
              </w:rPr>
            </w:r>
            <w:r w:rsidR="00176069" w:rsidRPr="002A52A4">
              <w:rPr>
                <w:noProof/>
                <w:webHidden/>
              </w:rPr>
              <w:fldChar w:fldCharType="separate"/>
            </w:r>
            <w:r w:rsidR="00705AE8" w:rsidRPr="002A52A4">
              <w:rPr>
                <w:noProof/>
                <w:webHidden/>
              </w:rPr>
              <w:t>83</w:t>
            </w:r>
            <w:r w:rsidR="00176069" w:rsidRPr="002A52A4">
              <w:rPr>
                <w:noProof/>
                <w:webHidden/>
              </w:rPr>
              <w:fldChar w:fldCharType="end"/>
            </w:r>
          </w:hyperlink>
        </w:p>
        <w:p w14:paraId="30F2A96F"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2A52A4">
              <w:rPr>
                <w:rStyle w:val="Hipervnculo"/>
                <w:noProof/>
                <w14:scene3d>
                  <w14:camera w14:prst="orthographicFront"/>
                  <w14:lightRig w14:rig="threePt" w14:dir="t">
                    <w14:rot w14:lat="0" w14:lon="0" w14:rev="0"/>
                  </w14:lightRig>
                </w14:scene3d>
              </w:rPr>
              <w:t>2.4.2.</w:t>
            </w:r>
            <w:r w:rsidR="00176069" w:rsidRPr="002A52A4">
              <w:rPr>
                <w:rFonts w:asciiTheme="minorHAnsi" w:hAnsiTheme="minorHAnsi"/>
                <w:noProof/>
                <w:kern w:val="0"/>
                <w:sz w:val="22"/>
                <w:szCs w:val="22"/>
                <w:lang w:eastAsia="es-EC"/>
              </w:rPr>
              <w:tab/>
            </w:r>
            <w:r w:rsidR="00176069" w:rsidRPr="002A52A4">
              <w:rPr>
                <w:rStyle w:val="Hipervnculo"/>
                <w:noProof/>
              </w:rPr>
              <w:t>Suscriptor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_Toc421180733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685ACA62"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2A52A4">
              <w:rPr>
                <w:rStyle w:val="Hipervnculo"/>
                <w:noProof/>
                <w14:scene3d>
                  <w14:camera w14:prst="orthographicFront"/>
                  <w14:lightRig w14:rig="threePt" w14:dir="t">
                    <w14:rot w14:lat="0" w14:lon="0" w14:rev="0"/>
                  </w14:lightRig>
                </w14:scene3d>
              </w:rPr>
              <w:t>2.4.3.</w:t>
            </w:r>
            <w:r w:rsidR="00176069" w:rsidRPr="002A52A4">
              <w:rPr>
                <w:rFonts w:asciiTheme="minorHAnsi" w:hAnsiTheme="minorHAnsi"/>
                <w:noProof/>
                <w:kern w:val="0"/>
                <w:sz w:val="22"/>
                <w:szCs w:val="22"/>
                <w:lang w:eastAsia="es-EC"/>
              </w:rPr>
              <w:tab/>
            </w:r>
            <w:r w:rsidR="00176069" w:rsidRPr="002A52A4">
              <w:rPr>
                <w:rStyle w:val="Hipervnculo"/>
                <w:noProof/>
              </w:rPr>
              <w:t>Topic</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_Toc421180734 \h </w:instrText>
            </w:r>
            <w:r w:rsidR="00176069" w:rsidRPr="002A52A4">
              <w:rPr>
                <w:noProof/>
                <w:webHidden/>
              </w:rPr>
            </w:r>
            <w:r w:rsidR="00176069" w:rsidRPr="002A52A4">
              <w:rPr>
                <w:noProof/>
                <w:webHidden/>
              </w:rPr>
              <w:fldChar w:fldCharType="separate"/>
            </w:r>
            <w:r w:rsidR="00705AE8" w:rsidRPr="002A52A4">
              <w:rPr>
                <w:noProof/>
                <w:webHidden/>
              </w:rPr>
              <w:t>84</w:t>
            </w:r>
            <w:r w:rsidR="00176069" w:rsidRPr="002A52A4">
              <w:rPr>
                <w:noProof/>
                <w:webHidden/>
              </w:rPr>
              <w:fldChar w:fldCharType="end"/>
            </w:r>
          </w:hyperlink>
        </w:p>
        <w:p w14:paraId="7E13013E" w14:textId="77777777" w:rsidR="00176069" w:rsidRPr="002A52A4" w:rsidRDefault="00BA34C9">
          <w:pPr>
            <w:pStyle w:val="TDC2"/>
            <w:rPr>
              <w:rFonts w:asciiTheme="minorHAnsi" w:hAnsiTheme="minorHAnsi"/>
              <w:noProof/>
              <w:kern w:val="0"/>
              <w:sz w:val="22"/>
              <w:szCs w:val="22"/>
              <w:lang w:eastAsia="es-EC"/>
            </w:rPr>
          </w:pPr>
          <w:hyperlink w:anchor="_Toc421180735" w:history="1">
            <w:r w:rsidR="00176069" w:rsidRPr="002A52A4">
              <w:rPr>
                <w:rStyle w:val="Hipervnculo"/>
                <w:noProof/>
                <w14:scene3d>
                  <w14:camera w14:prst="orthographicFront"/>
                  <w14:lightRig w14:rig="threePt" w14:dir="t">
                    <w14:rot w14:lat="0" w14:lon="0" w14:rev="0"/>
                  </w14:lightRig>
                </w14:scene3d>
              </w:rPr>
              <w:t>2.5.</w:t>
            </w:r>
            <w:r w:rsidR="00176069" w:rsidRPr="002A52A4">
              <w:rPr>
                <w:rFonts w:asciiTheme="minorHAnsi" w:hAnsiTheme="minorHAnsi"/>
                <w:noProof/>
                <w:kern w:val="0"/>
                <w:sz w:val="22"/>
                <w:szCs w:val="22"/>
                <w:lang w:eastAsia="es-EC"/>
              </w:rPr>
              <w:tab/>
            </w:r>
            <w:r w:rsidR="00176069" w:rsidRPr="002A52A4">
              <w:rPr>
                <w:rStyle w:val="Hipervnculo"/>
                <w:noProof/>
              </w:rPr>
              <w:t>MECANISMO Y TÉCNICAS PARA EL ALCANCE DE LA INFORMACIÓN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_Toc421180735 \h </w:instrText>
            </w:r>
            <w:r w:rsidR="00176069" w:rsidRPr="002A52A4">
              <w:rPr>
                <w:noProof/>
                <w:webHidden/>
              </w:rPr>
            </w:r>
            <w:r w:rsidR="00176069" w:rsidRPr="002A52A4">
              <w:rPr>
                <w:noProof/>
                <w:webHidden/>
              </w:rPr>
              <w:fldChar w:fldCharType="separate"/>
            </w:r>
            <w:r w:rsidR="00705AE8" w:rsidRPr="002A52A4">
              <w:rPr>
                <w:noProof/>
                <w:webHidden/>
              </w:rPr>
              <w:t>87</w:t>
            </w:r>
            <w:r w:rsidR="00176069" w:rsidRPr="002A52A4">
              <w:rPr>
                <w:noProof/>
                <w:webHidden/>
              </w:rPr>
              <w:fldChar w:fldCharType="end"/>
            </w:r>
          </w:hyperlink>
        </w:p>
        <w:p w14:paraId="3A239A17" w14:textId="77777777" w:rsidR="00176069" w:rsidRPr="002A52A4" w:rsidRDefault="00BA34C9">
          <w:pPr>
            <w:pStyle w:val="TDC2"/>
            <w:rPr>
              <w:rFonts w:asciiTheme="minorHAnsi" w:hAnsiTheme="minorHAnsi"/>
              <w:noProof/>
              <w:kern w:val="0"/>
              <w:sz w:val="22"/>
              <w:szCs w:val="22"/>
              <w:lang w:eastAsia="es-EC"/>
            </w:rPr>
          </w:pPr>
          <w:hyperlink w:anchor="_Toc421180736" w:history="1">
            <w:r w:rsidR="00176069" w:rsidRPr="002A52A4">
              <w:rPr>
                <w:rStyle w:val="Hipervnculo"/>
                <w:noProof/>
                <w14:scene3d>
                  <w14:camera w14:prst="orthographicFront"/>
                  <w14:lightRig w14:rig="threePt" w14:dir="t">
                    <w14:rot w14:lat="0" w14:lon="0" w14:rev="0"/>
                  </w14:lightRig>
                </w14:scene3d>
              </w:rPr>
              <w:t>2.6.</w:t>
            </w:r>
            <w:r w:rsidR="00176069" w:rsidRPr="002A52A4">
              <w:rPr>
                <w:rFonts w:asciiTheme="minorHAnsi" w:hAnsiTheme="minorHAnsi"/>
                <w:noProof/>
                <w:kern w:val="0"/>
                <w:sz w:val="22"/>
                <w:szCs w:val="22"/>
                <w:lang w:eastAsia="es-EC"/>
              </w:rPr>
              <w:tab/>
            </w:r>
            <w:r w:rsidR="00176069" w:rsidRPr="002A52A4">
              <w:rPr>
                <w:rStyle w:val="Hipervnculo"/>
                <w:noProof/>
              </w:rPr>
              <w:t>LECTURA Y 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_Toc421180736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02DB33DC"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2A52A4">
              <w:rPr>
                <w:rStyle w:val="Hipervnculo"/>
                <w:noProof/>
                <w14:scene3d>
                  <w14:camera w14:prst="orthographicFront"/>
                  <w14:lightRig w14:rig="threePt" w14:dir="t">
                    <w14:rot w14:lat="0" w14:lon="0" w14:rev="0"/>
                  </w14:lightRig>
                </w14:scene3d>
              </w:rPr>
              <w:t>2.6.1.</w:t>
            </w:r>
            <w:r w:rsidR="00176069" w:rsidRPr="002A52A4">
              <w:rPr>
                <w:rFonts w:asciiTheme="minorHAnsi" w:hAnsiTheme="minorHAnsi"/>
                <w:noProof/>
                <w:kern w:val="0"/>
                <w:sz w:val="22"/>
                <w:szCs w:val="22"/>
                <w:lang w:eastAsia="es-EC"/>
              </w:rPr>
              <w:tab/>
            </w:r>
            <w:r w:rsidR="00176069" w:rsidRPr="002A52A4">
              <w:rPr>
                <w:rStyle w:val="Hipervnculo"/>
                <w:noProof/>
              </w:rPr>
              <w:t>Escritura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_Toc421180737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2E6127AF"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2A52A4">
              <w:rPr>
                <w:rStyle w:val="Hipervnculo"/>
                <w:noProof/>
                <w14:scene3d>
                  <w14:camera w14:prst="orthographicFront"/>
                  <w14:lightRig w14:rig="threePt" w14:dir="t">
                    <w14:rot w14:lat="0" w14:lon="0" w14:rev="0"/>
                  </w14:lightRig>
                </w14:scene3d>
              </w:rPr>
              <w:t>2.6.2.</w:t>
            </w:r>
            <w:r w:rsidR="00176069" w:rsidRPr="002A52A4">
              <w:rPr>
                <w:rFonts w:asciiTheme="minorHAnsi" w:hAnsiTheme="minorHAnsi"/>
                <w:noProof/>
                <w:kern w:val="0"/>
                <w:sz w:val="22"/>
                <w:szCs w:val="22"/>
                <w:lang w:eastAsia="es-EC"/>
              </w:rPr>
              <w:tab/>
            </w:r>
            <w:r w:rsidR="00176069" w:rsidRPr="002A52A4">
              <w:rPr>
                <w:rStyle w:val="Hipervnculo"/>
                <w:noProof/>
              </w:rPr>
              <w:t>Ciclo de Vida de los Topic-Instances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_Toc421180738 \h </w:instrText>
            </w:r>
            <w:r w:rsidR="00176069" w:rsidRPr="002A52A4">
              <w:rPr>
                <w:noProof/>
                <w:webHidden/>
              </w:rPr>
            </w:r>
            <w:r w:rsidR="00176069" w:rsidRPr="002A52A4">
              <w:rPr>
                <w:noProof/>
                <w:webHidden/>
              </w:rPr>
              <w:fldChar w:fldCharType="separate"/>
            </w:r>
            <w:r w:rsidR="00705AE8" w:rsidRPr="002A52A4">
              <w:rPr>
                <w:noProof/>
                <w:webHidden/>
              </w:rPr>
              <w:t>89</w:t>
            </w:r>
            <w:r w:rsidR="00176069" w:rsidRPr="002A52A4">
              <w:rPr>
                <w:noProof/>
                <w:webHidden/>
              </w:rPr>
              <w:fldChar w:fldCharType="end"/>
            </w:r>
          </w:hyperlink>
        </w:p>
        <w:p w14:paraId="603C3739"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2A52A4">
              <w:rPr>
                <w:rStyle w:val="Hipervnculo"/>
                <w:noProof/>
                <w14:scene3d>
                  <w14:camera w14:prst="orthographicFront"/>
                  <w14:lightRig w14:rig="threePt" w14:dir="t">
                    <w14:rot w14:lat="0" w14:lon="0" w14:rev="0"/>
                  </w14:lightRig>
                </w14:scene3d>
              </w:rPr>
              <w:t>2.6.3.</w:t>
            </w:r>
            <w:r w:rsidR="00176069" w:rsidRPr="002A52A4">
              <w:rPr>
                <w:rFonts w:asciiTheme="minorHAnsi" w:hAnsiTheme="minorHAnsi"/>
                <w:noProof/>
                <w:kern w:val="0"/>
                <w:sz w:val="22"/>
                <w:szCs w:val="22"/>
                <w:lang w:eastAsia="es-EC"/>
              </w:rPr>
              <w:tab/>
            </w:r>
            <w:r w:rsidR="00176069" w:rsidRPr="002A52A4">
              <w:rPr>
                <w:rStyle w:val="Hipervnculo"/>
                <w:noProof/>
              </w:rPr>
              <w:t>Lectura de 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_Toc421180739 \h </w:instrText>
            </w:r>
            <w:r w:rsidR="00176069" w:rsidRPr="002A52A4">
              <w:rPr>
                <w:noProof/>
                <w:webHidden/>
              </w:rPr>
            </w:r>
            <w:r w:rsidR="00176069" w:rsidRPr="002A52A4">
              <w:rPr>
                <w:noProof/>
                <w:webHidden/>
              </w:rPr>
              <w:fldChar w:fldCharType="separate"/>
            </w:r>
            <w:r w:rsidR="00705AE8" w:rsidRPr="002A52A4">
              <w:rPr>
                <w:noProof/>
                <w:webHidden/>
              </w:rPr>
              <w:t>91</w:t>
            </w:r>
            <w:r w:rsidR="00176069" w:rsidRPr="002A52A4">
              <w:rPr>
                <w:noProof/>
                <w:webHidden/>
              </w:rPr>
              <w:fldChar w:fldCharType="end"/>
            </w:r>
          </w:hyperlink>
        </w:p>
        <w:p w14:paraId="011F5D9A"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2A52A4">
              <w:rPr>
                <w:rStyle w:val="Hipervnculo"/>
                <w:noProof/>
                <w14:scene3d>
                  <w14:camera w14:prst="orthographicFront"/>
                  <w14:lightRig w14:rig="threePt" w14:dir="t">
                    <w14:rot w14:lat="0" w14:lon="0" w14:rev="0"/>
                  </w14:lightRig>
                </w14:scene3d>
              </w:rPr>
              <w:t>2.6.4.</w:t>
            </w:r>
            <w:r w:rsidR="00176069" w:rsidRPr="002A52A4">
              <w:rPr>
                <w:rFonts w:asciiTheme="minorHAnsi" w:hAnsiTheme="minorHAnsi"/>
                <w:noProof/>
                <w:kern w:val="0"/>
                <w:sz w:val="22"/>
                <w:szCs w:val="22"/>
                <w:lang w:eastAsia="es-EC"/>
              </w:rPr>
              <w:tab/>
            </w:r>
            <w:r w:rsidR="00176069" w:rsidRPr="002A52A4">
              <w:rPr>
                <w:rStyle w:val="Hipervnculo"/>
                <w:noProof/>
              </w:rPr>
              <w:t>Datos y Metadatos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_Toc421180740 \h </w:instrText>
            </w:r>
            <w:r w:rsidR="00176069" w:rsidRPr="002A52A4">
              <w:rPr>
                <w:noProof/>
                <w:webHidden/>
              </w:rPr>
            </w:r>
            <w:r w:rsidR="00176069" w:rsidRPr="002A52A4">
              <w:rPr>
                <w:noProof/>
                <w:webHidden/>
              </w:rPr>
              <w:fldChar w:fldCharType="separate"/>
            </w:r>
            <w:r w:rsidR="00705AE8" w:rsidRPr="002A52A4">
              <w:rPr>
                <w:noProof/>
                <w:webHidden/>
              </w:rPr>
              <w:t>92</w:t>
            </w:r>
            <w:r w:rsidR="00176069" w:rsidRPr="002A52A4">
              <w:rPr>
                <w:noProof/>
                <w:webHidden/>
              </w:rPr>
              <w:fldChar w:fldCharType="end"/>
            </w:r>
          </w:hyperlink>
        </w:p>
        <w:p w14:paraId="2B5692E5"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2A52A4">
              <w:rPr>
                <w:rStyle w:val="Hipervnculo"/>
                <w:noProof/>
                <w14:scene3d>
                  <w14:camera w14:prst="orthographicFront"/>
                  <w14:lightRig w14:rig="threePt" w14:dir="t">
                    <w14:rot w14:lat="0" w14:lon="0" w14:rev="0"/>
                  </w14:lightRig>
                </w14:scene3d>
              </w:rPr>
              <w:t>2.6.5.</w:t>
            </w:r>
            <w:r w:rsidR="00176069" w:rsidRPr="002A52A4">
              <w:rPr>
                <w:rFonts w:asciiTheme="minorHAnsi" w:hAnsiTheme="minorHAnsi"/>
                <w:noProof/>
                <w:kern w:val="0"/>
                <w:sz w:val="22"/>
                <w:szCs w:val="22"/>
                <w:lang w:eastAsia="es-EC"/>
              </w:rPr>
              <w:tab/>
            </w:r>
            <w:r w:rsidR="00176069" w:rsidRPr="002A52A4">
              <w:rPr>
                <w:rStyle w:val="Hipervnculo"/>
                <w:noProof/>
              </w:rPr>
              <w:t>Notificaciones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_Toc421180741 \h </w:instrText>
            </w:r>
            <w:r w:rsidR="00176069" w:rsidRPr="002A52A4">
              <w:rPr>
                <w:noProof/>
                <w:webHidden/>
              </w:rPr>
            </w:r>
            <w:r w:rsidR="00176069" w:rsidRPr="002A52A4">
              <w:rPr>
                <w:noProof/>
                <w:webHidden/>
              </w:rPr>
              <w:fldChar w:fldCharType="separate"/>
            </w:r>
            <w:r w:rsidR="00705AE8" w:rsidRPr="002A52A4">
              <w:rPr>
                <w:noProof/>
                <w:webHidden/>
              </w:rPr>
              <w:t>93</w:t>
            </w:r>
            <w:r w:rsidR="00176069" w:rsidRPr="002A52A4">
              <w:rPr>
                <w:noProof/>
                <w:webHidden/>
              </w:rPr>
              <w:fldChar w:fldCharType="end"/>
            </w:r>
          </w:hyperlink>
        </w:p>
        <w:p w14:paraId="334E2CA4" w14:textId="77777777" w:rsidR="00176069" w:rsidRPr="002A52A4" w:rsidRDefault="00BA34C9">
          <w:pPr>
            <w:pStyle w:val="TDC2"/>
            <w:rPr>
              <w:rFonts w:asciiTheme="minorHAnsi" w:hAnsiTheme="minorHAnsi"/>
              <w:noProof/>
              <w:kern w:val="0"/>
              <w:sz w:val="22"/>
              <w:szCs w:val="22"/>
              <w:lang w:eastAsia="es-EC"/>
            </w:rPr>
          </w:pPr>
          <w:hyperlink w:anchor="_Toc421180742" w:history="1">
            <w:r w:rsidR="00176069" w:rsidRPr="002A52A4">
              <w:rPr>
                <w:rStyle w:val="Hipervnculo"/>
                <w:noProof/>
                <w14:scene3d>
                  <w14:camera w14:prst="orthographicFront"/>
                  <w14:lightRig w14:rig="threePt" w14:dir="t">
                    <w14:rot w14:lat="0" w14:lon="0" w14:rev="0"/>
                  </w14:lightRig>
                </w14:scene3d>
              </w:rPr>
              <w:t>2.7.</w:t>
            </w:r>
            <w:r w:rsidR="00176069" w:rsidRPr="002A52A4">
              <w:rPr>
                <w:rFonts w:asciiTheme="minorHAnsi" w:hAnsiTheme="minorHAnsi"/>
                <w:noProof/>
                <w:kern w:val="0"/>
                <w:sz w:val="22"/>
                <w:szCs w:val="22"/>
                <w:lang w:eastAsia="es-EC"/>
              </w:rPr>
              <w:tab/>
            </w:r>
            <w:r w:rsidR="00176069" w:rsidRPr="002A52A4">
              <w:rPr>
                <w:rStyle w:val="Hipervnculo"/>
                <w:noProof/>
              </w:rPr>
              <w:t>MÓDULO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_Toc421180742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9135F90"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2A52A4">
              <w:rPr>
                <w:rStyle w:val="Hipervnculo"/>
                <w:noProof/>
                <w14:scene3d>
                  <w14:camera w14:prst="orthographicFront"/>
                  <w14:lightRig w14:rig="threePt" w14:dir="t">
                    <w14:rot w14:lat="0" w14:lon="0" w14:rev="0"/>
                  </w14:lightRig>
                </w14:scene3d>
              </w:rPr>
              <w:t>2.7.1.</w:t>
            </w:r>
            <w:r w:rsidR="00176069" w:rsidRPr="002A52A4">
              <w:rPr>
                <w:rFonts w:asciiTheme="minorHAnsi" w:hAnsiTheme="minorHAnsi"/>
                <w:noProof/>
                <w:kern w:val="0"/>
                <w:sz w:val="22"/>
                <w:szCs w:val="22"/>
                <w:lang w:eastAsia="es-EC"/>
              </w:rPr>
              <w:tab/>
            </w:r>
            <w:r w:rsidR="00176069" w:rsidRPr="002A52A4">
              <w:rPr>
                <w:rStyle w:val="Hipervnculo"/>
                <w:noProof/>
              </w:rPr>
              <w:t>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_Toc421180743 \h </w:instrText>
            </w:r>
            <w:r w:rsidR="00176069" w:rsidRPr="002A52A4">
              <w:rPr>
                <w:noProof/>
                <w:webHidden/>
              </w:rPr>
            </w:r>
            <w:r w:rsidR="00176069" w:rsidRPr="002A52A4">
              <w:rPr>
                <w:noProof/>
                <w:webHidden/>
              </w:rPr>
              <w:fldChar w:fldCharType="separate"/>
            </w:r>
            <w:r w:rsidR="00705AE8" w:rsidRPr="002A52A4">
              <w:rPr>
                <w:noProof/>
                <w:webHidden/>
              </w:rPr>
              <w:t>94</w:t>
            </w:r>
            <w:r w:rsidR="00176069" w:rsidRPr="002A52A4">
              <w:rPr>
                <w:noProof/>
                <w:webHidden/>
              </w:rPr>
              <w:fldChar w:fldCharType="end"/>
            </w:r>
          </w:hyperlink>
        </w:p>
        <w:p w14:paraId="5746008C"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2A52A4">
              <w:rPr>
                <w:rStyle w:val="Hipervnculo"/>
                <w:noProof/>
                <w14:scene3d>
                  <w14:camera w14:prst="orthographicFront"/>
                  <w14:lightRig w14:rig="threePt" w14:dir="t">
                    <w14:rot w14:lat="0" w14:lon="0" w14:rev="0"/>
                  </w14:lightRig>
                </w14:scene3d>
              </w:rPr>
              <w:t>2.7.2.</w:t>
            </w:r>
            <w:r w:rsidR="00176069" w:rsidRPr="002A52A4">
              <w:rPr>
                <w:rFonts w:asciiTheme="minorHAnsi" w:hAnsiTheme="minorHAnsi"/>
                <w:noProof/>
                <w:kern w:val="0"/>
                <w:sz w:val="22"/>
                <w:szCs w:val="22"/>
                <w:lang w:eastAsia="es-EC"/>
              </w:rPr>
              <w:tab/>
            </w:r>
            <w:r w:rsidR="00176069" w:rsidRPr="002A52A4">
              <w:rPr>
                <w:rStyle w:val="Hipervnculo"/>
                <w:noProof/>
              </w:rPr>
              <w:t>Módulo Mensajes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_Toc421180744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338FEC4D"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2A52A4">
              <w:rPr>
                <w:rStyle w:val="Hipervnculo"/>
                <w:noProof/>
                <w14:scene3d>
                  <w14:camera w14:prst="orthographicFront"/>
                  <w14:lightRig w14:rig="threePt" w14:dir="t">
                    <w14:rot w14:lat="0" w14:lon="0" w14:rev="0"/>
                  </w14:lightRig>
                </w14:scene3d>
              </w:rPr>
              <w:t>2.7.3.</w:t>
            </w:r>
            <w:r w:rsidR="00176069" w:rsidRPr="002A52A4">
              <w:rPr>
                <w:rFonts w:asciiTheme="minorHAnsi" w:hAnsiTheme="minorHAnsi"/>
                <w:noProof/>
                <w:kern w:val="0"/>
                <w:sz w:val="22"/>
                <w:szCs w:val="22"/>
                <w:lang w:eastAsia="es-EC"/>
              </w:rPr>
              <w:tab/>
            </w:r>
            <w:r w:rsidR="00176069" w:rsidRPr="002A52A4">
              <w:rPr>
                <w:rStyle w:val="Hipervnculo"/>
                <w:noProof/>
              </w:rPr>
              <w:t>Módulo Comportamiento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_Toc421180745 \h </w:instrText>
            </w:r>
            <w:r w:rsidR="00176069" w:rsidRPr="002A52A4">
              <w:rPr>
                <w:noProof/>
                <w:webHidden/>
              </w:rPr>
            </w:r>
            <w:r w:rsidR="00176069" w:rsidRPr="002A52A4">
              <w:rPr>
                <w:noProof/>
                <w:webHidden/>
              </w:rPr>
              <w:fldChar w:fldCharType="separate"/>
            </w:r>
            <w:r w:rsidR="00705AE8" w:rsidRPr="002A52A4">
              <w:rPr>
                <w:noProof/>
                <w:webHidden/>
              </w:rPr>
              <w:t>106</w:t>
            </w:r>
            <w:r w:rsidR="00176069" w:rsidRPr="002A52A4">
              <w:rPr>
                <w:noProof/>
                <w:webHidden/>
              </w:rPr>
              <w:fldChar w:fldCharType="end"/>
            </w:r>
          </w:hyperlink>
        </w:p>
        <w:p w14:paraId="33691FF6" w14:textId="77777777" w:rsidR="00176069" w:rsidRPr="002A52A4" w:rsidRDefault="00BA34C9">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2A52A4">
              <w:rPr>
                <w:rStyle w:val="Hipervnculo"/>
                <w:noProof/>
                <w14:scene3d>
                  <w14:camera w14:prst="orthographicFront"/>
                  <w14:lightRig w14:rig="threePt" w14:dir="t">
                    <w14:rot w14:lat="0" w14:lon="0" w14:rev="0"/>
                  </w14:lightRig>
                </w14:scene3d>
              </w:rPr>
              <w:t>2.7.4.</w:t>
            </w:r>
            <w:r w:rsidR="00176069" w:rsidRPr="002A52A4">
              <w:rPr>
                <w:rFonts w:asciiTheme="minorHAnsi" w:hAnsiTheme="minorHAnsi"/>
                <w:noProof/>
                <w:kern w:val="0"/>
                <w:sz w:val="22"/>
                <w:szCs w:val="22"/>
                <w:lang w:eastAsia="es-EC"/>
              </w:rPr>
              <w:tab/>
            </w:r>
            <w:r w:rsidR="00176069" w:rsidRPr="002A52A4">
              <w:rPr>
                <w:rStyle w:val="Hipervnculo"/>
                <w:noProof/>
              </w:rPr>
              <w:t>Módulo Descubrimiento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_Toc421180746 \h </w:instrText>
            </w:r>
            <w:r w:rsidR="00176069" w:rsidRPr="002A52A4">
              <w:rPr>
                <w:noProof/>
                <w:webHidden/>
              </w:rPr>
            </w:r>
            <w:r w:rsidR="00176069" w:rsidRPr="002A52A4">
              <w:rPr>
                <w:noProof/>
                <w:webHidden/>
              </w:rPr>
              <w:fldChar w:fldCharType="separate"/>
            </w:r>
            <w:r w:rsidR="00705AE8" w:rsidRPr="002A52A4">
              <w:rPr>
                <w:noProof/>
                <w:webHidden/>
              </w:rPr>
              <w:t>125</w:t>
            </w:r>
            <w:r w:rsidR="00176069" w:rsidRPr="002A52A4">
              <w:rPr>
                <w:noProof/>
                <w:webHidden/>
              </w:rPr>
              <w:fldChar w:fldCharType="end"/>
            </w:r>
          </w:hyperlink>
        </w:p>
        <w:p w14:paraId="62FBFFF9" w14:textId="77777777" w:rsidR="00176069" w:rsidRPr="002A52A4" w:rsidRDefault="00BA34C9">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2A52A4">
              <w:rPr>
                <w:rStyle w:val="Hipervnculo"/>
                <w:noProof/>
              </w:rPr>
              <w:t>3.</w:t>
            </w:r>
            <w:r w:rsidR="00176069" w:rsidRPr="002A52A4">
              <w:rPr>
                <w:rFonts w:asciiTheme="minorHAnsi" w:hAnsiTheme="minorHAnsi"/>
                <w:noProof/>
                <w:kern w:val="0"/>
                <w:sz w:val="22"/>
                <w:szCs w:val="22"/>
                <w:lang w:eastAsia="es-EC"/>
              </w:rPr>
              <w:tab/>
            </w:r>
            <w:r w:rsidR="00176069" w:rsidRPr="002A52A4">
              <w:rPr>
                <w:rStyle w:val="Hipervnculo"/>
                <w:noProof/>
              </w:rPr>
              <w:t>CAPÍTULO III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_Toc421180747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897EAF7" w14:textId="77777777" w:rsidR="00176069" w:rsidRPr="002A52A4" w:rsidRDefault="00BA34C9">
          <w:pPr>
            <w:pStyle w:val="TDC2"/>
            <w:rPr>
              <w:rFonts w:asciiTheme="minorHAnsi" w:hAnsiTheme="minorHAnsi"/>
              <w:noProof/>
              <w:kern w:val="0"/>
              <w:sz w:val="22"/>
              <w:szCs w:val="22"/>
              <w:lang w:eastAsia="es-EC"/>
            </w:rPr>
          </w:pPr>
          <w:hyperlink w:anchor="_Toc421180748" w:history="1">
            <w:r w:rsidR="00176069" w:rsidRPr="002A52A4">
              <w:rPr>
                <w:rStyle w:val="Hipervnculo"/>
                <w:noProof/>
              </w:rPr>
              <w:t>DISEÑO E IMPLEMENTACIÓN DE UN MÓDULO QUE PERMITA INTERACTUAR AL PROTOCOLO RTPS CON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_Toc421180748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71DFB11" w14:textId="77777777" w:rsidR="00176069" w:rsidRPr="002A52A4" w:rsidRDefault="00BA34C9">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2A52A4">
              <w:rPr>
                <w:rStyle w:val="Hipervnculo"/>
                <w:noProof/>
              </w:rPr>
              <w:t>4.</w:t>
            </w:r>
            <w:r w:rsidR="00176069" w:rsidRPr="002A52A4">
              <w:rPr>
                <w:rFonts w:asciiTheme="minorHAnsi" w:hAnsiTheme="minorHAnsi"/>
                <w:noProof/>
                <w:kern w:val="0"/>
                <w:sz w:val="22"/>
                <w:szCs w:val="22"/>
                <w:lang w:eastAsia="es-EC"/>
              </w:rPr>
              <w:tab/>
            </w:r>
            <w:r w:rsidR="00176069" w:rsidRPr="002A52A4">
              <w:rPr>
                <w:rStyle w:val="Hipervnculo"/>
                <w:noProof/>
              </w:rPr>
              <w:t>CAPÍTULO IV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_Toc421180749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5435A666" w14:textId="77777777" w:rsidR="00176069" w:rsidRPr="002A52A4" w:rsidRDefault="00BA34C9">
          <w:pPr>
            <w:pStyle w:val="TDC2"/>
            <w:rPr>
              <w:rFonts w:asciiTheme="minorHAnsi" w:hAnsiTheme="minorHAnsi"/>
              <w:noProof/>
              <w:kern w:val="0"/>
              <w:sz w:val="22"/>
              <w:szCs w:val="22"/>
              <w:lang w:eastAsia="es-EC"/>
            </w:rPr>
          </w:pPr>
          <w:hyperlink w:anchor="_Toc421180750" w:history="1">
            <w:r w:rsidR="00176069" w:rsidRPr="002A52A4">
              <w:rPr>
                <w:rStyle w:val="Hipervnculo"/>
                <w:noProof/>
              </w:rPr>
              <w:t>PRUEBAS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_Toc421180750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293D6E33" w14:textId="77777777" w:rsidR="00176069" w:rsidRPr="002A52A4" w:rsidRDefault="00BA34C9">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2A52A4">
              <w:rPr>
                <w:rStyle w:val="Hipervnculo"/>
                <w:rFonts w:cs="Times New Roman"/>
                <w:noProof/>
              </w:rPr>
              <w:t>5.</w:t>
            </w:r>
            <w:r w:rsidR="00176069" w:rsidRPr="002A52A4">
              <w:rPr>
                <w:rFonts w:asciiTheme="minorHAnsi" w:hAnsiTheme="minorHAnsi"/>
                <w:noProof/>
                <w:kern w:val="0"/>
                <w:sz w:val="22"/>
                <w:szCs w:val="22"/>
                <w:lang w:eastAsia="es-EC"/>
              </w:rPr>
              <w:tab/>
            </w:r>
            <w:r w:rsidR="00176069" w:rsidRPr="002A52A4">
              <w:rPr>
                <w:rStyle w:val="Hipervnculo"/>
                <w:rFonts w:cs="Times New Roman"/>
                <w:noProof/>
              </w:rPr>
              <w:t>CAPÍTULO V</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_Toc421180751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34B95785" w14:textId="77777777" w:rsidR="00176069" w:rsidRPr="002A52A4" w:rsidRDefault="00BA34C9">
          <w:pPr>
            <w:pStyle w:val="TDC2"/>
            <w:rPr>
              <w:rFonts w:asciiTheme="minorHAnsi" w:hAnsiTheme="minorHAnsi"/>
              <w:noProof/>
              <w:kern w:val="0"/>
              <w:sz w:val="22"/>
              <w:szCs w:val="22"/>
              <w:lang w:eastAsia="es-EC"/>
            </w:rPr>
          </w:pPr>
          <w:hyperlink w:anchor="_Toc421180752" w:history="1">
            <w:r w:rsidR="00176069" w:rsidRPr="002A52A4">
              <w:rPr>
                <w:rStyle w:val="Hipervnculo"/>
                <w:rFonts w:cs="Times New Roman"/>
                <w:noProof/>
              </w:rPr>
              <w:t>CONCLUSIONES Y 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_Toc421180752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455F5D9C" w14:textId="77777777" w:rsidR="00176069" w:rsidRPr="002A52A4" w:rsidRDefault="00BA34C9">
          <w:pPr>
            <w:pStyle w:val="TDC2"/>
            <w:rPr>
              <w:rFonts w:asciiTheme="minorHAnsi" w:hAnsiTheme="minorHAnsi"/>
              <w:noProof/>
              <w:kern w:val="0"/>
              <w:sz w:val="22"/>
              <w:szCs w:val="22"/>
              <w:lang w:eastAsia="es-EC"/>
            </w:rPr>
          </w:pPr>
          <w:hyperlink w:anchor="_Toc421180753" w:history="1">
            <w:r w:rsidR="00176069" w:rsidRPr="002A52A4">
              <w:rPr>
                <w:rStyle w:val="Hipervnculo"/>
                <w:noProof/>
                <w14:scene3d>
                  <w14:camera w14:prst="orthographicFront"/>
                  <w14:lightRig w14:rig="threePt" w14:dir="t">
                    <w14:rot w14:lat="0" w14:lon="0" w14:rev="0"/>
                  </w14:lightRig>
                </w14:scene3d>
              </w:rPr>
              <w:t>5.1.</w:t>
            </w:r>
            <w:r w:rsidR="00176069" w:rsidRPr="002A52A4">
              <w:rPr>
                <w:rFonts w:asciiTheme="minorHAnsi" w:hAnsiTheme="minorHAnsi"/>
                <w:noProof/>
                <w:kern w:val="0"/>
                <w:sz w:val="22"/>
                <w:szCs w:val="22"/>
                <w:lang w:eastAsia="es-EC"/>
              </w:rPr>
              <w:tab/>
            </w:r>
            <w:r w:rsidR="00176069" w:rsidRPr="002A52A4">
              <w:rPr>
                <w:rStyle w:val="Hipervnculo"/>
                <w:noProof/>
              </w:rPr>
              <w:t>Conclusiones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_Toc421180753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769710C5" w14:textId="77777777" w:rsidR="00176069" w:rsidRPr="002A52A4" w:rsidRDefault="00BA34C9">
          <w:pPr>
            <w:pStyle w:val="TDC2"/>
            <w:rPr>
              <w:rFonts w:asciiTheme="minorHAnsi" w:hAnsiTheme="minorHAnsi"/>
              <w:noProof/>
              <w:kern w:val="0"/>
              <w:sz w:val="22"/>
              <w:szCs w:val="22"/>
              <w:lang w:eastAsia="es-EC"/>
            </w:rPr>
          </w:pPr>
          <w:hyperlink w:anchor="_Toc421180754" w:history="1">
            <w:r w:rsidR="00176069" w:rsidRPr="002A52A4">
              <w:rPr>
                <w:rStyle w:val="Hipervnculo"/>
                <w:noProof/>
                <w14:scene3d>
                  <w14:camera w14:prst="orthographicFront"/>
                  <w14:lightRig w14:rig="threePt" w14:dir="t">
                    <w14:rot w14:lat="0" w14:lon="0" w14:rev="0"/>
                  </w14:lightRig>
                </w14:scene3d>
              </w:rPr>
              <w:t>5.2.</w:t>
            </w:r>
            <w:r w:rsidR="00176069" w:rsidRPr="002A52A4">
              <w:rPr>
                <w:rFonts w:asciiTheme="minorHAnsi" w:hAnsiTheme="minorHAnsi"/>
                <w:noProof/>
                <w:kern w:val="0"/>
                <w:sz w:val="22"/>
                <w:szCs w:val="22"/>
                <w:lang w:eastAsia="es-EC"/>
              </w:rPr>
              <w:tab/>
            </w:r>
            <w:r w:rsidR="00176069" w:rsidRPr="002A52A4">
              <w:rPr>
                <w:rStyle w:val="Hipervnculo"/>
                <w:noProof/>
              </w:rPr>
              <w:t>Recomendaciones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_Toc421180754 \h </w:instrText>
            </w:r>
            <w:r w:rsidR="00176069" w:rsidRPr="002A52A4">
              <w:rPr>
                <w:noProof/>
                <w:webHidden/>
              </w:rPr>
            </w:r>
            <w:r w:rsidR="00176069" w:rsidRPr="002A52A4">
              <w:rPr>
                <w:noProof/>
                <w:webHidden/>
              </w:rPr>
              <w:fldChar w:fldCharType="separate"/>
            </w:r>
            <w:r w:rsidR="00705AE8" w:rsidRPr="002A52A4">
              <w:rPr>
                <w:noProof/>
                <w:webHidden/>
              </w:rPr>
              <w:t>143</w:t>
            </w:r>
            <w:r w:rsidR="00176069" w:rsidRPr="002A52A4">
              <w:rPr>
                <w:noProof/>
                <w:webHidden/>
              </w:rPr>
              <w:fldChar w:fldCharType="end"/>
            </w:r>
          </w:hyperlink>
        </w:p>
        <w:p w14:paraId="1C6B5360" w14:textId="77777777" w:rsidR="00176069" w:rsidRPr="002A52A4" w:rsidRDefault="00BA34C9">
          <w:pPr>
            <w:pStyle w:val="TDC1"/>
            <w:tabs>
              <w:tab w:val="right" w:leader="dot" w:pos="9017"/>
            </w:tabs>
            <w:rPr>
              <w:rFonts w:asciiTheme="minorHAnsi" w:hAnsiTheme="minorHAnsi"/>
              <w:noProof/>
              <w:kern w:val="0"/>
              <w:sz w:val="22"/>
              <w:szCs w:val="22"/>
              <w:lang w:eastAsia="es-EC"/>
            </w:rPr>
          </w:pPr>
          <w:hyperlink w:anchor="_Toc421180755" w:history="1">
            <w:r w:rsidR="00176069" w:rsidRPr="002A52A4">
              <w:rPr>
                <w:rStyle w:val="Hipervnculo"/>
                <w:noProof/>
              </w:rPr>
              <w:t>REFERENCIA BIBLIOGRÁFICA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_Toc421180755 \h </w:instrText>
            </w:r>
            <w:r w:rsidR="00176069" w:rsidRPr="002A52A4">
              <w:rPr>
                <w:noProof/>
                <w:webHidden/>
              </w:rPr>
            </w:r>
            <w:r w:rsidR="00176069" w:rsidRPr="002A52A4">
              <w:rPr>
                <w:noProof/>
                <w:webHidden/>
              </w:rPr>
              <w:fldChar w:fldCharType="separate"/>
            </w:r>
            <w:r w:rsidR="00705AE8" w:rsidRPr="002A52A4">
              <w:rPr>
                <w:noProof/>
                <w:webHidden/>
              </w:rPr>
              <w:t>144</w:t>
            </w:r>
            <w:r w:rsidR="00176069" w:rsidRPr="002A52A4">
              <w:rPr>
                <w:noProof/>
                <w:webHidden/>
              </w:rPr>
              <w:fldChar w:fldCharType="end"/>
            </w:r>
          </w:hyperlink>
        </w:p>
        <w:p w14:paraId="5C6A3C73" w14:textId="77777777" w:rsidR="00176069" w:rsidRPr="002A52A4" w:rsidRDefault="00BA34C9">
          <w:pPr>
            <w:pStyle w:val="TDC1"/>
            <w:tabs>
              <w:tab w:val="right" w:leader="dot" w:pos="9017"/>
            </w:tabs>
            <w:rPr>
              <w:rFonts w:asciiTheme="minorHAnsi" w:hAnsiTheme="minorHAnsi"/>
              <w:noProof/>
              <w:kern w:val="0"/>
              <w:sz w:val="22"/>
              <w:szCs w:val="22"/>
              <w:lang w:eastAsia="es-EC"/>
            </w:rPr>
          </w:pPr>
          <w:hyperlink w:anchor="_Toc421180756" w:history="1">
            <w:r w:rsidR="00176069" w:rsidRPr="002A52A4">
              <w:rPr>
                <w:rStyle w:val="Hipervnculo"/>
                <w:rFonts w:cs="Times New Roman"/>
                <w:noProof/>
              </w:rPr>
              <w:t>ANEXOS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_Toc421180756 \h </w:instrText>
            </w:r>
            <w:r w:rsidR="00176069" w:rsidRPr="002A52A4">
              <w:rPr>
                <w:noProof/>
                <w:webHidden/>
              </w:rPr>
            </w:r>
            <w:r w:rsidR="00176069" w:rsidRPr="002A52A4">
              <w:rPr>
                <w:noProof/>
                <w:webHidden/>
              </w:rPr>
              <w:fldChar w:fldCharType="separate"/>
            </w:r>
            <w:r w:rsidR="00705AE8" w:rsidRPr="002A52A4">
              <w:rPr>
                <w:noProof/>
                <w:webHidden/>
              </w:rPr>
              <w:t>149</w:t>
            </w:r>
            <w:r w:rsidR="00176069" w:rsidRPr="002A52A4">
              <w:rPr>
                <w:noProof/>
                <w:webHidden/>
              </w:rPr>
              <w:fldChar w:fldCharType="end"/>
            </w:r>
          </w:hyperlink>
        </w:p>
        <w:p w14:paraId="22001583" w14:textId="2EFBC37C"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1180691"/>
      <w:r w:rsidRPr="002A52A4">
        <w:lastRenderedPageBreak/>
        <w:t xml:space="preserve">ÍNDICE DE </w:t>
      </w:r>
      <w:r w:rsidR="00552F2E" w:rsidRPr="002A52A4">
        <w:t>TABLAS</w:t>
      </w:r>
      <w:bookmarkEnd w:id="1"/>
    </w:p>
    <w:p w14:paraId="4059050C"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1180757" w:history="1">
        <w:r w:rsidR="00176069" w:rsidRPr="002A52A4">
          <w:rPr>
            <w:rStyle w:val="Hipervnculo"/>
            <w:noProof/>
          </w:rPr>
          <w:t>Tabla 1</w:t>
        </w:r>
        <w:r w:rsidR="00176069" w:rsidRPr="002A52A4">
          <w:rPr>
            <w:rStyle w:val="Hipervnculo"/>
            <w:noProof/>
          </w:rPr>
          <w:noBreakHyphen/>
          <w:t>1. Ejemplos de los modelos de sistemas distribuidos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_Toc421180757 \h </w:instrText>
        </w:r>
        <w:r w:rsidR="00176069" w:rsidRPr="002A52A4">
          <w:rPr>
            <w:noProof/>
            <w:webHidden/>
          </w:rPr>
        </w:r>
        <w:r w:rsidR="00176069" w:rsidRPr="002A52A4">
          <w:rPr>
            <w:noProof/>
            <w:webHidden/>
          </w:rPr>
          <w:fldChar w:fldCharType="separate"/>
        </w:r>
        <w:r w:rsidR="00705AE8" w:rsidRPr="002A52A4">
          <w:rPr>
            <w:noProof/>
            <w:webHidden/>
          </w:rPr>
          <w:t>4</w:t>
        </w:r>
        <w:r w:rsidR="00176069" w:rsidRPr="002A52A4">
          <w:rPr>
            <w:noProof/>
            <w:webHidden/>
          </w:rPr>
          <w:fldChar w:fldCharType="end"/>
        </w:r>
      </w:hyperlink>
    </w:p>
    <w:p w14:paraId="322377A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2A52A4">
          <w:rPr>
            <w:rStyle w:val="Hipervnculo"/>
            <w:noProof/>
          </w:rPr>
          <w:t>Tabla 1</w:t>
        </w:r>
        <w:r w:rsidR="00176069" w:rsidRPr="002A52A4">
          <w:rPr>
            <w:rStyle w:val="Hipervnculo"/>
            <w:noProof/>
          </w:rPr>
          <w:noBreakHyphen/>
          <w:t>2. Capacidades de Tiempo-Real de los Estándares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_Toc421180758 \h </w:instrText>
        </w:r>
        <w:r w:rsidR="00176069" w:rsidRPr="002A52A4">
          <w:rPr>
            <w:noProof/>
            <w:webHidden/>
          </w:rPr>
        </w:r>
        <w:r w:rsidR="00176069" w:rsidRPr="002A52A4">
          <w:rPr>
            <w:noProof/>
            <w:webHidden/>
          </w:rPr>
          <w:fldChar w:fldCharType="separate"/>
        </w:r>
        <w:r w:rsidR="00705AE8" w:rsidRPr="002A52A4">
          <w:rPr>
            <w:noProof/>
            <w:webHidden/>
          </w:rPr>
          <w:t>25</w:t>
        </w:r>
        <w:r w:rsidR="00176069" w:rsidRPr="002A52A4">
          <w:rPr>
            <w:noProof/>
            <w:webHidden/>
          </w:rPr>
          <w:fldChar w:fldCharType="end"/>
        </w:r>
      </w:hyperlink>
    </w:p>
    <w:p w14:paraId="15B1F06D"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2A52A4">
          <w:rPr>
            <w:rStyle w:val="Hipervnculo"/>
            <w:noProof/>
          </w:rPr>
          <w:t>Tabla 1</w:t>
        </w:r>
        <w:r w:rsidR="00176069" w:rsidRPr="002A52A4">
          <w:rPr>
            <w:rStyle w:val="Hipervnculo"/>
            <w:noProof/>
          </w:rPr>
          <w:noBreakHyphen/>
          <w:t>3. Políticas de QoS del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_Toc421180759 \h </w:instrText>
        </w:r>
        <w:r w:rsidR="00176069" w:rsidRPr="002A52A4">
          <w:rPr>
            <w:noProof/>
            <w:webHidden/>
          </w:rPr>
        </w:r>
        <w:r w:rsidR="00176069" w:rsidRPr="002A52A4">
          <w:rPr>
            <w:noProof/>
            <w:webHidden/>
          </w:rPr>
          <w:fldChar w:fldCharType="separate"/>
        </w:r>
        <w:r w:rsidR="00705AE8" w:rsidRPr="002A52A4">
          <w:rPr>
            <w:noProof/>
            <w:webHidden/>
          </w:rPr>
          <w:t>37</w:t>
        </w:r>
        <w:r w:rsidR="00176069" w:rsidRPr="002A52A4">
          <w:rPr>
            <w:noProof/>
            <w:webHidden/>
          </w:rPr>
          <w:fldChar w:fldCharType="end"/>
        </w:r>
      </w:hyperlink>
    </w:p>
    <w:p w14:paraId="66614642"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2A52A4">
          <w:rPr>
            <w:rStyle w:val="Hipervnculo"/>
            <w:noProof/>
          </w:rPr>
          <w:t>Tabla 2</w:t>
        </w:r>
        <w:r w:rsidR="00176069" w:rsidRPr="002A52A4">
          <w:rPr>
            <w:rStyle w:val="Hipervnculo"/>
            <w:noProof/>
          </w:rPr>
          <w:noBreakHyphen/>
          <w:t>1. Tipos IDL primitivos.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_Toc421180760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3CD148D0"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2A52A4">
          <w:rPr>
            <w:rStyle w:val="Hipervnculo"/>
            <w:noProof/>
          </w:rPr>
          <w:t>Tabla 2</w:t>
        </w:r>
        <w:r w:rsidR="00176069" w:rsidRPr="002A52A4">
          <w:rPr>
            <w:rStyle w:val="Hipervnculo"/>
            <w:noProof/>
          </w:rPr>
          <w:noBreakHyphen/>
          <w:t>2. Tipos IDL template.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_Toc421180761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43E3308C"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2A52A4">
          <w:rPr>
            <w:rStyle w:val="Hipervnculo"/>
            <w:noProof/>
          </w:rPr>
          <w:t>Tabla 2</w:t>
        </w:r>
        <w:r w:rsidR="00176069" w:rsidRPr="002A52A4">
          <w:rPr>
            <w:rStyle w:val="Hipervnculo"/>
            <w:noProof/>
          </w:rPr>
          <w:noBreakHyphen/>
          <w:t>3. Tipos IDL compuestos.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_Toc421180762 \h </w:instrText>
        </w:r>
        <w:r w:rsidR="00176069" w:rsidRPr="002A52A4">
          <w:rPr>
            <w:noProof/>
            <w:webHidden/>
          </w:rPr>
        </w:r>
        <w:r w:rsidR="00176069" w:rsidRPr="002A52A4">
          <w:rPr>
            <w:noProof/>
            <w:webHidden/>
          </w:rPr>
          <w:fldChar w:fldCharType="separate"/>
        </w:r>
        <w:r w:rsidR="00705AE8" w:rsidRPr="002A52A4">
          <w:rPr>
            <w:noProof/>
            <w:webHidden/>
          </w:rPr>
          <w:t>86</w:t>
        </w:r>
        <w:r w:rsidR="00176069" w:rsidRPr="002A52A4">
          <w:rPr>
            <w:noProof/>
            <w:webHidden/>
          </w:rPr>
          <w:fldChar w:fldCharType="end"/>
        </w:r>
      </w:hyperlink>
    </w:p>
    <w:p w14:paraId="7DCA54A8"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2A52A4">
          <w:rPr>
            <w:rStyle w:val="Hipervnculo"/>
            <w:noProof/>
          </w:rPr>
          <w:t>Tabla 2</w:t>
        </w:r>
        <w:r w:rsidR="00176069" w:rsidRPr="002A52A4">
          <w:rPr>
            <w:rStyle w:val="Hipervnculo"/>
            <w:noProof/>
          </w:rPr>
          <w:noBreakHyphen/>
          <w:t>4. Operadores para Filtros DDS y Condiciones de Consulta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_Toc421180763 \h </w:instrText>
        </w:r>
        <w:r w:rsidR="00176069" w:rsidRPr="002A52A4">
          <w:rPr>
            <w:noProof/>
            <w:webHidden/>
          </w:rPr>
        </w:r>
        <w:r w:rsidR="00176069" w:rsidRPr="002A52A4">
          <w:rPr>
            <w:noProof/>
            <w:webHidden/>
          </w:rPr>
          <w:fldChar w:fldCharType="separate"/>
        </w:r>
        <w:r w:rsidR="00705AE8" w:rsidRPr="002A52A4">
          <w:rPr>
            <w:noProof/>
            <w:webHidden/>
          </w:rPr>
          <w:t>88</w:t>
        </w:r>
        <w:r w:rsidR="00176069" w:rsidRPr="002A52A4">
          <w:rPr>
            <w:noProof/>
            <w:webHidden/>
          </w:rPr>
          <w:fldChar w:fldCharType="end"/>
        </w:r>
      </w:hyperlink>
    </w:p>
    <w:p w14:paraId="561E9D27"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2A52A4">
          <w:rPr>
            <w:rStyle w:val="Hipervnculo"/>
            <w:noProof/>
          </w:rPr>
          <w:t>Tabla 2</w:t>
        </w:r>
        <w:r w:rsidR="00176069" w:rsidRPr="002A52A4">
          <w:rPr>
            <w:rStyle w:val="Hipervnculo"/>
            <w:noProof/>
          </w:rPr>
          <w:noBreakHyphen/>
          <w:t>5. Administración del Ciclo de Vida Automática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_Toc421180764 \h </w:instrText>
        </w:r>
        <w:r w:rsidR="00176069" w:rsidRPr="002A52A4">
          <w:rPr>
            <w:noProof/>
            <w:webHidden/>
          </w:rPr>
        </w:r>
        <w:r w:rsidR="00176069" w:rsidRPr="002A52A4">
          <w:rPr>
            <w:noProof/>
            <w:webHidden/>
          </w:rPr>
          <w:fldChar w:fldCharType="separate"/>
        </w:r>
        <w:r w:rsidR="00705AE8" w:rsidRPr="002A52A4">
          <w:rPr>
            <w:noProof/>
            <w:webHidden/>
          </w:rPr>
          <w:t>90</w:t>
        </w:r>
        <w:r w:rsidR="00176069" w:rsidRPr="002A52A4">
          <w:rPr>
            <w:noProof/>
            <w:webHidden/>
          </w:rPr>
          <w:fldChar w:fldCharType="end"/>
        </w:r>
      </w:hyperlink>
    </w:p>
    <w:p w14:paraId="6F7FBF33"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2A52A4">
          <w:rPr>
            <w:rStyle w:val="Hipervnculo"/>
            <w:noProof/>
          </w:rPr>
          <w:t>Tabla 2</w:t>
        </w:r>
        <w:r w:rsidR="00176069" w:rsidRPr="002A52A4">
          <w:rPr>
            <w:rStyle w:val="Hipervnculo"/>
            <w:noProof/>
          </w:rPr>
          <w:noBreakHyphen/>
          <w:t>6. Clases y Entidades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_Toc421180765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12D70629"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2A52A4">
          <w:rPr>
            <w:rStyle w:val="Hipervnculo"/>
            <w:noProof/>
          </w:rPr>
          <w:t>Tabla 2</w:t>
        </w:r>
        <w:r w:rsidR="00176069" w:rsidRPr="002A52A4">
          <w:rPr>
            <w:rStyle w:val="Hipervnculo"/>
            <w:noProof/>
          </w:rPr>
          <w:noBreakHyphen/>
          <w:t>7. Combinación de atributos posibles en lectores asociados con escritores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_Toc421180766 \h </w:instrText>
        </w:r>
        <w:r w:rsidR="00176069" w:rsidRPr="002A52A4">
          <w:rPr>
            <w:noProof/>
            <w:webHidden/>
          </w:rPr>
        </w:r>
        <w:r w:rsidR="00176069" w:rsidRPr="002A52A4">
          <w:rPr>
            <w:noProof/>
            <w:webHidden/>
          </w:rPr>
          <w:fldChar w:fldCharType="separate"/>
        </w:r>
        <w:r w:rsidR="00705AE8" w:rsidRPr="002A52A4">
          <w:rPr>
            <w:noProof/>
            <w:webHidden/>
          </w:rPr>
          <w:t>109</w:t>
        </w:r>
        <w:r w:rsidR="00176069" w:rsidRPr="002A52A4">
          <w:rPr>
            <w:noProof/>
            <w:webHidden/>
          </w:rPr>
          <w:fldChar w:fldCharType="end"/>
        </w:r>
      </w:hyperlink>
    </w:p>
    <w:p w14:paraId="5E140578"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2A52A4">
          <w:rPr>
            <w:rStyle w:val="Hipervnculo"/>
            <w:noProof/>
          </w:rPr>
          <w:t>Tabla 2</w:t>
        </w:r>
        <w:r w:rsidR="00176069" w:rsidRPr="002A52A4">
          <w:rPr>
            <w:rStyle w:val="Hipervnculo"/>
            <w:noProof/>
          </w:rPr>
          <w:noBreakHyphen/>
          <w:t>8. Transiciones del comportamiento en mejor esfuerzo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_Toc421180767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4122BDBC"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2A52A4">
          <w:rPr>
            <w:rStyle w:val="Hipervnculo"/>
            <w:noProof/>
          </w:rPr>
          <w:t>Tabla 2</w:t>
        </w:r>
        <w:r w:rsidR="00176069" w:rsidRPr="002A52A4">
          <w:rPr>
            <w:rStyle w:val="Hipervnculo"/>
            <w:noProof/>
          </w:rPr>
          <w:noBreakHyphen/>
          <w:t>9. Transiciones del comportamiento en confiable de un Writer sin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_Toc421180768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6CD5B9C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2A52A4">
          <w:rPr>
            <w:rStyle w:val="Hipervnculo"/>
            <w:noProof/>
          </w:rPr>
          <w:t>Tabla 2</w:t>
        </w:r>
        <w:r w:rsidR="00176069" w:rsidRPr="002A52A4">
          <w:rPr>
            <w:rStyle w:val="Hipervnculo"/>
            <w:noProof/>
          </w:rPr>
          <w:noBreakHyphen/>
          <w:t>10. Transiciones del comportamiento en mejor esfuerzo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_Toc421180769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E44D105"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2A52A4">
          <w:rPr>
            <w:rStyle w:val="Hipervnculo"/>
            <w:noProof/>
          </w:rPr>
          <w:t>Tabla 2</w:t>
        </w:r>
        <w:r w:rsidR="00176069" w:rsidRPr="002A52A4">
          <w:rPr>
            <w:rStyle w:val="Hipervnculo"/>
            <w:noProof/>
          </w:rPr>
          <w:noBreakHyphen/>
          <w:t>11. Transiciones del comportamiento en confiable de un Writer con estado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_Toc421180770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1113A2D5"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2A52A4">
          <w:rPr>
            <w:rStyle w:val="Hipervnculo"/>
            <w:noProof/>
          </w:rPr>
          <w:t>Tabla 2</w:t>
        </w:r>
        <w:r w:rsidR="00176069" w:rsidRPr="002A52A4">
          <w:rPr>
            <w:rStyle w:val="Hipervnculo"/>
            <w:noProof/>
          </w:rPr>
          <w:noBreakHyphen/>
          <w:t>12. Transiciones del comportamiento en mejor esfuerzo de un Reader sin estado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_Toc421180771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395A7C1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2A52A4">
          <w:rPr>
            <w:rStyle w:val="Hipervnculo"/>
            <w:noProof/>
          </w:rPr>
          <w:t>Tabla 2</w:t>
        </w:r>
        <w:r w:rsidR="00176069" w:rsidRPr="002A52A4">
          <w:rPr>
            <w:rStyle w:val="Hipervnculo"/>
            <w:noProof/>
          </w:rPr>
          <w:noBreakHyphen/>
          <w:t>13. Transiciones del comportamiento en mejor esfuerzo de un Reader con estado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_Toc421180772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F56D5AB"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2A52A4">
          <w:rPr>
            <w:rStyle w:val="Hipervnculo"/>
            <w:noProof/>
          </w:rPr>
          <w:t>Tabla 2</w:t>
        </w:r>
        <w:r w:rsidR="00176069" w:rsidRPr="002A52A4">
          <w:rPr>
            <w:rStyle w:val="Hipervnculo"/>
            <w:noProof/>
          </w:rPr>
          <w:noBreakHyphen/>
          <w:t>14. Transiciones del comportamiento en confiable de un Reader con estado con respecto a su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_Toc421180773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1180692"/>
      <w:r w:rsidR="001F2C8B" w:rsidRPr="002A52A4">
        <w:t>ÍNDICE DE FIGURAS</w:t>
      </w:r>
      <w:bookmarkEnd w:id="2"/>
    </w:p>
    <w:p w14:paraId="62173216" w14:textId="77777777" w:rsidR="00176069" w:rsidRPr="002A52A4"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1180774" w:history="1">
        <w:r w:rsidR="00176069" w:rsidRPr="002A52A4">
          <w:rPr>
            <w:rStyle w:val="Hipervnculo"/>
            <w:noProof/>
          </w:rPr>
          <w:t>Figura 1</w:t>
        </w:r>
        <w:r w:rsidR="00176069" w:rsidRPr="002A52A4">
          <w:rPr>
            <w:rStyle w:val="Hipervnculo"/>
            <w:noProof/>
          </w:rPr>
          <w:noBreakHyphen/>
          <w:t>1. Servicios básicos provistos por el middleware de distribución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_Toc421180774 \h </w:instrText>
        </w:r>
        <w:r w:rsidR="00176069" w:rsidRPr="002A52A4">
          <w:rPr>
            <w:noProof/>
            <w:webHidden/>
          </w:rPr>
        </w:r>
        <w:r w:rsidR="00176069" w:rsidRPr="002A52A4">
          <w:rPr>
            <w:noProof/>
            <w:webHidden/>
          </w:rPr>
          <w:fldChar w:fldCharType="separate"/>
        </w:r>
        <w:r w:rsidR="00705AE8" w:rsidRPr="002A52A4">
          <w:rPr>
            <w:noProof/>
            <w:webHidden/>
          </w:rPr>
          <w:t>3</w:t>
        </w:r>
        <w:r w:rsidR="00176069" w:rsidRPr="002A52A4">
          <w:rPr>
            <w:noProof/>
            <w:webHidden/>
          </w:rPr>
          <w:fldChar w:fldCharType="end"/>
        </w:r>
      </w:hyperlink>
    </w:p>
    <w:p w14:paraId="2EE95993"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2A52A4">
          <w:rPr>
            <w:rStyle w:val="Hipervnculo"/>
            <w:noProof/>
          </w:rPr>
          <w:t>Figura 1</w:t>
        </w:r>
        <w:r w:rsidR="00176069" w:rsidRPr="002A52A4">
          <w:rPr>
            <w:rStyle w:val="Hipervnculo"/>
            <w:noProof/>
          </w:rPr>
          <w:noBreakHyphen/>
          <w:t>2. Arquitectura de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_Toc421180775 \h </w:instrText>
        </w:r>
        <w:r w:rsidR="00176069" w:rsidRPr="002A52A4">
          <w:rPr>
            <w:noProof/>
            <w:webHidden/>
          </w:rPr>
        </w:r>
        <w:r w:rsidR="00176069" w:rsidRPr="002A52A4">
          <w:rPr>
            <w:noProof/>
            <w:webHidden/>
          </w:rPr>
          <w:fldChar w:fldCharType="separate"/>
        </w:r>
        <w:r w:rsidR="00705AE8" w:rsidRPr="002A52A4">
          <w:rPr>
            <w:noProof/>
            <w:webHidden/>
          </w:rPr>
          <w:t>7</w:t>
        </w:r>
        <w:r w:rsidR="00176069" w:rsidRPr="002A52A4">
          <w:rPr>
            <w:noProof/>
            <w:webHidden/>
          </w:rPr>
          <w:fldChar w:fldCharType="end"/>
        </w:r>
      </w:hyperlink>
    </w:p>
    <w:p w14:paraId="491E1F3D"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2A52A4">
          <w:rPr>
            <w:rStyle w:val="Hipervnculo"/>
            <w:noProof/>
          </w:rPr>
          <w:t>Figura 1</w:t>
        </w:r>
        <w:r w:rsidR="00176069" w:rsidRPr="002A52A4">
          <w:rPr>
            <w:rStyle w:val="Hipervnculo"/>
            <w:noProof/>
          </w:rPr>
          <w:noBreakHyphen/>
          <w:t>3. Comunicación entre entidades CORBA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_Toc421180776 \h </w:instrText>
        </w:r>
        <w:r w:rsidR="00176069" w:rsidRPr="002A52A4">
          <w:rPr>
            <w:noProof/>
            <w:webHidden/>
          </w:rPr>
        </w:r>
        <w:r w:rsidR="00176069" w:rsidRPr="002A52A4">
          <w:rPr>
            <w:noProof/>
            <w:webHidden/>
          </w:rPr>
          <w:fldChar w:fldCharType="separate"/>
        </w:r>
        <w:r w:rsidR="00705AE8" w:rsidRPr="002A52A4">
          <w:rPr>
            <w:noProof/>
            <w:webHidden/>
          </w:rPr>
          <w:t>9</w:t>
        </w:r>
        <w:r w:rsidR="00176069" w:rsidRPr="002A52A4">
          <w:rPr>
            <w:noProof/>
            <w:webHidden/>
          </w:rPr>
          <w:fldChar w:fldCharType="end"/>
        </w:r>
      </w:hyperlink>
    </w:p>
    <w:p w14:paraId="23A141E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2A52A4">
          <w:rPr>
            <w:rStyle w:val="Hipervnculo"/>
            <w:noProof/>
          </w:rPr>
          <w:t>Figura 1</w:t>
        </w:r>
        <w:r w:rsidR="00176069" w:rsidRPr="002A52A4">
          <w:rPr>
            <w:rStyle w:val="Hipervnculo"/>
            <w:noProof/>
          </w:rPr>
          <w:noBreakHyphen/>
          <w:t>4. Diagrama de secuencia de una llamada remota 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_Toc421180777 \h </w:instrText>
        </w:r>
        <w:r w:rsidR="00176069" w:rsidRPr="002A52A4">
          <w:rPr>
            <w:noProof/>
            <w:webHidden/>
          </w:rPr>
        </w:r>
        <w:r w:rsidR="00176069" w:rsidRPr="002A52A4">
          <w:rPr>
            <w:noProof/>
            <w:webHidden/>
          </w:rPr>
          <w:fldChar w:fldCharType="separate"/>
        </w:r>
        <w:r w:rsidR="00705AE8" w:rsidRPr="002A52A4">
          <w:rPr>
            <w:noProof/>
            <w:webHidden/>
          </w:rPr>
          <w:t>13</w:t>
        </w:r>
        <w:r w:rsidR="00176069" w:rsidRPr="002A52A4">
          <w:rPr>
            <w:noProof/>
            <w:webHidden/>
          </w:rPr>
          <w:fldChar w:fldCharType="end"/>
        </w:r>
      </w:hyperlink>
    </w:p>
    <w:p w14:paraId="7C69ED1E"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2A52A4">
          <w:rPr>
            <w:rStyle w:val="Hipervnculo"/>
            <w:noProof/>
          </w:rPr>
          <w:t>Figura 1</w:t>
        </w:r>
        <w:r w:rsidR="00176069" w:rsidRPr="002A52A4">
          <w:rPr>
            <w:rStyle w:val="Hipervnculo"/>
            <w:noProof/>
          </w:rPr>
          <w:noBreakHyphen/>
          <w:t>5. Diagrama de secuencia de una llamada remota asíncrona.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_Toc421180778 \h </w:instrText>
        </w:r>
        <w:r w:rsidR="00176069" w:rsidRPr="002A52A4">
          <w:rPr>
            <w:noProof/>
            <w:webHidden/>
          </w:rPr>
        </w:r>
        <w:r w:rsidR="00176069" w:rsidRPr="002A52A4">
          <w:rPr>
            <w:noProof/>
            <w:webHidden/>
          </w:rPr>
          <w:fldChar w:fldCharType="separate"/>
        </w:r>
        <w:r w:rsidR="00705AE8" w:rsidRPr="002A52A4">
          <w:rPr>
            <w:noProof/>
            <w:webHidden/>
          </w:rPr>
          <w:t>15</w:t>
        </w:r>
        <w:r w:rsidR="00176069" w:rsidRPr="002A52A4">
          <w:rPr>
            <w:noProof/>
            <w:webHidden/>
          </w:rPr>
          <w:fldChar w:fldCharType="end"/>
        </w:r>
      </w:hyperlink>
    </w:p>
    <w:p w14:paraId="06BA8C91"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2A52A4">
          <w:rPr>
            <w:rStyle w:val="Hipervnculo"/>
            <w:noProof/>
          </w:rPr>
          <w:t>Figura 1</w:t>
        </w:r>
        <w:r w:rsidR="00176069" w:rsidRPr="002A52A4">
          <w:rPr>
            <w:rStyle w:val="Hipervnculo"/>
            <w:noProof/>
          </w:rPr>
          <w:noBreakHyphen/>
          <w:t>6. Sistema Distribuido que consta de tres participantes en un solo Dominio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_Toc421180779 \h </w:instrText>
        </w:r>
        <w:r w:rsidR="00176069" w:rsidRPr="002A52A4">
          <w:rPr>
            <w:noProof/>
            <w:webHidden/>
          </w:rPr>
        </w:r>
        <w:r w:rsidR="00176069" w:rsidRPr="002A52A4">
          <w:rPr>
            <w:noProof/>
            <w:webHidden/>
          </w:rPr>
          <w:fldChar w:fldCharType="separate"/>
        </w:r>
        <w:r w:rsidR="00705AE8" w:rsidRPr="002A52A4">
          <w:rPr>
            <w:noProof/>
            <w:webHidden/>
          </w:rPr>
          <w:t>18</w:t>
        </w:r>
        <w:r w:rsidR="00176069" w:rsidRPr="002A52A4">
          <w:rPr>
            <w:noProof/>
            <w:webHidden/>
          </w:rPr>
          <w:fldChar w:fldCharType="end"/>
        </w:r>
      </w:hyperlink>
    </w:p>
    <w:p w14:paraId="3DAF431C"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2A52A4">
          <w:rPr>
            <w:rStyle w:val="Hipervnculo"/>
            <w:noProof/>
          </w:rPr>
          <w:t>Figura 1</w:t>
        </w:r>
        <w:r w:rsidR="00176069" w:rsidRPr="002A52A4">
          <w:rPr>
            <w:rStyle w:val="Hipervnculo"/>
            <w:noProof/>
          </w:rPr>
          <w:noBreakHyphen/>
          <w:t>7 Línea de tiempo en los estándares de tiempo real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_Toc421180780 \h </w:instrText>
        </w:r>
        <w:r w:rsidR="00176069" w:rsidRPr="002A52A4">
          <w:rPr>
            <w:noProof/>
            <w:webHidden/>
          </w:rPr>
        </w:r>
        <w:r w:rsidR="00176069" w:rsidRPr="002A52A4">
          <w:rPr>
            <w:noProof/>
            <w:webHidden/>
          </w:rPr>
          <w:fldChar w:fldCharType="separate"/>
        </w:r>
        <w:r w:rsidR="00705AE8" w:rsidRPr="002A52A4">
          <w:rPr>
            <w:noProof/>
            <w:webHidden/>
          </w:rPr>
          <w:t>26</w:t>
        </w:r>
        <w:r w:rsidR="00176069" w:rsidRPr="002A52A4">
          <w:rPr>
            <w:noProof/>
            <w:webHidden/>
          </w:rPr>
          <w:fldChar w:fldCharType="end"/>
        </w:r>
      </w:hyperlink>
    </w:p>
    <w:p w14:paraId="07AE5800"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2A52A4">
          <w:rPr>
            <w:rStyle w:val="Hipervnculo"/>
            <w:noProof/>
          </w:rPr>
          <w:t>Figura 1</w:t>
        </w:r>
        <w:r w:rsidR="00176069" w:rsidRPr="002A52A4">
          <w:rPr>
            <w:rStyle w:val="Hipervnculo"/>
            <w:noProof/>
          </w:rPr>
          <w:noBreakHyphen/>
          <w:t>8. Arquitectura del Middleware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_Toc421180781 \h </w:instrText>
        </w:r>
        <w:r w:rsidR="00176069" w:rsidRPr="002A52A4">
          <w:rPr>
            <w:noProof/>
            <w:webHidden/>
          </w:rPr>
        </w:r>
        <w:r w:rsidR="00176069" w:rsidRPr="002A52A4">
          <w:rPr>
            <w:noProof/>
            <w:webHidden/>
          </w:rPr>
          <w:fldChar w:fldCharType="separate"/>
        </w:r>
        <w:r w:rsidR="00705AE8" w:rsidRPr="002A52A4">
          <w:rPr>
            <w:noProof/>
            <w:webHidden/>
          </w:rPr>
          <w:t>28</w:t>
        </w:r>
        <w:r w:rsidR="00176069" w:rsidRPr="002A52A4">
          <w:rPr>
            <w:noProof/>
            <w:webHidden/>
          </w:rPr>
          <w:fldChar w:fldCharType="end"/>
        </w:r>
      </w:hyperlink>
    </w:p>
    <w:p w14:paraId="4672AEC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2A52A4">
          <w:rPr>
            <w:rStyle w:val="Hipervnculo"/>
            <w:noProof/>
          </w:rPr>
          <w:t>Figura 1</w:t>
        </w:r>
        <w:r w:rsidR="00176069" w:rsidRPr="002A52A4">
          <w:rPr>
            <w:rStyle w:val="Hipervnculo"/>
            <w:noProof/>
          </w:rPr>
          <w:noBreakHyphen/>
          <w:t>9. Modelo DCPS y sus relaciones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_Toc421180782 \h </w:instrText>
        </w:r>
        <w:r w:rsidR="00176069" w:rsidRPr="002A52A4">
          <w:rPr>
            <w:noProof/>
            <w:webHidden/>
          </w:rPr>
        </w:r>
        <w:r w:rsidR="00176069" w:rsidRPr="002A52A4">
          <w:rPr>
            <w:noProof/>
            <w:webHidden/>
          </w:rPr>
          <w:fldChar w:fldCharType="separate"/>
        </w:r>
        <w:r w:rsidR="00705AE8" w:rsidRPr="002A52A4">
          <w:rPr>
            <w:noProof/>
            <w:webHidden/>
          </w:rPr>
          <w:t>31</w:t>
        </w:r>
        <w:r w:rsidR="00176069" w:rsidRPr="002A52A4">
          <w:rPr>
            <w:noProof/>
            <w:webHidden/>
          </w:rPr>
          <w:fldChar w:fldCharType="end"/>
        </w:r>
      </w:hyperlink>
    </w:p>
    <w:p w14:paraId="38A7B34D"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2A52A4">
          <w:rPr>
            <w:rStyle w:val="Hipervnculo"/>
            <w:noProof/>
          </w:rPr>
          <w:t>Figura 1</w:t>
        </w:r>
        <w:r w:rsidR="00176069" w:rsidRPr="002A52A4">
          <w:rPr>
            <w:rStyle w:val="Hipervnculo"/>
            <w:noProof/>
          </w:rPr>
          <w:noBreakHyphen/>
          <w:t>10. Modelo DLRL</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_Toc421180783 \h </w:instrText>
        </w:r>
        <w:r w:rsidR="00176069" w:rsidRPr="002A52A4">
          <w:rPr>
            <w:noProof/>
            <w:webHidden/>
          </w:rPr>
        </w:r>
        <w:r w:rsidR="00176069" w:rsidRPr="002A52A4">
          <w:rPr>
            <w:noProof/>
            <w:webHidden/>
          </w:rPr>
          <w:fldChar w:fldCharType="separate"/>
        </w:r>
        <w:r w:rsidR="00705AE8" w:rsidRPr="002A52A4">
          <w:rPr>
            <w:noProof/>
            <w:webHidden/>
          </w:rPr>
          <w:t>33</w:t>
        </w:r>
        <w:r w:rsidR="00176069" w:rsidRPr="002A52A4">
          <w:rPr>
            <w:noProof/>
            <w:webHidden/>
          </w:rPr>
          <w:fldChar w:fldCharType="end"/>
        </w:r>
      </w:hyperlink>
    </w:p>
    <w:p w14:paraId="149674DB"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2A52A4">
          <w:rPr>
            <w:rStyle w:val="Hipervnculo"/>
            <w:noProof/>
          </w:rPr>
          <w:t>Figura 1</w:t>
        </w:r>
        <w:r w:rsidR="00176069" w:rsidRPr="002A52A4">
          <w:rPr>
            <w:rStyle w:val="Hipervnculo"/>
            <w:noProof/>
          </w:rPr>
          <w:noBreakHyphen/>
          <w:t>11. Módulos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_Toc421180784 \h </w:instrText>
        </w:r>
        <w:r w:rsidR="00176069" w:rsidRPr="002A52A4">
          <w:rPr>
            <w:noProof/>
            <w:webHidden/>
          </w:rPr>
        </w:r>
        <w:r w:rsidR="00176069" w:rsidRPr="002A52A4">
          <w:rPr>
            <w:noProof/>
            <w:webHidden/>
          </w:rPr>
          <w:fldChar w:fldCharType="separate"/>
        </w:r>
        <w:r w:rsidR="00705AE8" w:rsidRPr="002A52A4">
          <w:rPr>
            <w:noProof/>
            <w:webHidden/>
          </w:rPr>
          <w:t>35</w:t>
        </w:r>
        <w:r w:rsidR="00176069" w:rsidRPr="002A52A4">
          <w:rPr>
            <w:noProof/>
            <w:webHidden/>
          </w:rPr>
          <w:fldChar w:fldCharType="end"/>
        </w:r>
      </w:hyperlink>
    </w:p>
    <w:p w14:paraId="6B0DADE7"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2A52A4">
          <w:rPr>
            <w:rStyle w:val="Hipervnculo"/>
            <w:noProof/>
          </w:rPr>
          <w:t>Figura 1</w:t>
        </w:r>
        <w:r w:rsidR="00176069" w:rsidRPr="002A52A4">
          <w:rPr>
            <w:rStyle w:val="Hipervnculo"/>
            <w:noProof/>
          </w:rPr>
          <w:noBreakHyphen/>
          <w:t>12. Modelo Suscriptor-Solicitado y Publicador-Ofertado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_Toc421180785 \h </w:instrText>
        </w:r>
        <w:r w:rsidR="00176069" w:rsidRPr="002A52A4">
          <w:rPr>
            <w:noProof/>
            <w:webHidden/>
          </w:rPr>
        </w:r>
        <w:r w:rsidR="00176069" w:rsidRPr="002A52A4">
          <w:rPr>
            <w:noProof/>
            <w:webHidden/>
          </w:rPr>
          <w:fldChar w:fldCharType="separate"/>
        </w:r>
        <w:r w:rsidR="00705AE8" w:rsidRPr="002A52A4">
          <w:rPr>
            <w:noProof/>
            <w:webHidden/>
          </w:rPr>
          <w:t>38</w:t>
        </w:r>
        <w:r w:rsidR="00176069" w:rsidRPr="002A52A4">
          <w:rPr>
            <w:noProof/>
            <w:webHidden/>
          </w:rPr>
          <w:fldChar w:fldCharType="end"/>
        </w:r>
      </w:hyperlink>
    </w:p>
    <w:p w14:paraId="06D5678A"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2A52A4">
          <w:rPr>
            <w:rStyle w:val="Hipervnculo"/>
            <w:noProof/>
          </w:rPr>
          <w:t>Figura 1</w:t>
        </w:r>
        <w:r w:rsidR="00176069" w:rsidRPr="002A52A4">
          <w:rPr>
            <w:rStyle w:val="Hipervnculo"/>
            <w:noProof/>
          </w:rPr>
          <w:noBreakHyphen/>
          <w:t>13. Interoperabilidad del API</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_Toc421180786 \h </w:instrText>
        </w:r>
        <w:r w:rsidR="00176069" w:rsidRPr="002A52A4">
          <w:rPr>
            <w:noProof/>
            <w:webHidden/>
          </w:rPr>
        </w:r>
        <w:r w:rsidR="00176069" w:rsidRPr="002A52A4">
          <w:rPr>
            <w:noProof/>
            <w:webHidden/>
          </w:rPr>
          <w:fldChar w:fldCharType="separate"/>
        </w:r>
        <w:r w:rsidR="00705AE8" w:rsidRPr="002A52A4">
          <w:rPr>
            <w:noProof/>
            <w:webHidden/>
          </w:rPr>
          <w:t>39</w:t>
        </w:r>
        <w:r w:rsidR="00176069" w:rsidRPr="002A52A4">
          <w:rPr>
            <w:noProof/>
            <w:webHidden/>
          </w:rPr>
          <w:fldChar w:fldCharType="end"/>
        </w:r>
      </w:hyperlink>
    </w:p>
    <w:p w14:paraId="43F1CCE9"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2A52A4">
          <w:rPr>
            <w:rStyle w:val="Hipervnculo"/>
            <w:noProof/>
          </w:rPr>
          <w:t>Figura 1</w:t>
        </w:r>
        <w:r w:rsidR="00176069" w:rsidRPr="002A52A4">
          <w:rPr>
            <w:rStyle w:val="Hipervnculo"/>
            <w:noProof/>
          </w:rPr>
          <w:noBreakHyphen/>
          <w:t>14. Interoperabilidad del Protocolo de Conexión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_Toc421180787 \h </w:instrText>
        </w:r>
        <w:r w:rsidR="00176069" w:rsidRPr="002A52A4">
          <w:rPr>
            <w:noProof/>
            <w:webHidden/>
          </w:rPr>
        </w:r>
        <w:r w:rsidR="00176069" w:rsidRPr="002A52A4">
          <w:rPr>
            <w:noProof/>
            <w:webHidden/>
          </w:rPr>
          <w:fldChar w:fldCharType="separate"/>
        </w:r>
        <w:r w:rsidR="00705AE8" w:rsidRPr="002A52A4">
          <w:rPr>
            <w:noProof/>
            <w:webHidden/>
          </w:rPr>
          <w:t>40</w:t>
        </w:r>
        <w:r w:rsidR="00176069" w:rsidRPr="002A52A4">
          <w:rPr>
            <w:noProof/>
            <w:webHidden/>
          </w:rPr>
          <w:fldChar w:fldCharType="end"/>
        </w:r>
      </w:hyperlink>
    </w:p>
    <w:p w14:paraId="2E4ECDD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2A52A4">
          <w:rPr>
            <w:rStyle w:val="Hipervnculo"/>
            <w:noProof/>
          </w:rPr>
          <w:t>Figura 1</w:t>
        </w:r>
        <w:r w:rsidR="00176069" w:rsidRPr="002A52A4">
          <w:rPr>
            <w:rStyle w:val="Hipervnculo"/>
            <w:noProof/>
          </w:rPr>
          <w:noBreakHyphen/>
          <w:t>15. Parámetros de QoS definidos por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_Toc421180788 \h </w:instrText>
        </w:r>
        <w:r w:rsidR="00176069" w:rsidRPr="002A52A4">
          <w:rPr>
            <w:noProof/>
            <w:webHidden/>
          </w:rPr>
        </w:r>
        <w:r w:rsidR="00176069" w:rsidRPr="002A52A4">
          <w:rPr>
            <w:noProof/>
            <w:webHidden/>
          </w:rPr>
          <w:fldChar w:fldCharType="separate"/>
        </w:r>
        <w:r w:rsidR="00705AE8" w:rsidRPr="002A52A4">
          <w:rPr>
            <w:noProof/>
            <w:webHidden/>
          </w:rPr>
          <w:t>41</w:t>
        </w:r>
        <w:r w:rsidR="00176069" w:rsidRPr="002A52A4">
          <w:rPr>
            <w:noProof/>
            <w:webHidden/>
          </w:rPr>
          <w:fldChar w:fldCharType="end"/>
        </w:r>
      </w:hyperlink>
    </w:p>
    <w:p w14:paraId="203B06EC"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2A52A4">
          <w:rPr>
            <w:rStyle w:val="Hipervnculo"/>
            <w:noProof/>
          </w:rPr>
          <w:t>Figura 1</w:t>
        </w:r>
        <w:r w:rsidR="00176069" w:rsidRPr="002A52A4">
          <w:rPr>
            <w:rStyle w:val="Hipervnculo"/>
            <w:noProof/>
          </w:rPr>
          <w:noBreakHyphen/>
          <w:t>16. Control del tiempo en DDS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_Toc421180789 \h </w:instrText>
        </w:r>
        <w:r w:rsidR="00176069" w:rsidRPr="002A52A4">
          <w:rPr>
            <w:noProof/>
            <w:webHidden/>
          </w:rPr>
        </w:r>
        <w:r w:rsidR="00176069" w:rsidRPr="002A52A4">
          <w:rPr>
            <w:noProof/>
            <w:webHidden/>
          </w:rPr>
          <w:fldChar w:fldCharType="separate"/>
        </w:r>
        <w:r w:rsidR="00705AE8" w:rsidRPr="002A52A4">
          <w:rPr>
            <w:noProof/>
            <w:webHidden/>
          </w:rPr>
          <w:t>44</w:t>
        </w:r>
        <w:r w:rsidR="00176069" w:rsidRPr="002A52A4">
          <w:rPr>
            <w:noProof/>
            <w:webHidden/>
          </w:rPr>
          <w:fldChar w:fldCharType="end"/>
        </w:r>
      </w:hyperlink>
    </w:p>
    <w:p w14:paraId="13855B7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2A52A4">
          <w:rPr>
            <w:rStyle w:val="Hipervnculo"/>
            <w:noProof/>
          </w:rPr>
          <w:t>Figura 2</w:t>
        </w:r>
        <w:r w:rsidR="00176069" w:rsidRPr="002A52A4">
          <w:rPr>
            <w:rStyle w:val="Hipervnculo"/>
            <w:noProof/>
          </w:rPr>
          <w:noBreakHyphen/>
          <w:t>1. Estructura general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_Toc421180790 \h </w:instrText>
        </w:r>
        <w:r w:rsidR="00176069" w:rsidRPr="002A52A4">
          <w:rPr>
            <w:noProof/>
            <w:webHidden/>
          </w:rPr>
        </w:r>
        <w:r w:rsidR="00176069" w:rsidRPr="002A52A4">
          <w:rPr>
            <w:noProof/>
            <w:webHidden/>
          </w:rPr>
          <w:fldChar w:fldCharType="separate"/>
        </w:r>
        <w:r w:rsidR="00705AE8" w:rsidRPr="002A52A4">
          <w:rPr>
            <w:noProof/>
            <w:webHidden/>
          </w:rPr>
          <w:t>47</w:t>
        </w:r>
        <w:r w:rsidR="00176069" w:rsidRPr="002A52A4">
          <w:rPr>
            <w:noProof/>
            <w:webHidden/>
          </w:rPr>
          <w:fldChar w:fldCharType="end"/>
        </w:r>
      </w:hyperlink>
    </w:p>
    <w:p w14:paraId="7E127B88"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2A52A4">
          <w:rPr>
            <w:rStyle w:val="Hipervnculo"/>
            <w:noProof/>
          </w:rPr>
          <w:t>Figura 2</w:t>
        </w:r>
        <w:r w:rsidR="00176069" w:rsidRPr="002A52A4">
          <w:rPr>
            <w:rStyle w:val="Hipervnculo"/>
            <w:noProof/>
          </w:rPr>
          <w:noBreakHyphen/>
          <w:t>2.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_Toc421180791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2619FD0E"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2A52A4">
          <w:rPr>
            <w:rStyle w:val="Hipervnculo"/>
            <w:noProof/>
          </w:rPr>
          <w:t>Figura 2</w:t>
        </w:r>
        <w:r w:rsidR="00176069" w:rsidRPr="002A52A4">
          <w:rPr>
            <w:rStyle w:val="Hipervnculo"/>
            <w:noProof/>
          </w:rPr>
          <w:noBreakHyphen/>
          <w:t>3.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_Toc421180792 \h </w:instrText>
        </w:r>
        <w:r w:rsidR="00176069" w:rsidRPr="002A52A4">
          <w:rPr>
            <w:noProof/>
            <w:webHidden/>
          </w:rPr>
        </w:r>
        <w:r w:rsidR="00176069" w:rsidRPr="002A52A4">
          <w:rPr>
            <w:noProof/>
            <w:webHidden/>
          </w:rPr>
          <w:fldChar w:fldCharType="separate"/>
        </w:r>
        <w:r w:rsidR="00705AE8" w:rsidRPr="002A52A4">
          <w:rPr>
            <w:noProof/>
            <w:webHidden/>
          </w:rPr>
          <w:t>48</w:t>
        </w:r>
        <w:r w:rsidR="00176069" w:rsidRPr="002A52A4">
          <w:rPr>
            <w:noProof/>
            <w:webHidden/>
          </w:rPr>
          <w:fldChar w:fldCharType="end"/>
        </w:r>
      </w:hyperlink>
    </w:p>
    <w:p w14:paraId="4E0DC43F"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2A52A4">
          <w:rPr>
            <w:rStyle w:val="Hipervnculo"/>
            <w:noProof/>
          </w:rPr>
          <w:t>Figura 2</w:t>
        </w:r>
        <w:r w:rsidR="00176069" w:rsidRPr="002A52A4">
          <w:rPr>
            <w:rStyle w:val="Hipervnculo"/>
            <w:noProof/>
          </w:rPr>
          <w:noBreakHyphen/>
          <w:t>4. Estructura del submensaje AckNack</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_Toc421180793 \h </w:instrText>
        </w:r>
        <w:r w:rsidR="00176069" w:rsidRPr="002A52A4">
          <w:rPr>
            <w:noProof/>
            <w:webHidden/>
          </w:rPr>
        </w:r>
        <w:r w:rsidR="00176069" w:rsidRPr="002A52A4">
          <w:rPr>
            <w:noProof/>
            <w:webHidden/>
          </w:rPr>
          <w:fldChar w:fldCharType="separate"/>
        </w:r>
        <w:r w:rsidR="00705AE8" w:rsidRPr="002A52A4">
          <w:rPr>
            <w:noProof/>
            <w:webHidden/>
          </w:rPr>
          <w:t>49</w:t>
        </w:r>
        <w:r w:rsidR="00176069" w:rsidRPr="002A52A4">
          <w:rPr>
            <w:noProof/>
            <w:webHidden/>
          </w:rPr>
          <w:fldChar w:fldCharType="end"/>
        </w:r>
      </w:hyperlink>
    </w:p>
    <w:p w14:paraId="012E8DA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2A52A4">
          <w:rPr>
            <w:rStyle w:val="Hipervnculo"/>
            <w:noProof/>
          </w:rPr>
          <w:t>Figura 2</w:t>
        </w:r>
        <w:r w:rsidR="00176069" w:rsidRPr="002A52A4">
          <w:rPr>
            <w:rStyle w:val="Hipervnculo"/>
            <w:noProof/>
          </w:rPr>
          <w:noBreakHyphen/>
          <w:t>5. Estructura del submensaje 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_Toc421180794 \h </w:instrText>
        </w:r>
        <w:r w:rsidR="00176069" w:rsidRPr="002A52A4">
          <w:rPr>
            <w:noProof/>
            <w:webHidden/>
          </w:rPr>
        </w:r>
        <w:r w:rsidR="00176069" w:rsidRPr="002A52A4">
          <w:rPr>
            <w:noProof/>
            <w:webHidden/>
          </w:rPr>
          <w:fldChar w:fldCharType="separate"/>
        </w:r>
        <w:r w:rsidR="00705AE8" w:rsidRPr="002A52A4">
          <w:rPr>
            <w:noProof/>
            <w:webHidden/>
          </w:rPr>
          <w:t>52</w:t>
        </w:r>
        <w:r w:rsidR="00176069" w:rsidRPr="002A52A4">
          <w:rPr>
            <w:noProof/>
            <w:webHidden/>
          </w:rPr>
          <w:fldChar w:fldCharType="end"/>
        </w:r>
      </w:hyperlink>
    </w:p>
    <w:p w14:paraId="71FC7D81"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2A52A4">
          <w:rPr>
            <w:rStyle w:val="Hipervnculo"/>
            <w:noProof/>
          </w:rPr>
          <w:t>Figura 2</w:t>
        </w:r>
        <w:r w:rsidR="00176069" w:rsidRPr="002A52A4">
          <w:rPr>
            <w:rStyle w:val="Hipervnculo"/>
            <w:noProof/>
          </w:rPr>
          <w:noBreakHyphen/>
          <w:t>6. Estructura del submensaje DataFrag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_Toc421180795 \h </w:instrText>
        </w:r>
        <w:r w:rsidR="00176069" w:rsidRPr="002A52A4">
          <w:rPr>
            <w:noProof/>
            <w:webHidden/>
          </w:rPr>
        </w:r>
        <w:r w:rsidR="00176069" w:rsidRPr="002A52A4">
          <w:rPr>
            <w:noProof/>
            <w:webHidden/>
          </w:rPr>
          <w:fldChar w:fldCharType="separate"/>
        </w:r>
        <w:r w:rsidR="00705AE8" w:rsidRPr="002A52A4">
          <w:rPr>
            <w:noProof/>
            <w:webHidden/>
          </w:rPr>
          <w:t>58</w:t>
        </w:r>
        <w:r w:rsidR="00176069" w:rsidRPr="002A52A4">
          <w:rPr>
            <w:noProof/>
            <w:webHidden/>
          </w:rPr>
          <w:fldChar w:fldCharType="end"/>
        </w:r>
      </w:hyperlink>
    </w:p>
    <w:p w14:paraId="7E67AF27"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2A52A4">
          <w:rPr>
            <w:rStyle w:val="Hipervnculo"/>
            <w:noProof/>
          </w:rPr>
          <w:t>Figura 2</w:t>
        </w:r>
        <w:r w:rsidR="00176069" w:rsidRPr="002A52A4">
          <w:rPr>
            <w:rStyle w:val="Hipervnculo"/>
            <w:noProof/>
          </w:rPr>
          <w:noBreakHyphen/>
          <w:t>7. Estructura del submensaje Gap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_Toc421180796 \h </w:instrText>
        </w:r>
        <w:r w:rsidR="00176069" w:rsidRPr="002A52A4">
          <w:rPr>
            <w:noProof/>
            <w:webHidden/>
          </w:rPr>
        </w:r>
        <w:r w:rsidR="00176069" w:rsidRPr="002A52A4">
          <w:rPr>
            <w:noProof/>
            <w:webHidden/>
          </w:rPr>
          <w:fldChar w:fldCharType="separate"/>
        </w:r>
        <w:r w:rsidR="00705AE8" w:rsidRPr="002A52A4">
          <w:rPr>
            <w:noProof/>
            <w:webHidden/>
          </w:rPr>
          <w:t>63</w:t>
        </w:r>
        <w:r w:rsidR="00176069" w:rsidRPr="002A52A4">
          <w:rPr>
            <w:noProof/>
            <w:webHidden/>
          </w:rPr>
          <w:fldChar w:fldCharType="end"/>
        </w:r>
      </w:hyperlink>
    </w:p>
    <w:p w14:paraId="6AB7691F"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2A52A4">
          <w:rPr>
            <w:rStyle w:val="Hipervnculo"/>
            <w:noProof/>
          </w:rPr>
          <w:t>Figura 2</w:t>
        </w:r>
        <w:r w:rsidR="00176069" w:rsidRPr="002A52A4">
          <w:rPr>
            <w:rStyle w:val="Hipervnculo"/>
            <w:noProof/>
          </w:rPr>
          <w:noBreakHyphen/>
          <w:t>8. Estructura del submensaje Heartbeat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_Toc421180797 \h </w:instrText>
        </w:r>
        <w:r w:rsidR="00176069" w:rsidRPr="002A52A4">
          <w:rPr>
            <w:noProof/>
            <w:webHidden/>
          </w:rPr>
        </w:r>
        <w:r w:rsidR="00176069" w:rsidRPr="002A52A4">
          <w:rPr>
            <w:noProof/>
            <w:webHidden/>
          </w:rPr>
          <w:fldChar w:fldCharType="separate"/>
        </w:r>
        <w:r w:rsidR="00705AE8" w:rsidRPr="002A52A4">
          <w:rPr>
            <w:noProof/>
            <w:webHidden/>
          </w:rPr>
          <w:t>65</w:t>
        </w:r>
        <w:r w:rsidR="00176069" w:rsidRPr="002A52A4">
          <w:rPr>
            <w:noProof/>
            <w:webHidden/>
          </w:rPr>
          <w:fldChar w:fldCharType="end"/>
        </w:r>
      </w:hyperlink>
    </w:p>
    <w:p w14:paraId="1948B12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2A52A4">
          <w:rPr>
            <w:rStyle w:val="Hipervnculo"/>
            <w:noProof/>
          </w:rPr>
          <w:t>Figura 2</w:t>
        </w:r>
        <w:r w:rsidR="00176069" w:rsidRPr="002A52A4">
          <w:rPr>
            <w:rStyle w:val="Hipervnculo"/>
            <w:noProof/>
          </w:rPr>
          <w:noBreakHyphen/>
          <w:t>9. Estructura del submensaje HeartBeatFrag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_Toc421180798 \h </w:instrText>
        </w:r>
        <w:r w:rsidR="00176069" w:rsidRPr="002A52A4">
          <w:rPr>
            <w:noProof/>
            <w:webHidden/>
          </w:rPr>
        </w:r>
        <w:r w:rsidR="00176069" w:rsidRPr="002A52A4">
          <w:rPr>
            <w:noProof/>
            <w:webHidden/>
          </w:rPr>
          <w:fldChar w:fldCharType="separate"/>
        </w:r>
        <w:r w:rsidR="00705AE8" w:rsidRPr="002A52A4">
          <w:rPr>
            <w:noProof/>
            <w:webHidden/>
          </w:rPr>
          <w:t>69</w:t>
        </w:r>
        <w:r w:rsidR="00176069" w:rsidRPr="002A52A4">
          <w:rPr>
            <w:noProof/>
            <w:webHidden/>
          </w:rPr>
          <w:fldChar w:fldCharType="end"/>
        </w:r>
      </w:hyperlink>
    </w:p>
    <w:p w14:paraId="14C0749E"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2A52A4">
          <w:rPr>
            <w:rStyle w:val="Hipervnculo"/>
            <w:noProof/>
          </w:rPr>
          <w:t>Figura 2</w:t>
        </w:r>
        <w:r w:rsidR="00176069" w:rsidRPr="002A52A4">
          <w:rPr>
            <w:rStyle w:val="Hipervnculo"/>
            <w:noProof/>
          </w:rPr>
          <w:noBreakHyphen/>
          <w:t>10. Estructura del submensaje InfoDestination</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_Toc421180799 \h </w:instrText>
        </w:r>
        <w:r w:rsidR="00176069" w:rsidRPr="002A52A4">
          <w:rPr>
            <w:noProof/>
            <w:webHidden/>
          </w:rPr>
        </w:r>
        <w:r w:rsidR="00176069" w:rsidRPr="002A52A4">
          <w:rPr>
            <w:noProof/>
            <w:webHidden/>
          </w:rPr>
          <w:fldChar w:fldCharType="separate"/>
        </w:r>
        <w:r w:rsidR="00705AE8" w:rsidRPr="002A52A4">
          <w:rPr>
            <w:noProof/>
            <w:webHidden/>
          </w:rPr>
          <w:t>71</w:t>
        </w:r>
        <w:r w:rsidR="00176069" w:rsidRPr="002A52A4">
          <w:rPr>
            <w:noProof/>
            <w:webHidden/>
          </w:rPr>
          <w:fldChar w:fldCharType="end"/>
        </w:r>
      </w:hyperlink>
    </w:p>
    <w:p w14:paraId="3646904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2A52A4">
          <w:rPr>
            <w:rStyle w:val="Hipervnculo"/>
            <w:noProof/>
          </w:rPr>
          <w:t>Figura 2</w:t>
        </w:r>
        <w:r w:rsidR="00176069" w:rsidRPr="002A52A4">
          <w:rPr>
            <w:rStyle w:val="Hipervnculo"/>
            <w:noProof/>
          </w:rPr>
          <w:noBreakHyphen/>
          <w:t>11. Estructura del submensaje InfoReply</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_Toc421180800 \h </w:instrText>
        </w:r>
        <w:r w:rsidR="00176069" w:rsidRPr="002A52A4">
          <w:rPr>
            <w:noProof/>
            <w:webHidden/>
          </w:rPr>
        </w:r>
        <w:r w:rsidR="00176069" w:rsidRPr="002A52A4">
          <w:rPr>
            <w:noProof/>
            <w:webHidden/>
          </w:rPr>
          <w:fldChar w:fldCharType="separate"/>
        </w:r>
        <w:r w:rsidR="00705AE8" w:rsidRPr="002A52A4">
          <w:rPr>
            <w:noProof/>
            <w:webHidden/>
          </w:rPr>
          <w:t>73</w:t>
        </w:r>
        <w:r w:rsidR="00176069" w:rsidRPr="002A52A4">
          <w:rPr>
            <w:noProof/>
            <w:webHidden/>
          </w:rPr>
          <w:fldChar w:fldCharType="end"/>
        </w:r>
      </w:hyperlink>
    </w:p>
    <w:p w14:paraId="4C19436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2A52A4">
          <w:rPr>
            <w:rStyle w:val="Hipervnculo"/>
            <w:noProof/>
          </w:rPr>
          <w:t>Figura 2</w:t>
        </w:r>
        <w:r w:rsidR="00176069" w:rsidRPr="002A52A4">
          <w:rPr>
            <w:rStyle w:val="Hipervnculo"/>
            <w:noProof/>
          </w:rPr>
          <w:noBreakHyphen/>
          <w:t>12. Estructura del submensaje InfoSource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_Toc421180801 \h </w:instrText>
        </w:r>
        <w:r w:rsidR="00176069" w:rsidRPr="002A52A4">
          <w:rPr>
            <w:noProof/>
            <w:webHidden/>
          </w:rPr>
        </w:r>
        <w:r w:rsidR="00176069" w:rsidRPr="002A52A4">
          <w:rPr>
            <w:noProof/>
            <w:webHidden/>
          </w:rPr>
          <w:fldChar w:fldCharType="separate"/>
        </w:r>
        <w:r w:rsidR="00705AE8" w:rsidRPr="002A52A4">
          <w:rPr>
            <w:noProof/>
            <w:webHidden/>
          </w:rPr>
          <w:t>74</w:t>
        </w:r>
        <w:r w:rsidR="00176069" w:rsidRPr="002A52A4">
          <w:rPr>
            <w:noProof/>
            <w:webHidden/>
          </w:rPr>
          <w:fldChar w:fldCharType="end"/>
        </w:r>
      </w:hyperlink>
    </w:p>
    <w:p w14:paraId="003B2022"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2A52A4">
          <w:rPr>
            <w:rStyle w:val="Hipervnculo"/>
            <w:noProof/>
          </w:rPr>
          <w:t>Figura 2</w:t>
        </w:r>
        <w:r w:rsidR="00176069" w:rsidRPr="002A52A4">
          <w:rPr>
            <w:rStyle w:val="Hipervnculo"/>
            <w:noProof/>
          </w:rPr>
          <w:noBreakHyphen/>
          <w:t>13. Estructura del submensaje InfoTimestamp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_Toc421180802 \h </w:instrText>
        </w:r>
        <w:r w:rsidR="00176069" w:rsidRPr="002A52A4">
          <w:rPr>
            <w:noProof/>
            <w:webHidden/>
          </w:rPr>
        </w:r>
        <w:r w:rsidR="00176069" w:rsidRPr="002A52A4">
          <w:rPr>
            <w:noProof/>
            <w:webHidden/>
          </w:rPr>
          <w:fldChar w:fldCharType="separate"/>
        </w:r>
        <w:r w:rsidR="00705AE8" w:rsidRPr="002A52A4">
          <w:rPr>
            <w:noProof/>
            <w:webHidden/>
          </w:rPr>
          <w:t>76</w:t>
        </w:r>
        <w:r w:rsidR="00176069" w:rsidRPr="002A52A4">
          <w:rPr>
            <w:noProof/>
            <w:webHidden/>
          </w:rPr>
          <w:fldChar w:fldCharType="end"/>
        </w:r>
      </w:hyperlink>
    </w:p>
    <w:p w14:paraId="774C72CB"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2A52A4">
          <w:rPr>
            <w:rStyle w:val="Hipervnculo"/>
            <w:noProof/>
          </w:rPr>
          <w:t>Figura 2</w:t>
        </w:r>
        <w:r w:rsidR="00176069" w:rsidRPr="002A52A4">
          <w:rPr>
            <w:rStyle w:val="Hipervnculo"/>
            <w:noProof/>
          </w:rPr>
          <w:noBreakHyphen/>
          <w:t>14. Estructura del submensaje NackFrag</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_Toc421180803 \h </w:instrText>
        </w:r>
        <w:r w:rsidR="00176069" w:rsidRPr="002A52A4">
          <w:rPr>
            <w:noProof/>
            <w:webHidden/>
          </w:rPr>
        </w:r>
        <w:r w:rsidR="00176069" w:rsidRPr="002A52A4">
          <w:rPr>
            <w:noProof/>
            <w:webHidden/>
          </w:rPr>
          <w:fldChar w:fldCharType="separate"/>
        </w:r>
        <w:r w:rsidR="00705AE8" w:rsidRPr="002A52A4">
          <w:rPr>
            <w:noProof/>
            <w:webHidden/>
          </w:rPr>
          <w:t>78</w:t>
        </w:r>
        <w:r w:rsidR="00176069" w:rsidRPr="002A52A4">
          <w:rPr>
            <w:noProof/>
            <w:webHidden/>
          </w:rPr>
          <w:fldChar w:fldCharType="end"/>
        </w:r>
      </w:hyperlink>
    </w:p>
    <w:p w14:paraId="4ADCC9A9"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2A52A4">
          <w:rPr>
            <w:rStyle w:val="Hipervnculo"/>
            <w:noProof/>
          </w:rPr>
          <w:t>Figura 2</w:t>
        </w:r>
        <w:r w:rsidR="00176069" w:rsidRPr="002A52A4">
          <w:rPr>
            <w:rStyle w:val="Hipervnculo"/>
            <w:noProof/>
          </w:rPr>
          <w:noBreakHyphen/>
          <w:t>15. Estructura del submensaje Pad</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_Toc421180804 \h </w:instrText>
        </w:r>
        <w:r w:rsidR="00176069" w:rsidRPr="002A52A4">
          <w:rPr>
            <w:noProof/>
            <w:webHidden/>
          </w:rPr>
        </w:r>
        <w:r w:rsidR="00176069" w:rsidRPr="002A52A4">
          <w:rPr>
            <w:noProof/>
            <w:webHidden/>
          </w:rPr>
          <w:fldChar w:fldCharType="separate"/>
        </w:r>
        <w:r w:rsidR="00705AE8" w:rsidRPr="002A52A4">
          <w:rPr>
            <w:noProof/>
            <w:webHidden/>
          </w:rPr>
          <w:t>80</w:t>
        </w:r>
        <w:r w:rsidR="00176069" w:rsidRPr="002A52A4">
          <w:rPr>
            <w:noProof/>
            <w:webHidden/>
          </w:rPr>
          <w:fldChar w:fldCharType="end"/>
        </w:r>
      </w:hyperlink>
    </w:p>
    <w:p w14:paraId="1331409F"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2A52A4">
          <w:rPr>
            <w:rStyle w:val="Hipervnculo"/>
            <w:noProof/>
          </w:rPr>
          <w:t>Figura 2</w:t>
        </w:r>
        <w:r w:rsidR="00176069" w:rsidRPr="002A52A4">
          <w:rPr>
            <w:rStyle w:val="Hipervnculo"/>
            <w:noProof/>
          </w:rPr>
          <w:noBreakHyphen/>
          <w:t>16. Estructura del submensaje InfoReplyIp4</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_Toc421180805 \h </w:instrText>
        </w:r>
        <w:r w:rsidR="00176069" w:rsidRPr="002A52A4">
          <w:rPr>
            <w:noProof/>
            <w:webHidden/>
          </w:rPr>
        </w:r>
        <w:r w:rsidR="00176069" w:rsidRPr="002A52A4">
          <w:rPr>
            <w:noProof/>
            <w:webHidden/>
          </w:rPr>
          <w:fldChar w:fldCharType="separate"/>
        </w:r>
        <w:r w:rsidR="00705AE8" w:rsidRPr="002A52A4">
          <w:rPr>
            <w:noProof/>
            <w:webHidden/>
          </w:rPr>
          <w:t>81</w:t>
        </w:r>
        <w:r w:rsidR="00176069" w:rsidRPr="002A52A4">
          <w:rPr>
            <w:noProof/>
            <w:webHidden/>
          </w:rPr>
          <w:fldChar w:fldCharType="end"/>
        </w:r>
      </w:hyperlink>
    </w:p>
    <w:p w14:paraId="6388E0A3"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2A52A4">
          <w:rPr>
            <w:rStyle w:val="Hipervnculo"/>
            <w:noProof/>
          </w:rPr>
          <w:t>Figura 2</w:t>
        </w:r>
        <w:r w:rsidR="00176069" w:rsidRPr="002A52A4">
          <w:rPr>
            <w:rStyle w:val="Hipervnculo"/>
            <w:noProof/>
          </w:rPr>
          <w:noBreakHyphen/>
          <w:t>17. Objeto Topic y sus componentes.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_Toc421180806 \h </w:instrText>
        </w:r>
        <w:r w:rsidR="00176069" w:rsidRPr="002A52A4">
          <w:rPr>
            <w:noProof/>
            <w:webHidden/>
          </w:rPr>
        </w:r>
        <w:r w:rsidR="00176069" w:rsidRPr="002A52A4">
          <w:rPr>
            <w:noProof/>
            <w:webHidden/>
          </w:rPr>
          <w:fldChar w:fldCharType="separate"/>
        </w:r>
        <w:r w:rsidR="00705AE8" w:rsidRPr="002A52A4">
          <w:rPr>
            <w:noProof/>
            <w:webHidden/>
          </w:rPr>
          <w:t>85</w:t>
        </w:r>
        <w:r w:rsidR="00176069" w:rsidRPr="002A52A4">
          <w:rPr>
            <w:noProof/>
            <w:webHidden/>
          </w:rPr>
          <w:fldChar w:fldCharType="end"/>
        </w:r>
      </w:hyperlink>
    </w:p>
    <w:p w14:paraId="151EB4FE"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2A52A4">
          <w:rPr>
            <w:rStyle w:val="Hipervnculo"/>
            <w:noProof/>
          </w:rPr>
          <w:t>Figura 2</w:t>
        </w:r>
        <w:r w:rsidR="00176069" w:rsidRPr="002A52A4">
          <w:rPr>
            <w:rStyle w:val="Hipervnculo"/>
            <w:noProof/>
          </w:rPr>
          <w:noBreakHyphen/>
          <w:t>18. Módulo Estructura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_Toc421180807 \h </w:instrText>
        </w:r>
        <w:r w:rsidR="00176069" w:rsidRPr="002A52A4">
          <w:rPr>
            <w:noProof/>
            <w:webHidden/>
          </w:rPr>
        </w:r>
        <w:r w:rsidR="00176069" w:rsidRPr="002A52A4">
          <w:rPr>
            <w:noProof/>
            <w:webHidden/>
          </w:rPr>
          <w:fldChar w:fldCharType="separate"/>
        </w:r>
        <w:r w:rsidR="00705AE8" w:rsidRPr="002A52A4">
          <w:rPr>
            <w:noProof/>
            <w:webHidden/>
          </w:rPr>
          <w:t>95</w:t>
        </w:r>
        <w:r w:rsidR="00176069" w:rsidRPr="002A52A4">
          <w:rPr>
            <w:noProof/>
            <w:webHidden/>
          </w:rPr>
          <w:fldChar w:fldCharType="end"/>
        </w:r>
      </w:hyperlink>
    </w:p>
    <w:p w14:paraId="56123DB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2A52A4">
          <w:rPr>
            <w:rStyle w:val="Hipervnculo"/>
            <w:noProof/>
          </w:rPr>
          <w:t>Figura 2</w:t>
        </w:r>
        <w:r w:rsidR="00176069" w:rsidRPr="002A52A4">
          <w:rPr>
            <w:rStyle w:val="Hipervnculo"/>
            <w:noProof/>
          </w:rPr>
          <w:noBreakHyphen/>
          <w:t>19.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_Toc421180808 \h </w:instrText>
        </w:r>
        <w:r w:rsidR="00176069" w:rsidRPr="002A52A4">
          <w:rPr>
            <w:noProof/>
            <w:webHidden/>
          </w:rPr>
        </w:r>
        <w:r w:rsidR="00176069" w:rsidRPr="002A52A4">
          <w:rPr>
            <w:noProof/>
            <w:webHidden/>
          </w:rPr>
          <w:fldChar w:fldCharType="separate"/>
        </w:r>
        <w:r w:rsidR="00705AE8" w:rsidRPr="002A52A4">
          <w:rPr>
            <w:noProof/>
            <w:webHidden/>
          </w:rPr>
          <w:t>97</w:t>
        </w:r>
        <w:r w:rsidR="00176069" w:rsidRPr="002A52A4">
          <w:rPr>
            <w:noProof/>
            <w:webHidden/>
          </w:rPr>
          <w:fldChar w:fldCharType="end"/>
        </w:r>
      </w:hyperlink>
    </w:p>
    <w:p w14:paraId="14D5FC88"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2A52A4">
          <w:rPr>
            <w:rStyle w:val="Hipervnculo"/>
            <w:noProof/>
          </w:rPr>
          <w:t>Figura 2</w:t>
        </w:r>
        <w:r w:rsidR="00176069" w:rsidRPr="002A52A4">
          <w:rPr>
            <w:rStyle w:val="Hipervnculo"/>
            <w:noProof/>
          </w:rPr>
          <w:noBreakHyphen/>
          <w:t>20. Estructura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_Toc421180809 \h </w:instrText>
        </w:r>
        <w:r w:rsidR="00176069" w:rsidRPr="002A52A4">
          <w:rPr>
            <w:noProof/>
            <w:webHidden/>
          </w:rPr>
        </w:r>
        <w:r w:rsidR="00176069" w:rsidRPr="002A52A4">
          <w:rPr>
            <w:noProof/>
            <w:webHidden/>
          </w:rPr>
          <w:fldChar w:fldCharType="separate"/>
        </w:r>
        <w:r w:rsidR="00705AE8" w:rsidRPr="002A52A4">
          <w:rPr>
            <w:noProof/>
            <w:webHidden/>
          </w:rPr>
          <w:t>98</w:t>
        </w:r>
        <w:r w:rsidR="00176069" w:rsidRPr="002A52A4">
          <w:rPr>
            <w:noProof/>
            <w:webHidden/>
          </w:rPr>
          <w:fldChar w:fldCharType="end"/>
        </w:r>
      </w:hyperlink>
    </w:p>
    <w:p w14:paraId="7045B49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2A52A4">
          <w:rPr>
            <w:rStyle w:val="Hipervnculo"/>
            <w:noProof/>
          </w:rPr>
          <w:t>Figura 2</w:t>
        </w:r>
        <w:r w:rsidR="00176069" w:rsidRPr="002A52A4">
          <w:rPr>
            <w:rStyle w:val="Hipervnculo"/>
            <w:noProof/>
          </w:rPr>
          <w:noBreakHyphen/>
          <w:t>21. Estructura de la cabecera del 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_Toc421180810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3D2DCDC3"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2A52A4">
          <w:rPr>
            <w:rStyle w:val="Hipervnculo"/>
            <w:noProof/>
          </w:rPr>
          <w:t>Figura 2</w:t>
        </w:r>
        <w:r w:rsidR="00176069" w:rsidRPr="002A52A4">
          <w:rPr>
            <w:rStyle w:val="Hipervnculo"/>
            <w:noProof/>
          </w:rPr>
          <w:noBreakHyphen/>
          <w:t>22. Estructura de los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_Toc421180811 \h </w:instrText>
        </w:r>
        <w:r w:rsidR="00176069" w:rsidRPr="002A52A4">
          <w:rPr>
            <w:noProof/>
            <w:webHidden/>
          </w:rPr>
        </w:r>
        <w:r w:rsidR="00176069" w:rsidRPr="002A52A4">
          <w:rPr>
            <w:noProof/>
            <w:webHidden/>
          </w:rPr>
          <w:fldChar w:fldCharType="separate"/>
        </w:r>
        <w:r w:rsidR="00705AE8" w:rsidRPr="002A52A4">
          <w:rPr>
            <w:noProof/>
            <w:webHidden/>
          </w:rPr>
          <w:t>99</w:t>
        </w:r>
        <w:r w:rsidR="00176069" w:rsidRPr="002A52A4">
          <w:rPr>
            <w:noProof/>
            <w:webHidden/>
          </w:rPr>
          <w:fldChar w:fldCharType="end"/>
        </w:r>
      </w:hyperlink>
    </w:p>
    <w:p w14:paraId="213B81A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2A52A4">
          <w:rPr>
            <w:rStyle w:val="Hipervnculo"/>
            <w:noProof/>
          </w:rPr>
          <w:t>Figura 2</w:t>
        </w:r>
        <w:r w:rsidR="00176069" w:rsidRPr="002A52A4">
          <w:rPr>
            <w:rStyle w:val="Hipervnculo"/>
            <w:noProof/>
          </w:rPr>
          <w:noBreakHyphen/>
          <w:t>23. Receptor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_Toc421180812 \h </w:instrText>
        </w:r>
        <w:r w:rsidR="00176069" w:rsidRPr="002A52A4">
          <w:rPr>
            <w:noProof/>
            <w:webHidden/>
          </w:rPr>
        </w:r>
        <w:r w:rsidR="00176069" w:rsidRPr="002A52A4">
          <w:rPr>
            <w:noProof/>
            <w:webHidden/>
          </w:rPr>
          <w:fldChar w:fldCharType="separate"/>
        </w:r>
        <w:r w:rsidR="00705AE8" w:rsidRPr="002A52A4">
          <w:rPr>
            <w:noProof/>
            <w:webHidden/>
          </w:rPr>
          <w:t>101</w:t>
        </w:r>
        <w:r w:rsidR="00176069" w:rsidRPr="002A52A4">
          <w:rPr>
            <w:noProof/>
            <w:webHidden/>
          </w:rPr>
          <w:fldChar w:fldCharType="end"/>
        </w:r>
      </w:hyperlink>
    </w:p>
    <w:p w14:paraId="02E93537"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2A52A4">
          <w:rPr>
            <w:rStyle w:val="Hipervnculo"/>
            <w:noProof/>
          </w:rPr>
          <w:t>Figura 2</w:t>
        </w:r>
        <w:r w:rsidR="00176069" w:rsidRPr="002A52A4">
          <w:rPr>
            <w:rStyle w:val="Hipervnculo"/>
            <w:noProof/>
          </w:rPr>
          <w:noBreakHyphen/>
          <w:t>24. Elementos de submensaje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_Toc421180813 \h </w:instrText>
        </w:r>
        <w:r w:rsidR="00176069" w:rsidRPr="002A52A4">
          <w:rPr>
            <w:noProof/>
            <w:webHidden/>
          </w:rPr>
        </w:r>
        <w:r w:rsidR="00176069" w:rsidRPr="002A52A4">
          <w:rPr>
            <w:noProof/>
            <w:webHidden/>
          </w:rPr>
          <w:fldChar w:fldCharType="separate"/>
        </w:r>
        <w:r w:rsidR="00705AE8" w:rsidRPr="002A52A4">
          <w:rPr>
            <w:noProof/>
            <w:webHidden/>
          </w:rPr>
          <w:t>103</w:t>
        </w:r>
        <w:r w:rsidR="00176069" w:rsidRPr="002A52A4">
          <w:rPr>
            <w:noProof/>
            <w:webHidden/>
          </w:rPr>
          <w:fldChar w:fldCharType="end"/>
        </w:r>
      </w:hyperlink>
    </w:p>
    <w:p w14:paraId="47AB4124"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2A52A4">
          <w:rPr>
            <w:rStyle w:val="Hipervnculo"/>
            <w:noProof/>
          </w:rPr>
          <w:t>Figura 2</w:t>
        </w:r>
        <w:r w:rsidR="00176069" w:rsidRPr="002A52A4">
          <w:rPr>
            <w:rStyle w:val="Hipervnculo"/>
            <w:noProof/>
          </w:rPr>
          <w:noBreakHyphen/>
          <w:t>25. Submensajes RTPS.</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_Toc421180814 \h </w:instrText>
        </w:r>
        <w:r w:rsidR="00176069" w:rsidRPr="002A52A4">
          <w:rPr>
            <w:noProof/>
            <w:webHidden/>
          </w:rPr>
        </w:r>
        <w:r w:rsidR="00176069" w:rsidRPr="002A52A4">
          <w:rPr>
            <w:noProof/>
            <w:webHidden/>
          </w:rPr>
          <w:fldChar w:fldCharType="separate"/>
        </w:r>
        <w:r w:rsidR="00705AE8" w:rsidRPr="002A52A4">
          <w:rPr>
            <w:noProof/>
            <w:webHidden/>
          </w:rPr>
          <w:t>105</w:t>
        </w:r>
        <w:r w:rsidR="00176069" w:rsidRPr="002A52A4">
          <w:rPr>
            <w:noProof/>
            <w:webHidden/>
          </w:rPr>
          <w:fldChar w:fldCharType="end"/>
        </w:r>
      </w:hyperlink>
    </w:p>
    <w:p w14:paraId="0FEEEAD5"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2A52A4">
          <w:rPr>
            <w:rStyle w:val="Hipervnculo"/>
            <w:noProof/>
          </w:rPr>
          <w:t>Figura 2</w:t>
        </w:r>
        <w:r w:rsidR="00176069" w:rsidRPr="002A52A4">
          <w:rPr>
            <w:rStyle w:val="Hipervnculo"/>
            <w:noProof/>
          </w:rPr>
          <w:noBreakHyphen/>
          <w:t>26. Comportamiento de un Writer sin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_Toc421180815 \h </w:instrText>
        </w:r>
        <w:r w:rsidR="00176069" w:rsidRPr="002A52A4">
          <w:rPr>
            <w:noProof/>
            <w:webHidden/>
          </w:rPr>
        </w:r>
        <w:r w:rsidR="00176069" w:rsidRPr="002A52A4">
          <w:rPr>
            <w:noProof/>
            <w:webHidden/>
          </w:rPr>
          <w:fldChar w:fldCharType="separate"/>
        </w:r>
        <w:r w:rsidR="00705AE8" w:rsidRPr="002A52A4">
          <w:rPr>
            <w:noProof/>
            <w:webHidden/>
          </w:rPr>
          <w:t>111</w:t>
        </w:r>
        <w:r w:rsidR="00176069" w:rsidRPr="002A52A4">
          <w:rPr>
            <w:noProof/>
            <w:webHidden/>
          </w:rPr>
          <w:fldChar w:fldCharType="end"/>
        </w:r>
      </w:hyperlink>
    </w:p>
    <w:p w14:paraId="5BB3B54F"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2A52A4">
          <w:rPr>
            <w:rStyle w:val="Hipervnculo"/>
            <w:noProof/>
          </w:rPr>
          <w:t>Figura 2</w:t>
        </w:r>
        <w:r w:rsidR="00176069" w:rsidRPr="002A52A4">
          <w:rPr>
            <w:rStyle w:val="Hipervnculo"/>
            <w:noProof/>
          </w:rPr>
          <w:noBreakHyphen/>
          <w:t>27. Comportamiento de un Writer sin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_Toc421180816 \h </w:instrText>
        </w:r>
        <w:r w:rsidR="00176069" w:rsidRPr="002A52A4">
          <w:rPr>
            <w:noProof/>
            <w:webHidden/>
          </w:rPr>
        </w:r>
        <w:r w:rsidR="00176069" w:rsidRPr="002A52A4">
          <w:rPr>
            <w:noProof/>
            <w:webHidden/>
          </w:rPr>
          <w:fldChar w:fldCharType="separate"/>
        </w:r>
        <w:r w:rsidR="00705AE8" w:rsidRPr="002A52A4">
          <w:rPr>
            <w:noProof/>
            <w:webHidden/>
          </w:rPr>
          <w:t>113</w:t>
        </w:r>
        <w:r w:rsidR="00176069" w:rsidRPr="002A52A4">
          <w:rPr>
            <w:noProof/>
            <w:webHidden/>
          </w:rPr>
          <w:fldChar w:fldCharType="end"/>
        </w:r>
      </w:hyperlink>
    </w:p>
    <w:p w14:paraId="183F7FED"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2A52A4">
          <w:rPr>
            <w:rStyle w:val="Hipervnculo"/>
            <w:noProof/>
          </w:rPr>
          <w:t>Figura 2</w:t>
        </w:r>
        <w:r w:rsidR="00176069" w:rsidRPr="002A52A4">
          <w:rPr>
            <w:rStyle w:val="Hipervnculo"/>
            <w:noProof/>
          </w:rPr>
          <w:noBreakHyphen/>
          <w:t>28. Comportamiento de un Writer con estado con WITH_KEY Best-Effort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_Toc421180817 \h </w:instrText>
        </w:r>
        <w:r w:rsidR="00176069" w:rsidRPr="002A52A4">
          <w:rPr>
            <w:noProof/>
            <w:webHidden/>
          </w:rPr>
        </w:r>
        <w:r w:rsidR="00176069" w:rsidRPr="002A52A4">
          <w:rPr>
            <w:noProof/>
            <w:webHidden/>
          </w:rPr>
          <w:fldChar w:fldCharType="separate"/>
        </w:r>
        <w:r w:rsidR="00705AE8" w:rsidRPr="002A52A4">
          <w:rPr>
            <w:noProof/>
            <w:webHidden/>
          </w:rPr>
          <w:t>115</w:t>
        </w:r>
        <w:r w:rsidR="00176069" w:rsidRPr="002A52A4">
          <w:rPr>
            <w:noProof/>
            <w:webHidden/>
          </w:rPr>
          <w:fldChar w:fldCharType="end"/>
        </w:r>
      </w:hyperlink>
    </w:p>
    <w:p w14:paraId="571B73F9"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2A52A4">
          <w:rPr>
            <w:rStyle w:val="Hipervnculo"/>
            <w:noProof/>
          </w:rPr>
          <w:t>Figura 2</w:t>
        </w:r>
        <w:r w:rsidR="00176069" w:rsidRPr="002A52A4">
          <w:rPr>
            <w:rStyle w:val="Hipervnculo"/>
            <w:noProof/>
          </w:rPr>
          <w:noBreakHyphen/>
          <w:t>29. Comportamiento de un Writer con estado con WITH_KEY Reliable con respecto a cada ReaderLocator</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_Toc421180818 \h </w:instrText>
        </w:r>
        <w:r w:rsidR="00176069" w:rsidRPr="002A52A4">
          <w:rPr>
            <w:noProof/>
            <w:webHidden/>
          </w:rPr>
        </w:r>
        <w:r w:rsidR="00176069" w:rsidRPr="002A52A4">
          <w:rPr>
            <w:noProof/>
            <w:webHidden/>
          </w:rPr>
          <w:fldChar w:fldCharType="separate"/>
        </w:r>
        <w:r w:rsidR="00705AE8" w:rsidRPr="002A52A4">
          <w:rPr>
            <w:noProof/>
            <w:webHidden/>
          </w:rPr>
          <w:t>117</w:t>
        </w:r>
        <w:r w:rsidR="00176069" w:rsidRPr="002A52A4">
          <w:rPr>
            <w:noProof/>
            <w:webHidden/>
          </w:rPr>
          <w:fldChar w:fldCharType="end"/>
        </w:r>
      </w:hyperlink>
    </w:p>
    <w:p w14:paraId="533CFF3B"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2A52A4">
          <w:rPr>
            <w:rStyle w:val="Hipervnculo"/>
            <w:noProof/>
          </w:rPr>
          <w:t>Figura 2</w:t>
        </w:r>
        <w:r w:rsidR="00176069" w:rsidRPr="002A52A4">
          <w:rPr>
            <w:rStyle w:val="Hipervnculo"/>
            <w:noProof/>
          </w:rPr>
          <w:noBreakHyphen/>
          <w:t>30. Comportamiento de un Reader sin estado con WITH_KEY Best-Effort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_Toc421180819 \h </w:instrText>
        </w:r>
        <w:r w:rsidR="00176069" w:rsidRPr="002A52A4">
          <w:rPr>
            <w:noProof/>
            <w:webHidden/>
          </w:rPr>
        </w:r>
        <w:r w:rsidR="00176069" w:rsidRPr="002A52A4">
          <w:rPr>
            <w:noProof/>
            <w:webHidden/>
          </w:rPr>
          <w:fldChar w:fldCharType="separate"/>
        </w:r>
        <w:r w:rsidR="00705AE8" w:rsidRPr="002A52A4">
          <w:rPr>
            <w:noProof/>
            <w:webHidden/>
          </w:rPr>
          <w:t>121</w:t>
        </w:r>
        <w:r w:rsidR="00176069" w:rsidRPr="002A52A4">
          <w:rPr>
            <w:noProof/>
            <w:webHidden/>
          </w:rPr>
          <w:fldChar w:fldCharType="end"/>
        </w:r>
      </w:hyperlink>
    </w:p>
    <w:p w14:paraId="66186A39"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2A52A4">
          <w:rPr>
            <w:rStyle w:val="Hipervnculo"/>
            <w:noProof/>
          </w:rPr>
          <w:t>Figura 2</w:t>
        </w:r>
        <w:r w:rsidR="00176069" w:rsidRPr="002A52A4">
          <w:rPr>
            <w:rStyle w:val="Hipervnculo"/>
            <w:noProof/>
          </w:rPr>
          <w:noBreakHyphen/>
          <w:t>31. Comportamiento de un Reader con estado con WITH_KEY Best-Effort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_Toc421180820 \h </w:instrText>
        </w:r>
        <w:r w:rsidR="00176069" w:rsidRPr="002A52A4">
          <w:rPr>
            <w:noProof/>
            <w:webHidden/>
          </w:rPr>
        </w:r>
        <w:r w:rsidR="00176069" w:rsidRPr="002A52A4">
          <w:rPr>
            <w:noProof/>
            <w:webHidden/>
          </w:rPr>
          <w:fldChar w:fldCharType="separate"/>
        </w:r>
        <w:r w:rsidR="00705AE8" w:rsidRPr="002A52A4">
          <w:rPr>
            <w:noProof/>
            <w:webHidden/>
          </w:rPr>
          <w:t>122</w:t>
        </w:r>
        <w:r w:rsidR="00176069" w:rsidRPr="002A52A4">
          <w:rPr>
            <w:noProof/>
            <w:webHidden/>
          </w:rPr>
          <w:fldChar w:fldCharType="end"/>
        </w:r>
      </w:hyperlink>
    </w:p>
    <w:p w14:paraId="51B00D35"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2A52A4">
          <w:rPr>
            <w:rStyle w:val="Hipervnculo"/>
            <w:noProof/>
          </w:rPr>
          <w:t>Figura 2</w:t>
        </w:r>
        <w:r w:rsidR="00176069" w:rsidRPr="002A52A4">
          <w:rPr>
            <w:rStyle w:val="Hipervnculo"/>
            <w:noProof/>
          </w:rPr>
          <w:noBreakHyphen/>
          <w:t>32. Comportamiento de un Reader con estado con WITH_KEY Reliable con respecto a cada Writer asociado</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_Toc421180821 \h </w:instrText>
        </w:r>
        <w:r w:rsidR="00176069" w:rsidRPr="002A52A4">
          <w:rPr>
            <w:noProof/>
            <w:webHidden/>
          </w:rPr>
        </w:r>
        <w:r w:rsidR="00176069" w:rsidRPr="002A52A4">
          <w:rPr>
            <w:noProof/>
            <w:webHidden/>
          </w:rPr>
          <w:fldChar w:fldCharType="separate"/>
        </w:r>
        <w:r w:rsidR="00705AE8" w:rsidRPr="002A52A4">
          <w:rPr>
            <w:noProof/>
            <w:webHidden/>
          </w:rPr>
          <w:t>123</w:t>
        </w:r>
        <w:r w:rsidR="00176069" w:rsidRPr="002A52A4">
          <w:rPr>
            <w:noProof/>
            <w:webHidden/>
          </w:rPr>
          <w:fldChar w:fldCharType="end"/>
        </w:r>
      </w:hyperlink>
    </w:p>
    <w:p w14:paraId="69F797CC"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2A52A4">
          <w:rPr>
            <w:rStyle w:val="Hipervnculo"/>
            <w:rFonts w:cs="Times New Roman"/>
            <w:noProof/>
          </w:rPr>
          <w:t>Figura 2</w:t>
        </w:r>
        <w:r w:rsidR="00176069" w:rsidRPr="002A52A4">
          <w:rPr>
            <w:rStyle w:val="Hipervnculo"/>
            <w:rFonts w:cs="Times New Roman"/>
            <w:noProof/>
          </w:rPr>
          <w:noBreakHyphen/>
          <w:t>33. SPDPdiscoveredParticipantData.</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_Toc421180822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5A875C60"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2A52A4">
          <w:rPr>
            <w:rStyle w:val="Hipervnculo"/>
            <w:noProof/>
          </w:rPr>
          <w:t>Figura 2</w:t>
        </w:r>
        <w:r w:rsidR="00176069" w:rsidRPr="002A52A4">
          <w:rPr>
            <w:rStyle w:val="Hipervnculo"/>
            <w:noProof/>
          </w:rPr>
          <w:noBreakHyphen/>
          <w:t>34.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_Toc421180823 \h </w:instrText>
        </w:r>
        <w:r w:rsidR="00176069" w:rsidRPr="002A52A4">
          <w:rPr>
            <w:noProof/>
            <w:webHidden/>
          </w:rPr>
        </w:r>
        <w:r w:rsidR="00176069" w:rsidRPr="002A52A4">
          <w:rPr>
            <w:noProof/>
            <w:webHidden/>
          </w:rPr>
          <w:fldChar w:fldCharType="separate"/>
        </w:r>
        <w:r w:rsidR="00705AE8" w:rsidRPr="002A52A4">
          <w:rPr>
            <w:noProof/>
            <w:webHidden/>
          </w:rPr>
          <w:t>130</w:t>
        </w:r>
        <w:r w:rsidR="00176069" w:rsidRPr="002A52A4">
          <w:rPr>
            <w:noProof/>
            <w:webHidden/>
          </w:rPr>
          <w:fldChar w:fldCharType="end"/>
        </w:r>
      </w:hyperlink>
    </w:p>
    <w:p w14:paraId="15EFC4F7"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2A52A4">
          <w:rPr>
            <w:rStyle w:val="Hipervnculo"/>
            <w:noProof/>
          </w:rPr>
          <w:t>Figura 2</w:t>
        </w:r>
        <w:r w:rsidR="00176069" w:rsidRPr="002A52A4">
          <w:rPr>
            <w:rStyle w:val="Hipervnculo"/>
            <w:noProof/>
          </w:rPr>
          <w:noBreakHyphen/>
          <w:t>35. El built-in Endpoint usado por el SPDP.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_Toc421180824 \h </w:instrText>
        </w:r>
        <w:r w:rsidR="00176069" w:rsidRPr="002A52A4">
          <w:rPr>
            <w:noProof/>
            <w:webHidden/>
          </w:rPr>
        </w:r>
        <w:r w:rsidR="00176069" w:rsidRPr="002A52A4">
          <w:rPr>
            <w:noProof/>
            <w:webHidden/>
          </w:rPr>
          <w:fldChar w:fldCharType="separate"/>
        </w:r>
        <w:r w:rsidR="00705AE8" w:rsidRPr="002A52A4">
          <w:rPr>
            <w:noProof/>
            <w:webHidden/>
          </w:rPr>
          <w:t>131</w:t>
        </w:r>
        <w:r w:rsidR="00176069" w:rsidRPr="002A52A4">
          <w:rPr>
            <w:noProof/>
            <w:webHidden/>
          </w:rPr>
          <w:fldChar w:fldCharType="end"/>
        </w:r>
      </w:hyperlink>
    </w:p>
    <w:p w14:paraId="2A63F56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2A52A4">
          <w:rPr>
            <w:rStyle w:val="Hipervnculo"/>
            <w:rFonts w:cs="Times New Roman"/>
            <w:noProof/>
          </w:rPr>
          <w:t>Figura 2</w:t>
        </w:r>
        <w:r w:rsidR="00176069" w:rsidRPr="002A52A4">
          <w:rPr>
            <w:rStyle w:val="Hipervnculo"/>
            <w:rFonts w:cs="Times New Roman"/>
            <w:noProof/>
          </w:rPr>
          <w:noBreakHyphen/>
          <w:t>36. Ejemplo de asignación de los DDS built-in Entity correspondientes con RTPS built-in Endpoint.</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_Toc421180825 \h </w:instrText>
        </w:r>
        <w:r w:rsidR="00176069" w:rsidRPr="002A52A4">
          <w:rPr>
            <w:noProof/>
            <w:webHidden/>
          </w:rPr>
        </w:r>
        <w:r w:rsidR="00176069" w:rsidRPr="002A52A4">
          <w:rPr>
            <w:noProof/>
            <w:webHidden/>
          </w:rPr>
          <w:fldChar w:fldCharType="separate"/>
        </w:r>
        <w:r w:rsidR="00705AE8" w:rsidRPr="002A52A4">
          <w:rPr>
            <w:noProof/>
            <w:webHidden/>
          </w:rPr>
          <w:t>133</w:t>
        </w:r>
        <w:r w:rsidR="00176069" w:rsidRPr="002A52A4">
          <w:rPr>
            <w:noProof/>
            <w:webHidden/>
          </w:rPr>
          <w:fldChar w:fldCharType="end"/>
        </w:r>
      </w:hyperlink>
    </w:p>
    <w:p w14:paraId="57CA1056"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2A52A4">
          <w:rPr>
            <w:rStyle w:val="Hipervnculo"/>
            <w:noProof/>
          </w:rPr>
          <w:t>Figura 2</w:t>
        </w:r>
        <w:r w:rsidR="00176069" w:rsidRPr="002A52A4">
          <w:rPr>
            <w:rStyle w:val="Hipervnculo"/>
            <w:noProof/>
          </w:rPr>
          <w:noBreakHyphen/>
          <w:t>37. Los tipos de datos asociados con built-in Endpoint utilizado por el SEDP.</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_Toc421180826 \h </w:instrText>
        </w:r>
        <w:r w:rsidR="00176069" w:rsidRPr="002A52A4">
          <w:rPr>
            <w:noProof/>
            <w:webHidden/>
          </w:rPr>
        </w:r>
        <w:r w:rsidR="00176069" w:rsidRPr="002A52A4">
          <w:rPr>
            <w:noProof/>
            <w:webHidden/>
          </w:rPr>
          <w:fldChar w:fldCharType="separate"/>
        </w:r>
        <w:r w:rsidR="00705AE8" w:rsidRPr="002A52A4">
          <w:rPr>
            <w:noProof/>
            <w:webHidden/>
          </w:rPr>
          <w:t>135</w:t>
        </w:r>
        <w:r w:rsidR="00176069" w:rsidRPr="002A52A4">
          <w:rPr>
            <w:noProof/>
            <w:webHidden/>
          </w:rPr>
          <w:fldChar w:fldCharType="end"/>
        </w:r>
      </w:hyperlink>
    </w:p>
    <w:p w14:paraId="7DE19B9D" w14:textId="77777777" w:rsidR="00176069" w:rsidRPr="002A52A4" w:rsidRDefault="00BA34C9">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2A52A4">
          <w:rPr>
            <w:rStyle w:val="Hipervnculo"/>
            <w:noProof/>
          </w:rPr>
          <w:t>Figura 2</w:t>
        </w:r>
        <w:r w:rsidR="00176069" w:rsidRPr="002A52A4">
          <w:rPr>
            <w:rStyle w:val="Hipervnculo"/>
            <w:noProof/>
          </w:rPr>
          <w:noBreakHyphen/>
          <w:t>38. El built-in Endpoint y los DataType asociados con su respectivo HistoryCache.</w:t>
        </w:r>
        <w:r w:rsidR="00176069" w:rsidRPr="002A52A4">
          <w:rPr>
            <w:noProof/>
            <w:webHidden/>
          </w:rPr>
          <w:tab/>
        </w:r>
        <w:r w:rsidR="00176069" w:rsidRPr="002A52A4">
          <w:rPr>
            <w:noProof/>
            <w:webHidden/>
          </w:rPr>
          <w:fldChar w:fldCharType="begin"/>
        </w:r>
        <w:r w:rsidR="00176069" w:rsidRPr="002A52A4">
          <w:rPr>
            <w:noProof/>
            <w:webHidden/>
          </w:rPr>
          <w:instrText xml:space="preserve"> PAGEREF _Toc421180827 \h </w:instrText>
        </w:r>
        <w:r w:rsidR="00176069" w:rsidRPr="002A52A4">
          <w:rPr>
            <w:noProof/>
            <w:webHidden/>
          </w:rPr>
        </w:r>
        <w:r w:rsidR="00176069" w:rsidRPr="002A52A4">
          <w:rPr>
            <w:noProof/>
            <w:webHidden/>
          </w:rPr>
          <w:fldChar w:fldCharType="separate"/>
        </w:r>
        <w:r w:rsidR="00705AE8" w:rsidRPr="002A52A4">
          <w:rPr>
            <w:noProof/>
            <w:webHidden/>
          </w:rPr>
          <w:t>136</w:t>
        </w:r>
        <w:r w:rsidR="00176069" w:rsidRPr="002A52A4">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1180693"/>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118069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1180695"/>
      <w:r w:rsidRPr="002A52A4">
        <w:rPr>
          <w:rFonts w:cs="Times New Roman"/>
        </w:rPr>
        <w:t>MARCO TEÓRICO</w:t>
      </w:r>
      <w:bookmarkEnd w:id="7"/>
    </w:p>
    <w:p w14:paraId="03F61EB4" w14:textId="3A6B51C9" w:rsidR="005F27DD" w:rsidRPr="002A52A4" w:rsidRDefault="00446D37" w:rsidP="00446D37">
      <w:pPr>
        <w:pStyle w:val="Ttulo2"/>
      </w:pPr>
      <w:bookmarkStart w:id="8" w:name="_Toc42118069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118069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F13CDA" w:rsidRPr="002A52A4">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F13CDA" w:rsidRPr="002A52A4">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F13CDA" w:rsidRPr="002A52A4">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F13CDA" w:rsidRPr="002A52A4">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2A52A4" w:rsidRDefault="00BA4F3D" w:rsidP="00BA4F3D">
      <w:pPr>
        <w:pStyle w:val="Descripcin"/>
        <w:rPr>
          <w:szCs w:val="24"/>
        </w:rPr>
      </w:pPr>
      <w:bookmarkStart w:id="10" w:name="_Toc414359316"/>
      <w:bookmarkStart w:id="11" w:name="_Toc421177650"/>
      <w:bookmarkStart w:id="12" w:name="_Toc4211807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118069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118075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2A52A4"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2A52A4"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pPr>
            <w:r w:rsidRPr="002A52A4">
              <w:t>Op</w:t>
            </w:r>
            <w:r w:rsidR="002C1213" w:rsidRPr="002A52A4">
              <w:t>en Software Foundation/Distribut</w:t>
            </w:r>
            <w:r w:rsidRPr="002A52A4">
              <w:t>ed Computing Environment (OSF/DCE)</w:t>
            </w:r>
          </w:p>
          <w:p w14:paraId="4D21CE28" w14:textId="4B019CEF" w:rsidR="004A10C7" w:rsidRPr="002A52A4"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pPr>
            <w:r w:rsidRPr="002A52A4">
              <w:t>Distributed Systems Annex of Ada (DSA)</w:t>
            </w:r>
            <w:r w:rsidR="00077718" w:rsidRPr="002A52A4">
              <w:t xml:space="preserve"> </w:t>
            </w:r>
            <w:sdt>
              <w:sdtPr>
                <w:id w:val="1955602320"/>
                <w:citation/>
              </w:sdtPr>
              <w:sdtContent>
                <w:r w:rsidR="00077718" w:rsidRPr="002A52A4">
                  <w:fldChar w:fldCharType="begin"/>
                </w:r>
                <w:r w:rsidR="00077718" w:rsidRPr="002A52A4">
                  <w:instrText xml:space="preserve"> CITATION ISO06 \l 1036 </w:instrText>
                </w:r>
                <w:r w:rsidR="00077718" w:rsidRPr="002A52A4">
                  <w:fldChar w:fldCharType="separate"/>
                </w:r>
                <w:r w:rsidR="00F13CDA" w:rsidRPr="002A52A4">
                  <w:rPr>
                    <w:noProof/>
                  </w:rPr>
                  <w:t>(ISO/IEC, et al., 2006)</w:t>
                </w:r>
                <w:r w:rsidR="00077718" w:rsidRPr="002A52A4">
                  <w:fldChar w:fldCharType="end"/>
                </w:r>
              </w:sdtContent>
            </w:sdt>
          </w:p>
        </w:tc>
      </w:tr>
      <w:tr w:rsidR="002B6522" w:rsidRPr="002A52A4"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F13CDA" w:rsidRPr="002A52A4">
                  <w:rPr>
                    <w:noProof/>
                  </w:rPr>
                  <w:t>(Kim, 2000)</w:t>
                </w:r>
                <w:r w:rsidR="00077718" w:rsidRPr="002A52A4">
                  <w:fldChar w:fldCharType="end"/>
                </w:r>
              </w:sdtContent>
            </w:sdt>
          </w:p>
        </w:tc>
        <w:tc>
          <w:tcPr>
            <w:tcW w:w="4149" w:type="dxa"/>
            <w:vAlign w:val="center"/>
          </w:tcPr>
          <w:p w14:paraId="1345CA9C" w14:textId="21615E88" w:rsidR="002B6522" w:rsidRPr="002A52A4"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pPr>
            <w:r w:rsidRPr="002A52A4">
              <w:t>Common Object Request Broker Architecture (CORBA)</w:t>
            </w:r>
            <w:r w:rsidR="00077718" w:rsidRPr="002A52A4">
              <w:t xml:space="preserve"> </w:t>
            </w:r>
            <w:sdt>
              <w:sdtPr>
                <w:id w:val="1322542107"/>
                <w:citation/>
              </w:sdtPr>
              <w:sdtContent>
                <w:r w:rsidR="00077718" w:rsidRPr="002A52A4">
                  <w:fldChar w:fldCharType="begin"/>
                </w:r>
                <w:r w:rsidR="00077718" w:rsidRPr="002A52A4">
                  <w:instrText xml:space="preserve"> CITATION OMG11 \l 1036 </w:instrText>
                </w:r>
                <w:r w:rsidR="00077718" w:rsidRPr="002A52A4">
                  <w:fldChar w:fldCharType="separate"/>
                </w:r>
                <w:r w:rsidR="00F13CDA" w:rsidRPr="002A52A4">
                  <w:rPr>
                    <w:noProof/>
                  </w:rPr>
                  <w:t>(OMG, Corba Core Specification. v3.2., 2011)</w:t>
                </w:r>
                <w:r w:rsidR="00077718" w:rsidRPr="002A52A4">
                  <w:fldChar w:fldCharType="end"/>
                </w:r>
              </w:sdtContent>
            </w:sdt>
          </w:p>
          <w:p w14:paraId="3132D48C" w14:textId="7ED45132" w:rsidR="004A10C7" w:rsidRPr="002A52A4"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pPr>
            <w:r w:rsidRPr="002A52A4">
              <w:t>Java Remote Method Invocation (RMI)</w:t>
            </w:r>
            <w:r w:rsidR="00DF3466" w:rsidRPr="002A52A4">
              <w:t xml:space="preserve"> </w:t>
            </w:r>
            <w:sdt>
              <w:sdtPr>
                <w:id w:val="-1647587756"/>
                <w:citation/>
              </w:sdtPr>
              <w:sdtContent>
                <w:r w:rsidR="00DF3466" w:rsidRPr="002A52A4">
                  <w:fldChar w:fldCharType="begin"/>
                </w:r>
                <w:r w:rsidR="00DF3466" w:rsidRPr="002A52A4">
                  <w:instrText xml:space="preserve"> CITATION Sun04 \l 1036 </w:instrText>
                </w:r>
                <w:r w:rsidR="00DF3466" w:rsidRPr="002A52A4">
                  <w:fldChar w:fldCharType="separate"/>
                </w:r>
                <w:r w:rsidR="00F13CDA" w:rsidRPr="002A52A4">
                  <w:rPr>
                    <w:noProof/>
                  </w:rPr>
                  <w:t>(Sun Microsystems, 2004)</w:t>
                </w:r>
                <w:r w:rsidR="00DF3466" w:rsidRPr="002A52A4">
                  <w:fldChar w:fldCharType="end"/>
                </w:r>
              </w:sdtContent>
            </w:sdt>
          </w:p>
          <w:p w14:paraId="7DF1B465" w14:textId="2ADE013C" w:rsidR="004A10C7" w:rsidRPr="002A52A4"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pPr>
            <w:r w:rsidRPr="002A52A4">
              <w:t>Distributed Systems Annex of Ada (DSA)</w:t>
            </w:r>
          </w:p>
        </w:tc>
      </w:tr>
      <w:tr w:rsidR="002B6522" w:rsidRPr="002A52A4"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F13CDA" w:rsidRPr="002A52A4">
                  <w:rPr>
                    <w:noProof/>
                  </w:rPr>
                  <w:t>(Sun Microsystems, 2002)</w:t>
                </w:r>
                <w:r w:rsidR="00DF3466" w:rsidRPr="002A52A4">
                  <w:fldChar w:fldCharType="end"/>
                </w:r>
              </w:sdtContent>
            </w:sdt>
          </w:p>
          <w:p w14:paraId="39DB0816" w14:textId="205EAC06" w:rsidR="004A10C7"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Data Distribution Service for Real-Time Systems (DDS)</w:t>
            </w:r>
            <w:r w:rsidR="00DF3466" w:rsidRPr="002A52A4">
              <w:t xml:space="preserve"> </w:t>
            </w:r>
            <w:sdt>
              <w:sdtPr>
                <w:id w:val="-122152173"/>
                <w:citation/>
              </w:sdtPr>
              <w:sdtContent>
                <w:r w:rsidR="00DF3466" w:rsidRPr="002A52A4">
                  <w:fldChar w:fldCharType="begin"/>
                </w:r>
                <w:r w:rsidR="00DF3466" w:rsidRPr="002A52A4">
                  <w:instrText xml:space="preserve"> CITATION OMG07 \l 1036 </w:instrText>
                </w:r>
                <w:r w:rsidR="00DF3466" w:rsidRPr="002A52A4">
                  <w:fldChar w:fldCharType="separate"/>
                </w:r>
                <w:r w:rsidR="00F13CDA" w:rsidRPr="002A52A4">
                  <w:rPr>
                    <w:noProof/>
                  </w:rPr>
                  <w:t>(OMG, Data Distribution Service for Real-Time Systems. v1.2., 2007)</w:t>
                </w:r>
                <w:r w:rsidR="00DF3466" w:rsidRPr="002A52A4">
                  <w:fldChar w:fldCharType="end"/>
                </w:r>
              </w:sdtContent>
            </w:sdt>
          </w:p>
        </w:tc>
      </w:tr>
      <w:tr w:rsidR="002B6522" w:rsidRPr="002A52A4"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2A52A4"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pPr>
            <w:r w:rsidRPr="002A52A4">
              <w:t>Data Distribution Service for Real-Time Systems (DDS)</w:t>
            </w:r>
          </w:p>
        </w:tc>
      </w:tr>
      <w:tr w:rsidR="002B6522" w:rsidRPr="002A52A4"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F13CDA" w:rsidRPr="002A52A4">
                  <w:rPr>
                    <w:noProof/>
                  </w:rPr>
                  <w:t>(Freeman, Hupfer, &amp; Arnold, 1999)</w:t>
                </w:r>
                <w:r w:rsidR="00DF3466" w:rsidRPr="002A52A4">
                  <w:fldChar w:fldCharType="end"/>
                </w:r>
              </w:sdtContent>
            </w:sdt>
          </w:p>
          <w:p w14:paraId="0710D077" w14:textId="22CC02C7" w:rsidR="004A10C7"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Simple Scalable Streaming System (S4)</w:t>
            </w:r>
            <w:r w:rsidR="00DF3466" w:rsidRPr="002A52A4">
              <w:t xml:space="preserve"> </w:t>
            </w:r>
            <w:sdt>
              <w:sdtPr>
                <w:id w:val="-236939507"/>
                <w:citation/>
              </w:sdtPr>
              <w:sdtContent>
                <w:r w:rsidR="00DF3466" w:rsidRPr="002A52A4">
                  <w:fldChar w:fldCharType="begin"/>
                </w:r>
                <w:r w:rsidR="00DF3466" w:rsidRPr="002A52A4">
                  <w:instrText xml:space="preserve">CITATION Neu10 \l 1036 </w:instrText>
                </w:r>
                <w:r w:rsidR="00DF3466" w:rsidRPr="002A52A4">
                  <w:fldChar w:fldCharType="separate"/>
                </w:r>
                <w:r w:rsidR="00F13CDA" w:rsidRPr="002A52A4">
                  <w:rPr>
                    <w:noProof/>
                  </w:rPr>
                  <w:t>(Neumeyer, Robbins, Nair, &amp; Kesari, 2010)</w:t>
                </w:r>
                <w:r w:rsidR="00DF3466" w:rsidRPr="002A52A4">
                  <w:fldChar w:fldCharType="end"/>
                </w:r>
              </w:sdtContent>
            </w:sdt>
          </w:p>
          <w:p w14:paraId="480AB923" w14:textId="0650DC59" w:rsidR="004A10C7"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S-NET</w:t>
            </w:r>
            <w:r w:rsidR="00235C4C" w:rsidRPr="002A52A4">
              <w:t xml:space="preserve"> </w:t>
            </w:r>
            <w:sdt>
              <w:sdtPr>
                <w:id w:val="-1966343584"/>
                <w:citation/>
              </w:sdtPr>
              <w:sdtContent>
                <w:r w:rsidR="00235C4C" w:rsidRPr="002A52A4">
                  <w:fldChar w:fldCharType="begin"/>
                </w:r>
                <w:r w:rsidR="00235C4C" w:rsidRPr="002A52A4">
                  <w:instrText xml:space="preserve"> CITATION Gre12 \l 1036 </w:instrText>
                </w:r>
                <w:r w:rsidR="00235C4C" w:rsidRPr="002A52A4">
                  <w:fldChar w:fldCharType="separate"/>
                </w:r>
                <w:r w:rsidR="00F13CDA" w:rsidRPr="002A52A4">
                  <w:rPr>
                    <w:noProof/>
                  </w:rPr>
                  <w:t>(Grelck, Julju, &amp; Penczek, 2012)</w:t>
                </w:r>
                <w:r w:rsidR="00235C4C" w:rsidRPr="002A52A4">
                  <w:fldChar w:fldCharType="end"/>
                </w:r>
              </w:sdtContent>
            </w:sdt>
          </w:p>
        </w:tc>
      </w:tr>
    </w:tbl>
    <w:p w14:paraId="40F5C422" w14:textId="2B1A14F6" w:rsidR="002B6522" w:rsidRPr="002A52A4" w:rsidRDefault="002B6522" w:rsidP="00BE6840"/>
    <w:p w14:paraId="465BC5D4" w14:textId="73B1124B" w:rsidR="00981826" w:rsidRPr="002A52A4" w:rsidRDefault="00981826" w:rsidP="00981826">
      <w:pPr>
        <w:pStyle w:val="Ttulo2"/>
      </w:pPr>
      <w:bookmarkStart w:id="16" w:name="_Toc42118069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F13CDA" w:rsidRPr="002A52A4">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F13CDA" w:rsidRPr="002A52A4">
            <w:rPr>
              <w:noProof/>
            </w:rPr>
            <w:t xml:space="preserve"> (Perathoner,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F13CDA" w:rsidRPr="002A52A4">
            <w:rPr>
              <w:noProof/>
            </w:rPr>
            <w:t xml:space="preserve"> (Liu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F13CDA" w:rsidRPr="002A52A4">
            <w:rPr>
              <w:noProof/>
            </w:rPr>
            <w:t xml:space="preserve"> (Sha,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118070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F13CDA" w:rsidRPr="002A52A4">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Pr="002A52A4" w:rsidRDefault="00C1553A" w:rsidP="00C1553A">
      <w:pPr>
        <w:pStyle w:val="Descripcin"/>
        <w:rPr>
          <w:i w:val="0"/>
          <w:color w:val="auto"/>
          <w:szCs w:val="24"/>
        </w:rPr>
      </w:pPr>
      <w:bookmarkStart w:id="18" w:name="_Toc421180775"/>
      <w:bookmarkStart w:id="19" w:name="_Toc414359317"/>
      <w:bookmarkStart w:id="20" w:name="_Toc42117765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i w:val="0"/>
          <w:color w:val="auto"/>
          <w:szCs w:val="24"/>
        </w:rPr>
        <w:t>. Arquitectura de CORBA</w:t>
      </w:r>
      <w:bookmarkEnd w:id="18"/>
    </w:p>
    <w:p w14:paraId="61248095" w14:textId="32B3C95B" w:rsidR="00C1553A" w:rsidRPr="002A52A4" w:rsidRDefault="00BA34C9"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F13CDA" w:rsidRPr="002A52A4">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Pr="002A52A4" w:rsidRDefault="002C7787" w:rsidP="002C7787">
      <w:pPr>
        <w:pStyle w:val="Descripcin"/>
        <w:rPr>
          <w:i w:val="0"/>
          <w:color w:val="auto"/>
          <w:szCs w:val="24"/>
        </w:rPr>
      </w:pPr>
      <w:bookmarkStart w:id="21" w:name="_Toc421180776"/>
      <w:bookmarkStart w:id="22" w:name="_Toc414359318"/>
      <w:bookmarkStart w:id="23" w:name="_Toc42117765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w:t>
      </w:r>
      <w:r w:rsidR="000A7D12" w:rsidRPr="002A52A4">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BA34C9"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F13CDA" w:rsidRPr="002A52A4">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F13CDA" w:rsidRPr="002A52A4">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F13CDA" w:rsidRPr="002A52A4">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F13CDA" w:rsidRPr="002A52A4">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F13CDA" w:rsidRPr="002A52A4">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118070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F13CDA" w:rsidRPr="002A52A4">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2A52A4" w:rsidRDefault="00E64856" w:rsidP="00007BDE">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F13CDA" w:rsidRPr="002A52A4">
            <w:rPr>
              <w:noProof/>
            </w:rPr>
            <w:t xml:space="preserve"> (ISO/IEC,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F13CDA" w:rsidRPr="002A52A4">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Pr="002A52A4" w:rsidRDefault="00B25A44" w:rsidP="00B25A44">
      <w:pPr>
        <w:pStyle w:val="Descripcin"/>
        <w:rPr>
          <w:i w:val="0"/>
          <w:color w:val="auto"/>
          <w:szCs w:val="24"/>
        </w:rPr>
      </w:pPr>
      <w:bookmarkStart w:id="25" w:name="_Toc421180777"/>
      <w:bookmarkStart w:id="26" w:name="_Toc414359319"/>
      <w:bookmarkStart w:id="27" w:name="_Toc42117765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4</w:t>
      </w:r>
      <w:r w:rsidR="000A7D12" w:rsidRPr="002A52A4">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BA34C9"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F13CDA" w:rsidRPr="002A52A4">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F13CDA" w:rsidRPr="002A52A4">
            <w:rPr>
              <w:noProof/>
            </w:rPr>
            <w:t xml:space="preserve"> (Vergnaud,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F13CDA" w:rsidRPr="002A52A4">
            <w:rPr>
              <w:noProof/>
            </w:rPr>
            <w:t xml:space="preserve"> </w:t>
          </w:r>
          <w:r w:rsidR="00F13CDA" w:rsidRPr="002A52A4">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F13CDA" w:rsidRPr="002A52A4">
            <w:rPr>
              <w:noProof/>
            </w:rPr>
            <w:t xml:space="preserve"> (Kermarrec,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2A52A4" w:rsidRDefault="006953B8" w:rsidP="006953B8">
      <w:pPr>
        <w:pStyle w:val="Ttulo3"/>
      </w:pPr>
      <w:bookmarkStart w:id="28" w:name="_Toc421180702"/>
      <w:r w:rsidRPr="002A52A4">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F13CDA" w:rsidRPr="002A52A4">
            <w:rPr>
              <w:noProof/>
            </w:rPr>
            <w:t xml:space="preserve"> (Basanta-Val,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F13CDA" w:rsidRPr="002A52A4">
            <w:rPr>
              <w:noProof/>
            </w:rPr>
            <w:t xml:space="preserve"> (Sun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F13CDA" w:rsidRPr="002A52A4">
            <w:rPr>
              <w:i/>
              <w:noProof/>
            </w:rPr>
            <w:t xml:space="preserve"> </w:t>
          </w:r>
          <w:r w:rsidR="00F13CDA" w:rsidRPr="002A52A4">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F13CDA" w:rsidRPr="002A52A4">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2A52A4" w:rsidRDefault="00BB7D69" w:rsidP="00BB7D69">
      <w:pPr>
        <w:pStyle w:val="Descripcin"/>
        <w:rPr>
          <w:szCs w:val="24"/>
        </w:rPr>
      </w:pPr>
      <w:bookmarkStart w:id="29" w:name="_Toc414359320"/>
      <w:bookmarkStart w:id="30" w:name="_Toc421177654"/>
      <w:bookmarkStart w:id="31" w:name="_Toc4211807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1</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F13CDA" w:rsidRPr="002A52A4">
            <w:rPr>
              <w:noProof/>
            </w:rPr>
            <w:t xml:space="preserve"> (Sun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F13CDA" w:rsidRPr="002A52A4">
            <w:rPr>
              <w:noProof/>
            </w:rPr>
            <w:t xml:space="preserve"> (Sun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F13CDA" w:rsidRPr="002A52A4">
            <w:rPr>
              <w:noProof/>
            </w:rPr>
            <w:t xml:space="preserve"> (Tejera,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F13CDA" w:rsidRPr="002A52A4">
            <w:rPr>
              <w:noProof/>
            </w:rPr>
            <w:t>(Basanta-Val, García-Valls, &amp; Estévez-Ayres, 2010)</w:t>
          </w:r>
          <w:r w:rsidR="00FF4DE2" w:rsidRPr="002A52A4">
            <w:fldChar w:fldCharType="end"/>
          </w:r>
        </w:sdtContent>
      </w:sdt>
      <w:r w:rsidR="00FF4DE2" w:rsidRPr="002A52A4">
        <w:t>.</w:t>
      </w:r>
    </w:p>
    <w:p w14:paraId="75097936" w14:textId="7432398D" w:rsidR="00FF4DE2" w:rsidRPr="002A52A4" w:rsidRDefault="00FF4DE2" w:rsidP="00FF4DE2">
      <w:pPr>
        <w:pStyle w:val="Ttulo3"/>
      </w:pPr>
      <w:bookmarkStart w:id="32" w:name="_Toc421180703"/>
      <w:r w:rsidRPr="002A52A4">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F13CDA" w:rsidRPr="002A52A4">
            <w:rPr>
              <w:noProof/>
            </w:rPr>
            <w:t xml:space="preserve"> (OMG,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F13CDA" w:rsidRPr="002A52A4">
            <w:rPr>
              <w:noProof/>
            </w:rPr>
            <w:t xml:space="preserve"> (OMG,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F13CDA" w:rsidRPr="002A52A4">
            <w:rPr>
              <w:noProof/>
            </w:rPr>
            <w:t xml:space="preserve"> (OMG,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F13CDA" w:rsidRPr="002A52A4">
            <w:rPr>
              <w:noProof/>
            </w:rPr>
            <w:t xml:space="preserve"> (OMG,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2A52A4" w:rsidRDefault="00991199" w:rsidP="00991199">
      <w:pPr>
        <w:pStyle w:val="Descripcin"/>
        <w:rPr>
          <w:i w:val="0"/>
          <w:color w:val="auto"/>
          <w:szCs w:val="24"/>
        </w:rPr>
      </w:pPr>
      <w:bookmarkStart w:id="33" w:name="_Toc414359321"/>
      <w:bookmarkStart w:id="34" w:name="_Toc421177655"/>
      <w:bookmarkStart w:id="35" w:name="_Toc42118077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6</w:t>
      </w:r>
      <w:r w:rsidR="000A7D12" w:rsidRPr="002A52A4">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F13CDA" w:rsidRPr="002A52A4">
            <w:rPr>
              <w:noProof/>
            </w:rPr>
            <w:t xml:space="preserve"> (OMG,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F13CDA" w:rsidRPr="002A52A4">
            <w:rPr>
              <w:noProof/>
            </w:rPr>
            <w:t xml:space="preserve"> (OMG,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F13CDA" w:rsidRPr="002A52A4">
            <w:rPr>
              <w:noProof/>
            </w:rPr>
            <w:t xml:space="preserve"> (Pérez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F13CDA" w:rsidRPr="002A52A4">
            <w:rPr>
              <w:noProof/>
            </w:rPr>
            <w:t xml:space="preserve"> (Schimidt,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F13CDA" w:rsidRPr="002A52A4">
            <w:rPr>
              <w:noProof/>
            </w:rPr>
            <w:t xml:space="preserve"> (Ryll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F13CDA" w:rsidRPr="002A52A4">
            <w:rPr>
              <w:noProof/>
            </w:rPr>
            <w:t xml:space="preserve"> (Gillen,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118070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118070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F13CDA" w:rsidRPr="002A52A4">
            <w:rPr>
              <w:noProof/>
            </w:rPr>
            <w:t xml:space="preserve"> (Pérez H. , </w:t>
          </w:r>
          <w:r w:rsidR="00F13CDA" w:rsidRPr="002A52A4">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F13CDA" w:rsidRPr="002A52A4">
            <w:rPr>
              <w:noProof/>
            </w:rPr>
            <w:t xml:space="preserve"> (Wikipedia,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F13CDA" w:rsidRPr="002A52A4">
            <w:rPr>
              <w:noProof/>
            </w:rPr>
            <w:t xml:space="preserve"> (Campos,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F13CDA" w:rsidRPr="002A52A4">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F13CDA" w:rsidRPr="002A52A4">
            <w:rPr>
              <w:noProof/>
            </w:rPr>
            <w:t xml:space="preserve"> (WIKIPEDIA, 2014)</w:t>
          </w:r>
          <w:r w:rsidR="00AB3EAE" w:rsidRPr="002A52A4">
            <w:fldChar w:fldCharType="end"/>
          </w:r>
        </w:sdtContent>
      </w:sdt>
    </w:p>
    <w:p w14:paraId="24108DA8" w14:textId="25AD5611" w:rsidR="00AB3EAE" w:rsidRPr="002A52A4" w:rsidRDefault="00AB3EAE" w:rsidP="00AB3EAE">
      <w:pPr>
        <w:pStyle w:val="Ttulo3"/>
      </w:pPr>
      <w:bookmarkStart w:id="38" w:name="_Toc42118070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F13CDA" w:rsidRPr="002A52A4">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F13CDA" w:rsidRPr="002A52A4">
            <w:rPr>
              <w:noProof/>
            </w:rPr>
            <w:t xml:space="preserve"> (IEEE,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F13CDA" w:rsidRPr="002A52A4">
            <w:rPr>
              <w:noProof/>
            </w:rPr>
            <w:t xml:space="preserve"> (Aldea,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F13CDA" w:rsidRPr="002A52A4">
            <w:rPr>
              <w:noProof/>
            </w:rPr>
            <w:t xml:space="preserve"> (FRESCOR,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118070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1180758"/>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BA34C9"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Pr="002A52A4" w:rsidRDefault="00AC1128" w:rsidP="00AC1128">
      <w:pPr>
        <w:pStyle w:val="Descripcin"/>
        <w:rPr>
          <w:i w:val="0"/>
          <w:color w:val="auto"/>
          <w:szCs w:val="24"/>
        </w:rPr>
      </w:pPr>
      <w:bookmarkStart w:id="41" w:name="_Toc421180780"/>
      <w:bookmarkStart w:id="42" w:name="_Toc414359322"/>
      <w:bookmarkStart w:id="43" w:name="_Toc42117765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7</w:t>
      </w:r>
      <w:r w:rsidR="000A7D12" w:rsidRPr="002A52A4">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BA34C9"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F13CDA" w:rsidRPr="002A52A4">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1180708"/>
      <w:r w:rsidRPr="002A52A4">
        <w:t>CARACTERÍSTICAS Y FUNCIONALIDADES DEL DDS</w:t>
      </w:r>
      <w:bookmarkEnd w:id="44"/>
    </w:p>
    <w:p w14:paraId="6E84302D" w14:textId="08CAD5BF" w:rsidR="00AF17D0" w:rsidRPr="002A52A4" w:rsidRDefault="00AF17D0" w:rsidP="00AF17D0">
      <w:pPr>
        <w:pStyle w:val="Ttulo3"/>
      </w:pPr>
      <w:bookmarkStart w:id="45" w:name="_Toc42118070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8</w:t>
      </w:r>
      <w:r w:rsidR="007A60FD" w:rsidRPr="002A52A4">
        <w:fldChar w:fldCharType="end"/>
      </w:r>
    </w:p>
    <w:p w14:paraId="2EEC3C07" w14:textId="77777777" w:rsidR="007A60FD" w:rsidRPr="002A52A4" w:rsidRDefault="007A60FD" w:rsidP="007A60FD">
      <w:pPr>
        <w:keepNext/>
        <w:jc w:val="center"/>
      </w:pPr>
      <w:r w:rsidRPr="002A52A4">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Pr="002A52A4"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8</w:t>
      </w:r>
      <w:r w:rsidR="000A7D12" w:rsidRPr="002A52A4">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BA34C9"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F13CDA" w:rsidRPr="002A52A4">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2A52A4" w:rsidRDefault="007A60FD" w:rsidP="007A60FD">
      <w:pPr>
        <w:pStyle w:val="Ttulo5"/>
      </w:pPr>
      <w:r w:rsidRPr="002A52A4">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Pr="002A52A4"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9</w:t>
      </w:r>
      <w:r w:rsidR="000A7D12" w:rsidRPr="002A52A4">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BA34C9"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F13CDA" w:rsidRPr="002A52A4">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2A52A4" w:rsidRDefault="007A60FD" w:rsidP="007A60FD">
      <w:pPr>
        <w:pStyle w:val="Ttulo5"/>
      </w:pPr>
      <w:r w:rsidRPr="002A52A4">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Pr="002A52A4"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10</w:t>
      </w:r>
      <w:r w:rsidR="000A7D12" w:rsidRPr="002A52A4">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BA34C9"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Pr="002A52A4" w:rsidRDefault="004205D7" w:rsidP="004205D7">
      <w:pPr>
        <w:pStyle w:val="Descripcin"/>
        <w:rPr>
          <w:i w:val="0"/>
          <w:color w:val="auto"/>
          <w:szCs w:val="24"/>
        </w:rPr>
      </w:pPr>
      <w:bookmarkStart w:id="58" w:name="_Toc421180784"/>
      <w:bookmarkStart w:id="59" w:name="_Toc414359326"/>
      <w:bookmarkStart w:id="60" w:name="_Toc421177660"/>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11</w:t>
      </w:r>
      <w:r w:rsidR="000A7D12" w:rsidRPr="002A52A4">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BA34C9"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705AE8" w:rsidRPr="002A52A4">
        <w:t xml:space="preserve">Tabla </w:t>
      </w:r>
      <w:r w:rsidR="00705AE8" w:rsidRPr="002A52A4">
        <w:rPr>
          <w:noProof/>
        </w:rPr>
        <w:t>1</w:t>
      </w:r>
      <w:r w:rsidR="00705AE8" w:rsidRPr="002A52A4">
        <w:noBreakHyphen/>
      </w:r>
      <w:r w:rsidR="00705AE8" w:rsidRPr="002A52A4">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118075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BA34C9"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Pr="002A52A4"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12</w:t>
      </w:r>
      <w:r w:rsidR="000A7D12" w:rsidRPr="002A52A4">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BA34C9"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F13CDA" w:rsidRPr="002A52A4">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Pr="002A52A4"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13</w:t>
      </w:r>
      <w:r w:rsidR="000A7D12" w:rsidRPr="002A52A4">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BA34C9"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F13CDA" w:rsidRPr="002A52A4">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Pr="002A52A4"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14</w:t>
      </w:r>
      <w:r w:rsidR="000A7D12" w:rsidRPr="002A52A4">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BA34C9"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F13CDA" w:rsidRPr="002A52A4">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118071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Pr="002A52A4"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15</w:t>
      </w:r>
      <w:r w:rsidR="000A7D12" w:rsidRPr="002A52A4">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BA34C9"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Pr="002A52A4"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1</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16</w:t>
      </w:r>
      <w:r w:rsidR="000A7D12" w:rsidRPr="002A52A4">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BA34C9"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F13CDA" w:rsidRPr="002A52A4">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F13CDA" w:rsidRPr="002A52A4">
            <w:rPr>
              <w:i/>
              <w:noProof/>
            </w:rPr>
            <w:t xml:space="preserve"> </w:t>
          </w:r>
          <w:r w:rsidR="00F13CDA" w:rsidRPr="002A52A4">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705AE8" w:rsidRPr="002A52A4">
        <w:t xml:space="preserve">Figura </w:t>
      </w:r>
      <w:r w:rsidR="00705AE8" w:rsidRPr="002A52A4">
        <w:rPr>
          <w:noProof/>
        </w:rPr>
        <w:t>1</w:t>
      </w:r>
      <w:r w:rsidR="00705AE8" w:rsidRPr="002A52A4">
        <w:noBreakHyphen/>
      </w:r>
      <w:r w:rsidR="00705AE8" w:rsidRPr="002A52A4">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118071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118071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118071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118071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118071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4BF64C3" w:rsidR="0061249C" w:rsidRPr="002A52A4" w:rsidRDefault="002401E4" w:rsidP="002401E4">
      <w:pPr>
        <w:pStyle w:val="Descripcin"/>
        <w:rPr>
          <w:i w:val="0"/>
          <w:szCs w:val="24"/>
        </w:rPr>
      </w:pPr>
      <w:bookmarkStart w:id="91" w:name="_Ref416772107"/>
      <w:bookmarkStart w:id="92" w:name="_Toc421180790"/>
      <w:bookmarkStart w:id="93" w:name="_Toc42117766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w:t>
      </w:r>
      <w:r w:rsidR="000A7D12" w:rsidRPr="002A52A4">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BA34C9"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F13CDA" w:rsidRPr="002A52A4">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19D0A713" w:rsidR="0061249C" w:rsidRPr="002A52A4" w:rsidRDefault="00FB1220" w:rsidP="00FB1220">
      <w:pPr>
        <w:pStyle w:val="Descripcin"/>
        <w:rPr>
          <w:i w:val="0"/>
          <w:color w:val="auto"/>
          <w:szCs w:val="24"/>
        </w:rPr>
      </w:pPr>
      <w:bookmarkStart w:id="95" w:name="_Toc421180791"/>
      <w:bookmarkStart w:id="96" w:name="_Toc42117766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BA34C9"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F13CDA" w:rsidRPr="002A52A4">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118071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6766C746" w:rsidR="0061249C" w:rsidRPr="002A52A4" w:rsidRDefault="002A0F12" w:rsidP="002A0F12">
      <w:pPr>
        <w:pStyle w:val="Descripcin"/>
        <w:rPr>
          <w:i w:val="0"/>
          <w:szCs w:val="24"/>
        </w:rPr>
      </w:pPr>
      <w:bookmarkStart w:id="99" w:name="_Ref416930720"/>
      <w:bookmarkStart w:id="100" w:name="_Toc421180792"/>
      <w:bookmarkStart w:id="101" w:name="_Toc42117766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3</w:t>
      </w:r>
      <w:r w:rsidR="000A7D12" w:rsidRPr="002A52A4">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BA34C9"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F13CDA" w:rsidRPr="002A52A4">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118071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47F2B4EF" w:rsidR="0061249C" w:rsidRPr="002A52A4" w:rsidRDefault="00D3745D" w:rsidP="00D3745D">
      <w:pPr>
        <w:pStyle w:val="Descripcin"/>
        <w:rPr>
          <w:i w:val="0"/>
          <w:szCs w:val="24"/>
        </w:rPr>
      </w:pPr>
      <w:bookmarkStart w:id="105" w:name="_Ref416930920"/>
      <w:bookmarkStart w:id="106" w:name="_Toc421180793"/>
      <w:bookmarkStart w:id="107" w:name="_Toc42117766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4</w:t>
      </w:r>
      <w:r w:rsidR="000A7D12" w:rsidRPr="002A52A4">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BA34C9"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Pr="002A52A4" w:rsidRDefault="00DD5CF5" w:rsidP="00DD5CF5">
      <w:r w:rsidRPr="002A52A4">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8" w:name="_Toc421180718"/>
      <w:r w:rsidRPr="002A52A4">
        <w:t>DataSubmessage</w:t>
      </w:r>
      <w:bookmarkEnd w:id="108"/>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705AE8" w:rsidRPr="002A52A4">
        <w:rPr>
          <w:color w:val="000000" w:themeColor="text1"/>
        </w:rPr>
        <w:t xml:space="preserve">Figura </w:t>
      </w:r>
      <w:r w:rsidR="00705AE8" w:rsidRPr="002A52A4">
        <w:rPr>
          <w:noProof/>
          <w:color w:val="000000" w:themeColor="text1"/>
        </w:rPr>
        <w:t>2</w:t>
      </w:r>
      <w:r w:rsidR="00705AE8" w:rsidRPr="002A52A4">
        <w:rPr>
          <w:noProof/>
          <w:color w:val="000000" w:themeColor="text1"/>
        </w:rPr>
        <w:noBreakHyphen/>
        <w:t>5</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10671733" w:rsidR="0061249C" w:rsidRPr="002A52A4" w:rsidRDefault="00D3745D" w:rsidP="00D3745D">
      <w:pPr>
        <w:pStyle w:val="Descripcin"/>
        <w:rPr>
          <w:i w:val="0"/>
          <w:szCs w:val="24"/>
        </w:rPr>
      </w:pPr>
      <w:bookmarkStart w:id="109" w:name="_Ref416931125"/>
      <w:bookmarkStart w:id="110" w:name="_Toc421180794"/>
      <w:bookmarkStart w:id="111" w:name="_Toc42117767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5</w:t>
      </w:r>
      <w:r w:rsidR="000A7D12" w:rsidRPr="002A52A4">
        <w:rPr>
          <w:szCs w:val="24"/>
        </w:rPr>
        <w:fldChar w:fldCharType="end"/>
      </w:r>
      <w:bookmarkEnd w:id="109"/>
      <w:r w:rsidRPr="002A52A4">
        <w:rPr>
          <w:szCs w:val="24"/>
        </w:rPr>
        <w:t xml:space="preserve">. </w:t>
      </w:r>
      <w:r w:rsidRPr="002A52A4">
        <w:rPr>
          <w:i w:val="0"/>
          <w:szCs w:val="24"/>
        </w:rPr>
        <w:t>Estructura del submensaje Data</w:t>
      </w:r>
      <w:bookmarkEnd w:id="110"/>
    </w:p>
    <w:p w14:paraId="36FA2A17" w14:textId="341438D2" w:rsidR="00D3745D" w:rsidRPr="002A52A4" w:rsidRDefault="00BA34C9"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1"/>
    </w:p>
    <w:p w14:paraId="7D8C426A" w14:textId="77777777" w:rsidR="006379E4" w:rsidRPr="002A52A4" w:rsidRDefault="006379E4" w:rsidP="006379E4">
      <w:pPr>
        <w:ind w:firstLine="0"/>
        <w:jc w:val="left"/>
      </w:pPr>
      <w:r w:rsidRPr="002A52A4">
        <w:lastRenderedPageBreak/>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w:t>
      </w:r>
      <w:r w:rsidRPr="002A52A4">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lastRenderedPageBreak/>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7794257F" w14:textId="77777777" w:rsidR="00DD5CF5" w:rsidRPr="002A52A4" w:rsidRDefault="00DD5CF5" w:rsidP="00DD5CF5">
      <w:r w:rsidRPr="002A52A4">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435D8E09" w14:textId="77777777" w:rsidR="00DD5CF5" w:rsidRPr="002A52A4" w:rsidRDefault="00DD5CF5" w:rsidP="006379E4">
      <w:pPr>
        <w:jc w:val="left"/>
      </w:pPr>
    </w:p>
    <w:p w14:paraId="771EB866" w14:textId="77777777" w:rsidR="00DD5CF5" w:rsidRPr="002A52A4" w:rsidRDefault="00DD5CF5" w:rsidP="006379E4">
      <w:pPr>
        <w:jc w:val="left"/>
      </w:pPr>
    </w:p>
    <w:p w14:paraId="709505AE" w14:textId="77777777" w:rsidR="00DD5CF5" w:rsidRPr="002A52A4" w:rsidRDefault="00DD5CF5" w:rsidP="006379E4">
      <w:pPr>
        <w:jc w:val="left"/>
      </w:pPr>
    </w:p>
    <w:p w14:paraId="2007E251" w14:textId="77777777" w:rsidR="00DD5CF5" w:rsidRPr="002A52A4" w:rsidRDefault="00DD5CF5" w:rsidP="006379E4">
      <w:pPr>
        <w:jc w:val="left"/>
      </w:pPr>
    </w:p>
    <w:p w14:paraId="69820BE0" w14:textId="77777777" w:rsidR="00DD5CF5" w:rsidRPr="002A52A4" w:rsidRDefault="00DD5CF5" w:rsidP="006379E4">
      <w:pPr>
        <w:jc w:val="left"/>
      </w:pPr>
    </w:p>
    <w:p w14:paraId="3D0E7108" w14:textId="77777777" w:rsidR="00DD5CF5" w:rsidRPr="002A52A4" w:rsidRDefault="00DD5CF5" w:rsidP="006379E4">
      <w:pPr>
        <w:jc w:val="left"/>
      </w:pPr>
    </w:p>
    <w:p w14:paraId="7A6CD4D2" w14:textId="3A4A3BB0" w:rsidR="006379E4" w:rsidRPr="002A52A4" w:rsidRDefault="006379E4" w:rsidP="006379E4">
      <w:pPr>
        <w:jc w:val="left"/>
      </w:pPr>
      <w:r w:rsidRPr="002A52A4">
        <w:t>  </w:t>
      </w:r>
    </w:p>
    <w:p w14:paraId="3C2D6916" w14:textId="290E28BF" w:rsidR="006379E4" w:rsidRPr="002A52A4" w:rsidRDefault="006379E4" w:rsidP="00447E32">
      <w:pPr>
        <w:pStyle w:val="Ttulo3"/>
      </w:pPr>
      <w:bookmarkStart w:id="112" w:name="_Toc410813007"/>
      <w:bookmarkStart w:id="113" w:name="_Toc421180719"/>
      <w:r w:rsidRPr="002A52A4">
        <w:t>DataFrag</w:t>
      </w:r>
      <w:bookmarkEnd w:id="112"/>
      <w:r w:rsidR="00447E32" w:rsidRPr="002A52A4">
        <w:t>Submessage</w:t>
      </w:r>
      <w:bookmarkEnd w:id="113"/>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6</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4D1E06D1" w:rsidR="0061249C" w:rsidRPr="002A52A4" w:rsidRDefault="00D3745D" w:rsidP="00D3745D">
      <w:pPr>
        <w:pStyle w:val="Descripcin"/>
        <w:rPr>
          <w:i w:val="0"/>
          <w:szCs w:val="24"/>
        </w:rPr>
      </w:pPr>
      <w:bookmarkStart w:id="114" w:name="_Ref416931272"/>
      <w:bookmarkStart w:id="115" w:name="_Toc421180795"/>
      <w:bookmarkStart w:id="116" w:name="_Toc42117767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6</w:t>
      </w:r>
      <w:r w:rsidR="000A7D12" w:rsidRPr="002A52A4">
        <w:rPr>
          <w:szCs w:val="24"/>
        </w:rPr>
        <w:fldChar w:fldCharType="end"/>
      </w:r>
      <w:bookmarkEnd w:id="114"/>
      <w:r w:rsidRPr="002A52A4">
        <w:rPr>
          <w:szCs w:val="24"/>
        </w:rPr>
        <w:t xml:space="preserve">. </w:t>
      </w:r>
      <w:r w:rsidRPr="002A52A4">
        <w:rPr>
          <w:i w:val="0"/>
          <w:szCs w:val="24"/>
        </w:rPr>
        <w:t>Estructura del submensaje DataFrag</w:t>
      </w:r>
      <w:bookmarkEnd w:id="115"/>
    </w:p>
    <w:p w14:paraId="2F6D13AA" w14:textId="28C5F7B2" w:rsidR="00D3745D" w:rsidRPr="002A52A4" w:rsidRDefault="00BA34C9"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F13CDA" w:rsidRPr="002A52A4">
            <w:rPr>
              <w:noProof/>
              <w:szCs w:val="24"/>
            </w:rPr>
            <w:t>(OMG, 2014)</w:t>
          </w:r>
          <w:r w:rsidR="00D3745D" w:rsidRPr="002A52A4">
            <w:rPr>
              <w:i w:val="0"/>
              <w:szCs w:val="24"/>
            </w:rPr>
            <w:fldChar w:fldCharType="end"/>
          </w:r>
        </w:sdtContent>
      </w:sdt>
      <w:bookmarkEnd w:id="116"/>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lastRenderedPageBreak/>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lastRenderedPageBreak/>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0D5DCBC7" w14:textId="77777777" w:rsidR="00DD5CF5" w:rsidRPr="002A52A4" w:rsidRDefault="00DD5CF5" w:rsidP="00DD5CF5">
      <w:pPr>
        <w:jc w:val="center"/>
      </w:pPr>
      <w:r w:rsidRPr="002A52A4">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2A52A4" w:rsidRDefault="00DD5CF5" w:rsidP="00DD5CF5">
      <w:pPr>
        <w:jc w:val="center"/>
      </w:pPr>
      <w:r w:rsidRPr="002A52A4">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17" w:name="_Toc410813008"/>
      <w:bookmarkStart w:id="118" w:name="_Toc421180720"/>
      <w:r w:rsidRPr="002A52A4">
        <w:t>Gap</w:t>
      </w:r>
      <w:bookmarkEnd w:id="117"/>
      <w:r w:rsidR="00447E32" w:rsidRPr="002A52A4">
        <w:t>Submessage</w:t>
      </w:r>
      <w:bookmarkEnd w:id="118"/>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7</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00779270" w:rsidR="0061249C" w:rsidRPr="002A52A4" w:rsidRDefault="00F168D8" w:rsidP="00F168D8">
      <w:pPr>
        <w:pStyle w:val="Descripcin"/>
        <w:rPr>
          <w:i w:val="0"/>
          <w:szCs w:val="24"/>
        </w:rPr>
      </w:pPr>
      <w:bookmarkStart w:id="119" w:name="_Ref416931388"/>
      <w:bookmarkStart w:id="120" w:name="_Toc421180796"/>
      <w:bookmarkStart w:id="121" w:name="_Toc42117767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7</w:t>
      </w:r>
      <w:r w:rsidR="000A7D12" w:rsidRPr="002A52A4">
        <w:rPr>
          <w:szCs w:val="24"/>
        </w:rPr>
        <w:fldChar w:fldCharType="end"/>
      </w:r>
      <w:bookmarkEnd w:id="119"/>
      <w:r w:rsidRPr="002A52A4">
        <w:rPr>
          <w:szCs w:val="24"/>
        </w:rPr>
        <w:t xml:space="preserve">. </w:t>
      </w:r>
      <w:r w:rsidRPr="002A52A4">
        <w:rPr>
          <w:i w:val="0"/>
          <w:szCs w:val="24"/>
        </w:rPr>
        <w:t>Estructura del submensaje Gap</w:t>
      </w:r>
      <w:bookmarkEnd w:id="120"/>
    </w:p>
    <w:p w14:paraId="3BC217A5" w14:textId="46A32C25" w:rsidR="00F168D8" w:rsidRPr="002A52A4" w:rsidRDefault="00BA34C9"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1"/>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lastRenderedPageBreak/>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4FE492EC" w14:textId="77777777" w:rsidR="00DD5CF5" w:rsidRPr="002A52A4" w:rsidRDefault="00DD5CF5" w:rsidP="00DD5CF5">
      <w:pPr>
        <w:jc w:val="center"/>
      </w:pPr>
      <w:r w:rsidRPr="002A52A4">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2" w:name="_Toc421180721"/>
      <w:r w:rsidRPr="002A52A4">
        <w:t>HeartbeatSubmessage</w:t>
      </w:r>
      <w:bookmarkEnd w:id="122"/>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8</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5E9E4183" w:rsidR="0061249C" w:rsidRPr="002A52A4" w:rsidRDefault="00F168D8" w:rsidP="00F168D8">
      <w:pPr>
        <w:pStyle w:val="Descripcin"/>
        <w:rPr>
          <w:i w:val="0"/>
          <w:szCs w:val="24"/>
        </w:rPr>
      </w:pPr>
      <w:bookmarkStart w:id="123" w:name="_Ref416931487"/>
      <w:bookmarkStart w:id="124" w:name="_Toc421180797"/>
      <w:bookmarkStart w:id="125" w:name="_Toc421177673"/>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8</w:t>
      </w:r>
      <w:r w:rsidR="000A7D12" w:rsidRPr="002A52A4">
        <w:rPr>
          <w:szCs w:val="24"/>
        </w:rPr>
        <w:fldChar w:fldCharType="end"/>
      </w:r>
      <w:bookmarkEnd w:id="123"/>
      <w:r w:rsidRPr="002A52A4">
        <w:rPr>
          <w:szCs w:val="24"/>
        </w:rPr>
        <w:t xml:space="preserve">. </w:t>
      </w:r>
      <w:r w:rsidRPr="002A52A4">
        <w:rPr>
          <w:i w:val="0"/>
          <w:szCs w:val="24"/>
        </w:rPr>
        <w:t>Estructura del submensaje Heartbeat</w:t>
      </w:r>
      <w:bookmarkEnd w:id="124"/>
    </w:p>
    <w:p w14:paraId="3CAA657D" w14:textId="6BBFEB73" w:rsidR="00F168D8" w:rsidRPr="002A52A4" w:rsidRDefault="00BA34C9"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25"/>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lastRenderedPageBreak/>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11D9115A" w14:textId="77777777" w:rsidR="00FE05C9" w:rsidRPr="002A52A4" w:rsidRDefault="00FE05C9" w:rsidP="00FE05C9">
      <w:pPr>
        <w:jc w:val="center"/>
      </w:pPr>
      <w:r w:rsidRPr="002A52A4">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26" w:name="_Toc410813010"/>
      <w:bookmarkStart w:id="127" w:name="_Toc421180722"/>
      <w:r w:rsidRPr="002A52A4">
        <w:t>HeartBeatFrag</w:t>
      </w:r>
      <w:bookmarkEnd w:id="126"/>
      <w:r w:rsidR="00447E32" w:rsidRPr="002A52A4">
        <w:t>Submessage</w:t>
      </w:r>
      <w:bookmarkEnd w:id="127"/>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9</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17AB2C72" w:rsidR="0061249C" w:rsidRPr="002A52A4" w:rsidRDefault="00F168D8" w:rsidP="00F168D8">
      <w:pPr>
        <w:pStyle w:val="Descripcin"/>
        <w:rPr>
          <w:i w:val="0"/>
          <w:szCs w:val="24"/>
        </w:rPr>
      </w:pPr>
      <w:bookmarkStart w:id="128" w:name="_Ref416931872"/>
      <w:bookmarkStart w:id="129" w:name="_Toc421180798"/>
      <w:bookmarkStart w:id="130" w:name="_Toc421177674"/>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9</w:t>
      </w:r>
      <w:r w:rsidR="000A7D12" w:rsidRPr="002A52A4">
        <w:rPr>
          <w:szCs w:val="24"/>
        </w:rPr>
        <w:fldChar w:fldCharType="end"/>
      </w:r>
      <w:bookmarkEnd w:id="128"/>
      <w:r w:rsidRPr="002A52A4">
        <w:rPr>
          <w:szCs w:val="24"/>
        </w:rPr>
        <w:t xml:space="preserve">. </w:t>
      </w:r>
      <w:r w:rsidRPr="002A52A4">
        <w:rPr>
          <w:i w:val="0"/>
          <w:szCs w:val="24"/>
        </w:rPr>
        <w:t>Estructura del submensaje HeartBeatFrag</w:t>
      </w:r>
      <w:bookmarkEnd w:id="129"/>
    </w:p>
    <w:p w14:paraId="52FE58D3" w14:textId="0E0504A1" w:rsidR="00F168D8" w:rsidRPr="002A52A4" w:rsidRDefault="00BA34C9"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F13CDA" w:rsidRPr="002A52A4">
            <w:rPr>
              <w:noProof/>
              <w:szCs w:val="24"/>
            </w:rPr>
            <w:t>(OMG, 2014)</w:t>
          </w:r>
          <w:r w:rsidR="00F168D8" w:rsidRPr="002A52A4">
            <w:rPr>
              <w:i w:val="0"/>
              <w:szCs w:val="24"/>
            </w:rPr>
            <w:fldChar w:fldCharType="end"/>
          </w:r>
        </w:sdtContent>
      </w:sdt>
      <w:bookmarkEnd w:id="130"/>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lastRenderedPageBreak/>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lastRenderedPageBreak/>
        <w:t>  Ejemplo</w:t>
      </w:r>
    </w:p>
    <w:p w14:paraId="42EC099A" w14:textId="77777777" w:rsidR="00FE05C9" w:rsidRPr="002A52A4" w:rsidRDefault="00FE05C9" w:rsidP="00FE05C9">
      <w:r w:rsidRPr="002A52A4">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1" w:name="_Toc410813011"/>
      <w:bookmarkStart w:id="132" w:name="_Toc421180723"/>
      <w:r w:rsidRPr="002A52A4">
        <w:t>InfoDestination</w:t>
      </w:r>
      <w:bookmarkEnd w:id="131"/>
      <w:r w:rsidR="00447E32" w:rsidRPr="002A52A4">
        <w:t>Submessage</w:t>
      </w:r>
      <w:bookmarkEnd w:id="132"/>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10</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1077E6F6" w:rsidR="0061249C" w:rsidRPr="002A52A4" w:rsidRDefault="00431C28" w:rsidP="00431C28">
      <w:pPr>
        <w:pStyle w:val="Descripcin"/>
        <w:rPr>
          <w:i w:val="0"/>
          <w:szCs w:val="24"/>
        </w:rPr>
      </w:pPr>
      <w:bookmarkStart w:id="133" w:name="_Ref416931996"/>
      <w:bookmarkStart w:id="134" w:name="_Toc421180799"/>
      <w:bookmarkStart w:id="135" w:name="_Toc421177675"/>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10</w:t>
      </w:r>
      <w:r w:rsidR="000A7D12" w:rsidRPr="002A52A4">
        <w:rPr>
          <w:szCs w:val="24"/>
        </w:rPr>
        <w:fldChar w:fldCharType="end"/>
      </w:r>
      <w:bookmarkEnd w:id="133"/>
      <w:r w:rsidRPr="002A52A4">
        <w:rPr>
          <w:szCs w:val="24"/>
        </w:rPr>
        <w:t xml:space="preserve">. </w:t>
      </w:r>
      <w:r w:rsidRPr="002A52A4">
        <w:rPr>
          <w:i w:val="0"/>
          <w:szCs w:val="24"/>
        </w:rPr>
        <w:t>Estructura del submensaje InfoDestination</w:t>
      </w:r>
      <w:bookmarkEnd w:id="134"/>
    </w:p>
    <w:p w14:paraId="778BF26F" w14:textId="1FBD4C6F" w:rsidR="00431C28" w:rsidRPr="002A52A4" w:rsidRDefault="00BA34C9"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35"/>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lastRenderedPageBreak/>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t>  Ejemplo</w:t>
      </w:r>
    </w:p>
    <w:p w14:paraId="5DE07132" w14:textId="77777777" w:rsidR="00FE05C9" w:rsidRPr="002A52A4" w:rsidRDefault="00FE05C9" w:rsidP="00FE05C9">
      <w:r w:rsidRPr="002A52A4">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36" w:name="_Toc410813012"/>
      <w:bookmarkStart w:id="137" w:name="_Toc421180724"/>
      <w:r w:rsidRPr="002A52A4">
        <w:lastRenderedPageBreak/>
        <w:t>InfoReply</w:t>
      </w:r>
      <w:r w:rsidR="00447E32" w:rsidRPr="002A52A4">
        <w:t>Submessag</w:t>
      </w:r>
      <w:r w:rsidRPr="002A52A4">
        <w:t>e</w:t>
      </w:r>
      <w:bookmarkEnd w:id="136"/>
      <w:bookmarkEnd w:id="137"/>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11</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17E0995D" w:rsidR="0061249C" w:rsidRPr="002A52A4" w:rsidRDefault="00431C28" w:rsidP="00431C28">
      <w:pPr>
        <w:pStyle w:val="Descripcin"/>
        <w:rPr>
          <w:i w:val="0"/>
          <w:szCs w:val="24"/>
        </w:rPr>
      </w:pPr>
      <w:bookmarkStart w:id="138" w:name="_Ref416932149"/>
      <w:bookmarkStart w:id="139" w:name="_Toc421180800"/>
      <w:bookmarkStart w:id="140" w:name="_Toc421177676"/>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11</w:t>
      </w:r>
      <w:r w:rsidR="000A7D12" w:rsidRPr="002A52A4">
        <w:rPr>
          <w:szCs w:val="24"/>
        </w:rPr>
        <w:fldChar w:fldCharType="end"/>
      </w:r>
      <w:bookmarkEnd w:id="138"/>
      <w:r w:rsidRPr="002A52A4">
        <w:rPr>
          <w:szCs w:val="24"/>
        </w:rPr>
        <w:t xml:space="preserve">. </w:t>
      </w:r>
      <w:r w:rsidRPr="002A52A4">
        <w:rPr>
          <w:i w:val="0"/>
          <w:szCs w:val="24"/>
        </w:rPr>
        <w:t>Estructura del submensaje InfoReply</w:t>
      </w:r>
      <w:bookmarkEnd w:id="139"/>
    </w:p>
    <w:p w14:paraId="789A9420" w14:textId="30115870" w:rsidR="00431C28" w:rsidRPr="002A52A4" w:rsidRDefault="00BA34C9"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0"/>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lastRenderedPageBreak/>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1" w:name="h.s2466hnesx59"/>
      <w:bookmarkEnd w:id="141"/>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42" w:name="_Toc410813013"/>
      <w:bookmarkStart w:id="143" w:name="_Toc421180725"/>
      <w:r w:rsidRPr="002A52A4">
        <w:t>Info</w:t>
      </w:r>
      <w:r w:rsidR="00447E32" w:rsidRPr="002A52A4">
        <w:t>SourceS</w:t>
      </w:r>
      <w:r w:rsidRPr="002A52A4">
        <w:t>ubme</w:t>
      </w:r>
      <w:bookmarkEnd w:id="142"/>
      <w:r w:rsidR="00447E32" w:rsidRPr="002A52A4">
        <w:t>ssage</w:t>
      </w:r>
      <w:bookmarkEnd w:id="143"/>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12</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0FB5CBC2" w:rsidR="0061249C" w:rsidRPr="002A52A4" w:rsidRDefault="00431C28" w:rsidP="00431C28">
      <w:pPr>
        <w:pStyle w:val="Descripcin"/>
        <w:rPr>
          <w:i w:val="0"/>
          <w:szCs w:val="24"/>
        </w:rPr>
      </w:pPr>
      <w:bookmarkStart w:id="144" w:name="_Ref416932354"/>
      <w:bookmarkStart w:id="145" w:name="_Toc421180801"/>
      <w:bookmarkStart w:id="146" w:name="_Toc421177677"/>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12</w:t>
      </w:r>
      <w:r w:rsidR="000A7D12" w:rsidRPr="002A52A4">
        <w:rPr>
          <w:szCs w:val="24"/>
        </w:rPr>
        <w:fldChar w:fldCharType="end"/>
      </w:r>
      <w:bookmarkEnd w:id="144"/>
      <w:r w:rsidRPr="002A52A4">
        <w:rPr>
          <w:szCs w:val="24"/>
        </w:rPr>
        <w:t xml:space="preserve">. </w:t>
      </w:r>
      <w:r w:rsidRPr="002A52A4">
        <w:rPr>
          <w:i w:val="0"/>
          <w:szCs w:val="24"/>
        </w:rPr>
        <w:t>Estructura del submensaje InfoSource</w:t>
      </w:r>
      <w:bookmarkEnd w:id="145"/>
    </w:p>
    <w:p w14:paraId="6AEB895E" w14:textId="0EE2FA94" w:rsidR="00431C28" w:rsidRPr="002A52A4" w:rsidRDefault="00BA34C9"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46"/>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lastRenderedPageBreak/>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2A52A4" w:rsidRDefault="006379E4" w:rsidP="006379E4">
      <w:pPr>
        <w:ind w:left="1440" w:hanging="359"/>
      </w:pPr>
      <w:r w:rsidRPr="002A52A4">
        <w:t>●</w:t>
      </w:r>
      <w:r w:rsidRPr="002A52A4">
        <w:rPr>
          <w:sz w:val="14"/>
          <w:szCs w:val="14"/>
        </w:rPr>
        <w:t xml:space="preserve"> </w:t>
      </w:r>
      <w:r w:rsidRPr="002A52A4">
        <w:t>Receiver.multicastReplyLocatorList = {LOCATOR_INVALID}</w:t>
      </w:r>
    </w:p>
    <w:p w14:paraId="058585C6" w14:textId="77777777" w:rsidR="006379E4" w:rsidRPr="002A52A4" w:rsidRDefault="006379E4" w:rsidP="006379E4">
      <w:pPr>
        <w:ind w:left="1440" w:hanging="359"/>
      </w:pPr>
      <w:r w:rsidRPr="002A52A4">
        <w:t>●</w:t>
      </w:r>
      <w:r w:rsidRPr="002A52A4">
        <w:rPr>
          <w:sz w:val="14"/>
          <w:szCs w:val="14"/>
        </w:rPr>
        <w:t xml:space="preserve"> </w:t>
      </w:r>
      <w:r w:rsidRPr="002A52A4">
        <w:t>haveTimestamp = false</w:t>
      </w:r>
    </w:p>
    <w:p w14:paraId="6E69B6D9" w14:textId="77777777" w:rsidR="006379E4" w:rsidRPr="002A52A4" w:rsidRDefault="006379E4" w:rsidP="006379E4">
      <w:pPr>
        <w:jc w:val="left"/>
      </w:pPr>
      <w:r w:rsidRPr="002A52A4">
        <w:t> </w:t>
      </w:r>
    </w:p>
    <w:p w14:paraId="68988C54" w14:textId="77777777" w:rsidR="006379E4" w:rsidRPr="002A52A4" w:rsidRDefault="006379E4" w:rsidP="00447E32">
      <w:pPr>
        <w:pStyle w:val="Ttulo4"/>
      </w:pPr>
      <w:bookmarkStart w:id="147" w:name="h.9kddnith1854"/>
      <w:bookmarkEnd w:id="147"/>
      <w:r w:rsidRPr="002A52A4">
        <w:lastRenderedPageBreak/>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48" w:name="_Toc410813014"/>
      <w:bookmarkStart w:id="149" w:name="_Toc421180726"/>
      <w:r w:rsidRPr="002A52A4">
        <w:t>InfoTimestampSubmessag</w:t>
      </w:r>
      <w:r w:rsidR="006379E4" w:rsidRPr="002A52A4">
        <w:t>e</w:t>
      </w:r>
      <w:bookmarkEnd w:id="148"/>
      <w:bookmarkEnd w:id="149"/>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13</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7C379014" w:rsidR="0061249C" w:rsidRPr="002A52A4" w:rsidRDefault="00431C28" w:rsidP="00431C28">
      <w:pPr>
        <w:pStyle w:val="Descripcin"/>
        <w:rPr>
          <w:i w:val="0"/>
          <w:szCs w:val="24"/>
        </w:rPr>
      </w:pPr>
      <w:bookmarkStart w:id="150" w:name="_Ref416932512"/>
      <w:bookmarkStart w:id="151" w:name="_Toc421180802"/>
      <w:bookmarkStart w:id="152" w:name="_Toc42117767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13</w:t>
      </w:r>
      <w:r w:rsidR="000A7D12" w:rsidRPr="002A52A4">
        <w:rPr>
          <w:szCs w:val="24"/>
        </w:rPr>
        <w:fldChar w:fldCharType="end"/>
      </w:r>
      <w:bookmarkEnd w:id="150"/>
      <w:r w:rsidRPr="002A52A4">
        <w:rPr>
          <w:szCs w:val="24"/>
        </w:rPr>
        <w:t xml:space="preserve">. </w:t>
      </w:r>
      <w:r w:rsidRPr="002A52A4">
        <w:rPr>
          <w:i w:val="0"/>
          <w:szCs w:val="24"/>
        </w:rPr>
        <w:t>Estructura del submensaje InfoTimestamp</w:t>
      </w:r>
      <w:bookmarkEnd w:id="151"/>
    </w:p>
    <w:p w14:paraId="2651E29B" w14:textId="701ABEB9" w:rsidR="00431C28" w:rsidRPr="002A52A4" w:rsidRDefault="00BA34C9"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F13CDA" w:rsidRPr="002A52A4">
            <w:rPr>
              <w:noProof/>
              <w:szCs w:val="24"/>
            </w:rPr>
            <w:t>(OMG, 2014)</w:t>
          </w:r>
          <w:r w:rsidR="00431C28" w:rsidRPr="002A52A4">
            <w:rPr>
              <w:i w:val="0"/>
              <w:szCs w:val="24"/>
            </w:rPr>
            <w:fldChar w:fldCharType="end"/>
          </w:r>
        </w:sdtContent>
      </w:sdt>
      <w:bookmarkEnd w:id="152"/>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lastRenderedPageBreak/>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2A52A4" w:rsidRDefault="006379E4" w:rsidP="002C09B4">
      <w:r w:rsidRPr="002A52A4">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53" w:name="h.apw61e25i078"/>
      <w:bookmarkEnd w:id="153"/>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t> </w:t>
      </w:r>
      <w:r w:rsidR="00FE05C9" w:rsidRPr="002A52A4">
        <w:t>  Ejemplo</w:t>
      </w:r>
    </w:p>
    <w:p w14:paraId="2D5ECDE0" w14:textId="77777777" w:rsidR="00FE05C9" w:rsidRPr="002A52A4" w:rsidRDefault="00FE05C9" w:rsidP="00FE05C9">
      <w:r w:rsidRPr="002A52A4">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2A52A4" w:rsidRDefault="00FE05C9" w:rsidP="00FE05C9">
      <w:r w:rsidRPr="002A52A4">
        <w:t>  Una explicación del uso del InfoTimeStamp ha sido descrito dentro del ejemplo 2 en la sección de ejemplos de RTPS</w:t>
      </w:r>
    </w:p>
    <w:p w14:paraId="6EB6AA62" w14:textId="77777777" w:rsidR="006379E4" w:rsidRPr="002A52A4" w:rsidRDefault="006379E4" w:rsidP="006379E4">
      <w:pPr>
        <w:jc w:val="left"/>
      </w:pPr>
    </w:p>
    <w:p w14:paraId="4968D8DE" w14:textId="77777777" w:rsidR="00FE05C9" w:rsidRPr="002A52A4" w:rsidRDefault="00FE05C9" w:rsidP="006379E4">
      <w:pPr>
        <w:jc w:val="left"/>
      </w:pPr>
    </w:p>
    <w:p w14:paraId="56549C2E" w14:textId="77777777" w:rsidR="00FE05C9" w:rsidRPr="002A52A4" w:rsidRDefault="00FE05C9" w:rsidP="006379E4">
      <w:pPr>
        <w:jc w:val="left"/>
      </w:pPr>
    </w:p>
    <w:p w14:paraId="06F88142" w14:textId="77777777" w:rsidR="00FE05C9" w:rsidRPr="002A52A4" w:rsidRDefault="00FE05C9" w:rsidP="006379E4">
      <w:pPr>
        <w:jc w:val="left"/>
      </w:pPr>
    </w:p>
    <w:p w14:paraId="06836DB6" w14:textId="77777777" w:rsidR="00FE05C9" w:rsidRPr="002A52A4" w:rsidRDefault="00FE05C9" w:rsidP="006379E4">
      <w:pPr>
        <w:jc w:val="left"/>
      </w:pPr>
    </w:p>
    <w:p w14:paraId="7B14A373" w14:textId="77777777" w:rsidR="00FE05C9" w:rsidRPr="002A52A4" w:rsidRDefault="00FE05C9" w:rsidP="006379E4">
      <w:pPr>
        <w:jc w:val="left"/>
      </w:pP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54" w:name="_Toc410813015"/>
      <w:bookmarkStart w:id="155" w:name="_Toc421180727"/>
      <w:r w:rsidRPr="002A52A4">
        <w:t>NackFrag</w:t>
      </w:r>
      <w:r w:rsidR="00447E32" w:rsidRPr="002A52A4">
        <w:t>Submessag</w:t>
      </w:r>
      <w:r w:rsidRPr="002A52A4">
        <w:t>e</w:t>
      </w:r>
      <w:bookmarkEnd w:id="154"/>
      <w:bookmarkEnd w:id="155"/>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14</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79D10DA5" w:rsidR="0061249C" w:rsidRPr="002A52A4" w:rsidRDefault="00FE6172" w:rsidP="0061249C">
      <w:pPr>
        <w:pStyle w:val="Descripcin"/>
        <w:rPr>
          <w:i w:val="0"/>
          <w:szCs w:val="24"/>
        </w:rPr>
      </w:pPr>
      <w:bookmarkStart w:id="156" w:name="_Ref416932692"/>
      <w:bookmarkStart w:id="157" w:name="_Toc421180803"/>
      <w:bookmarkStart w:id="158" w:name="_Toc42117767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14</w:t>
      </w:r>
      <w:r w:rsidR="000A7D12" w:rsidRPr="002A52A4">
        <w:rPr>
          <w:szCs w:val="24"/>
        </w:rPr>
        <w:fldChar w:fldCharType="end"/>
      </w:r>
      <w:bookmarkEnd w:id="156"/>
      <w:r w:rsidRPr="002A52A4">
        <w:rPr>
          <w:szCs w:val="24"/>
        </w:rPr>
        <w:t xml:space="preserve">. </w:t>
      </w:r>
      <w:r w:rsidRPr="002A52A4">
        <w:rPr>
          <w:i w:val="0"/>
          <w:szCs w:val="24"/>
        </w:rPr>
        <w:t>Estructura del submensaje NackFrag</w:t>
      </w:r>
      <w:bookmarkEnd w:id="157"/>
    </w:p>
    <w:p w14:paraId="0A6C0FB0" w14:textId="07E28512" w:rsidR="00FE6172" w:rsidRPr="002A52A4" w:rsidRDefault="00BA34C9"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58"/>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2A52A4">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59" w:name="h.a1092gk9i75l"/>
      <w:bookmarkEnd w:id="159"/>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0" w:name="h.yk86h4d30k66"/>
      <w:bookmarkEnd w:id="160"/>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t>Ejemplo</w:t>
      </w:r>
    </w:p>
    <w:p w14:paraId="29783610" w14:textId="74C71298" w:rsidR="00FE05C9" w:rsidRPr="002A52A4" w:rsidRDefault="00FE05C9" w:rsidP="00FE05C9">
      <w:r w:rsidRPr="002A52A4">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Pr="002A52A4" w:rsidRDefault="006379E4" w:rsidP="00447E32">
      <w:pPr>
        <w:pStyle w:val="Ttulo3"/>
      </w:pPr>
      <w:bookmarkStart w:id="161" w:name="_Toc410813016"/>
      <w:bookmarkStart w:id="162" w:name="_Toc421180728"/>
      <w:r w:rsidRPr="002A52A4">
        <w:t>Pad</w:t>
      </w:r>
      <w:r w:rsidR="00447E32" w:rsidRPr="002A52A4">
        <w:t>Submessag</w:t>
      </w:r>
      <w:r w:rsidRPr="002A52A4">
        <w:t>e</w:t>
      </w:r>
      <w:bookmarkEnd w:id="161"/>
      <w:bookmarkEnd w:id="16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179786EF" w:rsidR="00176069" w:rsidRPr="002A52A4" w:rsidRDefault="00FE6172" w:rsidP="00FE6172">
      <w:pPr>
        <w:pStyle w:val="Descripcin"/>
        <w:rPr>
          <w:i w:val="0"/>
          <w:szCs w:val="24"/>
        </w:rPr>
      </w:pPr>
      <w:bookmarkStart w:id="163" w:name="_Ref416932829"/>
      <w:bookmarkStart w:id="164" w:name="_Toc421180804"/>
      <w:bookmarkStart w:id="165" w:name="_Toc42117768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15</w:t>
      </w:r>
      <w:r w:rsidR="000A7D12" w:rsidRPr="002A52A4">
        <w:rPr>
          <w:szCs w:val="24"/>
        </w:rPr>
        <w:fldChar w:fldCharType="end"/>
      </w:r>
      <w:bookmarkEnd w:id="163"/>
      <w:r w:rsidRPr="002A52A4">
        <w:rPr>
          <w:szCs w:val="24"/>
        </w:rPr>
        <w:t xml:space="preserve">. </w:t>
      </w:r>
      <w:r w:rsidRPr="002A52A4">
        <w:rPr>
          <w:i w:val="0"/>
          <w:szCs w:val="24"/>
        </w:rPr>
        <w:t>Estructura del submensaje Pad</w:t>
      </w:r>
      <w:bookmarkEnd w:id="164"/>
    </w:p>
    <w:p w14:paraId="2DA6D110" w14:textId="4566FD82" w:rsidR="00FE6172" w:rsidRPr="002A52A4" w:rsidRDefault="00BA34C9"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6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66" w:name="h.z27j84qbuftu"/>
      <w:bookmarkEnd w:id="16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67" w:name="h.sjli3uu3mka7"/>
      <w:bookmarkEnd w:id="16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68" w:name="_Toc410813017"/>
      <w:bookmarkStart w:id="169" w:name="_Toc421180729"/>
      <w:r w:rsidRPr="002A52A4">
        <w:t>InfoReplyIp4</w:t>
      </w:r>
      <w:r w:rsidR="00447E32" w:rsidRPr="002A52A4">
        <w:t>Submessag</w:t>
      </w:r>
      <w:r w:rsidRPr="002A52A4">
        <w:t>e</w:t>
      </w:r>
      <w:bookmarkEnd w:id="168"/>
      <w:bookmarkEnd w:id="16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19344F0F" w:rsidR="00176069" w:rsidRPr="002A52A4" w:rsidRDefault="00FE6172" w:rsidP="00FE6172">
      <w:pPr>
        <w:pStyle w:val="Descripcin"/>
        <w:rPr>
          <w:i w:val="0"/>
          <w:szCs w:val="24"/>
        </w:rPr>
      </w:pPr>
      <w:bookmarkStart w:id="170" w:name="_Ref416932943"/>
      <w:bookmarkStart w:id="171" w:name="_Toc421180805"/>
      <w:bookmarkStart w:id="172" w:name="_Toc42117768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16</w:t>
      </w:r>
      <w:r w:rsidR="000A7D12" w:rsidRPr="002A52A4">
        <w:rPr>
          <w:szCs w:val="24"/>
        </w:rPr>
        <w:fldChar w:fldCharType="end"/>
      </w:r>
      <w:bookmarkEnd w:id="170"/>
      <w:r w:rsidRPr="002A52A4">
        <w:rPr>
          <w:szCs w:val="24"/>
        </w:rPr>
        <w:t xml:space="preserve">. </w:t>
      </w:r>
      <w:r w:rsidRPr="002A52A4">
        <w:rPr>
          <w:i w:val="0"/>
          <w:szCs w:val="24"/>
        </w:rPr>
        <w:t>Estructura del submensaje InfoReplyIp4</w:t>
      </w:r>
      <w:bookmarkEnd w:id="171"/>
    </w:p>
    <w:p w14:paraId="4C67DBC4" w14:textId="0A1ADA7C" w:rsidR="00FE6172" w:rsidRPr="002A52A4" w:rsidRDefault="00BA34C9"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F13CDA" w:rsidRPr="002A52A4">
            <w:rPr>
              <w:noProof/>
              <w:szCs w:val="24"/>
            </w:rPr>
            <w:t>(OMG, 2014)</w:t>
          </w:r>
          <w:r w:rsidR="00FE6172" w:rsidRPr="002A52A4">
            <w:rPr>
              <w:i w:val="0"/>
              <w:szCs w:val="24"/>
            </w:rPr>
            <w:fldChar w:fldCharType="end"/>
          </w:r>
        </w:sdtContent>
      </w:sdt>
      <w:bookmarkEnd w:id="17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73" w:name="h.vgzsqwg2t7ms"/>
      <w:bookmarkEnd w:id="173"/>
      <w:r w:rsidRPr="002A52A4">
        <w:lastRenderedPageBreak/>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74" w:name="h.gp638mthwqdc"/>
      <w:bookmarkEnd w:id="17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75" w:name="_Toc421180730"/>
      <w:r w:rsidRPr="002A52A4">
        <w:t>ANÁLISIS DE R</w:t>
      </w:r>
      <w:r w:rsidR="005162F2" w:rsidRPr="002A52A4">
        <w:t>EQUISITOS</w:t>
      </w:r>
      <w:bookmarkEnd w:id="17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76" w:name="_Toc421180731"/>
      <w:r w:rsidRPr="002A52A4">
        <w:t>MÓDULO</w:t>
      </w:r>
      <w:r w:rsidR="006118D4" w:rsidRPr="002A52A4">
        <w:t xml:space="preserve"> DDS</w:t>
      </w:r>
      <w:bookmarkEnd w:id="17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77" w:name="_Toc421180732"/>
      <w:r w:rsidRPr="002A52A4">
        <w:t>Publicador</w:t>
      </w:r>
      <w:bookmarkEnd w:id="17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sidRPr="002A52A4">
        <w:lastRenderedPageBreak/>
        <w:t xml:space="preserve">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78" w:name="_Toc421180733"/>
      <w:r w:rsidRPr="002A52A4">
        <w:t>Suscriptor</w:t>
      </w:r>
      <w:bookmarkEnd w:id="17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79" w:name="_Toc421180734"/>
      <w:r w:rsidRPr="002A52A4">
        <w:t>Topic</w:t>
      </w:r>
      <w:bookmarkEnd w:id="17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Pr="002A52A4" w:rsidRDefault="004562B5" w:rsidP="004562B5">
      <w:pPr>
        <w:pStyle w:val="Descripcin"/>
        <w:rPr>
          <w:i w:val="0"/>
          <w:color w:val="auto"/>
          <w:szCs w:val="24"/>
        </w:rPr>
      </w:pPr>
      <w:bookmarkStart w:id="180" w:name="_Ref420319686"/>
      <w:bookmarkStart w:id="181" w:name="_Toc421177682"/>
      <w:bookmarkStart w:id="182" w:name="_Toc42118080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17</w:t>
      </w:r>
      <w:r w:rsidR="000A7D12" w:rsidRPr="002A52A4">
        <w:rPr>
          <w:color w:val="auto"/>
          <w:szCs w:val="24"/>
        </w:rPr>
        <w:fldChar w:fldCharType="end"/>
      </w:r>
      <w:bookmarkEnd w:id="180"/>
      <w:r w:rsidRPr="002A52A4">
        <w:rPr>
          <w:color w:val="auto"/>
          <w:szCs w:val="24"/>
        </w:rPr>
        <w:t xml:space="preserve">. </w:t>
      </w:r>
      <w:r w:rsidRPr="002A52A4">
        <w:rPr>
          <w:i w:val="0"/>
          <w:color w:val="auto"/>
          <w:szCs w:val="24"/>
        </w:rPr>
        <w:t>Objeto Topic y sus componentes.</w:t>
      </w:r>
      <w:bookmarkEnd w:id="181"/>
      <w:bookmarkEnd w:id="18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705AE8" w:rsidRPr="002A52A4">
        <w:rPr>
          <w:sz w:val="22"/>
          <w:szCs w:val="22"/>
        </w:rPr>
        <w:t xml:space="preserve">Tabla </w:t>
      </w:r>
      <w:r w:rsidR="00705AE8" w:rsidRPr="002A52A4">
        <w:rPr>
          <w:noProof/>
          <w:sz w:val="22"/>
          <w:szCs w:val="22"/>
        </w:rPr>
        <w:t>2</w:t>
      </w:r>
      <w:r w:rsidR="00705AE8" w:rsidRPr="002A52A4">
        <w:rPr>
          <w:sz w:val="22"/>
          <w:szCs w:val="22"/>
        </w:rPr>
        <w:noBreakHyphen/>
      </w:r>
      <w:r w:rsidR="00705AE8" w:rsidRPr="002A52A4">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83" w:name="_Ref420320507"/>
      <w:bookmarkStart w:id="184" w:name="_Toc421180760"/>
      <w:r w:rsidRPr="002A52A4">
        <w:rPr>
          <w:color w:val="auto"/>
          <w:sz w:val="22"/>
          <w:szCs w:val="22"/>
        </w:rPr>
        <w:lastRenderedPageBreak/>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AB1719" w:rsidRPr="002A52A4">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AB1719" w:rsidRPr="002A52A4">
        <w:rPr>
          <w:noProof/>
          <w:color w:val="auto"/>
          <w:sz w:val="22"/>
          <w:szCs w:val="22"/>
        </w:rPr>
        <w:t>1</w:t>
      </w:r>
      <w:r w:rsidR="00AB1719" w:rsidRPr="002A52A4">
        <w:rPr>
          <w:color w:val="auto"/>
          <w:sz w:val="22"/>
          <w:szCs w:val="22"/>
        </w:rPr>
        <w:fldChar w:fldCharType="end"/>
      </w:r>
      <w:bookmarkEnd w:id="183"/>
      <w:r w:rsidRPr="002A52A4">
        <w:rPr>
          <w:color w:val="auto"/>
          <w:sz w:val="22"/>
          <w:szCs w:val="22"/>
        </w:rPr>
        <w:t xml:space="preserve">. </w:t>
      </w:r>
      <w:r w:rsidRPr="002A52A4">
        <w:rPr>
          <w:i w:val="0"/>
          <w:color w:val="auto"/>
          <w:sz w:val="22"/>
          <w:szCs w:val="22"/>
        </w:rPr>
        <w:t>Tipos IDL primitivos.</w:t>
      </w:r>
      <w:bookmarkEnd w:id="184"/>
    </w:p>
    <w:p w14:paraId="69F34E82" w14:textId="73DF207D" w:rsidR="006D3527" w:rsidRPr="002A52A4" w:rsidRDefault="006D3527" w:rsidP="006D3527">
      <w:pPr>
        <w:jc w:val="center"/>
      </w:pPr>
      <w:r w:rsidRPr="002A52A4">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85" w:name="_Ref420320763"/>
      <w:bookmarkStart w:id="186" w:name="_Toc42118076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bookmarkEnd w:id="185"/>
      <w:r w:rsidRPr="002A52A4">
        <w:rPr>
          <w:color w:val="auto"/>
          <w:szCs w:val="24"/>
        </w:rPr>
        <w:t xml:space="preserve">. </w:t>
      </w:r>
      <w:r w:rsidRPr="002A52A4">
        <w:rPr>
          <w:i w:val="0"/>
          <w:color w:val="auto"/>
          <w:szCs w:val="24"/>
        </w:rPr>
        <w:t>Tipos IDL template.</w:t>
      </w:r>
      <w:bookmarkEnd w:id="186"/>
    </w:p>
    <w:p w14:paraId="634601F4" w14:textId="5A7D1AC7" w:rsidR="006D3527" w:rsidRPr="002A52A4" w:rsidRDefault="006A70FB" w:rsidP="006D3527">
      <w:pPr>
        <w:jc w:val="center"/>
      </w:pPr>
      <w:r w:rsidRPr="002A52A4">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87" w:name="_Ref420321119"/>
      <w:bookmarkStart w:id="188" w:name="_Toc42118076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3</w:t>
      </w:r>
      <w:r w:rsidR="00AB1719" w:rsidRPr="002A52A4">
        <w:rPr>
          <w:color w:val="auto"/>
          <w:szCs w:val="24"/>
        </w:rPr>
        <w:fldChar w:fldCharType="end"/>
      </w:r>
      <w:bookmarkEnd w:id="187"/>
      <w:r w:rsidRPr="002A52A4">
        <w:rPr>
          <w:color w:val="auto"/>
          <w:szCs w:val="24"/>
        </w:rPr>
        <w:t>.</w:t>
      </w:r>
      <w:r w:rsidRPr="002A52A4">
        <w:rPr>
          <w:i w:val="0"/>
          <w:color w:val="auto"/>
          <w:szCs w:val="24"/>
        </w:rPr>
        <w:t xml:space="preserve"> Tipos IDL compuestos.</w:t>
      </w:r>
      <w:bookmarkEnd w:id="188"/>
    </w:p>
    <w:p w14:paraId="0C793BA8" w14:textId="69E9487D" w:rsidR="006A70FB" w:rsidRPr="002A52A4" w:rsidRDefault="006A70FB" w:rsidP="006D3527">
      <w:pPr>
        <w:jc w:val="center"/>
      </w:pPr>
      <w:r w:rsidRPr="002A52A4">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lastRenderedPageBreak/>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89" w:name="_Toc421180735"/>
      <w:r w:rsidRPr="002A52A4">
        <w:t>MECANISMO Y TÉCNICAS PARA EL ALCANCE DE LA INFORMACIÓN</w:t>
      </w:r>
      <w:bookmarkEnd w:id="18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190" w:name="_Ref420329995"/>
      <w:bookmarkStart w:id="191" w:name="_Toc42118076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4</w:t>
      </w:r>
      <w:r w:rsidR="00AB1719" w:rsidRPr="002A52A4">
        <w:rPr>
          <w:szCs w:val="24"/>
        </w:rPr>
        <w:fldChar w:fldCharType="end"/>
      </w:r>
      <w:bookmarkEnd w:id="190"/>
      <w:r w:rsidRPr="002A52A4">
        <w:rPr>
          <w:i w:val="0"/>
          <w:szCs w:val="24"/>
        </w:rPr>
        <w:t>. Operadores para Filtros DDS y Condiciones de Consulta</w:t>
      </w:r>
      <w:bookmarkEnd w:id="191"/>
    </w:p>
    <w:p w14:paraId="359049F2" w14:textId="4D9B0488" w:rsidR="00DB5B84" w:rsidRPr="002A52A4" w:rsidRDefault="00DB5B84" w:rsidP="00DB5B84">
      <w:pPr>
        <w:jc w:val="center"/>
      </w:pPr>
      <w:r w:rsidRPr="002A52A4">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192" w:name="_Toc421180736"/>
      <w:r w:rsidRPr="002A52A4">
        <w:t>LECTURA Y ESCRITURA DE DATOS</w:t>
      </w:r>
      <w:bookmarkEnd w:id="192"/>
    </w:p>
    <w:p w14:paraId="5F930A63" w14:textId="77777777" w:rsidR="00F87F0F" w:rsidRPr="002A52A4" w:rsidRDefault="00F87F0F" w:rsidP="005A69B7">
      <w:pPr>
        <w:pStyle w:val="Ttulo3"/>
        <w:rPr>
          <w:rFonts w:cstheme="minorBidi"/>
        </w:rPr>
      </w:pPr>
      <w:bookmarkStart w:id="193" w:name="_Toc421180737"/>
      <w:r w:rsidRPr="002A52A4">
        <w:t>Escritura de Datos</w:t>
      </w:r>
      <w:bookmarkEnd w:id="19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lastRenderedPageBreak/>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194" w:name="_Toc421180738"/>
      <w:r w:rsidRPr="002A52A4">
        <w:t>Ciclo de Vida de los Topic-Instances</w:t>
      </w:r>
      <w:bookmarkEnd w:id="19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lastRenderedPageBreak/>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195" w:name="_Ref420424278"/>
      <w:bookmarkStart w:id="196" w:name="_Toc42118076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5</w:t>
      </w:r>
      <w:r w:rsidR="00AB1719" w:rsidRPr="002A52A4">
        <w:rPr>
          <w:color w:val="auto"/>
          <w:szCs w:val="24"/>
        </w:rPr>
        <w:fldChar w:fldCharType="end"/>
      </w:r>
      <w:bookmarkEnd w:id="195"/>
      <w:r w:rsidRPr="002A52A4">
        <w:rPr>
          <w:i w:val="0"/>
          <w:color w:val="auto"/>
          <w:szCs w:val="24"/>
        </w:rPr>
        <w:t>. Administración del Ciclo de Vida Automática</w:t>
      </w:r>
      <w:bookmarkEnd w:id="196"/>
    </w:p>
    <w:p w14:paraId="54D58504" w14:textId="7B50BC44" w:rsidR="00FF3271" w:rsidRPr="002A52A4" w:rsidRDefault="00411B87" w:rsidP="00411B87">
      <w:pPr>
        <w:tabs>
          <w:tab w:val="left" w:pos="3304"/>
        </w:tabs>
        <w:jc w:val="center"/>
        <w:rPr>
          <w:rFonts w:cs="Times New Roman"/>
        </w:rPr>
      </w:pPr>
      <w:r w:rsidRPr="002A52A4">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 xml:space="preserve">específico, por lo tanto, todos los recursos asociados locamente pueden ser liberados de forma segura. Finalmente, eliminar un topic-instances da una manera de comunicar al DDS que la instancia no es más </w:t>
      </w:r>
      <w:r w:rsidRPr="002A52A4">
        <w:lastRenderedPageBreak/>
        <w:t>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197" w:name="_Toc421180739"/>
      <w:r w:rsidRPr="002A52A4">
        <w:t>Lectura de Datos</w:t>
      </w:r>
      <w:bookmarkEnd w:id="19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198" w:name="_Toc421180740"/>
      <w:r w:rsidRPr="002A52A4">
        <w:t>Datos y Metadatos</w:t>
      </w:r>
      <w:bookmarkEnd w:id="19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 xml:space="preserve">(fecha y hora) para los datos y una bandera que dice si la muestra es asociada o no. Esta bandera es importante ya que el DDS </w:t>
      </w:r>
      <w:r w:rsidRPr="002A52A4">
        <w:lastRenderedPageBreak/>
        <w:t>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199" w:name="_Toc421180741"/>
      <w:r w:rsidRPr="002A52A4">
        <w:t>Notificaciones</w:t>
      </w:r>
      <w:bookmarkEnd w:id="19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lastRenderedPageBreak/>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00" w:name="_Toc421180742"/>
      <w:r w:rsidRPr="002A52A4">
        <w:t>MÓDULO RTPS</w:t>
      </w:r>
      <w:bookmarkEnd w:id="20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01" w:name="_Toc421180743"/>
      <w:r w:rsidRPr="002A52A4">
        <w:t>Módulo estructura</w:t>
      </w:r>
      <w:bookmarkEnd w:id="20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18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A52A4" w:rsidRDefault="002306B1" w:rsidP="002306B1">
      <w:pPr>
        <w:pStyle w:val="Descripcin"/>
        <w:rPr>
          <w:color w:val="auto"/>
          <w:szCs w:val="24"/>
        </w:rPr>
      </w:pPr>
      <w:bookmarkStart w:id="202" w:name="_Ref420487320"/>
      <w:bookmarkStart w:id="203" w:name="_Toc421177683"/>
      <w:bookmarkStart w:id="204" w:name="_Toc42118080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18</w:t>
      </w:r>
      <w:r w:rsidR="000A7D12" w:rsidRPr="002A52A4">
        <w:rPr>
          <w:color w:val="auto"/>
          <w:szCs w:val="24"/>
        </w:rPr>
        <w:fldChar w:fldCharType="end"/>
      </w:r>
      <w:bookmarkEnd w:id="202"/>
      <w:r w:rsidRPr="002A52A4">
        <w:rPr>
          <w:i w:val="0"/>
          <w:color w:val="auto"/>
          <w:szCs w:val="24"/>
        </w:rPr>
        <w:t>. Módulo Estructura</w:t>
      </w:r>
      <w:bookmarkEnd w:id="203"/>
      <w:bookmarkEnd w:id="20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05" w:name="_Ref420492914"/>
      <w:bookmarkStart w:id="206" w:name="_Ref420492907"/>
      <w:bookmarkStart w:id="207" w:name="_Toc421180765"/>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6</w:t>
      </w:r>
      <w:r w:rsidR="00AB1719" w:rsidRPr="002A52A4">
        <w:rPr>
          <w:szCs w:val="24"/>
        </w:rPr>
        <w:fldChar w:fldCharType="end"/>
      </w:r>
      <w:bookmarkEnd w:id="205"/>
      <w:r w:rsidRPr="002A52A4">
        <w:rPr>
          <w:szCs w:val="24"/>
        </w:rPr>
        <w:t xml:space="preserve">. </w:t>
      </w:r>
      <w:r w:rsidRPr="002A52A4">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w:t>
            </w:r>
            <w:r w:rsidRPr="002A52A4">
              <w:lastRenderedPageBreak/>
              <w:t xml:space="preserve">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lastRenderedPageBreak/>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2A52A4" w:rsidRDefault="00904907" w:rsidP="00904907">
      <w:pPr>
        <w:pStyle w:val="Descripcin"/>
        <w:rPr>
          <w:szCs w:val="24"/>
        </w:rPr>
      </w:pPr>
      <w:bookmarkStart w:id="208" w:name="_Toc421177684"/>
      <w:bookmarkStart w:id="209" w:name="_Toc421180808"/>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19</w:t>
      </w:r>
      <w:r w:rsidR="000A7D12" w:rsidRPr="002A52A4">
        <w:rPr>
          <w:szCs w:val="24"/>
        </w:rPr>
        <w:fldChar w:fldCharType="end"/>
      </w:r>
      <w:r w:rsidRPr="002A52A4">
        <w:rPr>
          <w:i w:val="0"/>
          <w:szCs w:val="24"/>
        </w:rPr>
        <w:t>. HistoryCache</w:t>
      </w:r>
      <w:bookmarkEnd w:id="208"/>
      <w:bookmarkEnd w:id="209"/>
    </w:p>
    <w:p w14:paraId="6FFD778D" w14:textId="77777777" w:rsidR="00606BF0" w:rsidRPr="002A52A4" w:rsidRDefault="00606BF0" w:rsidP="00606BF0">
      <w:pPr>
        <w:pStyle w:val="Ttulo3"/>
      </w:pPr>
      <w:bookmarkStart w:id="210" w:name="_Toc421180744"/>
      <w:r w:rsidRPr="002A52A4">
        <w:t>Módulo Mensajes</w:t>
      </w:r>
      <w:bookmarkEnd w:id="21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20</w:t>
      </w:r>
      <w:r w:rsidRPr="002A52A4">
        <w:fldChar w:fldCharType="end"/>
      </w:r>
      <w:r w:rsidRPr="002A52A4">
        <w:t>.</w:t>
      </w:r>
    </w:p>
    <w:p w14:paraId="4D7F19FF" w14:textId="77777777" w:rsidR="00606BF0" w:rsidRPr="002A52A4" w:rsidRDefault="00606BF0" w:rsidP="00606BF0">
      <w:pPr>
        <w:keepNext/>
      </w:pPr>
      <w:r w:rsidRPr="002A52A4">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2A52A4" w:rsidRDefault="00606BF0" w:rsidP="00606BF0">
      <w:pPr>
        <w:pStyle w:val="Descripcin"/>
        <w:rPr>
          <w:szCs w:val="24"/>
        </w:rPr>
      </w:pPr>
      <w:bookmarkStart w:id="211" w:name="_Ref420560356"/>
      <w:bookmarkStart w:id="212" w:name="_Toc421177685"/>
      <w:bookmarkStart w:id="213" w:name="_Toc421180809"/>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20</w:t>
      </w:r>
      <w:r w:rsidR="000A7D12" w:rsidRPr="002A52A4">
        <w:rPr>
          <w:szCs w:val="24"/>
        </w:rPr>
        <w:fldChar w:fldCharType="end"/>
      </w:r>
      <w:bookmarkEnd w:id="211"/>
      <w:r w:rsidRPr="002A52A4">
        <w:rPr>
          <w:szCs w:val="24"/>
        </w:rPr>
        <w:t xml:space="preserve">. </w:t>
      </w:r>
      <w:r w:rsidRPr="002A52A4">
        <w:rPr>
          <w:i w:val="0"/>
          <w:szCs w:val="24"/>
        </w:rPr>
        <w:t>Estructura del mensaje RTPS.</w:t>
      </w:r>
      <w:bookmarkEnd w:id="212"/>
      <w:bookmarkEnd w:id="21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21</w:t>
      </w:r>
      <w:r w:rsidRPr="002A52A4">
        <w:fldChar w:fldCharType="end"/>
      </w:r>
      <w:r w:rsidRPr="002A52A4">
        <w:t>.</w:t>
      </w:r>
    </w:p>
    <w:p w14:paraId="2F2E5B84" w14:textId="77777777" w:rsidR="00606BF0" w:rsidRPr="002A52A4" w:rsidRDefault="00606BF0" w:rsidP="00606BF0">
      <w:pPr>
        <w:keepNext/>
        <w:jc w:val="center"/>
      </w:pPr>
      <w:r w:rsidRPr="002A52A4">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Pr="002A52A4" w:rsidRDefault="00606BF0" w:rsidP="00606BF0">
      <w:pPr>
        <w:pStyle w:val="Descripcin"/>
        <w:rPr>
          <w:i w:val="0"/>
          <w:szCs w:val="24"/>
        </w:rPr>
      </w:pPr>
      <w:bookmarkStart w:id="214" w:name="_Ref420562575"/>
      <w:bookmarkStart w:id="215" w:name="_Toc421177686"/>
      <w:bookmarkStart w:id="216" w:name="_Toc421180810"/>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21</w:t>
      </w:r>
      <w:r w:rsidR="000A7D12" w:rsidRPr="002A52A4">
        <w:rPr>
          <w:szCs w:val="24"/>
        </w:rPr>
        <w:fldChar w:fldCharType="end"/>
      </w:r>
      <w:bookmarkEnd w:id="214"/>
      <w:r w:rsidRPr="002A52A4">
        <w:rPr>
          <w:szCs w:val="24"/>
        </w:rPr>
        <w:t xml:space="preserve">. </w:t>
      </w:r>
      <w:r w:rsidRPr="002A52A4">
        <w:rPr>
          <w:i w:val="0"/>
          <w:szCs w:val="24"/>
        </w:rPr>
        <w:t>Estructura de la cabecera del mensaje RTPS.</w:t>
      </w:r>
      <w:bookmarkEnd w:id="215"/>
      <w:bookmarkEnd w:id="21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22</w:t>
      </w:r>
      <w:r w:rsidRPr="002A52A4">
        <w:fldChar w:fldCharType="end"/>
      </w:r>
      <w:r w:rsidRPr="002A52A4">
        <w:t>.</w:t>
      </w:r>
    </w:p>
    <w:p w14:paraId="1E698536" w14:textId="77777777" w:rsidR="00606BF0" w:rsidRPr="002A52A4" w:rsidRDefault="00606BF0" w:rsidP="00606BF0">
      <w:pPr>
        <w:keepNext/>
        <w:jc w:val="center"/>
      </w:pPr>
      <w:r w:rsidRPr="002A52A4">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A52A4" w:rsidRDefault="00606BF0" w:rsidP="00606BF0">
      <w:pPr>
        <w:pStyle w:val="Descripcin"/>
        <w:rPr>
          <w:szCs w:val="24"/>
        </w:rPr>
      </w:pPr>
      <w:bookmarkStart w:id="217" w:name="_Ref420564762"/>
      <w:bookmarkStart w:id="218" w:name="_Toc421177687"/>
      <w:bookmarkStart w:id="219" w:name="_Toc42118081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22</w:t>
      </w:r>
      <w:r w:rsidR="000A7D12" w:rsidRPr="002A52A4">
        <w:rPr>
          <w:szCs w:val="24"/>
        </w:rPr>
        <w:fldChar w:fldCharType="end"/>
      </w:r>
      <w:bookmarkEnd w:id="217"/>
      <w:r w:rsidRPr="002A52A4">
        <w:rPr>
          <w:szCs w:val="24"/>
        </w:rPr>
        <w:t xml:space="preserve">. </w:t>
      </w:r>
      <w:r w:rsidRPr="002A52A4">
        <w:rPr>
          <w:i w:val="0"/>
          <w:szCs w:val="24"/>
        </w:rPr>
        <w:t>Estructura de los submensajes RTPS.</w:t>
      </w:r>
      <w:bookmarkEnd w:id="218"/>
      <w:bookmarkEnd w:id="21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Pr="002A52A4" w:rsidRDefault="00606BF0" w:rsidP="00606BF0">
      <w:pPr>
        <w:pStyle w:val="Descripcin"/>
        <w:rPr>
          <w:i w:val="0"/>
          <w:szCs w:val="24"/>
        </w:rPr>
      </w:pPr>
      <w:bookmarkStart w:id="220" w:name="_Ref420571024"/>
      <w:bookmarkStart w:id="221" w:name="_Toc421177688"/>
      <w:bookmarkStart w:id="222" w:name="_Toc42118081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23</w:t>
      </w:r>
      <w:r w:rsidR="000A7D12" w:rsidRPr="002A52A4">
        <w:rPr>
          <w:szCs w:val="24"/>
        </w:rPr>
        <w:fldChar w:fldCharType="end"/>
      </w:r>
      <w:bookmarkEnd w:id="220"/>
      <w:r w:rsidRPr="002A52A4">
        <w:rPr>
          <w:szCs w:val="24"/>
        </w:rPr>
        <w:t xml:space="preserve">. </w:t>
      </w:r>
      <w:r w:rsidRPr="002A52A4">
        <w:rPr>
          <w:i w:val="0"/>
          <w:szCs w:val="24"/>
        </w:rPr>
        <w:t>Receptor RTPS.</w:t>
      </w:r>
      <w:bookmarkEnd w:id="221"/>
      <w:bookmarkEnd w:id="22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24</w:t>
      </w:r>
      <w:r w:rsidRPr="002A52A4">
        <w:fldChar w:fldCharType="end"/>
      </w:r>
      <w:r w:rsidRPr="002A52A4">
        <w:t>.</w:t>
      </w:r>
    </w:p>
    <w:p w14:paraId="3BDDA0E3" w14:textId="77777777" w:rsidR="00606BF0" w:rsidRPr="002A52A4" w:rsidRDefault="00606BF0" w:rsidP="00606BF0">
      <w:pPr>
        <w:keepNext/>
        <w:jc w:val="center"/>
      </w:pPr>
      <w:r w:rsidRPr="002A52A4">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Pr="002A52A4" w:rsidRDefault="00606BF0" w:rsidP="00606BF0">
      <w:pPr>
        <w:pStyle w:val="Descripcin"/>
        <w:rPr>
          <w:i w:val="0"/>
          <w:color w:val="auto"/>
          <w:szCs w:val="24"/>
        </w:rPr>
      </w:pPr>
      <w:bookmarkStart w:id="223" w:name="_Ref420921514"/>
      <w:bookmarkStart w:id="224" w:name="_Toc421177689"/>
      <w:bookmarkStart w:id="225" w:name="_Toc42118081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24</w:t>
      </w:r>
      <w:r w:rsidR="000A7D12" w:rsidRPr="002A52A4">
        <w:rPr>
          <w:color w:val="auto"/>
          <w:szCs w:val="24"/>
        </w:rPr>
        <w:fldChar w:fldCharType="end"/>
      </w:r>
      <w:bookmarkEnd w:id="223"/>
      <w:r w:rsidRPr="002A52A4">
        <w:rPr>
          <w:color w:val="auto"/>
          <w:szCs w:val="24"/>
        </w:rPr>
        <w:t xml:space="preserve">. </w:t>
      </w:r>
      <w:r w:rsidRPr="002A52A4">
        <w:rPr>
          <w:i w:val="0"/>
          <w:color w:val="auto"/>
          <w:szCs w:val="24"/>
        </w:rPr>
        <w:t>Elementos de submensaje RTPS.</w:t>
      </w:r>
      <w:bookmarkEnd w:id="224"/>
      <w:bookmarkEnd w:id="22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25</w:t>
      </w:r>
      <w:r w:rsidRPr="002A52A4">
        <w:fldChar w:fldCharType="end"/>
      </w:r>
      <w:r w:rsidRPr="002A52A4">
        <w:t>.</w:t>
      </w:r>
    </w:p>
    <w:p w14:paraId="50A88212" w14:textId="77777777" w:rsidR="00606BF0" w:rsidRPr="002A52A4" w:rsidRDefault="00606BF0" w:rsidP="00606BF0">
      <w:pPr>
        <w:keepNext/>
        <w:jc w:val="center"/>
      </w:pPr>
      <w:r w:rsidRPr="002A52A4">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2A52A4" w:rsidRDefault="00606BF0" w:rsidP="00606BF0">
      <w:pPr>
        <w:pStyle w:val="Descripcin"/>
        <w:rPr>
          <w:color w:val="auto"/>
          <w:szCs w:val="24"/>
        </w:rPr>
      </w:pPr>
      <w:bookmarkStart w:id="226" w:name="_Ref420925667"/>
      <w:bookmarkStart w:id="227" w:name="_Toc421177690"/>
      <w:bookmarkStart w:id="228" w:name="_Toc42118081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25</w:t>
      </w:r>
      <w:r w:rsidR="000A7D12" w:rsidRPr="002A52A4">
        <w:rPr>
          <w:color w:val="auto"/>
          <w:szCs w:val="24"/>
        </w:rPr>
        <w:fldChar w:fldCharType="end"/>
      </w:r>
      <w:bookmarkEnd w:id="226"/>
      <w:r w:rsidRPr="002A52A4">
        <w:rPr>
          <w:color w:val="auto"/>
          <w:szCs w:val="24"/>
        </w:rPr>
        <w:t xml:space="preserve">. </w:t>
      </w:r>
      <w:r w:rsidRPr="002A52A4">
        <w:rPr>
          <w:i w:val="0"/>
          <w:color w:val="auto"/>
          <w:szCs w:val="24"/>
        </w:rPr>
        <w:t>Submensajes RTPS.</w:t>
      </w:r>
      <w:bookmarkEnd w:id="227"/>
      <w:bookmarkEnd w:id="22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F13CDA" w:rsidRPr="002A52A4">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29" w:name="_Toc421180745"/>
      <w:r w:rsidRPr="002A52A4">
        <w:t>Módulo Comportamiento</w:t>
      </w:r>
      <w:bookmarkEnd w:id="22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77777777" w:rsidR="00C62C06" w:rsidRPr="002A52A4" w:rsidRDefault="0015376F" w:rsidP="004F5740">
      <w:pPr>
        <w:rPr>
          <w:noProof/>
          <w:lang w:eastAsia="es-EC"/>
        </w:rPr>
      </w:pPr>
      <w:r w:rsidRPr="002A52A4">
        <w:t>No todas las combinaciones de niveles de confiabilidad son posibles con el tipo de topic. En la tabla 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30" w:name="_Toc42118076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7</w:t>
      </w:r>
      <w:r w:rsidR="00AB1719" w:rsidRPr="002A52A4">
        <w:rPr>
          <w:szCs w:val="24"/>
        </w:rPr>
        <w:fldChar w:fldCharType="end"/>
      </w:r>
      <w:r w:rsidRPr="002A52A4">
        <w:rPr>
          <w:szCs w:val="24"/>
        </w:rPr>
        <w:t>.</w:t>
      </w:r>
      <w:r w:rsidRPr="002A52A4">
        <w:rPr>
          <w:i w:val="0"/>
          <w:szCs w:val="24"/>
        </w:rPr>
        <w:t xml:space="preserve"> Combinación de atributos posibles en lectores asociados con escritores</w:t>
      </w:r>
      <w:bookmarkEnd w:id="230"/>
    </w:p>
    <w:p w14:paraId="7FD52582" w14:textId="11543FF7" w:rsidR="00C62C06" w:rsidRPr="002A52A4" w:rsidRDefault="00BA34C9"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F13CDA" w:rsidRPr="002A52A4">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F13CDA" w:rsidRPr="002A52A4">
            <w:rPr>
              <w:noProof/>
            </w:rPr>
            <w:t xml:space="preserve"> (OMG,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Pr="002A52A4" w:rsidRDefault="00BF78E8" w:rsidP="00BF78E8">
      <w:pPr>
        <w:pStyle w:val="Descripcin"/>
        <w:rPr>
          <w:szCs w:val="24"/>
        </w:rPr>
      </w:pPr>
      <w:bookmarkStart w:id="231" w:name="_Ref420923303"/>
      <w:bookmarkStart w:id="232" w:name="_Toc421180815"/>
      <w:bookmarkStart w:id="233" w:name="_Toc421177691"/>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26</w:t>
      </w:r>
      <w:r w:rsidR="000A7D12" w:rsidRPr="002A52A4">
        <w:rPr>
          <w:szCs w:val="24"/>
        </w:rPr>
        <w:fldChar w:fldCharType="end"/>
      </w:r>
      <w:bookmarkEnd w:id="231"/>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32"/>
    </w:p>
    <w:p w14:paraId="1A9419E3" w14:textId="0014CC08" w:rsidR="00BF78E8" w:rsidRPr="002A52A4" w:rsidRDefault="00BA34C9"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F13CDA" w:rsidRPr="002A52A4">
            <w:rPr>
              <w:noProof/>
              <w:szCs w:val="24"/>
            </w:rPr>
            <w:t>(OMG, 2014)</w:t>
          </w:r>
          <w:r w:rsidR="00BF78E8" w:rsidRPr="002A52A4">
            <w:rPr>
              <w:szCs w:val="24"/>
            </w:rPr>
            <w:fldChar w:fldCharType="end"/>
          </w:r>
        </w:sdtContent>
      </w:sdt>
      <w:bookmarkEnd w:id="233"/>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34" w:name="_Ref420924131"/>
      <w:bookmarkStart w:id="235" w:name="_Toc42118076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8</w:t>
      </w:r>
      <w:r w:rsidR="00AB1719" w:rsidRPr="002A52A4">
        <w:rPr>
          <w:szCs w:val="24"/>
        </w:rPr>
        <w:fldChar w:fldCharType="end"/>
      </w:r>
      <w:bookmarkEnd w:id="234"/>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Pr="002A52A4" w:rsidRDefault="00EB489B" w:rsidP="00EB489B">
      <w:pPr>
        <w:pStyle w:val="Descripcin"/>
        <w:rPr>
          <w:szCs w:val="24"/>
        </w:rPr>
      </w:pPr>
      <w:bookmarkStart w:id="236" w:name="_Ref420924577"/>
      <w:bookmarkStart w:id="237" w:name="_Toc421180816"/>
      <w:bookmarkStart w:id="238" w:name="_Toc421177692"/>
      <w:r w:rsidRPr="002A52A4">
        <w:rPr>
          <w:szCs w:val="24"/>
        </w:rPr>
        <w:t xml:space="preserve">Figura </w:t>
      </w:r>
      <w:r w:rsidR="000A7D12" w:rsidRPr="002A52A4">
        <w:rPr>
          <w:szCs w:val="24"/>
        </w:rPr>
        <w:fldChar w:fldCharType="begin"/>
      </w:r>
      <w:r w:rsidR="000A7D12" w:rsidRPr="002A52A4">
        <w:rPr>
          <w:szCs w:val="24"/>
        </w:rPr>
        <w:instrText xml:space="preserve"> STYLEREF 1 \s </w:instrText>
      </w:r>
      <w:r w:rsidR="000A7D12" w:rsidRPr="002A52A4">
        <w:rPr>
          <w:szCs w:val="24"/>
        </w:rPr>
        <w:fldChar w:fldCharType="separate"/>
      </w:r>
      <w:r w:rsidR="000A7D12" w:rsidRPr="002A52A4">
        <w:rPr>
          <w:noProof/>
          <w:szCs w:val="24"/>
        </w:rPr>
        <w:t>2</w:t>
      </w:r>
      <w:r w:rsidR="000A7D12" w:rsidRPr="002A52A4">
        <w:rPr>
          <w:szCs w:val="24"/>
        </w:rPr>
        <w:fldChar w:fldCharType="end"/>
      </w:r>
      <w:r w:rsidR="000A7D12" w:rsidRPr="002A52A4">
        <w:rPr>
          <w:szCs w:val="24"/>
        </w:rPr>
        <w:noBreakHyphen/>
      </w:r>
      <w:r w:rsidR="000A7D12" w:rsidRPr="002A52A4">
        <w:rPr>
          <w:szCs w:val="24"/>
        </w:rPr>
        <w:fldChar w:fldCharType="begin"/>
      </w:r>
      <w:r w:rsidR="000A7D12" w:rsidRPr="002A52A4">
        <w:rPr>
          <w:szCs w:val="24"/>
        </w:rPr>
        <w:instrText xml:space="preserve"> SEQ Figura \* ARABIC \s 1 </w:instrText>
      </w:r>
      <w:r w:rsidR="000A7D12" w:rsidRPr="002A52A4">
        <w:rPr>
          <w:szCs w:val="24"/>
        </w:rPr>
        <w:fldChar w:fldCharType="separate"/>
      </w:r>
      <w:r w:rsidR="000A7D12" w:rsidRPr="002A52A4">
        <w:rPr>
          <w:noProof/>
          <w:szCs w:val="24"/>
        </w:rPr>
        <w:t>27</w:t>
      </w:r>
      <w:r w:rsidR="000A7D12" w:rsidRPr="002A52A4">
        <w:rPr>
          <w:szCs w:val="24"/>
        </w:rPr>
        <w:fldChar w:fldCharType="end"/>
      </w:r>
      <w:bookmarkEnd w:id="236"/>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37"/>
    </w:p>
    <w:p w14:paraId="225884D0" w14:textId="1CD20B93" w:rsidR="00EB489B" w:rsidRPr="002A52A4" w:rsidRDefault="00BA34C9"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F13CDA" w:rsidRPr="002A52A4">
            <w:rPr>
              <w:noProof/>
              <w:szCs w:val="24"/>
            </w:rPr>
            <w:t>(OMG, 2014)</w:t>
          </w:r>
          <w:r w:rsidR="00EB489B" w:rsidRPr="002A52A4">
            <w:rPr>
              <w:szCs w:val="24"/>
            </w:rPr>
            <w:fldChar w:fldCharType="end"/>
          </w:r>
        </w:sdtContent>
      </w:sdt>
      <w:bookmarkEnd w:id="238"/>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39" w:name="_Ref420924550"/>
      <w:bookmarkStart w:id="240" w:name="_Toc421180768"/>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AB1719" w:rsidRPr="002A52A4">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AB1719" w:rsidRPr="002A52A4">
        <w:rPr>
          <w:noProof/>
          <w:szCs w:val="24"/>
        </w:rPr>
        <w:t>9</w:t>
      </w:r>
      <w:r w:rsidR="00AB1719" w:rsidRPr="002A52A4">
        <w:rPr>
          <w:szCs w:val="24"/>
        </w:rPr>
        <w:fldChar w:fldCharType="end"/>
      </w:r>
      <w:bookmarkEnd w:id="239"/>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Pr="002A52A4"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28</w:t>
      </w:r>
      <w:r w:rsidR="000A7D12" w:rsidRPr="002A52A4">
        <w:rPr>
          <w:color w:val="auto"/>
          <w:szCs w:val="24"/>
        </w:rPr>
        <w:fldChar w:fldCharType="end"/>
      </w:r>
      <w:bookmarkEnd w:id="241"/>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42"/>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F13CDA" w:rsidRPr="002A52A4">
            <w:rPr>
              <w:noProof/>
              <w:szCs w:val="24"/>
            </w:rPr>
            <w:t>(OMG, 2014)</w:t>
          </w:r>
          <w:r w:rsidRPr="002A52A4">
            <w:rPr>
              <w:szCs w:val="24"/>
            </w:rPr>
            <w:fldChar w:fldCharType="end"/>
          </w:r>
        </w:sdtContent>
      </w:sdt>
      <w:bookmarkEnd w:id="243"/>
      <w:bookmarkEnd w:id="244"/>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45" w:name="_Ref420930547"/>
      <w:bookmarkStart w:id="246" w:name="_Ref420930541"/>
      <w:bookmarkStart w:id="247" w:name="_Toc42118076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10</w:t>
      </w:r>
      <w:r w:rsidR="00AB1719" w:rsidRPr="002A52A4">
        <w:rPr>
          <w:color w:val="auto"/>
          <w:szCs w:val="24"/>
        </w:rPr>
        <w:fldChar w:fldCharType="end"/>
      </w:r>
      <w:bookmarkEnd w:id="245"/>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29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Pr="002A52A4" w:rsidRDefault="00AF2F85" w:rsidP="00AF2F85">
      <w:pPr>
        <w:pStyle w:val="Descripcin"/>
        <w:rPr>
          <w:color w:val="auto"/>
          <w:szCs w:val="24"/>
        </w:rPr>
      </w:pPr>
      <w:bookmarkStart w:id="248" w:name="_Ref420931164"/>
      <w:bookmarkStart w:id="249" w:name="_Toc421180818"/>
      <w:bookmarkStart w:id="250" w:name="_Toc42117769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29</w:t>
      </w:r>
      <w:r w:rsidR="000A7D12" w:rsidRPr="002A52A4">
        <w:rPr>
          <w:color w:val="auto"/>
          <w:szCs w:val="24"/>
        </w:rPr>
        <w:fldChar w:fldCharType="end"/>
      </w:r>
      <w:bookmarkEnd w:id="248"/>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49"/>
    </w:p>
    <w:p w14:paraId="210E32D1" w14:textId="30BA386D" w:rsidR="00AF2F85" w:rsidRPr="002A52A4" w:rsidRDefault="00BA34C9"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F13CDA" w:rsidRPr="002A52A4">
            <w:rPr>
              <w:noProof/>
              <w:szCs w:val="24"/>
            </w:rPr>
            <w:t>(OMG, 2014)</w:t>
          </w:r>
          <w:r w:rsidR="00AF2F85" w:rsidRPr="002A52A4">
            <w:rPr>
              <w:szCs w:val="24"/>
            </w:rPr>
            <w:fldChar w:fldCharType="end"/>
          </w:r>
        </w:sdtContent>
      </w:sdt>
      <w:bookmarkEnd w:id="250"/>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51" w:name="_Ref421010746"/>
      <w:bookmarkStart w:id="252" w:name="_Toc42118077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AB1719" w:rsidRPr="002A52A4">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AB1719" w:rsidRPr="002A52A4">
        <w:rPr>
          <w:noProof/>
          <w:color w:val="auto"/>
          <w:szCs w:val="24"/>
        </w:rPr>
        <w:t>11</w:t>
      </w:r>
      <w:r w:rsidR="00AB1719" w:rsidRPr="002A52A4">
        <w:rPr>
          <w:color w:val="auto"/>
          <w:szCs w:val="24"/>
        </w:rPr>
        <w:fldChar w:fldCharType="end"/>
      </w:r>
      <w:bookmarkEnd w:id="251"/>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Pr="002A52A4" w:rsidRDefault="00B361AF" w:rsidP="00176069">
      <w:pPr>
        <w:pStyle w:val="Descripcin"/>
        <w:rPr>
          <w:i w:val="0"/>
        </w:rPr>
      </w:pPr>
      <w:bookmarkStart w:id="253" w:name="_Ref421008973"/>
      <w:bookmarkStart w:id="254" w:name="_Toc421180819"/>
      <w:bookmarkStart w:id="255" w:name="_Toc421177695"/>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30</w:t>
      </w:r>
      <w:r w:rsidR="000A7D12" w:rsidRPr="002A52A4">
        <w:fldChar w:fldCharType="end"/>
      </w:r>
      <w:bookmarkEnd w:id="253"/>
      <w:r w:rsidRPr="002A52A4">
        <w:rPr>
          <w:i w:val="0"/>
        </w:rPr>
        <w:t xml:space="preserve">. Comportamiento de un </w:t>
      </w:r>
      <w:r w:rsidRPr="002A52A4">
        <w:t>Reader</w:t>
      </w:r>
      <w:r w:rsidRPr="002A52A4">
        <w:rPr>
          <w:i w:val="0"/>
        </w:rPr>
        <w:t xml:space="preserve"> sin estado con WITH_KEY Best-Effort</w:t>
      </w:r>
      <w:bookmarkEnd w:id="254"/>
    </w:p>
    <w:p w14:paraId="4EAA54A4" w14:textId="4B5D121B" w:rsidR="00B361AF" w:rsidRPr="002A52A4" w:rsidRDefault="00BA34C9"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F13CDA" w:rsidRPr="002A52A4">
            <w:rPr>
              <w:noProof/>
            </w:rPr>
            <w:t>(OMG, 2014)</w:t>
          </w:r>
          <w:r w:rsidR="00255E91" w:rsidRPr="002A52A4">
            <w:rPr>
              <w:i w:val="0"/>
            </w:rPr>
            <w:fldChar w:fldCharType="end"/>
          </w:r>
        </w:sdtContent>
      </w:sdt>
      <w:bookmarkEnd w:id="255"/>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12</w:t>
      </w:r>
      <w:r w:rsidRPr="002A52A4">
        <w:fldChar w:fldCharType="end"/>
      </w:r>
      <w:r w:rsidRPr="002A52A4">
        <w:t>.</w:t>
      </w:r>
    </w:p>
    <w:p w14:paraId="5AA43FCB" w14:textId="7A348A36" w:rsidR="00255E91" w:rsidRPr="002A52A4" w:rsidRDefault="00255E91" w:rsidP="00255E91">
      <w:pPr>
        <w:pStyle w:val="Descripcin"/>
        <w:keepNext/>
      </w:pPr>
      <w:bookmarkStart w:id="256" w:name="_Ref421009255"/>
      <w:bookmarkStart w:id="257" w:name="_Toc421180771"/>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12</w:t>
      </w:r>
      <w:r w:rsidR="00AB1719" w:rsidRPr="002A52A4">
        <w:fldChar w:fldCharType="end"/>
      </w:r>
      <w:bookmarkEnd w:id="256"/>
      <w:r w:rsidRPr="002A52A4">
        <w:rPr>
          <w:i w:val="0"/>
        </w:rPr>
        <w:t xml:space="preserve">. Transiciones del comportamiento en mejor esfuerzo de un </w:t>
      </w:r>
      <w:r w:rsidRPr="002A52A4">
        <w:t>Reader</w:t>
      </w:r>
      <w:r w:rsidRPr="002A52A4">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Pr="002A52A4" w:rsidRDefault="00AF3B2D" w:rsidP="00176069">
      <w:pPr>
        <w:pStyle w:val="Descripcin"/>
        <w:rPr>
          <w:i w:val="0"/>
        </w:rPr>
      </w:pPr>
      <w:bookmarkStart w:id="258" w:name="_Ref421009678"/>
      <w:bookmarkStart w:id="259" w:name="_Toc421180820"/>
      <w:bookmarkStart w:id="260" w:name="_Toc42117769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31</w:t>
      </w:r>
      <w:r w:rsidR="000A7D12" w:rsidRPr="002A52A4">
        <w:fldChar w:fldCharType="end"/>
      </w:r>
      <w:bookmarkEnd w:id="258"/>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59"/>
    </w:p>
    <w:p w14:paraId="7BD6A53A" w14:textId="4389FAA1" w:rsidR="00AF3B2D" w:rsidRPr="002A52A4" w:rsidRDefault="00BA34C9"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F13CDA" w:rsidRPr="002A52A4">
            <w:rPr>
              <w:noProof/>
            </w:rPr>
            <w:t>(OMG, 2014)</w:t>
          </w:r>
          <w:r w:rsidR="009968FE" w:rsidRPr="002A52A4">
            <w:rPr>
              <w:i w:val="0"/>
            </w:rPr>
            <w:fldChar w:fldCharType="end"/>
          </w:r>
        </w:sdtContent>
      </w:sdt>
      <w:bookmarkEnd w:id="260"/>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61" w:name="_Ref421010186"/>
      <w:bookmarkStart w:id="262" w:name="_Toc421180772"/>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13</w:t>
      </w:r>
      <w:r w:rsidR="00AB1719" w:rsidRPr="002A52A4">
        <w:fldChar w:fldCharType="end"/>
      </w:r>
      <w:bookmarkEnd w:id="261"/>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Pr="002A52A4" w:rsidRDefault="00703C77" w:rsidP="00176069">
      <w:pPr>
        <w:pStyle w:val="Descripcin"/>
        <w:rPr>
          <w:i w:val="0"/>
        </w:rPr>
      </w:pPr>
      <w:bookmarkStart w:id="263" w:name="_Ref421010878"/>
      <w:bookmarkStart w:id="264" w:name="_Toc421180821"/>
      <w:bookmarkStart w:id="265" w:name="_Toc421177697"/>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2</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32</w:t>
      </w:r>
      <w:r w:rsidR="000A7D12" w:rsidRPr="002A52A4">
        <w:fldChar w:fldCharType="end"/>
      </w:r>
      <w:bookmarkEnd w:id="263"/>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64"/>
    </w:p>
    <w:p w14:paraId="6CCEFCB3" w14:textId="61D02A10" w:rsidR="009F264D" w:rsidRPr="002A52A4" w:rsidRDefault="00BA34C9"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F13CDA" w:rsidRPr="002A52A4">
            <w:rPr>
              <w:noProof/>
            </w:rPr>
            <w:t>(OMG, 2014)</w:t>
          </w:r>
          <w:r w:rsidR="00703C77" w:rsidRPr="002A52A4">
            <w:rPr>
              <w:i w:val="0"/>
            </w:rPr>
            <w:fldChar w:fldCharType="end"/>
          </w:r>
        </w:sdtContent>
      </w:sdt>
      <w:bookmarkEnd w:id="265"/>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705AE8" w:rsidRPr="002A52A4">
        <w:t xml:space="preserve">Tabla </w:t>
      </w:r>
      <w:r w:rsidR="00705AE8" w:rsidRPr="002A52A4">
        <w:rPr>
          <w:noProof/>
        </w:rPr>
        <w:t>2</w:t>
      </w:r>
      <w:r w:rsidR="00705AE8" w:rsidRPr="002A52A4">
        <w:noBreakHyphen/>
      </w:r>
      <w:r w:rsidR="00705AE8" w:rsidRPr="002A52A4">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66" w:name="_Ref421012100"/>
      <w:bookmarkStart w:id="267" w:name="_Toc42118077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14</w:t>
      </w:r>
      <w:r w:rsidR="00AB1719" w:rsidRPr="002A52A4">
        <w:fldChar w:fldCharType="end"/>
      </w:r>
      <w:bookmarkEnd w:id="266"/>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68" w:name="_Toc421180746"/>
      <w:r w:rsidRPr="002A52A4">
        <w:t>Módulo Descubrimiento</w:t>
      </w:r>
      <w:bookmarkEnd w:id="268"/>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2A52A4" w:rsidRDefault="00606BF0" w:rsidP="00205224">
      <w:pPr>
        <w:pStyle w:val="Prrafodelista"/>
        <w:numPr>
          <w:ilvl w:val="0"/>
          <w:numId w:val="55"/>
        </w:numPr>
      </w:pPr>
      <w:r w:rsidRPr="002A52A4">
        <w:t>Simple Participant Discovery Protocol (SPDP)</w:t>
      </w:r>
    </w:p>
    <w:p w14:paraId="3CD842E4" w14:textId="77777777" w:rsidR="00606BF0" w:rsidRPr="002A52A4" w:rsidRDefault="00606BF0" w:rsidP="00205224">
      <w:pPr>
        <w:pStyle w:val="Prrafodelista"/>
        <w:numPr>
          <w:ilvl w:val="0"/>
          <w:numId w:val="55"/>
        </w:numPr>
      </w:pPr>
      <w:r w:rsidRPr="002A52A4">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2A52A4">
        <w:rPr>
          <w:rFonts w:cs="Times New Roman"/>
          <w:iCs/>
          <w:color w:val="000000"/>
          <w:kern w:val="0"/>
        </w:rPr>
        <w:t xml:space="preserve">El </w:t>
      </w:r>
      <w:r w:rsidRPr="002A52A4">
        <w:rPr>
          <w:i/>
          <w:lang w:eastAsia="es-US"/>
        </w:rPr>
        <w:t xml:space="preserve">SPDPbuiltinParticipantWriter </w:t>
      </w:r>
      <w:r w:rsidRPr="002A52A4">
        <w:rPr>
          <w:lang w:eastAsia="es-US"/>
        </w:rPr>
        <w:t xml:space="preserve">es un RTPS </w:t>
      </w:r>
      <w:r w:rsidRPr="002A52A4">
        <w:rPr>
          <w:i/>
          <w:lang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2A52A4"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33</w:t>
      </w:r>
      <w:r w:rsidR="000A7D12" w:rsidRPr="002A52A4">
        <w:rPr>
          <w:rFonts w:cs="Times New Roman"/>
          <w:color w:val="auto"/>
          <w:szCs w:val="24"/>
        </w:rPr>
        <w:fldChar w:fldCharType="end"/>
      </w:r>
      <w:bookmarkEnd w:id="269"/>
      <w:r w:rsidRPr="002A52A4">
        <w:rPr>
          <w:rFonts w:cs="Times New Roman"/>
          <w:color w:val="auto"/>
          <w:szCs w:val="24"/>
        </w:rPr>
        <w:t xml:space="preserve">. </w:t>
      </w:r>
      <w:r w:rsidRPr="002A52A4">
        <w:rPr>
          <w:rFonts w:cs="Times New Roman"/>
          <w:i w:val="0"/>
          <w:color w:val="auto"/>
          <w:szCs w:val="24"/>
        </w:rPr>
        <w:t>SPDPdiscoveredParticipantData.</w:t>
      </w:r>
      <w:bookmarkEnd w:id="270"/>
      <w:bookmarkEnd w:id="271"/>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2A52A4" w:rsidRDefault="00606BF0" w:rsidP="00606BF0">
      <w:pPr>
        <w:pStyle w:val="Descripcin"/>
        <w:rPr>
          <w:color w:val="auto"/>
          <w:szCs w:val="24"/>
        </w:rPr>
      </w:pPr>
      <w:bookmarkStart w:id="272" w:name="_Ref421105494"/>
      <w:bookmarkStart w:id="273" w:name="_Toc421177699"/>
      <w:bookmarkStart w:id="274" w:name="_Toc421180823"/>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34</w:t>
      </w:r>
      <w:r w:rsidR="000A7D12" w:rsidRPr="002A52A4">
        <w:rPr>
          <w:color w:val="auto"/>
          <w:szCs w:val="24"/>
        </w:rPr>
        <w:fldChar w:fldCharType="end"/>
      </w:r>
      <w:bookmarkEnd w:id="272"/>
      <w:r w:rsidRPr="002A52A4">
        <w:rPr>
          <w:color w:val="auto"/>
          <w:szCs w:val="24"/>
        </w:rPr>
        <w:t xml:space="preserve">. </w:t>
      </w:r>
      <w:r w:rsidRPr="002A52A4">
        <w:rPr>
          <w:i w:val="0"/>
          <w:color w:val="auto"/>
          <w:szCs w:val="24"/>
        </w:rPr>
        <w:t>El built-in Endpoint usado por el SPDP</w:t>
      </w:r>
      <w:bookmarkEnd w:id="273"/>
      <w:bookmarkEnd w:id="274"/>
    </w:p>
    <w:p w14:paraId="11438ABA" w14:textId="77777777" w:rsidR="00606BF0" w:rsidRPr="002A52A4" w:rsidRDefault="00606BF0" w:rsidP="00606BF0">
      <w:pPr>
        <w:keepNext/>
      </w:pPr>
      <w:r w:rsidRPr="002A52A4">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Pr="002A52A4" w:rsidRDefault="00606BF0" w:rsidP="00606BF0">
      <w:pPr>
        <w:pStyle w:val="Descripcin"/>
        <w:rPr>
          <w:i w:val="0"/>
          <w:color w:val="auto"/>
          <w:szCs w:val="24"/>
        </w:rPr>
      </w:pPr>
      <w:bookmarkStart w:id="275" w:name="_Toc421177700"/>
      <w:bookmarkStart w:id="276" w:name="_Toc421180824"/>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35</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75"/>
      <w:bookmarkEnd w:id="276"/>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2A52A4" w:rsidRDefault="00606BF0" w:rsidP="00606BF0">
      <w:pPr>
        <w:jc w:val="center"/>
      </w:pPr>
      <w:r w:rsidRPr="002A52A4">
        <w:t>ENTITYID_SPDP_BUILTIN_PARTICIPANT_WRITER</w:t>
      </w:r>
    </w:p>
    <w:p w14:paraId="027BC6E7" w14:textId="77777777" w:rsidR="00606BF0" w:rsidRPr="002A52A4" w:rsidRDefault="00606BF0" w:rsidP="00606BF0">
      <w:pPr>
        <w:jc w:val="center"/>
      </w:pPr>
      <w:r w:rsidRPr="002A52A4">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705AE8" w:rsidRPr="002A52A4">
        <w:rPr>
          <w:rFonts w:cs="Times New Roman"/>
        </w:rPr>
        <w:t xml:space="preserve">Figura </w:t>
      </w:r>
      <w:r w:rsidR="00705AE8" w:rsidRPr="002A52A4">
        <w:rPr>
          <w:rFonts w:cs="Times New Roman"/>
          <w:noProof/>
        </w:rPr>
        <w:t>2</w:t>
      </w:r>
      <w:r w:rsidR="00705AE8" w:rsidRPr="002A52A4">
        <w:rPr>
          <w:rFonts w:cs="Times New Roman"/>
        </w:rPr>
        <w:noBreakHyphen/>
      </w:r>
      <w:r w:rsidR="00705AE8" w:rsidRPr="002A52A4">
        <w:rPr>
          <w:rFonts w:cs="Times New Roman"/>
          <w:noProof/>
        </w:rPr>
        <w:t>36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Pr="002A52A4"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2A52A4">
        <w:rPr>
          <w:rFonts w:cs="Times New Roman"/>
          <w:color w:val="auto"/>
          <w:szCs w:val="24"/>
        </w:rPr>
        <w:t xml:space="preserve">Figura </w:t>
      </w:r>
      <w:r w:rsidR="000A7D12" w:rsidRPr="002A52A4">
        <w:rPr>
          <w:rFonts w:cs="Times New Roman"/>
          <w:color w:val="auto"/>
          <w:szCs w:val="24"/>
        </w:rPr>
        <w:fldChar w:fldCharType="begin"/>
      </w:r>
      <w:r w:rsidR="000A7D12" w:rsidRPr="002A52A4">
        <w:rPr>
          <w:rFonts w:cs="Times New Roman"/>
          <w:color w:val="auto"/>
          <w:szCs w:val="24"/>
        </w:rPr>
        <w:instrText xml:space="preserve"> STYLEREF 1 \s </w:instrText>
      </w:r>
      <w:r w:rsidR="000A7D12" w:rsidRPr="002A52A4">
        <w:rPr>
          <w:rFonts w:cs="Times New Roman"/>
          <w:color w:val="auto"/>
          <w:szCs w:val="24"/>
        </w:rPr>
        <w:fldChar w:fldCharType="separate"/>
      </w:r>
      <w:r w:rsidR="000A7D12" w:rsidRPr="002A52A4">
        <w:rPr>
          <w:rFonts w:cs="Times New Roman"/>
          <w:noProof/>
          <w:color w:val="auto"/>
          <w:szCs w:val="24"/>
        </w:rPr>
        <w:t>2</w:t>
      </w:r>
      <w:r w:rsidR="000A7D12" w:rsidRPr="002A52A4">
        <w:rPr>
          <w:rFonts w:cs="Times New Roman"/>
          <w:color w:val="auto"/>
          <w:szCs w:val="24"/>
        </w:rPr>
        <w:fldChar w:fldCharType="end"/>
      </w:r>
      <w:r w:rsidR="000A7D12" w:rsidRPr="002A52A4">
        <w:rPr>
          <w:rFonts w:cs="Times New Roman"/>
          <w:color w:val="auto"/>
          <w:szCs w:val="24"/>
        </w:rPr>
        <w:noBreakHyphen/>
      </w:r>
      <w:r w:rsidR="000A7D12" w:rsidRPr="002A52A4">
        <w:rPr>
          <w:rFonts w:cs="Times New Roman"/>
          <w:color w:val="auto"/>
          <w:szCs w:val="24"/>
        </w:rPr>
        <w:fldChar w:fldCharType="begin"/>
      </w:r>
      <w:r w:rsidR="000A7D12" w:rsidRPr="002A52A4">
        <w:rPr>
          <w:rFonts w:cs="Times New Roman"/>
          <w:color w:val="auto"/>
          <w:szCs w:val="24"/>
        </w:rPr>
        <w:instrText xml:space="preserve"> SEQ Figura \* ARABIC \s 1 </w:instrText>
      </w:r>
      <w:r w:rsidR="000A7D12" w:rsidRPr="002A52A4">
        <w:rPr>
          <w:rFonts w:cs="Times New Roman"/>
          <w:color w:val="auto"/>
          <w:szCs w:val="24"/>
        </w:rPr>
        <w:fldChar w:fldCharType="separate"/>
      </w:r>
      <w:r w:rsidR="000A7D12" w:rsidRPr="002A52A4">
        <w:rPr>
          <w:rFonts w:cs="Times New Roman"/>
          <w:noProof/>
          <w:color w:val="auto"/>
          <w:szCs w:val="24"/>
        </w:rPr>
        <w:t>36</w:t>
      </w:r>
      <w:r w:rsidR="000A7D12" w:rsidRPr="002A52A4">
        <w:rPr>
          <w:rFonts w:cs="Times New Roman"/>
          <w:color w:val="auto"/>
          <w:szCs w:val="24"/>
        </w:rPr>
        <w:fldChar w:fldCharType="end"/>
      </w:r>
      <w:bookmarkEnd w:id="277"/>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78"/>
      <w:bookmarkEnd w:id="279"/>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2A52A4" w:rsidRDefault="00606BF0" w:rsidP="00606BF0">
      <w:pPr>
        <w:jc w:val="center"/>
      </w:pPr>
      <w:r w:rsidRPr="002A52A4">
        <w:t>ENTITYID_SEDP_BUILTIN_PUBLICATIONS_WRITER</w:t>
      </w:r>
    </w:p>
    <w:p w14:paraId="34C39DEB" w14:textId="77777777" w:rsidR="00606BF0" w:rsidRPr="002A52A4" w:rsidRDefault="00606BF0" w:rsidP="00606BF0">
      <w:pPr>
        <w:jc w:val="center"/>
      </w:pPr>
      <w:r w:rsidRPr="002A52A4">
        <w:t>ENTITYID_SEDP_BUILTIN_PUBLICATIONS_READER</w:t>
      </w:r>
    </w:p>
    <w:p w14:paraId="4F8E0B73" w14:textId="77777777" w:rsidR="00606BF0" w:rsidRPr="002A52A4" w:rsidRDefault="00606BF0" w:rsidP="00606BF0">
      <w:pPr>
        <w:jc w:val="center"/>
      </w:pPr>
      <w:r w:rsidRPr="002A52A4">
        <w:t>ENTITYID_SEDP_BUILTIN_SUBSCRIPTIONS_WRITER</w:t>
      </w:r>
    </w:p>
    <w:p w14:paraId="175A14C5" w14:textId="77777777" w:rsidR="00606BF0" w:rsidRPr="002A52A4" w:rsidRDefault="00606BF0" w:rsidP="00606BF0">
      <w:pPr>
        <w:jc w:val="center"/>
      </w:pPr>
      <w:r w:rsidRPr="002A52A4">
        <w:t>ENTITYID_SEDP_BUILTIN_SUBSCRIPTIONS_READER</w:t>
      </w:r>
    </w:p>
    <w:p w14:paraId="75DB82CF" w14:textId="77777777" w:rsidR="00606BF0" w:rsidRPr="002A52A4" w:rsidRDefault="00606BF0" w:rsidP="00606BF0">
      <w:pPr>
        <w:jc w:val="center"/>
      </w:pPr>
      <w:r w:rsidRPr="002A52A4">
        <w:t>ENTITYID_SEDP_BUILTIN_TOPIC_WRITER</w:t>
      </w:r>
    </w:p>
    <w:p w14:paraId="013636B7" w14:textId="77777777" w:rsidR="00606BF0" w:rsidRPr="002A52A4" w:rsidRDefault="00606BF0" w:rsidP="00606BF0">
      <w:pPr>
        <w:jc w:val="center"/>
      </w:pPr>
      <w:r w:rsidRPr="002A52A4">
        <w:t>ENTITYID_SEDP_BUILTIN_TOPIC_READER</w:t>
      </w:r>
    </w:p>
    <w:p w14:paraId="17DDB32B" w14:textId="77777777" w:rsidR="00606BF0" w:rsidRPr="002A52A4" w:rsidRDefault="00606BF0" w:rsidP="00606BF0">
      <w:pPr>
        <w:jc w:val="left"/>
        <w:rPr>
          <w:rFonts w:cs="Times New Roman"/>
          <w:iCs/>
          <w:color w:val="000000"/>
          <w:kern w:val="0"/>
        </w:rPr>
      </w:pPr>
      <w:r w:rsidRPr="002A52A4">
        <w:rPr>
          <w:rFonts w:cs="Times New Roman"/>
          <w:iCs/>
          <w:color w:val="000000"/>
          <w:kern w:val="0"/>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705AE8" w:rsidRPr="002A52A4">
        <w:t xml:space="preserve">Figura </w:t>
      </w:r>
      <w:r w:rsidR="00705AE8" w:rsidRPr="002A52A4">
        <w:rPr>
          <w:noProof/>
        </w:rPr>
        <w:t>2</w:t>
      </w:r>
      <w:r w:rsidR="00705AE8" w:rsidRPr="002A52A4">
        <w:noBreakHyphen/>
      </w:r>
      <w:r w:rsidR="00705AE8" w:rsidRPr="002A52A4">
        <w:rPr>
          <w:noProof/>
        </w:rPr>
        <w:t>37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2A52A4" w:rsidRDefault="00606BF0" w:rsidP="00606BF0">
      <w:pPr>
        <w:pStyle w:val="Descripcin"/>
        <w:rPr>
          <w:color w:val="auto"/>
          <w:szCs w:val="24"/>
        </w:rPr>
      </w:pPr>
      <w:bookmarkStart w:id="280" w:name="_Ref421168102"/>
      <w:bookmarkStart w:id="281" w:name="_Toc421177702"/>
      <w:bookmarkStart w:id="282" w:name="_Toc421180826"/>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37</w:t>
      </w:r>
      <w:r w:rsidR="000A7D12" w:rsidRPr="002A52A4">
        <w:rPr>
          <w:color w:val="auto"/>
          <w:szCs w:val="24"/>
        </w:rPr>
        <w:fldChar w:fldCharType="end"/>
      </w:r>
      <w:bookmarkEnd w:id="280"/>
      <w:r w:rsidRPr="002A52A4">
        <w:rPr>
          <w:color w:val="auto"/>
          <w:szCs w:val="24"/>
        </w:rPr>
        <w:t xml:space="preserve">. </w:t>
      </w:r>
      <w:r w:rsidRPr="002A52A4">
        <w:rPr>
          <w:i w:val="0"/>
          <w:color w:val="auto"/>
          <w:szCs w:val="24"/>
        </w:rPr>
        <w:t>Los tipos de datos asociados con built-in Endpoint utilizado por el SEDP.</w:t>
      </w:r>
      <w:bookmarkEnd w:id="281"/>
      <w:bookmarkEnd w:id="282"/>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2A52A4" w:rsidRDefault="00606BF0" w:rsidP="00606BF0">
      <w:pPr>
        <w:pStyle w:val="Descripcin"/>
        <w:rPr>
          <w:color w:val="auto"/>
          <w:szCs w:val="24"/>
        </w:rPr>
      </w:pPr>
      <w:bookmarkStart w:id="283" w:name="_Toc421177703"/>
      <w:bookmarkStart w:id="284" w:name="_Toc421180827"/>
      <w:r w:rsidRPr="002A52A4">
        <w:rPr>
          <w:color w:val="auto"/>
          <w:szCs w:val="24"/>
        </w:rPr>
        <w:t xml:space="preserve">Figura </w:t>
      </w:r>
      <w:r w:rsidR="000A7D12" w:rsidRPr="002A52A4">
        <w:rPr>
          <w:color w:val="auto"/>
          <w:szCs w:val="24"/>
        </w:rPr>
        <w:fldChar w:fldCharType="begin"/>
      </w:r>
      <w:r w:rsidR="000A7D12" w:rsidRPr="002A52A4">
        <w:rPr>
          <w:color w:val="auto"/>
          <w:szCs w:val="24"/>
        </w:rPr>
        <w:instrText xml:space="preserve"> STYLEREF 1 \s </w:instrText>
      </w:r>
      <w:r w:rsidR="000A7D12" w:rsidRPr="002A52A4">
        <w:rPr>
          <w:color w:val="auto"/>
          <w:szCs w:val="24"/>
        </w:rPr>
        <w:fldChar w:fldCharType="separate"/>
      </w:r>
      <w:r w:rsidR="000A7D12" w:rsidRPr="002A52A4">
        <w:rPr>
          <w:noProof/>
          <w:color w:val="auto"/>
          <w:szCs w:val="24"/>
        </w:rPr>
        <w:t>2</w:t>
      </w:r>
      <w:r w:rsidR="000A7D12" w:rsidRPr="002A52A4">
        <w:rPr>
          <w:color w:val="auto"/>
          <w:szCs w:val="24"/>
        </w:rPr>
        <w:fldChar w:fldCharType="end"/>
      </w:r>
      <w:r w:rsidR="000A7D12" w:rsidRPr="002A52A4">
        <w:rPr>
          <w:color w:val="auto"/>
          <w:szCs w:val="24"/>
        </w:rPr>
        <w:noBreakHyphen/>
      </w:r>
      <w:r w:rsidR="000A7D12" w:rsidRPr="002A52A4">
        <w:rPr>
          <w:color w:val="auto"/>
          <w:szCs w:val="24"/>
        </w:rPr>
        <w:fldChar w:fldCharType="begin"/>
      </w:r>
      <w:r w:rsidR="000A7D12" w:rsidRPr="002A52A4">
        <w:rPr>
          <w:color w:val="auto"/>
          <w:szCs w:val="24"/>
        </w:rPr>
        <w:instrText xml:space="preserve"> SEQ Figura \* ARABIC \s 1 </w:instrText>
      </w:r>
      <w:r w:rsidR="000A7D12" w:rsidRPr="002A52A4">
        <w:rPr>
          <w:color w:val="auto"/>
          <w:szCs w:val="24"/>
        </w:rPr>
        <w:fldChar w:fldCharType="separate"/>
      </w:r>
      <w:r w:rsidR="000A7D12" w:rsidRPr="002A52A4">
        <w:rPr>
          <w:noProof/>
          <w:color w:val="auto"/>
          <w:szCs w:val="24"/>
        </w:rPr>
        <w:t>38</w:t>
      </w:r>
      <w:r w:rsidR="000A7D12" w:rsidRPr="002A52A4">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83"/>
      <w:bookmarkEnd w:id="284"/>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2A52A4" w:rsidRDefault="00606BF0" w:rsidP="00606BF0">
      <w:r w:rsidRPr="002A52A4">
        <w:t>IF ( PUBLICATIONS_READER IS_IN participant_data.availableEndpoints ) THEN</w:t>
      </w:r>
    </w:p>
    <w:p w14:paraId="5A377586" w14:textId="77777777" w:rsidR="00606BF0" w:rsidRPr="002A52A4" w:rsidRDefault="00606BF0" w:rsidP="00606BF0">
      <w:r w:rsidRPr="002A52A4">
        <w:t>guid = &lt;participant_data.guidPrefix, ENTITYID_SEDP_BUILTIN_PUBLICATIONS_READER&gt;;</w:t>
      </w:r>
    </w:p>
    <w:p w14:paraId="1CA483C0" w14:textId="77777777" w:rsidR="00606BF0" w:rsidRPr="002A52A4" w:rsidRDefault="00606BF0" w:rsidP="00606BF0">
      <w:r w:rsidRPr="002A52A4">
        <w:t>writer = local_participant.SEDPbuiltinPublicationsWriter;</w:t>
      </w:r>
    </w:p>
    <w:p w14:paraId="6E5F3011" w14:textId="77777777" w:rsidR="00606BF0" w:rsidRPr="002A52A4" w:rsidRDefault="00606BF0" w:rsidP="00606BF0">
      <w:r w:rsidRPr="002A52A4">
        <w:t>proxy = new ReaderProxy( guid,</w:t>
      </w:r>
    </w:p>
    <w:p w14:paraId="54C3FBC7" w14:textId="77777777" w:rsidR="00606BF0" w:rsidRPr="002A52A4" w:rsidRDefault="00606BF0" w:rsidP="00606BF0">
      <w:r w:rsidRPr="002A52A4">
        <w:t>participant_data.metatrafficUnicastLocatorList,</w:t>
      </w:r>
    </w:p>
    <w:p w14:paraId="7D9EE804" w14:textId="77777777" w:rsidR="00606BF0" w:rsidRPr="002A52A4" w:rsidRDefault="00606BF0" w:rsidP="00606BF0">
      <w:r w:rsidRPr="002A52A4">
        <w:t>participant_data.metatrafficMulticastLocatorList);</w:t>
      </w:r>
    </w:p>
    <w:p w14:paraId="5437E2C7" w14:textId="77777777" w:rsidR="00606BF0" w:rsidRPr="002A52A4" w:rsidRDefault="00606BF0" w:rsidP="00606BF0">
      <w:r w:rsidRPr="002A52A4">
        <w:t>writer.matched_reader_add(proxy);</w:t>
      </w:r>
    </w:p>
    <w:p w14:paraId="7F03D9E9" w14:textId="77777777" w:rsidR="00606BF0" w:rsidRPr="002A52A4" w:rsidRDefault="00606BF0" w:rsidP="00606BF0">
      <w:r w:rsidRPr="002A52A4">
        <w:t>ENDIF</w:t>
      </w:r>
    </w:p>
    <w:p w14:paraId="51CBB5E1" w14:textId="77777777" w:rsidR="00606BF0" w:rsidRPr="002A52A4" w:rsidRDefault="00606BF0" w:rsidP="00606BF0">
      <w:r w:rsidRPr="002A52A4">
        <w:t>IF ( PUBLICATIONS_WRITER IS_IN participant_data.availableEndpoints ) THEN</w:t>
      </w:r>
    </w:p>
    <w:p w14:paraId="0F0D6ADB" w14:textId="77777777" w:rsidR="00606BF0" w:rsidRPr="002A52A4" w:rsidRDefault="00606BF0" w:rsidP="00606BF0">
      <w:r w:rsidRPr="002A52A4">
        <w:t>guid = &lt;participant_data.guidPrefix, ENTITYID_SEDP_BUILTIN_PUBLICATIONS_WRITER&gt;;</w:t>
      </w:r>
    </w:p>
    <w:p w14:paraId="10C91F8A" w14:textId="77777777" w:rsidR="00606BF0" w:rsidRPr="002A52A4" w:rsidRDefault="00606BF0" w:rsidP="00606BF0">
      <w:r w:rsidRPr="002A52A4">
        <w:t>reader = local_participant.SEDPbuiltinPublicationsReader;</w:t>
      </w:r>
    </w:p>
    <w:p w14:paraId="0ECBABA8" w14:textId="77777777" w:rsidR="00606BF0" w:rsidRPr="002A52A4" w:rsidRDefault="00606BF0" w:rsidP="00606BF0">
      <w:r w:rsidRPr="002A52A4">
        <w:t>proxy = new WriterProxy( guid,</w:t>
      </w:r>
    </w:p>
    <w:p w14:paraId="3684FA30" w14:textId="77777777" w:rsidR="00606BF0" w:rsidRPr="002A52A4" w:rsidRDefault="00606BF0" w:rsidP="00606BF0">
      <w:r w:rsidRPr="002A52A4">
        <w:t>participant_data.metatrafficUnicastLocatorList,</w:t>
      </w:r>
    </w:p>
    <w:p w14:paraId="267ED915" w14:textId="77777777" w:rsidR="00606BF0" w:rsidRPr="002A52A4" w:rsidRDefault="00606BF0" w:rsidP="00606BF0">
      <w:r w:rsidRPr="002A52A4">
        <w:lastRenderedPageBreak/>
        <w:t>participant_data.metatrafficMulticastLocatorList);</w:t>
      </w:r>
    </w:p>
    <w:p w14:paraId="6B5AC5B4" w14:textId="77777777" w:rsidR="00606BF0" w:rsidRPr="002A52A4" w:rsidRDefault="00606BF0" w:rsidP="00606BF0">
      <w:r w:rsidRPr="002A52A4">
        <w:t>reader.matched_writer_add(proxy);</w:t>
      </w:r>
    </w:p>
    <w:p w14:paraId="145F8ABF" w14:textId="77777777" w:rsidR="00606BF0" w:rsidRPr="002A52A4" w:rsidRDefault="00606BF0" w:rsidP="00606BF0">
      <w:r w:rsidRPr="002A52A4">
        <w:t>ENDIF</w:t>
      </w:r>
    </w:p>
    <w:p w14:paraId="305A7AB5" w14:textId="77777777" w:rsidR="00606BF0" w:rsidRPr="002A52A4" w:rsidRDefault="00606BF0" w:rsidP="00606BF0">
      <w:r w:rsidRPr="002A52A4">
        <w:t>IF ( SUBSCRIPTIONS_READER IS_IN participant_data.availableEndpoints ) THEN</w:t>
      </w:r>
    </w:p>
    <w:p w14:paraId="1A2249DF" w14:textId="77777777" w:rsidR="00606BF0" w:rsidRPr="002A52A4" w:rsidRDefault="00606BF0" w:rsidP="00606BF0">
      <w:r w:rsidRPr="002A52A4">
        <w:t>guid = &lt;participant_data.guidPrefix, ENTITYID_SEDP_BUILTIN_SUBSCRIPTIONS_READER&gt;;</w:t>
      </w:r>
    </w:p>
    <w:p w14:paraId="3078BADE" w14:textId="77777777" w:rsidR="00606BF0" w:rsidRPr="002A52A4" w:rsidRDefault="00606BF0" w:rsidP="00606BF0">
      <w:r w:rsidRPr="002A52A4">
        <w:t>writer = local_participant.SEDPbuiltinSubscriptionsWriter;</w:t>
      </w:r>
    </w:p>
    <w:p w14:paraId="22A59BBC" w14:textId="77777777" w:rsidR="00606BF0" w:rsidRPr="002A52A4" w:rsidRDefault="00606BF0" w:rsidP="00606BF0">
      <w:r w:rsidRPr="002A52A4">
        <w:t>proxy = new ReaderProxy( guid,</w:t>
      </w:r>
    </w:p>
    <w:p w14:paraId="465440E8" w14:textId="77777777" w:rsidR="00606BF0" w:rsidRPr="002A52A4" w:rsidRDefault="00606BF0" w:rsidP="00606BF0">
      <w:r w:rsidRPr="002A52A4">
        <w:t>participant_data.metatrafficUnicastLocatorList,</w:t>
      </w:r>
    </w:p>
    <w:p w14:paraId="294AD44E" w14:textId="77777777" w:rsidR="00606BF0" w:rsidRPr="002A52A4" w:rsidRDefault="00606BF0" w:rsidP="00606BF0">
      <w:r w:rsidRPr="002A52A4">
        <w:t>participant_data.metatrafficMulticastLocatorList);</w:t>
      </w:r>
    </w:p>
    <w:p w14:paraId="36BF8DE0" w14:textId="77777777" w:rsidR="00606BF0" w:rsidRPr="002A52A4" w:rsidRDefault="00606BF0" w:rsidP="00606BF0">
      <w:r w:rsidRPr="002A52A4">
        <w:t>writer.matched_reader_add(proxy);</w:t>
      </w:r>
    </w:p>
    <w:p w14:paraId="6DB2A689" w14:textId="77777777" w:rsidR="00606BF0" w:rsidRPr="002A52A4" w:rsidRDefault="00606BF0" w:rsidP="00606BF0">
      <w:r w:rsidRPr="002A52A4">
        <w:t>ENDIF</w:t>
      </w:r>
    </w:p>
    <w:p w14:paraId="79ABBFA4" w14:textId="77777777" w:rsidR="00606BF0" w:rsidRPr="002A52A4" w:rsidRDefault="00606BF0" w:rsidP="00606BF0">
      <w:r w:rsidRPr="002A52A4">
        <w:t>IF ( SUBSCRIPTIONS_WRITER IS_IN participant_data.availableEndpoints ) THEN</w:t>
      </w:r>
    </w:p>
    <w:p w14:paraId="4CE3E9BE" w14:textId="77777777" w:rsidR="00606BF0" w:rsidRPr="002A52A4" w:rsidRDefault="00606BF0" w:rsidP="00606BF0">
      <w:r w:rsidRPr="002A52A4">
        <w:t>guid = &lt;participant_data.guidPrefix, ENTITYID_SEDP_BUILTIN_SUBSCRIPTIONS_WRITER&gt;;</w:t>
      </w:r>
    </w:p>
    <w:p w14:paraId="5E8AFEE7" w14:textId="77777777" w:rsidR="00606BF0" w:rsidRPr="002A52A4" w:rsidRDefault="00606BF0" w:rsidP="00606BF0">
      <w:r w:rsidRPr="002A52A4">
        <w:t>reader = local_participant.SEDPbuiltinSubscriptionsReader;</w:t>
      </w:r>
    </w:p>
    <w:p w14:paraId="1561DECE" w14:textId="77777777" w:rsidR="00606BF0" w:rsidRPr="002A52A4" w:rsidRDefault="00606BF0" w:rsidP="00606BF0">
      <w:r w:rsidRPr="002A52A4">
        <w:t>proxy = new WriterProxy( guid,</w:t>
      </w:r>
    </w:p>
    <w:p w14:paraId="66AD341D" w14:textId="77777777" w:rsidR="00606BF0" w:rsidRPr="002A52A4" w:rsidRDefault="00606BF0" w:rsidP="00606BF0">
      <w:r w:rsidRPr="002A52A4">
        <w:t>participant_data.metatrafficUnicastLocatorList,</w:t>
      </w:r>
    </w:p>
    <w:p w14:paraId="1DB52DFB" w14:textId="77777777" w:rsidR="00606BF0" w:rsidRPr="002A52A4" w:rsidRDefault="00606BF0" w:rsidP="00606BF0">
      <w:r w:rsidRPr="002A52A4">
        <w:t>participant_data.metatrafficMulticastLocatorList);</w:t>
      </w:r>
    </w:p>
    <w:p w14:paraId="4AB1A9CF" w14:textId="77777777" w:rsidR="00606BF0" w:rsidRPr="002A52A4" w:rsidRDefault="00606BF0" w:rsidP="00606BF0">
      <w:r w:rsidRPr="002A52A4">
        <w:t>reader.matched_writer_add(proxy);</w:t>
      </w:r>
    </w:p>
    <w:p w14:paraId="1CCC49CF" w14:textId="77777777" w:rsidR="00606BF0" w:rsidRPr="002A52A4" w:rsidRDefault="00606BF0" w:rsidP="00606BF0">
      <w:r w:rsidRPr="002A52A4">
        <w:t>ENDIF</w:t>
      </w:r>
    </w:p>
    <w:p w14:paraId="64385B58" w14:textId="77777777" w:rsidR="00606BF0" w:rsidRPr="002A52A4" w:rsidRDefault="00606BF0" w:rsidP="00606BF0">
      <w:r w:rsidRPr="002A52A4">
        <w:t>IF ( TOPICS_READER IS_IN participant_data.availableEndpoints ) THEN</w:t>
      </w:r>
    </w:p>
    <w:p w14:paraId="6115344E" w14:textId="77777777" w:rsidR="00606BF0" w:rsidRPr="002A52A4" w:rsidRDefault="00606BF0" w:rsidP="00606BF0">
      <w:r w:rsidRPr="002A52A4">
        <w:t>guid = &lt;participant_data.guidPrefix, ENTITYID_SEDP_BUILTIN_TOPICS_READER&gt;;</w:t>
      </w:r>
    </w:p>
    <w:p w14:paraId="05847F6A" w14:textId="77777777" w:rsidR="00606BF0" w:rsidRPr="002A52A4" w:rsidRDefault="00606BF0" w:rsidP="00606BF0">
      <w:r w:rsidRPr="002A52A4">
        <w:t>writer = local_participant.SEDPbuiltinTopicsWriter;</w:t>
      </w:r>
    </w:p>
    <w:p w14:paraId="4718A846" w14:textId="77777777" w:rsidR="00606BF0" w:rsidRPr="002A52A4" w:rsidRDefault="00606BF0" w:rsidP="00606BF0">
      <w:r w:rsidRPr="002A52A4">
        <w:lastRenderedPageBreak/>
        <w:t>proxy = new ReaderProxy( guid,</w:t>
      </w:r>
    </w:p>
    <w:p w14:paraId="17FC6A10" w14:textId="77777777" w:rsidR="00606BF0" w:rsidRPr="002A52A4" w:rsidRDefault="00606BF0" w:rsidP="00606BF0">
      <w:r w:rsidRPr="002A52A4">
        <w:t>participant_data.metatrafficUnicastLocatorList,</w:t>
      </w:r>
    </w:p>
    <w:p w14:paraId="497D991D" w14:textId="77777777" w:rsidR="00606BF0" w:rsidRPr="002A52A4" w:rsidRDefault="00606BF0" w:rsidP="00606BF0">
      <w:r w:rsidRPr="002A52A4">
        <w:t>participant_data.metatrafficMulticastLocatorList);</w:t>
      </w:r>
    </w:p>
    <w:p w14:paraId="7267DB4D" w14:textId="77777777" w:rsidR="00606BF0" w:rsidRPr="002A52A4" w:rsidRDefault="00606BF0" w:rsidP="00606BF0">
      <w:r w:rsidRPr="002A52A4">
        <w:t>writer.matched_reader_add(proxy);</w:t>
      </w:r>
    </w:p>
    <w:p w14:paraId="15551D26" w14:textId="77777777" w:rsidR="00606BF0" w:rsidRPr="002A52A4" w:rsidRDefault="00606BF0" w:rsidP="00606BF0">
      <w:r w:rsidRPr="002A52A4">
        <w:t>ENDIF</w:t>
      </w:r>
    </w:p>
    <w:p w14:paraId="7D4BFE29" w14:textId="77777777" w:rsidR="00606BF0" w:rsidRPr="002A52A4" w:rsidRDefault="00606BF0" w:rsidP="00606BF0">
      <w:r w:rsidRPr="002A52A4">
        <w:t>IF ( TOPICS_WRITER IS_IN participant_data.availableEndpoints ) THEN</w:t>
      </w:r>
    </w:p>
    <w:p w14:paraId="67627669" w14:textId="77777777" w:rsidR="00606BF0" w:rsidRPr="002A52A4" w:rsidRDefault="00606BF0" w:rsidP="00606BF0">
      <w:r w:rsidRPr="002A52A4">
        <w:t>guid = &lt;participant_data.guidPrefix, ENTITYID_SEDP_BUILTIN_TOPICS_WRITER&gt;;</w:t>
      </w:r>
    </w:p>
    <w:p w14:paraId="47657C60" w14:textId="77777777" w:rsidR="00606BF0" w:rsidRPr="002A52A4" w:rsidRDefault="00606BF0" w:rsidP="00606BF0">
      <w:r w:rsidRPr="002A52A4">
        <w:t>reader = local_participant.SEDPbuiltinTopicsReader;</w:t>
      </w:r>
    </w:p>
    <w:p w14:paraId="1B614DBD" w14:textId="77777777" w:rsidR="00606BF0" w:rsidRPr="002A52A4" w:rsidRDefault="00606BF0" w:rsidP="00606BF0">
      <w:r w:rsidRPr="002A52A4">
        <w:t>proxy = new WriterProxy( guid,</w:t>
      </w:r>
    </w:p>
    <w:p w14:paraId="7EEFFD7C" w14:textId="77777777" w:rsidR="00606BF0" w:rsidRPr="002A52A4" w:rsidRDefault="00606BF0" w:rsidP="00606BF0">
      <w:r w:rsidRPr="002A52A4">
        <w:t>participant_data.metatrafficUnicastLocatorList,</w:t>
      </w:r>
    </w:p>
    <w:p w14:paraId="57DC763B" w14:textId="77777777" w:rsidR="00606BF0" w:rsidRPr="002A52A4" w:rsidRDefault="00606BF0" w:rsidP="00606BF0">
      <w:r w:rsidRPr="002A52A4">
        <w:t>participant_data.metatrafficMulticastLocatorList);</w:t>
      </w:r>
    </w:p>
    <w:p w14:paraId="3FB09CC3" w14:textId="77777777" w:rsidR="00606BF0" w:rsidRPr="002A52A4" w:rsidRDefault="00606BF0" w:rsidP="00606BF0">
      <w:r w:rsidRPr="002A52A4">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2A52A4" w:rsidRDefault="00606BF0" w:rsidP="00606BF0">
      <w:r w:rsidRPr="002A52A4">
        <w:t>guid = &lt;participant_guid.guidPrefix, ENTITYID_SEDP_BUILTIN_PUBLICATIONS_READER&gt;;</w:t>
      </w:r>
    </w:p>
    <w:p w14:paraId="0C01BBFB" w14:textId="77777777" w:rsidR="00606BF0" w:rsidRPr="002A52A4" w:rsidRDefault="00606BF0" w:rsidP="00606BF0">
      <w:r w:rsidRPr="002A52A4">
        <w:t>writer = local_participant.SEDPbuiltinPublicationsWriter;</w:t>
      </w:r>
    </w:p>
    <w:p w14:paraId="399545F4" w14:textId="77777777" w:rsidR="00606BF0" w:rsidRPr="002A52A4" w:rsidRDefault="00606BF0" w:rsidP="00606BF0">
      <w:r w:rsidRPr="002A52A4">
        <w:lastRenderedPageBreak/>
        <w:t>proxy = writer.matched_reader_lookup(guid);</w:t>
      </w:r>
    </w:p>
    <w:p w14:paraId="2EA97D34" w14:textId="77777777" w:rsidR="00606BF0" w:rsidRPr="002A52A4" w:rsidRDefault="00606BF0" w:rsidP="00606BF0">
      <w:r w:rsidRPr="002A52A4">
        <w:t>writer.matched_reader_remove(proxy);</w:t>
      </w:r>
    </w:p>
    <w:p w14:paraId="37350C62" w14:textId="77777777" w:rsidR="00606BF0" w:rsidRPr="002A52A4" w:rsidRDefault="00606BF0" w:rsidP="00606BF0">
      <w:r w:rsidRPr="002A52A4">
        <w:t>guid = &lt;participant_guid.guidPrefix, ENTITYID_SEDP_BUILTIN_PUBLICATIONS_WRITER&gt;;</w:t>
      </w:r>
    </w:p>
    <w:p w14:paraId="0928D2F0" w14:textId="77777777" w:rsidR="00606BF0" w:rsidRPr="002A52A4" w:rsidRDefault="00606BF0" w:rsidP="00606BF0">
      <w:r w:rsidRPr="002A52A4">
        <w:t>reader = local_participant.SEDPbuiltinPublicationsReader;</w:t>
      </w:r>
    </w:p>
    <w:p w14:paraId="7E30F1AA" w14:textId="77777777" w:rsidR="00606BF0" w:rsidRPr="002A52A4" w:rsidRDefault="00606BF0" w:rsidP="00606BF0">
      <w:r w:rsidRPr="002A52A4">
        <w:t>proxy = reader.matched_writer_lookup(guid);</w:t>
      </w:r>
    </w:p>
    <w:p w14:paraId="36B3F49B" w14:textId="77777777" w:rsidR="00606BF0" w:rsidRPr="002A52A4" w:rsidRDefault="00606BF0" w:rsidP="00606BF0">
      <w:r w:rsidRPr="002A52A4">
        <w:t>reader.matched_writer_remove(proxy);</w:t>
      </w:r>
    </w:p>
    <w:p w14:paraId="30BB9CE0" w14:textId="77777777" w:rsidR="00606BF0" w:rsidRPr="002A52A4" w:rsidRDefault="00606BF0" w:rsidP="00606BF0">
      <w:r w:rsidRPr="002A52A4">
        <w:t>guid = &lt;participant_guid.guidPrefix, ENTITYID_SEDP_BUILTIN_SUBSCRIPTIONS_READER&gt;;</w:t>
      </w:r>
    </w:p>
    <w:p w14:paraId="287E0A8E" w14:textId="77777777" w:rsidR="00606BF0" w:rsidRPr="002A52A4" w:rsidRDefault="00606BF0" w:rsidP="00606BF0">
      <w:r w:rsidRPr="002A52A4">
        <w:t>writer = local_participant.SEDPbuiltinSubscriptionsWriter;</w:t>
      </w:r>
    </w:p>
    <w:p w14:paraId="0667A083" w14:textId="77777777" w:rsidR="00606BF0" w:rsidRPr="002A52A4" w:rsidRDefault="00606BF0" w:rsidP="00606BF0">
      <w:r w:rsidRPr="002A52A4">
        <w:t>proxy = writer.matched_reader_lookup(guid);</w:t>
      </w:r>
    </w:p>
    <w:p w14:paraId="50857A89" w14:textId="77777777" w:rsidR="00606BF0" w:rsidRPr="002A52A4" w:rsidRDefault="00606BF0" w:rsidP="00606BF0">
      <w:r w:rsidRPr="002A52A4">
        <w:t>writer.matched_reader_remove(proxy);</w:t>
      </w:r>
    </w:p>
    <w:p w14:paraId="2BBAB569" w14:textId="77777777" w:rsidR="00606BF0" w:rsidRPr="002A52A4" w:rsidRDefault="00606BF0" w:rsidP="00606BF0">
      <w:r w:rsidRPr="002A52A4">
        <w:t>guid = &lt;participant_guid.guidPrefix, ENTITYID_SEDP_BUILTIN_SUBSCRIPTIONS_WRITER&gt;;</w:t>
      </w:r>
    </w:p>
    <w:p w14:paraId="34CE363E" w14:textId="77777777" w:rsidR="00606BF0" w:rsidRPr="002A52A4" w:rsidRDefault="00606BF0" w:rsidP="00606BF0">
      <w:r w:rsidRPr="002A52A4">
        <w:t>reader = local_participant.SEDPbuiltinSubscriptionsReader;</w:t>
      </w:r>
    </w:p>
    <w:p w14:paraId="6603ABBB" w14:textId="77777777" w:rsidR="00606BF0" w:rsidRPr="002A52A4" w:rsidRDefault="00606BF0" w:rsidP="00606BF0">
      <w:r w:rsidRPr="002A52A4">
        <w:t>proxy = reader.matched_writer_lookup(guid);</w:t>
      </w:r>
    </w:p>
    <w:p w14:paraId="35E02284" w14:textId="77777777" w:rsidR="00606BF0" w:rsidRPr="002A52A4" w:rsidRDefault="00606BF0" w:rsidP="00606BF0">
      <w:r w:rsidRPr="002A52A4">
        <w:t>reader.matched_writer_remove(proxy);</w:t>
      </w:r>
    </w:p>
    <w:p w14:paraId="7298E5E9" w14:textId="77777777" w:rsidR="00606BF0" w:rsidRPr="002A52A4" w:rsidRDefault="00606BF0" w:rsidP="00606BF0">
      <w:r w:rsidRPr="002A52A4">
        <w:t>guid = &lt;participant_guid.guidPrefix, ENTITYID_SEDP_BUILTIN_TOPICS_READER&gt;;</w:t>
      </w:r>
    </w:p>
    <w:p w14:paraId="6EB9122E" w14:textId="77777777" w:rsidR="00606BF0" w:rsidRPr="002A52A4" w:rsidRDefault="00606BF0" w:rsidP="00606BF0">
      <w:r w:rsidRPr="002A52A4">
        <w:t>writer = local_participant.SEDPbuiltinTopicsWriter;</w:t>
      </w:r>
    </w:p>
    <w:p w14:paraId="4CFB5656" w14:textId="77777777" w:rsidR="00606BF0" w:rsidRPr="002A52A4" w:rsidRDefault="00606BF0" w:rsidP="00606BF0">
      <w:r w:rsidRPr="002A52A4">
        <w:t>proxy = writer.matched_reader_lookup(guid);</w:t>
      </w:r>
    </w:p>
    <w:p w14:paraId="612C032C" w14:textId="77777777" w:rsidR="00606BF0" w:rsidRPr="002A52A4" w:rsidRDefault="00606BF0" w:rsidP="00606BF0">
      <w:r w:rsidRPr="002A52A4">
        <w:t>writer.matched_reader_remove(proxy);</w:t>
      </w:r>
    </w:p>
    <w:p w14:paraId="70829855" w14:textId="77777777" w:rsidR="00606BF0" w:rsidRPr="002A52A4" w:rsidRDefault="00606BF0" w:rsidP="00606BF0">
      <w:r w:rsidRPr="002A52A4">
        <w:t>guid = &lt;participant_guid.guidPrefix, ENTITYID_SEDP_BUILTIN_TOPICS_WRITER&gt;;</w:t>
      </w:r>
    </w:p>
    <w:p w14:paraId="5D1ADD8D" w14:textId="77777777" w:rsidR="00606BF0" w:rsidRPr="002A52A4" w:rsidRDefault="00606BF0" w:rsidP="00606BF0">
      <w:r w:rsidRPr="002A52A4">
        <w:t>reader = local_participant.SEDPbuiltinTopicsReader;</w:t>
      </w:r>
    </w:p>
    <w:p w14:paraId="6AB260FB" w14:textId="77777777" w:rsidR="00606BF0" w:rsidRPr="002A52A4" w:rsidRDefault="00606BF0" w:rsidP="00606BF0">
      <w:r w:rsidRPr="002A52A4">
        <w:lastRenderedPageBreak/>
        <w:t>proxy = reader.matched_writer_lookup(guid);</w:t>
      </w:r>
    </w:p>
    <w:p w14:paraId="583F7990" w14:textId="77777777" w:rsidR="00606BF0" w:rsidRPr="002A52A4" w:rsidRDefault="00606BF0" w:rsidP="00606BF0">
      <w:r w:rsidRPr="002A52A4">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85" w:name="_Toc421180747"/>
      <w:r w:rsidRPr="002A52A4">
        <w:lastRenderedPageBreak/>
        <w:t>CAPÍTULO III</w:t>
      </w:r>
      <w:bookmarkEnd w:id="285"/>
    </w:p>
    <w:p w14:paraId="5E71C9D3" w14:textId="08BE0657" w:rsidR="00650157" w:rsidRPr="002A52A4" w:rsidRDefault="00650157" w:rsidP="00650157">
      <w:pPr>
        <w:pStyle w:val="Ttulo2"/>
        <w:numPr>
          <w:ilvl w:val="0"/>
          <w:numId w:val="0"/>
        </w:numPr>
        <w:ind w:left="792"/>
        <w:jc w:val="center"/>
      </w:pPr>
      <w:bookmarkStart w:id="286" w:name="_Toc421180748"/>
      <w:r w:rsidRPr="002A52A4">
        <w:t>DISEÑO E IMPLEMENTACIÓN DE UN MÓDULO QUE PERMITA INTERACTUAR AL PROTOCOLO RTPS CON DDS</w:t>
      </w:r>
      <w:bookmarkEnd w:id="286"/>
    </w:p>
    <w:p w14:paraId="1A1A1095" w14:textId="3C13671E" w:rsidR="00645B6B" w:rsidRPr="002A52A4" w:rsidRDefault="00645B6B" w:rsidP="00645B6B">
      <w:pPr>
        <w:pStyle w:val="Ttulo2"/>
      </w:pPr>
      <w:r w:rsidRPr="002A52A4">
        <w:t>INTRODUCCIÓN</w:t>
      </w:r>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r w:rsidRPr="002A52A4">
        <w:t>DISEÑO DEL MÓDULO</w:t>
      </w:r>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r w:rsidRPr="002A52A4">
        <w:t>Submódulo de transporte</w:t>
      </w:r>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Pr="002A52A4">
        <w:t xml:space="preserve">Figura </w:t>
      </w:r>
      <w:r w:rsidRPr="002A52A4">
        <w:rPr>
          <w:noProof/>
        </w:rPr>
        <w:t>3</w:t>
      </w:r>
      <w:r w:rsidRPr="002A52A4">
        <w:noBreakHyphen/>
      </w:r>
      <w:r w:rsidRPr="002A52A4">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eastAsia="es-EC"/>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Pr="002A52A4" w:rsidRDefault="00E362AB" w:rsidP="00E362AB">
      <w:pPr>
        <w:pStyle w:val="Descripcin"/>
        <w:rPr>
          <w:i w:val="0"/>
        </w:rPr>
      </w:pPr>
      <w:bookmarkStart w:id="287" w:name="_Ref42152798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1</w:t>
      </w:r>
      <w:r w:rsidR="000A7D12" w:rsidRPr="002A52A4">
        <w:fldChar w:fldCharType="end"/>
      </w:r>
      <w:bookmarkEnd w:id="287"/>
      <w:r w:rsidRPr="002A52A4">
        <w:t xml:space="preserve">. </w:t>
      </w:r>
      <w:r w:rsidRPr="002A52A4">
        <w:rPr>
          <w:i w:val="0"/>
        </w:rPr>
        <w:t>Diagrama de clases del sistema falso de transporte.</w:t>
      </w:r>
    </w:p>
    <w:p w14:paraId="6C8EE2B0" w14:textId="16562924" w:rsidR="00B42D51" w:rsidRPr="002A52A4" w:rsidRDefault="00B42D51" w:rsidP="00B42D51">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1</w:t>
      </w:r>
      <w:r w:rsidR="00AB1719" w:rsidRPr="002A52A4">
        <w:fldChar w:fldCharType="end"/>
      </w:r>
      <w:r w:rsidRPr="002A52A4">
        <w:t xml:space="preserve">. </w:t>
      </w:r>
      <w:r w:rsidRPr="002A52A4">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Pr="002A52A4">
        <w:t xml:space="preserve">Figura </w:t>
      </w:r>
      <w:r w:rsidRPr="002A52A4">
        <w:rPr>
          <w:noProof/>
        </w:rPr>
        <w:t>3</w:t>
      </w:r>
      <w:r w:rsidRPr="002A52A4">
        <w:noBreakHyphen/>
      </w:r>
      <w:r w:rsidRPr="002A52A4">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eastAsia="es-EC"/>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Pr="002A52A4" w:rsidRDefault="00E362AB" w:rsidP="00E362AB">
      <w:pPr>
        <w:pStyle w:val="Descripcin"/>
        <w:rPr>
          <w:i w:val="0"/>
        </w:rPr>
      </w:pPr>
      <w:bookmarkStart w:id="288" w:name="_Ref421528103"/>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2</w:t>
      </w:r>
      <w:r w:rsidR="000A7D12" w:rsidRPr="002A52A4">
        <w:fldChar w:fldCharType="end"/>
      </w:r>
      <w:bookmarkEnd w:id="288"/>
      <w:r w:rsidRPr="002A52A4">
        <w:t xml:space="preserve">. </w:t>
      </w:r>
      <w:r w:rsidRPr="002A52A4">
        <w:rPr>
          <w:i w:val="0"/>
        </w:rPr>
        <w:t>Diagrama de clases del sistema de transporte sobre la red.</w:t>
      </w:r>
    </w:p>
    <w:p w14:paraId="2FDA2102" w14:textId="70F1B925" w:rsidR="00EC57C0" w:rsidRPr="002A52A4" w:rsidRDefault="00EC57C0" w:rsidP="00EC57C0">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2</w:t>
      </w:r>
      <w:r w:rsidR="00AB1719" w:rsidRPr="002A52A4">
        <w:fldChar w:fldCharType="end"/>
      </w:r>
      <w:r w:rsidRPr="002A52A4">
        <w:t xml:space="preserve">. </w:t>
      </w:r>
      <w:r w:rsidRPr="002A52A4">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Pr="002A52A4">
        <w:t xml:space="preserve">Figura </w:t>
      </w:r>
      <w:r w:rsidRPr="002A52A4">
        <w:rPr>
          <w:noProof/>
        </w:rPr>
        <w:t>3</w:t>
      </w:r>
      <w:r w:rsidRPr="002A52A4">
        <w:noBreakHyphen/>
      </w:r>
      <w:r w:rsidRPr="002A52A4">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eastAsia="es-EC"/>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Pr="002A52A4" w:rsidRDefault="00E362AB" w:rsidP="00E362AB">
      <w:pPr>
        <w:pStyle w:val="Descripcin"/>
      </w:pPr>
      <w:bookmarkStart w:id="289" w:name="_Ref421528242"/>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3</w:t>
      </w:r>
      <w:r w:rsidR="000A7D12" w:rsidRPr="002A52A4">
        <w:fldChar w:fldCharType="end"/>
      </w:r>
      <w:bookmarkEnd w:id="289"/>
      <w:r w:rsidRPr="002A52A4">
        <w:t xml:space="preserve">. </w:t>
      </w:r>
      <w:r w:rsidRPr="002A52A4">
        <w:rPr>
          <w:i w:val="0"/>
        </w:rPr>
        <w:t>Diagrama de clases de los mensajes de descubrimiento y mensajes RTPS</w:t>
      </w:r>
      <w:r w:rsidRPr="002A52A4">
        <w:t>.</w:t>
      </w:r>
    </w:p>
    <w:p w14:paraId="75714721" w14:textId="56CBA68C" w:rsidR="00997E74" w:rsidRPr="002A52A4" w:rsidRDefault="00997E74" w:rsidP="00997E74">
      <w:pPr>
        <w:pStyle w:val="Descripcin"/>
        <w:keepNext/>
      </w:pPr>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3</w:t>
      </w:r>
      <w:r w:rsidR="00AB1719" w:rsidRPr="002A52A4">
        <w:fldChar w:fldCharType="end"/>
      </w:r>
      <w:r w:rsidRPr="002A52A4">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r w:rsidRPr="002A52A4">
        <w:t>Submódulo de mensaje y encapsulamiento</w:t>
      </w:r>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Pr="002A52A4">
        <w:t xml:space="preserve">Figura </w:t>
      </w:r>
      <w:r w:rsidRPr="002A52A4">
        <w:rPr>
          <w:noProof/>
        </w:rPr>
        <w:t>3</w:t>
      </w:r>
      <w:r w:rsidRPr="002A52A4">
        <w:noBreakHyphen/>
      </w:r>
      <w:r w:rsidRPr="002A52A4">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Pr="002A52A4">
        <w:t xml:space="preserve">Tabla </w:t>
      </w:r>
      <w:r w:rsidRPr="002A52A4">
        <w:rPr>
          <w:noProof/>
        </w:rPr>
        <w:t>3</w:t>
      </w:r>
      <w:r w:rsidRPr="002A52A4">
        <w:noBreakHyphen/>
      </w:r>
      <w:r w:rsidRPr="002A52A4">
        <w:rPr>
          <w:noProof/>
        </w:rPr>
        <w:t>4</w:t>
      </w:r>
      <w:r w:rsidRPr="002A52A4">
        <w:fldChar w:fldCharType="end"/>
      </w:r>
      <w:r w:rsidRPr="002A52A4">
        <w:t>.</w:t>
      </w:r>
    </w:p>
    <w:p w14:paraId="35EADA61" w14:textId="77777777" w:rsidR="008403C9" w:rsidRPr="002A52A4" w:rsidRDefault="007501C2" w:rsidP="008403C9">
      <w:pPr>
        <w:keepNext/>
      </w:pPr>
      <w:r w:rsidRPr="002A52A4">
        <w:rPr>
          <w:noProof/>
          <w:lang w:eastAsia="es-EC"/>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Pr="002A52A4" w:rsidRDefault="008403C9" w:rsidP="008403C9">
      <w:pPr>
        <w:pStyle w:val="Descripcin"/>
      </w:pPr>
      <w:bookmarkStart w:id="290" w:name="_Ref421700282"/>
      <w:bookmarkStart w:id="291" w:name="_Ref421700276"/>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4</w:t>
      </w:r>
      <w:r w:rsidR="000A7D12" w:rsidRPr="002A52A4">
        <w:fldChar w:fldCharType="end"/>
      </w:r>
      <w:bookmarkEnd w:id="290"/>
      <w:r w:rsidRPr="002A52A4">
        <w:rPr>
          <w:i w:val="0"/>
        </w:rPr>
        <w:t>. Diagrama de clases de la encapsulación de mensajes, cabeceras e identificadores</w:t>
      </w:r>
      <w:bookmarkEnd w:id="291"/>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292" w:name="_Ref42170031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4</w:t>
      </w:r>
      <w:r w:rsidR="00AB1719" w:rsidRPr="002A52A4">
        <w:fldChar w:fldCharType="end"/>
      </w:r>
      <w:bookmarkEnd w:id="292"/>
      <w:r w:rsidRPr="002A52A4">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D07F34" w:rsidRPr="002A52A4">
        <w:t xml:space="preserve">Tabla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D07F34" w:rsidRPr="002A52A4">
        <w:t xml:space="preserve">Figura </w:t>
      </w:r>
      <w:r w:rsidR="00D07F34" w:rsidRPr="002A52A4">
        <w:rPr>
          <w:noProof/>
        </w:rPr>
        <w:t>3</w:t>
      </w:r>
      <w:r w:rsidR="00D07F34" w:rsidRPr="002A52A4">
        <w:noBreakHyphen/>
      </w:r>
      <w:r w:rsidR="00D07F34" w:rsidRPr="002A52A4">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eastAsia="es-EC"/>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Pr="002A52A4" w:rsidRDefault="00DD73FE" w:rsidP="00DD73FE">
      <w:pPr>
        <w:pStyle w:val="Descripcin"/>
      </w:pPr>
      <w:bookmarkStart w:id="293" w:name="_Ref421703638"/>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5</w:t>
      </w:r>
      <w:r w:rsidR="000A7D12" w:rsidRPr="002A52A4">
        <w:fldChar w:fldCharType="end"/>
      </w:r>
      <w:bookmarkEnd w:id="293"/>
      <w:r w:rsidRPr="002A52A4">
        <w:rPr>
          <w:i w:val="0"/>
        </w:rPr>
        <w:t>. Diagrama de clases para la serialización de mensajes</w:t>
      </w:r>
    </w:p>
    <w:p w14:paraId="65E2E831" w14:textId="3A28D68A" w:rsidR="00D07F34" w:rsidRPr="002A52A4" w:rsidRDefault="00D07F34" w:rsidP="000922CC">
      <w:pPr>
        <w:pStyle w:val="Descripcin"/>
        <w:keepNext/>
      </w:pPr>
      <w:bookmarkStart w:id="294" w:name="_Ref4217036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5</w:t>
      </w:r>
      <w:r w:rsidR="00AB1719" w:rsidRPr="002A52A4">
        <w:fldChar w:fldCharType="end"/>
      </w:r>
      <w:bookmarkEnd w:id="294"/>
      <w:r w:rsidRPr="002A52A4">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r w:rsidRPr="002A52A4">
        <w:t>Submódulo descubrimiento</w:t>
      </w:r>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5F39F9" w:rsidRPr="002A52A4">
        <w:t xml:space="preserve">Figura </w:t>
      </w:r>
      <w:r w:rsidR="005F39F9" w:rsidRPr="002A52A4">
        <w:rPr>
          <w:noProof/>
        </w:rPr>
        <w:t>3</w:t>
      </w:r>
      <w:r w:rsidR="005F39F9" w:rsidRPr="002A52A4">
        <w:noBreakHyphen/>
      </w:r>
      <w:r w:rsidR="005F39F9" w:rsidRPr="002A52A4">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3D7F82" w:rsidRPr="002A52A4">
        <w:t xml:space="preserve">Tabla </w:t>
      </w:r>
      <w:r w:rsidR="003D7F82" w:rsidRPr="002A52A4">
        <w:rPr>
          <w:noProof/>
        </w:rPr>
        <w:t>3</w:t>
      </w:r>
      <w:r w:rsidR="003D7F82" w:rsidRPr="002A52A4">
        <w:noBreakHyphen/>
      </w:r>
      <w:r w:rsidR="003D7F82" w:rsidRPr="002A52A4">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F86E9F">
      <w:pPr>
        <w:keepNext/>
        <w:jc w:val="center"/>
      </w:pPr>
      <w:r w:rsidRPr="002A52A4">
        <w:rPr>
          <w:noProof/>
          <w:lang w:eastAsia="es-EC"/>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Pr="002A52A4" w:rsidRDefault="00F86E9F" w:rsidP="00F86E9F">
      <w:pPr>
        <w:pStyle w:val="Descripcin"/>
        <w:rPr>
          <w:i w:val="0"/>
        </w:rPr>
      </w:pPr>
      <w:bookmarkStart w:id="295" w:name="_Ref421711671"/>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6</w:t>
      </w:r>
      <w:r w:rsidR="000A7D12" w:rsidRPr="002A52A4">
        <w:fldChar w:fldCharType="end"/>
      </w:r>
      <w:bookmarkEnd w:id="295"/>
      <w:r w:rsidRPr="002A52A4">
        <w:t xml:space="preserve">. </w:t>
      </w:r>
      <w:r w:rsidRPr="002A52A4">
        <w:rPr>
          <w:i w:val="0"/>
        </w:rPr>
        <w:t>Diagrama de clases del submódulo descubrimiento.</w:t>
      </w:r>
    </w:p>
    <w:p w14:paraId="21E1E507" w14:textId="12A76382" w:rsidR="00621F0F" w:rsidRPr="002A52A4" w:rsidRDefault="00621F0F" w:rsidP="00621F0F">
      <w:pPr>
        <w:pStyle w:val="Descripcin"/>
        <w:keepNext/>
      </w:pPr>
      <w:bookmarkStart w:id="296" w:name="_Ref42171409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AB1719" w:rsidRPr="002A52A4">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AB1719" w:rsidRPr="002A52A4">
        <w:rPr>
          <w:noProof/>
        </w:rPr>
        <w:t>6</w:t>
      </w:r>
      <w:r w:rsidR="00AB1719" w:rsidRPr="002A52A4">
        <w:fldChar w:fldCharType="end"/>
      </w:r>
      <w:bookmarkEnd w:id="296"/>
      <w:r w:rsidRPr="002A52A4">
        <w:t xml:space="preserve">. </w:t>
      </w:r>
      <w:r w:rsidRPr="002A52A4">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rsidRPr="002A52A4"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2A52A4" w:rsidRDefault="005F39F9" w:rsidP="001774F8">
            <w:pPr>
              <w:ind w:firstLine="0"/>
              <w:jc w:val="center"/>
              <w:rPr>
                <w:b w:val="0"/>
              </w:rPr>
            </w:pPr>
            <w:r w:rsidRPr="002A52A4">
              <w:t>Clases</w:t>
            </w:r>
          </w:p>
        </w:tc>
        <w:tc>
          <w:tcPr>
            <w:tcW w:w="3666"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449"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3666"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449"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3666"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449"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3666"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449"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2A52A4" w:rsidRDefault="0054328E" w:rsidP="001774F8">
            <w:pPr>
              <w:ind w:firstLine="0"/>
              <w:jc w:val="center"/>
              <w:rPr>
                <w:b/>
              </w:rPr>
            </w:pPr>
            <w:r w:rsidRPr="002A52A4">
              <w:rPr>
                <w:b/>
              </w:rPr>
              <w:lastRenderedPageBreak/>
              <w:t>SEDPbuiltinTopicsReader</w:t>
            </w:r>
          </w:p>
        </w:tc>
        <w:tc>
          <w:tcPr>
            <w:tcW w:w="3666"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449"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2A52A4" w:rsidRDefault="0054328E" w:rsidP="001774F8">
            <w:pPr>
              <w:ind w:firstLine="0"/>
              <w:jc w:val="center"/>
              <w:rPr>
                <w:b/>
              </w:rPr>
            </w:pPr>
            <w:r w:rsidRPr="002A52A4">
              <w:rPr>
                <w:b/>
              </w:rPr>
              <w:t>Sedp</w:t>
            </w:r>
          </w:p>
        </w:tc>
        <w:tc>
          <w:tcPr>
            <w:tcW w:w="3666"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3666"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449"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3666"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449"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2A52A4" w:rsidRDefault="0054328E" w:rsidP="001774F8">
            <w:pPr>
              <w:ind w:firstLine="0"/>
              <w:jc w:val="center"/>
              <w:rPr>
                <w:b/>
              </w:rPr>
            </w:pPr>
            <w:r w:rsidRPr="002A52A4">
              <w:rPr>
                <w:b/>
              </w:rPr>
              <w:t>Spdp</w:t>
            </w:r>
          </w:p>
        </w:tc>
        <w:tc>
          <w:tcPr>
            <w:tcW w:w="3666"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449"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3666"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449"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3666"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449"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3666"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449"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2A52A4" w:rsidRDefault="0054328E" w:rsidP="001774F8">
            <w:pPr>
              <w:ind w:firstLine="0"/>
              <w:jc w:val="center"/>
              <w:rPr>
                <w:b/>
              </w:rPr>
            </w:pPr>
          </w:p>
        </w:tc>
        <w:tc>
          <w:tcPr>
            <w:tcW w:w="3666"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2A52A4" w:rsidRDefault="0054328E" w:rsidP="001774F8">
            <w:pPr>
              <w:ind w:firstLine="0"/>
              <w:jc w:val="center"/>
              <w:rPr>
                <w:b/>
              </w:rPr>
            </w:pPr>
          </w:p>
        </w:tc>
        <w:tc>
          <w:tcPr>
            <w:tcW w:w="3666"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3666"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449"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Pr="002A52A4" w:rsidRDefault="00621F0F" w:rsidP="001774F8">
            <w:pPr>
              <w:ind w:firstLine="0"/>
              <w:jc w:val="center"/>
            </w:pPr>
          </w:p>
        </w:tc>
        <w:tc>
          <w:tcPr>
            <w:tcW w:w="3666"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449"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r w:rsidRPr="002A52A4">
        <w:t>Submódulo comportamiento</w:t>
      </w:r>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AB1719" w:rsidRPr="002A52A4">
        <w:t xml:space="preserve">Figura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AB1719" w:rsidRPr="002A52A4">
        <w:t xml:space="preserve">Tabla </w:t>
      </w:r>
      <w:r w:rsidR="00AB1719" w:rsidRPr="002A52A4">
        <w:rPr>
          <w:noProof/>
        </w:rPr>
        <w:t>3</w:t>
      </w:r>
      <w:r w:rsidR="00AB1719" w:rsidRPr="002A52A4">
        <w:noBreakHyphen/>
      </w:r>
      <w:r w:rsidR="00AB1719" w:rsidRPr="002A52A4">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eastAsia="es-EC"/>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Pr="002A52A4" w:rsidRDefault="003D7F82" w:rsidP="003D7F82">
      <w:pPr>
        <w:pStyle w:val="Descripcin"/>
        <w:rPr>
          <w:i w:val="0"/>
        </w:rPr>
      </w:pPr>
      <w:bookmarkStart w:id="297" w:name="_Ref421717400"/>
      <w:r w:rsidRPr="002A52A4">
        <w:t xml:space="preserve">Figura </w:t>
      </w:r>
      <w:r w:rsidR="000A7D12" w:rsidRPr="002A52A4">
        <w:fldChar w:fldCharType="begin"/>
      </w:r>
      <w:r w:rsidR="000A7D12" w:rsidRPr="002A52A4">
        <w:instrText xml:space="preserve"> STYLEREF 1 \s </w:instrText>
      </w:r>
      <w:r w:rsidR="000A7D12" w:rsidRPr="002A52A4">
        <w:fldChar w:fldCharType="separate"/>
      </w:r>
      <w:r w:rsidR="000A7D12" w:rsidRPr="002A52A4">
        <w:rPr>
          <w:noProof/>
        </w:rPr>
        <w:t>3</w:t>
      </w:r>
      <w:r w:rsidR="000A7D12" w:rsidRPr="002A52A4">
        <w:fldChar w:fldCharType="end"/>
      </w:r>
      <w:r w:rsidR="000A7D12" w:rsidRPr="002A52A4">
        <w:noBreakHyphen/>
      </w:r>
      <w:r w:rsidR="000A7D12" w:rsidRPr="002A52A4">
        <w:fldChar w:fldCharType="begin"/>
      </w:r>
      <w:r w:rsidR="000A7D12" w:rsidRPr="002A52A4">
        <w:instrText xml:space="preserve"> SEQ Figura \* ARABIC \s 1 </w:instrText>
      </w:r>
      <w:r w:rsidR="000A7D12" w:rsidRPr="002A52A4">
        <w:fldChar w:fldCharType="separate"/>
      </w:r>
      <w:r w:rsidR="000A7D12" w:rsidRPr="002A52A4">
        <w:rPr>
          <w:noProof/>
        </w:rPr>
        <w:t>7</w:t>
      </w:r>
      <w:r w:rsidR="000A7D12" w:rsidRPr="002A52A4">
        <w:fldChar w:fldCharType="end"/>
      </w:r>
      <w:bookmarkEnd w:id="297"/>
      <w:r w:rsidRPr="002A52A4">
        <w:t xml:space="preserve">. </w:t>
      </w:r>
      <w:r w:rsidRPr="002A52A4">
        <w:rPr>
          <w:i w:val="0"/>
        </w:rPr>
        <w:t>Diagrama de clases del submódulo comportamiento.</w:t>
      </w:r>
    </w:p>
    <w:p w14:paraId="1A114814" w14:textId="52FE53B7" w:rsidR="00AB1719" w:rsidRPr="002A52A4" w:rsidRDefault="00AB1719" w:rsidP="00AB1719">
      <w:pPr>
        <w:pStyle w:val="Descripcin"/>
        <w:keepNext/>
      </w:pPr>
      <w:bookmarkStart w:id="298" w:name="_Ref421717416"/>
      <w:r w:rsidRPr="002A52A4">
        <w:t xml:space="preserve">Tabla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Pr="002A52A4">
        <w:rPr>
          <w:noProof/>
        </w:rPr>
        <w:t>7</w:t>
      </w:r>
      <w:r w:rsidRPr="002A52A4">
        <w:fldChar w:fldCharType="end"/>
      </w:r>
      <w:bookmarkEnd w:id="298"/>
      <w:r w:rsidRPr="002A52A4">
        <w:t xml:space="preserve">. </w:t>
      </w:r>
      <w:r w:rsidRPr="002A52A4">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Añade automáticamente los Reader encontrados dentro de nuevos </w:t>
            </w:r>
            <w:r w:rsidRPr="002A52A4">
              <w:lastRenderedPageBreak/>
              <w:t>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r w:rsidRPr="002A52A4">
        <w:t>Submódulo configuración</w:t>
      </w:r>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0A7D12" w:rsidRPr="002A52A4">
        <w:t xml:space="preserve">Figura </w:t>
      </w:r>
      <w:r w:rsidR="000A7D12" w:rsidRPr="002A52A4">
        <w:rPr>
          <w:noProof/>
        </w:rPr>
        <w:t>3</w:t>
      </w:r>
      <w:r w:rsidR="000A7D12" w:rsidRPr="002A52A4">
        <w:noBreakHyphen/>
      </w:r>
      <w:r w:rsidR="000A7D12" w:rsidRPr="002A52A4">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eastAsia="es-EC"/>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Pr="002A52A4" w:rsidRDefault="000A7D12" w:rsidP="000A7D12">
      <w:pPr>
        <w:pStyle w:val="Descripcin"/>
        <w:rPr>
          <w:i w:val="0"/>
        </w:rPr>
      </w:pPr>
      <w:bookmarkStart w:id="299" w:name="_Ref421871174"/>
      <w:bookmarkStart w:id="300" w:name="_Ref421871169"/>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8</w:t>
      </w:r>
      <w:r w:rsidRPr="002A52A4">
        <w:fldChar w:fldCharType="end"/>
      </w:r>
      <w:bookmarkEnd w:id="299"/>
      <w:r w:rsidRPr="002A52A4">
        <w:rPr>
          <w:i w:val="0"/>
        </w:rPr>
        <w:t>. Diseño archivo de configuración sección DDS</w:t>
      </w:r>
      <w:bookmarkEnd w:id="300"/>
    </w:p>
    <w:p w14:paraId="7A0C46EB" w14:textId="77777777" w:rsidR="000A7D12" w:rsidRPr="002A52A4" w:rsidRDefault="000A7D12" w:rsidP="000A7D12">
      <w:pPr>
        <w:keepNext/>
      </w:pPr>
      <w:r w:rsidRPr="002A52A4">
        <w:rPr>
          <w:noProof/>
          <w:lang w:eastAsia="es-EC"/>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Pr="002A52A4" w:rsidRDefault="000A7D12" w:rsidP="000A7D12">
      <w:pPr>
        <w:pStyle w:val="Descripcin"/>
        <w:rPr>
          <w:i w:val="0"/>
        </w:rPr>
      </w:pPr>
      <w:bookmarkStart w:id="301" w:name="_Ref421871176"/>
      <w:r w:rsidRPr="002A52A4">
        <w:t xml:space="preserve">Figura </w:t>
      </w:r>
      <w:r w:rsidRPr="002A52A4">
        <w:fldChar w:fldCharType="begin"/>
      </w:r>
      <w:r w:rsidRPr="002A52A4">
        <w:instrText xml:space="preserve"> STYLEREF 1 \s </w:instrText>
      </w:r>
      <w:r w:rsidRPr="002A52A4">
        <w:fldChar w:fldCharType="separate"/>
      </w:r>
      <w:r w:rsidRPr="002A52A4">
        <w:rPr>
          <w:noProof/>
        </w:rPr>
        <w:t>3</w:t>
      </w:r>
      <w:r w:rsidRPr="002A52A4">
        <w:fldChar w:fldCharType="end"/>
      </w:r>
      <w:r w:rsidRPr="002A52A4">
        <w:noBreakHyphen/>
      </w:r>
      <w:r w:rsidRPr="002A52A4">
        <w:fldChar w:fldCharType="begin"/>
      </w:r>
      <w:r w:rsidRPr="002A52A4">
        <w:instrText xml:space="preserve"> SEQ Figura \* ARABIC \s 1 </w:instrText>
      </w:r>
      <w:r w:rsidRPr="002A52A4">
        <w:fldChar w:fldCharType="separate"/>
      </w:r>
      <w:r w:rsidRPr="002A52A4">
        <w:rPr>
          <w:noProof/>
        </w:rPr>
        <w:t>9</w:t>
      </w:r>
      <w:r w:rsidRPr="002A52A4">
        <w:fldChar w:fldCharType="end"/>
      </w:r>
      <w:bookmarkEnd w:id="301"/>
      <w:r w:rsidRPr="002A52A4">
        <w:rPr>
          <w:i w:val="0"/>
        </w:rPr>
        <w:t>. Diseño archivo de configuración sección RTPS</w:t>
      </w:r>
    </w:p>
    <w:p w14:paraId="5A92FF7B" w14:textId="77777777" w:rsidR="00676041" w:rsidRPr="002A52A4" w:rsidRDefault="00676041" w:rsidP="00676041"/>
    <w:p w14:paraId="54600047" w14:textId="4792C09C" w:rsidR="00676041" w:rsidRPr="002A52A4" w:rsidRDefault="00676041" w:rsidP="00676041">
      <w:pPr>
        <w:pStyle w:val="Ttulo2"/>
      </w:pPr>
      <w:r w:rsidRPr="002A52A4">
        <w:lastRenderedPageBreak/>
        <w:t>IMPLEMENTACIÓN DE</w:t>
      </w:r>
      <w:r w:rsidR="003C7045" w:rsidRPr="002A52A4">
        <w:t>L</w:t>
      </w:r>
      <w:r w:rsidRPr="002A52A4">
        <w:t xml:space="preserve"> MÓDULO</w:t>
      </w:r>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r w:rsidRPr="002A52A4">
        <w:t>Submódulo de transporte</w:t>
      </w:r>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BC5DFA"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BC5DFA"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w:t>
      </w:r>
    </w:p>
    <w:p w14:paraId="1382F0D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15D9E8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 xml:space="preserve"> ep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1F976CA6"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bool</w:t>
      </w:r>
      <w:r w:rsidRPr="002A52A4">
        <w:rPr>
          <w:rFonts w:ascii="Consolas" w:hAnsi="Consolas" w:cs="Consolas"/>
          <w:color w:val="DCDCDC"/>
          <w:kern w:val="0"/>
          <w:sz w:val="19"/>
          <w:szCs w:val="19"/>
          <w:highlight w:val="black"/>
        </w:rPr>
        <w:t xml:space="preserve"> isMultiCastAddr;</w:t>
      </w:r>
    </w:p>
    <w:p w14:paraId="0F2FDA59"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InterNetwork) </w:t>
      </w:r>
      <w:r w:rsidRPr="002A52A4">
        <w:rPr>
          <w:rFonts w:ascii="Consolas" w:hAnsi="Consolas" w:cs="Consolas"/>
          <w:color w:val="57A64A"/>
          <w:kern w:val="0"/>
          <w:sz w:val="19"/>
          <w:szCs w:val="19"/>
          <w:highlight w:val="black"/>
        </w:rPr>
        <w:t>//IP v4</w:t>
      </w:r>
    </w:p>
    <w:p w14:paraId="39D84B1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9C5AB7D"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byte</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GetAddressBytes()[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6F50B71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224</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&amp;&amp;</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240</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false</w:t>
      </w:r>
      <w:r w:rsidRPr="002A52A4">
        <w:rPr>
          <w:rFonts w:ascii="Consolas" w:hAnsi="Consolas" w:cs="Consolas"/>
          <w:color w:val="DCDCDC"/>
          <w:kern w:val="0"/>
          <w:sz w:val="19"/>
          <w:szCs w:val="19"/>
          <w:highlight w:val="black"/>
        </w:rPr>
        <w:t>;</w:t>
      </w:r>
    </w:p>
    <w:p w14:paraId="068D0803"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B790AF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InterNetworkV6)</w:t>
      </w:r>
    </w:p>
    <w:p w14:paraId="1DA6A88F"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D9D2F1F"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IsIPv6Multicast;</w:t>
      </w:r>
    </w:p>
    <w:p w14:paraId="32258271"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409FC2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6E1B0223"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D2DEBB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NotImplementedException</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"Address family not supported yet: "</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AddressFamily);</w:t>
      </w:r>
    </w:p>
    <w:p w14:paraId="05B937E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2DA18F8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A0AF66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AsyncDatagramConnector</w:t>
      </w:r>
      <w:r w:rsidRPr="002A52A4">
        <w:rPr>
          <w:rFonts w:ascii="Consolas" w:hAnsi="Consolas" w:cs="Consolas"/>
          <w:color w:val="DCDCDC"/>
          <w:kern w:val="0"/>
          <w:sz w:val="19"/>
          <w:szCs w:val="19"/>
          <w:highlight w:val="black"/>
        </w:rPr>
        <w:t>();</w:t>
      </w:r>
    </w:p>
    <w:p w14:paraId="019B52D1"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EC4D266"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FilterChain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AddLast(</w:t>
      </w:r>
      <w:r w:rsidRPr="002A52A4">
        <w:rPr>
          <w:rFonts w:ascii="Consolas" w:hAnsi="Consolas" w:cs="Consolas"/>
          <w:color w:val="D69D85"/>
          <w:kern w:val="0"/>
          <w:sz w:val="19"/>
          <w:szCs w:val="19"/>
          <w:highlight w:val="black"/>
        </w:rPr>
        <w:t>"RTPS"</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ProtocolCodecFilter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MessageCodecFactory</w:t>
      </w:r>
      <w:r w:rsidRPr="002A52A4">
        <w:rPr>
          <w:rFonts w:ascii="Consolas" w:hAnsi="Consolas" w:cs="Consolas"/>
          <w:color w:val="DCDCDC"/>
          <w:kern w:val="0"/>
          <w:sz w:val="19"/>
          <w:szCs w:val="19"/>
          <w:highlight w:val="black"/>
        </w:rPr>
        <w:t>()));</w:t>
      </w:r>
    </w:p>
    <w:p w14:paraId="2AF5404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B0498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(isMultiCastAddr)</w:t>
      </w:r>
    </w:p>
    <w:p w14:paraId="1D9714F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80B02D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Set the local IP address used by the listener and the sender to </w:t>
      </w:r>
    </w:p>
    <w:p w14:paraId="6977FEA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exchange multicast messages. </w:t>
      </w:r>
    </w:p>
    <w:p w14:paraId="3B70B6F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DefaultLocalEndPoint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Any,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6E26FB76"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889DBBF"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Define a MulticastOption object specifying the multicast group  </w:t>
      </w:r>
    </w:p>
    <w:p w14:paraId="0BC00E39"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address and the local IP address. </w:t>
      </w:r>
    </w:p>
    <w:p w14:paraId="61EE606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The multicast group address is the same as the address used by the listener.</w:t>
      </w:r>
    </w:p>
    <w:p w14:paraId="10F4EBA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 xml:space="preserve"> mcastOption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SocketAddress, </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F902A8">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Call Connect() to force binding to the local IP address,</w:t>
      </w:r>
    </w:p>
    <w:p w14:paraId="4CE1024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and get the associated multicast session.</w:t>
      </w:r>
    </w:p>
    <w:p w14:paraId="6F20CA0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IoSession</w:t>
      </w:r>
      <w:r w:rsidRPr="002A52A4">
        <w:rPr>
          <w:rFonts w:ascii="Consolas" w:hAnsi="Consolas" w:cs="Consolas"/>
          <w:color w:val="DCDCDC"/>
          <w:kern w:val="0"/>
          <w:sz w:val="19"/>
          <w:szCs w:val="19"/>
          <w:highlight w:val="black"/>
        </w:rPr>
        <w:t xml:space="preserve"> session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Await()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57F2B0B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72AF1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EB468F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ExceptionCaught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3A2C850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8F7620F"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Error(e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Exception);</w:t>
      </w:r>
    </w:p>
    <w:p w14:paraId="2579CC7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A5C41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0E60EF3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7C6D02D"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recv..."</w:t>
      </w:r>
      <w:r w:rsidRPr="002A52A4">
        <w:rPr>
          <w:rFonts w:ascii="Consolas" w:hAnsi="Consolas" w:cs="Consolas"/>
          <w:color w:val="DCDCDC"/>
          <w:kern w:val="0"/>
          <w:sz w:val="19"/>
          <w:szCs w:val="19"/>
          <w:highlight w:val="black"/>
        </w:rPr>
        <w:t>);</w:t>
      </w:r>
    </w:p>
    <w:p w14:paraId="612D201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B35191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MessageSent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5F0FDE5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ED2AEA3"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sent..."</w:t>
      </w:r>
      <w:r w:rsidRPr="002A52A4">
        <w:rPr>
          <w:rFonts w:ascii="Consolas" w:hAnsi="Consolas" w:cs="Consolas"/>
          <w:color w:val="DCDCDC"/>
          <w:kern w:val="0"/>
          <w:sz w:val="19"/>
          <w:szCs w:val="19"/>
          <w:highlight w:val="black"/>
        </w:rPr>
        <w:t>);</w:t>
      </w:r>
    </w:p>
    <w:p w14:paraId="7382920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3292F9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SessionCreated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0E14C433"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B79F7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created..."</w:t>
      </w:r>
      <w:r w:rsidRPr="002A52A4">
        <w:rPr>
          <w:rFonts w:ascii="Consolas" w:hAnsi="Consolas" w:cs="Consolas"/>
          <w:color w:val="DCDCDC"/>
          <w:kern w:val="0"/>
          <w:sz w:val="19"/>
          <w:szCs w:val="19"/>
          <w:highlight w:val="black"/>
        </w:rPr>
        <w:t>);</w:t>
      </w:r>
    </w:p>
    <w:p w14:paraId="186E326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690C23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SessionOpened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0A78345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07CBE7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opened..."</w:t>
      </w:r>
      <w:r w:rsidRPr="002A52A4">
        <w:rPr>
          <w:rFonts w:ascii="Consolas" w:hAnsi="Consolas" w:cs="Consolas"/>
          <w:color w:val="DCDCDC"/>
          <w:kern w:val="0"/>
          <w:sz w:val="19"/>
          <w:szCs w:val="19"/>
          <w:highlight w:val="black"/>
        </w:rPr>
        <w:t>);</w:t>
      </w:r>
    </w:p>
    <w:p w14:paraId="0CA3419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18AC8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SessionClosed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439E987F"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4D0C7D"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closed..."</w:t>
      </w:r>
      <w:r w:rsidRPr="002A52A4">
        <w:rPr>
          <w:rFonts w:ascii="Consolas" w:hAnsi="Consolas" w:cs="Consolas"/>
          <w:color w:val="DCDCDC"/>
          <w:kern w:val="0"/>
          <w:sz w:val="19"/>
          <w:szCs w:val="19"/>
          <w:highlight w:val="black"/>
        </w:rPr>
        <w:t>);</w:t>
      </w:r>
    </w:p>
    <w:p w14:paraId="44E4F4C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E8F0FD9"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SessionIdle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715FA8FB"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DE2AB6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idle..."</w:t>
      </w:r>
      <w:r w:rsidRPr="002A52A4">
        <w:rPr>
          <w:rFonts w:ascii="Consolas" w:hAnsi="Consolas" w:cs="Consolas"/>
          <w:color w:val="DCDCDC"/>
          <w:kern w:val="0"/>
          <w:sz w:val="19"/>
          <w:szCs w:val="19"/>
          <w:highlight w:val="black"/>
        </w:rPr>
        <w:t>);</w:t>
      </w:r>
    </w:p>
    <w:p w14:paraId="7BD58E5D"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AC375CD"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 xml:space="preserve"> connFuture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478B289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connFuture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Await();</w:t>
      </w:r>
    </w:p>
    <w:p w14:paraId="40A1110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E163FA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connFuture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Complete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369415C0"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A132FC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 xml:space="preserve"> 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7D1DCF7E"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Connected)</w:t>
      </w:r>
    </w:p>
    <w:p w14:paraId="7BAE16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0B2493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"...connected"</w:t>
      </w:r>
      <w:r w:rsidRPr="002A52A4">
        <w:rPr>
          <w:rFonts w:ascii="Consolas" w:hAnsi="Consolas" w:cs="Consolas"/>
          <w:color w:val="DCDCDC"/>
          <w:kern w:val="0"/>
          <w:sz w:val="19"/>
          <w:szCs w:val="19"/>
          <w:highlight w:val="black"/>
        </w:rPr>
        <w:t>);</w:t>
      </w:r>
    </w:p>
    <w:p w14:paraId="32AF384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session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070E638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E0C9E7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5528EB97"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DE2D2F4"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Warn(</w:t>
      </w:r>
      <w:r w:rsidRPr="002A52A4">
        <w:rPr>
          <w:rFonts w:ascii="Consolas" w:hAnsi="Consolas" w:cs="Consolas"/>
          <w:color w:val="D69D85"/>
          <w:kern w:val="0"/>
          <w:sz w:val="19"/>
          <w:szCs w:val="19"/>
          <w:highlight w:val="black"/>
        </w:rPr>
        <w:t>"Not connected...exiting"</w:t>
      </w:r>
      <w:r w:rsidRPr="002A52A4">
        <w:rPr>
          <w:rFonts w:ascii="Consolas" w:hAnsi="Consolas" w:cs="Consolas"/>
          <w:color w:val="DCDCDC"/>
          <w:kern w:val="0"/>
          <w:sz w:val="19"/>
          <w:szCs w:val="19"/>
          <w:highlight w:val="black"/>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EB3055">
        <w:rPr>
          <w:noProof/>
        </w:rPr>
        <w:t>189</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033FB8">
        <w:rPr>
          <w:noProof/>
        </w:rPr>
        <w:t>186</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92CB1">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newInstance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Activator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CreateInstance(ctxClass, environment);</w:t>
      </w:r>
    </w:p>
    <w:p w14:paraId="1E8BD70D" w14:textId="77777777" w:rsid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if</w:t>
      </w:r>
      <w:r>
        <w:rPr>
          <w:rFonts w:ascii="Consolas" w:hAnsi="Consolas" w:cs="Consolas"/>
          <w:color w:val="DCDCDC"/>
          <w:kern w:val="0"/>
          <w:sz w:val="19"/>
          <w:szCs w:val="19"/>
          <w:highlight w:val="black"/>
        </w:rPr>
        <w:t xml:space="preserve"> (newInstance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null</w:t>
      </w:r>
      <w:r>
        <w:rPr>
          <w:rFonts w:ascii="Consolas" w:hAnsi="Consolas" w:cs="Consolas"/>
          <w:color w:val="DCDCDC"/>
          <w:kern w:val="0"/>
          <w:sz w:val="19"/>
          <w:szCs w:val="19"/>
          <w:highlight w:val="black"/>
        </w:rPr>
        <w:t>)</w:t>
      </w:r>
    </w:p>
    <w:p w14:paraId="5FB75825" w14:textId="75C5C77D" w:rsidR="00592CB1" w:rsidRDefault="00592CB1" w:rsidP="00592CB1">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w:t>
      </w:r>
      <w:r>
        <w:rPr>
          <w:rFonts w:ascii="Consolas" w:hAnsi="Consolas" w:cs="Consolas"/>
          <w:color w:val="B8D7A3"/>
          <w:kern w:val="0"/>
          <w:sz w:val="19"/>
          <w:szCs w:val="19"/>
          <w:highlight w:val="black"/>
        </w:rPr>
        <w:t>IRtpsEngine</w:t>
      </w:r>
      <w:r>
        <w:rPr>
          <w:rFonts w:ascii="Consolas" w:hAnsi="Consolas" w:cs="Consolas"/>
          <w:color w:val="DCDCDC"/>
          <w:kern w:val="0"/>
          <w:sz w:val="19"/>
          <w:szCs w:val="19"/>
          <w:highlight w:val="black"/>
        </w:rPr>
        <w:t>)newInstance;</w:t>
      </w:r>
    </w:p>
    <w:p w14:paraId="351AC9AA" w14:textId="77777777" w:rsidR="00592CB1" w:rsidRPr="00592CB1" w:rsidRDefault="00592CB1" w:rsidP="00592CB1"/>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eastAsia="es-EC"/>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eastAsia="es-EC"/>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eastAsia="es-EC"/>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eastAsia="es-EC"/>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eastAsia="es-EC"/>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r w:rsidRPr="002A52A4">
        <w:t>Submódulo de mensaje y encapsulamiento</w:t>
      </w:r>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r w:rsidRPr="002A52A4">
        <w:t>Submódulo descubrimiento</w:t>
      </w:r>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6041F725" w:rsidR="00D66B5F" w:rsidRPr="00D66B5F" w:rsidRDefault="0091581D" w:rsidP="00D66B5F">
      <w:r>
        <w:t>Para poder realizar el descubrimiento es necesario primeramente añadir a los participantes, estos tienen asociada una QoS, y se envían dentro de algún protocolo de descubrimiento</w:t>
      </w:r>
    </w:p>
    <w:p w14:paraId="22182569"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internal</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virtual</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AddDomainStatus</w:t>
      </w:r>
      <w:r>
        <w:rPr>
          <w:rFonts w:ascii="Consolas" w:hAnsi="Consolas" w:cs="Consolas"/>
          <w:color w:val="DCDCDC"/>
          <w:kern w:val="0"/>
          <w:sz w:val="19"/>
          <w:szCs w:val="19"/>
          <w:highlight w:val="black"/>
        </w:rPr>
        <w:t xml:space="preserve"> AddDomainParticipant(</w:t>
      </w:r>
      <w:r>
        <w:rPr>
          <w:rFonts w:ascii="Consolas" w:hAnsi="Consolas" w:cs="Consolas"/>
          <w:color w:val="569CD6"/>
          <w:kern w:val="0"/>
          <w:sz w:val="19"/>
          <w:szCs w:val="19"/>
          <w:highlight w:val="black"/>
        </w:rPr>
        <w:t>int</w:t>
      </w:r>
      <w:r>
        <w:rPr>
          <w:rFonts w:ascii="Consolas" w:hAnsi="Consolas" w:cs="Consolas"/>
          <w:color w:val="DCDCDC"/>
          <w:kern w:val="0"/>
          <w:sz w:val="19"/>
          <w:szCs w:val="19"/>
          <w:highlight w:val="black"/>
        </w:rPr>
        <w:t xml:space="preserve"> domain, </w:t>
      </w:r>
      <w:r>
        <w:rPr>
          <w:rFonts w:ascii="Consolas" w:hAnsi="Consolas" w:cs="Consolas"/>
          <w:color w:val="B8D7A3"/>
          <w:kern w:val="0"/>
          <w:sz w:val="19"/>
          <w:szCs w:val="19"/>
          <w:highlight w:val="black"/>
        </w:rPr>
        <w:t>DomainParticipantQos</w:t>
      </w:r>
      <w:r>
        <w:rPr>
          <w:rFonts w:ascii="Consolas" w:hAnsi="Consolas" w:cs="Consolas"/>
          <w:color w:val="DCDCDC"/>
          <w:kern w:val="0"/>
          <w:sz w:val="19"/>
          <w:szCs w:val="19"/>
          <w:highlight w:val="black"/>
        </w:rPr>
        <w:t xml:space="preserve"> qos)</w:t>
      </w:r>
    </w:p>
    <w:p w14:paraId="135FFB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bookmarkStart w:id="302" w:name="_GoBack"/>
      <w:bookmarkEnd w:id="302"/>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0F130062" w14:textId="77777777" w:rsidR="00D66B5F" w:rsidRPr="00D66B5F" w:rsidRDefault="00D66B5F" w:rsidP="00D66B5F"/>
    <w:p w14:paraId="48B4515E" w14:textId="77777777" w:rsidR="00C12294" w:rsidRPr="002A52A4" w:rsidRDefault="00C12294" w:rsidP="00C12294"/>
    <w:p w14:paraId="468C5CF2" w14:textId="77777777" w:rsidR="00FB7242" w:rsidRPr="002A52A4" w:rsidRDefault="00FB7242" w:rsidP="00FB7242">
      <w:pPr>
        <w:pStyle w:val="Ttulo3"/>
      </w:pPr>
      <w:r w:rsidRPr="002A52A4">
        <w:t>Submódulo comportamiento</w:t>
      </w:r>
    </w:p>
    <w:p w14:paraId="5159C651" w14:textId="7F82371F" w:rsidR="00104432" w:rsidRPr="002A52A4" w:rsidRDefault="00104432" w:rsidP="00104432">
      <w:pPr>
        <w:pStyle w:val="Ttulo4"/>
      </w:pPr>
      <w:r w:rsidRPr="002A52A4">
        <w:t>Implementación Reader RTPS con estado</w:t>
      </w:r>
    </w:p>
    <w:p w14:paraId="41899EE4" w14:textId="41B9FE5C" w:rsidR="00104432" w:rsidRPr="002A52A4" w:rsidRDefault="00104432" w:rsidP="00104432">
      <w:pPr>
        <w:pStyle w:val="Ttulo4"/>
      </w:pPr>
      <w:r w:rsidRPr="002A52A4">
        <w:t>Implementación Reader RTPS sin estado</w:t>
      </w:r>
    </w:p>
    <w:p w14:paraId="7E9C0007" w14:textId="0D6A9C27" w:rsidR="00104432" w:rsidRPr="002A52A4" w:rsidRDefault="00104432" w:rsidP="00104432">
      <w:pPr>
        <w:pStyle w:val="Ttulo4"/>
      </w:pPr>
      <w:r w:rsidRPr="002A52A4">
        <w:t>Implementación Writer RTPS con estado</w:t>
      </w:r>
    </w:p>
    <w:p w14:paraId="7D0EB00E" w14:textId="07127E6D" w:rsidR="00104432" w:rsidRPr="002A52A4" w:rsidRDefault="00104432" w:rsidP="00104432">
      <w:pPr>
        <w:pStyle w:val="Ttulo4"/>
      </w:pPr>
      <w:r w:rsidRPr="002A52A4">
        <w:t>Implementación Writer RTPS sin estado</w:t>
      </w:r>
    </w:p>
    <w:p w14:paraId="6B88DF2E" w14:textId="16378E9D" w:rsidR="00104432" w:rsidRPr="002A52A4" w:rsidRDefault="00104432" w:rsidP="00104432">
      <w:pPr>
        <w:pStyle w:val="Ttulo4"/>
      </w:pPr>
      <w:r w:rsidRPr="002A52A4">
        <w:t>Implementación Publicador y Writer DDS</w:t>
      </w:r>
    </w:p>
    <w:p w14:paraId="13808076" w14:textId="230B9B1B" w:rsidR="00104432" w:rsidRPr="002A52A4" w:rsidRDefault="00104432" w:rsidP="00104432">
      <w:pPr>
        <w:pStyle w:val="Ttulo4"/>
      </w:pPr>
      <w:r w:rsidRPr="002A52A4">
        <w:t>Implementación Suscriptor y Reader DDS</w:t>
      </w:r>
    </w:p>
    <w:p w14:paraId="255EF291" w14:textId="77777777" w:rsidR="00FB7242" w:rsidRPr="002A52A4" w:rsidRDefault="00FB7242" w:rsidP="00FB7242"/>
    <w:p w14:paraId="2B027957" w14:textId="77777777" w:rsidR="00FB7242" w:rsidRPr="002A52A4" w:rsidRDefault="00FB7242" w:rsidP="00FB7242">
      <w:pPr>
        <w:pStyle w:val="Ttulo3"/>
      </w:pPr>
      <w:r w:rsidRPr="002A52A4">
        <w:t>Submódulo configuración</w:t>
      </w:r>
    </w:p>
    <w:p w14:paraId="70CE077F" w14:textId="77777777" w:rsidR="00FB7242" w:rsidRPr="002A52A4" w:rsidRDefault="00FB7242" w:rsidP="00FB7242"/>
    <w:p w14:paraId="604C4570" w14:textId="77777777" w:rsidR="00676041" w:rsidRPr="002A52A4" w:rsidRDefault="00676041" w:rsidP="00676041"/>
    <w:p w14:paraId="44F72359" w14:textId="77777777" w:rsidR="00676041" w:rsidRPr="002A52A4" w:rsidRDefault="00676041" w:rsidP="00676041"/>
    <w:p w14:paraId="5813DFFA" w14:textId="73AF2C95" w:rsidR="00676041" w:rsidRPr="002A52A4" w:rsidRDefault="00676041" w:rsidP="00676041">
      <w:pPr>
        <w:pStyle w:val="Ttulo2"/>
      </w:pPr>
      <w:r w:rsidRPr="002A52A4">
        <w:t>INTERACCIÓN DE DDS CON RTPS</w:t>
      </w:r>
    </w:p>
    <w:p w14:paraId="0CFFEA59" w14:textId="77777777" w:rsidR="000922CC" w:rsidRPr="002A52A4" w:rsidRDefault="000922CC" w:rsidP="000922CC"/>
    <w:p w14:paraId="56BF3357" w14:textId="77777777" w:rsidR="007A4CC1" w:rsidRPr="002A52A4" w:rsidRDefault="007A4CC1" w:rsidP="00BB63F9"/>
    <w:p w14:paraId="002183B3" w14:textId="77777777" w:rsidR="007A4CC1" w:rsidRPr="002A52A4" w:rsidRDefault="007A4CC1" w:rsidP="00BB63F9"/>
    <w:p w14:paraId="20C61D81" w14:textId="77777777" w:rsidR="007A4CC1" w:rsidRPr="002A52A4" w:rsidRDefault="007A4CC1" w:rsidP="00BB63F9"/>
    <w:p w14:paraId="6B66AF89" w14:textId="77777777" w:rsidR="007A4CC1" w:rsidRPr="002A52A4" w:rsidRDefault="007A4CC1" w:rsidP="00BB63F9"/>
    <w:p w14:paraId="5D69028B" w14:textId="77777777" w:rsidR="007A4CC1" w:rsidRPr="002A52A4" w:rsidRDefault="007A4CC1" w:rsidP="00BB63F9"/>
    <w:p w14:paraId="65CA6DEA" w14:textId="77777777" w:rsidR="008F6878" w:rsidRPr="002A52A4" w:rsidRDefault="008F6878" w:rsidP="00E3521D"/>
    <w:p w14:paraId="5216043C" w14:textId="77777777" w:rsidR="008846C8" w:rsidRPr="002A52A4" w:rsidRDefault="008846C8" w:rsidP="00E3521D"/>
    <w:p w14:paraId="08A9F55C" w14:textId="77777777" w:rsidR="008846C8" w:rsidRPr="002A52A4" w:rsidRDefault="008846C8" w:rsidP="00E3521D"/>
    <w:p w14:paraId="023067F0" w14:textId="77777777" w:rsidR="00700CDB" w:rsidRPr="002A52A4" w:rsidRDefault="00700CDB" w:rsidP="00700CDB"/>
    <w:p w14:paraId="72E423DA" w14:textId="77777777" w:rsidR="00650157" w:rsidRPr="002A52A4" w:rsidRDefault="00650157" w:rsidP="00650157"/>
    <w:p w14:paraId="6BF3579E" w14:textId="5AA98942" w:rsidR="00650157" w:rsidRPr="002A52A4" w:rsidRDefault="00650157" w:rsidP="00650157">
      <w:pPr>
        <w:pStyle w:val="Ttulo1"/>
        <w:jc w:val="center"/>
      </w:pPr>
      <w:bookmarkStart w:id="303" w:name="_Toc421180749"/>
      <w:r w:rsidRPr="002A52A4">
        <w:t>CAPÍTULO IV</w:t>
      </w:r>
      <w:bookmarkEnd w:id="303"/>
    </w:p>
    <w:p w14:paraId="659E7B15" w14:textId="268AA866" w:rsidR="00650157" w:rsidRPr="002A52A4" w:rsidRDefault="00650157" w:rsidP="00650157">
      <w:pPr>
        <w:pStyle w:val="Ttulo2"/>
        <w:numPr>
          <w:ilvl w:val="0"/>
          <w:numId w:val="0"/>
        </w:numPr>
        <w:ind w:left="792"/>
        <w:jc w:val="center"/>
      </w:pPr>
      <w:bookmarkStart w:id="304" w:name="_Toc421180750"/>
      <w:r w:rsidRPr="002A52A4">
        <w:t>PRUEBAS</w:t>
      </w:r>
      <w:bookmarkEnd w:id="304"/>
    </w:p>
    <w:p w14:paraId="64DAAA04" w14:textId="77777777" w:rsidR="00650157" w:rsidRPr="002A52A4" w:rsidRDefault="00650157" w:rsidP="00650157"/>
    <w:p w14:paraId="5E3C05D9" w14:textId="306B0EF2" w:rsidR="00B314C3" w:rsidRPr="002A52A4" w:rsidRDefault="00B314C3" w:rsidP="004746B2">
      <w:pPr>
        <w:pStyle w:val="Ttulo1"/>
        <w:jc w:val="center"/>
        <w:rPr>
          <w:rFonts w:cs="Times New Roman"/>
        </w:rPr>
      </w:pPr>
      <w:bookmarkStart w:id="305" w:name="_Toc421180751"/>
      <w:r w:rsidRPr="002A52A4">
        <w:rPr>
          <w:rFonts w:cs="Times New Roman"/>
        </w:rPr>
        <w:t>CAPÍTULO V</w:t>
      </w:r>
      <w:bookmarkEnd w:id="305"/>
    </w:p>
    <w:p w14:paraId="3DF97012" w14:textId="77777777" w:rsidR="00B314C3" w:rsidRPr="002A52A4" w:rsidRDefault="00B314C3" w:rsidP="00650157">
      <w:pPr>
        <w:pStyle w:val="Ttulo2"/>
        <w:numPr>
          <w:ilvl w:val="0"/>
          <w:numId w:val="0"/>
        </w:numPr>
        <w:ind w:left="792"/>
        <w:rPr>
          <w:rFonts w:cs="Times New Roman"/>
        </w:rPr>
      </w:pPr>
      <w:bookmarkStart w:id="306" w:name="_Toc421180752"/>
      <w:r w:rsidRPr="002A52A4">
        <w:rPr>
          <w:rFonts w:cs="Times New Roman"/>
        </w:rPr>
        <w:t>CONCLUSIONES Y RECOMENDACIONES</w:t>
      </w:r>
      <w:bookmarkEnd w:id="306"/>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307" w:name="_Toc421180753"/>
      <w:r w:rsidRPr="002A52A4">
        <w:t>Conclusiones</w:t>
      </w:r>
      <w:bookmarkEnd w:id="307"/>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308" w:name="_Toc421180754"/>
      <w:r w:rsidRPr="002A52A4">
        <w:t>Recomendaciones</w:t>
      </w:r>
      <w:bookmarkEnd w:id="308"/>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p>
        <w:sdt>
          <w:sdtPr>
            <w:id w:val="-573587230"/>
            <w:bibliography/>
          </w:sdtPr>
          <w:sdtContent>
            <w:p w14:paraId="1A930340" w14:textId="77777777" w:rsidR="00F13CDA" w:rsidRPr="002A52A4" w:rsidRDefault="00F13CDA" w:rsidP="00F13CDA">
              <w:pPr>
                <w:pStyle w:val="Bibliografa"/>
                <w:rPr>
                  <w:noProof/>
                </w:rPr>
              </w:pPr>
              <w:r w:rsidRPr="002A52A4">
                <w:fldChar w:fldCharType="begin"/>
              </w:r>
              <w:r w:rsidRPr="002A52A4">
                <w:instrText>BIBLIOGRAPHY</w:instrText>
              </w:r>
              <w:r w:rsidRPr="002A52A4">
                <w:fldChar w:fldCharType="separate"/>
              </w:r>
              <w:r w:rsidRPr="002A52A4">
                <w:rPr>
                  <w:noProof/>
                </w:rPr>
                <w:t>(s.f.).</w:t>
              </w:r>
            </w:p>
            <w:p w14:paraId="14F0627A" w14:textId="77777777" w:rsidR="00F13CDA" w:rsidRPr="002A52A4" w:rsidRDefault="00F13CDA" w:rsidP="00F13CDA">
              <w:pPr>
                <w:pStyle w:val="Bibliografa"/>
                <w:rPr>
                  <w:noProof/>
                </w:rPr>
              </w:pPr>
              <w:r w:rsidRPr="002A52A4">
                <w:rPr>
                  <w:noProof/>
                </w:rPr>
                <w:t xml:space="preserve">Aldea, M., Bernat, G., Burns, A., Dobrin, R., Drake, J. M., Fohler, G., . . . Trimarchi, M. (2006). FSF: A real-time scheduling architecture framework. </w:t>
              </w:r>
              <w:r w:rsidRPr="002A52A4">
                <w:rPr>
                  <w:i/>
                  <w:iCs/>
                  <w:noProof/>
                </w:rPr>
                <w:t>n Proceedings of the IEEE Real Time Technology and Applications Symposium.</w:t>
              </w:r>
              <w:r w:rsidRPr="002A52A4">
                <w:rPr>
                  <w:noProof/>
                </w:rPr>
                <w:t>, 113-124.</w:t>
              </w:r>
            </w:p>
            <w:p w14:paraId="64FEACF2" w14:textId="77777777" w:rsidR="00F13CDA" w:rsidRPr="002A52A4" w:rsidRDefault="00F13CDA" w:rsidP="00F13CDA">
              <w:pPr>
                <w:pStyle w:val="Bibliografa"/>
                <w:rPr>
                  <w:noProof/>
                </w:rPr>
              </w:pPr>
              <w:r w:rsidRPr="002A52A4">
                <w:rPr>
                  <w:noProof/>
                </w:rPr>
                <w:t xml:space="preserve">Amoretti, M., Caselli, S., &amp; Reggiani, M. (2006). Designing distributed, component-based systems for industrial robotic applications. (L. K. (Ed.), Ed.) </w:t>
              </w:r>
              <w:r w:rsidRPr="002A52A4">
                <w:rPr>
                  <w:i/>
                  <w:iCs/>
                  <w:noProof/>
                </w:rPr>
                <w:t>In Industrial Robotics: Programming, Simulation and Applications</w:t>
              </w:r>
              <w:r w:rsidRPr="002A52A4">
                <w:rPr>
                  <w:noProof/>
                </w:rPr>
                <w:t>. doi:10.5772/4892</w:t>
              </w:r>
            </w:p>
            <w:p w14:paraId="193DBCD2" w14:textId="77777777" w:rsidR="00F13CDA" w:rsidRPr="002A52A4" w:rsidRDefault="00F13CDA" w:rsidP="00F13CDA">
              <w:pPr>
                <w:pStyle w:val="Bibliografa"/>
                <w:rPr>
                  <w:noProof/>
                </w:rPr>
              </w:pPr>
              <w:r w:rsidRPr="002A52A4">
                <w:rPr>
                  <w:noProof/>
                </w:rPr>
                <w:t>Bard, J., &amp; Kovarik, V. J. (2007). Software Defined Radio: The Software Communications Architecture. (Wiley-Blackwell, Ed.)</w:t>
              </w:r>
            </w:p>
            <w:p w14:paraId="70819642" w14:textId="77777777" w:rsidR="00F13CDA" w:rsidRPr="002A52A4" w:rsidRDefault="00F13CDA" w:rsidP="00F13CDA">
              <w:pPr>
                <w:pStyle w:val="Bibliografa"/>
                <w:rPr>
                  <w:noProof/>
                </w:rPr>
              </w:pPr>
              <w:r w:rsidRPr="002A52A4">
                <w:rPr>
                  <w:noProof/>
                </w:rPr>
                <w:t xml:space="preserve">Basanta-Val, P., García-Valls, M., &amp; Estévez-Ayres, I. (2010). An architecture for distributed real-time Java based on RMI and RTSJ. </w:t>
              </w:r>
              <w:r w:rsidRPr="002A52A4">
                <w:rPr>
                  <w:i/>
                  <w:iCs/>
                  <w:noProof/>
                </w:rPr>
                <w:t>In Proceedings of the IEEE Conference on Emerging Technologies and Factory Automation</w:t>
              </w:r>
              <w:r w:rsidRPr="002A52A4">
                <w:rPr>
                  <w:noProof/>
                </w:rPr>
                <w:t xml:space="preserve"> (págs. 1-8). IEEE.</w:t>
              </w:r>
            </w:p>
            <w:p w14:paraId="366E573E" w14:textId="77777777" w:rsidR="00F13CDA" w:rsidRPr="002A52A4" w:rsidRDefault="00F13CDA" w:rsidP="00F13CDA">
              <w:pPr>
                <w:pStyle w:val="Bibliografa"/>
                <w:rPr>
                  <w:noProof/>
                </w:rPr>
              </w:pPr>
              <w:r w:rsidRPr="002A52A4">
                <w:rPr>
                  <w:noProof/>
                </w:rPr>
                <w:t xml:space="preserve">Blair, G. S., Coulson, G., Andersen, A., Blair, L., Clarke, M., Costa, F., . . . Saikoski, K. (2001). The design and implementation of open ORB 2. </w:t>
              </w:r>
              <w:r w:rsidRPr="002A52A4">
                <w:rPr>
                  <w:i/>
                  <w:iCs/>
                  <w:noProof/>
                </w:rPr>
                <w:t>In IEEE Distributed Systems Online, 2</w:t>
              </w:r>
              <w:r w:rsidRPr="002A52A4">
                <w:rPr>
                  <w:noProof/>
                </w:rPr>
                <w:t>.</w:t>
              </w:r>
            </w:p>
            <w:p w14:paraId="4215A357" w14:textId="77777777" w:rsidR="00F13CDA" w:rsidRPr="002A52A4" w:rsidRDefault="00F13CDA" w:rsidP="00F13CDA">
              <w:pPr>
                <w:pStyle w:val="Bibliografa"/>
                <w:rPr>
                  <w:noProof/>
                </w:rPr>
              </w:pPr>
              <w:r w:rsidRPr="002A52A4">
                <w:rPr>
                  <w:noProof/>
                </w:rPr>
                <w:t xml:space="preserve">Bollella, G., &amp; Gosling, J. (2000). </w:t>
              </w:r>
              <w:r w:rsidRPr="002A52A4">
                <w:rPr>
                  <w:i/>
                  <w:iCs/>
                  <w:noProof/>
                </w:rPr>
                <w:t>The real-time specification for Java.</w:t>
              </w:r>
              <w:r w:rsidRPr="002A52A4">
                <w:rPr>
                  <w:noProof/>
                </w:rPr>
                <w:t xml:space="preserve"> IEEE Computer. Recuperado el 5 de Marzo de 2015</w:t>
              </w:r>
            </w:p>
            <w:p w14:paraId="532814D3" w14:textId="77777777" w:rsidR="00F13CDA" w:rsidRPr="002A52A4" w:rsidRDefault="00F13CDA" w:rsidP="00F13CDA">
              <w:pPr>
                <w:pStyle w:val="Bibliografa"/>
                <w:rPr>
                  <w:noProof/>
                </w:rPr>
              </w:pPr>
              <w:r w:rsidRPr="002A52A4">
                <w:rPr>
                  <w:noProof/>
                </w:rPr>
                <w:t xml:space="preserve">Campos, J. L., Gutiérrez, J. J., &amp; Harbour, M. G. (2006). Interchangeable scheduling policies in real-time middleware for distribution. (I. P.-E. Technologies, Ed.) </w:t>
              </w:r>
              <w:r w:rsidRPr="002A52A4">
                <w:rPr>
                  <w:i/>
                  <w:iCs/>
                  <w:noProof/>
                </w:rPr>
                <w:t>Lecture Notes in Computer Science, 4006</w:t>
              </w:r>
              <w:r w:rsidRPr="002A52A4">
                <w:rPr>
                  <w:noProof/>
                </w:rPr>
                <w:t>, 227-240.</w:t>
              </w:r>
            </w:p>
            <w:p w14:paraId="43B3C2C9" w14:textId="77777777" w:rsidR="00F13CDA" w:rsidRPr="002A52A4" w:rsidRDefault="00F13CDA" w:rsidP="00F13CDA">
              <w:pPr>
                <w:pStyle w:val="Bibliografa"/>
                <w:rPr>
                  <w:noProof/>
                </w:rPr>
              </w:pPr>
              <w:r w:rsidRPr="002A52A4">
                <w:rPr>
                  <w:noProof/>
                </w:rPr>
                <w:t xml:space="preserve">Corsaro, A. (s.f.). </w:t>
              </w:r>
              <w:r w:rsidRPr="002A52A4">
                <w:rPr>
                  <w:i/>
                  <w:iCs/>
                  <w:noProof/>
                </w:rPr>
                <w:t>Advanced DDS Tutorial.</w:t>
              </w:r>
              <w:r w:rsidRPr="002A52A4">
                <w:rPr>
                  <w:noProof/>
                </w:rPr>
                <w:t xml:space="preserve"> (OpenSPlice, Ed.) Obtenido de http://www.prismTech.com/dds-community</w:t>
              </w:r>
            </w:p>
            <w:p w14:paraId="62447495" w14:textId="77777777" w:rsidR="00F13CDA" w:rsidRPr="002A52A4" w:rsidRDefault="00F13CDA" w:rsidP="00F13CDA">
              <w:pPr>
                <w:pStyle w:val="Bibliografa"/>
                <w:rPr>
                  <w:noProof/>
                </w:rPr>
              </w:pPr>
              <w:r w:rsidRPr="002A52A4">
                <w:rPr>
                  <w:noProof/>
                </w:rPr>
                <w:lastRenderedPageBreak/>
                <w:t xml:space="preserve">Davis, R. I., &amp; Burns, A. (2011). A survey of hard real-time scheduling for multiprocessor systems. </w:t>
              </w:r>
              <w:r w:rsidRPr="002A52A4">
                <w:rPr>
                  <w:i/>
                  <w:iCs/>
                  <w:noProof/>
                </w:rPr>
                <w:t>43,35</w:t>
              </w:r>
              <w:r w:rsidRPr="002A52A4">
                <w:rPr>
                  <w:noProof/>
                </w:rPr>
                <w:t>, págs. 43:4, 35:1-35:44. ACM Computing Surveys. Recuperado el 3 de Marzo de 2015</w:t>
              </w:r>
            </w:p>
            <w:p w14:paraId="7739509E" w14:textId="77777777" w:rsidR="00F13CDA" w:rsidRPr="002A52A4" w:rsidRDefault="00F13CDA" w:rsidP="00F13CDA">
              <w:pPr>
                <w:pStyle w:val="Bibliografa"/>
                <w:rPr>
                  <w:noProof/>
                </w:rPr>
              </w:pPr>
              <w:r w:rsidRPr="002A52A4">
                <w:rPr>
                  <w:noProof/>
                </w:rPr>
                <w:t>Freeman, E., Hupfer, S., &amp; Arnold, K. (1999). JavaSpaces: Principles, Patterns, and Practice. Addison-Wesley, Reading, MA.</w:t>
              </w:r>
            </w:p>
            <w:p w14:paraId="6CD6AB17" w14:textId="77777777" w:rsidR="00F13CDA" w:rsidRPr="002A52A4" w:rsidRDefault="00F13CDA" w:rsidP="00F13CDA">
              <w:pPr>
                <w:pStyle w:val="Bibliografa"/>
                <w:rPr>
                  <w:noProof/>
                </w:rPr>
              </w:pPr>
              <w:r w:rsidRPr="002A52A4">
                <w:rPr>
                  <w:noProof/>
                </w:rPr>
                <w:t xml:space="preserve">FRESCOR. (2006). </w:t>
              </w:r>
              <w:r w:rsidRPr="002A52A4">
                <w:rPr>
                  <w:i/>
                  <w:iCs/>
                  <w:noProof/>
                </w:rPr>
                <w:t xml:space="preserve">Framework for Real-Time Embedded Systems Based on COntRacts. Project Web page. Retrieved September 2013 </w:t>
              </w:r>
              <w:r w:rsidRPr="002A52A4">
                <w:rPr>
                  <w:noProof/>
                </w:rPr>
                <w:t>. Recuperado el 10 de Marzo de 2015, de http://www.frescor.org</w:t>
              </w:r>
            </w:p>
            <w:p w14:paraId="026E8E91" w14:textId="77777777" w:rsidR="00F13CDA" w:rsidRPr="002A52A4" w:rsidRDefault="00F13CDA" w:rsidP="00F13CDA">
              <w:pPr>
                <w:pStyle w:val="Bibliografa"/>
                <w:rPr>
                  <w:noProof/>
                </w:rPr>
              </w:pPr>
              <w:r w:rsidRPr="002A52A4">
                <w:rPr>
                  <w:noProof/>
                </w:rPr>
                <w:t xml:space="preserve">Gillen, M., Loyall, J., Haigh, K. Z., Walsh, R., Partridge, C., Lauer, G., &amp; Strayer, T. (2012). Information dissemination in disadvantaged wireless communications using a data dissemination service and content data network. </w:t>
              </w:r>
              <w:r w:rsidRPr="002A52A4">
                <w:rPr>
                  <w:i/>
                  <w:iCs/>
                  <w:noProof/>
                </w:rPr>
                <w:t>In Proceedings of the SPIE Conference on Defense Transformation and Net-Centric Systems</w:t>
              </w:r>
              <w:r w:rsidRPr="002A52A4">
                <w:rPr>
                  <w:noProof/>
                </w:rPr>
                <w:t xml:space="preserve">, </w:t>
              </w:r>
              <w:r w:rsidRPr="002A52A4">
                <w:rPr>
                  <w:i/>
                  <w:iCs/>
                  <w:noProof/>
                </w:rPr>
                <w:t>8405.</w:t>
              </w:r>
              <w:r w:rsidRPr="002A52A4">
                <w:rPr>
                  <w:noProof/>
                </w:rPr>
                <w:t xml:space="preserve"> </w:t>
              </w:r>
            </w:p>
            <w:p w14:paraId="665FF1DE" w14:textId="77777777" w:rsidR="00F13CDA" w:rsidRPr="002A52A4" w:rsidRDefault="00F13CDA" w:rsidP="00F13CDA">
              <w:pPr>
                <w:pStyle w:val="Bibliografa"/>
                <w:rPr>
                  <w:noProof/>
                </w:rPr>
              </w:pPr>
              <w:r w:rsidRPr="002A52A4">
                <w:rPr>
                  <w:noProof/>
                </w:rPr>
                <w:t xml:space="preserve">Gokhale, A., Balasubramanian, K., Krishna, A. S., Balasubramanian, J., Edwards, G., Deng, G., . . . Schmidt, D. C. (2008). Model driven middleware: A new paradigm for developing distributed real-time and embedded systems. </w:t>
              </w:r>
              <w:r w:rsidRPr="002A52A4">
                <w:rPr>
                  <w:i/>
                  <w:iCs/>
                  <w:noProof/>
                </w:rPr>
                <w:t>Science of Computer Programming, 73</w:t>
              </w:r>
              <w:r w:rsidRPr="002A52A4">
                <w:rPr>
                  <w:noProof/>
                </w:rPr>
                <w:t>, 39-58.</w:t>
              </w:r>
            </w:p>
            <w:p w14:paraId="09CEBD67" w14:textId="77777777" w:rsidR="00F13CDA" w:rsidRPr="002A52A4" w:rsidRDefault="00F13CDA" w:rsidP="00F13CDA">
              <w:pPr>
                <w:pStyle w:val="Bibliografa"/>
                <w:rPr>
                  <w:noProof/>
                </w:rPr>
              </w:pPr>
              <w:r w:rsidRPr="002A52A4">
                <w:rPr>
                  <w:noProof/>
                </w:rPr>
                <w:t xml:space="preserve">Grelck, C., Julju, J., &amp; Penczek, F. (2012). Distributed S-Net: Cluster and grid computing without the hassle. </w:t>
              </w:r>
              <w:r w:rsidRPr="002A52A4">
                <w:rPr>
                  <w:i/>
                  <w:iCs/>
                  <w:noProof/>
                </w:rPr>
                <w:t>In Proceedings of the 12th IEEE /ACM International Symposium on Cluster, Cloud and Grid Computing(CCGrid)</w:t>
              </w:r>
              <w:r w:rsidRPr="002A52A4">
                <w:rPr>
                  <w:noProof/>
                </w:rPr>
                <w:t>, (págs. 410-418).</w:t>
              </w:r>
            </w:p>
            <w:p w14:paraId="5B44C42D" w14:textId="77777777" w:rsidR="00F13CDA" w:rsidRPr="002A52A4" w:rsidRDefault="00F13CDA" w:rsidP="00F13CDA">
              <w:pPr>
                <w:pStyle w:val="Bibliografa"/>
                <w:rPr>
                  <w:noProof/>
                </w:rPr>
              </w:pPr>
              <w:r w:rsidRPr="002A52A4">
                <w:rPr>
                  <w:noProof/>
                </w:rPr>
                <w:t xml:space="preserve">IEEE. (2006). </w:t>
              </w:r>
              <w:r w:rsidRPr="002A52A4">
                <w:rPr>
                  <w:i/>
                  <w:iCs/>
                  <w:noProof/>
                </w:rPr>
                <w:t xml:space="preserve">The Institute of Electrical and Electronics Engineers STD 802.1Q. 2006. Virtual bridged local area networks. Annex G. </w:t>
              </w:r>
              <w:r w:rsidRPr="002A52A4">
                <w:rPr>
                  <w:noProof/>
                </w:rPr>
                <w:t>. Obtenido de http://www.ieee802.org/1/pages/802.1Q.html</w:t>
              </w:r>
            </w:p>
            <w:p w14:paraId="7826CF2E" w14:textId="77777777" w:rsidR="00F13CDA" w:rsidRPr="002A52A4" w:rsidRDefault="00F13CDA" w:rsidP="00F13CDA">
              <w:pPr>
                <w:pStyle w:val="Bibliografa"/>
                <w:rPr>
                  <w:noProof/>
                </w:rPr>
              </w:pPr>
              <w:r w:rsidRPr="002A52A4">
                <w:rPr>
                  <w:noProof/>
                </w:rPr>
                <w:t xml:space="preserve">ISO/IEC. (2012). Ada 2012 Reference Manual. Language and Standard Libraries—International Standard. </w:t>
              </w:r>
              <w:r w:rsidRPr="002A52A4">
                <w:rPr>
                  <w:i/>
                  <w:iCs/>
                  <w:noProof/>
                </w:rPr>
                <w:t>ISO/IEC, 8652</w:t>
              </w:r>
              <w:r w:rsidRPr="002A52A4">
                <w:rPr>
                  <w:noProof/>
                </w:rPr>
                <w:t>.</w:t>
              </w:r>
            </w:p>
            <w:p w14:paraId="03E719F1" w14:textId="77777777" w:rsidR="00F13CDA" w:rsidRPr="002A52A4" w:rsidRDefault="00F13CDA" w:rsidP="00F13CDA">
              <w:pPr>
                <w:pStyle w:val="Bibliografa"/>
                <w:rPr>
                  <w:noProof/>
                </w:rPr>
              </w:pPr>
              <w:r w:rsidRPr="002A52A4">
                <w:rPr>
                  <w:noProof/>
                </w:rPr>
                <w:lastRenderedPageBreak/>
                <w:t xml:space="preserve">ISO/IEC, Taft, S. T., Duff, R. A., Brukardt, R., Ploedereder, E., &amp; Leroy, P. (2006). Ada 2005 Reference Manual. Language and Standard Libraries—International Standard ISO/IEC 8652 (E) with Technical Corrigendum 1 and Amendment 1. </w:t>
              </w:r>
              <w:r w:rsidRPr="002A52A4">
                <w:rPr>
                  <w:i/>
                  <w:iCs/>
                  <w:noProof/>
                </w:rPr>
                <w:t>Lecture Notes in Computer Science, 4348</w:t>
              </w:r>
              <w:r w:rsidRPr="002A52A4">
                <w:rPr>
                  <w:noProof/>
                </w:rPr>
                <w:t>. Recuperado el 5 de Marzo de 2015</w:t>
              </w:r>
            </w:p>
            <w:p w14:paraId="53DADA56" w14:textId="77777777" w:rsidR="00F13CDA" w:rsidRPr="002A52A4" w:rsidRDefault="00F13CDA" w:rsidP="00F13CDA">
              <w:pPr>
                <w:pStyle w:val="Bibliografa"/>
                <w:rPr>
                  <w:noProof/>
                </w:rPr>
              </w:pPr>
              <w:r w:rsidRPr="002A52A4">
                <w:rPr>
                  <w:noProof/>
                </w:rPr>
                <w:t xml:space="preserve">Kermarrec, Y. (1999). CORBA vs. Ada 95 DSA: A programmer’s view. </w:t>
              </w:r>
              <w:r w:rsidRPr="002A52A4">
                <w:rPr>
                  <w:i/>
                  <w:iCs/>
                  <w:noProof/>
                </w:rPr>
                <w:t>XIX</w:t>
              </w:r>
              <w:r w:rsidRPr="002A52A4">
                <w:rPr>
                  <w:noProof/>
                </w:rPr>
                <w:t>, 39-46. Recuperado el 5 de Marzo de 2015</w:t>
              </w:r>
            </w:p>
            <w:p w14:paraId="0DF70065" w14:textId="77777777" w:rsidR="00F13CDA" w:rsidRPr="002A52A4" w:rsidRDefault="00F13CDA" w:rsidP="00F13CDA">
              <w:pPr>
                <w:pStyle w:val="Bibliografa"/>
                <w:rPr>
                  <w:noProof/>
                </w:rPr>
              </w:pPr>
              <w:r w:rsidRPr="002A52A4">
                <w:rPr>
                  <w:noProof/>
                </w:rPr>
                <w:t xml:space="preserve">Kim, K. H. (2000). Object-oriented real-time distributed programming and support middleware. </w:t>
              </w:r>
              <w:r w:rsidRPr="002A52A4">
                <w:rPr>
                  <w:i/>
                  <w:iCs/>
                  <w:noProof/>
                </w:rPr>
                <w:t>In Proceedings of the 7th International Conference on Parallel and Distributed Systems (ICPADS)</w:t>
              </w:r>
              <w:r w:rsidRPr="002A52A4">
                <w:rPr>
                  <w:noProof/>
                </w:rPr>
                <w:t>, 10-20.</w:t>
              </w:r>
            </w:p>
            <w:p w14:paraId="57D6CC6D" w14:textId="77777777" w:rsidR="00F13CDA" w:rsidRPr="002A52A4" w:rsidRDefault="00F13CDA" w:rsidP="00F13CDA">
              <w:pPr>
                <w:pStyle w:val="Bibliografa"/>
                <w:rPr>
                  <w:noProof/>
                </w:rPr>
              </w:pPr>
              <w:r w:rsidRPr="002A52A4">
                <w:rPr>
                  <w:noProof/>
                </w:rPr>
                <w:t xml:space="preserve">Klefstad, R., Schmidt, D. C., &amp; O'Ryan, C. (2002). Towards highly configurable real-time object request brokers. </w:t>
              </w:r>
              <w:r w:rsidRPr="002A52A4">
                <w:rPr>
                  <w:i/>
                  <w:iCs/>
                  <w:noProof/>
                </w:rPr>
                <w:t>In Proceedings of the 5th IEEE International Symposium on Object-Oriented Real-Time Distributed Computing (ISORC)</w:t>
              </w:r>
              <w:r w:rsidRPr="002A52A4">
                <w:rPr>
                  <w:noProof/>
                </w:rPr>
                <w:t>, (págs. 437-447).</w:t>
              </w:r>
            </w:p>
            <w:p w14:paraId="666D521A" w14:textId="77777777" w:rsidR="00F13CDA" w:rsidRPr="002A52A4" w:rsidRDefault="00F13CDA" w:rsidP="00F13CDA">
              <w:pPr>
                <w:pStyle w:val="Bibliografa"/>
                <w:rPr>
                  <w:noProof/>
                </w:rPr>
              </w:pPr>
              <w:r w:rsidRPr="002A52A4">
                <w:rPr>
                  <w:noProof/>
                </w:rPr>
                <w:t xml:space="preserve">Liu, C. L., &amp; Layland, J. W. (1973). Scheduling algorithms for multiprogramming in a hard-real-time environments. </w:t>
              </w:r>
              <w:r w:rsidRPr="002A52A4">
                <w:rPr>
                  <w:i/>
                  <w:iCs/>
                  <w:noProof/>
                </w:rPr>
                <w:t>Journal of the ACM</w:t>
              </w:r>
              <w:r w:rsidRPr="002A52A4">
                <w:rPr>
                  <w:noProof/>
                </w:rPr>
                <w:t xml:space="preserve">, </w:t>
              </w:r>
              <w:r w:rsidRPr="002A52A4">
                <w:rPr>
                  <w:i/>
                  <w:iCs/>
                  <w:noProof/>
                </w:rPr>
                <w:t>20</w:t>
              </w:r>
              <w:r w:rsidRPr="002A52A4">
                <w:rPr>
                  <w:noProof/>
                </w:rPr>
                <w:t>, págs. 46-61. Recuperado el 3 de Marzo de 2015</w:t>
              </w:r>
            </w:p>
            <w:p w14:paraId="0AF3ADDA" w14:textId="77777777" w:rsidR="00F13CDA" w:rsidRPr="002A52A4" w:rsidRDefault="00F13CDA" w:rsidP="00F13CDA">
              <w:pPr>
                <w:pStyle w:val="Bibliografa"/>
                <w:rPr>
                  <w:noProof/>
                </w:rPr>
              </w:pPr>
              <w:r w:rsidRPr="002A52A4">
                <w:rPr>
                  <w:noProof/>
                </w:rPr>
                <w:t xml:space="preserve">Neumeyer, L., Robbins, B., Nair, A., &amp; Kesari, A. (2010). S4: Distributed stream computing platform. </w:t>
              </w:r>
              <w:r w:rsidRPr="002A52A4">
                <w:rPr>
                  <w:i/>
                  <w:iCs/>
                  <w:noProof/>
                </w:rPr>
                <w:t>In Proceedings of the IEEE International Conference on Data Mining (ICDM)</w:t>
              </w:r>
              <w:r w:rsidRPr="002A52A4">
                <w:rPr>
                  <w:noProof/>
                </w:rPr>
                <w:t xml:space="preserve"> (págs. 170-177). IEEE.</w:t>
              </w:r>
            </w:p>
            <w:p w14:paraId="41614815" w14:textId="77777777" w:rsidR="00F13CDA" w:rsidRPr="002A52A4" w:rsidRDefault="00F13CDA" w:rsidP="00F13CDA">
              <w:pPr>
                <w:pStyle w:val="Bibliografa"/>
                <w:rPr>
                  <w:noProof/>
                </w:rPr>
              </w:pPr>
              <w:r w:rsidRPr="002A52A4">
                <w:rPr>
                  <w:noProof/>
                </w:rPr>
                <w:t>OMG. (2005). Realtime Corba Specification. v1.2. Obtenido de http://www.omg.org/spec/RT/1.2/</w:t>
              </w:r>
            </w:p>
            <w:p w14:paraId="4C1716D5" w14:textId="77777777" w:rsidR="00F13CDA" w:rsidRPr="002A52A4" w:rsidRDefault="00F13CDA" w:rsidP="00F13CDA">
              <w:pPr>
                <w:pStyle w:val="Bibliografa"/>
                <w:rPr>
                  <w:noProof/>
                </w:rPr>
              </w:pPr>
              <w:r w:rsidRPr="002A52A4">
                <w:rPr>
                  <w:noProof/>
                </w:rPr>
                <w:t>OMG. (2007). Data Distribution Service for Real-Time Systems. v1.2. Obtenido de http://www.omg.org/spec/DDS/1.2/</w:t>
              </w:r>
            </w:p>
            <w:p w14:paraId="2CD3D4FA" w14:textId="77777777" w:rsidR="00F13CDA" w:rsidRPr="002A52A4" w:rsidRDefault="00F13CDA" w:rsidP="00F13CDA">
              <w:pPr>
                <w:pStyle w:val="Bibliografa"/>
                <w:rPr>
                  <w:noProof/>
                </w:rPr>
              </w:pPr>
              <w:r w:rsidRPr="002A52A4">
                <w:rPr>
                  <w:noProof/>
                </w:rPr>
                <w:t xml:space="preserve">OMG. (2009). </w:t>
              </w:r>
              <w:r w:rsidRPr="002A52A4">
                <w:rPr>
                  <w:i/>
                  <w:iCs/>
                  <w:noProof/>
                </w:rPr>
                <w:t>The Real-Time Publish-Subscribe Wire Protocol. DDS interoperability wire protocol speciﬁcation. v2.1. .</w:t>
              </w:r>
              <w:r w:rsidRPr="002A52A4">
                <w:rPr>
                  <w:noProof/>
                </w:rPr>
                <w:t xml:space="preserve"> Recuperado el 6 de Marzo de 2015, de http://www.omg.org/spec/DDSI/2.1/</w:t>
              </w:r>
            </w:p>
            <w:p w14:paraId="559E4E5D" w14:textId="77777777" w:rsidR="00F13CDA" w:rsidRPr="002A52A4" w:rsidRDefault="00F13CDA" w:rsidP="00F13CDA">
              <w:pPr>
                <w:pStyle w:val="Bibliografa"/>
                <w:rPr>
                  <w:noProof/>
                </w:rPr>
              </w:pPr>
              <w:r w:rsidRPr="002A52A4">
                <w:rPr>
                  <w:noProof/>
                </w:rPr>
                <w:lastRenderedPageBreak/>
                <w:t>OMG. (2011). Corba Core Specification. v3.2. Recuperado el 5 de Marzo de 2015, de http://www.omg.org/spec/CORBA/3.2/</w:t>
              </w:r>
            </w:p>
            <w:p w14:paraId="353133EE" w14:textId="77777777" w:rsidR="00F13CDA" w:rsidRPr="002A52A4" w:rsidRDefault="00F13CDA" w:rsidP="00F13CDA">
              <w:pPr>
                <w:pStyle w:val="Bibliografa"/>
                <w:rPr>
                  <w:noProof/>
                </w:rPr>
              </w:pPr>
              <w:r w:rsidRPr="002A52A4">
                <w:rPr>
                  <w:noProof/>
                </w:rPr>
                <w:t xml:space="preserve">OMG. (2012). </w:t>
              </w:r>
              <w:r w:rsidRPr="002A52A4">
                <w:rPr>
                  <w:i/>
                  <w:iCs/>
                  <w:noProof/>
                </w:rPr>
                <w:t>Extensible and Dynamic Topic Types for DDS. v1.0. .</w:t>
              </w:r>
              <w:r w:rsidRPr="002A52A4">
                <w:rPr>
                  <w:noProof/>
                </w:rPr>
                <w:t xml:space="preserve"> Obtenido de http://www.omg.org/spec/DDS-XTypes/1.0/</w:t>
              </w:r>
            </w:p>
            <w:p w14:paraId="3BA20BC0" w14:textId="77777777" w:rsidR="00F13CDA" w:rsidRPr="002A52A4" w:rsidRDefault="00F13CDA" w:rsidP="00F13CDA">
              <w:pPr>
                <w:pStyle w:val="Bibliografa"/>
                <w:rPr>
                  <w:noProof/>
                </w:rPr>
              </w:pPr>
              <w:r w:rsidRPr="002A52A4">
                <w:rPr>
                  <w:noProof/>
                </w:rPr>
                <w:t>OMG. (2014). The Real-time Publish-Suscribe Protocol (RTPS) DDS Interoperability Wire Protocol Specification Version 2.2.</w:t>
              </w:r>
            </w:p>
            <w:p w14:paraId="52A999DE" w14:textId="77777777" w:rsidR="00F13CDA" w:rsidRPr="002A52A4" w:rsidRDefault="00F13CDA" w:rsidP="00F13CDA">
              <w:pPr>
                <w:pStyle w:val="Bibliografa"/>
                <w:rPr>
                  <w:noProof/>
                </w:rPr>
              </w:pPr>
              <w:r w:rsidRPr="002A52A4">
                <w:rPr>
                  <w:noProof/>
                </w:rPr>
                <w:t xml:space="preserve">Pardo-Castellote, G. (s.f.). </w:t>
              </w:r>
              <w:r w:rsidRPr="002A52A4">
                <w:rPr>
                  <w:i/>
                  <w:iCs/>
                  <w:noProof/>
                </w:rPr>
                <w:t>OMG Data-Distribution Service: Architectural Overview.</w:t>
              </w:r>
              <w:r w:rsidRPr="002A52A4">
                <w:rPr>
                  <w:noProof/>
                </w:rPr>
                <w:t xml:space="preserve"> Real-Time Innovations, Inc.</w:t>
              </w:r>
            </w:p>
            <w:p w14:paraId="4F80C0AD" w14:textId="77777777" w:rsidR="00F13CDA" w:rsidRPr="002A52A4" w:rsidRDefault="00F13CDA" w:rsidP="00F13CDA">
              <w:pPr>
                <w:pStyle w:val="Bibliografa"/>
                <w:rPr>
                  <w:noProof/>
                </w:rPr>
              </w:pPr>
              <w:r w:rsidRPr="002A52A4">
                <w:rPr>
                  <w:noProof/>
                </w:rPr>
                <w:t xml:space="preserve">Perathoner, S., Wandeler, E., Thiele, L., Hamann, A., Schliecker, S., Henia, R., . . . Harbour, M. G. (2007). Influence of different system abstractions on the performance analysis of distributed real-time systems. </w:t>
              </w:r>
              <w:r w:rsidRPr="002A52A4">
                <w:rPr>
                  <w:i/>
                  <w:iCs/>
                  <w:noProof/>
                </w:rPr>
                <w:t>In Proceedings of the 7th ACM &amp; IEEE International Conference on Embedded Software (EMSOFT’07)</w:t>
              </w:r>
              <w:r w:rsidRPr="002A52A4">
                <w:rPr>
                  <w:noProof/>
                </w:rPr>
                <w:t xml:space="preserve"> (págs. 193-202). New York: ACM. Recuperado el 03 de Marzo de 2015</w:t>
              </w:r>
            </w:p>
            <w:p w14:paraId="196C7D53" w14:textId="77777777" w:rsidR="00F13CDA" w:rsidRPr="002A52A4" w:rsidRDefault="00F13CDA" w:rsidP="00F13CDA">
              <w:pPr>
                <w:pStyle w:val="Bibliografa"/>
                <w:rPr>
                  <w:noProof/>
                </w:rPr>
              </w:pPr>
              <w:r w:rsidRPr="002A52A4">
                <w:rPr>
                  <w:noProof/>
                </w:rPr>
                <w:t xml:space="preserve">Pérez, H., &amp; Gutiérrez, J. J. (2012). On the schedulability of a data-centric real-time distribution middleware. </w:t>
              </w:r>
              <w:r w:rsidRPr="002A52A4">
                <w:rPr>
                  <w:i/>
                  <w:iCs/>
                  <w:noProof/>
                </w:rPr>
                <w:t>Computer Standards and Interfaces 34.</w:t>
              </w:r>
              <w:r w:rsidRPr="002A52A4">
                <w:rPr>
                  <w:noProof/>
                </w:rPr>
                <w:t>, 203-211.</w:t>
              </w:r>
            </w:p>
            <w:p w14:paraId="72108FC6" w14:textId="77777777" w:rsidR="00F13CDA" w:rsidRPr="002A52A4" w:rsidRDefault="00F13CDA" w:rsidP="00F13CDA">
              <w:pPr>
                <w:pStyle w:val="Bibliografa"/>
                <w:rPr>
                  <w:noProof/>
                </w:rPr>
              </w:pPr>
              <w:r w:rsidRPr="002A52A4">
                <w:rPr>
                  <w:noProof/>
                </w:rPr>
                <w:t xml:space="preserve">Pérez, H., &amp; Gutiérrez, J. J. (Marzo de 2014). A survey on standards for real-time distribution middleware. </w:t>
              </w:r>
              <w:r w:rsidRPr="002A52A4">
                <w:rPr>
                  <w:i/>
                  <w:iCs/>
                  <w:noProof/>
                </w:rPr>
                <w:t>ACM Computing Surveys, 46</w:t>
              </w:r>
              <w:r w:rsidRPr="002A52A4">
                <w:rPr>
                  <w:noProof/>
                </w:rPr>
                <w:t xml:space="preserve">(49), 39. doi:10.1145/2532636 </w:t>
              </w:r>
            </w:p>
            <w:p w14:paraId="006888BC" w14:textId="77777777" w:rsidR="00F13CDA" w:rsidRPr="002A52A4" w:rsidRDefault="00F13CDA" w:rsidP="00F13CDA">
              <w:pPr>
                <w:pStyle w:val="Bibliografa"/>
                <w:rPr>
                  <w:noProof/>
                </w:rPr>
              </w:pPr>
              <w:r w:rsidRPr="002A52A4">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sidRPr="002A52A4">
                <w:rPr>
                  <w:i/>
                  <w:iCs/>
                  <w:noProof/>
                </w:rPr>
                <w:t>Lecture Notes in Computer Science.</w:t>
              </w:r>
              <w:r w:rsidRPr="002A52A4">
                <w:rPr>
                  <w:noProof/>
                </w:rPr>
                <w:t xml:space="preserve"> </w:t>
              </w:r>
              <w:r w:rsidRPr="002A52A4">
                <w:rPr>
                  <w:i/>
                  <w:iCs/>
                  <w:noProof/>
                </w:rPr>
                <w:t>5026</w:t>
              </w:r>
              <w:r w:rsidRPr="002A52A4">
                <w:rPr>
                  <w:noProof/>
                </w:rPr>
                <w:t>, págs. 268-281. Springer.</w:t>
              </w:r>
            </w:p>
            <w:p w14:paraId="455233B1" w14:textId="77777777" w:rsidR="00F13CDA" w:rsidRPr="002A52A4" w:rsidRDefault="00F13CDA" w:rsidP="00F13CDA">
              <w:pPr>
                <w:pStyle w:val="Bibliografa"/>
                <w:rPr>
                  <w:noProof/>
                </w:rPr>
              </w:pPr>
              <w:r w:rsidRPr="002A52A4">
                <w:rPr>
                  <w:noProof/>
                </w:rPr>
                <w:t xml:space="preserve">Rouvoy, R., Barone, P., Ding, Y., Eliassen, F., Hallsteinsen, S., Lorenzo, J., . . . Scholz, U. (2009). MUSIC: Middleware support for self-adaptation in ubiquitous and service-oriented environments. In Software Engineering for Self-Adaptive Systems. </w:t>
              </w:r>
              <w:r w:rsidRPr="002A52A4">
                <w:rPr>
                  <w:i/>
                  <w:iCs/>
                  <w:noProof/>
                </w:rPr>
                <w:t>Lecture Notes in Computer Science, 5525</w:t>
              </w:r>
              <w:r w:rsidRPr="002A52A4">
                <w:rPr>
                  <w:noProof/>
                </w:rPr>
                <w:t>, 164-182.</w:t>
              </w:r>
            </w:p>
            <w:p w14:paraId="7D95EB42" w14:textId="77777777" w:rsidR="00F13CDA" w:rsidRPr="002A52A4" w:rsidRDefault="00F13CDA" w:rsidP="00F13CDA">
              <w:pPr>
                <w:pStyle w:val="Bibliografa"/>
                <w:rPr>
                  <w:noProof/>
                </w:rPr>
              </w:pPr>
              <w:r w:rsidRPr="002A52A4">
                <w:rPr>
                  <w:noProof/>
                </w:rPr>
                <w:lastRenderedPageBreak/>
                <w:t xml:space="preserve">Ryll, M., &amp; Ratchev, S. (2008). Application of the data distribution service for ﬂexible manufacturing automation. . </w:t>
              </w:r>
              <w:r w:rsidRPr="002A52A4">
                <w:rPr>
                  <w:i/>
                  <w:iCs/>
                  <w:noProof/>
                </w:rPr>
                <w:t xml:space="preserve">International Journal of Aerospace and Mechanical Engineering </w:t>
              </w:r>
              <w:r w:rsidRPr="002A52A4">
                <w:rPr>
                  <w:noProof/>
                </w:rPr>
                <w:t>, 193-200.</w:t>
              </w:r>
            </w:p>
            <w:p w14:paraId="7B6F4905" w14:textId="77777777" w:rsidR="00F13CDA" w:rsidRPr="002A52A4" w:rsidRDefault="00F13CDA" w:rsidP="00F13CDA">
              <w:pPr>
                <w:pStyle w:val="Bibliografa"/>
                <w:rPr>
                  <w:noProof/>
                </w:rPr>
              </w:pPr>
              <w:r w:rsidRPr="002A52A4">
                <w:rPr>
                  <w:noProof/>
                </w:rPr>
                <w:t xml:space="preserve">Schimidt, D. C., Corsaro, A., &amp; Hag, H. V. (2008). Addressing the challenges of tactical information management in net-centric systems with DDS. En </w:t>
              </w:r>
              <w:r w:rsidRPr="002A52A4">
                <w:rPr>
                  <w:i/>
                  <w:iCs/>
                  <w:noProof/>
                </w:rPr>
                <w:t>Journal of Defense Software Engineering</w:t>
              </w:r>
              <w:r w:rsidRPr="002A52A4">
                <w:rPr>
                  <w:noProof/>
                </w:rPr>
                <w:t xml:space="preserve"> (págs. 24-29).</w:t>
              </w:r>
            </w:p>
            <w:p w14:paraId="7751435E" w14:textId="77777777" w:rsidR="00F13CDA" w:rsidRPr="002A52A4" w:rsidRDefault="00F13CDA" w:rsidP="00F13CDA">
              <w:pPr>
                <w:pStyle w:val="Bibliografa"/>
                <w:rPr>
                  <w:noProof/>
                </w:rPr>
              </w:pPr>
              <w:r w:rsidRPr="002A52A4">
                <w:rPr>
                  <w:noProof/>
                </w:rPr>
                <w:t xml:space="preserve">Sha, L., Rjkumar, R., &amp; Lehoczky, J. P. (1990). Priority inheritance protocols: An approach to real-time synchronization. </w:t>
              </w:r>
              <w:r w:rsidRPr="002A52A4">
                <w:rPr>
                  <w:i/>
                  <w:iCs/>
                  <w:noProof/>
                </w:rPr>
                <w:t>IEEE Transactions on Computers 39.</w:t>
              </w:r>
              <w:r w:rsidRPr="002A52A4">
                <w:rPr>
                  <w:noProof/>
                </w:rPr>
                <w:t xml:space="preserve"> </w:t>
              </w:r>
              <w:r w:rsidRPr="002A52A4">
                <w:rPr>
                  <w:i/>
                  <w:iCs/>
                  <w:noProof/>
                </w:rPr>
                <w:t>9</w:t>
              </w:r>
              <w:r w:rsidRPr="002A52A4">
                <w:rPr>
                  <w:noProof/>
                </w:rPr>
                <w:t>, págs. 1175-1185. IEEE.</w:t>
              </w:r>
            </w:p>
            <w:p w14:paraId="0392656A" w14:textId="77777777" w:rsidR="00F13CDA" w:rsidRPr="002A52A4" w:rsidRDefault="00F13CDA" w:rsidP="00F13CDA">
              <w:pPr>
                <w:pStyle w:val="Bibliografa"/>
                <w:rPr>
                  <w:noProof/>
                </w:rPr>
              </w:pPr>
              <w:r w:rsidRPr="002A52A4">
                <w:rPr>
                  <w:noProof/>
                </w:rPr>
                <w:t xml:space="preserve">Sun Microsystems. (2000). </w:t>
              </w:r>
              <w:r w:rsidRPr="002A52A4">
                <w:rPr>
                  <w:i/>
                  <w:iCs/>
                  <w:noProof/>
                </w:rPr>
                <w:t>JSR-50: Distributed Real-Time Specification.</w:t>
              </w:r>
              <w:r w:rsidRPr="002A52A4">
                <w:rPr>
                  <w:noProof/>
                </w:rPr>
                <w:t xml:space="preserve"> Obtenido de http://jcp.org/en/jsr/detail?id=50</w:t>
              </w:r>
            </w:p>
            <w:p w14:paraId="22493527" w14:textId="77777777" w:rsidR="00F13CDA" w:rsidRPr="002A52A4" w:rsidRDefault="00F13CDA" w:rsidP="00F13CDA">
              <w:pPr>
                <w:pStyle w:val="Bibliografa"/>
                <w:rPr>
                  <w:noProof/>
                </w:rPr>
              </w:pPr>
              <w:r w:rsidRPr="002A52A4">
                <w:rPr>
                  <w:noProof/>
                </w:rPr>
                <w:t xml:space="preserve">Sun Microsystems. (2002). </w:t>
              </w:r>
              <w:r w:rsidRPr="002A52A4">
                <w:rPr>
                  <w:i/>
                  <w:iCs/>
                  <w:noProof/>
                </w:rPr>
                <w:t>JavaTM Message Service Specification. v1.1.</w:t>
              </w:r>
              <w:r w:rsidRPr="002A52A4">
                <w:rPr>
                  <w:noProof/>
                </w:rPr>
                <w:t xml:space="preserve"> Obtenido de http://www.oracle.com/technetwork/java/docs-136352.html</w:t>
              </w:r>
            </w:p>
            <w:p w14:paraId="6D88E1FF" w14:textId="77777777" w:rsidR="00F13CDA" w:rsidRPr="002A52A4" w:rsidRDefault="00F13CDA" w:rsidP="00F13CDA">
              <w:pPr>
                <w:pStyle w:val="Bibliografa"/>
                <w:rPr>
                  <w:noProof/>
                </w:rPr>
              </w:pPr>
              <w:r w:rsidRPr="002A52A4">
                <w:rPr>
                  <w:noProof/>
                </w:rPr>
                <w:t xml:space="preserve">Sun Microsystems. (2004). </w:t>
              </w:r>
              <w:r w:rsidRPr="002A52A4">
                <w:rPr>
                  <w:i/>
                  <w:iCs/>
                  <w:noProof/>
                </w:rPr>
                <w:t>Java Remote Method Invocation (RMI).</w:t>
              </w:r>
              <w:r w:rsidRPr="002A52A4">
                <w:rPr>
                  <w:noProof/>
                </w:rPr>
                <w:t xml:space="preserve"> Obtenido de http://www.oracle.com/technetwork/java/javase/tech/index-jsp-136424.html</w:t>
              </w:r>
            </w:p>
            <w:p w14:paraId="3752E2C2" w14:textId="77777777" w:rsidR="00F13CDA" w:rsidRPr="002A52A4" w:rsidRDefault="00F13CDA" w:rsidP="00F13CDA">
              <w:pPr>
                <w:pStyle w:val="Bibliografa"/>
                <w:rPr>
                  <w:noProof/>
                </w:rPr>
              </w:pPr>
              <w:r w:rsidRPr="002A52A4">
                <w:rPr>
                  <w:noProof/>
                </w:rPr>
                <w:t xml:space="preserve">Sun Microsystems. (2012). </w:t>
              </w:r>
              <w:r w:rsidRPr="002A52A4">
                <w:rPr>
                  <w:i/>
                  <w:iCs/>
                  <w:noProof/>
                </w:rPr>
                <w:t>Distributed Real-Time Speciﬁcation (Early draft).</w:t>
              </w:r>
              <w:r w:rsidRPr="002A52A4">
                <w:rPr>
                  <w:noProof/>
                </w:rPr>
                <w:t xml:space="preserve"> Recuperado el 06 de Marzo de 2015, de http://jcp.org/en/egc/download/drtsj.pdf?id=50&amp;ﬁleId=5028</w:t>
              </w:r>
            </w:p>
            <w:p w14:paraId="01D1EE58" w14:textId="77777777" w:rsidR="00F13CDA" w:rsidRPr="002A52A4" w:rsidRDefault="00F13CDA" w:rsidP="00F13CDA">
              <w:pPr>
                <w:pStyle w:val="Bibliografa"/>
                <w:rPr>
                  <w:noProof/>
                </w:rPr>
              </w:pPr>
              <w:r w:rsidRPr="002A52A4">
                <w:rPr>
                  <w:noProof/>
                </w:rPr>
                <w:t xml:space="preserve">Tejera, D., Alonso, A., &amp; de Miguel, M. A. (2007). RMI-HRT: Remote method invocation—hard real time. </w:t>
              </w:r>
              <w:r w:rsidRPr="002A52A4">
                <w:rPr>
                  <w:i/>
                  <w:iCs/>
                  <w:noProof/>
                </w:rPr>
                <w:t>In Proceedings of the 5th International Workshop on Java Technologies for Real-Time and Embedded Systems (JTRES’07).</w:t>
              </w:r>
              <w:r w:rsidRPr="002A52A4">
                <w:rPr>
                  <w:noProof/>
                </w:rPr>
                <w:t>, 113-120.</w:t>
              </w:r>
            </w:p>
            <w:p w14:paraId="6DB14C7B" w14:textId="77777777" w:rsidR="00F13CDA" w:rsidRPr="002A52A4" w:rsidRDefault="00F13CDA" w:rsidP="00F13CDA">
              <w:pPr>
                <w:pStyle w:val="Bibliografa"/>
                <w:rPr>
                  <w:noProof/>
                </w:rPr>
              </w:pPr>
              <w:r w:rsidRPr="002A52A4">
                <w:rPr>
                  <w:noProof/>
                </w:rPr>
                <w:t xml:space="preserve">Twin Oaks Computing, Inc. (Diciembre de 2011). </w:t>
              </w:r>
              <w:r w:rsidRPr="002A52A4">
                <w:rPr>
                  <w:i/>
                  <w:iCs/>
                  <w:noProof/>
                </w:rPr>
                <w:t>Interoperable DDS Strategies.</w:t>
              </w:r>
              <w:r w:rsidRPr="002A52A4">
                <w:rPr>
                  <w:noProof/>
                </w:rPr>
                <w:t xml:space="preserve"> Recuperado el 17 de Marzo de 2015, de http://www.twinoakscomputing.com</w:t>
              </w:r>
            </w:p>
            <w:p w14:paraId="45CFF276" w14:textId="77777777" w:rsidR="00F13CDA" w:rsidRPr="002A52A4" w:rsidRDefault="00F13CDA" w:rsidP="00F13CDA">
              <w:pPr>
                <w:pStyle w:val="Bibliografa"/>
                <w:rPr>
                  <w:noProof/>
                </w:rPr>
              </w:pPr>
              <w:r w:rsidRPr="002A52A4">
                <w:rPr>
                  <w:noProof/>
                </w:rPr>
                <w:t>Vergnaud, T., Hugues, J., Kordon, F., &amp; Pautet, L. (4 de Mayo de 2004). PolyORB: A schizophrenic middleware to build versatile reliable distributed applications. (I. P. Ada-</w:t>
              </w:r>
              <w:r w:rsidRPr="002A52A4">
                <w:rPr>
                  <w:noProof/>
                </w:rPr>
                <w:lastRenderedPageBreak/>
                <w:t xml:space="preserve">Europe, Ed.) </w:t>
              </w:r>
              <w:r w:rsidRPr="002A52A4">
                <w:rPr>
                  <w:i/>
                  <w:iCs/>
                  <w:noProof/>
                </w:rPr>
                <w:t>Lecture Notes in Computer Science, 3063</w:t>
              </w:r>
              <w:r w:rsidRPr="002A52A4">
                <w:rPr>
                  <w:noProof/>
                </w:rPr>
                <w:t>, 106-119. Recuperado el 5 de Marzo de 2015</w:t>
              </w:r>
            </w:p>
            <w:p w14:paraId="5595794D" w14:textId="77777777" w:rsidR="00F13CDA" w:rsidRPr="002A52A4" w:rsidRDefault="00F13CDA" w:rsidP="00F13CDA">
              <w:pPr>
                <w:pStyle w:val="Bibliografa"/>
                <w:rPr>
                  <w:noProof/>
                </w:rPr>
              </w:pPr>
              <w:r w:rsidRPr="002A52A4">
                <w:rPr>
                  <w:noProof/>
                </w:rPr>
                <w:t xml:space="preserve">WIKIPEDIA. (8 de Marzo de 2013). </w:t>
              </w:r>
              <w:r w:rsidRPr="002A52A4">
                <w:rPr>
                  <w:i/>
                  <w:iCs/>
                  <w:noProof/>
                </w:rPr>
                <w:t>Polling</w:t>
              </w:r>
              <w:r w:rsidRPr="002A52A4">
                <w:rPr>
                  <w:noProof/>
                </w:rPr>
                <w:t>. Recuperado el 11 de Marzo de 2015, de http://es.wikipedia.org/wiki/Polling</w:t>
              </w:r>
            </w:p>
            <w:p w14:paraId="625B500B" w14:textId="77777777" w:rsidR="00F13CDA" w:rsidRPr="002A52A4" w:rsidRDefault="00F13CDA" w:rsidP="00F13CDA">
              <w:pPr>
                <w:pStyle w:val="Bibliografa"/>
                <w:rPr>
                  <w:noProof/>
                </w:rPr>
              </w:pPr>
              <w:r w:rsidRPr="002A52A4">
                <w:rPr>
                  <w:i/>
                  <w:iCs/>
                  <w:noProof/>
                </w:rPr>
                <w:t>WIKIPEDIA</w:t>
              </w:r>
              <w:r w:rsidRPr="002A52A4">
                <w:rPr>
                  <w:noProof/>
                </w:rPr>
                <w:t>. (2 de Mayo de 2014). Recuperado el 9 de Marzo de 2015, de Priority Ceiling Protocol: http://it.wikipedia.org/wiki/Priority_ceiling_protocol</w:t>
              </w:r>
            </w:p>
            <w:p w14:paraId="641AA45D" w14:textId="77777777" w:rsidR="00F13CDA" w:rsidRPr="002A52A4" w:rsidRDefault="00F13CDA" w:rsidP="00F13CDA">
              <w:pPr>
                <w:pStyle w:val="Bibliografa"/>
                <w:rPr>
                  <w:noProof/>
                </w:rPr>
              </w:pPr>
              <w:r w:rsidRPr="002A52A4">
                <w:rPr>
                  <w:i/>
                  <w:iCs/>
                  <w:noProof/>
                </w:rPr>
                <w:t>Wikipedia</w:t>
              </w:r>
              <w:r w:rsidRPr="002A52A4">
                <w:rPr>
                  <w:noProof/>
                </w:rPr>
                <w:t>. (09 de Marzo de 2015). Recuperado el 09 de Marzo de 2015, de Earliest deadline first scheduling: http://en.wikipedia.org/wiki/Earliest_deadline_first_scheduling</w:t>
              </w:r>
            </w:p>
            <w:p w14:paraId="307BE78F" w14:textId="3DC6954A" w:rsidR="00F13CDA" w:rsidRPr="002A52A4" w:rsidRDefault="00F13CDA" w:rsidP="00F13CDA">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309" w:name="_Toc421180756"/>
      <w:r w:rsidRPr="002A52A4">
        <w:t>ANEXOS</w:t>
      </w:r>
      <w:bookmarkEnd w:id="309"/>
    </w:p>
    <w:p w14:paraId="5DDCDC9E" w14:textId="2AD7AA6E" w:rsidR="00E536BE" w:rsidRPr="002A52A4" w:rsidRDefault="00E536BE" w:rsidP="00E536BE">
      <w:pPr>
        <w:pStyle w:val="Ttulo2"/>
      </w:pPr>
      <w:bookmarkStart w:id="310" w:name="_Ref422130725"/>
      <w:r w:rsidRPr="002A52A4">
        <w:t>Anexo A: Código Fuente RTPS</w:t>
      </w:r>
      <w:bookmarkEnd w:id="310"/>
    </w:p>
    <w:p w14:paraId="4B3377AA" w14:textId="2EB20AD7" w:rsidR="00E536BE" w:rsidRPr="002A52A4" w:rsidRDefault="00E536BE" w:rsidP="00E536BE">
      <w:pPr>
        <w:pStyle w:val="Ttulo3"/>
      </w:pPr>
      <w:r w:rsidRPr="002A52A4">
        <w:t>Behavior</w:t>
      </w:r>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5BFC4F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903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2D88F10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9333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 xml:space="preserve"> writers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w:t>
      </w:r>
    </w:p>
    <w:p w14:paraId="1F38B5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DA8BB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FakeRtpsReader(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2D3520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6A255A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10BE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3B6818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2383997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0AA350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AddWriters(discoveryModule);</w:t>
      </w:r>
    </w:p>
    <w:p w14:paraId="365FE2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7769A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0EE2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221124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A39F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RemoveAllWriters();</w:t>
      </w:r>
    </w:p>
    <w:p w14:paraId="4E34E84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5EBF25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UnregisterEndpoint(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661A5D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1C7D0A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40067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E865F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OnDiscoveryEndpoints(</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e)</w:t>
      </w:r>
    </w:p>
    <w:p w14:paraId="24196C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E65EB9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270C94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28B210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w:t>
      </w:r>
    </w:p>
    <w:p w14:paraId="5234329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3785F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Add(writer);</w:t>
      </w:r>
    </w:p>
    <w:p w14:paraId="2857D0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4BDC64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Remove(writer);</w:t>
      </w:r>
    </w:p>
    <w:p w14:paraId="610DAF0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501B7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DDF11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AddWriter(</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w:t>
      </w:r>
    </w:p>
    <w:p w14:paraId="41B5D9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85326A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w:t>
      </w:r>
    </w:p>
    <w:p w14:paraId="28FE90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//WriterProxy&lt;T&gt; writerProxy = new WriterProxy&lt;T&gt;();</w:t>
      </w:r>
    </w:p>
    <w:p w14:paraId="490CF5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//this.MatchedWriterAdd(writerProxy);</w:t>
      </w:r>
    </w:p>
    <w:p w14:paraId="114371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752E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Add(writer);</w:t>
      </w:r>
    </w:p>
    <w:p w14:paraId="2177EDA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Changed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OnChangedHistoryCache;</w:t>
      </w:r>
    </w:p>
    <w:p w14:paraId="10E4D9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7C38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6A3388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AddWriters(</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w:t>
      </w:r>
    </w:p>
    <w:p w14:paraId="4EBC34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540EC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Endpoints)</w:t>
      </w:r>
    </w:p>
    <w:p w14:paraId="46C314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4EB44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0A20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AddWriter(endpoint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322CF9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26516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21EA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2F9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RemoveAllWriters()</w:t>
      </w:r>
    </w:p>
    <w:p w14:paraId="3FE6860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9B068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writers)</w:t>
      </w:r>
    </w:p>
    <w:p w14:paraId="4F9671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Changed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OnChangedHistoryCache;</w:t>
      </w:r>
    </w:p>
    <w:p w14:paraId="5994F2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22589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351FAD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B54D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0A38A8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OnChangedHistoryCache(</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EventArgs</w:t>
      </w:r>
      <w:r w:rsidRPr="002A52A4">
        <w:rPr>
          <w:rFonts w:ascii="Consolas" w:hAnsi="Consolas" w:cs="Consolas"/>
          <w:color w:val="DCDCDC"/>
          <w:kern w:val="0"/>
          <w:sz w:val="19"/>
          <w:szCs w:val="19"/>
          <w:highlight w:val="black"/>
        </w:rPr>
        <w:t xml:space="preserve"> e)</w:t>
      </w:r>
    </w:p>
    <w:p w14:paraId="3D0661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E6438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"A new change has been detected"</w:t>
      </w:r>
      <w:r w:rsidRPr="002A52A4">
        <w:rPr>
          <w:rFonts w:ascii="Consolas" w:hAnsi="Consolas" w:cs="Consolas"/>
          <w:color w:val="DCDCDC"/>
          <w:kern w:val="0"/>
          <w:sz w:val="19"/>
          <w:szCs w:val="19"/>
          <w:highlight w:val="black"/>
        </w:rPr>
        <w:t>);</w:t>
      </w:r>
    </w:p>
    <w:p w14:paraId="74B9EB8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HistoryCache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whc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HistoryCache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B8EB2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(whc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4C5EF1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15680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whc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GetChange();</w:t>
      </w:r>
    </w:p>
    <w:p w14:paraId="1E83B0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AddChange(change);</w:t>
      </w:r>
    </w:p>
    <w:p w14:paraId="3D20C6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whc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 xml:space="preserve"> readers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w:t>
      </w:r>
    </w:p>
    <w:p w14:paraId="0B0007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 xml:space="preserve"> worker;</w:t>
      </w:r>
    </w:p>
    <w:p w14:paraId="1B3718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BAA9A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FakeRtpsWriter(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4AEE85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3B88CB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9FC6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327F4A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5847CA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5540E4E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AddReaders(discoveryModule);</w:t>
      </w:r>
    </w:p>
    <w:p w14:paraId="35994C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5095C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w:t>
      </w:r>
    </w:p>
    <w:p w14:paraId="632AEF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heartbeatPeriod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AsMillis());</w:t>
      </w:r>
    </w:p>
    <w:p w14:paraId="0129528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950BF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9BED2D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48AB0A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4C5C0D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1183D1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0905E3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UnregisterEndpoint(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41F528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752533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w:t>
      </w:r>
    </w:p>
    <w:p w14:paraId="2F452F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4335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6FE7C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OnDiscoveryEndpoints(</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e)</w:t>
      </w:r>
    </w:p>
    <w:p w14:paraId="251C59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BADB50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reader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6206F0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(reader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xml:space="preserve">) </w:t>
      </w:r>
    </w:p>
    <w:p w14:paraId="3F45AE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w:t>
      </w:r>
    </w:p>
    <w:p w14:paraId="6F3308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13CAD66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Add(reader);</w:t>
      </w:r>
    </w:p>
    <w:p w14:paraId="67907B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2CEBF76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Remove(reader);</w:t>
      </w:r>
    </w:p>
    <w:p w14:paraId="737F97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0E66B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B2D3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AddReader(</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w:t>
      </w:r>
    </w:p>
    <w:p w14:paraId="4171CF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633598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Add(writer);</w:t>
      </w:r>
    </w:p>
    <w:p w14:paraId="3AFE6C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8FB08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C732FB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AddReaders(</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w:t>
      </w:r>
    </w:p>
    <w:p w14:paraId="09FA33B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E9E71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Endpoints)</w:t>
      </w:r>
    </w:p>
    <w:p w14:paraId="7F7093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CC9C4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0380E5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AddReader(endpoint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lastRenderedPageBreak/>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27EC88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DataObj</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382D34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93910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D4374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RtpsStatefulReader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7FE7B6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7479F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11B61B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 xml:space="preserve"> writers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w:t>
      </w:r>
    </w:p>
    <w:p w14:paraId="123D19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 rec;</w:t>
      </w:r>
    </w:p>
    <w:p w14:paraId="4CFEF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RtpsStatefulReader(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6BFAD3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1087EC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8EED2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use configuration for host and port</w:t>
      </w:r>
    </w:p>
    <w:p w14:paraId="0B2BED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Uri</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"udp://224.0.1.111:9999"</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2F4C7B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p>
    <w:p w14:paraId="2422F45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NewMessage;</w:t>
      </w:r>
    </w:p>
    <w:p w14:paraId="6C039BD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617F88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74AB974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75D7B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AddWriters(discoveryModule);</w:t>
      </w:r>
    </w:p>
    <w:p w14:paraId="6EFD94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139BF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F845F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NewMessage(</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RTPSMessageEventArgs</w:t>
      </w:r>
      <w:r w:rsidRPr="002A52A4">
        <w:rPr>
          <w:rFonts w:ascii="Consolas" w:hAnsi="Consolas" w:cs="Consolas"/>
          <w:color w:val="DCDCDC"/>
          <w:kern w:val="0"/>
          <w:sz w:val="19"/>
          <w:szCs w:val="19"/>
          <w:highlight w:val="black"/>
        </w:rPr>
        <w:t xml:space="preserve"> e)</w:t>
      </w:r>
    </w:p>
    <w:p w14:paraId="4446318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E5D80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w:t>
      </w:r>
    </w:p>
    <w:p w14:paraId="339DB7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"New Message has arrived from {0}"</w:t>
      </w:r>
      <w:r w:rsidRPr="002A52A4">
        <w:rPr>
          <w:rFonts w:ascii="Consolas" w:hAnsi="Consolas" w:cs="Consolas"/>
          <w:color w:val="DCDCDC"/>
          <w:kern w:val="0"/>
          <w:sz w:val="19"/>
          <w:szCs w:val="19"/>
          <w:highlight w:val="black"/>
        </w:rPr>
        <w:t>,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RemoteEndPoint);</w:t>
      </w:r>
    </w:p>
    <w:p w14:paraId="449A2D3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"Message Header: {0}"</w:t>
      </w:r>
      <w:r w:rsidRPr="002A52A4">
        <w:rPr>
          <w:rFonts w:ascii="Consolas" w:hAnsi="Consolas" w:cs="Consolas"/>
          <w:color w:val="DCDCDC"/>
          <w:kern w:val="0"/>
          <w:sz w:val="19"/>
          <w:szCs w:val="19"/>
          <w:highlight w:val="black"/>
        </w:rPr>
        <w:t>,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p>
    <w:p w14:paraId="69C6A59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submsg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4CBC5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851C32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switch</w:t>
      </w:r>
      <w:r w:rsidRPr="002A52A4">
        <w:rPr>
          <w:rFonts w:ascii="Consolas" w:hAnsi="Consolas" w:cs="Consolas"/>
          <w:color w:val="DCDCDC"/>
          <w:kern w:val="0"/>
          <w:sz w:val="19"/>
          <w:szCs w:val="19"/>
          <w:highlight w:val="black"/>
        </w:rPr>
        <w:t xml:space="preserve">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13B993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54D7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case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SubMessageKind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w:t>
      </w:r>
    </w:p>
    <w:p w14:paraId="3EE6A8D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submsg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31E8E9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"SubMessage Data: {0}"</w:t>
      </w:r>
      <w:r w:rsidRPr="002A52A4">
        <w:rPr>
          <w:rFonts w:ascii="Consolas" w:hAnsi="Consolas" w:cs="Consolas"/>
          <w:color w:val="DCDCDC"/>
          <w:kern w:val="0"/>
          <w:sz w:val="19"/>
          <w:szCs w:val="19"/>
          <w:highlight w:val="black"/>
        </w:rPr>
        <w:t>,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4F49E4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KeyFlag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HasKeyFlag);</w:t>
      </w:r>
    </w:p>
    <w:p w14:paraId="60D91D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DataFlag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HasDataFlag);</w:t>
      </w:r>
    </w:p>
    <w:p w14:paraId="0447AE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InlineQoSFlag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HasInlineQosFlag);</w:t>
      </w:r>
    </w:p>
    <w:p w14:paraId="4CF9B1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EndiannessFlag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Flags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IsLittleEndian);</w:t>
      </w:r>
    </w:p>
    <w:p w14:paraId="2212DC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octetsToNextHeader value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SubMessageLength);</w:t>
      </w:r>
    </w:p>
    <w:p w14:paraId="48951C4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extraFlags value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ExtraFlags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Value);</w:t>
      </w:r>
    </w:p>
    <w:p w14:paraId="1B6A0A7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octetsToInlineQos value is: Aun no logro"</w:t>
      </w:r>
      <w:r w:rsidRPr="002A52A4">
        <w:rPr>
          <w:rFonts w:ascii="Consolas" w:hAnsi="Consolas" w:cs="Consolas"/>
          <w:color w:val="DCDCDC"/>
          <w:kern w:val="0"/>
          <w:sz w:val="19"/>
          <w:szCs w:val="19"/>
          <w:highlight w:val="black"/>
        </w:rPr>
        <w:t>);</w:t>
      </w:r>
    </w:p>
    <w:p w14:paraId="4E2110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readerID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ReaderId);</w:t>
      </w:r>
    </w:p>
    <w:p w14:paraId="6577C7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writerID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WriterId);</w:t>
      </w:r>
    </w:p>
    <w:p w14:paraId="3F25AD1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writerSN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WriterSN);</w:t>
      </w:r>
    </w:p>
    <w:p w14:paraId="236E16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Wrap(d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SerializedPayload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DataEncapsulation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SerializedPayload);</w:t>
      </w:r>
    </w:p>
    <w:p w14:paraId="5156DA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buf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Order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LittleEndian; </w:t>
      </w:r>
      <w:r w:rsidRPr="002A52A4">
        <w:rPr>
          <w:rFonts w:ascii="Consolas" w:hAnsi="Consolas" w:cs="Consolas"/>
          <w:color w:val="57A64A"/>
          <w:kern w:val="0"/>
          <w:sz w:val="19"/>
          <w:szCs w:val="19"/>
          <w:highlight w:val="black"/>
        </w:rPr>
        <w:t>//(d.Header.IsLittleEndian ? ByteOrder.LittleEndian : ByteOrder.BigEndian);</w:t>
      </w:r>
    </w:p>
    <w:p w14:paraId="0C10F1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obj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Deserialize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(buf);</w:t>
      </w:r>
    </w:p>
    <w:p w14:paraId="00FA5D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r w:rsidRPr="002A52A4">
        <w:rPr>
          <w:rFonts w:ascii="Consolas" w:hAnsi="Consolas" w:cs="Consolas"/>
          <w:color w:val="B8D7A3"/>
          <w:kern w:val="0"/>
          <w:sz w:val="19"/>
          <w:szCs w:val="19"/>
          <w:highlight w:val="black"/>
        </w:rPr>
        <w:t>ChangeKind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ALIVE,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GuidPrefix,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WriterId),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WriterSN,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DataObj</w:t>
      </w:r>
      <w:r w:rsidRPr="002A52A4">
        <w:rPr>
          <w:rFonts w:ascii="Consolas" w:hAnsi="Consolas" w:cs="Consolas"/>
          <w:color w:val="DCDCDC"/>
          <w:kern w:val="0"/>
          <w:sz w:val="19"/>
          <w:szCs w:val="19"/>
          <w:highlight w:val="black"/>
        </w:rPr>
        <w:t xml:space="preserve">(obj),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InstanceHandle</w:t>
      </w:r>
      <w:r w:rsidRPr="002A52A4">
        <w:rPr>
          <w:rFonts w:ascii="Consolas" w:hAnsi="Consolas" w:cs="Consolas"/>
          <w:color w:val="DCDCDC"/>
          <w:kern w:val="0"/>
          <w:sz w:val="19"/>
          <w:szCs w:val="19"/>
          <w:highlight w:val="black"/>
        </w:rPr>
        <w:t>());</w:t>
      </w:r>
    </w:p>
    <w:p w14:paraId="1FCF88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AddChange(change);</w:t>
      </w:r>
    </w:p>
    <w:p w14:paraId="77BCD7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break</w:t>
      </w:r>
      <w:r w:rsidRPr="002A52A4">
        <w:rPr>
          <w:rFonts w:ascii="Consolas" w:hAnsi="Consolas" w:cs="Consolas"/>
          <w:color w:val="DCDCDC"/>
          <w:kern w:val="0"/>
          <w:sz w:val="19"/>
          <w:szCs w:val="19"/>
          <w:highlight w:val="black"/>
        </w:rPr>
        <w:t>;</w:t>
      </w:r>
    </w:p>
    <w:p w14:paraId="229136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default</w:t>
      </w:r>
      <w:r w:rsidRPr="002A52A4">
        <w:rPr>
          <w:rFonts w:ascii="Consolas" w:hAnsi="Consolas" w:cs="Consolas"/>
          <w:color w:val="DCDCDC"/>
          <w:kern w:val="0"/>
          <w:sz w:val="19"/>
          <w:szCs w:val="19"/>
          <w:highlight w:val="black"/>
        </w:rPr>
        <w:t>:</w:t>
      </w:r>
    </w:p>
    <w:p w14:paraId="37EDCC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"SubMessage: {0}"</w:t>
      </w:r>
      <w:r w:rsidRPr="002A52A4">
        <w:rPr>
          <w:rFonts w:ascii="Consolas" w:hAnsi="Consolas" w:cs="Consolas"/>
          <w:color w:val="DCDCDC"/>
          <w:kern w:val="0"/>
          <w:sz w:val="19"/>
          <w:szCs w:val="19"/>
          <w:highlight w:val="black"/>
        </w:rPr>
        <w:t>,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38BD9F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break</w:t>
      </w:r>
      <w:r w:rsidRPr="002A52A4">
        <w:rPr>
          <w:rFonts w:ascii="Consolas" w:hAnsi="Consolas" w:cs="Consolas"/>
          <w:color w:val="DCDCDC"/>
          <w:kern w:val="0"/>
          <w:sz w:val="19"/>
          <w:szCs w:val="19"/>
          <w:highlight w:val="black"/>
        </w:rPr>
        <w:t>;</w:t>
      </w:r>
    </w:p>
    <w:p w14:paraId="5D9624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415148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7C2A3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1002D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EDC52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054826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EEDE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NewMessage;</w:t>
      </w:r>
    </w:p>
    <w:p w14:paraId="55D9C7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1ECC7F7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4314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RemoveAllWriters();</w:t>
      </w:r>
    </w:p>
    <w:p w14:paraId="7682FA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19E353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UnregisterEndpoint(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410A8A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4C74A3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1A485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F9AF5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OnDiscoveryEndpoints(</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e)</w:t>
      </w:r>
    </w:p>
    <w:p w14:paraId="46CDD1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0E5DF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6DC043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03D952B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w:t>
      </w:r>
    </w:p>
    <w:p w14:paraId="43462B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7604F6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Add(writer);</w:t>
      </w:r>
    </w:p>
    <w:p w14:paraId="37647CF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251A72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Remove(writer);</w:t>
      </w:r>
    </w:p>
    <w:p w14:paraId="02A4E5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AFF0C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589B9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AddWriter(</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w:t>
      </w:r>
    </w:p>
    <w:p w14:paraId="3F8D2F2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657F85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w:t>
      </w:r>
    </w:p>
    <w:p w14:paraId="17DFDC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//WriterProxy&lt;T&gt; writerProxy = new WriterProxy&lt;T&gt;();</w:t>
      </w:r>
    </w:p>
    <w:p w14:paraId="022A70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//this.MatchedWriterAdd(writerProxy);</w:t>
      </w:r>
    </w:p>
    <w:p w14:paraId="313BC4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E9E6F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//writers.Add(writer);</w:t>
      </w:r>
    </w:p>
    <w:p w14:paraId="144DF9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//writer.HistoryCache.Changed += OnChangedHistoryCache;</w:t>
      </w:r>
    </w:p>
    <w:p w14:paraId="0E5957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77C3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196AF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AddWriters(</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w:t>
      </w:r>
    </w:p>
    <w:p w14:paraId="1CDC63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4DD16A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Endpoints)</w:t>
      </w:r>
    </w:p>
    <w:p w14:paraId="75E13D7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D00EB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07660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AddWriter(endpoint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6F21148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31DB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71BB8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D8B20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RemoveAllWriters()</w:t>
      </w:r>
    </w:p>
    <w:p w14:paraId="6D5D24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94C37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writer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writers)</w:t>
      </w:r>
    </w:p>
    <w:p w14:paraId="6BE7ED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Changed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OnChangedHistoryCache;</w:t>
      </w:r>
    </w:p>
    <w:p w14:paraId="3B7EAA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55063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writers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7815D1E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821CF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10FA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OnChangedHistoryCache(</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EventArgs</w:t>
      </w:r>
      <w:r w:rsidRPr="002A52A4">
        <w:rPr>
          <w:rFonts w:ascii="Consolas" w:hAnsi="Consolas" w:cs="Consolas"/>
          <w:color w:val="DCDCDC"/>
          <w:kern w:val="0"/>
          <w:sz w:val="19"/>
          <w:szCs w:val="19"/>
          <w:highlight w:val="black"/>
        </w:rPr>
        <w:t xml:space="preserve"> e)</w:t>
      </w:r>
    </w:p>
    <w:p w14:paraId="5A6B51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22618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"A new change has been detected"</w:t>
      </w:r>
      <w:r w:rsidRPr="002A52A4">
        <w:rPr>
          <w:rFonts w:ascii="Consolas" w:hAnsi="Consolas" w:cs="Consolas"/>
          <w:color w:val="DCDCDC"/>
          <w:kern w:val="0"/>
          <w:sz w:val="19"/>
          <w:szCs w:val="19"/>
          <w:highlight w:val="black"/>
        </w:rPr>
        <w:t>);</w:t>
      </w:r>
    </w:p>
    <w:p w14:paraId="6A747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HistoryCache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whc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HistoryCache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0DCAD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(whc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CE9E4D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3FDB6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whc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GetChange();</w:t>
      </w:r>
    </w:p>
    <w:p w14:paraId="273CBF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AddChange(change);</w:t>
      </w:r>
    </w:p>
    <w:p w14:paraId="60896C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whc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Elements;</w:t>
      </w:r>
    </w:p>
    <w:p w14:paraId="60D2E87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62D36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5F8C31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20645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4CEDA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4E9925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6434C0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6CE0B8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99CC7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EADD9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7E8D962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8C781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38BC68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EF611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 xml:space="preserve"> readers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&gt;&gt;</w:t>
      </w:r>
      <w:r w:rsidRPr="002A52A4">
        <w:rPr>
          <w:rFonts w:ascii="Consolas" w:hAnsi="Consolas" w:cs="Consolas"/>
          <w:color w:val="DCDCDC"/>
          <w:kern w:val="0"/>
          <w:sz w:val="19"/>
          <w:szCs w:val="19"/>
          <w:highlight w:val="black"/>
        </w:rPr>
        <w:t>();</w:t>
      </w:r>
    </w:p>
    <w:p w14:paraId="311750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 xml:space="preserve"> worker;</w:t>
      </w:r>
    </w:p>
    <w:p w14:paraId="66773D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trans;</w:t>
      </w:r>
    </w:p>
    <w:p w14:paraId="07786D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205D5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RtpsStatefulWriter(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24E6EC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4A101B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6EE72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Initialize(</w:t>
      </w:r>
      <w:r w:rsidRPr="002A52A4">
        <w:rPr>
          <w:rFonts w:ascii="Consolas" w:hAnsi="Consolas" w:cs="Consolas"/>
          <w:color w:val="569CD6"/>
          <w:kern w:val="0"/>
          <w:sz w:val="19"/>
          <w:szCs w:val="19"/>
          <w:highlight w:val="black"/>
        </w:rPr>
        <w:t>typeof</w:t>
      </w:r>
      <w:r w:rsidRPr="002A52A4">
        <w:rPr>
          <w:rFonts w:ascii="Consolas" w:hAnsi="Consolas" w:cs="Consolas"/>
          <w:color w:val="DCDCDC"/>
          <w:kern w:val="0"/>
          <w:sz w:val="19"/>
          <w:szCs w:val="19"/>
          <w:highlight w:val="black"/>
        </w:rPr>
        <w:t>(T));</w:t>
      </w:r>
    </w:p>
    <w:p w14:paraId="6499154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D197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06A6A81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428B2D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use configuration for host and port</w:t>
      </w:r>
    </w:p>
    <w:p w14:paraId="36540D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Uri</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"udp://224.0.1.111:9999"</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256</w:t>
      </w:r>
      <w:r w:rsidRPr="002A52A4">
        <w:rPr>
          <w:rFonts w:ascii="Consolas" w:hAnsi="Consolas" w:cs="Consolas"/>
          <w:color w:val="DCDCDC"/>
          <w:kern w:val="0"/>
          <w:sz w:val="19"/>
          <w:szCs w:val="19"/>
          <w:highlight w:val="black"/>
        </w:rPr>
        <w:t>);</w:t>
      </w:r>
    </w:p>
    <w:p w14:paraId="51904B8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p>
    <w:p w14:paraId="27AE1E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PeriodicWork);</w:t>
      </w:r>
    </w:p>
    <w:p w14:paraId="5DDED2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heartbeatPeriod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AsMillis());</w:t>
      </w:r>
    </w:p>
    <w:p w14:paraId="483CFE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7094F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B323F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01BE48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F2AB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27B8C2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DiscoveryModule;</w:t>
      </w:r>
    </w:p>
    <w:p w14:paraId="760447D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UnregisterEndpoint(</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w:t>
      </w:r>
    </w:p>
    <w:p w14:paraId="1D45D5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OnDiscoveryEndpoints;</w:t>
      </w:r>
    </w:p>
    <w:p w14:paraId="1B15F50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w:t>
      </w:r>
    </w:p>
    <w:p w14:paraId="3465A4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p>
    <w:p w14:paraId="3A5800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D0F8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504A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OnDiscoveryEndpoints(</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e)</w:t>
      </w:r>
    </w:p>
    <w:p w14:paraId="7B4C01B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EAB3A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reader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FFAF6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(reader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9C95E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w:t>
      </w:r>
    </w:p>
    <w:p w14:paraId="3D3332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701D59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Add(reader);</w:t>
      </w:r>
    </w:p>
    <w:p w14:paraId="30FA10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0461E9E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Remove(reader);</w:t>
      </w:r>
    </w:p>
    <w:p w14:paraId="3B55F27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B43B2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36AC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AddReader(</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writer)</w:t>
      </w:r>
    </w:p>
    <w:p w14:paraId="0F8324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0FAF1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readers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Add(writer);</w:t>
      </w:r>
    </w:p>
    <w:p w14:paraId="35BD9A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5CC50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A3150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AddReaders(</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w:t>
      </w:r>
    </w:p>
    <w:p w14:paraId="60E801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85CE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discoveryModule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Endpoints)</w:t>
      </w:r>
    </w:p>
    <w:p w14:paraId="0B5B1EF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BF75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569CD6"/>
          <w:kern w:val="0"/>
          <w:sz w:val="19"/>
          <w:szCs w:val="19"/>
          <w:highlight w:val="black"/>
        </w:rPr>
        <w:t>is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690590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AddReader(endpoint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58E0EA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5D50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8E469A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PeriodicWork()</w:t>
      </w:r>
    </w:p>
    <w:p w14:paraId="4DB660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8AE203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the RTPS Writer to repeatedly announce the availability of data by sending a Heartbeat Message.</w:t>
      </w:r>
    </w:p>
    <w:p w14:paraId="7B1812A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"I have to send a Heartbeat Message,  at {0}"</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DateTime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Now);</w:t>
      </w:r>
    </w:p>
    <w:p w14:paraId="6590CE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SendHeartbeat();</w:t>
      </w:r>
    </w:p>
    <w:p w14:paraId="7F47A2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7A39FD2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1DB298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change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p>
    <w:p w14:paraId="6788385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FE6B1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//SendHeartbeat();</w:t>
      </w:r>
    </w:p>
    <w:p w14:paraId="003E29E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//SendData(change);</w:t>
      </w:r>
    </w:p>
    <w:p w14:paraId="6BD984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SendDataHeartbeat(change);</w:t>
      </w:r>
    </w:p>
    <w:p w14:paraId="12C904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4CC90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Clear(); </w:t>
      </w:r>
      <w:r w:rsidRPr="002A52A4">
        <w:rPr>
          <w:rFonts w:ascii="Consolas" w:hAnsi="Consolas" w:cs="Consolas"/>
          <w:color w:val="57A64A"/>
          <w:kern w:val="0"/>
          <w:sz w:val="19"/>
          <w:szCs w:val="19"/>
          <w:highlight w:val="black"/>
        </w:rPr>
        <w:t>//TODO</w:t>
      </w:r>
    </w:p>
    <w:p w14:paraId="76D79A2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842EC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A7D3B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SendHeartbeat()</w:t>
      </w:r>
    </w:p>
    <w:p w14:paraId="4156E0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CF982D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Heartbeat</w:t>
      </w:r>
    </w:p>
    <w:p w14:paraId="4B1E32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m1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609565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7214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 xml:space="preserve"> heartbeat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w:t>
      </w:r>
    </w:p>
    <w:p w14:paraId="5994A8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id1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370F5BE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id2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6344BC9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042F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id1;</w:t>
      </w:r>
    </w:p>
    <w:p w14:paraId="3E8E982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id2;</w:t>
      </w:r>
    </w:p>
    <w:p w14:paraId="7F712A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firstSN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SequenceNumber</w:t>
      </w:r>
      <w:r w:rsidRPr="002A52A4">
        <w:rPr>
          <w:rFonts w:ascii="Consolas" w:hAnsi="Consolas" w:cs="Consolas"/>
          <w:color w:val="DCDCDC"/>
          <w:kern w:val="0"/>
          <w:sz w:val="19"/>
          <w:szCs w:val="19"/>
          <w:highlight w:val="black"/>
        </w:rPr>
        <w:t>(</w:t>
      </w:r>
      <w:r w:rsidRPr="002A52A4">
        <w:rPr>
          <w:rFonts w:ascii="Consolas" w:hAnsi="Consolas" w:cs="Consolas"/>
          <w:color w:val="B5CEA8"/>
          <w:kern w:val="0"/>
          <w:sz w:val="19"/>
          <w:szCs w:val="19"/>
          <w:highlight w:val="black"/>
        </w:rPr>
        <w:t>10</w:t>
      </w:r>
      <w:r w:rsidRPr="002A52A4">
        <w:rPr>
          <w:rFonts w:ascii="Consolas" w:hAnsi="Consolas" w:cs="Consolas"/>
          <w:color w:val="DCDCDC"/>
          <w:kern w:val="0"/>
          <w:sz w:val="19"/>
          <w:szCs w:val="19"/>
          <w:highlight w:val="black"/>
        </w:rPr>
        <w:t>);</w:t>
      </w:r>
    </w:p>
    <w:p w14:paraId="337197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lastSN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SequenceNumber</w:t>
      </w:r>
      <w:r w:rsidRPr="002A52A4">
        <w:rPr>
          <w:rFonts w:ascii="Consolas" w:hAnsi="Consolas" w:cs="Consolas"/>
          <w:color w:val="DCDCDC"/>
          <w:kern w:val="0"/>
          <w:sz w:val="19"/>
          <w:szCs w:val="19"/>
          <w:highlight w:val="black"/>
        </w:rPr>
        <w:t>(</w:t>
      </w:r>
      <w:r w:rsidRPr="002A52A4">
        <w:rPr>
          <w:rFonts w:ascii="Consolas" w:hAnsi="Consolas" w:cs="Consolas"/>
          <w:color w:val="B5CEA8"/>
          <w:kern w:val="0"/>
          <w:sz w:val="19"/>
          <w:szCs w:val="19"/>
          <w:highlight w:val="black"/>
        </w:rPr>
        <w:t>20</w:t>
      </w:r>
      <w:r w:rsidRPr="002A52A4">
        <w:rPr>
          <w:rFonts w:ascii="Consolas" w:hAnsi="Consolas" w:cs="Consolas"/>
          <w:color w:val="DCDCDC"/>
          <w:kern w:val="0"/>
          <w:sz w:val="19"/>
          <w:szCs w:val="19"/>
          <w:highlight w:val="black"/>
        </w:rPr>
        <w:t>);</w:t>
      </w:r>
    </w:p>
    <w:p w14:paraId="27CF0D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5</w:t>
      </w:r>
      <w:r w:rsidRPr="002A52A4">
        <w:rPr>
          <w:rFonts w:ascii="Consolas" w:hAnsi="Consolas" w:cs="Consolas"/>
          <w:color w:val="DCDCDC"/>
          <w:kern w:val="0"/>
          <w:sz w:val="19"/>
          <w:szCs w:val="19"/>
          <w:highlight w:val="black"/>
        </w:rPr>
        <w:t>;</w:t>
      </w:r>
    </w:p>
    <w:p w14:paraId="4D369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m1</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Add(heartbeat);</w:t>
      </w:r>
    </w:p>
    <w:p w14:paraId="414C10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E28A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SendData(m1);</w:t>
      </w:r>
    </w:p>
    <w:p w14:paraId="19122E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7FEE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BF6D18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w:t>
      </w:r>
    </w:p>
    <w:p w14:paraId="76D208F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2AE6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InfoSource</w:t>
      </w:r>
    </w:p>
    <w:p w14:paraId="27ACE74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2F3080A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2C470E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752CB0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WriterGuid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EntityId; </w:t>
      </w:r>
    </w:p>
    <w:p w14:paraId="4E7EE3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 xml:space="preserve"> payload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w:t>
      </w:r>
    </w:p>
    <w:p w14:paraId="74DA2A7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Allocate(</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709CEE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DataEncapsulation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EncapsuleCDRData(change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DataValue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Value, </w:t>
      </w:r>
      <w:r w:rsidRPr="002A52A4">
        <w:rPr>
          <w:rFonts w:ascii="Consolas" w:hAnsi="Consolas" w:cs="Consolas"/>
          <w:color w:val="4EC9B0"/>
          <w:kern w:val="0"/>
          <w:sz w:val="19"/>
          <w:szCs w:val="19"/>
          <w:highlight w:val="black"/>
        </w:rPr>
        <w:t>BitConverter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IsLittleEndian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LittleEndian :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BigEndian);</w:t>
      </w:r>
    </w:p>
    <w:p w14:paraId="4F72BBF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(readerId, writerId,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LongValue,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payload);</w:t>
      </w:r>
    </w:p>
    <w:p w14:paraId="7FA19E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Add(data);</w:t>
      </w:r>
    </w:p>
    <w:p w14:paraId="76471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16529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Write Message to bytes1 array </w:t>
      </w:r>
    </w:p>
    <w:p w14:paraId="40E30D5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SendData(msg);</w:t>
      </w:r>
    </w:p>
    <w:p w14:paraId="618488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6B9C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5042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SendDataHeartbeat(</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w:t>
      </w:r>
    </w:p>
    <w:p w14:paraId="650C47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306C0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InfoSource</w:t>
      </w:r>
    </w:p>
    <w:p w14:paraId="13ABFD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481A15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2BB5ED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WriterGuid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w:t>
      </w:r>
    </w:p>
    <w:p w14:paraId="7D6F3DE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 xml:space="preserve"> payload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w:t>
      </w:r>
    </w:p>
    <w:p w14:paraId="2FA604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Allocate(</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0F05D20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DataEncapsulation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EncapsuleCDRData(change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DataValue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Value, </w:t>
      </w:r>
      <w:r w:rsidRPr="002A52A4">
        <w:rPr>
          <w:rFonts w:ascii="Consolas" w:hAnsi="Consolas" w:cs="Consolas"/>
          <w:color w:val="4EC9B0"/>
          <w:kern w:val="0"/>
          <w:sz w:val="19"/>
          <w:szCs w:val="19"/>
          <w:highlight w:val="black"/>
        </w:rPr>
        <w:t>BitConverter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IsLittleEndian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LittleEndian :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BigEndian);</w:t>
      </w:r>
    </w:p>
    <w:p w14:paraId="6D560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(readerId, writerId,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LongValue,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payload);</w:t>
      </w:r>
    </w:p>
    <w:p w14:paraId="185CD2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Add(data);</w:t>
      </w:r>
    </w:p>
    <w:p w14:paraId="3BFCFF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3E7C9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 xml:space="preserve"> heartbeat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w:t>
      </w:r>
    </w:p>
    <w:p w14:paraId="1E1745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readerId;</w:t>
      </w:r>
    </w:p>
    <w:p w14:paraId="7DDD3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writerId;</w:t>
      </w:r>
    </w:p>
    <w:p w14:paraId="2BA674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firstSN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p>
    <w:p w14:paraId="2BC96E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lastSN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p>
    <w:p w14:paraId="6998FA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1</w:t>
      </w:r>
      <w:r w:rsidRPr="002A52A4">
        <w:rPr>
          <w:rFonts w:ascii="Consolas" w:hAnsi="Consolas" w:cs="Consolas"/>
          <w:color w:val="DCDCDC"/>
          <w:kern w:val="0"/>
          <w:sz w:val="19"/>
          <w:szCs w:val="19"/>
          <w:highlight w:val="black"/>
        </w:rPr>
        <w:t>;</w:t>
      </w:r>
    </w:p>
    <w:p w14:paraId="2CCC16D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Add(heartbeat);</w:t>
      </w:r>
    </w:p>
    <w:p w14:paraId="2C9612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44BAA8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SendData(msg);</w:t>
      </w:r>
    </w:p>
    <w:p w14:paraId="35DA5C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52626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A648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D48D8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Writes a message to network </w:t>
      </w:r>
    </w:p>
    <w:p w14:paraId="7EA10B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349C5E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&lt;param name=</w:t>
      </w:r>
      <w:r w:rsidRPr="002A52A4">
        <w:rPr>
          <w:rFonts w:ascii="Consolas" w:hAnsi="Consolas" w:cs="Consolas"/>
          <w:color w:val="C8C8C8"/>
          <w:kern w:val="0"/>
          <w:sz w:val="19"/>
          <w:szCs w:val="19"/>
          <w:highlight w:val="black"/>
        </w:rPr>
        <w:t>"msg"</w:t>
      </w:r>
      <w:r w:rsidRPr="002A52A4">
        <w:rPr>
          <w:rFonts w:ascii="Consolas" w:hAnsi="Consolas" w:cs="Consolas"/>
          <w:color w:val="57A64A"/>
          <w:kern w:val="0"/>
          <w:sz w:val="19"/>
          <w:szCs w:val="19"/>
          <w:highlight w:val="black"/>
        </w:rPr>
        <w:t>&gt;&lt;/param&gt;</w:t>
      </w:r>
    </w:p>
    <w:p w14:paraId="403A62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&lt;returns&gt;&lt;/returns&gt;</w:t>
      </w:r>
    </w:p>
    <w:p w14:paraId="1ADCB1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3E5C4C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DataObj</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75F94A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A907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2AA1B7C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91465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RtpsStatelessReader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StatelessReader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where</w:t>
      </w:r>
      <w:r w:rsidRPr="002A52A4">
        <w:rPr>
          <w:rFonts w:ascii="Consolas" w:hAnsi="Consolas" w:cs="Consolas"/>
          <w:color w:val="DCDCDC"/>
          <w:kern w:val="0"/>
          <w:sz w:val="19"/>
          <w:szCs w:val="19"/>
          <w:highlight w:val="black"/>
        </w:rPr>
        <w:t xml:space="preserve"> T :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w:t>
      </w:r>
    </w:p>
    <w:p w14:paraId="3E9128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1DB2D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30607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UDPReceiver</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UDPReceivers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w:t>
      </w:r>
    </w:p>
    <w:p w14:paraId="00063FF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ACFA5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RtpsStatelessReader(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5B03FB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42DBA2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EF860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Initialize(</w:t>
      </w:r>
      <w:r w:rsidRPr="002A52A4">
        <w:rPr>
          <w:rFonts w:ascii="Consolas" w:hAnsi="Consolas" w:cs="Consolas"/>
          <w:color w:val="569CD6"/>
          <w:kern w:val="0"/>
          <w:sz w:val="19"/>
          <w:szCs w:val="19"/>
          <w:highlight w:val="black"/>
        </w:rPr>
        <w:t>typeof</w:t>
      </w:r>
      <w:r w:rsidRPr="002A52A4">
        <w:rPr>
          <w:rFonts w:ascii="Consolas" w:hAnsi="Consolas" w:cs="Consolas"/>
          <w:color w:val="DCDCDC"/>
          <w:kern w:val="0"/>
          <w:sz w:val="19"/>
          <w:szCs w:val="19"/>
          <w:highlight w:val="black"/>
        </w:rPr>
        <w:t>(T));</w:t>
      </w:r>
    </w:p>
    <w:p w14:paraId="198F8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UDPReceiver</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326DC57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3D8D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C635E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InitReceivers()</w:t>
      </w:r>
    </w:p>
    <w:p w14:paraId="7B3B9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9A8D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MulticastLocatorList)</w:t>
      </w:r>
    </w:p>
    <w:p w14:paraId="1C2038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1B33D2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 rec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2E0F33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ParticipantId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Guid;</w:t>
      </w:r>
    </w:p>
    <w:p w14:paraId="1829B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NewMessage;</w:t>
      </w:r>
    </w:p>
    <w:p w14:paraId="13A390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Add(rec);</w:t>
      </w:r>
    </w:p>
    <w:p w14:paraId="04F20E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523DD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FD36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UnicastLocatorList)</w:t>
      </w:r>
    </w:p>
    <w:p w14:paraId="1C3306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C9DF1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 rec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0239B9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ParticipantId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Guid;</w:t>
      </w:r>
    </w:p>
    <w:p w14:paraId="7B806E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NewMessage;</w:t>
      </w:r>
    </w:p>
    <w:p w14:paraId="092299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Add(rec);</w:t>
      </w:r>
    </w:p>
    <w:p w14:paraId="0F5832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58781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73010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8FC0C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StartReceivers()</w:t>
      </w:r>
    </w:p>
    <w:p w14:paraId="687ADD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7E6B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rec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UDPReceivers)</w:t>
      </w:r>
    </w:p>
    <w:p w14:paraId="28E54C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FC599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p>
    <w:p w14:paraId="5A9D0A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5A99B9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6C37C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4996E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virtual</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NewMessage(</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sender, </w:t>
      </w:r>
      <w:r w:rsidRPr="002A52A4">
        <w:rPr>
          <w:rFonts w:ascii="Consolas" w:hAnsi="Consolas" w:cs="Consolas"/>
          <w:color w:val="4EC9B0"/>
          <w:kern w:val="0"/>
          <w:sz w:val="19"/>
          <w:szCs w:val="19"/>
          <w:highlight w:val="black"/>
        </w:rPr>
        <w:t>RTPSMessageEventArgs</w:t>
      </w:r>
      <w:r w:rsidRPr="002A52A4">
        <w:rPr>
          <w:rFonts w:ascii="Consolas" w:hAnsi="Consolas" w:cs="Consolas"/>
          <w:color w:val="DCDCDC"/>
          <w:kern w:val="0"/>
          <w:sz w:val="19"/>
          <w:szCs w:val="19"/>
          <w:highlight w:val="black"/>
        </w:rPr>
        <w:t xml:space="preserve"> e)</w:t>
      </w:r>
    </w:p>
    <w:p w14:paraId="3D225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0550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w:t>
      </w:r>
    </w:p>
    <w:p w14:paraId="0BFD1A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"New Message has arrived from {0}"</w:t>
      </w:r>
      <w:r w:rsidRPr="002A52A4">
        <w:rPr>
          <w:rFonts w:ascii="Consolas" w:hAnsi="Consolas" w:cs="Consolas"/>
          <w:color w:val="DCDCDC"/>
          <w:kern w:val="0"/>
          <w:sz w:val="19"/>
          <w:szCs w:val="19"/>
          <w:highlight w:val="black"/>
        </w:rPr>
        <w:t>,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RemoteEndPoint);</w:t>
      </w:r>
    </w:p>
    <w:p w14:paraId="07E64C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"Message Header: {0}"</w:t>
      </w:r>
      <w:r w:rsidRPr="002A52A4">
        <w:rPr>
          <w:rFonts w:ascii="Consolas" w:hAnsi="Consolas" w:cs="Consolas"/>
          <w:color w:val="DCDCDC"/>
          <w:kern w:val="0"/>
          <w:sz w:val="19"/>
          <w:szCs w:val="19"/>
          <w:highlight w:val="black"/>
        </w:rPr>
        <w:t>,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p>
    <w:p w14:paraId="29020B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submsg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4E90B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1421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switch</w:t>
      </w:r>
      <w:r w:rsidRPr="002A52A4">
        <w:rPr>
          <w:rFonts w:ascii="Consolas" w:hAnsi="Consolas" w:cs="Consolas"/>
          <w:color w:val="DCDCDC"/>
          <w:kern w:val="0"/>
          <w:sz w:val="19"/>
          <w:szCs w:val="19"/>
          <w:highlight w:val="black"/>
        </w:rPr>
        <w:t xml:space="preserve">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7F0545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84048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case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SubMessageKind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w:t>
      </w:r>
    </w:p>
    <w:p w14:paraId="252B4D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submsg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094F5E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"SubMessage Data: {0}"</w:t>
      </w:r>
      <w:r w:rsidRPr="002A52A4">
        <w:rPr>
          <w:rFonts w:ascii="Consolas" w:hAnsi="Consolas" w:cs="Consolas"/>
          <w:color w:val="DCDCDC"/>
          <w:kern w:val="0"/>
          <w:sz w:val="19"/>
          <w:szCs w:val="19"/>
          <w:highlight w:val="black"/>
        </w:rPr>
        <w:t>,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44F4D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KeyFlag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HasKeyFlag);</w:t>
      </w:r>
    </w:p>
    <w:p w14:paraId="00A229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DataFlag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HasDataFlag);</w:t>
      </w:r>
    </w:p>
    <w:p w14:paraId="681C63D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InlineQoSFlag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HasInlineQosFlag);</w:t>
      </w:r>
    </w:p>
    <w:p w14:paraId="242FD5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EndiannessFlag value state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Flags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IsLittleEndian);</w:t>
      </w:r>
    </w:p>
    <w:p w14:paraId="5A15C86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octetsToNextHeader value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SubMessageLength);</w:t>
      </w:r>
    </w:p>
    <w:p w14:paraId="10B504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extraFlags value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ExtraFlags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Value);</w:t>
      </w:r>
    </w:p>
    <w:p w14:paraId="0B8B1A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octetsToInlineQos value is: Aun no logro"</w:t>
      </w:r>
      <w:r w:rsidRPr="002A52A4">
        <w:rPr>
          <w:rFonts w:ascii="Consolas" w:hAnsi="Consolas" w:cs="Consolas"/>
          <w:color w:val="DCDCDC"/>
          <w:kern w:val="0"/>
          <w:sz w:val="19"/>
          <w:szCs w:val="19"/>
          <w:highlight w:val="black"/>
        </w:rPr>
        <w:t>);</w:t>
      </w:r>
    </w:p>
    <w:p w14:paraId="728618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readerID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ReaderId);</w:t>
      </w:r>
    </w:p>
    <w:p w14:paraId="1D6862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writerID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WriterId);</w:t>
      </w:r>
    </w:p>
    <w:p w14:paraId="489269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"The writerSN is: {0}"</w:t>
      </w:r>
      <w:r w:rsidRPr="002A52A4">
        <w:rPr>
          <w:rFonts w:ascii="Consolas" w:hAnsi="Consolas" w:cs="Consolas"/>
          <w:color w:val="DCDCDC"/>
          <w:kern w:val="0"/>
          <w:sz w:val="19"/>
          <w:szCs w:val="19"/>
          <w:highlight w:val="black"/>
        </w:rPr>
        <w:t>,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WriterSN);</w:t>
      </w:r>
    </w:p>
    <w:p w14:paraId="33F637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7CCA45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Wrap(d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SerializedPayload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DataEncapsulation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SerializedPayload);</w:t>
      </w:r>
    </w:p>
    <w:p w14:paraId="50C87E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buf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Order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Header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IsLittleEndian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LittleEndian :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BigEndian);</w:t>
      </w:r>
    </w:p>
    <w:p w14:paraId="36B3AF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 obj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EncapsulationManager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Deserialize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(buf);</w:t>
      </w:r>
    </w:p>
    <w:p w14:paraId="2659A4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9B9B9B"/>
          <w:kern w:val="0"/>
          <w:sz w:val="19"/>
          <w:szCs w:val="19"/>
          <w:highlight w:val="black"/>
        </w:rPr>
        <w:t>#if</w:t>
      </w:r>
      <w:r w:rsidRPr="002A52A4">
        <w:rPr>
          <w:rFonts w:ascii="Consolas" w:hAnsi="Consolas" w:cs="Consolas"/>
          <w:color w:val="DCDCDC"/>
          <w:kern w:val="0"/>
          <w:sz w:val="19"/>
          <w:szCs w:val="19"/>
          <w:highlight w:val="black"/>
        </w:rPr>
        <w:t xml:space="preserve"> TODO</w:t>
      </w:r>
    </w:p>
    <w:p w14:paraId="57FFC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9B9B9B"/>
          <w:kern w:val="0"/>
          <w:sz w:val="19"/>
          <w:szCs w:val="19"/>
          <w:highlight w:val="black"/>
        </w:rPr>
        <w:lastRenderedPageBreak/>
        <w:t xml:space="preserve">                        CacheChange&lt;T&gt; change = new CacheChange&lt;T&gt;(ChangeKind.ALIVE, new GUID(msg.Header.GuidPrefix, d.WriterId), d.WriterSN, new DataObj(obj), new InstanceHandle());</w:t>
      </w:r>
    </w:p>
    <w:p w14:paraId="0BD577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9B9B9B"/>
          <w:kern w:val="0"/>
          <w:sz w:val="19"/>
          <w:szCs w:val="19"/>
          <w:highlight w:val="black"/>
        </w:rPr>
        <w:t xml:space="preserve">                        ReaderCache.AddChange(change);</w:t>
      </w:r>
    </w:p>
    <w:p w14:paraId="1745D3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9B9B9B"/>
          <w:kern w:val="0"/>
          <w:sz w:val="19"/>
          <w:szCs w:val="19"/>
          <w:highlight w:val="black"/>
        </w:rPr>
        <w:t>#endif</w:t>
      </w:r>
    </w:p>
    <w:p w14:paraId="6CBF11B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break</w:t>
      </w:r>
      <w:r w:rsidRPr="002A52A4">
        <w:rPr>
          <w:rFonts w:ascii="Consolas" w:hAnsi="Consolas" w:cs="Consolas"/>
          <w:color w:val="DCDCDC"/>
          <w:kern w:val="0"/>
          <w:sz w:val="19"/>
          <w:szCs w:val="19"/>
          <w:highlight w:val="black"/>
        </w:rPr>
        <w:t>;</w:t>
      </w:r>
    </w:p>
    <w:p w14:paraId="79183B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default</w:t>
      </w:r>
      <w:r w:rsidRPr="002A52A4">
        <w:rPr>
          <w:rFonts w:ascii="Consolas" w:hAnsi="Consolas" w:cs="Consolas"/>
          <w:color w:val="DCDCDC"/>
          <w:kern w:val="0"/>
          <w:sz w:val="19"/>
          <w:szCs w:val="19"/>
          <w:highlight w:val="black"/>
        </w:rPr>
        <w:t>:</w:t>
      </w:r>
    </w:p>
    <w:p w14:paraId="31C1C8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"SubMessage: {0}"</w:t>
      </w:r>
      <w:r w:rsidRPr="002A52A4">
        <w:rPr>
          <w:rFonts w:ascii="Consolas" w:hAnsi="Consolas" w:cs="Consolas"/>
          <w:color w:val="DCDCDC"/>
          <w:kern w:val="0"/>
          <w:sz w:val="19"/>
          <w:szCs w:val="19"/>
          <w:highlight w:val="black"/>
        </w:rPr>
        <w:t>, submsg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Kind);</w:t>
      </w:r>
    </w:p>
    <w:p w14:paraId="722A396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break</w:t>
      </w:r>
      <w:r w:rsidRPr="002A52A4">
        <w:rPr>
          <w:rFonts w:ascii="Consolas" w:hAnsi="Consolas" w:cs="Consolas"/>
          <w:color w:val="DCDCDC"/>
          <w:kern w:val="0"/>
          <w:sz w:val="19"/>
          <w:szCs w:val="19"/>
          <w:highlight w:val="black"/>
        </w:rPr>
        <w:t>;</w:t>
      </w:r>
    </w:p>
    <w:p w14:paraId="58E8D4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73F22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2AFE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883235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9EEA4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6316A2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66287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rec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UDPReceivers)</w:t>
      </w:r>
    </w:p>
    <w:p w14:paraId="3D07E4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2E64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NewMessage;</w:t>
      </w:r>
    </w:p>
    <w:p w14:paraId="0746F12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Elements;</w:t>
      </w:r>
    </w:p>
    <w:p w14:paraId="17CD15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31CFA5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60FEF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2C59D4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D2C79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7E3405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2CBB7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F2245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w:t>
      </w:r>
    </w:p>
    <w:p w14:paraId="50CB2BD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1D5CCB8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Attributes;</w:t>
      </w:r>
    </w:p>
    <w:p w14:paraId="0BF851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5E97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7ED73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B731E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RtpsStatelessWriter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StatelessWriter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where</w:t>
      </w:r>
      <w:r w:rsidRPr="002A52A4">
        <w:rPr>
          <w:rFonts w:ascii="Consolas" w:hAnsi="Consolas" w:cs="Consolas"/>
          <w:color w:val="DCDCDC"/>
          <w:kern w:val="0"/>
          <w:sz w:val="19"/>
          <w:szCs w:val="19"/>
          <w:highlight w:val="black"/>
        </w:rPr>
        <w:t xml:space="preserve"> T :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w:t>
      </w:r>
    </w:p>
    <w:p w14:paraId="1A6239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54596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19BC0C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UDPTransmitter</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UDPTransmitters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w:t>
      </w:r>
    </w:p>
    <w:p w14:paraId="5E40A3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 xml:space="preserve"> worker;</w:t>
      </w:r>
    </w:p>
    <w:p w14:paraId="70D3B32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Encapsulation</w:t>
      </w:r>
      <w:r w:rsidRPr="002A52A4">
        <w:rPr>
          <w:rFonts w:ascii="Consolas" w:hAnsi="Consolas" w:cs="Consolas"/>
          <w:color w:val="DCDCDC"/>
          <w:kern w:val="0"/>
          <w:sz w:val="19"/>
          <w:szCs w:val="19"/>
          <w:highlight w:val="black"/>
        </w:rPr>
        <w:t xml:space="preserve"> Scheme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w:t>
      </w:r>
    </w:p>
    <w:p w14:paraId="048BFB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341A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RtpsStatelessWriter(</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guid)</w:t>
      </w:r>
    </w:p>
    <w:p w14:paraId="2EF9D6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(guid)</w:t>
      </w:r>
    </w:p>
    <w:p w14:paraId="419991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615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Serializer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Initialize(</w:t>
      </w:r>
      <w:r w:rsidRPr="002A52A4">
        <w:rPr>
          <w:rFonts w:ascii="Consolas" w:hAnsi="Consolas" w:cs="Consolas"/>
          <w:color w:val="569CD6"/>
          <w:kern w:val="0"/>
          <w:sz w:val="19"/>
          <w:szCs w:val="19"/>
          <w:highlight w:val="black"/>
        </w:rPr>
        <w:t>typeof</w:t>
      </w:r>
      <w:r w:rsidRPr="002A52A4">
        <w:rPr>
          <w:rFonts w:ascii="Consolas" w:hAnsi="Consolas" w:cs="Consolas"/>
          <w:color w:val="DCDCDC"/>
          <w:kern w:val="0"/>
          <w:sz w:val="19"/>
          <w:szCs w:val="19"/>
          <w:highlight w:val="black"/>
        </w:rPr>
        <w:t>(T));</w:t>
      </w:r>
    </w:p>
    <w:p w14:paraId="200FCC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UDPTransmitters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UDPTransmitter</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191675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Scheme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Encapsulation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CDR_BE;</w:t>
      </w:r>
    </w:p>
    <w:p w14:paraId="0D9D676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A95A38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AE5CB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InitTransmitters()</w:t>
      </w:r>
    </w:p>
    <w:p w14:paraId="01278B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522A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MulticastLocatorList)</w:t>
      </w:r>
    </w:p>
    <w:p w14:paraId="7DA03F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7BBD9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rec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4CA0BC1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ParticipantId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Guid;</w:t>
      </w:r>
    </w:p>
    <w:p w14:paraId="4D5C6D8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UDPTransmitters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Add(rec);</w:t>
      </w:r>
    </w:p>
    <w:p w14:paraId="6DE3F16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CB19A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7B01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TODO. Just for testing. I dont like so many messages</w:t>
      </w:r>
    </w:p>
    <w:p w14:paraId="1DE9FC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//foreach (var locator in UnicastLocatorList)</w:t>
      </w:r>
    </w:p>
    <w:p w14:paraId="348ADD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t>
      </w:r>
    </w:p>
    <w:p w14:paraId="4E616D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UDPTransmitter trans = new UDPTransmitter(locator, 1024);</w:t>
      </w:r>
    </w:p>
    <w:p w14:paraId="0AA8BE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trans.ParticipantId = this.Guid;</w:t>
      </w:r>
    </w:p>
    <w:p w14:paraId="0697E8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UDPTransmitters.Add(trans);</w:t>
      </w:r>
    </w:p>
    <w:p w14:paraId="0CCEDA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t>
      </w:r>
    </w:p>
    <w:p w14:paraId="76A458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PeriodicWork);</w:t>
      </w:r>
    </w:p>
    <w:p w14:paraId="19F16B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DA4B3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275F8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StartTransmitters()</w:t>
      </w:r>
    </w:p>
    <w:p w14:paraId="52B9EE0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EC69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trans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UDPTransmitters)</w:t>
      </w:r>
    </w:p>
    <w:p w14:paraId="259F70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09EAB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p>
    <w:p w14:paraId="1237D8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3833C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Start((</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ResendDataPeriod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AsMillis());</w:t>
      </w:r>
    </w:p>
    <w:p w14:paraId="5CB8CD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B5E3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virtual</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PeriodicWork()</w:t>
      </w:r>
    </w:p>
    <w:p w14:paraId="34E26D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D97EA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the RTPS Writer to repeatedly announce the availability of data by sending a Heartbeat Message.</w:t>
      </w:r>
    </w:p>
    <w:p w14:paraId="7802CB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"I have to send a Heartbeat Message,  at {0}"</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DateTime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Now);</w:t>
      </w:r>
    </w:p>
    <w:p w14:paraId="1E48D2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SendHeartbeat();</w:t>
      </w:r>
    </w:p>
    <w:p w14:paraId="6AB865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3F2952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4A7E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change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p>
    <w:p w14:paraId="57D65E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5E143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//SendHeartbeat();</w:t>
      </w:r>
    </w:p>
    <w:p w14:paraId="3DDEB8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//SendData(change);</w:t>
      </w:r>
    </w:p>
    <w:p w14:paraId="24546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SendDataHeartbeat(change);</w:t>
      </w:r>
    </w:p>
    <w:p w14:paraId="55F129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FC9D6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HistoryCache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Changes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Clear(); </w:t>
      </w:r>
      <w:r w:rsidRPr="002A52A4">
        <w:rPr>
          <w:rFonts w:ascii="Consolas" w:hAnsi="Consolas" w:cs="Consolas"/>
          <w:color w:val="57A64A"/>
          <w:kern w:val="0"/>
          <w:sz w:val="19"/>
          <w:szCs w:val="19"/>
          <w:highlight w:val="black"/>
        </w:rPr>
        <w:t>//TODO</w:t>
      </w:r>
    </w:p>
    <w:p w14:paraId="1D2FEA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513F4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1F471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SendHeartbeat()</w:t>
      </w:r>
    </w:p>
    <w:p w14:paraId="69BFF4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41AC4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Heartbeat</w:t>
      </w:r>
    </w:p>
    <w:p w14:paraId="11F2388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m1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147033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F8674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 xml:space="preserve"> heartbeat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w:t>
      </w:r>
    </w:p>
    <w:p w14:paraId="5422EB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id1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5ABD56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id2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ENTITYID_PARTICIPANT;</w:t>
      </w:r>
    </w:p>
    <w:p w14:paraId="2CB66C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D7224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id1;</w:t>
      </w:r>
    </w:p>
    <w:p w14:paraId="4EF4A4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id2;</w:t>
      </w:r>
    </w:p>
    <w:p w14:paraId="1A5F9A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firstSN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SequenceNumber</w:t>
      </w:r>
      <w:r w:rsidRPr="002A52A4">
        <w:rPr>
          <w:rFonts w:ascii="Consolas" w:hAnsi="Consolas" w:cs="Consolas"/>
          <w:color w:val="DCDCDC"/>
          <w:kern w:val="0"/>
          <w:sz w:val="19"/>
          <w:szCs w:val="19"/>
          <w:highlight w:val="black"/>
        </w:rPr>
        <w:t>(</w:t>
      </w:r>
      <w:r w:rsidRPr="002A52A4">
        <w:rPr>
          <w:rFonts w:ascii="Consolas" w:hAnsi="Consolas" w:cs="Consolas"/>
          <w:color w:val="B5CEA8"/>
          <w:kern w:val="0"/>
          <w:sz w:val="19"/>
          <w:szCs w:val="19"/>
          <w:highlight w:val="black"/>
        </w:rPr>
        <w:t>10</w:t>
      </w:r>
      <w:r w:rsidRPr="002A52A4">
        <w:rPr>
          <w:rFonts w:ascii="Consolas" w:hAnsi="Consolas" w:cs="Consolas"/>
          <w:color w:val="DCDCDC"/>
          <w:kern w:val="0"/>
          <w:sz w:val="19"/>
          <w:szCs w:val="19"/>
          <w:highlight w:val="black"/>
        </w:rPr>
        <w:t>);</w:t>
      </w:r>
    </w:p>
    <w:p w14:paraId="60C1BB2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lastSN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SequenceNumber</w:t>
      </w:r>
      <w:r w:rsidRPr="002A52A4">
        <w:rPr>
          <w:rFonts w:ascii="Consolas" w:hAnsi="Consolas" w:cs="Consolas"/>
          <w:color w:val="DCDCDC"/>
          <w:kern w:val="0"/>
          <w:sz w:val="19"/>
          <w:szCs w:val="19"/>
          <w:highlight w:val="black"/>
        </w:rPr>
        <w:t>(</w:t>
      </w:r>
      <w:r w:rsidRPr="002A52A4">
        <w:rPr>
          <w:rFonts w:ascii="Consolas" w:hAnsi="Consolas" w:cs="Consolas"/>
          <w:color w:val="B5CEA8"/>
          <w:kern w:val="0"/>
          <w:sz w:val="19"/>
          <w:szCs w:val="19"/>
          <w:highlight w:val="black"/>
        </w:rPr>
        <w:t>20</w:t>
      </w:r>
      <w:r w:rsidRPr="002A52A4">
        <w:rPr>
          <w:rFonts w:ascii="Consolas" w:hAnsi="Consolas" w:cs="Consolas"/>
          <w:color w:val="DCDCDC"/>
          <w:kern w:val="0"/>
          <w:sz w:val="19"/>
          <w:szCs w:val="19"/>
          <w:highlight w:val="black"/>
        </w:rPr>
        <w:t>);</w:t>
      </w:r>
    </w:p>
    <w:p w14:paraId="0334BD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5</w:t>
      </w:r>
      <w:r w:rsidRPr="002A52A4">
        <w:rPr>
          <w:rFonts w:ascii="Consolas" w:hAnsi="Consolas" w:cs="Consolas"/>
          <w:color w:val="DCDCDC"/>
          <w:kern w:val="0"/>
          <w:sz w:val="19"/>
          <w:szCs w:val="19"/>
          <w:highlight w:val="black"/>
        </w:rPr>
        <w:t>;</w:t>
      </w:r>
    </w:p>
    <w:p w14:paraId="1968E3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m1</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Add(heartbeat);</w:t>
      </w:r>
    </w:p>
    <w:p w14:paraId="67E320B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F6BC14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SendData(m1);</w:t>
      </w:r>
    </w:p>
    <w:p w14:paraId="33E1EF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DB091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D53B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w:t>
      </w:r>
    </w:p>
    <w:p w14:paraId="045F920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170D35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InfoSource</w:t>
      </w:r>
    </w:p>
    <w:p w14:paraId="40691D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1B932B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7801BA3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WriterGuid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w:t>
      </w:r>
    </w:p>
    <w:p w14:paraId="7550BD0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 xml:space="preserve"> payload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w:t>
      </w:r>
    </w:p>
    <w:p w14:paraId="357147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Allocate(</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55D8B6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5D2E5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DataEncapsulation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EncapsulationManager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((T)change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DataValue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Value, Scheme);</w:t>
      </w:r>
    </w:p>
    <w:p w14:paraId="36C3B5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(readerId, writerId,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LongValue,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payload);</w:t>
      </w:r>
    </w:p>
    <w:p w14:paraId="0D0BABB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Add(data);</w:t>
      </w:r>
    </w:p>
    <w:p w14:paraId="13C74FD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4DD1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Write Message to bytes1 array </w:t>
      </w:r>
    </w:p>
    <w:p w14:paraId="246DED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SendData(msg);</w:t>
      </w:r>
    </w:p>
    <w:p w14:paraId="28425C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D091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073F7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SendDataHeartbeat(</w:t>
      </w:r>
      <w:r w:rsidRPr="002A52A4">
        <w:rPr>
          <w:rFonts w:ascii="Consolas" w:hAnsi="Consolas" w:cs="Consolas"/>
          <w:color w:val="4EC9B0"/>
          <w:kern w:val="0"/>
          <w:sz w:val="19"/>
          <w:szCs w:val="19"/>
          <w:highlight w:val="black"/>
        </w:rPr>
        <w:t>CacheChange</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change)</w:t>
      </w:r>
    </w:p>
    <w:p w14:paraId="1BF520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5FCEE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Create a Message with InfoSource</w:t>
      </w:r>
    </w:p>
    <w:p w14:paraId="734B0D0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213F41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ENTITYID_UNKNOWN;</w:t>
      </w:r>
    </w:p>
    <w:p w14:paraId="12B7E6C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EntityId</w:t>
      </w:r>
      <w:r w:rsidRPr="002A52A4">
        <w:rPr>
          <w:rFonts w:ascii="Consolas" w:hAnsi="Consolas" w:cs="Consolas"/>
          <w:color w:val="DCDCDC"/>
          <w:kern w:val="0"/>
          <w:sz w:val="19"/>
          <w:szCs w:val="19"/>
          <w:highlight w:val="black"/>
        </w:rPr>
        <w:t xml:space="preserve"> 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WriterGuid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EntityId;</w:t>
      </w:r>
    </w:p>
    <w:p w14:paraId="341D64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 xml:space="preserve"> payload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SerializedPayload</w:t>
      </w:r>
      <w:r w:rsidRPr="002A52A4">
        <w:rPr>
          <w:rFonts w:ascii="Consolas" w:hAnsi="Consolas" w:cs="Consolas"/>
          <w:color w:val="DCDCDC"/>
          <w:kern w:val="0"/>
          <w:sz w:val="19"/>
          <w:szCs w:val="19"/>
          <w:highlight w:val="black"/>
        </w:rPr>
        <w:t>();</w:t>
      </w:r>
    </w:p>
    <w:p w14:paraId="6692D3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DCDCDC"/>
          <w:kern w:val="0"/>
          <w:sz w:val="19"/>
          <w:szCs w:val="19"/>
          <w:highlight w:val="black"/>
        </w:rPr>
        <w:t xml:space="preserve"> buff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IoBuffer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Allocate(</w:t>
      </w:r>
      <w:r w:rsidRPr="002A52A4">
        <w:rPr>
          <w:rFonts w:ascii="Consolas" w:hAnsi="Consolas" w:cs="Consolas"/>
          <w:color w:val="B5CEA8"/>
          <w:kern w:val="0"/>
          <w:sz w:val="19"/>
          <w:szCs w:val="19"/>
          <w:highlight w:val="black"/>
        </w:rPr>
        <w:t>1024</w:t>
      </w:r>
      <w:r w:rsidRPr="002A52A4">
        <w:rPr>
          <w:rFonts w:ascii="Consolas" w:hAnsi="Consolas" w:cs="Consolas"/>
          <w:color w:val="DCDCDC"/>
          <w:kern w:val="0"/>
          <w:sz w:val="19"/>
          <w:szCs w:val="19"/>
          <w:highlight w:val="black"/>
        </w:rPr>
        <w:t>);</w:t>
      </w:r>
    </w:p>
    <w:p w14:paraId="29D184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payload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DataEncapsulation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EncapsuleCDRData(change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DataValue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Value, </w:t>
      </w:r>
      <w:r w:rsidRPr="002A52A4">
        <w:rPr>
          <w:rFonts w:ascii="Consolas" w:hAnsi="Consolas" w:cs="Consolas"/>
          <w:color w:val="4EC9B0"/>
          <w:kern w:val="0"/>
          <w:sz w:val="19"/>
          <w:szCs w:val="19"/>
          <w:highlight w:val="black"/>
        </w:rPr>
        <w:t>BitConverter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IsLittleEndian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LittleEndian : </w:t>
      </w:r>
      <w:r w:rsidRPr="002A52A4">
        <w:rPr>
          <w:rFonts w:ascii="Consolas" w:hAnsi="Consolas" w:cs="Consolas"/>
          <w:color w:val="B8D7A3"/>
          <w:kern w:val="0"/>
          <w:sz w:val="19"/>
          <w:szCs w:val="19"/>
          <w:highlight w:val="black"/>
        </w:rPr>
        <w:t>ByteOrder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BigEndian);</w:t>
      </w:r>
    </w:p>
    <w:p w14:paraId="65D30F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 xml:space="preserve"> 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Data</w:t>
      </w:r>
      <w:r w:rsidRPr="002A52A4">
        <w:rPr>
          <w:rFonts w:ascii="Consolas" w:hAnsi="Consolas" w:cs="Consolas"/>
          <w:color w:val="DCDCDC"/>
          <w:kern w:val="0"/>
          <w:sz w:val="19"/>
          <w:szCs w:val="19"/>
          <w:highlight w:val="black"/>
        </w:rPr>
        <w:t>(readerId, writerId,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LongValue,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payload);</w:t>
      </w:r>
    </w:p>
    <w:p w14:paraId="6D0AB9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Add(data);</w:t>
      </w:r>
    </w:p>
    <w:p w14:paraId="4F83D7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FE2EB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 xml:space="preserve"> heartbeat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Heartbeat</w:t>
      </w:r>
      <w:r w:rsidRPr="002A52A4">
        <w:rPr>
          <w:rFonts w:ascii="Consolas" w:hAnsi="Consolas" w:cs="Consolas"/>
          <w:color w:val="DCDCDC"/>
          <w:kern w:val="0"/>
          <w:sz w:val="19"/>
          <w:szCs w:val="19"/>
          <w:highlight w:val="black"/>
        </w:rPr>
        <w:t>();</w:t>
      </w:r>
    </w:p>
    <w:p w14:paraId="0F83E8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readerId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readerId;</w:t>
      </w:r>
    </w:p>
    <w:p w14:paraId="526B3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writerId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writerId;</w:t>
      </w:r>
    </w:p>
    <w:p w14:paraId="761DB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firstSN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p>
    <w:p w14:paraId="6CBE9A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lastSN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change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SequenceNumber;</w:t>
      </w:r>
    </w:p>
    <w:p w14:paraId="673D339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heartbeat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count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1</w:t>
      </w:r>
      <w:r w:rsidRPr="002A52A4">
        <w:rPr>
          <w:rFonts w:ascii="Consolas" w:hAnsi="Consolas" w:cs="Consolas"/>
          <w:color w:val="DCDCDC"/>
          <w:kern w:val="0"/>
          <w:sz w:val="19"/>
          <w:szCs w:val="19"/>
          <w:highlight w:val="black"/>
        </w:rPr>
        <w:t>;</w:t>
      </w:r>
    </w:p>
    <w:p w14:paraId="31F15C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msg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Add(heartbeat);</w:t>
      </w:r>
    </w:p>
    <w:p w14:paraId="1387FDD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211A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SendData(msg);</w:t>
      </w:r>
    </w:p>
    <w:p w14:paraId="0800EB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645FE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63F92D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2FF10E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Writes a message to network </w:t>
      </w:r>
    </w:p>
    <w:p w14:paraId="4DCFF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3EEA5B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&lt;param name=</w:t>
      </w:r>
      <w:r w:rsidRPr="002A52A4">
        <w:rPr>
          <w:rFonts w:ascii="Consolas" w:hAnsi="Consolas" w:cs="Consolas"/>
          <w:color w:val="C8C8C8"/>
          <w:kern w:val="0"/>
          <w:sz w:val="19"/>
          <w:szCs w:val="19"/>
          <w:highlight w:val="black"/>
        </w:rPr>
        <w:t>"msg"</w:t>
      </w:r>
      <w:r w:rsidRPr="002A52A4">
        <w:rPr>
          <w:rFonts w:ascii="Consolas" w:hAnsi="Consolas" w:cs="Consolas"/>
          <w:color w:val="57A64A"/>
          <w:kern w:val="0"/>
          <w:sz w:val="19"/>
          <w:szCs w:val="19"/>
          <w:highlight w:val="black"/>
        </w:rPr>
        <w:t>&gt;&lt;/param&gt;</w:t>
      </w:r>
    </w:p>
    <w:p w14:paraId="3FB6B3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&lt;returns&gt;&lt;/returns&gt;</w:t>
      </w:r>
    </w:p>
    <w:p w14:paraId="5F166C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SendData(</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w:t>
      </w:r>
    </w:p>
    <w:p w14:paraId="7A468C8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F8947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trans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UDPTransmitters)</w:t>
      </w:r>
    </w:p>
    <w:p w14:paraId="509043D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9886B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1835F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80400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4C84F30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6D6B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worker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End();</w:t>
      </w:r>
    </w:p>
    <w:p w14:paraId="37D4346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foreach</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trans </w:t>
      </w:r>
      <w:r w:rsidRPr="002A52A4">
        <w:rPr>
          <w:rFonts w:ascii="Consolas" w:hAnsi="Consolas" w:cs="Consolas"/>
          <w:color w:val="569CD6"/>
          <w:kern w:val="0"/>
          <w:sz w:val="19"/>
          <w:szCs w:val="19"/>
          <w:highlight w:val="black"/>
        </w:rPr>
        <w:t>in</w:t>
      </w:r>
      <w:r w:rsidRPr="002A52A4">
        <w:rPr>
          <w:rFonts w:ascii="Consolas" w:hAnsi="Consolas" w:cs="Consolas"/>
          <w:color w:val="DCDCDC"/>
          <w:kern w:val="0"/>
          <w:sz w:val="19"/>
          <w:szCs w:val="19"/>
          <w:highlight w:val="black"/>
        </w:rPr>
        <w:t xml:space="preserve"> UDPTransmitters)</w:t>
      </w:r>
    </w:p>
    <w:p w14:paraId="62EA4F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08C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p>
    <w:p w14:paraId="36A0EE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56F136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ED4A7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UDPTransmitters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Elements;</w:t>
      </w:r>
    </w:p>
    <w:p w14:paraId="712880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39D7CF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730EF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B58B1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349921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71A976E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D43D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7E3D6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1527DB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0BF9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6FE4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A98B2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F02F0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WriterWorker</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PeriodicWorker</w:t>
      </w:r>
    </w:p>
    <w:p w14:paraId="4EDE6D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60C68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65023E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340A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delegate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PeriodicWorkDelegate</w:t>
      </w:r>
      <w:r w:rsidRPr="002A52A4">
        <w:rPr>
          <w:rFonts w:ascii="Consolas" w:hAnsi="Consolas" w:cs="Consolas"/>
          <w:color w:val="DCDCDC"/>
          <w:kern w:val="0"/>
          <w:sz w:val="19"/>
          <w:szCs w:val="19"/>
          <w:highlight w:val="black"/>
        </w:rPr>
        <w:t>();</w:t>
      </w:r>
    </w:p>
    <w:p w14:paraId="417517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1F44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PeriodicWorkDelegate</w:t>
      </w:r>
      <w:r w:rsidRPr="002A52A4">
        <w:rPr>
          <w:rFonts w:ascii="Consolas" w:hAnsi="Consolas" w:cs="Consolas"/>
          <w:color w:val="DCDCDC"/>
          <w:kern w:val="0"/>
          <w:sz w:val="19"/>
          <w:szCs w:val="19"/>
          <w:highlight w:val="black"/>
        </w:rPr>
        <w:t xml:space="preserve"> periodicWork;</w:t>
      </w:r>
    </w:p>
    <w:p w14:paraId="7E8671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CA57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WriterWorker( )</w:t>
      </w:r>
    </w:p>
    <w:p w14:paraId="1B9D79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33E49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79D50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92B28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override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End()</w:t>
      </w:r>
    </w:p>
    <w:p w14:paraId="47AD4D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E8FFF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5518A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4DC34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4983E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WriterWorker(</w:t>
      </w:r>
      <w:r w:rsidRPr="002A52A4">
        <w:rPr>
          <w:rFonts w:ascii="Consolas" w:hAnsi="Consolas" w:cs="Consolas"/>
          <w:color w:val="4EC9B0"/>
          <w:kern w:val="0"/>
          <w:sz w:val="19"/>
          <w:szCs w:val="19"/>
          <w:highlight w:val="black"/>
        </w:rPr>
        <w:t>PeriodicWorkDelegate</w:t>
      </w:r>
      <w:r w:rsidRPr="002A52A4">
        <w:rPr>
          <w:rFonts w:ascii="Consolas" w:hAnsi="Consolas" w:cs="Consolas"/>
          <w:color w:val="DCDCDC"/>
          <w:kern w:val="0"/>
          <w:sz w:val="19"/>
          <w:szCs w:val="19"/>
          <w:highlight w:val="black"/>
        </w:rPr>
        <w:t xml:space="preserve"> periodicWork)</w:t>
      </w:r>
    </w:p>
    <w:p w14:paraId="6D566A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509B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periodicWork;</w:t>
      </w:r>
    </w:p>
    <w:p w14:paraId="5A5A22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EF26E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9130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override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DoPeriodicWork()</w:t>
      </w:r>
    </w:p>
    <w:p w14:paraId="6E0F8D8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5B55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311" w:name="_Ref422130701"/>
      <w:r w:rsidRPr="002A52A4">
        <w:t>RtpsTransport</w:t>
      </w:r>
      <w:bookmarkEnd w:id="311"/>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48E679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CD7B78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Participant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participants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Participant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0AA84D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Endpoint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endpoints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Endpoint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w:t>
      </w:r>
    </w:p>
    <w:p w14:paraId="75C314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7F95F8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event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DiscoveryEventHandler</w:t>
      </w:r>
      <w:r w:rsidRPr="002A52A4">
        <w:rPr>
          <w:rFonts w:ascii="Consolas" w:hAnsi="Consolas" w:cs="Consolas"/>
          <w:color w:val="DCDCDC"/>
          <w:kern w:val="0"/>
          <w:sz w:val="19"/>
          <w:szCs w:val="19"/>
          <w:highlight w:val="black"/>
        </w:rPr>
        <w:t xml:space="preserve"> ParticipantDiscovery;</w:t>
      </w:r>
    </w:p>
    <w:p w14:paraId="14D2E8A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A343F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event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DiscoveryEventHandler</w:t>
      </w:r>
      <w:r w:rsidRPr="002A52A4">
        <w:rPr>
          <w:rFonts w:ascii="Consolas" w:hAnsi="Consolas" w:cs="Consolas"/>
          <w:color w:val="DCDCDC"/>
          <w:kern w:val="0"/>
          <w:sz w:val="19"/>
          <w:szCs w:val="19"/>
          <w:highlight w:val="black"/>
        </w:rPr>
        <w:t xml:space="preserve"> EndpointDiscovery;</w:t>
      </w:r>
    </w:p>
    <w:p w14:paraId="416F8D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F927D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1EC03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5CB0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Participant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Participants</w:t>
      </w:r>
    </w:p>
    <w:p w14:paraId="1CE8B3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64537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participants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AsReadOnly(); }</w:t>
      </w:r>
    </w:p>
    <w:p w14:paraId="486386E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3C25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741B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IList</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Endpoint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Endpoints</w:t>
      </w:r>
    </w:p>
    <w:p w14:paraId="3C5EBF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9D77C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endpoints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AsReadOnly(); }</w:t>
      </w:r>
    </w:p>
    <w:p w14:paraId="7AC886F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EE88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EEEB7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RegisterParticipant(</w:t>
      </w:r>
      <w:r w:rsidRPr="002A52A4">
        <w:rPr>
          <w:rFonts w:ascii="Consolas" w:hAnsi="Consolas" w:cs="Consolas"/>
          <w:color w:val="4EC9B0"/>
          <w:kern w:val="0"/>
          <w:sz w:val="19"/>
          <w:szCs w:val="19"/>
          <w:highlight w:val="black"/>
        </w:rPr>
        <w:t>Participant</w:t>
      </w:r>
      <w:r w:rsidRPr="002A52A4">
        <w:rPr>
          <w:rFonts w:ascii="Consolas" w:hAnsi="Consolas" w:cs="Consolas"/>
          <w:color w:val="DCDCDC"/>
          <w:kern w:val="0"/>
          <w:sz w:val="19"/>
          <w:szCs w:val="19"/>
          <w:highlight w:val="black"/>
        </w:rPr>
        <w:t xml:space="preserve"> participant)</w:t>
      </w:r>
    </w:p>
    <w:p w14:paraId="370199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6186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(participant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F69B4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5480A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participants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Add(participant);</w:t>
      </w:r>
    </w:p>
    <w:p w14:paraId="67D55C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w:t>
      </w:r>
    </w:p>
    <w:p w14:paraId="7F5CF8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NEW_PARTICIPANT;</w:t>
      </w:r>
    </w:p>
    <w:p w14:paraId="2CC5891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participant;</w:t>
      </w:r>
    </w:p>
    <w:p w14:paraId="312902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NotifyParticipantChanges(dea);</w:t>
      </w:r>
    </w:p>
    <w:p w14:paraId="0D5D95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438C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C637AA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F64EF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UnregisterParticipant(</w:t>
      </w:r>
      <w:r w:rsidRPr="002A52A4">
        <w:rPr>
          <w:rFonts w:ascii="Consolas" w:hAnsi="Consolas" w:cs="Consolas"/>
          <w:color w:val="4EC9B0"/>
          <w:kern w:val="0"/>
          <w:sz w:val="19"/>
          <w:szCs w:val="19"/>
          <w:highlight w:val="black"/>
        </w:rPr>
        <w:t>Participant</w:t>
      </w:r>
      <w:r w:rsidRPr="002A52A4">
        <w:rPr>
          <w:rFonts w:ascii="Consolas" w:hAnsi="Consolas" w:cs="Consolas"/>
          <w:color w:val="DCDCDC"/>
          <w:kern w:val="0"/>
          <w:sz w:val="19"/>
          <w:szCs w:val="19"/>
          <w:highlight w:val="black"/>
        </w:rPr>
        <w:t xml:space="preserve"> participant)</w:t>
      </w:r>
    </w:p>
    <w:p w14:paraId="1E4B6A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E3B18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(participant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4C21BD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562BB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participants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Remove(participant);</w:t>
      </w:r>
    </w:p>
    <w:p w14:paraId="77CEE62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w:t>
      </w:r>
    </w:p>
    <w:p w14:paraId="576150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DELETED_PARTICIPANT;</w:t>
      </w:r>
    </w:p>
    <w:p w14:paraId="4B49A8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participant;</w:t>
      </w:r>
    </w:p>
    <w:p w14:paraId="63E3F1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NotifyParticipantChanges(dea);</w:t>
      </w:r>
    </w:p>
    <w:p w14:paraId="3AA86F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AD0B38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38556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D62DF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RegisterEndpoint(</w:t>
      </w:r>
      <w:r w:rsidRPr="002A52A4">
        <w:rPr>
          <w:rFonts w:ascii="Consolas" w:hAnsi="Consolas" w:cs="Consolas"/>
          <w:color w:val="4EC9B0"/>
          <w:kern w:val="0"/>
          <w:sz w:val="19"/>
          <w:szCs w:val="19"/>
          <w:highlight w:val="black"/>
        </w:rPr>
        <w:t>Endpoint</w:t>
      </w:r>
      <w:r w:rsidRPr="002A52A4">
        <w:rPr>
          <w:rFonts w:ascii="Consolas" w:hAnsi="Consolas" w:cs="Consolas"/>
          <w:color w:val="DCDCDC"/>
          <w:kern w:val="0"/>
          <w:sz w:val="19"/>
          <w:szCs w:val="19"/>
          <w:highlight w:val="black"/>
        </w:rPr>
        <w:t xml:space="preserve"> endpoint)</w:t>
      </w:r>
    </w:p>
    <w:p w14:paraId="251817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84BD5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00441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EB34F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endpoints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Add(endpoint);</w:t>
      </w:r>
    </w:p>
    <w:p w14:paraId="4FF52D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w:t>
      </w:r>
    </w:p>
    <w:p w14:paraId="0BE1BC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NEW_ENDPOINT;</w:t>
      </w:r>
    </w:p>
    <w:p w14:paraId="6DFE47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endpoint;</w:t>
      </w:r>
    </w:p>
    <w:p w14:paraId="4F1251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NotifyEndpointsChanges(dea);</w:t>
      </w:r>
    </w:p>
    <w:p w14:paraId="0CCBD9D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370A2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31839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368E4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UnregisterEndpoint(</w:t>
      </w:r>
      <w:r w:rsidRPr="002A52A4">
        <w:rPr>
          <w:rFonts w:ascii="Consolas" w:hAnsi="Consolas" w:cs="Consolas"/>
          <w:color w:val="4EC9B0"/>
          <w:kern w:val="0"/>
          <w:sz w:val="19"/>
          <w:szCs w:val="19"/>
          <w:highlight w:val="black"/>
        </w:rPr>
        <w:t>Endpoint</w:t>
      </w:r>
      <w:r w:rsidRPr="002A52A4">
        <w:rPr>
          <w:rFonts w:ascii="Consolas" w:hAnsi="Consolas" w:cs="Consolas"/>
          <w:color w:val="DCDCDC"/>
          <w:kern w:val="0"/>
          <w:sz w:val="19"/>
          <w:szCs w:val="19"/>
          <w:highlight w:val="black"/>
        </w:rPr>
        <w:t xml:space="preserve"> endpoint)</w:t>
      </w:r>
    </w:p>
    <w:p w14:paraId="0A1AC5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00C20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2C42DD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C36E8D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endpoints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Remove(endpoint);</w:t>
      </w:r>
    </w:p>
    <w:p w14:paraId="0190167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w:t>
      </w:r>
    </w:p>
    <w:p w14:paraId="0FBAA5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Reason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EventReason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DELETED_ENDPOINT;</w:t>
      </w:r>
    </w:p>
    <w:p w14:paraId="06608A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dea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EventData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endpoint;</w:t>
      </w:r>
    </w:p>
    <w:p w14:paraId="40B956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NotifyEndpointsChanges(dea);</w:t>
      </w:r>
    </w:p>
    <w:p w14:paraId="214B0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5DE00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0D57C8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91816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NotifyParticipantChanges(</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w:t>
      </w:r>
    </w:p>
    <w:p w14:paraId="0C3247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FE22F5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"The information about Participants has changed"</w:t>
      </w:r>
      <w:r w:rsidRPr="002A52A4">
        <w:rPr>
          <w:rFonts w:ascii="Consolas" w:hAnsi="Consolas" w:cs="Consolas"/>
          <w:color w:val="DCDCDC"/>
          <w:kern w:val="0"/>
          <w:sz w:val="19"/>
          <w:szCs w:val="19"/>
          <w:highlight w:val="black"/>
        </w:rPr>
        <w:t>);</w:t>
      </w:r>
    </w:p>
    <w:p w14:paraId="233FF9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(ParticipantDiscovery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685B05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F643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ParticipantDiscovery(</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 dea);</w:t>
      </w:r>
    </w:p>
    <w:p w14:paraId="3099834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4E88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DEF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4B12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NotifyEndpointsChanges(</w:t>
      </w:r>
      <w:r w:rsidRPr="002A52A4">
        <w:rPr>
          <w:rFonts w:ascii="Consolas" w:hAnsi="Consolas" w:cs="Consolas"/>
          <w:color w:val="4EC9B0"/>
          <w:kern w:val="0"/>
          <w:sz w:val="19"/>
          <w:szCs w:val="19"/>
          <w:highlight w:val="black"/>
        </w:rPr>
        <w:t>DiscoveryEventArgs</w:t>
      </w:r>
      <w:r w:rsidRPr="002A52A4">
        <w:rPr>
          <w:rFonts w:ascii="Consolas" w:hAnsi="Consolas" w:cs="Consolas"/>
          <w:color w:val="DCDCDC"/>
          <w:kern w:val="0"/>
          <w:sz w:val="19"/>
          <w:szCs w:val="19"/>
          <w:highlight w:val="black"/>
        </w:rPr>
        <w:t xml:space="preserve"> dea)</w:t>
      </w:r>
    </w:p>
    <w:p w14:paraId="22197C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6D77B9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"The information about Endpoints has changed"</w:t>
      </w:r>
      <w:r w:rsidRPr="002A52A4">
        <w:rPr>
          <w:rFonts w:ascii="Consolas" w:hAnsi="Consolas" w:cs="Consolas"/>
          <w:color w:val="DCDCDC"/>
          <w:kern w:val="0"/>
          <w:sz w:val="19"/>
          <w:szCs w:val="19"/>
          <w:highlight w:val="black"/>
        </w:rPr>
        <w:t>);</w:t>
      </w:r>
    </w:p>
    <w:p w14:paraId="53ADBC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(EndpointDiscovery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4B35C5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8DB7E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EndpointDiscovery(</w:t>
      </w:r>
      <w:r w:rsidRPr="002A52A4">
        <w:rPr>
          <w:rFonts w:ascii="Consolas" w:hAnsi="Consolas" w:cs="Consolas"/>
          <w:color w:val="569CD6"/>
          <w:kern w:val="0"/>
          <w:sz w:val="19"/>
          <w:szCs w:val="19"/>
          <w:highlight w:val="black"/>
        </w:rPr>
        <w:t>this</w:t>
      </w:r>
      <w:r w:rsidRPr="002A52A4">
        <w:rPr>
          <w:rFonts w:ascii="Consolas" w:hAnsi="Consolas" w:cs="Consolas"/>
          <w:color w:val="DCDCDC"/>
          <w:kern w:val="0"/>
          <w:sz w:val="19"/>
          <w:szCs w:val="19"/>
          <w:highlight w:val="black"/>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CreateEngine(</w:t>
      </w:r>
      <w:r w:rsidRPr="002A52A4">
        <w:rPr>
          <w:rFonts w:ascii="Consolas" w:hAnsi="Consolas" w:cs="Consolas"/>
          <w:color w:val="B8D7A3"/>
          <w:kern w:val="0"/>
          <w:sz w:val="19"/>
          <w:szCs w:val="19"/>
          <w:highlight w:val="black"/>
        </w:rPr>
        <w:t>IDictionary</w:t>
      </w:r>
      <w:r w:rsidRPr="002A52A4">
        <w:rPr>
          <w:rFonts w:ascii="Consolas" w:hAnsi="Consolas" w:cs="Consolas"/>
          <w:color w:val="B4B4B4"/>
          <w:kern w:val="0"/>
          <w:sz w:val="19"/>
          <w:szCs w:val="19"/>
          <w:highlight w:val="black"/>
        </w:rPr>
        <w:t>&lt;</w:t>
      </w:r>
      <w:r w:rsidRPr="002A52A4">
        <w:rPr>
          <w:rFonts w:ascii="Consolas" w:hAnsi="Consolas" w:cs="Consolas"/>
          <w:color w:val="569CD6"/>
          <w:kern w:val="0"/>
          <w:sz w:val="19"/>
          <w:szCs w:val="19"/>
          <w:highlight w:val="black"/>
        </w:rPr>
        <w:t>string</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Object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environment)</w:t>
      </w:r>
    </w:p>
    <w:p w14:paraId="1A3192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D2CE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DDSConfigurationSection</w:t>
      </w:r>
      <w:r w:rsidRPr="002A52A4">
        <w:rPr>
          <w:rFonts w:ascii="Consolas" w:hAnsi="Consolas" w:cs="Consolas"/>
          <w:color w:val="DCDCDC"/>
          <w:kern w:val="0"/>
          <w:sz w:val="19"/>
          <w:szCs w:val="19"/>
          <w:highlight w:val="black"/>
        </w:rPr>
        <w:t xml:space="preserve"> ddsConfig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DDSConfigurationSection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p>
    <w:p w14:paraId="044439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RTPSConfigurationSection</w:t>
      </w:r>
      <w:r w:rsidRPr="002A52A4">
        <w:rPr>
          <w:rFonts w:ascii="Consolas" w:hAnsi="Consolas" w:cs="Consolas"/>
          <w:color w:val="DCDCDC"/>
          <w:kern w:val="0"/>
          <w:sz w:val="19"/>
          <w:szCs w:val="19"/>
          <w:highlight w:val="black"/>
        </w:rPr>
        <w:t xml:space="preserve"> rtpsConfig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RTPSConfigurationSection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Instance;</w:t>
      </w:r>
    </w:p>
    <w:p w14:paraId="485725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string</w:t>
      </w:r>
      <w:r w:rsidRPr="002A52A4">
        <w:rPr>
          <w:rFonts w:ascii="Consolas" w:hAnsi="Consolas" w:cs="Consolas"/>
          <w:color w:val="DCDCDC"/>
          <w:kern w:val="0"/>
          <w:sz w:val="19"/>
          <w:szCs w:val="19"/>
          <w:highlight w:val="black"/>
        </w:rPr>
        <w:t xml:space="preserve"> transportProfile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ddsConfig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Domains[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TransportProfile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Name;</w:t>
      </w:r>
    </w:p>
    <w:p w14:paraId="524E1E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string</w:t>
      </w:r>
      <w:r w:rsidRPr="002A52A4">
        <w:rPr>
          <w:rFonts w:ascii="Consolas" w:hAnsi="Consolas" w:cs="Consolas"/>
          <w:color w:val="DCDCDC"/>
          <w:kern w:val="0"/>
          <w:sz w:val="19"/>
          <w:szCs w:val="19"/>
          <w:highlight w:val="black"/>
        </w:rPr>
        <w:t xml:space="preserve"> className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rtpsConfig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Transports[transportProfile]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w:t>
      </w:r>
    </w:p>
    <w:p w14:paraId="1A07BD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string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IsNullOrWhiteSpace(className))</w:t>
      </w:r>
    </w:p>
    <w:p w14:paraId="35F91A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07BF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no implementation class name specified</w:t>
      </w:r>
    </w:p>
    <w:p w14:paraId="1E4BA1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ApplicationException</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"Please Set the RTPS engine type property in the settings."</w:t>
      </w:r>
      <w:r w:rsidRPr="002A52A4">
        <w:rPr>
          <w:rFonts w:ascii="Consolas" w:hAnsi="Consolas" w:cs="Consolas"/>
          <w:color w:val="DCDCDC"/>
          <w:kern w:val="0"/>
          <w:sz w:val="19"/>
          <w:szCs w:val="19"/>
          <w:highlight w:val="black"/>
        </w:rPr>
        <w:t>);</w:t>
      </w:r>
    </w:p>
    <w:p w14:paraId="567E8F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04595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7B44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Type</w:t>
      </w:r>
      <w:r w:rsidRPr="002A52A4">
        <w:rPr>
          <w:rFonts w:ascii="Consolas" w:hAnsi="Consolas" w:cs="Consolas"/>
          <w:color w:val="DCDCDC"/>
          <w:kern w:val="0"/>
          <w:sz w:val="19"/>
          <w:szCs w:val="19"/>
          <w:highlight w:val="black"/>
        </w:rPr>
        <w:t xml:space="preserve"> ctxClass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Type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GetType(className,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w:t>
      </w:r>
    </w:p>
    <w:p w14:paraId="4BFE54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6E9B5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ED97B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 Instantiate new object --- //</w:t>
      </w:r>
    </w:p>
    <w:p w14:paraId="78764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try</w:t>
      </w:r>
    </w:p>
    <w:p w14:paraId="6BD655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8933C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First, try a constructor that will accept the environment.</w:t>
      </w:r>
    </w:p>
    <w:p w14:paraId="6381BF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newInstance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Activator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CreateInstance(ctxClass, environment);</w:t>
      </w:r>
    </w:p>
    <w:p w14:paraId="03A7B0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(newInstance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32366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)newInstance;</w:t>
      </w:r>
    </w:p>
    <w:p w14:paraId="102D43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37EFB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catch</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Exception</w:t>
      </w:r>
      <w:r w:rsidRPr="002A52A4">
        <w:rPr>
          <w:rFonts w:ascii="Consolas" w:hAnsi="Consolas" w:cs="Consolas"/>
          <w:color w:val="DCDCDC"/>
          <w:kern w:val="0"/>
          <w:sz w:val="19"/>
          <w:szCs w:val="19"/>
          <w:highlight w:val="black"/>
        </w:rPr>
        <w:t>)</w:t>
      </w:r>
    </w:p>
    <w:p w14:paraId="297FF2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C7A1B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No Map constructor found; try a no-argument constructor</w:t>
      </w:r>
    </w:p>
    <w:p w14:paraId="6373AEC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instead.</w:t>
      </w:r>
    </w:p>
    <w:p w14:paraId="6805DE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w:t>
      </w:r>
    </w:p>
    <w:p w14:paraId="4440CF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Get the constructor and call it explicitly rather than</w:t>
      </w:r>
    </w:p>
    <w:p w14:paraId="0575FA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calling Class.newInstance(). The latter propagates all</w:t>
      </w:r>
    </w:p>
    <w:p w14:paraId="1A26A1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exceptions, even checked ones, complicating error handling</w:t>
      </w:r>
    </w:p>
    <w:p w14:paraId="57216A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for us and the user.</w:t>
      </w:r>
    </w:p>
    <w:p w14:paraId="38078F0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w:t>
      </w:r>
    </w:p>
    <w:p w14:paraId="1505C6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object</w:t>
      </w:r>
      <w:r w:rsidRPr="002A52A4">
        <w:rPr>
          <w:rFonts w:ascii="Consolas" w:hAnsi="Consolas" w:cs="Consolas"/>
          <w:color w:val="DCDCDC"/>
          <w:kern w:val="0"/>
          <w:sz w:val="19"/>
          <w:szCs w:val="19"/>
          <w:highlight w:val="black"/>
        </w:rPr>
        <w:t xml:space="preserve"> newInstance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Activator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CreateInstance(ctxClass);</w:t>
      </w:r>
    </w:p>
    <w:p w14:paraId="1998F0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)newInstance;</w:t>
      </w:r>
    </w:p>
    <w:p w14:paraId="1B5E8A1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E4425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ApplicationException</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"Exception building a RTPS engine using "</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className);</w:t>
      </w:r>
    </w:p>
    <w:p w14:paraId="13D2B1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F00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68D2B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0DC3CA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IRtpsEngine</w:t>
      </w:r>
    </w:p>
    <w:p w14:paraId="1C0FCD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53950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protected</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discoveryModule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w:t>
      </w:r>
    </w:p>
    <w:p w14:paraId="22DC88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805E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4AE0F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IRtpsDiscovery</w:t>
      </w:r>
      <w:r w:rsidRPr="002A52A4">
        <w:rPr>
          <w:rFonts w:ascii="Consolas" w:hAnsi="Consolas" w:cs="Consolas"/>
          <w:color w:val="DCDCDC"/>
          <w:kern w:val="0"/>
          <w:sz w:val="19"/>
          <w:szCs w:val="19"/>
          <w:highlight w:val="black"/>
        </w:rPr>
        <w:t xml:space="preserve"> DiscoveryModule</w:t>
      </w:r>
    </w:p>
    <w:p w14:paraId="1489A5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FAD72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r>
        <w:t>Encoders</w:t>
      </w:r>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7A4A2DF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6AA30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if</w:t>
      </w:r>
      <w:r>
        <w:rPr>
          <w:rFonts w:ascii="Consolas" w:hAnsi="Consolas" w:cs="Consolas"/>
          <w:color w:val="DCDCDC"/>
          <w:kern w:val="0"/>
          <w:sz w:val="19"/>
          <w:szCs w:val="19"/>
          <w:highlight w:val="black"/>
        </w:rPr>
        <w:t xml:space="preserve"> (obj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null</w:t>
      </w:r>
      <w:r>
        <w:rPr>
          <w:rFonts w:ascii="Consolas" w:hAnsi="Consolas" w:cs="Consolas"/>
          <w:color w:val="DCDCDC"/>
          <w:kern w:val="0"/>
          <w:sz w:val="19"/>
          <w:szCs w:val="19"/>
          <w:highlight w:val="black"/>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lastRenderedPageBreak/>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37F8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70CA1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PutInt32(obj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Count);</w:t>
      </w:r>
    </w:p>
    <w:p w14:paraId="0CF2829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8952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PutGuidPrefix(obj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GuidPrefix);</w:t>
      </w:r>
    </w:p>
    <w:p w14:paraId="59CBDC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D3AD4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85F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9E2E5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PutInt32(obj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Count);</w:t>
      </w:r>
    </w:p>
    <w:p w14:paraId="3F668E9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7829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int</w:t>
      </w:r>
      <w:r>
        <w:rPr>
          <w:rFonts w:ascii="Consolas" w:hAnsi="Consolas" w:cs="Consolas"/>
          <w:color w:val="DCDCDC"/>
          <w:kern w:val="0"/>
          <w:sz w:val="19"/>
          <w:szCs w:val="19"/>
          <w:highlight w:val="black"/>
        </w:rPr>
        <w:t xml:space="preserve"> pos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8202C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ParameterList</w:t>
      </w:r>
      <w:r>
        <w:rPr>
          <w:rFonts w:ascii="Consolas" w:hAnsi="Consolas" w:cs="Consolas"/>
          <w:color w:val="DCDCDC"/>
          <w:kern w:val="0"/>
          <w:sz w:val="19"/>
          <w:szCs w:val="19"/>
          <w:highlight w:val="black"/>
        </w:rPr>
        <w:t xml:space="preserve"> obj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ParameterList</w:t>
      </w:r>
      <w:r>
        <w:rPr>
          <w:rFonts w:ascii="Consolas" w:hAnsi="Consolas" w:cs="Consolas"/>
          <w:color w:val="DCDCDC"/>
          <w:kern w:val="0"/>
          <w:sz w:val="19"/>
          <w:szCs w:val="19"/>
          <w:highlight w:val="black"/>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45B97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if</w:t>
      </w:r>
      <w:r>
        <w:rPr>
          <w:rFonts w:ascii="Consolas" w:hAnsi="Consolas" w:cs="Consolas"/>
          <w:color w:val="DCDCDC"/>
          <w:kern w:val="0"/>
          <w:sz w:val="19"/>
          <w:szCs w:val="19"/>
          <w:highlight w:val="black"/>
        </w:rPr>
        <w:t xml:space="preserve"> (obj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null</w:t>
      </w:r>
      <w:r>
        <w:rPr>
          <w:rFonts w:ascii="Consolas" w:hAnsi="Consolas" w:cs="Consolas"/>
          <w:color w:val="DCDCDC"/>
          <w:kern w:val="0"/>
          <w:sz w:val="19"/>
          <w:szCs w:val="19"/>
          <w:highlight w:val="black"/>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8BB03D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w:t>
      </w:r>
    </w:p>
    <w:p w14:paraId="550A63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r>
        <w:t>Messages</w:t>
      </w:r>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1F792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A08AF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r>
        <w:t>Discovery</w:t>
      </w:r>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46F08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lastRenderedPageBreak/>
        <w:t xml:space="preserve">        </w:t>
      </w:r>
      <w:r>
        <w:rPr>
          <w:rFonts w:ascii="Consolas" w:hAnsi="Consolas" w:cs="Consolas"/>
          <w:color w:val="DCDCDC"/>
          <w:kern w:val="0"/>
          <w:sz w:val="19"/>
          <w:szCs w:val="19"/>
          <w:highlight w:val="black"/>
        </w:rPr>
        <w:t>{</w:t>
      </w:r>
    </w:p>
    <w:p w14:paraId="001BE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get</w:t>
      </w:r>
    </w:p>
    <w:p w14:paraId="49940AA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68851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15973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FA9879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2DF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037B6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lastRenderedPageBreak/>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lastRenderedPageBreak/>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312" w:name="_Ref422130462"/>
      <w:r w:rsidRPr="002A52A4">
        <w:t>Anexo B: Código Fuente Transporte UDP</w:t>
      </w:r>
      <w:bookmarkEnd w:id="312"/>
    </w:p>
    <w:p w14:paraId="3073514A" w14:textId="2C576DB6" w:rsidR="00E536BE" w:rsidRPr="002A52A4" w:rsidRDefault="00E536BE" w:rsidP="00E536BE">
      <w:pPr>
        <w:pStyle w:val="Ttulo3"/>
      </w:pPr>
      <w:r w:rsidRPr="002A52A4">
        <w:t>IReceiver.cs</w:t>
      </w:r>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Receiver will be used to receive packets from the source. Typically, source is from the network, but</w:t>
      </w:r>
    </w:p>
    <w:p w14:paraId="2D32BA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it can be anything. Like memory, file etc.</w:t>
      </w:r>
    </w:p>
    <w:p w14:paraId="0E27F5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2DF264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interface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IReceiver</w:t>
      </w:r>
    </w:p>
    <w:p w14:paraId="470080E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CE3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7B8A9C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Gets the locator associated with this Receiver. This locator will be transmitted </w:t>
      </w:r>
    </w:p>
    <w:p w14:paraId="0F9867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to remote participants.</w:t>
      </w:r>
    </w:p>
    <w:p w14:paraId="64CBC6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78846B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&lt;returns&gt;&lt;/returns&gt;</w:t>
      </w:r>
    </w:p>
    <w:p w14:paraId="0B2163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w:t>
      </w:r>
    </w:p>
    <w:p w14:paraId="1B0008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B417F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AB746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Gets the participantId associated with this receiver. During creation of receiver,</w:t>
      </w:r>
    </w:p>
    <w:p w14:paraId="740CB5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participantId may be given as -1, indicating that provider should generate one.</w:t>
      </w:r>
    </w:p>
    <w:p w14:paraId="26ADC1B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This method returns the Value assigned by the provider.</w:t>
      </w:r>
    </w:p>
    <w:p w14:paraId="72ED3C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1225D6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w:t>
      </w:r>
    </w:p>
    <w:p w14:paraId="509853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ECFD1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w:t>
      </w:r>
    </w:p>
    <w:p w14:paraId="05AC61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114CD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61998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Close this Receiver</w:t>
      </w:r>
    </w:p>
    <w:p w14:paraId="2F0C9D2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r w:rsidRPr="002A52A4">
        <w:t>ITransmitter.cs</w:t>
      </w:r>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Transmitter is used to deliver messages to destination.</w:t>
      </w:r>
    </w:p>
    <w:p w14:paraId="03BD21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9C67C0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interface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ITransmitter</w:t>
      </w:r>
    </w:p>
    <w:p w14:paraId="1E9202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288D4C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365804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xml:space="preserve">/// Gets the locator associated with this Receiver. This locator will be transmitted </w:t>
      </w:r>
    </w:p>
    <w:p w14:paraId="69A0492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to remote participants.</w:t>
      </w:r>
    </w:p>
    <w:p w14:paraId="452437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19631F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&lt;returns&gt;&lt;/returns&gt;</w:t>
      </w:r>
    </w:p>
    <w:p w14:paraId="0AB705B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w:t>
      </w:r>
    </w:p>
    <w:p w14:paraId="2A63B3B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DF1888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610A8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Gets the participantId associated with this receiver. During creation of receiver,</w:t>
      </w:r>
    </w:p>
    <w:p w14:paraId="080C976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participantId may be given as -1, indicating that provider should generate one.</w:t>
      </w:r>
    </w:p>
    <w:p w14:paraId="661819B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This method returns the Value assigned by the provider.</w:t>
      </w:r>
    </w:p>
    <w:p w14:paraId="45A035A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2E37719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w:t>
      </w:r>
    </w:p>
    <w:p w14:paraId="200E1FA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8E103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B3F5B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Sends a Message to destination.</w:t>
      </w:r>
    </w:p>
    <w:p w14:paraId="58B54D4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3E62D5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&lt;param name=</w:t>
      </w:r>
      <w:r w:rsidRPr="002A52A4">
        <w:rPr>
          <w:rFonts w:ascii="Consolas" w:hAnsi="Consolas" w:cs="Consolas"/>
          <w:color w:val="C8C8C8"/>
          <w:kern w:val="0"/>
          <w:sz w:val="19"/>
          <w:szCs w:val="19"/>
          <w:highlight w:val="black"/>
        </w:rPr>
        <w:t>"msg"</w:t>
      </w:r>
      <w:r w:rsidRPr="002A52A4">
        <w:rPr>
          <w:rFonts w:ascii="Consolas" w:hAnsi="Consolas" w:cs="Consolas"/>
          <w:color w:val="57A64A"/>
          <w:kern w:val="0"/>
          <w:sz w:val="19"/>
          <w:szCs w:val="19"/>
          <w:highlight w:val="black"/>
        </w:rPr>
        <w:t>&gt;Message to send&lt;/param&gt;</w:t>
      </w:r>
    </w:p>
    <w:p w14:paraId="709F53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&lt;returns&gt;true, if an overflow occured.&lt;/returns&gt;</w:t>
      </w:r>
    </w:p>
    <w:p w14:paraId="2B4221D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SendMessage(</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w:t>
      </w:r>
    </w:p>
    <w:p w14:paraId="231A1D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DC99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w:t>
      </w:r>
    </w:p>
    <w:p w14:paraId="18EF84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7BF518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1A68CD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Close this Writer</w:t>
      </w:r>
    </w:p>
    <w:p w14:paraId="2D76F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313" w:name="_Ref422129366"/>
      <w:r w:rsidRPr="002A52A4">
        <w:t>UDPReceiver.cs</w:t>
      </w:r>
      <w:bookmarkEnd w:id="313"/>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5B1873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Provides data for &lt;see cref=</w:t>
      </w:r>
      <w:r w:rsidRPr="002A52A4">
        <w:rPr>
          <w:rFonts w:ascii="Consolas" w:hAnsi="Consolas" w:cs="Consolas"/>
          <w:color w:val="C8C8C8"/>
          <w:kern w:val="0"/>
          <w:sz w:val="19"/>
          <w:szCs w:val="19"/>
          <w:highlight w:val="black"/>
        </w:rPr>
        <w:t>"IoSession"</w:t>
      </w:r>
      <w:r w:rsidRPr="002A52A4">
        <w:rPr>
          <w:rFonts w:ascii="Consolas" w:hAnsi="Consolas" w:cs="Consolas"/>
          <w:color w:val="57A64A"/>
          <w:kern w:val="0"/>
          <w:sz w:val="19"/>
          <w:szCs w:val="19"/>
          <w:highlight w:val="black"/>
        </w:rPr>
        <w:t>/&gt;'s message receive/sent event.</w:t>
      </w:r>
    </w:p>
    <w:p w14:paraId="5411D2C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AD0DC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RTPSMessageEventArgs</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IoSessionEventArgs</w:t>
      </w:r>
    </w:p>
    <w:p w14:paraId="49953B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D0EF0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_message;</w:t>
      </w:r>
    </w:p>
    <w:p w14:paraId="411EC85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4F8FE8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F499F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76768B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RTPSMessageEventArgs(</w:t>
      </w:r>
      <w:r w:rsidRPr="002A52A4">
        <w:rPr>
          <w:rFonts w:ascii="Consolas" w:hAnsi="Consolas" w:cs="Consolas"/>
          <w:color w:val="B8D7A3"/>
          <w:kern w:val="0"/>
          <w:sz w:val="19"/>
          <w:szCs w:val="19"/>
          <w:highlight w:val="black"/>
        </w:rPr>
        <w:t>IoSession</w:t>
      </w:r>
      <w:r w:rsidRPr="002A52A4">
        <w:rPr>
          <w:rFonts w:ascii="Consolas" w:hAnsi="Consolas" w:cs="Consolas"/>
          <w:color w:val="DCDCDC"/>
          <w:kern w:val="0"/>
          <w:sz w:val="19"/>
          <w:szCs w:val="19"/>
          <w:highlight w:val="black"/>
        </w:rPr>
        <w:t xml:space="preserve"> session,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message)</w:t>
      </w:r>
    </w:p>
    <w:p w14:paraId="3CD03C5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base</w:t>
      </w:r>
      <w:r w:rsidRPr="002A52A4">
        <w:rPr>
          <w:rFonts w:ascii="Consolas" w:hAnsi="Consolas" w:cs="Consolas"/>
          <w:color w:val="DCDCDC"/>
          <w:kern w:val="0"/>
          <w:sz w:val="19"/>
          <w:szCs w:val="19"/>
          <w:highlight w:val="black"/>
        </w:rPr>
        <w:t>(session)</w:t>
      </w:r>
    </w:p>
    <w:p w14:paraId="1BA81B7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B337F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_message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message;</w:t>
      </w:r>
    </w:p>
    <w:p w14:paraId="21B2ED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8567D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90E8AD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1DF1F8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Gets the associated message.</w:t>
      </w:r>
    </w:p>
    <w:p w14:paraId="66DC291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2721CAE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Message</w:t>
      </w:r>
    </w:p>
    <w:p w14:paraId="5670B3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CA674E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_message; }</w:t>
      </w:r>
    </w:p>
    <w:p w14:paraId="58DED1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71610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47D41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442F2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770ED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This class receives UDP packets from the network. </w:t>
      </w:r>
    </w:p>
    <w:p w14:paraId="525A62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70728D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UDPReceiver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IReceiver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75A5DD4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728064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55859E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2D8D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289D778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FF4D3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w:t>
      </w:r>
    </w:p>
    <w:p w14:paraId="4C40F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w:t>
      </w:r>
    </w:p>
    <w:p w14:paraId="746DB38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AsyncDatagramAcceptor</w:t>
      </w:r>
      <w:r w:rsidRPr="002A52A4">
        <w:rPr>
          <w:rFonts w:ascii="Consolas" w:hAnsi="Consolas" w:cs="Consolas"/>
          <w:color w:val="DCDCDC"/>
          <w:kern w:val="0"/>
          <w:sz w:val="19"/>
          <w:szCs w:val="19"/>
          <w:highlight w:val="black"/>
        </w:rPr>
        <w:t xml:space="preserve"> acceptor;</w:t>
      </w:r>
    </w:p>
    <w:p w14:paraId="2F8E10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80E59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event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EventHandler</w:t>
      </w:r>
      <w:r w:rsidRPr="002A52A4">
        <w:rPr>
          <w:rFonts w:ascii="Consolas" w:hAnsi="Consolas" w:cs="Consolas"/>
          <w:color w:val="B4B4B4"/>
          <w:kern w:val="0"/>
          <w:sz w:val="19"/>
          <w:szCs w:val="19"/>
          <w:highlight w:val="black"/>
        </w:rPr>
        <w:t>&lt;</w:t>
      </w:r>
      <w:r w:rsidRPr="002A52A4">
        <w:rPr>
          <w:rFonts w:ascii="Consolas" w:hAnsi="Consolas" w:cs="Consolas"/>
          <w:color w:val="4EC9B0"/>
          <w:kern w:val="0"/>
          <w:sz w:val="19"/>
          <w:szCs w:val="19"/>
          <w:highlight w:val="black"/>
        </w:rPr>
        <w:t>RTPSMessageEventArgs</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MessageReceived;</w:t>
      </w:r>
    </w:p>
    <w:p w14:paraId="59829E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bool</w:t>
      </w:r>
      <w:r w:rsidRPr="002A52A4">
        <w:rPr>
          <w:rFonts w:ascii="Consolas" w:hAnsi="Consolas" w:cs="Consolas"/>
          <w:color w:val="DCDCDC"/>
          <w:kern w:val="0"/>
          <w:sz w:val="19"/>
          <w:szCs w:val="19"/>
          <w:highlight w:val="black"/>
        </w:rPr>
        <w:t xml:space="preserve"> IsDiscovery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w:t>
      </w:r>
    </w:p>
    <w:p w14:paraId="031116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188A7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UDPReceiver(</w:t>
      </w:r>
      <w:r w:rsidRPr="002A52A4">
        <w:rPr>
          <w:rFonts w:ascii="Consolas" w:hAnsi="Consolas" w:cs="Consolas"/>
          <w:color w:val="4EC9B0"/>
          <w:kern w:val="0"/>
          <w:sz w:val="19"/>
          <w:szCs w:val="19"/>
          <w:highlight w:val="black"/>
        </w:rPr>
        <w:t>Uri</w:t>
      </w:r>
      <w:r w:rsidRPr="002A52A4">
        <w:rPr>
          <w:rFonts w:ascii="Consolas" w:hAnsi="Consolas" w:cs="Consolas"/>
          <w:color w:val="DCDCDC"/>
          <w:kern w:val="0"/>
          <w:sz w:val="19"/>
          <w:szCs w:val="19"/>
          <w:highlight w:val="black"/>
        </w:rPr>
        <w:t xml:space="preserve"> uri,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327E6B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EA53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bufferSize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bufferSize;</w:t>
      </w:r>
    </w:p>
    <w:p w14:paraId="56852D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addresses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GetHostAddresses(uri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Host);</w:t>
      </w:r>
    </w:p>
    <w:p w14:paraId="4E2D81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port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Port </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xml:space="preserve"> : 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42D3943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(addresses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&amp;&amp;</w:t>
      </w:r>
      <w:r w:rsidRPr="002A52A4">
        <w:rPr>
          <w:rFonts w:ascii="Consolas" w:hAnsi="Consolas" w:cs="Consolas"/>
          <w:color w:val="DCDCDC"/>
          <w:kern w:val="0"/>
          <w:sz w:val="19"/>
          <w:szCs w:val="19"/>
          <w:highlight w:val="black"/>
        </w:rPr>
        <w:t xml:space="preserve"> addresses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Length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1</w:t>
      </w:r>
      <w:r w:rsidRPr="002A52A4">
        <w:rPr>
          <w:rFonts w:ascii="Consolas" w:hAnsi="Consolas" w:cs="Consolas"/>
          <w:color w:val="DCDCDC"/>
          <w:kern w:val="0"/>
          <w:sz w:val="19"/>
          <w:szCs w:val="19"/>
          <w:highlight w:val="black"/>
        </w:rPr>
        <w:t>)</w:t>
      </w:r>
    </w:p>
    <w:p w14:paraId="49EA1D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(addresses[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port);</w:t>
      </w:r>
    </w:p>
    <w:p w14:paraId="356D68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42DF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D81C78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UDPReceiver(</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36CFDC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F5A94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bufferSize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bufferSize;</w:t>
      </w:r>
    </w:p>
    <w:p w14:paraId="310CA6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locator;</w:t>
      </w:r>
    </w:p>
    <w:p w14:paraId="4D5A08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207F3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609D8C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w:t>
      </w:r>
    </w:p>
    <w:p w14:paraId="52CDF7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2960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locator; }</w:t>
      </w:r>
    </w:p>
    <w:p w14:paraId="113EA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C3127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4B265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w:t>
      </w:r>
    </w:p>
    <w:p w14:paraId="7AF816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8153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participantId; }</w:t>
      </w:r>
    </w:p>
    <w:p w14:paraId="6E61B2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xml:space="preserve"> { participantId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value</w:t>
      </w:r>
      <w:r w:rsidRPr="002A52A4">
        <w:rPr>
          <w:rFonts w:ascii="Consolas" w:hAnsi="Consolas" w:cs="Consolas"/>
          <w:color w:val="DCDCDC"/>
          <w:kern w:val="0"/>
          <w:sz w:val="19"/>
          <w:szCs w:val="19"/>
          <w:highlight w:val="black"/>
        </w:rPr>
        <w:t>; }</w:t>
      </w:r>
    </w:p>
    <w:p w14:paraId="350042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606EF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30C8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w:t>
      </w:r>
    </w:p>
    <w:p w14:paraId="02F2A9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64A9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AC157B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ApplicationException</w:t>
      </w:r>
      <w:r w:rsidRPr="002A52A4">
        <w:rPr>
          <w:rFonts w:ascii="Consolas" w:hAnsi="Consolas" w:cs="Consolas"/>
          <w:color w:val="DCDCDC"/>
          <w:kern w:val="0"/>
          <w:sz w:val="19"/>
          <w:szCs w:val="19"/>
          <w:highlight w:val="black"/>
        </w:rPr>
        <w:t>();</w:t>
      </w:r>
    </w:p>
    <w:p w14:paraId="464F8B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4AF72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 xml:space="preserve"> ep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09C39B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bool</w:t>
      </w:r>
      <w:r w:rsidRPr="002A52A4">
        <w:rPr>
          <w:rFonts w:ascii="Consolas" w:hAnsi="Consolas" w:cs="Consolas"/>
          <w:color w:val="DCDCDC"/>
          <w:kern w:val="0"/>
          <w:sz w:val="19"/>
          <w:szCs w:val="19"/>
          <w:highlight w:val="black"/>
        </w:rPr>
        <w:t xml:space="preserve"> isMultiCastAddr;</w:t>
      </w:r>
    </w:p>
    <w:p w14:paraId="30361F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InterNetwork) </w:t>
      </w:r>
      <w:r w:rsidRPr="002A52A4">
        <w:rPr>
          <w:rFonts w:ascii="Consolas" w:hAnsi="Consolas" w:cs="Consolas"/>
          <w:color w:val="57A64A"/>
          <w:kern w:val="0"/>
          <w:sz w:val="19"/>
          <w:szCs w:val="19"/>
          <w:highlight w:val="black"/>
        </w:rPr>
        <w:t>//IP v4</w:t>
      </w:r>
    </w:p>
    <w:p w14:paraId="275E3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43B81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69CD6"/>
          <w:kern w:val="0"/>
          <w:sz w:val="19"/>
          <w:szCs w:val="19"/>
          <w:highlight w:val="black"/>
        </w:rPr>
        <w:t>byte</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GetAddressBytes()[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59D2D8B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224</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&amp;&amp;</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240</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false</w:t>
      </w:r>
      <w:r w:rsidRPr="002A52A4">
        <w:rPr>
          <w:rFonts w:ascii="Consolas" w:hAnsi="Consolas" w:cs="Consolas"/>
          <w:color w:val="DCDCDC"/>
          <w:kern w:val="0"/>
          <w:sz w:val="19"/>
          <w:szCs w:val="19"/>
          <w:highlight w:val="black"/>
        </w:rPr>
        <w:t>;</w:t>
      </w:r>
    </w:p>
    <w:p w14:paraId="08CFD9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8DD2C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InterNetworkV6)</w:t>
      </w:r>
    </w:p>
    <w:p w14:paraId="47F41AF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BAD85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IsIPv6Multicast;</w:t>
      </w:r>
    </w:p>
    <w:p w14:paraId="6D0B13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CF6B88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001246C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83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NotImplementedException</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"Address family not supported yet: "</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AddressFamily);</w:t>
      </w:r>
    </w:p>
    <w:p w14:paraId="3078C1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956C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(isMultiCastAddr)</w:t>
      </w:r>
    </w:p>
    <w:p w14:paraId="368254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0EF22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AsyncDatagramAcceptor</w:t>
      </w:r>
      <w:r w:rsidRPr="002A52A4">
        <w:rPr>
          <w:rFonts w:ascii="Consolas" w:hAnsi="Consolas" w:cs="Consolas"/>
          <w:color w:val="DCDCDC"/>
          <w:kern w:val="0"/>
          <w:sz w:val="19"/>
          <w:szCs w:val="19"/>
          <w:highlight w:val="black"/>
        </w:rPr>
        <w:t>();</w:t>
      </w:r>
    </w:p>
    <w:p w14:paraId="30FA88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Define a MulticastOption object specifying the multicast group  </w:t>
      </w:r>
    </w:p>
    <w:p w14:paraId="16560A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address and the local IPAddress. </w:t>
      </w:r>
    </w:p>
    <w:p w14:paraId="7DEA2CE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The multicast group address is the same as the address used by the client.</w:t>
      </w:r>
    </w:p>
    <w:p w14:paraId="1BCA45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 xml:space="preserve"> mcastOption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SocketAddress, </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Any);</w:t>
      </w:r>
    </w:p>
    <w:p w14:paraId="39DE20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19A141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ExclusiveAddressUse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false</w:t>
      </w:r>
      <w:r w:rsidRPr="002A52A4">
        <w:rPr>
          <w:rFonts w:ascii="Consolas" w:hAnsi="Consolas" w:cs="Consolas"/>
          <w:color w:val="DCDCDC"/>
          <w:kern w:val="0"/>
          <w:sz w:val="19"/>
          <w:szCs w:val="19"/>
          <w:highlight w:val="black"/>
        </w:rPr>
        <w:t>;</w:t>
      </w:r>
    </w:p>
    <w:p w14:paraId="5A6B96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ReuseAddress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w:t>
      </w:r>
    </w:p>
    <w:p w14:paraId="6C734E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E9CA48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7A6166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AsyncDatagramAcceptor</w:t>
      </w:r>
      <w:r w:rsidRPr="002A52A4">
        <w:rPr>
          <w:rFonts w:ascii="Consolas" w:hAnsi="Consolas" w:cs="Consolas"/>
          <w:color w:val="DCDCDC"/>
          <w:kern w:val="0"/>
          <w:sz w:val="19"/>
          <w:szCs w:val="19"/>
          <w:highlight w:val="black"/>
        </w:rPr>
        <w:t>();</w:t>
      </w:r>
    </w:p>
    <w:p w14:paraId="05B56F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C8EFB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//acceptor.FilterChain.AddLast("logger", new LoggingFilter());</w:t>
      </w:r>
    </w:p>
    <w:p w14:paraId="344759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FilterChain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AddLast(</w:t>
      </w:r>
      <w:r w:rsidRPr="002A52A4">
        <w:rPr>
          <w:rFonts w:ascii="Consolas" w:hAnsi="Consolas" w:cs="Consolas"/>
          <w:color w:val="D69D85"/>
          <w:kern w:val="0"/>
          <w:sz w:val="19"/>
          <w:szCs w:val="19"/>
          <w:highlight w:val="black"/>
        </w:rPr>
        <w:t>"RTPS"</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ProtocolCodecFilter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MessageCodecFactory</w:t>
      </w:r>
      <w:r w:rsidRPr="002A52A4">
        <w:rPr>
          <w:rFonts w:ascii="Consolas" w:hAnsi="Consolas" w:cs="Consolas"/>
          <w:color w:val="DCDCDC"/>
          <w:kern w:val="0"/>
          <w:sz w:val="19"/>
          <w:szCs w:val="19"/>
          <w:highlight w:val="black"/>
        </w:rPr>
        <w:t>()));</w:t>
      </w:r>
    </w:p>
    <w:p w14:paraId="305370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EnableBroadcast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w:t>
      </w:r>
    </w:p>
    <w:p w14:paraId="0C19B1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B65C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ExceptionCaught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7F1150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6539A2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Console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WriteLine(e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Exception);</w:t>
      </w:r>
    </w:p>
    <w:p w14:paraId="604DEA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w:t>
      </w:r>
    </w:p>
    <w:p w14:paraId="282D78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37771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48481EA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1CC80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msg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 </w:t>
      </w:r>
      <w:r w:rsidRPr="002A52A4">
        <w:rPr>
          <w:rFonts w:ascii="Consolas" w:hAnsi="Consolas" w:cs="Consolas"/>
          <w:color w:val="569CD6"/>
          <w:kern w:val="0"/>
          <w:sz w:val="19"/>
          <w:szCs w:val="19"/>
          <w:highlight w:val="black"/>
        </w:rPr>
        <w:t>as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w:t>
      </w:r>
    </w:p>
    <w:p w14:paraId="6D5A34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389B9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MessageReceived(s,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RTPSMessageEventArgs</w:t>
      </w:r>
      <w:r w:rsidRPr="002A52A4">
        <w:rPr>
          <w:rFonts w:ascii="Consolas" w:hAnsi="Consolas" w:cs="Consolas"/>
          <w:color w:val="DCDCDC"/>
          <w:kern w:val="0"/>
          <w:sz w:val="19"/>
          <w:szCs w:val="19"/>
          <w:highlight w:val="black"/>
        </w:rPr>
        <w:t>(e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 msg));</w:t>
      </w:r>
    </w:p>
    <w:p w14:paraId="43322D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//if (log.IsDebugEnabled)</w:t>
      </w:r>
    </w:p>
    <w:p w14:paraId="770CBD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t>
      </w:r>
    </w:p>
    <w:p w14:paraId="3EDBF1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log.DebugFormat("New Message has arrived from {0}", e.Session.RemoteEndPoint);</w:t>
      </w:r>
    </w:p>
    <w:p w14:paraId="16C0CA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log.DebugFormat("Message Header: {0}", msg.Header);</w:t>
      </w:r>
    </w:p>
    <w:p w14:paraId="7D1357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foreach (var submsg in msg.SubMessages)</w:t>
      </w:r>
    </w:p>
    <w:p w14:paraId="6A142F0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w:t>
      </w:r>
    </w:p>
    <w:p w14:paraId="235CB3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log.DebugFormat("SubMessage: {0}", submsg);</w:t>
      </w:r>
    </w:p>
    <w:p w14:paraId="3666AE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if (submsg is Data)</w:t>
      </w:r>
    </w:p>
    <w:p w14:paraId="1C43068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w:t>
      </w:r>
    </w:p>
    <w:p w14:paraId="525D4DF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Data d = submsg as Data;</w:t>
      </w:r>
    </w:p>
    <w:p w14:paraId="6083F0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foreach (var par in d.InlineQos.Value)</w:t>
      </w:r>
    </w:p>
    <w:p w14:paraId="40AFBD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log.DebugFormat("InlineQos: {0}", par);</w:t>
      </w:r>
    </w:p>
    <w:p w14:paraId="310EF3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w:t>
      </w:r>
    </w:p>
    <w:p w14:paraId="2593ADF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w:t>
      </w:r>
    </w:p>
    <w:p w14:paraId="2D857B1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t>
      </w:r>
    </w:p>
    <w:p w14:paraId="74CF776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62442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SessionCreated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48111B8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59FE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created..."</w:t>
      </w:r>
      <w:r w:rsidRPr="002A52A4">
        <w:rPr>
          <w:rFonts w:ascii="Consolas" w:hAnsi="Consolas" w:cs="Consolas"/>
          <w:color w:val="DCDCDC"/>
          <w:kern w:val="0"/>
          <w:sz w:val="19"/>
          <w:szCs w:val="19"/>
          <w:highlight w:val="black"/>
        </w:rPr>
        <w:t>);</w:t>
      </w:r>
    </w:p>
    <w:p w14:paraId="3E9018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902D2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SessionOpened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3C41B7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0354D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opened..."</w:t>
      </w:r>
      <w:r w:rsidRPr="002A52A4">
        <w:rPr>
          <w:rFonts w:ascii="Consolas" w:hAnsi="Consolas" w:cs="Consolas"/>
          <w:color w:val="DCDCDC"/>
          <w:kern w:val="0"/>
          <w:sz w:val="19"/>
          <w:szCs w:val="19"/>
          <w:highlight w:val="black"/>
        </w:rPr>
        <w:t>);</w:t>
      </w:r>
    </w:p>
    <w:p w14:paraId="57F1B8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F4560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SessionClosed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539E1C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3B207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closed..."</w:t>
      </w:r>
      <w:r w:rsidRPr="002A52A4">
        <w:rPr>
          <w:rFonts w:ascii="Consolas" w:hAnsi="Consolas" w:cs="Consolas"/>
          <w:color w:val="DCDCDC"/>
          <w:kern w:val="0"/>
          <w:sz w:val="19"/>
          <w:szCs w:val="19"/>
          <w:highlight w:val="black"/>
        </w:rPr>
        <w:t>);</w:t>
      </w:r>
    </w:p>
    <w:p w14:paraId="0FC5689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4983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SessionIdle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565141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5863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idle..."</w:t>
      </w:r>
      <w:r w:rsidRPr="002A52A4">
        <w:rPr>
          <w:rFonts w:ascii="Consolas" w:hAnsi="Consolas" w:cs="Consolas"/>
          <w:color w:val="DCDCDC"/>
          <w:kern w:val="0"/>
          <w:sz w:val="19"/>
          <w:szCs w:val="19"/>
          <w:highlight w:val="black"/>
        </w:rPr>
        <w:t>);</w:t>
      </w:r>
    </w:p>
    <w:p w14:paraId="07E3546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72AC7D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(isMultiCastAddr)</w:t>
      </w:r>
    </w:p>
    <w:p w14:paraId="7F407E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Bind(</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Any,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6835A2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6C9774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Bind(</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094A916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"Listening on udp://{0}:{1} for {2}"</w:t>
      </w:r>
      <w:r w:rsidRPr="002A52A4">
        <w:rPr>
          <w:rFonts w:ascii="Consolas" w:hAnsi="Consolas" w:cs="Consolas"/>
          <w:color w:val="DCDCDC"/>
          <w:kern w:val="0"/>
          <w:sz w:val="19"/>
          <w:szCs w:val="19"/>
          <w:highlight w:val="black"/>
        </w:rPr>
        <w:t>,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Port, IsDiscovery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D69D85"/>
          <w:kern w:val="0"/>
          <w:sz w:val="19"/>
          <w:szCs w:val="19"/>
          <w:highlight w:val="black"/>
        </w:rPr>
        <w:t>"IsDiscovery traffic"</w:t>
      </w:r>
      <w:r w:rsidRPr="002A52A4">
        <w:rPr>
          <w:rFonts w:ascii="Consolas" w:hAnsi="Consolas" w:cs="Consolas"/>
          <w:color w:val="DCDCDC"/>
          <w:kern w:val="0"/>
          <w:sz w:val="19"/>
          <w:szCs w:val="19"/>
          <w:highlight w:val="black"/>
        </w:rPr>
        <w:t xml:space="preserve"> : </w:t>
      </w:r>
      <w:r w:rsidRPr="002A52A4">
        <w:rPr>
          <w:rFonts w:ascii="Consolas" w:hAnsi="Consolas" w:cs="Consolas"/>
          <w:color w:val="D69D85"/>
          <w:kern w:val="0"/>
          <w:sz w:val="19"/>
          <w:szCs w:val="19"/>
          <w:highlight w:val="black"/>
        </w:rPr>
        <w:t>"user traffic"</w:t>
      </w:r>
      <w:r w:rsidRPr="002A52A4">
        <w:rPr>
          <w:rFonts w:ascii="Consolas" w:hAnsi="Consolas" w:cs="Consolas"/>
          <w:color w:val="DCDCDC"/>
          <w:kern w:val="0"/>
          <w:sz w:val="19"/>
          <w:szCs w:val="19"/>
          <w:highlight w:val="black"/>
        </w:rPr>
        <w:t>);</w:t>
      </w:r>
    </w:p>
    <w:p w14:paraId="0CB7D4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35208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D19080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445689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6F08AE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(acceptor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150DCA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1FC4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DebugFormat(</w:t>
      </w:r>
      <w:r w:rsidRPr="002A52A4">
        <w:rPr>
          <w:rFonts w:ascii="Consolas" w:hAnsi="Consolas" w:cs="Consolas"/>
          <w:color w:val="D69D85"/>
          <w:kern w:val="0"/>
          <w:sz w:val="19"/>
          <w:szCs w:val="19"/>
          <w:highlight w:val="black"/>
        </w:rPr>
        <w:t>"Closing {0}"</w:t>
      </w:r>
      <w:r w:rsidRPr="002A52A4">
        <w:rPr>
          <w:rFonts w:ascii="Consolas" w:hAnsi="Consolas" w:cs="Consolas"/>
          <w:color w:val="DCDCDC"/>
          <w:kern w:val="0"/>
          <w:sz w:val="19"/>
          <w:szCs w:val="19"/>
          <w:highlight w:val="black"/>
        </w:rPr>
        <w:t>,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LocalEndPoint);</w:t>
      </w:r>
    </w:p>
    <w:p w14:paraId="56D3C70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86C06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6D8F91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7C5E9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EA350D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0452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7A48EF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B20E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(acceptor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178EAF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acceptor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314" w:name="_Ref422129146"/>
      <w:r w:rsidRPr="002A52A4">
        <w:t>UDPTransmitter.cs</w:t>
      </w:r>
      <w:bookmarkEnd w:id="314"/>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ILog</w:t>
      </w:r>
      <w:r w:rsidRPr="002A52A4">
        <w:rPr>
          <w:rFonts w:ascii="Consolas" w:hAnsi="Consolas" w:cs="Consolas"/>
          <w:color w:val="DCDCDC"/>
          <w:kern w:val="0"/>
          <w:sz w:val="19"/>
          <w:szCs w:val="19"/>
          <w:highlight w:val="black"/>
        </w:rPr>
        <w:t xml:space="preserve"> log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LogManager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GetLogger(</w:t>
      </w:r>
      <w:r w:rsidRPr="002A52A4">
        <w:rPr>
          <w:rFonts w:ascii="Consolas" w:hAnsi="Consolas" w:cs="Consolas"/>
          <w:color w:val="4EC9B0"/>
          <w:kern w:val="0"/>
          <w:sz w:val="19"/>
          <w:szCs w:val="19"/>
          <w:highlight w:val="black"/>
        </w:rPr>
        <w:t>MethodBase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GetCurrentMethod()</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DeclaringType);</w:t>
      </w:r>
    </w:p>
    <w:p w14:paraId="4322C82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86497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readonly</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w:t>
      </w:r>
    </w:p>
    <w:p w14:paraId="360920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w:t>
      </w:r>
    </w:p>
    <w:p w14:paraId="17363E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AsyncDatagramConnector</w:t>
      </w:r>
      <w:r w:rsidRPr="002A52A4">
        <w:rPr>
          <w:rFonts w:ascii="Consolas" w:hAnsi="Consolas" w:cs="Consolas"/>
          <w:color w:val="DCDCDC"/>
          <w:kern w:val="0"/>
          <w:sz w:val="19"/>
          <w:szCs w:val="19"/>
          <w:highlight w:val="black"/>
        </w:rPr>
        <w:t xml:space="preserve"> connector;</w:t>
      </w:r>
    </w:p>
    <w:p w14:paraId="1710FE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01FE40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IoSession</w:t>
      </w:r>
      <w:r w:rsidRPr="002A52A4">
        <w:rPr>
          <w:rFonts w:ascii="Consolas" w:hAnsi="Consolas" w:cs="Consolas"/>
          <w:color w:val="DCDCDC"/>
          <w:kern w:val="0"/>
          <w:sz w:val="19"/>
          <w:szCs w:val="19"/>
          <w:highlight w:val="black"/>
        </w:rPr>
        <w:t xml:space="preserve"> session;</w:t>
      </w:r>
    </w:p>
    <w:p w14:paraId="120E3C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724E0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bool</w:t>
      </w:r>
      <w:r w:rsidRPr="002A52A4">
        <w:rPr>
          <w:rFonts w:ascii="Consolas" w:hAnsi="Consolas" w:cs="Consolas"/>
          <w:color w:val="DCDCDC"/>
          <w:kern w:val="0"/>
          <w:sz w:val="19"/>
          <w:szCs w:val="19"/>
          <w:highlight w:val="black"/>
        </w:rPr>
        <w:t xml:space="preserve"> IsDiscovery {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w:t>
      </w:r>
    </w:p>
    <w:p w14:paraId="6CD3048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660A5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w:t>
      </w:r>
    </w:p>
    <w:p w14:paraId="74BEC0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4DF11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locator; }</w:t>
      </w:r>
    </w:p>
    <w:p w14:paraId="0CB8F4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E92493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D0F5F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GUID</w:t>
      </w:r>
      <w:r w:rsidRPr="002A52A4">
        <w:rPr>
          <w:rFonts w:ascii="Consolas" w:hAnsi="Consolas" w:cs="Consolas"/>
          <w:color w:val="DCDCDC"/>
          <w:kern w:val="0"/>
          <w:sz w:val="19"/>
          <w:szCs w:val="19"/>
          <w:highlight w:val="black"/>
        </w:rPr>
        <w:t xml:space="preserve"> ParticipantId</w:t>
      </w:r>
    </w:p>
    <w:p w14:paraId="11DC1F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4A704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participantId; }</w:t>
      </w:r>
    </w:p>
    <w:p w14:paraId="566E56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set</w:t>
      </w:r>
      <w:r w:rsidRPr="002A52A4">
        <w:rPr>
          <w:rFonts w:ascii="Consolas" w:hAnsi="Consolas" w:cs="Consolas"/>
          <w:color w:val="DCDCDC"/>
          <w:kern w:val="0"/>
          <w:sz w:val="19"/>
          <w:szCs w:val="19"/>
          <w:highlight w:val="black"/>
        </w:rPr>
        <w:t xml:space="preserve"> { participantId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value</w:t>
      </w:r>
      <w:r w:rsidRPr="002A52A4">
        <w:rPr>
          <w:rFonts w:ascii="Consolas" w:hAnsi="Consolas" w:cs="Consolas"/>
          <w:color w:val="DCDCDC"/>
          <w:kern w:val="0"/>
          <w:sz w:val="19"/>
          <w:szCs w:val="19"/>
          <w:highlight w:val="black"/>
        </w:rPr>
        <w:t>; }</w:t>
      </w:r>
    </w:p>
    <w:p w14:paraId="61FF05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F8D9D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6E2FB0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C501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UDPTransmitter(</w:t>
      </w:r>
      <w:r w:rsidRPr="002A52A4">
        <w:rPr>
          <w:rFonts w:ascii="Consolas" w:hAnsi="Consolas" w:cs="Consolas"/>
          <w:color w:val="4EC9B0"/>
          <w:kern w:val="0"/>
          <w:sz w:val="19"/>
          <w:szCs w:val="19"/>
          <w:highlight w:val="black"/>
        </w:rPr>
        <w:t>Uri</w:t>
      </w:r>
      <w:r w:rsidRPr="002A52A4">
        <w:rPr>
          <w:rFonts w:ascii="Consolas" w:hAnsi="Consolas" w:cs="Consolas"/>
          <w:color w:val="DCDCDC"/>
          <w:kern w:val="0"/>
          <w:sz w:val="19"/>
          <w:szCs w:val="19"/>
          <w:highlight w:val="black"/>
        </w:rPr>
        <w:t xml:space="preserve"> uri,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7CCCE50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B7C6C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var</w:t>
      </w:r>
      <w:r w:rsidRPr="002A52A4">
        <w:rPr>
          <w:rFonts w:ascii="Consolas" w:hAnsi="Consolas" w:cs="Consolas"/>
          <w:color w:val="DCDCDC"/>
          <w:kern w:val="0"/>
          <w:sz w:val="19"/>
          <w:szCs w:val="19"/>
          <w:highlight w:val="black"/>
        </w:rPr>
        <w:t xml:space="preserve"> addresses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4EC9B0"/>
          <w:kern w:val="0"/>
          <w:sz w:val="19"/>
          <w:szCs w:val="19"/>
          <w:highlight w:val="black"/>
        </w:rPr>
        <w:t>Dns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GetHostAddresses(uri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Host);</w:t>
      </w:r>
    </w:p>
    <w:p w14:paraId="4F50EF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port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Port </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xml:space="preserve"> : uri</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6F12E3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(addresses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&amp;&amp;</w:t>
      </w:r>
      <w:r w:rsidRPr="002A52A4">
        <w:rPr>
          <w:rFonts w:ascii="Consolas" w:hAnsi="Consolas" w:cs="Consolas"/>
          <w:color w:val="DCDCDC"/>
          <w:kern w:val="0"/>
          <w:sz w:val="19"/>
          <w:szCs w:val="19"/>
          <w:highlight w:val="black"/>
        </w:rPr>
        <w:t xml:space="preserve"> addresses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Length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1</w:t>
      </w:r>
      <w:r w:rsidRPr="002A52A4">
        <w:rPr>
          <w:rFonts w:ascii="Consolas" w:hAnsi="Consolas" w:cs="Consolas"/>
          <w:color w:val="DCDCDC"/>
          <w:kern w:val="0"/>
          <w:sz w:val="19"/>
          <w:szCs w:val="19"/>
          <w:highlight w:val="black"/>
        </w:rPr>
        <w:t>)</w:t>
      </w:r>
    </w:p>
    <w:p w14:paraId="42AC6A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(addresses[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 port);</w:t>
      </w:r>
    </w:p>
    <w:p w14:paraId="6B8DD5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3E580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1C2D9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1869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Constructor for UDPTransmitter.</w:t>
      </w:r>
    </w:p>
    <w:p w14:paraId="42A166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44EFA1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&lt;param name=</w:t>
      </w:r>
      <w:r w:rsidRPr="002A52A4">
        <w:rPr>
          <w:rFonts w:ascii="Consolas" w:hAnsi="Consolas" w:cs="Consolas"/>
          <w:color w:val="C8C8C8"/>
          <w:kern w:val="0"/>
          <w:sz w:val="19"/>
          <w:szCs w:val="19"/>
          <w:highlight w:val="black"/>
        </w:rPr>
        <w:t>"locator"</w:t>
      </w:r>
      <w:r w:rsidRPr="002A52A4">
        <w:rPr>
          <w:rFonts w:ascii="Consolas" w:hAnsi="Consolas" w:cs="Consolas"/>
          <w:color w:val="57A64A"/>
          <w:kern w:val="0"/>
          <w:sz w:val="19"/>
          <w:szCs w:val="19"/>
          <w:highlight w:val="black"/>
        </w:rPr>
        <w:t>&gt;Locator where the messages will be sent.&lt;/param&gt;</w:t>
      </w:r>
    </w:p>
    <w:p w14:paraId="380341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&lt;param name=</w:t>
      </w:r>
      <w:r w:rsidRPr="002A52A4">
        <w:rPr>
          <w:rFonts w:ascii="Consolas" w:hAnsi="Consolas" w:cs="Consolas"/>
          <w:color w:val="C8C8C8"/>
          <w:kern w:val="0"/>
          <w:sz w:val="19"/>
          <w:szCs w:val="19"/>
          <w:highlight w:val="black"/>
        </w:rPr>
        <w:t>"bufferSize"</w:t>
      </w:r>
      <w:r w:rsidRPr="002A52A4">
        <w:rPr>
          <w:rFonts w:ascii="Consolas" w:hAnsi="Consolas" w:cs="Consolas"/>
          <w:color w:val="57A64A"/>
          <w:kern w:val="0"/>
          <w:sz w:val="19"/>
          <w:szCs w:val="19"/>
          <w:highlight w:val="black"/>
        </w:rPr>
        <w:t>&gt;Size of the buffer that will be used to Write messages.&lt;/param&gt;</w:t>
      </w:r>
    </w:p>
    <w:p w14:paraId="6FE63F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UDPTransmitter(</w:t>
      </w:r>
      <w:r w:rsidRPr="002A52A4">
        <w:rPr>
          <w:rFonts w:ascii="Consolas" w:hAnsi="Consolas" w:cs="Consolas"/>
          <w:color w:val="4EC9B0"/>
          <w:kern w:val="0"/>
          <w:sz w:val="19"/>
          <w:szCs w:val="19"/>
          <w:highlight w:val="black"/>
        </w:rPr>
        <w:t>Locator</w:t>
      </w:r>
      <w:r w:rsidRPr="002A52A4">
        <w:rPr>
          <w:rFonts w:ascii="Consolas" w:hAnsi="Consolas" w:cs="Consolas"/>
          <w:color w:val="DCDCDC"/>
          <w:kern w:val="0"/>
          <w:sz w:val="19"/>
          <w:szCs w:val="19"/>
          <w:highlight w:val="black"/>
        </w:rPr>
        <w:t xml:space="preserve"> locator, </w:t>
      </w:r>
      <w:r w:rsidRPr="002A52A4">
        <w:rPr>
          <w:rFonts w:ascii="Consolas" w:hAnsi="Consolas" w:cs="Consolas"/>
          <w:color w:val="569CD6"/>
          <w:kern w:val="0"/>
          <w:sz w:val="19"/>
          <w:szCs w:val="19"/>
          <w:highlight w:val="black"/>
        </w:rPr>
        <w:t>int</w:t>
      </w:r>
      <w:r w:rsidRPr="002A52A4">
        <w:rPr>
          <w:rFonts w:ascii="Consolas" w:hAnsi="Consolas" w:cs="Consolas"/>
          <w:color w:val="DCDCDC"/>
          <w:kern w:val="0"/>
          <w:sz w:val="19"/>
          <w:szCs w:val="19"/>
          <w:highlight w:val="black"/>
        </w:rPr>
        <w:t xml:space="preserve"> bufferSize)</w:t>
      </w:r>
    </w:p>
    <w:p w14:paraId="6F2645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A4C496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locator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locator;</w:t>
      </w:r>
    </w:p>
    <w:p w14:paraId="4BA9C85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bufferSize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bufferSize;</w:t>
      </w:r>
    </w:p>
    <w:p w14:paraId="4B789B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D03EF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B1097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Start()</w:t>
      </w:r>
    </w:p>
    <w:p w14:paraId="5699767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86185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 xml:space="preserve"> ep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304D240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bool</w:t>
      </w:r>
      <w:r w:rsidRPr="002A52A4">
        <w:rPr>
          <w:rFonts w:ascii="Consolas" w:hAnsi="Consolas" w:cs="Consolas"/>
          <w:color w:val="DCDCDC"/>
          <w:kern w:val="0"/>
          <w:sz w:val="19"/>
          <w:szCs w:val="19"/>
          <w:highlight w:val="black"/>
        </w:rPr>
        <w:t xml:space="preserve"> isMultiCastAddr;</w:t>
      </w:r>
    </w:p>
    <w:p w14:paraId="1A6CD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InterNetwork) </w:t>
      </w:r>
      <w:r w:rsidRPr="002A52A4">
        <w:rPr>
          <w:rFonts w:ascii="Consolas" w:hAnsi="Consolas" w:cs="Consolas"/>
          <w:color w:val="57A64A"/>
          <w:kern w:val="0"/>
          <w:sz w:val="19"/>
          <w:szCs w:val="19"/>
          <w:highlight w:val="black"/>
        </w:rPr>
        <w:t>//IP v4</w:t>
      </w:r>
    </w:p>
    <w:p w14:paraId="5CBC33D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1CEB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byte</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GetAddressBytes()[</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5F8898B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224</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&amp;&amp;</w:t>
      </w:r>
      <w:r w:rsidRPr="002A52A4">
        <w:rPr>
          <w:rFonts w:ascii="Consolas" w:hAnsi="Consolas" w:cs="Consolas"/>
          <w:color w:val="DCDCDC"/>
          <w:kern w:val="0"/>
          <w:sz w:val="19"/>
          <w:szCs w:val="19"/>
          <w:highlight w:val="black"/>
        </w:rPr>
        <w:t xml:space="preserve"> byteIp </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 xml:space="preserve"> </w:t>
      </w:r>
      <w:r w:rsidRPr="002A52A4">
        <w:rPr>
          <w:rFonts w:ascii="Consolas" w:hAnsi="Consolas" w:cs="Consolas"/>
          <w:color w:val="B5CEA8"/>
          <w:kern w:val="0"/>
          <w:sz w:val="19"/>
          <w:szCs w:val="19"/>
          <w:highlight w:val="black"/>
        </w:rPr>
        <w:t>240</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true</w:t>
      </w:r>
      <w:r w:rsidRPr="002A52A4">
        <w:rPr>
          <w:rFonts w:ascii="Consolas" w:hAnsi="Consolas" w:cs="Consolas"/>
          <w:color w:val="DCDCDC"/>
          <w:kern w:val="0"/>
          <w:sz w:val="19"/>
          <w:szCs w:val="19"/>
          <w:highlight w:val="black"/>
        </w:rPr>
        <w:t xml:space="preserve"> : </w:t>
      </w:r>
      <w:r w:rsidRPr="002A52A4">
        <w:rPr>
          <w:rFonts w:ascii="Consolas" w:hAnsi="Consolas" w:cs="Consolas"/>
          <w:color w:val="569CD6"/>
          <w:kern w:val="0"/>
          <w:sz w:val="19"/>
          <w:szCs w:val="19"/>
          <w:highlight w:val="black"/>
        </w:rPr>
        <w:t>false</w:t>
      </w:r>
      <w:r w:rsidRPr="002A52A4">
        <w:rPr>
          <w:rFonts w:ascii="Consolas" w:hAnsi="Consolas" w:cs="Consolas"/>
          <w:color w:val="DCDCDC"/>
          <w:kern w:val="0"/>
          <w:sz w:val="19"/>
          <w:szCs w:val="19"/>
          <w:highlight w:val="black"/>
        </w:rPr>
        <w:t>;</w:t>
      </w:r>
    </w:p>
    <w:p w14:paraId="16578F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33A3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AddressFamily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AddressFamily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InterNetworkV6)</w:t>
      </w:r>
    </w:p>
    <w:p w14:paraId="300DA5C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69DC2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isMultiCastAddr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IsIPv6Multicast;</w:t>
      </w:r>
    </w:p>
    <w:p w14:paraId="3D3972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FEF04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6F7DE2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B5D3B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throw</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NotImplementedException</w:t>
      </w:r>
      <w:r w:rsidRPr="002A52A4">
        <w:rPr>
          <w:rFonts w:ascii="Consolas" w:hAnsi="Consolas" w:cs="Consolas"/>
          <w:color w:val="DCDCDC"/>
          <w:kern w:val="0"/>
          <w:sz w:val="19"/>
          <w:szCs w:val="19"/>
          <w:highlight w:val="black"/>
        </w:rPr>
        <w:t>(</w:t>
      </w:r>
      <w:r w:rsidRPr="002A52A4">
        <w:rPr>
          <w:rFonts w:ascii="Consolas" w:hAnsi="Consolas" w:cs="Consolas"/>
          <w:color w:val="D69D85"/>
          <w:kern w:val="0"/>
          <w:sz w:val="19"/>
          <w:szCs w:val="19"/>
          <w:highlight w:val="black"/>
        </w:rPr>
        <w:t>"Address family not supported yet: "</w:t>
      </w:r>
      <w:r w:rsidRPr="002A52A4">
        <w:rPr>
          <w:rFonts w:ascii="Consolas" w:hAnsi="Consolas" w:cs="Consolas"/>
          <w:color w:val="DCDCDC"/>
          <w:kern w:val="0"/>
          <w:sz w:val="19"/>
          <w:szCs w:val="19"/>
          <w:highlight w:val="black"/>
        </w:rPr>
        <w:t xml:space="preserv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AddressFamily);</w:t>
      </w:r>
    </w:p>
    <w:p w14:paraId="52B58CF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9EDAD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E205C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connector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AsyncDatagramConnector</w:t>
      </w:r>
      <w:r w:rsidRPr="002A52A4">
        <w:rPr>
          <w:rFonts w:ascii="Consolas" w:hAnsi="Consolas" w:cs="Consolas"/>
          <w:color w:val="DCDCDC"/>
          <w:kern w:val="0"/>
          <w:sz w:val="19"/>
          <w:szCs w:val="19"/>
          <w:highlight w:val="black"/>
        </w:rPr>
        <w:t>();</w:t>
      </w:r>
    </w:p>
    <w:p w14:paraId="4A949E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28AD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FilterChain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AddLast(</w:t>
      </w:r>
      <w:r w:rsidRPr="002A52A4">
        <w:rPr>
          <w:rFonts w:ascii="Consolas" w:hAnsi="Consolas" w:cs="Consolas"/>
          <w:color w:val="D69D85"/>
          <w:kern w:val="0"/>
          <w:sz w:val="19"/>
          <w:szCs w:val="19"/>
          <w:highlight w:val="black"/>
        </w:rPr>
        <w:t>"RTPS"</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ProtocolCodecFilter</w:t>
      </w:r>
      <w:r w:rsidRPr="002A52A4">
        <w:rPr>
          <w:rFonts w:ascii="Consolas" w:hAnsi="Consolas" w:cs="Consolas"/>
          <w:color w:val="DCDCDC"/>
          <w:kern w:val="0"/>
          <w:sz w:val="19"/>
          <w:szCs w:val="19"/>
          <w:highlight w:val="black"/>
        </w:rPr>
        <w: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MessageCodecFactory</w:t>
      </w:r>
      <w:r w:rsidRPr="002A52A4">
        <w:rPr>
          <w:rFonts w:ascii="Consolas" w:hAnsi="Consolas" w:cs="Consolas"/>
          <w:color w:val="DCDCDC"/>
          <w:kern w:val="0"/>
          <w:sz w:val="19"/>
          <w:szCs w:val="19"/>
          <w:highlight w:val="black"/>
        </w:rPr>
        <w:t>()));</w:t>
      </w:r>
    </w:p>
    <w:p w14:paraId="63E96B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D75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(isMultiCastAddr)</w:t>
      </w:r>
    </w:p>
    <w:p w14:paraId="3D746E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B959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Set the local IP address used by the listener and the sender to </w:t>
      </w:r>
    </w:p>
    <w:p w14:paraId="7FBB58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exchange multicast messages. </w:t>
      </w:r>
    </w:p>
    <w:p w14:paraId="51336F7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DefaultLocalEndPoint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Any, </w:t>
      </w:r>
      <w:r w:rsidRPr="002A52A4">
        <w:rPr>
          <w:rFonts w:ascii="Consolas" w:hAnsi="Consolas" w:cs="Consolas"/>
          <w:color w:val="B5CEA8"/>
          <w:kern w:val="0"/>
          <w:sz w:val="19"/>
          <w:szCs w:val="19"/>
          <w:highlight w:val="black"/>
        </w:rPr>
        <w:t>0</w:t>
      </w:r>
      <w:r w:rsidRPr="002A52A4">
        <w:rPr>
          <w:rFonts w:ascii="Consolas" w:hAnsi="Consolas" w:cs="Consolas"/>
          <w:color w:val="DCDCDC"/>
          <w:kern w:val="0"/>
          <w:sz w:val="19"/>
          <w:szCs w:val="19"/>
          <w:highlight w:val="black"/>
        </w:rPr>
        <w:t>);</w:t>
      </w:r>
    </w:p>
    <w:p w14:paraId="3D4851C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76B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Define a MulticastOption object specifying the multicast group  </w:t>
      </w:r>
    </w:p>
    <w:p w14:paraId="56FB92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xml:space="preserve">// address and the local IP address. </w:t>
      </w:r>
    </w:p>
    <w:p w14:paraId="0C36AD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The multicast group address is the same as the address used by the listener.</w:t>
      </w:r>
    </w:p>
    <w:p w14:paraId="28B25E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 xml:space="preserve"> mcastOption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MulticastOption</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SocketAddress, </w:t>
      </w:r>
      <w:r w:rsidRPr="002A52A4">
        <w:rPr>
          <w:rFonts w:ascii="Consolas" w:hAnsi="Consolas" w:cs="Consolas"/>
          <w:color w:val="4EC9B0"/>
          <w:kern w:val="0"/>
          <w:sz w:val="19"/>
          <w:szCs w:val="19"/>
          <w:highlight w:val="black"/>
        </w:rPr>
        <w:t>IPAddress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Any);</w:t>
      </w:r>
    </w:p>
    <w:p w14:paraId="5DCD2C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32280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DA29D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Call Connect() to force binding to the local IP address,</w:t>
      </w:r>
    </w:p>
    <w:p w14:paraId="62705AA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and get the associated multicast session.</w:t>
      </w:r>
    </w:p>
    <w:p w14:paraId="0B51E16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IoSession</w:t>
      </w:r>
      <w:r w:rsidRPr="002A52A4">
        <w:rPr>
          <w:rFonts w:ascii="Consolas" w:hAnsi="Consolas" w:cs="Consolas"/>
          <w:color w:val="DCDCDC"/>
          <w:kern w:val="0"/>
          <w:sz w:val="19"/>
          <w:szCs w:val="19"/>
          <w:highlight w:val="black"/>
        </w:rPr>
        <w:t xml:space="preserve"> session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Connect(ep)</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Await()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5F4008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97B96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5B108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ExceptionCaught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23AB6C8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26F38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Error(e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Exception);</w:t>
      </w:r>
    </w:p>
    <w:p w14:paraId="7FDB69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F71E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MessageReceived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6F3AF55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3E229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recv..."</w:t>
      </w:r>
      <w:r w:rsidRPr="002A52A4">
        <w:rPr>
          <w:rFonts w:ascii="Consolas" w:hAnsi="Consolas" w:cs="Consolas"/>
          <w:color w:val="DCDCDC"/>
          <w:kern w:val="0"/>
          <w:sz w:val="19"/>
          <w:szCs w:val="19"/>
          <w:highlight w:val="black"/>
        </w:rPr>
        <w:t>);</w:t>
      </w:r>
    </w:p>
    <w:p w14:paraId="56701D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61A4A4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MessageSent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599FCCE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28558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sent..."</w:t>
      </w:r>
      <w:r w:rsidRPr="002A52A4">
        <w:rPr>
          <w:rFonts w:ascii="Consolas" w:hAnsi="Consolas" w:cs="Consolas"/>
          <w:color w:val="DCDCDC"/>
          <w:kern w:val="0"/>
          <w:sz w:val="19"/>
          <w:szCs w:val="19"/>
          <w:highlight w:val="black"/>
        </w:rPr>
        <w:t>);</w:t>
      </w:r>
    </w:p>
    <w:p w14:paraId="30AA57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1DE3C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SessionCreated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15CD53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107BB2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created..."</w:t>
      </w:r>
      <w:r w:rsidRPr="002A52A4">
        <w:rPr>
          <w:rFonts w:ascii="Consolas" w:hAnsi="Consolas" w:cs="Consolas"/>
          <w:color w:val="DCDCDC"/>
          <w:kern w:val="0"/>
          <w:sz w:val="19"/>
          <w:szCs w:val="19"/>
          <w:highlight w:val="black"/>
        </w:rPr>
        <w:t>);</w:t>
      </w:r>
    </w:p>
    <w:p w14:paraId="20A450A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B66C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SessionOpened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23640C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046881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opened..."</w:t>
      </w:r>
      <w:r w:rsidRPr="002A52A4">
        <w:rPr>
          <w:rFonts w:ascii="Consolas" w:hAnsi="Consolas" w:cs="Consolas"/>
          <w:color w:val="DCDCDC"/>
          <w:kern w:val="0"/>
          <w:sz w:val="19"/>
          <w:szCs w:val="19"/>
          <w:highlight w:val="black"/>
        </w:rPr>
        <w:t>);</w:t>
      </w:r>
    </w:p>
    <w:p w14:paraId="3CE076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A2B64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SessionClosed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3DC016B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34DE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closed..."</w:t>
      </w:r>
      <w:r w:rsidRPr="002A52A4">
        <w:rPr>
          <w:rFonts w:ascii="Consolas" w:hAnsi="Consolas" w:cs="Consolas"/>
          <w:color w:val="DCDCDC"/>
          <w:kern w:val="0"/>
          <w:sz w:val="19"/>
          <w:szCs w:val="19"/>
          <w:highlight w:val="black"/>
        </w:rPr>
        <w:t>);</w:t>
      </w:r>
    </w:p>
    <w:p w14:paraId="403B25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82BEC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SessionIdle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0827D1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9C3C3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"Session idle..."</w:t>
      </w:r>
      <w:r w:rsidRPr="002A52A4">
        <w:rPr>
          <w:rFonts w:ascii="Consolas" w:hAnsi="Consolas" w:cs="Consolas"/>
          <w:color w:val="DCDCDC"/>
          <w:kern w:val="0"/>
          <w:sz w:val="19"/>
          <w:szCs w:val="19"/>
          <w:highlight w:val="black"/>
        </w:rPr>
        <w:t>);</w:t>
      </w:r>
    </w:p>
    <w:p w14:paraId="56BDFB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73516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 xml:space="preserve"> connFuture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w:t>
      </w:r>
      <w:r w:rsidRPr="002A52A4">
        <w:rPr>
          <w:rFonts w:ascii="Consolas" w:hAnsi="Consolas" w:cs="Consolas"/>
          <w:color w:val="569CD6"/>
          <w:kern w:val="0"/>
          <w:sz w:val="19"/>
          <w:szCs w:val="19"/>
          <w:highlight w:val="black"/>
        </w:rPr>
        <w:t>new</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IPEndPoint</w:t>
      </w:r>
      <w:r w:rsidRPr="002A52A4">
        <w:rPr>
          <w:rFonts w:ascii="Consolas" w:hAnsi="Consolas" w:cs="Consolas"/>
          <w:color w:val="DCDCDC"/>
          <w:kern w:val="0"/>
          <w:sz w:val="19"/>
          <w:szCs w:val="19"/>
          <w:highlight w:val="black"/>
        </w:rPr>
        <w:t>(locator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SocketAddress, locator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Port));</w:t>
      </w:r>
    </w:p>
    <w:p w14:paraId="5007B92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connFuture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Await();</w:t>
      </w:r>
    </w:p>
    <w:p w14:paraId="535634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357C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connFuture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Complete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(s, e) </w:t>
      </w:r>
      <w:r w:rsidRPr="002A52A4">
        <w:rPr>
          <w:rFonts w:ascii="Consolas" w:hAnsi="Consolas" w:cs="Consolas"/>
          <w:color w:val="B4B4B4"/>
          <w:kern w:val="0"/>
          <w:sz w:val="19"/>
          <w:szCs w:val="19"/>
          <w:highlight w:val="black"/>
        </w:rPr>
        <w:t>=&gt;</w:t>
      </w:r>
    </w:p>
    <w:p w14:paraId="7806C7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71E4C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 xml:space="preserve"> f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IConnectFuture</w:t>
      </w:r>
      <w:r w:rsidRPr="002A52A4">
        <w:rPr>
          <w:rFonts w:ascii="Consolas" w:hAnsi="Consolas" w:cs="Consolas"/>
          <w:color w:val="DCDCDC"/>
          <w:kern w:val="0"/>
          <w:sz w:val="19"/>
          <w:szCs w:val="19"/>
          <w:highlight w:val="black"/>
        </w:rPr>
        <w:t>)e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2068220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Connected)</w:t>
      </w:r>
    </w:p>
    <w:p w14:paraId="55ED8A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D71B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Debug(</w:t>
      </w:r>
      <w:r w:rsidRPr="002A52A4">
        <w:rPr>
          <w:rFonts w:ascii="Consolas" w:hAnsi="Consolas" w:cs="Consolas"/>
          <w:color w:val="D69D85"/>
          <w:kern w:val="0"/>
          <w:sz w:val="19"/>
          <w:szCs w:val="19"/>
          <w:highlight w:val="black"/>
        </w:rPr>
        <w:t>"...connected"</w:t>
      </w:r>
      <w:r w:rsidRPr="002A52A4">
        <w:rPr>
          <w:rFonts w:ascii="Consolas" w:hAnsi="Consolas" w:cs="Consolas"/>
          <w:color w:val="DCDCDC"/>
          <w:kern w:val="0"/>
          <w:sz w:val="19"/>
          <w:szCs w:val="19"/>
          <w:highlight w:val="black"/>
        </w:rPr>
        <w:t>);</w:t>
      </w:r>
    </w:p>
    <w:p w14:paraId="1B5713D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session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f</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6A0D0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25F73F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else</w:t>
      </w:r>
    </w:p>
    <w:p w14:paraId="72EFA88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F2079C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log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Warn(</w:t>
      </w:r>
      <w:r w:rsidRPr="002A52A4">
        <w:rPr>
          <w:rFonts w:ascii="Consolas" w:hAnsi="Consolas" w:cs="Consolas"/>
          <w:color w:val="D69D85"/>
          <w:kern w:val="0"/>
          <w:sz w:val="19"/>
          <w:szCs w:val="19"/>
          <w:highlight w:val="black"/>
        </w:rPr>
        <w:t>"Not connected...exiting"</w:t>
      </w:r>
      <w:r w:rsidRPr="002A52A4">
        <w:rPr>
          <w:rFonts w:ascii="Consolas" w:hAnsi="Consolas" w:cs="Consolas"/>
          <w:color w:val="DCDCDC"/>
          <w:kern w:val="0"/>
          <w:sz w:val="19"/>
          <w:szCs w:val="19"/>
          <w:highlight w:val="black"/>
        </w:rPr>
        <w:t>);</w:t>
      </w:r>
    </w:p>
    <w:p w14:paraId="4BEC15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B0058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743063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15361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6C4B1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w:t>
      </w:r>
    </w:p>
    <w:p w14:paraId="72E7C73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Sends a Message to a Locator of this UDPWriter.</w:t>
      </w:r>
    </w:p>
    <w:p w14:paraId="40D3932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If an overflow occurs during writing of Message, only submessages that</w:t>
      </w:r>
    </w:p>
    <w:p w14:paraId="0FC216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were succesfully written will be sent.</w:t>
      </w:r>
    </w:p>
    <w:p w14:paraId="23EE3D8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w:t>
      </w:r>
    </w:p>
    <w:p w14:paraId="05BA3B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@param m Message to send</w:t>
      </w:r>
    </w:p>
    <w:p w14:paraId="547F17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 @return true, if Message did not fully fit into buffer of this UDPWriter</w:t>
      </w:r>
    </w:p>
    <w:p w14:paraId="2AAA1E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7A64A"/>
          <w:kern w:val="0"/>
          <w:sz w:val="19"/>
          <w:szCs w:val="19"/>
          <w:highlight w:val="black"/>
        </w:rPr>
        <w:t xml:space="preserve">         */</w:t>
      </w:r>
    </w:p>
    <w:p w14:paraId="5B6A85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SendMessage(</w:t>
      </w:r>
      <w:r w:rsidRPr="002A52A4">
        <w:rPr>
          <w:rFonts w:ascii="Consolas" w:hAnsi="Consolas" w:cs="Consolas"/>
          <w:color w:val="4EC9B0"/>
          <w:kern w:val="0"/>
          <w:sz w:val="19"/>
          <w:szCs w:val="19"/>
          <w:highlight w:val="black"/>
        </w:rPr>
        <w:t>Message</w:t>
      </w:r>
      <w:r w:rsidRPr="002A52A4">
        <w:rPr>
          <w:rFonts w:ascii="Consolas" w:hAnsi="Consolas" w:cs="Consolas"/>
          <w:color w:val="DCDCDC"/>
          <w:kern w:val="0"/>
          <w:sz w:val="19"/>
          <w:szCs w:val="19"/>
          <w:highlight w:val="black"/>
        </w:rPr>
        <w:t xml:space="preserve"> m)</w:t>
      </w:r>
    </w:p>
    <w:p w14:paraId="207FA4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BD406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(session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6FFE9E2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6053C6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session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Write(m);</w:t>
      </w:r>
    </w:p>
    <w:p w14:paraId="61EAB17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3A682E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5F901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B4E7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232DA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862FBB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session</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r w:rsidRPr="002A52A4">
        <w:rPr>
          <w:rFonts w:ascii="Consolas" w:hAnsi="Consolas" w:cs="Consolas"/>
          <w:color w:val="569CD6"/>
          <w:kern w:val="0"/>
          <w:sz w:val="19"/>
          <w:szCs w:val="19"/>
          <w:highlight w:val="black"/>
        </w:rPr>
        <w:t>false</w:t>
      </w:r>
      <w:r w:rsidRPr="002A52A4">
        <w:rPr>
          <w:rFonts w:ascii="Consolas" w:hAnsi="Consolas" w:cs="Consolas"/>
          <w:color w:val="DCDCDC"/>
          <w:kern w:val="0"/>
          <w:sz w:val="19"/>
          <w:szCs w:val="19"/>
          <w:highlight w:val="black"/>
        </w:rPr>
        <w:t>);</w:t>
      </w:r>
    </w:p>
    <w:p w14:paraId="785FED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3388C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B69283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38FCA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418CE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Dispose()</w:t>
      </w:r>
    </w:p>
    <w:p w14:paraId="4AC651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1F69B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this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77777777" w:rsidR="00E536BE" w:rsidRPr="002A52A4" w:rsidRDefault="00E536BE" w:rsidP="00E536BE"/>
    <w:p w14:paraId="7A545C5E" w14:textId="77777777" w:rsidR="00E536BE" w:rsidRPr="002A52A4" w:rsidRDefault="00E536BE" w:rsidP="00E536BE"/>
    <w:p w14:paraId="13D14B26" w14:textId="77777777" w:rsidR="00E536BE" w:rsidRPr="002A52A4" w:rsidRDefault="00E536BE" w:rsidP="00E536BE"/>
    <w:sectPr w:rsidR="00E536BE" w:rsidRPr="002A52A4" w:rsidSect="001F2C8B">
      <w:headerReference w:type="default" r:id="rId90"/>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0437BB" w14:textId="77777777" w:rsidR="00A848D1" w:rsidRDefault="00A848D1">
      <w:pPr>
        <w:spacing w:line="240" w:lineRule="auto"/>
      </w:pPr>
      <w:r>
        <w:separator/>
      </w:r>
    </w:p>
  </w:endnote>
  <w:endnote w:type="continuationSeparator" w:id="0">
    <w:p w14:paraId="6EED22DF" w14:textId="77777777" w:rsidR="00A848D1" w:rsidRDefault="00A848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66B5F" w:rsidRDefault="00D66B5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C94E5" w14:textId="77777777" w:rsidR="00A848D1" w:rsidRDefault="00A848D1">
      <w:pPr>
        <w:spacing w:line="240" w:lineRule="auto"/>
      </w:pPr>
      <w:r>
        <w:separator/>
      </w:r>
    </w:p>
  </w:footnote>
  <w:footnote w:type="continuationSeparator" w:id="0">
    <w:p w14:paraId="047F0B5E" w14:textId="77777777" w:rsidR="00A848D1" w:rsidRDefault="00A848D1">
      <w:pPr>
        <w:spacing w:line="240" w:lineRule="auto"/>
      </w:pPr>
      <w:r>
        <w:continuationSeparator/>
      </w:r>
    </w:p>
  </w:footnote>
  <w:footnote w:id="1">
    <w:p w14:paraId="49A3A893" w14:textId="2E619971" w:rsidR="00D66B5F" w:rsidRPr="004D62EC" w:rsidRDefault="00D66B5F">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D66B5F" w:rsidRPr="004D62EC" w:rsidRDefault="00D66B5F">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66B5F" w:rsidRPr="004F0FFE" w:rsidRDefault="00D66B5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66B5F" w:rsidRPr="004F0FFE" w:rsidRDefault="00D66B5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66B5F" w:rsidRPr="004F0FFE" w:rsidRDefault="00D66B5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66B5F" w:rsidRPr="00EE5AF8" w:rsidRDefault="00D66B5F">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D66B5F" w:rsidRPr="004D62EC" w:rsidRDefault="00D66B5F">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66B5F" w:rsidRPr="00E0576C" w:rsidRDefault="00D66B5F">
      <w:pPr>
        <w:pStyle w:val="Textonotapie"/>
      </w:pPr>
      <w:r>
        <w:rPr>
          <w:rStyle w:val="Refdenotaalpie"/>
        </w:rPr>
        <w:footnoteRef/>
      </w:r>
      <w:r>
        <w:t xml:space="preserve"> RT-CORBA, CORBA de tiempo real</w:t>
      </w:r>
    </w:p>
  </w:footnote>
  <w:footnote w:id="9">
    <w:p w14:paraId="61ABCC10" w14:textId="55FF56B3" w:rsidR="00D66B5F" w:rsidRPr="004D62EC" w:rsidRDefault="00D66B5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66B5F" w:rsidRPr="00EE5AF8" w:rsidRDefault="00D66B5F">
      <w:pPr>
        <w:pStyle w:val="Textonotapie"/>
      </w:pPr>
      <w:r>
        <w:rPr>
          <w:rStyle w:val="Refdenotaalpie"/>
        </w:rPr>
        <w:footnoteRef/>
      </w:r>
      <w:r w:rsidRPr="00EE5AF8">
        <w:t xml:space="preserve"> OMG, Object Management Group.</w:t>
      </w:r>
    </w:p>
  </w:footnote>
  <w:footnote w:id="11">
    <w:p w14:paraId="3D8BBD61" w14:textId="0D731A1E" w:rsidR="00D66B5F" w:rsidRPr="00EE5AF8" w:rsidRDefault="00D66B5F">
      <w:pPr>
        <w:pStyle w:val="Textonotapie"/>
      </w:pPr>
      <w:r>
        <w:rPr>
          <w:rStyle w:val="Refdenotaalpie"/>
        </w:rPr>
        <w:footnoteRef/>
      </w:r>
      <w:r w:rsidRPr="00EE5AF8">
        <w:t xml:space="preserve"> IDL, Lenguaje de definición de interfaces.</w:t>
      </w:r>
    </w:p>
  </w:footnote>
  <w:footnote w:id="12">
    <w:p w14:paraId="177A5E83" w14:textId="0B9A6B4B" w:rsidR="00D66B5F" w:rsidRPr="00EE5AF8" w:rsidRDefault="00D66B5F">
      <w:pPr>
        <w:pStyle w:val="Textonotapie"/>
      </w:pPr>
      <w:r>
        <w:rPr>
          <w:rStyle w:val="Refdenotaalpie"/>
        </w:rPr>
        <w:footnoteRef/>
      </w:r>
      <w:r w:rsidRPr="00EE5AF8">
        <w:t xml:space="preserve"> OSI, Open System Interconnection</w:t>
      </w:r>
    </w:p>
  </w:footnote>
  <w:footnote w:id="13">
    <w:p w14:paraId="369AA74B" w14:textId="3E557AFC" w:rsidR="00D66B5F" w:rsidRPr="007F0B96" w:rsidRDefault="00D66B5F">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D66B5F" w:rsidRPr="008203B2" w:rsidRDefault="00D66B5F">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D66B5F" w:rsidRPr="00EE5AF8" w:rsidRDefault="00D66B5F">
      <w:pPr>
        <w:pStyle w:val="Textonotapie"/>
        <w:rPr>
          <w:lang w:val="es-ES"/>
        </w:rPr>
      </w:pPr>
      <w:r>
        <w:rPr>
          <w:rStyle w:val="Refdenotaalpie"/>
        </w:rPr>
        <w:footnoteRef/>
      </w:r>
      <w:r w:rsidRPr="00EE5AF8">
        <w:rPr>
          <w:lang w:val="es-ES"/>
        </w:rPr>
        <w:t xml:space="preserve"> DW, DataWriter.</w:t>
      </w:r>
    </w:p>
  </w:footnote>
  <w:footnote w:id="16">
    <w:p w14:paraId="73299C20" w14:textId="769D3C76" w:rsidR="00D66B5F" w:rsidRPr="00EE5AF8" w:rsidRDefault="00D66B5F">
      <w:pPr>
        <w:pStyle w:val="Textonotapie"/>
        <w:rPr>
          <w:lang w:val="es-ES"/>
        </w:rPr>
      </w:pPr>
      <w:r>
        <w:rPr>
          <w:rStyle w:val="Refdenotaalpie"/>
        </w:rPr>
        <w:footnoteRef/>
      </w:r>
      <w:r w:rsidRPr="00EE5AF8">
        <w:rPr>
          <w:lang w:val="es-ES"/>
        </w:rPr>
        <w:t xml:space="preserve"> DR, DataReader.</w:t>
      </w:r>
    </w:p>
  </w:footnote>
  <w:footnote w:id="17">
    <w:p w14:paraId="1C6D1670" w14:textId="4F14298E" w:rsidR="00D66B5F" w:rsidRPr="00EE5AF8" w:rsidRDefault="00D66B5F">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D66B5F" w:rsidRPr="00EE5AF8" w:rsidRDefault="00D66B5F">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D66B5F" w:rsidRPr="00841FBC" w:rsidRDefault="00D66B5F">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D66B5F" w:rsidRPr="0096137D" w:rsidRDefault="00D66B5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D66B5F" w:rsidRPr="00EE65DE" w:rsidRDefault="00D66B5F"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D66B5F" w:rsidRPr="008C5209" w:rsidRDefault="00D66B5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D66B5F" w:rsidRPr="00E0795D" w:rsidRDefault="00D66B5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D66B5F" w:rsidRPr="00F356C9" w:rsidRDefault="00D66B5F">
      <w:pPr>
        <w:pStyle w:val="Textonotapie"/>
      </w:pPr>
      <w:r>
        <w:rPr>
          <w:rStyle w:val="Refdenotaalpie"/>
        </w:rPr>
        <w:footnoteRef/>
      </w:r>
      <w:r>
        <w:t xml:space="preserve"> IP, Internet Protocol.</w:t>
      </w:r>
    </w:p>
  </w:footnote>
  <w:footnote w:id="25">
    <w:p w14:paraId="0D2E32A4" w14:textId="23F921FD" w:rsidR="00D66B5F" w:rsidRPr="00EB3D30" w:rsidRDefault="00D66B5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D66B5F" w:rsidRPr="00E470B8" w:rsidRDefault="00D66B5F">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D66B5F" w:rsidRPr="001159ED" w:rsidRDefault="00D66B5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D66B5F" w:rsidRPr="006118D4" w:rsidRDefault="00D66B5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D66B5F" w:rsidRPr="00212725" w:rsidRDefault="00D66B5F">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D66B5F" w:rsidRPr="00212725" w:rsidRDefault="00D66B5F">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D66B5F" w:rsidRPr="00DC0C52" w:rsidRDefault="00D66B5F"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D66B5F" w:rsidRPr="00DC0C52" w:rsidRDefault="00D66B5F"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D66B5F" w:rsidRPr="00DC0C52" w:rsidRDefault="00D66B5F"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D66B5F" w:rsidRPr="00DC0C52" w:rsidRDefault="00D66B5F"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D66B5F" w:rsidRPr="007A4CC1" w:rsidRDefault="00D66B5F">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D66B5F" w:rsidRPr="00EC57C0" w:rsidRDefault="00D66B5F">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D66B5F" w:rsidRPr="002A52A4" w:rsidRDefault="00D66B5F">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D66B5F" w:rsidRDefault="00D66B5F">
        <w:pPr>
          <w:pStyle w:val="Encabezado"/>
          <w:jc w:val="right"/>
        </w:pPr>
        <w:r>
          <w:fldChar w:fldCharType="begin"/>
        </w:r>
        <w:r>
          <w:instrText>PAGE   \* MERGEFORMAT</w:instrText>
        </w:r>
        <w:r>
          <w:fldChar w:fldCharType="separate"/>
        </w:r>
        <w:r w:rsidR="0091581D" w:rsidRPr="0091581D">
          <w:rPr>
            <w:noProof/>
            <w:lang w:val="es-ES"/>
          </w:rPr>
          <w:t>xvi</w:t>
        </w:r>
        <w:r>
          <w:fldChar w:fldCharType="end"/>
        </w:r>
      </w:p>
    </w:sdtContent>
  </w:sdt>
  <w:p w14:paraId="057591F1" w14:textId="77777777" w:rsidR="00D66B5F" w:rsidRDefault="00D66B5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66B5F" w:rsidRDefault="00D66B5F">
    <w:pPr>
      <w:pStyle w:val="Encabezado"/>
      <w:jc w:val="right"/>
    </w:pPr>
  </w:p>
  <w:p w14:paraId="14E2B000" w14:textId="77777777" w:rsidR="00D66B5F" w:rsidRDefault="00D66B5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D66B5F" w:rsidRDefault="00D66B5F">
        <w:pPr>
          <w:pStyle w:val="Encabezado"/>
          <w:jc w:val="right"/>
        </w:pPr>
        <w:r>
          <w:fldChar w:fldCharType="begin"/>
        </w:r>
        <w:r>
          <w:instrText>PAGE   \* MERGEFORMAT</w:instrText>
        </w:r>
        <w:r>
          <w:fldChar w:fldCharType="separate"/>
        </w:r>
        <w:r w:rsidR="0091581D" w:rsidRPr="0091581D">
          <w:rPr>
            <w:noProof/>
            <w:lang w:val="es-ES"/>
          </w:rPr>
          <w:t>167</w:t>
        </w:r>
        <w:r>
          <w:fldChar w:fldCharType="end"/>
        </w:r>
      </w:p>
    </w:sdtContent>
  </w:sdt>
  <w:p w14:paraId="0BCE22FB" w14:textId="77777777" w:rsidR="00D66B5F" w:rsidRDefault="00D66B5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7"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0"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53397D22"/>
    <w:multiLevelType w:val="multilevel"/>
    <w:tmpl w:val="CAE68EFA"/>
    <w:numStyleLink w:val="Estilo1"/>
  </w:abstractNum>
  <w:abstractNum w:abstractNumId="4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6"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1"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9"/>
  </w:num>
  <w:num w:numId="12">
    <w:abstractNumId w:val="22"/>
  </w:num>
  <w:num w:numId="13">
    <w:abstractNumId w:val="41"/>
  </w:num>
  <w:num w:numId="14">
    <w:abstractNumId w:val="16"/>
  </w:num>
  <w:num w:numId="15">
    <w:abstractNumId w:val="34"/>
  </w:num>
  <w:num w:numId="16">
    <w:abstractNumId w:val="56"/>
  </w:num>
  <w:num w:numId="17">
    <w:abstractNumId w:val="18"/>
  </w:num>
  <w:num w:numId="18">
    <w:abstractNumId w:val="17"/>
  </w:num>
  <w:num w:numId="19">
    <w:abstractNumId w:val="57"/>
  </w:num>
  <w:num w:numId="20">
    <w:abstractNumId w:val="58"/>
  </w:num>
  <w:num w:numId="21">
    <w:abstractNumId w:val="24"/>
  </w:num>
  <w:num w:numId="22">
    <w:abstractNumId w:val="44"/>
  </w:num>
  <w:num w:numId="23">
    <w:abstractNumId w:val="30"/>
  </w:num>
  <w:num w:numId="24">
    <w:abstractNumId w:val="53"/>
  </w:num>
  <w:num w:numId="25">
    <w:abstractNumId w:val="54"/>
  </w:num>
  <w:num w:numId="26">
    <w:abstractNumId w:val="62"/>
  </w:num>
  <w:num w:numId="27">
    <w:abstractNumId w:val="27"/>
  </w:num>
  <w:num w:numId="28">
    <w:abstractNumId w:val="33"/>
  </w:num>
  <w:num w:numId="29">
    <w:abstractNumId w:val="31"/>
  </w:num>
  <w:num w:numId="30">
    <w:abstractNumId w:val="43"/>
  </w:num>
  <w:num w:numId="31">
    <w:abstractNumId w:val="39"/>
  </w:num>
  <w:num w:numId="32">
    <w:abstractNumId w:val="40"/>
  </w:num>
  <w:num w:numId="33">
    <w:abstractNumId w:val="25"/>
  </w:num>
  <w:num w:numId="34">
    <w:abstractNumId w:val="19"/>
  </w:num>
  <w:num w:numId="35">
    <w:abstractNumId w:val="32"/>
  </w:num>
  <w:num w:numId="36">
    <w:abstractNumId w:val="48"/>
  </w:num>
  <w:num w:numId="37">
    <w:abstractNumId w:val="35"/>
  </w:num>
  <w:num w:numId="38">
    <w:abstractNumId w:val="29"/>
  </w:num>
  <w:num w:numId="39">
    <w:abstractNumId w:val="47"/>
  </w:num>
  <w:num w:numId="40">
    <w:abstractNumId w:val="26"/>
  </w:num>
  <w:num w:numId="41">
    <w:abstractNumId w:val="37"/>
  </w:num>
  <w:num w:numId="42">
    <w:abstractNumId w:val="52"/>
  </w:num>
  <w:num w:numId="43">
    <w:abstractNumId w:val="55"/>
  </w:num>
  <w:num w:numId="44">
    <w:abstractNumId w:val="51"/>
  </w:num>
  <w:num w:numId="45">
    <w:abstractNumId w:val="60"/>
  </w:num>
  <w:num w:numId="46">
    <w:abstractNumId w:val="36"/>
  </w:num>
  <w:num w:numId="47">
    <w:abstractNumId w:val="15"/>
  </w:num>
  <w:num w:numId="48">
    <w:abstractNumId w:val="46"/>
  </w:num>
  <w:num w:numId="49">
    <w:abstractNumId w:val="23"/>
  </w:num>
  <w:num w:numId="50">
    <w:abstractNumId w:val="49"/>
  </w:num>
  <w:num w:numId="51">
    <w:abstractNumId w:val="21"/>
  </w:num>
  <w:num w:numId="52">
    <w:abstractNumId w:val="38"/>
  </w:num>
  <w:num w:numId="53">
    <w:abstractNumId w:val="28"/>
  </w:num>
  <w:num w:numId="54">
    <w:abstractNumId w:val="61"/>
  </w:num>
  <w:num w:numId="55">
    <w:abstractNumId w:val="50"/>
  </w:num>
  <w:num w:numId="56">
    <w:abstractNumId w:val="42"/>
  </w:num>
  <w:num w:numId="57">
    <w:abstractNumId w:val="45"/>
  </w:num>
  <w:num w:numId="58">
    <w:abstractNumId w:val="20"/>
  </w:num>
  <w:num w:numId="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A52A4"/>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1C87"/>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2CB1"/>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1581D"/>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848D1"/>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6B5F"/>
    <w:rsid w:val="00D676D1"/>
    <w:rsid w:val="00D72509"/>
    <w:rsid w:val="00D728D8"/>
    <w:rsid w:val="00D732C7"/>
    <w:rsid w:val="00D75247"/>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02A8"/>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3.xml"/><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image" Target="media/image71.tm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52FBD683-0C35-42D6-9190-CB0ADE082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1544</TotalTime>
  <Pages>275</Pages>
  <Words>61043</Words>
  <Characters>335740</Characters>
  <Application>Microsoft Office Word</Application>
  <DocSecurity>0</DocSecurity>
  <Lines>2797</Lines>
  <Paragraphs>791</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395992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148</cp:revision>
  <cp:lastPrinted>2015-06-04T16:30:00Z</cp:lastPrinted>
  <dcterms:created xsi:type="dcterms:W3CDTF">2015-05-22T19:28:00Z</dcterms:created>
  <dcterms:modified xsi:type="dcterms:W3CDTF">2015-06-15T17:35:00Z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