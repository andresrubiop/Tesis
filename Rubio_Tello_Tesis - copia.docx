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4C1900"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4C1900"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4C1900">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4C1900">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4C1900">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4C1900">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4C1900">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4C1900">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4C1900">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4C1900">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4C1900">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4C1900">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4C1900">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4C1900">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4C1900">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4C1900">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4C1900">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4C1900">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4C1900">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4C1900">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4C1900">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4C1900">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4C1900">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4C1900">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4C1900">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52D1AE2"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39C47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9F85C4A"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3</w:t>
      </w:r>
      <w:r w:rsidR="002306B1">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C23CC63"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4</w:t>
      </w:r>
      <w:r w:rsidR="002306B1">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83085FA"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135143"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6</w:t>
      </w:r>
      <w:r w:rsidR="002306B1">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66E90E82"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7</w:t>
      </w:r>
      <w:r w:rsidR="002306B1">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07CE1F8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8</w:t>
      </w:r>
      <w:r w:rsidR="002306B1">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64AA5B13"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9</w:t>
      </w:r>
      <w:r w:rsidR="002306B1">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6C384D64"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10</w:t>
      </w:r>
      <w:r w:rsidR="002306B1">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2EBF4630"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11</w:t>
      </w:r>
      <w:r w:rsidR="002306B1">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27378A6"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12</w:t>
      </w:r>
      <w:r w:rsidR="002306B1">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77D069FF"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13</w:t>
      </w:r>
      <w:r w:rsidR="002306B1">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8BFD2BC"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14</w:t>
      </w:r>
      <w:r w:rsidR="002306B1">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70B43849"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15</w:t>
      </w:r>
      <w:r w:rsidR="002306B1">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491A673"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16</w:t>
      </w:r>
      <w:r w:rsidR="002306B1">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D0AC0AD"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6CDA7B0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6D3FCC8A"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3</w:t>
      </w:r>
      <w:r w:rsidR="002306B1">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F34C1C7"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4</w:t>
      </w:r>
      <w:r w:rsidR="002306B1">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0A4EE217"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4AA7B05"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6</w:t>
      </w:r>
      <w:r w:rsidR="002306B1">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FBDE353"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7</w:t>
      </w:r>
      <w:r w:rsidR="002306B1">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ACDB749"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8</w:t>
      </w:r>
      <w:r w:rsidR="002306B1">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A800A01"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9</w:t>
      </w:r>
      <w:r w:rsidR="002306B1">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405E180D"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10</w:t>
      </w:r>
      <w:r w:rsidR="002306B1">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08622BFC"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11</w:t>
      </w:r>
      <w:r w:rsidR="002306B1">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30AA45CA"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12</w:t>
      </w:r>
      <w:r w:rsidR="002306B1">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FBBE9AE"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13</w:t>
      </w:r>
      <w:r w:rsidR="002306B1">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2312E1C0"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14</w:t>
      </w:r>
      <w:r w:rsidR="002306B1">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14B45A9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15</w:t>
      </w:r>
      <w:r w:rsidR="002306B1">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19E158A3"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16</w:t>
      </w:r>
      <w:r w:rsidR="002306B1">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A1C131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17</w:t>
      </w:r>
      <w:r w:rsidR="002306B1">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25C226B"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Pr="002306B1">
        <w:rPr>
          <w:color w:val="auto"/>
          <w:sz w:val="24"/>
          <w:szCs w:val="24"/>
        </w:rPr>
        <w:fldChar w:fldCharType="begin"/>
      </w:r>
      <w:r w:rsidRPr="002306B1">
        <w:rPr>
          <w:color w:val="auto"/>
          <w:sz w:val="24"/>
          <w:szCs w:val="24"/>
        </w:rPr>
        <w:instrText xml:space="preserve"> STYLEREF 1 \s </w:instrText>
      </w:r>
      <w:r w:rsidRPr="002306B1">
        <w:rPr>
          <w:color w:val="auto"/>
          <w:sz w:val="24"/>
          <w:szCs w:val="24"/>
        </w:rPr>
        <w:fldChar w:fldCharType="separate"/>
      </w:r>
      <w:r w:rsidRPr="002306B1">
        <w:rPr>
          <w:noProof/>
          <w:color w:val="auto"/>
          <w:sz w:val="24"/>
          <w:szCs w:val="24"/>
        </w:rPr>
        <w:t>2</w:t>
      </w:r>
      <w:r w:rsidRPr="002306B1">
        <w:rPr>
          <w:color w:val="auto"/>
          <w:sz w:val="24"/>
          <w:szCs w:val="24"/>
        </w:rPr>
        <w:fldChar w:fldCharType="end"/>
      </w:r>
      <w:r w:rsidRPr="002306B1">
        <w:rPr>
          <w:color w:val="auto"/>
          <w:sz w:val="24"/>
          <w:szCs w:val="24"/>
        </w:rPr>
        <w:noBreakHyphen/>
      </w:r>
      <w:r w:rsidRPr="002306B1">
        <w:rPr>
          <w:color w:val="auto"/>
          <w:sz w:val="24"/>
          <w:szCs w:val="24"/>
        </w:rPr>
        <w:fldChar w:fldCharType="begin"/>
      </w:r>
      <w:r w:rsidRPr="002306B1">
        <w:rPr>
          <w:color w:val="auto"/>
          <w:sz w:val="24"/>
          <w:szCs w:val="24"/>
        </w:rPr>
        <w:instrText xml:space="preserve"> SEQ Figura \* ARABIC \s 1 </w:instrText>
      </w:r>
      <w:r w:rsidRPr="002306B1">
        <w:rPr>
          <w:color w:val="auto"/>
          <w:sz w:val="24"/>
          <w:szCs w:val="24"/>
        </w:rPr>
        <w:fldChar w:fldCharType="separate"/>
      </w:r>
      <w:r w:rsidRPr="002306B1">
        <w:rPr>
          <w:noProof/>
          <w:color w:val="auto"/>
          <w:sz w:val="24"/>
          <w:szCs w:val="24"/>
        </w:rPr>
        <w:t>18</w:t>
      </w:r>
      <w:r w:rsidRPr="002306B1">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644D90B1" w14:textId="11238E90" w:rsidR="00674B18" w:rsidRPr="002463E3"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 xml:space="preserve">SubmessageElements </w:t>
      </w:r>
      <w:bookmarkStart w:id="99" w:name="_GoBack"/>
      <w:bookmarkEnd w:id="99"/>
    </w:p>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0" w:name="_Toc416702564"/>
      <w:r w:rsidRPr="00414A6D">
        <w:rPr>
          <w:rFonts w:cs="Times New Roman"/>
          <w:lang w:val="es-ES_tradnl"/>
        </w:rPr>
        <w:t>CAPÍTULO VI</w:t>
      </w:r>
      <w:bookmarkEnd w:id="100"/>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1" w:name="_Toc416702565"/>
      <w:r w:rsidRPr="00414A6D">
        <w:rPr>
          <w:rFonts w:cs="Times New Roman"/>
          <w:lang w:val="es-ES_tradnl"/>
        </w:rPr>
        <w:t>CONCLUSIONES Y RECOMENDACIONES</w:t>
      </w:r>
      <w:bookmarkEnd w:id="10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2" w:name="_Toc416702566"/>
      <w:r w:rsidRPr="00414A6D">
        <w:rPr>
          <w:rFonts w:cs="Times New Roman"/>
          <w:lang w:val="es-ES_tradnl"/>
        </w:rPr>
        <w:lastRenderedPageBreak/>
        <w:t>Conclusiones</w:t>
      </w:r>
      <w:bookmarkEnd w:id="102"/>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3" w:name="_Toc416702567"/>
      <w:r w:rsidRPr="00414A6D">
        <w:rPr>
          <w:rFonts w:cs="Times New Roman"/>
          <w:lang w:val="es-ES_tradnl"/>
        </w:rPr>
        <w:t>Recomendaciones</w:t>
      </w:r>
      <w:bookmarkEnd w:id="103"/>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lastRenderedPageBreak/>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4" w:name="_Toc379728322" w:displacedByCustomXml="next"/>
    <w:sdt>
      <w:sdtPr>
        <w:rPr>
          <w:lang w:val="es-ES_tradnl"/>
        </w:rPr>
        <w:id w:val="62297111"/>
        <w:docPartObj>
          <w:docPartGallery w:val="Bibliographies"/>
          <w:docPartUnique/>
        </w:docPartObj>
      </w:sdtPr>
      <w:sdtEndPr/>
      <w:sdtContent>
        <w:bookmarkEnd w:id="104"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5" w:name="_Toc416702568"/>
      <w:r w:rsidRPr="00414A6D">
        <w:rPr>
          <w:rFonts w:cs="Times New Roman"/>
          <w:sz w:val="22"/>
          <w:szCs w:val="22"/>
          <w:lang w:val="es-ES_tradnl"/>
        </w:rPr>
        <w:t>ANEXOS</w:t>
      </w:r>
      <w:bookmarkEnd w:id="105"/>
    </w:p>
    <w:p w14:paraId="30A5625A" w14:textId="77777777" w:rsidR="00085B07" w:rsidRPr="00414A6D" w:rsidRDefault="00085B07" w:rsidP="00085B07">
      <w:pPr>
        <w:pStyle w:val="Ttulo2"/>
        <w:rPr>
          <w:rFonts w:cs="Times New Roman"/>
          <w:sz w:val="22"/>
          <w:szCs w:val="22"/>
          <w:lang w:val="es-ES_tradnl"/>
        </w:rPr>
      </w:pPr>
      <w:bookmarkStart w:id="106" w:name="_Toc416702569"/>
      <w:r w:rsidRPr="00414A6D">
        <w:rPr>
          <w:rFonts w:cs="Times New Roman"/>
          <w:sz w:val="22"/>
          <w:szCs w:val="22"/>
          <w:lang w:val="es-ES_tradnl"/>
        </w:rPr>
        <w:t>ANEXO 1: PIB</w:t>
      </w:r>
      <w:bookmarkEnd w:id="106"/>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7" w:name="_Toc416702570"/>
      <w:r w:rsidRPr="00414A6D">
        <w:rPr>
          <w:rFonts w:cs="Times New Roman"/>
          <w:sz w:val="22"/>
          <w:szCs w:val="22"/>
          <w:lang w:val="es-ES_tradnl"/>
        </w:rPr>
        <w:t>ANEXO 2: Proyecto Maquila a Terceros 2014</w:t>
      </w:r>
      <w:bookmarkEnd w:id="107"/>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8" w:name="_Toc416702571"/>
      <w:r w:rsidRPr="00414A6D">
        <w:rPr>
          <w:rFonts w:cs="Times New Roman"/>
          <w:sz w:val="22"/>
          <w:szCs w:val="22"/>
          <w:lang w:val="es-ES_tradnl"/>
        </w:rPr>
        <w:t>ANEXO 3: Mercado de Pastas Dentales (Banco Central del Ecuador)</w:t>
      </w:r>
      <w:bookmarkEnd w:id="108"/>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9" w:name="_Toc416702572"/>
      <w:r w:rsidRPr="003768AE">
        <w:rPr>
          <w:rFonts w:cs="Times New Roman"/>
          <w:color w:val="404040" w:themeColor="text1" w:themeTint="BF"/>
          <w:sz w:val="22"/>
          <w:szCs w:val="22"/>
          <w:lang w:val="es-ES_tradnl"/>
        </w:rPr>
        <w:t>ANEXO 4: Análisis de la capacidad de producción versus los proyectos vigentes</w:t>
      </w:r>
      <w:bookmarkEnd w:id="109"/>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0" w:name="_Toc416702573"/>
      <w:r w:rsidRPr="003768AE">
        <w:rPr>
          <w:rFonts w:cs="Times New Roman"/>
          <w:color w:val="404040" w:themeColor="text1" w:themeTint="BF"/>
          <w:sz w:val="22"/>
          <w:szCs w:val="22"/>
          <w:lang w:val="es-ES_tradnl"/>
        </w:rPr>
        <w:t>ANEXO 4: Mercado Nacional Pastas Dentales Actual</w:t>
      </w:r>
      <w:bookmarkEnd w:id="110"/>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1" w:name="_Toc416702574"/>
      <w:r w:rsidRPr="003768AE">
        <w:rPr>
          <w:rFonts w:cs="Times New Roman"/>
          <w:color w:val="404040" w:themeColor="text1" w:themeTint="BF"/>
          <w:sz w:val="22"/>
          <w:szCs w:val="22"/>
          <w:lang w:val="es-ES_tradnl"/>
        </w:rPr>
        <w:t>ANEXO 6: Análisis Proyecto Maquila de Pastas Dentales</w:t>
      </w:r>
      <w:bookmarkEnd w:id="111"/>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2" w:name="_Toc416702575"/>
      <w:r w:rsidRPr="003768AE">
        <w:rPr>
          <w:rFonts w:cs="Times New Roman"/>
          <w:color w:val="404040" w:themeColor="text1" w:themeTint="BF"/>
          <w:sz w:val="22"/>
          <w:szCs w:val="22"/>
          <w:lang w:val="es-ES_tradnl"/>
        </w:rPr>
        <w:t>ANEXO 7: Estados Financieros 2012</w:t>
      </w:r>
      <w:bookmarkEnd w:id="112"/>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3" w:name="RANGE!A1:AR109"/>
            <w:r w:rsidRPr="003768AE">
              <w:rPr>
                <w:rFonts w:eastAsia="Times New Roman" w:cs="Times New Roman"/>
                <w:b/>
                <w:bCs/>
                <w:color w:val="404040" w:themeColor="text1" w:themeTint="BF"/>
                <w:kern w:val="0"/>
                <w:sz w:val="22"/>
                <w:szCs w:val="22"/>
                <w:lang w:val="es-ES_tradnl" w:eastAsia="es-EC"/>
              </w:rPr>
              <w:t>BLENASTOR C.A.</w:t>
            </w:r>
            <w:bookmarkEnd w:id="113"/>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193C5" w14:textId="77777777" w:rsidR="004C1900" w:rsidRDefault="004C1900">
      <w:pPr>
        <w:spacing w:line="240" w:lineRule="auto"/>
      </w:pPr>
      <w:r>
        <w:separator/>
      </w:r>
    </w:p>
  </w:endnote>
  <w:endnote w:type="continuationSeparator" w:id="0">
    <w:p w14:paraId="2B77C437" w14:textId="77777777" w:rsidR="004C1900" w:rsidRDefault="004C19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4440BB" w:rsidRDefault="004440B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42B35" w14:textId="77777777" w:rsidR="004C1900" w:rsidRDefault="004C1900">
      <w:pPr>
        <w:spacing w:line="240" w:lineRule="auto"/>
      </w:pPr>
      <w:r>
        <w:separator/>
      </w:r>
    </w:p>
  </w:footnote>
  <w:footnote w:type="continuationSeparator" w:id="0">
    <w:p w14:paraId="3B487E8E" w14:textId="77777777" w:rsidR="004C1900" w:rsidRDefault="004C1900">
      <w:pPr>
        <w:spacing w:line="240" w:lineRule="auto"/>
      </w:pPr>
      <w:r>
        <w:continuationSeparator/>
      </w:r>
    </w:p>
  </w:footnote>
  <w:footnote w:id="1">
    <w:p w14:paraId="49A3A893" w14:textId="2E619971" w:rsidR="004440BB" w:rsidRPr="004D62EC" w:rsidRDefault="004440B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4440BB" w:rsidRPr="004D62EC" w:rsidRDefault="004440B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4440BB" w:rsidRPr="004F0FFE" w:rsidRDefault="004440B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4440BB" w:rsidRPr="004F0FFE" w:rsidRDefault="004440B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4440BB" w:rsidRPr="004F0FFE" w:rsidRDefault="004440B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4440BB" w:rsidRPr="00EE5AF8" w:rsidRDefault="004440B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4440BB" w:rsidRPr="004D62EC" w:rsidRDefault="004440B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4440BB" w:rsidRPr="00E0576C" w:rsidRDefault="004440BB">
      <w:pPr>
        <w:pStyle w:val="Textonotapie"/>
      </w:pPr>
      <w:r>
        <w:rPr>
          <w:rStyle w:val="Refdenotaalpie"/>
        </w:rPr>
        <w:footnoteRef/>
      </w:r>
      <w:r>
        <w:t xml:space="preserve"> RT-CORBA, CORBA de tiempo real</w:t>
      </w:r>
    </w:p>
  </w:footnote>
  <w:footnote w:id="9">
    <w:p w14:paraId="61ABCC10" w14:textId="55FF56B3" w:rsidR="004440BB" w:rsidRPr="004D62EC" w:rsidRDefault="004440B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4440BB" w:rsidRPr="00EE5AF8" w:rsidRDefault="004440BB">
      <w:pPr>
        <w:pStyle w:val="Textonotapie"/>
      </w:pPr>
      <w:r>
        <w:rPr>
          <w:rStyle w:val="Refdenotaalpie"/>
        </w:rPr>
        <w:footnoteRef/>
      </w:r>
      <w:r w:rsidRPr="00EE5AF8">
        <w:t xml:space="preserve"> OMG, Object Management Group.</w:t>
      </w:r>
    </w:p>
  </w:footnote>
  <w:footnote w:id="11">
    <w:p w14:paraId="3D8BBD61" w14:textId="0D731A1E" w:rsidR="004440BB" w:rsidRPr="00EE5AF8" w:rsidRDefault="004440BB">
      <w:pPr>
        <w:pStyle w:val="Textonotapie"/>
      </w:pPr>
      <w:r>
        <w:rPr>
          <w:rStyle w:val="Refdenotaalpie"/>
        </w:rPr>
        <w:footnoteRef/>
      </w:r>
      <w:r w:rsidRPr="00EE5AF8">
        <w:t xml:space="preserve"> IDL, Lenguaje de definición de interfaces.</w:t>
      </w:r>
    </w:p>
  </w:footnote>
  <w:footnote w:id="12">
    <w:p w14:paraId="177A5E83" w14:textId="0B9A6B4B" w:rsidR="004440BB" w:rsidRPr="00EE5AF8" w:rsidRDefault="004440BB">
      <w:pPr>
        <w:pStyle w:val="Textonotapie"/>
      </w:pPr>
      <w:r>
        <w:rPr>
          <w:rStyle w:val="Refdenotaalpie"/>
        </w:rPr>
        <w:footnoteRef/>
      </w:r>
      <w:r w:rsidRPr="00EE5AF8">
        <w:t xml:space="preserve"> OSI, Open System Interconnection</w:t>
      </w:r>
    </w:p>
  </w:footnote>
  <w:footnote w:id="13">
    <w:p w14:paraId="369AA74B" w14:textId="3E557AFC" w:rsidR="004440BB" w:rsidRPr="007F0B96" w:rsidRDefault="004440BB">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4440BB" w:rsidRPr="008203B2" w:rsidRDefault="004440B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4440BB" w:rsidRPr="00EE5AF8" w:rsidRDefault="004440BB">
      <w:pPr>
        <w:pStyle w:val="Textonotapie"/>
        <w:rPr>
          <w:lang w:val="es-ES"/>
        </w:rPr>
      </w:pPr>
      <w:r>
        <w:rPr>
          <w:rStyle w:val="Refdenotaalpie"/>
        </w:rPr>
        <w:footnoteRef/>
      </w:r>
      <w:r w:rsidRPr="00EE5AF8">
        <w:rPr>
          <w:lang w:val="es-ES"/>
        </w:rPr>
        <w:t xml:space="preserve"> DW, DataWriter.</w:t>
      </w:r>
    </w:p>
  </w:footnote>
  <w:footnote w:id="16">
    <w:p w14:paraId="73299C20" w14:textId="769D3C76" w:rsidR="004440BB" w:rsidRPr="00EE5AF8" w:rsidRDefault="004440BB">
      <w:pPr>
        <w:pStyle w:val="Textonotapie"/>
        <w:rPr>
          <w:lang w:val="es-ES"/>
        </w:rPr>
      </w:pPr>
      <w:r>
        <w:rPr>
          <w:rStyle w:val="Refdenotaalpie"/>
        </w:rPr>
        <w:footnoteRef/>
      </w:r>
      <w:r w:rsidRPr="00EE5AF8">
        <w:rPr>
          <w:lang w:val="es-ES"/>
        </w:rPr>
        <w:t xml:space="preserve"> DR, DataReader.</w:t>
      </w:r>
    </w:p>
  </w:footnote>
  <w:footnote w:id="17">
    <w:p w14:paraId="1C6D1670" w14:textId="4F14298E" w:rsidR="004440BB" w:rsidRPr="00EE5AF8" w:rsidRDefault="004440BB">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4440BB" w:rsidRPr="00EE5AF8" w:rsidRDefault="004440BB">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4440BB" w:rsidRPr="00841FBC" w:rsidRDefault="004440B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4440BB" w:rsidRPr="0096137D" w:rsidRDefault="004440B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4440BB" w:rsidRPr="00EE65DE" w:rsidRDefault="004440B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4440BB" w:rsidRPr="008C5209" w:rsidRDefault="004440B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4440BB" w:rsidRPr="00E0795D" w:rsidRDefault="004440B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4440BB" w:rsidRPr="00F356C9" w:rsidRDefault="004440BB">
      <w:pPr>
        <w:pStyle w:val="Textonotapie"/>
      </w:pPr>
      <w:r>
        <w:rPr>
          <w:rStyle w:val="Refdenotaalpie"/>
        </w:rPr>
        <w:footnoteRef/>
      </w:r>
      <w:r>
        <w:t xml:space="preserve"> IP, Internet Protocol.</w:t>
      </w:r>
    </w:p>
  </w:footnote>
  <w:footnote w:id="25">
    <w:p w14:paraId="0D2E32A4" w14:textId="23F921FD" w:rsidR="004440BB" w:rsidRPr="00EB3D30" w:rsidRDefault="004440B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4440BB" w:rsidRPr="00E470B8" w:rsidRDefault="004440BB">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4440BB" w:rsidRPr="001159ED" w:rsidRDefault="004440B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4440BB" w:rsidRPr="006118D4" w:rsidRDefault="004440B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4440BB" w:rsidRPr="00212725" w:rsidRDefault="004440BB">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4440BB" w:rsidRPr="00212725" w:rsidRDefault="004440BB">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4440BB" w:rsidRDefault="004440BB">
        <w:pPr>
          <w:pStyle w:val="Encabezado"/>
          <w:jc w:val="right"/>
        </w:pPr>
        <w:r>
          <w:fldChar w:fldCharType="begin"/>
        </w:r>
        <w:r>
          <w:instrText>PAGE   \* MERGEFORMAT</w:instrText>
        </w:r>
        <w:r>
          <w:fldChar w:fldCharType="separate"/>
        </w:r>
        <w:r w:rsidR="002463E3" w:rsidRPr="002463E3">
          <w:rPr>
            <w:noProof/>
            <w:lang w:val="es-ES"/>
          </w:rPr>
          <w:t>x</w:t>
        </w:r>
        <w:r>
          <w:fldChar w:fldCharType="end"/>
        </w:r>
      </w:p>
    </w:sdtContent>
  </w:sdt>
  <w:p w14:paraId="057591F1" w14:textId="77777777" w:rsidR="004440BB" w:rsidRDefault="004440B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4440BB" w:rsidRDefault="004440BB">
    <w:pPr>
      <w:pStyle w:val="Encabezado"/>
      <w:jc w:val="right"/>
    </w:pPr>
  </w:p>
  <w:p w14:paraId="14E2B000" w14:textId="77777777" w:rsidR="004440BB" w:rsidRDefault="004440B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4440BB" w:rsidRDefault="004440BB">
        <w:pPr>
          <w:pStyle w:val="Encabezado"/>
          <w:jc w:val="right"/>
        </w:pPr>
        <w:r>
          <w:fldChar w:fldCharType="begin"/>
        </w:r>
        <w:r>
          <w:instrText>PAGE   \* MERGEFORMAT</w:instrText>
        </w:r>
        <w:r>
          <w:fldChar w:fldCharType="separate"/>
        </w:r>
        <w:r w:rsidR="002463E3" w:rsidRPr="002463E3">
          <w:rPr>
            <w:noProof/>
            <w:lang w:val="es-ES"/>
          </w:rPr>
          <w:t>103</w:t>
        </w:r>
        <w:r>
          <w:fldChar w:fldCharType="end"/>
        </w:r>
      </w:p>
    </w:sdtContent>
  </w:sdt>
  <w:p w14:paraId="0BCE22FB" w14:textId="77777777" w:rsidR="004440BB" w:rsidRDefault="004440B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4B18"/>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1289"/>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header" Target="header3.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3.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F44C4CD6-4D0E-42DC-8FEF-C3F033A5B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296</TotalTime>
  <Pages>1</Pages>
  <Words>25324</Words>
  <Characters>139287</Characters>
  <Application>Microsoft Office Word</Application>
  <DocSecurity>0</DocSecurity>
  <Lines>1160</Lines>
  <Paragraphs>328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164283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32</cp:revision>
  <dcterms:created xsi:type="dcterms:W3CDTF">2015-05-22T19:28:00Z</dcterms:created>
  <dcterms:modified xsi:type="dcterms:W3CDTF">2015-05-27T20:12:00Z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