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843C2E"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843C2E"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843C2E">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843C2E">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843C2E">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843C2E">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843C2E">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843C2E">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843C2E">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843C2E">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843C2E">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843C2E">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843C2E">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843C2E">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843C2E">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843C2E">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843C2E">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843C2E">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843C2E">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843C2E">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843C2E">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843C2E">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843C2E">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843C2E">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843C2E">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7F92CA2"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AAB64D7"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0A2D38DB"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3</w:t>
      </w:r>
      <w:r w:rsidR="00AB2EC8">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40A9C507"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4</w:t>
      </w:r>
      <w:r w:rsidR="00AB2EC8">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B05E415"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5</w:t>
      </w:r>
      <w:r w:rsidR="00AB2EC8">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31D79DF"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6</w:t>
      </w:r>
      <w:r w:rsidR="00AB2EC8">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4E131BF3"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7</w:t>
      </w:r>
      <w:r w:rsidR="00AB2EC8">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E93DEC4"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8</w:t>
      </w:r>
      <w:r w:rsidR="00AB2EC8">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398C2462"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9</w:t>
      </w:r>
      <w:r w:rsidR="00AB2EC8">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16621F7"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10</w:t>
      </w:r>
      <w:r w:rsidR="00AB2EC8">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5A4E02DC"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11</w:t>
      </w:r>
      <w:r w:rsidR="00AB2EC8">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4DA51B58"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12</w:t>
      </w:r>
      <w:r w:rsidR="00AB2EC8">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925D6C0"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13</w:t>
      </w:r>
      <w:r w:rsidR="00AB2EC8">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4819D81A"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14</w:t>
      </w:r>
      <w:r w:rsidR="00AB2EC8">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71D7ED3"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15</w:t>
      </w:r>
      <w:r w:rsidR="00AB2EC8">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E2521DE"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16</w:t>
      </w:r>
      <w:r w:rsidR="00AB2EC8">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9567E17"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56CCEA81"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54B7716B"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3</w:t>
      </w:r>
      <w:r w:rsidR="00AB2EC8">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3BD3BB2A"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4</w:t>
      </w:r>
      <w:r w:rsidR="00AB2EC8">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70BF8499"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5</w:t>
      </w:r>
      <w:r w:rsidR="00AB2EC8">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29D8BFA1"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6</w:t>
      </w:r>
      <w:r w:rsidR="00AB2EC8">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7082BF8"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7</w:t>
      </w:r>
      <w:r w:rsidR="00AB2EC8">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334002AA"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8</w:t>
      </w:r>
      <w:r w:rsidR="00AB2EC8">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12E1633"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9</w:t>
      </w:r>
      <w:r w:rsidR="00AB2EC8">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131A77C2"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10</w:t>
      </w:r>
      <w:r w:rsidR="00AB2EC8">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22D9068C"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11</w:t>
      </w:r>
      <w:r w:rsidR="00AB2EC8">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71235C30"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12</w:t>
      </w:r>
      <w:r w:rsidR="00AB2EC8">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36D73879"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13</w:t>
      </w:r>
      <w:r w:rsidR="00AB2EC8">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87A0035"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14</w:t>
      </w:r>
      <w:r w:rsidR="00AB2EC8">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37EB4BED"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15</w:t>
      </w:r>
      <w:r w:rsidR="00AB2EC8">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3D4E8667"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16</w:t>
      </w:r>
      <w:r w:rsidR="00AB2EC8">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7A4B6A4F"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17</w:t>
      </w:r>
      <w:r w:rsidR="00AB2EC8">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A8E0A99"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18</w:t>
      </w:r>
      <w:r w:rsidR="00AB2EC8">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088C1B30"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19</w:t>
      </w:r>
      <w:r w:rsidR="00AB2EC8">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60821679"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20</w:t>
      </w:r>
      <w:r w:rsidR="00AB2EC8">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0C190B55"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21</w:t>
      </w:r>
      <w:r w:rsidR="00AB2EC8">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EB46D0">
      <w:pPr>
        <w:pStyle w:val="Prrafodelista"/>
        <w:numPr>
          <w:ilvl w:val="0"/>
          <w:numId w:val="50"/>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EB46D0">
      <w:pPr>
        <w:pStyle w:val="Prrafodelista"/>
        <w:numPr>
          <w:ilvl w:val="0"/>
          <w:numId w:val="50"/>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48959874" w14:textId="77777777" w:rsidR="00AB2EC8" w:rsidRDefault="00AB2EC8" w:rsidP="00AB2EC8">
      <w:pPr>
        <w:keepNext/>
        <w:jc w:val="center"/>
      </w:pPr>
      <w:r>
        <w:rPr>
          <w:noProof/>
          <w:lang w:val="es-US" w:eastAsia="es-US"/>
        </w:rPr>
        <w:lastRenderedPageBreak/>
        <w:drawing>
          <wp:inline distT="0" distB="0" distL="0" distR="0" wp14:anchorId="2F9B08FE" wp14:editId="012FDD32">
            <wp:extent cx="4134427" cy="2067213"/>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4134427" cy="2067213"/>
                    </a:xfrm>
                    <a:prstGeom prst="rect">
                      <a:avLst/>
                    </a:prstGeom>
                  </pic:spPr>
                </pic:pic>
              </a:graphicData>
            </a:graphic>
          </wp:inline>
        </w:drawing>
      </w:r>
    </w:p>
    <w:p w14:paraId="13C96D04" w14:textId="641AE630"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Pr="00AB2EC8">
        <w:rPr>
          <w:color w:val="000000" w:themeColor="text1"/>
          <w:sz w:val="24"/>
          <w:szCs w:val="24"/>
        </w:rPr>
        <w:fldChar w:fldCharType="begin"/>
      </w:r>
      <w:r w:rsidRPr="00AB2EC8">
        <w:rPr>
          <w:color w:val="000000" w:themeColor="text1"/>
          <w:sz w:val="24"/>
          <w:szCs w:val="24"/>
        </w:rPr>
        <w:instrText xml:space="preserve"> STYLEREF 1 \s </w:instrText>
      </w:r>
      <w:r w:rsidRPr="00AB2EC8">
        <w:rPr>
          <w:color w:val="000000" w:themeColor="text1"/>
          <w:sz w:val="24"/>
          <w:szCs w:val="24"/>
        </w:rPr>
        <w:fldChar w:fldCharType="separate"/>
      </w:r>
      <w:r w:rsidRPr="00AB2EC8">
        <w:rPr>
          <w:noProof/>
          <w:color w:val="000000" w:themeColor="text1"/>
          <w:sz w:val="24"/>
          <w:szCs w:val="24"/>
        </w:rPr>
        <w:t>2</w:t>
      </w:r>
      <w:r w:rsidRPr="00AB2EC8">
        <w:rPr>
          <w:color w:val="000000" w:themeColor="text1"/>
          <w:sz w:val="24"/>
          <w:szCs w:val="24"/>
        </w:rPr>
        <w:fldChar w:fldCharType="end"/>
      </w:r>
      <w:r w:rsidRPr="00AB2EC8">
        <w:rPr>
          <w:color w:val="000000" w:themeColor="text1"/>
          <w:sz w:val="24"/>
          <w:szCs w:val="24"/>
        </w:rPr>
        <w:noBreakHyphen/>
      </w:r>
      <w:r w:rsidRPr="00AB2EC8">
        <w:rPr>
          <w:color w:val="000000" w:themeColor="text1"/>
          <w:sz w:val="24"/>
          <w:szCs w:val="24"/>
        </w:rPr>
        <w:fldChar w:fldCharType="begin"/>
      </w:r>
      <w:r w:rsidRPr="00AB2EC8">
        <w:rPr>
          <w:color w:val="000000" w:themeColor="text1"/>
          <w:sz w:val="24"/>
          <w:szCs w:val="24"/>
        </w:rPr>
        <w:instrText xml:space="preserve"> SEQ Figura \* ARABIC \s 1 </w:instrText>
      </w:r>
      <w:r w:rsidRPr="00AB2EC8">
        <w:rPr>
          <w:color w:val="000000" w:themeColor="text1"/>
          <w:sz w:val="24"/>
          <w:szCs w:val="24"/>
        </w:rPr>
        <w:fldChar w:fldCharType="separate"/>
      </w:r>
      <w:r w:rsidRPr="00AB2EC8">
        <w:rPr>
          <w:noProof/>
          <w:color w:val="000000" w:themeColor="text1"/>
          <w:sz w:val="24"/>
          <w:szCs w:val="24"/>
        </w:rPr>
        <w:t>22</w:t>
      </w:r>
      <w:r w:rsidRPr="00AB2EC8">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77777777" w:rsidR="00AB2EC8" w:rsidRPr="00AB2EC8" w:rsidRDefault="00AB2EC8" w:rsidP="00AB2EC8">
      <w:bookmarkStart w:id="103" w:name="_GoBack"/>
      <w:bookmarkEnd w:id="103"/>
    </w:p>
    <w:p w14:paraId="73D7CE58" w14:textId="77777777" w:rsidR="00137009" w:rsidRPr="00137009" w:rsidRDefault="00137009" w:rsidP="00137009">
      <w:pPr>
        <w:rPr>
          <w:i/>
        </w:rPr>
      </w:pPr>
    </w:p>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4" w:name="_Toc416702564"/>
      <w:r w:rsidRPr="00414A6D">
        <w:rPr>
          <w:rFonts w:cs="Times New Roman"/>
          <w:lang w:val="es-ES_tradnl"/>
        </w:rPr>
        <w:t>CAPÍTULO VI</w:t>
      </w:r>
      <w:bookmarkEnd w:id="104"/>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5" w:name="_Toc416702565"/>
      <w:r w:rsidRPr="00414A6D">
        <w:rPr>
          <w:rFonts w:cs="Times New Roman"/>
          <w:lang w:val="es-ES_tradnl"/>
        </w:rPr>
        <w:t>CONCLUSIONES Y RECOMENDACIONES</w:t>
      </w:r>
      <w:bookmarkEnd w:id="105"/>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6" w:name="_Toc416702566"/>
      <w:r w:rsidRPr="00414A6D">
        <w:rPr>
          <w:rFonts w:cs="Times New Roman"/>
          <w:lang w:val="es-ES_tradnl"/>
        </w:rPr>
        <w:lastRenderedPageBreak/>
        <w:t>Conclusiones</w:t>
      </w:r>
      <w:bookmarkEnd w:id="106"/>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7" w:name="_Toc416702567"/>
      <w:r w:rsidRPr="00414A6D">
        <w:rPr>
          <w:rFonts w:cs="Times New Roman"/>
          <w:lang w:val="es-ES_tradnl"/>
        </w:rPr>
        <w:t>Recomendaciones</w:t>
      </w:r>
      <w:bookmarkEnd w:id="107"/>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lastRenderedPageBreak/>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8" w:name="_Toc379728322" w:displacedByCustomXml="next"/>
    <w:sdt>
      <w:sdtPr>
        <w:rPr>
          <w:lang w:val="es-ES_tradnl"/>
        </w:rPr>
        <w:id w:val="62297111"/>
        <w:docPartObj>
          <w:docPartGallery w:val="Bibliographies"/>
          <w:docPartUnique/>
        </w:docPartObj>
      </w:sdtPr>
      <w:sdtContent>
        <w:bookmarkEnd w:id="108"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9" w:name="_Toc416702568"/>
      <w:r w:rsidRPr="00414A6D">
        <w:rPr>
          <w:rFonts w:cs="Times New Roman"/>
          <w:sz w:val="22"/>
          <w:szCs w:val="22"/>
          <w:lang w:val="es-ES_tradnl"/>
        </w:rPr>
        <w:t>ANEXOS</w:t>
      </w:r>
      <w:bookmarkEnd w:id="109"/>
    </w:p>
    <w:p w14:paraId="30A5625A" w14:textId="77777777" w:rsidR="00085B07" w:rsidRPr="00414A6D" w:rsidRDefault="00085B07" w:rsidP="00085B07">
      <w:pPr>
        <w:pStyle w:val="Ttulo2"/>
        <w:rPr>
          <w:rFonts w:cs="Times New Roman"/>
          <w:sz w:val="22"/>
          <w:szCs w:val="22"/>
          <w:lang w:val="es-ES_tradnl"/>
        </w:rPr>
      </w:pPr>
      <w:bookmarkStart w:id="110" w:name="_Toc416702569"/>
      <w:r w:rsidRPr="00414A6D">
        <w:rPr>
          <w:rFonts w:cs="Times New Roman"/>
          <w:sz w:val="22"/>
          <w:szCs w:val="22"/>
          <w:lang w:val="es-ES_tradnl"/>
        </w:rPr>
        <w:t>ANEXO 1: PIB</w:t>
      </w:r>
      <w:bookmarkEnd w:id="110"/>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1" w:name="_Toc416702570"/>
      <w:r w:rsidRPr="00414A6D">
        <w:rPr>
          <w:rFonts w:cs="Times New Roman"/>
          <w:sz w:val="22"/>
          <w:szCs w:val="22"/>
          <w:lang w:val="es-ES_tradnl"/>
        </w:rPr>
        <w:t>ANEXO 2: Proyecto Maquila a Terceros 2014</w:t>
      </w:r>
      <w:bookmarkEnd w:id="111"/>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2" w:name="_Toc416702571"/>
      <w:r w:rsidRPr="00414A6D">
        <w:rPr>
          <w:rFonts w:cs="Times New Roman"/>
          <w:sz w:val="22"/>
          <w:szCs w:val="22"/>
          <w:lang w:val="es-ES_tradnl"/>
        </w:rPr>
        <w:t>ANEXO 3: Mercado de Pastas Dentales (Banco Central del Ecuador)</w:t>
      </w:r>
      <w:bookmarkEnd w:id="112"/>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3" w:name="_Toc416702572"/>
      <w:r w:rsidRPr="003768AE">
        <w:rPr>
          <w:rFonts w:cs="Times New Roman"/>
          <w:color w:val="404040" w:themeColor="text1" w:themeTint="BF"/>
          <w:sz w:val="22"/>
          <w:szCs w:val="22"/>
          <w:lang w:val="es-ES_tradnl"/>
        </w:rPr>
        <w:t>ANEXO 4: Análisis de la capacidad de producción versus los proyectos vigentes</w:t>
      </w:r>
      <w:bookmarkEnd w:id="113"/>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4" w:name="_Toc416702573"/>
      <w:r w:rsidRPr="003768AE">
        <w:rPr>
          <w:rFonts w:cs="Times New Roman"/>
          <w:color w:val="404040" w:themeColor="text1" w:themeTint="BF"/>
          <w:sz w:val="22"/>
          <w:szCs w:val="22"/>
          <w:lang w:val="es-ES_tradnl"/>
        </w:rPr>
        <w:t>ANEXO 4: Mercado Nacional Pastas Dentales Actual</w:t>
      </w:r>
      <w:bookmarkEnd w:id="114"/>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5" w:name="_Toc416702574"/>
      <w:r w:rsidRPr="003768AE">
        <w:rPr>
          <w:rFonts w:cs="Times New Roman"/>
          <w:color w:val="404040" w:themeColor="text1" w:themeTint="BF"/>
          <w:sz w:val="22"/>
          <w:szCs w:val="22"/>
          <w:lang w:val="es-ES_tradnl"/>
        </w:rPr>
        <w:t>ANEXO 6: Análisis Proyecto Maquila de Pastas Dentales</w:t>
      </w:r>
      <w:bookmarkEnd w:id="115"/>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6" w:name="_Toc416702575"/>
      <w:r w:rsidRPr="003768AE">
        <w:rPr>
          <w:rFonts w:cs="Times New Roman"/>
          <w:color w:val="404040" w:themeColor="text1" w:themeTint="BF"/>
          <w:sz w:val="22"/>
          <w:szCs w:val="22"/>
          <w:lang w:val="es-ES_tradnl"/>
        </w:rPr>
        <w:t>ANEXO 7: Estados Financieros 2012</w:t>
      </w:r>
      <w:bookmarkEnd w:id="116"/>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7" w:name="RANGE!A1:AR109"/>
            <w:r w:rsidRPr="003768AE">
              <w:rPr>
                <w:rFonts w:eastAsia="Times New Roman" w:cs="Times New Roman"/>
                <w:b/>
                <w:bCs/>
                <w:color w:val="404040" w:themeColor="text1" w:themeTint="BF"/>
                <w:kern w:val="0"/>
                <w:sz w:val="22"/>
                <w:szCs w:val="22"/>
                <w:lang w:val="es-ES_tradnl" w:eastAsia="es-EC"/>
              </w:rPr>
              <w:t>BLENASTOR C.A.</w:t>
            </w:r>
            <w:bookmarkEnd w:id="117"/>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3"/>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2FD3A" w14:textId="77777777" w:rsidR="00BA579B" w:rsidRDefault="00BA579B">
      <w:pPr>
        <w:spacing w:line="240" w:lineRule="auto"/>
      </w:pPr>
      <w:r>
        <w:separator/>
      </w:r>
    </w:p>
  </w:endnote>
  <w:endnote w:type="continuationSeparator" w:id="0">
    <w:p w14:paraId="0CE20903" w14:textId="77777777" w:rsidR="00BA579B" w:rsidRDefault="00BA57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A2566" w:rsidRDefault="008A256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C488B3" w14:textId="77777777" w:rsidR="00BA579B" w:rsidRDefault="00BA579B">
      <w:pPr>
        <w:spacing w:line="240" w:lineRule="auto"/>
      </w:pPr>
      <w:r>
        <w:separator/>
      </w:r>
    </w:p>
  </w:footnote>
  <w:footnote w:type="continuationSeparator" w:id="0">
    <w:p w14:paraId="249468CF" w14:textId="77777777" w:rsidR="00BA579B" w:rsidRDefault="00BA579B">
      <w:pPr>
        <w:spacing w:line="240" w:lineRule="auto"/>
      </w:pPr>
      <w:r>
        <w:continuationSeparator/>
      </w:r>
    </w:p>
  </w:footnote>
  <w:footnote w:id="1">
    <w:p w14:paraId="49A3A893" w14:textId="2E619971" w:rsidR="008A2566" w:rsidRPr="004D62EC" w:rsidRDefault="008A256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A2566" w:rsidRPr="004D62EC" w:rsidRDefault="008A256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A2566" w:rsidRPr="004F0FFE" w:rsidRDefault="008A256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A2566" w:rsidRPr="004F0FFE" w:rsidRDefault="008A256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A2566" w:rsidRPr="004F0FFE" w:rsidRDefault="008A256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A2566" w:rsidRPr="00EE5AF8" w:rsidRDefault="008A2566">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A2566" w:rsidRPr="004D62EC" w:rsidRDefault="008A256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A2566" w:rsidRPr="00E0576C" w:rsidRDefault="008A2566">
      <w:pPr>
        <w:pStyle w:val="Textonotapie"/>
      </w:pPr>
      <w:r>
        <w:rPr>
          <w:rStyle w:val="Refdenotaalpie"/>
        </w:rPr>
        <w:footnoteRef/>
      </w:r>
      <w:r>
        <w:t xml:space="preserve"> RT-CORBA, CORBA de tiempo real</w:t>
      </w:r>
    </w:p>
  </w:footnote>
  <w:footnote w:id="9">
    <w:p w14:paraId="61ABCC10" w14:textId="55FF56B3" w:rsidR="008A2566" w:rsidRPr="004D62EC" w:rsidRDefault="008A256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A2566" w:rsidRPr="00EE5AF8" w:rsidRDefault="008A2566">
      <w:pPr>
        <w:pStyle w:val="Textonotapie"/>
      </w:pPr>
      <w:r>
        <w:rPr>
          <w:rStyle w:val="Refdenotaalpie"/>
        </w:rPr>
        <w:footnoteRef/>
      </w:r>
      <w:r w:rsidRPr="00EE5AF8">
        <w:t xml:space="preserve"> OMG, Object Management Group.</w:t>
      </w:r>
    </w:p>
  </w:footnote>
  <w:footnote w:id="11">
    <w:p w14:paraId="3D8BBD61" w14:textId="0D731A1E" w:rsidR="008A2566" w:rsidRPr="00EE5AF8" w:rsidRDefault="008A2566">
      <w:pPr>
        <w:pStyle w:val="Textonotapie"/>
      </w:pPr>
      <w:r>
        <w:rPr>
          <w:rStyle w:val="Refdenotaalpie"/>
        </w:rPr>
        <w:footnoteRef/>
      </w:r>
      <w:r w:rsidRPr="00EE5AF8">
        <w:t xml:space="preserve"> IDL, Lenguaje de definición de interfaces.</w:t>
      </w:r>
    </w:p>
  </w:footnote>
  <w:footnote w:id="12">
    <w:p w14:paraId="177A5E83" w14:textId="0B9A6B4B" w:rsidR="008A2566" w:rsidRPr="00EE5AF8" w:rsidRDefault="008A2566">
      <w:pPr>
        <w:pStyle w:val="Textonotapie"/>
      </w:pPr>
      <w:r>
        <w:rPr>
          <w:rStyle w:val="Refdenotaalpie"/>
        </w:rPr>
        <w:footnoteRef/>
      </w:r>
      <w:r w:rsidRPr="00EE5AF8">
        <w:t xml:space="preserve"> OSI, Open System Interconnection</w:t>
      </w:r>
    </w:p>
  </w:footnote>
  <w:footnote w:id="13">
    <w:p w14:paraId="369AA74B" w14:textId="3E557AFC" w:rsidR="008A2566" w:rsidRPr="007F0B96" w:rsidRDefault="008A256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8A2566" w:rsidRPr="008203B2" w:rsidRDefault="008A256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A2566" w:rsidRPr="00EE5AF8" w:rsidRDefault="008A2566">
      <w:pPr>
        <w:pStyle w:val="Textonotapie"/>
        <w:rPr>
          <w:lang w:val="es-ES"/>
        </w:rPr>
      </w:pPr>
      <w:r>
        <w:rPr>
          <w:rStyle w:val="Refdenotaalpie"/>
        </w:rPr>
        <w:footnoteRef/>
      </w:r>
      <w:r w:rsidRPr="00EE5AF8">
        <w:rPr>
          <w:lang w:val="es-ES"/>
        </w:rPr>
        <w:t xml:space="preserve"> DW, DataWriter.</w:t>
      </w:r>
    </w:p>
  </w:footnote>
  <w:footnote w:id="16">
    <w:p w14:paraId="73299C20" w14:textId="769D3C76" w:rsidR="008A2566" w:rsidRPr="00EE5AF8" w:rsidRDefault="008A2566">
      <w:pPr>
        <w:pStyle w:val="Textonotapie"/>
        <w:rPr>
          <w:lang w:val="es-ES"/>
        </w:rPr>
      </w:pPr>
      <w:r>
        <w:rPr>
          <w:rStyle w:val="Refdenotaalpie"/>
        </w:rPr>
        <w:footnoteRef/>
      </w:r>
      <w:r w:rsidRPr="00EE5AF8">
        <w:rPr>
          <w:lang w:val="es-ES"/>
        </w:rPr>
        <w:t xml:space="preserve"> DR, DataReader.</w:t>
      </w:r>
    </w:p>
  </w:footnote>
  <w:footnote w:id="17">
    <w:p w14:paraId="1C6D1670" w14:textId="4F14298E" w:rsidR="008A2566" w:rsidRPr="00EE5AF8" w:rsidRDefault="008A2566">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8A2566" w:rsidRPr="00EE5AF8" w:rsidRDefault="008A2566">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8A2566" w:rsidRPr="00841FBC" w:rsidRDefault="008A256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8A2566" w:rsidRPr="0096137D" w:rsidRDefault="008A256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8A2566" w:rsidRPr="00EE65DE" w:rsidRDefault="008A256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8A2566" w:rsidRPr="008C5209" w:rsidRDefault="008A256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8A2566" w:rsidRPr="00E0795D" w:rsidRDefault="008A256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8A2566" w:rsidRPr="00F356C9" w:rsidRDefault="008A2566">
      <w:pPr>
        <w:pStyle w:val="Textonotapie"/>
      </w:pPr>
      <w:r>
        <w:rPr>
          <w:rStyle w:val="Refdenotaalpie"/>
        </w:rPr>
        <w:footnoteRef/>
      </w:r>
      <w:r>
        <w:t xml:space="preserve"> IP, Internet Protocol.</w:t>
      </w:r>
    </w:p>
  </w:footnote>
  <w:footnote w:id="25">
    <w:p w14:paraId="0D2E32A4" w14:textId="23F921FD" w:rsidR="008A2566" w:rsidRPr="00EB3D30" w:rsidRDefault="008A256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8A2566" w:rsidRPr="00E470B8" w:rsidRDefault="008A256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8A2566" w:rsidRPr="001159ED" w:rsidRDefault="008A256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8A2566" w:rsidRPr="006118D4" w:rsidRDefault="008A2566">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8A2566" w:rsidRPr="00212725" w:rsidRDefault="008A2566">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8A2566" w:rsidRPr="00212725" w:rsidRDefault="008A2566">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8A2566" w:rsidRDefault="008A2566">
        <w:pPr>
          <w:pStyle w:val="Encabezado"/>
          <w:jc w:val="right"/>
        </w:pPr>
        <w:r>
          <w:fldChar w:fldCharType="begin"/>
        </w:r>
        <w:r>
          <w:instrText>PAGE   \* MERGEFORMAT</w:instrText>
        </w:r>
        <w:r>
          <w:fldChar w:fldCharType="separate"/>
        </w:r>
        <w:r w:rsidR="00AB2EC8" w:rsidRPr="00AB2EC8">
          <w:rPr>
            <w:noProof/>
            <w:lang w:val="es-ES"/>
          </w:rPr>
          <w:t>x</w:t>
        </w:r>
        <w:r>
          <w:fldChar w:fldCharType="end"/>
        </w:r>
      </w:p>
    </w:sdtContent>
  </w:sdt>
  <w:p w14:paraId="057591F1" w14:textId="77777777" w:rsidR="008A2566" w:rsidRDefault="008A256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A2566" w:rsidRDefault="008A2566">
    <w:pPr>
      <w:pStyle w:val="Encabezado"/>
      <w:jc w:val="right"/>
    </w:pPr>
  </w:p>
  <w:p w14:paraId="14E2B000" w14:textId="77777777" w:rsidR="008A2566" w:rsidRDefault="008A256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8A2566" w:rsidRDefault="008A2566">
        <w:pPr>
          <w:pStyle w:val="Encabezado"/>
          <w:jc w:val="right"/>
        </w:pPr>
        <w:r>
          <w:fldChar w:fldCharType="begin"/>
        </w:r>
        <w:r>
          <w:instrText>PAGE   \* MERGEFORMAT</w:instrText>
        </w:r>
        <w:r>
          <w:fldChar w:fldCharType="separate"/>
        </w:r>
        <w:r w:rsidR="00AB2EC8" w:rsidRPr="00AB2EC8">
          <w:rPr>
            <w:noProof/>
            <w:lang w:val="es-ES"/>
          </w:rPr>
          <w:t>108</w:t>
        </w:r>
        <w:r>
          <w:fldChar w:fldCharType="end"/>
        </w:r>
      </w:p>
    </w:sdtContent>
  </w:sdt>
  <w:p w14:paraId="0BCE22FB" w14:textId="77777777" w:rsidR="008A2566" w:rsidRDefault="008A256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1"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5"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3"/>
  </w:num>
  <w:num w:numId="12">
    <w:abstractNumId w:val="19"/>
  </w:num>
  <w:num w:numId="13">
    <w:abstractNumId w:val="40"/>
  </w:num>
  <w:num w:numId="14">
    <w:abstractNumId w:val="15"/>
  </w:num>
  <w:num w:numId="15">
    <w:abstractNumId w:val="39"/>
  </w:num>
  <w:num w:numId="16">
    <w:abstractNumId w:val="34"/>
  </w:num>
  <w:num w:numId="17">
    <w:abstractNumId w:val="31"/>
  </w:num>
  <w:num w:numId="18">
    <w:abstractNumId w:val="49"/>
  </w:num>
  <w:num w:numId="19">
    <w:abstractNumId w:val="17"/>
  </w:num>
  <w:num w:numId="20">
    <w:abstractNumId w:val="16"/>
  </w:num>
  <w:num w:numId="21">
    <w:abstractNumId w:val="50"/>
  </w:num>
  <w:num w:numId="22">
    <w:abstractNumId w:val="51"/>
  </w:num>
  <w:num w:numId="23">
    <w:abstractNumId w:val="22"/>
  </w:num>
  <w:num w:numId="24">
    <w:abstractNumId w:val="42"/>
  </w:num>
  <w:num w:numId="25">
    <w:abstractNumId w:val="27"/>
  </w:num>
  <w:num w:numId="26">
    <w:abstractNumId w:val="46"/>
  </w:num>
  <w:num w:numId="27">
    <w:abstractNumId w:val="47"/>
  </w:num>
  <w:num w:numId="28">
    <w:abstractNumId w:val="54"/>
  </w:num>
  <w:num w:numId="29">
    <w:abstractNumId w:val="25"/>
  </w:num>
  <w:num w:numId="30">
    <w:abstractNumId w:val="30"/>
  </w:num>
  <w:num w:numId="31">
    <w:abstractNumId w:val="28"/>
  </w:num>
  <w:num w:numId="32">
    <w:abstractNumId w:val="41"/>
  </w:num>
  <w:num w:numId="33">
    <w:abstractNumId w:val="37"/>
  </w:num>
  <w:num w:numId="34">
    <w:abstractNumId w:val="38"/>
  </w:num>
  <w:num w:numId="35">
    <w:abstractNumId w:val="23"/>
  </w:num>
  <w:num w:numId="36">
    <w:abstractNumId w:val="18"/>
  </w:num>
  <w:num w:numId="37">
    <w:abstractNumId w:val="29"/>
  </w:num>
  <w:num w:numId="38">
    <w:abstractNumId w:val="44"/>
  </w:num>
  <w:num w:numId="39">
    <w:abstractNumId w:val="32"/>
  </w:num>
  <w:num w:numId="40">
    <w:abstractNumId w:val="26"/>
  </w:num>
  <w:num w:numId="41">
    <w:abstractNumId w:val="43"/>
  </w:num>
  <w:num w:numId="42">
    <w:abstractNumId w:val="24"/>
  </w:num>
  <w:num w:numId="43">
    <w:abstractNumId w:val="33"/>
  </w:num>
  <w:num w:numId="44">
    <w:abstractNumId w:val="45"/>
  </w:num>
  <w:num w:numId="45">
    <w:abstractNumId w:val="36"/>
  </w:num>
  <w:num w:numId="46">
    <w:abstractNumId w:val="52"/>
  </w:num>
  <w:num w:numId="47">
    <w:abstractNumId w:val="35"/>
  </w:num>
  <w:num w:numId="48">
    <w:abstractNumId w:val="21"/>
  </w:num>
  <w:num w:numId="49">
    <w:abstractNumId w:val="48"/>
  </w:num>
  <w:num w:numId="50">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4B18"/>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910288"/>
    <w:rsid w:val="00914646"/>
    <w:rsid w:val="00932ABD"/>
    <w:rsid w:val="00941F48"/>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2061"/>
    <w:rsid w:val="00B25A44"/>
    <w:rsid w:val="00B27968"/>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579B"/>
    <w:rsid w:val="00BA70EC"/>
    <w:rsid w:val="00BB3976"/>
    <w:rsid w:val="00BB7D69"/>
    <w:rsid w:val="00BC0061"/>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28E8"/>
    <w:rsid w:val="00D04AD2"/>
    <w:rsid w:val="00D05DA2"/>
    <w:rsid w:val="00D10365"/>
    <w:rsid w:val="00D1084A"/>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tmp"/><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A1F94F0-5A04-421C-8FC2-B667CB1ED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484</TotalTime>
  <Pages>136</Pages>
  <Words>25908</Words>
  <Characters>142498</Characters>
  <Application>Microsoft Office Word</Application>
  <DocSecurity>0</DocSecurity>
  <Lines>1187</Lines>
  <Paragraphs>336</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168070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37</cp:revision>
  <dcterms:created xsi:type="dcterms:W3CDTF">2015-05-22T19:28:00Z</dcterms:created>
  <dcterms:modified xsi:type="dcterms:W3CDTF">2015-05-28T15:12:00Z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